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C46706" w14:textId="77777777" w:rsidR="00C44D61" w:rsidRDefault="006F133B" w:rsidP="00E05E6F">
      <w:pPr>
        <w:pStyle w:val="Title"/>
      </w:pPr>
      <w:bookmarkStart w:id="0" w:name="_GoBack"/>
      <w:bookmarkEnd w:id="0"/>
      <w:r>
        <w:t>VistA Scheduling Enhancements (VSE)</w:t>
      </w:r>
    </w:p>
    <w:p w14:paraId="11B12135" w14:textId="77777777" w:rsidR="00AE1DED" w:rsidRDefault="006F133B" w:rsidP="00AE1DED">
      <w:pPr>
        <w:pStyle w:val="Title"/>
      </w:pPr>
      <w:r>
        <w:t>Technical Manual</w:t>
      </w:r>
    </w:p>
    <w:p w14:paraId="5353A16E" w14:textId="77777777" w:rsidR="00AE1DED" w:rsidRDefault="00AE1DED" w:rsidP="00060433">
      <w:pPr>
        <w:pStyle w:val="CoverImage"/>
      </w:pPr>
      <w:r>
        <w:rPr>
          <w:noProof/>
        </w:rPr>
        <w:drawing>
          <wp:inline distT="0" distB="0" distL="0" distR="0" wp14:anchorId="1C4938A6" wp14:editId="400EF05A">
            <wp:extent cx="2171700" cy="2171700"/>
            <wp:effectExtent l="0" t="0" r="0" b="0"/>
            <wp:docPr id="1" name="Picture 1" descr="Official Seal of the Department of Veterans Affairs" title="Official Seal of the Department of Veterans Affa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4A64D51F" w14:textId="722C9C03" w:rsidR="00AE1DED" w:rsidRDefault="002A5DAF" w:rsidP="00AE1DED">
      <w:pPr>
        <w:pStyle w:val="PubDate"/>
      </w:pPr>
      <w:r>
        <w:t>December</w:t>
      </w:r>
      <w:r w:rsidR="00AE1DED">
        <w:t xml:space="preserve"> </w:t>
      </w:r>
      <w:r w:rsidR="006F133B">
        <w:t>2019</w:t>
      </w:r>
    </w:p>
    <w:p w14:paraId="1950F023" w14:textId="6A56D9C2" w:rsidR="00105215" w:rsidRDefault="00AE1DED" w:rsidP="00105215">
      <w:pPr>
        <w:pStyle w:val="Title2"/>
      </w:pPr>
      <w:r>
        <w:t xml:space="preserve">Version </w:t>
      </w:r>
      <w:r w:rsidR="006F133B">
        <w:t>1.</w:t>
      </w:r>
      <w:r w:rsidR="007D4998">
        <w:t>2</w:t>
      </w:r>
    </w:p>
    <w:p w14:paraId="51193B71" w14:textId="77777777" w:rsidR="00105215" w:rsidRDefault="00105215" w:rsidP="00105215">
      <w:pPr>
        <w:pStyle w:val="Subtitle"/>
      </w:pPr>
      <w:r>
        <w:t>Department of Veterans Affairs</w:t>
      </w:r>
    </w:p>
    <w:p w14:paraId="500A37E4" w14:textId="77777777" w:rsidR="009A1D9A" w:rsidRDefault="009A1D9A" w:rsidP="009A1D9A"/>
    <w:p w14:paraId="330EF780" w14:textId="77777777" w:rsidR="009A1D9A" w:rsidRPr="009A1D9A" w:rsidRDefault="009A1D9A" w:rsidP="009A1D9A">
      <w:pPr>
        <w:sectPr w:rsidR="009A1D9A" w:rsidRPr="009A1D9A" w:rsidSect="009A1D9A">
          <w:pgSz w:w="12240" w:h="15840"/>
          <w:pgMar w:top="3600" w:right="1440" w:bottom="1440" w:left="1440" w:header="720" w:footer="720" w:gutter="0"/>
          <w:cols w:space="720"/>
          <w:docGrid w:linePitch="360"/>
        </w:sectPr>
      </w:pPr>
    </w:p>
    <w:p w14:paraId="6039C2E3" w14:textId="77777777" w:rsidR="009A1D9A" w:rsidRDefault="009A1D9A" w:rsidP="009A1D9A">
      <w:pPr>
        <w:pStyle w:val="Title2"/>
      </w:pPr>
      <w:r>
        <w:lastRenderedPageBreak/>
        <w:t>Revision History</w:t>
      </w:r>
    </w:p>
    <w:tbl>
      <w:tblPr>
        <w:tblStyle w:val="JLV-CV"/>
        <w:tblW w:w="0" w:type="auto"/>
        <w:tblLook w:val="0420" w:firstRow="1" w:lastRow="0" w:firstColumn="0" w:lastColumn="0" w:noHBand="0" w:noVBand="1"/>
      </w:tblPr>
      <w:tblGrid>
        <w:gridCol w:w="1255"/>
        <w:gridCol w:w="990"/>
        <w:gridCol w:w="5580"/>
        <w:gridCol w:w="1525"/>
      </w:tblGrid>
      <w:tr w:rsidR="009A1D9A" w:rsidRPr="00AC0E30" w14:paraId="08061F1D" w14:textId="77777777" w:rsidTr="006F133B">
        <w:trPr>
          <w:cnfStyle w:val="100000000000" w:firstRow="1" w:lastRow="0" w:firstColumn="0" w:lastColumn="0" w:oddVBand="0" w:evenVBand="0" w:oddHBand="0" w:evenHBand="0" w:firstRowFirstColumn="0" w:firstRowLastColumn="0" w:lastRowFirstColumn="0" w:lastRowLastColumn="0"/>
        </w:trPr>
        <w:tc>
          <w:tcPr>
            <w:tcW w:w="1255" w:type="dxa"/>
          </w:tcPr>
          <w:p w14:paraId="22F6730E" w14:textId="77777777" w:rsidR="009A1D9A" w:rsidRPr="00AC0E30" w:rsidRDefault="009A1D9A" w:rsidP="00AC0E30">
            <w:r w:rsidRPr="00AC0E30">
              <w:t>Date</w:t>
            </w:r>
          </w:p>
        </w:tc>
        <w:tc>
          <w:tcPr>
            <w:tcW w:w="990" w:type="dxa"/>
          </w:tcPr>
          <w:p w14:paraId="63A8ABD6" w14:textId="77777777" w:rsidR="009A1D9A" w:rsidRPr="00AC0E30" w:rsidRDefault="009A1D9A" w:rsidP="00AC0E30">
            <w:r w:rsidRPr="00AC0E30">
              <w:t>Version</w:t>
            </w:r>
          </w:p>
        </w:tc>
        <w:tc>
          <w:tcPr>
            <w:tcW w:w="5580" w:type="dxa"/>
          </w:tcPr>
          <w:p w14:paraId="58D52315" w14:textId="77777777" w:rsidR="009A1D9A" w:rsidRPr="00AC0E30" w:rsidRDefault="009A1D9A" w:rsidP="00AC0E30">
            <w:r w:rsidRPr="00AC0E30">
              <w:t>Description</w:t>
            </w:r>
          </w:p>
        </w:tc>
        <w:tc>
          <w:tcPr>
            <w:tcW w:w="1525" w:type="dxa"/>
          </w:tcPr>
          <w:p w14:paraId="03AFBD84" w14:textId="77777777" w:rsidR="009A1D9A" w:rsidRPr="00AC0E30" w:rsidRDefault="009A1D9A" w:rsidP="00AC0E30">
            <w:r w:rsidRPr="00AC0E30">
              <w:t>Author</w:t>
            </w:r>
          </w:p>
        </w:tc>
      </w:tr>
      <w:tr w:rsidR="00C618CB" w:rsidRPr="00AC0E30" w14:paraId="4AD48851" w14:textId="77777777" w:rsidTr="006F133B">
        <w:tc>
          <w:tcPr>
            <w:tcW w:w="1255" w:type="dxa"/>
          </w:tcPr>
          <w:p w14:paraId="6ED95963" w14:textId="7DCF4121" w:rsidR="00C618CB" w:rsidRDefault="00C618CB" w:rsidP="006F133B">
            <w:r>
              <w:t>12/06/2019</w:t>
            </w:r>
          </w:p>
        </w:tc>
        <w:tc>
          <w:tcPr>
            <w:tcW w:w="990" w:type="dxa"/>
          </w:tcPr>
          <w:p w14:paraId="23471A89" w14:textId="062E706D" w:rsidR="00C618CB" w:rsidRDefault="00C618CB" w:rsidP="006F133B">
            <w:r>
              <w:t>1.2</w:t>
            </w:r>
          </w:p>
        </w:tc>
        <w:tc>
          <w:tcPr>
            <w:tcW w:w="5580" w:type="dxa"/>
          </w:tcPr>
          <w:p w14:paraId="79D1BF13" w14:textId="00CE47FE" w:rsidR="00C618CB" w:rsidRDefault="00C618CB" w:rsidP="006F133B">
            <w:r>
              <w:t>Additional edits requested; resubmitted</w:t>
            </w:r>
          </w:p>
        </w:tc>
        <w:tc>
          <w:tcPr>
            <w:tcW w:w="1525" w:type="dxa"/>
          </w:tcPr>
          <w:p w14:paraId="7E9C3CC7" w14:textId="27B206D2" w:rsidR="00C618CB" w:rsidRPr="00AC0E30" w:rsidRDefault="00C618CB" w:rsidP="006F133B">
            <w:r>
              <w:t>AbleVets</w:t>
            </w:r>
          </w:p>
        </w:tc>
      </w:tr>
      <w:tr w:rsidR="006F133B" w:rsidRPr="00AC0E30" w14:paraId="46C0BC44" w14:textId="77777777" w:rsidTr="006F133B">
        <w:tc>
          <w:tcPr>
            <w:tcW w:w="1255" w:type="dxa"/>
          </w:tcPr>
          <w:p w14:paraId="6DE44AD0" w14:textId="756545F5" w:rsidR="006F133B" w:rsidRPr="00AC0E30" w:rsidRDefault="004F6498" w:rsidP="006F133B">
            <w:r>
              <w:t>12/03/2019</w:t>
            </w:r>
          </w:p>
        </w:tc>
        <w:tc>
          <w:tcPr>
            <w:tcW w:w="990" w:type="dxa"/>
          </w:tcPr>
          <w:p w14:paraId="6A16FF00" w14:textId="77777777" w:rsidR="006F133B" w:rsidRDefault="006F133B" w:rsidP="006F133B">
            <w:r>
              <w:t>1.1</w:t>
            </w:r>
          </w:p>
        </w:tc>
        <w:tc>
          <w:tcPr>
            <w:tcW w:w="5580" w:type="dxa"/>
          </w:tcPr>
          <w:p w14:paraId="0F41A381" w14:textId="77777777" w:rsidR="006F133B" w:rsidRDefault="006F133B" w:rsidP="006F133B">
            <w:r>
              <w:t>Client comments resolved; resubmitted</w:t>
            </w:r>
          </w:p>
        </w:tc>
        <w:tc>
          <w:tcPr>
            <w:tcW w:w="1525" w:type="dxa"/>
          </w:tcPr>
          <w:p w14:paraId="642A530B" w14:textId="77777777" w:rsidR="006F133B" w:rsidRPr="00AC0E30" w:rsidRDefault="006F133B" w:rsidP="006F133B">
            <w:r w:rsidRPr="00AC0E30">
              <w:t>AbleVets</w:t>
            </w:r>
          </w:p>
        </w:tc>
      </w:tr>
      <w:tr w:rsidR="006F133B" w:rsidRPr="00AC0E30" w14:paraId="64379A33" w14:textId="77777777" w:rsidTr="006F133B">
        <w:tc>
          <w:tcPr>
            <w:tcW w:w="1255" w:type="dxa"/>
          </w:tcPr>
          <w:p w14:paraId="6B034C6D" w14:textId="77777777" w:rsidR="006F133B" w:rsidRPr="00AC0E30" w:rsidRDefault="006F133B" w:rsidP="006F133B">
            <w:r>
              <w:t>12/18/2018</w:t>
            </w:r>
          </w:p>
        </w:tc>
        <w:tc>
          <w:tcPr>
            <w:tcW w:w="990" w:type="dxa"/>
          </w:tcPr>
          <w:p w14:paraId="7897D5A0" w14:textId="77777777" w:rsidR="006F133B" w:rsidRDefault="006F133B" w:rsidP="006F133B">
            <w:r>
              <w:t>1.0</w:t>
            </w:r>
          </w:p>
        </w:tc>
        <w:tc>
          <w:tcPr>
            <w:tcW w:w="5580" w:type="dxa"/>
          </w:tcPr>
          <w:p w14:paraId="73EB47D8" w14:textId="77777777" w:rsidR="006F133B" w:rsidRDefault="006F133B" w:rsidP="006F133B">
            <w:r>
              <w:t>Update versioning</w:t>
            </w:r>
          </w:p>
        </w:tc>
        <w:tc>
          <w:tcPr>
            <w:tcW w:w="1525" w:type="dxa"/>
          </w:tcPr>
          <w:p w14:paraId="243018E4" w14:textId="77777777" w:rsidR="006F133B" w:rsidRPr="00AC0E30" w:rsidRDefault="006F133B" w:rsidP="006F133B">
            <w:r w:rsidRPr="00AC0E30">
              <w:t>AbleVets</w:t>
            </w:r>
          </w:p>
        </w:tc>
      </w:tr>
      <w:tr w:rsidR="006F133B" w:rsidRPr="00AC0E30" w14:paraId="22FCFA6D" w14:textId="77777777" w:rsidTr="006F133B">
        <w:tc>
          <w:tcPr>
            <w:tcW w:w="1255" w:type="dxa"/>
          </w:tcPr>
          <w:p w14:paraId="44237948" w14:textId="77777777" w:rsidR="006F133B" w:rsidRPr="00AC0E30" w:rsidRDefault="006F133B" w:rsidP="006F133B">
            <w:r>
              <w:t>04/26/2018</w:t>
            </w:r>
          </w:p>
        </w:tc>
        <w:tc>
          <w:tcPr>
            <w:tcW w:w="990" w:type="dxa"/>
          </w:tcPr>
          <w:p w14:paraId="1FF0A86F" w14:textId="77777777" w:rsidR="006F133B" w:rsidRPr="00AC0E30" w:rsidRDefault="006F133B" w:rsidP="006F133B">
            <w:r>
              <w:t>0.1</w:t>
            </w:r>
          </w:p>
        </w:tc>
        <w:tc>
          <w:tcPr>
            <w:tcW w:w="5580" w:type="dxa"/>
          </w:tcPr>
          <w:p w14:paraId="6E7A65AA" w14:textId="77777777" w:rsidR="006F133B" w:rsidRPr="00AC0E30" w:rsidRDefault="006F133B" w:rsidP="006F133B">
            <w:r>
              <w:t>Initial draft of the artifact</w:t>
            </w:r>
          </w:p>
        </w:tc>
        <w:tc>
          <w:tcPr>
            <w:tcW w:w="1525" w:type="dxa"/>
          </w:tcPr>
          <w:p w14:paraId="689B2590" w14:textId="77777777" w:rsidR="006F133B" w:rsidRPr="00AC0E30" w:rsidRDefault="006F133B" w:rsidP="006F133B">
            <w:r w:rsidRPr="00AC0E30">
              <w:t>AbleVets</w:t>
            </w:r>
          </w:p>
        </w:tc>
      </w:tr>
    </w:tbl>
    <w:p w14:paraId="5E1FFDC4" w14:textId="77777777" w:rsidR="00B4126B" w:rsidRPr="00B4126B" w:rsidRDefault="00B4126B" w:rsidP="00C7504F">
      <w:pPr>
        <w:pStyle w:val="BodyText"/>
      </w:pPr>
    </w:p>
    <w:p w14:paraId="0C571DB3" w14:textId="77777777" w:rsidR="00C7504F" w:rsidRDefault="00C7504F" w:rsidP="00C7504F">
      <w:pPr>
        <w:pStyle w:val="Title2"/>
      </w:pPr>
      <w:r>
        <w:t>Artifact Rationale</w:t>
      </w:r>
    </w:p>
    <w:p w14:paraId="051B192C" w14:textId="160F1AF3" w:rsidR="00C7504F" w:rsidRDefault="00C7504F" w:rsidP="00C7504F">
      <w:pPr>
        <w:pStyle w:val="BodyText"/>
      </w:pPr>
      <w:r>
        <w:t xml:space="preserve">A Technical Manual is a required end user document for all </w:t>
      </w:r>
      <w:r w:rsidR="009534EF">
        <w:t>Office of Information &amp; Technology (</w:t>
      </w:r>
      <w:r>
        <w:t>OIT</w:t>
      </w:r>
      <w:r w:rsidR="009534EF">
        <w:t>)</w:t>
      </w:r>
      <w:r>
        <w:t xml:space="preserve"> software releases. The intended audience for this document is local IT support, management, and development personnel for nationally released software. It provides sufficient technical information about the software for developers and technical personnel to operate and maintain the software with only minimal assistance from Product Support staff.</w:t>
      </w:r>
    </w:p>
    <w:p w14:paraId="7BA168D9" w14:textId="77777777" w:rsidR="00C7504F" w:rsidRDefault="00C7504F" w:rsidP="00C7504F">
      <w:pPr>
        <w:pStyle w:val="CLINSatisfactionTitle"/>
      </w:pPr>
      <w:r>
        <w:t>CLIN Satisfaction Statement</w:t>
      </w:r>
    </w:p>
    <w:p w14:paraId="7A40520D" w14:textId="77777777" w:rsidR="00C7504F" w:rsidRDefault="00C7504F" w:rsidP="00C7504F">
      <w:pPr>
        <w:pStyle w:val="BodyText"/>
      </w:pPr>
      <w:r>
        <w:t>This document is submitted in satisfaction of CLIN 8001AY and CLIN 8001CS.</w:t>
      </w:r>
    </w:p>
    <w:p w14:paraId="1098BB6E" w14:textId="77777777" w:rsidR="00B4126B" w:rsidRDefault="00B4126B" w:rsidP="00E37445">
      <w:pPr>
        <w:pStyle w:val="BodyText"/>
      </w:pPr>
    </w:p>
    <w:p w14:paraId="4E5B246E" w14:textId="77777777" w:rsidR="00B4126B" w:rsidRDefault="00B4126B" w:rsidP="00B4126B">
      <w:pPr>
        <w:pStyle w:val="TOCHeading"/>
      </w:pPr>
      <w:r>
        <w:lastRenderedPageBreak/>
        <w:t>Table of Contents</w:t>
      </w:r>
    </w:p>
    <w:p w14:paraId="4C9BC6C2" w14:textId="0F9008AA" w:rsidR="00583E5A" w:rsidRDefault="002A14EF">
      <w:pPr>
        <w:pStyle w:val="TOC1"/>
        <w:rPr>
          <w:rFonts w:asciiTheme="minorHAnsi" w:hAnsiTheme="minorHAnsi"/>
          <w:b w:val="0"/>
          <w:sz w:val="22"/>
        </w:rPr>
      </w:pPr>
      <w:r>
        <w:fldChar w:fldCharType="begin"/>
      </w:r>
      <w:r>
        <w:instrText xml:space="preserve"> TOC \o "1-5" \h \z \u </w:instrText>
      </w:r>
      <w:r>
        <w:fldChar w:fldCharType="separate"/>
      </w:r>
      <w:hyperlink w:anchor="_Toc26530650" w:history="1">
        <w:r w:rsidR="00583E5A" w:rsidRPr="00A719FB">
          <w:rPr>
            <w:rStyle w:val="Hyperlink"/>
          </w:rPr>
          <w:t>1.</w:t>
        </w:r>
        <w:r w:rsidR="00583E5A">
          <w:rPr>
            <w:rFonts w:asciiTheme="minorHAnsi" w:hAnsiTheme="minorHAnsi"/>
            <w:b w:val="0"/>
            <w:sz w:val="22"/>
          </w:rPr>
          <w:tab/>
        </w:r>
        <w:r w:rsidR="00583E5A" w:rsidRPr="00A719FB">
          <w:rPr>
            <w:rStyle w:val="Hyperlink"/>
          </w:rPr>
          <w:t>Overview</w:t>
        </w:r>
        <w:r w:rsidR="00583E5A">
          <w:rPr>
            <w:webHidden/>
          </w:rPr>
          <w:tab/>
        </w:r>
        <w:r w:rsidR="00583E5A">
          <w:rPr>
            <w:webHidden/>
          </w:rPr>
          <w:fldChar w:fldCharType="begin"/>
        </w:r>
        <w:r w:rsidR="00583E5A">
          <w:rPr>
            <w:webHidden/>
          </w:rPr>
          <w:instrText xml:space="preserve"> PAGEREF _Toc26530650 \h </w:instrText>
        </w:r>
        <w:r w:rsidR="00583E5A">
          <w:rPr>
            <w:webHidden/>
          </w:rPr>
        </w:r>
        <w:r w:rsidR="00583E5A">
          <w:rPr>
            <w:webHidden/>
          </w:rPr>
          <w:fldChar w:fldCharType="separate"/>
        </w:r>
        <w:r w:rsidR="00583E5A">
          <w:rPr>
            <w:webHidden/>
          </w:rPr>
          <w:t>1</w:t>
        </w:r>
        <w:r w:rsidR="00583E5A">
          <w:rPr>
            <w:webHidden/>
          </w:rPr>
          <w:fldChar w:fldCharType="end"/>
        </w:r>
      </w:hyperlink>
    </w:p>
    <w:p w14:paraId="0F24EF86" w14:textId="77263B56" w:rsidR="00583E5A" w:rsidRDefault="00583E5A">
      <w:pPr>
        <w:pStyle w:val="TOC2"/>
        <w:rPr>
          <w:rFonts w:asciiTheme="minorHAnsi" w:hAnsiTheme="minorHAnsi"/>
          <w:b w:val="0"/>
          <w:sz w:val="22"/>
        </w:rPr>
      </w:pPr>
      <w:hyperlink w:anchor="_Toc26530651" w:history="1">
        <w:r w:rsidRPr="00A719FB">
          <w:rPr>
            <w:rStyle w:val="Hyperlink"/>
          </w:rPr>
          <w:t>1.1.</w:t>
        </w:r>
        <w:r>
          <w:rPr>
            <w:rFonts w:asciiTheme="minorHAnsi" w:hAnsiTheme="minorHAnsi"/>
            <w:b w:val="0"/>
            <w:sz w:val="22"/>
          </w:rPr>
          <w:tab/>
        </w:r>
        <w:r w:rsidRPr="00A719FB">
          <w:rPr>
            <w:rStyle w:val="Hyperlink"/>
          </w:rPr>
          <w:t>Security</w:t>
        </w:r>
        <w:r>
          <w:rPr>
            <w:webHidden/>
          </w:rPr>
          <w:tab/>
        </w:r>
        <w:r>
          <w:rPr>
            <w:webHidden/>
          </w:rPr>
          <w:fldChar w:fldCharType="begin"/>
        </w:r>
        <w:r>
          <w:rPr>
            <w:webHidden/>
          </w:rPr>
          <w:instrText xml:space="preserve"> PAGEREF _Toc26530651 \h </w:instrText>
        </w:r>
        <w:r>
          <w:rPr>
            <w:webHidden/>
          </w:rPr>
        </w:r>
        <w:r>
          <w:rPr>
            <w:webHidden/>
          </w:rPr>
          <w:fldChar w:fldCharType="separate"/>
        </w:r>
        <w:r>
          <w:rPr>
            <w:webHidden/>
          </w:rPr>
          <w:t>1</w:t>
        </w:r>
        <w:r>
          <w:rPr>
            <w:webHidden/>
          </w:rPr>
          <w:fldChar w:fldCharType="end"/>
        </w:r>
      </w:hyperlink>
    </w:p>
    <w:p w14:paraId="1705A280" w14:textId="15C8DDE0" w:rsidR="00583E5A" w:rsidRDefault="00583E5A">
      <w:pPr>
        <w:pStyle w:val="TOC2"/>
        <w:rPr>
          <w:rFonts w:asciiTheme="minorHAnsi" w:hAnsiTheme="minorHAnsi"/>
          <w:b w:val="0"/>
          <w:sz w:val="22"/>
        </w:rPr>
      </w:pPr>
      <w:hyperlink w:anchor="_Toc26530652" w:history="1">
        <w:r w:rsidRPr="00A719FB">
          <w:rPr>
            <w:rStyle w:val="Hyperlink"/>
          </w:rPr>
          <w:t>1.2.</w:t>
        </w:r>
        <w:r>
          <w:rPr>
            <w:rFonts w:asciiTheme="minorHAnsi" w:hAnsiTheme="minorHAnsi"/>
            <w:b w:val="0"/>
            <w:sz w:val="22"/>
          </w:rPr>
          <w:tab/>
        </w:r>
        <w:r w:rsidRPr="00A719FB">
          <w:rPr>
            <w:rStyle w:val="Hyperlink"/>
          </w:rPr>
          <w:t>Rules of Behavior</w:t>
        </w:r>
        <w:r>
          <w:rPr>
            <w:webHidden/>
          </w:rPr>
          <w:tab/>
        </w:r>
        <w:r>
          <w:rPr>
            <w:webHidden/>
          </w:rPr>
          <w:fldChar w:fldCharType="begin"/>
        </w:r>
        <w:r>
          <w:rPr>
            <w:webHidden/>
          </w:rPr>
          <w:instrText xml:space="preserve"> PAGEREF _Toc26530652 \h </w:instrText>
        </w:r>
        <w:r>
          <w:rPr>
            <w:webHidden/>
          </w:rPr>
        </w:r>
        <w:r>
          <w:rPr>
            <w:webHidden/>
          </w:rPr>
          <w:fldChar w:fldCharType="separate"/>
        </w:r>
        <w:r>
          <w:rPr>
            <w:webHidden/>
          </w:rPr>
          <w:t>1</w:t>
        </w:r>
        <w:r>
          <w:rPr>
            <w:webHidden/>
          </w:rPr>
          <w:fldChar w:fldCharType="end"/>
        </w:r>
      </w:hyperlink>
    </w:p>
    <w:p w14:paraId="4E37D287" w14:textId="146681EC" w:rsidR="00583E5A" w:rsidRDefault="00583E5A">
      <w:pPr>
        <w:pStyle w:val="TOC2"/>
        <w:rPr>
          <w:rFonts w:asciiTheme="minorHAnsi" w:hAnsiTheme="minorHAnsi"/>
          <w:b w:val="0"/>
          <w:sz w:val="22"/>
        </w:rPr>
      </w:pPr>
      <w:hyperlink w:anchor="_Toc26530653" w:history="1">
        <w:r w:rsidRPr="00A719FB">
          <w:rPr>
            <w:rStyle w:val="Hyperlink"/>
          </w:rPr>
          <w:t>1.3.</w:t>
        </w:r>
        <w:r>
          <w:rPr>
            <w:rFonts w:asciiTheme="minorHAnsi" w:hAnsiTheme="minorHAnsi"/>
            <w:b w:val="0"/>
            <w:sz w:val="22"/>
          </w:rPr>
          <w:tab/>
        </w:r>
        <w:r w:rsidRPr="00A719FB">
          <w:rPr>
            <w:rStyle w:val="Hyperlink"/>
          </w:rPr>
          <w:t>Orientation</w:t>
        </w:r>
        <w:r>
          <w:rPr>
            <w:webHidden/>
          </w:rPr>
          <w:tab/>
        </w:r>
        <w:r>
          <w:rPr>
            <w:webHidden/>
          </w:rPr>
          <w:fldChar w:fldCharType="begin"/>
        </w:r>
        <w:r>
          <w:rPr>
            <w:webHidden/>
          </w:rPr>
          <w:instrText xml:space="preserve"> PAGEREF _Toc26530653 \h </w:instrText>
        </w:r>
        <w:r>
          <w:rPr>
            <w:webHidden/>
          </w:rPr>
        </w:r>
        <w:r>
          <w:rPr>
            <w:webHidden/>
          </w:rPr>
          <w:fldChar w:fldCharType="separate"/>
        </w:r>
        <w:r>
          <w:rPr>
            <w:webHidden/>
          </w:rPr>
          <w:t>1</w:t>
        </w:r>
        <w:r>
          <w:rPr>
            <w:webHidden/>
          </w:rPr>
          <w:fldChar w:fldCharType="end"/>
        </w:r>
      </w:hyperlink>
    </w:p>
    <w:p w14:paraId="4E947091" w14:textId="0227FD2D" w:rsidR="00583E5A" w:rsidRDefault="00583E5A">
      <w:pPr>
        <w:pStyle w:val="TOC1"/>
        <w:rPr>
          <w:rFonts w:asciiTheme="minorHAnsi" w:hAnsiTheme="minorHAnsi"/>
          <w:b w:val="0"/>
          <w:sz w:val="22"/>
        </w:rPr>
      </w:pPr>
      <w:hyperlink w:anchor="_Toc26530654" w:history="1">
        <w:r w:rsidRPr="00A719FB">
          <w:rPr>
            <w:rStyle w:val="Hyperlink"/>
          </w:rPr>
          <w:t>2.</w:t>
        </w:r>
        <w:r>
          <w:rPr>
            <w:rFonts w:asciiTheme="minorHAnsi" w:hAnsiTheme="minorHAnsi"/>
            <w:b w:val="0"/>
            <w:sz w:val="22"/>
          </w:rPr>
          <w:tab/>
        </w:r>
        <w:r w:rsidRPr="00A719FB">
          <w:rPr>
            <w:rStyle w:val="Hyperlink"/>
          </w:rPr>
          <w:t>GUI Implementation and Maintenance</w:t>
        </w:r>
        <w:r>
          <w:rPr>
            <w:webHidden/>
          </w:rPr>
          <w:tab/>
        </w:r>
        <w:r>
          <w:rPr>
            <w:webHidden/>
          </w:rPr>
          <w:fldChar w:fldCharType="begin"/>
        </w:r>
        <w:r>
          <w:rPr>
            <w:webHidden/>
          </w:rPr>
          <w:instrText xml:space="preserve"> PAGEREF _Toc26530654 \h </w:instrText>
        </w:r>
        <w:r>
          <w:rPr>
            <w:webHidden/>
          </w:rPr>
        </w:r>
        <w:r>
          <w:rPr>
            <w:webHidden/>
          </w:rPr>
          <w:fldChar w:fldCharType="separate"/>
        </w:r>
        <w:r>
          <w:rPr>
            <w:webHidden/>
          </w:rPr>
          <w:t>2</w:t>
        </w:r>
        <w:r>
          <w:rPr>
            <w:webHidden/>
          </w:rPr>
          <w:fldChar w:fldCharType="end"/>
        </w:r>
      </w:hyperlink>
    </w:p>
    <w:p w14:paraId="2FAF3741" w14:textId="662AEFF3" w:rsidR="00583E5A" w:rsidRDefault="00583E5A">
      <w:pPr>
        <w:pStyle w:val="TOC2"/>
        <w:rPr>
          <w:rFonts w:asciiTheme="minorHAnsi" w:hAnsiTheme="minorHAnsi"/>
          <w:b w:val="0"/>
          <w:sz w:val="22"/>
        </w:rPr>
      </w:pPr>
      <w:hyperlink w:anchor="_Toc26530655" w:history="1">
        <w:r w:rsidRPr="00A719FB">
          <w:rPr>
            <w:rStyle w:val="Hyperlink"/>
          </w:rPr>
          <w:t>2.1.</w:t>
        </w:r>
        <w:r>
          <w:rPr>
            <w:rFonts w:asciiTheme="minorHAnsi" w:hAnsiTheme="minorHAnsi"/>
            <w:b w:val="0"/>
            <w:sz w:val="22"/>
          </w:rPr>
          <w:tab/>
        </w:r>
        <w:r w:rsidRPr="00A719FB">
          <w:rPr>
            <w:rStyle w:val="Hyperlink"/>
          </w:rPr>
          <w:t>System Requirements</w:t>
        </w:r>
        <w:r>
          <w:rPr>
            <w:webHidden/>
          </w:rPr>
          <w:tab/>
        </w:r>
        <w:r>
          <w:rPr>
            <w:webHidden/>
          </w:rPr>
          <w:fldChar w:fldCharType="begin"/>
        </w:r>
        <w:r>
          <w:rPr>
            <w:webHidden/>
          </w:rPr>
          <w:instrText xml:space="preserve"> PAGEREF _Toc26530655 \h </w:instrText>
        </w:r>
        <w:r>
          <w:rPr>
            <w:webHidden/>
          </w:rPr>
        </w:r>
        <w:r>
          <w:rPr>
            <w:webHidden/>
          </w:rPr>
          <w:fldChar w:fldCharType="separate"/>
        </w:r>
        <w:r>
          <w:rPr>
            <w:webHidden/>
          </w:rPr>
          <w:t>2</w:t>
        </w:r>
        <w:r>
          <w:rPr>
            <w:webHidden/>
          </w:rPr>
          <w:fldChar w:fldCharType="end"/>
        </w:r>
      </w:hyperlink>
    </w:p>
    <w:p w14:paraId="6FE78483" w14:textId="39B13575" w:rsidR="00583E5A" w:rsidRDefault="00583E5A">
      <w:pPr>
        <w:pStyle w:val="TOC2"/>
        <w:rPr>
          <w:rFonts w:asciiTheme="minorHAnsi" w:hAnsiTheme="minorHAnsi"/>
          <w:b w:val="0"/>
          <w:sz w:val="22"/>
        </w:rPr>
      </w:pPr>
      <w:hyperlink w:anchor="_Toc26530656" w:history="1">
        <w:r w:rsidRPr="00A719FB">
          <w:rPr>
            <w:rStyle w:val="Hyperlink"/>
          </w:rPr>
          <w:t>2.2.</w:t>
        </w:r>
        <w:r>
          <w:rPr>
            <w:rFonts w:asciiTheme="minorHAnsi" w:hAnsiTheme="minorHAnsi"/>
            <w:b w:val="0"/>
            <w:sz w:val="22"/>
          </w:rPr>
          <w:tab/>
        </w:r>
        <w:r w:rsidRPr="00A719FB">
          <w:rPr>
            <w:rStyle w:val="Hyperlink"/>
          </w:rPr>
          <w:t>Overview</w:t>
        </w:r>
        <w:r>
          <w:rPr>
            <w:webHidden/>
          </w:rPr>
          <w:tab/>
        </w:r>
        <w:r>
          <w:rPr>
            <w:webHidden/>
          </w:rPr>
          <w:fldChar w:fldCharType="begin"/>
        </w:r>
        <w:r>
          <w:rPr>
            <w:webHidden/>
          </w:rPr>
          <w:instrText xml:space="preserve"> PAGEREF _Toc26530656 \h </w:instrText>
        </w:r>
        <w:r>
          <w:rPr>
            <w:webHidden/>
          </w:rPr>
        </w:r>
        <w:r>
          <w:rPr>
            <w:webHidden/>
          </w:rPr>
          <w:fldChar w:fldCharType="separate"/>
        </w:r>
        <w:r>
          <w:rPr>
            <w:webHidden/>
          </w:rPr>
          <w:t>2</w:t>
        </w:r>
        <w:r>
          <w:rPr>
            <w:webHidden/>
          </w:rPr>
          <w:fldChar w:fldCharType="end"/>
        </w:r>
      </w:hyperlink>
    </w:p>
    <w:p w14:paraId="1FD395DF" w14:textId="13468F2E" w:rsidR="00583E5A" w:rsidRDefault="00583E5A">
      <w:pPr>
        <w:pStyle w:val="TOC2"/>
        <w:rPr>
          <w:rFonts w:asciiTheme="minorHAnsi" w:hAnsiTheme="minorHAnsi"/>
          <w:b w:val="0"/>
          <w:sz w:val="22"/>
        </w:rPr>
      </w:pPr>
      <w:hyperlink w:anchor="_Toc26530657" w:history="1">
        <w:r w:rsidRPr="00A719FB">
          <w:rPr>
            <w:rStyle w:val="Hyperlink"/>
          </w:rPr>
          <w:t>2.3.</w:t>
        </w:r>
        <w:r>
          <w:rPr>
            <w:rFonts w:asciiTheme="minorHAnsi" w:hAnsiTheme="minorHAnsi"/>
            <w:b w:val="0"/>
            <w:sz w:val="22"/>
          </w:rPr>
          <w:tab/>
        </w:r>
        <w:r w:rsidRPr="00A719FB">
          <w:rPr>
            <w:rStyle w:val="Hyperlink"/>
          </w:rPr>
          <w:t>List of GUI Modules and Components Affected</w:t>
        </w:r>
        <w:r>
          <w:rPr>
            <w:webHidden/>
          </w:rPr>
          <w:tab/>
        </w:r>
        <w:r>
          <w:rPr>
            <w:webHidden/>
          </w:rPr>
          <w:fldChar w:fldCharType="begin"/>
        </w:r>
        <w:r>
          <w:rPr>
            <w:webHidden/>
          </w:rPr>
          <w:instrText xml:space="preserve"> PAGEREF _Toc26530657 \h </w:instrText>
        </w:r>
        <w:r>
          <w:rPr>
            <w:webHidden/>
          </w:rPr>
        </w:r>
        <w:r>
          <w:rPr>
            <w:webHidden/>
          </w:rPr>
          <w:fldChar w:fldCharType="separate"/>
        </w:r>
        <w:r>
          <w:rPr>
            <w:webHidden/>
          </w:rPr>
          <w:t>28</w:t>
        </w:r>
        <w:r>
          <w:rPr>
            <w:webHidden/>
          </w:rPr>
          <w:fldChar w:fldCharType="end"/>
        </w:r>
      </w:hyperlink>
    </w:p>
    <w:p w14:paraId="13293E4B" w14:textId="7923723B" w:rsidR="00583E5A" w:rsidRDefault="00583E5A">
      <w:pPr>
        <w:pStyle w:val="TOC3"/>
        <w:rPr>
          <w:rFonts w:asciiTheme="minorHAnsi" w:hAnsiTheme="minorHAnsi"/>
          <w:b w:val="0"/>
          <w:sz w:val="22"/>
        </w:rPr>
      </w:pPr>
      <w:hyperlink w:anchor="_Toc26530658" w:history="1">
        <w:r w:rsidRPr="00A719FB">
          <w:rPr>
            <w:rStyle w:val="Hyperlink"/>
          </w:rPr>
          <w:t>2.3.1.</w:t>
        </w:r>
        <w:r>
          <w:rPr>
            <w:rFonts w:asciiTheme="minorHAnsi" w:hAnsiTheme="minorHAnsi"/>
            <w:b w:val="0"/>
            <w:sz w:val="22"/>
          </w:rPr>
          <w:tab/>
        </w:r>
        <w:r w:rsidRPr="00A719FB">
          <w:rPr>
            <w:rStyle w:val="Hyperlink"/>
          </w:rPr>
          <w:t>Common</w:t>
        </w:r>
        <w:r>
          <w:rPr>
            <w:webHidden/>
          </w:rPr>
          <w:tab/>
        </w:r>
        <w:r>
          <w:rPr>
            <w:webHidden/>
          </w:rPr>
          <w:fldChar w:fldCharType="begin"/>
        </w:r>
        <w:r>
          <w:rPr>
            <w:webHidden/>
          </w:rPr>
          <w:instrText xml:space="preserve"> PAGEREF _Toc26530658 \h </w:instrText>
        </w:r>
        <w:r>
          <w:rPr>
            <w:webHidden/>
          </w:rPr>
        </w:r>
        <w:r>
          <w:rPr>
            <w:webHidden/>
          </w:rPr>
          <w:fldChar w:fldCharType="separate"/>
        </w:r>
        <w:r>
          <w:rPr>
            <w:webHidden/>
          </w:rPr>
          <w:t>28</w:t>
        </w:r>
        <w:r>
          <w:rPr>
            <w:webHidden/>
          </w:rPr>
          <w:fldChar w:fldCharType="end"/>
        </w:r>
      </w:hyperlink>
    </w:p>
    <w:p w14:paraId="30477227" w14:textId="33939A6D" w:rsidR="00583E5A" w:rsidRDefault="00583E5A">
      <w:pPr>
        <w:pStyle w:val="TOC4"/>
        <w:rPr>
          <w:rFonts w:asciiTheme="minorHAnsi" w:hAnsiTheme="minorHAnsi"/>
          <w:b w:val="0"/>
          <w:sz w:val="22"/>
          <w:szCs w:val="22"/>
        </w:rPr>
      </w:pPr>
      <w:hyperlink w:anchor="_Toc26530659" w:history="1">
        <w:r w:rsidRPr="00A719FB">
          <w:rPr>
            <w:rStyle w:val="Hyperlink"/>
          </w:rPr>
          <w:t>2.3.1.1.</w:t>
        </w:r>
        <w:r>
          <w:rPr>
            <w:rFonts w:asciiTheme="minorHAnsi" w:hAnsiTheme="minorHAnsi"/>
            <w:b w:val="0"/>
            <w:sz w:val="22"/>
            <w:szCs w:val="22"/>
          </w:rPr>
          <w:tab/>
        </w:r>
        <w:r w:rsidRPr="00A719FB">
          <w:rPr>
            <w:rStyle w:val="Hyperlink"/>
          </w:rPr>
          <w:t>User Controls</w:t>
        </w:r>
        <w:r>
          <w:rPr>
            <w:webHidden/>
          </w:rPr>
          <w:tab/>
        </w:r>
        <w:r>
          <w:rPr>
            <w:webHidden/>
          </w:rPr>
          <w:fldChar w:fldCharType="begin"/>
        </w:r>
        <w:r>
          <w:rPr>
            <w:webHidden/>
          </w:rPr>
          <w:instrText xml:space="preserve"> PAGEREF _Toc26530659 \h </w:instrText>
        </w:r>
        <w:r>
          <w:rPr>
            <w:webHidden/>
          </w:rPr>
        </w:r>
        <w:r>
          <w:rPr>
            <w:webHidden/>
          </w:rPr>
          <w:fldChar w:fldCharType="separate"/>
        </w:r>
        <w:r>
          <w:rPr>
            <w:webHidden/>
          </w:rPr>
          <w:t>29</w:t>
        </w:r>
        <w:r>
          <w:rPr>
            <w:webHidden/>
          </w:rPr>
          <w:fldChar w:fldCharType="end"/>
        </w:r>
      </w:hyperlink>
    </w:p>
    <w:p w14:paraId="3FF310C5" w14:textId="5C96B6DB" w:rsidR="00583E5A" w:rsidRDefault="00583E5A">
      <w:pPr>
        <w:pStyle w:val="TOC5"/>
        <w:rPr>
          <w:rFonts w:asciiTheme="minorHAnsi" w:hAnsiTheme="minorHAnsi"/>
          <w:b w:val="0"/>
          <w:sz w:val="22"/>
          <w:szCs w:val="22"/>
        </w:rPr>
      </w:pPr>
      <w:hyperlink w:anchor="_Toc26530660" w:history="1">
        <w:r w:rsidRPr="00A719FB">
          <w:rPr>
            <w:rStyle w:val="Hyperlink"/>
          </w:rPr>
          <w:t>2.3.1.1.1.</w:t>
        </w:r>
        <w:r>
          <w:rPr>
            <w:rFonts w:asciiTheme="minorHAnsi" w:hAnsiTheme="minorHAnsi"/>
            <w:b w:val="0"/>
            <w:sz w:val="22"/>
            <w:szCs w:val="22"/>
          </w:rPr>
          <w:tab/>
        </w:r>
        <w:r w:rsidRPr="00A719FB">
          <w:rPr>
            <w:rStyle w:val="Hyperlink"/>
          </w:rPr>
          <w:t>IncrementalSearchComboBox</w:t>
        </w:r>
        <w:r>
          <w:rPr>
            <w:webHidden/>
          </w:rPr>
          <w:tab/>
        </w:r>
        <w:r>
          <w:rPr>
            <w:webHidden/>
          </w:rPr>
          <w:fldChar w:fldCharType="begin"/>
        </w:r>
        <w:r>
          <w:rPr>
            <w:webHidden/>
          </w:rPr>
          <w:instrText xml:space="preserve"> PAGEREF _Toc26530660 \h </w:instrText>
        </w:r>
        <w:r>
          <w:rPr>
            <w:webHidden/>
          </w:rPr>
        </w:r>
        <w:r>
          <w:rPr>
            <w:webHidden/>
          </w:rPr>
          <w:fldChar w:fldCharType="separate"/>
        </w:r>
        <w:r>
          <w:rPr>
            <w:webHidden/>
          </w:rPr>
          <w:t>29</w:t>
        </w:r>
        <w:r>
          <w:rPr>
            <w:webHidden/>
          </w:rPr>
          <w:fldChar w:fldCharType="end"/>
        </w:r>
      </w:hyperlink>
    </w:p>
    <w:p w14:paraId="6AD71DCC" w14:textId="31096651" w:rsidR="00583E5A" w:rsidRDefault="00583E5A">
      <w:pPr>
        <w:pStyle w:val="TOC5"/>
        <w:rPr>
          <w:rFonts w:asciiTheme="minorHAnsi" w:hAnsiTheme="minorHAnsi"/>
          <w:b w:val="0"/>
          <w:sz w:val="22"/>
          <w:szCs w:val="22"/>
        </w:rPr>
      </w:pPr>
      <w:hyperlink w:anchor="_Toc26530661" w:history="1">
        <w:r w:rsidRPr="00A719FB">
          <w:rPr>
            <w:rStyle w:val="Hyperlink"/>
          </w:rPr>
          <w:t>2.3.1.1.2.</w:t>
        </w:r>
        <w:r>
          <w:rPr>
            <w:rFonts w:asciiTheme="minorHAnsi" w:hAnsiTheme="minorHAnsi"/>
            <w:b w:val="0"/>
            <w:sz w:val="22"/>
            <w:szCs w:val="22"/>
          </w:rPr>
          <w:tab/>
        </w:r>
        <w:r w:rsidRPr="00A719FB">
          <w:rPr>
            <w:rStyle w:val="Hyperlink"/>
          </w:rPr>
          <w:t>DateTimePicker Control</w:t>
        </w:r>
        <w:r>
          <w:rPr>
            <w:webHidden/>
          </w:rPr>
          <w:tab/>
        </w:r>
        <w:r>
          <w:rPr>
            <w:webHidden/>
          </w:rPr>
          <w:fldChar w:fldCharType="begin"/>
        </w:r>
        <w:r>
          <w:rPr>
            <w:webHidden/>
          </w:rPr>
          <w:instrText xml:space="preserve"> PAGEREF _Toc26530661 \h </w:instrText>
        </w:r>
        <w:r>
          <w:rPr>
            <w:webHidden/>
          </w:rPr>
        </w:r>
        <w:r>
          <w:rPr>
            <w:webHidden/>
          </w:rPr>
          <w:fldChar w:fldCharType="separate"/>
        </w:r>
        <w:r>
          <w:rPr>
            <w:webHidden/>
          </w:rPr>
          <w:t>30</w:t>
        </w:r>
        <w:r>
          <w:rPr>
            <w:webHidden/>
          </w:rPr>
          <w:fldChar w:fldCharType="end"/>
        </w:r>
      </w:hyperlink>
    </w:p>
    <w:p w14:paraId="599EF8D8" w14:textId="31A1021A" w:rsidR="00583E5A" w:rsidRDefault="00583E5A">
      <w:pPr>
        <w:pStyle w:val="TOC3"/>
        <w:rPr>
          <w:rFonts w:asciiTheme="minorHAnsi" w:hAnsiTheme="minorHAnsi"/>
          <w:b w:val="0"/>
          <w:sz w:val="22"/>
        </w:rPr>
      </w:pPr>
      <w:hyperlink w:anchor="_Toc26530662" w:history="1">
        <w:r w:rsidRPr="00A719FB">
          <w:rPr>
            <w:rStyle w:val="Hyperlink"/>
          </w:rPr>
          <w:t>2.3.2.</w:t>
        </w:r>
        <w:r>
          <w:rPr>
            <w:rFonts w:asciiTheme="minorHAnsi" w:hAnsiTheme="minorHAnsi"/>
            <w:b w:val="0"/>
            <w:sz w:val="22"/>
          </w:rPr>
          <w:tab/>
        </w:r>
        <w:r w:rsidRPr="00A719FB">
          <w:rPr>
            <w:rStyle w:val="Hyperlink"/>
          </w:rPr>
          <w:t>Modules</w:t>
        </w:r>
        <w:r>
          <w:rPr>
            <w:webHidden/>
          </w:rPr>
          <w:tab/>
        </w:r>
        <w:r>
          <w:rPr>
            <w:webHidden/>
          </w:rPr>
          <w:fldChar w:fldCharType="begin"/>
        </w:r>
        <w:r>
          <w:rPr>
            <w:webHidden/>
          </w:rPr>
          <w:instrText xml:space="preserve"> PAGEREF _Toc26530662 \h </w:instrText>
        </w:r>
        <w:r>
          <w:rPr>
            <w:webHidden/>
          </w:rPr>
        </w:r>
        <w:r>
          <w:rPr>
            <w:webHidden/>
          </w:rPr>
          <w:fldChar w:fldCharType="separate"/>
        </w:r>
        <w:r>
          <w:rPr>
            <w:webHidden/>
          </w:rPr>
          <w:t>33</w:t>
        </w:r>
        <w:r>
          <w:rPr>
            <w:webHidden/>
          </w:rPr>
          <w:fldChar w:fldCharType="end"/>
        </w:r>
      </w:hyperlink>
    </w:p>
    <w:p w14:paraId="42BD594D" w14:textId="29D6E764" w:rsidR="00583E5A" w:rsidRDefault="00583E5A">
      <w:pPr>
        <w:pStyle w:val="TOC4"/>
        <w:rPr>
          <w:rFonts w:asciiTheme="minorHAnsi" w:hAnsiTheme="minorHAnsi"/>
          <w:b w:val="0"/>
          <w:sz w:val="22"/>
          <w:szCs w:val="22"/>
        </w:rPr>
      </w:pPr>
      <w:hyperlink w:anchor="_Toc26530663" w:history="1">
        <w:r w:rsidRPr="00A719FB">
          <w:rPr>
            <w:rStyle w:val="Hyperlink"/>
          </w:rPr>
          <w:t>2.3.2.1.</w:t>
        </w:r>
        <w:r>
          <w:rPr>
            <w:rFonts w:asciiTheme="minorHAnsi" w:hAnsiTheme="minorHAnsi"/>
            <w:b w:val="0"/>
            <w:sz w:val="22"/>
            <w:szCs w:val="22"/>
          </w:rPr>
          <w:tab/>
        </w:r>
        <w:r w:rsidRPr="00A719FB">
          <w:rPr>
            <w:rStyle w:val="Hyperlink"/>
          </w:rPr>
          <w:t>CancelAppt</w:t>
        </w:r>
        <w:r>
          <w:rPr>
            <w:webHidden/>
          </w:rPr>
          <w:tab/>
        </w:r>
        <w:r>
          <w:rPr>
            <w:webHidden/>
          </w:rPr>
          <w:fldChar w:fldCharType="begin"/>
        </w:r>
        <w:r>
          <w:rPr>
            <w:webHidden/>
          </w:rPr>
          <w:instrText xml:space="preserve"> PAGEREF _Toc26530663 \h </w:instrText>
        </w:r>
        <w:r>
          <w:rPr>
            <w:webHidden/>
          </w:rPr>
        </w:r>
        <w:r>
          <w:rPr>
            <w:webHidden/>
          </w:rPr>
          <w:fldChar w:fldCharType="separate"/>
        </w:r>
        <w:r>
          <w:rPr>
            <w:webHidden/>
          </w:rPr>
          <w:t>33</w:t>
        </w:r>
        <w:r>
          <w:rPr>
            <w:webHidden/>
          </w:rPr>
          <w:fldChar w:fldCharType="end"/>
        </w:r>
      </w:hyperlink>
    </w:p>
    <w:p w14:paraId="7517A8D9" w14:textId="33B7ECE4" w:rsidR="00583E5A" w:rsidRDefault="00583E5A">
      <w:pPr>
        <w:pStyle w:val="TOC4"/>
        <w:rPr>
          <w:rFonts w:asciiTheme="minorHAnsi" w:hAnsiTheme="minorHAnsi"/>
          <w:b w:val="0"/>
          <w:sz w:val="22"/>
          <w:szCs w:val="22"/>
        </w:rPr>
      </w:pPr>
      <w:hyperlink w:anchor="_Toc26530664" w:history="1">
        <w:r w:rsidRPr="00A719FB">
          <w:rPr>
            <w:rStyle w:val="Hyperlink"/>
          </w:rPr>
          <w:t>2.3.2.2.</w:t>
        </w:r>
        <w:r>
          <w:rPr>
            <w:rFonts w:asciiTheme="minorHAnsi" w:hAnsiTheme="minorHAnsi"/>
            <w:b w:val="0"/>
            <w:sz w:val="22"/>
            <w:szCs w:val="22"/>
          </w:rPr>
          <w:tab/>
        </w:r>
        <w:r w:rsidRPr="00A719FB">
          <w:rPr>
            <w:rStyle w:val="Hyperlink"/>
          </w:rPr>
          <w:t>ChangeDivision</w:t>
        </w:r>
        <w:r>
          <w:rPr>
            <w:webHidden/>
          </w:rPr>
          <w:tab/>
        </w:r>
        <w:r>
          <w:rPr>
            <w:webHidden/>
          </w:rPr>
          <w:fldChar w:fldCharType="begin"/>
        </w:r>
        <w:r>
          <w:rPr>
            <w:webHidden/>
          </w:rPr>
          <w:instrText xml:space="preserve"> PAGEREF _Toc26530664 \h </w:instrText>
        </w:r>
        <w:r>
          <w:rPr>
            <w:webHidden/>
          </w:rPr>
        </w:r>
        <w:r>
          <w:rPr>
            <w:webHidden/>
          </w:rPr>
          <w:fldChar w:fldCharType="separate"/>
        </w:r>
        <w:r>
          <w:rPr>
            <w:webHidden/>
          </w:rPr>
          <w:t>33</w:t>
        </w:r>
        <w:r>
          <w:rPr>
            <w:webHidden/>
          </w:rPr>
          <w:fldChar w:fldCharType="end"/>
        </w:r>
      </w:hyperlink>
    </w:p>
    <w:p w14:paraId="27B590C8" w14:textId="5261E7F1" w:rsidR="00583E5A" w:rsidRDefault="00583E5A">
      <w:pPr>
        <w:pStyle w:val="TOC4"/>
        <w:rPr>
          <w:rFonts w:asciiTheme="minorHAnsi" w:hAnsiTheme="minorHAnsi"/>
          <w:b w:val="0"/>
          <w:sz w:val="22"/>
          <w:szCs w:val="22"/>
        </w:rPr>
      </w:pPr>
      <w:hyperlink w:anchor="_Toc26530665" w:history="1">
        <w:r w:rsidRPr="00A719FB">
          <w:rPr>
            <w:rStyle w:val="Hyperlink"/>
          </w:rPr>
          <w:t>2.3.2.3.</w:t>
        </w:r>
        <w:r>
          <w:rPr>
            <w:rFonts w:asciiTheme="minorHAnsi" w:hAnsiTheme="minorHAnsi"/>
            <w:b w:val="0"/>
            <w:sz w:val="22"/>
            <w:szCs w:val="22"/>
          </w:rPr>
          <w:tab/>
        </w:r>
        <w:r w:rsidRPr="00A719FB">
          <w:rPr>
            <w:rStyle w:val="Hyperlink"/>
          </w:rPr>
          <w:t>CheckIn</w:t>
        </w:r>
        <w:r>
          <w:rPr>
            <w:webHidden/>
          </w:rPr>
          <w:tab/>
        </w:r>
        <w:r>
          <w:rPr>
            <w:webHidden/>
          </w:rPr>
          <w:fldChar w:fldCharType="begin"/>
        </w:r>
        <w:r>
          <w:rPr>
            <w:webHidden/>
          </w:rPr>
          <w:instrText xml:space="preserve"> PAGEREF _Toc26530665 \h </w:instrText>
        </w:r>
        <w:r>
          <w:rPr>
            <w:webHidden/>
          </w:rPr>
        </w:r>
        <w:r>
          <w:rPr>
            <w:webHidden/>
          </w:rPr>
          <w:fldChar w:fldCharType="separate"/>
        </w:r>
        <w:r>
          <w:rPr>
            <w:webHidden/>
          </w:rPr>
          <w:t>33</w:t>
        </w:r>
        <w:r>
          <w:rPr>
            <w:webHidden/>
          </w:rPr>
          <w:fldChar w:fldCharType="end"/>
        </w:r>
      </w:hyperlink>
    </w:p>
    <w:p w14:paraId="7B801D8C" w14:textId="333D96ED" w:rsidR="00583E5A" w:rsidRDefault="00583E5A">
      <w:pPr>
        <w:pStyle w:val="TOC4"/>
        <w:rPr>
          <w:rFonts w:asciiTheme="minorHAnsi" w:hAnsiTheme="minorHAnsi"/>
          <w:b w:val="0"/>
          <w:sz w:val="22"/>
          <w:szCs w:val="22"/>
        </w:rPr>
      </w:pPr>
      <w:hyperlink w:anchor="_Toc26530666" w:history="1">
        <w:r w:rsidRPr="00A719FB">
          <w:rPr>
            <w:rStyle w:val="Hyperlink"/>
          </w:rPr>
          <w:t>2.3.2.4.</w:t>
        </w:r>
        <w:r>
          <w:rPr>
            <w:rFonts w:asciiTheme="minorHAnsi" w:hAnsiTheme="minorHAnsi"/>
            <w:b w:val="0"/>
            <w:sz w:val="22"/>
            <w:szCs w:val="22"/>
          </w:rPr>
          <w:tab/>
        </w:r>
        <w:r w:rsidRPr="00A719FB">
          <w:rPr>
            <w:rStyle w:val="Hyperlink"/>
          </w:rPr>
          <w:t>CheckOut</w:t>
        </w:r>
        <w:r>
          <w:rPr>
            <w:webHidden/>
          </w:rPr>
          <w:tab/>
        </w:r>
        <w:r>
          <w:rPr>
            <w:webHidden/>
          </w:rPr>
          <w:fldChar w:fldCharType="begin"/>
        </w:r>
        <w:r>
          <w:rPr>
            <w:webHidden/>
          </w:rPr>
          <w:instrText xml:space="preserve"> PAGEREF _Toc26530666 \h </w:instrText>
        </w:r>
        <w:r>
          <w:rPr>
            <w:webHidden/>
          </w:rPr>
        </w:r>
        <w:r>
          <w:rPr>
            <w:webHidden/>
          </w:rPr>
          <w:fldChar w:fldCharType="separate"/>
        </w:r>
        <w:r>
          <w:rPr>
            <w:webHidden/>
          </w:rPr>
          <w:t>33</w:t>
        </w:r>
        <w:r>
          <w:rPr>
            <w:webHidden/>
          </w:rPr>
          <w:fldChar w:fldCharType="end"/>
        </w:r>
      </w:hyperlink>
    </w:p>
    <w:p w14:paraId="7CFA7C57" w14:textId="0F86BEE7" w:rsidR="00583E5A" w:rsidRDefault="00583E5A">
      <w:pPr>
        <w:pStyle w:val="TOC4"/>
        <w:rPr>
          <w:rFonts w:asciiTheme="minorHAnsi" w:hAnsiTheme="minorHAnsi"/>
          <w:b w:val="0"/>
          <w:sz w:val="22"/>
          <w:szCs w:val="22"/>
        </w:rPr>
      </w:pPr>
      <w:hyperlink w:anchor="_Toc26530667" w:history="1">
        <w:r w:rsidRPr="00A719FB">
          <w:rPr>
            <w:rStyle w:val="Hyperlink"/>
          </w:rPr>
          <w:t>2.3.2.5.</w:t>
        </w:r>
        <w:r>
          <w:rPr>
            <w:rFonts w:asciiTheme="minorHAnsi" w:hAnsiTheme="minorHAnsi"/>
            <w:b w:val="0"/>
            <w:sz w:val="22"/>
            <w:szCs w:val="22"/>
          </w:rPr>
          <w:tab/>
        </w:r>
        <w:r w:rsidRPr="00A719FB">
          <w:rPr>
            <w:rStyle w:val="Hyperlink"/>
          </w:rPr>
          <w:t>ContactAttempt</w:t>
        </w:r>
        <w:r>
          <w:rPr>
            <w:webHidden/>
          </w:rPr>
          <w:tab/>
        </w:r>
        <w:r>
          <w:rPr>
            <w:webHidden/>
          </w:rPr>
          <w:fldChar w:fldCharType="begin"/>
        </w:r>
        <w:r>
          <w:rPr>
            <w:webHidden/>
          </w:rPr>
          <w:instrText xml:space="preserve"> PAGEREF _Toc26530667 \h </w:instrText>
        </w:r>
        <w:r>
          <w:rPr>
            <w:webHidden/>
          </w:rPr>
        </w:r>
        <w:r>
          <w:rPr>
            <w:webHidden/>
          </w:rPr>
          <w:fldChar w:fldCharType="separate"/>
        </w:r>
        <w:r>
          <w:rPr>
            <w:webHidden/>
          </w:rPr>
          <w:t>33</w:t>
        </w:r>
        <w:r>
          <w:rPr>
            <w:webHidden/>
          </w:rPr>
          <w:fldChar w:fldCharType="end"/>
        </w:r>
      </w:hyperlink>
    </w:p>
    <w:p w14:paraId="308118CE" w14:textId="5BC55FA7" w:rsidR="00583E5A" w:rsidRDefault="00583E5A">
      <w:pPr>
        <w:pStyle w:val="TOC4"/>
        <w:rPr>
          <w:rFonts w:asciiTheme="minorHAnsi" w:hAnsiTheme="minorHAnsi"/>
          <w:b w:val="0"/>
          <w:sz w:val="22"/>
          <w:szCs w:val="22"/>
        </w:rPr>
      </w:pPr>
      <w:hyperlink w:anchor="_Toc26530668" w:history="1">
        <w:r w:rsidRPr="00A719FB">
          <w:rPr>
            <w:rStyle w:val="Hyperlink"/>
          </w:rPr>
          <w:t>2.3.2.6.</w:t>
        </w:r>
        <w:r>
          <w:rPr>
            <w:rFonts w:asciiTheme="minorHAnsi" w:hAnsiTheme="minorHAnsi"/>
            <w:b w:val="0"/>
            <w:sz w:val="22"/>
            <w:szCs w:val="22"/>
          </w:rPr>
          <w:tab/>
        </w:r>
        <w:r w:rsidRPr="00A719FB">
          <w:rPr>
            <w:rStyle w:val="Hyperlink"/>
          </w:rPr>
          <w:t>DataAccess</w:t>
        </w:r>
        <w:r>
          <w:rPr>
            <w:webHidden/>
          </w:rPr>
          <w:tab/>
        </w:r>
        <w:r>
          <w:rPr>
            <w:webHidden/>
          </w:rPr>
          <w:fldChar w:fldCharType="begin"/>
        </w:r>
        <w:r>
          <w:rPr>
            <w:webHidden/>
          </w:rPr>
          <w:instrText xml:space="preserve"> PAGEREF _Toc26530668 \h </w:instrText>
        </w:r>
        <w:r>
          <w:rPr>
            <w:webHidden/>
          </w:rPr>
        </w:r>
        <w:r>
          <w:rPr>
            <w:webHidden/>
          </w:rPr>
          <w:fldChar w:fldCharType="separate"/>
        </w:r>
        <w:r>
          <w:rPr>
            <w:webHidden/>
          </w:rPr>
          <w:t>33</w:t>
        </w:r>
        <w:r>
          <w:rPr>
            <w:webHidden/>
          </w:rPr>
          <w:fldChar w:fldCharType="end"/>
        </w:r>
      </w:hyperlink>
    </w:p>
    <w:p w14:paraId="63A172C5" w14:textId="08350F6B" w:rsidR="00583E5A" w:rsidRDefault="00583E5A">
      <w:pPr>
        <w:pStyle w:val="TOC4"/>
        <w:rPr>
          <w:rFonts w:asciiTheme="minorHAnsi" w:hAnsiTheme="minorHAnsi"/>
          <w:b w:val="0"/>
          <w:sz w:val="22"/>
          <w:szCs w:val="22"/>
        </w:rPr>
      </w:pPr>
      <w:hyperlink w:anchor="_Toc26530669" w:history="1">
        <w:r w:rsidRPr="00A719FB">
          <w:rPr>
            <w:rStyle w:val="Hyperlink"/>
          </w:rPr>
          <w:t>2.3.2.7.</w:t>
        </w:r>
        <w:r>
          <w:rPr>
            <w:rFonts w:asciiTheme="minorHAnsi" w:hAnsiTheme="minorHAnsi"/>
            <w:b w:val="0"/>
            <w:sz w:val="22"/>
            <w:szCs w:val="22"/>
          </w:rPr>
          <w:tab/>
        </w:r>
        <w:r w:rsidRPr="00A719FB">
          <w:rPr>
            <w:rStyle w:val="Hyperlink"/>
          </w:rPr>
          <w:t>ExpandedEntry</w:t>
        </w:r>
        <w:r>
          <w:rPr>
            <w:webHidden/>
          </w:rPr>
          <w:tab/>
        </w:r>
        <w:r>
          <w:rPr>
            <w:webHidden/>
          </w:rPr>
          <w:fldChar w:fldCharType="begin"/>
        </w:r>
        <w:r>
          <w:rPr>
            <w:webHidden/>
          </w:rPr>
          <w:instrText xml:space="preserve"> PAGEREF _Toc26530669 \h </w:instrText>
        </w:r>
        <w:r>
          <w:rPr>
            <w:webHidden/>
          </w:rPr>
        </w:r>
        <w:r>
          <w:rPr>
            <w:webHidden/>
          </w:rPr>
          <w:fldChar w:fldCharType="separate"/>
        </w:r>
        <w:r>
          <w:rPr>
            <w:webHidden/>
          </w:rPr>
          <w:t>33</w:t>
        </w:r>
        <w:r>
          <w:rPr>
            <w:webHidden/>
          </w:rPr>
          <w:fldChar w:fldCharType="end"/>
        </w:r>
      </w:hyperlink>
    </w:p>
    <w:p w14:paraId="43BCEAE6" w14:textId="65F8796C" w:rsidR="00583E5A" w:rsidRDefault="00583E5A">
      <w:pPr>
        <w:pStyle w:val="TOC4"/>
        <w:rPr>
          <w:rFonts w:asciiTheme="minorHAnsi" w:hAnsiTheme="minorHAnsi"/>
          <w:b w:val="0"/>
          <w:sz w:val="22"/>
          <w:szCs w:val="22"/>
        </w:rPr>
      </w:pPr>
      <w:hyperlink w:anchor="_Toc26530670" w:history="1">
        <w:r w:rsidRPr="00A719FB">
          <w:rPr>
            <w:rStyle w:val="Hyperlink"/>
          </w:rPr>
          <w:t>2.3.2.8.</w:t>
        </w:r>
        <w:r>
          <w:rPr>
            <w:rFonts w:asciiTheme="minorHAnsi" w:hAnsiTheme="minorHAnsi"/>
            <w:b w:val="0"/>
            <w:sz w:val="22"/>
            <w:szCs w:val="22"/>
          </w:rPr>
          <w:tab/>
        </w:r>
        <w:r w:rsidRPr="00A719FB">
          <w:rPr>
            <w:rStyle w:val="Hyperlink"/>
          </w:rPr>
          <w:t>FindAppt</w:t>
        </w:r>
        <w:r>
          <w:rPr>
            <w:webHidden/>
          </w:rPr>
          <w:tab/>
        </w:r>
        <w:r>
          <w:rPr>
            <w:webHidden/>
          </w:rPr>
          <w:fldChar w:fldCharType="begin"/>
        </w:r>
        <w:r>
          <w:rPr>
            <w:webHidden/>
          </w:rPr>
          <w:instrText xml:space="preserve"> PAGEREF _Toc26530670 \h </w:instrText>
        </w:r>
        <w:r>
          <w:rPr>
            <w:webHidden/>
          </w:rPr>
        </w:r>
        <w:r>
          <w:rPr>
            <w:webHidden/>
          </w:rPr>
          <w:fldChar w:fldCharType="separate"/>
        </w:r>
        <w:r>
          <w:rPr>
            <w:webHidden/>
          </w:rPr>
          <w:t>33</w:t>
        </w:r>
        <w:r>
          <w:rPr>
            <w:webHidden/>
          </w:rPr>
          <w:fldChar w:fldCharType="end"/>
        </w:r>
      </w:hyperlink>
    </w:p>
    <w:p w14:paraId="418C52A5" w14:textId="299934D6" w:rsidR="00583E5A" w:rsidRDefault="00583E5A">
      <w:pPr>
        <w:pStyle w:val="TOC4"/>
        <w:rPr>
          <w:rFonts w:asciiTheme="minorHAnsi" w:hAnsiTheme="minorHAnsi"/>
          <w:b w:val="0"/>
          <w:sz w:val="22"/>
          <w:szCs w:val="22"/>
        </w:rPr>
      </w:pPr>
      <w:hyperlink w:anchor="_Toc26530671" w:history="1">
        <w:r w:rsidRPr="00A719FB">
          <w:rPr>
            <w:rStyle w:val="Hyperlink"/>
          </w:rPr>
          <w:t>2.3.2.9.</w:t>
        </w:r>
        <w:r>
          <w:rPr>
            <w:rFonts w:asciiTheme="minorHAnsi" w:hAnsiTheme="minorHAnsi"/>
            <w:b w:val="0"/>
            <w:sz w:val="22"/>
            <w:szCs w:val="22"/>
          </w:rPr>
          <w:tab/>
        </w:r>
        <w:r w:rsidRPr="00A719FB">
          <w:rPr>
            <w:rStyle w:val="Hyperlink"/>
          </w:rPr>
          <w:t>Management</w:t>
        </w:r>
        <w:r>
          <w:rPr>
            <w:webHidden/>
          </w:rPr>
          <w:tab/>
        </w:r>
        <w:r>
          <w:rPr>
            <w:webHidden/>
          </w:rPr>
          <w:fldChar w:fldCharType="begin"/>
        </w:r>
        <w:r>
          <w:rPr>
            <w:webHidden/>
          </w:rPr>
          <w:instrText xml:space="preserve"> PAGEREF _Toc26530671 \h </w:instrText>
        </w:r>
        <w:r>
          <w:rPr>
            <w:webHidden/>
          </w:rPr>
        </w:r>
        <w:r>
          <w:rPr>
            <w:webHidden/>
          </w:rPr>
          <w:fldChar w:fldCharType="separate"/>
        </w:r>
        <w:r>
          <w:rPr>
            <w:webHidden/>
          </w:rPr>
          <w:t>33</w:t>
        </w:r>
        <w:r>
          <w:rPr>
            <w:webHidden/>
          </w:rPr>
          <w:fldChar w:fldCharType="end"/>
        </w:r>
      </w:hyperlink>
    </w:p>
    <w:p w14:paraId="3F4B5CA8" w14:textId="3BC7F76A" w:rsidR="00583E5A" w:rsidRDefault="00583E5A">
      <w:pPr>
        <w:pStyle w:val="TOC4"/>
        <w:rPr>
          <w:rFonts w:asciiTheme="minorHAnsi" w:hAnsiTheme="minorHAnsi"/>
          <w:b w:val="0"/>
          <w:sz w:val="22"/>
          <w:szCs w:val="22"/>
        </w:rPr>
      </w:pPr>
      <w:hyperlink w:anchor="_Toc26530672" w:history="1">
        <w:r w:rsidRPr="00A719FB">
          <w:rPr>
            <w:rStyle w:val="Hyperlink"/>
          </w:rPr>
          <w:t>2.3.2.10.</w:t>
        </w:r>
        <w:r>
          <w:rPr>
            <w:rFonts w:asciiTheme="minorHAnsi" w:hAnsiTheme="minorHAnsi"/>
            <w:b w:val="0"/>
            <w:sz w:val="22"/>
            <w:szCs w:val="22"/>
          </w:rPr>
          <w:tab/>
        </w:r>
        <w:r w:rsidRPr="00A719FB">
          <w:rPr>
            <w:rStyle w:val="Hyperlink"/>
          </w:rPr>
          <w:t>MarkAsNoShow</w:t>
        </w:r>
        <w:r>
          <w:rPr>
            <w:webHidden/>
          </w:rPr>
          <w:tab/>
        </w:r>
        <w:r>
          <w:rPr>
            <w:webHidden/>
          </w:rPr>
          <w:fldChar w:fldCharType="begin"/>
        </w:r>
        <w:r>
          <w:rPr>
            <w:webHidden/>
          </w:rPr>
          <w:instrText xml:space="preserve"> PAGEREF _Toc26530672 \h </w:instrText>
        </w:r>
        <w:r>
          <w:rPr>
            <w:webHidden/>
          </w:rPr>
        </w:r>
        <w:r>
          <w:rPr>
            <w:webHidden/>
          </w:rPr>
          <w:fldChar w:fldCharType="separate"/>
        </w:r>
        <w:r>
          <w:rPr>
            <w:webHidden/>
          </w:rPr>
          <w:t>33</w:t>
        </w:r>
        <w:r>
          <w:rPr>
            <w:webHidden/>
          </w:rPr>
          <w:fldChar w:fldCharType="end"/>
        </w:r>
      </w:hyperlink>
    </w:p>
    <w:p w14:paraId="492E7545" w14:textId="2CC25AE1" w:rsidR="00583E5A" w:rsidRDefault="00583E5A">
      <w:pPr>
        <w:pStyle w:val="TOC4"/>
        <w:rPr>
          <w:rFonts w:asciiTheme="minorHAnsi" w:hAnsiTheme="minorHAnsi"/>
          <w:b w:val="0"/>
          <w:sz w:val="22"/>
          <w:szCs w:val="22"/>
        </w:rPr>
      </w:pPr>
      <w:hyperlink w:anchor="_Toc26530673" w:history="1">
        <w:r w:rsidRPr="00A719FB">
          <w:rPr>
            <w:rStyle w:val="Hyperlink"/>
          </w:rPr>
          <w:t>2.3.2.11.</w:t>
        </w:r>
        <w:r>
          <w:rPr>
            <w:rFonts w:asciiTheme="minorHAnsi" w:hAnsiTheme="minorHAnsi"/>
            <w:b w:val="0"/>
            <w:sz w:val="22"/>
            <w:szCs w:val="22"/>
          </w:rPr>
          <w:tab/>
        </w:r>
        <w:r w:rsidRPr="00A719FB">
          <w:rPr>
            <w:rStyle w:val="Hyperlink"/>
          </w:rPr>
          <w:t>Navigation</w:t>
        </w:r>
        <w:r>
          <w:rPr>
            <w:webHidden/>
          </w:rPr>
          <w:tab/>
        </w:r>
        <w:r>
          <w:rPr>
            <w:webHidden/>
          </w:rPr>
          <w:fldChar w:fldCharType="begin"/>
        </w:r>
        <w:r>
          <w:rPr>
            <w:webHidden/>
          </w:rPr>
          <w:instrText xml:space="preserve"> PAGEREF _Toc26530673 \h </w:instrText>
        </w:r>
        <w:r>
          <w:rPr>
            <w:webHidden/>
          </w:rPr>
        </w:r>
        <w:r>
          <w:rPr>
            <w:webHidden/>
          </w:rPr>
          <w:fldChar w:fldCharType="separate"/>
        </w:r>
        <w:r>
          <w:rPr>
            <w:webHidden/>
          </w:rPr>
          <w:t>33</w:t>
        </w:r>
        <w:r>
          <w:rPr>
            <w:webHidden/>
          </w:rPr>
          <w:fldChar w:fldCharType="end"/>
        </w:r>
      </w:hyperlink>
    </w:p>
    <w:p w14:paraId="1655A28C" w14:textId="0A88B4C6" w:rsidR="00583E5A" w:rsidRDefault="00583E5A">
      <w:pPr>
        <w:pStyle w:val="TOC4"/>
        <w:rPr>
          <w:rFonts w:asciiTheme="minorHAnsi" w:hAnsiTheme="minorHAnsi"/>
          <w:b w:val="0"/>
          <w:sz w:val="22"/>
          <w:szCs w:val="22"/>
        </w:rPr>
      </w:pPr>
      <w:hyperlink w:anchor="_Toc26530674" w:history="1">
        <w:r w:rsidRPr="00A719FB">
          <w:rPr>
            <w:rStyle w:val="Hyperlink"/>
          </w:rPr>
          <w:t>2.3.2.12.</w:t>
        </w:r>
        <w:r>
          <w:rPr>
            <w:rFonts w:asciiTheme="minorHAnsi" w:hAnsiTheme="minorHAnsi"/>
            <w:b w:val="0"/>
            <w:sz w:val="22"/>
            <w:szCs w:val="22"/>
          </w:rPr>
          <w:tab/>
        </w:r>
        <w:r w:rsidRPr="00A719FB">
          <w:rPr>
            <w:rStyle w:val="Hyperlink"/>
          </w:rPr>
          <w:t>PatientAppt</w:t>
        </w:r>
        <w:r>
          <w:rPr>
            <w:webHidden/>
          </w:rPr>
          <w:tab/>
        </w:r>
        <w:r>
          <w:rPr>
            <w:webHidden/>
          </w:rPr>
          <w:fldChar w:fldCharType="begin"/>
        </w:r>
        <w:r>
          <w:rPr>
            <w:webHidden/>
          </w:rPr>
          <w:instrText xml:space="preserve"> PAGEREF _Toc26530674 \h </w:instrText>
        </w:r>
        <w:r>
          <w:rPr>
            <w:webHidden/>
          </w:rPr>
        </w:r>
        <w:r>
          <w:rPr>
            <w:webHidden/>
          </w:rPr>
          <w:fldChar w:fldCharType="separate"/>
        </w:r>
        <w:r>
          <w:rPr>
            <w:webHidden/>
          </w:rPr>
          <w:t>33</w:t>
        </w:r>
        <w:r>
          <w:rPr>
            <w:webHidden/>
          </w:rPr>
          <w:fldChar w:fldCharType="end"/>
        </w:r>
      </w:hyperlink>
    </w:p>
    <w:p w14:paraId="6E499D76" w14:textId="675528FE" w:rsidR="00583E5A" w:rsidRDefault="00583E5A">
      <w:pPr>
        <w:pStyle w:val="TOC4"/>
        <w:rPr>
          <w:rFonts w:asciiTheme="minorHAnsi" w:hAnsiTheme="minorHAnsi"/>
          <w:b w:val="0"/>
          <w:sz w:val="22"/>
          <w:szCs w:val="22"/>
        </w:rPr>
      </w:pPr>
      <w:hyperlink w:anchor="_Toc26530675" w:history="1">
        <w:r w:rsidRPr="00A719FB">
          <w:rPr>
            <w:rStyle w:val="Hyperlink"/>
          </w:rPr>
          <w:t>2.3.2.13.</w:t>
        </w:r>
        <w:r>
          <w:rPr>
            <w:rFonts w:asciiTheme="minorHAnsi" w:hAnsiTheme="minorHAnsi"/>
            <w:b w:val="0"/>
            <w:sz w:val="22"/>
            <w:szCs w:val="22"/>
          </w:rPr>
          <w:tab/>
        </w:r>
        <w:r w:rsidRPr="00A719FB">
          <w:rPr>
            <w:rStyle w:val="Hyperlink"/>
          </w:rPr>
          <w:t>PatientSelection</w:t>
        </w:r>
        <w:r>
          <w:rPr>
            <w:webHidden/>
          </w:rPr>
          <w:tab/>
        </w:r>
        <w:r>
          <w:rPr>
            <w:webHidden/>
          </w:rPr>
          <w:fldChar w:fldCharType="begin"/>
        </w:r>
        <w:r>
          <w:rPr>
            <w:webHidden/>
          </w:rPr>
          <w:instrText xml:space="preserve"> PAGEREF _Toc26530675 \h </w:instrText>
        </w:r>
        <w:r>
          <w:rPr>
            <w:webHidden/>
          </w:rPr>
        </w:r>
        <w:r>
          <w:rPr>
            <w:webHidden/>
          </w:rPr>
          <w:fldChar w:fldCharType="separate"/>
        </w:r>
        <w:r>
          <w:rPr>
            <w:webHidden/>
          </w:rPr>
          <w:t>34</w:t>
        </w:r>
        <w:r>
          <w:rPr>
            <w:webHidden/>
          </w:rPr>
          <w:fldChar w:fldCharType="end"/>
        </w:r>
      </w:hyperlink>
    </w:p>
    <w:p w14:paraId="192AB872" w14:textId="0C580338" w:rsidR="00583E5A" w:rsidRDefault="00583E5A">
      <w:pPr>
        <w:pStyle w:val="TOC4"/>
        <w:rPr>
          <w:rFonts w:asciiTheme="minorHAnsi" w:hAnsiTheme="minorHAnsi"/>
          <w:b w:val="0"/>
          <w:sz w:val="22"/>
          <w:szCs w:val="22"/>
        </w:rPr>
      </w:pPr>
      <w:hyperlink w:anchor="_Toc26530676" w:history="1">
        <w:r w:rsidRPr="00A719FB">
          <w:rPr>
            <w:rStyle w:val="Hyperlink"/>
          </w:rPr>
          <w:t>2.3.2.14.</w:t>
        </w:r>
        <w:r>
          <w:rPr>
            <w:rFonts w:asciiTheme="minorHAnsi" w:hAnsiTheme="minorHAnsi"/>
            <w:b w:val="0"/>
            <w:sz w:val="22"/>
            <w:szCs w:val="22"/>
          </w:rPr>
          <w:tab/>
        </w:r>
        <w:r w:rsidRPr="00A719FB">
          <w:rPr>
            <w:rStyle w:val="Hyperlink"/>
          </w:rPr>
          <w:t>Prerequisites</w:t>
        </w:r>
        <w:r>
          <w:rPr>
            <w:webHidden/>
          </w:rPr>
          <w:tab/>
        </w:r>
        <w:r>
          <w:rPr>
            <w:webHidden/>
          </w:rPr>
          <w:fldChar w:fldCharType="begin"/>
        </w:r>
        <w:r>
          <w:rPr>
            <w:webHidden/>
          </w:rPr>
          <w:instrText xml:space="preserve"> PAGEREF _Toc26530676 \h </w:instrText>
        </w:r>
        <w:r>
          <w:rPr>
            <w:webHidden/>
          </w:rPr>
        </w:r>
        <w:r>
          <w:rPr>
            <w:webHidden/>
          </w:rPr>
          <w:fldChar w:fldCharType="separate"/>
        </w:r>
        <w:r>
          <w:rPr>
            <w:webHidden/>
          </w:rPr>
          <w:t>34</w:t>
        </w:r>
        <w:r>
          <w:rPr>
            <w:webHidden/>
          </w:rPr>
          <w:fldChar w:fldCharType="end"/>
        </w:r>
      </w:hyperlink>
    </w:p>
    <w:p w14:paraId="16F2BB91" w14:textId="394D3B05" w:rsidR="00583E5A" w:rsidRDefault="00583E5A">
      <w:pPr>
        <w:pStyle w:val="TOC4"/>
        <w:rPr>
          <w:rFonts w:asciiTheme="minorHAnsi" w:hAnsiTheme="minorHAnsi"/>
          <w:b w:val="0"/>
          <w:sz w:val="22"/>
          <w:szCs w:val="22"/>
        </w:rPr>
      </w:pPr>
      <w:hyperlink w:anchor="_Toc26530677" w:history="1">
        <w:r w:rsidRPr="00A719FB">
          <w:rPr>
            <w:rStyle w:val="Hyperlink"/>
          </w:rPr>
          <w:t>2.3.2.15.</w:t>
        </w:r>
        <w:r>
          <w:rPr>
            <w:rFonts w:asciiTheme="minorHAnsi" w:hAnsiTheme="minorHAnsi"/>
            <w:b w:val="0"/>
            <w:sz w:val="22"/>
            <w:szCs w:val="22"/>
          </w:rPr>
          <w:tab/>
        </w:r>
        <w:r w:rsidRPr="00A719FB">
          <w:rPr>
            <w:rStyle w:val="Hyperlink"/>
          </w:rPr>
          <w:t>Reports</w:t>
        </w:r>
        <w:r>
          <w:rPr>
            <w:webHidden/>
          </w:rPr>
          <w:tab/>
        </w:r>
        <w:r>
          <w:rPr>
            <w:webHidden/>
          </w:rPr>
          <w:fldChar w:fldCharType="begin"/>
        </w:r>
        <w:r>
          <w:rPr>
            <w:webHidden/>
          </w:rPr>
          <w:instrText xml:space="preserve"> PAGEREF _Toc26530677 \h </w:instrText>
        </w:r>
        <w:r>
          <w:rPr>
            <w:webHidden/>
          </w:rPr>
        </w:r>
        <w:r>
          <w:rPr>
            <w:webHidden/>
          </w:rPr>
          <w:fldChar w:fldCharType="separate"/>
        </w:r>
        <w:r>
          <w:rPr>
            <w:webHidden/>
          </w:rPr>
          <w:t>34</w:t>
        </w:r>
        <w:r>
          <w:rPr>
            <w:webHidden/>
          </w:rPr>
          <w:fldChar w:fldCharType="end"/>
        </w:r>
      </w:hyperlink>
    </w:p>
    <w:p w14:paraId="79126E75" w14:textId="2D00694F" w:rsidR="00583E5A" w:rsidRDefault="00583E5A">
      <w:pPr>
        <w:pStyle w:val="TOC4"/>
        <w:rPr>
          <w:rFonts w:asciiTheme="minorHAnsi" w:hAnsiTheme="minorHAnsi"/>
          <w:b w:val="0"/>
          <w:sz w:val="22"/>
          <w:szCs w:val="22"/>
        </w:rPr>
      </w:pPr>
      <w:hyperlink w:anchor="_Toc26530678" w:history="1">
        <w:r w:rsidRPr="00A719FB">
          <w:rPr>
            <w:rStyle w:val="Hyperlink"/>
          </w:rPr>
          <w:t>2.3.2.16.</w:t>
        </w:r>
        <w:r>
          <w:rPr>
            <w:rFonts w:asciiTheme="minorHAnsi" w:hAnsiTheme="minorHAnsi"/>
            <w:b w:val="0"/>
            <w:sz w:val="22"/>
            <w:szCs w:val="22"/>
          </w:rPr>
          <w:tab/>
        </w:r>
        <w:r w:rsidRPr="00A719FB">
          <w:rPr>
            <w:rStyle w:val="Hyperlink"/>
          </w:rPr>
          <w:t>ResourceSelection</w:t>
        </w:r>
        <w:r>
          <w:rPr>
            <w:webHidden/>
          </w:rPr>
          <w:tab/>
        </w:r>
        <w:r>
          <w:rPr>
            <w:webHidden/>
          </w:rPr>
          <w:fldChar w:fldCharType="begin"/>
        </w:r>
        <w:r>
          <w:rPr>
            <w:webHidden/>
          </w:rPr>
          <w:instrText xml:space="preserve"> PAGEREF _Toc26530678 \h </w:instrText>
        </w:r>
        <w:r>
          <w:rPr>
            <w:webHidden/>
          </w:rPr>
        </w:r>
        <w:r>
          <w:rPr>
            <w:webHidden/>
          </w:rPr>
          <w:fldChar w:fldCharType="separate"/>
        </w:r>
        <w:r>
          <w:rPr>
            <w:webHidden/>
          </w:rPr>
          <w:t>34</w:t>
        </w:r>
        <w:r>
          <w:rPr>
            <w:webHidden/>
          </w:rPr>
          <w:fldChar w:fldCharType="end"/>
        </w:r>
      </w:hyperlink>
    </w:p>
    <w:p w14:paraId="532474F7" w14:textId="536D4949" w:rsidR="00583E5A" w:rsidRDefault="00583E5A">
      <w:pPr>
        <w:pStyle w:val="TOC4"/>
        <w:rPr>
          <w:rFonts w:asciiTheme="minorHAnsi" w:hAnsiTheme="minorHAnsi"/>
          <w:b w:val="0"/>
          <w:sz w:val="22"/>
          <w:szCs w:val="22"/>
        </w:rPr>
      </w:pPr>
      <w:hyperlink w:anchor="_Toc26530679" w:history="1">
        <w:r w:rsidRPr="00A719FB">
          <w:rPr>
            <w:rStyle w:val="Hyperlink"/>
          </w:rPr>
          <w:t>2.3.2.17.</w:t>
        </w:r>
        <w:r>
          <w:rPr>
            <w:rFonts w:asciiTheme="minorHAnsi" w:hAnsiTheme="minorHAnsi"/>
            <w:b w:val="0"/>
            <w:sz w:val="22"/>
            <w:szCs w:val="22"/>
          </w:rPr>
          <w:tab/>
        </w:r>
        <w:r w:rsidRPr="00A719FB">
          <w:rPr>
            <w:rStyle w:val="Hyperlink"/>
          </w:rPr>
          <w:t>Ribbon</w:t>
        </w:r>
        <w:r>
          <w:rPr>
            <w:webHidden/>
          </w:rPr>
          <w:tab/>
        </w:r>
        <w:r>
          <w:rPr>
            <w:webHidden/>
          </w:rPr>
          <w:fldChar w:fldCharType="begin"/>
        </w:r>
        <w:r>
          <w:rPr>
            <w:webHidden/>
          </w:rPr>
          <w:instrText xml:space="preserve"> PAGEREF _Toc26530679 \h </w:instrText>
        </w:r>
        <w:r>
          <w:rPr>
            <w:webHidden/>
          </w:rPr>
        </w:r>
        <w:r>
          <w:rPr>
            <w:webHidden/>
          </w:rPr>
          <w:fldChar w:fldCharType="separate"/>
        </w:r>
        <w:r>
          <w:rPr>
            <w:webHidden/>
          </w:rPr>
          <w:t>34</w:t>
        </w:r>
        <w:r>
          <w:rPr>
            <w:webHidden/>
          </w:rPr>
          <w:fldChar w:fldCharType="end"/>
        </w:r>
      </w:hyperlink>
    </w:p>
    <w:p w14:paraId="38A80850" w14:textId="6A04B05C" w:rsidR="00583E5A" w:rsidRDefault="00583E5A">
      <w:pPr>
        <w:pStyle w:val="TOC4"/>
        <w:rPr>
          <w:rFonts w:asciiTheme="minorHAnsi" w:hAnsiTheme="minorHAnsi"/>
          <w:b w:val="0"/>
          <w:sz w:val="22"/>
          <w:szCs w:val="22"/>
        </w:rPr>
      </w:pPr>
      <w:hyperlink w:anchor="_Toc26530680" w:history="1">
        <w:r w:rsidRPr="00A719FB">
          <w:rPr>
            <w:rStyle w:val="Hyperlink"/>
          </w:rPr>
          <w:t>2.3.2.18.</w:t>
        </w:r>
        <w:r>
          <w:rPr>
            <w:rFonts w:asciiTheme="minorHAnsi" w:hAnsiTheme="minorHAnsi"/>
            <w:b w:val="0"/>
            <w:sz w:val="22"/>
            <w:szCs w:val="22"/>
          </w:rPr>
          <w:tab/>
        </w:r>
        <w:r w:rsidRPr="00A719FB">
          <w:rPr>
            <w:rStyle w:val="Hyperlink"/>
          </w:rPr>
          <w:t>Task</w:t>
        </w:r>
        <w:r>
          <w:rPr>
            <w:webHidden/>
          </w:rPr>
          <w:tab/>
        </w:r>
        <w:r>
          <w:rPr>
            <w:webHidden/>
          </w:rPr>
          <w:fldChar w:fldCharType="begin"/>
        </w:r>
        <w:r>
          <w:rPr>
            <w:webHidden/>
          </w:rPr>
          <w:instrText xml:space="preserve"> PAGEREF _Toc26530680 \h </w:instrText>
        </w:r>
        <w:r>
          <w:rPr>
            <w:webHidden/>
          </w:rPr>
        </w:r>
        <w:r>
          <w:rPr>
            <w:webHidden/>
          </w:rPr>
          <w:fldChar w:fldCharType="separate"/>
        </w:r>
        <w:r>
          <w:rPr>
            <w:webHidden/>
          </w:rPr>
          <w:t>34</w:t>
        </w:r>
        <w:r>
          <w:rPr>
            <w:webHidden/>
          </w:rPr>
          <w:fldChar w:fldCharType="end"/>
        </w:r>
      </w:hyperlink>
    </w:p>
    <w:p w14:paraId="2153C413" w14:textId="30C735DF" w:rsidR="00583E5A" w:rsidRDefault="00583E5A">
      <w:pPr>
        <w:pStyle w:val="TOC4"/>
        <w:rPr>
          <w:rFonts w:asciiTheme="minorHAnsi" w:hAnsiTheme="minorHAnsi"/>
          <w:b w:val="0"/>
          <w:sz w:val="22"/>
          <w:szCs w:val="22"/>
        </w:rPr>
      </w:pPr>
      <w:hyperlink w:anchor="_Toc26530681" w:history="1">
        <w:r w:rsidRPr="00A719FB">
          <w:rPr>
            <w:rStyle w:val="Hyperlink"/>
          </w:rPr>
          <w:t>2.3.2.19.</w:t>
        </w:r>
        <w:r>
          <w:rPr>
            <w:rFonts w:asciiTheme="minorHAnsi" w:hAnsiTheme="minorHAnsi"/>
            <w:b w:val="0"/>
            <w:sz w:val="22"/>
            <w:szCs w:val="22"/>
          </w:rPr>
          <w:tab/>
        </w:r>
        <w:r w:rsidRPr="00A719FB">
          <w:rPr>
            <w:rStyle w:val="Hyperlink"/>
          </w:rPr>
          <w:t>UserLogin</w:t>
        </w:r>
        <w:r>
          <w:rPr>
            <w:webHidden/>
          </w:rPr>
          <w:tab/>
        </w:r>
        <w:r>
          <w:rPr>
            <w:webHidden/>
          </w:rPr>
          <w:fldChar w:fldCharType="begin"/>
        </w:r>
        <w:r>
          <w:rPr>
            <w:webHidden/>
          </w:rPr>
          <w:instrText xml:space="preserve"> PAGEREF _Toc26530681 \h </w:instrText>
        </w:r>
        <w:r>
          <w:rPr>
            <w:webHidden/>
          </w:rPr>
        </w:r>
        <w:r>
          <w:rPr>
            <w:webHidden/>
          </w:rPr>
          <w:fldChar w:fldCharType="separate"/>
        </w:r>
        <w:r>
          <w:rPr>
            <w:webHidden/>
          </w:rPr>
          <w:t>34</w:t>
        </w:r>
        <w:r>
          <w:rPr>
            <w:webHidden/>
          </w:rPr>
          <w:fldChar w:fldCharType="end"/>
        </w:r>
      </w:hyperlink>
    </w:p>
    <w:p w14:paraId="2595CCAB" w14:textId="49922AC6" w:rsidR="00583E5A" w:rsidRDefault="00583E5A">
      <w:pPr>
        <w:pStyle w:val="TOC4"/>
        <w:rPr>
          <w:rFonts w:asciiTheme="minorHAnsi" w:hAnsiTheme="minorHAnsi"/>
          <w:b w:val="0"/>
          <w:sz w:val="22"/>
          <w:szCs w:val="22"/>
        </w:rPr>
      </w:pPr>
      <w:hyperlink w:anchor="_Toc26530682" w:history="1">
        <w:r w:rsidRPr="00A719FB">
          <w:rPr>
            <w:rStyle w:val="Hyperlink"/>
          </w:rPr>
          <w:t>2.3.2.20.</w:t>
        </w:r>
        <w:r>
          <w:rPr>
            <w:rFonts w:asciiTheme="minorHAnsi" w:hAnsiTheme="minorHAnsi"/>
            <w:b w:val="0"/>
            <w:sz w:val="22"/>
            <w:szCs w:val="22"/>
          </w:rPr>
          <w:tab/>
        </w:r>
        <w:r w:rsidRPr="00A719FB">
          <w:rPr>
            <w:rStyle w:val="Hyperlink"/>
          </w:rPr>
          <w:t>VAR</w:t>
        </w:r>
        <w:r>
          <w:rPr>
            <w:webHidden/>
          </w:rPr>
          <w:tab/>
        </w:r>
        <w:r>
          <w:rPr>
            <w:webHidden/>
          </w:rPr>
          <w:fldChar w:fldCharType="begin"/>
        </w:r>
        <w:r>
          <w:rPr>
            <w:webHidden/>
          </w:rPr>
          <w:instrText xml:space="preserve"> PAGEREF _Toc26530682 \h </w:instrText>
        </w:r>
        <w:r>
          <w:rPr>
            <w:webHidden/>
          </w:rPr>
        </w:r>
        <w:r>
          <w:rPr>
            <w:webHidden/>
          </w:rPr>
          <w:fldChar w:fldCharType="separate"/>
        </w:r>
        <w:r>
          <w:rPr>
            <w:webHidden/>
          </w:rPr>
          <w:t>34</w:t>
        </w:r>
        <w:r>
          <w:rPr>
            <w:webHidden/>
          </w:rPr>
          <w:fldChar w:fldCharType="end"/>
        </w:r>
      </w:hyperlink>
    </w:p>
    <w:p w14:paraId="7ED985B2" w14:textId="1E9D4095" w:rsidR="00583E5A" w:rsidRDefault="00583E5A">
      <w:pPr>
        <w:pStyle w:val="TOC3"/>
        <w:rPr>
          <w:rFonts w:asciiTheme="minorHAnsi" w:hAnsiTheme="minorHAnsi"/>
          <w:b w:val="0"/>
          <w:sz w:val="22"/>
        </w:rPr>
      </w:pPr>
      <w:hyperlink w:anchor="_Toc26530683" w:history="1">
        <w:r w:rsidRPr="00A719FB">
          <w:rPr>
            <w:rStyle w:val="Hyperlink"/>
          </w:rPr>
          <w:t>2.3.3.</w:t>
        </w:r>
        <w:r>
          <w:rPr>
            <w:rFonts w:asciiTheme="minorHAnsi" w:hAnsiTheme="minorHAnsi"/>
            <w:b w:val="0"/>
            <w:sz w:val="22"/>
          </w:rPr>
          <w:tab/>
        </w:r>
        <w:r w:rsidRPr="00A719FB">
          <w:rPr>
            <w:rStyle w:val="Hyperlink"/>
          </w:rPr>
          <w:t>Unit Tests</w:t>
        </w:r>
        <w:r>
          <w:rPr>
            <w:webHidden/>
          </w:rPr>
          <w:tab/>
        </w:r>
        <w:r>
          <w:rPr>
            <w:webHidden/>
          </w:rPr>
          <w:fldChar w:fldCharType="begin"/>
        </w:r>
        <w:r>
          <w:rPr>
            <w:webHidden/>
          </w:rPr>
          <w:instrText xml:space="preserve"> PAGEREF _Toc26530683 \h </w:instrText>
        </w:r>
        <w:r>
          <w:rPr>
            <w:webHidden/>
          </w:rPr>
        </w:r>
        <w:r>
          <w:rPr>
            <w:webHidden/>
          </w:rPr>
          <w:fldChar w:fldCharType="separate"/>
        </w:r>
        <w:r>
          <w:rPr>
            <w:webHidden/>
          </w:rPr>
          <w:t>34</w:t>
        </w:r>
        <w:r>
          <w:rPr>
            <w:webHidden/>
          </w:rPr>
          <w:fldChar w:fldCharType="end"/>
        </w:r>
      </w:hyperlink>
    </w:p>
    <w:p w14:paraId="79EB0C19" w14:textId="4948E80D" w:rsidR="00583E5A" w:rsidRDefault="00583E5A">
      <w:pPr>
        <w:pStyle w:val="TOC3"/>
        <w:rPr>
          <w:rFonts w:asciiTheme="minorHAnsi" w:hAnsiTheme="minorHAnsi"/>
          <w:b w:val="0"/>
          <w:sz w:val="22"/>
        </w:rPr>
      </w:pPr>
      <w:hyperlink w:anchor="_Toc26530684" w:history="1">
        <w:r w:rsidRPr="00A719FB">
          <w:rPr>
            <w:rStyle w:val="Hyperlink"/>
          </w:rPr>
          <w:t>2.3.4.</w:t>
        </w:r>
        <w:r>
          <w:rPr>
            <w:rFonts w:asciiTheme="minorHAnsi" w:hAnsiTheme="minorHAnsi"/>
            <w:b w:val="0"/>
            <w:sz w:val="22"/>
          </w:rPr>
          <w:tab/>
        </w:r>
        <w:r w:rsidRPr="00A719FB">
          <w:rPr>
            <w:rStyle w:val="Hyperlink"/>
          </w:rPr>
          <w:t>ClinSchd</w:t>
        </w:r>
        <w:r>
          <w:rPr>
            <w:webHidden/>
          </w:rPr>
          <w:tab/>
        </w:r>
        <w:r>
          <w:rPr>
            <w:webHidden/>
          </w:rPr>
          <w:fldChar w:fldCharType="begin"/>
        </w:r>
        <w:r>
          <w:rPr>
            <w:webHidden/>
          </w:rPr>
          <w:instrText xml:space="preserve"> PAGEREF _Toc26530684 \h </w:instrText>
        </w:r>
        <w:r>
          <w:rPr>
            <w:webHidden/>
          </w:rPr>
        </w:r>
        <w:r>
          <w:rPr>
            <w:webHidden/>
          </w:rPr>
          <w:fldChar w:fldCharType="separate"/>
        </w:r>
        <w:r>
          <w:rPr>
            <w:webHidden/>
          </w:rPr>
          <w:t>34</w:t>
        </w:r>
        <w:r>
          <w:rPr>
            <w:webHidden/>
          </w:rPr>
          <w:fldChar w:fldCharType="end"/>
        </w:r>
      </w:hyperlink>
    </w:p>
    <w:p w14:paraId="493C26D3" w14:textId="237ADCA1" w:rsidR="00583E5A" w:rsidRDefault="00583E5A">
      <w:pPr>
        <w:pStyle w:val="TOC3"/>
        <w:rPr>
          <w:rFonts w:asciiTheme="minorHAnsi" w:hAnsiTheme="minorHAnsi"/>
          <w:b w:val="0"/>
          <w:sz w:val="22"/>
        </w:rPr>
      </w:pPr>
      <w:hyperlink w:anchor="_Toc26530685" w:history="1">
        <w:r w:rsidRPr="00A719FB">
          <w:rPr>
            <w:rStyle w:val="Hyperlink"/>
          </w:rPr>
          <w:t>2.3.5.</w:t>
        </w:r>
        <w:r>
          <w:rPr>
            <w:rFonts w:asciiTheme="minorHAnsi" w:hAnsiTheme="minorHAnsi"/>
            <w:b w:val="0"/>
            <w:sz w:val="22"/>
          </w:rPr>
          <w:tab/>
        </w:r>
        <w:r w:rsidRPr="00A719FB">
          <w:rPr>
            <w:rStyle w:val="Hyperlink"/>
          </w:rPr>
          <w:t>CreateWebServices</w:t>
        </w:r>
        <w:r>
          <w:rPr>
            <w:webHidden/>
          </w:rPr>
          <w:tab/>
        </w:r>
        <w:r>
          <w:rPr>
            <w:webHidden/>
          </w:rPr>
          <w:fldChar w:fldCharType="begin"/>
        </w:r>
        <w:r>
          <w:rPr>
            <w:webHidden/>
          </w:rPr>
          <w:instrText xml:space="preserve"> PAGEREF _Toc26530685 \h </w:instrText>
        </w:r>
        <w:r>
          <w:rPr>
            <w:webHidden/>
          </w:rPr>
        </w:r>
        <w:r>
          <w:rPr>
            <w:webHidden/>
          </w:rPr>
          <w:fldChar w:fldCharType="separate"/>
        </w:r>
        <w:r>
          <w:rPr>
            <w:webHidden/>
          </w:rPr>
          <w:t>35</w:t>
        </w:r>
        <w:r>
          <w:rPr>
            <w:webHidden/>
          </w:rPr>
          <w:fldChar w:fldCharType="end"/>
        </w:r>
      </w:hyperlink>
    </w:p>
    <w:p w14:paraId="23AA3D5A" w14:textId="1746F7AC" w:rsidR="00583E5A" w:rsidRDefault="00583E5A">
      <w:pPr>
        <w:pStyle w:val="TOC3"/>
        <w:rPr>
          <w:rFonts w:asciiTheme="minorHAnsi" w:hAnsiTheme="minorHAnsi"/>
          <w:b w:val="0"/>
          <w:sz w:val="22"/>
        </w:rPr>
      </w:pPr>
      <w:hyperlink w:anchor="_Toc26530686" w:history="1">
        <w:r w:rsidRPr="00A719FB">
          <w:rPr>
            <w:rStyle w:val="Hyperlink"/>
          </w:rPr>
          <w:t>2.3.6.</w:t>
        </w:r>
        <w:r>
          <w:rPr>
            <w:rFonts w:asciiTheme="minorHAnsi" w:hAnsiTheme="minorHAnsi"/>
            <w:b w:val="0"/>
            <w:sz w:val="22"/>
          </w:rPr>
          <w:tab/>
        </w:r>
        <w:r w:rsidRPr="00A719FB">
          <w:rPr>
            <w:rStyle w:val="Hyperlink"/>
          </w:rPr>
          <w:t>InstallerCustomActions</w:t>
        </w:r>
        <w:r>
          <w:rPr>
            <w:webHidden/>
          </w:rPr>
          <w:tab/>
        </w:r>
        <w:r>
          <w:rPr>
            <w:webHidden/>
          </w:rPr>
          <w:fldChar w:fldCharType="begin"/>
        </w:r>
        <w:r>
          <w:rPr>
            <w:webHidden/>
          </w:rPr>
          <w:instrText xml:space="preserve"> PAGEREF _Toc26530686 \h </w:instrText>
        </w:r>
        <w:r>
          <w:rPr>
            <w:webHidden/>
          </w:rPr>
        </w:r>
        <w:r>
          <w:rPr>
            <w:webHidden/>
          </w:rPr>
          <w:fldChar w:fldCharType="separate"/>
        </w:r>
        <w:r>
          <w:rPr>
            <w:webHidden/>
          </w:rPr>
          <w:t>35</w:t>
        </w:r>
        <w:r>
          <w:rPr>
            <w:webHidden/>
          </w:rPr>
          <w:fldChar w:fldCharType="end"/>
        </w:r>
      </w:hyperlink>
    </w:p>
    <w:p w14:paraId="55007139" w14:textId="6C1234C3" w:rsidR="00583E5A" w:rsidRDefault="00583E5A">
      <w:pPr>
        <w:pStyle w:val="TOC3"/>
        <w:rPr>
          <w:rFonts w:asciiTheme="minorHAnsi" w:hAnsiTheme="minorHAnsi"/>
          <w:b w:val="0"/>
          <w:sz w:val="22"/>
        </w:rPr>
      </w:pPr>
      <w:hyperlink w:anchor="_Toc26530687" w:history="1">
        <w:r w:rsidRPr="00A719FB">
          <w:rPr>
            <w:rStyle w:val="Hyperlink"/>
          </w:rPr>
          <w:t>2.3.7.</w:t>
        </w:r>
        <w:r>
          <w:rPr>
            <w:rFonts w:asciiTheme="minorHAnsi" w:hAnsiTheme="minorHAnsi"/>
            <w:b w:val="0"/>
            <w:sz w:val="22"/>
          </w:rPr>
          <w:tab/>
        </w:r>
        <w:r w:rsidRPr="00A719FB">
          <w:rPr>
            <w:rStyle w:val="Hyperlink"/>
          </w:rPr>
          <w:t>ClinSchedInstaller</w:t>
        </w:r>
        <w:r>
          <w:rPr>
            <w:webHidden/>
          </w:rPr>
          <w:tab/>
        </w:r>
        <w:r>
          <w:rPr>
            <w:webHidden/>
          </w:rPr>
          <w:fldChar w:fldCharType="begin"/>
        </w:r>
        <w:r>
          <w:rPr>
            <w:webHidden/>
          </w:rPr>
          <w:instrText xml:space="preserve"> PAGEREF _Toc26530687 \h </w:instrText>
        </w:r>
        <w:r>
          <w:rPr>
            <w:webHidden/>
          </w:rPr>
        </w:r>
        <w:r>
          <w:rPr>
            <w:webHidden/>
          </w:rPr>
          <w:fldChar w:fldCharType="separate"/>
        </w:r>
        <w:r>
          <w:rPr>
            <w:webHidden/>
          </w:rPr>
          <w:t>35</w:t>
        </w:r>
        <w:r>
          <w:rPr>
            <w:webHidden/>
          </w:rPr>
          <w:fldChar w:fldCharType="end"/>
        </w:r>
      </w:hyperlink>
    </w:p>
    <w:p w14:paraId="0D047525" w14:textId="49731E0D" w:rsidR="00583E5A" w:rsidRDefault="00583E5A">
      <w:pPr>
        <w:pStyle w:val="TOC3"/>
        <w:rPr>
          <w:rFonts w:asciiTheme="minorHAnsi" w:hAnsiTheme="minorHAnsi"/>
          <w:b w:val="0"/>
          <w:sz w:val="22"/>
        </w:rPr>
      </w:pPr>
      <w:hyperlink w:anchor="_Toc26530688" w:history="1">
        <w:r w:rsidRPr="00A719FB">
          <w:rPr>
            <w:rStyle w:val="Hyperlink"/>
          </w:rPr>
          <w:t>2.3.8.</w:t>
        </w:r>
        <w:r>
          <w:rPr>
            <w:rFonts w:asciiTheme="minorHAnsi" w:hAnsiTheme="minorHAnsi"/>
            <w:b w:val="0"/>
            <w:sz w:val="22"/>
          </w:rPr>
          <w:tab/>
        </w:r>
        <w:r w:rsidRPr="00A719FB">
          <w:rPr>
            <w:rStyle w:val="Hyperlink"/>
          </w:rPr>
          <w:t>VARMobileAppMockup</w:t>
        </w:r>
        <w:r>
          <w:rPr>
            <w:webHidden/>
          </w:rPr>
          <w:tab/>
        </w:r>
        <w:r>
          <w:rPr>
            <w:webHidden/>
          </w:rPr>
          <w:fldChar w:fldCharType="begin"/>
        </w:r>
        <w:r>
          <w:rPr>
            <w:webHidden/>
          </w:rPr>
          <w:instrText xml:space="preserve"> PAGEREF _Toc26530688 \h </w:instrText>
        </w:r>
        <w:r>
          <w:rPr>
            <w:webHidden/>
          </w:rPr>
        </w:r>
        <w:r>
          <w:rPr>
            <w:webHidden/>
          </w:rPr>
          <w:fldChar w:fldCharType="separate"/>
        </w:r>
        <w:r>
          <w:rPr>
            <w:webHidden/>
          </w:rPr>
          <w:t>35</w:t>
        </w:r>
        <w:r>
          <w:rPr>
            <w:webHidden/>
          </w:rPr>
          <w:fldChar w:fldCharType="end"/>
        </w:r>
      </w:hyperlink>
    </w:p>
    <w:p w14:paraId="7F0ED352" w14:textId="61F04F8B" w:rsidR="00583E5A" w:rsidRDefault="00583E5A">
      <w:pPr>
        <w:pStyle w:val="TOC3"/>
        <w:rPr>
          <w:rFonts w:asciiTheme="minorHAnsi" w:hAnsiTheme="minorHAnsi"/>
          <w:b w:val="0"/>
          <w:sz w:val="22"/>
        </w:rPr>
      </w:pPr>
      <w:hyperlink w:anchor="_Toc26530689" w:history="1">
        <w:r w:rsidRPr="00A719FB">
          <w:rPr>
            <w:rStyle w:val="Hyperlink"/>
          </w:rPr>
          <w:t>2.3.9.</w:t>
        </w:r>
        <w:r>
          <w:rPr>
            <w:rFonts w:asciiTheme="minorHAnsi" w:hAnsiTheme="minorHAnsi"/>
            <w:b w:val="0"/>
            <w:sz w:val="22"/>
          </w:rPr>
          <w:tab/>
        </w:r>
        <w:r w:rsidRPr="00A719FB">
          <w:rPr>
            <w:rStyle w:val="Hyperlink"/>
          </w:rPr>
          <w:t>Web Services</w:t>
        </w:r>
        <w:r>
          <w:rPr>
            <w:webHidden/>
          </w:rPr>
          <w:tab/>
        </w:r>
        <w:r>
          <w:rPr>
            <w:webHidden/>
          </w:rPr>
          <w:fldChar w:fldCharType="begin"/>
        </w:r>
        <w:r>
          <w:rPr>
            <w:webHidden/>
          </w:rPr>
          <w:instrText xml:space="preserve"> PAGEREF _Toc26530689 \h </w:instrText>
        </w:r>
        <w:r>
          <w:rPr>
            <w:webHidden/>
          </w:rPr>
        </w:r>
        <w:r>
          <w:rPr>
            <w:webHidden/>
          </w:rPr>
          <w:fldChar w:fldCharType="separate"/>
        </w:r>
        <w:r>
          <w:rPr>
            <w:webHidden/>
          </w:rPr>
          <w:t>35</w:t>
        </w:r>
        <w:r>
          <w:rPr>
            <w:webHidden/>
          </w:rPr>
          <w:fldChar w:fldCharType="end"/>
        </w:r>
      </w:hyperlink>
    </w:p>
    <w:p w14:paraId="76CDEA8B" w14:textId="3497C61B" w:rsidR="00583E5A" w:rsidRDefault="00583E5A">
      <w:pPr>
        <w:pStyle w:val="TOC4"/>
        <w:rPr>
          <w:rFonts w:asciiTheme="minorHAnsi" w:hAnsiTheme="minorHAnsi"/>
          <w:b w:val="0"/>
          <w:sz w:val="22"/>
          <w:szCs w:val="22"/>
        </w:rPr>
      </w:pPr>
      <w:hyperlink w:anchor="_Toc26530690" w:history="1">
        <w:r w:rsidRPr="00A719FB">
          <w:rPr>
            <w:rStyle w:val="Hyperlink"/>
          </w:rPr>
          <w:t>2.3.9.1.</w:t>
        </w:r>
        <w:r>
          <w:rPr>
            <w:rFonts w:asciiTheme="minorHAnsi" w:hAnsiTheme="minorHAnsi"/>
            <w:b w:val="0"/>
            <w:sz w:val="22"/>
            <w:szCs w:val="22"/>
          </w:rPr>
          <w:tab/>
        </w:r>
        <w:r w:rsidRPr="00A719FB">
          <w:rPr>
            <w:rStyle w:val="Hyperlink"/>
          </w:rPr>
          <w:t>VSE_VAR_Client</w:t>
        </w:r>
        <w:r>
          <w:rPr>
            <w:webHidden/>
          </w:rPr>
          <w:tab/>
        </w:r>
        <w:r>
          <w:rPr>
            <w:webHidden/>
          </w:rPr>
          <w:fldChar w:fldCharType="begin"/>
        </w:r>
        <w:r>
          <w:rPr>
            <w:webHidden/>
          </w:rPr>
          <w:instrText xml:space="preserve"> PAGEREF _Toc26530690 \h </w:instrText>
        </w:r>
        <w:r>
          <w:rPr>
            <w:webHidden/>
          </w:rPr>
        </w:r>
        <w:r>
          <w:rPr>
            <w:webHidden/>
          </w:rPr>
          <w:fldChar w:fldCharType="separate"/>
        </w:r>
        <w:r>
          <w:rPr>
            <w:webHidden/>
          </w:rPr>
          <w:t>35</w:t>
        </w:r>
        <w:r>
          <w:rPr>
            <w:webHidden/>
          </w:rPr>
          <w:fldChar w:fldCharType="end"/>
        </w:r>
      </w:hyperlink>
    </w:p>
    <w:p w14:paraId="54ABDD24" w14:textId="43297399" w:rsidR="00583E5A" w:rsidRDefault="00583E5A">
      <w:pPr>
        <w:pStyle w:val="TOC4"/>
        <w:rPr>
          <w:rFonts w:asciiTheme="minorHAnsi" w:hAnsiTheme="minorHAnsi"/>
          <w:b w:val="0"/>
          <w:sz w:val="22"/>
          <w:szCs w:val="22"/>
        </w:rPr>
      </w:pPr>
      <w:hyperlink w:anchor="_Toc26530691" w:history="1">
        <w:r w:rsidRPr="00A719FB">
          <w:rPr>
            <w:rStyle w:val="Hyperlink"/>
          </w:rPr>
          <w:t>2.3.9.2.</w:t>
        </w:r>
        <w:r>
          <w:rPr>
            <w:rFonts w:asciiTheme="minorHAnsi" w:hAnsiTheme="minorHAnsi"/>
            <w:b w:val="0"/>
            <w:sz w:val="22"/>
            <w:szCs w:val="22"/>
          </w:rPr>
          <w:tab/>
        </w:r>
        <w:r w:rsidRPr="00A719FB">
          <w:rPr>
            <w:rStyle w:val="Hyperlink"/>
          </w:rPr>
          <w:t>VSE_VAR_DataAccessService</w:t>
        </w:r>
        <w:r>
          <w:rPr>
            <w:webHidden/>
          </w:rPr>
          <w:tab/>
        </w:r>
        <w:r>
          <w:rPr>
            <w:webHidden/>
          </w:rPr>
          <w:fldChar w:fldCharType="begin"/>
        </w:r>
        <w:r>
          <w:rPr>
            <w:webHidden/>
          </w:rPr>
          <w:instrText xml:space="preserve"> PAGEREF _Toc26530691 \h </w:instrText>
        </w:r>
        <w:r>
          <w:rPr>
            <w:webHidden/>
          </w:rPr>
        </w:r>
        <w:r>
          <w:rPr>
            <w:webHidden/>
          </w:rPr>
          <w:fldChar w:fldCharType="separate"/>
        </w:r>
        <w:r>
          <w:rPr>
            <w:webHidden/>
          </w:rPr>
          <w:t>35</w:t>
        </w:r>
        <w:r>
          <w:rPr>
            <w:webHidden/>
          </w:rPr>
          <w:fldChar w:fldCharType="end"/>
        </w:r>
      </w:hyperlink>
    </w:p>
    <w:p w14:paraId="604F97A7" w14:textId="6A4D9239" w:rsidR="00583E5A" w:rsidRDefault="00583E5A">
      <w:pPr>
        <w:pStyle w:val="TOC4"/>
        <w:rPr>
          <w:rFonts w:asciiTheme="minorHAnsi" w:hAnsiTheme="minorHAnsi"/>
          <w:b w:val="0"/>
          <w:sz w:val="22"/>
          <w:szCs w:val="22"/>
        </w:rPr>
      </w:pPr>
      <w:hyperlink w:anchor="_Toc26530692" w:history="1">
        <w:r w:rsidRPr="00A719FB">
          <w:rPr>
            <w:rStyle w:val="Hyperlink"/>
          </w:rPr>
          <w:t>2.3.9.3.</w:t>
        </w:r>
        <w:r>
          <w:rPr>
            <w:rFonts w:asciiTheme="minorHAnsi" w:hAnsiTheme="minorHAnsi"/>
            <w:b w:val="0"/>
            <w:sz w:val="22"/>
            <w:szCs w:val="22"/>
          </w:rPr>
          <w:tab/>
        </w:r>
        <w:r w:rsidRPr="00A719FB">
          <w:rPr>
            <w:rStyle w:val="Hyperlink"/>
          </w:rPr>
          <w:t>VSE_VAR_Service</w:t>
        </w:r>
        <w:r>
          <w:rPr>
            <w:webHidden/>
          </w:rPr>
          <w:tab/>
        </w:r>
        <w:r>
          <w:rPr>
            <w:webHidden/>
          </w:rPr>
          <w:fldChar w:fldCharType="begin"/>
        </w:r>
        <w:r>
          <w:rPr>
            <w:webHidden/>
          </w:rPr>
          <w:instrText xml:space="preserve"> PAGEREF _Toc26530692 \h </w:instrText>
        </w:r>
        <w:r>
          <w:rPr>
            <w:webHidden/>
          </w:rPr>
        </w:r>
        <w:r>
          <w:rPr>
            <w:webHidden/>
          </w:rPr>
          <w:fldChar w:fldCharType="separate"/>
        </w:r>
        <w:r>
          <w:rPr>
            <w:webHidden/>
          </w:rPr>
          <w:t>35</w:t>
        </w:r>
        <w:r>
          <w:rPr>
            <w:webHidden/>
          </w:rPr>
          <w:fldChar w:fldCharType="end"/>
        </w:r>
      </w:hyperlink>
    </w:p>
    <w:p w14:paraId="6879B8E2" w14:textId="5E0AF0B0" w:rsidR="00583E5A" w:rsidRDefault="00583E5A">
      <w:pPr>
        <w:pStyle w:val="TOC4"/>
        <w:rPr>
          <w:rFonts w:asciiTheme="minorHAnsi" w:hAnsiTheme="minorHAnsi"/>
          <w:b w:val="0"/>
          <w:sz w:val="22"/>
          <w:szCs w:val="22"/>
        </w:rPr>
      </w:pPr>
      <w:hyperlink w:anchor="_Toc26530693" w:history="1">
        <w:r w:rsidRPr="00A719FB">
          <w:rPr>
            <w:rStyle w:val="Hyperlink"/>
          </w:rPr>
          <w:t>2.3.9.4.</w:t>
        </w:r>
        <w:r>
          <w:rPr>
            <w:rFonts w:asciiTheme="minorHAnsi" w:hAnsiTheme="minorHAnsi"/>
            <w:b w:val="0"/>
            <w:sz w:val="22"/>
            <w:szCs w:val="22"/>
          </w:rPr>
          <w:tab/>
        </w:r>
        <w:r w:rsidRPr="00A719FB">
          <w:rPr>
            <w:rStyle w:val="Hyperlink"/>
          </w:rPr>
          <w:t>VSE_VAR_Service_Interfaces</w:t>
        </w:r>
        <w:r>
          <w:rPr>
            <w:webHidden/>
          </w:rPr>
          <w:tab/>
        </w:r>
        <w:r>
          <w:rPr>
            <w:webHidden/>
          </w:rPr>
          <w:fldChar w:fldCharType="begin"/>
        </w:r>
        <w:r>
          <w:rPr>
            <w:webHidden/>
          </w:rPr>
          <w:instrText xml:space="preserve"> PAGEREF _Toc26530693 \h </w:instrText>
        </w:r>
        <w:r>
          <w:rPr>
            <w:webHidden/>
          </w:rPr>
        </w:r>
        <w:r>
          <w:rPr>
            <w:webHidden/>
          </w:rPr>
          <w:fldChar w:fldCharType="separate"/>
        </w:r>
        <w:r>
          <w:rPr>
            <w:webHidden/>
          </w:rPr>
          <w:t>35</w:t>
        </w:r>
        <w:r>
          <w:rPr>
            <w:webHidden/>
          </w:rPr>
          <w:fldChar w:fldCharType="end"/>
        </w:r>
      </w:hyperlink>
    </w:p>
    <w:p w14:paraId="20B6A06D" w14:textId="37612598" w:rsidR="00583E5A" w:rsidRDefault="00583E5A">
      <w:pPr>
        <w:pStyle w:val="TOC4"/>
        <w:rPr>
          <w:rFonts w:asciiTheme="minorHAnsi" w:hAnsiTheme="minorHAnsi"/>
          <w:b w:val="0"/>
          <w:sz w:val="22"/>
          <w:szCs w:val="22"/>
        </w:rPr>
      </w:pPr>
      <w:hyperlink w:anchor="_Toc26530694" w:history="1">
        <w:r w:rsidRPr="00A719FB">
          <w:rPr>
            <w:rStyle w:val="Hyperlink"/>
          </w:rPr>
          <w:t>2.3.9.5.</w:t>
        </w:r>
        <w:r>
          <w:rPr>
            <w:rFonts w:asciiTheme="minorHAnsi" w:hAnsiTheme="minorHAnsi"/>
            <w:b w:val="0"/>
            <w:sz w:val="22"/>
            <w:szCs w:val="22"/>
          </w:rPr>
          <w:tab/>
        </w:r>
        <w:r w:rsidRPr="00A719FB">
          <w:rPr>
            <w:rStyle w:val="Hyperlink"/>
          </w:rPr>
          <w:t>VSE_VAR_ServiceConsoleHost</w:t>
        </w:r>
        <w:r>
          <w:rPr>
            <w:webHidden/>
          </w:rPr>
          <w:tab/>
        </w:r>
        <w:r>
          <w:rPr>
            <w:webHidden/>
          </w:rPr>
          <w:fldChar w:fldCharType="begin"/>
        </w:r>
        <w:r>
          <w:rPr>
            <w:webHidden/>
          </w:rPr>
          <w:instrText xml:space="preserve"> PAGEREF _Toc26530694 \h </w:instrText>
        </w:r>
        <w:r>
          <w:rPr>
            <w:webHidden/>
          </w:rPr>
        </w:r>
        <w:r>
          <w:rPr>
            <w:webHidden/>
          </w:rPr>
          <w:fldChar w:fldCharType="separate"/>
        </w:r>
        <w:r>
          <w:rPr>
            <w:webHidden/>
          </w:rPr>
          <w:t>35</w:t>
        </w:r>
        <w:r>
          <w:rPr>
            <w:webHidden/>
          </w:rPr>
          <w:fldChar w:fldCharType="end"/>
        </w:r>
      </w:hyperlink>
    </w:p>
    <w:p w14:paraId="193545C6" w14:textId="2E891574" w:rsidR="00583E5A" w:rsidRDefault="00583E5A">
      <w:pPr>
        <w:pStyle w:val="TOC4"/>
        <w:rPr>
          <w:rFonts w:asciiTheme="minorHAnsi" w:hAnsiTheme="minorHAnsi"/>
          <w:b w:val="0"/>
          <w:sz w:val="22"/>
          <w:szCs w:val="22"/>
        </w:rPr>
      </w:pPr>
      <w:hyperlink w:anchor="_Toc26530695" w:history="1">
        <w:r w:rsidRPr="00A719FB">
          <w:rPr>
            <w:rStyle w:val="Hyperlink"/>
          </w:rPr>
          <w:t>2.3.9.6.</w:t>
        </w:r>
        <w:r>
          <w:rPr>
            <w:rFonts w:asciiTheme="minorHAnsi" w:hAnsiTheme="minorHAnsi"/>
            <w:b w:val="0"/>
            <w:sz w:val="22"/>
            <w:szCs w:val="22"/>
          </w:rPr>
          <w:tab/>
        </w:r>
        <w:r w:rsidRPr="00A719FB">
          <w:rPr>
            <w:rStyle w:val="Hyperlink"/>
          </w:rPr>
          <w:t>VSE_VAR_TestClient</w:t>
        </w:r>
        <w:r>
          <w:rPr>
            <w:webHidden/>
          </w:rPr>
          <w:tab/>
        </w:r>
        <w:r>
          <w:rPr>
            <w:webHidden/>
          </w:rPr>
          <w:fldChar w:fldCharType="begin"/>
        </w:r>
        <w:r>
          <w:rPr>
            <w:webHidden/>
          </w:rPr>
          <w:instrText xml:space="preserve"> PAGEREF _Toc26530695 \h </w:instrText>
        </w:r>
        <w:r>
          <w:rPr>
            <w:webHidden/>
          </w:rPr>
        </w:r>
        <w:r>
          <w:rPr>
            <w:webHidden/>
          </w:rPr>
          <w:fldChar w:fldCharType="separate"/>
        </w:r>
        <w:r>
          <w:rPr>
            <w:webHidden/>
          </w:rPr>
          <w:t>35</w:t>
        </w:r>
        <w:r>
          <w:rPr>
            <w:webHidden/>
          </w:rPr>
          <w:fldChar w:fldCharType="end"/>
        </w:r>
      </w:hyperlink>
    </w:p>
    <w:p w14:paraId="2BC27E0B" w14:textId="69734177" w:rsidR="00583E5A" w:rsidRDefault="00583E5A">
      <w:pPr>
        <w:pStyle w:val="TOC2"/>
        <w:rPr>
          <w:rFonts w:asciiTheme="minorHAnsi" w:hAnsiTheme="minorHAnsi"/>
          <w:b w:val="0"/>
          <w:sz w:val="22"/>
        </w:rPr>
      </w:pPr>
      <w:hyperlink w:anchor="_Toc26530696" w:history="1">
        <w:r w:rsidRPr="00A719FB">
          <w:rPr>
            <w:rStyle w:val="Hyperlink"/>
          </w:rPr>
          <w:t>2.4.</w:t>
        </w:r>
        <w:r>
          <w:rPr>
            <w:rFonts w:asciiTheme="minorHAnsi" w:hAnsiTheme="minorHAnsi"/>
            <w:b w:val="0"/>
            <w:sz w:val="22"/>
          </w:rPr>
          <w:tab/>
        </w:r>
        <w:r w:rsidRPr="00A719FB">
          <w:rPr>
            <w:rStyle w:val="Hyperlink"/>
          </w:rPr>
          <w:t>Structure of Code Modules</w:t>
        </w:r>
        <w:r>
          <w:rPr>
            <w:webHidden/>
          </w:rPr>
          <w:tab/>
        </w:r>
        <w:r>
          <w:rPr>
            <w:webHidden/>
          </w:rPr>
          <w:fldChar w:fldCharType="begin"/>
        </w:r>
        <w:r>
          <w:rPr>
            <w:webHidden/>
          </w:rPr>
          <w:instrText xml:space="preserve"> PAGEREF _Toc26530696 \h </w:instrText>
        </w:r>
        <w:r>
          <w:rPr>
            <w:webHidden/>
          </w:rPr>
        </w:r>
        <w:r>
          <w:rPr>
            <w:webHidden/>
          </w:rPr>
          <w:fldChar w:fldCharType="separate"/>
        </w:r>
        <w:r>
          <w:rPr>
            <w:webHidden/>
          </w:rPr>
          <w:t>35</w:t>
        </w:r>
        <w:r>
          <w:rPr>
            <w:webHidden/>
          </w:rPr>
          <w:fldChar w:fldCharType="end"/>
        </w:r>
      </w:hyperlink>
    </w:p>
    <w:p w14:paraId="5F6A3FEA" w14:textId="7FCF8C35" w:rsidR="00583E5A" w:rsidRDefault="00583E5A">
      <w:pPr>
        <w:pStyle w:val="TOC3"/>
        <w:rPr>
          <w:rFonts w:asciiTheme="minorHAnsi" w:hAnsiTheme="minorHAnsi"/>
          <w:b w:val="0"/>
          <w:sz w:val="22"/>
        </w:rPr>
      </w:pPr>
      <w:hyperlink w:anchor="_Toc26530697" w:history="1">
        <w:r w:rsidRPr="00A719FB">
          <w:rPr>
            <w:rStyle w:val="Hyperlink"/>
          </w:rPr>
          <w:t>2.4.1.</w:t>
        </w:r>
        <w:r>
          <w:rPr>
            <w:rFonts w:asciiTheme="minorHAnsi" w:hAnsiTheme="minorHAnsi"/>
            <w:b w:val="0"/>
            <w:sz w:val="22"/>
          </w:rPr>
          <w:tab/>
        </w:r>
        <w:r w:rsidRPr="00A719FB">
          <w:rPr>
            <w:rStyle w:val="Hyperlink"/>
          </w:rPr>
          <w:t>Module Project</w:t>
        </w:r>
        <w:r>
          <w:rPr>
            <w:webHidden/>
          </w:rPr>
          <w:tab/>
        </w:r>
        <w:r>
          <w:rPr>
            <w:webHidden/>
          </w:rPr>
          <w:fldChar w:fldCharType="begin"/>
        </w:r>
        <w:r>
          <w:rPr>
            <w:webHidden/>
          </w:rPr>
          <w:instrText xml:space="preserve"> PAGEREF _Toc26530697 \h </w:instrText>
        </w:r>
        <w:r>
          <w:rPr>
            <w:webHidden/>
          </w:rPr>
        </w:r>
        <w:r>
          <w:rPr>
            <w:webHidden/>
          </w:rPr>
          <w:fldChar w:fldCharType="separate"/>
        </w:r>
        <w:r>
          <w:rPr>
            <w:webHidden/>
          </w:rPr>
          <w:t>36</w:t>
        </w:r>
        <w:r>
          <w:rPr>
            <w:webHidden/>
          </w:rPr>
          <w:fldChar w:fldCharType="end"/>
        </w:r>
      </w:hyperlink>
    </w:p>
    <w:p w14:paraId="0A22DEA2" w14:textId="52C25A8C" w:rsidR="00583E5A" w:rsidRDefault="00583E5A">
      <w:pPr>
        <w:pStyle w:val="TOC3"/>
        <w:rPr>
          <w:rFonts w:asciiTheme="minorHAnsi" w:hAnsiTheme="minorHAnsi"/>
          <w:b w:val="0"/>
          <w:sz w:val="22"/>
        </w:rPr>
      </w:pPr>
      <w:hyperlink w:anchor="_Toc26530698" w:history="1">
        <w:r w:rsidRPr="00A719FB">
          <w:rPr>
            <w:rStyle w:val="Hyperlink"/>
          </w:rPr>
          <w:t>2.4.2.</w:t>
        </w:r>
        <w:r>
          <w:rPr>
            <w:rFonts w:asciiTheme="minorHAnsi" w:hAnsiTheme="minorHAnsi"/>
            <w:b w:val="0"/>
            <w:sz w:val="22"/>
          </w:rPr>
          <w:tab/>
        </w:r>
        <w:r w:rsidRPr="00A719FB">
          <w:rPr>
            <w:rStyle w:val="Hyperlink"/>
          </w:rPr>
          <w:t>Module Class</w:t>
        </w:r>
        <w:r>
          <w:rPr>
            <w:webHidden/>
          </w:rPr>
          <w:tab/>
        </w:r>
        <w:r>
          <w:rPr>
            <w:webHidden/>
          </w:rPr>
          <w:fldChar w:fldCharType="begin"/>
        </w:r>
        <w:r>
          <w:rPr>
            <w:webHidden/>
          </w:rPr>
          <w:instrText xml:space="preserve"> PAGEREF _Toc26530698 \h </w:instrText>
        </w:r>
        <w:r>
          <w:rPr>
            <w:webHidden/>
          </w:rPr>
        </w:r>
        <w:r>
          <w:rPr>
            <w:webHidden/>
          </w:rPr>
          <w:fldChar w:fldCharType="separate"/>
        </w:r>
        <w:r>
          <w:rPr>
            <w:webHidden/>
          </w:rPr>
          <w:t>36</w:t>
        </w:r>
        <w:r>
          <w:rPr>
            <w:webHidden/>
          </w:rPr>
          <w:fldChar w:fldCharType="end"/>
        </w:r>
      </w:hyperlink>
    </w:p>
    <w:p w14:paraId="76C3B288" w14:textId="23FD1F37" w:rsidR="00583E5A" w:rsidRDefault="00583E5A">
      <w:pPr>
        <w:pStyle w:val="TOC3"/>
        <w:rPr>
          <w:rFonts w:asciiTheme="minorHAnsi" w:hAnsiTheme="minorHAnsi"/>
          <w:b w:val="0"/>
          <w:sz w:val="22"/>
        </w:rPr>
      </w:pPr>
      <w:hyperlink w:anchor="_Toc26530699" w:history="1">
        <w:r w:rsidRPr="00A719FB">
          <w:rPr>
            <w:rStyle w:val="Hyperlink"/>
          </w:rPr>
          <w:t>2.4.3.</w:t>
        </w:r>
        <w:r>
          <w:rPr>
            <w:rFonts w:asciiTheme="minorHAnsi" w:hAnsiTheme="minorHAnsi"/>
            <w:b w:val="0"/>
            <w:sz w:val="22"/>
          </w:rPr>
          <w:tab/>
        </w:r>
        <w:r w:rsidRPr="00A719FB">
          <w:rPr>
            <w:rStyle w:val="Hyperlink"/>
          </w:rPr>
          <w:t>Controller Class</w:t>
        </w:r>
        <w:r>
          <w:rPr>
            <w:webHidden/>
          </w:rPr>
          <w:tab/>
        </w:r>
        <w:r>
          <w:rPr>
            <w:webHidden/>
          </w:rPr>
          <w:fldChar w:fldCharType="begin"/>
        </w:r>
        <w:r>
          <w:rPr>
            <w:webHidden/>
          </w:rPr>
          <w:instrText xml:space="preserve"> PAGEREF _Toc26530699 \h </w:instrText>
        </w:r>
        <w:r>
          <w:rPr>
            <w:webHidden/>
          </w:rPr>
        </w:r>
        <w:r>
          <w:rPr>
            <w:webHidden/>
          </w:rPr>
          <w:fldChar w:fldCharType="separate"/>
        </w:r>
        <w:r>
          <w:rPr>
            <w:webHidden/>
          </w:rPr>
          <w:t>37</w:t>
        </w:r>
        <w:r>
          <w:rPr>
            <w:webHidden/>
          </w:rPr>
          <w:fldChar w:fldCharType="end"/>
        </w:r>
      </w:hyperlink>
    </w:p>
    <w:p w14:paraId="4CA508C3" w14:textId="332F5B96" w:rsidR="00583E5A" w:rsidRDefault="00583E5A">
      <w:pPr>
        <w:pStyle w:val="TOC3"/>
        <w:rPr>
          <w:rFonts w:asciiTheme="minorHAnsi" w:hAnsiTheme="minorHAnsi"/>
          <w:b w:val="0"/>
          <w:sz w:val="22"/>
        </w:rPr>
      </w:pPr>
      <w:hyperlink w:anchor="_Toc26530700" w:history="1">
        <w:r w:rsidRPr="00A719FB">
          <w:rPr>
            <w:rStyle w:val="Hyperlink"/>
          </w:rPr>
          <w:t>2.4.4.</w:t>
        </w:r>
        <w:r>
          <w:rPr>
            <w:rFonts w:asciiTheme="minorHAnsi" w:hAnsiTheme="minorHAnsi"/>
            <w:b w:val="0"/>
            <w:sz w:val="22"/>
          </w:rPr>
          <w:tab/>
        </w:r>
        <w:r w:rsidRPr="00A719FB">
          <w:rPr>
            <w:rStyle w:val="Hyperlink"/>
          </w:rPr>
          <w:t>Service Class</w:t>
        </w:r>
        <w:r>
          <w:rPr>
            <w:webHidden/>
          </w:rPr>
          <w:tab/>
        </w:r>
        <w:r>
          <w:rPr>
            <w:webHidden/>
          </w:rPr>
          <w:fldChar w:fldCharType="begin"/>
        </w:r>
        <w:r>
          <w:rPr>
            <w:webHidden/>
          </w:rPr>
          <w:instrText xml:space="preserve"> PAGEREF _Toc26530700 \h </w:instrText>
        </w:r>
        <w:r>
          <w:rPr>
            <w:webHidden/>
          </w:rPr>
        </w:r>
        <w:r>
          <w:rPr>
            <w:webHidden/>
          </w:rPr>
          <w:fldChar w:fldCharType="separate"/>
        </w:r>
        <w:r>
          <w:rPr>
            <w:webHidden/>
          </w:rPr>
          <w:t>38</w:t>
        </w:r>
        <w:r>
          <w:rPr>
            <w:webHidden/>
          </w:rPr>
          <w:fldChar w:fldCharType="end"/>
        </w:r>
      </w:hyperlink>
    </w:p>
    <w:p w14:paraId="724DF655" w14:textId="15D30805" w:rsidR="00583E5A" w:rsidRDefault="00583E5A">
      <w:pPr>
        <w:pStyle w:val="TOC2"/>
        <w:rPr>
          <w:rFonts w:asciiTheme="minorHAnsi" w:hAnsiTheme="minorHAnsi"/>
          <w:b w:val="0"/>
          <w:sz w:val="22"/>
        </w:rPr>
      </w:pPr>
      <w:hyperlink w:anchor="_Toc26530701" w:history="1">
        <w:r w:rsidRPr="00A719FB">
          <w:rPr>
            <w:rStyle w:val="Hyperlink"/>
          </w:rPr>
          <w:t>2.5.</w:t>
        </w:r>
        <w:r>
          <w:rPr>
            <w:rFonts w:asciiTheme="minorHAnsi" w:hAnsiTheme="minorHAnsi"/>
            <w:b w:val="0"/>
            <w:sz w:val="22"/>
          </w:rPr>
          <w:tab/>
        </w:r>
        <w:r w:rsidRPr="00A719FB">
          <w:rPr>
            <w:rStyle w:val="Hyperlink"/>
          </w:rPr>
          <w:t>Organization of Rational Streams</w:t>
        </w:r>
        <w:r>
          <w:rPr>
            <w:webHidden/>
          </w:rPr>
          <w:tab/>
        </w:r>
        <w:r>
          <w:rPr>
            <w:webHidden/>
          </w:rPr>
          <w:fldChar w:fldCharType="begin"/>
        </w:r>
        <w:r>
          <w:rPr>
            <w:webHidden/>
          </w:rPr>
          <w:instrText xml:space="preserve"> PAGEREF _Toc26530701 \h </w:instrText>
        </w:r>
        <w:r>
          <w:rPr>
            <w:webHidden/>
          </w:rPr>
        </w:r>
        <w:r>
          <w:rPr>
            <w:webHidden/>
          </w:rPr>
          <w:fldChar w:fldCharType="separate"/>
        </w:r>
        <w:r>
          <w:rPr>
            <w:webHidden/>
          </w:rPr>
          <w:t>39</w:t>
        </w:r>
        <w:r>
          <w:rPr>
            <w:webHidden/>
          </w:rPr>
          <w:fldChar w:fldCharType="end"/>
        </w:r>
      </w:hyperlink>
    </w:p>
    <w:p w14:paraId="33EFFE62" w14:textId="3F026EDA" w:rsidR="00583E5A" w:rsidRDefault="00583E5A">
      <w:pPr>
        <w:pStyle w:val="TOC2"/>
        <w:rPr>
          <w:rFonts w:asciiTheme="minorHAnsi" w:hAnsiTheme="minorHAnsi"/>
          <w:b w:val="0"/>
          <w:sz w:val="22"/>
        </w:rPr>
      </w:pPr>
      <w:hyperlink w:anchor="_Toc26530702" w:history="1">
        <w:r w:rsidRPr="00A719FB">
          <w:rPr>
            <w:rStyle w:val="Hyperlink"/>
          </w:rPr>
          <w:t>2.6.</w:t>
        </w:r>
        <w:r>
          <w:rPr>
            <w:rFonts w:asciiTheme="minorHAnsi" w:hAnsiTheme="minorHAnsi"/>
            <w:b w:val="0"/>
            <w:sz w:val="22"/>
          </w:rPr>
          <w:tab/>
        </w:r>
        <w:r w:rsidRPr="00A719FB">
          <w:rPr>
            <w:rStyle w:val="Hyperlink"/>
          </w:rPr>
          <w:t>Troubleshooting Using the Trace Log</w:t>
        </w:r>
        <w:r>
          <w:rPr>
            <w:webHidden/>
          </w:rPr>
          <w:tab/>
        </w:r>
        <w:r>
          <w:rPr>
            <w:webHidden/>
          </w:rPr>
          <w:fldChar w:fldCharType="begin"/>
        </w:r>
        <w:r>
          <w:rPr>
            <w:webHidden/>
          </w:rPr>
          <w:instrText xml:space="preserve"> PAGEREF _Toc26530702 \h </w:instrText>
        </w:r>
        <w:r>
          <w:rPr>
            <w:webHidden/>
          </w:rPr>
        </w:r>
        <w:r>
          <w:rPr>
            <w:webHidden/>
          </w:rPr>
          <w:fldChar w:fldCharType="separate"/>
        </w:r>
        <w:r>
          <w:rPr>
            <w:webHidden/>
          </w:rPr>
          <w:t>40</w:t>
        </w:r>
        <w:r>
          <w:rPr>
            <w:webHidden/>
          </w:rPr>
          <w:fldChar w:fldCharType="end"/>
        </w:r>
      </w:hyperlink>
    </w:p>
    <w:p w14:paraId="18FED7D6" w14:textId="09CE06CF" w:rsidR="00583E5A" w:rsidRDefault="00583E5A">
      <w:pPr>
        <w:pStyle w:val="TOC2"/>
        <w:rPr>
          <w:rFonts w:asciiTheme="minorHAnsi" w:hAnsiTheme="minorHAnsi"/>
          <w:b w:val="0"/>
          <w:sz w:val="22"/>
        </w:rPr>
      </w:pPr>
      <w:hyperlink w:anchor="_Toc26530703" w:history="1">
        <w:r w:rsidRPr="00A719FB">
          <w:rPr>
            <w:rStyle w:val="Hyperlink"/>
          </w:rPr>
          <w:t>2.7.</w:t>
        </w:r>
        <w:r>
          <w:rPr>
            <w:rFonts w:asciiTheme="minorHAnsi" w:hAnsiTheme="minorHAnsi"/>
            <w:b w:val="0"/>
            <w:sz w:val="22"/>
          </w:rPr>
          <w:tab/>
        </w:r>
        <w:r w:rsidRPr="00A719FB">
          <w:rPr>
            <w:rStyle w:val="Hyperlink"/>
          </w:rPr>
          <w:t>Configuring the GUI</w:t>
        </w:r>
        <w:r>
          <w:rPr>
            <w:webHidden/>
          </w:rPr>
          <w:tab/>
        </w:r>
        <w:r>
          <w:rPr>
            <w:webHidden/>
          </w:rPr>
          <w:fldChar w:fldCharType="begin"/>
        </w:r>
        <w:r>
          <w:rPr>
            <w:webHidden/>
          </w:rPr>
          <w:instrText xml:space="preserve"> PAGEREF _Toc26530703 \h </w:instrText>
        </w:r>
        <w:r>
          <w:rPr>
            <w:webHidden/>
          </w:rPr>
        </w:r>
        <w:r>
          <w:rPr>
            <w:webHidden/>
          </w:rPr>
          <w:fldChar w:fldCharType="separate"/>
        </w:r>
        <w:r>
          <w:rPr>
            <w:webHidden/>
          </w:rPr>
          <w:t>41</w:t>
        </w:r>
        <w:r>
          <w:rPr>
            <w:webHidden/>
          </w:rPr>
          <w:fldChar w:fldCharType="end"/>
        </w:r>
      </w:hyperlink>
    </w:p>
    <w:p w14:paraId="03AAE53E" w14:textId="0A39B317" w:rsidR="00583E5A" w:rsidRDefault="00583E5A">
      <w:pPr>
        <w:pStyle w:val="TOC3"/>
        <w:rPr>
          <w:rFonts w:asciiTheme="minorHAnsi" w:hAnsiTheme="minorHAnsi"/>
          <w:b w:val="0"/>
          <w:sz w:val="22"/>
        </w:rPr>
      </w:pPr>
      <w:hyperlink w:anchor="_Toc26530704" w:history="1">
        <w:r w:rsidRPr="00A719FB">
          <w:rPr>
            <w:rStyle w:val="Hyperlink"/>
          </w:rPr>
          <w:t>2.7.1.</w:t>
        </w:r>
        <w:r>
          <w:rPr>
            <w:rFonts w:asciiTheme="minorHAnsi" w:hAnsiTheme="minorHAnsi"/>
            <w:b w:val="0"/>
            <w:sz w:val="22"/>
          </w:rPr>
          <w:tab/>
        </w:r>
        <w:r w:rsidRPr="00A719FB">
          <w:rPr>
            <w:rStyle w:val="Hyperlink"/>
          </w:rPr>
          <w:t>The &lt;appSettings&gt; Section</w:t>
        </w:r>
        <w:r>
          <w:rPr>
            <w:webHidden/>
          </w:rPr>
          <w:tab/>
        </w:r>
        <w:r>
          <w:rPr>
            <w:webHidden/>
          </w:rPr>
          <w:fldChar w:fldCharType="begin"/>
        </w:r>
        <w:r>
          <w:rPr>
            <w:webHidden/>
          </w:rPr>
          <w:instrText xml:space="preserve"> PAGEREF _Toc26530704 \h </w:instrText>
        </w:r>
        <w:r>
          <w:rPr>
            <w:webHidden/>
          </w:rPr>
        </w:r>
        <w:r>
          <w:rPr>
            <w:webHidden/>
          </w:rPr>
          <w:fldChar w:fldCharType="separate"/>
        </w:r>
        <w:r>
          <w:rPr>
            <w:webHidden/>
          </w:rPr>
          <w:t>41</w:t>
        </w:r>
        <w:r>
          <w:rPr>
            <w:webHidden/>
          </w:rPr>
          <w:fldChar w:fldCharType="end"/>
        </w:r>
      </w:hyperlink>
    </w:p>
    <w:p w14:paraId="4E292D5A" w14:textId="0F140539" w:rsidR="00583E5A" w:rsidRDefault="00583E5A">
      <w:pPr>
        <w:pStyle w:val="TOC3"/>
        <w:rPr>
          <w:rFonts w:asciiTheme="minorHAnsi" w:hAnsiTheme="minorHAnsi"/>
          <w:b w:val="0"/>
          <w:sz w:val="22"/>
        </w:rPr>
      </w:pPr>
      <w:hyperlink w:anchor="_Toc26530705" w:history="1">
        <w:r w:rsidRPr="00A719FB">
          <w:rPr>
            <w:rStyle w:val="Hyperlink"/>
          </w:rPr>
          <w:t>2.7.2.</w:t>
        </w:r>
        <w:r>
          <w:rPr>
            <w:rFonts w:asciiTheme="minorHAnsi" w:hAnsiTheme="minorHAnsi"/>
            <w:b w:val="0"/>
            <w:sz w:val="22"/>
          </w:rPr>
          <w:tab/>
        </w:r>
        <w:r w:rsidRPr="00A719FB">
          <w:rPr>
            <w:rStyle w:val="Hyperlink"/>
          </w:rPr>
          <w:t>The &lt;system.ServiceModel&gt;&lt;client&gt;&lt;endpoint&gt; Section</w:t>
        </w:r>
        <w:r>
          <w:rPr>
            <w:webHidden/>
          </w:rPr>
          <w:tab/>
        </w:r>
        <w:r>
          <w:rPr>
            <w:webHidden/>
          </w:rPr>
          <w:fldChar w:fldCharType="begin"/>
        </w:r>
        <w:r>
          <w:rPr>
            <w:webHidden/>
          </w:rPr>
          <w:instrText xml:space="preserve"> PAGEREF _Toc26530705 \h </w:instrText>
        </w:r>
        <w:r>
          <w:rPr>
            <w:webHidden/>
          </w:rPr>
        </w:r>
        <w:r>
          <w:rPr>
            <w:webHidden/>
          </w:rPr>
          <w:fldChar w:fldCharType="separate"/>
        </w:r>
        <w:r>
          <w:rPr>
            <w:webHidden/>
          </w:rPr>
          <w:t>42</w:t>
        </w:r>
        <w:r>
          <w:rPr>
            <w:webHidden/>
          </w:rPr>
          <w:fldChar w:fldCharType="end"/>
        </w:r>
      </w:hyperlink>
    </w:p>
    <w:p w14:paraId="1CBDA785" w14:textId="282D514F" w:rsidR="00583E5A" w:rsidRDefault="00583E5A">
      <w:pPr>
        <w:pStyle w:val="TOC3"/>
        <w:rPr>
          <w:rFonts w:asciiTheme="minorHAnsi" w:hAnsiTheme="minorHAnsi"/>
          <w:b w:val="0"/>
          <w:sz w:val="22"/>
        </w:rPr>
      </w:pPr>
      <w:hyperlink w:anchor="_Toc26530706" w:history="1">
        <w:r w:rsidRPr="00A719FB">
          <w:rPr>
            <w:rStyle w:val="Hyperlink"/>
          </w:rPr>
          <w:t>2.7.3.</w:t>
        </w:r>
        <w:r>
          <w:rPr>
            <w:rFonts w:asciiTheme="minorHAnsi" w:hAnsiTheme="minorHAnsi"/>
            <w:b w:val="0"/>
            <w:sz w:val="22"/>
          </w:rPr>
          <w:tab/>
        </w:r>
        <w:r w:rsidRPr="00A719FB">
          <w:rPr>
            <w:rStyle w:val="Hyperlink"/>
          </w:rPr>
          <w:t>Command Line Parameters</w:t>
        </w:r>
        <w:r>
          <w:rPr>
            <w:webHidden/>
          </w:rPr>
          <w:tab/>
        </w:r>
        <w:r>
          <w:rPr>
            <w:webHidden/>
          </w:rPr>
          <w:fldChar w:fldCharType="begin"/>
        </w:r>
        <w:r>
          <w:rPr>
            <w:webHidden/>
          </w:rPr>
          <w:instrText xml:space="preserve"> PAGEREF _Toc26530706 \h </w:instrText>
        </w:r>
        <w:r>
          <w:rPr>
            <w:webHidden/>
          </w:rPr>
        </w:r>
        <w:r>
          <w:rPr>
            <w:webHidden/>
          </w:rPr>
          <w:fldChar w:fldCharType="separate"/>
        </w:r>
        <w:r>
          <w:rPr>
            <w:webHidden/>
          </w:rPr>
          <w:t>42</w:t>
        </w:r>
        <w:r>
          <w:rPr>
            <w:webHidden/>
          </w:rPr>
          <w:fldChar w:fldCharType="end"/>
        </w:r>
      </w:hyperlink>
    </w:p>
    <w:p w14:paraId="32D05A48" w14:textId="63CE7BDF" w:rsidR="00583E5A" w:rsidRDefault="00583E5A">
      <w:pPr>
        <w:pStyle w:val="TOC4"/>
        <w:rPr>
          <w:rFonts w:asciiTheme="minorHAnsi" w:hAnsiTheme="minorHAnsi"/>
          <w:b w:val="0"/>
          <w:sz w:val="22"/>
          <w:szCs w:val="22"/>
        </w:rPr>
      </w:pPr>
      <w:hyperlink w:anchor="_Toc26530707" w:history="1">
        <w:r w:rsidRPr="00A719FB">
          <w:rPr>
            <w:rStyle w:val="Hyperlink"/>
          </w:rPr>
          <w:t>2.7.3.1.</w:t>
        </w:r>
        <w:r>
          <w:rPr>
            <w:rFonts w:asciiTheme="minorHAnsi" w:hAnsiTheme="minorHAnsi"/>
            <w:b w:val="0"/>
            <w:sz w:val="22"/>
            <w:szCs w:val="22"/>
          </w:rPr>
          <w:tab/>
        </w:r>
        <w:r w:rsidRPr="00A719FB">
          <w:rPr>
            <w:rStyle w:val="Hyperlink"/>
          </w:rPr>
          <w:t>The /trace Command Line Parameter</w:t>
        </w:r>
        <w:r>
          <w:rPr>
            <w:webHidden/>
          </w:rPr>
          <w:tab/>
        </w:r>
        <w:r>
          <w:rPr>
            <w:webHidden/>
          </w:rPr>
          <w:fldChar w:fldCharType="begin"/>
        </w:r>
        <w:r>
          <w:rPr>
            <w:webHidden/>
          </w:rPr>
          <w:instrText xml:space="preserve"> PAGEREF _Toc26530707 \h </w:instrText>
        </w:r>
        <w:r>
          <w:rPr>
            <w:webHidden/>
          </w:rPr>
        </w:r>
        <w:r>
          <w:rPr>
            <w:webHidden/>
          </w:rPr>
          <w:fldChar w:fldCharType="separate"/>
        </w:r>
        <w:r>
          <w:rPr>
            <w:webHidden/>
          </w:rPr>
          <w:t>42</w:t>
        </w:r>
        <w:r>
          <w:rPr>
            <w:webHidden/>
          </w:rPr>
          <w:fldChar w:fldCharType="end"/>
        </w:r>
      </w:hyperlink>
    </w:p>
    <w:p w14:paraId="7E244223" w14:textId="1EC4C1BB" w:rsidR="00583E5A" w:rsidRDefault="00583E5A">
      <w:pPr>
        <w:pStyle w:val="TOC4"/>
        <w:rPr>
          <w:rFonts w:asciiTheme="minorHAnsi" w:hAnsiTheme="minorHAnsi"/>
          <w:b w:val="0"/>
          <w:sz w:val="22"/>
          <w:szCs w:val="22"/>
        </w:rPr>
      </w:pPr>
      <w:hyperlink w:anchor="_Toc26530708" w:history="1">
        <w:r w:rsidRPr="00A719FB">
          <w:rPr>
            <w:rStyle w:val="Hyperlink"/>
          </w:rPr>
          <w:t>2.7.3.2.</w:t>
        </w:r>
        <w:r>
          <w:rPr>
            <w:rFonts w:asciiTheme="minorHAnsi" w:hAnsiTheme="minorHAnsi"/>
            <w:b w:val="0"/>
            <w:sz w:val="22"/>
            <w:szCs w:val="22"/>
          </w:rPr>
          <w:tab/>
        </w:r>
        <w:r w:rsidRPr="00A719FB">
          <w:rPr>
            <w:rStyle w:val="Hyperlink"/>
          </w:rPr>
          <w:t>The /AutoDump Trace Command Line Parameter</w:t>
        </w:r>
        <w:r>
          <w:rPr>
            <w:webHidden/>
          </w:rPr>
          <w:tab/>
        </w:r>
        <w:r>
          <w:rPr>
            <w:webHidden/>
          </w:rPr>
          <w:fldChar w:fldCharType="begin"/>
        </w:r>
        <w:r>
          <w:rPr>
            <w:webHidden/>
          </w:rPr>
          <w:instrText xml:space="preserve"> PAGEREF _Toc26530708 \h </w:instrText>
        </w:r>
        <w:r>
          <w:rPr>
            <w:webHidden/>
          </w:rPr>
        </w:r>
        <w:r>
          <w:rPr>
            <w:webHidden/>
          </w:rPr>
          <w:fldChar w:fldCharType="separate"/>
        </w:r>
        <w:r>
          <w:rPr>
            <w:webHidden/>
          </w:rPr>
          <w:t>42</w:t>
        </w:r>
        <w:r>
          <w:rPr>
            <w:webHidden/>
          </w:rPr>
          <w:fldChar w:fldCharType="end"/>
        </w:r>
      </w:hyperlink>
    </w:p>
    <w:p w14:paraId="500A2B94" w14:textId="470B9673" w:rsidR="00583E5A" w:rsidRDefault="00583E5A">
      <w:pPr>
        <w:pStyle w:val="TOC3"/>
        <w:rPr>
          <w:rFonts w:asciiTheme="minorHAnsi" w:hAnsiTheme="minorHAnsi"/>
          <w:b w:val="0"/>
          <w:sz w:val="22"/>
        </w:rPr>
      </w:pPr>
      <w:hyperlink w:anchor="_Toc26530709" w:history="1">
        <w:r w:rsidRPr="00A719FB">
          <w:rPr>
            <w:rStyle w:val="Hyperlink"/>
          </w:rPr>
          <w:t>2.7.4.</w:t>
        </w:r>
        <w:r>
          <w:rPr>
            <w:rFonts w:asciiTheme="minorHAnsi" w:hAnsiTheme="minorHAnsi"/>
            <w:b w:val="0"/>
            <w:sz w:val="22"/>
          </w:rPr>
          <w:tab/>
        </w:r>
        <w:r w:rsidRPr="00A719FB">
          <w:rPr>
            <w:rStyle w:val="Hyperlink"/>
          </w:rPr>
          <w:t>The Application Trace File</w:t>
        </w:r>
        <w:r>
          <w:rPr>
            <w:webHidden/>
          </w:rPr>
          <w:tab/>
        </w:r>
        <w:r>
          <w:rPr>
            <w:webHidden/>
          </w:rPr>
          <w:fldChar w:fldCharType="begin"/>
        </w:r>
        <w:r>
          <w:rPr>
            <w:webHidden/>
          </w:rPr>
          <w:instrText xml:space="preserve"> PAGEREF _Toc26530709 \h </w:instrText>
        </w:r>
        <w:r>
          <w:rPr>
            <w:webHidden/>
          </w:rPr>
        </w:r>
        <w:r>
          <w:rPr>
            <w:webHidden/>
          </w:rPr>
          <w:fldChar w:fldCharType="separate"/>
        </w:r>
        <w:r>
          <w:rPr>
            <w:webHidden/>
          </w:rPr>
          <w:t>42</w:t>
        </w:r>
        <w:r>
          <w:rPr>
            <w:webHidden/>
          </w:rPr>
          <w:fldChar w:fldCharType="end"/>
        </w:r>
      </w:hyperlink>
    </w:p>
    <w:p w14:paraId="3136B824" w14:textId="79987C9F" w:rsidR="00583E5A" w:rsidRDefault="00583E5A">
      <w:pPr>
        <w:pStyle w:val="TOC2"/>
        <w:rPr>
          <w:rFonts w:asciiTheme="minorHAnsi" w:hAnsiTheme="minorHAnsi"/>
          <w:b w:val="0"/>
          <w:sz w:val="22"/>
        </w:rPr>
      </w:pPr>
      <w:hyperlink w:anchor="_Toc26530710" w:history="1">
        <w:r w:rsidRPr="00A719FB">
          <w:rPr>
            <w:rStyle w:val="Hyperlink"/>
          </w:rPr>
          <w:t>2.8.</w:t>
        </w:r>
        <w:r>
          <w:rPr>
            <w:rFonts w:asciiTheme="minorHAnsi" w:hAnsiTheme="minorHAnsi"/>
            <w:b w:val="0"/>
            <w:sz w:val="22"/>
          </w:rPr>
          <w:tab/>
        </w:r>
        <w:r w:rsidRPr="00A719FB">
          <w:rPr>
            <w:rStyle w:val="Hyperlink"/>
          </w:rPr>
          <w:t>Client Application Dependencies and Files</w:t>
        </w:r>
        <w:r>
          <w:rPr>
            <w:webHidden/>
          </w:rPr>
          <w:tab/>
        </w:r>
        <w:r>
          <w:rPr>
            <w:webHidden/>
          </w:rPr>
          <w:fldChar w:fldCharType="begin"/>
        </w:r>
        <w:r>
          <w:rPr>
            <w:webHidden/>
          </w:rPr>
          <w:instrText xml:space="preserve"> PAGEREF _Toc26530710 \h </w:instrText>
        </w:r>
        <w:r>
          <w:rPr>
            <w:webHidden/>
          </w:rPr>
        </w:r>
        <w:r>
          <w:rPr>
            <w:webHidden/>
          </w:rPr>
          <w:fldChar w:fldCharType="separate"/>
        </w:r>
        <w:r>
          <w:rPr>
            <w:webHidden/>
          </w:rPr>
          <w:t>42</w:t>
        </w:r>
        <w:r>
          <w:rPr>
            <w:webHidden/>
          </w:rPr>
          <w:fldChar w:fldCharType="end"/>
        </w:r>
      </w:hyperlink>
    </w:p>
    <w:p w14:paraId="1B42FBB9" w14:textId="5635EA5E" w:rsidR="00583E5A" w:rsidRDefault="00583E5A">
      <w:pPr>
        <w:pStyle w:val="TOC2"/>
        <w:rPr>
          <w:rFonts w:asciiTheme="minorHAnsi" w:hAnsiTheme="minorHAnsi"/>
          <w:b w:val="0"/>
          <w:sz w:val="22"/>
        </w:rPr>
      </w:pPr>
      <w:hyperlink w:anchor="_Toc26530711" w:history="1">
        <w:r w:rsidRPr="00A719FB">
          <w:rPr>
            <w:rStyle w:val="Hyperlink"/>
          </w:rPr>
          <w:t>2.9.</w:t>
        </w:r>
        <w:r>
          <w:rPr>
            <w:rFonts w:asciiTheme="minorHAnsi" w:hAnsiTheme="minorHAnsi"/>
            <w:b w:val="0"/>
            <w:sz w:val="22"/>
          </w:rPr>
          <w:tab/>
        </w:r>
        <w:r w:rsidRPr="00A719FB">
          <w:rPr>
            <w:rStyle w:val="Hyperlink"/>
          </w:rPr>
          <w:t>VS GUI Trace Log</w:t>
        </w:r>
        <w:r>
          <w:rPr>
            <w:webHidden/>
          </w:rPr>
          <w:tab/>
        </w:r>
        <w:r>
          <w:rPr>
            <w:webHidden/>
          </w:rPr>
          <w:fldChar w:fldCharType="begin"/>
        </w:r>
        <w:r>
          <w:rPr>
            <w:webHidden/>
          </w:rPr>
          <w:instrText xml:space="preserve"> PAGEREF _Toc26530711 \h </w:instrText>
        </w:r>
        <w:r>
          <w:rPr>
            <w:webHidden/>
          </w:rPr>
        </w:r>
        <w:r>
          <w:rPr>
            <w:webHidden/>
          </w:rPr>
          <w:fldChar w:fldCharType="separate"/>
        </w:r>
        <w:r>
          <w:rPr>
            <w:webHidden/>
          </w:rPr>
          <w:t>45</w:t>
        </w:r>
        <w:r>
          <w:rPr>
            <w:webHidden/>
          </w:rPr>
          <w:fldChar w:fldCharType="end"/>
        </w:r>
      </w:hyperlink>
    </w:p>
    <w:p w14:paraId="73BF95FC" w14:textId="31B354BD" w:rsidR="00583E5A" w:rsidRDefault="00583E5A">
      <w:pPr>
        <w:pStyle w:val="TOC2"/>
        <w:rPr>
          <w:rFonts w:asciiTheme="minorHAnsi" w:hAnsiTheme="minorHAnsi"/>
          <w:b w:val="0"/>
          <w:sz w:val="22"/>
        </w:rPr>
      </w:pPr>
      <w:hyperlink w:anchor="_Toc26530712" w:history="1">
        <w:r w:rsidRPr="00A719FB">
          <w:rPr>
            <w:rStyle w:val="Hyperlink"/>
          </w:rPr>
          <w:t>2.10.</w:t>
        </w:r>
        <w:r>
          <w:rPr>
            <w:rFonts w:asciiTheme="minorHAnsi" w:hAnsiTheme="minorHAnsi"/>
            <w:b w:val="0"/>
            <w:sz w:val="22"/>
          </w:rPr>
          <w:tab/>
        </w:r>
        <w:r w:rsidRPr="00A719FB">
          <w:rPr>
            <w:rStyle w:val="Hyperlink"/>
          </w:rPr>
          <w:t>Request Management</w:t>
        </w:r>
        <w:r>
          <w:rPr>
            <w:webHidden/>
          </w:rPr>
          <w:tab/>
        </w:r>
        <w:r>
          <w:rPr>
            <w:webHidden/>
          </w:rPr>
          <w:fldChar w:fldCharType="begin"/>
        </w:r>
        <w:r>
          <w:rPr>
            <w:webHidden/>
          </w:rPr>
          <w:instrText xml:space="preserve"> PAGEREF _Toc26530712 \h </w:instrText>
        </w:r>
        <w:r>
          <w:rPr>
            <w:webHidden/>
          </w:rPr>
        </w:r>
        <w:r>
          <w:rPr>
            <w:webHidden/>
          </w:rPr>
          <w:fldChar w:fldCharType="separate"/>
        </w:r>
        <w:r>
          <w:rPr>
            <w:webHidden/>
          </w:rPr>
          <w:t>48</w:t>
        </w:r>
        <w:r>
          <w:rPr>
            <w:webHidden/>
          </w:rPr>
          <w:fldChar w:fldCharType="end"/>
        </w:r>
      </w:hyperlink>
    </w:p>
    <w:p w14:paraId="17E9E414" w14:textId="6EEB710B" w:rsidR="00583E5A" w:rsidRDefault="00583E5A">
      <w:pPr>
        <w:pStyle w:val="TOC2"/>
        <w:rPr>
          <w:rFonts w:asciiTheme="minorHAnsi" w:hAnsiTheme="minorHAnsi"/>
          <w:b w:val="0"/>
          <w:sz w:val="22"/>
        </w:rPr>
      </w:pPr>
      <w:hyperlink w:anchor="_Toc26530713" w:history="1">
        <w:r w:rsidRPr="00A719FB">
          <w:rPr>
            <w:rStyle w:val="Hyperlink"/>
          </w:rPr>
          <w:t>2.11.</w:t>
        </w:r>
        <w:r>
          <w:rPr>
            <w:rFonts w:asciiTheme="minorHAnsi" w:hAnsiTheme="minorHAnsi"/>
            <w:b w:val="0"/>
            <w:sz w:val="22"/>
          </w:rPr>
          <w:tab/>
        </w:r>
        <w:r w:rsidRPr="00A719FB">
          <w:rPr>
            <w:rStyle w:val="Hyperlink"/>
          </w:rPr>
          <w:t>Internal Relations</w:t>
        </w:r>
        <w:r>
          <w:rPr>
            <w:webHidden/>
          </w:rPr>
          <w:tab/>
        </w:r>
        <w:r>
          <w:rPr>
            <w:webHidden/>
          </w:rPr>
          <w:fldChar w:fldCharType="begin"/>
        </w:r>
        <w:r>
          <w:rPr>
            <w:webHidden/>
          </w:rPr>
          <w:instrText xml:space="preserve"> PAGEREF _Toc26530713 \h </w:instrText>
        </w:r>
        <w:r>
          <w:rPr>
            <w:webHidden/>
          </w:rPr>
        </w:r>
        <w:r>
          <w:rPr>
            <w:webHidden/>
          </w:rPr>
          <w:fldChar w:fldCharType="separate"/>
        </w:r>
        <w:r>
          <w:rPr>
            <w:webHidden/>
          </w:rPr>
          <w:t>49</w:t>
        </w:r>
        <w:r>
          <w:rPr>
            <w:webHidden/>
          </w:rPr>
          <w:fldChar w:fldCharType="end"/>
        </w:r>
      </w:hyperlink>
    </w:p>
    <w:p w14:paraId="02DF8CBD" w14:textId="1AE6B9D3" w:rsidR="00583E5A" w:rsidRDefault="00583E5A">
      <w:pPr>
        <w:pStyle w:val="TOC2"/>
        <w:rPr>
          <w:rFonts w:asciiTheme="minorHAnsi" w:hAnsiTheme="minorHAnsi"/>
          <w:b w:val="0"/>
          <w:sz w:val="22"/>
        </w:rPr>
      </w:pPr>
      <w:hyperlink w:anchor="_Toc26530714" w:history="1">
        <w:r w:rsidRPr="00A719FB">
          <w:rPr>
            <w:rStyle w:val="Hyperlink"/>
          </w:rPr>
          <w:t>2.12.</w:t>
        </w:r>
        <w:r>
          <w:rPr>
            <w:rFonts w:asciiTheme="minorHAnsi" w:hAnsiTheme="minorHAnsi"/>
            <w:b w:val="0"/>
            <w:sz w:val="22"/>
          </w:rPr>
          <w:tab/>
        </w:r>
        <w:r w:rsidRPr="00A719FB">
          <w:rPr>
            <w:rStyle w:val="Hyperlink"/>
          </w:rPr>
          <w:t>External Relations</w:t>
        </w:r>
        <w:r>
          <w:rPr>
            <w:webHidden/>
          </w:rPr>
          <w:tab/>
        </w:r>
        <w:r>
          <w:rPr>
            <w:webHidden/>
          </w:rPr>
          <w:fldChar w:fldCharType="begin"/>
        </w:r>
        <w:r>
          <w:rPr>
            <w:webHidden/>
          </w:rPr>
          <w:instrText xml:space="preserve"> PAGEREF _Toc26530714 \h </w:instrText>
        </w:r>
        <w:r>
          <w:rPr>
            <w:webHidden/>
          </w:rPr>
        </w:r>
        <w:r>
          <w:rPr>
            <w:webHidden/>
          </w:rPr>
          <w:fldChar w:fldCharType="separate"/>
        </w:r>
        <w:r>
          <w:rPr>
            <w:webHidden/>
          </w:rPr>
          <w:t>49</w:t>
        </w:r>
        <w:r>
          <w:rPr>
            <w:webHidden/>
          </w:rPr>
          <w:fldChar w:fldCharType="end"/>
        </w:r>
      </w:hyperlink>
    </w:p>
    <w:p w14:paraId="5526EE59" w14:textId="727EC37D" w:rsidR="00583E5A" w:rsidRDefault="00583E5A">
      <w:pPr>
        <w:pStyle w:val="TOC2"/>
        <w:rPr>
          <w:rFonts w:asciiTheme="minorHAnsi" w:hAnsiTheme="minorHAnsi"/>
          <w:b w:val="0"/>
          <w:sz w:val="22"/>
        </w:rPr>
      </w:pPr>
      <w:hyperlink w:anchor="_Toc26530715" w:history="1">
        <w:r w:rsidRPr="00A719FB">
          <w:rPr>
            <w:rStyle w:val="Hyperlink"/>
          </w:rPr>
          <w:t>2.13.</w:t>
        </w:r>
        <w:r>
          <w:rPr>
            <w:rFonts w:asciiTheme="minorHAnsi" w:hAnsiTheme="minorHAnsi"/>
            <w:b w:val="0"/>
            <w:sz w:val="22"/>
          </w:rPr>
          <w:tab/>
        </w:r>
        <w:r w:rsidRPr="00A719FB">
          <w:rPr>
            <w:rStyle w:val="Hyperlink"/>
          </w:rPr>
          <w:t>Published Entry Points</w:t>
        </w:r>
        <w:r>
          <w:rPr>
            <w:webHidden/>
          </w:rPr>
          <w:tab/>
        </w:r>
        <w:r>
          <w:rPr>
            <w:webHidden/>
          </w:rPr>
          <w:fldChar w:fldCharType="begin"/>
        </w:r>
        <w:r>
          <w:rPr>
            <w:webHidden/>
          </w:rPr>
          <w:instrText xml:space="preserve"> PAGEREF _Toc26530715 \h </w:instrText>
        </w:r>
        <w:r>
          <w:rPr>
            <w:webHidden/>
          </w:rPr>
        </w:r>
        <w:r>
          <w:rPr>
            <w:webHidden/>
          </w:rPr>
          <w:fldChar w:fldCharType="separate"/>
        </w:r>
        <w:r>
          <w:rPr>
            <w:webHidden/>
          </w:rPr>
          <w:t>49</w:t>
        </w:r>
        <w:r>
          <w:rPr>
            <w:webHidden/>
          </w:rPr>
          <w:fldChar w:fldCharType="end"/>
        </w:r>
      </w:hyperlink>
    </w:p>
    <w:p w14:paraId="5192B54F" w14:textId="4640CB8A" w:rsidR="00583E5A" w:rsidRDefault="00583E5A">
      <w:pPr>
        <w:pStyle w:val="TOC2"/>
        <w:rPr>
          <w:rFonts w:asciiTheme="minorHAnsi" w:hAnsiTheme="minorHAnsi"/>
          <w:b w:val="0"/>
          <w:sz w:val="22"/>
        </w:rPr>
      </w:pPr>
      <w:hyperlink w:anchor="_Toc26530716" w:history="1">
        <w:r w:rsidRPr="00A719FB">
          <w:rPr>
            <w:rStyle w:val="Hyperlink"/>
          </w:rPr>
          <w:t>2.14.</w:t>
        </w:r>
        <w:r>
          <w:rPr>
            <w:rFonts w:asciiTheme="minorHAnsi" w:hAnsiTheme="minorHAnsi"/>
            <w:b w:val="0"/>
            <w:sz w:val="22"/>
          </w:rPr>
          <w:tab/>
        </w:r>
        <w:r w:rsidRPr="00A719FB">
          <w:rPr>
            <w:rStyle w:val="Hyperlink"/>
          </w:rPr>
          <w:t>Maintaining RC, Test, and Prod Builds</w:t>
        </w:r>
        <w:r>
          <w:rPr>
            <w:webHidden/>
          </w:rPr>
          <w:tab/>
        </w:r>
        <w:r>
          <w:rPr>
            <w:webHidden/>
          </w:rPr>
          <w:fldChar w:fldCharType="begin"/>
        </w:r>
        <w:r>
          <w:rPr>
            <w:webHidden/>
          </w:rPr>
          <w:instrText xml:space="preserve"> PAGEREF _Toc26530716 \h </w:instrText>
        </w:r>
        <w:r>
          <w:rPr>
            <w:webHidden/>
          </w:rPr>
        </w:r>
        <w:r>
          <w:rPr>
            <w:webHidden/>
          </w:rPr>
          <w:fldChar w:fldCharType="separate"/>
        </w:r>
        <w:r>
          <w:rPr>
            <w:webHidden/>
          </w:rPr>
          <w:t>49</w:t>
        </w:r>
        <w:r>
          <w:rPr>
            <w:webHidden/>
          </w:rPr>
          <w:fldChar w:fldCharType="end"/>
        </w:r>
      </w:hyperlink>
    </w:p>
    <w:p w14:paraId="0442748A" w14:textId="470BF914" w:rsidR="00583E5A" w:rsidRDefault="00583E5A">
      <w:pPr>
        <w:pStyle w:val="TOC3"/>
        <w:rPr>
          <w:rFonts w:asciiTheme="minorHAnsi" w:hAnsiTheme="minorHAnsi"/>
          <w:b w:val="0"/>
          <w:sz w:val="22"/>
        </w:rPr>
      </w:pPr>
      <w:hyperlink w:anchor="_Toc26530717" w:history="1">
        <w:r w:rsidRPr="00A719FB">
          <w:rPr>
            <w:rStyle w:val="Hyperlink"/>
          </w:rPr>
          <w:t>2.14.1.</w:t>
        </w:r>
        <w:r>
          <w:rPr>
            <w:rFonts w:asciiTheme="minorHAnsi" w:hAnsiTheme="minorHAnsi"/>
            <w:b w:val="0"/>
            <w:sz w:val="22"/>
          </w:rPr>
          <w:tab/>
        </w:r>
        <w:r w:rsidRPr="00A719FB">
          <w:rPr>
            <w:rStyle w:val="Hyperlink"/>
          </w:rPr>
          <w:t>Before Making the Builds</w:t>
        </w:r>
        <w:r>
          <w:rPr>
            <w:webHidden/>
          </w:rPr>
          <w:tab/>
        </w:r>
        <w:r>
          <w:rPr>
            <w:webHidden/>
          </w:rPr>
          <w:fldChar w:fldCharType="begin"/>
        </w:r>
        <w:r>
          <w:rPr>
            <w:webHidden/>
          </w:rPr>
          <w:instrText xml:space="preserve"> PAGEREF _Toc26530717 \h </w:instrText>
        </w:r>
        <w:r>
          <w:rPr>
            <w:webHidden/>
          </w:rPr>
        </w:r>
        <w:r>
          <w:rPr>
            <w:webHidden/>
          </w:rPr>
          <w:fldChar w:fldCharType="separate"/>
        </w:r>
        <w:r>
          <w:rPr>
            <w:webHidden/>
          </w:rPr>
          <w:t>49</w:t>
        </w:r>
        <w:r>
          <w:rPr>
            <w:webHidden/>
          </w:rPr>
          <w:fldChar w:fldCharType="end"/>
        </w:r>
      </w:hyperlink>
    </w:p>
    <w:p w14:paraId="047D87A3" w14:textId="35340CA7" w:rsidR="00583E5A" w:rsidRDefault="00583E5A">
      <w:pPr>
        <w:pStyle w:val="TOC3"/>
        <w:rPr>
          <w:rFonts w:asciiTheme="minorHAnsi" w:hAnsiTheme="minorHAnsi"/>
          <w:b w:val="0"/>
          <w:sz w:val="22"/>
        </w:rPr>
      </w:pPr>
      <w:hyperlink w:anchor="_Toc26530718" w:history="1">
        <w:r w:rsidRPr="00A719FB">
          <w:rPr>
            <w:rStyle w:val="Hyperlink"/>
          </w:rPr>
          <w:t>2.14.2.</w:t>
        </w:r>
        <w:r>
          <w:rPr>
            <w:rFonts w:asciiTheme="minorHAnsi" w:hAnsiTheme="minorHAnsi"/>
            <w:b w:val="0"/>
            <w:sz w:val="22"/>
          </w:rPr>
          <w:tab/>
        </w:r>
        <w:r w:rsidRPr="00A719FB">
          <w:rPr>
            <w:rStyle w:val="Hyperlink"/>
          </w:rPr>
          <w:t>Create the Builds</w:t>
        </w:r>
        <w:r>
          <w:rPr>
            <w:webHidden/>
          </w:rPr>
          <w:tab/>
        </w:r>
        <w:r>
          <w:rPr>
            <w:webHidden/>
          </w:rPr>
          <w:fldChar w:fldCharType="begin"/>
        </w:r>
        <w:r>
          <w:rPr>
            <w:webHidden/>
          </w:rPr>
          <w:instrText xml:space="preserve"> PAGEREF _Toc26530718 \h </w:instrText>
        </w:r>
        <w:r>
          <w:rPr>
            <w:webHidden/>
          </w:rPr>
        </w:r>
        <w:r>
          <w:rPr>
            <w:webHidden/>
          </w:rPr>
          <w:fldChar w:fldCharType="separate"/>
        </w:r>
        <w:r>
          <w:rPr>
            <w:webHidden/>
          </w:rPr>
          <w:t>52</w:t>
        </w:r>
        <w:r>
          <w:rPr>
            <w:webHidden/>
          </w:rPr>
          <w:fldChar w:fldCharType="end"/>
        </w:r>
      </w:hyperlink>
    </w:p>
    <w:p w14:paraId="5EC91FDA" w14:textId="0ADE3B2D" w:rsidR="00583E5A" w:rsidRDefault="00583E5A">
      <w:pPr>
        <w:pStyle w:val="TOC3"/>
        <w:rPr>
          <w:rFonts w:asciiTheme="minorHAnsi" w:hAnsiTheme="minorHAnsi"/>
          <w:b w:val="0"/>
          <w:sz w:val="22"/>
        </w:rPr>
      </w:pPr>
      <w:hyperlink w:anchor="_Toc26530719" w:history="1">
        <w:r w:rsidRPr="00A719FB">
          <w:rPr>
            <w:rStyle w:val="Hyperlink"/>
          </w:rPr>
          <w:t>2.14.3.</w:t>
        </w:r>
        <w:r>
          <w:rPr>
            <w:rFonts w:asciiTheme="minorHAnsi" w:hAnsiTheme="minorHAnsi"/>
            <w:b w:val="0"/>
            <w:sz w:val="22"/>
          </w:rPr>
          <w:tab/>
        </w:r>
        <w:r w:rsidRPr="00A719FB">
          <w:rPr>
            <w:rStyle w:val="Hyperlink"/>
          </w:rPr>
          <w:t>Editing and Committing the Builds</w:t>
        </w:r>
        <w:r>
          <w:rPr>
            <w:webHidden/>
          </w:rPr>
          <w:tab/>
        </w:r>
        <w:r>
          <w:rPr>
            <w:webHidden/>
          </w:rPr>
          <w:fldChar w:fldCharType="begin"/>
        </w:r>
        <w:r>
          <w:rPr>
            <w:webHidden/>
          </w:rPr>
          <w:instrText xml:space="preserve"> PAGEREF _Toc26530719 \h </w:instrText>
        </w:r>
        <w:r>
          <w:rPr>
            <w:webHidden/>
          </w:rPr>
        </w:r>
        <w:r>
          <w:rPr>
            <w:webHidden/>
          </w:rPr>
          <w:fldChar w:fldCharType="separate"/>
        </w:r>
        <w:r>
          <w:rPr>
            <w:webHidden/>
          </w:rPr>
          <w:t>54</w:t>
        </w:r>
        <w:r>
          <w:rPr>
            <w:webHidden/>
          </w:rPr>
          <w:fldChar w:fldCharType="end"/>
        </w:r>
      </w:hyperlink>
    </w:p>
    <w:p w14:paraId="64D7CB67" w14:textId="23893D99" w:rsidR="00583E5A" w:rsidRDefault="00583E5A">
      <w:pPr>
        <w:pStyle w:val="TOC1"/>
        <w:rPr>
          <w:rFonts w:asciiTheme="minorHAnsi" w:hAnsiTheme="minorHAnsi"/>
          <w:b w:val="0"/>
          <w:sz w:val="22"/>
        </w:rPr>
      </w:pPr>
      <w:hyperlink w:anchor="_Toc26530720" w:history="1">
        <w:r w:rsidRPr="00A719FB">
          <w:rPr>
            <w:rStyle w:val="Hyperlink"/>
          </w:rPr>
          <w:t>3.</w:t>
        </w:r>
        <w:r>
          <w:rPr>
            <w:rFonts w:asciiTheme="minorHAnsi" w:hAnsiTheme="minorHAnsi"/>
            <w:b w:val="0"/>
            <w:sz w:val="22"/>
          </w:rPr>
          <w:tab/>
        </w:r>
        <w:r w:rsidRPr="00A719FB">
          <w:rPr>
            <w:rStyle w:val="Hyperlink"/>
          </w:rPr>
          <w:t>Legacy VistA Scheduling Implementation and Maintenance</w:t>
        </w:r>
        <w:r>
          <w:rPr>
            <w:webHidden/>
          </w:rPr>
          <w:tab/>
        </w:r>
        <w:r>
          <w:rPr>
            <w:webHidden/>
          </w:rPr>
          <w:fldChar w:fldCharType="begin"/>
        </w:r>
        <w:r>
          <w:rPr>
            <w:webHidden/>
          </w:rPr>
          <w:instrText xml:space="preserve"> PAGEREF _Toc26530720 \h </w:instrText>
        </w:r>
        <w:r>
          <w:rPr>
            <w:webHidden/>
          </w:rPr>
        </w:r>
        <w:r>
          <w:rPr>
            <w:webHidden/>
          </w:rPr>
          <w:fldChar w:fldCharType="separate"/>
        </w:r>
        <w:r>
          <w:rPr>
            <w:webHidden/>
          </w:rPr>
          <w:t>55</w:t>
        </w:r>
        <w:r>
          <w:rPr>
            <w:webHidden/>
          </w:rPr>
          <w:fldChar w:fldCharType="end"/>
        </w:r>
      </w:hyperlink>
    </w:p>
    <w:p w14:paraId="45A32D1F" w14:textId="36B25F2A" w:rsidR="00583E5A" w:rsidRDefault="00583E5A">
      <w:pPr>
        <w:pStyle w:val="TOC2"/>
        <w:rPr>
          <w:rFonts w:asciiTheme="minorHAnsi" w:hAnsiTheme="minorHAnsi"/>
          <w:b w:val="0"/>
          <w:sz w:val="22"/>
        </w:rPr>
      </w:pPr>
      <w:hyperlink w:anchor="_Toc26530721" w:history="1">
        <w:r w:rsidRPr="00A719FB">
          <w:rPr>
            <w:rStyle w:val="Hyperlink"/>
          </w:rPr>
          <w:t>3.1.</w:t>
        </w:r>
        <w:r>
          <w:rPr>
            <w:rFonts w:asciiTheme="minorHAnsi" w:hAnsiTheme="minorHAnsi"/>
            <w:b w:val="0"/>
            <w:sz w:val="22"/>
          </w:rPr>
          <w:tab/>
        </w:r>
        <w:r w:rsidRPr="00A719FB">
          <w:rPr>
            <w:rStyle w:val="Hyperlink"/>
          </w:rPr>
          <w:t>System Requirements</w:t>
        </w:r>
        <w:r>
          <w:rPr>
            <w:webHidden/>
          </w:rPr>
          <w:tab/>
        </w:r>
        <w:r>
          <w:rPr>
            <w:webHidden/>
          </w:rPr>
          <w:fldChar w:fldCharType="begin"/>
        </w:r>
        <w:r>
          <w:rPr>
            <w:webHidden/>
          </w:rPr>
          <w:instrText xml:space="preserve"> PAGEREF _Toc26530721 \h </w:instrText>
        </w:r>
        <w:r>
          <w:rPr>
            <w:webHidden/>
          </w:rPr>
        </w:r>
        <w:r>
          <w:rPr>
            <w:webHidden/>
          </w:rPr>
          <w:fldChar w:fldCharType="separate"/>
        </w:r>
        <w:r>
          <w:rPr>
            <w:webHidden/>
          </w:rPr>
          <w:t>55</w:t>
        </w:r>
        <w:r>
          <w:rPr>
            <w:webHidden/>
          </w:rPr>
          <w:fldChar w:fldCharType="end"/>
        </w:r>
      </w:hyperlink>
    </w:p>
    <w:p w14:paraId="2006DE06" w14:textId="1BE7F7FD" w:rsidR="00583E5A" w:rsidRDefault="00583E5A">
      <w:pPr>
        <w:pStyle w:val="TOC2"/>
        <w:rPr>
          <w:rFonts w:asciiTheme="minorHAnsi" w:hAnsiTheme="minorHAnsi"/>
          <w:b w:val="0"/>
          <w:sz w:val="22"/>
        </w:rPr>
      </w:pPr>
      <w:hyperlink w:anchor="_Toc26530722" w:history="1">
        <w:r w:rsidRPr="00A719FB">
          <w:rPr>
            <w:rStyle w:val="Hyperlink"/>
          </w:rPr>
          <w:t>3.2.</w:t>
        </w:r>
        <w:r>
          <w:rPr>
            <w:rFonts w:asciiTheme="minorHAnsi" w:hAnsiTheme="minorHAnsi"/>
            <w:b w:val="0"/>
            <w:sz w:val="22"/>
          </w:rPr>
          <w:tab/>
        </w:r>
        <w:r w:rsidRPr="00A719FB">
          <w:rPr>
            <w:rStyle w:val="Hyperlink"/>
          </w:rPr>
          <w:t>Package-wide Variables</w:t>
        </w:r>
        <w:r>
          <w:rPr>
            <w:webHidden/>
          </w:rPr>
          <w:tab/>
        </w:r>
        <w:r>
          <w:rPr>
            <w:webHidden/>
          </w:rPr>
          <w:fldChar w:fldCharType="begin"/>
        </w:r>
        <w:r>
          <w:rPr>
            <w:webHidden/>
          </w:rPr>
          <w:instrText xml:space="preserve"> PAGEREF _Toc26530722 \h </w:instrText>
        </w:r>
        <w:r>
          <w:rPr>
            <w:webHidden/>
          </w:rPr>
        </w:r>
        <w:r>
          <w:rPr>
            <w:webHidden/>
          </w:rPr>
          <w:fldChar w:fldCharType="separate"/>
        </w:r>
        <w:r>
          <w:rPr>
            <w:webHidden/>
          </w:rPr>
          <w:t>55</w:t>
        </w:r>
        <w:r>
          <w:rPr>
            <w:webHidden/>
          </w:rPr>
          <w:fldChar w:fldCharType="end"/>
        </w:r>
      </w:hyperlink>
    </w:p>
    <w:p w14:paraId="428044E7" w14:textId="400F92DD" w:rsidR="00583E5A" w:rsidRDefault="00583E5A">
      <w:pPr>
        <w:pStyle w:val="TOC2"/>
        <w:rPr>
          <w:rFonts w:asciiTheme="minorHAnsi" w:hAnsiTheme="minorHAnsi"/>
          <w:b w:val="0"/>
          <w:sz w:val="22"/>
        </w:rPr>
      </w:pPr>
      <w:hyperlink w:anchor="_Toc26530723" w:history="1">
        <w:r w:rsidRPr="00A719FB">
          <w:rPr>
            <w:rStyle w:val="Hyperlink"/>
          </w:rPr>
          <w:t>3.3.</w:t>
        </w:r>
        <w:r>
          <w:rPr>
            <w:rFonts w:asciiTheme="minorHAnsi" w:hAnsiTheme="minorHAnsi"/>
            <w:b w:val="0"/>
            <w:sz w:val="22"/>
          </w:rPr>
          <w:tab/>
        </w:r>
        <w:r w:rsidRPr="00A719FB">
          <w:rPr>
            <w:rStyle w:val="Hyperlink"/>
          </w:rPr>
          <w:t>Routines</w:t>
        </w:r>
        <w:r>
          <w:rPr>
            <w:webHidden/>
          </w:rPr>
          <w:tab/>
        </w:r>
        <w:r>
          <w:rPr>
            <w:webHidden/>
          </w:rPr>
          <w:fldChar w:fldCharType="begin"/>
        </w:r>
        <w:r>
          <w:rPr>
            <w:webHidden/>
          </w:rPr>
          <w:instrText xml:space="preserve"> PAGEREF _Toc26530723 \h </w:instrText>
        </w:r>
        <w:r>
          <w:rPr>
            <w:webHidden/>
          </w:rPr>
        </w:r>
        <w:r>
          <w:rPr>
            <w:webHidden/>
          </w:rPr>
          <w:fldChar w:fldCharType="separate"/>
        </w:r>
        <w:r>
          <w:rPr>
            <w:webHidden/>
          </w:rPr>
          <w:t>56</w:t>
        </w:r>
        <w:r>
          <w:rPr>
            <w:webHidden/>
          </w:rPr>
          <w:fldChar w:fldCharType="end"/>
        </w:r>
      </w:hyperlink>
    </w:p>
    <w:p w14:paraId="4DE018A6" w14:textId="3A8F7D64" w:rsidR="00583E5A" w:rsidRDefault="00583E5A">
      <w:pPr>
        <w:pStyle w:val="TOC2"/>
        <w:rPr>
          <w:rFonts w:asciiTheme="minorHAnsi" w:hAnsiTheme="minorHAnsi"/>
          <w:b w:val="0"/>
          <w:sz w:val="22"/>
        </w:rPr>
      </w:pPr>
      <w:hyperlink w:anchor="_Toc26530724" w:history="1">
        <w:r w:rsidRPr="00A719FB">
          <w:rPr>
            <w:rStyle w:val="Hyperlink"/>
          </w:rPr>
          <w:t>3.4.</w:t>
        </w:r>
        <w:r>
          <w:rPr>
            <w:rFonts w:asciiTheme="minorHAnsi" w:hAnsiTheme="minorHAnsi"/>
            <w:b w:val="0"/>
            <w:sz w:val="22"/>
          </w:rPr>
          <w:tab/>
        </w:r>
        <w:r w:rsidRPr="00A719FB">
          <w:rPr>
            <w:rStyle w:val="Hyperlink"/>
          </w:rPr>
          <w:t>Files and Tables</w:t>
        </w:r>
        <w:r>
          <w:rPr>
            <w:webHidden/>
          </w:rPr>
          <w:tab/>
        </w:r>
        <w:r>
          <w:rPr>
            <w:webHidden/>
          </w:rPr>
          <w:fldChar w:fldCharType="begin"/>
        </w:r>
        <w:r>
          <w:rPr>
            <w:webHidden/>
          </w:rPr>
          <w:instrText xml:space="preserve"> PAGEREF _Toc26530724 \h </w:instrText>
        </w:r>
        <w:r>
          <w:rPr>
            <w:webHidden/>
          </w:rPr>
        </w:r>
        <w:r>
          <w:rPr>
            <w:webHidden/>
          </w:rPr>
          <w:fldChar w:fldCharType="separate"/>
        </w:r>
        <w:r>
          <w:rPr>
            <w:webHidden/>
          </w:rPr>
          <w:t>60</w:t>
        </w:r>
        <w:r>
          <w:rPr>
            <w:webHidden/>
          </w:rPr>
          <w:fldChar w:fldCharType="end"/>
        </w:r>
      </w:hyperlink>
    </w:p>
    <w:p w14:paraId="291E8421" w14:textId="740DE087" w:rsidR="00583E5A" w:rsidRDefault="00583E5A">
      <w:pPr>
        <w:pStyle w:val="TOC3"/>
        <w:rPr>
          <w:rFonts w:asciiTheme="minorHAnsi" w:hAnsiTheme="minorHAnsi"/>
          <w:b w:val="0"/>
          <w:sz w:val="22"/>
        </w:rPr>
      </w:pPr>
      <w:hyperlink w:anchor="_Toc26530725" w:history="1">
        <w:r w:rsidRPr="00A719FB">
          <w:rPr>
            <w:rStyle w:val="Hyperlink"/>
          </w:rPr>
          <w:t>3.4.1.</w:t>
        </w:r>
        <w:r>
          <w:rPr>
            <w:rFonts w:asciiTheme="minorHAnsi" w:hAnsiTheme="minorHAnsi"/>
            <w:b w:val="0"/>
            <w:sz w:val="22"/>
          </w:rPr>
          <w:tab/>
        </w:r>
        <w:r w:rsidRPr="00A719FB">
          <w:rPr>
            <w:rStyle w:val="Hyperlink"/>
          </w:rPr>
          <w:t>File Access</w:t>
        </w:r>
        <w:r>
          <w:rPr>
            <w:webHidden/>
          </w:rPr>
          <w:tab/>
        </w:r>
        <w:r>
          <w:rPr>
            <w:webHidden/>
          </w:rPr>
          <w:fldChar w:fldCharType="begin"/>
        </w:r>
        <w:r>
          <w:rPr>
            <w:webHidden/>
          </w:rPr>
          <w:instrText xml:space="preserve"> PAGEREF _Toc26530725 \h </w:instrText>
        </w:r>
        <w:r>
          <w:rPr>
            <w:webHidden/>
          </w:rPr>
        </w:r>
        <w:r>
          <w:rPr>
            <w:webHidden/>
          </w:rPr>
          <w:fldChar w:fldCharType="separate"/>
        </w:r>
        <w:r>
          <w:rPr>
            <w:webHidden/>
          </w:rPr>
          <w:t>61</w:t>
        </w:r>
        <w:r>
          <w:rPr>
            <w:webHidden/>
          </w:rPr>
          <w:fldChar w:fldCharType="end"/>
        </w:r>
      </w:hyperlink>
    </w:p>
    <w:p w14:paraId="12BFA814" w14:textId="6B2D70CB" w:rsidR="00583E5A" w:rsidRDefault="00583E5A">
      <w:pPr>
        <w:pStyle w:val="TOC2"/>
        <w:rPr>
          <w:rFonts w:asciiTheme="minorHAnsi" w:hAnsiTheme="minorHAnsi"/>
          <w:b w:val="0"/>
          <w:sz w:val="22"/>
        </w:rPr>
      </w:pPr>
      <w:hyperlink w:anchor="_Toc26530726" w:history="1">
        <w:r w:rsidRPr="00A719FB">
          <w:rPr>
            <w:rStyle w:val="Hyperlink"/>
          </w:rPr>
          <w:t>3.5.</w:t>
        </w:r>
        <w:r>
          <w:rPr>
            <w:rFonts w:asciiTheme="minorHAnsi" w:hAnsiTheme="minorHAnsi"/>
            <w:b w:val="0"/>
            <w:sz w:val="22"/>
          </w:rPr>
          <w:tab/>
        </w:r>
        <w:r w:rsidRPr="00A719FB">
          <w:rPr>
            <w:rStyle w:val="Hyperlink"/>
          </w:rPr>
          <w:t>VistA Scheduling GUI Cross References</w:t>
        </w:r>
        <w:r>
          <w:rPr>
            <w:webHidden/>
          </w:rPr>
          <w:tab/>
        </w:r>
        <w:r>
          <w:rPr>
            <w:webHidden/>
          </w:rPr>
          <w:fldChar w:fldCharType="begin"/>
        </w:r>
        <w:r>
          <w:rPr>
            <w:webHidden/>
          </w:rPr>
          <w:instrText xml:space="preserve"> PAGEREF _Toc26530726 \h </w:instrText>
        </w:r>
        <w:r>
          <w:rPr>
            <w:webHidden/>
          </w:rPr>
        </w:r>
        <w:r>
          <w:rPr>
            <w:webHidden/>
          </w:rPr>
          <w:fldChar w:fldCharType="separate"/>
        </w:r>
        <w:r>
          <w:rPr>
            <w:webHidden/>
          </w:rPr>
          <w:t>62</w:t>
        </w:r>
        <w:r>
          <w:rPr>
            <w:webHidden/>
          </w:rPr>
          <w:fldChar w:fldCharType="end"/>
        </w:r>
      </w:hyperlink>
    </w:p>
    <w:p w14:paraId="5D9FC2AF" w14:textId="7D9187FF" w:rsidR="00583E5A" w:rsidRDefault="00583E5A">
      <w:pPr>
        <w:pStyle w:val="TOC3"/>
        <w:rPr>
          <w:rFonts w:asciiTheme="minorHAnsi" w:hAnsiTheme="minorHAnsi"/>
          <w:b w:val="0"/>
          <w:sz w:val="22"/>
        </w:rPr>
      </w:pPr>
      <w:hyperlink w:anchor="_Toc26530727" w:history="1">
        <w:r w:rsidRPr="00A719FB">
          <w:rPr>
            <w:rStyle w:val="Hyperlink"/>
          </w:rPr>
          <w:t>3.5.1.</w:t>
        </w:r>
        <w:r>
          <w:rPr>
            <w:rFonts w:asciiTheme="minorHAnsi" w:hAnsiTheme="minorHAnsi"/>
            <w:b w:val="0"/>
            <w:sz w:val="22"/>
          </w:rPr>
          <w:tab/>
        </w:r>
        <w:r w:rsidRPr="00A719FB">
          <w:rPr>
            <w:rStyle w:val="Hyperlink"/>
          </w:rPr>
          <w:t>#44 HOSPITAL LOCATION</w:t>
        </w:r>
        <w:r>
          <w:rPr>
            <w:webHidden/>
          </w:rPr>
          <w:tab/>
        </w:r>
        <w:r>
          <w:rPr>
            <w:webHidden/>
          </w:rPr>
          <w:fldChar w:fldCharType="begin"/>
        </w:r>
        <w:r>
          <w:rPr>
            <w:webHidden/>
          </w:rPr>
          <w:instrText xml:space="preserve"> PAGEREF _Toc26530727 \h </w:instrText>
        </w:r>
        <w:r>
          <w:rPr>
            <w:webHidden/>
          </w:rPr>
        </w:r>
        <w:r>
          <w:rPr>
            <w:webHidden/>
          </w:rPr>
          <w:fldChar w:fldCharType="separate"/>
        </w:r>
        <w:r>
          <w:rPr>
            <w:webHidden/>
          </w:rPr>
          <w:t>62</w:t>
        </w:r>
        <w:r>
          <w:rPr>
            <w:webHidden/>
          </w:rPr>
          <w:fldChar w:fldCharType="end"/>
        </w:r>
      </w:hyperlink>
    </w:p>
    <w:p w14:paraId="54FC8EFC" w14:textId="1E384564" w:rsidR="00583E5A" w:rsidRDefault="00583E5A">
      <w:pPr>
        <w:pStyle w:val="TOC3"/>
        <w:rPr>
          <w:rFonts w:asciiTheme="minorHAnsi" w:hAnsiTheme="minorHAnsi"/>
          <w:b w:val="0"/>
          <w:sz w:val="22"/>
        </w:rPr>
      </w:pPr>
      <w:hyperlink w:anchor="_Toc26530728" w:history="1">
        <w:r w:rsidRPr="00A719FB">
          <w:rPr>
            <w:rStyle w:val="Hyperlink"/>
          </w:rPr>
          <w:t>3.5.2.</w:t>
        </w:r>
        <w:r>
          <w:rPr>
            <w:rFonts w:asciiTheme="minorHAnsi" w:hAnsiTheme="minorHAnsi"/>
            <w:b w:val="0"/>
            <w:sz w:val="22"/>
          </w:rPr>
          <w:tab/>
        </w:r>
        <w:r w:rsidRPr="00A719FB">
          <w:rPr>
            <w:rStyle w:val="Hyperlink"/>
          </w:rPr>
          <w:t>#403.5 RECALL REMINDERS</w:t>
        </w:r>
        <w:r>
          <w:rPr>
            <w:webHidden/>
          </w:rPr>
          <w:tab/>
        </w:r>
        <w:r>
          <w:rPr>
            <w:webHidden/>
          </w:rPr>
          <w:fldChar w:fldCharType="begin"/>
        </w:r>
        <w:r>
          <w:rPr>
            <w:webHidden/>
          </w:rPr>
          <w:instrText xml:space="preserve"> PAGEREF _Toc26530728 \h </w:instrText>
        </w:r>
        <w:r>
          <w:rPr>
            <w:webHidden/>
          </w:rPr>
        </w:r>
        <w:r>
          <w:rPr>
            <w:webHidden/>
          </w:rPr>
          <w:fldChar w:fldCharType="separate"/>
        </w:r>
        <w:r>
          <w:rPr>
            <w:webHidden/>
          </w:rPr>
          <w:t>63</w:t>
        </w:r>
        <w:r>
          <w:rPr>
            <w:webHidden/>
          </w:rPr>
          <w:fldChar w:fldCharType="end"/>
        </w:r>
      </w:hyperlink>
    </w:p>
    <w:p w14:paraId="78064A76" w14:textId="118C102D" w:rsidR="00583E5A" w:rsidRDefault="00583E5A">
      <w:pPr>
        <w:pStyle w:val="TOC3"/>
        <w:rPr>
          <w:rFonts w:asciiTheme="minorHAnsi" w:hAnsiTheme="minorHAnsi"/>
          <w:b w:val="0"/>
          <w:sz w:val="22"/>
        </w:rPr>
      </w:pPr>
      <w:hyperlink w:anchor="_Toc26530729" w:history="1">
        <w:r w:rsidRPr="00A719FB">
          <w:rPr>
            <w:rStyle w:val="Hyperlink"/>
          </w:rPr>
          <w:t>3.5.3.</w:t>
        </w:r>
        <w:r>
          <w:rPr>
            <w:rFonts w:asciiTheme="minorHAnsi" w:hAnsiTheme="minorHAnsi"/>
            <w:b w:val="0"/>
            <w:sz w:val="22"/>
          </w:rPr>
          <w:tab/>
        </w:r>
        <w:r w:rsidRPr="00A719FB">
          <w:rPr>
            <w:rStyle w:val="Hyperlink"/>
          </w:rPr>
          <w:t>#403.56 – RECALL REMINDERS REMOVED</w:t>
        </w:r>
        <w:r>
          <w:rPr>
            <w:webHidden/>
          </w:rPr>
          <w:tab/>
        </w:r>
        <w:r>
          <w:rPr>
            <w:webHidden/>
          </w:rPr>
          <w:fldChar w:fldCharType="begin"/>
        </w:r>
        <w:r>
          <w:rPr>
            <w:webHidden/>
          </w:rPr>
          <w:instrText xml:space="preserve"> PAGEREF _Toc26530729 \h </w:instrText>
        </w:r>
        <w:r>
          <w:rPr>
            <w:webHidden/>
          </w:rPr>
        </w:r>
        <w:r>
          <w:rPr>
            <w:webHidden/>
          </w:rPr>
          <w:fldChar w:fldCharType="separate"/>
        </w:r>
        <w:r>
          <w:rPr>
            <w:webHidden/>
          </w:rPr>
          <w:t>64</w:t>
        </w:r>
        <w:r>
          <w:rPr>
            <w:webHidden/>
          </w:rPr>
          <w:fldChar w:fldCharType="end"/>
        </w:r>
      </w:hyperlink>
    </w:p>
    <w:p w14:paraId="246386CE" w14:textId="33A77FAD" w:rsidR="00583E5A" w:rsidRDefault="00583E5A">
      <w:pPr>
        <w:pStyle w:val="TOC3"/>
        <w:rPr>
          <w:rFonts w:asciiTheme="minorHAnsi" w:hAnsiTheme="minorHAnsi"/>
          <w:b w:val="0"/>
          <w:sz w:val="22"/>
        </w:rPr>
      </w:pPr>
      <w:hyperlink w:anchor="_Toc26530730" w:history="1">
        <w:r w:rsidRPr="00A719FB">
          <w:rPr>
            <w:rStyle w:val="Hyperlink"/>
          </w:rPr>
          <w:t>3.5.4.</w:t>
        </w:r>
        <w:r>
          <w:rPr>
            <w:rFonts w:asciiTheme="minorHAnsi" w:hAnsiTheme="minorHAnsi"/>
            <w:b w:val="0"/>
            <w:sz w:val="22"/>
          </w:rPr>
          <w:tab/>
        </w:r>
        <w:r w:rsidRPr="00A719FB">
          <w:rPr>
            <w:rStyle w:val="Hyperlink"/>
          </w:rPr>
          <w:t>#409.3 – SD WAIT LIST</w:t>
        </w:r>
        <w:r>
          <w:rPr>
            <w:webHidden/>
          </w:rPr>
          <w:tab/>
        </w:r>
        <w:r>
          <w:rPr>
            <w:webHidden/>
          </w:rPr>
          <w:fldChar w:fldCharType="begin"/>
        </w:r>
        <w:r>
          <w:rPr>
            <w:webHidden/>
          </w:rPr>
          <w:instrText xml:space="preserve"> PAGEREF _Toc26530730 \h </w:instrText>
        </w:r>
        <w:r>
          <w:rPr>
            <w:webHidden/>
          </w:rPr>
        </w:r>
        <w:r>
          <w:rPr>
            <w:webHidden/>
          </w:rPr>
          <w:fldChar w:fldCharType="separate"/>
        </w:r>
        <w:r>
          <w:rPr>
            <w:webHidden/>
          </w:rPr>
          <w:t>64</w:t>
        </w:r>
        <w:r>
          <w:rPr>
            <w:webHidden/>
          </w:rPr>
          <w:fldChar w:fldCharType="end"/>
        </w:r>
      </w:hyperlink>
    </w:p>
    <w:p w14:paraId="19376315" w14:textId="6403068E" w:rsidR="00583E5A" w:rsidRDefault="00583E5A">
      <w:pPr>
        <w:pStyle w:val="TOC3"/>
        <w:rPr>
          <w:rFonts w:asciiTheme="minorHAnsi" w:hAnsiTheme="minorHAnsi"/>
          <w:b w:val="0"/>
          <w:sz w:val="22"/>
        </w:rPr>
      </w:pPr>
      <w:hyperlink w:anchor="_Toc26530731" w:history="1">
        <w:r w:rsidRPr="00A719FB">
          <w:rPr>
            <w:rStyle w:val="Hyperlink"/>
          </w:rPr>
          <w:t>3.5.5.</w:t>
        </w:r>
        <w:r>
          <w:rPr>
            <w:rFonts w:asciiTheme="minorHAnsi" w:hAnsiTheme="minorHAnsi"/>
            <w:b w:val="0"/>
            <w:sz w:val="22"/>
          </w:rPr>
          <w:tab/>
        </w:r>
        <w:r w:rsidRPr="00A719FB">
          <w:rPr>
            <w:rStyle w:val="Hyperlink"/>
          </w:rPr>
          <w:t>#409.81 SDEC APPLICATION</w:t>
        </w:r>
        <w:r>
          <w:rPr>
            <w:webHidden/>
          </w:rPr>
          <w:tab/>
        </w:r>
        <w:r>
          <w:rPr>
            <w:webHidden/>
          </w:rPr>
          <w:fldChar w:fldCharType="begin"/>
        </w:r>
        <w:r>
          <w:rPr>
            <w:webHidden/>
          </w:rPr>
          <w:instrText xml:space="preserve"> PAGEREF _Toc26530731 \h </w:instrText>
        </w:r>
        <w:r>
          <w:rPr>
            <w:webHidden/>
          </w:rPr>
        </w:r>
        <w:r>
          <w:rPr>
            <w:webHidden/>
          </w:rPr>
          <w:fldChar w:fldCharType="separate"/>
        </w:r>
        <w:r>
          <w:rPr>
            <w:webHidden/>
          </w:rPr>
          <w:t>68</w:t>
        </w:r>
        <w:r>
          <w:rPr>
            <w:webHidden/>
          </w:rPr>
          <w:fldChar w:fldCharType="end"/>
        </w:r>
      </w:hyperlink>
    </w:p>
    <w:p w14:paraId="7CE0D2B9" w14:textId="050E9181" w:rsidR="00583E5A" w:rsidRDefault="00583E5A">
      <w:pPr>
        <w:pStyle w:val="TOC3"/>
        <w:rPr>
          <w:rFonts w:asciiTheme="minorHAnsi" w:hAnsiTheme="minorHAnsi"/>
          <w:b w:val="0"/>
          <w:sz w:val="22"/>
        </w:rPr>
      </w:pPr>
      <w:hyperlink w:anchor="_Toc26530732" w:history="1">
        <w:r w:rsidRPr="00A719FB">
          <w:rPr>
            <w:rStyle w:val="Hyperlink"/>
          </w:rPr>
          <w:t>3.5.6.</w:t>
        </w:r>
        <w:r>
          <w:rPr>
            <w:rFonts w:asciiTheme="minorHAnsi" w:hAnsiTheme="minorHAnsi"/>
            <w:b w:val="0"/>
            <w:sz w:val="22"/>
          </w:rPr>
          <w:tab/>
        </w:r>
        <w:r w:rsidRPr="00A719FB">
          <w:rPr>
            <w:rStyle w:val="Hyperlink"/>
          </w:rPr>
          <w:t>#409.822 SDEC ACCESS GROUP</w:t>
        </w:r>
        <w:r>
          <w:rPr>
            <w:webHidden/>
          </w:rPr>
          <w:tab/>
        </w:r>
        <w:r>
          <w:rPr>
            <w:webHidden/>
          </w:rPr>
          <w:fldChar w:fldCharType="begin"/>
        </w:r>
        <w:r>
          <w:rPr>
            <w:webHidden/>
          </w:rPr>
          <w:instrText xml:space="preserve"> PAGEREF _Toc26530732 \h </w:instrText>
        </w:r>
        <w:r>
          <w:rPr>
            <w:webHidden/>
          </w:rPr>
        </w:r>
        <w:r>
          <w:rPr>
            <w:webHidden/>
          </w:rPr>
          <w:fldChar w:fldCharType="separate"/>
        </w:r>
        <w:r>
          <w:rPr>
            <w:webHidden/>
          </w:rPr>
          <w:t>68</w:t>
        </w:r>
        <w:r>
          <w:rPr>
            <w:webHidden/>
          </w:rPr>
          <w:fldChar w:fldCharType="end"/>
        </w:r>
      </w:hyperlink>
    </w:p>
    <w:p w14:paraId="580108F4" w14:textId="4A961DEA" w:rsidR="00583E5A" w:rsidRDefault="00583E5A">
      <w:pPr>
        <w:pStyle w:val="TOC3"/>
        <w:rPr>
          <w:rFonts w:asciiTheme="minorHAnsi" w:hAnsiTheme="minorHAnsi"/>
          <w:b w:val="0"/>
          <w:sz w:val="22"/>
        </w:rPr>
      </w:pPr>
      <w:hyperlink w:anchor="_Toc26530733" w:history="1">
        <w:r w:rsidRPr="00A719FB">
          <w:rPr>
            <w:rStyle w:val="Hyperlink"/>
          </w:rPr>
          <w:t>3.5.7.</w:t>
        </w:r>
        <w:r>
          <w:rPr>
            <w:rFonts w:asciiTheme="minorHAnsi" w:hAnsiTheme="minorHAnsi"/>
            <w:b w:val="0"/>
            <w:sz w:val="22"/>
          </w:rPr>
          <w:tab/>
        </w:r>
        <w:r w:rsidRPr="00A719FB">
          <w:rPr>
            <w:rStyle w:val="Hyperlink"/>
          </w:rPr>
          <w:t>#409.823 SDEC ACCESS TYPE</w:t>
        </w:r>
        <w:r>
          <w:rPr>
            <w:webHidden/>
          </w:rPr>
          <w:tab/>
        </w:r>
        <w:r>
          <w:rPr>
            <w:webHidden/>
          </w:rPr>
          <w:fldChar w:fldCharType="begin"/>
        </w:r>
        <w:r>
          <w:rPr>
            <w:webHidden/>
          </w:rPr>
          <w:instrText xml:space="preserve"> PAGEREF _Toc26530733 \h </w:instrText>
        </w:r>
        <w:r>
          <w:rPr>
            <w:webHidden/>
          </w:rPr>
        </w:r>
        <w:r>
          <w:rPr>
            <w:webHidden/>
          </w:rPr>
          <w:fldChar w:fldCharType="separate"/>
        </w:r>
        <w:r>
          <w:rPr>
            <w:webHidden/>
          </w:rPr>
          <w:t>68</w:t>
        </w:r>
        <w:r>
          <w:rPr>
            <w:webHidden/>
          </w:rPr>
          <w:fldChar w:fldCharType="end"/>
        </w:r>
      </w:hyperlink>
    </w:p>
    <w:p w14:paraId="3AC15B52" w14:textId="1BD46FD3" w:rsidR="00583E5A" w:rsidRDefault="00583E5A">
      <w:pPr>
        <w:pStyle w:val="TOC3"/>
        <w:rPr>
          <w:rFonts w:asciiTheme="minorHAnsi" w:hAnsiTheme="minorHAnsi"/>
          <w:b w:val="0"/>
          <w:sz w:val="22"/>
        </w:rPr>
      </w:pPr>
      <w:hyperlink w:anchor="_Toc26530734" w:history="1">
        <w:r w:rsidRPr="00A719FB">
          <w:rPr>
            <w:rStyle w:val="Hyperlink"/>
          </w:rPr>
          <w:t>3.5.8.</w:t>
        </w:r>
        <w:r>
          <w:rPr>
            <w:rFonts w:asciiTheme="minorHAnsi" w:hAnsiTheme="minorHAnsi"/>
            <w:b w:val="0"/>
            <w:sz w:val="22"/>
          </w:rPr>
          <w:tab/>
        </w:r>
        <w:r w:rsidRPr="00A719FB">
          <w:rPr>
            <w:rStyle w:val="Hyperlink"/>
          </w:rPr>
          <w:t>#409.824 SDEC ACCESS GROUP TYPE</w:t>
        </w:r>
        <w:r>
          <w:rPr>
            <w:webHidden/>
          </w:rPr>
          <w:tab/>
        </w:r>
        <w:r>
          <w:rPr>
            <w:webHidden/>
          </w:rPr>
          <w:fldChar w:fldCharType="begin"/>
        </w:r>
        <w:r>
          <w:rPr>
            <w:webHidden/>
          </w:rPr>
          <w:instrText xml:space="preserve"> PAGEREF _Toc26530734 \h </w:instrText>
        </w:r>
        <w:r>
          <w:rPr>
            <w:webHidden/>
          </w:rPr>
        </w:r>
        <w:r>
          <w:rPr>
            <w:webHidden/>
          </w:rPr>
          <w:fldChar w:fldCharType="separate"/>
        </w:r>
        <w:r>
          <w:rPr>
            <w:webHidden/>
          </w:rPr>
          <w:t>69</w:t>
        </w:r>
        <w:r>
          <w:rPr>
            <w:webHidden/>
          </w:rPr>
          <w:fldChar w:fldCharType="end"/>
        </w:r>
      </w:hyperlink>
    </w:p>
    <w:p w14:paraId="26D93B19" w14:textId="6304B822" w:rsidR="00583E5A" w:rsidRDefault="00583E5A">
      <w:pPr>
        <w:pStyle w:val="TOC3"/>
        <w:rPr>
          <w:rFonts w:asciiTheme="minorHAnsi" w:hAnsiTheme="minorHAnsi"/>
          <w:b w:val="0"/>
          <w:sz w:val="22"/>
        </w:rPr>
      </w:pPr>
      <w:hyperlink w:anchor="_Toc26530735" w:history="1">
        <w:r w:rsidRPr="00A719FB">
          <w:rPr>
            <w:rStyle w:val="Hyperlink"/>
          </w:rPr>
          <w:t>3.5.9.</w:t>
        </w:r>
        <w:r>
          <w:rPr>
            <w:rFonts w:asciiTheme="minorHAnsi" w:hAnsiTheme="minorHAnsi"/>
            <w:b w:val="0"/>
            <w:sz w:val="22"/>
          </w:rPr>
          <w:tab/>
        </w:r>
        <w:r w:rsidRPr="00A719FB">
          <w:rPr>
            <w:rStyle w:val="Hyperlink"/>
          </w:rPr>
          <w:t>#409.831 – SDEC RESOURCE</w:t>
        </w:r>
        <w:r>
          <w:rPr>
            <w:webHidden/>
          </w:rPr>
          <w:tab/>
        </w:r>
        <w:r>
          <w:rPr>
            <w:webHidden/>
          </w:rPr>
          <w:fldChar w:fldCharType="begin"/>
        </w:r>
        <w:r>
          <w:rPr>
            <w:webHidden/>
          </w:rPr>
          <w:instrText xml:space="preserve"> PAGEREF _Toc26530735 \h </w:instrText>
        </w:r>
        <w:r>
          <w:rPr>
            <w:webHidden/>
          </w:rPr>
        </w:r>
        <w:r>
          <w:rPr>
            <w:webHidden/>
          </w:rPr>
          <w:fldChar w:fldCharType="separate"/>
        </w:r>
        <w:r>
          <w:rPr>
            <w:webHidden/>
          </w:rPr>
          <w:t>69</w:t>
        </w:r>
        <w:r>
          <w:rPr>
            <w:webHidden/>
          </w:rPr>
          <w:fldChar w:fldCharType="end"/>
        </w:r>
      </w:hyperlink>
    </w:p>
    <w:p w14:paraId="76BCED8B" w14:textId="0BEC8E99" w:rsidR="00583E5A" w:rsidRDefault="00583E5A">
      <w:pPr>
        <w:pStyle w:val="TOC3"/>
        <w:rPr>
          <w:rFonts w:asciiTheme="minorHAnsi" w:hAnsiTheme="minorHAnsi"/>
          <w:b w:val="0"/>
          <w:sz w:val="22"/>
        </w:rPr>
      </w:pPr>
      <w:hyperlink w:anchor="_Toc26530736" w:history="1">
        <w:r w:rsidRPr="00A719FB">
          <w:rPr>
            <w:rStyle w:val="Hyperlink"/>
          </w:rPr>
          <w:t>3.5.10.</w:t>
        </w:r>
        <w:r>
          <w:rPr>
            <w:rFonts w:asciiTheme="minorHAnsi" w:hAnsiTheme="minorHAnsi"/>
            <w:b w:val="0"/>
            <w:sz w:val="22"/>
          </w:rPr>
          <w:tab/>
        </w:r>
        <w:r w:rsidRPr="00A719FB">
          <w:rPr>
            <w:rStyle w:val="Hyperlink"/>
          </w:rPr>
          <w:t>#409.832 SDEC RESOURCE GROUP</w:t>
        </w:r>
        <w:r>
          <w:rPr>
            <w:webHidden/>
          </w:rPr>
          <w:tab/>
        </w:r>
        <w:r>
          <w:rPr>
            <w:webHidden/>
          </w:rPr>
          <w:fldChar w:fldCharType="begin"/>
        </w:r>
        <w:r>
          <w:rPr>
            <w:webHidden/>
          </w:rPr>
          <w:instrText xml:space="preserve"> PAGEREF _Toc26530736 \h </w:instrText>
        </w:r>
        <w:r>
          <w:rPr>
            <w:webHidden/>
          </w:rPr>
        </w:r>
        <w:r>
          <w:rPr>
            <w:webHidden/>
          </w:rPr>
          <w:fldChar w:fldCharType="separate"/>
        </w:r>
        <w:r>
          <w:rPr>
            <w:webHidden/>
          </w:rPr>
          <w:t>70</w:t>
        </w:r>
        <w:r>
          <w:rPr>
            <w:webHidden/>
          </w:rPr>
          <w:fldChar w:fldCharType="end"/>
        </w:r>
      </w:hyperlink>
    </w:p>
    <w:p w14:paraId="48F1E7EE" w14:textId="6BDC0D61" w:rsidR="00583E5A" w:rsidRDefault="00583E5A">
      <w:pPr>
        <w:pStyle w:val="TOC3"/>
        <w:rPr>
          <w:rFonts w:asciiTheme="minorHAnsi" w:hAnsiTheme="minorHAnsi"/>
          <w:b w:val="0"/>
          <w:sz w:val="22"/>
        </w:rPr>
      </w:pPr>
      <w:hyperlink w:anchor="_Toc26530737" w:history="1">
        <w:r w:rsidRPr="00A719FB">
          <w:rPr>
            <w:rStyle w:val="Hyperlink"/>
          </w:rPr>
          <w:t>3.5.11.</w:t>
        </w:r>
        <w:r>
          <w:rPr>
            <w:rFonts w:asciiTheme="minorHAnsi" w:hAnsiTheme="minorHAnsi"/>
            <w:b w:val="0"/>
            <w:sz w:val="22"/>
          </w:rPr>
          <w:tab/>
        </w:r>
        <w:r w:rsidRPr="00A719FB">
          <w:rPr>
            <w:rStyle w:val="Hyperlink"/>
          </w:rPr>
          <w:t>#409.833 – SDEC RESOURCE USER</w:t>
        </w:r>
        <w:r>
          <w:rPr>
            <w:webHidden/>
          </w:rPr>
          <w:tab/>
        </w:r>
        <w:r>
          <w:rPr>
            <w:webHidden/>
          </w:rPr>
          <w:fldChar w:fldCharType="begin"/>
        </w:r>
        <w:r>
          <w:rPr>
            <w:webHidden/>
          </w:rPr>
          <w:instrText xml:space="preserve"> PAGEREF _Toc26530737 \h </w:instrText>
        </w:r>
        <w:r>
          <w:rPr>
            <w:webHidden/>
          </w:rPr>
        </w:r>
        <w:r>
          <w:rPr>
            <w:webHidden/>
          </w:rPr>
          <w:fldChar w:fldCharType="separate"/>
        </w:r>
        <w:r>
          <w:rPr>
            <w:webHidden/>
          </w:rPr>
          <w:t>71</w:t>
        </w:r>
        <w:r>
          <w:rPr>
            <w:webHidden/>
          </w:rPr>
          <w:fldChar w:fldCharType="end"/>
        </w:r>
      </w:hyperlink>
    </w:p>
    <w:p w14:paraId="035B67D0" w14:textId="7DC88F21" w:rsidR="00583E5A" w:rsidRDefault="00583E5A">
      <w:pPr>
        <w:pStyle w:val="TOC3"/>
        <w:rPr>
          <w:rFonts w:asciiTheme="minorHAnsi" w:hAnsiTheme="minorHAnsi"/>
          <w:b w:val="0"/>
          <w:sz w:val="22"/>
        </w:rPr>
      </w:pPr>
      <w:hyperlink w:anchor="_Toc26530738" w:history="1">
        <w:r w:rsidRPr="00A719FB">
          <w:rPr>
            <w:rStyle w:val="Hyperlink"/>
          </w:rPr>
          <w:t>3.5.12.</w:t>
        </w:r>
        <w:r>
          <w:rPr>
            <w:rFonts w:asciiTheme="minorHAnsi" w:hAnsiTheme="minorHAnsi"/>
            <w:b w:val="0"/>
            <w:sz w:val="22"/>
          </w:rPr>
          <w:tab/>
        </w:r>
        <w:r w:rsidRPr="00A719FB">
          <w:rPr>
            <w:rStyle w:val="Hyperlink"/>
          </w:rPr>
          <w:t>#409.834 – SDEC ADDITIONAL RESOURCE</w:t>
        </w:r>
        <w:r>
          <w:rPr>
            <w:webHidden/>
          </w:rPr>
          <w:tab/>
        </w:r>
        <w:r>
          <w:rPr>
            <w:webHidden/>
          </w:rPr>
          <w:fldChar w:fldCharType="begin"/>
        </w:r>
        <w:r>
          <w:rPr>
            <w:webHidden/>
          </w:rPr>
          <w:instrText xml:space="preserve"> PAGEREF _Toc26530738 \h </w:instrText>
        </w:r>
        <w:r>
          <w:rPr>
            <w:webHidden/>
          </w:rPr>
        </w:r>
        <w:r>
          <w:rPr>
            <w:webHidden/>
          </w:rPr>
          <w:fldChar w:fldCharType="separate"/>
        </w:r>
        <w:r>
          <w:rPr>
            <w:webHidden/>
          </w:rPr>
          <w:t>71</w:t>
        </w:r>
        <w:r>
          <w:rPr>
            <w:webHidden/>
          </w:rPr>
          <w:fldChar w:fldCharType="end"/>
        </w:r>
      </w:hyperlink>
    </w:p>
    <w:p w14:paraId="64AA3B93" w14:textId="30974F14" w:rsidR="00583E5A" w:rsidRDefault="00583E5A">
      <w:pPr>
        <w:pStyle w:val="TOC3"/>
        <w:rPr>
          <w:rFonts w:asciiTheme="minorHAnsi" w:hAnsiTheme="minorHAnsi"/>
          <w:b w:val="0"/>
          <w:sz w:val="22"/>
        </w:rPr>
      </w:pPr>
      <w:hyperlink w:anchor="_Toc26530739" w:history="1">
        <w:r w:rsidRPr="00A719FB">
          <w:rPr>
            <w:rStyle w:val="Hyperlink"/>
          </w:rPr>
          <w:t>3.5.13.</w:t>
        </w:r>
        <w:r>
          <w:rPr>
            <w:rFonts w:asciiTheme="minorHAnsi" w:hAnsiTheme="minorHAnsi"/>
            <w:b w:val="0"/>
            <w:sz w:val="22"/>
          </w:rPr>
          <w:tab/>
        </w:r>
        <w:r w:rsidRPr="00A719FB">
          <w:rPr>
            <w:rStyle w:val="Hyperlink"/>
          </w:rPr>
          <w:t>#409.84 – SDEC APPOINTMENT</w:t>
        </w:r>
        <w:r>
          <w:rPr>
            <w:webHidden/>
          </w:rPr>
          <w:tab/>
        </w:r>
        <w:r>
          <w:rPr>
            <w:webHidden/>
          </w:rPr>
          <w:fldChar w:fldCharType="begin"/>
        </w:r>
        <w:r>
          <w:rPr>
            <w:webHidden/>
          </w:rPr>
          <w:instrText xml:space="preserve"> PAGEREF _Toc26530739 \h </w:instrText>
        </w:r>
        <w:r>
          <w:rPr>
            <w:webHidden/>
          </w:rPr>
        </w:r>
        <w:r>
          <w:rPr>
            <w:webHidden/>
          </w:rPr>
          <w:fldChar w:fldCharType="separate"/>
        </w:r>
        <w:r>
          <w:rPr>
            <w:webHidden/>
          </w:rPr>
          <w:t>72</w:t>
        </w:r>
        <w:r>
          <w:rPr>
            <w:webHidden/>
          </w:rPr>
          <w:fldChar w:fldCharType="end"/>
        </w:r>
      </w:hyperlink>
    </w:p>
    <w:p w14:paraId="71BC6C43" w14:textId="42460A25" w:rsidR="00583E5A" w:rsidRDefault="00583E5A">
      <w:pPr>
        <w:pStyle w:val="TOC3"/>
        <w:rPr>
          <w:rFonts w:asciiTheme="minorHAnsi" w:hAnsiTheme="minorHAnsi"/>
          <w:b w:val="0"/>
          <w:sz w:val="22"/>
        </w:rPr>
      </w:pPr>
      <w:hyperlink w:anchor="_Toc26530740" w:history="1">
        <w:r w:rsidRPr="00A719FB">
          <w:rPr>
            <w:rStyle w:val="Hyperlink"/>
          </w:rPr>
          <w:t>3.5.14.</w:t>
        </w:r>
        <w:r>
          <w:rPr>
            <w:rFonts w:asciiTheme="minorHAnsi" w:hAnsiTheme="minorHAnsi"/>
            <w:b w:val="0"/>
            <w:sz w:val="22"/>
          </w:rPr>
          <w:tab/>
        </w:r>
        <w:r w:rsidRPr="00A719FB">
          <w:rPr>
            <w:rStyle w:val="Hyperlink"/>
          </w:rPr>
          <w:t>#409.845 SDEC PREFERENCES AND SPECIAL NEEDS</w:t>
        </w:r>
        <w:r>
          <w:rPr>
            <w:webHidden/>
          </w:rPr>
          <w:tab/>
        </w:r>
        <w:r>
          <w:rPr>
            <w:webHidden/>
          </w:rPr>
          <w:fldChar w:fldCharType="begin"/>
        </w:r>
        <w:r>
          <w:rPr>
            <w:webHidden/>
          </w:rPr>
          <w:instrText xml:space="preserve"> PAGEREF _Toc26530740 \h </w:instrText>
        </w:r>
        <w:r>
          <w:rPr>
            <w:webHidden/>
          </w:rPr>
        </w:r>
        <w:r>
          <w:rPr>
            <w:webHidden/>
          </w:rPr>
          <w:fldChar w:fldCharType="separate"/>
        </w:r>
        <w:r>
          <w:rPr>
            <w:webHidden/>
          </w:rPr>
          <w:t>73</w:t>
        </w:r>
        <w:r>
          <w:rPr>
            <w:webHidden/>
          </w:rPr>
          <w:fldChar w:fldCharType="end"/>
        </w:r>
      </w:hyperlink>
    </w:p>
    <w:p w14:paraId="64923BD3" w14:textId="67C947B1" w:rsidR="00583E5A" w:rsidRDefault="00583E5A">
      <w:pPr>
        <w:pStyle w:val="TOC3"/>
        <w:rPr>
          <w:rFonts w:asciiTheme="minorHAnsi" w:hAnsiTheme="minorHAnsi"/>
          <w:b w:val="0"/>
          <w:sz w:val="22"/>
        </w:rPr>
      </w:pPr>
      <w:hyperlink w:anchor="_Toc26530741" w:history="1">
        <w:r w:rsidRPr="00A719FB">
          <w:rPr>
            <w:rStyle w:val="Hyperlink"/>
          </w:rPr>
          <w:t>3.5.15.</w:t>
        </w:r>
        <w:r>
          <w:rPr>
            <w:rFonts w:asciiTheme="minorHAnsi" w:hAnsiTheme="minorHAnsi"/>
            <w:b w:val="0"/>
            <w:sz w:val="22"/>
          </w:rPr>
          <w:tab/>
        </w:r>
        <w:r w:rsidRPr="00A719FB">
          <w:rPr>
            <w:rStyle w:val="Hyperlink"/>
          </w:rPr>
          <w:t>#409.85 – SDEC APPT REQUEST</w:t>
        </w:r>
        <w:r>
          <w:rPr>
            <w:webHidden/>
          </w:rPr>
          <w:tab/>
        </w:r>
        <w:r>
          <w:rPr>
            <w:webHidden/>
          </w:rPr>
          <w:fldChar w:fldCharType="begin"/>
        </w:r>
        <w:r>
          <w:rPr>
            <w:webHidden/>
          </w:rPr>
          <w:instrText xml:space="preserve"> PAGEREF _Toc26530741 \h </w:instrText>
        </w:r>
        <w:r>
          <w:rPr>
            <w:webHidden/>
          </w:rPr>
        </w:r>
        <w:r>
          <w:rPr>
            <w:webHidden/>
          </w:rPr>
          <w:fldChar w:fldCharType="separate"/>
        </w:r>
        <w:r>
          <w:rPr>
            <w:webHidden/>
          </w:rPr>
          <w:t>73</w:t>
        </w:r>
        <w:r>
          <w:rPr>
            <w:webHidden/>
          </w:rPr>
          <w:fldChar w:fldCharType="end"/>
        </w:r>
      </w:hyperlink>
    </w:p>
    <w:p w14:paraId="590E06A9" w14:textId="2605F900" w:rsidR="00583E5A" w:rsidRDefault="00583E5A">
      <w:pPr>
        <w:pStyle w:val="TOC2"/>
        <w:rPr>
          <w:rFonts w:asciiTheme="minorHAnsi" w:hAnsiTheme="minorHAnsi"/>
          <w:b w:val="0"/>
          <w:sz w:val="22"/>
        </w:rPr>
      </w:pPr>
      <w:hyperlink w:anchor="_Toc26530742" w:history="1">
        <w:r w:rsidRPr="00A719FB">
          <w:rPr>
            <w:rStyle w:val="Hyperlink"/>
          </w:rPr>
          <w:t>3.6.</w:t>
        </w:r>
        <w:r>
          <w:rPr>
            <w:rFonts w:asciiTheme="minorHAnsi" w:hAnsiTheme="minorHAnsi"/>
            <w:b w:val="0"/>
            <w:sz w:val="22"/>
          </w:rPr>
          <w:tab/>
        </w:r>
        <w:r w:rsidRPr="00A719FB">
          <w:rPr>
            <w:rStyle w:val="Hyperlink"/>
          </w:rPr>
          <w:t>Table File</w:t>
        </w:r>
        <w:r>
          <w:rPr>
            <w:webHidden/>
          </w:rPr>
          <w:tab/>
        </w:r>
        <w:r>
          <w:rPr>
            <w:webHidden/>
          </w:rPr>
          <w:fldChar w:fldCharType="begin"/>
        </w:r>
        <w:r>
          <w:rPr>
            <w:webHidden/>
          </w:rPr>
          <w:instrText xml:space="preserve"> PAGEREF _Toc26530742 \h </w:instrText>
        </w:r>
        <w:r>
          <w:rPr>
            <w:webHidden/>
          </w:rPr>
        </w:r>
        <w:r>
          <w:rPr>
            <w:webHidden/>
          </w:rPr>
          <w:fldChar w:fldCharType="separate"/>
        </w:r>
        <w:r>
          <w:rPr>
            <w:webHidden/>
          </w:rPr>
          <w:t>79</w:t>
        </w:r>
        <w:r>
          <w:rPr>
            <w:webHidden/>
          </w:rPr>
          <w:fldChar w:fldCharType="end"/>
        </w:r>
      </w:hyperlink>
    </w:p>
    <w:p w14:paraId="0A2268A6" w14:textId="2C4D0FD3" w:rsidR="00583E5A" w:rsidRDefault="00583E5A">
      <w:pPr>
        <w:pStyle w:val="TOC3"/>
        <w:rPr>
          <w:rFonts w:asciiTheme="minorHAnsi" w:hAnsiTheme="minorHAnsi"/>
          <w:b w:val="0"/>
          <w:sz w:val="22"/>
        </w:rPr>
      </w:pPr>
      <w:hyperlink w:anchor="_Toc26530743" w:history="1">
        <w:r w:rsidRPr="00A719FB">
          <w:rPr>
            <w:rStyle w:val="Hyperlink"/>
          </w:rPr>
          <w:t>3.6.1.</w:t>
        </w:r>
        <w:r>
          <w:rPr>
            <w:rFonts w:asciiTheme="minorHAnsi" w:hAnsiTheme="minorHAnsi"/>
            <w:b w:val="0"/>
            <w:sz w:val="22"/>
          </w:rPr>
          <w:tab/>
        </w:r>
        <w:r w:rsidRPr="00A719FB">
          <w:rPr>
            <w:rStyle w:val="Hyperlink"/>
          </w:rPr>
          <w:t>#403.5 RECALL REMINDERS File</w:t>
        </w:r>
        <w:r>
          <w:rPr>
            <w:webHidden/>
          </w:rPr>
          <w:tab/>
        </w:r>
        <w:r>
          <w:rPr>
            <w:webHidden/>
          </w:rPr>
          <w:fldChar w:fldCharType="begin"/>
        </w:r>
        <w:r>
          <w:rPr>
            <w:webHidden/>
          </w:rPr>
          <w:instrText xml:space="preserve"> PAGEREF _Toc26530743 \h </w:instrText>
        </w:r>
        <w:r>
          <w:rPr>
            <w:webHidden/>
          </w:rPr>
        </w:r>
        <w:r>
          <w:rPr>
            <w:webHidden/>
          </w:rPr>
          <w:fldChar w:fldCharType="separate"/>
        </w:r>
        <w:r>
          <w:rPr>
            <w:webHidden/>
          </w:rPr>
          <w:t>79</w:t>
        </w:r>
        <w:r>
          <w:rPr>
            <w:webHidden/>
          </w:rPr>
          <w:fldChar w:fldCharType="end"/>
        </w:r>
      </w:hyperlink>
    </w:p>
    <w:p w14:paraId="65156751" w14:textId="78F159DC" w:rsidR="00583E5A" w:rsidRDefault="00583E5A">
      <w:pPr>
        <w:pStyle w:val="TOC3"/>
        <w:rPr>
          <w:rFonts w:asciiTheme="minorHAnsi" w:hAnsiTheme="minorHAnsi"/>
          <w:b w:val="0"/>
          <w:sz w:val="22"/>
        </w:rPr>
      </w:pPr>
      <w:hyperlink w:anchor="_Toc26530744" w:history="1">
        <w:r w:rsidRPr="00A719FB">
          <w:rPr>
            <w:rStyle w:val="Hyperlink"/>
          </w:rPr>
          <w:t>3.6.2.</w:t>
        </w:r>
        <w:r>
          <w:rPr>
            <w:rFonts w:asciiTheme="minorHAnsi" w:hAnsiTheme="minorHAnsi"/>
            <w:b w:val="0"/>
            <w:sz w:val="22"/>
          </w:rPr>
          <w:tab/>
        </w:r>
        <w:r w:rsidRPr="00A719FB">
          <w:rPr>
            <w:rStyle w:val="Hyperlink"/>
          </w:rPr>
          <w:t>#403.56 RECALL REMINDERS REMOVED</w:t>
        </w:r>
        <w:r>
          <w:rPr>
            <w:webHidden/>
          </w:rPr>
          <w:tab/>
        </w:r>
        <w:r>
          <w:rPr>
            <w:webHidden/>
          </w:rPr>
          <w:fldChar w:fldCharType="begin"/>
        </w:r>
        <w:r>
          <w:rPr>
            <w:webHidden/>
          </w:rPr>
          <w:instrText xml:space="preserve"> PAGEREF _Toc26530744 \h </w:instrText>
        </w:r>
        <w:r>
          <w:rPr>
            <w:webHidden/>
          </w:rPr>
        </w:r>
        <w:r>
          <w:rPr>
            <w:webHidden/>
          </w:rPr>
          <w:fldChar w:fldCharType="separate"/>
        </w:r>
        <w:r>
          <w:rPr>
            <w:webHidden/>
          </w:rPr>
          <w:t>83</w:t>
        </w:r>
        <w:r>
          <w:rPr>
            <w:webHidden/>
          </w:rPr>
          <w:fldChar w:fldCharType="end"/>
        </w:r>
      </w:hyperlink>
    </w:p>
    <w:p w14:paraId="0129856B" w14:textId="080C09FA" w:rsidR="00583E5A" w:rsidRDefault="00583E5A">
      <w:pPr>
        <w:pStyle w:val="TOC3"/>
        <w:rPr>
          <w:rFonts w:asciiTheme="minorHAnsi" w:hAnsiTheme="minorHAnsi"/>
          <w:b w:val="0"/>
          <w:sz w:val="22"/>
        </w:rPr>
      </w:pPr>
      <w:hyperlink w:anchor="_Toc26530745" w:history="1">
        <w:r w:rsidRPr="00A719FB">
          <w:rPr>
            <w:rStyle w:val="Hyperlink"/>
          </w:rPr>
          <w:t>3.6.3.</w:t>
        </w:r>
        <w:r>
          <w:rPr>
            <w:rFonts w:asciiTheme="minorHAnsi" w:hAnsiTheme="minorHAnsi"/>
            <w:b w:val="0"/>
            <w:sz w:val="22"/>
          </w:rPr>
          <w:tab/>
        </w:r>
        <w:r w:rsidRPr="00A719FB">
          <w:rPr>
            <w:rStyle w:val="Hyperlink"/>
          </w:rPr>
          <w:t>#409.3 SD WAIT LIST</w:t>
        </w:r>
        <w:r>
          <w:rPr>
            <w:webHidden/>
          </w:rPr>
          <w:tab/>
        </w:r>
        <w:r>
          <w:rPr>
            <w:webHidden/>
          </w:rPr>
          <w:fldChar w:fldCharType="begin"/>
        </w:r>
        <w:r>
          <w:rPr>
            <w:webHidden/>
          </w:rPr>
          <w:instrText xml:space="preserve"> PAGEREF _Toc26530745 \h </w:instrText>
        </w:r>
        <w:r>
          <w:rPr>
            <w:webHidden/>
          </w:rPr>
        </w:r>
        <w:r>
          <w:rPr>
            <w:webHidden/>
          </w:rPr>
          <w:fldChar w:fldCharType="separate"/>
        </w:r>
        <w:r>
          <w:rPr>
            <w:webHidden/>
          </w:rPr>
          <w:t>87</w:t>
        </w:r>
        <w:r>
          <w:rPr>
            <w:webHidden/>
          </w:rPr>
          <w:fldChar w:fldCharType="end"/>
        </w:r>
      </w:hyperlink>
    </w:p>
    <w:p w14:paraId="30EFF812" w14:textId="1AF452CF" w:rsidR="00583E5A" w:rsidRDefault="00583E5A">
      <w:pPr>
        <w:pStyle w:val="TOC3"/>
        <w:rPr>
          <w:rFonts w:asciiTheme="minorHAnsi" w:hAnsiTheme="minorHAnsi"/>
          <w:b w:val="0"/>
          <w:sz w:val="22"/>
        </w:rPr>
      </w:pPr>
      <w:hyperlink w:anchor="_Toc26530746" w:history="1">
        <w:r w:rsidRPr="00A719FB">
          <w:rPr>
            <w:rStyle w:val="Hyperlink"/>
          </w:rPr>
          <w:t>3.6.4.</w:t>
        </w:r>
        <w:r>
          <w:rPr>
            <w:rFonts w:asciiTheme="minorHAnsi" w:hAnsiTheme="minorHAnsi"/>
            <w:b w:val="0"/>
            <w:sz w:val="22"/>
          </w:rPr>
          <w:tab/>
        </w:r>
        <w:r w:rsidRPr="00A719FB">
          <w:rPr>
            <w:rStyle w:val="Hyperlink"/>
          </w:rPr>
          <w:t>#403.5 RECALL REMINDERS</w:t>
        </w:r>
        <w:r>
          <w:rPr>
            <w:webHidden/>
          </w:rPr>
          <w:tab/>
        </w:r>
        <w:r>
          <w:rPr>
            <w:webHidden/>
          </w:rPr>
          <w:fldChar w:fldCharType="begin"/>
        </w:r>
        <w:r>
          <w:rPr>
            <w:webHidden/>
          </w:rPr>
          <w:instrText xml:space="preserve"> PAGEREF _Toc26530746 \h </w:instrText>
        </w:r>
        <w:r>
          <w:rPr>
            <w:webHidden/>
          </w:rPr>
        </w:r>
        <w:r>
          <w:rPr>
            <w:webHidden/>
          </w:rPr>
          <w:fldChar w:fldCharType="separate"/>
        </w:r>
        <w:r>
          <w:rPr>
            <w:webHidden/>
          </w:rPr>
          <w:t>101</w:t>
        </w:r>
        <w:r>
          <w:rPr>
            <w:webHidden/>
          </w:rPr>
          <w:fldChar w:fldCharType="end"/>
        </w:r>
      </w:hyperlink>
    </w:p>
    <w:p w14:paraId="010C85BD" w14:textId="0278F2EC" w:rsidR="00583E5A" w:rsidRDefault="00583E5A">
      <w:pPr>
        <w:pStyle w:val="TOC3"/>
        <w:rPr>
          <w:rFonts w:asciiTheme="minorHAnsi" w:hAnsiTheme="minorHAnsi"/>
          <w:b w:val="0"/>
          <w:sz w:val="22"/>
        </w:rPr>
      </w:pPr>
      <w:hyperlink w:anchor="_Toc26530747" w:history="1">
        <w:r w:rsidRPr="00A719FB">
          <w:rPr>
            <w:rStyle w:val="Hyperlink"/>
          </w:rPr>
          <w:t>3.6.5.</w:t>
        </w:r>
        <w:r>
          <w:rPr>
            <w:rFonts w:asciiTheme="minorHAnsi" w:hAnsiTheme="minorHAnsi"/>
            <w:b w:val="0"/>
            <w:sz w:val="22"/>
          </w:rPr>
          <w:tab/>
        </w:r>
        <w:r w:rsidRPr="00A719FB">
          <w:rPr>
            <w:rStyle w:val="Hyperlink"/>
          </w:rPr>
          <w:t>#403.56 RECALL REMINDERS REMOVED</w:t>
        </w:r>
        <w:r>
          <w:rPr>
            <w:webHidden/>
          </w:rPr>
          <w:tab/>
        </w:r>
        <w:r>
          <w:rPr>
            <w:webHidden/>
          </w:rPr>
          <w:fldChar w:fldCharType="begin"/>
        </w:r>
        <w:r>
          <w:rPr>
            <w:webHidden/>
          </w:rPr>
          <w:instrText xml:space="preserve"> PAGEREF _Toc26530747 \h </w:instrText>
        </w:r>
        <w:r>
          <w:rPr>
            <w:webHidden/>
          </w:rPr>
        </w:r>
        <w:r>
          <w:rPr>
            <w:webHidden/>
          </w:rPr>
          <w:fldChar w:fldCharType="separate"/>
        </w:r>
        <w:r>
          <w:rPr>
            <w:webHidden/>
          </w:rPr>
          <w:t>105</w:t>
        </w:r>
        <w:r>
          <w:rPr>
            <w:webHidden/>
          </w:rPr>
          <w:fldChar w:fldCharType="end"/>
        </w:r>
      </w:hyperlink>
    </w:p>
    <w:p w14:paraId="58734F4E" w14:textId="11FE4450" w:rsidR="00583E5A" w:rsidRDefault="00583E5A">
      <w:pPr>
        <w:pStyle w:val="TOC3"/>
        <w:rPr>
          <w:rFonts w:asciiTheme="minorHAnsi" w:hAnsiTheme="minorHAnsi"/>
          <w:b w:val="0"/>
          <w:sz w:val="22"/>
        </w:rPr>
      </w:pPr>
      <w:hyperlink w:anchor="_Toc26530748" w:history="1">
        <w:r w:rsidRPr="00A719FB">
          <w:rPr>
            <w:rStyle w:val="Hyperlink"/>
          </w:rPr>
          <w:t>3.6.6.</w:t>
        </w:r>
        <w:r>
          <w:rPr>
            <w:rFonts w:asciiTheme="minorHAnsi" w:hAnsiTheme="minorHAnsi"/>
            <w:b w:val="0"/>
            <w:sz w:val="22"/>
          </w:rPr>
          <w:tab/>
        </w:r>
        <w:r w:rsidRPr="00A719FB">
          <w:rPr>
            <w:rStyle w:val="Hyperlink"/>
          </w:rPr>
          <w:t>#409.81 SDEC APPLICATION File</w:t>
        </w:r>
        <w:r>
          <w:rPr>
            <w:webHidden/>
          </w:rPr>
          <w:tab/>
        </w:r>
        <w:r>
          <w:rPr>
            <w:webHidden/>
          </w:rPr>
          <w:fldChar w:fldCharType="begin"/>
        </w:r>
        <w:r>
          <w:rPr>
            <w:webHidden/>
          </w:rPr>
          <w:instrText xml:space="preserve"> PAGEREF _Toc26530748 \h </w:instrText>
        </w:r>
        <w:r>
          <w:rPr>
            <w:webHidden/>
          </w:rPr>
        </w:r>
        <w:r>
          <w:rPr>
            <w:webHidden/>
          </w:rPr>
          <w:fldChar w:fldCharType="separate"/>
        </w:r>
        <w:r>
          <w:rPr>
            <w:webHidden/>
          </w:rPr>
          <w:t>109</w:t>
        </w:r>
        <w:r>
          <w:rPr>
            <w:webHidden/>
          </w:rPr>
          <w:fldChar w:fldCharType="end"/>
        </w:r>
      </w:hyperlink>
    </w:p>
    <w:p w14:paraId="5AB648E7" w14:textId="687BA758" w:rsidR="00583E5A" w:rsidRDefault="00583E5A">
      <w:pPr>
        <w:pStyle w:val="TOC3"/>
        <w:rPr>
          <w:rFonts w:asciiTheme="minorHAnsi" w:hAnsiTheme="minorHAnsi"/>
          <w:b w:val="0"/>
          <w:sz w:val="22"/>
        </w:rPr>
      </w:pPr>
      <w:hyperlink w:anchor="_Toc26530749" w:history="1">
        <w:r w:rsidRPr="00A719FB">
          <w:rPr>
            <w:rStyle w:val="Hyperlink"/>
          </w:rPr>
          <w:t>3.6.7.</w:t>
        </w:r>
        <w:r>
          <w:rPr>
            <w:rFonts w:asciiTheme="minorHAnsi" w:hAnsiTheme="minorHAnsi"/>
            <w:b w:val="0"/>
            <w:sz w:val="22"/>
          </w:rPr>
          <w:tab/>
        </w:r>
        <w:r w:rsidRPr="00A719FB">
          <w:rPr>
            <w:rStyle w:val="Hyperlink"/>
          </w:rPr>
          <w:t>#409.822 SDEC ACCESS GROUP</w:t>
        </w:r>
        <w:r>
          <w:rPr>
            <w:webHidden/>
          </w:rPr>
          <w:tab/>
        </w:r>
        <w:r>
          <w:rPr>
            <w:webHidden/>
          </w:rPr>
          <w:fldChar w:fldCharType="begin"/>
        </w:r>
        <w:r>
          <w:rPr>
            <w:webHidden/>
          </w:rPr>
          <w:instrText xml:space="preserve"> PAGEREF _Toc26530749 \h </w:instrText>
        </w:r>
        <w:r>
          <w:rPr>
            <w:webHidden/>
          </w:rPr>
        </w:r>
        <w:r>
          <w:rPr>
            <w:webHidden/>
          </w:rPr>
          <w:fldChar w:fldCharType="separate"/>
        </w:r>
        <w:r>
          <w:rPr>
            <w:webHidden/>
          </w:rPr>
          <w:t>110</w:t>
        </w:r>
        <w:r>
          <w:rPr>
            <w:webHidden/>
          </w:rPr>
          <w:fldChar w:fldCharType="end"/>
        </w:r>
      </w:hyperlink>
    </w:p>
    <w:p w14:paraId="1E17A049" w14:textId="4D8AF120" w:rsidR="00583E5A" w:rsidRDefault="00583E5A">
      <w:pPr>
        <w:pStyle w:val="TOC3"/>
        <w:rPr>
          <w:rFonts w:asciiTheme="minorHAnsi" w:hAnsiTheme="minorHAnsi"/>
          <w:b w:val="0"/>
          <w:sz w:val="22"/>
        </w:rPr>
      </w:pPr>
      <w:hyperlink w:anchor="_Toc26530750" w:history="1">
        <w:r w:rsidRPr="00A719FB">
          <w:rPr>
            <w:rStyle w:val="Hyperlink"/>
          </w:rPr>
          <w:t>3.6.8.</w:t>
        </w:r>
        <w:r>
          <w:rPr>
            <w:rFonts w:asciiTheme="minorHAnsi" w:hAnsiTheme="minorHAnsi"/>
            <w:b w:val="0"/>
            <w:sz w:val="22"/>
          </w:rPr>
          <w:tab/>
        </w:r>
        <w:r w:rsidRPr="00A719FB">
          <w:rPr>
            <w:rStyle w:val="Hyperlink"/>
          </w:rPr>
          <w:t>#409.823 SDEC ACCESS TYPE</w:t>
        </w:r>
        <w:r>
          <w:rPr>
            <w:webHidden/>
          </w:rPr>
          <w:tab/>
        </w:r>
        <w:r>
          <w:rPr>
            <w:webHidden/>
          </w:rPr>
          <w:fldChar w:fldCharType="begin"/>
        </w:r>
        <w:r>
          <w:rPr>
            <w:webHidden/>
          </w:rPr>
          <w:instrText xml:space="preserve"> PAGEREF _Toc26530750 \h </w:instrText>
        </w:r>
        <w:r>
          <w:rPr>
            <w:webHidden/>
          </w:rPr>
        </w:r>
        <w:r>
          <w:rPr>
            <w:webHidden/>
          </w:rPr>
          <w:fldChar w:fldCharType="separate"/>
        </w:r>
        <w:r>
          <w:rPr>
            <w:webHidden/>
          </w:rPr>
          <w:t>111</w:t>
        </w:r>
        <w:r>
          <w:rPr>
            <w:webHidden/>
          </w:rPr>
          <w:fldChar w:fldCharType="end"/>
        </w:r>
      </w:hyperlink>
    </w:p>
    <w:p w14:paraId="0B6CC63F" w14:textId="3173D556" w:rsidR="00583E5A" w:rsidRDefault="00583E5A">
      <w:pPr>
        <w:pStyle w:val="TOC3"/>
        <w:rPr>
          <w:rFonts w:asciiTheme="minorHAnsi" w:hAnsiTheme="minorHAnsi"/>
          <w:b w:val="0"/>
          <w:sz w:val="22"/>
        </w:rPr>
      </w:pPr>
      <w:hyperlink w:anchor="_Toc26530751" w:history="1">
        <w:r w:rsidRPr="00A719FB">
          <w:rPr>
            <w:rStyle w:val="Hyperlink"/>
          </w:rPr>
          <w:t>3.6.9.</w:t>
        </w:r>
        <w:r>
          <w:rPr>
            <w:rFonts w:asciiTheme="minorHAnsi" w:hAnsiTheme="minorHAnsi"/>
            <w:b w:val="0"/>
            <w:sz w:val="22"/>
          </w:rPr>
          <w:tab/>
        </w:r>
        <w:r w:rsidRPr="00A719FB">
          <w:rPr>
            <w:rStyle w:val="Hyperlink"/>
          </w:rPr>
          <w:t>#409.824 SDEC ACCESS GROUP TYPE</w:t>
        </w:r>
        <w:r>
          <w:rPr>
            <w:webHidden/>
          </w:rPr>
          <w:tab/>
        </w:r>
        <w:r>
          <w:rPr>
            <w:webHidden/>
          </w:rPr>
          <w:fldChar w:fldCharType="begin"/>
        </w:r>
        <w:r>
          <w:rPr>
            <w:webHidden/>
          </w:rPr>
          <w:instrText xml:space="preserve"> PAGEREF _Toc26530751 \h </w:instrText>
        </w:r>
        <w:r>
          <w:rPr>
            <w:webHidden/>
          </w:rPr>
        </w:r>
        <w:r>
          <w:rPr>
            <w:webHidden/>
          </w:rPr>
          <w:fldChar w:fldCharType="separate"/>
        </w:r>
        <w:r>
          <w:rPr>
            <w:webHidden/>
          </w:rPr>
          <w:t>113</w:t>
        </w:r>
        <w:r>
          <w:rPr>
            <w:webHidden/>
          </w:rPr>
          <w:fldChar w:fldCharType="end"/>
        </w:r>
      </w:hyperlink>
    </w:p>
    <w:p w14:paraId="66FE1B6D" w14:textId="32B97C3B" w:rsidR="00583E5A" w:rsidRDefault="00583E5A">
      <w:pPr>
        <w:pStyle w:val="TOC3"/>
        <w:rPr>
          <w:rFonts w:asciiTheme="minorHAnsi" w:hAnsiTheme="minorHAnsi"/>
          <w:b w:val="0"/>
          <w:sz w:val="22"/>
        </w:rPr>
      </w:pPr>
      <w:hyperlink w:anchor="_Toc26530752" w:history="1">
        <w:r w:rsidRPr="00A719FB">
          <w:rPr>
            <w:rStyle w:val="Hyperlink"/>
          </w:rPr>
          <w:t>3.6.10.</w:t>
        </w:r>
        <w:r>
          <w:rPr>
            <w:rFonts w:asciiTheme="minorHAnsi" w:hAnsiTheme="minorHAnsi"/>
            <w:b w:val="0"/>
            <w:sz w:val="22"/>
          </w:rPr>
          <w:tab/>
        </w:r>
        <w:r w:rsidRPr="00A719FB">
          <w:rPr>
            <w:rStyle w:val="Hyperlink"/>
          </w:rPr>
          <w:t>#409.831 SDEC RESOURCE</w:t>
        </w:r>
        <w:r>
          <w:rPr>
            <w:webHidden/>
          </w:rPr>
          <w:tab/>
        </w:r>
        <w:r>
          <w:rPr>
            <w:webHidden/>
          </w:rPr>
          <w:fldChar w:fldCharType="begin"/>
        </w:r>
        <w:r>
          <w:rPr>
            <w:webHidden/>
          </w:rPr>
          <w:instrText xml:space="preserve"> PAGEREF _Toc26530752 \h </w:instrText>
        </w:r>
        <w:r>
          <w:rPr>
            <w:webHidden/>
          </w:rPr>
        </w:r>
        <w:r>
          <w:rPr>
            <w:webHidden/>
          </w:rPr>
          <w:fldChar w:fldCharType="separate"/>
        </w:r>
        <w:r>
          <w:rPr>
            <w:webHidden/>
          </w:rPr>
          <w:t>114</w:t>
        </w:r>
        <w:r>
          <w:rPr>
            <w:webHidden/>
          </w:rPr>
          <w:fldChar w:fldCharType="end"/>
        </w:r>
      </w:hyperlink>
    </w:p>
    <w:p w14:paraId="3D6F1BCF" w14:textId="15AEC98A" w:rsidR="00583E5A" w:rsidRDefault="00583E5A">
      <w:pPr>
        <w:pStyle w:val="TOC3"/>
        <w:rPr>
          <w:rFonts w:asciiTheme="minorHAnsi" w:hAnsiTheme="minorHAnsi"/>
          <w:b w:val="0"/>
          <w:sz w:val="22"/>
        </w:rPr>
      </w:pPr>
      <w:hyperlink w:anchor="_Toc26530753" w:history="1">
        <w:r w:rsidRPr="00A719FB">
          <w:rPr>
            <w:rStyle w:val="Hyperlink"/>
          </w:rPr>
          <w:t>3.6.11.</w:t>
        </w:r>
        <w:r>
          <w:rPr>
            <w:rFonts w:asciiTheme="minorHAnsi" w:hAnsiTheme="minorHAnsi"/>
            <w:b w:val="0"/>
            <w:sz w:val="22"/>
          </w:rPr>
          <w:tab/>
        </w:r>
        <w:r w:rsidRPr="00A719FB">
          <w:rPr>
            <w:rStyle w:val="Hyperlink"/>
          </w:rPr>
          <w:t>#409.832 SDEC RESOURCE GROUP</w:t>
        </w:r>
        <w:r>
          <w:rPr>
            <w:webHidden/>
          </w:rPr>
          <w:tab/>
        </w:r>
        <w:r>
          <w:rPr>
            <w:webHidden/>
          </w:rPr>
          <w:fldChar w:fldCharType="begin"/>
        </w:r>
        <w:r>
          <w:rPr>
            <w:webHidden/>
          </w:rPr>
          <w:instrText xml:space="preserve"> PAGEREF _Toc26530753 \h </w:instrText>
        </w:r>
        <w:r>
          <w:rPr>
            <w:webHidden/>
          </w:rPr>
        </w:r>
        <w:r>
          <w:rPr>
            <w:webHidden/>
          </w:rPr>
          <w:fldChar w:fldCharType="separate"/>
        </w:r>
        <w:r>
          <w:rPr>
            <w:webHidden/>
          </w:rPr>
          <w:t>118</w:t>
        </w:r>
        <w:r>
          <w:rPr>
            <w:webHidden/>
          </w:rPr>
          <w:fldChar w:fldCharType="end"/>
        </w:r>
      </w:hyperlink>
    </w:p>
    <w:p w14:paraId="6A8AADA9" w14:textId="77020B12" w:rsidR="00583E5A" w:rsidRDefault="00583E5A">
      <w:pPr>
        <w:pStyle w:val="TOC3"/>
        <w:rPr>
          <w:rFonts w:asciiTheme="minorHAnsi" w:hAnsiTheme="minorHAnsi"/>
          <w:b w:val="0"/>
          <w:sz w:val="22"/>
        </w:rPr>
      </w:pPr>
      <w:hyperlink w:anchor="_Toc26530754" w:history="1">
        <w:r w:rsidRPr="00A719FB">
          <w:rPr>
            <w:rStyle w:val="Hyperlink"/>
          </w:rPr>
          <w:t>3.6.12.</w:t>
        </w:r>
        <w:r>
          <w:rPr>
            <w:rFonts w:asciiTheme="minorHAnsi" w:hAnsiTheme="minorHAnsi"/>
            <w:b w:val="0"/>
            <w:sz w:val="22"/>
          </w:rPr>
          <w:tab/>
        </w:r>
        <w:r w:rsidRPr="00A719FB">
          <w:rPr>
            <w:rStyle w:val="Hyperlink"/>
          </w:rPr>
          <w:t>#409.833 SDEC RESOURCE USER</w:t>
        </w:r>
        <w:r>
          <w:rPr>
            <w:webHidden/>
          </w:rPr>
          <w:tab/>
        </w:r>
        <w:r>
          <w:rPr>
            <w:webHidden/>
          </w:rPr>
          <w:fldChar w:fldCharType="begin"/>
        </w:r>
        <w:r>
          <w:rPr>
            <w:webHidden/>
          </w:rPr>
          <w:instrText xml:space="preserve"> PAGEREF _Toc26530754 \h </w:instrText>
        </w:r>
        <w:r>
          <w:rPr>
            <w:webHidden/>
          </w:rPr>
        </w:r>
        <w:r>
          <w:rPr>
            <w:webHidden/>
          </w:rPr>
          <w:fldChar w:fldCharType="separate"/>
        </w:r>
        <w:r>
          <w:rPr>
            <w:webHidden/>
          </w:rPr>
          <w:t>119</w:t>
        </w:r>
        <w:r>
          <w:rPr>
            <w:webHidden/>
          </w:rPr>
          <w:fldChar w:fldCharType="end"/>
        </w:r>
      </w:hyperlink>
    </w:p>
    <w:p w14:paraId="653527F3" w14:textId="06F9811D" w:rsidR="00583E5A" w:rsidRDefault="00583E5A">
      <w:pPr>
        <w:pStyle w:val="TOC3"/>
        <w:rPr>
          <w:rFonts w:asciiTheme="minorHAnsi" w:hAnsiTheme="minorHAnsi"/>
          <w:b w:val="0"/>
          <w:sz w:val="22"/>
        </w:rPr>
      </w:pPr>
      <w:hyperlink w:anchor="_Toc26530755" w:history="1">
        <w:r w:rsidRPr="00A719FB">
          <w:rPr>
            <w:rStyle w:val="Hyperlink"/>
          </w:rPr>
          <w:t>3.6.13.</w:t>
        </w:r>
        <w:r>
          <w:rPr>
            <w:rFonts w:asciiTheme="minorHAnsi" w:hAnsiTheme="minorHAnsi"/>
            <w:b w:val="0"/>
            <w:sz w:val="22"/>
          </w:rPr>
          <w:tab/>
        </w:r>
        <w:r w:rsidRPr="00A719FB">
          <w:rPr>
            <w:rStyle w:val="Hyperlink"/>
          </w:rPr>
          <w:t>#409.834 SDEC ADDITIONAL RESOURCE</w:t>
        </w:r>
        <w:r>
          <w:rPr>
            <w:webHidden/>
          </w:rPr>
          <w:tab/>
        </w:r>
        <w:r>
          <w:rPr>
            <w:webHidden/>
          </w:rPr>
          <w:fldChar w:fldCharType="begin"/>
        </w:r>
        <w:r>
          <w:rPr>
            <w:webHidden/>
          </w:rPr>
          <w:instrText xml:space="preserve"> PAGEREF _Toc26530755 \h </w:instrText>
        </w:r>
        <w:r>
          <w:rPr>
            <w:webHidden/>
          </w:rPr>
        </w:r>
        <w:r>
          <w:rPr>
            <w:webHidden/>
          </w:rPr>
          <w:fldChar w:fldCharType="separate"/>
        </w:r>
        <w:r>
          <w:rPr>
            <w:webHidden/>
          </w:rPr>
          <w:t>121</w:t>
        </w:r>
        <w:r>
          <w:rPr>
            <w:webHidden/>
          </w:rPr>
          <w:fldChar w:fldCharType="end"/>
        </w:r>
      </w:hyperlink>
    </w:p>
    <w:p w14:paraId="434A8346" w14:textId="5A21B76A" w:rsidR="00583E5A" w:rsidRDefault="00583E5A">
      <w:pPr>
        <w:pStyle w:val="TOC3"/>
        <w:rPr>
          <w:rFonts w:asciiTheme="minorHAnsi" w:hAnsiTheme="minorHAnsi"/>
          <w:b w:val="0"/>
          <w:sz w:val="22"/>
        </w:rPr>
      </w:pPr>
      <w:hyperlink w:anchor="_Toc26530756" w:history="1">
        <w:r w:rsidRPr="00A719FB">
          <w:rPr>
            <w:rStyle w:val="Hyperlink"/>
          </w:rPr>
          <w:t>3.6.14.</w:t>
        </w:r>
        <w:r>
          <w:rPr>
            <w:rFonts w:asciiTheme="minorHAnsi" w:hAnsiTheme="minorHAnsi"/>
            <w:b w:val="0"/>
            <w:sz w:val="22"/>
          </w:rPr>
          <w:tab/>
        </w:r>
        <w:r w:rsidRPr="00A719FB">
          <w:rPr>
            <w:rStyle w:val="Hyperlink"/>
          </w:rPr>
          <w:t>#409.84 SDEC APPOINTMENT</w:t>
        </w:r>
        <w:r>
          <w:rPr>
            <w:webHidden/>
          </w:rPr>
          <w:tab/>
        </w:r>
        <w:r>
          <w:rPr>
            <w:webHidden/>
          </w:rPr>
          <w:fldChar w:fldCharType="begin"/>
        </w:r>
        <w:r>
          <w:rPr>
            <w:webHidden/>
          </w:rPr>
          <w:instrText xml:space="preserve"> PAGEREF _Toc26530756 \h </w:instrText>
        </w:r>
        <w:r>
          <w:rPr>
            <w:webHidden/>
          </w:rPr>
        </w:r>
        <w:r>
          <w:rPr>
            <w:webHidden/>
          </w:rPr>
          <w:fldChar w:fldCharType="separate"/>
        </w:r>
        <w:r>
          <w:rPr>
            <w:webHidden/>
          </w:rPr>
          <w:t>122</w:t>
        </w:r>
        <w:r>
          <w:rPr>
            <w:webHidden/>
          </w:rPr>
          <w:fldChar w:fldCharType="end"/>
        </w:r>
      </w:hyperlink>
    </w:p>
    <w:p w14:paraId="1C9AE0C9" w14:textId="25776F08" w:rsidR="00583E5A" w:rsidRDefault="00583E5A">
      <w:pPr>
        <w:pStyle w:val="TOC3"/>
        <w:rPr>
          <w:rFonts w:asciiTheme="minorHAnsi" w:hAnsiTheme="minorHAnsi"/>
          <w:b w:val="0"/>
          <w:sz w:val="22"/>
        </w:rPr>
      </w:pPr>
      <w:hyperlink w:anchor="_Toc26530757" w:history="1">
        <w:r w:rsidRPr="00A719FB">
          <w:rPr>
            <w:rStyle w:val="Hyperlink"/>
          </w:rPr>
          <w:t>3.6.15.</w:t>
        </w:r>
        <w:r>
          <w:rPr>
            <w:rFonts w:asciiTheme="minorHAnsi" w:hAnsiTheme="minorHAnsi"/>
            <w:b w:val="0"/>
            <w:sz w:val="22"/>
          </w:rPr>
          <w:tab/>
        </w:r>
        <w:r w:rsidRPr="00A719FB">
          <w:rPr>
            <w:rStyle w:val="Hyperlink"/>
          </w:rPr>
          <w:t>#409.845 SDEC PREFERENCES AND SPECIAL NEEDS</w:t>
        </w:r>
        <w:r>
          <w:rPr>
            <w:webHidden/>
          </w:rPr>
          <w:tab/>
        </w:r>
        <w:r>
          <w:rPr>
            <w:webHidden/>
          </w:rPr>
          <w:fldChar w:fldCharType="begin"/>
        </w:r>
        <w:r>
          <w:rPr>
            <w:webHidden/>
          </w:rPr>
          <w:instrText xml:space="preserve"> PAGEREF _Toc26530757 \h </w:instrText>
        </w:r>
        <w:r>
          <w:rPr>
            <w:webHidden/>
          </w:rPr>
        </w:r>
        <w:r>
          <w:rPr>
            <w:webHidden/>
          </w:rPr>
          <w:fldChar w:fldCharType="separate"/>
        </w:r>
        <w:r>
          <w:rPr>
            <w:webHidden/>
          </w:rPr>
          <w:t>128</w:t>
        </w:r>
        <w:r>
          <w:rPr>
            <w:webHidden/>
          </w:rPr>
          <w:fldChar w:fldCharType="end"/>
        </w:r>
      </w:hyperlink>
    </w:p>
    <w:p w14:paraId="7CAE3603" w14:textId="22708627" w:rsidR="00583E5A" w:rsidRDefault="00583E5A">
      <w:pPr>
        <w:pStyle w:val="TOC3"/>
        <w:rPr>
          <w:rFonts w:asciiTheme="minorHAnsi" w:hAnsiTheme="minorHAnsi"/>
          <w:b w:val="0"/>
          <w:sz w:val="22"/>
        </w:rPr>
      </w:pPr>
      <w:hyperlink w:anchor="_Toc26530758" w:history="1">
        <w:r w:rsidRPr="00A719FB">
          <w:rPr>
            <w:rStyle w:val="Hyperlink"/>
          </w:rPr>
          <w:t>3.6.16.</w:t>
        </w:r>
        <w:r>
          <w:rPr>
            <w:rFonts w:asciiTheme="minorHAnsi" w:hAnsiTheme="minorHAnsi"/>
            <w:b w:val="0"/>
            <w:sz w:val="22"/>
          </w:rPr>
          <w:tab/>
        </w:r>
        <w:r w:rsidRPr="00A719FB">
          <w:rPr>
            <w:rStyle w:val="Hyperlink"/>
          </w:rPr>
          <w:t>#409.85 SDEC APPT REQUEST</w:t>
        </w:r>
        <w:r>
          <w:rPr>
            <w:webHidden/>
          </w:rPr>
          <w:tab/>
        </w:r>
        <w:r>
          <w:rPr>
            <w:webHidden/>
          </w:rPr>
          <w:fldChar w:fldCharType="begin"/>
        </w:r>
        <w:r>
          <w:rPr>
            <w:webHidden/>
          </w:rPr>
          <w:instrText xml:space="preserve"> PAGEREF _Toc26530758 \h </w:instrText>
        </w:r>
        <w:r>
          <w:rPr>
            <w:webHidden/>
          </w:rPr>
        </w:r>
        <w:r>
          <w:rPr>
            <w:webHidden/>
          </w:rPr>
          <w:fldChar w:fldCharType="separate"/>
        </w:r>
        <w:r>
          <w:rPr>
            <w:webHidden/>
          </w:rPr>
          <w:t>129</w:t>
        </w:r>
        <w:r>
          <w:rPr>
            <w:webHidden/>
          </w:rPr>
          <w:fldChar w:fldCharType="end"/>
        </w:r>
      </w:hyperlink>
    </w:p>
    <w:p w14:paraId="425B1DBB" w14:textId="3F96755E" w:rsidR="00583E5A" w:rsidRDefault="00583E5A">
      <w:pPr>
        <w:pStyle w:val="TOC3"/>
        <w:rPr>
          <w:rFonts w:asciiTheme="minorHAnsi" w:hAnsiTheme="minorHAnsi"/>
          <w:b w:val="0"/>
          <w:sz w:val="22"/>
        </w:rPr>
      </w:pPr>
      <w:hyperlink w:anchor="_Toc26530759" w:history="1">
        <w:r w:rsidRPr="00A719FB">
          <w:rPr>
            <w:rStyle w:val="Hyperlink"/>
          </w:rPr>
          <w:t>3.6.17.</w:t>
        </w:r>
        <w:r>
          <w:rPr>
            <w:rFonts w:asciiTheme="minorHAnsi" w:hAnsiTheme="minorHAnsi"/>
            <w:b w:val="0"/>
            <w:sz w:val="22"/>
          </w:rPr>
          <w:tab/>
        </w:r>
        <w:r w:rsidRPr="00A719FB">
          <w:rPr>
            <w:rStyle w:val="Hyperlink"/>
          </w:rPr>
          <w:t>#409.86 SDEC CONTACT</w:t>
        </w:r>
        <w:r>
          <w:rPr>
            <w:webHidden/>
          </w:rPr>
          <w:tab/>
        </w:r>
        <w:r>
          <w:rPr>
            <w:webHidden/>
          </w:rPr>
          <w:fldChar w:fldCharType="begin"/>
        </w:r>
        <w:r>
          <w:rPr>
            <w:webHidden/>
          </w:rPr>
          <w:instrText xml:space="preserve"> PAGEREF _Toc26530759 \h </w:instrText>
        </w:r>
        <w:r>
          <w:rPr>
            <w:webHidden/>
          </w:rPr>
        </w:r>
        <w:r>
          <w:rPr>
            <w:webHidden/>
          </w:rPr>
          <w:fldChar w:fldCharType="separate"/>
        </w:r>
        <w:r>
          <w:rPr>
            <w:webHidden/>
          </w:rPr>
          <w:t>141</w:t>
        </w:r>
        <w:r>
          <w:rPr>
            <w:webHidden/>
          </w:rPr>
          <w:fldChar w:fldCharType="end"/>
        </w:r>
      </w:hyperlink>
    </w:p>
    <w:p w14:paraId="3C906686" w14:textId="1F2277EB" w:rsidR="00583E5A" w:rsidRDefault="00583E5A">
      <w:pPr>
        <w:pStyle w:val="TOC3"/>
        <w:rPr>
          <w:rFonts w:asciiTheme="minorHAnsi" w:hAnsiTheme="minorHAnsi"/>
          <w:b w:val="0"/>
          <w:sz w:val="22"/>
        </w:rPr>
      </w:pPr>
      <w:hyperlink w:anchor="_Toc26530760" w:history="1">
        <w:r w:rsidRPr="00A719FB">
          <w:rPr>
            <w:rStyle w:val="Hyperlink"/>
          </w:rPr>
          <w:t>3.6.18.</w:t>
        </w:r>
        <w:r>
          <w:rPr>
            <w:rFonts w:asciiTheme="minorHAnsi" w:hAnsiTheme="minorHAnsi"/>
            <w:b w:val="0"/>
            <w:sz w:val="22"/>
          </w:rPr>
          <w:tab/>
        </w:r>
        <w:r w:rsidRPr="00A719FB">
          <w:rPr>
            <w:rStyle w:val="Hyperlink"/>
          </w:rPr>
          <w:t>#409.97 SD AUDIT STATISTICS</w:t>
        </w:r>
        <w:r>
          <w:rPr>
            <w:webHidden/>
          </w:rPr>
          <w:tab/>
        </w:r>
        <w:r>
          <w:rPr>
            <w:webHidden/>
          </w:rPr>
          <w:fldChar w:fldCharType="begin"/>
        </w:r>
        <w:r>
          <w:rPr>
            <w:webHidden/>
          </w:rPr>
          <w:instrText xml:space="preserve"> PAGEREF _Toc26530760 \h </w:instrText>
        </w:r>
        <w:r>
          <w:rPr>
            <w:webHidden/>
          </w:rPr>
        </w:r>
        <w:r>
          <w:rPr>
            <w:webHidden/>
          </w:rPr>
          <w:fldChar w:fldCharType="separate"/>
        </w:r>
        <w:r>
          <w:rPr>
            <w:webHidden/>
          </w:rPr>
          <w:t>144</w:t>
        </w:r>
        <w:r>
          <w:rPr>
            <w:webHidden/>
          </w:rPr>
          <w:fldChar w:fldCharType="end"/>
        </w:r>
      </w:hyperlink>
    </w:p>
    <w:p w14:paraId="0ABA097C" w14:textId="4B8EFDFF" w:rsidR="00583E5A" w:rsidRDefault="00583E5A">
      <w:pPr>
        <w:pStyle w:val="TOC2"/>
        <w:rPr>
          <w:rFonts w:asciiTheme="minorHAnsi" w:hAnsiTheme="minorHAnsi"/>
          <w:b w:val="0"/>
          <w:sz w:val="22"/>
        </w:rPr>
      </w:pPr>
      <w:hyperlink w:anchor="_Toc26530761" w:history="1">
        <w:r w:rsidRPr="00A719FB">
          <w:rPr>
            <w:rStyle w:val="Hyperlink"/>
          </w:rPr>
          <w:t>3.7.</w:t>
        </w:r>
        <w:r>
          <w:rPr>
            <w:rFonts w:asciiTheme="minorHAnsi" w:hAnsiTheme="minorHAnsi"/>
            <w:b w:val="0"/>
            <w:sz w:val="22"/>
          </w:rPr>
          <w:tab/>
        </w:r>
        <w:r w:rsidRPr="00A719FB">
          <w:rPr>
            <w:rStyle w:val="Hyperlink"/>
          </w:rPr>
          <w:t>Exported Options</w:t>
        </w:r>
        <w:r>
          <w:rPr>
            <w:webHidden/>
          </w:rPr>
          <w:tab/>
        </w:r>
        <w:r>
          <w:rPr>
            <w:webHidden/>
          </w:rPr>
          <w:fldChar w:fldCharType="begin"/>
        </w:r>
        <w:r>
          <w:rPr>
            <w:webHidden/>
          </w:rPr>
          <w:instrText xml:space="preserve"> PAGEREF _Toc26530761 \h </w:instrText>
        </w:r>
        <w:r>
          <w:rPr>
            <w:webHidden/>
          </w:rPr>
        </w:r>
        <w:r>
          <w:rPr>
            <w:webHidden/>
          </w:rPr>
          <w:fldChar w:fldCharType="separate"/>
        </w:r>
        <w:r>
          <w:rPr>
            <w:webHidden/>
          </w:rPr>
          <w:t>149</w:t>
        </w:r>
        <w:r>
          <w:rPr>
            <w:webHidden/>
          </w:rPr>
          <w:fldChar w:fldCharType="end"/>
        </w:r>
      </w:hyperlink>
    </w:p>
    <w:p w14:paraId="1E0A959E" w14:textId="05446B88" w:rsidR="00583E5A" w:rsidRDefault="00583E5A">
      <w:pPr>
        <w:pStyle w:val="TOC2"/>
        <w:rPr>
          <w:rFonts w:asciiTheme="minorHAnsi" w:hAnsiTheme="minorHAnsi"/>
          <w:b w:val="0"/>
          <w:sz w:val="22"/>
        </w:rPr>
      </w:pPr>
      <w:hyperlink w:anchor="_Toc26530762" w:history="1">
        <w:r w:rsidRPr="00A719FB">
          <w:rPr>
            <w:rStyle w:val="Hyperlink"/>
          </w:rPr>
          <w:t>3.8.</w:t>
        </w:r>
        <w:r>
          <w:rPr>
            <w:rFonts w:asciiTheme="minorHAnsi" w:hAnsiTheme="minorHAnsi"/>
            <w:b w:val="0"/>
            <w:sz w:val="22"/>
          </w:rPr>
          <w:tab/>
        </w:r>
        <w:r w:rsidRPr="00A719FB">
          <w:rPr>
            <w:rStyle w:val="Hyperlink"/>
          </w:rPr>
          <w:t>Parameter Definitions</w:t>
        </w:r>
        <w:r>
          <w:rPr>
            <w:webHidden/>
          </w:rPr>
          <w:tab/>
        </w:r>
        <w:r>
          <w:rPr>
            <w:webHidden/>
          </w:rPr>
          <w:fldChar w:fldCharType="begin"/>
        </w:r>
        <w:r>
          <w:rPr>
            <w:webHidden/>
          </w:rPr>
          <w:instrText xml:space="preserve"> PAGEREF _Toc26530762 \h </w:instrText>
        </w:r>
        <w:r>
          <w:rPr>
            <w:webHidden/>
          </w:rPr>
        </w:r>
        <w:r>
          <w:rPr>
            <w:webHidden/>
          </w:rPr>
          <w:fldChar w:fldCharType="separate"/>
        </w:r>
        <w:r>
          <w:rPr>
            <w:webHidden/>
          </w:rPr>
          <w:t>150</w:t>
        </w:r>
        <w:r>
          <w:rPr>
            <w:webHidden/>
          </w:rPr>
          <w:fldChar w:fldCharType="end"/>
        </w:r>
      </w:hyperlink>
    </w:p>
    <w:p w14:paraId="171A9163" w14:textId="2465EA09" w:rsidR="00583E5A" w:rsidRDefault="00583E5A">
      <w:pPr>
        <w:pStyle w:val="TOC2"/>
        <w:rPr>
          <w:rFonts w:asciiTheme="minorHAnsi" w:hAnsiTheme="minorHAnsi"/>
          <w:b w:val="0"/>
          <w:sz w:val="22"/>
        </w:rPr>
      </w:pPr>
      <w:hyperlink w:anchor="_Toc26530763" w:history="1">
        <w:r w:rsidRPr="00A719FB">
          <w:rPr>
            <w:rStyle w:val="Hyperlink"/>
          </w:rPr>
          <w:t>3.9.</w:t>
        </w:r>
        <w:r>
          <w:rPr>
            <w:rFonts w:asciiTheme="minorHAnsi" w:hAnsiTheme="minorHAnsi"/>
            <w:b w:val="0"/>
            <w:sz w:val="22"/>
          </w:rPr>
          <w:tab/>
        </w:r>
        <w:r w:rsidRPr="00A719FB">
          <w:rPr>
            <w:rStyle w:val="Hyperlink"/>
          </w:rPr>
          <w:t>Security Keys</w:t>
        </w:r>
        <w:r>
          <w:rPr>
            <w:webHidden/>
          </w:rPr>
          <w:tab/>
        </w:r>
        <w:r>
          <w:rPr>
            <w:webHidden/>
          </w:rPr>
          <w:fldChar w:fldCharType="begin"/>
        </w:r>
        <w:r>
          <w:rPr>
            <w:webHidden/>
          </w:rPr>
          <w:instrText xml:space="preserve"> PAGEREF _Toc26530763 \h </w:instrText>
        </w:r>
        <w:r>
          <w:rPr>
            <w:webHidden/>
          </w:rPr>
        </w:r>
        <w:r>
          <w:rPr>
            <w:webHidden/>
          </w:rPr>
          <w:fldChar w:fldCharType="separate"/>
        </w:r>
        <w:r>
          <w:rPr>
            <w:webHidden/>
          </w:rPr>
          <w:t>150</w:t>
        </w:r>
        <w:r>
          <w:rPr>
            <w:webHidden/>
          </w:rPr>
          <w:fldChar w:fldCharType="end"/>
        </w:r>
      </w:hyperlink>
    </w:p>
    <w:p w14:paraId="71484546" w14:textId="32110647" w:rsidR="00583E5A" w:rsidRDefault="00583E5A">
      <w:pPr>
        <w:pStyle w:val="TOC2"/>
        <w:rPr>
          <w:rFonts w:asciiTheme="minorHAnsi" w:hAnsiTheme="minorHAnsi"/>
          <w:b w:val="0"/>
          <w:sz w:val="22"/>
        </w:rPr>
      </w:pPr>
      <w:hyperlink w:anchor="_Toc26530764" w:history="1">
        <w:r w:rsidRPr="00A719FB">
          <w:rPr>
            <w:rStyle w:val="Hyperlink"/>
          </w:rPr>
          <w:t>3.10.</w:t>
        </w:r>
        <w:r>
          <w:rPr>
            <w:rFonts w:asciiTheme="minorHAnsi" w:hAnsiTheme="minorHAnsi"/>
            <w:b w:val="0"/>
            <w:sz w:val="22"/>
          </w:rPr>
          <w:tab/>
        </w:r>
        <w:r w:rsidRPr="00A719FB">
          <w:rPr>
            <w:rStyle w:val="Hyperlink"/>
          </w:rPr>
          <w:t>Archiving and Purging</w:t>
        </w:r>
        <w:r>
          <w:rPr>
            <w:webHidden/>
          </w:rPr>
          <w:tab/>
        </w:r>
        <w:r>
          <w:rPr>
            <w:webHidden/>
          </w:rPr>
          <w:fldChar w:fldCharType="begin"/>
        </w:r>
        <w:r>
          <w:rPr>
            <w:webHidden/>
          </w:rPr>
          <w:instrText xml:space="preserve"> PAGEREF _Toc26530764 \h </w:instrText>
        </w:r>
        <w:r>
          <w:rPr>
            <w:webHidden/>
          </w:rPr>
        </w:r>
        <w:r>
          <w:rPr>
            <w:webHidden/>
          </w:rPr>
          <w:fldChar w:fldCharType="separate"/>
        </w:r>
        <w:r>
          <w:rPr>
            <w:webHidden/>
          </w:rPr>
          <w:t>151</w:t>
        </w:r>
        <w:r>
          <w:rPr>
            <w:webHidden/>
          </w:rPr>
          <w:fldChar w:fldCharType="end"/>
        </w:r>
      </w:hyperlink>
    </w:p>
    <w:p w14:paraId="7C96851D" w14:textId="7678DBC7" w:rsidR="00583E5A" w:rsidRDefault="00583E5A">
      <w:pPr>
        <w:pStyle w:val="TOC1"/>
        <w:rPr>
          <w:rFonts w:asciiTheme="minorHAnsi" w:hAnsiTheme="minorHAnsi"/>
          <w:b w:val="0"/>
          <w:sz w:val="22"/>
        </w:rPr>
      </w:pPr>
      <w:hyperlink w:anchor="_Toc26530765" w:history="1">
        <w:r w:rsidRPr="00A719FB">
          <w:rPr>
            <w:rStyle w:val="Hyperlink"/>
          </w:rPr>
          <w:t>4.</w:t>
        </w:r>
        <w:r>
          <w:rPr>
            <w:rFonts w:asciiTheme="minorHAnsi" w:hAnsiTheme="minorHAnsi"/>
            <w:b w:val="0"/>
            <w:sz w:val="22"/>
          </w:rPr>
          <w:tab/>
        </w:r>
        <w:r w:rsidRPr="00A719FB">
          <w:rPr>
            <w:rStyle w:val="Hyperlink"/>
          </w:rPr>
          <w:t>Generating Online Documentation</w:t>
        </w:r>
        <w:r>
          <w:rPr>
            <w:webHidden/>
          </w:rPr>
          <w:tab/>
        </w:r>
        <w:r>
          <w:rPr>
            <w:webHidden/>
          </w:rPr>
          <w:fldChar w:fldCharType="begin"/>
        </w:r>
        <w:r>
          <w:rPr>
            <w:webHidden/>
          </w:rPr>
          <w:instrText xml:space="preserve"> PAGEREF _Toc26530765 \h </w:instrText>
        </w:r>
        <w:r>
          <w:rPr>
            <w:webHidden/>
          </w:rPr>
        </w:r>
        <w:r>
          <w:rPr>
            <w:webHidden/>
          </w:rPr>
          <w:fldChar w:fldCharType="separate"/>
        </w:r>
        <w:r>
          <w:rPr>
            <w:webHidden/>
          </w:rPr>
          <w:t>151</w:t>
        </w:r>
        <w:r>
          <w:rPr>
            <w:webHidden/>
          </w:rPr>
          <w:fldChar w:fldCharType="end"/>
        </w:r>
      </w:hyperlink>
    </w:p>
    <w:p w14:paraId="357D9EF3" w14:textId="43426991" w:rsidR="00583E5A" w:rsidRDefault="00583E5A">
      <w:pPr>
        <w:pStyle w:val="TOC2"/>
        <w:rPr>
          <w:rFonts w:asciiTheme="minorHAnsi" w:hAnsiTheme="minorHAnsi"/>
          <w:b w:val="0"/>
          <w:sz w:val="22"/>
        </w:rPr>
      </w:pPr>
      <w:hyperlink w:anchor="_Toc26530766" w:history="1">
        <w:r w:rsidRPr="00A719FB">
          <w:rPr>
            <w:rStyle w:val="Hyperlink"/>
          </w:rPr>
          <w:t>4.1.</w:t>
        </w:r>
        <w:r>
          <w:rPr>
            <w:rFonts w:asciiTheme="minorHAnsi" w:hAnsiTheme="minorHAnsi"/>
            <w:b w:val="0"/>
            <w:sz w:val="22"/>
          </w:rPr>
          <w:tab/>
        </w:r>
        <w:r w:rsidRPr="00A719FB">
          <w:rPr>
            <w:rStyle w:val="Hyperlink"/>
          </w:rPr>
          <w:t>%Index</w:t>
        </w:r>
        <w:r>
          <w:rPr>
            <w:webHidden/>
          </w:rPr>
          <w:tab/>
        </w:r>
        <w:r>
          <w:rPr>
            <w:webHidden/>
          </w:rPr>
          <w:fldChar w:fldCharType="begin"/>
        </w:r>
        <w:r>
          <w:rPr>
            <w:webHidden/>
          </w:rPr>
          <w:instrText xml:space="preserve"> PAGEREF _Toc26530766 \h </w:instrText>
        </w:r>
        <w:r>
          <w:rPr>
            <w:webHidden/>
          </w:rPr>
        </w:r>
        <w:r>
          <w:rPr>
            <w:webHidden/>
          </w:rPr>
          <w:fldChar w:fldCharType="separate"/>
        </w:r>
        <w:r>
          <w:rPr>
            <w:webHidden/>
          </w:rPr>
          <w:t>151</w:t>
        </w:r>
        <w:r>
          <w:rPr>
            <w:webHidden/>
          </w:rPr>
          <w:fldChar w:fldCharType="end"/>
        </w:r>
      </w:hyperlink>
    </w:p>
    <w:p w14:paraId="2F479C08" w14:textId="5C58CAC7" w:rsidR="00583E5A" w:rsidRDefault="00583E5A">
      <w:pPr>
        <w:pStyle w:val="TOC2"/>
        <w:rPr>
          <w:rFonts w:asciiTheme="minorHAnsi" w:hAnsiTheme="minorHAnsi"/>
          <w:b w:val="0"/>
          <w:sz w:val="22"/>
        </w:rPr>
      </w:pPr>
      <w:hyperlink w:anchor="_Toc26530767" w:history="1">
        <w:r w:rsidRPr="00A719FB">
          <w:rPr>
            <w:rStyle w:val="Hyperlink"/>
          </w:rPr>
          <w:t>4.2.</w:t>
        </w:r>
        <w:r>
          <w:rPr>
            <w:rFonts w:asciiTheme="minorHAnsi" w:hAnsiTheme="minorHAnsi"/>
            <w:b w:val="0"/>
            <w:sz w:val="22"/>
          </w:rPr>
          <w:tab/>
        </w:r>
        <w:r w:rsidRPr="00A719FB">
          <w:rPr>
            <w:rStyle w:val="Hyperlink"/>
          </w:rPr>
          <w:t>List File Attributes</w:t>
        </w:r>
        <w:r>
          <w:rPr>
            <w:webHidden/>
          </w:rPr>
          <w:tab/>
        </w:r>
        <w:r>
          <w:rPr>
            <w:webHidden/>
          </w:rPr>
          <w:fldChar w:fldCharType="begin"/>
        </w:r>
        <w:r>
          <w:rPr>
            <w:webHidden/>
          </w:rPr>
          <w:instrText xml:space="preserve"> PAGEREF _Toc26530767 \h </w:instrText>
        </w:r>
        <w:r>
          <w:rPr>
            <w:webHidden/>
          </w:rPr>
        </w:r>
        <w:r>
          <w:rPr>
            <w:webHidden/>
          </w:rPr>
          <w:fldChar w:fldCharType="separate"/>
        </w:r>
        <w:r>
          <w:rPr>
            <w:webHidden/>
          </w:rPr>
          <w:t>152</w:t>
        </w:r>
        <w:r>
          <w:rPr>
            <w:webHidden/>
          </w:rPr>
          <w:fldChar w:fldCharType="end"/>
        </w:r>
      </w:hyperlink>
    </w:p>
    <w:p w14:paraId="6939AAE2" w14:textId="6C0E3583" w:rsidR="00583E5A" w:rsidRDefault="00583E5A">
      <w:pPr>
        <w:pStyle w:val="TOC2"/>
        <w:rPr>
          <w:rFonts w:asciiTheme="minorHAnsi" w:hAnsiTheme="minorHAnsi"/>
          <w:b w:val="0"/>
          <w:sz w:val="22"/>
        </w:rPr>
      </w:pPr>
      <w:hyperlink w:anchor="_Toc26530768" w:history="1">
        <w:r w:rsidRPr="00A719FB">
          <w:rPr>
            <w:rStyle w:val="Hyperlink"/>
          </w:rPr>
          <w:t>4.3.</w:t>
        </w:r>
        <w:r>
          <w:rPr>
            <w:rFonts w:asciiTheme="minorHAnsi" w:hAnsiTheme="minorHAnsi"/>
            <w:b w:val="0"/>
            <w:sz w:val="22"/>
          </w:rPr>
          <w:tab/>
        </w:r>
        <w:r w:rsidRPr="00A719FB">
          <w:rPr>
            <w:rStyle w:val="Hyperlink"/>
          </w:rPr>
          <w:t>Standards and Conventions, Requirements and Exemptions</w:t>
        </w:r>
        <w:r>
          <w:rPr>
            <w:webHidden/>
          </w:rPr>
          <w:tab/>
        </w:r>
        <w:r>
          <w:rPr>
            <w:webHidden/>
          </w:rPr>
          <w:fldChar w:fldCharType="begin"/>
        </w:r>
        <w:r>
          <w:rPr>
            <w:webHidden/>
          </w:rPr>
          <w:instrText xml:space="preserve"> PAGEREF _Toc26530768 \h </w:instrText>
        </w:r>
        <w:r>
          <w:rPr>
            <w:webHidden/>
          </w:rPr>
        </w:r>
        <w:r>
          <w:rPr>
            <w:webHidden/>
          </w:rPr>
          <w:fldChar w:fldCharType="separate"/>
        </w:r>
        <w:r>
          <w:rPr>
            <w:webHidden/>
          </w:rPr>
          <w:t>152</w:t>
        </w:r>
        <w:r>
          <w:rPr>
            <w:webHidden/>
          </w:rPr>
          <w:fldChar w:fldCharType="end"/>
        </w:r>
      </w:hyperlink>
    </w:p>
    <w:p w14:paraId="645D80FB" w14:textId="42C302FA" w:rsidR="00583E5A" w:rsidRDefault="00583E5A">
      <w:pPr>
        <w:pStyle w:val="TOC2"/>
        <w:rPr>
          <w:rFonts w:asciiTheme="minorHAnsi" w:hAnsiTheme="minorHAnsi"/>
          <w:b w:val="0"/>
          <w:sz w:val="22"/>
        </w:rPr>
      </w:pPr>
      <w:hyperlink w:anchor="_Toc26530769" w:history="1">
        <w:r w:rsidRPr="00A719FB">
          <w:rPr>
            <w:rStyle w:val="Hyperlink"/>
          </w:rPr>
          <w:t>4.4.</w:t>
        </w:r>
        <w:r>
          <w:rPr>
            <w:rFonts w:asciiTheme="minorHAnsi" w:hAnsiTheme="minorHAnsi"/>
            <w:b w:val="0"/>
            <w:sz w:val="22"/>
          </w:rPr>
          <w:tab/>
        </w:r>
        <w:r w:rsidRPr="00A719FB">
          <w:rPr>
            <w:rStyle w:val="Hyperlink"/>
          </w:rPr>
          <w:t>Callable Routines</w:t>
        </w:r>
        <w:r>
          <w:rPr>
            <w:webHidden/>
          </w:rPr>
          <w:tab/>
        </w:r>
        <w:r>
          <w:rPr>
            <w:webHidden/>
          </w:rPr>
          <w:fldChar w:fldCharType="begin"/>
        </w:r>
        <w:r>
          <w:rPr>
            <w:webHidden/>
          </w:rPr>
          <w:instrText xml:space="preserve"> PAGEREF _Toc26530769 \h </w:instrText>
        </w:r>
        <w:r>
          <w:rPr>
            <w:webHidden/>
          </w:rPr>
        </w:r>
        <w:r>
          <w:rPr>
            <w:webHidden/>
          </w:rPr>
          <w:fldChar w:fldCharType="separate"/>
        </w:r>
        <w:r>
          <w:rPr>
            <w:webHidden/>
          </w:rPr>
          <w:t>152</w:t>
        </w:r>
        <w:r>
          <w:rPr>
            <w:webHidden/>
          </w:rPr>
          <w:fldChar w:fldCharType="end"/>
        </w:r>
      </w:hyperlink>
    </w:p>
    <w:p w14:paraId="722A1810" w14:textId="47EEBC73" w:rsidR="00583E5A" w:rsidRDefault="00583E5A">
      <w:pPr>
        <w:pStyle w:val="TOC1"/>
        <w:rPr>
          <w:rFonts w:asciiTheme="minorHAnsi" w:hAnsiTheme="minorHAnsi"/>
          <w:b w:val="0"/>
          <w:sz w:val="22"/>
        </w:rPr>
      </w:pPr>
      <w:hyperlink w:anchor="_Toc26530770" w:history="1">
        <w:r w:rsidRPr="00A719FB">
          <w:rPr>
            <w:rStyle w:val="Hyperlink"/>
          </w:rPr>
          <w:t>A.</w:t>
        </w:r>
        <w:r>
          <w:rPr>
            <w:rFonts w:asciiTheme="minorHAnsi" w:hAnsiTheme="minorHAnsi"/>
            <w:b w:val="0"/>
            <w:sz w:val="22"/>
          </w:rPr>
          <w:tab/>
        </w:r>
        <w:r w:rsidRPr="00A719FB">
          <w:rPr>
            <w:rStyle w:val="Hyperlink"/>
          </w:rPr>
          <w:t>Appendix 1:  Acronyms and Abbreviations</w:t>
        </w:r>
        <w:r>
          <w:rPr>
            <w:webHidden/>
          </w:rPr>
          <w:tab/>
        </w:r>
        <w:r>
          <w:rPr>
            <w:webHidden/>
          </w:rPr>
          <w:fldChar w:fldCharType="begin"/>
        </w:r>
        <w:r>
          <w:rPr>
            <w:webHidden/>
          </w:rPr>
          <w:instrText xml:space="preserve"> PAGEREF _Toc26530770 \h </w:instrText>
        </w:r>
        <w:r>
          <w:rPr>
            <w:webHidden/>
          </w:rPr>
        </w:r>
        <w:r>
          <w:rPr>
            <w:webHidden/>
          </w:rPr>
          <w:fldChar w:fldCharType="separate"/>
        </w:r>
        <w:r>
          <w:rPr>
            <w:webHidden/>
          </w:rPr>
          <w:t>153</w:t>
        </w:r>
        <w:r>
          <w:rPr>
            <w:webHidden/>
          </w:rPr>
          <w:fldChar w:fldCharType="end"/>
        </w:r>
      </w:hyperlink>
    </w:p>
    <w:p w14:paraId="5C4B88E4" w14:textId="53EA19D1" w:rsidR="00B4126B" w:rsidRDefault="002A14EF" w:rsidP="00B4126B">
      <w:r>
        <w:rPr>
          <w:rFonts w:asciiTheme="majorHAnsi" w:hAnsiTheme="majorHAnsi"/>
          <w:sz w:val="28"/>
        </w:rPr>
        <w:fldChar w:fldCharType="end"/>
      </w:r>
    </w:p>
    <w:p w14:paraId="58CF6EC4" w14:textId="77777777" w:rsidR="007F5DE7" w:rsidRDefault="007F5DE7" w:rsidP="00353E54">
      <w:pPr>
        <w:pStyle w:val="TOAHeading"/>
        <w:pageBreakBefore/>
      </w:pPr>
      <w:r>
        <w:lastRenderedPageBreak/>
        <w:t>Table of Figures</w:t>
      </w:r>
    </w:p>
    <w:p w14:paraId="62174BCE" w14:textId="3FC8ADAE" w:rsidR="00BA2AED" w:rsidRDefault="007F5DE7">
      <w:pPr>
        <w:pStyle w:val="TableofFigures"/>
        <w:tabs>
          <w:tab w:val="right" w:leader="dot" w:pos="9350"/>
        </w:tabs>
        <w:rPr>
          <w:noProof/>
          <w:sz w:val="22"/>
        </w:rPr>
      </w:pPr>
      <w:r>
        <w:rPr>
          <w:sz w:val="22"/>
        </w:rPr>
        <w:fldChar w:fldCharType="begin"/>
      </w:r>
      <w:r>
        <w:instrText xml:space="preserve"> TOC \h \z \c "Figure" </w:instrText>
      </w:r>
      <w:r>
        <w:rPr>
          <w:sz w:val="22"/>
        </w:rPr>
        <w:fldChar w:fldCharType="separate"/>
      </w:r>
      <w:hyperlink w:anchor="_Toc26530771" w:history="1">
        <w:r w:rsidR="00BA2AED" w:rsidRPr="00BF1700">
          <w:rPr>
            <w:rStyle w:val="Hyperlink"/>
            <w:noProof/>
          </w:rPr>
          <w:t>Figure 1:  VistA Scheduling GUI Main Screen</w:t>
        </w:r>
        <w:r w:rsidR="00BA2AED">
          <w:rPr>
            <w:noProof/>
            <w:webHidden/>
          </w:rPr>
          <w:tab/>
        </w:r>
        <w:r w:rsidR="00BA2AED">
          <w:rPr>
            <w:noProof/>
            <w:webHidden/>
          </w:rPr>
          <w:fldChar w:fldCharType="begin"/>
        </w:r>
        <w:r w:rsidR="00BA2AED">
          <w:rPr>
            <w:noProof/>
            <w:webHidden/>
          </w:rPr>
          <w:instrText xml:space="preserve"> PAGEREF _Toc26530771 \h </w:instrText>
        </w:r>
        <w:r w:rsidR="00BA2AED">
          <w:rPr>
            <w:noProof/>
            <w:webHidden/>
          </w:rPr>
        </w:r>
        <w:r w:rsidR="00BA2AED">
          <w:rPr>
            <w:noProof/>
            <w:webHidden/>
          </w:rPr>
          <w:fldChar w:fldCharType="separate"/>
        </w:r>
        <w:r w:rsidR="00BA2AED">
          <w:rPr>
            <w:noProof/>
            <w:webHidden/>
          </w:rPr>
          <w:t>2</w:t>
        </w:r>
        <w:r w:rsidR="00BA2AED">
          <w:rPr>
            <w:noProof/>
            <w:webHidden/>
          </w:rPr>
          <w:fldChar w:fldCharType="end"/>
        </w:r>
      </w:hyperlink>
    </w:p>
    <w:p w14:paraId="32C3FAAC" w14:textId="5541CD20" w:rsidR="00BA2AED" w:rsidRDefault="00BA2AED">
      <w:pPr>
        <w:pStyle w:val="TableofFigures"/>
        <w:tabs>
          <w:tab w:val="right" w:leader="dot" w:pos="9350"/>
        </w:tabs>
        <w:rPr>
          <w:noProof/>
          <w:sz w:val="22"/>
        </w:rPr>
      </w:pPr>
      <w:hyperlink w:anchor="_Toc26530772" w:history="1">
        <w:r w:rsidRPr="00BF1700">
          <w:rPr>
            <w:rStyle w:val="Hyperlink"/>
            <w:noProof/>
          </w:rPr>
          <w:t>Figure 2:  Pending Request List - Print</w:t>
        </w:r>
        <w:r>
          <w:rPr>
            <w:noProof/>
            <w:webHidden/>
          </w:rPr>
          <w:tab/>
        </w:r>
        <w:r>
          <w:rPr>
            <w:noProof/>
            <w:webHidden/>
          </w:rPr>
          <w:fldChar w:fldCharType="begin"/>
        </w:r>
        <w:r>
          <w:rPr>
            <w:noProof/>
            <w:webHidden/>
          </w:rPr>
          <w:instrText xml:space="preserve"> PAGEREF _Toc26530772 \h </w:instrText>
        </w:r>
        <w:r>
          <w:rPr>
            <w:noProof/>
            <w:webHidden/>
          </w:rPr>
        </w:r>
        <w:r>
          <w:rPr>
            <w:noProof/>
            <w:webHidden/>
          </w:rPr>
          <w:fldChar w:fldCharType="separate"/>
        </w:r>
        <w:r>
          <w:rPr>
            <w:noProof/>
            <w:webHidden/>
          </w:rPr>
          <w:t>4</w:t>
        </w:r>
        <w:r>
          <w:rPr>
            <w:noProof/>
            <w:webHidden/>
          </w:rPr>
          <w:fldChar w:fldCharType="end"/>
        </w:r>
      </w:hyperlink>
    </w:p>
    <w:p w14:paraId="23747459" w14:textId="3EDF43F1" w:rsidR="00BA2AED" w:rsidRDefault="00BA2AED">
      <w:pPr>
        <w:pStyle w:val="TableofFigures"/>
        <w:tabs>
          <w:tab w:val="right" w:leader="dot" w:pos="9350"/>
        </w:tabs>
        <w:rPr>
          <w:noProof/>
          <w:sz w:val="22"/>
        </w:rPr>
      </w:pPr>
      <w:hyperlink w:anchor="_Toc26530773" w:history="1">
        <w:r w:rsidRPr="00BF1700">
          <w:rPr>
            <w:rStyle w:val="Hyperlink"/>
            <w:noProof/>
          </w:rPr>
          <w:t>Figure 3:  Ribbon Bar Tools Menu, Query Option</w:t>
        </w:r>
        <w:r>
          <w:rPr>
            <w:noProof/>
            <w:webHidden/>
          </w:rPr>
          <w:tab/>
        </w:r>
        <w:r>
          <w:rPr>
            <w:noProof/>
            <w:webHidden/>
          </w:rPr>
          <w:fldChar w:fldCharType="begin"/>
        </w:r>
        <w:r>
          <w:rPr>
            <w:noProof/>
            <w:webHidden/>
          </w:rPr>
          <w:instrText xml:space="preserve"> PAGEREF _Toc26530773 \h </w:instrText>
        </w:r>
        <w:r>
          <w:rPr>
            <w:noProof/>
            <w:webHidden/>
          </w:rPr>
        </w:r>
        <w:r>
          <w:rPr>
            <w:noProof/>
            <w:webHidden/>
          </w:rPr>
          <w:fldChar w:fldCharType="separate"/>
        </w:r>
        <w:r>
          <w:rPr>
            <w:noProof/>
            <w:webHidden/>
          </w:rPr>
          <w:t>4</w:t>
        </w:r>
        <w:r>
          <w:rPr>
            <w:noProof/>
            <w:webHidden/>
          </w:rPr>
          <w:fldChar w:fldCharType="end"/>
        </w:r>
      </w:hyperlink>
    </w:p>
    <w:p w14:paraId="45A04855" w14:textId="404E2D1C" w:rsidR="00BA2AED" w:rsidRDefault="00BA2AED">
      <w:pPr>
        <w:pStyle w:val="TableofFigures"/>
        <w:tabs>
          <w:tab w:val="right" w:leader="dot" w:pos="9350"/>
        </w:tabs>
        <w:rPr>
          <w:noProof/>
          <w:sz w:val="22"/>
        </w:rPr>
      </w:pPr>
      <w:hyperlink w:anchor="_Toc26530774" w:history="1">
        <w:r w:rsidRPr="00BF1700">
          <w:rPr>
            <w:rStyle w:val="Hyperlink"/>
            <w:noProof/>
          </w:rPr>
          <w:t>Figure 4:  User Preferences</w:t>
        </w:r>
        <w:r>
          <w:rPr>
            <w:noProof/>
            <w:webHidden/>
          </w:rPr>
          <w:tab/>
        </w:r>
        <w:r>
          <w:rPr>
            <w:noProof/>
            <w:webHidden/>
          </w:rPr>
          <w:fldChar w:fldCharType="begin"/>
        </w:r>
        <w:r>
          <w:rPr>
            <w:noProof/>
            <w:webHidden/>
          </w:rPr>
          <w:instrText xml:space="preserve"> PAGEREF _Toc26530774 \h </w:instrText>
        </w:r>
        <w:r>
          <w:rPr>
            <w:noProof/>
            <w:webHidden/>
          </w:rPr>
        </w:r>
        <w:r>
          <w:rPr>
            <w:noProof/>
            <w:webHidden/>
          </w:rPr>
          <w:fldChar w:fldCharType="separate"/>
        </w:r>
        <w:r>
          <w:rPr>
            <w:noProof/>
            <w:webHidden/>
          </w:rPr>
          <w:t>5</w:t>
        </w:r>
        <w:r>
          <w:rPr>
            <w:noProof/>
            <w:webHidden/>
          </w:rPr>
          <w:fldChar w:fldCharType="end"/>
        </w:r>
      </w:hyperlink>
    </w:p>
    <w:p w14:paraId="3103C217" w14:textId="32A60AA7" w:rsidR="00BA2AED" w:rsidRDefault="00BA2AED">
      <w:pPr>
        <w:pStyle w:val="TableofFigures"/>
        <w:tabs>
          <w:tab w:val="right" w:leader="dot" w:pos="9350"/>
        </w:tabs>
        <w:rPr>
          <w:noProof/>
          <w:sz w:val="22"/>
        </w:rPr>
      </w:pPr>
      <w:hyperlink w:anchor="_Toc26530775" w:history="1">
        <w:r w:rsidRPr="00BF1700">
          <w:rPr>
            <w:rStyle w:val="Hyperlink"/>
            <w:noProof/>
          </w:rPr>
          <w:t>Figure 5:  RM Grid Option Menu</w:t>
        </w:r>
        <w:r>
          <w:rPr>
            <w:noProof/>
            <w:webHidden/>
          </w:rPr>
          <w:tab/>
        </w:r>
        <w:r>
          <w:rPr>
            <w:noProof/>
            <w:webHidden/>
          </w:rPr>
          <w:fldChar w:fldCharType="begin"/>
        </w:r>
        <w:r>
          <w:rPr>
            <w:noProof/>
            <w:webHidden/>
          </w:rPr>
          <w:instrText xml:space="preserve"> PAGEREF _Toc26530775 \h </w:instrText>
        </w:r>
        <w:r>
          <w:rPr>
            <w:noProof/>
            <w:webHidden/>
          </w:rPr>
        </w:r>
        <w:r>
          <w:rPr>
            <w:noProof/>
            <w:webHidden/>
          </w:rPr>
          <w:fldChar w:fldCharType="separate"/>
        </w:r>
        <w:r>
          <w:rPr>
            <w:noProof/>
            <w:webHidden/>
          </w:rPr>
          <w:t>6</w:t>
        </w:r>
        <w:r>
          <w:rPr>
            <w:noProof/>
            <w:webHidden/>
          </w:rPr>
          <w:fldChar w:fldCharType="end"/>
        </w:r>
      </w:hyperlink>
    </w:p>
    <w:p w14:paraId="7839C4B1" w14:textId="365444C1" w:rsidR="00BA2AED" w:rsidRDefault="00BA2AED">
      <w:pPr>
        <w:pStyle w:val="TableofFigures"/>
        <w:tabs>
          <w:tab w:val="right" w:leader="dot" w:pos="9350"/>
        </w:tabs>
        <w:rPr>
          <w:noProof/>
          <w:sz w:val="22"/>
        </w:rPr>
      </w:pPr>
      <w:hyperlink w:anchor="_Toc26530776" w:history="1">
        <w:r w:rsidRPr="00BF1700">
          <w:rPr>
            <w:rStyle w:val="Hyperlink"/>
            <w:noProof/>
          </w:rPr>
          <w:t>Figure 6:  Appointment Request Type</w:t>
        </w:r>
        <w:r>
          <w:rPr>
            <w:noProof/>
            <w:webHidden/>
          </w:rPr>
          <w:tab/>
        </w:r>
        <w:r>
          <w:rPr>
            <w:noProof/>
            <w:webHidden/>
          </w:rPr>
          <w:fldChar w:fldCharType="begin"/>
        </w:r>
        <w:r>
          <w:rPr>
            <w:noProof/>
            <w:webHidden/>
          </w:rPr>
          <w:instrText xml:space="preserve"> PAGEREF _Toc26530776 \h </w:instrText>
        </w:r>
        <w:r>
          <w:rPr>
            <w:noProof/>
            <w:webHidden/>
          </w:rPr>
        </w:r>
        <w:r>
          <w:rPr>
            <w:noProof/>
            <w:webHidden/>
          </w:rPr>
          <w:fldChar w:fldCharType="separate"/>
        </w:r>
        <w:r>
          <w:rPr>
            <w:noProof/>
            <w:webHidden/>
          </w:rPr>
          <w:t>7</w:t>
        </w:r>
        <w:r>
          <w:rPr>
            <w:noProof/>
            <w:webHidden/>
          </w:rPr>
          <w:fldChar w:fldCharType="end"/>
        </w:r>
      </w:hyperlink>
    </w:p>
    <w:p w14:paraId="5B3BC06C" w14:textId="166702ED" w:rsidR="00BA2AED" w:rsidRDefault="00BA2AED">
      <w:pPr>
        <w:pStyle w:val="TableofFigures"/>
        <w:tabs>
          <w:tab w:val="right" w:leader="dot" w:pos="9350"/>
        </w:tabs>
        <w:rPr>
          <w:noProof/>
          <w:sz w:val="22"/>
        </w:rPr>
      </w:pPr>
      <w:hyperlink w:anchor="_Toc26530777" w:history="1">
        <w:r w:rsidRPr="00BF1700">
          <w:rPr>
            <w:rStyle w:val="Hyperlink"/>
            <w:noProof/>
          </w:rPr>
          <w:t>Figure 7:  Appointment Request</w:t>
        </w:r>
        <w:r>
          <w:rPr>
            <w:noProof/>
            <w:webHidden/>
          </w:rPr>
          <w:tab/>
        </w:r>
        <w:r>
          <w:rPr>
            <w:noProof/>
            <w:webHidden/>
          </w:rPr>
          <w:fldChar w:fldCharType="begin"/>
        </w:r>
        <w:r>
          <w:rPr>
            <w:noProof/>
            <w:webHidden/>
          </w:rPr>
          <w:instrText xml:space="preserve"> PAGEREF _Toc26530777 \h </w:instrText>
        </w:r>
        <w:r>
          <w:rPr>
            <w:noProof/>
            <w:webHidden/>
          </w:rPr>
        </w:r>
        <w:r>
          <w:rPr>
            <w:noProof/>
            <w:webHidden/>
          </w:rPr>
          <w:fldChar w:fldCharType="separate"/>
        </w:r>
        <w:r>
          <w:rPr>
            <w:noProof/>
            <w:webHidden/>
          </w:rPr>
          <w:t>8</w:t>
        </w:r>
        <w:r>
          <w:rPr>
            <w:noProof/>
            <w:webHidden/>
          </w:rPr>
          <w:fldChar w:fldCharType="end"/>
        </w:r>
      </w:hyperlink>
    </w:p>
    <w:p w14:paraId="1E51CE78" w14:textId="03451AE3" w:rsidR="00BA2AED" w:rsidRDefault="00BA2AED">
      <w:pPr>
        <w:pStyle w:val="TableofFigures"/>
        <w:tabs>
          <w:tab w:val="right" w:leader="dot" w:pos="9350"/>
        </w:tabs>
        <w:rPr>
          <w:noProof/>
          <w:sz w:val="22"/>
        </w:rPr>
      </w:pPr>
      <w:hyperlink w:anchor="_Toc26530778" w:history="1">
        <w:r w:rsidRPr="00BF1700">
          <w:rPr>
            <w:rStyle w:val="Hyperlink"/>
            <w:noProof/>
          </w:rPr>
          <w:t>Figure 8:  New Appointment Popup</w:t>
        </w:r>
        <w:r>
          <w:rPr>
            <w:noProof/>
            <w:webHidden/>
          </w:rPr>
          <w:tab/>
        </w:r>
        <w:r>
          <w:rPr>
            <w:noProof/>
            <w:webHidden/>
          </w:rPr>
          <w:fldChar w:fldCharType="begin"/>
        </w:r>
        <w:r>
          <w:rPr>
            <w:noProof/>
            <w:webHidden/>
          </w:rPr>
          <w:instrText xml:space="preserve"> PAGEREF _Toc26530778 \h </w:instrText>
        </w:r>
        <w:r>
          <w:rPr>
            <w:noProof/>
            <w:webHidden/>
          </w:rPr>
        </w:r>
        <w:r>
          <w:rPr>
            <w:noProof/>
            <w:webHidden/>
          </w:rPr>
          <w:fldChar w:fldCharType="separate"/>
        </w:r>
        <w:r>
          <w:rPr>
            <w:noProof/>
            <w:webHidden/>
          </w:rPr>
          <w:t>9</w:t>
        </w:r>
        <w:r>
          <w:rPr>
            <w:noProof/>
            <w:webHidden/>
          </w:rPr>
          <w:fldChar w:fldCharType="end"/>
        </w:r>
      </w:hyperlink>
    </w:p>
    <w:p w14:paraId="436AA643" w14:textId="1D7B2053" w:rsidR="00BA2AED" w:rsidRDefault="00BA2AED">
      <w:pPr>
        <w:pStyle w:val="TableofFigures"/>
        <w:tabs>
          <w:tab w:val="right" w:leader="dot" w:pos="9350"/>
        </w:tabs>
        <w:rPr>
          <w:noProof/>
          <w:sz w:val="22"/>
        </w:rPr>
      </w:pPr>
      <w:hyperlink w:anchor="_Toc26530779" w:history="1">
        <w:r w:rsidRPr="00BF1700">
          <w:rPr>
            <w:rStyle w:val="Hyperlink"/>
            <w:noProof/>
          </w:rPr>
          <w:t>Figure 9:  Appointment Start Time</w:t>
        </w:r>
        <w:r>
          <w:rPr>
            <w:noProof/>
            <w:webHidden/>
          </w:rPr>
          <w:tab/>
        </w:r>
        <w:r>
          <w:rPr>
            <w:noProof/>
            <w:webHidden/>
          </w:rPr>
          <w:fldChar w:fldCharType="begin"/>
        </w:r>
        <w:r>
          <w:rPr>
            <w:noProof/>
            <w:webHidden/>
          </w:rPr>
          <w:instrText xml:space="preserve"> PAGEREF _Toc26530779 \h </w:instrText>
        </w:r>
        <w:r>
          <w:rPr>
            <w:noProof/>
            <w:webHidden/>
          </w:rPr>
        </w:r>
        <w:r>
          <w:rPr>
            <w:noProof/>
            <w:webHidden/>
          </w:rPr>
          <w:fldChar w:fldCharType="separate"/>
        </w:r>
        <w:r>
          <w:rPr>
            <w:noProof/>
            <w:webHidden/>
          </w:rPr>
          <w:t>10</w:t>
        </w:r>
        <w:r>
          <w:rPr>
            <w:noProof/>
            <w:webHidden/>
          </w:rPr>
          <w:fldChar w:fldCharType="end"/>
        </w:r>
      </w:hyperlink>
    </w:p>
    <w:p w14:paraId="6D793BEB" w14:textId="203D77A2" w:rsidR="00BA2AED" w:rsidRDefault="00BA2AED">
      <w:pPr>
        <w:pStyle w:val="TableofFigures"/>
        <w:tabs>
          <w:tab w:val="right" w:leader="dot" w:pos="9350"/>
        </w:tabs>
        <w:rPr>
          <w:noProof/>
          <w:sz w:val="22"/>
        </w:rPr>
      </w:pPr>
      <w:hyperlink w:anchor="_Toc26530780" w:history="1">
        <w:r w:rsidRPr="00BF1700">
          <w:rPr>
            <w:rStyle w:val="Hyperlink"/>
            <w:noProof/>
          </w:rPr>
          <w:t>Figure 10:  Patient Contacts</w:t>
        </w:r>
        <w:r>
          <w:rPr>
            <w:noProof/>
            <w:webHidden/>
          </w:rPr>
          <w:tab/>
        </w:r>
        <w:r>
          <w:rPr>
            <w:noProof/>
            <w:webHidden/>
          </w:rPr>
          <w:fldChar w:fldCharType="begin"/>
        </w:r>
        <w:r>
          <w:rPr>
            <w:noProof/>
            <w:webHidden/>
          </w:rPr>
          <w:instrText xml:space="preserve"> PAGEREF _Toc26530780 \h </w:instrText>
        </w:r>
        <w:r>
          <w:rPr>
            <w:noProof/>
            <w:webHidden/>
          </w:rPr>
        </w:r>
        <w:r>
          <w:rPr>
            <w:noProof/>
            <w:webHidden/>
          </w:rPr>
          <w:fldChar w:fldCharType="separate"/>
        </w:r>
        <w:r>
          <w:rPr>
            <w:noProof/>
            <w:webHidden/>
          </w:rPr>
          <w:t>11</w:t>
        </w:r>
        <w:r>
          <w:rPr>
            <w:noProof/>
            <w:webHidden/>
          </w:rPr>
          <w:fldChar w:fldCharType="end"/>
        </w:r>
      </w:hyperlink>
    </w:p>
    <w:p w14:paraId="5EFC8F92" w14:textId="384FFEBC" w:rsidR="00BA2AED" w:rsidRDefault="00BA2AED">
      <w:pPr>
        <w:pStyle w:val="TableofFigures"/>
        <w:tabs>
          <w:tab w:val="right" w:leader="dot" w:pos="9350"/>
        </w:tabs>
        <w:rPr>
          <w:noProof/>
          <w:sz w:val="22"/>
        </w:rPr>
      </w:pPr>
      <w:hyperlink w:anchor="_Toc26530781" w:history="1">
        <w:r w:rsidRPr="00BF1700">
          <w:rPr>
            <w:rStyle w:val="Hyperlink"/>
            <w:noProof/>
          </w:rPr>
          <w:t>Figure 11:  Patient Information</w:t>
        </w:r>
        <w:r>
          <w:rPr>
            <w:noProof/>
            <w:webHidden/>
          </w:rPr>
          <w:tab/>
        </w:r>
        <w:r>
          <w:rPr>
            <w:noProof/>
            <w:webHidden/>
          </w:rPr>
          <w:fldChar w:fldCharType="begin"/>
        </w:r>
        <w:r>
          <w:rPr>
            <w:noProof/>
            <w:webHidden/>
          </w:rPr>
          <w:instrText xml:space="preserve"> PAGEREF _Toc26530781 \h </w:instrText>
        </w:r>
        <w:r>
          <w:rPr>
            <w:noProof/>
            <w:webHidden/>
          </w:rPr>
        </w:r>
        <w:r>
          <w:rPr>
            <w:noProof/>
            <w:webHidden/>
          </w:rPr>
          <w:fldChar w:fldCharType="separate"/>
        </w:r>
        <w:r>
          <w:rPr>
            <w:noProof/>
            <w:webHidden/>
          </w:rPr>
          <w:t>12</w:t>
        </w:r>
        <w:r>
          <w:rPr>
            <w:noProof/>
            <w:webHidden/>
          </w:rPr>
          <w:fldChar w:fldCharType="end"/>
        </w:r>
      </w:hyperlink>
    </w:p>
    <w:p w14:paraId="1A1CAEC8" w14:textId="6BBEED7D" w:rsidR="00BA2AED" w:rsidRDefault="00BA2AED">
      <w:pPr>
        <w:pStyle w:val="TableofFigures"/>
        <w:tabs>
          <w:tab w:val="right" w:leader="dot" w:pos="9350"/>
        </w:tabs>
        <w:rPr>
          <w:noProof/>
          <w:sz w:val="22"/>
        </w:rPr>
      </w:pPr>
      <w:hyperlink w:anchor="_Toc26530782" w:history="1">
        <w:r w:rsidRPr="00BF1700">
          <w:rPr>
            <w:rStyle w:val="Hyperlink"/>
            <w:noProof/>
          </w:rPr>
          <w:t>Figure 12:  Patient Inquiry Detail</w:t>
        </w:r>
        <w:r>
          <w:rPr>
            <w:noProof/>
            <w:webHidden/>
          </w:rPr>
          <w:tab/>
        </w:r>
        <w:r>
          <w:rPr>
            <w:noProof/>
            <w:webHidden/>
          </w:rPr>
          <w:fldChar w:fldCharType="begin"/>
        </w:r>
        <w:r>
          <w:rPr>
            <w:noProof/>
            <w:webHidden/>
          </w:rPr>
          <w:instrText xml:space="preserve"> PAGEREF _Toc26530782 \h </w:instrText>
        </w:r>
        <w:r>
          <w:rPr>
            <w:noProof/>
            <w:webHidden/>
          </w:rPr>
        </w:r>
        <w:r>
          <w:rPr>
            <w:noProof/>
            <w:webHidden/>
          </w:rPr>
          <w:fldChar w:fldCharType="separate"/>
        </w:r>
        <w:r>
          <w:rPr>
            <w:noProof/>
            <w:webHidden/>
          </w:rPr>
          <w:t>13</w:t>
        </w:r>
        <w:r>
          <w:rPr>
            <w:noProof/>
            <w:webHidden/>
          </w:rPr>
          <w:fldChar w:fldCharType="end"/>
        </w:r>
      </w:hyperlink>
    </w:p>
    <w:p w14:paraId="5969E0DB" w14:textId="5F7CFCAF" w:rsidR="00BA2AED" w:rsidRDefault="00BA2AED">
      <w:pPr>
        <w:pStyle w:val="TableofFigures"/>
        <w:tabs>
          <w:tab w:val="right" w:leader="dot" w:pos="9350"/>
        </w:tabs>
        <w:rPr>
          <w:noProof/>
          <w:sz w:val="22"/>
        </w:rPr>
      </w:pPr>
      <w:hyperlink w:anchor="_Toc26530783" w:history="1">
        <w:r w:rsidRPr="00BF1700">
          <w:rPr>
            <w:rStyle w:val="Hyperlink"/>
            <w:noProof/>
          </w:rPr>
          <w:t>Figure 13:  Patient Flags Dialog</w:t>
        </w:r>
        <w:r>
          <w:rPr>
            <w:noProof/>
            <w:webHidden/>
          </w:rPr>
          <w:tab/>
        </w:r>
        <w:r>
          <w:rPr>
            <w:noProof/>
            <w:webHidden/>
          </w:rPr>
          <w:fldChar w:fldCharType="begin"/>
        </w:r>
        <w:r>
          <w:rPr>
            <w:noProof/>
            <w:webHidden/>
          </w:rPr>
          <w:instrText xml:space="preserve"> PAGEREF _Toc26530783 \h </w:instrText>
        </w:r>
        <w:r>
          <w:rPr>
            <w:noProof/>
            <w:webHidden/>
          </w:rPr>
        </w:r>
        <w:r>
          <w:rPr>
            <w:noProof/>
            <w:webHidden/>
          </w:rPr>
          <w:fldChar w:fldCharType="separate"/>
        </w:r>
        <w:r>
          <w:rPr>
            <w:noProof/>
            <w:webHidden/>
          </w:rPr>
          <w:t>13</w:t>
        </w:r>
        <w:r>
          <w:rPr>
            <w:noProof/>
            <w:webHidden/>
          </w:rPr>
          <w:fldChar w:fldCharType="end"/>
        </w:r>
      </w:hyperlink>
    </w:p>
    <w:p w14:paraId="4DE42639" w14:textId="289377B7" w:rsidR="00BA2AED" w:rsidRDefault="00BA2AED">
      <w:pPr>
        <w:pStyle w:val="TableofFigures"/>
        <w:tabs>
          <w:tab w:val="right" w:leader="dot" w:pos="9350"/>
        </w:tabs>
        <w:rPr>
          <w:noProof/>
          <w:sz w:val="22"/>
        </w:rPr>
      </w:pPr>
      <w:hyperlink w:anchor="_Toc26530784" w:history="1">
        <w:r w:rsidRPr="00BF1700">
          <w:rPr>
            <w:rStyle w:val="Hyperlink"/>
            <w:noProof/>
          </w:rPr>
          <w:t>Figure 14:  Sensitive Patient Dialog</w:t>
        </w:r>
        <w:r>
          <w:rPr>
            <w:noProof/>
            <w:webHidden/>
          </w:rPr>
          <w:tab/>
        </w:r>
        <w:r>
          <w:rPr>
            <w:noProof/>
            <w:webHidden/>
          </w:rPr>
          <w:fldChar w:fldCharType="begin"/>
        </w:r>
        <w:r>
          <w:rPr>
            <w:noProof/>
            <w:webHidden/>
          </w:rPr>
          <w:instrText xml:space="preserve"> PAGEREF _Toc26530784 \h </w:instrText>
        </w:r>
        <w:r>
          <w:rPr>
            <w:noProof/>
            <w:webHidden/>
          </w:rPr>
        </w:r>
        <w:r>
          <w:rPr>
            <w:noProof/>
            <w:webHidden/>
          </w:rPr>
          <w:fldChar w:fldCharType="separate"/>
        </w:r>
        <w:r>
          <w:rPr>
            <w:noProof/>
            <w:webHidden/>
          </w:rPr>
          <w:t>14</w:t>
        </w:r>
        <w:r>
          <w:rPr>
            <w:noProof/>
            <w:webHidden/>
          </w:rPr>
          <w:fldChar w:fldCharType="end"/>
        </w:r>
      </w:hyperlink>
    </w:p>
    <w:p w14:paraId="449B2B6E" w14:textId="1FAE4D56" w:rsidR="00BA2AED" w:rsidRDefault="00BA2AED">
      <w:pPr>
        <w:pStyle w:val="TableofFigures"/>
        <w:tabs>
          <w:tab w:val="right" w:leader="dot" w:pos="9350"/>
        </w:tabs>
        <w:rPr>
          <w:noProof/>
          <w:sz w:val="22"/>
        </w:rPr>
      </w:pPr>
      <w:hyperlink w:anchor="_Toc26530785" w:history="1">
        <w:r w:rsidRPr="00BF1700">
          <w:rPr>
            <w:rStyle w:val="Hyperlink"/>
            <w:noProof/>
          </w:rPr>
          <w:t>Figure 15:  Appointment Check-In</w:t>
        </w:r>
        <w:r>
          <w:rPr>
            <w:noProof/>
            <w:webHidden/>
          </w:rPr>
          <w:tab/>
        </w:r>
        <w:r>
          <w:rPr>
            <w:noProof/>
            <w:webHidden/>
          </w:rPr>
          <w:fldChar w:fldCharType="begin"/>
        </w:r>
        <w:r>
          <w:rPr>
            <w:noProof/>
            <w:webHidden/>
          </w:rPr>
          <w:instrText xml:space="preserve"> PAGEREF _Toc26530785 \h </w:instrText>
        </w:r>
        <w:r>
          <w:rPr>
            <w:noProof/>
            <w:webHidden/>
          </w:rPr>
        </w:r>
        <w:r>
          <w:rPr>
            <w:noProof/>
            <w:webHidden/>
          </w:rPr>
          <w:fldChar w:fldCharType="separate"/>
        </w:r>
        <w:r>
          <w:rPr>
            <w:noProof/>
            <w:webHidden/>
          </w:rPr>
          <w:t>15</w:t>
        </w:r>
        <w:r>
          <w:rPr>
            <w:noProof/>
            <w:webHidden/>
          </w:rPr>
          <w:fldChar w:fldCharType="end"/>
        </w:r>
      </w:hyperlink>
    </w:p>
    <w:p w14:paraId="0FDDE2D2" w14:textId="16E8B1A3" w:rsidR="00BA2AED" w:rsidRDefault="00BA2AED">
      <w:pPr>
        <w:pStyle w:val="TableofFigures"/>
        <w:tabs>
          <w:tab w:val="right" w:leader="dot" w:pos="9350"/>
        </w:tabs>
        <w:rPr>
          <w:noProof/>
          <w:sz w:val="22"/>
        </w:rPr>
      </w:pPr>
      <w:hyperlink w:anchor="_Toc26530786" w:history="1">
        <w:r w:rsidRPr="00BF1700">
          <w:rPr>
            <w:rStyle w:val="Hyperlink"/>
            <w:noProof/>
          </w:rPr>
          <w:t>Figure 16:  Appointment Check-Out</w:t>
        </w:r>
        <w:r>
          <w:rPr>
            <w:noProof/>
            <w:webHidden/>
          </w:rPr>
          <w:tab/>
        </w:r>
        <w:r>
          <w:rPr>
            <w:noProof/>
            <w:webHidden/>
          </w:rPr>
          <w:fldChar w:fldCharType="begin"/>
        </w:r>
        <w:r>
          <w:rPr>
            <w:noProof/>
            <w:webHidden/>
          </w:rPr>
          <w:instrText xml:space="preserve"> PAGEREF _Toc26530786 \h </w:instrText>
        </w:r>
        <w:r>
          <w:rPr>
            <w:noProof/>
            <w:webHidden/>
          </w:rPr>
        </w:r>
        <w:r>
          <w:rPr>
            <w:noProof/>
            <w:webHidden/>
          </w:rPr>
          <w:fldChar w:fldCharType="separate"/>
        </w:r>
        <w:r>
          <w:rPr>
            <w:noProof/>
            <w:webHidden/>
          </w:rPr>
          <w:t>16</w:t>
        </w:r>
        <w:r>
          <w:rPr>
            <w:noProof/>
            <w:webHidden/>
          </w:rPr>
          <w:fldChar w:fldCharType="end"/>
        </w:r>
      </w:hyperlink>
    </w:p>
    <w:p w14:paraId="4E534D2F" w14:textId="4B303C08" w:rsidR="00BA2AED" w:rsidRDefault="00BA2AED">
      <w:pPr>
        <w:pStyle w:val="TableofFigures"/>
        <w:tabs>
          <w:tab w:val="right" w:leader="dot" w:pos="9350"/>
        </w:tabs>
        <w:rPr>
          <w:noProof/>
          <w:sz w:val="22"/>
        </w:rPr>
      </w:pPr>
      <w:hyperlink w:anchor="_Toc26530787" w:history="1">
        <w:r w:rsidRPr="00BF1700">
          <w:rPr>
            <w:rStyle w:val="Hyperlink"/>
            <w:noProof/>
          </w:rPr>
          <w:t>Figure 17:  Cancel Appointment Dialog</w:t>
        </w:r>
        <w:r>
          <w:rPr>
            <w:noProof/>
            <w:webHidden/>
          </w:rPr>
          <w:tab/>
        </w:r>
        <w:r>
          <w:rPr>
            <w:noProof/>
            <w:webHidden/>
          </w:rPr>
          <w:fldChar w:fldCharType="begin"/>
        </w:r>
        <w:r>
          <w:rPr>
            <w:noProof/>
            <w:webHidden/>
          </w:rPr>
          <w:instrText xml:space="preserve"> PAGEREF _Toc26530787 \h </w:instrText>
        </w:r>
        <w:r>
          <w:rPr>
            <w:noProof/>
            <w:webHidden/>
          </w:rPr>
        </w:r>
        <w:r>
          <w:rPr>
            <w:noProof/>
            <w:webHidden/>
          </w:rPr>
          <w:fldChar w:fldCharType="separate"/>
        </w:r>
        <w:r>
          <w:rPr>
            <w:noProof/>
            <w:webHidden/>
          </w:rPr>
          <w:t>17</w:t>
        </w:r>
        <w:r>
          <w:rPr>
            <w:noProof/>
            <w:webHidden/>
          </w:rPr>
          <w:fldChar w:fldCharType="end"/>
        </w:r>
      </w:hyperlink>
    </w:p>
    <w:p w14:paraId="6CC4D512" w14:textId="74B8971B" w:rsidR="00BA2AED" w:rsidRDefault="00BA2AED">
      <w:pPr>
        <w:pStyle w:val="TableofFigures"/>
        <w:tabs>
          <w:tab w:val="right" w:leader="dot" w:pos="9350"/>
        </w:tabs>
        <w:rPr>
          <w:noProof/>
          <w:sz w:val="22"/>
        </w:rPr>
      </w:pPr>
      <w:hyperlink w:anchor="_Toc26530788" w:history="1">
        <w:r w:rsidRPr="00BF1700">
          <w:rPr>
            <w:rStyle w:val="Hyperlink"/>
            <w:noProof/>
          </w:rPr>
          <w:t>Figure 18:  MRTC Cancel Appointment Dialog</w:t>
        </w:r>
        <w:r>
          <w:rPr>
            <w:noProof/>
            <w:webHidden/>
          </w:rPr>
          <w:tab/>
        </w:r>
        <w:r>
          <w:rPr>
            <w:noProof/>
            <w:webHidden/>
          </w:rPr>
          <w:fldChar w:fldCharType="begin"/>
        </w:r>
        <w:r>
          <w:rPr>
            <w:noProof/>
            <w:webHidden/>
          </w:rPr>
          <w:instrText xml:space="preserve"> PAGEREF _Toc26530788 \h </w:instrText>
        </w:r>
        <w:r>
          <w:rPr>
            <w:noProof/>
            <w:webHidden/>
          </w:rPr>
        </w:r>
        <w:r>
          <w:rPr>
            <w:noProof/>
            <w:webHidden/>
          </w:rPr>
          <w:fldChar w:fldCharType="separate"/>
        </w:r>
        <w:r>
          <w:rPr>
            <w:noProof/>
            <w:webHidden/>
          </w:rPr>
          <w:t>18</w:t>
        </w:r>
        <w:r>
          <w:rPr>
            <w:noProof/>
            <w:webHidden/>
          </w:rPr>
          <w:fldChar w:fldCharType="end"/>
        </w:r>
      </w:hyperlink>
    </w:p>
    <w:p w14:paraId="562EFAF0" w14:textId="775FA55E" w:rsidR="00BA2AED" w:rsidRDefault="00BA2AED">
      <w:pPr>
        <w:pStyle w:val="TableofFigures"/>
        <w:tabs>
          <w:tab w:val="right" w:leader="dot" w:pos="9350"/>
        </w:tabs>
        <w:rPr>
          <w:noProof/>
          <w:sz w:val="22"/>
        </w:rPr>
      </w:pPr>
      <w:hyperlink w:anchor="_Toc26530789" w:history="1">
        <w:r w:rsidRPr="00BF1700">
          <w:rPr>
            <w:rStyle w:val="Hyperlink"/>
            <w:noProof/>
          </w:rPr>
          <w:t>Figure 19:  Appointment No-Show</w:t>
        </w:r>
        <w:r>
          <w:rPr>
            <w:noProof/>
            <w:webHidden/>
          </w:rPr>
          <w:tab/>
        </w:r>
        <w:r>
          <w:rPr>
            <w:noProof/>
            <w:webHidden/>
          </w:rPr>
          <w:fldChar w:fldCharType="begin"/>
        </w:r>
        <w:r>
          <w:rPr>
            <w:noProof/>
            <w:webHidden/>
          </w:rPr>
          <w:instrText xml:space="preserve"> PAGEREF _Toc26530789 \h </w:instrText>
        </w:r>
        <w:r>
          <w:rPr>
            <w:noProof/>
            <w:webHidden/>
          </w:rPr>
        </w:r>
        <w:r>
          <w:rPr>
            <w:noProof/>
            <w:webHidden/>
          </w:rPr>
          <w:fldChar w:fldCharType="separate"/>
        </w:r>
        <w:r>
          <w:rPr>
            <w:noProof/>
            <w:webHidden/>
          </w:rPr>
          <w:t>19</w:t>
        </w:r>
        <w:r>
          <w:rPr>
            <w:noProof/>
            <w:webHidden/>
          </w:rPr>
          <w:fldChar w:fldCharType="end"/>
        </w:r>
      </w:hyperlink>
    </w:p>
    <w:p w14:paraId="635DBC80" w14:textId="4DD480ED" w:rsidR="00BA2AED" w:rsidRDefault="00BA2AED">
      <w:pPr>
        <w:pStyle w:val="TableofFigures"/>
        <w:tabs>
          <w:tab w:val="right" w:leader="dot" w:pos="9350"/>
        </w:tabs>
        <w:rPr>
          <w:noProof/>
          <w:sz w:val="22"/>
        </w:rPr>
      </w:pPr>
      <w:hyperlink w:anchor="_Toc26530790" w:history="1">
        <w:r w:rsidRPr="00BF1700">
          <w:rPr>
            <w:rStyle w:val="Hyperlink"/>
            <w:noProof/>
          </w:rPr>
          <w:t>Figure 20:  MRTC Find Appointment Dialog</w:t>
        </w:r>
        <w:r>
          <w:rPr>
            <w:noProof/>
            <w:webHidden/>
          </w:rPr>
          <w:tab/>
        </w:r>
        <w:r>
          <w:rPr>
            <w:noProof/>
            <w:webHidden/>
          </w:rPr>
          <w:fldChar w:fldCharType="begin"/>
        </w:r>
        <w:r>
          <w:rPr>
            <w:noProof/>
            <w:webHidden/>
          </w:rPr>
          <w:instrText xml:space="preserve"> PAGEREF _Toc26530790 \h </w:instrText>
        </w:r>
        <w:r>
          <w:rPr>
            <w:noProof/>
            <w:webHidden/>
          </w:rPr>
        </w:r>
        <w:r>
          <w:rPr>
            <w:noProof/>
            <w:webHidden/>
          </w:rPr>
          <w:fldChar w:fldCharType="separate"/>
        </w:r>
        <w:r>
          <w:rPr>
            <w:noProof/>
            <w:webHidden/>
          </w:rPr>
          <w:t>20</w:t>
        </w:r>
        <w:r>
          <w:rPr>
            <w:noProof/>
            <w:webHidden/>
          </w:rPr>
          <w:fldChar w:fldCharType="end"/>
        </w:r>
      </w:hyperlink>
    </w:p>
    <w:p w14:paraId="1E15693F" w14:textId="04D550F2" w:rsidR="00BA2AED" w:rsidRDefault="00BA2AED">
      <w:pPr>
        <w:pStyle w:val="TableofFigures"/>
        <w:tabs>
          <w:tab w:val="right" w:leader="dot" w:pos="9350"/>
        </w:tabs>
        <w:rPr>
          <w:noProof/>
          <w:sz w:val="22"/>
        </w:rPr>
      </w:pPr>
      <w:hyperlink w:anchor="_Toc26530791" w:history="1">
        <w:r w:rsidRPr="00BF1700">
          <w:rPr>
            <w:rStyle w:val="Hyperlink"/>
            <w:noProof/>
          </w:rPr>
          <w:t>Figure 21:  Expanded Entry Dialog</w:t>
        </w:r>
        <w:r>
          <w:rPr>
            <w:noProof/>
            <w:webHidden/>
          </w:rPr>
          <w:tab/>
        </w:r>
        <w:r>
          <w:rPr>
            <w:noProof/>
            <w:webHidden/>
          </w:rPr>
          <w:fldChar w:fldCharType="begin"/>
        </w:r>
        <w:r>
          <w:rPr>
            <w:noProof/>
            <w:webHidden/>
          </w:rPr>
          <w:instrText xml:space="preserve"> PAGEREF _Toc26530791 \h </w:instrText>
        </w:r>
        <w:r>
          <w:rPr>
            <w:noProof/>
            <w:webHidden/>
          </w:rPr>
        </w:r>
        <w:r>
          <w:rPr>
            <w:noProof/>
            <w:webHidden/>
          </w:rPr>
          <w:fldChar w:fldCharType="separate"/>
        </w:r>
        <w:r>
          <w:rPr>
            <w:noProof/>
            <w:webHidden/>
          </w:rPr>
          <w:t>21</w:t>
        </w:r>
        <w:r>
          <w:rPr>
            <w:noProof/>
            <w:webHidden/>
          </w:rPr>
          <w:fldChar w:fldCharType="end"/>
        </w:r>
      </w:hyperlink>
    </w:p>
    <w:p w14:paraId="36735B32" w14:textId="19044E0C" w:rsidR="00BA2AED" w:rsidRDefault="00BA2AED">
      <w:pPr>
        <w:pStyle w:val="TableofFigures"/>
        <w:tabs>
          <w:tab w:val="right" w:leader="dot" w:pos="9350"/>
        </w:tabs>
        <w:rPr>
          <w:noProof/>
          <w:sz w:val="22"/>
        </w:rPr>
      </w:pPr>
      <w:hyperlink w:anchor="_Toc26530792" w:history="1">
        <w:r w:rsidRPr="00BF1700">
          <w:rPr>
            <w:rStyle w:val="Hyperlink"/>
            <w:noProof/>
          </w:rPr>
          <w:t>Figure 22:  Print Pending Appointments</w:t>
        </w:r>
        <w:r>
          <w:rPr>
            <w:noProof/>
            <w:webHidden/>
          </w:rPr>
          <w:tab/>
        </w:r>
        <w:r>
          <w:rPr>
            <w:noProof/>
            <w:webHidden/>
          </w:rPr>
          <w:fldChar w:fldCharType="begin"/>
        </w:r>
        <w:r>
          <w:rPr>
            <w:noProof/>
            <w:webHidden/>
          </w:rPr>
          <w:instrText xml:space="preserve"> PAGEREF _Toc26530792 \h </w:instrText>
        </w:r>
        <w:r>
          <w:rPr>
            <w:noProof/>
            <w:webHidden/>
          </w:rPr>
        </w:r>
        <w:r>
          <w:rPr>
            <w:noProof/>
            <w:webHidden/>
          </w:rPr>
          <w:fldChar w:fldCharType="separate"/>
        </w:r>
        <w:r>
          <w:rPr>
            <w:noProof/>
            <w:webHidden/>
          </w:rPr>
          <w:t>21</w:t>
        </w:r>
        <w:r>
          <w:rPr>
            <w:noProof/>
            <w:webHidden/>
          </w:rPr>
          <w:fldChar w:fldCharType="end"/>
        </w:r>
      </w:hyperlink>
    </w:p>
    <w:p w14:paraId="027E67AE" w14:textId="3A6B625B" w:rsidR="00BA2AED" w:rsidRDefault="00BA2AED">
      <w:pPr>
        <w:pStyle w:val="TableofFigures"/>
        <w:tabs>
          <w:tab w:val="right" w:leader="dot" w:pos="9350"/>
        </w:tabs>
        <w:rPr>
          <w:noProof/>
          <w:sz w:val="22"/>
        </w:rPr>
      </w:pPr>
      <w:hyperlink w:anchor="_Toc26530793" w:history="1">
        <w:r w:rsidRPr="00BF1700">
          <w:rPr>
            <w:rStyle w:val="Hyperlink"/>
            <w:noProof/>
          </w:rPr>
          <w:t>Figure 23:  Pending Appointments Printout</w:t>
        </w:r>
        <w:r>
          <w:rPr>
            <w:noProof/>
            <w:webHidden/>
          </w:rPr>
          <w:tab/>
        </w:r>
        <w:r>
          <w:rPr>
            <w:noProof/>
            <w:webHidden/>
          </w:rPr>
          <w:fldChar w:fldCharType="begin"/>
        </w:r>
        <w:r>
          <w:rPr>
            <w:noProof/>
            <w:webHidden/>
          </w:rPr>
          <w:instrText xml:space="preserve"> PAGEREF _Toc26530793 \h </w:instrText>
        </w:r>
        <w:r>
          <w:rPr>
            <w:noProof/>
            <w:webHidden/>
          </w:rPr>
        </w:r>
        <w:r>
          <w:rPr>
            <w:noProof/>
            <w:webHidden/>
          </w:rPr>
          <w:fldChar w:fldCharType="separate"/>
        </w:r>
        <w:r>
          <w:rPr>
            <w:noProof/>
            <w:webHidden/>
          </w:rPr>
          <w:t>22</w:t>
        </w:r>
        <w:r>
          <w:rPr>
            <w:noProof/>
            <w:webHidden/>
          </w:rPr>
          <w:fldChar w:fldCharType="end"/>
        </w:r>
      </w:hyperlink>
    </w:p>
    <w:p w14:paraId="465C41DF" w14:textId="109749E9" w:rsidR="00BA2AED" w:rsidRDefault="00BA2AED">
      <w:pPr>
        <w:pStyle w:val="TableofFigures"/>
        <w:tabs>
          <w:tab w:val="right" w:leader="dot" w:pos="9350"/>
        </w:tabs>
        <w:rPr>
          <w:noProof/>
          <w:sz w:val="22"/>
        </w:rPr>
      </w:pPr>
      <w:hyperlink w:anchor="_Toc26530794" w:history="1">
        <w:r w:rsidRPr="00BF1700">
          <w:rPr>
            <w:rStyle w:val="Hyperlink"/>
            <w:noProof/>
          </w:rPr>
          <w:t>Figure 24:  Pending Appointments Date Filter</w:t>
        </w:r>
        <w:r>
          <w:rPr>
            <w:noProof/>
            <w:webHidden/>
          </w:rPr>
          <w:tab/>
        </w:r>
        <w:r>
          <w:rPr>
            <w:noProof/>
            <w:webHidden/>
          </w:rPr>
          <w:fldChar w:fldCharType="begin"/>
        </w:r>
        <w:r>
          <w:rPr>
            <w:noProof/>
            <w:webHidden/>
          </w:rPr>
          <w:instrText xml:space="preserve"> PAGEREF _Toc26530794 \h </w:instrText>
        </w:r>
        <w:r>
          <w:rPr>
            <w:noProof/>
            <w:webHidden/>
          </w:rPr>
        </w:r>
        <w:r>
          <w:rPr>
            <w:noProof/>
            <w:webHidden/>
          </w:rPr>
          <w:fldChar w:fldCharType="separate"/>
        </w:r>
        <w:r>
          <w:rPr>
            <w:noProof/>
            <w:webHidden/>
          </w:rPr>
          <w:t>22</w:t>
        </w:r>
        <w:r>
          <w:rPr>
            <w:noProof/>
            <w:webHidden/>
          </w:rPr>
          <w:fldChar w:fldCharType="end"/>
        </w:r>
      </w:hyperlink>
    </w:p>
    <w:p w14:paraId="5C57E2AD" w14:textId="1465EDA8" w:rsidR="00BA2AED" w:rsidRDefault="00BA2AED">
      <w:pPr>
        <w:pStyle w:val="TableofFigures"/>
        <w:tabs>
          <w:tab w:val="right" w:leader="dot" w:pos="9350"/>
        </w:tabs>
        <w:rPr>
          <w:noProof/>
          <w:sz w:val="22"/>
        </w:rPr>
      </w:pPr>
      <w:hyperlink w:anchor="_Toc26530795" w:history="1">
        <w:r w:rsidRPr="00BF1700">
          <w:rPr>
            <w:rStyle w:val="Hyperlink"/>
            <w:noProof/>
          </w:rPr>
          <w:t>Figure 25:  Clinic Availability Selection Dialog</w:t>
        </w:r>
        <w:r>
          <w:rPr>
            <w:noProof/>
            <w:webHidden/>
          </w:rPr>
          <w:tab/>
        </w:r>
        <w:r>
          <w:rPr>
            <w:noProof/>
            <w:webHidden/>
          </w:rPr>
          <w:fldChar w:fldCharType="begin"/>
        </w:r>
        <w:r>
          <w:rPr>
            <w:noProof/>
            <w:webHidden/>
          </w:rPr>
          <w:instrText xml:space="preserve"> PAGEREF _Toc26530795 \h </w:instrText>
        </w:r>
        <w:r>
          <w:rPr>
            <w:noProof/>
            <w:webHidden/>
          </w:rPr>
        </w:r>
        <w:r>
          <w:rPr>
            <w:noProof/>
            <w:webHidden/>
          </w:rPr>
          <w:fldChar w:fldCharType="separate"/>
        </w:r>
        <w:r>
          <w:rPr>
            <w:noProof/>
            <w:webHidden/>
          </w:rPr>
          <w:t>23</w:t>
        </w:r>
        <w:r>
          <w:rPr>
            <w:noProof/>
            <w:webHidden/>
          </w:rPr>
          <w:fldChar w:fldCharType="end"/>
        </w:r>
      </w:hyperlink>
    </w:p>
    <w:p w14:paraId="329FEF73" w14:textId="05832B70" w:rsidR="00BA2AED" w:rsidRDefault="00BA2AED">
      <w:pPr>
        <w:pStyle w:val="TableofFigures"/>
        <w:tabs>
          <w:tab w:val="right" w:leader="dot" w:pos="9350"/>
        </w:tabs>
        <w:rPr>
          <w:noProof/>
          <w:sz w:val="22"/>
        </w:rPr>
      </w:pPr>
      <w:hyperlink w:anchor="_Toc26530796" w:history="1">
        <w:r w:rsidRPr="00BF1700">
          <w:rPr>
            <w:rStyle w:val="Hyperlink"/>
            <w:noProof/>
          </w:rPr>
          <w:t>Figure 26:  Availability Dialog</w:t>
        </w:r>
        <w:r>
          <w:rPr>
            <w:noProof/>
            <w:webHidden/>
          </w:rPr>
          <w:tab/>
        </w:r>
        <w:r>
          <w:rPr>
            <w:noProof/>
            <w:webHidden/>
          </w:rPr>
          <w:fldChar w:fldCharType="begin"/>
        </w:r>
        <w:r>
          <w:rPr>
            <w:noProof/>
            <w:webHidden/>
          </w:rPr>
          <w:instrText xml:space="preserve"> PAGEREF _Toc26530796 \h </w:instrText>
        </w:r>
        <w:r>
          <w:rPr>
            <w:noProof/>
            <w:webHidden/>
          </w:rPr>
        </w:r>
        <w:r>
          <w:rPr>
            <w:noProof/>
            <w:webHidden/>
          </w:rPr>
          <w:fldChar w:fldCharType="separate"/>
        </w:r>
        <w:r>
          <w:rPr>
            <w:noProof/>
            <w:webHidden/>
          </w:rPr>
          <w:t>24</w:t>
        </w:r>
        <w:r>
          <w:rPr>
            <w:noProof/>
            <w:webHidden/>
          </w:rPr>
          <w:fldChar w:fldCharType="end"/>
        </w:r>
      </w:hyperlink>
    </w:p>
    <w:p w14:paraId="3CB1D822" w14:textId="09684A8D" w:rsidR="00BA2AED" w:rsidRDefault="00BA2AED">
      <w:pPr>
        <w:pStyle w:val="TableofFigures"/>
        <w:tabs>
          <w:tab w:val="right" w:leader="dot" w:pos="9350"/>
        </w:tabs>
        <w:rPr>
          <w:noProof/>
          <w:sz w:val="22"/>
        </w:rPr>
      </w:pPr>
      <w:hyperlink w:anchor="_Toc26530797" w:history="1">
        <w:r w:rsidRPr="00BF1700">
          <w:rPr>
            <w:rStyle w:val="Hyperlink"/>
            <w:noProof/>
          </w:rPr>
          <w:t>Figure 27:  Scheduling Management - Prohibited Clinics</w:t>
        </w:r>
        <w:r>
          <w:rPr>
            <w:noProof/>
            <w:webHidden/>
          </w:rPr>
          <w:tab/>
        </w:r>
        <w:r>
          <w:rPr>
            <w:noProof/>
            <w:webHidden/>
          </w:rPr>
          <w:fldChar w:fldCharType="begin"/>
        </w:r>
        <w:r>
          <w:rPr>
            <w:noProof/>
            <w:webHidden/>
          </w:rPr>
          <w:instrText xml:space="preserve"> PAGEREF _Toc26530797 \h </w:instrText>
        </w:r>
        <w:r>
          <w:rPr>
            <w:noProof/>
            <w:webHidden/>
          </w:rPr>
        </w:r>
        <w:r>
          <w:rPr>
            <w:noProof/>
            <w:webHidden/>
          </w:rPr>
          <w:fldChar w:fldCharType="separate"/>
        </w:r>
        <w:r>
          <w:rPr>
            <w:noProof/>
            <w:webHidden/>
          </w:rPr>
          <w:t>25</w:t>
        </w:r>
        <w:r>
          <w:rPr>
            <w:noProof/>
            <w:webHidden/>
          </w:rPr>
          <w:fldChar w:fldCharType="end"/>
        </w:r>
      </w:hyperlink>
    </w:p>
    <w:p w14:paraId="0DBD6386" w14:textId="2F924DC3" w:rsidR="00BA2AED" w:rsidRDefault="00BA2AED">
      <w:pPr>
        <w:pStyle w:val="TableofFigures"/>
        <w:tabs>
          <w:tab w:val="right" w:leader="dot" w:pos="9350"/>
        </w:tabs>
        <w:rPr>
          <w:noProof/>
          <w:sz w:val="22"/>
        </w:rPr>
      </w:pPr>
      <w:hyperlink w:anchor="_Toc26530798" w:history="1">
        <w:r w:rsidRPr="00BF1700">
          <w:rPr>
            <w:rStyle w:val="Hyperlink"/>
            <w:noProof/>
          </w:rPr>
          <w:t>Figure 28:  Scheduling Management - Clinic Groups</w:t>
        </w:r>
        <w:r>
          <w:rPr>
            <w:noProof/>
            <w:webHidden/>
          </w:rPr>
          <w:tab/>
        </w:r>
        <w:r>
          <w:rPr>
            <w:noProof/>
            <w:webHidden/>
          </w:rPr>
          <w:fldChar w:fldCharType="begin"/>
        </w:r>
        <w:r>
          <w:rPr>
            <w:noProof/>
            <w:webHidden/>
          </w:rPr>
          <w:instrText xml:space="preserve"> PAGEREF _Toc26530798 \h </w:instrText>
        </w:r>
        <w:r>
          <w:rPr>
            <w:noProof/>
            <w:webHidden/>
          </w:rPr>
        </w:r>
        <w:r>
          <w:rPr>
            <w:noProof/>
            <w:webHidden/>
          </w:rPr>
          <w:fldChar w:fldCharType="separate"/>
        </w:r>
        <w:r>
          <w:rPr>
            <w:noProof/>
            <w:webHidden/>
          </w:rPr>
          <w:t>25</w:t>
        </w:r>
        <w:r>
          <w:rPr>
            <w:noProof/>
            <w:webHidden/>
          </w:rPr>
          <w:fldChar w:fldCharType="end"/>
        </w:r>
      </w:hyperlink>
    </w:p>
    <w:p w14:paraId="359FD6FC" w14:textId="6EDC47AD" w:rsidR="00BA2AED" w:rsidRDefault="00BA2AED">
      <w:pPr>
        <w:pStyle w:val="TableofFigures"/>
        <w:tabs>
          <w:tab w:val="right" w:leader="dot" w:pos="9350"/>
        </w:tabs>
        <w:rPr>
          <w:noProof/>
          <w:sz w:val="22"/>
        </w:rPr>
      </w:pPr>
      <w:hyperlink w:anchor="_Toc26530799" w:history="1">
        <w:r w:rsidRPr="00BF1700">
          <w:rPr>
            <w:rStyle w:val="Hyperlink"/>
            <w:noProof/>
          </w:rPr>
          <w:t>Figure 29:  Reports Tab - Audit Activity</w:t>
        </w:r>
        <w:r>
          <w:rPr>
            <w:noProof/>
            <w:webHidden/>
          </w:rPr>
          <w:tab/>
        </w:r>
        <w:r>
          <w:rPr>
            <w:noProof/>
            <w:webHidden/>
          </w:rPr>
          <w:fldChar w:fldCharType="begin"/>
        </w:r>
        <w:r>
          <w:rPr>
            <w:noProof/>
            <w:webHidden/>
          </w:rPr>
          <w:instrText xml:space="preserve"> PAGEREF _Toc26530799 \h </w:instrText>
        </w:r>
        <w:r>
          <w:rPr>
            <w:noProof/>
            <w:webHidden/>
          </w:rPr>
        </w:r>
        <w:r>
          <w:rPr>
            <w:noProof/>
            <w:webHidden/>
          </w:rPr>
          <w:fldChar w:fldCharType="separate"/>
        </w:r>
        <w:r>
          <w:rPr>
            <w:noProof/>
            <w:webHidden/>
          </w:rPr>
          <w:t>26</w:t>
        </w:r>
        <w:r>
          <w:rPr>
            <w:noProof/>
            <w:webHidden/>
          </w:rPr>
          <w:fldChar w:fldCharType="end"/>
        </w:r>
      </w:hyperlink>
    </w:p>
    <w:p w14:paraId="50074A14" w14:textId="25307A50" w:rsidR="00BA2AED" w:rsidRDefault="00BA2AED">
      <w:pPr>
        <w:pStyle w:val="TableofFigures"/>
        <w:tabs>
          <w:tab w:val="right" w:leader="dot" w:pos="9350"/>
        </w:tabs>
        <w:rPr>
          <w:noProof/>
          <w:sz w:val="22"/>
        </w:rPr>
      </w:pPr>
      <w:hyperlink w:anchor="_Toc26530800" w:history="1">
        <w:r w:rsidRPr="00BF1700">
          <w:rPr>
            <w:rStyle w:val="Hyperlink"/>
            <w:noProof/>
          </w:rPr>
          <w:t>Figure 30:  Reports Tab - Clinic Reports</w:t>
        </w:r>
        <w:r>
          <w:rPr>
            <w:noProof/>
            <w:webHidden/>
          </w:rPr>
          <w:tab/>
        </w:r>
        <w:r>
          <w:rPr>
            <w:noProof/>
            <w:webHidden/>
          </w:rPr>
          <w:fldChar w:fldCharType="begin"/>
        </w:r>
        <w:r>
          <w:rPr>
            <w:noProof/>
            <w:webHidden/>
          </w:rPr>
          <w:instrText xml:space="preserve"> PAGEREF _Toc26530800 \h </w:instrText>
        </w:r>
        <w:r>
          <w:rPr>
            <w:noProof/>
            <w:webHidden/>
          </w:rPr>
        </w:r>
        <w:r>
          <w:rPr>
            <w:noProof/>
            <w:webHidden/>
          </w:rPr>
          <w:fldChar w:fldCharType="separate"/>
        </w:r>
        <w:r>
          <w:rPr>
            <w:noProof/>
            <w:webHidden/>
          </w:rPr>
          <w:t>26</w:t>
        </w:r>
        <w:r>
          <w:rPr>
            <w:noProof/>
            <w:webHidden/>
          </w:rPr>
          <w:fldChar w:fldCharType="end"/>
        </w:r>
      </w:hyperlink>
    </w:p>
    <w:p w14:paraId="42B1B483" w14:textId="715E8E1E" w:rsidR="00BA2AED" w:rsidRDefault="00BA2AED">
      <w:pPr>
        <w:pStyle w:val="TableofFigures"/>
        <w:tabs>
          <w:tab w:val="right" w:leader="dot" w:pos="9350"/>
        </w:tabs>
        <w:rPr>
          <w:noProof/>
          <w:sz w:val="22"/>
        </w:rPr>
      </w:pPr>
      <w:hyperlink w:anchor="_Toc26530801" w:history="1">
        <w:r w:rsidRPr="00BF1700">
          <w:rPr>
            <w:rStyle w:val="Hyperlink"/>
            <w:noProof/>
          </w:rPr>
          <w:t>Figure 31:  Trace Log</w:t>
        </w:r>
        <w:r>
          <w:rPr>
            <w:noProof/>
            <w:webHidden/>
          </w:rPr>
          <w:tab/>
        </w:r>
        <w:r>
          <w:rPr>
            <w:noProof/>
            <w:webHidden/>
          </w:rPr>
          <w:fldChar w:fldCharType="begin"/>
        </w:r>
        <w:r>
          <w:rPr>
            <w:noProof/>
            <w:webHidden/>
          </w:rPr>
          <w:instrText xml:space="preserve"> PAGEREF _Toc26530801 \h </w:instrText>
        </w:r>
        <w:r>
          <w:rPr>
            <w:noProof/>
            <w:webHidden/>
          </w:rPr>
        </w:r>
        <w:r>
          <w:rPr>
            <w:noProof/>
            <w:webHidden/>
          </w:rPr>
          <w:fldChar w:fldCharType="separate"/>
        </w:r>
        <w:r>
          <w:rPr>
            <w:noProof/>
            <w:webHidden/>
          </w:rPr>
          <w:t>27</w:t>
        </w:r>
        <w:r>
          <w:rPr>
            <w:noProof/>
            <w:webHidden/>
          </w:rPr>
          <w:fldChar w:fldCharType="end"/>
        </w:r>
      </w:hyperlink>
    </w:p>
    <w:p w14:paraId="3666D7DD" w14:textId="1F0D158F" w:rsidR="00BA2AED" w:rsidRDefault="00BA2AED">
      <w:pPr>
        <w:pStyle w:val="TableofFigures"/>
        <w:tabs>
          <w:tab w:val="right" w:leader="dot" w:pos="9350"/>
        </w:tabs>
        <w:rPr>
          <w:noProof/>
          <w:sz w:val="22"/>
        </w:rPr>
      </w:pPr>
      <w:hyperlink w:anchor="_Toc26530802" w:history="1">
        <w:r w:rsidRPr="00BF1700">
          <w:rPr>
            <w:rStyle w:val="Hyperlink"/>
            <w:noProof/>
          </w:rPr>
          <w:t>Figure 32:  VSE GUI Logon</w:t>
        </w:r>
        <w:r>
          <w:rPr>
            <w:noProof/>
            <w:webHidden/>
          </w:rPr>
          <w:tab/>
        </w:r>
        <w:r>
          <w:rPr>
            <w:noProof/>
            <w:webHidden/>
          </w:rPr>
          <w:fldChar w:fldCharType="begin"/>
        </w:r>
        <w:r>
          <w:rPr>
            <w:noProof/>
            <w:webHidden/>
          </w:rPr>
          <w:instrText xml:space="preserve"> PAGEREF _Toc26530802 \h </w:instrText>
        </w:r>
        <w:r>
          <w:rPr>
            <w:noProof/>
            <w:webHidden/>
          </w:rPr>
        </w:r>
        <w:r>
          <w:rPr>
            <w:noProof/>
            <w:webHidden/>
          </w:rPr>
          <w:fldChar w:fldCharType="separate"/>
        </w:r>
        <w:r>
          <w:rPr>
            <w:noProof/>
            <w:webHidden/>
          </w:rPr>
          <w:t>28</w:t>
        </w:r>
        <w:r>
          <w:rPr>
            <w:noProof/>
            <w:webHidden/>
          </w:rPr>
          <w:fldChar w:fldCharType="end"/>
        </w:r>
      </w:hyperlink>
    </w:p>
    <w:p w14:paraId="2273FDB2" w14:textId="77453A6D" w:rsidR="00BA2AED" w:rsidRDefault="00BA2AED">
      <w:pPr>
        <w:pStyle w:val="TableofFigures"/>
        <w:tabs>
          <w:tab w:val="right" w:leader="dot" w:pos="9350"/>
        </w:tabs>
        <w:rPr>
          <w:noProof/>
          <w:sz w:val="22"/>
        </w:rPr>
      </w:pPr>
      <w:hyperlink w:anchor="_Toc26530803" w:history="1">
        <w:r w:rsidRPr="00BF1700">
          <w:rPr>
            <w:rStyle w:val="Hyperlink"/>
            <w:noProof/>
          </w:rPr>
          <w:t>Figure 33:  Code Extract 1</w:t>
        </w:r>
        <w:r>
          <w:rPr>
            <w:noProof/>
            <w:webHidden/>
          </w:rPr>
          <w:tab/>
        </w:r>
        <w:r>
          <w:rPr>
            <w:noProof/>
            <w:webHidden/>
          </w:rPr>
          <w:fldChar w:fldCharType="begin"/>
        </w:r>
        <w:r>
          <w:rPr>
            <w:noProof/>
            <w:webHidden/>
          </w:rPr>
          <w:instrText xml:space="preserve"> PAGEREF _Toc26530803 \h </w:instrText>
        </w:r>
        <w:r>
          <w:rPr>
            <w:noProof/>
            <w:webHidden/>
          </w:rPr>
        </w:r>
        <w:r>
          <w:rPr>
            <w:noProof/>
            <w:webHidden/>
          </w:rPr>
          <w:fldChar w:fldCharType="separate"/>
        </w:r>
        <w:r>
          <w:rPr>
            <w:noProof/>
            <w:webHidden/>
          </w:rPr>
          <w:t>32</w:t>
        </w:r>
        <w:r>
          <w:rPr>
            <w:noProof/>
            <w:webHidden/>
          </w:rPr>
          <w:fldChar w:fldCharType="end"/>
        </w:r>
      </w:hyperlink>
    </w:p>
    <w:p w14:paraId="56D86948" w14:textId="4FD02A18" w:rsidR="00BA2AED" w:rsidRDefault="00BA2AED">
      <w:pPr>
        <w:pStyle w:val="TableofFigures"/>
        <w:tabs>
          <w:tab w:val="right" w:leader="dot" w:pos="9350"/>
        </w:tabs>
        <w:rPr>
          <w:noProof/>
          <w:sz w:val="22"/>
        </w:rPr>
      </w:pPr>
      <w:hyperlink w:anchor="_Toc26530804" w:history="1">
        <w:r w:rsidRPr="00BF1700">
          <w:rPr>
            <w:rStyle w:val="Hyperlink"/>
            <w:noProof/>
          </w:rPr>
          <w:t>Figure 34:  Code Extract 2</w:t>
        </w:r>
        <w:r>
          <w:rPr>
            <w:noProof/>
            <w:webHidden/>
          </w:rPr>
          <w:tab/>
        </w:r>
        <w:r>
          <w:rPr>
            <w:noProof/>
            <w:webHidden/>
          </w:rPr>
          <w:fldChar w:fldCharType="begin"/>
        </w:r>
        <w:r>
          <w:rPr>
            <w:noProof/>
            <w:webHidden/>
          </w:rPr>
          <w:instrText xml:space="preserve"> PAGEREF _Toc26530804 \h </w:instrText>
        </w:r>
        <w:r>
          <w:rPr>
            <w:noProof/>
            <w:webHidden/>
          </w:rPr>
        </w:r>
        <w:r>
          <w:rPr>
            <w:noProof/>
            <w:webHidden/>
          </w:rPr>
          <w:fldChar w:fldCharType="separate"/>
        </w:r>
        <w:r>
          <w:rPr>
            <w:noProof/>
            <w:webHidden/>
          </w:rPr>
          <w:t>32</w:t>
        </w:r>
        <w:r>
          <w:rPr>
            <w:noProof/>
            <w:webHidden/>
          </w:rPr>
          <w:fldChar w:fldCharType="end"/>
        </w:r>
      </w:hyperlink>
    </w:p>
    <w:p w14:paraId="474BE445" w14:textId="43E55952" w:rsidR="00BA2AED" w:rsidRDefault="00BA2AED">
      <w:pPr>
        <w:pStyle w:val="TableofFigures"/>
        <w:tabs>
          <w:tab w:val="right" w:leader="dot" w:pos="9350"/>
        </w:tabs>
        <w:rPr>
          <w:noProof/>
          <w:sz w:val="22"/>
        </w:rPr>
      </w:pPr>
      <w:hyperlink w:anchor="_Toc26530805" w:history="1">
        <w:r w:rsidRPr="00BF1700">
          <w:rPr>
            <w:rStyle w:val="Hyperlink"/>
            <w:noProof/>
          </w:rPr>
          <w:t>Figure 35:  Trace Log Capability Shortcut</w:t>
        </w:r>
        <w:r>
          <w:rPr>
            <w:noProof/>
            <w:webHidden/>
          </w:rPr>
          <w:tab/>
        </w:r>
        <w:r>
          <w:rPr>
            <w:noProof/>
            <w:webHidden/>
          </w:rPr>
          <w:fldChar w:fldCharType="begin"/>
        </w:r>
        <w:r>
          <w:rPr>
            <w:noProof/>
            <w:webHidden/>
          </w:rPr>
          <w:instrText xml:space="preserve"> PAGEREF _Toc26530805 \h </w:instrText>
        </w:r>
        <w:r>
          <w:rPr>
            <w:noProof/>
            <w:webHidden/>
          </w:rPr>
        </w:r>
        <w:r>
          <w:rPr>
            <w:noProof/>
            <w:webHidden/>
          </w:rPr>
          <w:fldChar w:fldCharType="separate"/>
        </w:r>
        <w:r>
          <w:rPr>
            <w:noProof/>
            <w:webHidden/>
          </w:rPr>
          <w:t>45</w:t>
        </w:r>
        <w:r>
          <w:rPr>
            <w:noProof/>
            <w:webHidden/>
          </w:rPr>
          <w:fldChar w:fldCharType="end"/>
        </w:r>
      </w:hyperlink>
    </w:p>
    <w:p w14:paraId="4581013C" w14:textId="01ADFE54" w:rsidR="00BA2AED" w:rsidRDefault="00BA2AED">
      <w:pPr>
        <w:pStyle w:val="TableofFigures"/>
        <w:tabs>
          <w:tab w:val="right" w:leader="dot" w:pos="9350"/>
        </w:tabs>
        <w:rPr>
          <w:noProof/>
          <w:sz w:val="22"/>
        </w:rPr>
      </w:pPr>
      <w:hyperlink w:anchor="_Toc26530806" w:history="1">
        <w:r w:rsidRPr="00BF1700">
          <w:rPr>
            <w:rStyle w:val="Hyperlink"/>
            <w:noProof/>
          </w:rPr>
          <w:t>Figure 36:  Show Trace Log Menu Option</w:t>
        </w:r>
        <w:r>
          <w:rPr>
            <w:noProof/>
            <w:webHidden/>
          </w:rPr>
          <w:tab/>
        </w:r>
        <w:r>
          <w:rPr>
            <w:noProof/>
            <w:webHidden/>
          </w:rPr>
          <w:fldChar w:fldCharType="begin"/>
        </w:r>
        <w:r>
          <w:rPr>
            <w:noProof/>
            <w:webHidden/>
          </w:rPr>
          <w:instrText xml:space="preserve"> PAGEREF _Toc26530806 \h </w:instrText>
        </w:r>
        <w:r>
          <w:rPr>
            <w:noProof/>
            <w:webHidden/>
          </w:rPr>
        </w:r>
        <w:r>
          <w:rPr>
            <w:noProof/>
            <w:webHidden/>
          </w:rPr>
          <w:fldChar w:fldCharType="separate"/>
        </w:r>
        <w:r>
          <w:rPr>
            <w:noProof/>
            <w:webHidden/>
          </w:rPr>
          <w:t>46</w:t>
        </w:r>
        <w:r>
          <w:rPr>
            <w:noProof/>
            <w:webHidden/>
          </w:rPr>
          <w:fldChar w:fldCharType="end"/>
        </w:r>
      </w:hyperlink>
    </w:p>
    <w:p w14:paraId="0119304B" w14:textId="7F10F6DD" w:rsidR="00BA2AED" w:rsidRDefault="00BA2AED">
      <w:pPr>
        <w:pStyle w:val="TableofFigures"/>
        <w:tabs>
          <w:tab w:val="right" w:leader="dot" w:pos="9350"/>
        </w:tabs>
        <w:rPr>
          <w:noProof/>
          <w:sz w:val="22"/>
        </w:rPr>
      </w:pPr>
      <w:hyperlink w:anchor="_Toc26530807" w:history="1">
        <w:r w:rsidRPr="00BF1700">
          <w:rPr>
            <w:rStyle w:val="Hyperlink"/>
            <w:noProof/>
          </w:rPr>
          <w:t>Figure 37:  Trace Log</w:t>
        </w:r>
        <w:r>
          <w:rPr>
            <w:noProof/>
            <w:webHidden/>
          </w:rPr>
          <w:tab/>
        </w:r>
        <w:r>
          <w:rPr>
            <w:noProof/>
            <w:webHidden/>
          </w:rPr>
          <w:fldChar w:fldCharType="begin"/>
        </w:r>
        <w:r>
          <w:rPr>
            <w:noProof/>
            <w:webHidden/>
          </w:rPr>
          <w:instrText xml:space="preserve"> PAGEREF _Toc26530807 \h </w:instrText>
        </w:r>
        <w:r>
          <w:rPr>
            <w:noProof/>
            <w:webHidden/>
          </w:rPr>
        </w:r>
        <w:r>
          <w:rPr>
            <w:noProof/>
            <w:webHidden/>
          </w:rPr>
          <w:fldChar w:fldCharType="separate"/>
        </w:r>
        <w:r>
          <w:rPr>
            <w:noProof/>
            <w:webHidden/>
          </w:rPr>
          <w:t>46</w:t>
        </w:r>
        <w:r>
          <w:rPr>
            <w:noProof/>
            <w:webHidden/>
          </w:rPr>
          <w:fldChar w:fldCharType="end"/>
        </w:r>
      </w:hyperlink>
    </w:p>
    <w:p w14:paraId="3E5E6A63" w14:textId="77B6C886" w:rsidR="00BA2AED" w:rsidRDefault="00BA2AED">
      <w:pPr>
        <w:pStyle w:val="TableofFigures"/>
        <w:tabs>
          <w:tab w:val="right" w:leader="dot" w:pos="9350"/>
        </w:tabs>
        <w:rPr>
          <w:noProof/>
          <w:sz w:val="22"/>
        </w:rPr>
      </w:pPr>
      <w:hyperlink w:anchor="_Toc26530808" w:history="1">
        <w:r w:rsidRPr="00BF1700">
          <w:rPr>
            <w:rStyle w:val="Hyperlink"/>
            <w:noProof/>
          </w:rPr>
          <w:t>Figure 38:  Saving the Trace Log</w:t>
        </w:r>
        <w:r>
          <w:rPr>
            <w:noProof/>
            <w:webHidden/>
          </w:rPr>
          <w:tab/>
        </w:r>
        <w:r>
          <w:rPr>
            <w:noProof/>
            <w:webHidden/>
          </w:rPr>
          <w:fldChar w:fldCharType="begin"/>
        </w:r>
        <w:r>
          <w:rPr>
            <w:noProof/>
            <w:webHidden/>
          </w:rPr>
          <w:instrText xml:space="preserve"> PAGEREF _Toc26530808 \h </w:instrText>
        </w:r>
        <w:r>
          <w:rPr>
            <w:noProof/>
            <w:webHidden/>
          </w:rPr>
        </w:r>
        <w:r>
          <w:rPr>
            <w:noProof/>
            <w:webHidden/>
          </w:rPr>
          <w:fldChar w:fldCharType="separate"/>
        </w:r>
        <w:r>
          <w:rPr>
            <w:noProof/>
            <w:webHidden/>
          </w:rPr>
          <w:t>47</w:t>
        </w:r>
        <w:r>
          <w:rPr>
            <w:noProof/>
            <w:webHidden/>
          </w:rPr>
          <w:fldChar w:fldCharType="end"/>
        </w:r>
      </w:hyperlink>
    </w:p>
    <w:p w14:paraId="47243A32" w14:textId="488FDE12" w:rsidR="00BA2AED" w:rsidRDefault="00BA2AED">
      <w:pPr>
        <w:pStyle w:val="TableofFigures"/>
        <w:tabs>
          <w:tab w:val="right" w:leader="dot" w:pos="9350"/>
        </w:tabs>
        <w:rPr>
          <w:noProof/>
          <w:sz w:val="22"/>
        </w:rPr>
      </w:pPr>
      <w:hyperlink w:anchor="_Toc26530809" w:history="1">
        <w:r w:rsidRPr="00BF1700">
          <w:rPr>
            <w:rStyle w:val="Hyperlink"/>
            <w:noProof/>
          </w:rPr>
          <w:t>Figure 39:  Request Query</w:t>
        </w:r>
        <w:r>
          <w:rPr>
            <w:noProof/>
            <w:webHidden/>
          </w:rPr>
          <w:tab/>
        </w:r>
        <w:r>
          <w:rPr>
            <w:noProof/>
            <w:webHidden/>
          </w:rPr>
          <w:fldChar w:fldCharType="begin"/>
        </w:r>
        <w:r>
          <w:rPr>
            <w:noProof/>
            <w:webHidden/>
          </w:rPr>
          <w:instrText xml:space="preserve"> PAGEREF _Toc26530809 \h </w:instrText>
        </w:r>
        <w:r>
          <w:rPr>
            <w:noProof/>
            <w:webHidden/>
          </w:rPr>
        </w:r>
        <w:r>
          <w:rPr>
            <w:noProof/>
            <w:webHidden/>
          </w:rPr>
          <w:fldChar w:fldCharType="separate"/>
        </w:r>
        <w:r>
          <w:rPr>
            <w:noProof/>
            <w:webHidden/>
          </w:rPr>
          <w:t>48</w:t>
        </w:r>
        <w:r>
          <w:rPr>
            <w:noProof/>
            <w:webHidden/>
          </w:rPr>
          <w:fldChar w:fldCharType="end"/>
        </w:r>
      </w:hyperlink>
    </w:p>
    <w:p w14:paraId="53D97A7D" w14:textId="3D235F73" w:rsidR="00BA2AED" w:rsidRDefault="00BA2AED">
      <w:pPr>
        <w:pStyle w:val="TableofFigures"/>
        <w:tabs>
          <w:tab w:val="right" w:leader="dot" w:pos="9350"/>
        </w:tabs>
        <w:rPr>
          <w:noProof/>
          <w:sz w:val="22"/>
        </w:rPr>
      </w:pPr>
      <w:hyperlink w:anchor="_Toc26530810" w:history="1">
        <w:r w:rsidRPr="00BF1700">
          <w:rPr>
            <w:rStyle w:val="Hyperlink"/>
            <w:noProof/>
          </w:rPr>
          <w:t>Figure 40:  Query Results</w:t>
        </w:r>
        <w:r>
          <w:rPr>
            <w:noProof/>
            <w:webHidden/>
          </w:rPr>
          <w:tab/>
        </w:r>
        <w:r>
          <w:rPr>
            <w:noProof/>
            <w:webHidden/>
          </w:rPr>
          <w:fldChar w:fldCharType="begin"/>
        </w:r>
        <w:r>
          <w:rPr>
            <w:noProof/>
            <w:webHidden/>
          </w:rPr>
          <w:instrText xml:space="preserve"> PAGEREF _Toc26530810 \h </w:instrText>
        </w:r>
        <w:r>
          <w:rPr>
            <w:noProof/>
            <w:webHidden/>
          </w:rPr>
        </w:r>
        <w:r>
          <w:rPr>
            <w:noProof/>
            <w:webHidden/>
          </w:rPr>
          <w:fldChar w:fldCharType="separate"/>
        </w:r>
        <w:r>
          <w:rPr>
            <w:noProof/>
            <w:webHidden/>
          </w:rPr>
          <w:t>49</w:t>
        </w:r>
        <w:r>
          <w:rPr>
            <w:noProof/>
            <w:webHidden/>
          </w:rPr>
          <w:fldChar w:fldCharType="end"/>
        </w:r>
      </w:hyperlink>
    </w:p>
    <w:p w14:paraId="593CDD95" w14:textId="4AC63823" w:rsidR="00BA2AED" w:rsidRDefault="00BA2AED">
      <w:pPr>
        <w:pStyle w:val="TableofFigures"/>
        <w:tabs>
          <w:tab w:val="right" w:leader="dot" w:pos="9350"/>
        </w:tabs>
        <w:rPr>
          <w:noProof/>
          <w:sz w:val="22"/>
        </w:rPr>
      </w:pPr>
      <w:hyperlink w:anchor="_Toc26530811" w:history="1">
        <w:r w:rsidRPr="00BF1700">
          <w:rPr>
            <w:rStyle w:val="Hyperlink"/>
            <w:noProof/>
          </w:rPr>
          <w:t>Figure 41:  ClinSchedInstaller Properties Dialog</w:t>
        </w:r>
        <w:r>
          <w:rPr>
            <w:noProof/>
            <w:webHidden/>
          </w:rPr>
          <w:tab/>
        </w:r>
        <w:r>
          <w:rPr>
            <w:noProof/>
            <w:webHidden/>
          </w:rPr>
          <w:fldChar w:fldCharType="begin"/>
        </w:r>
        <w:r>
          <w:rPr>
            <w:noProof/>
            <w:webHidden/>
          </w:rPr>
          <w:instrText xml:space="preserve"> PAGEREF _Toc26530811 \h </w:instrText>
        </w:r>
        <w:r>
          <w:rPr>
            <w:noProof/>
            <w:webHidden/>
          </w:rPr>
        </w:r>
        <w:r>
          <w:rPr>
            <w:noProof/>
            <w:webHidden/>
          </w:rPr>
          <w:fldChar w:fldCharType="separate"/>
        </w:r>
        <w:r>
          <w:rPr>
            <w:noProof/>
            <w:webHidden/>
          </w:rPr>
          <w:t>51</w:t>
        </w:r>
        <w:r>
          <w:rPr>
            <w:noProof/>
            <w:webHidden/>
          </w:rPr>
          <w:fldChar w:fldCharType="end"/>
        </w:r>
      </w:hyperlink>
    </w:p>
    <w:p w14:paraId="0F0D849C" w14:textId="79001C8F" w:rsidR="00BA2AED" w:rsidRDefault="00BA2AED">
      <w:pPr>
        <w:pStyle w:val="TableofFigures"/>
        <w:tabs>
          <w:tab w:val="right" w:leader="dot" w:pos="9350"/>
        </w:tabs>
        <w:rPr>
          <w:noProof/>
          <w:sz w:val="22"/>
        </w:rPr>
      </w:pPr>
      <w:hyperlink w:anchor="_Toc26530812" w:history="1">
        <w:r w:rsidRPr="00BF1700">
          <w:rPr>
            <w:rStyle w:val="Hyperlink"/>
            <w:noProof/>
          </w:rPr>
          <w:t>Figure 42:  ProductCode Update Dialog</w:t>
        </w:r>
        <w:r>
          <w:rPr>
            <w:noProof/>
            <w:webHidden/>
          </w:rPr>
          <w:tab/>
        </w:r>
        <w:r>
          <w:rPr>
            <w:noProof/>
            <w:webHidden/>
          </w:rPr>
          <w:fldChar w:fldCharType="begin"/>
        </w:r>
        <w:r>
          <w:rPr>
            <w:noProof/>
            <w:webHidden/>
          </w:rPr>
          <w:instrText xml:space="preserve"> PAGEREF _Toc26530812 \h </w:instrText>
        </w:r>
        <w:r>
          <w:rPr>
            <w:noProof/>
            <w:webHidden/>
          </w:rPr>
        </w:r>
        <w:r>
          <w:rPr>
            <w:noProof/>
            <w:webHidden/>
          </w:rPr>
          <w:fldChar w:fldCharType="separate"/>
        </w:r>
        <w:r>
          <w:rPr>
            <w:noProof/>
            <w:webHidden/>
          </w:rPr>
          <w:t>51</w:t>
        </w:r>
        <w:r>
          <w:rPr>
            <w:noProof/>
            <w:webHidden/>
          </w:rPr>
          <w:fldChar w:fldCharType="end"/>
        </w:r>
      </w:hyperlink>
    </w:p>
    <w:p w14:paraId="14A5023B" w14:textId="43D9B891" w:rsidR="00BA2AED" w:rsidRDefault="00BA2AED">
      <w:pPr>
        <w:pStyle w:val="TableofFigures"/>
        <w:tabs>
          <w:tab w:val="right" w:leader="dot" w:pos="9350"/>
        </w:tabs>
        <w:rPr>
          <w:noProof/>
          <w:sz w:val="22"/>
        </w:rPr>
      </w:pPr>
      <w:hyperlink w:anchor="_Toc26530813" w:history="1">
        <w:r w:rsidRPr="00BF1700">
          <w:rPr>
            <w:rStyle w:val="Hyperlink"/>
            <w:noProof/>
          </w:rPr>
          <w:t>Figure 43:  ClinSchedInstaller Properties Page and Upgrade Code Dialog</w:t>
        </w:r>
        <w:r>
          <w:rPr>
            <w:noProof/>
            <w:webHidden/>
          </w:rPr>
          <w:tab/>
        </w:r>
        <w:r>
          <w:rPr>
            <w:noProof/>
            <w:webHidden/>
          </w:rPr>
          <w:fldChar w:fldCharType="begin"/>
        </w:r>
        <w:r>
          <w:rPr>
            <w:noProof/>
            <w:webHidden/>
          </w:rPr>
          <w:instrText xml:space="preserve"> PAGEREF _Toc26530813 \h </w:instrText>
        </w:r>
        <w:r>
          <w:rPr>
            <w:noProof/>
            <w:webHidden/>
          </w:rPr>
        </w:r>
        <w:r>
          <w:rPr>
            <w:noProof/>
            <w:webHidden/>
          </w:rPr>
          <w:fldChar w:fldCharType="separate"/>
        </w:r>
        <w:r>
          <w:rPr>
            <w:noProof/>
            <w:webHidden/>
          </w:rPr>
          <w:t>52</w:t>
        </w:r>
        <w:r>
          <w:rPr>
            <w:noProof/>
            <w:webHidden/>
          </w:rPr>
          <w:fldChar w:fldCharType="end"/>
        </w:r>
      </w:hyperlink>
    </w:p>
    <w:p w14:paraId="195355B2" w14:textId="6D77A8BA" w:rsidR="00BA2AED" w:rsidRDefault="00BA2AED">
      <w:pPr>
        <w:pStyle w:val="TableofFigures"/>
        <w:tabs>
          <w:tab w:val="right" w:leader="dot" w:pos="9350"/>
        </w:tabs>
        <w:rPr>
          <w:noProof/>
          <w:sz w:val="22"/>
        </w:rPr>
      </w:pPr>
      <w:hyperlink w:anchor="_Toc26530814" w:history="1">
        <w:r w:rsidRPr="00BF1700">
          <w:rPr>
            <w:rStyle w:val="Hyperlink"/>
            <w:noProof/>
          </w:rPr>
          <w:t>Figure 44:  ClinSchedInstaller Properties Page and Product Code Dialog</w:t>
        </w:r>
        <w:r>
          <w:rPr>
            <w:noProof/>
            <w:webHidden/>
          </w:rPr>
          <w:tab/>
        </w:r>
        <w:r>
          <w:rPr>
            <w:noProof/>
            <w:webHidden/>
          </w:rPr>
          <w:fldChar w:fldCharType="begin"/>
        </w:r>
        <w:r>
          <w:rPr>
            <w:noProof/>
            <w:webHidden/>
          </w:rPr>
          <w:instrText xml:space="preserve"> PAGEREF _Toc26530814 \h </w:instrText>
        </w:r>
        <w:r>
          <w:rPr>
            <w:noProof/>
            <w:webHidden/>
          </w:rPr>
        </w:r>
        <w:r>
          <w:rPr>
            <w:noProof/>
            <w:webHidden/>
          </w:rPr>
          <w:fldChar w:fldCharType="separate"/>
        </w:r>
        <w:r>
          <w:rPr>
            <w:noProof/>
            <w:webHidden/>
          </w:rPr>
          <w:t>53</w:t>
        </w:r>
        <w:r>
          <w:rPr>
            <w:noProof/>
            <w:webHidden/>
          </w:rPr>
          <w:fldChar w:fldCharType="end"/>
        </w:r>
      </w:hyperlink>
    </w:p>
    <w:p w14:paraId="2D0B5359" w14:textId="50F9003E" w:rsidR="00BA2AED" w:rsidRDefault="00BA2AED">
      <w:pPr>
        <w:pStyle w:val="TableofFigures"/>
        <w:tabs>
          <w:tab w:val="right" w:leader="dot" w:pos="9350"/>
        </w:tabs>
        <w:rPr>
          <w:noProof/>
          <w:sz w:val="22"/>
        </w:rPr>
      </w:pPr>
      <w:hyperlink w:anchor="_Toc26530815" w:history="1">
        <w:r w:rsidRPr="00BF1700">
          <w:rPr>
            <w:rStyle w:val="Hyperlink"/>
            <w:noProof/>
          </w:rPr>
          <w:t>Figure 45:  Editing the ProductVersion Field Under Property</w:t>
        </w:r>
        <w:r>
          <w:rPr>
            <w:noProof/>
            <w:webHidden/>
          </w:rPr>
          <w:tab/>
        </w:r>
        <w:r>
          <w:rPr>
            <w:noProof/>
            <w:webHidden/>
          </w:rPr>
          <w:fldChar w:fldCharType="begin"/>
        </w:r>
        <w:r>
          <w:rPr>
            <w:noProof/>
            <w:webHidden/>
          </w:rPr>
          <w:instrText xml:space="preserve"> PAGEREF _Toc26530815 \h </w:instrText>
        </w:r>
        <w:r>
          <w:rPr>
            <w:noProof/>
            <w:webHidden/>
          </w:rPr>
        </w:r>
        <w:r>
          <w:rPr>
            <w:noProof/>
            <w:webHidden/>
          </w:rPr>
          <w:fldChar w:fldCharType="separate"/>
        </w:r>
        <w:r>
          <w:rPr>
            <w:noProof/>
            <w:webHidden/>
          </w:rPr>
          <w:t>54</w:t>
        </w:r>
        <w:r>
          <w:rPr>
            <w:noProof/>
            <w:webHidden/>
          </w:rPr>
          <w:fldChar w:fldCharType="end"/>
        </w:r>
      </w:hyperlink>
    </w:p>
    <w:p w14:paraId="26895453" w14:textId="255966EE" w:rsidR="00BA2AED" w:rsidRDefault="00BA2AED">
      <w:pPr>
        <w:pStyle w:val="TableofFigures"/>
        <w:tabs>
          <w:tab w:val="right" w:leader="dot" w:pos="9350"/>
        </w:tabs>
        <w:rPr>
          <w:noProof/>
          <w:sz w:val="22"/>
        </w:rPr>
      </w:pPr>
      <w:hyperlink w:anchor="_Toc26530816" w:history="1">
        <w:r w:rsidRPr="00BF1700">
          <w:rPr>
            <w:rStyle w:val="Hyperlink"/>
            <w:noProof/>
          </w:rPr>
          <w:t>Figure 46:  Editing the Name Field Under Shortcut</w:t>
        </w:r>
        <w:r>
          <w:rPr>
            <w:noProof/>
            <w:webHidden/>
          </w:rPr>
          <w:tab/>
        </w:r>
        <w:r>
          <w:rPr>
            <w:noProof/>
            <w:webHidden/>
          </w:rPr>
          <w:fldChar w:fldCharType="begin"/>
        </w:r>
        <w:r>
          <w:rPr>
            <w:noProof/>
            <w:webHidden/>
          </w:rPr>
          <w:instrText xml:space="preserve"> PAGEREF _Toc26530816 \h </w:instrText>
        </w:r>
        <w:r>
          <w:rPr>
            <w:noProof/>
            <w:webHidden/>
          </w:rPr>
        </w:r>
        <w:r>
          <w:rPr>
            <w:noProof/>
            <w:webHidden/>
          </w:rPr>
          <w:fldChar w:fldCharType="separate"/>
        </w:r>
        <w:r>
          <w:rPr>
            <w:noProof/>
            <w:webHidden/>
          </w:rPr>
          <w:t>55</w:t>
        </w:r>
        <w:r>
          <w:rPr>
            <w:noProof/>
            <w:webHidden/>
          </w:rPr>
          <w:fldChar w:fldCharType="end"/>
        </w:r>
      </w:hyperlink>
    </w:p>
    <w:p w14:paraId="2E33B313" w14:textId="7D74C991" w:rsidR="007F5DE7" w:rsidRDefault="007F5DE7" w:rsidP="007F5DE7">
      <w:r>
        <w:fldChar w:fldCharType="end"/>
      </w:r>
    </w:p>
    <w:p w14:paraId="1069B89F" w14:textId="77777777" w:rsidR="007F5DE7" w:rsidRDefault="007F5DE7" w:rsidP="00D41916">
      <w:pPr>
        <w:pStyle w:val="TOAHeading"/>
      </w:pPr>
      <w:r>
        <w:t>Table of Tables</w:t>
      </w:r>
    </w:p>
    <w:p w14:paraId="070CCC6D" w14:textId="21E8A26B" w:rsidR="00BA2AED" w:rsidRDefault="007F5DE7">
      <w:pPr>
        <w:pStyle w:val="TableofFigures"/>
        <w:tabs>
          <w:tab w:val="right" w:leader="dot" w:pos="9350"/>
        </w:tabs>
        <w:rPr>
          <w:noProof/>
          <w:sz w:val="22"/>
        </w:rPr>
      </w:pPr>
      <w:r>
        <w:rPr>
          <w:sz w:val="22"/>
        </w:rPr>
        <w:fldChar w:fldCharType="begin"/>
      </w:r>
      <w:r>
        <w:instrText xml:space="preserve"> TOC \h \z \c "Table" </w:instrText>
      </w:r>
      <w:r>
        <w:rPr>
          <w:sz w:val="22"/>
        </w:rPr>
        <w:fldChar w:fldCharType="separate"/>
      </w:r>
      <w:hyperlink w:anchor="_Toc26530817" w:history="1">
        <w:r w:rsidR="00BA2AED" w:rsidRPr="0059493A">
          <w:rPr>
            <w:rStyle w:val="Hyperlink"/>
            <w:noProof/>
          </w:rPr>
          <w:t>Table 1:  DateTimePicker Control Details</w:t>
        </w:r>
        <w:r w:rsidR="00BA2AED">
          <w:rPr>
            <w:noProof/>
            <w:webHidden/>
          </w:rPr>
          <w:tab/>
        </w:r>
        <w:r w:rsidR="00BA2AED">
          <w:rPr>
            <w:noProof/>
            <w:webHidden/>
          </w:rPr>
          <w:fldChar w:fldCharType="begin"/>
        </w:r>
        <w:r w:rsidR="00BA2AED">
          <w:rPr>
            <w:noProof/>
            <w:webHidden/>
          </w:rPr>
          <w:instrText xml:space="preserve"> PAGEREF _Toc26530817 \h </w:instrText>
        </w:r>
        <w:r w:rsidR="00BA2AED">
          <w:rPr>
            <w:noProof/>
            <w:webHidden/>
          </w:rPr>
        </w:r>
        <w:r w:rsidR="00BA2AED">
          <w:rPr>
            <w:noProof/>
            <w:webHidden/>
          </w:rPr>
          <w:fldChar w:fldCharType="separate"/>
        </w:r>
        <w:r w:rsidR="00BA2AED">
          <w:rPr>
            <w:noProof/>
            <w:webHidden/>
          </w:rPr>
          <w:t>30</w:t>
        </w:r>
        <w:r w:rsidR="00BA2AED">
          <w:rPr>
            <w:noProof/>
            <w:webHidden/>
          </w:rPr>
          <w:fldChar w:fldCharType="end"/>
        </w:r>
      </w:hyperlink>
    </w:p>
    <w:p w14:paraId="110B36C2" w14:textId="4A13D2CC" w:rsidR="00BA2AED" w:rsidRDefault="00BA2AED">
      <w:pPr>
        <w:pStyle w:val="TableofFigures"/>
        <w:tabs>
          <w:tab w:val="right" w:leader="dot" w:pos="9350"/>
        </w:tabs>
        <w:rPr>
          <w:noProof/>
          <w:sz w:val="22"/>
        </w:rPr>
      </w:pPr>
      <w:hyperlink w:anchor="_Toc26530818" w:history="1">
        <w:r w:rsidRPr="0059493A">
          <w:rPr>
            <w:rStyle w:val="Hyperlink"/>
            <w:noProof/>
          </w:rPr>
          <w:t>Table 2:  Module Project</w:t>
        </w:r>
        <w:r>
          <w:rPr>
            <w:noProof/>
            <w:webHidden/>
          </w:rPr>
          <w:tab/>
        </w:r>
        <w:r>
          <w:rPr>
            <w:noProof/>
            <w:webHidden/>
          </w:rPr>
          <w:fldChar w:fldCharType="begin"/>
        </w:r>
        <w:r>
          <w:rPr>
            <w:noProof/>
            <w:webHidden/>
          </w:rPr>
          <w:instrText xml:space="preserve"> PAGEREF _Toc26530818 \h </w:instrText>
        </w:r>
        <w:r>
          <w:rPr>
            <w:noProof/>
            <w:webHidden/>
          </w:rPr>
        </w:r>
        <w:r>
          <w:rPr>
            <w:noProof/>
            <w:webHidden/>
          </w:rPr>
          <w:fldChar w:fldCharType="separate"/>
        </w:r>
        <w:r>
          <w:rPr>
            <w:noProof/>
            <w:webHidden/>
          </w:rPr>
          <w:t>36</w:t>
        </w:r>
        <w:r>
          <w:rPr>
            <w:noProof/>
            <w:webHidden/>
          </w:rPr>
          <w:fldChar w:fldCharType="end"/>
        </w:r>
      </w:hyperlink>
    </w:p>
    <w:p w14:paraId="76407D0D" w14:textId="7207B72B" w:rsidR="00BA2AED" w:rsidRDefault="00BA2AED">
      <w:pPr>
        <w:pStyle w:val="TableofFigures"/>
        <w:tabs>
          <w:tab w:val="right" w:leader="dot" w:pos="9350"/>
        </w:tabs>
        <w:rPr>
          <w:noProof/>
          <w:sz w:val="22"/>
        </w:rPr>
      </w:pPr>
      <w:hyperlink w:anchor="_Toc26530819" w:history="1">
        <w:r w:rsidRPr="0059493A">
          <w:rPr>
            <w:rStyle w:val="Hyperlink"/>
            <w:noProof/>
          </w:rPr>
          <w:t>Table 3:  Module Class</w:t>
        </w:r>
        <w:r>
          <w:rPr>
            <w:noProof/>
            <w:webHidden/>
          </w:rPr>
          <w:tab/>
        </w:r>
        <w:r>
          <w:rPr>
            <w:noProof/>
            <w:webHidden/>
          </w:rPr>
          <w:fldChar w:fldCharType="begin"/>
        </w:r>
        <w:r>
          <w:rPr>
            <w:noProof/>
            <w:webHidden/>
          </w:rPr>
          <w:instrText xml:space="preserve"> PAGEREF _Toc26530819 \h </w:instrText>
        </w:r>
        <w:r>
          <w:rPr>
            <w:noProof/>
            <w:webHidden/>
          </w:rPr>
        </w:r>
        <w:r>
          <w:rPr>
            <w:noProof/>
            <w:webHidden/>
          </w:rPr>
          <w:fldChar w:fldCharType="separate"/>
        </w:r>
        <w:r>
          <w:rPr>
            <w:noProof/>
            <w:webHidden/>
          </w:rPr>
          <w:t>36</w:t>
        </w:r>
        <w:r>
          <w:rPr>
            <w:noProof/>
            <w:webHidden/>
          </w:rPr>
          <w:fldChar w:fldCharType="end"/>
        </w:r>
      </w:hyperlink>
    </w:p>
    <w:p w14:paraId="230A4DFE" w14:textId="71168C59" w:rsidR="00BA2AED" w:rsidRDefault="00BA2AED">
      <w:pPr>
        <w:pStyle w:val="TableofFigures"/>
        <w:tabs>
          <w:tab w:val="right" w:leader="dot" w:pos="9350"/>
        </w:tabs>
        <w:rPr>
          <w:noProof/>
          <w:sz w:val="22"/>
        </w:rPr>
      </w:pPr>
      <w:hyperlink w:anchor="_Toc26530820" w:history="1">
        <w:r w:rsidRPr="0059493A">
          <w:rPr>
            <w:rStyle w:val="Hyperlink"/>
            <w:noProof/>
          </w:rPr>
          <w:t>Table 4:  Controller Class</w:t>
        </w:r>
        <w:r>
          <w:rPr>
            <w:noProof/>
            <w:webHidden/>
          </w:rPr>
          <w:tab/>
        </w:r>
        <w:r>
          <w:rPr>
            <w:noProof/>
            <w:webHidden/>
          </w:rPr>
          <w:fldChar w:fldCharType="begin"/>
        </w:r>
        <w:r>
          <w:rPr>
            <w:noProof/>
            <w:webHidden/>
          </w:rPr>
          <w:instrText xml:space="preserve"> PAGEREF _Toc26530820 \h </w:instrText>
        </w:r>
        <w:r>
          <w:rPr>
            <w:noProof/>
            <w:webHidden/>
          </w:rPr>
        </w:r>
        <w:r>
          <w:rPr>
            <w:noProof/>
            <w:webHidden/>
          </w:rPr>
          <w:fldChar w:fldCharType="separate"/>
        </w:r>
        <w:r>
          <w:rPr>
            <w:noProof/>
            <w:webHidden/>
          </w:rPr>
          <w:t>37</w:t>
        </w:r>
        <w:r>
          <w:rPr>
            <w:noProof/>
            <w:webHidden/>
          </w:rPr>
          <w:fldChar w:fldCharType="end"/>
        </w:r>
      </w:hyperlink>
    </w:p>
    <w:p w14:paraId="5D5EBCE6" w14:textId="16FB74AB" w:rsidR="00BA2AED" w:rsidRDefault="00BA2AED">
      <w:pPr>
        <w:pStyle w:val="TableofFigures"/>
        <w:tabs>
          <w:tab w:val="right" w:leader="dot" w:pos="9350"/>
        </w:tabs>
        <w:rPr>
          <w:noProof/>
          <w:sz w:val="22"/>
        </w:rPr>
      </w:pPr>
      <w:hyperlink w:anchor="_Toc26530821" w:history="1">
        <w:r w:rsidRPr="0059493A">
          <w:rPr>
            <w:rStyle w:val="Hyperlink"/>
            <w:noProof/>
          </w:rPr>
          <w:t>Table 5:  Service Class</w:t>
        </w:r>
        <w:r>
          <w:rPr>
            <w:noProof/>
            <w:webHidden/>
          </w:rPr>
          <w:tab/>
        </w:r>
        <w:r>
          <w:rPr>
            <w:noProof/>
            <w:webHidden/>
          </w:rPr>
          <w:fldChar w:fldCharType="begin"/>
        </w:r>
        <w:r>
          <w:rPr>
            <w:noProof/>
            <w:webHidden/>
          </w:rPr>
          <w:instrText xml:space="preserve"> PAGEREF _Toc26530821 \h </w:instrText>
        </w:r>
        <w:r>
          <w:rPr>
            <w:noProof/>
            <w:webHidden/>
          </w:rPr>
        </w:r>
        <w:r>
          <w:rPr>
            <w:noProof/>
            <w:webHidden/>
          </w:rPr>
          <w:fldChar w:fldCharType="separate"/>
        </w:r>
        <w:r>
          <w:rPr>
            <w:noProof/>
            <w:webHidden/>
          </w:rPr>
          <w:t>38</w:t>
        </w:r>
        <w:r>
          <w:rPr>
            <w:noProof/>
            <w:webHidden/>
          </w:rPr>
          <w:fldChar w:fldCharType="end"/>
        </w:r>
      </w:hyperlink>
    </w:p>
    <w:p w14:paraId="1681A32B" w14:textId="1FDEBF2D" w:rsidR="00BA2AED" w:rsidRDefault="00BA2AED">
      <w:pPr>
        <w:pStyle w:val="TableofFigures"/>
        <w:tabs>
          <w:tab w:val="right" w:leader="dot" w:pos="9350"/>
        </w:tabs>
        <w:rPr>
          <w:noProof/>
          <w:sz w:val="22"/>
        </w:rPr>
      </w:pPr>
      <w:hyperlink w:anchor="_Toc26530822" w:history="1">
        <w:r w:rsidRPr="0059493A">
          <w:rPr>
            <w:rStyle w:val="Hyperlink"/>
            <w:noProof/>
          </w:rPr>
          <w:t>Table 6:  Rational Streams</w:t>
        </w:r>
        <w:r>
          <w:rPr>
            <w:noProof/>
            <w:webHidden/>
          </w:rPr>
          <w:tab/>
        </w:r>
        <w:r>
          <w:rPr>
            <w:noProof/>
            <w:webHidden/>
          </w:rPr>
          <w:fldChar w:fldCharType="begin"/>
        </w:r>
        <w:r>
          <w:rPr>
            <w:noProof/>
            <w:webHidden/>
          </w:rPr>
          <w:instrText xml:space="preserve"> PAGEREF _Toc26530822 \h </w:instrText>
        </w:r>
        <w:r>
          <w:rPr>
            <w:noProof/>
            <w:webHidden/>
          </w:rPr>
        </w:r>
        <w:r>
          <w:rPr>
            <w:noProof/>
            <w:webHidden/>
          </w:rPr>
          <w:fldChar w:fldCharType="separate"/>
        </w:r>
        <w:r>
          <w:rPr>
            <w:noProof/>
            <w:webHidden/>
          </w:rPr>
          <w:t>39</w:t>
        </w:r>
        <w:r>
          <w:rPr>
            <w:noProof/>
            <w:webHidden/>
          </w:rPr>
          <w:fldChar w:fldCharType="end"/>
        </w:r>
      </w:hyperlink>
    </w:p>
    <w:p w14:paraId="065D5369" w14:textId="55DC72D4" w:rsidR="00BA2AED" w:rsidRDefault="00BA2AED">
      <w:pPr>
        <w:pStyle w:val="TableofFigures"/>
        <w:tabs>
          <w:tab w:val="right" w:leader="dot" w:pos="9350"/>
        </w:tabs>
        <w:rPr>
          <w:noProof/>
          <w:sz w:val="22"/>
        </w:rPr>
      </w:pPr>
      <w:hyperlink w:anchor="_Toc26530823" w:history="1">
        <w:r w:rsidRPr="0059493A">
          <w:rPr>
            <w:rStyle w:val="Hyperlink"/>
            <w:noProof/>
          </w:rPr>
          <w:t>Table 7:  Clinical Scheduler Files</w:t>
        </w:r>
        <w:r>
          <w:rPr>
            <w:noProof/>
            <w:webHidden/>
          </w:rPr>
          <w:tab/>
        </w:r>
        <w:r>
          <w:rPr>
            <w:noProof/>
            <w:webHidden/>
          </w:rPr>
          <w:fldChar w:fldCharType="begin"/>
        </w:r>
        <w:r>
          <w:rPr>
            <w:noProof/>
            <w:webHidden/>
          </w:rPr>
          <w:instrText xml:space="preserve"> PAGEREF _Toc26530823 \h </w:instrText>
        </w:r>
        <w:r>
          <w:rPr>
            <w:noProof/>
            <w:webHidden/>
          </w:rPr>
        </w:r>
        <w:r>
          <w:rPr>
            <w:noProof/>
            <w:webHidden/>
          </w:rPr>
          <w:fldChar w:fldCharType="separate"/>
        </w:r>
        <w:r>
          <w:rPr>
            <w:noProof/>
            <w:webHidden/>
          </w:rPr>
          <w:t>42</w:t>
        </w:r>
        <w:r>
          <w:rPr>
            <w:noProof/>
            <w:webHidden/>
          </w:rPr>
          <w:fldChar w:fldCharType="end"/>
        </w:r>
      </w:hyperlink>
    </w:p>
    <w:p w14:paraId="45558BC1" w14:textId="50A63D0C" w:rsidR="00BA2AED" w:rsidRDefault="00BA2AED">
      <w:pPr>
        <w:pStyle w:val="TableofFigures"/>
        <w:tabs>
          <w:tab w:val="right" w:leader="dot" w:pos="9350"/>
        </w:tabs>
        <w:rPr>
          <w:noProof/>
          <w:sz w:val="22"/>
        </w:rPr>
      </w:pPr>
      <w:hyperlink w:anchor="_Toc26530824" w:history="1">
        <w:r w:rsidRPr="0059493A">
          <w:rPr>
            <w:rStyle w:val="Hyperlink"/>
            <w:noProof/>
          </w:rPr>
          <w:t>Table 8:  Third-Party Controls</w:t>
        </w:r>
        <w:r>
          <w:rPr>
            <w:noProof/>
            <w:webHidden/>
          </w:rPr>
          <w:tab/>
        </w:r>
        <w:r>
          <w:rPr>
            <w:noProof/>
            <w:webHidden/>
          </w:rPr>
          <w:fldChar w:fldCharType="begin"/>
        </w:r>
        <w:r>
          <w:rPr>
            <w:noProof/>
            <w:webHidden/>
          </w:rPr>
          <w:instrText xml:space="preserve"> PAGEREF _Toc26530824 \h </w:instrText>
        </w:r>
        <w:r>
          <w:rPr>
            <w:noProof/>
            <w:webHidden/>
          </w:rPr>
        </w:r>
        <w:r>
          <w:rPr>
            <w:noProof/>
            <w:webHidden/>
          </w:rPr>
          <w:fldChar w:fldCharType="separate"/>
        </w:r>
        <w:r>
          <w:rPr>
            <w:noProof/>
            <w:webHidden/>
          </w:rPr>
          <w:t>44</w:t>
        </w:r>
        <w:r>
          <w:rPr>
            <w:noProof/>
            <w:webHidden/>
          </w:rPr>
          <w:fldChar w:fldCharType="end"/>
        </w:r>
      </w:hyperlink>
    </w:p>
    <w:p w14:paraId="7DDF562F" w14:textId="400504CE" w:rsidR="00BA2AED" w:rsidRDefault="00BA2AED">
      <w:pPr>
        <w:pStyle w:val="TableofFigures"/>
        <w:tabs>
          <w:tab w:val="right" w:leader="dot" w:pos="9350"/>
        </w:tabs>
        <w:rPr>
          <w:noProof/>
          <w:sz w:val="22"/>
        </w:rPr>
      </w:pPr>
      <w:hyperlink w:anchor="_Toc26530825" w:history="1">
        <w:r w:rsidRPr="0059493A">
          <w:rPr>
            <w:rStyle w:val="Hyperlink"/>
            <w:noProof/>
          </w:rPr>
          <w:t>Table 9:  Client Configuration Files</w:t>
        </w:r>
        <w:r>
          <w:rPr>
            <w:noProof/>
            <w:webHidden/>
          </w:rPr>
          <w:tab/>
        </w:r>
        <w:r>
          <w:rPr>
            <w:noProof/>
            <w:webHidden/>
          </w:rPr>
          <w:fldChar w:fldCharType="begin"/>
        </w:r>
        <w:r>
          <w:rPr>
            <w:noProof/>
            <w:webHidden/>
          </w:rPr>
          <w:instrText xml:space="preserve"> PAGEREF _Toc26530825 \h </w:instrText>
        </w:r>
        <w:r>
          <w:rPr>
            <w:noProof/>
            <w:webHidden/>
          </w:rPr>
        </w:r>
        <w:r>
          <w:rPr>
            <w:noProof/>
            <w:webHidden/>
          </w:rPr>
          <w:fldChar w:fldCharType="separate"/>
        </w:r>
        <w:r>
          <w:rPr>
            <w:noProof/>
            <w:webHidden/>
          </w:rPr>
          <w:t>44</w:t>
        </w:r>
        <w:r>
          <w:rPr>
            <w:noProof/>
            <w:webHidden/>
          </w:rPr>
          <w:fldChar w:fldCharType="end"/>
        </w:r>
      </w:hyperlink>
    </w:p>
    <w:p w14:paraId="7BFA3890" w14:textId="2809126B" w:rsidR="00BA2AED" w:rsidRDefault="00BA2AED">
      <w:pPr>
        <w:pStyle w:val="TableofFigures"/>
        <w:tabs>
          <w:tab w:val="right" w:leader="dot" w:pos="9350"/>
        </w:tabs>
        <w:rPr>
          <w:noProof/>
          <w:sz w:val="22"/>
        </w:rPr>
      </w:pPr>
      <w:hyperlink w:anchor="_Toc26530826" w:history="1">
        <w:r w:rsidRPr="0059493A">
          <w:rPr>
            <w:rStyle w:val="Hyperlink"/>
            <w:noProof/>
          </w:rPr>
          <w:t>Table 10:  Upgrade Codes</w:t>
        </w:r>
        <w:r>
          <w:rPr>
            <w:noProof/>
            <w:webHidden/>
          </w:rPr>
          <w:tab/>
        </w:r>
        <w:r>
          <w:rPr>
            <w:noProof/>
            <w:webHidden/>
          </w:rPr>
          <w:fldChar w:fldCharType="begin"/>
        </w:r>
        <w:r>
          <w:rPr>
            <w:noProof/>
            <w:webHidden/>
          </w:rPr>
          <w:instrText xml:space="preserve"> PAGEREF _Toc26530826 \h </w:instrText>
        </w:r>
        <w:r>
          <w:rPr>
            <w:noProof/>
            <w:webHidden/>
          </w:rPr>
        </w:r>
        <w:r>
          <w:rPr>
            <w:noProof/>
            <w:webHidden/>
          </w:rPr>
          <w:fldChar w:fldCharType="separate"/>
        </w:r>
        <w:r>
          <w:rPr>
            <w:noProof/>
            <w:webHidden/>
          </w:rPr>
          <w:t>52</w:t>
        </w:r>
        <w:r>
          <w:rPr>
            <w:noProof/>
            <w:webHidden/>
          </w:rPr>
          <w:fldChar w:fldCharType="end"/>
        </w:r>
      </w:hyperlink>
    </w:p>
    <w:p w14:paraId="4958F74E" w14:textId="04256BF5" w:rsidR="00BA2AED" w:rsidRDefault="00BA2AED">
      <w:pPr>
        <w:pStyle w:val="TableofFigures"/>
        <w:tabs>
          <w:tab w:val="right" w:leader="dot" w:pos="9350"/>
        </w:tabs>
        <w:rPr>
          <w:noProof/>
          <w:sz w:val="22"/>
        </w:rPr>
      </w:pPr>
      <w:hyperlink w:anchor="_Toc26530827" w:history="1">
        <w:r w:rsidRPr="0059493A">
          <w:rPr>
            <w:rStyle w:val="Hyperlink"/>
            <w:noProof/>
          </w:rPr>
          <w:t>Table 11:  Routines and Descriptions</w:t>
        </w:r>
        <w:r>
          <w:rPr>
            <w:noProof/>
            <w:webHidden/>
          </w:rPr>
          <w:tab/>
        </w:r>
        <w:r>
          <w:rPr>
            <w:noProof/>
            <w:webHidden/>
          </w:rPr>
          <w:fldChar w:fldCharType="begin"/>
        </w:r>
        <w:r>
          <w:rPr>
            <w:noProof/>
            <w:webHidden/>
          </w:rPr>
          <w:instrText xml:space="preserve"> PAGEREF _Toc26530827 \h </w:instrText>
        </w:r>
        <w:r>
          <w:rPr>
            <w:noProof/>
            <w:webHidden/>
          </w:rPr>
        </w:r>
        <w:r>
          <w:rPr>
            <w:noProof/>
            <w:webHidden/>
          </w:rPr>
          <w:fldChar w:fldCharType="separate"/>
        </w:r>
        <w:r>
          <w:rPr>
            <w:noProof/>
            <w:webHidden/>
          </w:rPr>
          <w:t>56</w:t>
        </w:r>
        <w:r>
          <w:rPr>
            <w:noProof/>
            <w:webHidden/>
          </w:rPr>
          <w:fldChar w:fldCharType="end"/>
        </w:r>
      </w:hyperlink>
    </w:p>
    <w:p w14:paraId="75144313" w14:textId="7C206DA2" w:rsidR="00BA2AED" w:rsidRDefault="00BA2AED">
      <w:pPr>
        <w:pStyle w:val="TableofFigures"/>
        <w:tabs>
          <w:tab w:val="right" w:leader="dot" w:pos="9350"/>
        </w:tabs>
        <w:rPr>
          <w:noProof/>
          <w:sz w:val="22"/>
        </w:rPr>
      </w:pPr>
      <w:hyperlink w:anchor="_Toc26530828" w:history="1">
        <w:r w:rsidRPr="0059493A">
          <w:rPr>
            <w:rStyle w:val="Hyperlink"/>
            <w:noProof/>
          </w:rPr>
          <w:t>Table 12:  File Names and Numbers</w:t>
        </w:r>
        <w:r>
          <w:rPr>
            <w:noProof/>
            <w:webHidden/>
          </w:rPr>
          <w:tab/>
        </w:r>
        <w:r>
          <w:rPr>
            <w:noProof/>
            <w:webHidden/>
          </w:rPr>
          <w:fldChar w:fldCharType="begin"/>
        </w:r>
        <w:r>
          <w:rPr>
            <w:noProof/>
            <w:webHidden/>
          </w:rPr>
          <w:instrText xml:space="preserve"> PAGEREF _Toc26530828 \h </w:instrText>
        </w:r>
        <w:r>
          <w:rPr>
            <w:noProof/>
            <w:webHidden/>
          </w:rPr>
        </w:r>
        <w:r>
          <w:rPr>
            <w:noProof/>
            <w:webHidden/>
          </w:rPr>
          <w:fldChar w:fldCharType="separate"/>
        </w:r>
        <w:r>
          <w:rPr>
            <w:noProof/>
            <w:webHidden/>
          </w:rPr>
          <w:t>61</w:t>
        </w:r>
        <w:r>
          <w:rPr>
            <w:noProof/>
            <w:webHidden/>
          </w:rPr>
          <w:fldChar w:fldCharType="end"/>
        </w:r>
      </w:hyperlink>
    </w:p>
    <w:p w14:paraId="255E24A5" w14:textId="418EA256" w:rsidR="00BA2AED" w:rsidRDefault="00BA2AED">
      <w:pPr>
        <w:pStyle w:val="TableofFigures"/>
        <w:tabs>
          <w:tab w:val="right" w:leader="dot" w:pos="9350"/>
        </w:tabs>
        <w:rPr>
          <w:noProof/>
          <w:sz w:val="22"/>
        </w:rPr>
      </w:pPr>
      <w:hyperlink w:anchor="_Toc26530829" w:history="1">
        <w:r w:rsidRPr="0059493A">
          <w:rPr>
            <w:rStyle w:val="Hyperlink"/>
            <w:noProof/>
          </w:rPr>
          <w:t>Table 13:  File Access</w:t>
        </w:r>
        <w:r>
          <w:rPr>
            <w:noProof/>
            <w:webHidden/>
          </w:rPr>
          <w:tab/>
        </w:r>
        <w:r>
          <w:rPr>
            <w:noProof/>
            <w:webHidden/>
          </w:rPr>
          <w:fldChar w:fldCharType="begin"/>
        </w:r>
        <w:r>
          <w:rPr>
            <w:noProof/>
            <w:webHidden/>
          </w:rPr>
          <w:instrText xml:space="preserve"> PAGEREF _Toc26530829 \h </w:instrText>
        </w:r>
        <w:r>
          <w:rPr>
            <w:noProof/>
            <w:webHidden/>
          </w:rPr>
        </w:r>
        <w:r>
          <w:rPr>
            <w:noProof/>
            <w:webHidden/>
          </w:rPr>
          <w:fldChar w:fldCharType="separate"/>
        </w:r>
        <w:r>
          <w:rPr>
            <w:noProof/>
            <w:webHidden/>
          </w:rPr>
          <w:t>62</w:t>
        </w:r>
        <w:r>
          <w:rPr>
            <w:noProof/>
            <w:webHidden/>
          </w:rPr>
          <w:fldChar w:fldCharType="end"/>
        </w:r>
      </w:hyperlink>
    </w:p>
    <w:p w14:paraId="27B0816B" w14:textId="633F45B8" w:rsidR="00BA2AED" w:rsidRDefault="00BA2AED">
      <w:pPr>
        <w:pStyle w:val="TableofFigures"/>
        <w:tabs>
          <w:tab w:val="right" w:leader="dot" w:pos="9350"/>
        </w:tabs>
        <w:rPr>
          <w:noProof/>
          <w:sz w:val="22"/>
        </w:rPr>
      </w:pPr>
      <w:hyperlink w:anchor="_Toc26530830" w:history="1">
        <w:r w:rsidRPr="0059493A">
          <w:rPr>
            <w:rStyle w:val="Hyperlink"/>
            <w:noProof/>
          </w:rPr>
          <w:t>Table 14:  Exported Options and Descriptions</w:t>
        </w:r>
        <w:r>
          <w:rPr>
            <w:noProof/>
            <w:webHidden/>
          </w:rPr>
          <w:tab/>
        </w:r>
        <w:r>
          <w:rPr>
            <w:noProof/>
            <w:webHidden/>
          </w:rPr>
          <w:fldChar w:fldCharType="begin"/>
        </w:r>
        <w:r>
          <w:rPr>
            <w:noProof/>
            <w:webHidden/>
          </w:rPr>
          <w:instrText xml:space="preserve"> PAGEREF _Toc26530830 \h </w:instrText>
        </w:r>
        <w:r>
          <w:rPr>
            <w:noProof/>
            <w:webHidden/>
          </w:rPr>
        </w:r>
        <w:r>
          <w:rPr>
            <w:noProof/>
            <w:webHidden/>
          </w:rPr>
          <w:fldChar w:fldCharType="separate"/>
        </w:r>
        <w:r>
          <w:rPr>
            <w:noProof/>
            <w:webHidden/>
          </w:rPr>
          <w:t>149</w:t>
        </w:r>
        <w:r>
          <w:rPr>
            <w:noProof/>
            <w:webHidden/>
          </w:rPr>
          <w:fldChar w:fldCharType="end"/>
        </w:r>
      </w:hyperlink>
    </w:p>
    <w:p w14:paraId="3961B78B" w14:textId="7F6FA291" w:rsidR="00BA2AED" w:rsidRDefault="00BA2AED">
      <w:pPr>
        <w:pStyle w:val="TableofFigures"/>
        <w:tabs>
          <w:tab w:val="right" w:leader="dot" w:pos="9350"/>
        </w:tabs>
        <w:rPr>
          <w:noProof/>
          <w:sz w:val="22"/>
        </w:rPr>
      </w:pPr>
      <w:hyperlink w:anchor="_Toc26530831" w:history="1">
        <w:r w:rsidRPr="0059493A">
          <w:rPr>
            <w:rStyle w:val="Hyperlink"/>
            <w:noProof/>
          </w:rPr>
          <w:t>Table 15:  Parameter Descriptions</w:t>
        </w:r>
        <w:r>
          <w:rPr>
            <w:noProof/>
            <w:webHidden/>
          </w:rPr>
          <w:tab/>
        </w:r>
        <w:r>
          <w:rPr>
            <w:noProof/>
            <w:webHidden/>
          </w:rPr>
          <w:fldChar w:fldCharType="begin"/>
        </w:r>
        <w:r>
          <w:rPr>
            <w:noProof/>
            <w:webHidden/>
          </w:rPr>
          <w:instrText xml:space="preserve"> PAGEREF _Toc26530831 \h </w:instrText>
        </w:r>
        <w:r>
          <w:rPr>
            <w:noProof/>
            <w:webHidden/>
          </w:rPr>
        </w:r>
        <w:r>
          <w:rPr>
            <w:noProof/>
            <w:webHidden/>
          </w:rPr>
          <w:fldChar w:fldCharType="separate"/>
        </w:r>
        <w:r>
          <w:rPr>
            <w:noProof/>
            <w:webHidden/>
          </w:rPr>
          <w:t>150</w:t>
        </w:r>
        <w:r>
          <w:rPr>
            <w:noProof/>
            <w:webHidden/>
          </w:rPr>
          <w:fldChar w:fldCharType="end"/>
        </w:r>
      </w:hyperlink>
    </w:p>
    <w:p w14:paraId="74CB28E2" w14:textId="681FB6A0" w:rsidR="00BA2AED" w:rsidRDefault="00BA2AED">
      <w:pPr>
        <w:pStyle w:val="TableofFigures"/>
        <w:tabs>
          <w:tab w:val="right" w:leader="dot" w:pos="9350"/>
        </w:tabs>
        <w:rPr>
          <w:noProof/>
          <w:sz w:val="22"/>
        </w:rPr>
      </w:pPr>
      <w:hyperlink w:anchor="_Toc26530832" w:history="1">
        <w:r w:rsidRPr="0059493A">
          <w:rPr>
            <w:rStyle w:val="Hyperlink"/>
            <w:noProof/>
          </w:rPr>
          <w:t>Table 16:  Exported Security Keys</w:t>
        </w:r>
        <w:r>
          <w:rPr>
            <w:noProof/>
            <w:webHidden/>
          </w:rPr>
          <w:tab/>
        </w:r>
        <w:r>
          <w:rPr>
            <w:noProof/>
            <w:webHidden/>
          </w:rPr>
          <w:fldChar w:fldCharType="begin"/>
        </w:r>
        <w:r>
          <w:rPr>
            <w:noProof/>
            <w:webHidden/>
          </w:rPr>
          <w:instrText xml:space="preserve"> PAGEREF _Toc26530832 \h </w:instrText>
        </w:r>
        <w:r>
          <w:rPr>
            <w:noProof/>
            <w:webHidden/>
          </w:rPr>
        </w:r>
        <w:r>
          <w:rPr>
            <w:noProof/>
            <w:webHidden/>
          </w:rPr>
          <w:fldChar w:fldCharType="separate"/>
        </w:r>
        <w:r>
          <w:rPr>
            <w:noProof/>
            <w:webHidden/>
          </w:rPr>
          <w:t>150</w:t>
        </w:r>
        <w:r>
          <w:rPr>
            <w:noProof/>
            <w:webHidden/>
          </w:rPr>
          <w:fldChar w:fldCharType="end"/>
        </w:r>
      </w:hyperlink>
    </w:p>
    <w:p w14:paraId="30EC5AB1" w14:textId="5EAA6776" w:rsidR="00BA2AED" w:rsidRDefault="00BA2AED">
      <w:pPr>
        <w:pStyle w:val="TableofFigures"/>
        <w:tabs>
          <w:tab w:val="right" w:leader="dot" w:pos="9350"/>
        </w:tabs>
        <w:rPr>
          <w:noProof/>
          <w:sz w:val="22"/>
        </w:rPr>
      </w:pPr>
      <w:hyperlink w:anchor="_Toc26530833" w:history="1">
        <w:r w:rsidRPr="0059493A">
          <w:rPr>
            <w:rStyle w:val="Hyperlink"/>
            <w:noProof/>
          </w:rPr>
          <w:t>Table 17:  Acronyms and Abbreviations</w:t>
        </w:r>
        <w:r>
          <w:rPr>
            <w:noProof/>
            <w:webHidden/>
          </w:rPr>
          <w:tab/>
        </w:r>
        <w:r>
          <w:rPr>
            <w:noProof/>
            <w:webHidden/>
          </w:rPr>
          <w:fldChar w:fldCharType="begin"/>
        </w:r>
        <w:r>
          <w:rPr>
            <w:noProof/>
            <w:webHidden/>
          </w:rPr>
          <w:instrText xml:space="preserve"> PAGEREF _Toc26530833 \h </w:instrText>
        </w:r>
        <w:r>
          <w:rPr>
            <w:noProof/>
            <w:webHidden/>
          </w:rPr>
        </w:r>
        <w:r>
          <w:rPr>
            <w:noProof/>
            <w:webHidden/>
          </w:rPr>
          <w:fldChar w:fldCharType="separate"/>
        </w:r>
        <w:r>
          <w:rPr>
            <w:noProof/>
            <w:webHidden/>
          </w:rPr>
          <w:t>153</w:t>
        </w:r>
        <w:r>
          <w:rPr>
            <w:noProof/>
            <w:webHidden/>
          </w:rPr>
          <w:fldChar w:fldCharType="end"/>
        </w:r>
      </w:hyperlink>
    </w:p>
    <w:p w14:paraId="1B9A74B2" w14:textId="7660040D" w:rsidR="008975E8" w:rsidRDefault="007F5DE7" w:rsidP="008975E8">
      <w:r>
        <w:fldChar w:fldCharType="end"/>
      </w:r>
    </w:p>
    <w:p w14:paraId="72CA864E" w14:textId="77777777" w:rsidR="008975E8" w:rsidRDefault="008975E8" w:rsidP="008975E8">
      <w:pPr>
        <w:pStyle w:val="BodyText"/>
      </w:pPr>
    </w:p>
    <w:p w14:paraId="5E8F497B" w14:textId="77777777" w:rsidR="008975E8" w:rsidRDefault="008975E8" w:rsidP="008975E8">
      <w:pPr>
        <w:pStyle w:val="BodyText"/>
      </w:pPr>
    </w:p>
    <w:p w14:paraId="3A02EA4C" w14:textId="77777777" w:rsidR="00C36B4C" w:rsidRDefault="00C36B4C" w:rsidP="007F5DE7">
      <w:pPr>
        <w:sectPr w:rsidR="00C36B4C" w:rsidSect="00B65CB3">
          <w:footerReference w:type="default" r:id="rId12"/>
          <w:pgSz w:w="12240" w:h="15840"/>
          <w:pgMar w:top="1440" w:right="1440" w:bottom="1440" w:left="1440" w:header="720" w:footer="720" w:gutter="0"/>
          <w:pgNumType w:fmt="lowerRoman" w:start="1"/>
          <w:cols w:space="720"/>
          <w:docGrid w:linePitch="360"/>
        </w:sectPr>
      </w:pPr>
    </w:p>
    <w:p w14:paraId="1CE32DB1" w14:textId="77777777" w:rsidR="00C36B4C" w:rsidRPr="00B9175A" w:rsidRDefault="008B09EA" w:rsidP="00A43EDB">
      <w:pPr>
        <w:pStyle w:val="Heading1"/>
      </w:pPr>
      <w:bookmarkStart w:id="1" w:name="_Toc26530650"/>
      <w:r>
        <w:lastRenderedPageBreak/>
        <w:t>Overview</w:t>
      </w:r>
      <w:bookmarkEnd w:id="1"/>
    </w:p>
    <w:p w14:paraId="525CAF19" w14:textId="7A531031" w:rsidR="008B09EA" w:rsidRDefault="008B09EA" w:rsidP="008B09EA">
      <w:pPr>
        <w:pStyle w:val="BodyText"/>
      </w:pPr>
      <w:r>
        <w:t>This manual provides Department of Veterans Affairs (VA) site managers with a technical description of the Veterans Health Information System and Technology Architecture (VistA) Scheduling</w:t>
      </w:r>
      <w:r w:rsidR="00CE5266">
        <w:t xml:space="preserve"> </w:t>
      </w:r>
      <w:r w:rsidR="009406CC">
        <w:t xml:space="preserve">(VS) </w:t>
      </w:r>
      <w:r>
        <w:t>Graphical User Interface (GUI) routines, files, menus, cross references, globals, and other necessary information required to effectively manage the system.</w:t>
      </w:r>
    </w:p>
    <w:p w14:paraId="48B63D14" w14:textId="77777777" w:rsidR="00CE4FC7" w:rsidRDefault="008B09EA" w:rsidP="008B09EA">
      <w:pPr>
        <w:pStyle w:val="BodyText"/>
      </w:pPr>
      <w:r>
        <w:t>The VistA Scheduling GUI module has the following features:</w:t>
      </w:r>
    </w:p>
    <w:p w14:paraId="125210CB" w14:textId="77777777" w:rsidR="008B09EA" w:rsidRDefault="008B09EA" w:rsidP="008B09EA">
      <w:pPr>
        <w:pStyle w:val="ListBullet"/>
      </w:pPr>
      <w:r>
        <w:t>Microsoft (MS) Windows user interface</w:t>
      </w:r>
    </w:p>
    <w:p w14:paraId="715AFE21" w14:textId="77777777" w:rsidR="008B09EA" w:rsidRDefault="008B09EA" w:rsidP="008B09EA">
      <w:pPr>
        <w:pStyle w:val="ListBullet"/>
      </w:pPr>
      <w:r>
        <w:t>Graphical patient, clinic, provider, and resource scheduling</w:t>
      </w:r>
    </w:p>
    <w:p w14:paraId="4AD435A5" w14:textId="77777777" w:rsidR="008B09EA" w:rsidRDefault="008B09EA" w:rsidP="008B09EA">
      <w:pPr>
        <w:pStyle w:val="ListBullet"/>
      </w:pPr>
      <w:r>
        <w:t>Tight linkage to VistA patient and clinic data</w:t>
      </w:r>
    </w:p>
    <w:p w14:paraId="4A1AC5F2" w14:textId="77777777" w:rsidR="008B09EA" w:rsidRDefault="008B09EA" w:rsidP="008B09EA">
      <w:pPr>
        <w:pStyle w:val="ListBullet"/>
      </w:pPr>
      <w:r>
        <w:t>Graphical resource and clinic availability scheduling</w:t>
      </w:r>
    </w:p>
    <w:p w14:paraId="0028A7F0" w14:textId="77777777" w:rsidR="008B09EA" w:rsidRDefault="008B09EA" w:rsidP="008B09EA">
      <w:pPr>
        <w:pStyle w:val="ListBullet"/>
      </w:pPr>
      <w:r>
        <w:t>Printing and What You See Is What You Get (WYSIWYG) print preview of clinic schedules</w:t>
      </w:r>
    </w:p>
    <w:p w14:paraId="32BF5F8E" w14:textId="2963E951" w:rsidR="008B09EA" w:rsidRDefault="008B09EA" w:rsidP="008B09EA">
      <w:pPr>
        <w:pStyle w:val="ListBullet"/>
      </w:pPr>
      <w:r>
        <w:t>Graphical patient check-in links to VistA/P</w:t>
      </w:r>
      <w:r w:rsidR="007B2249">
        <w:t xml:space="preserve">atient </w:t>
      </w:r>
      <w:r>
        <w:t>C</w:t>
      </w:r>
      <w:r w:rsidR="007B2249">
        <w:t xml:space="preserve">are </w:t>
      </w:r>
      <w:r>
        <w:t>C</w:t>
      </w:r>
      <w:r w:rsidR="007B2249">
        <w:t>omponents</w:t>
      </w:r>
      <w:r>
        <w:t xml:space="preserve"> Plus (PCC+) check-in</w:t>
      </w:r>
    </w:p>
    <w:p w14:paraId="72C19B5B" w14:textId="77777777" w:rsidR="008B09EA" w:rsidRDefault="008B09EA" w:rsidP="008B09EA">
      <w:pPr>
        <w:pStyle w:val="ListBullet"/>
      </w:pPr>
      <w:r>
        <w:t>Reschedule and manipulate appointments using standard Windows cut/paste metaphors utilities procedures</w:t>
      </w:r>
    </w:p>
    <w:p w14:paraId="0871F94F" w14:textId="77777777" w:rsidR="008B09EA" w:rsidRDefault="008B09EA" w:rsidP="008B09EA">
      <w:pPr>
        <w:pStyle w:val="ListBullet"/>
      </w:pPr>
      <w:r>
        <w:t>Schedule multiple appointments during a time block</w:t>
      </w:r>
    </w:p>
    <w:p w14:paraId="1775F9EF" w14:textId="77777777" w:rsidR="008B09EA" w:rsidRDefault="008B09EA" w:rsidP="008B09EA">
      <w:pPr>
        <w:pStyle w:val="ListBullet"/>
      </w:pPr>
      <w:r>
        <w:t>Store and retrieve clinic availability patterns</w:t>
      </w:r>
    </w:p>
    <w:p w14:paraId="2401FC13" w14:textId="77777777" w:rsidR="008B09EA" w:rsidRDefault="008B09EA" w:rsidP="008B09EA">
      <w:pPr>
        <w:pStyle w:val="ListBullet"/>
      </w:pPr>
      <w:r>
        <w:t>Simultaneously view schedules for multiple clinics</w:t>
      </w:r>
    </w:p>
    <w:p w14:paraId="7B302BDB" w14:textId="77777777" w:rsidR="008B09EA" w:rsidRDefault="008B09EA" w:rsidP="008B09EA">
      <w:pPr>
        <w:pStyle w:val="ListBullet"/>
      </w:pPr>
      <w:r>
        <w:t>Resource Management Reporting for viewing metrics related clinic appointments and patient encounters in VistA</w:t>
      </w:r>
    </w:p>
    <w:p w14:paraId="020F714A" w14:textId="77777777" w:rsidR="006049A5" w:rsidRDefault="006049A5" w:rsidP="006049A5">
      <w:pPr>
        <w:pStyle w:val="Heading2"/>
      </w:pPr>
      <w:bookmarkStart w:id="2" w:name="_Toc26530651"/>
      <w:r>
        <w:t>Security</w:t>
      </w:r>
      <w:bookmarkEnd w:id="2"/>
    </w:p>
    <w:p w14:paraId="2579D9C2" w14:textId="77777777" w:rsidR="006049A5" w:rsidRDefault="006049A5" w:rsidP="006049A5">
      <w:pPr>
        <w:pStyle w:val="BodyText"/>
      </w:pPr>
      <w:r>
        <w:t>The VistA Scheduling GUI uses VistA security keys to limit users’ ability to change system setup parameters and patient information. In other words, not all VistA Scheduling GUI options are available to all users. Contact the Site Administrator to determine or change security keys.</w:t>
      </w:r>
    </w:p>
    <w:p w14:paraId="4EA3B1F5" w14:textId="77777777" w:rsidR="006049A5" w:rsidRDefault="006049A5" w:rsidP="006049A5">
      <w:pPr>
        <w:pStyle w:val="Heading2"/>
      </w:pPr>
      <w:bookmarkStart w:id="3" w:name="_Toc26530652"/>
      <w:r>
        <w:t>Rules of Behavior</w:t>
      </w:r>
      <w:bookmarkEnd w:id="3"/>
    </w:p>
    <w:p w14:paraId="78EEE39C" w14:textId="77777777" w:rsidR="008B09EA" w:rsidRDefault="006049A5" w:rsidP="006049A5">
      <w:pPr>
        <w:pStyle w:val="BodyText"/>
      </w:pPr>
      <w:r>
        <w:t>All VistA users are required to observe VA rules of behavior regarding patient privacy and the security of both patient information, and VA computers and networks.</w:t>
      </w:r>
    </w:p>
    <w:p w14:paraId="7F9ECF2E" w14:textId="77777777" w:rsidR="00CF51A8" w:rsidRDefault="00CF51A8" w:rsidP="00CF51A8">
      <w:pPr>
        <w:pStyle w:val="Heading2"/>
      </w:pPr>
      <w:bookmarkStart w:id="4" w:name="_Toc26530653"/>
      <w:r>
        <w:t>Orientation</w:t>
      </w:r>
      <w:bookmarkEnd w:id="4"/>
    </w:p>
    <w:p w14:paraId="0A7F0D21" w14:textId="0F33F485" w:rsidR="00CF51A8" w:rsidRDefault="00CF51A8" w:rsidP="00CF51A8">
      <w:pPr>
        <w:pStyle w:val="BodyText"/>
      </w:pPr>
      <w:r>
        <w:t xml:space="preserve">The VistA Scheduling GUI module has no VistA server menu options. The only VistA server preparation specifically required to run VistA Scheduling GUI v1.6 is to install </w:t>
      </w:r>
      <w:r w:rsidR="00CE5266">
        <w:t>P</w:t>
      </w:r>
      <w:r>
        <w:t xml:space="preserve">atch SD*5.3*686 and use the Kernel Installation and Distribution System (KIDS) module to assign </w:t>
      </w:r>
      <w:r w:rsidR="00CE5266">
        <w:t xml:space="preserve">the </w:t>
      </w:r>
      <w:r>
        <w:t>appropriate security keys to users. The rest of the module runs on the PC client and can be managed from there.</w:t>
      </w:r>
      <w:r w:rsidR="009406CC">
        <w:t xml:space="preserve"> </w:t>
      </w:r>
      <w:r w:rsidR="009406CC" w:rsidRPr="009406CC">
        <w:t>The executable runs on the PC client whether it is obtained from a local hard drive or downloaded from a central server.</w:t>
      </w:r>
    </w:p>
    <w:p w14:paraId="47275061" w14:textId="77777777" w:rsidR="008B09EA" w:rsidRDefault="00CF51A8" w:rsidP="00CF51A8">
      <w:pPr>
        <w:pStyle w:val="BodyText"/>
      </w:pPr>
      <w:r>
        <w:t>Interaction of VistA Scheduling GUI with the VistA system is accomplished entirely via the use of Remote Procedure Calls (RPCs).</w:t>
      </w:r>
    </w:p>
    <w:p w14:paraId="4A436537" w14:textId="77777777" w:rsidR="000A72DF" w:rsidRDefault="000A72DF" w:rsidP="00A43EDB">
      <w:pPr>
        <w:pStyle w:val="Heading1"/>
      </w:pPr>
      <w:bookmarkStart w:id="5" w:name="_Toc26530654"/>
      <w:r>
        <w:lastRenderedPageBreak/>
        <w:t>GUI Implementation and Maintenance</w:t>
      </w:r>
      <w:bookmarkEnd w:id="5"/>
    </w:p>
    <w:p w14:paraId="168ECFDE" w14:textId="77777777" w:rsidR="000A72DF" w:rsidRDefault="000A72DF" w:rsidP="000A72DF">
      <w:pPr>
        <w:pStyle w:val="Heading2"/>
      </w:pPr>
      <w:bookmarkStart w:id="6" w:name="_Toc26530655"/>
      <w:r>
        <w:t>System Requirements</w:t>
      </w:r>
      <w:bookmarkEnd w:id="6"/>
    </w:p>
    <w:p w14:paraId="7FC925CD" w14:textId="77777777" w:rsidR="000A72DF" w:rsidRDefault="000A72DF" w:rsidP="000A72DF">
      <w:pPr>
        <w:pStyle w:val="ListBullet"/>
      </w:pPr>
      <w:r>
        <w:t>Client Operation</w:t>
      </w:r>
    </w:p>
    <w:p w14:paraId="62BC257A" w14:textId="77777777" w:rsidR="000A72DF" w:rsidRDefault="000A72DF" w:rsidP="000A72DF">
      <w:pPr>
        <w:pStyle w:val="ListBullet2"/>
      </w:pPr>
      <w:r>
        <w:t>Windows 7 or later</w:t>
      </w:r>
    </w:p>
    <w:p w14:paraId="66F6AAD6" w14:textId="77777777" w:rsidR="000A72DF" w:rsidRDefault="000A72DF" w:rsidP="000A72DF">
      <w:pPr>
        <w:pStyle w:val="ListBullet2"/>
      </w:pPr>
      <w:r>
        <w:t>.NET version 4.0 or higher</w:t>
      </w:r>
    </w:p>
    <w:p w14:paraId="2004B4B4" w14:textId="77777777" w:rsidR="000A72DF" w:rsidRDefault="000A72DF" w:rsidP="000A72DF">
      <w:pPr>
        <w:pStyle w:val="ListBullet2"/>
      </w:pPr>
      <w:r>
        <w:t>Four (4) gigabyte (GB) random access memory (RAM)</w:t>
      </w:r>
    </w:p>
    <w:p w14:paraId="6F951283" w14:textId="77777777" w:rsidR="000A72DF" w:rsidRDefault="000A72DF" w:rsidP="000A72DF">
      <w:pPr>
        <w:pStyle w:val="ListBullet"/>
      </w:pPr>
      <w:r>
        <w:t>Client Development/Maintenance</w:t>
      </w:r>
    </w:p>
    <w:p w14:paraId="44F4237A" w14:textId="77777777" w:rsidR="000A72DF" w:rsidRDefault="000A72DF" w:rsidP="000A72DF">
      <w:pPr>
        <w:pStyle w:val="ListBullet2"/>
      </w:pPr>
      <w:r>
        <w:t>Windows 7 or later</w:t>
      </w:r>
    </w:p>
    <w:p w14:paraId="6501CAC5" w14:textId="77777777" w:rsidR="000A72DF" w:rsidRDefault="000A72DF" w:rsidP="000A72DF">
      <w:pPr>
        <w:pStyle w:val="ListBullet2"/>
      </w:pPr>
      <w:r>
        <w:t xml:space="preserve">Visual Studio 2017 </w:t>
      </w:r>
    </w:p>
    <w:p w14:paraId="10CCE466" w14:textId="77777777" w:rsidR="000A72DF" w:rsidRDefault="000A72DF" w:rsidP="000A72DF">
      <w:pPr>
        <w:pStyle w:val="ListBullet2"/>
      </w:pPr>
      <w:r>
        <w:t>Rational Source Repository</w:t>
      </w:r>
    </w:p>
    <w:p w14:paraId="1F62E80F" w14:textId="77777777" w:rsidR="000A72DF" w:rsidRDefault="000A72DF" w:rsidP="000A72DF">
      <w:pPr>
        <w:pStyle w:val="ListBullet2"/>
      </w:pPr>
      <w:r>
        <w:t>Rational Source Control Plug-In</w:t>
      </w:r>
    </w:p>
    <w:p w14:paraId="306D5A79" w14:textId="77777777" w:rsidR="000A72DF" w:rsidRDefault="000A72DF" w:rsidP="000A72DF">
      <w:pPr>
        <w:pStyle w:val="ListBullet2"/>
      </w:pPr>
      <w:r>
        <w:t>VistA instance with RPC Broker for unit testing</w:t>
      </w:r>
    </w:p>
    <w:p w14:paraId="6E349152" w14:textId="77777777" w:rsidR="000A72DF" w:rsidRDefault="000A72DF" w:rsidP="000A72DF">
      <w:pPr>
        <w:pStyle w:val="ListBullet2"/>
      </w:pPr>
      <w:r>
        <w:t>VistA Scheduling Patch SD*5.3*686</w:t>
      </w:r>
    </w:p>
    <w:p w14:paraId="71B7EDEC" w14:textId="77777777" w:rsidR="008B09EA" w:rsidRDefault="000A72DF" w:rsidP="000A72DF">
      <w:pPr>
        <w:pStyle w:val="Heading2"/>
      </w:pPr>
      <w:bookmarkStart w:id="7" w:name="_Toc26530656"/>
      <w:r>
        <w:t>Overview</w:t>
      </w:r>
      <w:bookmarkEnd w:id="7"/>
    </w:p>
    <w:p w14:paraId="382F6FBF" w14:textId="7BC0A961" w:rsidR="00283D04" w:rsidRDefault="00283D04" w:rsidP="00283D04">
      <w:pPr>
        <w:pStyle w:val="BodyText"/>
      </w:pPr>
      <w:r>
        <w:t xml:space="preserve">The main screen of the VistA Scheduling GUI is shown in </w:t>
      </w:r>
      <w:r w:rsidR="00D14913" w:rsidRPr="00D14913">
        <w:rPr>
          <w:rStyle w:val="Cross-Reference"/>
        </w:rPr>
        <w:fldChar w:fldCharType="begin"/>
      </w:r>
      <w:r w:rsidR="00D14913" w:rsidRPr="00D14913">
        <w:rPr>
          <w:rStyle w:val="Cross-Reference"/>
        </w:rPr>
        <w:instrText xml:space="preserve"> REF _Ref26172576 \h </w:instrText>
      </w:r>
      <w:r w:rsidR="00D14913">
        <w:rPr>
          <w:rStyle w:val="Cross-Reference"/>
        </w:rPr>
        <w:instrText xml:space="preserve"> \* MERGEFORMAT </w:instrText>
      </w:r>
      <w:r w:rsidR="00D14913" w:rsidRPr="00D14913">
        <w:rPr>
          <w:rStyle w:val="Cross-Reference"/>
        </w:rPr>
      </w:r>
      <w:r w:rsidR="00D14913" w:rsidRPr="00D14913">
        <w:rPr>
          <w:rStyle w:val="Cross-Reference"/>
        </w:rPr>
        <w:fldChar w:fldCharType="separate"/>
      </w:r>
      <w:r w:rsidR="00D14913" w:rsidRPr="00D14913">
        <w:rPr>
          <w:rStyle w:val="Cross-Reference"/>
        </w:rPr>
        <w:t>Figure 1</w:t>
      </w:r>
      <w:r w:rsidR="00D14913" w:rsidRPr="00D14913">
        <w:rPr>
          <w:rStyle w:val="Cross-Reference"/>
        </w:rPr>
        <w:fldChar w:fldCharType="end"/>
      </w:r>
      <w:r>
        <w:t>. After logon, the main screen is displayed. A call to SDECIDX GETREC with subsequent calls to SDEC ARGET, SDEC WLGET, SDEC RECGET and SDEC REQGET RPCs is made to populate the Request Management (RM) Grid.</w:t>
      </w:r>
    </w:p>
    <w:p w14:paraId="0EDEB35A" w14:textId="77777777" w:rsidR="00283D04" w:rsidRDefault="00283D04" w:rsidP="00283D04">
      <w:pPr>
        <w:pStyle w:val="Caption"/>
      </w:pPr>
      <w:bookmarkStart w:id="8" w:name="_Ref26172576"/>
      <w:bookmarkStart w:id="9" w:name="_Toc26530771"/>
      <w:r>
        <w:t xml:space="preserve">Figure </w:t>
      </w:r>
      <w:r w:rsidR="00994C09">
        <w:fldChar w:fldCharType="begin"/>
      </w:r>
      <w:r w:rsidR="00994C09">
        <w:instrText xml:space="preserve"> SEQ Figure \* ARABIC </w:instrText>
      </w:r>
      <w:r w:rsidR="00994C09">
        <w:fldChar w:fldCharType="separate"/>
      </w:r>
      <w:r w:rsidR="00616A2E">
        <w:rPr>
          <w:noProof/>
        </w:rPr>
        <w:t>1</w:t>
      </w:r>
      <w:r w:rsidR="00994C09">
        <w:rPr>
          <w:noProof/>
        </w:rPr>
        <w:fldChar w:fldCharType="end"/>
      </w:r>
      <w:bookmarkEnd w:id="8"/>
      <w:r>
        <w:t>:  VistA Scheduling GUI Main Screen</w:t>
      </w:r>
      <w:bookmarkEnd w:id="9"/>
    </w:p>
    <w:p w14:paraId="109349AE" w14:textId="77777777" w:rsidR="00283D04" w:rsidRDefault="00283D04" w:rsidP="00283D04">
      <w:pPr>
        <w:pStyle w:val="Picture"/>
      </w:pPr>
      <w:r>
        <w:rPr>
          <w:noProof/>
        </w:rPr>
        <w:drawing>
          <wp:inline distT="0" distB="0" distL="0" distR="0" wp14:anchorId="22B5475F" wp14:editId="1F7FDCDB">
            <wp:extent cx="5944235" cy="3347085"/>
            <wp:effectExtent l="0" t="0" r="0" b="5715"/>
            <wp:docPr id="3" name="Picture 3" descr="Multicolor screen shot of the VistA Scheduling main screen with alphabetical labels for each component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4235" cy="3347085"/>
                    </a:xfrm>
                    <a:prstGeom prst="rect">
                      <a:avLst/>
                    </a:prstGeom>
                    <a:noFill/>
                    <a:ln w="12700">
                      <a:noFill/>
                    </a:ln>
                  </pic:spPr>
                </pic:pic>
              </a:graphicData>
            </a:graphic>
          </wp:inline>
        </w:drawing>
      </w:r>
    </w:p>
    <w:p w14:paraId="7D7E64B6" w14:textId="77777777" w:rsidR="00283D04" w:rsidRDefault="00283D04" w:rsidP="00283D04">
      <w:pPr>
        <w:pStyle w:val="BodyText"/>
      </w:pPr>
      <w:r>
        <w:lastRenderedPageBreak/>
        <w:t>The principal sections of this screen are as follows (letters refer to the markings in the figure):</w:t>
      </w:r>
    </w:p>
    <w:p w14:paraId="74EA8569" w14:textId="77777777" w:rsidR="00283D04" w:rsidRPr="00283D04" w:rsidRDefault="00283D04" w:rsidP="00283D04">
      <w:pPr>
        <w:pStyle w:val="BodyText"/>
        <w:rPr>
          <w:rStyle w:val="Strong"/>
        </w:rPr>
      </w:pPr>
      <w:r w:rsidRPr="00283D04">
        <w:rPr>
          <w:rStyle w:val="Strong"/>
        </w:rPr>
        <w:t>A. Ribbon Bar Patient Information</w:t>
      </w:r>
    </w:p>
    <w:p w14:paraId="640D118A" w14:textId="1A101C57" w:rsidR="00283D04" w:rsidRDefault="00283D04" w:rsidP="00283D04">
      <w:pPr>
        <w:pStyle w:val="BodyText"/>
      </w:pPr>
      <w:r>
        <w:t xml:space="preserve">This part of the main GUI screen is used to search for and select a patient and to display information about the patient. The SEARCH button invokes the SDEC PTLOOKRS RPC to match patients in the VistA PATIENT File (#2) with the input entered into the associated search box. A list of matching names is displayed in a result list beneath the search box. Clicking on a listed patient displays demographic data (reused from the SDEC PTLOOKRS RPC call previously made) in the fields shown in the Ribbon Bar. Once a patient is selected, the </w:t>
      </w:r>
      <w:r w:rsidRPr="00283D04">
        <w:rPr>
          <w:rStyle w:val="Emphasis"/>
        </w:rPr>
        <w:t>New Req.</w:t>
      </w:r>
      <w:r>
        <w:t xml:space="preserve"> link in the Ribbon Bar Actions Menu is also activated.</w:t>
      </w:r>
    </w:p>
    <w:p w14:paraId="771BE987" w14:textId="02345788" w:rsidR="007F1C51" w:rsidRDefault="007F1C51" w:rsidP="00283D04">
      <w:pPr>
        <w:pStyle w:val="BodyText"/>
      </w:pPr>
      <w:r w:rsidRPr="007F1C51">
        <w:t xml:space="preserve">If a patient is selected from the results list, the Clear button removes them from the search box results, </w:t>
      </w:r>
      <w:r>
        <w:t>de</w:t>
      </w:r>
      <w:r w:rsidRPr="007F1C51">
        <w:t>selects the patient</w:t>
      </w:r>
      <w:r>
        <w:t>,</w:t>
      </w:r>
      <w:r w:rsidRPr="007F1C51">
        <w:t xml:space="preserve"> and refreshes the </w:t>
      </w:r>
      <w:r w:rsidRPr="007F1C51">
        <w:rPr>
          <w:rStyle w:val="Strong"/>
        </w:rPr>
        <w:t>Request Management (RM) Grid</w:t>
      </w:r>
      <w:r w:rsidRPr="007F1C51">
        <w:t>.</w:t>
      </w:r>
    </w:p>
    <w:p w14:paraId="6466D9D6" w14:textId="714D1D98" w:rsidR="00283D04" w:rsidRDefault="00283D04" w:rsidP="00283D04">
      <w:pPr>
        <w:pStyle w:val="BodyText"/>
      </w:pPr>
      <w:r>
        <w:t xml:space="preserve">When selecting an Appointment Request in the </w:t>
      </w:r>
      <w:r w:rsidRPr="007F1C51">
        <w:t>RM Grid</w:t>
      </w:r>
      <w:r>
        <w:t xml:space="preserve"> or an Appointment from a </w:t>
      </w:r>
      <w:r w:rsidRPr="00283D04">
        <w:rPr>
          <w:rStyle w:val="Strong"/>
        </w:rPr>
        <w:t>Calendar Schedule</w:t>
      </w:r>
      <w:r>
        <w:t xml:space="preserve"> SDEC GETREGA is called to populate the Patient Information.</w:t>
      </w:r>
    </w:p>
    <w:p w14:paraId="58BFC680" w14:textId="77777777" w:rsidR="00283D04" w:rsidRPr="005A1E0B" w:rsidRDefault="00283D04" w:rsidP="00283D04">
      <w:pPr>
        <w:pStyle w:val="Note"/>
        <w:rPr>
          <w:kern w:val="2"/>
        </w:rPr>
      </w:pPr>
      <w:r w:rsidRPr="005B59D1">
        <w:rPr>
          <w:rFonts w:cs="Times New Roman (Body CS)"/>
          <w:noProof/>
          <w:position w:val="-6"/>
        </w:rPr>
        <w:drawing>
          <wp:inline distT="0" distB="0" distL="0" distR="0" wp14:anchorId="07489321" wp14:editId="06411D1A">
            <wp:extent cx="182880" cy="202410"/>
            <wp:effectExtent l="0" t="0" r="0" b="1270"/>
            <wp:docPr id="5" name="image225.png" descr="Image of the information icon." title="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5.png" descr="Note" title="Note"/>
                    <pic:cNvPicPr preferRelativeResize="0"/>
                  </pic:nvPicPr>
                  <pic:blipFill>
                    <a:blip r:embed="rId14"/>
                    <a:srcRect/>
                    <a:stretch>
                      <a:fillRect/>
                    </a:stretch>
                  </pic:blipFill>
                  <pic:spPr>
                    <a:xfrm>
                      <a:off x="0" y="0"/>
                      <a:ext cx="182880" cy="202410"/>
                    </a:xfrm>
                    <a:prstGeom prst="rect">
                      <a:avLst/>
                    </a:prstGeom>
                    <a:ln/>
                  </pic:spPr>
                </pic:pic>
              </a:graphicData>
            </a:graphic>
          </wp:inline>
        </w:drawing>
      </w:r>
      <w:r w:rsidRPr="005A1E0B">
        <w:rPr>
          <w:rFonts w:cs="Arial"/>
          <w:sz w:val="20"/>
        </w:rPr>
        <w:tab/>
      </w:r>
      <w:r w:rsidRPr="003A16B9">
        <w:rPr>
          <w:b/>
        </w:rPr>
        <w:t>NOTE:</w:t>
      </w:r>
      <w:r>
        <w:t xml:space="preserve">  </w:t>
      </w:r>
      <w:r w:rsidRPr="00283D04">
        <w:t>Some data returned by RPC calls is cached by the GUI for a minimum of 5 minutes or until the Refresh button in the Ribbon Bar Tools Menu is clicked.</w:t>
      </w:r>
    </w:p>
    <w:p w14:paraId="502EFB95" w14:textId="77777777" w:rsidR="00283D04" w:rsidRPr="00283D04" w:rsidRDefault="00283D04" w:rsidP="00283D04">
      <w:pPr>
        <w:pStyle w:val="BodyText"/>
        <w:rPr>
          <w:rStyle w:val="Strong"/>
        </w:rPr>
      </w:pPr>
      <w:r w:rsidRPr="00283D04">
        <w:rPr>
          <w:rStyle w:val="Strong"/>
        </w:rPr>
        <w:t>B. Ribbon Bar Actions Menu</w:t>
      </w:r>
    </w:p>
    <w:p w14:paraId="3576703A" w14:textId="77777777" w:rsidR="00283D04" w:rsidRDefault="00283D04" w:rsidP="00283D04">
      <w:pPr>
        <w:pStyle w:val="BodyText"/>
      </w:pPr>
      <w:r>
        <w:t>This pane in the Ribbon Bar contains a link to begin appointment request creation (see Appointment Request Type Dialog below).</w:t>
      </w:r>
    </w:p>
    <w:p w14:paraId="1BBC2688" w14:textId="77777777" w:rsidR="00283D04" w:rsidRPr="00283D04" w:rsidRDefault="00283D04" w:rsidP="00283D04">
      <w:pPr>
        <w:pStyle w:val="BodyText"/>
        <w:rPr>
          <w:rStyle w:val="Strong"/>
        </w:rPr>
      </w:pPr>
      <w:r w:rsidRPr="00283D04">
        <w:rPr>
          <w:rStyle w:val="Strong"/>
        </w:rPr>
        <w:t>C. Ribbon Bar Arrangements Menu</w:t>
      </w:r>
    </w:p>
    <w:p w14:paraId="1C1EF17F" w14:textId="464CB9F9" w:rsidR="00283D04" w:rsidRDefault="00283D04" w:rsidP="00283D04">
      <w:pPr>
        <w:pStyle w:val="BodyText"/>
      </w:pPr>
      <w:r>
        <w:t xml:space="preserve">This pane in the Ribbon Bar is now inoperative. </w:t>
      </w:r>
      <w:r w:rsidR="0024061A">
        <w:t>Business Owners from Veterans Health Administration (VHA) advised</w:t>
      </w:r>
      <w:r>
        <w:t xml:space="preserve"> that this pane can be removed from the Ribbon Bar.</w:t>
      </w:r>
    </w:p>
    <w:p w14:paraId="6A23508D" w14:textId="77777777" w:rsidR="00283D04" w:rsidRPr="00283D04" w:rsidRDefault="00283D04" w:rsidP="00283D04">
      <w:pPr>
        <w:pStyle w:val="BodyText"/>
        <w:rPr>
          <w:rStyle w:val="Strong"/>
        </w:rPr>
      </w:pPr>
      <w:r w:rsidRPr="00283D04">
        <w:rPr>
          <w:rStyle w:val="Strong"/>
        </w:rPr>
        <w:t>D. Pending Appointments</w:t>
      </w:r>
    </w:p>
    <w:p w14:paraId="67D632FF" w14:textId="77777777" w:rsidR="00283D04" w:rsidRDefault="00283D04" w:rsidP="00283D04">
      <w:pPr>
        <w:pStyle w:val="BodyText"/>
      </w:pPr>
      <w:r>
        <w:t>This pane contains a sortable list of pending appointments for a patient. RPC SDEC FAPPTGET is called with a date range of 365 days in the past to 1000 days in the future to populate the list. The data is organized in three columns</w:t>
      </w:r>
      <w:r w:rsidR="007F7BA2">
        <w:t xml:space="preserve"> (</w:t>
      </w:r>
      <w:r>
        <w:t>date, clinic, appointment status</w:t>
      </w:r>
      <w:r w:rsidR="007F7BA2">
        <w:t xml:space="preserve">), and </w:t>
      </w:r>
      <w:r>
        <w:t>can be sorted in ascending or descending order or filtered by the user (see Pending Appointments Column Filters below).</w:t>
      </w:r>
    </w:p>
    <w:p w14:paraId="1F6F518E" w14:textId="77777777" w:rsidR="00283D04" w:rsidRDefault="007F7BA2" w:rsidP="00283D04">
      <w:pPr>
        <w:pStyle w:val="BodyText"/>
      </w:pPr>
      <w:r>
        <w:t>C</w:t>
      </w:r>
      <w:r w:rsidR="00283D04">
        <w:t>licking on an appointment calls a series of RPCs including but not limited to SDEC RESOURCE, SDEC CLINSET, SDEC APPSLOTS and SDEC CRSCHED to populate the Calendar Schedule. Right</w:t>
      </w:r>
      <w:r>
        <w:t>-</w:t>
      </w:r>
      <w:r w:rsidR="00283D04">
        <w:t>clicking in this pane</w:t>
      </w:r>
      <w:r>
        <w:t xml:space="preserve">, </w:t>
      </w:r>
      <w:r w:rsidR="00283D04">
        <w:t>except in the header</w:t>
      </w:r>
      <w:r>
        <w:t xml:space="preserve">, </w:t>
      </w:r>
      <w:r w:rsidR="00283D04">
        <w:t>produces an appointment context menu (see Print Pending Appointments below) that can be used to display additional appointment information or that can be used to print pending appointments.</w:t>
      </w:r>
    </w:p>
    <w:p w14:paraId="0C98842A" w14:textId="77777777" w:rsidR="00283D04" w:rsidRPr="00283D04" w:rsidRDefault="00283D04" w:rsidP="00283D04">
      <w:pPr>
        <w:pStyle w:val="BodyText"/>
        <w:rPr>
          <w:rStyle w:val="Strong"/>
        </w:rPr>
      </w:pPr>
      <w:r w:rsidRPr="00283D04">
        <w:rPr>
          <w:rStyle w:val="Strong"/>
        </w:rPr>
        <w:t>E. Patient Special Needs/Preferences Window</w:t>
      </w:r>
    </w:p>
    <w:p w14:paraId="5212EEFD" w14:textId="77777777" w:rsidR="00283D04" w:rsidRDefault="00283D04" w:rsidP="00283D04">
      <w:pPr>
        <w:pStyle w:val="BodyText"/>
      </w:pPr>
      <w:r>
        <w:t>This pane displays a patient’s special needs or preferences. The data comes from the SDEC PTLOOKRS or SDEC GETREGA RPCs that are called when the patient is selected (see Ribbon Bar Patient Information). The special needs or preferences can be modified by right</w:t>
      </w:r>
      <w:r w:rsidR="007F7BA2">
        <w:t>-</w:t>
      </w:r>
      <w:r>
        <w:t>clicking in the Ribbon Bar Patient Information and using the Patient Information Dialog.</w:t>
      </w:r>
    </w:p>
    <w:p w14:paraId="3B672E70" w14:textId="77777777" w:rsidR="00283D04" w:rsidRPr="00283D04" w:rsidRDefault="00283D04" w:rsidP="00283D04">
      <w:pPr>
        <w:pStyle w:val="BodyText"/>
        <w:rPr>
          <w:rStyle w:val="Strong"/>
        </w:rPr>
      </w:pPr>
      <w:r w:rsidRPr="00283D04">
        <w:rPr>
          <w:rStyle w:val="Strong"/>
        </w:rPr>
        <w:t>F. Ribbon Bar Tools Menu</w:t>
      </w:r>
    </w:p>
    <w:p w14:paraId="7E5FCEA3" w14:textId="086C311D" w:rsidR="00205B1F" w:rsidRDefault="00283D04" w:rsidP="00283D04">
      <w:pPr>
        <w:pStyle w:val="BodyText"/>
      </w:pPr>
      <w:r>
        <w:lastRenderedPageBreak/>
        <w:t>This pane has four selection options: Print,</w:t>
      </w:r>
      <w:r w:rsidR="00520580">
        <w:t xml:space="preserve"> </w:t>
      </w:r>
      <w:r>
        <w:t>Export, Refresh</w:t>
      </w:r>
      <w:r w:rsidR="00520580">
        <w:t>,</w:t>
      </w:r>
      <w:r>
        <w:t xml:space="preserve"> and Query. Print (</w:t>
      </w:r>
      <w:r w:rsidR="00877DD1" w:rsidRPr="00877DD1">
        <w:rPr>
          <w:rStyle w:val="Cross-Reference"/>
        </w:rPr>
        <w:fldChar w:fldCharType="begin"/>
      </w:r>
      <w:r w:rsidR="00877DD1" w:rsidRPr="00877DD1">
        <w:rPr>
          <w:rStyle w:val="Cross-Reference"/>
        </w:rPr>
        <w:instrText xml:space="preserve"> REF _Ref26173079 \h </w:instrText>
      </w:r>
      <w:r w:rsidR="00877DD1">
        <w:rPr>
          <w:rStyle w:val="Cross-Reference"/>
        </w:rPr>
        <w:instrText xml:space="preserve"> \* MERGEFORMAT </w:instrText>
      </w:r>
      <w:r w:rsidR="00877DD1" w:rsidRPr="00877DD1">
        <w:rPr>
          <w:rStyle w:val="Cross-Reference"/>
        </w:rPr>
      </w:r>
      <w:r w:rsidR="00877DD1" w:rsidRPr="00877DD1">
        <w:rPr>
          <w:rStyle w:val="Cross-Reference"/>
        </w:rPr>
        <w:fldChar w:fldCharType="separate"/>
      </w:r>
      <w:r w:rsidR="00877DD1" w:rsidRPr="00877DD1">
        <w:rPr>
          <w:rStyle w:val="Cross-Reference"/>
        </w:rPr>
        <w:t>Figure 2</w:t>
      </w:r>
      <w:r w:rsidR="00877DD1" w:rsidRPr="00877DD1">
        <w:rPr>
          <w:rStyle w:val="Cross-Reference"/>
        </w:rPr>
        <w:fldChar w:fldCharType="end"/>
      </w:r>
      <w:r>
        <w:t xml:space="preserve">) and Export allow the user to output the </w:t>
      </w:r>
      <w:r w:rsidR="00520580">
        <w:t>pending</w:t>
      </w:r>
      <w:r>
        <w:t xml:space="preserve"> request list (stored in the RM</w:t>
      </w:r>
      <w:r w:rsidR="007F7BA2">
        <w:t xml:space="preserve"> </w:t>
      </w:r>
      <w:r>
        <w:t>Grid) as either a printout or a spreadsheet.</w:t>
      </w:r>
      <w:r w:rsidR="007F7BA2">
        <w:t xml:space="preserve"> </w:t>
      </w:r>
      <w:r>
        <w:t>Refresh</w:t>
      </w:r>
      <w:r w:rsidR="00205B1F">
        <w:t xml:space="preserve"> and Clear </w:t>
      </w:r>
      <w:r w:rsidR="005E3B64">
        <w:t xml:space="preserve">both </w:t>
      </w:r>
      <w:r w:rsidR="00205B1F">
        <w:t xml:space="preserve">remove the patient from context, and </w:t>
      </w:r>
      <w:r>
        <w:t xml:space="preserve">reloads </w:t>
      </w:r>
      <w:r w:rsidR="00205B1F">
        <w:t>the pending request list</w:t>
      </w:r>
      <w:r w:rsidR="005E3B64">
        <w:t xml:space="preserve"> with all requests for the facility.</w:t>
      </w:r>
    </w:p>
    <w:p w14:paraId="006D3FF4" w14:textId="220A40AC" w:rsidR="008B09EA" w:rsidRDefault="00283D04" w:rsidP="00283D04">
      <w:pPr>
        <w:pStyle w:val="BodyText"/>
      </w:pPr>
      <w:r>
        <w:t xml:space="preserve">Query </w:t>
      </w:r>
      <w:r w:rsidR="007F7BA2">
        <w:t>(</w:t>
      </w:r>
      <w:r w:rsidR="00877DD1" w:rsidRPr="00877DD1">
        <w:rPr>
          <w:rStyle w:val="Cross-Reference"/>
        </w:rPr>
        <w:fldChar w:fldCharType="begin"/>
      </w:r>
      <w:r w:rsidR="00877DD1" w:rsidRPr="00877DD1">
        <w:rPr>
          <w:rStyle w:val="Cross-Reference"/>
        </w:rPr>
        <w:instrText xml:space="preserve"> REF _Ref26173089 \h </w:instrText>
      </w:r>
      <w:r w:rsidR="00877DD1">
        <w:rPr>
          <w:rStyle w:val="Cross-Reference"/>
        </w:rPr>
        <w:instrText xml:space="preserve"> \* MERGEFORMAT </w:instrText>
      </w:r>
      <w:r w:rsidR="00877DD1" w:rsidRPr="00877DD1">
        <w:rPr>
          <w:rStyle w:val="Cross-Reference"/>
        </w:rPr>
      </w:r>
      <w:r w:rsidR="00877DD1" w:rsidRPr="00877DD1">
        <w:rPr>
          <w:rStyle w:val="Cross-Reference"/>
        </w:rPr>
        <w:fldChar w:fldCharType="separate"/>
      </w:r>
      <w:r w:rsidR="00877DD1" w:rsidRPr="00877DD1">
        <w:rPr>
          <w:rStyle w:val="Cross-Reference"/>
        </w:rPr>
        <w:t>Figure 3</w:t>
      </w:r>
      <w:r w:rsidR="00877DD1" w:rsidRPr="00877DD1">
        <w:rPr>
          <w:rStyle w:val="Cross-Reference"/>
        </w:rPr>
        <w:fldChar w:fldCharType="end"/>
      </w:r>
      <w:r>
        <w:t xml:space="preserve">) allows the user to select specific data filters to use to repopulate the entries on the </w:t>
      </w:r>
      <w:r w:rsidR="009733C9">
        <w:t>pending request</w:t>
      </w:r>
      <w:r>
        <w:t xml:space="preserve"> list.</w:t>
      </w:r>
    </w:p>
    <w:p w14:paraId="7A3B2F21" w14:textId="2A91B9F1" w:rsidR="008B09EA" w:rsidRDefault="007F7BA2" w:rsidP="007F7BA2">
      <w:pPr>
        <w:pStyle w:val="Caption"/>
      </w:pPr>
      <w:bookmarkStart w:id="10" w:name="_Ref26173079"/>
      <w:bookmarkStart w:id="11" w:name="_Toc26530772"/>
      <w:r>
        <w:t xml:space="preserve">Figure </w:t>
      </w:r>
      <w:r w:rsidR="00994C09">
        <w:fldChar w:fldCharType="begin"/>
      </w:r>
      <w:r w:rsidR="00994C09">
        <w:instrText xml:space="preserve"> SEQ Figure \* ARABIC </w:instrText>
      </w:r>
      <w:r w:rsidR="00994C09">
        <w:fldChar w:fldCharType="separate"/>
      </w:r>
      <w:r w:rsidR="00616A2E">
        <w:rPr>
          <w:noProof/>
        </w:rPr>
        <w:t>2</w:t>
      </w:r>
      <w:r w:rsidR="00994C09">
        <w:rPr>
          <w:noProof/>
        </w:rPr>
        <w:fldChar w:fldCharType="end"/>
      </w:r>
      <w:bookmarkEnd w:id="10"/>
      <w:r>
        <w:t xml:space="preserve">:  </w:t>
      </w:r>
      <w:r w:rsidR="00747465">
        <w:t>Pending Request</w:t>
      </w:r>
      <w:r>
        <w:t xml:space="preserve"> List - Print</w:t>
      </w:r>
      <w:bookmarkEnd w:id="11"/>
    </w:p>
    <w:p w14:paraId="4B8C0DBC" w14:textId="77777777" w:rsidR="008B09EA" w:rsidRDefault="007F7BA2" w:rsidP="00FB1AC4">
      <w:pPr>
        <w:pStyle w:val="Picture"/>
      </w:pPr>
      <w:r>
        <w:rPr>
          <w:noProof/>
        </w:rPr>
        <w:drawing>
          <wp:inline distT="0" distB="0" distL="0" distR="0" wp14:anchorId="0B062632" wp14:editId="4F9CACE5">
            <wp:extent cx="5871210" cy="2524125"/>
            <wp:effectExtent l="19050" t="19050" r="15240" b="28575"/>
            <wp:docPr id="6" name="Picture 6" descr="Blue, white, and grey screen shot of the pending request list, ready for prin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71210" cy="2524125"/>
                    </a:xfrm>
                    <a:prstGeom prst="rect">
                      <a:avLst/>
                    </a:prstGeom>
                    <a:noFill/>
                    <a:ln w="12700">
                      <a:solidFill>
                        <a:srgbClr val="0070C0"/>
                      </a:solidFill>
                    </a:ln>
                  </pic:spPr>
                </pic:pic>
              </a:graphicData>
            </a:graphic>
          </wp:inline>
        </w:drawing>
      </w:r>
    </w:p>
    <w:p w14:paraId="56F7B758" w14:textId="77777777" w:rsidR="008B09EA" w:rsidRDefault="00342B94" w:rsidP="00342B94">
      <w:pPr>
        <w:pStyle w:val="Caption"/>
      </w:pPr>
      <w:bookmarkStart w:id="12" w:name="_Ref26173089"/>
      <w:bookmarkStart w:id="13" w:name="_Toc26530773"/>
      <w:r>
        <w:t xml:space="preserve">Figure </w:t>
      </w:r>
      <w:r w:rsidR="00994C09">
        <w:fldChar w:fldCharType="begin"/>
      </w:r>
      <w:r w:rsidR="00994C09">
        <w:instrText xml:space="preserve"> SEQ Figure \* ARABIC </w:instrText>
      </w:r>
      <w:r w:rsidR="00994C09">
        <w:fldChar w:fldCharType="separate"/>
      </w:r>
      <w:r w:rsidR="00616A2E">
        <w:rPr>
          <w:noProof/>
        </w:rPr>
        <w:t>3</w:t>
      </w:r>
      <w:r w:rsidR="00994C09">
        <w:rPr>
          <w:noProof/>
        </w:rPr>
        <w:fldChar w:fldCharType="end"/>
      </w:r>
      <w:bookmarkEnd w:id="12"/>
      <w:r>
        <w:t>:  Ribbon Bar Tools Menu, Query Option</w:t>
      </w:r>
      <w:bookmarkEnd w:id="13"/>
    </w:p>
    <w:p w14:paraId="784180D5" w14:textId="77777777" w:rsidR="008B09EA" w:rsidRDefault="00342B94" w:rsidP="00FB1AC4">
      <w:pPr>
        <w:pStyle w:val="Picture"/>
      </w:pPr>
      <w:r>
        <w:rPr>
          <w:noProof/>
        </w:rPr>
        <w:drawing>
          <wp:inline distT="0" distB="0" distL="0" distR="0" wp14:anchorId="7D71FEEF" wp14:editId="194E20C5">
            <wp:extent cx="5962650" cy="3352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2650" cy="3352800"/>
                    </a:xfrm>
                    <a:prstGeom prst="rect">
                      <a:avLst/>
                    </a:prstGeom>
                    <a:noFill/>
                  </pic:spPr>
                </pic:pic>
              </a:graphicData>
            </a:graphic>
          </wp:inline>
        </w:drawing>
      </w:r>
    </w:p>
    <w:p w14:paraId="03F871BB" w14:textId="77777777" w:rsidR="00A6321E" w:rsidRPr="00A6321E" w:rsidRDefault="00A6321E" w:rsidP="00A6321E">
      <w:pPr>
        <w:pStyle w:val="BodyText"/>
        <w:rPr>
          <w:rStyle w:val="Strong"/>
        </w:rPr>
      </w:pPr>
      <w:r w:rsidRPr="00A6321E">
        <w:rPr>
          <w:rStyle w:val="Strong"/>
        </w:rPr>
        <w:lastRenderedPageBreak/>
        <w:t>G. User Preferences</w:t>
      </w:r>
    </w:p>
    <w:p w14:paraId="6D2FBA45" w14:textId="51F6591B" w:rsidR="008B09EA" w:rsidRDefault="00A6321E" w:rsidP="00A6321E">
      <w:pPr>
        <w:pStyle w:val="BodyText"/>
      </w:pPr>
      <w:r>
        <w:t xml:space="preserve">In this window, the user specifies the criteria applied to selecting appointment requests to be displayed in the pending </w:t>
      </w:r>
      <w:r w:rsidR="00567BF7">
        <w:t xml:space="preserve">request </w:t>
      </w:r>
      <w:r>
        <w:t>list (RM Grid). User settings are obtained from VistA by calling the SDECRMGP GETRMGUP RPC. If the user checks the save as default box, the changed criteria are stored back in VistA via the SDECRMGP PUTRMGUP RPC.</w:t>
      </w:r>
    </w:p>
    <w:p w14:paraId="5B09D0C4" w14:textId="77777777" w:rsidR="008B09EA" w:rsidRDefault="00C653B6" w:rsidP="00C653B6">
      <w:pPr>
        <w:pStyle w:val="Caption"/>
      </w:pPr>
      <w:bookmarkStart w:id="14" w:name="_Toc26530774"/>
      <w:r>
        <w:t xml:space="preserve">Figure </w:t>
      </w:r>
      <w:r w:rsidR="00994C09">
        <w:fldChar w:fldCharType="begin"/>
      </w:r>
      <w:r w:rsidR="00994C09">
        <w:instrText xml:space="preserve"> SEQ Figure \* ARABIC </w:instrText>
      </w:r>
      <w:r w:rsidR="00994C09">
        <w:fldChar w:fldCharType="separate"/>
      </w:r>
      <w:r w:rsidR="00616A2E">
        <w:rPr>
          <w:noProof/>
        </w:rPr>
        <w:t>4</w:t>
      </w:r>
      <w:r w:rsidR="00994C09">
        <w:rPr>
          <w:noProof/>
        </w:rPr>
        <w:fldChar w:fldCharType="end"/>
      </w:r>
      <w:r>
        <w:t>:  User Preferences</w:t>
      </w:r>
      <w:bookmarkEnd w:id="14"/>
    </w:p>
    <w:p w14:paraId="229AD808" w14:textId="77777777" w:rsidR="008B09EA" w:rsidRDefault="00C653B6" w:rsidP="00FB1AC4">
      <w:pPr>
        <w:pStyle w:val="Picture"/>
      </w:pPr>
      <w:r>
        <w:rPr>
          <w:noProof/>
        </w:rPr>
        <w:drawing>
          <wp:inline distT="0" distB="0" distL="0" distR="0" wp14:anchorId="654BE87A" wp14:editId="2C227207">
            <wp:extent cx="5962650" cy="3352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2650" cy="3352800"/>
                    </a:xfrm>
                    <a:prstGeom prst="rect">
                      <a:avLst/>
                    </a:prstGeom>
                    <a:noFill/>
                  </pic:spPr>
                </pic:pic>
              </a:graphicData>
            </a:graphic>
          </wp:inline>
        </w:drawing>
      </w:r>
    </w:p>
    <w:p w14:paraId="295E62CE" w14:textId="77777777" w:rsidR="009356A6" w:rsidRPr="009356A6" w:rsidRDefault="009356A6" w:rsidP="009356A6">
      <w:pPr>
        <w:pStyle w:val="BodyText"/>
        <w:rPr>
          <w:rStyle w:val="Strong"/>
        </w:rPr>
      </w:pPr>
      <w:r w:rsidRPr="009356A6">
        <w:rPr>
          <w:rStyle w:val="Strong"/>
        </w:rPr>
        <w:t>H. Request Management (RM) Grid</w:t>
      </w:r>
    </w:p>
    <w:p w14:paraId="25013FA5" w14:textId="28A888E0" w:rsidR="008B09EA" w:rsidRDefault="009356A6" w:rsidP="009356A6">
      <w:pPr>
        <w:pStyle w:val="BodyText"/>
      </w:pPr>
      <w:r>
        <w:t xml:space="preserve">Upon initial logon, the RM Grid displays the facility’s pending </w:t>
      </w:r>
      <w:r w:rsidR="0084103A">
        <w:t xml:space="preserve">request </w:t>
      </w:r>
      <w:r>
        <w:t xml:space="preserve">list or a pending </w:t>
      </w:r>
      <w:r w:rsidR="0084103A">
        <w:t xml:space="preserve">request </w:t>
      </w:r>
      <w:r>
        <w:t xml:space="preserve">list based on the user’s previously saved </w:t>
      </w:r>
      <w:r w:rsidR="0084103A">
        <w:t>user preferences</w:t>
      </w:r>
      <w:r>
        <w:t>. If a patient has been selected (Ribbon Bar Patient Information), the patient’s outstanding pending appointment requests are displayed. Data for either version of this list are obtained from VistA via a call to SDECIDX GETREC with subsequent calls to SDEC ARGET, SDEC WLGET, SDEC RECGET and SDEC REQGET RPCs. Right-clicking on an appointment request opens an option menu (</w:t>
      </w:r>
      <w:r w:rsidR="00286936" w:rsidRPr="00286936">
        <w:rPr>
          <w:rStyle w:val="Cross-Reference"/>
        </w:rPr>
        <w:fldChar w:fldCharType="begin"/>
      </w:r>
      <w:r w:rsidR="00286936" w:rsidRPr="00286936">
        <w:rPr>
          <w:rStyle w:val="Cross-Reference"/>
        </w:rPr>
        <w:instrText xml:space="preserve"> REF _Ref26173550 \h </w:instrText>
      </w:r>
      <w:r w:rsidR="00286936">
        <w:rPr>
          <w:rStyle w:val="Cross-Reference"/>
        </w:rPr>
        <w:instrText xml:space="preserve"> \* MERGEFORMAT </w:instrText>
      </w:r>
      <w:r w:rsidR="00286936" w:rsidRPr="00286936">
        <w:rPr>
          <w:rStyle w:val="Cross-Reference"/>
        </w:rPr>
      </w:r>
      <w:r w:rsidR="00286936" w:rsidRPr="00286936">
        <w:rPr>
          <w:rStyle w:val="Cross-Reference"/>
        </w:rPr>
        <w:fldChar w:fldCharType="separate"/>
      </w:r>
      <w:r w:rsidR="00286936" w:rsidRPr="00286936">
        <w:rPr>
          <w:rStyle w:val="Cross-Reference"/>
        </w:rPr>
        <w:t>Figure 5</w:t>
      </w:r>
      <w:r w:rsidR="00286936" w:rsidRPr="00286936">
        <w:rPr>
          <w:rStyle w:val="Cross-Reference"/>
        </w:rPr>
        <w:fldChar w:fldCharType="end"/>
      </w:r>
      <w:r>
        <w:t>) which allows the user to open selected appointment request context windows (</w:t>
      </w:r>
      <w:r w:rsidR="00286936" w:rsidRPr="00286936">
        <w:rPr>
          <w:rStyle w:val="Cross-Reference"/>
        </w:rPr>
        <w:fldChar w:fldCharType="begin"/>
      </w:r>
      <w:r w:rsidR="00286936" w:rsidRPr="00286936">
        <w:rPr>
          <w:rStyle w:val="Cross-Reference"/>
        </w:rPr>
        <w:instrText xml:space="preserve"> REF _Ref26173558 \h </w:instrText>
      </w:r>
      <w:r w:rsidR="00286936">
        <w:rPr>
          <w:rStyle w:val="Cross-Reference"/>
        </w:rPr>
        <w:instrText xml:space="preserve"> \* MERGEFORMAT </w:instrText>
      </w:r>
      <w:r w:rsidR="00286936" w:rsidRPr="00286936">
        <w:rPr>
          <w:rStyle w:val="Cross-Reference"/>
        </w:rPr>
      </w:r>
      <w:r w:rsidR="00286936" w:rsidRPr="00286936">
        <w:rPr>
          <w:rStyle w:val="Cross-Reference"/>
        </w:rPr>
        <w:fldChar w:fldCharType="separate"/>
      </w:r>
      <w:r w:rsidR="00286936" w:rsidRPr="00286936">
        <w:rPr>
          <w:rStyle w:val="Cross-Reference"/>
        </w:rPr>
        <w:t>Figure 7</w:t>
      </w:r>
      <w:r w:rsidR="00286936" w:rsidRPr="00286936">
        <w:rPr>
          <w:rStyle w:val="Cross-Reference"/>
        </w:rPr>
        <w:fldChar w:fldCharType="end"/>
      </w:r>
      <w:r>
        <w:t>) or to access Patient Contacts.</w:t>
      </w:r>
    </w:p>
    <w:p w14:paraId="3BF3695E" w14:textId="77777777" w:rsidR="009356A6" w:rsidRDefault="00ED52EA" w:rsidP="00ED52EA">
      <w:pPr>
        <w:pStyle w:val="Caption"/>
      </w:pPr>
      <w:bookmarkStart w:id="15" w:name="_Ref26173550"/>
      <w:bookmarkStart w:id="16" w:name="_Toc26530775"/>
      <w:r>
        <w:lastRenderedPageBreak/>
        <w:t xml:space="preserve">Figure </w:t>
      </w:r>
      <w:r w:rsidR="00994C09">
        <w:fldChar w:fldCharType="begin"/>
      </w:r>
      <w:r w:rsidR="00994C09">
        <w:instrText xml:space="preserve"> SEQ Figure \* ARABIC </w:instrText>
      </w:r>
      <w:r w:rsidR="00994C09">
        <w:fldChar w:fldCharType="separate"/>
      </w:r>
      <w:r w:rsidR="00616A2E">
        <w:rPr>
          <w:noProof/>
        </w:rPr>
        <w:t>5</w:t>
      </w:r>
      <w:r w:rsidR="00994C09">
        <w:rPr>
          <w:noProof/>
        </w:rPr>
        <w:fldChar w:fldCharType="end"/>
      </w:r>
      <w:bookmarkEnd w:id="15"/>
      <w:r>
        <w:t>:  RM Grid Option Menu</w:t>
      </w:r>
      <w:bookmarkEnd w:id="16"/>
    </w:p>
    <w:p w14:paraId="041E1F7B" w14:textId="77777777" w:rsidR="00ED52EA" w:rsidRPr="00ED52EA" w:rsidRDefault="00FB1AC4" w:rsidP="00FB1AC4">
      <w:pPr>
        <w:pStyle w:val="Picture"/>
      </w:pPr>
      <w:r>
        <w:rPr>
          <w:noProof/>
        </w:rPr>
        <w:drawing>
          <wp:inline distT="0" distB="0" distL="0" distR="0" wp14:anchorId="407D4AFD" wp14:editId="21B29A96">
            <wp:extent cx="5932170" cy="3218815"/>
            <wp:effectExtent l="0" t="0" r="0" b="635"/>
            <wp:docPr id="9" name="Picture 9" descr="Blue, white, and gold screen shot of the RM Grid option menu, expanded to show the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2170" cy="3218815"/>
                    </a:xfrm>
                    <a:prstGeom prst="rect">
                      <a:avLst/>
                    </a:prstGeom>
                    <a:noFill/>
                  </pic:spPr>
                </pic:pic>
              </a:graphicData>
            </a:graphic>
          </wp:inline>
        </w:drawing>
      </w:r>
    </w:p>
    <w:p w14:paraId="12AA6D7B" w14:textId="77777777" w:rsidR="00E8343B" w:rsidRPr="00E8343B" w:rsidRDefault="00E8343B" w:rsidP="00E8343B">
      <w:pPr>
        <w:pStyle w:val="BodyText"/>
        <w:rPr>
          <w:rStyle w:val="Strong"/>
        </w:rPr>
      </w:pPr>
      <w:r w:rsidRPr="00E8343B">
        <w:rPr>
          <w:rStyle w:val="Strong"/>
        </w:rPr>
        <w:t>I. Calendar Navigation Pane</w:t>
      </w:r>
    </w:p>
    <w:p w14:paraId="2F36B936" w14:textId="77777777" w:rsidR="00E8343B" w:rsidRDefault="00E8343B" w:rsidP="00E8343B">
      <w:pPr>
        <w:pStyle w:val="BodyText"/>
      </w:pPr>
      <w:r>
        <w:t>This pane allows the user to switch dates in the Calendar Schedule when a clinic, provider or clinic group has been selected in the Clinic/Provider Navigation Pane. Clicking on a date invokes the SDEC APPSLOTS, SDEC CRSCHED, and other RPCs to populate the calendar.</w:t>
      </w:r>
    </w:p>
    <w:p w14:paraId="616C28ED" w14:textId="77777777" w:rsidR="00E8343B" w:rsidRPr="00E8343B" w:rsidRDefault="00E8343B" w:rsidP="00E8343B">
      <w:pPr>
        <w:pStyle w:val="BodyText"/>
        <w:rPr>
          <w:rStyle w:val="Strong"/>
        </w:rPr>
      </w:pPr>
      <w:r w:rsidRPr="00E8343B">
        <w:rPr>
          <w:rStyle w:val="Strong"/>
        </w:rPr>
        <w:t>J. Clinic/Provider Navigation Pane</w:t>
      </w:r>
    </w:p>
    <w:p w14:paraId="0D6B03E9" w14:textId="77777777" w:rsidR="00E8343B" w:rsidRDefault="00E8343B" w:rsidP="00E8343B">
      <w:pPr>
        <w:pStyle w:val="BodyText"/>
      </w:pPr>
      <w:r>
        <w:t>This pane allows the user to select a specific clinic, provider, or clinic group for display in the Calendar Schedule. The GUI calls a VistA RPC (SDEC RESOURCE with different input parameters for clinics and providers, or SDEC RESGPUSR for clinic groups) when the user pauses typing and at least 2 characters of the clinic, provider, or clinic group name has been entered.</w:t>
      </w:r>
    </w:p>
    <w:p w14:paraId="5D81C621" w14:textId="77777777" w:rsidR="00E8343B" w:rsidRPr="0052293C" w:rsidRDefault="00E8343B" w:rsidP="00E8343B">
      <w:pPr>
        <w:pStyle w:val="BodyText"/>
        <w:rPr>
          <w:rStyle w:val="Strong"/>
        </w:rPr>
      </w:pPr>
      <w:r w:rsidRPr="0052293C">
        <w:rPr>
          <w:rStyle w:val="Strong"/>
        </w:rPr>
        <w:t>K.</w:t>
      </w:r>
      <w:r w:rsidR="0052293C" w:rsidRPr="0052293C">
        <w:rPr>
          <w:rStyle w:val="Strong"/>
        </w:rPr>
        <w:t xml:space="preserve"> </w:t>
      </w:r>
      <w:r w:rsidRPr="0052293C">
        <w:rPr>
          <w:rStyle w:val="Strong"/>
        </w:rPr>
        <w:t>Time Slot Viewer</w:t>
      </w:r>
    </w:p>
    <w:p w14:paraId="569ABA93" w14:textId="77777777" w:rsidR="00E8343B" w:rsidRDefault="00E8343B" w:rsidP="00E8343B">
      <w:pPr>
        <w:pStyle w:val="BodyText"/>
      </w:pPr>
      <w:r>
        <w:t>This pane shows characteristics of the time slot selected in the Calendar Schedule. It displays the date and time of the slot</w:t>
      </w:r>
      <w:r w:rsidR="0052293C">
        <w:t>,</w:t>
      </w:r>
      <w:r>
        <w:t xml:space="preserve"> along with the number of appointments permitted to be scheduled in the slot. The data displayed comes from the same RPC calls used to populate the Calendar Schedule.</w:t>
      </w:r>
    </w:p>
    <w:p w14:paraId="08F48A66" w14:textId="77777777" w:rsidR="00E8343B" w:rsidRPr="00FB42E3" w:rsidRDefault="00E8343B" w:rsidP="00E8343B">
      <w:pPr>
        <w:pStyle w:val="BodyText"/>
        <w:rPr>
          <w:rStyle w:val="Strong"/>
        </w:rPr>
      </w:pPr>
      <w:r w:rsidRPr="00FB42E3">
        <w:rPr>
          <w:rStyle w:val="Strong"/>
        </w:rPr>
        <w:t>L.</w:t>
      </w:r>
      <w:r w:rsidR="00FB42E3" w:rsidRPr="00FB42E3">
        <w:rPr>
          <w:rStyle w:val="Strong"/>
        </w:rPr>
        <w:t xml:space="preserve"> </w:t>
      </w:r>
      <w:r w:rsidRPr="00FB42E3">
        <w:rPr>
          <w:rStyle w:val="Strong"/>
        </w:rPr>
        <w:t>Calendar Schedule</w:t>
      </w:r>
    </w:p>
    <w:p w14:paraId="286E1B3C" w14:textId="77777777" w:rsidR="00E8343B" w:rsidRDefault="00E8343B" w:rsidP="00E8343B">
      <w:pPr>
        <w:pStyle w:val="BodyText"/>
      </w:pPr>
      <w:r>
        <w:t>This section of the main screen displays a calendar of appointments scheduled for the selected clinic, provider</w:t>
      </w:r>
      <w:r w:rsidR="00FB42E3">
        <w:t>,</w:t>
      </w:r>
      <w:r>
        <w:t xml:space="preserve"> or clinic group (see Clinic/Provider Navigation Pane). The data shown is obtained via calls to </w:t>
      </w:r>
      <w:r w:rsidR="00FB42E3">
        <w:t xml:space="preserve">the </w:t>
      </w:r>
      <w:r>
        <w:t>VistA RPCs</w:t>
      </w:r>
      <w:r w:rsidR="00FB42E3">
        <w:t xml:space="preserve"> </w:t>
      </w:r>
      <w:r>
        <w:t>SDEC APPSLOTS and SDEC CRSCHED.</w:t>
      </w:r>
    </w:p>
    <w:p w14:paraId="23179EC5" w14:textId="77777777" w:rsidR="00E8343B" w:rsidRPr="00FB42E3" w:rsidRDefault="00E8343B" w:rsidP="00E8343B">
      <w:pPr>
        <w:pStyle w:val="BodyText"/>
        <w:rPr>
          <w:rStyle w:val="Strong"/>
        </w:rPr>
      </w:pPr>
      <w:r w:rsidRPr="00FB42E3">
        <w:rPr>
          <w:rStyle w:val="Strong"/>
        </w:rPr>
        <w:t>M.</w:t>
      </w:r>
      <w:r w:rsidR="00FB42E3" w:rsidRPr="00FB42E3">
        <w:rPr>
          <w:rStyle w:val="Strong"/>
        </w:rPr>
        <w:t xml:space="preserve"> </w:t>
      </w:r>
      <w:r w:rsidRPr="00FB42E3">
        <w:rPr>
          <w:rStyle w:val="Strong"/>
        </w:rPr>
        <w:t>Title Bar</w:t>
      </w:r>
    </w:p>
    <w:p w14:paraId="5C32BA77" w14:textId="77777777" w:rsidR="00E8343B" w:rsidRDefault="00E8343B" w:rsidP="00E8343B">
      <w:pPr>
        <w:pStyle w:val="BodyText"/>
      </w:pPr>
      <w:r>
        <w:t>Right</w:t>
      </w:r>
      <w:r w:rsidR="00FB42E3">
        <w:t>-</w:t>
      </w:r>
      <w:r>
        <w:t>clicking on the Title Bar at the top of the main screen opens the standard Windows option menu (e.g.,</w:t>
      </w:r>
      <w:r w:rsidR="00FB42E3">
        <w:t xml:space="preserve"> </w:t>
      </w:r>
      <w:r>
        <w:t xml:space="preserve">minimize, close) </w:t>
      </w:r>
      <w:r w:rsidR="00FB42E3">
        <w:t>that includes</w:t>
      </w:r>
      <w:r>
        <w:t xml:space="preserve"> a link to the Trace Log.</w:t>
      </w:r>
    </w:p>
    <w:p w14:paraId="21284B56" w14:textId="77777777" w:rsidR="00E8343B" w:rsidRPr="007F0759" w:rsidRDefault="00E8343B" w:rsidP="00E8343B">
      <w:pPr>
        <w:pStyle w:val="BodyText"/>
        <w:rPr>
          <w:rStyle w:val="Strong"/>
        </w:rPr>
      </w:pPr>
      <w:r w:rsidRPr="007F0759">
        <w:rPr>
          <w:rStyle w:val="Strong"/>
        </w:rPr>
        <w:lastRenderedPageBreak/>
        <w:t>N.</w:t>
      </w:r>
      <w:r w:rsidR="007F0759" w:rsidRPr="007F0759">
        <w:rPr>
          <w:rStyle w:val="Strong"/>
        </w:rPr>
        <w:t xml:space="preserve"> </w:t>
      </w:r>
      <w:r w:rsidRPr="007F0759">
        <w:rPr>
          <w:rStyle w:val="Strong"/>
        </w:rPr>
        <w:t>Option Tabs</w:t>
      </w:r>
    </w:p>
    <w:p w14:paraId="21DEEF7F" w14:textId="77777777" w:rsidR="00E8343B" w:rsidRDefault="00E8343B" w:rsidP="00E8343B">
      <w:pPr>
        <w:pStyle w:val="BodyText"/>
      </w:pPr>
      <w:r>
        <w:t xml:space="preserve">There are three option tabs near the top of the main screen. </w:t>
      </w:r>
      <w:r w:rsidR="007F0759">
        <w:t xml:space="preserve">The </w:t>
      </w:r>
      <w:r>
        <w:t xml:space="preserve">Tasks </w:t>
      </w:r>
      <w:r w:rsidR="007F0759">
        <w:t xml:space="preserve">tab </w:t>
      </w:r>
      <w:r>
        <w:t xml:space="preserve">encompasses what is described as the main screen. The other tabs are </w:t>
      </w:r>
      <w:r w:rsidR="007F0759">
        <w:t xml:space="preserve">the </w:t>
      </w:r>
      <w:r>
        <w:t xml:space="preserve">System and Reports </w:t>
      </w:r>
      <w:r w:rsidR="007F0759">
        <w:t>t</w:t>
      </w:r>
      <w:r>
        <w:t>ab</w:t>
      </w:r>
      <w:r w:rsidR="007F0759">
        <w:t>s.</w:t>
      </w:r>
    </w:p>
    <w:p w14:paraId="00969908" w14:textId="77777777" w:rsidR="00E8343B" w:rsidRDefault="00E8343B" w:rsidP="00E8343B">
      <w:pPr>
        <w:pStyle w:val="BodyText"/>
      </w:pPr>
      <w:r>
        <w:t>In addition to the main screen, the GUI employs many popup windows to fulfill its scheduling duties. These additional windows are:</w:t>
      </w:r>
    </w:p>
    <w:p w14:paraId="2C797CBB" w14:textId="77777777" w:rsidR="00E8343B" w:rsidRPr="007F0759" w:rsidRDefault="00E8343B" w:rsidP="00E8343B">
      <w:pPr>
        <w:pStyle w:val="BodyText"/>
        <w:rPr>
          <w:rStyle w:val="Strong"/>
        </w:rPr>
      </w:pPr>
      <w:r w:rsidRPr="007F0759">
        <w:rPr>
          <w:rStyle w:val="Strong"/>
        </w:rPr>
        <w:t>Appointment Request Type Dialog</w:t>
      </w:r>
    </w:p>
    <w:p w14:paraId="4BB2EDF2" w14:textId="7CAC23E9" w:rsidR="008B09EA" w:rsidRDefault="00E8343B" w:rsidP="00E8343B">
      <w:pPr>
        <w:pStyle w:val="BodyText"/>
      </w:pPr>
      <w:r>
        <w:t>The Appointment Request Type popup window (</w:t>
      </w:r>
      <w:r w:rsidR="00927C64" w:rsidRPr="00927C64">
        <w:rPr>
          <w:rStyle w:val="Cross-Reference"/>
        </w:rPr>
        <w:fldChar w:fldCharType="begin"/>
      </w:r>
      <w:r w:rsidR="00927C64" w:rsidRPr="00927C64">
        <w:rPr>
          <w:rStyle w:val="Cross-Reference"/>
        </w:rPr>
        <w:instrText xml:space="preserve"> REF _Ref26173919 \h </w:instrText>
      </w:r>
      <w:r w:rsidR="00927C64">
        <w:rPr>
          <w:rStyle w:val="Cross-Reference"/>
        </w:rPr>
        <w:instrText xml:space="preserve"> \* MERGEFORMAT </w:instrText>
      </w:r>
      <w:r w:rsidR="00927C64" w:rsidRPr="00927C64">
        <w:rPr>
          <w:rStyle w:val="Cross-Reference"/>
        </w:rPr>
      </w:r>
      <w:r w:rsidR="00927C64" w:rsidRPr="00927C64">
        <w:rPr>
          <w:rStyle w:val="Cross-Reference"/>
        </w:rPr>
        <w:fldChar w:fldCharType="separate"/>
      </w:r>
      <w:r w:rsidR="00927C64" w:rsidRPr="00927C64">
        <w:rPr>
          <w:rStyle w:val="Cross-Reference"/>
        </w:rPr>
        <w:t>Figure 6</w:t>
      </w:r>
      <w:r w:rsidR="00927C64" w:rsidRPr="00927C64">
        <w:rPr>
          <w:rStyle w:val="Cross-Reference"/>
        </w:rPr>
        <w:fldChar w:fldCharType="end"/>
      </w:r>
      <w:r>
        <w:t xml:space="preserve">) appears when </w:t>
      </w:r>
      <w:r w:rsidR="007F0759">
        <w:t>a</w:t>
      </w:r>
      <w:r>
        <w:t xml:space="preserve"> user clicks </w:t>
      </w:r>
      <w:r w:rsidRPr="007F0759">
        <w:rPr>
          <w:i/>
        </w:rPr>
        <w:t>New Req</w:t>
      </w:r>
      <w:r w:rsidR="007F0759">
        <w:rPr>
          <w:i/>
        </w:rPr>
        <w:t>.</w:t>
      </w:r>
      <w:r>
        <w:t xml:space="preserve"> in the Ribbon Bar Actions Menu. The link is disabled unless a patient has been selected in the Ribbon Bar Patient Information.</w:t>
      </w:r>
    </w:p>
    <w:p w14:paraId="2A5F445B" w14:textId="77777777" w:rsidR="008B09EA" w:rsidRDefault="002C41BA" w:rsidP="002C41BA">
      <w:pPr>
        <w:pStyle w:val="Caption"/>
      </w:pPr>
      <w:bookmarkStart w:id="17" w:name="_Ref26173919"/>
      <w:bookmarkStart w:id="18" w:name="_Toc26530776"/>
      <w:r>
        <w:t xml:space="preserve">Figure </w:t>
      </w:r>
      <w:r w:rsidR="00994C09">
        <w:fldChar w:fldCharType="begin"/>
      </w:r>
      <w:r w:rsidR="00994C09">
        <w:instrText xml:space="preserve"> SEQ Figure \* ARABIC </w:instrText>
      </w:r>
      <w:r w:rsidR="00994C09">
        <w:fldChar w:fldCharType="separate"/>
      </w:r>
      <w:r w:rsidR="00616A2E">
        <w:rPr>
          <w:noProof/>
        </w:rPr>
        <w:t>6</w:t>
      </w:r>
      <w:r w:rsidR="00994C09">
        <w:rPr>
          <w:noProof/>
        </w:rPr>
        <w:fldChar w:fldCharType="end"/>
      </w:r>
      <w:bookmarkEnd w:id="17"/>
      <w:r>
        <w:t>:  Appointment Request Type</w:t>
      </w:r>
      <w:bookmarkEnd w:id="18"/>
    </w:p>
    <w:p w14:paraId="23CE145A" w14:textId="77777777" w:rsidR="006A7BB4" w:rsidRDefault="002C41BA" w:rsidP="002C41BA">
      <w:pPr>
        <w:pStyle w:val="Picture"/>
      </w:pPr>
      <w:r>
        <w:rPr>
          <w:noProof/>
        </w:rPr>
        <w:drawing>
          <wp:inline distT="0" distB="0" distL="0" distR="0" wp14:anchorId="5BE13BB1" wp14:editId="6ABBCEEA">
            <wp:extent cx="5949950" cy="32251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9950" cy="3225165"/>
                    </a:xfrm>
                    <a:prstGeom prst="rect">
                      <a:avLst/>
                    </a:prstGeom>
                    <a:noFill/>
                  </pic:spPr>
                </pic:pic>
              </a:graphicData>
            </a:graphic>
          </wp:inline>
        </w:drawing>
      </w:r>
    </w:p>
    <w:p w14:paraId="33EF8A80" w14:textId="77777777" w:rsidR="004251A3" w:rsidRPr="004251A3" w:rsidRDefault="004251A3" w:rsidP="004251A3">
      <w:pPr>
        <w:pStyle w:val="BodyText"/>
        <w:rPr>
          <w:rStyle w:val="Strong"/>
        </w:rPr>
      </w:pPr>
      <w:r w:rsidRPr="004251A3">
        <w:rPr>
          <w:rStyle w:val="Strong"/>
        </w:rPr>
        <w:t>Appointment Request Dialog</w:t>
      </w:r>
    </w:p>
    <w:p w14:paraId="07A1271F" w14:textId="3CFBE8C1" w:rsidR="006A7BB4" w:rsidRDefault="004251A3" w:rsidP="004251A3">
      <w:pPr>
        <w:pStyle w:val="BodyText"/>
      </w:pPr>
      <w:r>
        <w:t>The Appointment Request popup window (</w:t>
      </w:r>
      <w:r w:rsidR="00190966" w:rsidRPr="00190966">
        <w:rPr>
          <w:rStyle w:val="Cross-Reference"/>
        </w:rPr>
        <w:fldChar w:fldCharType="begin"/>
      </w:r>
      <w:r w:rsidR="00190966" w:rsidRPr="00190966">
        <w:rPr>
          <w:rStyle w:val="Cross-Reference"/>
        </w:rPr>
        <w:instrText xml:space="preserve"> REF _Ref26173558 \h </w:instrText>
      </w:r>
      <w:r w:rsidR="00190966">
        <w:rPr>
          <w:rStyle w:val="Cross-Reference"/>
        </w:rPr>
        <w:instrText xml:space="preserve"> \* MERGEFORMAT </w:instrText>
      </w:r>
      <w:r w:rsidR="00190966" w:rsidRPr="00190966">
        <w:rPr>
          <w:rStyle w:val="Cross-Reference"/>
        </w:rPr>
      </w:r>
      <w:r w:rsidR="00190966" w:rsidRPr="00190966">
        <w:rPr>
          <w:rStyle w:val="Cross-Reference"/>
        </w:rPr>
        <w:fldChar w:fldCharType="separate"/>
      </w:r>
      <w:r w:rsidR="00190966" w:rsidRPr="00190966">
        <w:rPr>
          <w:rStyle w:val="Cross-Reference"/>
        </w:rPr>
        <w:t>Figure 7</w:t>
      </w:r>
      <w:r w:rsidR="00190966" w:rsidRPr="00190966">
        <w:rPr>
          <w:rStyle w:val="Cross-Reference"/>
        </w:rPr>
        <w:fldChar w:fldCharType="end"/>
      </w:r>
      <w:r>
        <w:t>) appears when the user clicks OK in the Appointment Request Type Dialog. The patient’s demographic information is displayed from the cached RPC data (SDEC PTLOOKRS). Clinic lookup is done by a call to the SDEC RESOURCE and SDEC CLINSET RPCs. If PROVIDER is selected in the Entered By dropdown box, the name entered in the Provider box is matched against VistA with a call to the SDEC RESOURCE RPC. Clicking OK files the appointment request in VistA through a call to the SDEC ARSET RPC. The user may also specify a Multiple Return to Clinic (MRTC) Request by checking the Multiple Request Required checkbox, then specifying the number of appointments and duration between appointments. Doing so will create a Parent MRTC Request.</w:t>
      </w:r>
    </w:p>
    <w:p w14:paraId="4C6682D6" w14:textId="77777777" w:rsidR="006A7BB4" w:rsidRDefault="00E803C5" w:rsidP="00E803C5">
      <w:pPr>
        <w:pStyle w:val="Caption"/>
      </w:pPr>
      <w:bookmarkStart w:id="19" w:name="_Ref26173558"/>
      <w:bookmarkStart w:id="20" w:name="_Toc26530777"/>
      <w:r>
        <w:lastRenderedPageBreak/>
        <w:t xml:space="preserve">Figure </w:t>
      </w:r>
      <w:r w:rsidR="00994C09">
        <w:fldChar w:fldCharType="begin"/>
      </w:r>
      <w:r w:rsidR="00994C09">
        <w:instrText xml:space="preserve"> SEQ Figure \* ARABIC </w:instrText>
      </w:r>
      <w:r w:rsidR="00994C09">
        <w:fldChar w:fldCharType="separate"/>
      </w:r>
      <w:r w:rsidR="00616A2E">
        <w:rPr>
          <w:noProof/>
        </w:rPr>
        <w:t>7</w:t>
      </w:r>
      <w:r w:rsidR="00994C09">
        <w:rPr>
          <w:noProof/>
        </w:rPr>
        <w:fldChar w:fldCharType="end"/>
      </w:r>
      <w:bookmarkEnd w:id="19"/>
      <w:r>
        <w:t>:  Appointment Request</w:t>
      </w:r>
      <w:bookmarkEnd w:id="20"/>
    </w:p>
    <w:p w14:paraId="13B63CE3" w14:textId="77777777" w:rsidR="006A7BB4" w:rsidRDefault="00E803C5" w:rsidP="00E803C5">
      <w:pPr>
        <w:pStyle w:val="Picture"/>
      </w:pPr>
      <w:r>
        <w:rPr>
          <w:noProof/>
        </w:rPr>
        <w:drawing>
          <wp:inline distT="0" distB="0" distL="0" distR="0" wp14:anchorId="41FDCA23" wp14:editId="40408678">
            <wp:extent cx="5248910" cy="4694555"/>
            <wp:effectExtent l="19050" t="19050" r="27940" b="10795"/>
            <wp:docPr id="11" name="Picture 11" descr="Gold, grey, white, and teal screen shot of the appointment request dialog box, depicting the patient information section, special needs/preferences section, multiple appointment option, and comment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48910" cy="4694555"/>
                    </a:xfrm>
                    <a:prstGeom prst="rect">
                      <a:avLst/>
                    </a:prstGeom>
                    <a:noFill/>
                    <a:ln w="12700">
                      <a:solidFill>
                        <a:srgbClr val="0070C0"/>
                      </a:solidFill>
                    </a:ln>
                  </pic:spPr>
                </pic:pic>
              </a:graphicData>
            </a:graphic>
          </wp:inline>
        </w:drawing>
      </w:r>
    </w:p>
    <w:p w14:paraId="514A8E94" w14:textId="77777777" w:rsidR="00313BD3" w:rsidRPr="00313BD3" w:rsidRDefault="00313BD3" w:rsidP="00313BD3">
      <w:pPr>
        <w:pStyle w:val="BodyText"/>
        <w:rPr>
          <w:rStyle w:val="Strong"/>
        </w:rPr>
      </w:pPr>
      <w:r w:rsidRPr="00313BD3">
        <w:rPr>
          <w:rStyle w:val="Strong"/>
        </w:rPr>
        <w:t>Appointment Dialog</w:t>
      </w:r>
    </w:p>
    <w:p w14:paraId="344CB3DC" w14:textId="0C4E5E10" w:rsidR="006A7BB4" w:rsidRDefault="00313BD3" w:rsidP="00313BD3">
      <w:pPr>
        <w:pStyle w:val="BodyText"/>
      </w:pPr>
      <w:r>
        <w:t>The Appointment popup window (</w:t>
      </w:r>
      <w:r w:rsidR="00C46A38" w:rsidRPr="00C46A38">
        <w:rPr>
          <w:rStyle w:val="Cross-Reference"/>
        </w:rPr>
        <w:fldChar w:fldCharType="begin"/>
      </w:r>
      <w:r w:rsidR="00C46A38" w:rsidRPr="00C46A38">
        <w:rPr>
          <w:rStyle w:val="Cross-Reference"/>
        </w:rPr>
        <w:instrText xml:space="preserve"> REF _Ref26174000 \h </w:instrText>
      </w:r>
      <w:r w:rsidR="00C46A38">
        <w:rPr>
          <w:rStyle w:val="Cross-Reference"/>
        </w:rPr>
        <w:instrText xml:space="preserve"> \* MERGEFORMAT </w:instrText>
      </w:r>
      <w:r w:rsidR="00C46A38" w:rsidRPr="00C46A38">
        <w:rPr>
          <w:rStyle w:val="Cross-Reference"/>
        </w:rPr>
      </w:r>
      <w:r w:rsidR="00C46A38" w:rsidRPr="00C46A38">
        <w:rPr>
          <w:rStyle w:val="Cross-Reference"/>
        </w:rPr>
        <w:fldChar w:fldCharType="separate"/>
      </w:r>
      <w:r w:rsidR="00C46A38" w:rsidRPr="00C46A38">
        <w:rPr>
          <w:rStyle w:val="Cross-Reference"/>
        </w:rPr>
        <w:t>Figure 8</w:t>
      </w:r>
      <w:r w:rsidR="00C46A38" w:rsidRPr="00C46A38">
        <w:rPr>
          <w:rStyle w:val="Cross-Reference"/>
        </w:rPr>
        <w:fldChar w:fldCharType="end"/>
      </w:r>
      <w:r>
        <w:t xml:space="preserve">) appears when the user selects a calendar timeslot for an appointment request, and right-clicks and selects Add Appointment or Create Walk-in Appointment. The data to populate the window comes from cached SDEC PTLOOKRS RPC data (patient demographics) and from the appointment request (appointment </w:t>
      </w:r>
      <w:r w:rsidR="003C14F6">
        <w:t>date</w:t>
      </w:r>
      <w:r>
        <w:t xml:space="preserve"> and clinic). Appointment conflicts are obtained by a call to the SDEC FAPPTGET RPC, targeting only the day of the new appointment. If the user clicks on the Start Time entry box (</w:t>
      </w:r>
      <w:r w:rsidR="00C46A38" w:rsidRPr="00C46A38">
        <w:rPr>
          <w:rStyle w:val="Cross-Reference"/>
        </w:rPr>
        <w:fldChar w:fldCharType="begin"/>
      </w:r>
      <w:r w:rsidR="00C46A38" w:rsidRPr="00C46A38">
        <w:rPr>
          <w:rStyle w:val="Cross-Reference"/>
        </w:rPr>
        <w:instrText xml:space="preserve"> REF _Ref26174012 \h </w:instrText>
      </w:r>
      <w:r w:rsidR="00C46A38">
        <w:rPr>
          <w:rStyle w:val="Cross-Reference"/>
        </w:rPr>
        <w:instrText xml:space="preserve"> \* MERGEFORMAT </w:instrText>
      </w:r>
      <w:r w:rsidR="00C46A38" w:rsidRPr="00C46A38">
        <w:rPr>
          <w:rStyle w:val="Cross-Reference"/>
        </w:rPr>
      </w:r>
      <w:r w:rsidR="00C46A38" w:rsidRPr="00C46A38">
        <w:rPr>
          <w:rStyle w:val="Cross-Reference"/>
        </w:rPr>
        <w:fldChar w:fldCharType="separate"/>
      </w:r>
      <w:r w:rsidR="00C46A38" w:rsidRPr="00C46A38">
        <w:rPr>
          <w:rStyle w:val="Cross-Reference"/>
        </w:rPr>
        <w:t>Figure 9</w:t>
      </w:r>
      <w:r w:rsidR="00C46A38" w:rsidRPr="00C46A38">
        <w:rPr>
          <w:rStyle w:val="Cross-Reference"/>
        </w:rPr>
        <w:fldChar w:fldCharType="end"/>
      </w:r>
      <w:r>
        <w:t>), the popup is populated with timeslot start times calculated from clinic setup data obtained via the SDEC APPSLOTS RPC call. The “standard” start time for a clinic is 0800, but this can vary if a clinic schedule is set up in VistA using the SDBUILD option.</w:t>
      </w:r>
    </w:p>
    <w:p w14:paraId="7D9CCE91" w14:textId="77777777" w:rsidR="006A7BB4" w:rsidRDefault="006A3014" w:rsidP="006A3014">
      <w:pPr>
        <w:pStyle w:val="Caption"/>
      </w:pPr>
      <w:bookmarkStart w:id="21" w:name="_Ref26174000"/>
      <w:bookmarkStart w:id="22" w:name="_Toc26530778"/>
      <w:r>
        <w:lastRenderedPageBreak/>
        <w:t xml:space="preserve">Figure </w:t>
      </w:r>
      <w:r w:rsidR="00994C09">
        <w:fldChar w:fldCharType="begin"/>
      </w:r>
      <w:r w:rsidR="00994C09">
        <w:instrText xml:space="preserve"> SEQ Figure \* ARABIC </w:instrText>
      </w:r>
      <w:r w:rsidR="00994C09">
        <w:fldChar w:fldCharType="separate"/>
      </w:r>
      <w:r w:rsidR="00616A2E">
        <w:rPr>
          <w:noProof/>
        </w:rPr>
        <w:t>8</w:t>
      </w:r>
      <w:r w:rsidR="00994C09">
        <w:rPr>
          <w:noProof/>
        </w:rPr>
        <w:fldChar w:fldCharType="end"/>
      </w:r>
      <w:bookmarkEnd w:id="21"/>
      <w:r>
        <w:t>:  New Appointment Popup</w:t>
      </w:r>
      <w:bookmarkEnd w:id="22"/>
    </w:p>
    <w:p w14:paraId="03AD941B" w14:textId="77777777" w:rsidR="006A7BB4" w:rsidRDefault="003C2A1E" w:rsidP="003C2A1E">
      <w:pPr>
        <w:pStyle w:val="Picture"/>
      </w:pPr>
      <w:r>
        <w:rPr>
          <w:noProof/>
        </w:rPr>
        <w:drawing>
          <wp:inline distT="0" distB="0" distL="0" distR="0" wp14:anchorId="067376B3" wp14:editId="169D60FC">
            <wp:extent cx="4608830" cy="5541645"/>
            <wp:effectExtent l="19050" t="19050" r="20320" b="20955"/>
            <wp:docPr id="12" name="Picture 12" descr="Blue, white, gold, and grey screen shot of the new appointment dialog with the fields comp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08830" cy="5541645"/>
                    </a:xfrm>
                    <a:prstGeom prst="rect">
                      <a:avLst/>
                    </a:prstGeom>
                    <a:noFill/>
                    <a:ln w="12700">
                      <a:solidFill>
                        <a:srgbClr val="0070C0"/>
                      </a:solidFill>
                    </a:ln>
                  </pic:spPr>
                </pic:pic>
              </a:graphicData>
            </a:graphic>
          </wp:inline>
        </w:drawing>
      </w:r>
    </w:p>
    <w:p w14:paraId="35177400" w14:textId="77777777" w:rsidR="006A7BB4" w:rsidRDefault="00566A43" w:rsidP="00566A43">
      <w:pPr>
        <w:pStyle w:val="Caption"/>
      </w:pPr>
      <w:bookmarkStart w:id="23" w:name="_Ref26174012"/>
      <w:bookmarkStart w:id="24" w:name="_Toc26530779"/>
      <w:r>
        <w:lastRenderedPageBreak/>
        <w:t xml:space="preserve">Figure </w:t>
      </w:r>
      <w:r w:rsidR="00994C09">
        <w:fldChar w:fldCharType="begin"/>
      </w:r>
      <w:r w:rsidR="00994C09">
        <w:instrText xml:space="preserve"> SEQ Figure \* ARABIC </w:instrText>
      </w:r>
      <w:r w:rsidR="00994C09">
        <w:fldChar w:fldCharType="separate"/>
      </w:r>
      <w:r w:rsidR="00616A2E">
        <w:rPr>
          <w:noProof/>
        </w:rPr>
        <w:t>9</w:t>
      </w:r>
      <w:r w:rsidR="00994C09">
        <w:rPr>
          <w:noProof/>
        </w:rPr>
        <w:fldChar w:fldCharType="end"/>
      </w:r>
      <w:bookmarkEnd w:id="23"/>
      <w:r>
        <w:t>:  Appointment Start Time</w:t>
      </w:r>
      <w:bookmarkEnd w:id="24"/>
    </w:p>
    <w:p w14:paraId="5FC9F392" w14:textId="77777777" w:rsidR="006A7BB4" w:rsidRDefault="00566A43" w:rsidP="00566A43">
      <w:pPr>
        <w:pStyle w:val="Picture"/>
      </w:pPr>
      <w:r>
        <w:rPr>
          <w:noProof/>
        </w:rPr>
        <w:drawing>
          <wp:inline distT="0" distB="0" distL="0" distR="0" wp14:anchorId="2E9E609D" wp14:editId="0CED424D">
            <wp:extent cx="3803650" cy="4510782"/>
            <wp:effectExtent l="19050" t="19050" r="25400" b="234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14933" cy="4524162"/>
                    </a:xfrm>
                    <a:prstGeom prst="rect">
                      <a:avLst/>
                    </a:prstGeom>
                    <a:noFill/>
                    <a:ln w="12700">
                      <a:solidFill>
                        <a:srgbClr val="0070C0"/>
                      </a:solidFill>
                    </a:ln>
                  </pic:spPr>
                </pic:pic>
              </a:graphicData>
            </a:graphic>
          </wp:inline>
        </w:drawing>
      </w:r>
    </w:p>
    <w:p w14:paraId="6192247E" w14:textId="77777777" w:rsidR="00865F0A" w:rsidRPr="00865F0A" w:rsidRDefault="00865F0A" w:rsidP="00865F0A">
      <w:pPr>
        <w:pStyle w:val="BodyText"/>
        <w:rPr>
          <w:rStyle w:val="Strong"/>
        </w:rPr>
      </w:pPr>
      <w:r w:rsidRPr="00865F0A">
        <w:rPr>
          <w:rStyle w:val="Strong"/>
        </w:rPr>
        <w:t>Patient Contacts</w:t>
      </w:r>
    </w:p>
    <w:p w14:paraId="3E8EEAA9" w14:textId="3A54960E" w:rsidR="006A7BB4" w:rsidRDefault="00865F0A" w:rsidP="00865F0A">
      <w:pPr>
        <w:pStyle w:val="BodyText"/>
      </w:pPr>
      <w:r>
        <w:t>The Patient Contacts window (</w:t>
      </w:r>
      <w:r w:rsidR="00487FD0" w:rsidRPr="00487FD0">
        <w:rPr>
          <w:rStyle w:val="Cross-Reference"/>
        </w:rPr>
        <w:fldChar w:fldCharType="begin"/>
      </w:r>
      <w:r w:rsidR="00487FD0" w:rsidRPr="00487FD0">
        <w:rPr>
          <w:rStyle w:val="Cross-Reference"/>
        </w:rPr>
        <w:instrText xml:space="preserve"> REF _Ref26174092 \h </w:instrText>
      </w:r>
      <w:r w:rsidR="00487FD0">
        <w:rPr>
          <w:rStyle w:val="Cross-Reference"/>
        </w:rPr>
        <w:instrText xml:space="preserve"> \* MERGEFORMAT </w:instrText>
      </w:r>
      <w:r w:rsidR="00487FD0" w:rsidRPr="00487FD0">
        <w:rPr>
          <w:rStyle w:val="Cross-Reference"/>
        </w:rPr>
      </w:r>
      <w:r w:rsidR="00487FD0" w:rsidRPr="00487FD0">
        <w:rPr>
          <w:rStyle w:val="Cross-Reference"/>
        </w:rPr>
        <w:fldChar w:fldCharType="separate"/>
      </w:r>
      <w:r w:rsidR="00487FD0" w:rsidRPr="00487FD0">
        <w:rPr>
          <w:rStyle w:val="Cross-Reference"/>
        </w:rPr>
        <w:t>Figure 10</w:t>
      </w:r>
      <w:r w:rsidR="00487FD0" w:rsidRPr="00487FD0">
        <w:rPr>
          <w:rStyle w:val="Cross-Reference"/>
        </w:rPr>
        <w:fldChar w:fldCharType="end"/>
      </w:r>
      <w:r>
        <w:t>) appears through interaction on the RM Grid. The data displayed in this popup comes from a call to the SDEC CONTACT DISPLAY and SDEC CONTACT MULI-DISPLAY RPCs. Data entered in the New Contact Attempt section is stored in VistA via a call to the SDEC CONTACT UPDATE RPC.</w:t>
      </w:r>
    </w:p>
    <w:p w14:paraId="0BCD3D06" w14:textId="77777777" w:rsidR="003A5A7E" w:rsidRDefault="00207132" w:rsidP="00207132">
      <w:pPr>
        <w:pStyle w:val="Caption"/>
      </w:pPr>
      <w:bookmarkStart w:id="25" w:name="_Ref26174092"/>
      <w:bookmarkStart w:id="26" w:name="_Toc26530780"/>
      <w:r>
        <w:lastRenderedPageBreak/>
        <w:t xml:space="preserve">Figure </w:t>
      </w:r>
      <w:r w:rsidR="00994C09">
        <w:fldChar w:fldCharType="begin"/>
      </w:r>
      <w:r w:rsidR="00994C09">
        <w:instrText xml:space="preserve"> SEQ Figure \* ARABIC </w:instrText>
      </w:r>
      <w:r w:rsidR="00994C09">
        <w:fldChar w:fldCharType="separate"/>
      </w:r>
      <w:r w:rsidR="00616A2E">
        <w:rPr>
          <w:noProof/>
        </w:rPr>
        <w:t>10</w:t>
      </w:r>
      <w:r w:rsidR="00994C09">
        <w:rPr>
          <w:noProof/>
        </w:rPr>
        <w:fldChar w:fldCharType="end"/>
      </w:r>
      <w:bookmarkEnd w:id="25"/>
      <w:r>
        <w:t>:  Patient Contact</w:t>
      </w:r>
      <w:r w:rsidR="00855228">
        <w:t>s</w:t>
      </w:r>
      <w:bookmarkEnd w:id="26"/>
    </w:p>
    <w:p w14:paraId="5BAACAAC" w14:textId="77777777" w:rsidR="00207132" w:rsidRPr="00207132" w:rsidRDefault="00207132" w:rsidP="00207132">
      <w:pPr>
        <w:pStyle w:val="Picture"/>
      </w:pPr>
      <w:r>
        <w:rPr>
          <w:noProof/>
        </w:rPr>
        <w:drawing>
          <wp:inline distT="0" distB="0" distL="0" distR="0" wp14:anchorId="05154098" wp14:editId="1B5BB8AD">
            <wp:extent cx="5993130" cy="3157855"/>
            <wp:effectExtent l="19050" t="19050" r="26670" b="234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93130" cy="3157855"/>
                    </a:xfrm>
                    <a:prstGeom prst="rect">
                      <a:avLst/>
                    </a:prstGeom>
                    <a:noFill/>
                    <a:ln w="12700">
                      <a:solidFill>
                        <a:srgbClr val="0070C0"/>
                      </a:solidFill>
                    </a:ln>
                  </pic:spPr>
                </pic:pic>
              </a:graphicData>
            </a:graphic>
          </wp:inline>
        </w:drawing>
      </w:r>
    </w:p>
    <w:p w14:paraId="422E0ADE" w14:textId="77777777" w:rsidR="00DB2004" w:rsidRPr="00DB2004" w:rsidRDefault="00DB2004" w:rsidP="00DB2004">
      <w:pPr>
        <w:pStyle w:val="BodyText"/>
        <w:rPr>
          <w:rStyle w:val="Strong"/>
        </w:rPr>
      </w:pPr>
      <w:r w:rsidRPr="00DB2004">
        <w:rPr>
          <w:rStyle w:val="Strong"/>
        </w:rPr>
        <w:t>Disabilities Dialog/Patient’s Eligibility</w:t>
      </w:r>
    </w:p>
    <w:p w14:paraId="7B63AD14" w14:textId="12D1C5A4" w:rsidR="00DB2004" w:rsidRDefault="00DB2004" w:rsidP="00DB2004">
      <w:pPr>
        <w:pStyle w:val="BodyText"/>
      </w:pPr>
      <w:r>
        <w:t>This popup window (</w:t>
      </w:r>
      <w:r w:rsidR="00FE57E0" w:rsidRPr="00FE57E0">
        <w:rPr>
          <w:rStyle w:val="Cross-Reference"/>
        </w:rPr>
        <w:fldChar w:fldCharType="begin"/>
      </w:r>
      <w:r w:rsidR="00FE57E0" w:rsidRPr="00FE57E0">
        <w:rPr>
          <w:rStyle w:val="Cross-Reference"/>
        </w:rPr>
        <w:instrText xml:space="preserve"> REF _Ref26173558 \h </w:instrText>
      </w:r>
      <w:r w:rsidR="00FE57E0">
        <w:rPr>
          <w:rStyle w:val="Cross-Reference"/>
        </w:rPr>
        <w:instrText xml:space="preserve"> \* MERGEFORMAT </w:instrText>
      </w:r>
      <w:r w:rsidR="00FE57E0" w:rsidRPr="00FE57E0">
        <w:rPr>
          <w:rStyle w:val="Cross-Reference"/>
        </w:rPr>
      </w:r>
      <w:r w:rsidR="00FE57E0" w:rsidRPr="00FE57E0">
        <w:rPr>
          <w:rStyle w:val="Cross-Reference"/>
        </w:rPr>
        <w:fldChar w:fldCharType="separate"/>
      </w:r>
      <w:r w:rsidR="00FE57E0" w:rsidRPr="00FE57E0">
        <w:rPr>
          <w:rStyle w:val="Cross-Reference"/>
        </w:rPr>
        <w:t>Figure 7</w:t>
      </w:r>
      <w:r w:rsidR="00FE57E0" w:rsidRPr="00FE57E0">
        <w:rPr>
          <w:rStyle w:val="Cross-Reference"/>
        </w:rPr>
        <w:fldChar w:fldCharType="end"/>
      </w:r>
      <w:r>
        <w:t>) appears to the left of the Appointment Request Dialog or the Appointment Dialog. It displays data obtained from VistA via an SDECDIS DISABIL RPC call.</w:t>
      </w:r>
    </w:p>
    <w:p w14:paraId="39F3CE94" w14:textId="77777777" w:rsidR="00DB2004" w:rsidRPr="00DB2004" w:rsidRDefault="00DB2004" w:rsidP="00DB2004">
      <w:pPr>
        <w:pStyle w:val="BodyText"/>
        <w:rPr>
          <w:rStyle w:val="Strong"/>
        </w:rPr>
      </w:pPr>
      <w:r w:rsidRPr="00DB2004">
        <w:rPr>
          <w:rStyle w:val="Strong"/>
        </w:rPr>
        <w:t>Similar Patient Dialog</w:t>
      </w:r>
    </w:p>
    <w:p w14:paraId="5948D669" w14:textId="77777777" w:rsidR="00DB2004" w:rsidRDefault="00DB2004" w:rsidP="00DB2004">
      <w:pPr>
        <w:pStyle w:val="BodyText"/>
      </w:pPr>
      <w:r>
        <w:t>The Similar Names dialog displays when the system finds patients with a similar name and the same last 4 digits of the Social Security Number. The user is able to select a patient from the list and continue, or cancel and return to searching for patients. In addition to the RPC calls used in Ribbon Bar Patient Information, this dialog also calls DG CHK BS5 XREF ARRAY.</w:t>
      </w:r>
    </w:p>
    <w:p w14:paraId="5A566165" w14:textId="77777777" w:rsidR="00DB2004" w:rsidRPr="00DB2004" w:rsidRDefault="00DB2004" w:rsidP="00DB2004">
      <w:pPr>
        <w:pStyle w:val="BodyText"/>
        <w:rPr>
          <w:rStyle w:val="Strong"/>
        </w:rPr>
      </w:pPr>
      <w:r w:rsidRPr="00DB2004">
        <w:rPr>
          <w:rStyle w:val="Strong"/>
        </w:rPr>
        <w:t>Patient Information Dialog</w:t>
      </w:r>
    </w:p>
    <w:p w14:paraId="3EE34512" w14:textId="2276E9DC" w:rsidR="003A5A7E" w:rsidRDefault="00DB2004" w:rsidP="00DB2004">
      <w:pPr>
        <w:pStyle w:val="BodyText"/>
      </w:pPr>
      <w:r>
        <w:t>This popup (</w:t>
      </w:r>
      <w:r w:rsidR="00FE57E0" w:rsidRPr="00FE57E0">
        <w:rPr>
          <w:rStyle w:val="Cross-Reference"/>
        </w:rPr>
        <w:fldChar w:fldCharType="begin"/>
      </w:r>
      <w:r w:rsidR="00FE57E0" w:rsidRPr="00FE57E0">
        <w:rPr>
          <w:rStyle w:val="Cross-Reference"/>
        </w:rPr>
        <w:instrText xml:space="preserve"> REF _Ref26174201 \h </w:instrText>
      </w:r>
      <w:r w:rsidR="00FE57E0">
        <w:rPr>
          <w:rStyle w:val="Cross-Reference"/>
        </w:rPr>
        <w:instrText xml:space="preserve"> \* MERGEFORMAT </w:instrText>
      </w:r>
      <w:r w:rsidR="00FE57E0" w:rsidRPr="00FE57E0">
        <w:rPr>
          <w:rStyle w:val="Cross-Reference"/>
        </w:rPr>
      </w:r>
      <w:r w:rsidR="00FE57E0" w:rsidRPr="00FE57E0">
        <w:rPr>
          <w:rStyle w:val="Cross-Reference"/>
        </w:rPr>
        <w:fldChar w:fldCharType="separate"/>
      </w:r>
      <w:r w:rsidR="00FE57E0" w:rsidRPr="00FE57E0">
        <w:rPr>
          <w:rStyle w:val="Cross-Reference"/>
        </w:rPr>
        <w:t>Figure 11</w:t>
      </w:r>
      <w:r w:rsidR="00FE57E0" w:rsidRPr="00FE57E0">
        <w:rPr>
          <w:rStyle w:val="Cross-Reference"/>
        </w:rPr>
        <w:fldChar w:fldCharType="end"/>
      </w:r>
      <w:r>
        <w:t>) appears when the user right-clicks in the Ribbon Bar Patient Information pane or presses CTRL+P. The data displayed comes from cached data obtained from the SDEC PTLOOKRS RPC.</w:t>
      </w:r>
    </w:p>
    <w:p w14:paraId="2FDD942A" w14:textId="77777777" w:rsidR="00DB2004" w:rsidRDefault="00DC36B0" w:rsidP="00DC36B0">
      <w:pPr>
        <w:pStyle w:val="Caption"/>
      </w:pPr>
      <w:bookmarkStart w:id="27" w:name="_Ref26174201"/>
      <w:bookmarkStart w:id="28" w:name="_Toc26530781"/>
      <w:r>
        <w:lastRenderedPageBreak/>
        <w:t xml:space="preserve">Figure </w:t>
      </w:r>
      <w:r w:rsidR="00994C09">
        <w:fldChar w:fldCharType="begin"/>
      </w:r>
      <w:r w:rsidR="00994C09">
        <w:instrText xml:space="preserve"> SEQ Figure \* ARABIC </w:instrText>
      </w:r>
      <w:r w:rsidR="00994C09">
        <w:fldChar w:fldCharType="separate"/>
      </w:r>
      <w:r w:rsidR="00616A2E">
        <w:rPr>
          <w:noProof/>
        </w:rPr>
        <w:t>11</w:t>
      </w:r>
      <w:r w:rsidR="00994C09">
        <w:rPr>
          <w:noProof/>
        </w:rPr>
        <w:fldChar w:fldCharType="end"/>
      </w:r>
      <w:bookmarkEnd w:id="27"/>
      <w:r>
        <w:t>:  Patient Information</w:t>
      </w:r>
      <w:bookmarkEnd w:id="28"/>
    </w:p>
    <w:p w14:paraId="6289D3D1" w14:textId="77777777" w:rsidR="00DB2004" w:rsidRDefault="00DC36B0" w:rsidP="00DC36B0">
      <w:pPr>
        <w:pStyle w:val="Picture"/>
      </w:pPr>
      <w:r>
        <w:rPr>
          <w:noProof/>
        </w:rPr>
        <w:drawing>
          <wp:inline distT="0" distB="0" distL="0" distR="0" wp14:anchorId="28C873D4" wp14:editId="2D106196">
            <wp:extent cx="5523230" cy="4980940"/>
            <wp:effectExtent l="19050" t="19050" r="20320" b="10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23230" cy="4980940"/>
                    </a:xfrm>
                    <a:prstGeom prst="rect">
                      <a:avLst/>
                    </a:prstGeom>
                    <a:noFill/>
                    <a:ln w="12700">
                      <a:solidFill>
                        <a:srgbClr val="0070C0"/>
                      </a:solidFill>
                    </a:ln>
                  </pic:spPr>
                </pic:pic>
              </a:graphicData>
            </a:graphic>
          </wp:inline>
        </w:drawing>
      </w:r>
    </w:p>
    <w:p w14:paraId="5C8FDA7B" w14:textId="77777777" w:rsidR="009A0D51" w:rsidRPr="009A0D51" w:rsidRDefault="009A0D51" w:rsidP="009A0D51">
      <w:pPr>
        <w:pStyle w:val="BodyText"/>
        <w:rPr>
          <w:rStyle w:val="Strong"/>
        </w:rPr>
      </w:pPr>
      <w:r w:rsidRPr="009A0D51">
        <w:rPr>
          <w:rStyle w:val="Strong"/>
        </w:rPr>
        <w:t>Patient Inquiry Detail</w:t>
      </w:r>
    </w:p>
    <w:p w14:paraId="15BD8D8F" w14:textId="28EE718D" w:rsidR="00DB2004" w:rsidRDefault="009A0D51" w:rsidP="009A0D51">
      <w:pPr>
        <w:pStyle w:val="BodyText"/>
      </w:pPr>
      <w:r>
        <w:t>T</w:t>
      </w:r>
      <w:r w:rsidR="00680645">
        <w:t>he Patient Inquiry Detail</w:t>
      </w:r>
      <w:r>
        <w:t xml:space="preserve"> popup (</w:t>
      </w:r>
      <w:r w:rsidR="006E39EF" w:rsidRPr="006E39EF">
        <w:rPr>
          <w:rStyle w:val="Cross-Reference"/>
        </w:rPr>
        <w:fldChar w:fldCharType="begin"/>
      </w:r>
      <w:r w:rsidR="006E39EF" w:rsidRPr="006E39EF">
        <w:rPr>
          <w:rStyle w:val="Cross-Reference"/>
        </w:rPr>
        <w:instrText xml:space="preserve"> REF _Ref26174258 \h </w:instrText>
      </w:r>
      <w:r w:rsidR="006E39EF">
        <w:rPr>
          <w:rStyle w:val="Cross-Reference"/>
        </w:rPr>
        <w:instrText xml:space="preserve"> \* MERGEFORMAT </w:instrText>
      </w:r>
      <w:r w:rsidR="006E39EF" w:rsidRPr="006E39EF">
        <w:rPr>
          <w:rStyle w:val="Cross-Reference"/>
        </w:rPr>
      </w:r>
      <w:r w:rsidR="006E39EF" w:rsidRPr="006E39EF">
        <w:rPr>
          <w:rStyle w:val="Cross-Reference"/>
        </w:rPr>
        <w:fldChar w:fldCharType="separate"/>
      </w:r>
      <w:r w:rsidR="006E39EF" w:rsidRPr="006E39EF">
        <w:rPr>
          <w:rStyle w:val="Cross-Reference"/>
        </w:rPr>
        <w:t>Figure 12</w:t>
      </w:r>
      <w:r w:rsidR="006E39EF" w:rsidRPr="006E39EF">
        <w:rPr>
          <w:rStyle w:val="Cross-Reference"/>
        </w:rPr>
        <w:fldChar w:fldCharType="end"/>
      </w:r>
      <w:r>
        <w:t>) appears if the user clicks anywhere in the Ribbon Bar Patient Information. The data displayed comes from a call to the SDEC PTINQ RPC.</w:t>
      </w:r>
    </w:p>
    <w:p w14:paraId="23EC5781" w14:textId="77777777" w:rsidR="009A0D51" w:rsidRDefault="00C167F6" w:rsidP="00C167F6">
      <w:pPr>
        <w:pStyle w:val="Caption"/>
      </w:pPr>
      <w:bookmarkStart w:id="29" w:name="_Ref26174258"/>
      <w:bookmarkStart w:id="30" w:name="_Toc26530782"/>
      <w:r>
        <w:lastRenderedPageBreak/>
        <w:t xml:space="preserve">Figure </w:t>
      </w:r>
      <w:r w:rsidR="00994C09">
        <w:fldChar w:fldCharType="begin"/>
      </w:r>
      <w:r w:rsidR="00994C09">
        <w:instrText xml:space="preserve"> SEQ Figure \* ARABIC </w:instrText>
      </w:r>
      <w:r w:rsidR="00994C09">
        <w:fldChar w:fldCharType="separate"/>
      </w:r>
      <w:r w:rsidR="00616A2E">
        <w:rPr>
          <w:noProof/>
        </w:rPr>
        <w:t>12</w:t>
      </w:r>
      <w:r w:rsidR="00994C09">
        <w:rPr>
          <w:noProof/>
        </w:rPr>
        <w:fldChar w:fldCharType="end"/>
      </w:r>
      <w:bookmarkEnd w:id="29"/>
      <w:r>
        <w:t>:  Patient Inquiry Detail</w:t>
      </w:r>
      <w:bookmarkEnd w:id="30"/>
    </w:p>
    <w:p w14:paraId="3CE5BE50" w14:textId="77777777" w:rsidR="00C167F6" w:rsidRPr="00C167F6" w:rsidRDefault="000F2A1F" w:rsidP="00C167F6">
      <w:pPr>
        <w:pStyle w:val="Picture"/>
      </w:pPr>
      <w:r>
        <w:rPr>
          <w:noProof/>
        </w:rPr>
        <w:drawing>
          <wp:inline distT="0" distB="0" distL="0" distR="0" wp14:anchorId="687C7B9A" wp14:editId="0A9EA10F">
            <wp:extent cx="4316095" cy="5145405"/>
            <wp:effectExtent l="0" t="0" r="8255" b="0"/>
            <wp:docPr id="16" name="Picture 16" descr="Blue, black, and white screen shot of the Patient Inquiry Detail popup with patient demographics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16095" cy="5145405"/>
                    </a:xfrm>
                    <a:prstGeom prst="rect">
                      <a:avLst/>
                    </a:prstGeom>
                    <a:noFill/>
                  </pic:spPr>
                </pic:pic>
              </a:graphicData>
            </a:graphic>
          </wp:inline>
        </w:drawing>
      </w:r>
    </w:p>
    <w:p w14:paraId="54C2E3B8" w14:textId="77777777" w:rsidR="000A4171" w:rsidRPr="000A4171" w:rsidRDefault="000A4171" w:rsidP="000A4171">
      <w:pPr>
        <w:pStyle w:val="BodyText"/>
        <w:rPr>
          <w:rStyle w:val="Strong"/>
        </w:rPr>
      </w:pPr>
      <w:r w:rsidRPr="000A4171">
        <w:rPr>
          <w:rStyle w:val="Strong"/>
        </w:rPr>
        <w:t>Patient Flags Dialog</w:t>
      </w:r>
    </w:p>
    <w:p w14:paraId="53A6EFD2" w14:textId="49CB47E3" w:rsidR="00DB2004" w:rsidRDefault="000A4171" w:rsidP="000A4171">
      <w:pPr>
        <w:pStyle w:val="BodyText"/>
      </w:pPr>
      <w:r>
        <w:t>The Patient Flags dialog (</w:t>
      </w:r>
      <w:r w:rsidR="00121516" w:rsidRPr="00121516">
        <w:rPr>
          <w:rStyle w:val="Cross-Reference"/>
        </w:rPr>
        <w:fldChar w:fldCharType="begin"/>
      </w:r>
      <w:r w:rsidR="00121516" w:rsidRPr="00121516">
        <w:rPr>
          <w:rStyle w:val="Cross-Reference"/>
        </w:rPr>
        <w:instrText xml:space="preserve"> REF _Ref26174287 \h </w:instrText>
      </w:r>
      <w:r w:rsidR="00121516">
        <w:rPr>
          <w:rStyle w:val="Cross-Reference"/>
        </w:rPr>
        <w:instrText xml:space="preserve"> \* MERGEFORMAT </w:instrText>
      </w:r>
      <w:r w:rsidR="00121516" w:rsidRPr="00121516">
        <w:rPr>
          <w:rStyle w:val="Cross-Reference"/>
        </w:rPr>
      </w:r>
      <w:r w:rsidR="00121516" w:rsidRPr="00121516">
        <w:rPr>
          <w:rStyle w:val="Cross-Reference"/>
        </w:rPr>
        <w:fldChar w:fldCharType="separate"/>
      </w:r>
      <w:r w:rsidR="00121516" w:rsidRPr="00121516">
        <w:rPr>
          <w:rStyle w:val="Cross-Reference"/>
        </w:rPr>
        <w:t>Figure 13</w:t>
      </w:r>
      <w:r w:rsidR="00121516" w:rsidRPr="00121516">
        <w:rPr>
          <w:rStyle w:val="Cross-Reference"/>
        </w:rPr>
        <w:fldChar w:fldCharType="end"/>
      </w:r>
      <w:r>
        <w:t>) displays important Patient Flags and Prompts. The information displayed in the Patient Flags dialog is retrieved by a call to the ORPRF GETFLF RPC call.</w:t>
      </w:r>
    </w:p>
    <w:p w14:paraId="464B2D4C" w14:textId="77777777" w:rsidR="00DB2004" w:rsidRDefault="000A4171" w:rsidP="000A4171">
      <w:pPr>
        <w:pStyle w:val="Caption"/>
      </w:pPr>
      <w:bookmarkStart w:id="31" w:name="_Ref26174287"/>
      <w:bookmarkStart w:id="32" w:name="_Toc26530783"/>
      <w:r>
        <w:t xml:space="preserve">Figure </w:t>
      </w:r>
      <w:r w:rsidR="00994C09">
        <w:fldChar w:fldCharType="begin"/>
      </w:r>
      <w:r w:rsidR="00994C09">
        <w:instrText xml:space="preserve"> SEQ Figure \* ARABIC </w:instrText>
      </w:r>
      <w:r w:rsidR="00994C09">
        <w:fldChar w:fldCharType="separate"/>
      </w:r>
      <w:r w:rsidR="00616A2E">
        <w:rPr>
          <w:noProof/>
        </w:rPr>
        <w:t>13</w:t>
      </w:r>
      <w:r w:rsidR="00994C09">
        <w:rPr>
          <w:noProof/>
        </w:rPr>
        <w:fldChar w:fldCharType="end"/>
      </w:r>
      <w:bookmarkEnd w:id="31"/>
      <w:r>
        <w:t>:  Patient Flags Dialog</w:t>
      </w:r>
      <w:bookmarkEnd w:id="32"/>
    </w:p>
    <w:p w14:paraId="4D158690" w14:textId="77777777" w:rsidR="000A4171" w:rsidRPr="000A4171" w:rsidRDefault="000A4171" w:rsidP="000A4171">
      <w:pPr>
        <w:pStyle w:val="Picture"/>
      </w:pPr>
      <w:r>
        <w:rPr>
          <w:noProof/>
        </w:rPr>
        <w:drawing>
          <wp:inline distT="0" distB="0" distL="0" distR="0" wp14:anchorId="02957553" wp14:editId="3AC29F75">
            <wp:extent cx="4813300" cy="914400"/>
            <wp:effectExtent l="19050" t="19050" r="25400"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6">
                      <a:extLst>
                        <a:ext uri="{28A0092B-C50C-407E-A947-70E740481C1C}">
                          <a14:useLocalDpi xmlns:a14="http://schemas.microsoft.com/office/drawing/2010/main" val="0"/>
                        </a:ext>
                      </a:extLst>
                    </a:blip>
                    <a:srcRect l="391" t="6663" r="924" b="6117"/>
                    <a:stretch/>
                  </pic:blipFill>
                  <pic:spPr bwMode="auto">
                    <a:xfrm>
                      <a:off x="0" y="0"/>
                      <a:ext cx="4813300" cy="914400"/>
                    </a:xfrm>
                    <a:prstGeom prst="rect">
                      <a:avLst/>
                    </a:prstGeom>
                    <a:noFill/>
                    <a:ln w="12700">
                      <a:solidFill>
                        <a:srgbClr val="0070C0"/>
                      </a:solidFill>
                    </a:ln>
                    <a:extLst>
                      <a:ext uri="{53640926-AAD7-44D8-BBD7-CCE9431645EC}">
                        <a14:shadowObscured xmlns:a14="http://schemas.microsoft.com/office/drawing/2010/main"/>
                      </a:ext>
                    </a:extLst>
                  </pic:spPr>
                </pic:pic>
              </a:graphicData>
            </a:graphic>
          </wp:inline>
        </w:drawing>
      </w:r>
    </w:p>
    <w:p w14:paraId="4DD826DE" w14:textId="77777777" w:rsidR="007D1E4C" w:rsidRPr="007D1E4C" w:rsidRDefault="007D1E4C" w:rsidP="007D1E4C">
      <w:pPr>
        <w:pStyle w:val="BodyText"/>
        <w:rPr>
          <w:rStyle w:val="Strong"/>
        </w:rPr>
      </w:pPr>
      <w:r w:rsidRPr="007D1E4C">
        <w:rPr>
          <w:rStyle w:val="Strong"/>
        </w:rPr>
        <w:t>Sensitive Patient Dialog</w:t>
      </w:r>
    </w:p>
    <w:p w14:paraId="4226D5F4" w14:textId="637B9617" w:rsidR="007D278B" w:rsidRDefault="007D1E4C" w:rsidP="007D1E4C">
      <w:pPr>
        <w:pStyle w:val="BodyText"/>
      </w:pPr>
      <w:r>
        <w:lastRenderedPageBreak/>
        <w:t>The purpose of the Sensitive Patient Dialog (</w:t>
      </w:r>
      <w:r w:rsidR="008E512F" w:rsidRPr="008E512F">
        <w:rPr>
          <w:rStyle w:val="Cross-Reference"/>
        </w:rPr>
        <w:fldChar w:fldCharType="begin"/>
      </w:r>
      <w:r w:rsidR="008E512F" w:rsidRPr="008E512F">
        <w:rPr>
          <w:rStyle w:val="Cross-Reference"/>
        </w:rPr>
        <w:instrText xml:space="preserve"> REF _Ref26174314 \h </w:instrText>
      </w:r>
      <w:r w:rsidR="008E512F">
        <w:rPr>
          <w:rStyle w:val="Cross-Reference"/>
        </w:rPr>
        <w:instrText xml:space="preserve"> \* MERGEFORMAT </w:instrText>
      </w:r>
      <w:r w:rsidR="008E512F" w:rsidRPr="008E512F">
        <w:rPr>
          <w:rStyle w:val="Cross-Reference"/>
        </w:rPr>
      </w:r>
      <w:r w:rsidR="008E512F" w:rsidRPr="008E512F">
        <w:rPr>
          <w:rStyle w:val="Cross-Reference"/>
        </w:rPr>
        <w:fldChar w:fldCharType="separate"/>
      </w:r>
      <w:r w:rsidR="008E512F" w:rsidRPr="008E512F">
        <w:rPr>
          <w:rStyle w:val="Cross-Reference"/>
        </w:rPr>
        <w:t>Figure 14</w:t>
      </w:r>
      <w:r w:rsidR="008E512F" w:rsidRPr="008E512F">
        <w:rPr>
          <w:rStyle w:val="Cross-Reference"/>
        </w:rPr>
        <w:fldChar w:fldCharType="end"/>
      </w:r>
      <w:r>
        <w:t>) is to notify the user that the patient he/she is about to access has characteristics different from the norm.</w:t>
      </w:r>
      <w:r w:rsidR="007D278B">
        <w:t xml:space="preserve"> When search results include a sensitive patient, their date of birth and Social Security Number are masked, and the *SENSITIVE* designation can be seen in the results list. The user can choose to continue to see the patient’s information or not select the patient.</w:t>
      </w:r>
    </w:p>
    <w:p w14:paraId="7857E358" w14:textId="3C6D24BA" w:rsidR="007D1E4C" w:rsidRDefault="007D1E4C" w:rsidP="007D1E4C">
      <w:pPr>
        <w:pStyle w:val="BodyText"/>
      </w:pPr>
      <w:r>
        <w:t>There are three different types of sensitive patient dialogs that vary by background color and the effect on the user. The GUI obtains sensitive patient data and its severity from the DG SENSITIVE RECORD ACCESS RPC.</w:t>
      </w:r>
    </w:p>
    <w:p w14:paraId="5EB998DC" w14:textId="21F7C92D" w:rsidR="00DB2004" w:rsidRDefault="007D1E4C" w:rsidP="007D1E4C">
      <w:pPr>
        <w:pStyle w:val="BodyText"/>
      </w:pPr>
      <w:r>
        <w:t xml:space="preserve">A white background is the lowest level of sensitivity. A user who clicks through (continue button) </w:t>
      </w:r>
      <w:r w:rsidR="00B7146D">
        <w:t>a</w:t>
      </w:r>
      <w:r>
        <w:t xml:space="preserve"> sensitive patient warning </w:t>
      </w:r>
      <w:r w:rsidR="00B7146D">
        <w:t xml:space="preserve">with a white background </w:t>
      </w:r>
      <w:r>
        <w:t xml:space="preserve">is not otherwise encumbered. A </w:t>
      </w:r>
      <w:r w:rsidR="00B7146D">
        <w:t xml:space="preserve">window with a </w:t>
      </w:r>
      <w:r>
        <w:t>yellow background notifies the user that if they access the patient, the Information Security Officer (ISO) will be notified (via the DG SENSITIVE RECORD BULLETIN RPC)</w:t>
      </w:r>
      <w:r w:rsidR="00B7146D">
        <w:t xml:space="preserve">, </w:t>
      </w:r>
      <w:r>
        <w:t xml:space="preserve">and they must justify access. A </w:t>
      </w:r>
      <w:r w:rsidR="00B7146D">
        <w:t xml:space="preserve">window with a </w:t>
      </w:r>
      <w:r>
        <w:t xml:space="preserve">red background </w:t>
      </w:r>
      <w:r w:rsidR="00B7146D">
        <w:t xml:space="preserve">prevents </w:t>
      </w:r>
      <w:r>
        <w:t>the user</w:t>
      </w:r>
      <w:r w:rsidR="00B7146D">
        <w:t xml:space="preserve"> from</w:t>
      </w:r>
      <w:r>
        <w:t xml:space="preserve"> access</w:t>
      </w:r>
      <w:r w:rsidR="00B7146D">
        <w:t>ing</w:t>
      </w:r>
      <w:r>
        <w:t xml:space="preserve"> the patient’s record. The programmed STOP prevents the user from, for example, accessing </w:t>
      </w:r>
      <w:r w:rsidR="0043097F">
        <w:t xml:space="preserve">their </w:t>
      </w:r>
      <w:r>
        <w:t>own record.</w:t>
      </w:r>
    </w:p>
    <w:p w14:paraId="112A0D5C" w14:textId="77777777" w:rsidR="00E46032" w:rsidRDefault="00355EED" w:rsidP="00355EED">
      <w:pPr>
        <w:pStyle w:val="Caption"/>
      </w:pPr>
      <w:bookmarkStart w:id="33" w:name="_Ref26174314"/>
      <w:bookmarkStart w:id="34" w:name="_Toc26530784"/>
      <w:r>
        <w:t xml:space="preserve">Figure </w:t>
      </w:r>
      <w:r w:rsidR="00994C09">
        <w:fldChar w:fldCharType="begin"/>
      </w:r>
      <w:r w:rsidR="00994C09">
        <w:instrText xml:space="preserve"> SEQ Figure \* ARABIC </w:instrText>
      </w:r>
      <w:r w:rsidR="00994C09">
        <w:fldChar w:fldCharType="separate"/>
      </w:r>
      <w:r w:rsidR="00616A2E">
        <w:rPr>
          <w:noProof/>
        </w:rPr>
        <w:t>14</w:t>
      </w:r>
      <w:r w:rsidR="00994C09">
        <w:rPr>
          <w:noProof/>
        </w:rPr>
        <w:fldChar w:fldCharType="end"/>
      </w:r>
      <w:bookmarkEnd w:id="33"/>
      <w:r>
        <w:t>:  Sensitive Patient Dialog</w:t>
      </w:r>
      <w:bookmarkEnd w:id="34"/>
    </w:p>
    <w:p w14:paraId="154F494F" w14:textId="77777777" w:rsidR="00E46032" w:rsidRDefault="000808B4" w:rsidP="00355EED">
      <w:pPr>
        <w:pStyle w:val="Picture"/>
      </w:pPr>
      <w:r>
        <w:rPr>
          <w:noProof/>
        </w:rPr>
        <w:drawing>
          <wp:inline distT="0" distB="0" distL="0" distR="0" wp14:anchorId="576C2F16" wp14:editId="6C5738D4">
            <wp:extent cx="4194175" cy="1975485"/>
            <wp:effectExtent l="19050" t="19050" r="15875" b="24765"/>
            <wp:docPr id="18" name="Picture 18" descr="Blue, grey, and gold screen shot of the Sensitive Record Warning that displays a restricted record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94175" cy="1975485"/>
                    </a:xfrm>
                    <a:prstGeom prst="rect">
                      <a:avLst/>
                    </a:prstGeom>
                    <a:noFill/>
                    <a:ln w="12700">
                      <a:solidFill>
                        <a:srgbClr val="0070C0"/>
                      </a:solidFill>
                    </a:ln>
                  </pic:spPr>
                </pic:pic>
              </a:graphicData>
            </a:graphic>
          </wp:inline>
        </w:drawing>
      </w:r>
    </w:p>
    <w:p w14:paraId="1DBC08BC" w14:textId="77777777" w:rsidR="005A22E9" w:rsidRPr="005A22E9" w:rsidRDefault="005A22E9" w:rsidP="005A22E9">
      <w:pPr>
        <w:pStyle w:val="BodyText"/>
        <w:rPr>
          <w:rStyle w:val="Strong"/>
        </w:rPr>
      </w:pPr>
      <w:r w:rsidRPr="005A22E9">
        <w:rPr>
          <w:rStyle w:val="Strong"/>
        </w:rPr>
        <w:t>Check-in Dialog</w:t>
      </w:r>
    </w:p>
    <w:p w14:paraId="51A7CE24" w14:textId="66F204D7" w:rsidR="00E46032" w:rsidRDefault="005A22E9" w:rsidP="005A22E9">
      <w:pPr>
        <w:pStyle w:val="BodyText"/>
      </w:pPr>
      <w:r>
        <w:t>This popup window (</w:t>
      </w:r>
      <w:r w:rsidR="003D4D07" w:rsidRPr="003D4D07">
        <w:rPr>
          <w:rStyle w:val="Cross-Reference"/>
        </w:rPr>
        <w:fldChar w:fldCharType="begin"/>
      </w:r>
      <w:r w:rsidR="003D4D07" w:rsidRPr="003D4D07">
        <w:rPr>
          <w:rStyle w:val="Cross-Reference"/>
        </w:rPr>
        <w:instrText xml:space="preserve"> REF _Ref26174607 \h </w:instrText>
      </w:r>
      <w:r w:rsidR="003D4D07">
        <w:rPr>
          <w:rStyle w:val="Cross-Reference"/>
        </w:rPr>
        <w:instrText xml:space="preserve"> \* MERGEFORMAT </w:instrText>
      </w:r>
      <w:r w:rsidR="003D4D07" w:rsidRPr="003D4D07">
        <w:rPr>
          <w:rStyle w:val="Cross-Reference"/>
        </w:rPr>
      </w:r>
      <w:r w:rsidR="003D4D07" w:rsidRPr="003D4D07">
        <w:rPr>
          <w:rStyle w:val="Cross-Reference"/>
        </w:rPr>
        <w:fldChar w:fldCharType="separate"/>
      </w:r>
      <w:r w:rsidR="003D4D07" w:rsidRPr="003D4D07">
        <w:rPr>
          <w:rStyle w:val="Cross-Reference"/>
        </w:rPr>
        <w:t>Figure 15</w:t>
      </w:r>
      <w:r w:rsidR="003D4D07" w:rsidRPr="003D4D07">
        <w:rPr>
          <w:rStyle w:val="Cross-Reference"/>
        </w:rPr>
        <w:fldChar w:fldCharType="end"/>
      </w:r>
      <w:r>
        <w:t>) appears when the user right-clicks on a current or past appointment on the Calendar Schedule and selects Check In Patient. The data entered in the window is passed back to VistA via a call to the SDEC CHECKIN RPC.</w:t>
      </w:r>
    </w:p>
    <w:p w14:paraId="2D9C1D9C" w14:textId="77777777" w:rsidR="00E46032" w:rsidRDefault="005A22E9" w:rsidP="005A22E9">
      <w:pPr>
        <w:pStyle w:val="Caption"/>
      </w:pPr>
      <w:bookmarkStart w:id="35" w:name="_Ref26174607"/>
      <w:bookmarkStart w:id="36" w:name="_Toc26530785"/>
      <w:r>
        <w:lastRenderedPageBreak/>
        <w:t xml:space="preserve">Figure </w:t>
      </w:r>
      <w:r w:rsidR="00994C09">
        <w:fldChar w:fldCharType="begin"/>
      </w:r>
      <w:r w:rsidR="00994C09">
        <w:instrText xml:space="preserve"> SEQ Figure \* ARABIC </w:instrText>
      </w:r>
      <w:r w:rsidR="00994C09">
        <w:fldChar w:fldCharType="separate"/>
      </w:r>
      <w:r w:rsidR="00616A2E">
        <w:rPr>
          <w:noProof/>
        </w:rPr>
        <w:t>15</w:t>
      </w:r>
      <w:r w:rsidR="00994C09">
        <w:rPr>
          <w:noProof/>
        </w:rPr>
        <w:fldChar w:fldCharType="end"/>
      </w:r>
      <w:bookmarkEnd w:id="35"/>
      <w:r>
        <w:t>:  Appointment Check-In</w:t>
      </w:r>
      <w:bookmarkEnd w:id="36"/>
    </w:p>
    <w:p w14:paraId="5928BE0A" w14:textId="77777777" w:rsidR="00E46032" w:rsidRDefault="00017D90" w:rsidP="00017D90">
      <w:pPr>
        <w:pStyle w:val="Picture"/>
      </w:pPr>
      <w:r>
        <w:rPr>
          <w:noProof/>
        </w:rPr>
        <w:drawing>
          <wp:inline distT="0" distB="0" distL="0" distR="0" wp14:anchorId="692C150C" wp14:editId="5B306D43">
            <wp:extent cx="5943600" cy="3213100"/>
            <wp:effectExtent l="19050" t="19050" r="19050" b="2540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ointment Checkin.jpg"/>
                    <pic:cNvPicPr/>
                  </pic:nvPicPr>
                  <pic:blipFill rotWithShape="1">
                    <a:blip r:embed="rId28" cstate="print">
                      <a:extLst>
                        <a:ext uri="{28A0092B-C50C-407E-A947-70E740481C1C}">
                          <a14:useLocalDpi xmlns:a14="http://schemas.microsoft.com/office/drawing/2010/main" val="0"/>
                        </a:ext>
                      </a:extLst>
                    </a:blip>
                    <a:srcRect b="3894"/>
                    <a:stretch/>
                  </pic:blipFill>
                  <pic:spPr bwMode="auto">
                    <a:xfrm>
                      <a:off x="0" y="0"/>
                      <a:ext cx="5943600" cy="3213100"/>
                    </a:xfrm>
                    <a:prstGeom prst="rect">
                      <a:avLst/>
                    </a:prstGeom>
                    <a:ln w="12700">
                      <a:solidFill>
                        <a:srgbClr val="0070C0"/>
                      </a:solidFill>
                    </a:ln>
                    <a:extLst>
                      <a:ext uri="{53640926-AAD7-44D8-BBD7-CCE9431645EC}">
                        <a14:shadowObscured xmlns:a14="http://schemas.microsoft.com/office/drawing/2010/main"/>
                      </a:ext>
                    </a:extLst>
                  </pic:spPr>
                </pic:pic>
              </a:graphicData>
            </a:graphic>
          </wp:inline>
        </w:drawing>
      </w:r>
    </w:p>
    <w:p w14:paraId="0B0F73B5" w14:textId="68C2F563" w:rsidR="005C6389" w:rsidRPr="005C6389" w:rsidRDefault="005C6389" w:rsidP="005C6389">
      <w:pPr>
        <w:pStyle w:val="BodyText"/>
        <w:rPr>
          <w:rStyle w:val="Strong"/>
        </w:rPr>
      </w:pPr>
      <w:r w:rsidRPr="005C6389">
        <w:rPr>
          <w:rStyle w:val="Strong"/>
        </w:rPr>
        <w:t>Check</w:t>
      </w:r>
      <w:r w:rsidR="00166D0A">
        <w:rPr>
          <w:rStyle w:val="Strong"/>
        </w:rPr>
        <w:t>-</w:t>
      </w:r>
      <w:r w:rsidR="008E1DEC">
        <w:rPr>
          <w:rStyle w:val="Strong"/>
        </w:rPr>
        <w:t>O</w:t>
      </w:r>
      <w:r w:rsidRPr="005C6389">
        <w:rPr>
          <w:rStyle w:val="Strong"/>
        </w:rPr>
        <w:t>ut Dialog</w:t>
      </w:r>
    </w:p>
    <w:p w14:paraId="6AD693B5" w14:textId="1C741FA8" w:rsidR="00E46032" w:rsidRDefault="005C6389" w:rsidP="005C6389">
      <w:pPr>
        <w:pStyle w:val="BodyText"/>
      </w:pPr>
      <w:r>
        <w:t xml:space="preserve">The </w:t>
      </w:r>
      <w:r w:rsidR="008E1DEC">
        <w:t xml:space="preserve">Appointment </w:t>
      </w:r>
      <w:r>
        <w:t>Check</w:t>
      </w:r>
      <w:r w:rsidR="00166D0A">
        <w:t>-</w:t>
      </w:r>
      <w:r w:rsidR="008E1DEC">
        <w:t>O</w:t>
      </w:r>
      <w:r>
        <w:t>ut Dialog (</w:t>
      </w:r>
      <w:r w:rsidR="00CD092B" w:rsidRPr="00CD092B">
        <w:rPr>
          <w:rStyle w:val="Cross-Reference"/>
        </w:rPr>
        <w:fldChar w:fldCharType="begin"/>
      </w:r>
      <w:r w:rsidR="00CD092B" w:rsidRPr="00CD092B">
        <w:rPr>
          <w:rStyle w:val="Cross-Reference"/>
        </w:rPr>
        <w:instrText xml:space="preserve"> REF _Ref26174638 \h </w:instrText>
      </w:r>
      <w:r w:rsidR="00CD092B">
        <w:rPr>
          <w:rStyle w:val="Cross-Reference"/>
        </w:rPr>
        <w:instrText xml:space="preserve"> \* MERGEFORMAT </w:instrText>
      </w:r>
      <w:r w:rsidR="00CD092B" w:rsidRPr="00CD092B">
        <w:rPr>
          <w:rStyle w:val="Cross-Reference"/>
        </w:rPr>
      </w:r>
      <w:r w:rsidR="00CD092B" w:rsidRPr="00CD092B">
        <w:rPr>
          <w:rStyle w:val="Cross-Reference"/>
        </w:rPr>
        <w:fldChar w:fldCharType="separate"/>
      </w:r>
      <w:r w:rsidR="00CD092B" w:rsidRPr="00CD092B">
        <w:rPr>
          <w:rStyle w:val="Cross-Reference"/>
        </w:rPr>
        <w:t>Figure 16</w:t>
      </w:r>
      <w:r w:rsidR="00CD092B" w:rsidRPr="00CD092B">
        <w:rPr>
          <w:rStyle w:val="Cross-Reference"/>
        </w:rPr>
        <w:fldChar w:fldCharType="end"/>
      </w:r>
      <w:r>
        <w:t>) appears when the user right-clicks on a current or past appointment on the Calendar Schedule</w:t>
      </w:r>
      <w:r w:rsidR="00D13635">
        <w:t>, Pending Appointment List, or the Timeslot Viewer</w:t>
      </w:r>
      <w:r>
        <w:t xml:space="preserve"> and selects Check Out Patient. The data entered in the window is passed back to VistA via a call to the SDEC CHECKOUT RPC.</w:t>
      </w:r>
    </w:p>
    <w:p w14:paraId="44ED865B" w14:textId="77777777" w:rsidR="00E46032" w:rsidRDefault="008E1DEC" w:rsidP="008E1DEC">
      <w:pPr>
        <w:pStyle w:val="Caption"/>
      </w:pPr>
      <w:bookmarkStart w:id="37" w:name="_Ref26174638"/>
      <w:bookmarkStart w:id="38" w:name="_Toc26530786"/>
      <w:r>
        <w:lastRenderedPageBreak/>
        <w:t xml:space="preserve">Figure </w:t>
      </w:r>
      <w:r w:rsidR="00994C09">
        <w:fldChar w:fldCharType="begin"/>
      </w:r>
      <w:r w:rsidR="00994C09">
        <w:instrText xml:space="preserve"> SEQ Figure \* ARABIC </w:instrText>
      </w:r>
      <w:r w:rsidR="00994C09">
        <w:fldChar w:fldCharType="separate"/>
      </w:r>
      <w:r w:rsidR="00616A2E">
        <w:rPr>
          <w:noProof/>
        </w:rPr>
        <w:t>16</w:t>
      </w:r>
      <w:r w:rsidR="00994C09">
        <w:rPr>
          <w:noProof/>
        </w:rPr>
        <w:fldChar w:fldCharType="end"/>
      </w:r>
      <w:bookmarkEnd w:id="37"/>
      <w:r>
        <w:t>:  Appointment Check</w:t>
      </w:r>
      <w:r w:rsidR="00166D0A">
        <w:t>-</w:t>
      </w:r>
      <w:r>
        <w:t>Out</w:t>
      </w:r>
      <w:bookmarkEnd w:id="38"/>
    </w:p>
    <w:p w14:paraId="674837C9" w14:textId="77777777" w:rsidR="003A5A7E" w:rsidRDefault="008E1DEC" w:rsidP="008E1DEC">
      <w:pPr>
        <w:pStyle w:val="Picture"/>
      </w:pPr>
      <w:r>
        <w:rPr>
          <w:noProof/>
        </w:rPr>
        <w:drawing>
          <wp:inline distT="0" distB="0" distL="0" distR="0" wp14:anchorId="6BDC7F80" wp14:editId="05143B61">
            <wp:extent cx="5943600" cy="3212945"/>
            <wp:effectExtent l="19050" t="19050" r="19050" b="260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ointment Checkout.jpg"/>
                    <pic:cNvPicPr/>
                  </pic:nvPicPr>
                  <pic:blipFill rotWithShape="1">
                    <a:blip r:embed="rId29" cstate="print">
                      <a:extLst>
                        <a:ext uri="{28A0092B-C50C-407E-A947-70E740481C1C}">
                          <a14:useLocalDpi xmlns:a14="http://schemas.microsoft.com/office/drawing/2010/main" val="0"/>
                        </a:ext>
                      </a:extLst>
                    </a:blip>
                    <a:srcRect b="3861"/>
                    <a:stretch/>
                  </pic:blipFill>
                  <pic:spPr bwMode="auto">
                    <a:xfrm>
                      <a:off x="0" y="0"/>
                      <a:ext cx="5943600" cy="3212945"/>
                    </a:xfrm>
                    <a:prstGeom prst="rect">
                      <a:avLst/>
                    </a:prstGeom>
                    <a:ln w="12700">
                      <a:solidFill>
                        <a:srgbClr val="0070C0"/>
                      </a:solidFill>
                    </a:ln>
                    <a:extLst>
                      <a:ext uri="{53640926-AAD7-44D8-BBD7-CCE9431645EC}">
                        <a14:shadowObscured xmlns:a14="http://schemas.microsoft.com/office/drawing/2010/main"/>
                      </a:ext>
                    </a:extLst>
                  </pic:spPr>
                </pic:pic>
              </a:graphicData>
            </a:graphic>
          </wp:inline>
        </w:drawing>
      </w:r>
    </w:p>
    <w:p w14:paraId="5890F4FB" w14:textId="77777777" w:rsidR="00B723C4" w:rsidRPr="00B723C4" w:rsidRDefault="00B723C4" w:rsidP="00B723C4">
      <w:pPr>
        <w:pStyle w:val="BodyText"/>
        <w:rPr>
          <w:rStyle w:val="Strong"/>
        </w:rPr>
      </w:pPr>
      <w:r w:rsidRPr="00B723C4">
        <w:rPr>
          <w:rStyle w:val="Strong"/>
        </w:rPr>
        <w:t>Cancel Appointment Dialog</w:t>
      </w:r>
    </w:p>
    <w:p w14:paraId="4C132EA7" w14:textId="3EE539DE" w:rsidR="003A5A7E" w:rsidRDefault="00B723C4" w:rsidP="00B723C4">
      <w:pPr>
        <w:pStyle w:val="BodyText"/>
      </w:pPr>
      <w:r>
        <w:t>The Cancel Appointment Dialog (</w:t>
      </w:r>
      <w:r w:rsidR="00217673" w:rsidRPr="00217673">
        <w:rPr>
          <w:rStyle w:val="Cross-Reference"/>
        </w:rPr>
        <w:fldChar w:fldCharType="begin"/>
      </w:r>
      <w:r w:rsidR="00217673" w:rsidRPr="00217673">
        <w:rPr>
          <w:rStyle w:val="Cross-Reference"/>
        </w:rPr>
        <w:instrText xml:space="preserve"> REF _Ref26183172 \h </w:instrText>
      </w:r>
      <w:r w:rsidR="00217673">
        <w:rPr>
          <w:rStyle w:val="Cross-Reference"/>
        </w:rPr>
        <w:instrText xml:space="preserve"> \* MERGEFORMAT </w:instrText>
      </w:r>
      <w:r w:rsidR="00217673" w:rsidRPr="00217673">
        <w:rPr>
          <w:rStyle w:val="Cross-Reference"/>
        </w:rPr>
      </w:r>
      <w:r w:rsidR="00217673" w:rsidRPr="00217673">
        <w:rPr>
          <w:rStyle w:val="Cross-Reference"/>
        </w:rPr>
        <w:fldChar w:fldCharType="separate"/>
      </w:r>
      <w:r w:rsidR="00217673" w:rsidRPr="00217673">
        <w:rPr>
          <w:rStyle w:val="Cross-Reference"/>
        </w:rPr>
        <w:t>Figure 17</w:t>
      </w:r>
      <w:r w:rsidR="00217673" w:rsidRPr="00217673">
        <w:rPr>
          <w:rStyle w:val="Cross-Reference"/>
        </w:rPr>
        <w:fldChar w:fldCharType="end"/>
      </w:r>
      <w:r>
        <w:t>) appears when the user right-clicks on an appointment on the Calendar Schedule and selects Cancel Appointment, or right-clicks on an appointment in Pending Appointments. The data entered in the window is passed back to VistA via a call to the SDECCAP CANRPC.</w:t>
      </w:r>
    </w:p>
    <w:p w14:paraId="12CB0B34" w14:textId="00D096C0" w:rsidR="00451875" w:rsidRPr="005A1E0B" w:rsidRDefault="00451875" w:rsidP="00451875">
      <w:pPr>
        <w:pStyle w:val="Note"/>
        <w:rPr>
          <w:kern w:val="2"/>
        </w:rPr>
      </w:pPr>
      <w:r w:rsidRPr="005B59D1">
        <w:rPr>
          <w:rFonts w:cs="Times New Roman (Body CS)"/>
          <w:noProof/>
          <w:position w:val="-6"/>
        </w:rPr>
        <w:drawing>
          <wp:inline distT="0" distB="0" distL="0" distR="0" wp14:anchorId="12798144" wp14:editId="5A60CA18">
            <wp:extent cx="182880" cy="202410"/>
            <wp:effectExtent l="0" t="0" r="0" b="1270"/>
            <wp:docPr id="101" name="image225.png" descr="Image of the information icon." title="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5.png" descr="Note" title="Note"/>
                    <pic:cNvPicPr preferRelativeResize="0"/>
                  </pic:nvPicPr>
                  <pic:blipFill>
                    <a:blip r:embed="rId14"/>
                    <a:srcRect/>
                    <a:stretch>
                      <a:fillRect/>
                    </a:stretch>
                  </pic:blipFill>
                  <pic:spPr>
                    <a:xfrm>
                      <a:off x="0" y="0"/>
                      <a:ext cx="182880" cy="202410"/>
                    </a:xfrm>
                    <a:prstGeom prst="rect">
                      <a:avLst/>
                    </a:prstGeom>
                    <a:ln/>
                  </pic:spPr>
                </pic:pic>
              </a:graphicData>
            </a:graphic>
          </wp:inline>
        </w:drawing>
      </w:r>
      <w:r w:rsidRPr="005A1E0B">
        <w:rPr>
          <w:rFonts w:cs="Arial"/>
          <w:sz w:val="20"/>
        </w:rPr>
        <w:tab/>
      </w:r>
      <w:r w:rsidRPr="003A16B9">
        <w:rPr>
          <w:b/>
        </w:rPr>
        <w:t>NOTE:</w:t>
      </w:r>
      <w:r>
        <w:t xml:space="preserve">  </w:t>
      </w:r>
      <w:r w:rsidRPr="00451875">
        <w:t xml:space="preserve">The </w:t>
      </w:r>
      <w:r w:rsidR="004D72BE">
        <w:t xml:space="preserve">same </w:t>
      </w:r>
      <w:r w:rsidRPr="00451875">
        <w:t>functionality accessible via the Pending Appointments list is now available in the Timeslot Viewer.</w:t>
      </w:r>
    </w:p>
    <w:p w14:paraId="16F1A4F9" w14:textId="77777777" w:rsidR="00EC12AC" w:rsidRDefault="00025482" w:rsidP="00025482">
      <w:pPr>
        <w:pStyle w:val="Caption"/>
      </w:pPr>
      <w:bookmarkStart w:id="39" w:name="_Ref26183172"/>
      <w:bookmarkStart w:id="40" w:name="_Toc26530787"/>
      <w:r>
        <w:lastRenderedPageBreak/>
        <w:t xml:space="preserve">Figure </w:t>
      </w:r>
      <w:r w:rsidR="00994C09">
        <w:fldChar w:fldCharType="begin"/>
      </w:r>
      <w:r w:rsidR="00994C09">
        <w:instrText xml:space="preserve"> SEQ Figure \* ARABIC </w:instrText>
      </w:r>
      <w:r w:rsidR="00994C09">
        <w:fldChar w:fldCharType="separate"/>
      </w:r>
      <w:r w:rsidR="00616A2E">
        <w:rPr>
          <w:noProof/>
        </w:rPr>
        <w:t>17</w:t>
      </w:r>
      <w:r w:rsidR="00994C09">
        <w:rPr>
          <w:noProof/>
        </w:rPr>
        <w:fldChar w:fldCharType="end"/>
      </w:r>
      <w:bookmarkEnd w:id="39"/>
      <w:r>
        <w:t>:  Cancel Appointment Dialog</w:t>
      </w:r>
      <w:bookmarkEnd w:id="40"/>
    </w:p>
    <w:p w14:paraId="4F5291F0" w14:textId="77777777" w:rsidR="00EC12AC" w:rsidRDefault="00025482" w:rsidP="00025482">
      <w:pPr>
        <w:pStyle w:val="Picture"/>
      </w:pPr>
      <w:r>
        <w:rPr>
          <w:noProof/>
        </w:rPr>
        <w:drawing>
          <wp:inline distT="0" distB="0" distL="0" distR="0" wp14:anchorId="74369EAC" wp14:editId="6E7233A7">
            <wp:extent cx="4749165" cy="3566160"/>
            <wp:effectExtent l="19050" t="19050" r="13335" b="15240"/>
            <wp:docPr id="19" name="Picture 19" descr="Blue, white, and gold screen shot of the Cancel Appointment Dialog with appointment cancellation detail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49165" cy="3566160"/>
                    </a:xfrm>
                    <a:prstGeom prst="rect">
                      <a:avLst/>
                    </a:prstGeom>
                    <a:noFill/>
                    <a:ln w="12700">
                      <a:solidFill>
                        <a:srgbClr val="0070C0"/>
                      </a:solidFill>
                    </a:ln>
                  </pic:spPr>
                </pic:pic>
              </a:graphicData>
            </a:graphic>
          </wp:inline>
        </w:drawing>
      </w:r>
    </w:p>
    <w:p w14:paraId="2DB587D8" w14:textId="77777777" w:rsidR="00A33F81" w:rsidRPr="00A33F81" w:rsidRDefault="00A33F81" w:rsidP="00A33F81">
      <w:pPr>
        <w:pStyle w:val="BodyText"/>
        <w:rPr>
          <w:rStyle w:val="Strong"/>
        </w:rPr>
      </w:pPr>
      <w:r w:rsidRPr="00A33F81">
        <w:rPr>
          <w:rStyle w:val="Strong"/>
        </w:rPr>
        <w:t>MRTC Cancel Appointment Dialog</w:t>
      </w:r>
    </w:p>
    <w:p w14:paraId="28293346" w14:textId="4EAAE402" w:rsidR="00EC12AC" w:rsidRDefault="00A33F81" w:rsidP="00A33F81">
      <w:pPr>
        <w:pStyle w:val="BodyText"/>
      </w:pPr>
      <w:r>
        <w:t>The MRTC (Multiple Return to Clinic, or Multi-Book) Cancel dialog (</w:t>
      </w:r>
      <w:r w:rsidR="002C4394" w:rsidRPr="002C4394">
        <w:rPr>
          <w:rStyle w:val="Cross-Reference"/>
        </w:rPr>
        <w:fldChar w:fldCharType="begin"/>
      </w:r>
      <w:r w:rsidR="002C4394" w:rsidRPr="002C4394">
        <w:rPr>
          <w:rStyle w:val="Cross-Reference"/>
        </w:rPr>
        <w:instrText xml:space="preserve"> REF _Ref26183445 \h </w:instrText>
      </w:r>
      <w:r w:rsidR="002C4394">
        <w:rPr>
          <w:rStyle w:val="Cross-Reference"/>
        </w:rPr>
        <w:instrText xml:space="preserve"> \* MERGEFORMAT </w:instrText>
      </w:r>
      <w:r w:rsidR="002C4394" w:rsidRPr="002C4394">
        <w:rPr>
          <w:rStyle w:val="Cross-Reference"/>
        </w:rPr>
      </w:r>
      <w:r w:rsidR="002C4394" w:rsidRPr="002C4394">
        <w:rPr>
          <w:rStyle w:val="Cross-Reference"/>
        </w:rPr>
        <w:fldChar w:fldCharType="separate"/>
      </w:r>
      <w:r w:rsidR="002C4394" w:rsidRPr="002C4394">
        <w:rPr>
          <w:rStyle w:val="Cross-Reference"/>
        </w:rPr>
        <w:t>Figure 18</w:t>
      </w:r>
      <w:r w:rsidR="002C4394" w:rsidRPr="002C4394">
        <w:rPr>
          <w:rStyle w:val="Cross-Reference"/>
        </w:rPr>
        <w:fldChar w:fldCharType="end"/>
      </w:r>
      <w:r>
        <w:t>) is used to cancel MRTC appointments</w:t>
      </w:r>
      <w:r w:rsidR="001647A2">
        <w:t>, a</w:t>
      </w:r>
      <w:r w:rsidR="001647A2" w:rsidRPr="001647A2">
        <w:t>nd is populated when right</w:t>
      </w:r>
      <w:r w:rsidR="001647A2">
        <w:t>-</w:t>
      </w:r>
      <w:r w:rsidR="001647A2" w:rsidRPr="001647A2">
        <w:t xml:space="preserve">clicking an appointment in the Calendar section, Pending Appointments </w:t>
      </w:r>
      <w:r w:rsidR="001647A2">
        <w:t>list,</w:t>
      </w:r>
      <w:r w:rsidR="001647A2" w:rsidRPr="001647A2">
        <w:t xml:space="preserve"> or Timeslot Viewer</w:t>
      </w:r>
      <w:r>
        <w:t>. The user has options to cancel the single selected appointment or all appointments associated with the MRTC Parent Request</w:t>
      </w:r>
      <w:r w:rsidR="00D63BF6">
        <w:t>, as long as the appointment has not been completed</w:t>
      </w:r>
      <w:r>
        <w:t>. The user may also close the Appointment Request associated with the current appointment or close all child appointment requests, as well as the Parent MRTC Appointment Request.</w:t>
      </w:r>
    </w:p>
    <w:p w14:paraId="4FA0DB0C" w14:textId="77777777" w:rsidR="00EC12AC" w:rsidRDefault="00A33F81" w:rsidP="00A33F81">
      <w:pPr>
        <w:pStyle w:val="Caption"/>
      </w:pPr>
      <w:bookmarkStart w:id="41" w:name="_Ref26183445"/>
      <w:bookmarkStart w:id="42" w:name="_Toc26530788"/>
      <w:r>
        <w:lastRenderedPageBreak/>
        <w:t xml:space="preserve">Figure </w:t>
      </w:r>
      <w:r w:rsidR="00994C09">
        <w:fldChar w:fldCharType="begin"/>
      </w:r>
      <w:r w:rsidR="00994C09">
        <w:instrText xml:space="preserve"> SEQ Figure \* ARABIC </w:instrText>
      </w:r>
      <w:r w:rsidR="00994C09">
        <w:fldChar w:fldCharType="separate"/>
      </w:r>
      <w:r w:rsidR="00616A2E">
        <w:rPr>
          <w:noProof/>
        </w:rPr>
        <w:t>18</w:t>
      </w:r>
      <w:r w:rsidR="00994C09">
        <w:rPr>
          <w:noProof/>
        </w:rPr>
        <w:fldChar w:fldCharType="end"/>
      </w:r>
      <w:bookmarkEnd w:id="41"/>
      <w:r>
        <w:t>:  MRTC Cancel Appointment Dialog</w:t>
      </w:r>
      <w:bookmarkEnd w:id="42"/>
    </w:p>
    <w:p w14:paraId="6900344C" w14:textId="77777777" w:rsidR="00EC12AC" w:rsidRDefault="00A47047" w:rsidP="00B77C30">
      <w:pPr>
        <w:pStyle w:val="Picture"/>
      </w:pPr>
      <w:r>
        <w:rPr>
          <w:noProof/>
        </w:rPr>
        <w:drawing>
          <wp:inline distT="0" distB="0" distL="0" distR="0" wp14:anchorId="2E348195" wp14:editId="2F5C0AF8">
            <wp:extent cx="5943600" cy="3200400"/>
            <wp:effectExtent l="19050" t="19050" r="19050" b="19050"/>
            <wp:docPr id="113" name="Picture 113" descr="Multicolored screen shot of the MRTC Cancel Appointment Dialog over the VS GUI mai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 Appointment.jpg"/>
                    <pic:cNvPicPr/>
                  </pic:nvPicPr>
                  <pic:blipFill rotWithShape="1">
                    <a:blip r:embed="rId31" cstate="print">
                      <a:extLst>
                        <a:ext uri="{28A0092B-C50C-407E-A947-70E740481C1C}">
                          <a14:useLocalDpi xmlns:a14="http://schemas.microsoft.com/office/drawing/2010/main" val="0"/>
                        </a:ext>
                      </a:extLst>
                    </a:blip>
                    <a:srcRect b="4273"/>
                    <a:stretch/>
                  </pic:blipFill>
                  <pic:spPr bwMode="auto">
                    <a:xfrm>
                      <a:off x="0" y="0"/>
                      <a:ext cx="5943600" cy="3200400"/>
                    </a:xfrm>
                    <a:prstGeom prst="rect">
                      <a:avLst/>
                    </a:prstGeom>
                    <a:ln w="12700">
                      <a:solidFill>
                        <a:srgbClr val="0070C0"/>
                      </a:solidFill>
                    </a:ln>
                    <a:extLst>
                      <a:ext uri="{53640926-AAD7-44D8-BBD7-CCE9431645EC}">
                        <a14:shadowObscured xmlns:a14="http://schemas.microsoft.com/office/drawing/2010/main"/>
                      </a:ext>
                    </a:extLst>
                  </pic:spPr>
                </pic:pic>
              </a:graphicData>
            </a:graphic>
          </wp:inline>
        </w:drawing>
      </w:r>
    </w:p>
    <w:p w14:paraId="47E338C0" w14:textId="77777777" w:rsidR="00724443" w:rsidRPr="00724443" w:rsidRDefault="00724443" w:rsidP="00724443">
      <w:pPr>
        <w:pStyle w:val="BodyText"/>
        <w:rPr>
          <w:rStyle w:val="Strong"/>
        </w:rPr>
      </w:pPr>
      <w:r w:rsidRPr="00724443">
        <w:rPr>
          <w:rStyle w:val="Strong"/>
        </w:rPr>
        <w:t>No-Show Dialog</w:t>
      </w:r>
    </w:p>
    <w:p w14:paraId="7305023A" w14:textId="3A22C83B" w:rsidR="00EC12AC" w:rsidRDefault="00724443" w:rsidP="00724443">
      <w:pPr>
        <w:pStyle w:val="BodyText"/>
      </w:pPr>
      <w:r>
        <w:t>Th</w:t>
      </w:r>
      <w:r w:rsidR="001C282D">
        <w:t>e</w:t>
      </w:r>
      <w:r>
        <w:t xml:space="preserve"> popup window </w:t>
      </w:r>
      <w:r w:rsidR="001C282D">
        <w:t xml:space="preserve">in </w:t>
      </w:r>
      <w:r w:rsidR="0070550D" w:rsidRPr="0070550D">
        <w:rPr>
          <w:rStyle w:val="Cross-Reference"/>
        </w:rPr>
        <w:fldChar w:fldCharType="begin"/>
      </w:r>
      <w:r w:rsidR="0070550D" w:rsidRPr="0070550D">
        <w:rPr>
          <w:rStyle w:val="Cross-Reference"/>
        </w:rPr>
        <w:instrText xml:space="preserve"> REF _Ref26184060 \h </w:instrText>
      </w:r>
      <w:r w:rsidR="0070550D">
        <w:rPr>
          <w:rStyle w:val="Cross-Reference"/>
        </w:rPr>
        <w:instrText xml:space="preserve"> \* MERGEFORMAT </w:instrText>
      </w:r>
      <w:r w:rsidR="0070550D" w:rsidRPr="0070550D">
        <w:rPr>
          <w:rStyle w:val="Cross-Reference"/>
        </w:rPr>
      </w:r>
      <w:r w:rsidR="0070550D" w:rsidRPr="0070550D">
        <w:rPr>
          <w:rStyle w:val="Cross-Reference"/>
        </w:rPr>
        <w:fldChar w:fldCharType="separate"/>
      </w:r>
      <w:r w:rsidR="0070550D" w:rsidRPr="0070550D">
        <w:rPr>
          <w:rStyle w:val="Cross-Reference"/>
        </w:rPr>
        <w:t>Figure 19</w:t>
      </w:r>
      <w:r w:rsidR="0070550D" w:rsidRPr="0070550D">
        <w:rPr>
          <w:rStyle w:val="Cross-Reference"/>
        </w:rPr>
        <w:fldChar w:fldCharType="end"/>
      </w:r>
      <w:r>
        <w:t xml:space="preserve"> appears when the user right-clicks on a current or past appointment </w:t>
      </w:r>
      <w:r w:rsidR="00104D14">
        <w:t>in</w:t>
      </w:r>
      <w:r>
        <w:t xml:space="preserve"> the Calendar Schedule</w:t>
      </w:r>
      <w:r w:rsidR="00104D14">
        <w:t>, Pending Appointments List, or Timeslot Viewer</w:t>
      </w:r>
      <w:r>
        <w:t xml:space="preserve"> and selects </w:t>
      </w:r>
      <w:r w:rsidRPr="001C282D">
        <w:rPr>
          <w:rStyle w:val="Emphasis"/>
        </w:rPr>
        <w:t>Mark as No Show</w:t>
      </w:r>
      <w:r>
        <w:t xml:space="preserve">. The data entered in the </w:t>
      </w:r>
      <w:r w:rsidR="00104D14">
        <w:t>popup</w:t>
      </w:r>
      <w:r>
        <w:t xml:space="preserve"> is passed back to VistA via a call to the SDEC NOSHOW RPC.</w:t>
      </w:r>
    </w:p>
    <w:p w14:paraId="37EA3E69" w14:textId="030CC034" w:rsidR="00C812C9" w:rsidRPr="005A1E0B" w:rsidRDefault="00C812C9" w:rsidP="00C812C9">
      <w:pPr>
        <w:pStyle w:val="Note"/>
        <w:rPr>
          <w:kern w:val="2"/>
        </w:rPr>
      </w:pPr>
      <w:r w:rsidRPr="005B59D1">
        <w:rPr>
          <w:rFonts w:cs="Times New Roman (Body CS)"/>
          <w:noProof/>
          <w:position w:val="-6"/>
        </w:rPr>
        <w:drawing>
          <wp:inline distT="0" distB="0" distL="0" distR="0" wp14:anchorId="306926C6" wp14:editId="4D015198">
            <wp:extent cx="182880" cy="202410"/>
            <wp:effectExtent l="0" t="0" r="0" b="1270"/>
            <wp:docPr id="102" name="image225.png" descr="Image of the information icon." title="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5.png" descr="Note" title="Note"/>
                    <pic:cNvPicPr preferRelativeResize="0"/>
                  </pic:nvPicPr>
                  <pic:blipFill>
                    <a:blip r:embed="rId14"/>
                    <a:srcRect/>
                    <a:stretch>
                      <a:fillRect/>
                    </a:stretch>
                  </pic:blipFill>
                  <pic:spPr>
                    <a:xfrm>
                      <a:off x="0" y="0"/>
                      <a:ext cx="182880" cy="202410"/>
                    </a:xfrm>
                    <a:prstGeom prst="rect">
                      <a:avLst/>
                    </a:prstGeom>
                    <a:ln/>
                  </pic:spPr>
                </pic:pic>
              </a:graphicData>
            </a:graphic>
          </wp:inline>
        </w:drawing>
      </w:r>
      <w:r w:rsidRPr="005A1E0B">
        <w:rPr>
          <w:rFonts w:cs="Arial"/>
          <w:sz w:val="20"/>
        </w:rPr>
        <w:tab/>
      </w:r>
      <w:r w:rsidRPr="003A16B9">
        <w:rPr>
          <w:b/>
        </w:rPr>
        <w:t>NOTE:</w:t>
      </w:r>
      <w:r>
        <w:t xml:space="preserve">  </w:t>
      </w:r>
      <w:r w:rsidRPr="00C812C9">
        <w:t>The Mark as No Show popup includes an outdated instruction, “To print a no show letter click the Print Letter button below.” This instruction will be removed in an upcoming release.</w:t>
      </w:r>
    </w:p>
    <w:p w14:paraId="22335B2A" w14:textId="77777777" w:rsidR="00EC12AC" w:rsidRDefault="00724443" w:rsidP="00724443">
      <w:pPr>
        <w:pStyle w:val="Caption"/>
      </w:pPr>
      <w:bookmarkStart w:id="43" w:name="_Ref26184060"/>
      <w:bookmarkStart w:id="44" w:name="_Toc26530789"/>
      <w:r>
        <w:lastRenderedPageBreak/>
        <w:t xml:space="preserve">Figure </w:t>
      </w:r>
      <w:r w:rsidR="00994C09">
        <w:fldChar w:fldCharType="begin"/>
      </w:r>
      <w:r w:rsidR="00994C09">
        <w:instrText xml:space="preserve"> SEQ Figure \* ARABIC </w:instrText>
      </w:r>
      <w:r w:rsidR="00994C09">
        <w:fldChar w:fldCharType="separate"/>
      </w:r>
      <w:r w:rsidR="00616A2E">
        <w:rPr>
          <w:noProof/>
        </w:rPr>
        <w:t>19</w:t>
      </w:r>
      <w:r w:rsidR="00994C09">
        <w:rPr>
          <w:noProof/>
        </w:rPr>
        <w:fldChar w:fldCharType="end"/>
      </w:r>
      <w:bookmarkEnd w:id="43"/>
      <w:r>
        <w:t>:  Appointment No-Show</w:t>
      </w:r>
      <w:bookmarkEnd w:id="44"/>
    </w:p>
    <w:p w14:paraId="273D29E9" w14:textId="77777777" w:rsidR="00724443" w:rsidRDefault="00724443" w:rsidP="00724443">
      <w:pPr>
        <w:pStyle w:val="Picture"/>
      </w:pPr>
      <w:r>
        <w:rPr>
          <w:noProof/>
        </w:rPr>
        <w:drawing>
          <wp:inline distT="0" distB="0" distL="0" distR="0" wp14:anchorId="791D9DC3" wp14:editId="003A4199">
            <wp:extent cx="5944235" cy="3213100"/>
            <wp:effectExtent l="19050" t="19050" r="18415" b="25400"/>
            <wp:docPr id="20" name="Picture 20" descr="Multicolor screen shot of the Appointment No-Show Dialog over the VS GUI mai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2">
                      <a:extLst>
                        <a:ext uri="{28A0092B-C50C-407E-A947-70E740481C1C}">
                          <a14:useLocalDpi xmlns:a14="http://schemas.microsoft.com/office/drawing/2010/main" val="0"/>
                        </a:ext>
                      </a:extLst>
                    </a:blip>
                    <a:srcRect b="3820"/>
                    <a:stretch/>
                  </pic:blipFill>
                  <pic:spPr bwMode="auto">
                    <a:xfrm>
                      <a:off x="0" y="0"/>
                      <a:ext cx="5944235" cy="3213100"/>
                    </a:xfrm>
                    <a:prstGeom prst="rect">
                      <a:avLst/>
                    </a:prstGeom>
                    <a:noFill/>
                    <a:ln w="12700">
                      <a:solidFill>
                        <a:srgbClr val="0070C0"/>
                      </a:solidFill>
                    </a:ln>
                    <a:extLst>
                      <a:ext uri="{53640926-AAD7-44D8-BBD7-CCE9431645EC}">
                        <a14:shadowObscured xmlns:a14="http://schemas.microsoft.com/office/drawing/2010/main"/>
                      </a:ext>
                    </a:extLst>
                  </pic:spPr>
                </pic:pic>
              </a:graphicData>
            </a:graphic>
          </wp:inline>
        </w:drawing>
      </w:r>
    </w:p>
    <w:p w14:paraId="707D8657" w14:textId="77777777" w:rsidR="004B0861" w:rsidRPr="004B0861" w:rsidRDefault="004B0861" w:rsidP="004B0861">
      <w:pPr>
        <w:pStyle w:val="BodyText"/>
        <w:rPr>
          <w:rStyle w:val="Strong"/>
        </w:rPr>
      </w:pPr>
      <w:r w:rsidRPr="004B0861">
        <w:rPr>
          <w:rStyle w:val="Strong"/>
        </w:rPr>
        <w:t>MRTC Find Appointment Dialog</w:t>
      </w:r>
    </w:p>
    <w:p w14:paraId="33163386" w14:textId="18D4306A" w:rsidR="004F1110" w:rsidRDefault="004B0861" w:rsidP="004B0861">
      <w:pPr>
        <w:pStyle w:val="BodyText"/>
      </w:pPr>
      <w:r>
        <w:t>The MRTC Find Appointment dialog (</w:t>
      </w:r>
      <w:r w:rsidR="00DE7783" w:rsidRPr="00DE7783">
        <w:rPr>
          <w:rStyle w:val="Cross-Reference"/>
        </w:rPr>
        <w:fldChar w:fldCharType="begin"/>
      </w:r>
      <w:r w:rsidR="00DE7783" w:rsidRPr="00DE7783">
        <w:rPr>
          <w:rStyle w:val="Cross-Reference"/>
        </w:rPr>
        <w:instrText xml:space="preserve"> REF _Ref26184298 \h </w:instrText>
      </w:r>
      <w:r w:rsidR="00DE7783">
        <w:rPr>
          <w:rStyle w:val="Cross-Reference"/>
        </w:rPr>
        <w:instrText xml:space="preserve"> \* MERGEFORMAT </w:instrText>
      </w:r>
      <w:r w:rsidR="00DE7783" w:rsidRPr="00DE7783">
        <w:rPr>
          <w:rStyle w:val="Cross-Reference"/>
        </w:rPr>
      </w:r>
      <w:r w:rsidR="00DE7783" w:rsidRPr="00DE7783">
        <w:rPr>
          <w:rStyle w:val="Cross-Reference"/>
        </w:rPr>
        <w:fldChar w:fldCharType="separate"/>
      </w:r>
      <w:r w:rsidR="00DE7783" w:rsidRPr="00DE7783">
        <w:rPr>
          <w:rStyle w:val="Cross-Reference"/>
        </w:rPr>
        <w:t>Figure 20</w:t>
      </w:r>
      <w:r w:rsidR="00DE7783" w:rsidRPr="00DE7783">
        <w:rPr>
          <w:rStyle w:val="Cross-Reference"/>
        </w:rPr>
        <w:fldChar w:fldCharType="end"/>
      </w:r>
      <w:r>
        <w:t xml:space="preserve">) </w:t>
      </w:r>
      <w:r w:rsidR="00570A04">
        <w:t>opens after a</w:t>
      </w:r>
      <w:r>
        <w:t xml:space="preserve"> user selects a Parent MRTC Request from the RM Grid</w:t>
      </w:r>
      <w:r w:rsidR="00570A04">
        <w:t xml:space="preserve">, or </w:t>
      </w:r>
      <w:r w:rsidR="00570A04" w:rsidRPr="00570A04">
        <w:t xml:space="preserve">immediately after completing </w:t>
      </w:r>
      <w:r w:rsidR="00570A04">
        <w:t>an</w:t>
      </w:r>
      <w:r w:rsidR="00570A04" w:rsidRPr="00570A04">
        <w:t xml:space="preserve"> appointment request that selected </w:t>
      </w:r>
      <w:r w:rsidR="00570A04" w:rsidRPr="00570A04">
        <w:rPr>
          <w:rStyle w:val="Emphasis"/>
        </w:rPr>
        <w:t>Multiple Appointments Required</w:t>
      </w:r>
      <w:r>
        <w:t>. This dialog manages the creation of the Child MRTC Appointment Requests and the booking of the associated Child MRTC appointments. Additionally, during the booking process the MRTC Booking Status dialog will open to display the status of the child MRTC Requests and Appointments. The whole MRTC process uses various RPC calls that are referenced in the FindAppt module.</w:t>
      </w:r>
    </w:p>
    <w:p w14:paraId="47232C96" w14:textId="77777777" w:rsidR="00724443" w:rsidRPr="004F1110" w:rsidRDefault="004B0861" w:rsidP="004F1110">
      <w:pPr>
        <w:pStyle w:val="Caption"/>
      </w:pPr>
      <w:bookmarkStart w:id="45" w:name="_Ref26184298"/>
      <w:bookmarkStart w:id="46" w:name="_Toc26530790"/>
      <w:r>
        <w:lastRenderedPageBreak/>
        <w:t xml:space="preserve">Figure </w:t>
      </w:r>
      <w:r w:rsidR="00994C09">
        <w:fldChar w:fldCharType="begin"/>
      </w:r>
      <w:r w:rsidR="00994C09">
        <w:instrText xml:space="preserve"> SEQ Figure \* ARABIC </w:instrText>
      </w:r>
      <w:r w:rsidR="00994C09">
        <w:fldChar w:fldCharType="separate"/>
      </w:r>
      <w:r w:rsidR="00616A2E">
        <w:rPr>
          <w:noProof/>
        </w:rPr>
        <w:t>20</w:t>
      </w:r>
      <w:r w:rsidR="00994C09">
        <w:rPr>
          <w:noProof/>
        </w:rPr>
        <w:fldChar w:fldCharType="end"/>
      </w:r>
      <w:bookmarkEnd w:id="45"/>
      <w:r>
        <w:t>:  MRTC Find Appointment Dialog</w:t>
      </w:r>
      <w:bookmarkEnd w:id="46"/>
    </w:p>
    <w:p w14:paraId="2B725BCC" w14:textId="77777777" w:rsidR="004B0861" w:rsidRPr="004B0861" w:rsidRDefault="00500974" w:rsidP="004B0861">
      <w:pPr>
        <w:pStyle w:val="Picture"/>
      </w:pPr>
      <w:r>
        <w:rPr>
          <w:noProof/>
        </w:rPr>
        <w:drawing>
          <wp:inline distT="0" distB="0" distL="0" distR="0" wp14:anchorId="55F33285" wp14:editId="4822235C">
            <wp:extent cx="3813048" cy="3255264"/>
            <wp:effectExtent l="19050" t="19050" r="16510" b="21590"/>
            <wp:docPr id="21" name="Picture 21" descr="Gold, blue, and white screen shot of the MRTC Find Appointmen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681" r="671" b="1189"/>
                    <a:stretch/>
                  </pic:blipFill>
                  <pic:spPr bwMode="auto">
                    <a:xfrm>
                      <a:off x="0" y="0"/>
                      <a:ext cx="3813048" cy="3255264"/>
                    </a:xfrm>
                    <a:prstGeom prst="rect">
                      <a:avLst/>
                    </a:prstGeom>
                    <a:noFill/>
                    <a:ln w="12700">
                      <a:solidFill>
                        <a:srgbClr val="0070C0"/>
                      </a:solidFill>
                    </a:ln>
                    <a:extLst>
                      <a:ext uri="{53640926-AAD7-44D8-BBD7-CCE9431645EC}">
                        <a14:shadowObscured xmlns:a14="http://schemas.microsoft.com/office/drawing/2010/main"/>
                      </a:ext>
                    </a:extLst>
                  </pic:spPr>
                </pic:pic>
              </a:graphicData>
            </a:graphic>
          </wp:inline>
        </w:drawing>
      </w:r>
    </w:p>
    <w:p w14:paraId="5D386AC3" w14:textId="77777777" w:rsidR="00124BDE" w:rsidRPr="00124BDE" w:rsidRDefault="00124BDE" w:rsidP="00124BDE">
      <w:pPr>
        <w:pStyle w:val="BodyText"/>
        <w:rPr>
          <w:rStyle w:val="Strong"/>
        </w:rPr>
      </w:pPr>
      <w:r w:rsidRPr="00124BDE">
        <w:rPr>
          <w:rStyle w:val="Strong"/>
        </w:rPr>
        <w:t>Expanded Entry Dialog</w:t>
      </w:r>
    </w:p>
    <w:p w14:paraId="5864A9E2" w14:textId="286C6F0D" w:rsidR="00724443" w:rsidRDefault="00124BDE" w:rsidP="00124BDE">
      <w:pPr>
        <w:pStyle w:val="BodyText"/>
      </w:pPr>
      <w:r>
        <w:t>Th</w:t>
      </w:r>
      <w:r w:rsidR="00101C90">
        <w:t xml:space="preserve">e Expanded Entry </w:t>
      </w:r>
      <w:r>
        <w:t>popup (</w:t>
      </w:r>
      <w:r w:rsidR="002C4B55" w:rsidRPr="002C4B55">
        <w:rPr>
          <w:rStyle w:val="Cross-Reference"/>
        </w:rPr>
        <w:fldChar w:fldCharType="begin"/>
      </w:r>
      <w:r w:rsidR="002C4B55" w:rsidRPr="002C4B55">
        <w:rPr>
          <w:rStyle w:val="Cross-Reference"/>
        </w:rPr>
        <w:instrText xml:space="preserve"> REF _Ref26184703 \h </w:instrText>
      </w:r>
      <w:r w:rsidR="002C4B55">
        <w:rPr>
          <w:rStyle w:val="Cross-Reference"/>
        </w:rPr>
        <w:instrText xml:space="preserve"> \* MERGEFORMAT </w:instrText>
      </w:r>
      <w:r w:rsidR="002C4B55" w:rsidRPr="002C4B55">
        <w:rPr>
          <w:rStyle w:val="Cross-Reference"/>
        </w:rPr>
      </w:r>
      <w:r w:rsidR="002C4B55" w:rsidRPr="002C4B55">
        <w:rPr>
          <w:rStyle w:val="Cross-Reference"/>
        </w:rPr>
        <w:fldChar w:fldCharType="separate"/>
      </w:r>
      <w:r w:rsidR="002C4B55" w:rsidRPr="002C4B55">
        <w:rPr>
          <w:rStyle w:val="Cross-Reference"/>
        </w:rPr>
        <w:t>Figure 21</w:t>
      </w:r>
      <w:r w:rsidR="002C4B55" w:rsidRPr="002C4B55">
        <w:rPr>
          <w:rStyle w:val="Cross-Reference"/>
        </w:rPr>
        <w:fldChar w:fldCharType="end"/>
      </w:r>
      <w:r>
        <w:t xml:space="preserve">) appears when the user right-clicks on an appointment </w:t>
      </w:r>
      <w:r w:rsidR="00101C90">
        <w:t>in</w:t>
      </w:r>
      <w:r>
        <w:t xml:space="preserve"> the Calendar Schedule and selects Expand Entry, or right-clicks on an appointment in </w:t>
      </w:r>
      <w:r w:rsidR="00101C90">
        <w:t xml:space="preserve">either the </w:t>
      </w:r>
      <w:r>
        <w:t>Pending Appointment</w:t>
      </w:r>
      <w:r w:rsidR="00101C90">
        <w:t xml:space="preserve"> List or Timeslot Viewer</w:t>
      </w:r>
      <w:r>
        <w:t xml:space="preserve"> and selects Expand Entry. The data displayed in the window is obtained from VistA via calls to SDEC EP CLASSIFICATION, SDEC EP CPT, SDEC EP DEMOGRAPHICS, SDEC EP DIAGNOSIS, SDEC EP EVENT LOG, SDEC EP PROVIDER, SDEC EP PT INFO, SDEC EP STOP CODE, and SDEC EP WAIT TIME RPCs.</w:t>
      </w:r>
    </w:p>
    <w:p w14:paraId="28D62449" w14:textId="77777777" w:rsidR="00724443" w:rsidRDefault="006A0A7F" w:rsidP="006A0A7F">
      <w:pPr>
        <w:pStyle w:val="Caption"/>
      </w:pPr>
      <w:bookmarkStart w:id="47" w:name="_Ref26184703"/>
      <w:bookmarkStart w:id="48" w:name="_Toc26530791"/>
      <w:r>
        <w:lastRenderedPageBreak/>
        <w:t xml:space="preserve">Figure </w:t>
      </w:r>
      <w:r w:rsidR="00994C09">
        <w:fldChar w:fldCharType="begin"/>
      </w:r>
      <w:r w:rsidR="00994C09">
        <w:instrText xml:space="preserve"> SEQ Figure \* ARABIC </w:instrText>
      </w:r>
      <w:r w:rsidR="00994C09">
        <w:fldChar w:fldCharType="separate"/>
      </w:r>
      <w:r w:rsidR="00616A2E">
        <w:rPr>
          <w:noProof/>
        </w:rPr>
        <w:t>21</w:t>
      </w:r>
      <w:r w:rsidR="00994C09">
        <w:rPr>
          <w:noProof/>
        </w:rPr>
        <w:fldChar w:fldCharType="end"/>
      </w:r>
      <w:bookmarkEnd w:id="47"/>
      <w:r>
        <w:t>:  Expanded Entry Dialog</w:t>
      </w:r>
      <w:bookmarkEnd w:id="48"/>
    </w:p>
    <w:p w14:paraId="3A3ACE8D" w14:textId="77777777" w:rsidR="00724443" w:rsidRDefault="00AB6E1D" w:rsidP="00AB6E1D">
      <w:pPr>
        <w:pStyle w:val="Picture"/>
      </w:pPr>
      <w:r>
        <w:rPr>
          <w:noProof/>
        </w:rPr>
        <w:drawing>
          <wp:inline distT="0" distB="0" distL="0" distR="0" wp14:anchorId="2876B4E1" wp14:editId="6D05D1E9">
            <wp:extent cx="5742432" cy="3008376"/>
            <wp:effectExtent l="0" t="0" r="0" b="1905"/>
            <wp:docPr id="22" name="Picture 22" descr="Blue, white, and gold screen shot of the Expanded Entry Dialog with appointment demographics information and appointment event log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2432" cy="3008376"/>
                    </a:xfrm>
                    <a:prstGeom prst="rect">
                      <a:avLst/>
                    </a:prstGeom>
                    <a:noFill/>
                  </pic:spPr>
                </pic:pic>
              </a:graphicData>
            </a:graphic>
          </wp:inline>
        </w:drawing>
      </w:r>
    </w:p>
    <w:p w14:paraId="7D12BC61" w14:textId="77777777" w:rsidR="000D6E8D" w:rsidRPr="000D6E8D" w:rsidRDefault="000D6E8D" w:rsidP="000D6E8D">
      <w:pPr>
        <w:pStyle w:val="BodyText"/>
        <w:rPr>
          <w:rStyle w:val="Strong"/>
        </w:rPr>
      </w:pPr>
      <w:r w:rsidRPr="000D6E8D">
        <w:rPr>
          <w:rStyle w:val="Strong"/>
        </w:rPr>
        <w:t>Print Pending Appointments</w:t>
      </w:r>
    </w:p>
    <w:p w14:paraId="52D1C82D" w14:textId="5139E36F" w:rsidR="00EC12AC" w:rsidRDefault="000D6E8D" w:rsidP="000D6E8D">
      <w:pPr>
        <w:pStyle w:val="BodyText"/>
      </w:pPr>
      <w:r>
        <w:t>A user can print a patient’s pending appointments by right-clicking anywhere (except the header row) in the Pending Appointments pane and selecting Print Pending (</w:t>
      </w:r>
      <w:r w:rsidR="00D10D21" w:rsidRPr="00D10D21">
        <w:rPr>
          <w:rStyle w:val="Cross-Reference"/>
        </w:rPr>
        <w:fldChar w:fldCharType="begin"/>
      </w:r>
      <w:r w:rsidR="00D10D21" w:rsidRPr="00D10D21">
        <w:rPr>
          <w:rStyle w:val="Cross-Reference"/>
        </w:rPr>
        <w:instrText xml:space="preserve"> REF _Ref26184857 \h </w:instrText>
      </w:r>
      <w:r w:rsidR="00D10D21">
        <w:rPr>
          <w:rStyle w:val="Cross-Reference"/>
        </w:rPr>
        <w:instrText xml:space="preserve"> \* MERGEFORMAT </w:instrText>
      </w:r>
      <w:r w:rsidR="00D10D21" w:rsidRPr="00D10D21">
        <w:rPr>
          <w:rStyle w:val="Cross-Reference"/>
        </w:rPr>
      </w:r>
      <w:r w:rsidR="00D10D21" w:rsidRPr="00D10D21">
        <w:rPr>
          <w:rStyle w:val="Cross-Reference"/>
        </w:rPr>
        <w:fldChar w:fldCharType="separate"/>
      </w:r>
      <w:r w:rsidR="00D10D21" w:rsidRPr="00D10D21">
        <w:rPr>
          <w:rStyle w:val="Cross-Reference"/>
        </w:rPr>
        <w:t>Figure 22</w:t>
      </w:r>
      <w:r w:rsidR="00D10D21" w:rsidRPr="00D10D21">
        <w:rPr>
          <w:rStyle w:val="Cross-Reference"/>
        </w:rPr>
        <w:fldChar w:fldCharType="end"/>
      </w:r>
      <w:r>
        <w:t>). A standard Windows print dialog then appears, and the list is printed (</w:t>
      </w:r>
      <w:r w:rsidR="00D10D21" w:rsidRPr="00D10D21">
        <w:rPr>
          <w:rStyle w:val="Cross-Reference"/>
        </w:rPr>
        <w:fldChar w:fldCharType="begin"/>
      </w:r>
      <w:r w:rsidR="00D10D21" w:rsidRPr="00D10D21">
        <w:rPr>
          <w:rStyle w:val="Cross-Reference"/>
        </w:rPr>
        <w:instrText xml:space="preserve"> REF _Ref26184864 \h </w:instrText>
      </w:r>
      <w:r w:rsidR="00D10D21">
        <w:rPr>
          <w:rStyle w:val="Cross-Reference"/>
        </w:rPr>
        <w:instrText xml:space="preserve"> \* MERGEFORMAT </w:instrText>
      </w:r>
      <w:r w:rsidR="00D10D21" w:rsidRPr="00D10D21">
        <w:rPr>
          <w:rStyle w:val="Cross-Reference"/>
        </w:rPr>
      </w:r>
      <w:r w:rsidR="00D10D21" w:rsidRPr="00D10D21">
        <w:rPr>
          <w:rStyle w:val="Cross-Reference"/>
        </w:rPr>
        <w:fldChar w:fldCharType="separate"/>
      </w:r>
      <w:r w:rsidR="00D10D21" w:rsidRPr="00D10D21">
        <w:rPr>
          <w:rStyle w:val="Cross-Reference"/>
        </w:rPr>
        <w:t>Figure 23</w:t>
      </w:r>
      <w:r w:rsidR="00D10D21" w:rsidRPr="00D10D21">
        <w:rPr>
          <w:rStyle w:val="Cross-Reference"/>
        </w:rPr>
        <w:fldChar w:fldCharType="end"/>
      </w:r>
      <w:r>
        <w:t>).</w:t>
      </w:r>
    </w:p>
    <w:p w14:paraId="54F958C3" w14:textId="77777777" w:rsidR="007F5EFC" w:rsidRDefault="000D6E8D" w:rsidP="000D6E8D">
      <w:pPr>
        <w:pStyle w:val="Caption"/>
      </w:pPr>
      <w:bookmarkStart w:id="49" w:name="_Ref26184857"/>
      <w:bookmarkStart w:id="50" w:name="_Toc26530792"/>
      <w:r>
        <w:t xml:space="preserve">Figure </w:t>
      </w:r>
      <w:r w:rsidR="00994C09">
        <w:fldChar w:fldCharType="begin"/>
      </w:r>
      <w:r w:rsidR="00994C09">
        <w:instrText xml:space="preserve"> SEQ Figure \* ARABIC </w:instrText>
      </w:r>
      <w:r w:rsidR="00994C09">
        <w:fldChar w:fldCharType="separate"/>
      </w:r>
      <w:r w:rsidR="00616A2E">
        <w:rPr>
          <w:noProof/>
        </w:rPr>
        <w:t>22</w:t>
      </w:r>
      <w:r w:rsidR="00994C09">
        <w:rPr>
          <w:noProof/>
        </w:rPr>
        <w:fldChar w:fldCharType="end"/>
      </w:r>
      <w:bookmarkEnd w:id="49"/>
      <w:r>
        <w:t>:  Print Pending Appointments</w:t>
      </w:r>
      <w:bookmarkEnd w:id="50"/>
    </w:p>
    <w:p w14:paraId="7CCF18B0" w14:textId="77777777" w:rsidR="007F5EFC" w:rsidRDefault="001C388C" w:rsidP="000D6E8D">
      <w:pPr>
        <w:pStyle w:val="Picture"/>
      </w:pPr>
      <w:r>
        <w:rPr>
          <w:noProof/>
        </w:rPr>
        <w:drawing>
          <wp:inline distT="0" distB="0" distL="0" distR="0" wp14:anchorId="1352BE00" wp14:editId="684FBE45">
            <wp:extent cx="5840730" cy="1774190"/>
            <wp:effectExtent l="19050" t="19050" r="26670" b="16510"/>
            <wp:docPr id="23" name="Picture 23" descr="Blu and white screen shot of the Print Pending Appointments popup over the Pending Appointments Pane, showing the Expanded Entry and Print Pending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40730" cy="1774190"/>
                    </a:xfrm>
                    <a:prstGeom prst="rect">
                      <a:avLst/>
                    </a:prstGeom>
                    <a:noFill/>
                    <a:ln w="12700">
                      <a:solidFill>
                        <a:srgbClr val="0070C0"/>
                      </a:solidFill>
                    </a:ln>
                  </pic:spPr>
                </pic:pic>
              </a:graphicData>
            </a:graphic>
          </wp:inline>
        </w:drawing>
      </w:r>
    </w:p>
    <w:p w14:paraId="2FF30EB3" w14:textId="77777777" w:rsidR="007F5EFC" w:rsidRDefault="00C7502C" w:rsidP="00C7502C">
      <w:pPr>
        <w:pStyle w:val="Caption"/>
      </w:pPr>
      <w:bookmarkStart w:id="51" w:name="_Ref26184864"/>
      <w:bookmarkStart w:id="52" w:name="_Toc26530793"/>
      <w:r>
        <w:lastRenderedPageBreak/>
        <w:t xml:space="preserve">Figure </w:t>
      </w:r>
      <w:r w:rsidR="00994C09">
        <w:fldChar w:fldCharType="begin"/>
      </w:r>
      <w:r w:rsidR="00994C09">
        <w:instrText xml:space="preserve"> SEQ Figure \* ARABIC </w:instrText>
      </w:r>
      <w:r w:rsidR="00994C09">
        <w:fldChar w:fldCharType="separate"/>
      </w:r>
      <w:r w:rsidR="00616A2E">
        <w:rPr>
          <w:noProof/>
        </w:rPr>
        <w:t>23</w:t>
      </w:r>
      <w:r w:rsidR="00994C09">
        <w:rPr>
          <w:noProof/>
        </w:rPr>
        <w:fldChar w:fldCharType="end"/>
      </w:r>
      <w:bookmarkEnd w:id="51"/>
      <w:r>
        <w:t>:  Pending Appointments Printout</w:t>
      </w:r>
      <w:bookmarkEnd w:id="52"/>
    </w:p>
    <w:p w14:paraId="1A87BF1F" w14:textId="77777777" w:rsidR="007F5EFC" w:rsidRDefault="00D26FA7" w:rsidP="00C7502C">
      <w:pPr>
        <w:pStyle w:val="Picture"/>
      </w:pPr>
      <w:r>
        <w:rPr>
          <w:noProof/>
        </w:rPr>
        <w:drawing>
          <wp:inline distT="0" distB="0" distL="0" distR="0" wp14:anchorId="564346B7" wp14:editId="6DFCB8AA">
            <wp:extent cx="5861050" cy="3622326"/>
            <wp:effectExtent l="0" t="0" r="6350" b="0"/>
            <wp:docPr id="24" name="Picture 24" descr="Grey, black, and white screen shot of the resulting printed list of appointments in an Adobe Acroba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84543" cy="3636845"/>
                    </a:xfrm>
                    <a:prstGeom prst="rect">
                      <a:avLst/>
                    </a:prstGeom>
                    <a:noFill/>
                  </pic:spPr>
                </pic:pic>
              </a:graphicData>
            </a:graphic>
          </wp:inline>
        </w:drawing>
      </w:r>
    </w:p>
    <w:p w14:paraId="64BBD6C9" w14:textId="77777777" w:rsidR="00D05E5F" w:rsidRPr="00D05E5F" w:rsidRDefault="00D05E5F" w:rsidP="00D05E5F">
      <w:pPr>
        <w:pStyle w:val="BodyText"/>
        <w:rPr>
          <w:rStyle w:val="Strong"/>
        </w:rPr>
      </w:pPr>
      <w:r w:rsidRPr="00D05E5F">
        <w:rPr>
          <w:rStyle w:val="Strong"/>
        </w:rPr>
        <w:t>Pending Appointments Column Filters</w:t>
      </w:r>
    </w:p>
    <w:p w14:paraId="152BC4A6" w14:textId="1B0F3B96" w:rsidR="007F5EFC" w:rsidRDefault="00D05E5F" w:rsidP="00D05E5F">
      <w:pPr>
        <w:pStyle w:val="BodyText"/>
      </w:pPr>
      <w:r>
        <w:t>Users can filter pending appointments (</w:t>
      </w:r>
      <w:r w:rsidR="00545CA0" w:rsidRPr="00545CA0">
        <w:rPr>
          <w:rStyle w:val="Cross-Reference"/>
        </w:rPr>
        <w:fldChar w:fldCharType="begin"/>
      </w:r>
      <w:r w:rsidR="00545CA0" w:rsidRPr="00545CA0">
        <w:rPr>
          <w:rStyle w:val="Cross-Reference"/>
        </w:rPr>
        <w:instrText xml:space="preserve"> REF _Ref26184892 \h </w:instrText>
      </w:r>
      <w:r w:rsidR="00545CA0">
        <w:rPr>
          <w:rStyle w:val="Cross-Reference"/>
        </w:rPr>
        <w:instrText xml:space="preserve"> \* MERGEFORMAT </w:instrText>
      </w:r>
      <w:r w:rsidR="00545CA0" w:rsidRPr="00545CA0">
        <w:rPr>
          <w:rStyle w:val="Cross-Reference"/>
        </w:rPr>
      </w:r>
      <w:r w:rsidR="00545CA0" w:rsidRPr="00545CA0">
        <w:rPr>
          <w:rStyle w:val="Cross-Reference"/>
        </w:rPr>
        <w:fldChar w:fldCharType="separate"/>
      </w:r>
      <w:r w:rsidR="00545CA0" w:rsidRPr="00545CA0">
        <w:rPr>
          <w:rStyle w:val="Cross-Reference"/>
        </w:rPr>
        <w:t>Figure 24</w:t>
      </w:r>
      <w:r w:rsidR="00545CA0" w:rsidRPr="00545CA0">
        <w:rPr>
          <w:rStyle w:val="Cross-Reference"/>
        </w:rPr>
        <w:fldChar w:fldCharType="end"/>
      </w:r>
      <w:r>
        <w:t>) by clicking on any column in Pending Appointments. Filtering is native to the Telerik control where pending appointments are displayed.</w:t>
      </w:r>
    </w:p>
    <w:p w14:paraId="4B23CFCC" w14:textId="77777777" w:rsidR="007F5EFC" w:rsidRDefault="00901328" w:rsidP="00901328">
      <w:pPr>
        <w:pStyle w:val="Caption"/>
      </w:pPr>
      <w:bookmarkStart w:id="53" w:name="_Ref26184892"/>
      <w:bookmarkStart w:id="54" w:name="_Toc26530794"/>
      <w:r>
        <w:t xml:space="preserve">Figure </w:t>
      </w:r>
      <w:r w:rsidR="00994C09">
        <w:fldChar w:fldCharType="begin"/>
      </w:r>
      <w:r w:rsidR="00994C09">
        <w:instrText xml:space="preserve"> SEQ Figure \* ARABIC </w:instrText>
      </w:r>
      <w:r w:rsidR="00994C09">
        <w:fldChar w:fldCharType="separate"/>
      </w:r>
      <w:r w:rsidR="00616A2E">
        <w:rPr>
          <w:noProof/>
        </w:rPr>
        <w:t>24</w:t>
      </w:r>
      <w:r w:rsidR="00994C09">
        <w:rPr>
          <w:noProof/>
        </w:rPr>
        <w:fldChar w:fldCharType="end"/>
      </w:r>
      <w:bookmarkEnd w:id="53"/>
      <w:r>
        <w:t>:  Pending Appointments Date Filter</w:t>
      </w:r>
      <w:bookmarkEnd w:id="54"/>
    </w:p>
    <w:p w14:paraId="37E7A77E" w14:textId="77777777" w:rsidR="00901328" w:rsidRDefault="00901328" w:rsidP="00901328">
      <w:pPr>
        <w:pStyle w:val="Picture"/>
      </w:pPr>
      <w:r>
        <w:rPr>
          <w:noProof/>
        </w:rPr>
        <w:drawing>
          <wp:inline distT="0" distB="0" distL="0" distR="0" wp14:anchorId="134537F7" wp14:editId="6180A8EA">
            <wp:extent cx="5783036" cy="2647950"/>
            <wp:effectExtent l="19050" t="19050" r="27305" b="19050"/>
            <wp:docPr id="25" name="Picture 25" descr="Multicolor screen shot of the VS GUI main screen with the Pending Appointments Date Filter list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04609" cy="2657828"/>
                    </a:xfrm>
                    <a:prstGeom prst="rect">
                      <a:avLst/>
                    </a:prstGeom>
                    <a:noFill/>
                    <a:ln w="12700">
                      <a:solidFill>
                        <a:srgbClr val="0070C0"/>
                      </a:solidFill>
                    </a:ln>
                  </pic:spPr>
                </pic:pic>
              </a:graphicData>
            </a:graphic>
          </wp:inline>
        </w:drawing>
      </w:r>
    </w:p>
    <w:p w14:paraId="4D115335" w14:textId="77777777" w:rsidR="00BB5FA1" w:rsidRPr="00BB5FA1" w:rsidRDefault="00BB5FA1" w:rsidP="00BB5FA1">
      <w:pPr>
        <w:pStyle w:val="BodyText"/>
        <w:rPr>
          <w:rStyle w:val="Strong"/>
        </w:rPr>
      </w:pPr>
      <w:r w:rsidRPr="00BB5FA1">
        <w:rPr>
          <w:rStyle w:val="Strong"/>
        </w:rPr>
        <w:lastRenderedPageBreak/>
        <w:t>System Tab</w:t>
      </w:r>
    </w:p>
    <w:p w14:paraId="2CB1E834" w14:textId="77777777" w:rsidR="00BB5FA1" w:rsidRPr="0074765F" w:rsidRDefault="00BB5FA1" w:rsidP="00BB5FA1">
      <w:pPr>
        <w:pStyle w:val="BodyText"/>
        <w:rPr>
          <w:rStyle w:val="Strong"/>
        </w:rPr>
      </w:pPr>
      <w:r w:rsidRPr="0074765F">
        <w:rPr>
          <w:rStyle w:val="Strong"/>
        </w:rPr>
        <w:t>Availability Dialog</w:t>
      </w:r>
    </w:p>
    <w:p w14:paraId="4025E576" w14:textId="7CDBB657" w:rsidR="00901328" w:rsidRDefault="00BB5FA1" w:rsidP="00BB5FA1">
      <w:pPr>
        <w:pStyle w:val="BodyText"/>
      </w:pPr>
      <w:r>
        <w:t>The Availability window (</w:t>
      </w:r>
      <w:r w:rsidR="00C4522A" w:rsidRPr="00C4522A">
        <w:rPr>
          <w:rStyle w:val="Cross-Reference"/>
        </w:rPr>
        <w:fldChar w:fldCharType="begin"/>
      </w:r>
      <w:r w:rsidR="00C4522A" w:rsidRPr="00C4522A">
        <w:rPr>
          <w:rStyle w:val="Cross-Reference"/>
        </w:rPr>
        <w:instrText xml:space="preserve"> REF _Ref26184929 \h </w:instrText>
      </w:r>
      <w:r w:rsidR="00C4522A">
        <w:rPr>
          <w:rStyle w:val="Cross-Reference"/>
        </w:rPr>
        <w:instrText xml:space="preserve"> \* MERGEFORMAT </w:instrText>
      </w:r>
      <w:r w:rsidR="00C4522A" w:rsidRPr="00C4522A">
        <w:rPr>
          <w:rStyle w:val="Cross-Reference"/>
        </w:rPr>
      </w:r>
      <w:r w:rsidR="00C4522A" w:rsidRPr="00C4522A">
        <w:rPr>
          <w:rStyle w:val="Cross-Reference"/>
        </w:rPr>
        <w:fldChar w:fldCharType="separate"/>
      </w:r>
      <w:r w:rsidR="00C4522A" w:rsidRPr="00C4522A">
        <w:rPr>
          <w:rStyle w:val="Cross-Reference"/>
        </w:rPr>
        <w:t>Figure 25</w:t>
      </w:r>
      <w:r w:rsidR="00C4522A" w:rsidRPr="00C4522A">
        <w:rPr>
          <w:rStyle w:val="Cross-Reference"/>
        </w:rPr>
        <w:fldChar w:fldCharType="end"/>
      </w:r>
      <w:r>
        <w:t xml:space="preserve"> and </w:t>
      </w:r>
      <w:r w:rsidR="00C4522A" w:rsidRPr="00C4522A">
        <w:rPr>
          <w:rStyle w:val="Cross-Reference"/>
        </w:rPr>
        <w:fldChar w:fldCharType="begin"/>
      </w:r>
      <w:r w:rsidR="00C4522A" w:rsidRPr="00C4522A">
        <w:rPr>
          <w:rStyle w:val="Cross-Reference"/>
        </w:rPr>
        <w:instrText xml:space="preserve"> REF _Ref26184936 \h </w:instrText>
      </w:r>
      <w:r w:rsidR="00C4522A">
        <w:rPr>
          <w:rStyle w:val="Cross-Reference"/>
        </w:rPr>
        <w:instrText xml:space="preserve"> \* MERGEFORMAT </w:instrText>
      </w:r>
      <w:r w:rsidR="00C4522A" w:rsidRPr="00C4522A">
        <w:rPr>
          <w:rStyle w:val="Cross-Reference"/>
        </w:rPr>
      </w:r>
      <w:r w:rsidR="00C4522A" w:rsidRPr="00C4522A">
        <w:rPr>
          <w:rStyle w:val="Cross-Reference"/>
        </w:rPr>
        <w:fldChar w:fldCharType="separate"/>
      </w:r>
      <w:r w:rsidR="00C4522A" w:rsidRPr="00C4522A">
        <w:rPr>
          <w:rStyle w:val="Cross-Reference"/>
        </w:rPr>
        <w:t>Figure 26</w:t>
      </w:r>
      <w:r w:rsidR="00C4522A" w:rsidRPr="00C4522A">
        <w:rPr>
          <w:rStyle w:val="Cross-Reference"/>
        </w:rPr>
        <w:fldChar w:fldCharType="end"/>
      </w:r>
      <w:r>
        <w:t>) shows data for a clinic that is obtained via a call to the SDEC RESOURCE and SDEC APPSLOTS RPC.</w:t>
      </w:r>
    </w:p>
    <w:p w14:paraId="08E0C027" w14:textId="77777777" w:rsidR="00901328" w:rsidRDefault="00BB5FA1" w:rsidP="00BB5FA1">
      <w:pPr>
        <w:pStyle w:val="Caption"/>
      </w:pPr>
      <w:bookmarkStart w:id="55" w:name="_Ref26184929"/>
      <w:bookmarkStart w:id="56" w:name="_Toc26530795"/>
      <w:r>
        <w:t xml:space="preserve">Figure </w:t>
      </w:r>
      <w:r w:rsidR="00994C09">
        <w:fldChar w:fldCharType="begin"/>
      </w:r>
      <w:r w:rsidR="00994C09">
        <w:instrText xml:space="preserve"> SEQ Figure \* ARABIC </w:instrText>
      </w:r>
      <w:r w:rsidR="00994C09">
        <w:fldChar w:fldCharType="separate"/>
      </w:r>
      <w:r w:rsidR="00616A2E">
        <w:rPr>
          <w:noProof/>
        </w:rPr>
        <w:t>25</w:t>
      </w:r>
      <w:r w:rsidR="00994C09">
        <w:rPr>
          <w:noProof/>
        </w:rPr>
        <w:fldChar w:fldCharType="end"/>
      </w:r>
      <w:bookmarkEnd w:id="55"/>
      <w:r>
        <w:t>:  Clinic Availability Selection Dialog</w:t>
      </w:r>
      <w:bookmarkEnd w:id="56"/>
    </w:p>
    <w:p w14:paraId="31385B4E" w14:textId="77777777" w:rsidR="00901328" w:rsidRDefault="00000126" w:rsidP="00BB5FA1">
      <w:pPr>
        <w:pStyle w:val="Picture"/>
      </w:pPr>
      <w:r>
        <w:rPr>
          <w:noProof/>
        </w:rPr>
        <w:drawing>
          <wp:inline distT="0" distB="0" distL="0" distR="0" wp14:anchorId="1FDCFCF7" wp14:editId="7BE14F0B">
            <wp:extent cx="5937885" cy="3542030"/>
            <wp:effectExtent l="19050" t="19050" r="24765" b="20320"/>
            <wp:docPr id="26" name="Picture 26" descr="Multicolor screen shot of the Clinic Availability Selection Dialog open and showing a list of cli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7885" cy="3542030"/>
                    </a:xfrm>
                    <a:prstGeom prst="rect">
                      <a:avLst/>
                    </a:prstGeom>
                    <a:noFill/>
                    <a:ln w="12700">
                      <a:solidFill>
                        <a:srgbClr val="0070C0"/>
                      </a:solidFill>
                    </a:ln>
                  </pic:spPr>
                </pic:pic>
              </a:graphicData>
            </a:graphic>
          </wp:inline>
        </w:drawing>
      </w:r>
    </w:p>
    <w:p w14:paraId="5A138F95" w14:textId="77777777" w:rsidR="00901328" w:rsidRDefault="00BB5FA1" w:rsidP="00BB5FA1">
      <w:pPr>
        <w:pStyle w:val="Caption"/>
      </w:pPr>
      <w:bookmarkStart w:id="57" w:name="_Ref26184936"/>
      <w:bookmarkStart w:id="58" w:name="_Toc26530796"/>
      <w:r>
        <w:lastRenderedPageBreak/>
        <w:t xml:space="preserve">Figure </w:t>
      </w:r>
      <w:r w:rsidR="00994C09">
        <w:fldChar w:fldCharType="begin"/>
      </w:r>
      <w:r w:rsidR="00994C09">
        <w:instrText xml:space="preserve"> SEQ Figur</w:instrText>
      </w:r>
      <w:r w:rsidR="00994C09">
        <w:instrText xml:space="preserve">e \* ARABIC </w:instrText>
      </w:r>
      <w:r w:rsidR="00994C09">
        <w:fldChar w:fldCharType="separate"/>
      </w:r>
      <w:r w:rsidR="00616A2E">
        <w:rPr>
          <w:noProof/>
        </w:rPr>
        <w:t>26</w:t>
      </w:r>
      <w:r w:rsidR="00994C09">
        <w:rPr>
          <w:noProof/>
        </w:rPr>
        <w:fldChar w:fldCharType="end"/>
      </w:r>
      <w:bookmarkEnd w:id="57"/>
      <w:r>
        <w:t>:  Availability Dialog</w:t>
      </w:r>
      <w:bookmarkEnd w:id="58"/>
    </w:p>
    <w:p w14:paraId="3B783593" w14:textId="77777777" w:rsidR="00BB5FA1" w:rsidRPr="00BB5FA1" w:rsidRDefault="00000126" w:rsidP="00BB5FA1">
      <w:pPr>
        <w:pStyle w:val="Picture"/>
      </w:pPr>
      <w:r>
        <w:rPr>
          <w:noProof/>
        </w:rPr>
        <w:drawing>
          <wp:inline distT="0" distB="0" distL="0" distR="0" wp14:anchorId="0DA2457F" wp14:editId="2550CD37">
            <wp:extent cx="5932170" cy="3548380"/>
            <wp:effectExtent l="0" t="0" r="0" b="0"/>
            <wp:docPr id="27" name="Picture 27" descr="Multicolor screen shot of the Availability Dialog open and displaying appointments for a cli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2170" cy="3548380"/>
                    </a:xfrm>
                    <a:prstGeom prst="rect">
                      <a:avLst/>
                    </a:prstGeom>
                    <a:noFill/>
                  </pic:spPr>
                </pic:pic>
              </a:graphicData>
            </a:graphic>
          </wp:inline>
        </w:drawing>
      </w:r>
    </w:p>
    <w:p w14:paraId="0DAC1834" w14:textId="77777777" w:rsidR="00601E33" w:rsidRPr="0074765F" w:rsidRDefault="00601E33" w:rsidP="00601E33">
      <w:pPr>
        <w:pStyle w:val="BodyText"/>
        <w:rPr>
          <w:rStyle w:val="Strong"/>
        </w:rPr>
      </w:pPr>
      <w:r w:rsidRPr="0074765F">
        <w:rPr>
          <w:rStyle w:val="Strong"/>
        </w:rPr>
        <w:t>Scheduling Management Dialog</w:t>
      </w:r>
    </w:p>
    <w:p w14:paraId="1E294787" w14:textId="095F02C4" w:rsidR="00601E33" w:rsidRDefault="00601E33" w:rsidP="00601E33">
      <w:pPr>
        <w:pStyle w:val="BodyText"/>
      </w:pPr>
      <w:r>
        <w:t>Scheduling Management is used to control access to Prohibited Clinics (</w:t>
      </w:r>
      <w:r w:rsidR="00FB330D" w:rsidRPr="00FB330D">
        <w:rPr>
          <w:rStyle w:val="Cross-Reference"/>
        </w:rPr>
        <w:fldChar w:fldCharType="begin"/>
      </w:r>
      <w:r w:rsidR="00FB330D" w:rsidRPr="00FB330D">
        <w:rPr>
          <w:rStyle w:val="Cross-Reference"/>
        </w:rPr>
        <w:instrText xml:space="preserve"> REF _Ref26185000 \h </w:instrText>
      </w:r>
      <w:r w:rsidR="00FB330D">
        <w:rPr>
          <w:rStyle w:val="Cross-Reference"/>
        </w:rPr>
        <w:instrText xml:space="preserve"> \* MERGEFORMAT </w:instrText>
      </w:r>
      <w:r w:rsidR="00FB330D" w:rsidRPr="00FB330D">
        <w:rPr>
          <w:rStyle w:val="Cross-Reference"/>
        </w:rPr>
      </w:r>
      <w:r w:rsidR="00FB330D" w:rsidRPr="00FB330D">
        <w:rPr>
          <w:rStyle w:val="Cross-Reference"/>
        </w:rPr>
        <w:fldChar w:fldCharType="separate"/>
      </w:r>
      <w:r w:rsidR="00FB330D" w:rsidRPr="00FB330D">
        <w:rPr>
          <w:rStyle w:val="Cross-Reference"/>
        </w:rPr>
        <w:t>Figure 27</w:t>
      </w:r>
      <w:r w:rsidR="00FB330D" w:rsidRPr="00FB330D">
        <w:rPr>
          <w:rStyle w:val="Cross-Reference"/>
        </w:rPr>
        <w:fldChar w:fldCharType="end"/>
      </w:r>
      <w:r>
        <w:t>) and to Clinic Groups (</w:t>
      </w:r>
      <w:r w:rsidR="00FB330D" w:rsidRPr="00FB330D">
        <w:rPr>
          <w:rStyle w:val="Cross-Reference"/>
        </w:rPr>
        <w:fldChar w:fldCharType="begin"/>
      </w:r>
      <w:r w:rsidR="00FB330D" w:rsidRPr="00FB330D">
        <w:rPr>
          <w:rStyle w:val="Cross-Reference"/>
        </w:rPr>
        <w:instrText xml:space="preserve"> REF _Ref26185007 \h </w:instrText>
      </w:r>
      <w:r w:rsidR="00FB330D">
        <w:rPr>
          <w:rStyle w:val="Cross-Reference"/>
        </w:rPr>
        <w:instrText xml:space="preserve"> \* MERGEFORMAT </w:instrText>
      </w:r>
      <w:r w:rsidR="00FB330D" w:rsidRPr="00FB330D">
        <w:rPr>
          <w:rStyle w:val="Cross-Reference"/>
        </w:rPr>
      </w:r>
      <w:r w:rsidR="00FB330D" w:rsidRPr="00FB330D">
        <w:rPr>
          <w:rStyle w:val="Cross-Reference"/>
        </w:rPr>
        <w:fldChar w:fldCharType="separate"/>
      </w:r>
      <w:r w:rsidR="00FB330D" w:rsidRPr="00FB330D">
        <w:rPr>
          <w:rStyle w:val="Cross-Reference"/>
        </w:rPr>
        <w:t>Figure 28</w:t>
      </w:r>
      <w:r w:rsidR="00FB330D" w:rsidRPr="00FB330D">
        <w:rPr>
          <w:rStyle w:val="Cross-Reference"/>
        </w:rPr>
        <w:fldChar w:fldCharType="end"/>
      </w:r>
      <w:r>
        <w:t>).</w:t>
      </w:r>
    </w:p>
    <w:p w14:paraId="30A9C835" w14:textId="77777777" w:rsidR="00601E33" w:rsidRDefault="00601E33" w:rsidP="00601E33">
      <w:pPr>
        <w:pStyle w:val="BodyText"/>
      </w:pPr>
      <w:r>
        <w:t>The RPCs used to maintain prohibited clinics are:</w:t>
      </w:r>
    </w:p>
    <w:p w14:paraId="7C725BA3" w14:textId="77777777" w:rsidR="00601E33" w:rsidRDefault="00601E33" w:rsidP="000C6E0C">
      <w:pPr>
        <w:pStyle w:val="ListBullet2"/>
      </w:pPr>
      <w:r>
        <w:t>SDEC SCHUSR: User list</w:t>
      </w:r>
    </w:p>
    <w:p w14:paraId="4A3279DF" w14:textId="77777777" w:rsidR="00601E33" w:rsidRDefault="00601E33" w:rsidP="000C6E0C">
      <w:pPr>
        <w:pStyle w:val="ListBullet2"/>
      </w:pPr>
      <w:r>
        <w:t>SDEC RESOURCE: Prohibited clinic search</w:t>
      </w:r>
    </w:p>
    <w:p w14:paraId="0D7A2B05" w14:textId="77777777" w:rsidR="00601E33" w:rsidRDefault="00601E33" w:rsidP="000C6E0C">
      <w:pPr>
        <w:pStyle w:val="ListBullet2"/>
      </w:pPr>
      <w:r>
        <w:t>SDEC RESUSER: Privileged users list</w:t>
      </w:r>
    </w:p>
    <w:p w14:paraId="22D10B7A" w14:textId="77777777" w:rsidR="00601E33" w:rsidRDefault="00601E33" w:rsidP="000C6E0C">
      <w:pPr>
        <w:pStyle w:val="ListBullet2"/>
      </w:pPr>
      <w:r>
        <w:t>SDECLOC UPDPRIV: Add or remove user</w:t>
      </w:r>
    </w:p>
    <w:p w14:paraId="48B204B0" w14:textId="77777777" w:rsidR="00601E33" w:rsidRDefault="00601E33" w:rsidP="00601E33">
      <w:pPr>
        <w:pStyle w:val="BodyText"/>
      </w:pPr>
      <w:r>
        <w:t>The RPCs used to maintain clinic groups are:</w:t>
      </w:r>
    </w:p>
    <w:p w14:paraId="706AA4B5" w14:textId="77777777" w:rsidR="00601E33" w:rsidRDefault="00601E33" w:rsidP="000C6E0C">
      <w:pPr>
        <w:pStyle w:val="ListBullet2"/>
      </w:pPr>
      <w:r>
        <w:t>SDEC RESOURCE: List of resource selections</w:t>
      </w:r>
    </w:p>
    <w:p w14:paraId="463DAC9D" w14:textId="77777777" w:rsidR="00601E33" w:rsidRDefault="00601E33" w:rsidP="000C6E0C">
      <w:pPr>
        <w:pStyle w:val="ListBullet2"/>
      </w:pPr>
      <w:r>
        <w:t>SDEC RESGRPUS: Clinic group list, resource list, resources in clinic group list</w:t>
      </w:r>
    </w:p>
    <w:p w14:paraId="4713DC6D" w14:textId="77777777" w:rsidR="00601E33" w:rsidRDefault="00601E33" w:rsidP="000C6E0C">
      <w:pPr>
        <w:pStyle w:val="ListBullet2"/>
      </w:pPr>
      <w:r>
        <w:t>SDEC ADDRG: Add/edit clinic group</w:t>
      </w:r>
    </w:p>
    <w:p w14:paraId="5FFC0FD2" w14:textId="77777777" w:rsidR="00601E33" w:rsidRDefault="00601E33" w:rsidP="000C6E0C">
      <w:pPr>
        <w:pStyle w:val="ListBullet2"/>
      </w:pPr>
      <w:r>
        <w:t>SDEC DELRESGP: Delete clinic group</w:t>
      </w:r>
    </w:p>
    <w:p w14:paraId="63F7DD67" w14:textId="77777777" w:rsidR="00601E33" w:rsidRDefault="00601E33" w:rsidP="000C6E0C">
      <w:pPr>
        <w:pStyle w:val="ListBullet2"/>
      </w:pPr>
      <w:r>
        <w:t>SDEC ADDRGI: Add resource to clinic group</w:t>
      </w:r>
    </w:p>
    <w:p w14:paraId="36F5AAC2" w14:textId="2C826BC6" w:rsidR="00901328" w:rsidRDefault="00601E33" w:rsidP="000C6E0C">
      <w:pPr>
        <w:pStyle w:val="ListBullet2"/>
      </w:pPr>
      <w:r>
        <w:t>SDEC DELRGI: Remove resource from clinic group</w:t>
      </w:r>
    </w:p>
    <w:p w14:paraId="1560B5A9" w14:textId="31A2F8F8" w:rsidR="00EF0D71" w:rsidRPr="00EF0D71" w:rsidRDefault="00EF0D71" w:rsidP="00EF0D71">
      <w:pPr>
        <w:pStyle w:val="Note"/>
        <w:rPr>
          <w:kern w:val="2"/>
        </w:rPr>
      </w:pPr>
      <w:r w:rsidRPr="005B59D1">
        <w:rPr>
          <w:rFonts w:cs="Times New Roman (Body CS)"/>
          <w:noProof/>
          <w:position w:val="-6"/>
        </w:rPr>
        <w:drawing>
          <wp:inline distT="0" distB="0" distL="0" distR="0" wp14:anchorId="43A9C5B1" wp14:editId="6311EC7E">
            <wp:extent cx="182880" cy="202410"/>
            <wp:effectExtent l="0" t="0" r="0" b="1270"/>
            <wp:docPr id="104" name="image225.png" descr="Image of the information icon." title="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5.png" descr="Note" title="Note"/>
                    <pic:cNvPicPr preferRelativeResize="0"/>
                  </pic:nvPicPr>
                  <pic:blipFill>
                    <a:blip r:embed="rId14"/>
                    <a:srcRect/>
                    <a:stretch>
                      <a:fillRect/>
                    </a:stretch>
                  </pic:blipFill>
                  <pic:spPr>
                    <a:xfrm>
                      <a:off x="0" y="0"/>
                      <a:ext cx="182880" cy="202410"/>
                    </a:xfrm>
                    <a:prstGeom prst="rect">
                      <a:avLst/>
                    </a:prstGeom>
                    <a:ln/>
                  </pic:spPr>
                </pic:pic>
              </a:graphicData>
            </a:graphic>
          </wp:inline>
        </w:drawing>
      </w:r>
      <w:r w:rsidRPr="005A1E0B">
        <w:rPr>
          <w:rFonts w:cs="Arial"/>
          <w:sz w:val="20"/>
        </w:rPr>
        <w:tab/>
      </w:r>
      <w:r w:rsidRPr="003A16B9">
        <w:rPr>
          <w:b/>
        </w:rPr>
        <w:t>NOTE:</w:t>
      </w:r>
      <w:r>
        <w:t xml:space="preserve">  </w:t>
      </w:r>
      <w:r w:rsidRPr="00EF0D71">
        <w:t>The Manage Clinic Groups feature is not visible unless the user is configured as a Manager.</w:t>
      </w:r>
    </w:p>
    <w:p w14:paraId="09A4B55D" w14:textId="77777777" w:rsidR="005C2A39" w:rsidRDefault="00D205A1" w:rsidP="00D205A1">
      <w:pPr>
        <w:pStyle w:val="Caption"/>
      </w:pPr>
      <w:bookmarkStart w:id="59" w:name="_Ref26185000"/>
      <w:bookmarkStart w:id="60" w:name="_Toc26530797"/>
      <w:r>
        <w:lastRenderedPageBreak/>
        <w:t xml:space="preserve">Figure </w:t>
      </w:r>
      <w:r w:rsidR="00994C09">
        <w:fldChar w:fldCharType="begin"/>
      </w:r>
      <w:r w:rsidR="00994C09">
        <w:instrText xml:space="preserve"> SEQ Figure \* ARABIC </w:instrText>
      </w:r>
      <w:r w:rsidR="00994C09">
        <w:fldChar w:fldCharType="separate"/>
      </w:r>
      <w:r w:rsidR="00616A2E">
        <w:rPr>
          <w:noProof/>
        </w:rPr>
        <w:t>27</w:t>
      </w:r>
      <w:r w:rsidR="00994C09">
        <w:rPr>
          <w:noProof/>
        </w:rPr>
        <w:fldChar w:fldCharType="end"/>
      </w:r>
      <w:bookmarkEnd w:id="59"/>
      <w:r>
        <w:t>:  Scheduling Management - Prohibited Clinics</w:t>
      </w:r>
      <w:bookmarkEnd w:id="60"/>
    </w:p>
    <w:p w14:paraId="0ECE5EF2" w14:textId="77777777" w:rsidR="005C2A39" w:rsidRDefault="00A0452B" w:rsidP="00D205A1">
      <w:pPr>
        <w:pStyle w:val="Picture"/>
      </w:pPr>
      <w:r>
        <w:rPr>
          <w:noProof/>
        </w:rPr>
        <w:drawing>
          <wp:inline distT="0" distB="0" distL="0" distR="0" wp14:anchorId="27DD73AD" wp14:editId="75AB6C44">
            <wp:extent cx="5944235" cy="3200400"/>
            <wp:effectExtent l="0" t="0" r="0" b="0"/>
            <wp:docPr id="28" name="Picture 28" descr="Blue, white, and gold screen shot of the Scheduling Management of Prohibited Clinics Dialog, reda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a:extLst>
                        <a:ext uri="{28A0092B-C50C-407E-A947-70E740481C1C}">
                          <a14:useLocalDpi xmlns:a14="http://schemas.microsoft.com/office/drawing/2010/main" val="0"/>
                        </a:ext>
                      </a:extLst>
                    </a:blip>
                    <a:srcRect b="4200"/>
                    <a:stretch/>
                  </pic:blipFill>
                  <pic:spPr bwMode="auto">
                    <a:xfrm>
                      <a:off x="0" y="0"/>
                      <a:ext cx="5944235"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1E1D1932" w14:textId="77777777" w:rsidR="005C2A39" w:rsidRDefault="00214D68" w:rsidP="00214D68">
      <w:pPr>
        <w:pStyle w:val="Caption"/>
      </w:pPr>
      <w:bookmarkStart w:id="61" w:name="_Ref26185007"/>
      <w:bookmarkStart w:id="62" w:name="_Toc26530798"/>
      <w:r>
        <w:t xml:space="preserve">Figure </w:t>
      </w:r>
      <w:r w:rsidR="00994C09">
        <w:fldChar w:fldCharType="begin"/>
      </w:r>
      <w:r w:rsidR="00994C09">
        <w:instrText xml:space="preserve"> SEQ Figure \* ARABIC </w:instrText>
      </w:r>
      <w:r w:rsidR="00994C09">
        <w:fldChar w:fldCharType="separate"/>
      </w:r>
      <w:r w:rsidR="00616A2E">
        <w:rPr>
          <w:noProof/>
        </w:rPr>
        <w:t>28</w:t>
      </w:r>
      <w:r w:rsidR="00994C09">
        <w:rPr>
          <w:noProof/>
        </w:rPr>
        <w:fldChar w:fldCharType="end"/>
      </w:r>
      <w:bookmarkEnd w:id="61"/>
      <w:r>
        <w:t>:  Scheduling Management - Clinic Groups</w:t>
      </w:r>
      <w:bookmarkEnd w:id="62"/>
    </w:p>
    <w:p w14:paraId="5D5C5E3E" w14:textId="77777777" w:rsidR="005C2A39" w:rsidRDefault="009B274D" w:rsidP="00214D68">
      <w:pPr>
        <w:pStyle w:val="Picture"/>
      </w:pPr>
      <w:r>
        <w:rPr>
          <w:noProof/>
        </w:rPr>
        <w:drawing>
          <wp:inline distT="0" distB="0" distL="0" distR="0" wp14:anchorId="4C65644A" wp14:editId="68C540D3">
            <wp:extent cx="5944235" cy="3340735"/>
            <wp:effectExtent l="0" t="0" r="0" b="0"/>
            <wp:docPr id="29" name="Picture 29" descr="Blue, white, and gold screen shot of the Scheduling Management of Clinic Groups Dialog, with clinic groups and resource lists popul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4235" cy="3340735"/>
                    </a:xfrm>
                    <a:prstGeom prst="rect">
                      <a:avLst/>
                    </a:prstGeom>
                    <a:noFill/>
                  </pic:spPr>
                </pic:pic>
              </a:graphicData>
            </a:graphic>
          </wp:inline>
        </w:drawing>
      </w:r>
    </w:p>
    <w:p w14:paraId="3B984A83" w14:textId="77777777" w:rsidR="00E73EB4" w:rsidRPr="0074765F" w:rsidRDefault="00E73EB4" w:rsidP="00E73EB4">
      <w:pPr>
        <w:pStyle w:val="BodyText"/>
        <w:rPr>
          <w:rStyle w:val="Strong"/>
        </w:rPr>
      </w:pPr>
      <w:r w:rsidRPr="0074765F">
        <w:rPr>
          <w:rStyle w:val="Strong"/>
        </w:rPr>
        <w:t>Reports Tab</w:t>
      </w:r>
    </w:p>
    <w:p w14:paraId="5C6F6332" w14:textId="4822D0B0" w:rsidR="005C2A39" w:rsidRDefault="00E73EB4" w:rsidP="00E73EB4">
      <w:pPr>
        <w:pStyle w:val="BodyText"/>
      </w:pPr>
      <w:r>
        <w:t>There are two reports available under the Reports tab. The first shows activity by schedulers (</w:t>
      </w:r>
      <w:r w:rsidR="009A736C" w:rsidRPr="009A736C">
        <w:rPr>
          <w:rStyle w:val="Cross-Reference"/>
        </w:rPr>
        <w:fldChar w:fldCharType="begin"/>
      </w:r>
      <w:r w:rsidR="009A736C" w:rsidRPr="009A736C">
        <w:rPr>
          <w:rStyle w:val="Cross-Reference"/>
        </w:rPr>
        <w:instrText xml:space="preserve"> REF _Ref26185231 \h </w:instrText>
      </w:r>
      <w:r w:rsidR="009A736C">
        <w:rPr>
          <w:rStyle w:val="Cross-Reference"/>
        </w:rPr>
        <w:instrText xml:space="preserve"> \* MERGEFORMAT </w:instrText>
      </w:r>
      <w:r w:rsidR="009A736C" w:rsidRPr="009A736C">
        <w:rPr>
          <w:rStyle w:val="Cross-Reference"/>
        </w:rPr>
      </w:r>
      <w:r w:rsidR="009A736C" w:rsidRPr="009A736C">
        <w:rPr>
          <w:rStyle w:val="Cross-Reference"/>
        </w:rPr>
        <w:fldChar w:fldCharType="separate"/>
      </w:r>
      <w:r w:rsidR="009A736C" w:rsidRPr="009A736C">
        <w:rPr>
          <w:rStyle w:val="Cross-Reference"/>
        </w:rPr>
        <w:t>Figure 29</w:t>
      </w:r>
      <w:r w:rsidR="009A736C" w:rsidRPr="009A736C">
        <w:rPr>
          <w:rStyle w:val="Cross-Reference"/>
        </w:rPr>
        <w:fldChar w:fldCharType="end"/>
      </w:r>
      <w:r>
        <w:t>). It is produced via calls to the SDEC SUMMGET2 RPC. The second displays information about clinics (</w:t>
      </w:r>
      <w:r w:rsidR="009A736C" w:rsidRPr="009A736C">
        <w:rPr>
          <w:rStyle w:val="Cross-Reference"/>
        </w:rPr>
        <w:fldChar w:fldCharType="begin"/>
      </w:r>
      <w:r w:rsidR="009A736C" w:rsidRPr="009A736C">
        <w:rPr>
          <w:rStyle w:val="Cross-Reference"/>
        </w:rPr>
        <w:instrText xml:space="preserve"> REF _Ref26185237 \h </w:instrText>
      </w:r>
      <w:r w:rsidR="009A736C">
        <w:rPr>
          <w:rStyle w:val="Cross-Reference"/>
        </w:rPr>
        <w:instrText xml:space="preserve"> \* MERGEFORMAT </w:instrText>
      </w:r>
      <w:r w:rsidR="009A736C" w:rsidRPr="009A736C">
        <w:rPr>
          <w:rStyle w:val="Cross-Reference"/>
        </w:rPr>
      </w:r>
      <w:r w:rsidR="009A736C" w:rsidRPr="009A736C">
        <w:rPr>
          <w:rStyle w:val="Cross-Reference"/>
        </w:rPr>
        <w:fldChar w:fldCharType="separate"/>
      </w:r>
      <w:r w:rsidR="009A736C" w:rsidRPr="009A736C">
        <w:rPr>
          <w:rStyle w:val="Cross-Reference"/>
        </w:rPr>
        <w:t>Figure 30</w:t>
      </w:r>
      <w:r w:rsidR="009A736C" w:rsidRPr="009A736C">
        <w:rPr>
          <w:rStyle w:val="Cross-Reference"/>
        </w:rPr>
        <w:fldChar w:fldCharType="end"/>
      </w:r>
      <w:r>
        <w:t>). It is produced via calls to the SDEC REP1GET RPC.</w:t>
      </w:r>
    </w:p>
    <w:p w14:paraId="383D6CAD" w14:textId="77777777" w:rsidR="00EA0859" w:rsidRDefault="00407340" w:rsidP="00407340">
      <w:pPr>
        <w:pStyle w:val="Caption"/>
      </w:pPr>
      <w:bookmarkStart w:id="63" w:name="_Ref26185231"/>
      <w:bookmarkStart w:id="64" w:name="_Toc26530799"/>
      <w:r>
        <w:lastRenderedPageBreak/>
        <w:t xml:space="preserve">Figure </w:t>
      </w:r>
      <w:r w:rsidR="00994C09">
        <w:fldChar w:fldCharType="begin"/>
      </w:r>
      <w:r w:rsidR="00994C09">
        <w:instrText xml:space="preserve"> SEQ Figure \* ARABIC </w:instrText>
      </w:r>
      <w:r w:rsidR="00994C09">
        <w:fldChar w:fldCharType="separate"/>
      </w:r>
      <w:r w:rsidR="00616A2E">
        <w:rPr>
          <w:noProof/>
        </w:rPr>
        <w:t>29</w:t>
      </w:r>
      <w:r w:rsidR="00994C09">
        <w:rPr>
          <w:noProof/>
        </w:rPr>
        <w:fldChar w:fldCharType="end"/>
      </w:r>
      <w:bookmarkEnd w:id="63"/>
      <w:r>
        <w:t>:  Reports Tab - Audit Activity</w:t>
      </w:r>
      <w:bookmarkEnd w:id="64"/>
    </w:p>
    <w:p w14:paraId="277EF7D3" w14:textId="77777777" w:rsidR="00EA0859" w:rsidRDefault="00EE5743" w:rsidP="00407340">
      <w:pPr>
        <w:pStyle w:val="Picture"/>
      </w:pPr>
      <w:r>
        <w:rPr>
          <w:noProof/>
        </w:rPr>
        <w:drawing>
          <wp:inline distT="0" distB="0" distL="0" distR="0" wp14:anchorId="7254C59A" wp14:editId="392D94D0">
            <wp:extent cx="5944235" cy="3340735"/>
            <wp:effectExtent l="19050" t="19050" r="18415" b="12065"/>
            <wp:docPr id="30" name="Picture 30" descr="Blue, white, and gold screen shot of the Reports tab with the Audit Activity Dialog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4235" cy="3340735"/>
                    </a:xfrm>
                    <a:prstGeom prst="rect">
                      <a:avLst/>
                    </a:prstGeom>
                    <a:noFill/>
                    <a:ln w="12700">
                      <a:solidFill>
                        <a:srgbClr val="0070C0"/>
                      </a:solidFill>
                    </a:ln>
                  </pic:spPr>
                </pic:pic>
              </a:graphicData>
            </a:graphic>
          </wp:inline>
        </w:drawing>
      </w:r>
    </w:p>
    <w:p w14:paraId="4CF61E5C" w14:textId="77777777" w:rsidR="00EA0859" w:rsidRDefault="00407340" w:rsidP="00407340">
      <w:pPr>
        <w:pStyle w:val="Caption"/>
      </w:pPr>
      <w:bookmarkStart w:id="65" w:name="_Ref26185237"/>
      <w:bookmarkStart w:id="66" w:name="_Toc26530800"/>
      <w:r>
        <w:t xml:space="preserve">Figure </w:t>
      </w:r>
      <w:r w:rsidR="00994C09">
        <w:fldChar w:fldCharType="begin"/>
      </w:r>
      <w:r w:rsidR="00994C09">
        <w:instrText xml:space="preserve"> SEQ Figure \* ARABIC </w:instrText>
      </w:r>
      <w:r w:rsidR="00994C09">
        <w:fldChar w:fldCharType="separate"/>
      </w:r>
      <w:r w:rsidR="00616A2E">
        <w:rPr>
          <w:noProof/>
        </w:rPr>
        <w:t>30</w:t>
      </w:r>
      <w:r w:rsidR="00994C09">
        <w:rPr>
          <w:noProof/>
        </w:rPr>
        <w:fldChar w:fldCharType="end"/>
      </w:r>
      <w:bookmarkEnd w:id="65"/>
      <w:r>
        <w:t>:  Reports Tab - Clinic Reports</w:t>
      </w:r>
      <w:bookmarkEnd w:id="66"/>
    </w:p>
    <w:p w14:paraId="18F79EEB" w14:textId="77777777" w:rsidR="00407340" w:rsidRPr="00407340" w:rsidRDefault="00826076" w:rsidP="00407340">
      <w:pPr>
        <w:pStyle w:val="Picture"/>
      </w:pPr>
      <w:r>
        <w:rPr>
          <w:noProof/>
        </w:rPr>
        <w:drawing>
          <wp:inline distT="0" distB="0" distL="0" distR="0" wp14:anchorId="24B2D0BF" wp14:editId="7AFEF96A">
            <wp:extent cx="5944235" cy="3340735"/>
            <wp:effectExtent l="19050" t="19050" r="18415" b="12065"/>
            <wp:docPr id="31" name="Picture 31" descr="Blue, white, and gold screen shot of the Reports tab with the Clinic Activity Dialog open and popul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4235" cy="3340735"/>
                    </a:xfrm>
                    <a:prstGeom prst="rect">
                      <a:avLst/>
                    </a:prstGeom>
                    <a:noFill/>
                    <a:ln w="12700">
                      <a:solidFill>
                        <a:srgbClr val="0070C0"/>
                      </a:solidFill>
                    </a:ln>
                  </pic:spPr>
                </pic:pic>
              </a:graphicData>
            </a:graphic>
          </wp:inline>
        </w:drawing>
      </w:r>
    </w:p>
    <w:p w14:paraId="6E985BA2" w14:textId="77777777" w:rsidR="00811E42" w:rsidRPr="0074765F" w:rsidRDefault="00811E42" w:rsidP="00811E42">
      <w:pPr>
        <w:pStyle w:val="BodyText"/>
        <w:rPr>
          <w:rStyle w:val="Strong"/>
        </w:rPr>
      </w:pPr>
      <w:r w:rsidRPr="0074765F">
        <w:rPr>
          <w:rStyle w:val="Strong"/>
        </w:rPr>
        <w:t>Trace Log</w:t>
      </w:r>
    </w:p>
    <w:p w14:paraId="660053E1" w14:textId="44509C61" w:rsidR="00EA0859" w:rsidRDefault="00811E42" w:rsidP="00811E42">
      <w:pPr>
        <w:pStyle w:val="BodyText"/>
      </w:pPr>
      <w:r>
        <w:t>The trace log (</w:t>
      </w:r>
      <w:r w:rsidR="00BE2318" w:rsidRPr="00BE2318">
        <w:rPr>
          <w:rStyle w:val="Cross-Reference"/>
        </w:rPr>
        <w:fldChar w:fldCharType="begin"/>
      </w:r>
      <w:r w:rsidR="00BE2318" w:rsidRPr="00BE2318">
        <w:rPr>
          <w:rStyle w:val="Cross-Reference"/>
        </w:rPr>
        <w:instrText xml:space="preserve"> REF _Ref26185769 \h </w:instrText>
      </w:r>
      <w:r w:rsidR="00BE2318">
        <w:rPr>
          <w:rStyle w:val="Cross-Reference"/>
        </w:rPr>
        <w:instrText xml:space="preserve"> \* MERGEFORMAT </w:instrText>
      </w:r>
      <w:r w:rsidR="00BE2318" w:rsidRPr="00BE2318">
        <w:rPr>
          <w:rStyle w:val="Cross-Reference"/>
        </w:rPr>
      </w:r>
      <w:r w:rsidR="00BE2318" w:rsidRPr="00BE2318">
        <w:rPr>
          <w:rStyle w:val="Cross-Reference"/>
        </w:rPr>
        <w:fldChar w:fldCharType="separate"/>
      </w:r>
      <w:r w:rsidR="00BE2318" w:rsidRPr="00BE2318">
        <w:rPr>
          <w:rStyle w:val="Cross-Reference"/>
        </w:rPr>
        <w:t>Figure 31</w:t>
      </w:r>
      <w:r w:rsidR="00BE2318" w:rsidRPr="00BE2318">
        <w:rPr>
          <w:rStyle w:val="Cross-Reference"/>
        </w:rPr>
        <w:fldChar w:fldCharType="end"/>
      </w:r>
      <w:r>
        <w:t>) stores RPC calls and the data returned, error information, and other logged information. See additional information in VistA Scheduling GUI Trace Log.</w:t>
      </w:r>
      <w:r w:rsidR="009B0FFE">
        <w:t xml:space="preserve"> </w:t>
      </w:r>
      <w:r w:rsidR="009B0FFE" w:rsidRPr="009B0FFE">
        <w:t>Right-</w:t>
      </w:r>
      <w:r w:rsidR="009B0FFE" w:rsidRPr="009B0FFE">
        <w:lastRenderedPageBreak/>
        <w:t>clicking the Title Bar at the top of the main screen opens the standard Windows option menu (e.g., minimize, close) that includes a link to the Trace Log.</w:t>
      </w:r>
    </w:p>
    <w:p w14:paraId="359ECCA9" w14:textId="77777777" w:rsidR="00EA0859" w:rsidRDefault="00811E42" w:rsidP="00811E42">
      <w:pPr>
        <w:pStyle w:val="Caption"/>
      </w:pPr>
      <w:bookmarkStart w:id="67" w:name="_Ref26185769"/>
      <w:bookmarkStart w:id="68" w:name="_Toc26530801"/>
      <w:r>
        <w:t xml:space="preserve">Figure </w:t>
      </w:r>
      <w:r w:rsidR="00994C09">
        <w:fldChar w:fldCharType="begin"/>
      </w:r>
      <w:r w:rsidR="00994C09">
        <w:instrText xml:space="preserve"> SEQ Figure \* ARABIC </w:instrText>
      </w:r>
      <w:r w:rsidR="00994C09">
        <w:fldChar w:fldCharType="separate"/>
      </w:r>
      <w:r w:rsidR="00616A2E">
        <w:rPr>
          <w:noProof/>
        </w:rPr>
        <w:t>31</w:t>
      </w:r>
      <w:r w:rsidR="00994C09">
        <w:rPr>
          <w:noProof/>
        </w:rPr>
        <w:fldChar w:fldCharType="end"/>
      </w:r>
      <w:bookmarkEnd w:id="67"/>
      <w:r>
        <w:t>:  Trace Log</w:t>
      </w:r>
      <w:bookmarkEnd w:id="68"/>
    </w:p>
    <w:p w14:paraId="281E34C8" w14:textId="77777777" w:rsidR="00EA0859" w:rsidRDefault="00811E42" w:rsidP="00811E42">
      <w:pPr>
        <w:pStyle w:val="Picture"/>
      </w:pPr>
      <w:r>
        <w:rPr>
          <w:noProof/>
        </w:rPr>
        <w:drawing>
          <wp:inline distT="0" distB="0" distL="0" distR="0" wp14:anchorId="22B34308" wp14:editId="521F568F">
            <wp:extent cx="5887085" cy="6191250"/>
            <wp:effectExtent l="19050" t="19050" r="18415" b="19050"/>
            <wp:docPr id="96" name="Picture 96" descr="Blue and white screen shot of the menu with the Show Trace Log option expanded, and the resulting Trace Log displayed at the bottom of the screen 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4">
                      <a:extLst>
                        <a:ext uri="{28A0092B-C50C-407E-A947-70E740481C1C}">
                          <a14:useLocalDpi xmlns:a14="http://schemas.microsoft.com/office/drawing/2010/main" val="0"/>
                        </a:ext>
                      </a:extLst>
                    </a:blip>
                    <a:srcRect l="856" t="809" b="596"/>
                    <a:stretch/>
                  </pic:blipFill>
                  <pic:spPr bwMode="auto">
                    <a:xfrm>
                      <a:off x="0" y="0"/>
                      <a:ext cx="5887085" cy="6191250"/>
                    </a:xfrm>
                    <a:prstGeom prst="rect">
                      <a:avLst/>
                    </a:prstGeom>
                    <a:noFill/>
                    <a:ln w="12700">
                      <a:solidFill>
                        <a:srgbClr val="0070C0"/>
                      </a:solidFill>
                    </a:ln>
                    <a:extLst>
                      <a:ext uri="{53640926-AAD7-44D8-BBD7-CCE9431645EC}">
                        <a14:shadowObscured xmlns:a14="http://schemas.microsoft.com/office/drawing/2010/main"/>
                      </a:ext>
                    </a:extLst>
                  </pic:spPr>
                </pic:pic>
              </a:graphicData>
            </a:graphic>
          </wp:inline>
        </w:drawing>
      </w:r>
    </w:p>
    <w:p w14:paraId="29DB97C7" w14:textId="77777777" w:rsidR="00C0449E" w:rsidRPr="0074765F" w:rsidRDefault="00C0449E" w:rsidP="00C0449E">
      <w:pPr>
        <w:pStyle w:val="BodyText"/>
        <w:rPr>
          <w:rStyle w:val="Strong"/>
        </w:rPr>
      </w:pPr>
      <w:r w:rsidRPr="0074765F">
        <w:rPr>
          <w:rStyle w:val="Strong"/>
        </w:rPr>
        <w:t>Logon Screen</w:t>
      </w:r>
    </w:p>
    <w:p w14:paraId="685A6CD4" w14:textId="16C51E07" w:rsidR="00EA0859" w:rsidRDefault="00C0449E" w:rsidP="00C0449E">
      <w:pPr>
        <w:pStyle w:val="BodyText"/>
      </w:pPr>
      <w:r>
        <w:t>The logon screen appears when the GUI is first opened</w:t>
      </w:r>
      <w:r w:rsidR="00754EC4">
        <w:t xml:space="preserve"> (</w:t>
      </w:r>
      <w:r w:rsidR="00754EC4" w:rsidRPr="00754EC4">
        <w:rPr>
          <w:rStyle w:val="Cross-Reference"/>
        </w:rPr>
        <w:fldChar w:fldCharType="begin"/>
      </w:r>
      <w:r w:rsidR="00754EC4" w:rsidRPr="00754EC4">
        <w:rPr>
          <w:rStyle w:val="Cross-Reference"/>
        </w:rPr>
        <w:instrText xml:space="preserve"> REF _Ref26185872 \h </w:instrText>
      </w:r>
      <w:r w:rsidR="00754EC4">
        <w:rPr>
          <w:rStyle w:val="Cross-Reference"/>
        </w:rPr>
        <w:instrText xml:space="preserve"> \* MERGEFORMAT </w:instrText>
      </w:r>
      <w:r w:rsidR="00754EC4" w:rsidRPr="00754EC4">
        <w:rPr>
          <w:rStyle w:val="Cross-Reference"/>
        </w:rPr>
      </w:r>
      <w:r w:rsidR="00754EC4" w:rsidRPr="00754EC4">
        <w:rPr>
          <w:rStyle w:val="Cross-Reference"/>
        </w:rPr>
        <w:fldChar w:fldCharType="separate"/>
      </w:r>
      <w:r w:rsidR="00754EC4" w:rsidRPr="00754EC4">
        <w:rPr>
          <w:rStyle w:val="Cross-Reference"/>
        </w:rPr>
        <w:t>Figure 32</w:t>
      </w:r>
      <w:r w:rsidR="00754EC4" w:rsidRPr="00754EC4">
        <w:rPr>
          <w:rStyle w:val="Cross-Reference"/>
        </w:rPr>
        <w:fldChar w:fldCharType="end"/>
      </w:r>
      <w:r w:rsidR="00754EC4">
        <w:t>)</w:t>
      </w:r>
      <w:r>
        <w:t xml:space="preserve">. Users can log on using their </w:t>
      </w:r>
      <w:r w:rsidR="005B6751">
        <w:t>Personal Identification Verification (</w:t>
      </w:r>
      <w:r>
        <w:t>PIV</w:t>
      </w:r>
      <w:r w:rsidR="005B6751">
        <w:t>)</w:t>
      </w:r>
      <w:r>
        <w:t xml:space="preserve"> card and </w:t>
      </w:r>
      <w:r w:rsidR="004F1917">
        <w:t>Personal Identification Number (</w:t>
      </w:r>
      <w:r>
        <w:t>PIN</w:t>
      </w:r>
      <w:r w:rsidR="004F1917">
        <w:t>),</w:t>
      </w:r>
      <w:r>
        <w:t xml:space="preserve"> or with their VistA Access and Verify codes. PIV and PIN are authenticated via a call to the XUS </w:t>
      </w:r>
      <w:r>
        <w:lastRenderedPageBreak/>
        <w:t>ESSO VALIDATE RPC, while Access and Verify codes are authenticated via a call to the XUS SIGNON SETUP and XUS AV CODE RPCs.</w:t>
      </w:r>
    </w:p>
    <w:p w14:paraId="700E026A" w14:textId="77777777" w:rsidR="00EA0859" w:rsidRDefault="00F156B4" w:rsidP="00F156B4">
      <w:pPr>
        <w:pStyle w:val="Caption"/>
      </w:pPr>
      <w:bookmarkStart w:id="69" w:name="_Ref26185872"/>
      <w:bookmarkStart w:id="70" w:name="_Toc26530802"/>
      <w:r>
        <w:t xml:space="preserve">Figure </w:t>
      </w:r>
      <w:r w:rsidR="00994C09">
        <w:fldChar w:fldCharType="begin"/>
      </w:r>
      <w:r w:rsidR="00994C09">
        <w:instrText xml:space="preserve"> SEQ Figure \* ARABIC </w:instrText>
      </w:r>
      <w:r w:rsidR="00994C09">
        <w:fldChar w:fldCharType="separate"/>
      </w:r>
      <w:r w:rsidR="00616A2E">
        <w:rPr>
          <w:noProof/>
        </w:rPr>
        <w:t>32</w:t>
      </w:r>
      <w:r w:rsidR="00994C09">
        <w:rPr>
          <w:noProof/>
        </w:rPr>
        <w:fldChar w:fldCharType="end"/>
      </w:r>
      <w:bookmarkEnd w:id="69"/>
      <w:r>
        <w:t>:  VSE GUI Logon</w:t>
      </w:r>
      <w:bookmarkEnd w:id="70"/>
    </w:p>
    <w:p w14:paraId="647F90F2" w14:textId="77777777" w:rsidR="00EA0859" w:rsidRDefault="00246127" w:rsidP="00F156B4">
      <w:pPr>
        <w:pStyle w:val="Picture"/>
      </w:pPr>
      <w:r>
        <w:rPr>
          <w:noProof/>
        </w:rPr>
        <w:drawing>
          <wp:inline distT="0" distB="0" distL="0" distR="0" wp14:anchorId="17487ED3" wp14:editId="53361415">
            <wp:extent cx="5944235" cy="3225800"/>
            <wp:effectExtent l="19050" t="19050" r="18415" b="12700"/>
            <wp:docPr id="97" name="Picture 97" descr="Blue, white, and gold screen shot of the VS GUI main screen, unpopulated, with the User Login screen open over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5">
                      <a:extLst>
                        <a:ext uri="{28A0092B-C50C-407E-A947-70E740481C1C}">
                          <a14:useLocalDpi xmlns:a14="http://schemas.microsoft.com/office/drawing/2010/main" val="0"/>
                        </a:ext>
                      </a:extLst>
                    </a:blip>
                    <a:srcRect b="3440"/>
                    <a:stretch/>
                  </pic:blipFill>
                  <pic:spPr bwMode="auto">
                    <a:xfrm>
                      <a:off x="0" y="0"/>
                      <a:ext cx="5944235" cy="3225800"/>
                    </a:xfrm>
                    <a:prstGeom prst="rect">
                      <a:avLst/>
                    </a:prstGeom>
                    <a:noFill/>
                    <a:ln w="12700">
                      <a:solidFill>
                        <a:srgbClr val="0070C0"/>
                      </a:solidFill>
                    </a:ln>
                    <a:extLst>
                      <a:ext uri="{53640926-AAD7-44D8-BBD7-CCE9431645EC}">
                        <a14:shadowObscured xmlns:a14="http://schemas.microsoft.com/office/drawing/2010/main"/>
                      </a:ext>
                    </a:extLst>
                  </pic:spPr>
                </pic:pic>
              </a:graphicData>
            </a:graphic>
          </wp:inline>
        </w:drawing>
      </w:r>
    </w:p>
    <w:p w14:paraId="0CE8783F" w14:textId="29B1E88F" w:rsidR="00D84557" w:rsidRPr="0074765F" w:rsidRDefault="00433484" w:rsidP="00D84557">
      <w:pPr>
        <w:pStyle w:val="BodyText"/>
        <w:rPr>
          <w:rStyle w:val="Strong"/>
        </w:rPr>
      </w:pPr>
      <w:r>
        <w:rPr>
          <w:rStyle w:val="Strong"/>
        </w:rPr>
        <w:t>Veteran Appointment Request (</w:t>
      </w:r>
      <w:r w:rsidR="00D84557" w:rsidRPr="0074765F">
        <w:rPr>
          <w:rStyle w:val="Strong"/>
        </w:rPr>
        <w:t>VAR</w:t>
      </w:r>
      <w:r>
        <w:rPr>
          <w:rStyle w:val="Strong"/>
        </w:rPr>
        <w:t>)</w:t>
      </w:r>
      <w:r w:rsidR="00D84557" w:rsidRPr="0074765F">
        <w:rPr>
          <w:rStyle w:val="Strong"/>
        </w:rPr>
        <w:t>/</w:t>
      </w:r>
      <w:r>
        <w:rPr>
          <w:rStyle w:val="Strong"/>
        </w:rPr>
        <w:t>VA Online Scheduling (</w:t>
      </w:r>
      <w:r w:rsidR="00D84557" w:rsidRPr="0074765F">
        <w:rPr>
          <w:rStyle w:val="Strong"/>
        </w:rPr>
        <w:t>VAOS</w:t>
      </w:r>
      <w:r>
        <w:rPr>
          <w:rStyle w:val="Strong"/>
        </w:rPr>
        <w:t>)</w:t>
      </w:r>
      <w:r w:rsidR="00D84557" w:rsidRPr="0074765F">
        <w:rPr>
          <w:rStyle w:val="Strong"/>
        </w:rPr>
        <w:t xml:space="preserve"> Button</w:t>
      </w:r>
    </w:p>
    <w:p w14:paraId="4D59C4AE" w14:textId="7DD08F0E" w:rsidR="00EA0859" w:rsidRDefault="0074765F" w:rsidP="00D84557">
      <w:pPr>
        <w:pStyle w:val="BodyText"/>
      </w:pPr>
      <w:r>
        <w:t>The c</w:t>
      </w:r>
      <w:r w:rsidR="00D84557">
        <w:t>ode for this option is under development.</w:t>
      </w:r>
    </w:p>
    <w:p w14:paraId="07DB1F1B" w14:textId="77777777" w:rsidR="00C455BE" w:rsidRDefault="00C455BE" w:rsidP="00C455BE">
      <w:pPr>
        <w:pStyle w:val="Heading2"/>
      </w:pPr>
      <w:bookmarkStart w:id="71" w:name="_Toc26530657"/>
      <w:r>
        <w:t>List of GUI Modules and Components Affected</w:t>
      </w:r>
      <w:bookmarkEnd w:id="71"/>
    </w:p>
    <w:p w14:paraId="7C4504C1" w14:textId="77777777" w:rsidR="00C455BE" w:rsidRDefault="00C455BE" w:rsidP="00C455BE">
      <w:pPr>
        <w:pStyle w:val="BodyText"/>
      </w:pPr>
      <w:r>
        <w:t>The following subsections describe the primary groupings of the VS GUI source code in Visual Studio Solution Explorer.</w:t>
      </w:r>
    </w:p>
    <w:p w14:paraId="7ED457EC" w14:textId="77777777" w:rsidR="00C455BE" w:rsidRDefault="00C455BE" w:rsidP="005D2B75">
      <w:pPr>
        <w:pStyle w:val="Heading3"/>
      </w:pPr>
      <w:bookmarkStart w:id="72" w:name="_Toc26530658"/>
      <w:r>
        <w:t>Common</w:t>
      </w:r>
      <w:bookmarkEnd w:id="72"/>
    </w:p>
    <w:p w14:paraId="333DE3A8" w14:textId="77777777" w:rsidR="00C455BE" w:rsidRDefault="00C455BE" w:rsidP="00C455BE">
      <w:pPr>
        <w:pStyle w:val="BodyText"/>
      </w:pPr>
      <w:r>
        <w:t xml:space="preserve">The Common section contains infrastructure related code and structures. </w:t>
      </w:r>
      <w:r w:rsidR="00A86662">
        <w:t>G</w:t>
      </w:r>
      <w:r>
        <w:t xml:space="preserve">lobal variables associated with the Keys class </w:t>
      </w:r>
      <w:r w:rsidR="00A86662">
        <w:t>and</w:t>
      </w:r>
      <w:r>
        <w:t xml:space="preserve"> global methods are defined here. Additional items in the Common section include controls, extension methods, event aggregators</w:t>
      </w:r>
      <w:r w:rsidR="00A86662">
        <w:t>,</w:t>
      </w:r>
      <w:r>
        <w:t xml:space="preserve"> and data models/structures. Keys contains references to almost all VistA RPCs called to extract and update data in the database. The Trace Log class is common to the application and stores all RPC calls, request data</w:t>
      </w:r>
      <w:r w:rsidR="00A86662">
        <w:t>,</w:t>
      </w:r>
      <w:r>
        <w:t xml:space="preserve"> and responses. PIV authentication uses the code stored under Single Sign-on (SSOi). The Factories subsection is </w:t>
      </w:r>
      <w:r w:rsidR="00A86662">
        <w:t xml:space="preserve">not widely </w:t>
      </w:r>
      <w:r>
        <w:t>used by the VS GUI.</w:t>
      </w:r>
    </w:p>
    <w:p w14:paraId="685385A9" w14:textId="77777777" w:rsidR="00C455BE" w:rsidRDefault="00C455BE" w:rsidP="00C455BE">
      <w:pPr>
        <w:pStyle w:val="BodyText"/>
      </w:pPr>
      <w:r>
        <w:t xml:space="preserve">A new RPC used by the application </w:t>
      </w:r>
      <w:r w:rsidR="000A3437">
        <w:t>must</w:t>
      </w:r>
      <w:r>
        <w:t xml:space="preserve"> be defined in the RpcCalls sub-class of the Keys static class. A new method would be added to Modules.DataAccess\Services\DataAccessService.cs as well as </w:t>
      </w:r>
      <w:r w:rsidR="000A3437">
        <w:t>to</w:t>
      </w:r>
      <w:r>
        <w:t xml:space="preserve"> the IDataAcctessService interface in the Interfaces subsection. CLaunchWindow is a static class with a Launch method that can be called to display a UserControl as a popup or dialog window.</w:t>
      </w:r>
    </w:p>
    <w:p w14:paraId="673B983B" w14:textId="77777777" w:rsidR="00EA0859" w:rsidRDefault="00C455BE" w:rsidP="00C455BE">
      <w:pPr>
        <w:pStyle w:val="BodyText"/>
      </w:pPr>
      <w:r>
        <w:lastRenderedPageBreak/>
        <w:t xml:space="preserve">The ExtensionMethods subsection is where a new method </w:t>
      </w:r>
      <w:r w:rsidR="000A3437">
        <w:t xml:space="preserve">is </w:t>
      </w:r>
      <w:r>
        <w:t>added if the method is used by more than one module</w:t>
      </w:r>
      <w:r w:rsidR="000A3437">
        <w:t>,</w:t>
      </w:r>
      <w:r>
        <w:t xml:space="preserve"> and if it extends a specific class.</w:t>
      </w:r>
    </w:p>
    <w:p w14:paraId="744C0897" w14:textId="77777777" w:rsidR="00C6086B" w:rsidRDefault="00C6086B" w:rsidP="002B4110">
      <w:pPr>
        <w:pStyle w:val="Heading4"/>
      </w:pPr>
      <w:bookmarkStart w:id="73" w:name="_Toc26530659"/>
      <w:r>
        <w:t>User Controls</w:t>
      </w:r>
      <w:bookmarkEnd w:id="73"/>
    </w:p>
    <w:p w14:paraId="23F27E0C" w14:textId="77777777" w:rsidR="00C6086B" w:rsidRDefault="00C6086B" w:rsidP="002B4110">
      <w:pPr>
        <w:pStyle w:val="Heading5"/>
      </w:pPr>
      <w:bookmarkStart w:id="74" w:name="_Toc26530660"/>
      <w:r>
        <w:t>IncrementalSearchComboBox</w:t>
      </w:r>
      <w:bookmarkEnd w:id="74"/>
    </w:p>
    <w:p w14:paraId="28DA4922" w14:textId="77777777" w:rsidR="00C6086B" w:rsidRDefault="00C6086B" w:rsidP="00C6086B">
      <w:pPr>
        <w:pStyle w:val="BodyText"/>
      </w:pPr>
      <w:r>
        <w:t>The “IncrementalSearchComboBox” (IncrementalSearchComboBox.xaml), as with other custom WPF user controls, have their source code files organized under the \Scheduling - VistA Scheduling GUI\ClinSchd\Desktop\ClinSchd.Infrastructure\Controls\ folder and compile under the ClinSchd.Infrastructure.Controls namespace into the ClinSchd.Infrastructure.dll assembly.</w:t>
      </w:r>
    </w:p>
    <w:p w14:paraId="59346EB9" w14:textId="77777777" w:rsidR="00C6086B" w:rsidRDefault="00C6086B" w:rsidP="00C6086B">
      <w:pPr>
        <w:pStyle w:val="BodyText"/>
      </w:pPr>
      <w:r>
        <w:t>The IncrementalSearchComboBox user control wraps a Telerik RadComboBox setting a certain number of default properties, giving it a default behavior and exposing other important properties required by consumers as Dependency Properties, events, and delegates. Internally, the user control has a timer that is used to delay the delegate call to handle searching via a DataAccessService RPC call method that provides a brief pause to capture changing user input search text that minimizes the RPC call frequency to optimize performance and enhance user experience. The user control can be used in an MVVM manner (recommended) or manipulating data directly via the Items property (not recommended, except in backward compatibility code refactoring areas).</w:t>
      </w:r>
    </w:p>
    <w:p w14:paraId="4B889316" w14:textId="77777777" w:rsidR="00C6086B" w:rsidRDefault="00C6086B" w:rsidP="00C6086B">
      <w:pPr>
        <w:pStyle w:val="BodyText"/>
      </w:pPr>
      <w:r>
        <w:t>Internal private event handlers not to be implemented by end users are:</w:t>
      </w:r>
    </w:p>
    <w:p w14:paraId="517F91B3" w14:textId="77777777" w:rsidR="00C6086B" w:rsidRDefault="00C6086B" w:rsidP="00C6086B">
      <w:pPr>
        <w:pStyle w:val="ListBullet2"/>
      </w:pPr>
      <w:r>
        <w:t>LostFocus</w:t>
      </w:r>
    </w:p>
    <w:p w14:paraId="260570A5" w14:textId="77777777" w:rsidR="00C6086B" w:rsidRDefault="00C6086B" w:rsidP="00C6086B">
      <w:pPr>
        <w:pStyle w:val="ListBullet2"/>
      </w:pPr>
      <w:r>
        <w:t>SelectionChanged</w:t>
      </w:r>
    </w:p>
    <w:p w14:paraId="39BF4402" w14:textId="77777777" w:rsidR="00C6086B" w:rsidRDefault="00C6086B" w:rsidP="00C6086B">
      <w:pPr>
        <w:pStyle w:val="ListBullet2"/>
      </w:pPr>
      <w:r>
        <w:t>KeyUp</w:t>
      </w:r>
    </w:p>
    <w:p w14:paraId="79A0C0F0" w14:textId="77777777" w:rsidR="00C6086B" w:rsidRDefault="00C6086B" w:rsidP="00C6086B">
      <w:pPr>
        <w:pStyle w:val="ListBullet2"/>
      </w:pPr>
      <w:r>
        <w:t>TextBoxBase.TextChanged</w:t>
      </w:r>
    </w:p>
    <w:p w14:paraId="2716AA94" w14:textId="77777777" w:rsidR="00C6086B" w:rsidRDefault="00C6086B" w:rsidP="00C6086B">
      <w:pPr>
        <w:pStyle w:val="BodyText"/>
      </w:pPr>
      <w:r>
        <w:t>Dependency properties publicly exposed for end-users to set are:</w:t>
      </w:r>
    </w:p>
    <w:p w14:paraId="2B9ABF1E" w14:textId="77777777" w:rsidR="00C6086B" w:rsidRDefault="00C6086B" w:rsidP="00C6086B">
      <w:pPr>
        <w:pStyle w:val="ListBullet2"/>
      </w:pPr>
      <w:r>
        <w:t>EmptyText</w:t>
      </w:r>
    </w:p>
    <w:p w14:paraId="6AA2A315" w14:textId="77777777" w:rsidR="00C6086B" w:rsidRDefault="00C6086B" w:rsidP="00C6086B">
      <w:pPr>
        <w:pStyle w:val="ListBullet2"/>
      </w:pPr>
      <w:r>
        <w:t>TabIndex</w:t>
      </w:r>
    </w:p>
    <w:p w14:paraId="7C575DE0" w14:textId="77777777" w:rsidR="00C6086B" w:rsidRDefault="00C6086B" w:rsidP="00C6086B">
      <w:pPr>
        <w:pStyle w:val="ListBullet2"/>
      </w:pPr>
      <w:r>
        <w:t>IsDropDownOpen (as required)</w:t>
      </w:r>
    </w:p>
    <w:p w14:paraId="3EB9673E" w14:textId="77777777" w:rsidR="00C6086B" w:rsidRDefault="00C6086B" w:rsidP="00C6086B">
      <w:pPr>
        <w:pStyle w:val="ListBullet2"/>
      </w:pPr>
      <w:r>
        <w:t>Text (as required)</w:t>
      </w:r>
    </w:p>
    <w:p w14:paraId="69BA7B94" w14:textId="77777777" w:rsidR="00C6086B" w:rsidRDefault="00C6086B" w:rsidP="00C6086B">
      <w:pPr>
        <w:pStyle w:val="ListBullet2"/>
      </w:pPr>
      <w:r>
        <w:t>SelectedText (as required)</w:t>
      </w:r>
    </w:p>
    <w:p w14:paraId="3223D69A" w14:textId="77777777" w:rsidR="00C6086B" w:rsidRDefault="00C6086B" w:rsidP="00C6086B">
      <w:pPr>
        <w:pStyle w:val="ListBullet2"/>
      </w:pPr>
      <w:r>
        <w:t>ItemTemplate (optional)</w:t>
      </w:r>
    </w:p>
    <w:p w14:paraId="23EC92C3" w14:textId="77777777" w:rsidR="00C6086B" w:rsidRDefault="00C6086B" w:rsidP="00C6086B">
      <w:pPr>
        <w:pStyle w:val="ListBullet2"/>
      </w:pPr>
      <w:r>
        <w:t>ItemSource (MVVM only)</w:t>
      </w:r>
    </w:p>
    <w:p w14:paraId="45C6FAE3" w14:textId="77777777" w:rsidR="00C6086B" w:rsidRDefault="00C6086B" w:rsidP="00270D30">
      <w:pPr>
        <w:pStyle w:val="ListBullet2"/>
      </w:pPr>
      <w:r>
        <w:t>SelectedItem (MVVM only)</w:t>
      </w:r>
    </w:p>
    <w:p w14:paraId="7D93AB35" w14:textId="77777777" w:rsidR="00C6086B" w:rsidRDefault="00C6086B" w:rsidP="00270D30">
      <w:pPr>
        <w:pStyle w:val="ListBullet2"/>
      </w:pPr>
      <w:r>
        <w:t>Text.SearchTextPath (MVVM only)</w:t>
      </w:r>
    </w:p>
    <w:p w14:paraId="251BFACE" w14:textId="77777777" w:rsidR="00C6086B" w:rsidRDefault="00C6086B" w:rsidP="00270D30">
      <w:pPr>
        <w:pStyle w:val="ListBullet2"/>
      </w:pPr>
      <w:r>
        <w:t>DisplayMemberPath</w:t>
      </w:r>
    </w:p>
    <w:p w14:paraId="3D716FB4" w14:textId="77777777" w:rsidR="00C6086B" w:rsidRDefault="00C6086B" w:rsidP="00C6086B">
      <w:pPr>
        <w:pStyle w:val="BodyText"/>
      </w:pPr>
      <w:r>
        <w:t>Delegate Public Event Handers:</w:t>
      </w:r>
    </w:p>
    <w:p w14:paraId="43D70F14" w14:textId="77777777" w:rsidR="00C6086B" w:rsidRDefault="00C6086B" w:rsidP="00C6086B">
      <w:pPr>
        <w:pStyle w:val="BodyText"/>
      </w:pPr>
      <w:r>
        <w:t>The following public delegates are implemented by the end</w:t>
      </w:r>
      <w:r w:rsidR="006439F1">
        <w:t xml:space="preserve"> </w:t>
      </w:r>
      <w:r>
        <w:t xml:space="preserve">user and </w:t>
      </w:r>
      <w:r w:rsidR="006439F1">
        <w:t xml:space="preserve">are </w:t>
      </w:r>
      <w:r>
        <w:t>wired</w:t>
      </w:r>
      <w:r w:rsidR="006439F1">
        <w:t xml:space="preserve"> u</w:t>
      </w:r>
      <w:r>
        <w:t>p in the constructor of the view code</w:t>
      </w:r>
      <w:r w:rsidR="006439F1">
        <w:t>-</w:t>
      </w:r>
      <w:r>
        <w:t>behind so that the</w:t>
      </w:r>
      <w:r w:rsidR="006439F1">
        <w:t xml:space="preserve"> </w:t>
      </w:r>
      <w:r>
        <w:t xml:space="preserve">calls will execute the required custom logic to handle searching and population of returned data </w:t>
      </w:r>
      <w:r w:rsidR="006439F1">
        <w:t>(search results)</w:t>
      </w:r>
      <w:r>
        <w:t>.</w:t>
      </w:r>
    </w:p>
    <w:p w14:paraId="2C6A3F12" w14:textId="77777777" w:rsidR="00C6086B" w:rsidRDefault="00C6086B" w:rsidP="006439F1">
      <w:pPr>
        <w:pStyle w:val="ListBullet2"/>
      </w:pPr>
      <w:r>
        <w:lastRenderedPageBreak/>
        <w:t>DoSearchProcess (handles RPC DataAccessService call)</w:t>
      </w:r>
    </w:p>
    <w:p w14:paraId="03024FFD" w14:textId="77777777" w:rsidR="00C6086B" w:rsidRDefault="00C6086B" w:rsidP="006439F1">
      <w:pPr>
        <w:pStyle w:val="ListBullet2"/>
      </w:pPr>
      <w:r>
        <w:t>DoEnterKeyUpProcess  (handles any additional special logic for Key Up)</w:t>
      </w:r>
    </w:p>
    <w:p w14:paraId="0AC3441A" w14:textId="77777777" w:rsidR="00C6086B" w:rsidRDefault="00C6086B" w:rsidP="006439F1">
      <w:pPr>
        <w:pStyle w:val="ListBullet2"/>
      </w:pPr>
      <w:r>
        <w:t>DoLostFocusProcess (handles any additional special logic for Lost Focus)</w:t>
      </w:r>
    </w:p>
    <w:p w14:paraId="00184CDA" w14:textId="77777777" w:rsidR="00C6086B" w:rsidRDefault="00C6086B" w:rsidP="006439F1">
      <w:pPr>
        <w:pStyle w:val="ListBullet2"/>
      </w:pPr>
      <w:r>
        <w:t>DoSelectionChangedProcess (handles any additional special logic for SelectionChanged)</w:t>
      </w:r>
    </w:p>
    <w:p w14:paraId="3F490288" w14:textId="77777777" w:rsidR="00C6086B" w:rsidRDefault="00C6086B" w:rsidP="00C6086B">
      <w:pPr>
        <w:pStyle w:val="BodyText"/>
      </w:pPr>
      <w:r>
        <w:t>Example Locations of IncrementalSearchComboBox usage:</w:t>
      </w:r>
    </w:p>
    <w:p w14:paraId="6EF2E098" w14:textId="77777777" w:rsidR="00C6086B" w:rsidRDefault="00C6086B" w:rsidP="00C6086B">
      <w:pPr>
        <w:pStyle w:val="BodyText"/>
      </w:pPr>
      <w:r>
        <w:t>To get an understanding of how the user control is implemented in the application look at the following locations:</w:t>
      </w:r>
    </w:p>
    <w:p w14:paraId="769F08D9" w14:textId="77777777" w:rsidR="006439F1" w:rsidRDefault="006439F1" w:rsidP="00C6086B">
      <w:pPr>
        <w:pStyle w:val="BodyText"/>
      </w:pPr>
      <w:r>
        <w:t>MVVM examples:</w:t>
      </w:r>
    </w:p>
    <w:p w14:paraId="4E2360BF" w14:textId="77777777" w:rsidR="00C6086B" w:rsidRDefault="00C6086B" w:rsidP="006439F1">
      <w:pPr>
        <w:pStyle w:val="ListBullet2"/>
      </w:pPr>
      <w:r>
        <w:t>GroupView.xaml (Desktop\ClinSchd.Modules.Navigation\Group\)</w:t>
      </w:r>
    </w:p>
    <w:p w14:paraId="3E43593A" w14:textId="77777777" w:rsidR="006439F1" w:rsidRDefault="006439F1" w:rsidP="006439F1">
      <w:pPr>
        <w:pStyle w:val="ListBullet2"/>
      </w:pPr>
      <w:r>
        <w:t>FindApptView.xaml (Desktop\ClinSchd.Modules.FindAppt\FindAppt\)</w:t>
      </w:r>
    </w:p>
    <w:p w14:paraId="38C2D7BE" w14:textId="77777777" w:rsidR="006439F1" w:rsidRDefault="006439F1" w:rsidP="00C6086B">
      <w:pPr>
        <w:pStyle w:val="BodyText"/>
      </w:pPr>
      <w:r>
        <w:t>Items Manual example:</w:t>
      </w:r>
    </w:p>
    <w:p w14:paraId="25DB6D6A" w14:textId="77777777" w:rsidR="00C6086B" w:rsidRDefault="00C6086B" w:rsidP="006439F1">
      <w:pPr>
        <w:pStyle w:val="ListBullet2"/>
      </w:pPr>
      <w:r>
        <w:t>RequestManagement.xaml</w:t>
      </w:r>
      <w:r w:rsidR="006439F1">
        <w:t xml:space="preserve"> (</w:t>
      </w:r>
      <w:r>
        <w:t>Desktop\ClinSchd.Modules.Ribbon\Schedule\)</w:t>
      </w:r>
    </w:p>
    <w:p w14:paraId="6E0149BB" w14:textId="77777777" w:rsidR="000B3623" w:rsidRDefault="000B3623" w:rsidP="002B4110">
      <w:pPr>
        <w:pStyle w:val="Heading5"/>
      </w:pPr>
      <w:bookmarkStart w:id="75" w:name="_Toc26530661"/>
      <w:r>
        <w:t>DateTimePicker Control</w:t>
      </w:r>
      <w:bookmarkEnd w:id="75"/>
    </w:p>
    <w:p w14:paraId="42767D0D" w14:textId="77777777" w:rsidR="000B3623" w:rsidRDefault="000B3623" w:rsidP="000B3623">
      <w:pPr>
        <w:pStyle w:val="BodyText"/>
      </w:pPr>
      <w:r>
        <w:t>The “DateTimePicker” (DateTimePicker.xaml), as with other custom WPF user controls, has its source code files organized under the \Scheduling - VistA Scheduling GUI\ClinSchd\Desktop\ClinSchd.Infrastructure\Controls\ folder, and compile under the ClinSchd.Infrastructure.Controls namespace into the ClinSchd.Infrastructure.dll assembly.</w:t>
      </w:r>
    </w:p>
    <w:p w14:paraId="56A827C6" w14:textId="77777777" w:rsidR="000B3623" w:rsidRDefault="000B3623" w:rsidP="000B3623">
      <w:pPr>
        <w:pStyle w:val="BodyText"/>
      </w:pPr>
      <w:r>
        <w:t>The DateTimePicker user control wraps single instances of Telerik RadDatePicker and RadTimePicker, setting a certain number of default properties, giving it a default behavior, and exposing other important properties required by consumers as Dependency Properties, events, and delegates. The user control can be configured to display a combination of date and time, date only, or time only controls. The user control can be used in an MVVM manner (recommended), or by manipulating data directly via the various properties (not recommended, except in backward compatibility code refactoring areas).</w:t>
      </w:r>
    </w:p>
    <w:p w14:paraId="0C0ABEC9" w14:textId="77777777" w:rsidR="000B3623" w:rsidRDefault="000B3623" w:rsidP="000B3623">
      <w:pPr>
        <w:pStyle w:val="BodyText"/>
      </w:pPr>
      <w:r>
        <w:t>In addition to entry of standard date\time strings, the DateTimePicker user control also wraps entering relative date strings. This allows a user to enter date strings similar to “t”, “t+1”, “t-2w”, which are converted to valid date values by interpreting t as today and adding or subtracting the number of days, weeks, or months. Time strings can be entered into the time control as “now”, “now+1”, or “now-2h”, where now is interpreted as the current time with the number of seconds, minutes, or hours added or subtracted.</w:t>
      </w:r>
    </w:p>
    <w:p w14:paraId="1345CF0F" w14:textId="2DBA89BD" w:rsidR="005C2A39" w:rsidRDefault="00252962" w:rsidP="000B3623">
      <w:pPr>
        <w:pStyle w:val="BodyText"/>
      </w:pPr>
      <w:r w:rsidRPr="00252962">
        <w:rPr>
          <w:rStyle w:val="Cross-Reference"/>
        </w:rPr>
        <w:fldChar w:fldCharType="begin"/>
      </w:r>
      <w:r w:rsidRPr="00252962">
        <w:rPr>
          <w:rStyle w:val="Cross-Reference"/>
        </w:rPr>
        <w:instrText xml:space="preserve"> REF _Ref26190932 \h </w:instrText>
      </w:r>
      <w:r>
        <w:rPr>
          <w:rStyle w:val="Cross-Reference"/>
        </w:rPr>
        <w:instrText xml:space="preserve"> \* MERGEFORMAT </w:instrText>
      </w:r>
      <w:r w:rsidRPr="00252962">
        <w:rPr>
          <w:rStyle w:val="Cross-Reference"/>
        </w:rPr>
      </w:r>
      <w:r w:rsidRPr="00252962">
        <w:rPr>
          <w:rStyle w:val="Cross-Reference"/>
        </w:rPr>
        <w:fldChar w:fldCharType="separate"/>
      </w:r>
      <w:r w:rsidRPr="00252962">
        <w:rPr>
          <w:rStyle w:val="Cross-Reference"/>
        </w:rPr>
        <w:t>Table 1</w:t>
      </w:r>
      <w:r w:rsidRPr="00252962">
        <w:rPr>
          <w:rStyle w:val="Cross-Reference"/>
        </w:rPr>
        <w:fldChar w:fldCharType="end"/>
      </w:r>
      <w:r w:rsidR="00B77BC9">
        <w:t xml:space="preserve"> details the</w:t>
      </w:r>
      <w:r w:rsidR="000B3623">
        <w:t xml:space="preserve"> custom methods, properties, and events implemented for the DateTimePicker control.</w:t>
      </w:r>
    </w:p>
    <w:p w14:paraId="7825221A" w14:textId="7133757B" w:rsidR="005C2A39" w:rsidRDefault="00B77BC9" w:rsidP="00B77BC9">
      <w:pPr>
        <w:pStyle w:val="Caption"/>
      </w:pPr>
      <w:bookmarkStart w:id="76" w:name="_Ref26190932"/>
      <w:bookmarkStart w:id="77" w:name="_Toc26530817"/>
      <w:r>
        <w:t xml:space="preserve">Table </w:t>
      </w:r>
      <w:r w:rsidR="00994C09">
        <w:fldChar w:fldCharType="begin"/>
      </w:r>
      <w:r w:rsidR="00994C09">
        <w:instrText xml:space="preserve"> SEQ Table \* ARABIC </w:instrText>
      </w:r>
      <w:r w:rsidR="00994C09">
        <w:fldChar w:fldCharType="separate"/>
      </w:r>
      <w:r w:rsidR="003159D3">
        <w:rPr>
          <w:noProof/>
        </w:rPr>
        <w:t>1</w:t>
      </w:r>
      <w:r w:rsidR="00994C09">
        <w:rPr>
          <w:noProof/>
        </w:rPr>
        <w:fldChar w:fldCharType="end"/>
      </w:r>
      <w:bookmarkEnd w:id="76"/>
      <w:r>
        <w:t>:  DateTimePicker</w:t>
      </w:r>
      <w:r w:rsidR="003F5745">
        <w:t xml:space="preserve"> Control Details</w:t>
      </w:r>
      <w:bookmarkEnd w:id="77"/>
    </w:p>
    <w:tbl>
      <w:tblPr>
        <w:tblStyle w:val="JLV-CV"/>
        <w:tblW w:w="10080" w:type="dxa"/>
        <w:tblInd w:w="-275" w:type="dxa"/>
        <w:tblLayout w:type="fixed"/>
        <w:tblLook w:val="0420" w:firstRow="1" w:lastRow="0" w:firstColumn="0" w:lastColumn="0" w:noHBand="0" w:noVBand="1"/>
        <w:tblCaption w:val="DateTimePicker Control Details"/>
        <w:tblDescription w:val="Table listing the target, name, type, and description of all date time picker methods, properties, and events."/>
      </w:tblPr>
      <w:tblGrid>
        <w:gridCol w:w="1080"/>
        <w:gridCol w:w="2884"/>
        <w:gridCol w:w="2265"/>
        <w:gridCol w:w="3851"/>
      </w:tblGrid>
      <w:tr w:rsidR="00F75EA8" w14:paraId="6A9D1963" w14:textId="77777777" w:rsidTr="00F75EA8">
        <w:trPr>
          <w:cnfStyle w:val="100000000000" w:firstRow="1" w:lastRow="0" w:firstColumn="0" w:lastColumn="0" w:oddVBand="0" w:evenVBand="0" w:oddHBand="0" w:evenHBand="0" w:firstRowFirstColumn="0" w:firstRowLastColumn="0" w:lastRowFirstColumn="0" w:lastRowLastColumn="0"/>
        </w:trPr>
        <w:tc>
          <w:tcPr>
            <w:tcW w:w="1080" w:type="dxa"/>
          </w:tcPr>
          <w:p w14:paraId="439A2D5D" w14:textId="77777777" w:rsidR="00AD2F3E" w:rsidRPr="00B659DE" w:rsidRDefault="00AD2F3E" w:rsidP="003F5DA8">
            <w:pPr>
              <w:pStyle w:val="TableHeading"/>
            </w:pPr>
            <w:r w:rsidRPr="00B659DE">
              <w:t>Target</w:t>
            </w:r>
          </w:p>
        </w:tc>
        <w:tc>
          <w:tcPr>
            <w:tcW w:w="2884" w:type="dxa"/>
          </w:tcPr>
          <w:p w14:paraId="0CCB349C" w14:textId="77777777" w:rsidR="00AD2F3E" w:rsidRPr="00B659DE" w:rsidRDefault="00AD2F3E" w:rsidP="003F5DA8">
            <w:pPr>
              <w:pStyle w:val="TableHeading"/>
            </w:pPr>
            <w:r w:rsidRPr="00B659DE">
              <w:t>Name</w:t>
            </w:r>
          </w:p>
        </w:tc>
        <w:tc>
          <w:tcPr>
            <w:tcW w:w="2265" w:type="dxa"/>
          </w:tcPr>
          <w:p w14:paraId="6AAE06C2" w14:textId="77777777" w:rsidR="00AD2F3E" w:rsidRPr="00B659DE" w:rsidRDefault="00AD2F3E" w:rsidP="003F5DA8">
            <w:pPr>
              <w:pStyle w:val="TableHeading"/>
            </w:pPr>
            <w:r w:rsidRPr="00B659DE">
              <w:t>Type</w:t>
            </w:r>
          </w:p>
        </w:tc>
        <w:tc>
          <w:tcPr>
            <w:tcW w:w="3851" w:type="dxa"/>
          </w:tcPr>
          <w:p w14:paraId="31462242" w14:textId="77777777" w:rsidR="00AD2F3E" w:rsidRDefault="00AD2F3E" w:rsidP="003F5DA8">
            <w:pPr>
              <w:pStyle w:val="TableHeading"/>
            </w:pPr>
            <w:r w:rsidRPr="00B659DE">
              <w:t>Description</w:t>
            </w:r>
          </w:p>
        </w:tc>
      </w:tr>
      <w:tr w:rsidR="00995538" w14:paraId="23D7C7FE" w14:textId="77777777" w:rsidTr="00F75EA8">
        <w:tc>
          <w:tcPr>
            <w:tcW w:w="1080" w:type="dxa"/>
          </w:tcPr>
          <w:p w14:paraId="27E3DBE2" w14:textId="77777777" w:rsidR="00995538" w:rsidRPr="00B162D5" w:rsidRDefault="00995538" w:rsidP="00F75EA8">
            <w:pPr>
              <w:pStyle w:val="TableText"/>
            </w:pPr>
            <w:r w:rsidRPr="00B162D5">
              <w:t>General</w:t>
            </w:r>
          </w:p>
        </w:tc>
        <w:tc>
          <w:tcPr>
            <w:tcW w:w="2884" w:type="dxa"/>
          </w:tcPr>
          <w:p w14:paraId="6B773CAC" w14:textId="77777777" w:rsidR="00995538" w:rsidRPr="00B162D5" w:rsidRDefault="00995538" w:rsidP="00F75EA8">
            <w:pPr>
              <w:pStyle w:val="TableText"/>
            </w:pPr>
            <w:r w:rsidRPr="00B162D5">
              <w:t>DisplayMode</w:t>
            </w:r>
          </w:p>
        </w:tc>
        <w:tc>
          <w:tcPr>
            <w:tcW w:w="2265" w:type="dxa"/>
          </w:tcPr>
          <w:p w14:paraId="585F8EF0" w14:textId="77777777" w:rsidR="00995538" w:rsidRPr="00B162D5" w:rsidRDefault="00995538" w:rsidP="00F75EA8">
            <w:pPr>
              <w:pStyle w:val="TableText"/>
            </w:pPr>
            <w:r w:rsidRPr="00B162D5">
              <w:t>DisplayModes enum</w:t>
            </w:r>
          </w:p>
        </w:tc>
        <w:tc>
          <w:tcPr>
            <w:tcW w:w="3851" w:type="dxa"/>
          </w:tcPr>
          <w:p w14:paraId="64FB8226" w14:textId="77777777" w:rsidR="00995538" w:rsidRPr="00B162D5" w:rsidRDefault="00995538" w:rsidP="00F75EA8">
            <w:pPr>
              <w:pStyle w:val="TableText"/>
            </w:pPr>
            <w:r w:rsidRPr="00B162D5">
              <w:t>Sets the control display mode:</w:t>
            </w:r>
          </w:p>
          <w:p w14:paraId="1FBCDA67" w14:textId="77777777" w:rsidR="00995538" w:rsidRPr="00B162D5" w:rsidRDefault="00995538" w:rsidP="00F75EA8">
            <w:pPr>
              <w:pStyle w:val="TableText"/>
            </w:pPr>
            <w:r w:rsidRPr="00B162D5">
              <w:t>Both: date and time entry.</w:t>
            </w:r>
          </w:p>
          <w:p w14:paraId="2B1358CB" w14:textId="77777777" w:rsidR="00995538" w:rsidRPr="00B162D5" w:rsidRDefault="00995538" w:rsidP="00F75EA8">
            <w:pPr>
              <w:pStyle w:val="TableText"/>
            </w:pPr>
            <w:r w:rsidRPr="00B162D5">
              <w:t>DateOnly:  date ONLY entry.</w:t>
            </w:r>
          </w:p>
          <w:p w14:paraId="20422024" w14:textId="77777777" w:rsidR="00995538" w:rsidRPr="00B162D5" w:rsidRDefault="00995538" w:rsidP="00F75EA8">
            <w:pPr>
              <w:pStyle w:val="TableText"/>
            </w:pPr>
            <w:r w:rsidRPr="00B162D5">
              <w:t>TimeOnly: time ONLY entry.</w:t>
            </w:r>
          </w:p>
        </w:tc>
      </w:tr>
      <w:tr w:rsidR="00995538" w14:paraId="386DAF02" w14:textId="77777777" w:rsidTr="00F75EA8">
        <w:tc>
          <w:tcPr>
            <w:tcW w:w="1080" w:type="dxa"/>
          </w:tcPr>
          <w:p w14:paraId="2820169E" w14:textId="77777777" w:rsidR="00995538" w:rsidRPr="00B162D5" w:rsidRDefault="00995538" w:rsidP="00F75EA8">
            <w:pPr>
              <w:pStyle w:val="TableText"/>
            </w:pPr>
            <w:r w:rsidRPr="00B162D5">
              <w:lastRenderedPageBreak/>
              <w:t>General</w:t>
            </w:r>
          </w:p>
        </w:tc>
        <w:tc>
          <w:tcPr>
            <w:tcW w:w="2884" w:type="dxa"/>
          </w:tcPr>
          <w:p w14:paraId="72107FD7" w14:textId="77777777" w:rsidR="00995538" w:rsidRPr="00B162D5" w:rsidRDefault="00995538" w:rsidP="00F75EA8">
            <w:pPr>
              <w:pStyle w:val="TableText"/>
            </w:pPr>
            <w:r w:rsidRPr="00B162D5">
              <w:t>FixZeroTime</w:t>
            </w:r>
          </w:p>
        </w:tc>
        <w:tc>
          <w:tcPr>
            <w:tcW w:w="2265" w:type="dxa"/>
          </w:tcPr>
          <w:p w14:paraId="7E055024" w14:textId="77777777" w:rsidR="00995538" w:rsidRPr="00B162D5" w:rsidRDefault="00995538" w:rsidP="00F75EA8">
            <w:pPr>
              <w:pStyle w:val="TableText"/>
            </w:pPr>
            <w:r w:rsidRPr="00B162D5">
              <w:t>Boolean</w:t>
            </w:r>
          </w:p>
        </w:tc>
        <w:tc>
          <w:tcPr>
            <w:tcW w:w="3851" w:type="dxa"/>
          </w:tcPr>
          <w:p w14:paraId="2CE06ACB" w14:textId="77777777" w:rsidR="00995538" w:rsidRPr="00B162D5" w:rsidRDefault="00995538" w:rsidP="00F75EA8">
            <w:pPr>
              <w:pStyle w:val="TableText"/>
            </w:pPr>
            <w:r w:rsidRPr="00B162D5">
              <w:t>Used in some date conversion processes to deal with zero-time inconsistencies.</w:t>
            </w:r>
          </w:p>
        </w:tc>
      </w:tr>
      <w:tr w:rsidR="00995538" w14:paraId="347E2990" w14:textId="77777777" w:rsidTr="00F75EA8">
        <w:tc>
          <w:tcPr>
            <w:tcW w:w="1080" w:type="dxa"/>
          </w:tcPr>
          <w:p w14:paraId="62DFC195" w14:textId="77777777" w:rsidR="00995538" w:rsidRPr="00B162D5" w:rsidRDefault="00995538" w:rsidP="00F75EA8">
            <w:pPr>
              <w:pStyle w:val="TableText"/>
            </w:pPr>
            <w:r w:rsidRPr="00B162D5">
              <w:t>General</w:t>
            </w:r>
          </w:p>
        </w:tc>
        <w:tc>
          <w:tcPr>
            <w:tcW w:w="2884" w:type="dxa"/>
          </w:tcPr>
          <w:p w14:paraId="3D125383" w14:textId="77777777" w:rsidR="00995538" w:rsidRPr="00B162D5" w:rsidRDefault="00995538" w:rsidP="00F75EA8">
            <w:pPr>
              <w:pStyle w:val="TableText"/>
            </w:pPr>
            <w:r w:rsidRPr="00B162D5">
              <w:t>SelectedDateTime</w:t>
            </w:r>
          </w:p>
        </w:tc>
        <w:tc>
          <w:tcPr>
            <w:tcW w:w="2265" w:type="dxa"/>
          </w:tcPr>
          <w:p w14:paraId="031A8F07" w14:textId="77777777" w:rsidR="00995538" w:rsidRPr="00B162D5" w:rsidRDefault="00995538" w:rsidP="00F75EA8">
            <w:pPr>
              <w:pStyle w:val="TableText"/>
            </w:pPr>
            <w:r w:rsidRPr="00B162D5">
              <w:t>DateTime?</w:t>
            </w:r>
          </w:p>
        </w:tc>
        <w:tc>
          <w:tcPr>
            <w:tcW w:w="3851" w:type="dxa"/>
          </w:tcPr>
          <w:p w14:paraId="2CEDA921" w14:textId="77777777" w:rsidR="00995538" w:rsidRPr="00B162D5" w:rsidRDefault="00995538" w:rsidP="00F75EA8">
            <w:pPr>
              <w:pStyle w:val="TableText"/>
            </w:pPr>
            <w:r w:rsidRPr="00B162D5">
              <w:t>Gets\</w:t>
            </w:r>
            <w:r>
              <w:t>s</w:t>
            </w:r>
            <w:r w:rsidRPr="00B162D5">
              <w:t>ets the</w:t>
            </w:r>
            <w:r>
              <w:t xml:space="preserve"> </w:t>
            </w:r>
            <w:r w:rsidRPr="00B162D5">
              <w:t>selected date\ time. The value is split into separate DatePicker and TimePicker values.</w:t>
            </w:r>
          </w:p>
        </w:tc>
      </w:tr>
      <w:tr w:rsidR="00995538" w14:paraId="2A45C5A1" w14:textId="77777777" w:rsidTr="00F75EA8">
        <w:tc>
          <w:tcPr>
            <w:tcW w:w="1080" w:type="dxa"/>
          </w:tcPr>
          <w:p w14:paraId="670D4A3C" w14:textId="77777777" w:rsidR="00995538" w:rsidRPr="00B162D5" w:rsidRDefault="00995538" w:rsidP="00F75EA8">
            <w:pPr>
              <w:pStyle w:val="TableText"/>
            </w:pPr>
            <w:r w:rsidRPr="00B162D5">
              <w:t>General</w:t>
            </w:r>
          </w:p>
        </w:tc>
        <w:tc>
          <w:tcPr>
            <w:tcW w:w="2884" w:type="dxa"/>
          </w:tcPr>
          <w:p w14:paraId="03E5C03C" w14:textId="77777777" w:rsidR="00995538" w:rsidRPr="00B162D5" w:rsidRDefault="00995538" w:rsidP="00F75EA8">
            <w:pPr>
              <w:pStyle w:val="TableText"/>
            </w:pPr>
            <w:r w:rsidRPr="00B162D5">
              <w:t>SelectedDateTimeFormatted</w:t>
            </w:r>
          </w:p>
        </w:tc>
        <w:tc>
          <w:tcPr>
            <w:tcW w:w="2265" w:type="dxa"/>
          </w:tcPr>
          <w:p w14:paraId="200C6882" w14:textId="77777777" w:rsidR="00995538" w:rsidRPr="00B162D5" w:rsidRDefault="00995538" w:rsidP="00F75EA8">
            <w:pPr>
              <w:pStyle w:val="TableText"/>
            </w:pPr>
            <w:r w:rsidRPr="00B162D5">
              <w:t>String</w:t>
            </w:r>
          </w:p>
        </w:tc>
        <w:tc>
          <w:tcPr>
            <w:tcW w:w="3851" w:type="dxa"/>
          </w:tcPr>
          <w:p w14:paraId="17120B3C" w14:textId="77777777" w:rsidR="00995538" w:rsidRPr="00B162D5" w:rsidRDefault="00995538" w:rsidP="00F75EA8">
            <w:pPr>
              <w:pStyle w:val="TableText"/>
            </w:pPr>
            <w:r w:rsidRPr="00B162D5">
              <w:t>SelectedDateTime value formatted in External format.</w:t>
            </w:r>
          </w:p>
        </w:tc>
      </w:tr>
      <w:tr w:rsidR="00995538" w14:paraId="5CC00A25" w14:textId="77777777" w:rsidTr="00F75EA8">
        <w:tc>
          <w:tcPr>
            <w:tcW w:w="1080" w:type="dxa"/>
          </w:tcPr>
          <w:p w14:paraId="51BB7A3E" w14:textId="77777777" w:rsidR="00995538" w:rsidRPr="00B162D5" w:rsidRDefault="00995538" w:rsidP="00F75EA8">
            <w:pPr>
              <w:pStyle w:val="TableText"/>
            </w:pPr>
            <w:r w:rsidRPr="00B162D5">
              <w:t>General</w:t>
            </w:r>
          </w:p>
        </w:tc>
        <w:tc>
          <w:tcPr>
            <w:tcW w:w="2884" w:type="dxa"/>
          </w:tcPr>
          <w:p w14:paraId="204D84AD" w14:textId="77777777" w:rsidR="00995538" w:rsidRPr="00B162D5" w:rsidRDefault="00995538" w:rsidP="00F75EA8">
            <w:pPr>
              <w:pStyle w:val="TableText"/>
            </w:pPr>
            <w:r w:rsidRPr="00B162D5">
              <w:t>SelectedDateTimeFormatted</w:t>
            </w:r>
          </w:p>
        </w:tc>
        <w:tc>
          <w:tcPr>
            <w:tcW w:w="2265" w:type="dxa"/>
          </w:tcPr>
          <w:p w14:paraId="58E7A6C1" w14:textId="77777777" w:rsidR="00995538" w:rsidRPr="00B162D5" w:rsidRDefault="00995538" w:rsidP="00F75EA8">
            <w:pPr>
              <w:pStyle w:val="TableText"/>
            </w:pPr>
            <w:r w:rsidRPr="00B162D5">
              <w:t>String</w:t>
            </w:r>
          </w:p>
        </w:tc>
        <w:tc>
          <w:tcPr>
            <w:tcW w:w="3851" w:type="dxa"/>
          </w:tcPr>
          <w:p w14:paraId="49F52602" w14:textId="77777777" w:rsidR="00995538" w:rsidRPr="00B162D5" w:rsidRDefault="00995538" w:rsidP="00F75EA8">
            <w:pPr>
              <w:pStyle w:val="TableText"/>
            </w:pPr>
            <w:r w:rsidRPr="00B162D5">
              <w:t>SelectedDateTime value formatted in Internal format.</w:t>
            </w:r>
          </w:p>
        </w:tc>
      </w:tr>
      <w:tr w:rsidR="00995538" w14:paraId="3145204D" w14:textId="77777777" w:rsidTr="00F75EA8">
        <w:tc>
          <w:tcPr>
            <w:tcW w:w="1080" w:type="dxa"/>
          </w:tcPr>
          <w:p w14:paraId="4E520B1A" w14:textId="77777777" w:rsidR="00995538" w:rsidRPr="00B162D5" w:rsidRDefault="00995538" w:rsidP="00F75EA8">
            <w:pPr>
              <w:pStyle w:val="TableText"/>
            </w:pPr>
            <w:r w:rsidRPr="00B162D5">
              <w:t>General</w:t>
            </w:r>
          </w:p>
        </w:tc>
        <w:tc>
          <w:tcPr>
            <w:tcW w:w="2884" w:type="dxa"/>
          </w:tcPr>
          <w:p w14:paraId="3C80C03C" w14:textId="77777777" w:rsidR="00995538" w:rsidRPr="00B162D5" w:rsidRDefault="00995538" w:rsidP="00F75EA8">
            <w:pPr>
              <w:pStyle w:val="TableText"/>
            </w:pPr>
            <w:r w:rsidRPr="00B162D5">
              <w:t>TruncateSeconds</w:t>
            </w:r>
          </w:p>
        </w:tc>
        <w:tc>
          <w:tcPr>
            <w:tcW w:w="2265" w:type="dxa"/>
          </w:tcPr>
          <w:p w14:paraId="325B84D4" w14:textId="77777777" w:rsidR="00995538" w:rsidRPr="00B162D5" w:rsidRDefault="00995538" w:rsidP="00F75EA8">
            <w:pPr>
              <w:pStyle w:val="TableText"/>
            </w:pPr>
            <w:r w:rsidRPr="00B162D5">
              <w:t>Boolean</w:t>
            </w:r>
          </w:p>
        </w:tc>
        <w:tc>
          <w:tcPr>
            <w:tcW w:w="3851" w:type="dxa"/>
          </w:tcPr>
          <w:p w14:paraId="7C039A58" w14:textId="77777777" w:rsidR="00995538" w:rsidRPr="00B162D5" w:rsidRDefault="00995538" w:rsidP="00F75EA8">
            <w:pPr>
              <w:pStyle w:val="TableText"/>
            </w:pPr>
            <w:r w:rsidRPr="00B162D5">
              <w:t>If true</w:t>
            </w:r>
            <w:r>
              <w:t>,</w:t>
            </w:r>
            <w:r w:rsidRPr="00B162D5">
              <w:t xml:space="preserve"> the time part of the SelectedDateTime </w:t>
            </w:r>
            <w:r>
              <w:t>and</w:t>
            </w:r>
            <w:r w:rsidRPr="00B162D5">
              <w:t xml:space="preserve"> the Selected Time value are truncated to the minute.</w:t>
            </w:r>
          </w:p>
        </w:tc>
      </w:tr>
      <w:tr w:rsidR="004B7488" w14:paraId="20A20DD1" w14:textId="77777777" w:rsidTr="00F75EA8">
        <w:tc>
          <w:tcPr>
            <w:tcW w:w="1080" w:type="dxa"/>
          </w:tcPr>
          <w:p w14:paraId="43F4E70A" w14:textId="77777777" w:rsidR="004B7488" w:rsidRPr="00B162D5" w:rsidRDefault="004B7488" w:rsidP="00F75EA8">
            <w:pPr>
              <w:pStyle w:val="TableText"/>
            </w:pPr>
            <w:r w:rsidRPr="00B162D5">
              <w:t>Date Picker</w:t>
            </w:r>
          </w:p>
        </w:tc>
        <w:tc>
          <w:tcPr>
            <w:tcW w:w="2884" w:type="dxa"/>
          </w:tcPr>
          <w:p w14:paraId="255045E6" w14:textId="77777777" w:rsidR="004B7488" w:rsidRPr="00B162D5" w:rsidRDefault="004B7488" w:rsidP="00F75EA8">
            <w:pPr>
              <w:pStyle w:val="TableText"/>
            </w:pPr>
            <w:r w:rsidRPr="00B162D5">
              <w:t>DateErrorToolTipContent</w:t>
            </w:r>
          </w:p>
        </w:tc>
        <w:tc>
          <w:tcPr>
            <w:tcW w:w="2265" w:type="dxa"/>
          </w:tcPr>
          <w:p w14:paraId="1396452D" w14:textId="77777777" w:rsidR="004B7488" w:rsidRPr="00B162D5" w:rsidRDefault="004B7488" w:rsidP="00F75EA8">
            <w:pPr>
              <w:pStyle w:val="TableText"/>
            </w:pPr>
            <w:r w:rsidRPr="00B162D5">
              <w:t>String</w:t>
            </w:r>
          </w:p>
        </w:tc>
        <w:tc>
          <w:tcPr>
            <w:tcW w:w="3851" w:type="dxa"/>
          </w:tcPr>
          <w:p w14:paraId="06E880CE" w14:textId="77777777" w:rsidR="004B7488" w:rsidRPr="00B162D5" w:rsidRDefault="004B7488" w:rsidP="00F75EA8">
            <w:pPr>
              <w:pStyle w:val="TableText"/>
            </w:pPr>
            <w:r w:rsidRPr="00B162D5">
              <w:t>Text displayed by the DatePickerww when date validation fails. Defaults to “Enter a valid date!”</w:t>
            </w:r>
          </w:p>
        </w:tc>
      </w:tr>
      <w:tr w:rsidR="004B7488" w14:paraId="6341FAAE" w14:textId="77777777" w:rsidTr="00F75EA8">
        <w:tc>
          <w:tcPr>
            <w:tcW w:w="1080" w:type="dxa"/>
          </w:tcPr>
          <w:p w14:paraId="03F8E07F" w14:textId="77777777" w:rsidR="004B7488" w:rsidRPr="00B162D5" w:rsidRDefault="004B7488" w:rsidP="00F75EA8">
            <w:pPr>
              <w:pStyle w:val="TableText"/>
            </w:pPr>
            <w:r w:rsidRPr="00B162D5">
              <w:t>Date Picker</w:t>
            </w:r>
          </w:p>
        </w:tc>
        <w:tc>
          <w:tcPr>
            <w:tcW w:w="2884" w:type="dxa"/>
          </w:tcPr>
          <w:p w14:paraId="7DC92C3E" w14:textId="77777777" w:rsidR="004B7488" w:rsidRPr="00B162D5" w:rsidRDefault="004B7488" w:rsidP="00F75EA8">
            <w:pPr>
              <w:pStyle w:val="TableText"/>
            </w:pPr>
            <w:r w:rsidRPr="00B162D5">
              <w:t>DateToolTipContent</w:t>
            </w:r>
          </w:p>
        </w:tc>
        <w:tc>
          <w:tcPr>
            <w:tcW w:w="2265" w:type="dxa"/>
          </w:tcPr>
          <w:p w14:paraId="29B34B00" w14:textId="77777777" w:rsidR="004B7488" w:rsidRPr="00B162D5" w:rsidRDefault="004B7488" w:rsidP="00F75EA8">
            <w:pPr>
              <w:pStyle w:val="TableText"/>
            </w:pPr>
            <w:r w:rsidRPr="00B162D5">
              <w:t>String</w:t>
            </w:r>
          </w:p>
        </w:tc>
        <w:tc>
          <w:tcPr>
            <w:tcW w:w="3851" w:type="dxa"/>
          </w:tcPr>
          <w:p w14:paraId="5E50F7DE" w14:textId="77777777" w:rsidR="004B7488" w:rsidRPr="00B162D5" w:rsidRDefault="004B7488" w:rsidP="00F75EA8">
            <w:pPr>
              <w:pStyle w:val="TableText"/>
            </w:pPr>
            <w:r w:rsidRPr="00B162D5">
              <w:t>DatePicker tool tip content.</w:t>
            </w:r>
          </w:p>
        </w:tc>
      </w:tr>
      <w:tr w:rsidR="004B7488" w14:paraId="75F8C126" w14:textId="77777777" w:rsidTr="00F75EA8">
        <w:tc>
          <w:tcPr>
            <w:tcW w:w="1080" w:type="dxa"/>
          </w:tcPr>
          <w:p w14:paraId="753AC8CA" w14:textId="77777777" w:rsidR="004B7488" w:rsidRPr="00B162D5" w:rsidRDefault="004B7488" w:rsidP="00F75EA8">
            <w:pPr>
              <w:pStyle w:val="TableText"/>
            </w:pPr>
            <w:r w:rsidRPr="00B162D5">
              <w:t>Date Picker</w:t>
            </w:r>
          </w:p>
        </w:tc>
        <w:tc>
          <w:tcPr>
            <w:tcW w:w="2884" w:type="dxa"/>
          </w:tcPr>
          <w:p w14:paraId="6B35D694" w14:textId="77777777" w:rsidR="004B7488" w:rsidRPr="00B162D5" w:rsidRDefault="004B7488" w:rsidP="00F75EA8">
            <w:pPr>
              <w:pStyle w:val="TableText"/>
            </w:pPr>
            <w:r w:rsidRPr="00B162D5">
              <w:t>DateWatermarkContent</w:t>
            </w:r>
          </w:p>
        </w:tc>
        <w:tc>
          <w:tcPr>
            <w:tcW w:w="2265" w:type="dxa"/>
          </w:tcPr>
          <w:p w14:paraId="0B75ECDF" w14:textId="77777777" w:rsidR="004B7488" w:rsidRPr="00B162D5" w:rsidRDefault="004B7488" w:rsidP="00F75EA8">
            <w:pPr>
              <w:pStyle w:val="TableText"/>
            </w:pPr>
            <w:r w:rsidRPr="00B162D5">
              <w:t>String</w:t>
            </w:r>
          </w:p>
        </w:tc>
        <w:tc>
          <w:tcPr>
            <w:tcW w:w="3851" w:type="dxa"/>
          </w:tcPr>
          <w:p w14:paraId="460CD94A" w14:textId="77777777" w:rsidR="004B7488" w:rsidRPr="00B162D5" w:rsidRDefault="004B7488" w:rsidP="00F75EA8">
            <w:pPr>
              <w:pStyle w:val="TableText"/>
            </w:pPr>
            <w:r w:rsidRPr="00B162D5">
              <w:t>DatePicker Watermark text.</w:t>
            </w:r>
          </w:p>
        </w:tc>
      </w:tr>
      <w:tr w:rsidR="004B7488" w14:paraId="658B3C2F" w14:textId="77777777" w:rsidTr="00F75EA8">
        <w:tc>
          <w:tcPr>
            <w:tcW w:w="1080" w:type="dxa"/>
          </w:tcPr>
          <w:p w14:paraId="6316C3C4" w14:textId="77777777" w:rsidR="004B7488" w:rsidRPr="00B162D5" w:rsidRDefault="004B7488" w:rsidP="00F75EA8">
            <w:pPr>
              <w:pStyle w:val="TableText"/>
            </w:pPr>
            <w:r w:rsidRPr="00B162D5">
              <w:t>Date Picker</w:t>
            </w:r>
          </w:p>
        </w:tc>
        <w:tc>
          <w:tcPr>
            <w:tcW w:w="2884" w:type="dxa"/>
          </w:tcPr>
          <w:p w14:paraId="7B6124DE" w14:textId="77777777" w:rsidR="004B7488" w:rsidRPr="00B162D5" w:rsidRDefault="004B7488" w:rsidP="00F75EA8">
            <w:pPr>
              <w:pStyle w:val="TableText"/>
            </w:pPr>
            <w:r w:rsidRPr="00B162D5">
              <w:t>IsDateDropDownOpen</w:t>
            </w:r>
          </w:p>
        </w:tc>
        <w:tc>
          <w:tcPr>
            <w:tcW w:w="2265" w:type="dxa"/>
          </w:tcPr>
          <w:p w14:paraId="58D063B7" w14:textId="77777777" w:rsidR="004B7488" w:rsidRPr="00B162D5" w:rsidRDefault="004B7488" w:rsidP="00F75EA8">
            <w:pPr>
              <w:pStyle w:val="TableText"/>
            </w:pPr>
            <w:r w:rsidRPr="00B162D5">
              <w:t>Boolean</w:t>
            </w:r>
          </w:p>
        </w:tc>
        <w:tc>
          <w:tcPr>
            <w:tcW w:w="3851" w:type="dxa"/>
          </w:tcPr>
          <w:p w14:paraId="4D8E421D" w14:textId="77777777" w:rsidR="004B7488" w:rsidRPr="00B162D5" w:rsidRDefault="004B7488" w:rsidP="00F75EA8">
            <w:pPr>
              <w:pStyle w:val="TableText"/>
            </w:pPr>
            <w:r w:rsidRPr="00B162D5">
              <w:t>Indicates if the DatePicker calendar is open or closed.</w:t>
            </w:r>
          </w:p>
        </w:tc>
      </w:tr>
      <w:tr w:rsidR="004B7488" w14:paraId="4953AF23" w14:textId="77777777" w:rsidTr="00F75EA8">
        <w:tc>
          <w:tcPr>
            <w:tcW w:w="1080" w:type="dxa"/>
          </w:tcPr>
          <w:p w14:paraId="2990B543" w14:textId="77777777" w:rsidR="004B7488" w:rsidRPr="00B162D5" w:rsidRDefault="004B7488" w:rsidP="00F75EA8">
            <w:pPr>
              <w:pStyle w:val="TableText"/>
            </w:pPr>
            <w:r w:rsidRPr="00B162D5">
              <w:t>Date Picker</w:t>
            </w:r>
          </w:p>
        </w:tc>
        <w:tc>
          <w:tcPr>
            <w:tcW w:w="2884" w:type="dxa"/>
          </w:tcPr>
          <w:p w14:paraId="2F868B2E" w14:textId="77777777" w:rsidR="004B7488" w:rsidRPr="00B162D5" w:rsidRDefault="004B7488" w:rsidP="00F75EA8">
            <w:pPr>
              <w:pStyle w:val="TableText"/>
            </w:pPr>
            <w:r w:rsidRPr="00B162D5">
              <w:t>IsDateValueRequired</w:t>
            </w:r>
          </w:p>
        </w:tc>
        <w:tc>
          <w:tcPr>
            <w:tcW w:w="2265" w:type="dxa"/>
          </w:tcPr>
          <w:p w14:paraId="57963442" w14:textId="77777777" w:rsidR="004B7488" w:rsidRPr="00B162D5" w:rsidRDefault="004B7488" w:rsidP="00F75EA8">
            <w:pPr>
              <w:pStyle w:val="TableText"/>
            </w:pPr>
            <w:r w:rsidRPr="00B162D5">
              <w:t>Boolean</w:t>
            </w:r>
          </w:p>
        </w:tc>
        <w:tc>
          <w:tcPr>
            <w:tcW w:w="3851" w:type="dxa"/>
          </w:tcPr>
          <w:p w14:paraId="385FABEF" w14:textId="77777777" w:rsidR="004B7488" w:rsidRPr="00B162D5" w:rsidRDefault="004B7488" w:rsidP="00F75EA8">
            <w:pPr>
              <w:pStyle w:val="TableText"/>
            </w:pPr>
            <w:r w:rsidRPr="00B162D5">
              <w:t>Indicates if the DatePicker date value is required to be set.</w:t>
            </w:r>
          </w:p>
        </w:tc>
      </w:tr>
      <w:tr w:rsidR="004B7488" w14:paraId="6629FA81" w14:textId="77777777" w:rsidTr="00F75EA8">
        <w:tc>
          <w:tcPr>
            <w:tcW w:w="1080" w:type="dxa"/>
          </w:tcPr>
          <w:p w14:paraId="2A72BE36" w14:textId="77777777" w:rsidR="004B7488" w:rsidRPr="00B162D5" w:rsidRDefault="004B7488" w:rsidP="00F75EA8">
            <w:pPr>
              <w:pStyle w:val="TableText"/>
            </w:pPr>
            <w:r w:rsidRPr="00B162D5">
              <w:t>Date Picker</w:t>
            </w:r>
          </w:p>
        </w:tc>
        <w:tc>
          <w:tcPr>
            <w:tcW w:w="2884" w:type="dxa"/>
          </w:tcPr>
          <w:p w14:paraId="0EF7F80F" w14:textId="77777777" w:rsidR="004B7488" w:rsidRPr="00B162D5" w:rsidRDefault="004B7488" w:rsidP="00F75EA8">
            <w:pPr>
              <w:pStyle w:val="TableText"/>
            </w:pPr>
            <w:r w:rsidRPr="00B162D5">
              <w:t>IsInputRestrictedToSelectableDates</w:t>
            </w:r>
          </w:p>
        </w:tc>
        <w:tc>
          <w:tcPr>
            <w:tcW w:w="2265" w:type="dxa"/>
          </w:tcPr>
          <w:p w14:paraId="59F41424" w14:textId="77777777" w:rsidR="004B7488" w:rsidRPr="00B162D5" w:rsidRDefault="004B7488" w:rsidP="00F75EA8">
            <w:pPr>
              <w:pStyle w:val="TableText"/>
            </w:pPr>
            <w:r w:rsidRPr="00B162D5">
              <w:t>Boolean</w:t>
            </w:r>
          </w:p>
        </w:tc>
        <w:tc>
          <w:tcPr>
            <w:tcW w:w="3851" w:type="dxa"/>
          </w:tcPr>
          <w:p w14:paraId="03B587DE" w14:textId="77777777" w:rsidR="004B7488" w:rsidRPr="00B162D5" w:rsidRDefault="004B7488" w:rsidP="00F75EA8">
            <w:pPr>
              <w:pStyle w:val="TableText"/>
            </w:pPr>
            <w:r w:rsidRPr="00B162D5">
              <w:t>Indicates if date entry should be restricted to the SelectableDateStart\SelectableDateEnd date range.</w:t>
            </w:r>
          </w:p>
        </w:tc>
      </w:tr>
      <w:tr w:rsidR="004B7488" w14:paraId="62EBFF0A" w14:textId="77777777" w:rsidTr="00F75EA8">
        <w:tc>
          <w:tcPr>
            <w:tcW w:w="1080" w:type="dxa"/>
          </w:tcPr>
          <w:p w14:paraId="737C232B" w14:textId="77777777" w:rsidR="004B7488" w:rsidRPr="00B162D5" w:rsidRDefault="004B7488" w:rsidP="00F75EA8">
            <w:pPr>
              <w:pStyle w:val="TableText"/>
            </w:pPr>
            <w:r w:rsidRPr="00B162D5">
              <w:t>Date Picker</w:t>
            </w:r>
          </w:p>
        </w:tc>
        <w:tc>
          <w:tcPr>
            <w:tcW w:w="2884" w:type="dxa"/>
          </w:tcPr>
          <w:p w14:paraId="7C5E0F92" w14:textId="77777777" w:rsidR="004B7488" w:rsidRPr="00B162D5" w:rsidRDefault="004B7488" w:rsidP="00F75EA8">
            <w:pPr>
              <w:pStyle w:val="TableText"/>
            </w:pPr>
            <w:r w:rsidRPr="00B162D5">
              <w:t>SelectableDateEnd</w:t>
            </w:r>
          </w:p>
        </w:tc>
        <w:tc>
          <w:tcPr>
            <w:tcW w:w="2265" w:type="dxa"/>
          </w:tcPr>
          <w:p w14:paraId="3F88440F" w14:textId="77777777" w:rsidR="004B7488" w:rsidRPr="00B162D5" w:rsidRDefault="004B7488" w:rsidP="00F75EA8">
            <w:pPr>
              <w:pStyle w:val="TableText"/>
            </w:pPr>
            <w:r w:rsidRPr="00B162D5">
              <w:t>DateTime?</w:t>
            </w:r>
          </w:p>
        </w:tc>
        <w:tc>
          <w:tcPr>
            <w:tcW w:w="3851" w:type="dxa"/>
          </w:tcPr>
          <w:p w14:paraId="69A7BC34" w14:textId="77777777" w:rsidR="004B7488" w:rsidRPr="00B162D5" w:rsidRDefault="004B7488" w:rsidP="00F75EA8">
            <w:pPr>
              <w:pStyle w:val="TableText"/>
            </w:pPr>
            <w:r w:rsidRPr="00B162D5">
              <w:t>The latest valid date that can be entered. Default is DateTime.MinDateValue.</w:t>
            </w:r>
          </w:p>
        </w:tc>
      </w:tr>
      <w:tr w:rsidR="004B7488" w14:paraId="54F91141" w14:textId="77777777" w:rsidTr="00F75EA8">
        <w:tc>
          <w:tcPr>
            <w:tcW w:w="1080" w:type="dxa"/>
          </w:tcPr>
          <w:p w14:paraId="12A40EE8" w14:textId="77777777" w:rsidR="004B7488" w:rsidRPr="00B162D5" w:rsidRDefault="004B7488" w:rsidP="00F75EA8">
            <w:pPr>
              <w:pStyle w:val="TableText"/>
            </w:pPr>
            <w:r w:rsidRPr="00B162D5">
              <w:t>Date Picker</w:t>
            </w:r>
          </w:p>
        </w:tc>
        <w:tc>
          <w:tcPr>
            <w:tcW w:w="2884" w:type="dxa"/>
          </w:tcPr>
          <w:p w14:paraId="3ADC9FD1" w14:textId="77777777" w:rsidR="004B7488" w:rsidRPr="00B162D5" w:rsidRDefault="004B7488" w:rsidP="00F75EA8">
            <w:pPr>
              <w:pStyle w:val="TableText"/>
            </w:pPr>
            <w:r w:rsidRPr="00B162D5">
              <w:t>SelectableDateStart</w:t>
            </w:r>
          </w:p>
        </w:tc>
        <w:tc>
          <w:tcPr>
            <w:tcW w:w="2265" w:type="dxa"/>
          </w:tcPr>
          <w:p w14:paraId="3CEBDDFB" w14:textId="77777777" w:rsidR="004B7488" w:rsidRPr="00B162D5" w:rsidRDefault="004B7488" w:rsidP="00F75EA8">
            <w:pPr>
              <w:pStyle w:val="TableText"/>
            </w:pPr>
            <w:r w:rsidRPr="00B162D5">
              <w:t>DateTime?</w:t>
            </w:r>
          </w:p>
        </w:tc>
        <w:tc>
          <w:tcPr>
            <w:tcW w:w="3851" w:type="dxa"/>
          </w:tcPr>
          <w:p w14:paraId="3FAFC3D8" w14:textId="77777777" w:rsidR="004B7488" w:rsidRPr="00B162D5" w:rsidRDefault="004B7488" w:rsidP="00F75EA8">
            <w:pPr>
              <w:pStyle w:val="TableText"/>
            </w:pPr>
            <w:r w:rsidRPr="00B162D5">
              <w:t>The earliest valid date that can be entered. Default is DateTime.MinDateValue.</w:t>
            </w:r>
          </w:p>
        </w:tc>
      </w:tr>
      <w:tr w:rsidR="004B7488" w14:paraId="2E885A9A" w14:textId="77777777" w:rsidTr="00F75EA8">
        <w:tc>
          <w:tcPr>
            <w:tcW w:w="1080" w:type="dxa"/>
          </w:tcPr>
          <w:p w14:paraId="7217D801" w14:textId="77777777" w:rsidR="004B7488" w:rsidRPr="00B162D5" w:rsidRDefault="004B7488" w:rsidP="00F75EA8">
            <w:pPr>
              <w:pStyle w:val="TableText"/>
            </w:pPr>
            <w:r w:rsidRPr="00B162D5">
              <w:t>Date Picker</w:t>
            </w:r>
          </w:p>
        </w:tc>
        <w:tc>
          <w:tcPr>
            <w:tcW w:w="2884" w:type="dxa"/>
          </w:tcPr>
          <w:p w14:paraId="17C6A610" w14:textId="77777777" w:rsidR="004B7488" w:rsidRPr="00B162D5" w:rsidRDefault="004B7488" w:rsidP="00F75EA8">
            <w:pPr>
              <w:pStyle w:val="TableText"/>
            </w:pPr>
            <w:r w:rsidRPr="00B162D5">
              <w:t>SelectedDate</w:t>
            </w:r>
          </w:p>
        </w:tc>
        <w:tc>
          <w:tcPr>
            <w:tcW w:w="2265" w:type="dxa"/>
          </w:tcPr>
          <w:p w14:paraId="3ADD657E" w14:textId="77777777" w:rsidR="004B7488" w:rsidRPr="00B162D5" w:rsidRDefault="004B7488" w:rsidP="00F75EA8">
            <w:pPr>
              <w:pStyle w:val="TableText"/>
            </w:pPr>
            <w:r w:rsidRPr="00B162D5">
              <w:t>DateTime?</w:t>
            </w:r>
          </w:p>
        </w:tc>
        <w:tc>
          <w:tcPr>
            <w:tcW w:w="3851" w:type="dxa"/>
          </w:tcPr>
          <w:p w14:paraId="5A8B56A8" w14:textId="77777777" w:rsidR="004B7488" w:rsidRPr="00B162D5" w:rsidRDefault="004B7488" w:rsidP="00F75EA8">
            <w:pPr>
              <w:pStyle w:val="TableText"/>
            </w:pPr>
            <w:r w:rsidRPr="00B162D5">
              <w:t>Gets\</w:t>
            </w:r>
            <w:r>
              <w:t>s</w:t>
            </w:r>
            <w:r w:rsidRPr="00B162D5">
              <w:t>ets the</w:t>
            </w:r>
            <w:r>
              <w:t xml:space="preserve"> </w:t>
            </w:r>
            <w:r w:rsidRPr="00B162D5">
              <w:t>selected Date from the SelectedDateTime value.</w:t>
            </w:r>
          </w:p>
        </w:tc>
      </w:tr>
      <w:tr w:rsidR="00F75EA8" w14:paraId="76814652" w14:textId="77777777" w:rsidTr="00F75EA8">
        <w:tc>
          <w:tcPr>
            <w:tcW w:w="1080" w:type="dxa"/>
          </w:tcPr>
          <w:p w14:paraId="40088B2E" w14:textId="77777777" w:rsidR="00F75EA8" w:rsidRPr="00B162D5" w:rsidRDefault="00F75EA8" w:rsidP="00F75EA8">
            <w:pPr>
              <w:pStyle w:val="TableText"/>
            </w:pPr>
            <w:r w:rsidRPr="00B162D5">
              <w:t>Time Picker</w:t>
            </w:r>
          </w:p>
        </w:tc>
        <w:tc>
          <w:tcPr>
            <w:tcW w:w="2884" w:type="dxa"/>
          </w:tcPr>
          <w:p w14:paraId="22D03742" w14:textId="77777777" w:rsidR="00F75EA8" w:rsidRPr="00B162D5" w:rsidRDefault="00F75EA8" w:rsidP="00F75EA8">
            <w:pPr>
              <w:pStyle w:val="TableText"/>
            </w:pPr>
            <w:r w:rsidRPr="00B162D5">
              <w:t>ClockEndTime</w:t>
            </w:r>
          </w:p>
        </w:tc>
        <w:tc>
          <w:tcPr>
            <w:tcW w:w="2265" w:type="dxa"/>
          </w:tcPr>
          <w:p w14:paraId="28E4A6C2" w14:textId="77777777" w:rsidR="00F75EA8" w:rsidRPr="00B162D5" w:rsidRDefault="00F75EA8" w:rsidP="00F75EA8">
            <w:pPr>
              <w:pStyle w:val="TableText"/>
            </w:pPr>
            <w:r w:rsidRPr="00B162D5">
              <w:t>TimeSpan?</w:t>
            </w:r>
          </w:p>
        </w:tc>
        <w:tc>
          <w:tcPr>
            <w:tcW w:w="3851" w:type="dxa"/>
          </w:tcPr>
          <w:p w14:paraId="66DE3AC3" w14:textId="77777777" w:rsidR="00F75EA8" w:rsidRPr="00B162D5" w:rsidRDefault="00F75EA8" w:rsidP="00F75EA8">
            <w:pPr>
              <w:pStyle w:val="TableText"/>
            </w:pPr>
            <w:r>
              <w:t>The l</w:t>
            </w:r>
            <w:r w:rsidRPr="00B162D5">
              <w:t xml:space="preserve">atest time </w:t>
            </w:r>
            <w:r>
              <w:t>accepted</w:t>
            </w:r>
            <w:r w:rsidRPr="00B162D5">
              <w:t>. Defaults to end of day</w:t>
            </w:r>
            <w:r>
              <w:t>.</w:t>
            </w:r>
          </w:p>
        </w:tc>
      </w:tr>
      <w:tr w:rsidR="00F75EA8" w14:paraId="04C65B4A" w14:textId="77777777" w:rsidTr="00F75EA8">
        <w:tc>
          <w:tcPr>
            <w:tcW w:w="1080" w:type="dxa"/>
          </w:tcPr>
          <w:p w14:paraId="58739ED0" w14:textId="77777777" w:rsidR="00F75EA8" w:rsidRPr="00B162D5" w:rsidRDefault="00F75EA8" w:rsidP="00F75EA8">
            <w:pPr>
              <w:pStyle w:val="TableText"/>
            </w:pPr>
            <w:r w:rsidRPr="00B162D5">
              <w:t>Time Picker</w:t>
            </w:r>
          </w:p>
        </w:tc>
        <w:tc>
          <w:tcPr>
            <w:tcW w:w="2884" w:type="dxa"/>
          </w:tcPr>
          <w:p w14:paraId="66A08879" w14:textId="77777777" w:rsidR="00F75EA8" w:rsidRPr="00B162D5" w:rsidRDefault="00F75EA8" w:rsidP="00F75EA8">
            <w:pPr>
              <w:pStyle w:val="TableText"/>
            </w:pPr>
            <w:r w:rsidRPr="00B162D5">
              <w:t>ClockErrorTooTipContent</w:t>
            </w:r>
          </w:p>
        </w:tc>
        <w:tc>
          <w:tcPr>
            <w:tcW w:w="2265" w:type="dxa"/>
          </w:tcPr>
          <w:p w14:paraId="37A06DEA" w14:textId="77777777" w:rsidR="00F75EA8" w:rsidRPr="00B162D5" w:rsidRDefault="00F75EA8" w:rsidP="00F75EA8">
            <w:pPr>
              <w:pStyle w:val="TableText"/>
            </w:pPr>
            <w:r w:rsidRPr="00B162D5">
              <w:t>String</w:t>
            </w:r>
          </w:p>
        </w:tc>
        <w:tc>
          <w:tcPr>
            <w:tcW w:w="3851" w:type="dxa"/>
          </w:tcPr>
          <w:p w14:paraId="20A56953" w14:textId="77777777" w:rsidR="00F75EA8" w:rsidRPr="00B162D5" w:rsidRDefault="00F75EA8" w:rsidP="00F75EA8">
            <w:pPr>
              <w:pStyle w:val="TableText"/>
            </w:pPr>
            <w:r w:rsidRPr="00B162D5">
              <w:t>T</w:t>
            </w:r>
            <w:r>
              <w:t xml:space="preserve">ext </w:t>
            </w:r>
            <w:r w:rsidRPr="00B162D5">
              <w:t xml:space="preserve">displayed by the time control when time validation fails. </w:t>
            </w:r>
            <w:r>
              <w:t>D</w:t>
            </w:r>
            <w:r w:rsidRPr="00B162D5">
              <w:t>efaults to “Enter a valid time!”</w:t>
            </w:r>
          </w:p>
        </w:tc>
      </w:tr>
      <w:tr w:rsidR="00F75EA8" w14:paraId="102881C3" w14:textId="77777777" w:rsidTr="00F75EA8">
        <w:tc>
          <w:tcPr>
            <w:tcW w:w="1080" w:type="dxa"/>
          </w:tcPr>
          <w:p w14:paraId="48A8D9F5" w14:textId="77777777" w:rsidR="00F75EA8" w:rsidRPr="00B162D5" w:rsidRDefault="00F75EA8" w:rsidP="00F75EA8">
            <w:pPr>
              <w:pStyle w:val="TableText"/>
            </w:pPr>
            <w:r w:rsidRPr="00B162D5">
              <w:t>Time Picker</w:t>
            </w:r>
          </w:p>
        </w:tc>
        <w:tc>
          <w:tcPr>
            <w:tcW w:w="2884" w:type="dxa"/>
          </w:tcPr>
          <w:p w14:paraId="10BE6F10" w14:textId="77777777" w:rsidR="00F75EA8" w:rsidRPr="00B162D5" w:rsidRDefault="00F75EA8" w:rsidP="00F75EA8">
            <w:pPr>
              <w:pStyle w:val="TableText"/>
            </w:pPr>
            <w:r w:rsidRPr="00B162D5">
              <w:t>ClockItemsSource</w:t>
            </w:r>
          </w:p>
        </w:tc>
        <w:tc>
          <w:tcPr>
            <w:tcW w:w="2265" w:type="dxa"/>
          </w:tcPr>
          <w:p w14:paraId="74B7713B" w14:textId="77777777" w:rsidR="00F75EA8" w:rsidRPr="00B162D5" w:rsidRDefault="00F75EA8" w:rsidP="00F75EA8">
            <w:pPr>
              <w:pStyle w:val="TableText"/>
            </w:pPr>
            <w:r w:rsidRPr="00B162D5">
              <w:rPr>
                <w:color w:val="000000"/>
              </w:rPr>
              <w:t>IEnumerable&lt;TimeSpan&gt;</w:t>
            </w:r>
          </w:p>
        </w:tc>
        <w:tc>
          <w:tcPr>
            <w:tcW w:w="3851" w:type="dxa"/>
          </w:tcPr>
          <w:p w14:paraId="3C7FDC05" w14:textId="77777777" w:rsidR="00F75EA8" w:rsidRPr="00B162D5" w:rsidRDefault="00F75EA8" w:rsidP="00F75EA8">
            <w:pPr>
              <w:pStyle w:val="TableText"/>
            </w:pPr>
            <w:r>
              <w:t>L</w:t>
            </w:r>
            <w:r w:rsidRPr="00B162D5">
              <w:t>ist of TimeSpan values used to populate the TimePicker dropdown. Defaults to null.</w:t>
            </w:r>
          </w:p>
        </w:tc>
      </w:tr>
      <w:tr w:rsidR="00F75EA8" w14:paraId="4EB7E44B" w14:textId="77777777" w:rsidTr="00F75EA8">
        <w:tc>
          <w:tcPr>
            <w:tcW w:w="1080" w:type="dxa"/>
          </w:tcPr>
          <w:p w14:paraId="7D06D66D" w14:textId="77777777" w:rsidR="00F75EA8" w:rsidRPr="00B162D5" w:rsidRDefault="00F75EA8" w:rsidP="00F75EA8">
            <w:pPr>
              <w:pStyle w:val="TableText"/>
            </w:pPr>
            <w:r w:rsidRPr="00B162D5">
              <w:t>Time Picker</w:t>
            </w:r>
          </w:p>
        </w:tc>
        <w:tc>
          <w:tcPr>
            <w:tcW w:w="2884" w:type="dxa"/>
          </w:tcPr>
          <w:p w14:paraId="0A5D0378" w14:textId="77777777" w:rsidR="00F75EA8" w:rsidRPr="00B162D5" w:rsidRDefault="00F75EA8" w:rsidP="00F75EA8">
            <w:pPr>
              <w:pStyle w:val="TableText"/>
            </w:pPr>
            <w:r w:rsidRPr="00B162D5">
              <w:t>ClockStartTime</w:t>
            </w:r>
          </w:p>
        </w:tc>
        <w:tc>
          <w:tcPr>
            <w:tcW w:w="2265" w:type="dxa"/>
          </w:tcPr>
          <w:p w14:paraId="2D5ACD6A" w14:textId="77777777" w:rsidR="00F75EA8" w:rsidRPr="00B162D5" w:rsidRDefault="00F75EA8" w:rsidP="00F75EA8">
            <w:pPr>
              <w:pStyle w:val="TableText"/>
              <w:rPr>
                <w:color w:val="000000"/>
              </w:rPr>
            </w:pPr>
            <w:r w:rsidRPr="00B162D5">
              <w:rPr>
                <w:color w:val="000000"/>
              </w:rPr>
              <w:t>TimeSpan?</w:t>
            </w:r>
          </w:p>
        </w:tc>
        <w:tc>
          <w:tcPr>
            <w:tcW w:w="3851" w:type="dxa"/>
          </w:tcPr>
          <w:p w14:paraId="0F87258A" w14:textId="77777777" w:rsidR="00F75EA8" w:rsidRPr="00B162D5" w:rsidRDefault="00F75EA8" w:rsidP="00F75EA8">
            <w:pPr>
              <w:pStyle w:val="TableText"/>
            </w:pPr>
            <w:r w:rsidRPr="00B162D5">
              <w:t xml:space="preserve">The earliest time </w:t>
            </w:r>
            <w:r>
              <w:t>accepted</w:t>
            </w:r>
            <w:r w:rsidRPr="00B162D5">
              <w:t>. Defaults to start of day.</w:t>
            </w:r>
          </w:p>
        </w:tc>
      </w:tr>
      <w:tr w:rsidR="00F75EA8" w14:paraId="2AC8973D" w14:textId="77777777" w:rsidTr="00F75EA8">
        <w:tc>
          <w:tcPr>
            <w:tcW w:w="1080" w:type="dxa"/>
          </w:tcPr>
          <w:p w14:paraId="7FBDDDD2" w14:textId="77777777" w:rsidR="00F75EA8" w:rsidRPr="00B162D5" w:rsidRDefault="00F75EA8" w:rsidP="00F75EA8">
            <w:pPr>
              <w:pStyle w:val="TableText"/>
            </w:pPr>
            <w:r w:rsidRPr="00B162D5">
              <w:lastRenderedPageBreak/>
              <w:t>Time Picker</w:t>
            </w:r>
          </w:p>
        </w:tc>
        <w:tc>
          <w:tcPr>
            <w:tcW w:w="2884" w:type="dxa"/>
          </w:tcPr>
          <w:p w14:paraId="31F3B38E" w14:textId="77777777" w:rsidR="00F75EA8" w:rsidRPr="00B162D5" w:rsidRDefault="00F75EA8" w:rsidP="00F75EA8">
            <w:pPr>
              <w:pStyle w:val="TableText"/>
            </w:pPr>
            <w:r w:rsidRPr="00B162D5">
              <w:t>ClockTimeInterval</w:t>
            </w:r>
          </w:p>
        </w:tc>
        <w:tc>
          <w:tcPr>
            <w:tcW w:w="2265" w:type="dxa"/>
          </w:tcPr>
          <w:p w14:paraId="6D3C2893" w14:textId="77777777" w:rsidR="00F75EA8" w:rsidRPr="00B162D5" w:rsidRDefault="00F75EA8" w:rsidP="00F75EA8">
            <w:pPr>
              <w:pStyle w:val="TableText"/>
              <w:rPr>
                <w:color w:val="000000"/>
              </w:rPr>
            </w:pPr>
            <w:r w:rsidRPr="00B162D5">
              <w:rPr>
                <w:color w:val="000000"/>
              </w:rPr>
              <w:t>TimeSpan?</w:t>
            </w:r>
          </w:p>
        </w:tc>
        <w:tc>
          <w:tcPr>
            <w:tcW w:w="3851" w:type="dxa"/>
          </w:tcPr>
          <w:p w14:paraId="37ED6F03" w14:textId="77777777" w:rsidR="00F75EA8" w:rsidRPr="00B162D5" w:rsidRDefault="00F75EA8" w:rsidP="00F75EA8">
            <w:pPr>
              <w:pStyle w:val="TableText"/>
            </w:pPr>
            <w:r w:rsidRPr="00B162D5">
              <w:t>A value used to automatically populate the TimePicker dropdown. Defaults to 15-minute intervals.</w:t>
            </w:r>
          </w:p>
        </w:tc>
      </w:tr>
      <w:tr w:rsidR="00F75EA8" w14:paraId="103EE516" w14:textId="77777777" w:rsidTr="00F75EA8">
        <w:tc>
          <w:tcPr>
            <w:tcW w:w="1080" w:type="dxa"/>
          </w:tcPr>
          <w:p w14:paraId="6C5ECE22" w14:textId="77777777" w:rsidR="00F75EA8" w:rsidRPr="00B162D5" w:rsidRDefault="00F75EA8" w:rsidP="00F75EA8">
            <w:pPr>
              <w:pStyle w:val="TableText"/>
            </w:pPr>
            <w:r w:rsidRPr="00B162D5">
              <w:t>Time Picker</w:t>
            </w:r>
          </w:p>
        </w:tc>
        <w:tc>
          <w:tcPr>
            <w:tcW w:w="2884" w:type="dxa"/>
          </w:tcPr>
          <w:p w14:paraId="0C16D96D" w14:textId="77777777" w:rsidR="00F75EA8" w:rsidRPr="00B162D5" w:rsidRDefault="00F75EA8" w:rsidP="00F75EA8">
            <w:pPr>
              <w:pStyle w:val="TableText"/>
            </w:pPr>
            <w:r w:rsidRPr="00B162D5">
              <w:t>ClockToolTipContent</w:t>
            </w:r>
          </w:p>
        </w:tc>
        <w:tc>
          <w:tcPr>
            <w:tcW w:w="2265" w:type="dxa"/>
          </w:tcPr>
          <w:p w14:paraId="639FF3CD" w14:textId="77777777" w:rsidR="00F75EA8" w:rsidRPr="00B162D5" w:rsidRDefault="00F75EA8" w:rsidP="00F75EA8">
            <w:pPr>
              <w:pStyle w:val="TableText"/>
              <w:rPr>
                <w:color w:val="000000"/>
              </w:rPr>
            </w:pPr>
            <w:r w:rsidRPr="00B162D5">
              <w:rPr>
                <w:color w:val="000000"/>
              </w:rPr>
              <w:t>String</w:t>
            </w:r>
          </w:p>
        </w:tc>
        <w:tc>
          <w:tcPr>
            <w:tcW w:w="3851" w:type="dxa"/>
          </w:tcPr>
          <w:p w14:paraId="0A58EB13" w14:textId="77777777" w:rsidR="00F75EA8" w:rsidRPr="00B162D5" w:rsidRDefault="00F75EA8" w:rsidP="00F75EA8">
            <w:pPr>
              <w:pStyle w:val="TableText"/>
            </w:pPr>
            <w:r w:rsidRPr="00B162D5">
              <w:t>TimePicker tool tip content.</w:t>
            </w:r>
          </w:p>
        </w:tc>
      </w:tr>
      <w:tr w:rsidR="00F75EA8" w14:paraId="77D725A9" w14:textId="77777777" w:rsidTr="00F75EA8">
        <w:tc>
          <w:tcPr>
            <w:tcW w:w="1080" w:type="dxa"/>
          </w:tcPr>
          <w:p w14:paraId="57E744C6" w14:textId="77777777" w:rsidR="00F75EA8" w:rsidRPr="00B162D5" w:rsidRDefault="00F75EA8" w:rsidP="00F75EA8">
            <w:pPr>
              <w:pStyle w:val="TableText"/>
            </w:pPr>
            <w:r w:rsidRPr="00B162D5">
              <w:t>Time Picker</w:t>
            </w:r>
          </w:p>
        </w:tc>
        <w:tc>
          <w:tcPr>
            <w:tcW w:w="2884" w:type="dxa"/>
          </w:tcPr>
          <w:p w14:paraId="5E463A37" w14:textId="77777777" w:rsidR="00F75EA8" w:rsidRPr="00B162D5" w:rsidRDefault="00F75EA8" w:rsidP="00F75EA8">
            <w:pPr>
              <w:pStyle w:val="TableText"/>
            </w:pPr>
            <w:r w:rsidRPr="00B162D5">
              <w:t>IsClockTimeValueRequired</w:t>
            </w:r>
          </w:p>
        </w:tc>
        <w:tc>
          <w:tcPr>
            <w:tcW w:w="2265" w:type="dxa"/>
          </w:tcPr>
          <w:p w14:paraId="47344B76" w14:textId="77777777" w:rsidR="00F75EA8" w:rsidRPr="00B162D5" w:rsidRDefault="00F75EA8" w:rsidP="00F75EA8">
            <w:pPr>
              <w:pStyle w:val="TableText"/>
              <w:rPr>
                <w:color w:val="000000"/>
              </w:rPr>
            </w:pPr>
            <w:r w:rsidRPr="00B162D5">
              <w:rPr>
                <w:color w:val="000000"/>
              </w:rPr>
              <w:t>Boolean</w:t>
            </w:r>
          </w:p>
        </w:tc>
        <w:tc>
          <w:tcPr>
            <w:tcW w:w="3851" w:type="dxa"/>
          </w:tcPr>
          <w:p w14:paraId="3C3FD4E5" w14:textId="77777777" w:rsidR="00F75EA8" w:rsidRPr="00B162D5" w:rsidRDefault="00F75EA8" w:rsidP="00F75EA8">
            <w:pPr>
              <w:pStyle w:val="TableText"/>
            </w:pPr>
            <w:r w:rsidRPr="00B162D5">
              <w:t>Indicates if the time value is required to be set.</w:t>
            </w:r>
          </w:p>
        </w:tc>
      </w:tr>
      <w:tr w:rsidR="00F75EA8" w14:paraId="7EEA044E" w14:textId="77777777" w:rsidTr="00F75EA8">
        <w:tc>
          <w:tcPr>
            <w:tcW w:w="1080" w:type="dxa"/>
          </w:tcPr>
          <w:p w14:paraId="13CCC7BF" w14:textId="77777777" w:rsidR="00F75EA8" w:rsidRPr="00B162D5" w:rsidRDefault="00F75EA8" w:rsidP="00F75EA8">
            <w:pPr>
              <w:pStyle w:val="TableText"/>
            </w:pPr>
            <w:r w:rsidRPr="00B162D5">
              <w:t>Time Picker</w:t>
            </w:r>
          </w:p>
        </w:tc>
        <w:tc>
          <w:tcPr>
            <w:tcW w:w="2884" w:type="dxa"/>
          </w:tcPr>
          <w:p w14:paraId="3217ADE6" w14:textId="77777777" w:rsidR="00F75EA8" w:rsidRPr="00B162D5" w:rsidRDefault="00F75EA8" w:rsidP="00F75EA8">
            <w:pPr>
              <w:pStyle w:val="TableText"/>
            </w:pPr>
            <w:r w:rsidRPr="00B162D5">
              <w:t>IsInputRestrictedToSelectableTimes</w:t>
            </w:r>
          </w:p>
        </w:tc>
        <w:tc>
          <w:tcPr>
            <w:tcW w:w="2265" w:type="dxa"/>
          </w:tcPr>
          <w:p w14:paraId="51771D48" w14:textId="77777777" w:rsidR="00F75EA8" w:rsidRPr="00B162D5" w:rsidRDefault="00F75EA8" w:rsidP="00F75EA8">
            <w:pPr>
              <w:pStyle w:val="TableText"/>
              <w:rPr>
                <w:color w:val="000000"/>
              </w:rPr>
            </w:pPr>
            <w:r w:rsidRPr="00B162D5">
              <w:rPr>
                <w:color w:val="000000"/>
              </w:rPr>
              <w:t>Boolean</w:t>
            </w:r>
          </w:p>
        </w:tc>
        <w:tc>
          <w:tcPr>
            <w:tcW w:w="3851" w:type="dxa"/>
          </w:tcPr>
          <w:p w14:paraId="61AB2CFE" w14:textId="77777777" w:rsidR="00F75EA8" w:rsidRPr="00B162D5" w:rsidRDefault="00F75EA8" w:rsidP="00F75EA8">
            <w:pPr>
              <w:pStyle w:val="TableText"/>
            </w:pPr>
            <w:r w:rsidRPr="00B162D5">
              <w:t>Indicates if time entry should be restricted to the ClockStartTime\ ClockEndTime span.</w:t>
            </w:r>
          </w:p>
        </w:tc>
      </w:tr>
      <w:tr w:rsidR="00F75EA8" w14:paraId="5027573E" w14:textId="77777777" w:rsidTr="00F75EA8">
        <w:tc>
          <w:tcPr>
            <w:tcW w:w="1080" w:type="dxa"/>
          </w:tcPr>
          <w:p w14:paraId="72B42416" w14:textId="77777777" w:rsidR="00F75EA8" w:rsidRPr="00B162D5" w:rsidRDefault="00F75EA8" w:rsidP="00F75EA8">
            <w:pPr>
              <w:pStyle w:val="TableText"/>
            </w:pPr>
            <w:r w:rsidRPr="00B162D5">
              <w:t>Time Picker</w:t>
            </w:r>
          </w:p>
        </w:tc>
        <w:tc>
          <w:tcPr>
            <w:tcW w:w="2884" w:type="dxa"/>
          </w:tcPr>
          <w:p w14:paraId="03D954A9" w14:textId="77777777" w:rsidR="00F75EA8" w:rsidRPr="00B162D5" w:rsidRDefault="00F75EA8" w:rsidP="00F75EA8">
            <w:pPr>
              <w:pStyle w:val="TableText"/>
            </w:pPr>
            <w:r w:rsidRPr="00B162D5">
              <w:t>IsTimeDropDownOpen</w:t>
            </w:r>
          </w:p>
        </w:tc>
        <w:tc>
          <w:tcPr>
            <w:tcW w:w="2265" w:type="dxa"/>
          </w:tcPr>
          <w:p w14:paraId="439183D4" w14:textId="77777777" w:rsidR="00F75EA8" w:rsidRPr="00B162D5" w:rsidRDefault="00F75EA8" w:rsidP="00F75EA8">
            <w:pPr>
              <w:pStyle w:val="TableText"/>
              <w:rPr>
                <w:color w:val="000000"/>
              </w:rPr>
            </w:pPr>
            <w:r w:rsidRPr="00B162D5">
              <w:rPr>
                <w:color w:val="000000"/>
              </w:rPr>
              <w:t>Boolean</w:t>
            </w:r>
          </w:p>
        </w:tc>
        <w:tc>
          <w:tcPr>
            <w:tcW w:w="3851" w:type="dxa"/>
          </w:tcPr>
          <w:p w14:paraId="407B2AD7" w14:textId="77777777" w:rsidR="00F75EA8" w:rsidRPr="00B162D5" w:rsidRDefault="00F75EA8" w:rsidP="00F75EA8">
            <w:pPr>
              <w:pStyle w:val="TableText"/>
            </w:pPr>
            <w:r w:rsidRPr="00B162D5">
              <w:t>Indicates if the TimePicker dropdown is open.</w:t>
            </w:r>
          </w:p>
        </w:tc>
      </w:tr>
      <w:tr w:rsidR="00F75EA8" w14:paraId="6579E3ED" w14:textId="77777777" w:rsidTr="00F75EA8">
        <w:tc>
          <w:tcPr>
            <w:tcW w:w="1080" w:type="dxa"/>
          </w:tcPr>
          <w:p w14:paraId="104AB6E6" w14:textId="77777777" w:rsidR="00F75EA8" w:rsidRPr="00B162D5" w:rsidRDefault="00F75EA8" w:rsidP="00F75EA8">
            <w:pPr>
              <w:pStyle w:val="TableText"/>
            </w:pPr>
            <w:r w:rsidRPr="00B162D5">
              <w:t>Time Picker</w:t>
            </w:r>
          </w:p>
        </w:tc>
        <w:tc>
          <w:tcPr>
            <w:tcW w:w="2884" w:type="dxa"/>
          </w:tcPr>
          <w:p w14:paraId="1D575313" w14:textId="77777777" w:rsidR="00F75EA8" w:rsidRPr="00B162D5" w:rsidRDefault="00F75EA8" w:rsidP="00F75EA8">
            <w:pPr>
              <w:pStyle w:val="TableText"/>
            </w:pPr>
            <w:r w:rsidRPr="00B162D5">
              <w:t>SelectedTime</w:t>
            </w:r>
          </w:p>
        </w:tc>
        <w:tc>
          <w:tcPr>
            <w:tcW w:w="2265" w:type="dxa"/>
          </w:tcPr>
          <w:p w14:paraId="3A1AB840" w14:textId="77777777" w:rsidR="00F75EA8" w:rsidRPr="00B162D5" w:rsidRDefault="00F75EA8" w:rsidP="00F75EA8">
            <w:pPr>
              <w:pStyle w:val="TableText"/>
              <w:rPr>
                <w:color w:val="000000"/>
              </w:rPr>
            </w:pPr>
            <w:r w:rsidRPr="00B162D5">
              <w:rPr>
                <w:color w:val="000000"/>
              </w:rPr>
              <w:t>TimeSpan?</w:t>
            </w:r>
          </w:p>
        </w:tc>
        <w:tc>
          <w:tcPr>
            <w:tcW w:w="3851" w:type="dxa"/>
          </w:tcPr>
          <w:p w14:paraId="2E1B3981" w14:textId="77777777" w:rsidR="00F75EA8" w:rsidRPr="00B162D5" w:rsidRDefault="00F75EA8" w:rsidP="00F75EA8">
            <w:pPr>
              <w:pStyle w:val="TableText"/>
            </w:pPr>
            <w:r w:rsidRPr="00B162D5">
              <w:t>Gets\</w:t>
            </w:r>
            <w:r>
              <w:t>s</w:t>
            </w:r>
            <w:r w:rsidRPr="00B162D5">
              <w:t>ets the current time from the SelectedDateTime value</w:t>
            </w:r>
          </w:p>
        </w:tc>
      </w:tr>
      <w:tr w:rsidR="00F75EA8" w14:paraId="23F6BB5E" w14:textId="77777777" w:rsidTr="00F75EA8">
        <w:tc>
          <w:tcPr>
            <w:tcW w:w="1080" w:type="dxa"/>
          </w:tcPr>
          <w:p w14:paraId="1029E1AD" w14:textId="77777777" w:rsidR="00F75EA8" w:rsidRPr="00B162D5" w:rsidRDefault="00F75EA8" w:rsidP="00F75EA8">
            <w:pPr>
              <w:pStyle w:val="TableText"/>
            </w:pPr>
            <w:r w:rsidRPr="00B162D5">
              <w:t>Time Picker</w:t>
            </w:r>
          </w:p>
        </w:tc>
        <w:tc>
          <w:tcPr>
            <w:tcW w:w="2884" w:type="dxa"/>
          </w:tcPr>
          <w:p w14:paraId="31C376E0" w14:textId="77777777" w:rsidR="00F75EA8" w:rsidRPr="00B162D5" w:rsidRDefault="00F75EA8" w:rsidP="00F75EA8">
            <w:pPr>
              <w:pStyle w:val="TableText"/>
            </w:pPr>
            <w:r w:rsidRPr="00B162D5">
              <w:t>TimeWatermarkContent</w:t>
            </w:r>
          </w:p>
        </w:tc>
        <w:tc>
          <w:tcPr>
            <w:tcW w:w="2265" w:type="dxa"/>
          </w:tcPr>
          <w:p w14:paraId="32B43EBA" w14:textId="77777777" w:rsidR="00F75EA8" w:rsidRPr="00B162D5" w:rsidRDefault="00F75EA8" w:rsidP="00F75EA8">
            <w:pPr>
              <w:pStyle w:val="TableText"/>
              <w:rPr>
                <w:color w:val="000000"/>
              </w:rPr>
            </w:pPr>
            <w:r w:rsidRPr="00B162D5">
              <w:rPr>
                <w:color w:val="000000"/>
              </w:rPr>
              <w:t>String</w:t>
            </w:r>
          </w:p>
        </w:tc>
        <w:tc>
          <w:tcPr>
            <w:tcW w:w="3851" w:type="dxa"/>
          </w:tcPr>
          <w:p w14:paraId="47D726C2" w14:textId="77777777" w:rsidR="00F75EA8" w:rsidRPr="00B162D5" w:rsidRDefault="00F75EA8" w:rsidP="00F75EA8">
            <w:pPr>
              <w:pStyle w:val="TableText"/>
            </w:pPr>
            <w:r w:rsidRPr="00B162D5">
              <w:t>TimePicker watermark content.</w:t>
            </w:r>
          </w:p>
        </w:tc>
      </w:tr>
    </w:tbl>
    <w:p w14:paraId="4B7EC549" w14:textId="77777777" w:rsidR="00901328" w:rsidRPr="00312B56" w:rsidRDefault="00312B56" w:rsidP="00312B56">
      <w:pPr>
        <w:pStyle w:val="BodyText"/>
      </w:pPr>
      <w:r w:rsidRPr="00312B56">
        <w:t>In all of these, remember the user control view will need to include references to the controls assembly and the user control will need to be contained within an appropriate container control such as a Grid and the row and column set for the control and other display properties overridden such as margins, and width, height, and so forth to control its styling, as required.</w:t>
      </w:r>
    </w:p>
    <w:p w14:paraId="59636DF1" w14:textId="77777777" w:rsidR="00901328" w:rsidRDefault="00E45696" w:rsidP="00E45696">
      <w:pPr>
        <w:pStyle w:val="Caption"/>
      </w:pPr>
      <w:bookmarkStart w:id="78" w:name="_Toc26530803"/>
      <w:r>
        <w:t xml:space="preserve">Figure </w:t>
      </w:r>
      <w:r w:rsidR="00994C09">
        <w:fldChar w:fldCharType="begin"/>
      </w:r>
      <w:r w:rsidR="00994C09">
        <w:instrText xml:space="preserve"> SEQ Figure \* ARABIC </w:instrText>
      </w:r>
      <w:r w:rsidR="00994C09">
        <w:fldChar w:fldCharType="separate"/>
      </w:r>
      <w:r w:rsidR="00616A2E">
        <w:rPr>
          <w:noProof/>
        </w:rPr>
        <w:t>33</w:t>
      </w:r>
      <w:r w:rsidR="00994C09">
        <w:rPr>
          <w:noProof/>
        </w:rPr>
        <w:fldChar w:fldCharType="end"/>
      </w:r>
      <w:r>
        <w:t>:  Code Extract 1</w:t>
      </w:r>
      <w:bookmarkEnd w:id="78"/>
    </w:p>
    <w:p w14:paraId="567D8A05" w14:textId="77777777" w:rsidR="00E45696" w:rsidRPr="00E45696" w:rsidRDefault="00E45696" w:rsidP="00E45696">
      <w:pPr>
        <w:pStyle w:val="Picture"/>
      </w:pPr>
      <w:r>
        <w:rPr>
          <w:noProof/>
        </w:rPr>
        <w:drawing>
          <wp:inline distT="0" distB="0" distL="0" distR="0" wp14:anchorId="5CAD42A4" wp14:editId="7DE285AF">
            <wp:extent cx="5944235" cy="1463040"/>
            <wp:effectExtent l="19050" t="19050" r="18415" b="22860"/>
            <wp:docPr id="98" name="Picture 98" descr="Screenshot of code on a white background with red and blu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4235" cy="1463040"/>
                    </a:xfrm>
                    <a:prstGeom prst="rect">
                      <a:avLst/>
                    </a:prstGeom>
                    <a:noFill/>
                    <a:ln w="12700">
                      <a:solidFill>
                        <a:srgbClr val="0070C0"/>
                      </a:solidFill>
                    </a:ln>
                  </pic:spPr>
                </pic:pic>
              </a:graphicData>
            </a:graphic>
          </wp:inline>
        </w:drawing>
      </w:r>
    </w:p>
    <w:p w14:paraId="2924C8FF" w14:textId="77777777" w:rsidR="007F5EFC" w:rsidRDefault="00E45696" w:rsidP="00E45696">
      <w:pPr>
        <w:pStyle w:val="Caption"/>
      </w:pPr>
      <w:bookmarkStart w:id="79" w:name="_Toc26530804"/>
      <w:r>
        <w:t xml:space="preserve">Figure </w:t>
      </w:r>
      <w:r w:rsidR="00994C09">
        <w:fldChar w:fldCharType="begin"/>
      </w:r>
      <w:r w:rsidR="00994C09">
        <w:instrText xml:space="preserve"> SEQ Figure \* ARABIC </w:instrText>
      </w:r>
      <w:r w:rsidR="00994C09">
        <w:fldChar w:fldCharType="separate"/>
      </w:r>
      <w:r w:rsidR="00616A2E">
        <w:rPr>
          <w:noProof/>
        </w:rPr>
        <w:t>34</w:t>
      </w:r>
      <w:r w:rsidR="00994C09">
        <w:rPr>
          <w:noProof/>
        </w:rPr>
        <w:fldChar w:fldCharType="end"/>
      </w:r>
      <w:r>
        <w:t>:  Code Extract 2</w:t>
      </w:r>
      <w:bookmarkEnd w:id="79"/>
    </w:p>
    <w:p w14:paraId="033F96B0" w14:textId="77777777" w:rsidR="007F5EFC" w:rsidRDefault="004E14B1" w:rsidP="00E45696">
      <w:pPr>
        <w:pStyle w:val="Picture"/>
      </w:pPr>
      <w:r>
        <w:rPr>
          <w:noProof/>
        </w:rPr>
        <w:drawing>
          <wp:inline distT="0" distB="0" distL="0" distR="0" wp14:anchorId="762F914B" wp14:editId="19E5DADE">
            <wp:extent cx="3749260" cy="1787770"/>
            <wp:effectExtent l="19050" t="19050" r="22860" b="22225"/>
            <wp:docPr id="99" name="Picture 99" descr="Screenshot of code on a white background with red and blu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l="11115" t="5588" b="4703"/>
                    <a:stretch/>
                  </pic:blipFill>
                  <pic:spPr bwMode="auto">
                    <a:xfrm>
                      <a:off x="0" y="0"/>
                      <a:ext cx="3750017" cy="1788131"/>
                    </a:xfrm>
                    <a:prstGeom prst="rect">
                      <a:avLst/>
                    </a:prstGeom>
                    <a:noFill/>
                    <a:ln w="12700">
                      <a:solidFill>
                        <a:srgbClr val="0070C0"/>
                      </a:solidFill>
                    </a:ln>
                    <a:extLst>
                      <a:ext uri="{53640926-AAD7-44D8-BBD7-CCE9431645EC}">
                        <a14:shadowObscured xmlns:a14="http://schemas.microsoft.com/office/drawing/2010/main"/>
                      </a:ext>
                    </a:extLst>
                  </pic:spPr>
                </pic:pic>
              </a:graphicData>
            </a:graphic>
          </wp:inline>
        </w:drawing>
      </w:r>
    </w:p>
    <w:p w14:paraId="39848C52" w14:textId="77777777" w:rsidR="00E45696" w:rsidRDefault="009B0BEC" w:rsidP="009B0BEC">
      <w:pPr>
        <w:pStyle w:val="Heading3"/>
      </w:pPr>
      <w:bookmarkStart w:id="80" w:name="_Toc26530662"/>
      <w:r>
        <w:lastRenderedPageBreak/>
        <w:t>Modules</w:t>
      </w:r>
      <w:bookmarkEnd w:id="80"/>
    </w:p>
    <w:p w14:paraId="2D07E9FA" w14:textId="77777777" w:rsidR="009B0BEC" w:rsidRDefault="009B0BEC" w:rsidP="002B4110">
      <w:pPr>
        <w:pStyle w:val="Heading4"/>
      </w:pPr>
      <w:bookmarkStart w:id="81" w:name="_Toc26530663"/>
      <w:r>
        <w:t>CancelAppt</w:t>
      </w:r>
      <w:bookmarkEnd w:id="81"/>
    </w:p>
    <w:p w14:paraId="23A7F18A" w14:textId="77777777" w:rsidR="009B0BEC" w:rsidRDefault="009B0BEC" w:rsidP="009B0BEC">
      <w:pPr>
        <w:pStyle w:val="BodyText"/>
      </w:pPr>
      <w:r>
        <w:t>Code in this section processes an appointment cancellation.</w:t>
      </w:r>
    </w:p>
    <w:p w14:paraId="7CEA0D2D" w14:textId="77777777" w:rsidR="009B0BEC" w:rsidRDefault="009B0BEC" w:rsidP="002B4110">
      <w:pPr>
        <w:pStyle w:val="Heading4"/>
      </w:pPr>
      <w:bookmarkStart w:id="82" w:name="_Toc26530664"/>
      <w:r>
        <w:t>ChangeDivision</w:t>
      </w:r>
      <w:bookmarkEnd w:id="82"/>
    </w:p>
    <w:p w14:paraId="3A087394" w14:textId="77777777" w:rsidR="009B0BEC" w:rsidRDefault="009B0BEC" w:rsidP="009B0BEC">
      <w:pPr>
        <w:pStyle w:val="BodyText"/>
      </w:pPr>
      <w:r>
        <w:t>Code in this section is not enabled in the GUI. It was originally accessible via a currently hidden menu item in the System Menu. Its purpose was to allow users to switch facilities but was never fully functional.</w:t>
      </w:r>
    </w:p>
    <w:p w14:paraId="7146D4E5" w14:textId="77777777" w:rsidR="009B0BEC" w:rsidRDefault="009B0BEC" w:rsidP="002B4110">
      <w:pPr>
        <w:pStyle w:val="Heading4"/>
      </w:pPr>
      <w:bookmarkStart w:id="83" w:name="_Toc26530665"/>
      <w:r>
        <w:t>CheckIn</w:t>
      </w:r>
      <w:bookmarkEnd w:id="83"/>
    </w:p>
    <w:p w14:paraId="4562571E" w14:textId="77777777" w:rsidR="009B0BEC" w:rsidRDefault="009B0BEC" w:rsidP="009B0BEC">
      <w:pPr>
        <w:pStyle w:val="BodyText"/>
      </w:pPr>
      <w:r>
        <w:t>Code in this section processes an appointment check in.</w:t>
      </w:r>
    </w:p>
    <w:p w14:paraId="68B4F289" w14:textId="77777777" w:rsidR="009B0BEC" w:rsidRDefault="009B0BEC" w:rsidP="002B4110">
      <w:pPr>
        <w:pStyle w:val="Heading4"/>
      </w:pPr>
      <w:bookmarkStart w:id="84" w:name="_Toc26530666"/>
      <w:r>
        <w:t>CheckOut</w:t>
      </w:r>
      <w:bookmarkEnd w:id="84"/>
    </w:p>
    <w:p w14:paraId="00C96D68" w14:textId="77777777" w:rsidR="009B0BEC" w:rsidRDefault="009B0BEC" w:rsidP="009B0BEC">
      <w:pPr>
        <w:pStyle w:val="BodyText"/>
      </w:pPr>
      <w:r>
        <w:t>Code in this section processes an appointment check out.</w:t>
      </w:r>
    </w:p>
    <w:p w14:paraId="4A76D704" w14:textId="77777777" w:rsidR="009B0BEC" w:rsidRDefault="009B0BEC" w:rsidP="002B4110">
      <w:pPr>
        <w:pStyle w:val="Heading4"/>
      </w:pPr>
      <w:bookmarkStart w:id="85" w:name="_Toc26530667"/>
      <w:r>
        <w:t>ContactAttempt</w:t>
      </w:r>
      <w:bookmarkEnd w:id="85"/>
    </w:p>
    <w:p w14:paraId="4C23A30C" w14:textId="77777777" w:rsidR="009B0BEC" w:rsidRDefault="009B0BEC" w:rsidP="009B0BEC">
      <w:pPr>
        <w:pStyle w:val="BodyText"/>
      </w:pPr>
      <w:r>
        <w:t>Code in this section is used to record attempts to contact patients by phone or letter. It applies to the patient recall (PtCSch) request type.</w:t>
      </w:r>
    </w:p>
    <w:p w14:paraId="0E32EC90" w14:textId="77777777" w:rsidR="009B0BEC" w:rsidRDefault="009B0BEC" w:rsidP="002B4110">
      <w:pPr>
        <w:pStyle w:val="Heading4"/>
      </w:pPr>
      <w:bookmarkStart w:id="86" w:name="_Toc26530668"/>
      <w:r>
        <w:t>DataAccess</w:t>
      </w:r>
      <w:bookmarkEnd w:id="86"/>
    </w:p>
    <w:p w14:paraId="52AA04B0" w14:textId="77777777" w:rsidR="009B0BEC" w:rsidRDefault="009B0BEC" w:rsidP="009B0BEC">
      <w:pPr>
        <w:pStyle w:val="BodyText"/>
      </w:pPr>
      <w:r>
        <w:t xml:space="preserve">Code in this section connects to VistA </w:t>
      </w:r>
      <w:r w:rsidR="00AD7A63">
        <w:t xml:space="preserve">to get or set </w:t>
      </w:r>
      <w:r>
        <w:t>data via RPC calls.</w:t>
      </w:r>
    </w:p>
    <w:p w14:paraId="5F82AC80" w14:textId="77777777" w:rsidR="009B0BEC" w:rsidRDefault="009B0BEC" w:rsidP="002B4110">
      <w:pPr>
        <w:pStyle w:val="Heading4"/>
      </w:pPr>
      <w:bookmarkStart w:id="87" w:name="_Toc26530669"/>
      <w:r>
        <w:t>ExpandedEntry</w:t>
      </w:r>
      <w:bookmarkEnd w:id="87"/>
    </w:p>
    <w:p w14:paraId="33209F2A" w14:textId="77777777" w:rsidR="009B0BEC" w:rsidRDefault="009B0BEC" w:rsidP="009B0BEC">
      <w:pPr>
        <w:pStyle w:val="BodyText"/>
      </w:pPr>
      <w:r>
        <w:t>Code in this section displays an appointment expanded entry.</w:t>
      </w:r>
    </w:p>
    <w:p w14:paraId="0586E0FC" w14:textId="77777777" w:rsidR="009B0BEC" w:rsidRDefault="009B0BEC" w:rsidP="002B4110">
      <w:pPr>
        <w:pStyle w:val="Heading4"/>
      </w:pPr>
      <w:bookmarkStart w:id="88" w:name="_Toc26530670"/>
      <w:r>
        <w:t>FindAppt</w:t>
      </w:r>
      <w:bookmarkEnd w:id="88"/>
    </w:p>
    <w:p w14:paraId="2271C50B" w14:textId="77777777" w:rsidR="009B0BEC" w:rsidRDefault="009B0BEC" w:rsidP="009B0BEC">
      <w:pPr>
        <w:pStyle w:val="BodyText"/>
      </w:pPr>
      <w:r>
        <w:t>MRTC processes</w:t>
      </w:r>
      <w:r w:rsidR="002B4110">
        <w:t>.</w:t>
      </w:r>
    </w:p>
    <w:p w14:paraId="01A0F1E5" w14:textId="77777777" w:rsidR="009B0BEC" w:rsidRDefault="009B0BEC" w:rsidP="002B4110">
      <w:pPr>
        <w:pStyle w:val="Heading4"/>
      </w:pPr>
      <w:bookmarkStart w:id="89" w:name="_Toc26530671"/>
      <w:r>
        <w:t>Management</w:t>
      </w:r>
      <w:bookmarkEnd w:id="89"/>
    </w:p>
    <w:p w14:paraId="166C88D4" w14:textId="77777777" w:rsidR="009B0BEC" w:rsidRDefault="009B0BEC" w:rsidP="009B0BEC">
      <w:pPr>
        <w:pStyle w:val="BodyText"/>
      </w:pPr>
      <w:r>
        <w:t>Code in this section supports the functions associated with System Tab.</w:t>
      </w:r>
    </w:p>
    <w:p w14:paraId="5CC9EE0E" w14:textId="77777777" w:rsidR="009B0BEC" w:rsidRDefault="009B0BEC" w:rsidP="002B4110">
      <w:pPr>
        <w:pStyle w:val="Heading4"/>
      </w:pPr>
      <w:bookmarkStart w:id="90" w:name="_Toc26530672"/>
      <w:r w:rsidRPr="002B4110">
        <w:t>MarkAsNoShow</w:t>
      </w:r>
      <w:bookmarkEnd w:id="90"/>
    </w:p>
    <w:p w14:paraId="49BE678A" w14:textId="77777777" w:rsidR="009B0BEC" w:rsidRDefault="009B0BEC" w:rsidP="009B0BEC">
      <w:pPr>
        <w:pStyle w:val="BodyText"/>
      </w:pPr>
      <w:r>
        <w:t>Code in this section processes an appointment as a no show.</w:t>
      </w:r>
    </w:p>
    <w:p w14:paraId="2896F034" w14:textId="77777777" w:rsidR="009B0BEC" w:rsidRDefault="009B0BEC" w:rsidP="00437843">
      <w:pPr>
        <w:pStyle w:val="Heading4"/>
      </w:pPr>
      <w:bookmarkStart w:id="91" w:name="_Toc26530673"/>
      <w:r>
        <w:t>Navigation</w:t>
      </w:r>
      <w:bookmarkEnd w:id="91"/>
    </w:p>
    <w:p w14:paraId="4189B0EA" w14:textId="77777777" w:rsidR="009B0BEC" w:rsidRDefault="009B0BEC" w:rsidP="009B0BEC">
      <w:pPr>
        <w:pStyle w:val="BodyText"/>
      </w:pPr>
      <w:r>
        <w:t>Code in this section handles processing for Calendar Navigation Pane and Clinic/Provider Navigation Pane.</w:t>
      </w:r>
    </w:p>
    <w:p w14:paraId="5A54D96C" w14:textId="77777777" w:rsidR="009B0BEC" w:rsidRDefault="009B0BEC" w:rsidP="00C87CF9">
      <w:pPr>
        <w:pStyle w:val="Heading4"/>
      </w:pPr>
      <w:bookmarkStart w:id="92" w:name="_Toc26530674"/>
      <w:r>
        <w:t>PatientAppt</w:t>
      </w:r>
      <w:bookmarkEnd w:id="92"/>
    </w:p>
    <w:p w14:paraId="0425EAF7" w14:textId="77777777" w:rsidR="009B0BEC" w:rsidRDefault="009B0BEC" w:rsidP="009B0BEC">
      <w:pPr>
        <w:pStyle w:val="BodyText"/>
      </w:pPr>
      <w:r>
        <w:t xml:space="preserve">Code in this section processes Appointment Dialog for new </w:t>
      </w:r>
      <w:r w:rsidR="00C87CF9">
        <w:t>appointments,</w:t>
      </w:r>
      <w:r>
        <w:t xml:space="preserve"> walk-in appointments</w:t>
      </w:r>
      <w:r w:rsidR="00C87CF9">
        <w:t xml:space="preserve">, and the </w:t>
      </w:r>
      <w:r>
        <w:t>Disabilities Dialog/Patient’s Eligibility.</w:t>
      </w:r>
    </w:p>
    <w:p w14:paraId="3DB3BA55" w14:textId="77777777" w:rsidR="009B0BEC" w:rsidRDefault="009B0BEC" w:rsidP="00706086">
      <w:pPr>
        <w:pStyle w:val="Heading4"/>
      </w:pPr>
      <w:bookmarkStart w:id="93" w:name="_Toc26530675"/>
      <w:r>
        <w:lastRenderedPageBreak/>
        <w:t>PatientSelection</w:t>
      </w:r>
      <w:bookmarkEnd w:id="93"/>
    </w:p>
    <w:p w14:paraId="330015FD" w14:textId="77777777" w:rsidR="009B0BEC" w:rsidRDefault="009B0BEC" w:rsidP="009B0BEC">
      <w:pPr>
        <w:pStyle w:val="BodyText"/>
      </w:pPr>
      <w:r>
        <w:t>Code in this section supports Patient Information Dialog.</w:t>
      </w:r>
    </w:p>
    <w:p w14:paraId="25584CD9" w14:textId="77777777" w:rsidR="009B0BEC" w:rsidRDefault="009B0BEC" w:rsidP="00706086">
      <w:pPr>
        <w:pStyle w:val="Heading4"/>
      </w:pPr>
      <w:bookmarkStart w:id="94" w:name="_Toc26530676"/>
      <w:r>
        <w:t>Prerequisites</w:t>
      </w:r>
      <w:bookmarkEnd w:id="94"/>
    </w:p>
    <w:p w14:paraId="4788F4AD" w14:textId="77777777" w:rsidR="009B0BEC" w:rsidRDefault="009B0BEC" w:rsidP="009B0BEC">
      <w:pPr>
        <w:pStyle w:val="BodyText"/>
      </w:pPr>
      <w:r>
        <w:t>VA developer code. Launched when select</w:t>
      </w:r>
      <w:r w:rsidR="00706086">
        <w:t xml:space="preserve">ing an </w:t>
      </w:r>
      <w:r>
        <w:t>appointment request.</w:t>
      </w:r>
    </w:p>
    <w:p w14:paraId="6C1F7480" w14:textId="77777777" w:rsidR="009B0BEC" w:rsidRDefault="009B0BEC" w:rsidP="00706086">
      <w:pPr>
        <w:pStyle w:val="Heading4"/>
      </w:pPr>
      <w:bookmarkStart w:id="95" w:name="_Toc26530677"/>
      <w:r>
        <w:t>Reports</w:t>
      </w:r>
      <w:bookmarkEnd w:id="95"/>
    </w:p>
    <w:p w14:paraId="0DC542AC" w14:textId="77777777" w:rsidR="009B0BEC" w:rsidRDefault="009B0BEC" w:rsidP="009B0BEC">
      <w:pPr>
        <w:pStyle w:val="BodyText"/>
      </w:pPr>
      <w:r>
        <w:t>Code in this section supports the functions associated with Reports Tab. It also prints patient letters.</w:t>
      </w:r>
    </w:p>
    <w:p w14:paraId="639B70D0" w14:textId="77777777" w:rsidR="009B0BEC" w:rsidRDefault="009B0BEC" w:rsidP="00706086">
      <w:pPr>
        <w:pStyle w:val="Heading4"/>
      </w:pPr>
      <w:bookmarkStart w:id="96" w:name="_Toc26530678"/>
      <w:r>
        <w:t>ResourceSelection</w:t>
      </w:r>
      <w:bookmarkEnd w:id="96"/>
    </w:p>
    <w:p w14:paraId="5D43BB78" w14:textId="77777777" w:rsidR="009B0BEC" w:rsidRPr="009B0BEC" w:rsidRDefault="009B0BEC" w:rsidP="009B0BEC">
      <w:pPr>
        <w:pStyle w:val="BodyText"/>
      </w:pPr>
      <w:r>
        <w:t xml:space="preserve">The code in this section is not </w:t>
      </w:r>
      <w:r w:rsidR="00706086">
        <w:t>utilized</w:t>
      </w:r>
      <w:r>
        <w:t>.</w:t>
      </w:r>
    </w:p>
    <w:p w14:paraId="0A7BD79E" w14:textId="77777777" w:rsidR="009D1FEA" w:rsidRDefault="009D1FEA" w:rsidP="009D1FEA">
      <w:pPr>
        <w:pStyle w:val="Heading4"/>
      </w:pPr>
      <w:bookmarkStart w:id="97" w:name="_Toc26530679"/>
      <w:r>
        <w:t>Ribbon</w:t>
      </w:r>
      <w:bookmarkEnd w:id="97"/>
    </w:p>
    <w:p w14:paraId="4C0B86E3" w14:textId="77777777" w:rsidR="009D1FEA" w:rsidRDefault="009D1FEA" w:rsidP="009D1FEA">
      <w:pPr>
        <w:pStyle w:val="BodyText"/>
      </w:pPr>
      <w:r>
        <w:t>Code in this section supports the functions associated with:</w:t>
      </w:r>
    </w:p>
    <w:p w14:paraId="71429F09" w14:textId="77777777" w:rsidR="009D1FEA" w:rsidRDefault="009D1FEA" w:rsidP="009D1FEA">
      <w:pPr>
        <w:pStyle w:val="ListNumber"/>
      </w:pPr>
      <w:r>
        <w:t>Ribbon Bar Patient Information</w:t>
      </w:r>
    </w:p>
    <w:p w14:paraId="23DBFDAE" w14:textId="77777777" w:rsidR="009D1FEA" w:rsidRDefault="009D1FEA" w:rsidP="009D1FEA">
      <w:pPr>
        <w:pStyle w:val="ListNumber"/>
      </w:pPr>
      <w:r>
        <w:t>Ribbon Bar Actions Menu</w:t>
      </w:r>
    </w:p>
    <w:p w14:paraId="499FB4C8" w14:textId="77777777" w:rsidR="009D1FEA" w:rsidRDefault="009D1FEA" w:rsidP="009D1FEA">
      <w:pPr>
        <w:pStyle w:val="ListNumber"/>
      </w:pPr>
      <w:r>
        <w:t>Ribbon Bar Arrangements Menu</w:t>
      </w:r>
    </w:p>
    <w:p w14:paraId="0EE73BD2" w14:textId="77777777" w:rsidR="009D1FEA" w:rsidRDefault="009D1FEA" w:rsidP="009D1FEA">
      <w:pPr>
        <w:pStyle w:val="ListNumber"/>
      </w:pPr>
      <w:r>
        <w:t>Pending Appointments</w:t>
      </w:r>
    </w:p>
    <w:p w14:paraId="57EE8EA0" w14:textId="77777777" w:rsidR="009D1FEA" w:rsidRDefault="009D1FEA" w:rsidP="009D1FEA">
      <w:pPr>
        <w:pStyle w:val="ListNumber"/>
      </w:pPr>
      <w:r>
        <w:t>Patient Special Needs/Preferences Window</w:t>
      </w:r>
    </w:p>
    <w:p w14:paraId="75E277D3" w14:textId="77777777" w:rsidR="009D1FEA" w:rsidRDefault="009D1FEA" w:rsidP="009D1FEA">
      <w:pPr>
        <w:pStyle w:val="ListNumber"/>
      </w:pPr>
      <w:r>
        <w:t>Ribbon Bar Tools Menu</w:t>
      </w:r>
    </w:p>
    <w:p w14:paraId="0C1BC27B" w14:textId="77777777" w:rsidR="009D1FEA" w:rsidRDefault="009D1FEA" w:rsidP="009D1FEA">
      <w:pPr>
        <w:pStyle w:val="ListNumber"/>
      </w:pPr>
      <w:r>
        <w:t>User Preferences</w:t>
      </w:r>
    </w:p>
    <w:p w14:paraId="2000A0A8" w14:textId="77777777" w:rsidR="009D1FEA" w:rsidRDefault="009D1FEA" w:rsidP="009D1FEA">
      <w:pPr>
        <w:pStyle w:val="ListNumber"/>
      </w:pPr>
      <w:r>
        <w:t>Appointment Request Dialog</w:t>
      </w:r>
    </w:p>
    <w:p w14:paraId="53201ACE" w14:textId="77777777" w:rsidR="009D1FEA" w:rsidRDefault="009D1FEA" w:rsidP="009D1FEA">
      <w:pPr>
        <w:pStyle w:val="Heading4"/>
      </w:pPr>
      <w:bookmarkStart w:id="98" w:name="_Toc26530680"/>
      <w:r>
        <w:t>Task</w:t>
      </w:r>
      <w:bookmarkEnd w:id="98"/>
    </w:p>
    <w:p w14:paraId="11B13F82" w14:textId="77777777" w:rsidR="009D1FEA" w:rsidRDefault="009D1FEA" w:rsidP="009D1FEA">
      <w:pPr>
        <w:pStyle w:val="BodyText"/>
      </w:pPr>
      <w:r>
        <w:t>Code in this section supports the Calendar Schedule.</w:t>
      </w:r>
    </w:p>
    <w:p w14:paraId="57DE1C91" w14:textId="77777777" w:rsidR="009D1FEA" w:rsidRDefault="009D1FEA" w:rsidP="009D1FEA">
      <w:pPr>
        <w:pStyle w:val="Heading4"/>
      </w:pPr>
      <w:bookmarkStart w:id="99" w:name="_Toc26530681"/>
      <w:r>
        <w:t>UserLogin</w:t>
      </w:r>
      <w:bookmarkEnd w:id="99"/>
    </w:p>
    <w:p w14:paraId="7EFAC54F" w14:textId="77777777" w:rsidR="009D1FEA" w:rsidRDefault="009D1FEA" w:rsidP="009D1FEA">
      <w:pPr>
        <w:pStyle w:val="BodyText"/>
      </w:pPr>
      <w:r>
        <w:t>Code in this section processes the Logon Screen.</w:t>
      </w:r>
    </w:p>
    <w:p w14:paraId="75705158" w14:textId="77777777" w:rsidR="009D1FEA" w:rsidRDefault="009D1FEA" w:rsidP="009D1FEA">
      <w:pPr>
        <w:pStyle w:val="Heading4"/>
      </w:pPr>
      <w:bookmarkStart w:id="100" w:name="_Toc26530682"/>
      <w:r>
        <w:t>VAR</w:t>
      </w:r>
      <w:bookmarkEnd w:id="100"/>
    </w:p>
    <w:p w14:paraId="70EDA1AA" w14:textId="77777777" w:rsidR="00E45696" w:rsidRDefault="009D1FEA" w:rsidP="009D1FEA">
      <w:pPr>
        <w:pStyle w:val="BodyText"/>
      </w:pPr>
      <w:r>
        <w:t xml:space="preserve">Code in this section implements the VAR/VAOS </w:t>
      </w:r>
      <w:r w:rsidR="00266131">
        <w:t xml:space="preserve">button </w:t>
      </w:r>
      <w:r>
        <w:t xml:space="preserve">and the interface </w:t>
      </w:r>
      <w:r w:rsidR="00266131">
        <w:t>with</w:t>
      </w:r>
      <w:r>
        <w:t xml:space="preserve"> the VAR system.</w:t>
      </w:r>
    </w:p>
    <w:p w14:paraId="675FEAF8" w14:textId="77777777" w:rsidR="00BD0D33" w:rsidRDefault="00BD0D33" w:rsidP="00266131">
      <w:pPr>
        <w:pStyle w:val="Heading3"/>
      </w:pPr>
      <w:bookmarkStart w:id="101" w:name="_Toc26530683"/>
      <w:r>
        <w:t>Unit Tests</w:t>
      </w:r>
      <w:bookmarkEnd w:id="101"/>
    </w:p>
    <w:p w14:paraId="65C621CE" w14:textId="77777777" w:rsidR="00BD0D33" w:rsidRDefault="00BD0D33" w:rsidP="00BD0D33">
      <w:pPr>
        <w:pStyle w:val="BodyText"/>
      </w:pPr>
      <w:r>
        <w:t>The code in this section is obsolete.</w:t>
      </w:r>
    </w:p>
    <w:p w14:paraId="7D0BC362" w14:textId="77777777" w:rsidR="00BD0D33" w:rsidRDefault="00BD0D33" w:rsidP="00266131">
      <w:pPr>
        <w:pStyle w:val="Heading3"/>
      </w:pPr>
      <w:bookmarkStart w:id="102" w:name="_Toc26530684"/>
      <w:r>
        <w:t>ClinSchd</w:t>
      </w:r>
      <w:bookmarkEnd w:id="102"/>
    </w:p>
    <w:p w14:paraId="475387DA" w14:textId="77777777" w:rsidR="00BD0D33" w:rsidRDefault="00BD0D33" w:rsidP="00BD0D33">
      <w:pPr>
        <w:pStyle w:val="BodyText"/>
      </w:pPr>
      <w:r>
        <w:t>This section hosts th</w:t>
      </w:r>
      <w:r w:rsidR="00266131">
        <w:t>e</w:t>
      </w:r>
      <w:r>
        <w:t xml:space="preserve"> application</w:t>
      </w:r>
      <w:r w:rsidR="00266131">
        <w:t>, and contains the config file</w:t>
      </w:r>
      <w:r>
        <w:t>. It will only be modified if a new module is added.</w:t>
      </w:r>
    </w:p>
    <w:p w14:paraId="6A8F9CC5" w14:textId="77777777" w:rsidR="00BD0D33" w:rsidRDefault="00BD0D33" w:rsidP="00DA54A4">
      <w:pPr>
        <w:pStyle w:val="Heading3"/>
      </w:pPr>
      <w:bookmarkStart w:id="103" w:name="_Toc26530685"/>
      <w:r>
        <w:lastRenderedPageBreak/>
        <w:t>CreateWebServices</w:t>
      </w:r>
      <w:bookmarkEnd w:id="103"/>
    </w:p>
    <w:p w14:paraId="227E24F5" w14:textId="77777777" w:rsidR="00BD0D33" w:rsidRDefault="00BD0D33" w:rsidP="00BD0D33">
      <w:pPr>
        <w:pStyle w:val="BodyText"/>
      </w:pPr>
      <w:r>
        <w:t>The code in this section is obsolete.</w:t>
      </w:r>
    </w:p>
    <w:p w14:paraId="5C5C9A5A" w14:textId="77777777" w:rsidR="00BD0D33" w:rsidRDefault="00BD0D33" w:rsidP="00DA54A4">
      <w:pPr>
        <w:pStyle w:val="Heading3"/>
      </w:pPr>
      <w:bookmarkStart w:id="104" w:name="_Toc26530686"/>
      <w:r>
        <w:t>InstallerCustomActions</w:t>
      </w:r>
      <w:bookmarkEnd w:id="104"/>
    </w:p>
    <w:p w14:paraId="679A563E" w14:textId="77777777" w:rsidR="00BD0D33" w:rsidRDefault="00BD0D33" w:rsidP="00BD0D33">
      <w:pPr>
        <w:pStyle w:val="BodyText"/>
      </w:pPr>
      <w:r>
        <w:t>The code in this section is used by the installer.</w:t>
      </w:r>
    </w:p>
    <w:p w14:paraId="26EB89C7" w14:textId="77777777" w:rsidR="00BD0D33" w:rsidRDefault="00BD0D33" w:rsidP="00DA54A4">
      <w:pPr>
        <w:pStyle w:val="Heading3"/>
      </w:pPr>
      <w:bookmarkStart w:id="105" w:name="_Toc26530687"/>
      <w:r>
        <w:t>ClinSchedInstaller</w:t>
      </w:r>
      <w:bookmarkEnd w:id="105"/>
    </w:p>
    <w:p w14:paraId="3511576F" w14:textId="77777777" w:rsidR="00BD0D33" w:rsidRDefault="00BD0D33" w:rsidP="00BD0D33">
      <w:pPr>
        <w:pStyle w:val="BodyText"/>
      </w:pPr>
      <w:r>
        <w:t>The code in this section supports creation of a build package.</w:t>
      </w:r>
    </w:p>
    <w:p w14:paraId="75540361" w14:textId="77777777" w:rsidR="00BD0D33" w:rsidRDefault="00BD0D33" w:rsidP="00DA54A4">
      <w:pPr>
        <w:pStyle w:val="Heading3"/>
      </w:pPr>
      <w:bookmarkStart w:id="106" w:name="_Toc26530688"/>
      <w:r>
        <w:t>VARMobileAppMockup</w:t>
      </w:r>
      <w:bookmarkEnd w:id="106"/>
    </w:p>
    <w:p w14:paraId="33129A13" w14:textId="77777777" w:rsidR="00E45696" w:rsidRDefault="00BD0D33" w:rsidP="00BD0D33">
      <w:pPr>
        <w:pStyle w:val="BodyText"/>
      </w:pPr>
      <w:r>
        <w:t xml:space="preserve">The code in this section is a testing app to simulate a Veteran entering </w:t>
      </w:r>
      <w:r w:rsidR="00DA54A4">
        <w:t xml:space="preserve">a </w:t>
      </w:r>
      <w:r>
        <w:t>mobile request.</w:t>
      </w:r>
    </w:p>
    <w:p w14:paraId="6BAD8BDD" w14:textId="77777777" w:rsidR="00E1020B" w:rsidRDefault="00E1020B" w:rsidP="00E1020B">
      <w:pPr>
        <w:pStyle w:val="Heading3"/>
      </w:pPr>
      <w:bookmarkStart w:id="107" w:name="_Toc26530689"/>
      <w:r>
        <w:t>Web Services</w:t>
      </w:r>
      <w:bookmarkEnd w:id="107"/>
    </w:p>
    <w:p w14:paraId="7BDB89A1" w14:textId="77777777" w:rsidR="00E1020B" w:rsidRDefault="00E1020B" w:rsidP="00E1020B">
      <w:pPr>
        <w:pStyle w:val="Heading4"/>
      </w:pPr>
      <w:bookmarkStart w:id="108" w:name="_Toc26530690"/>
      <w:r>
        <w:t>VSE_VAR_Client</w:t>
      </w:r>
      <w:bookmarkEnd w:id="108"/>
    </w:p>
    <w:p w14:paraId="303BD881" w14:textId="77777777" w:rsidR="00E1020B" w:rsidRDefault="00E1020B" w:rsidP="00E1020B">
      <w:pPr>
        <w:pStyle w:val="BodyText"/>
      </w:pPr>
      <w:r>
        <w:t>The code in this section is an app to test web service connectivity.</w:t>
      </w:r>
    </w:p>
    <w:p w14:paraId="02ED9FD0" w14:textId="77777777" w:rsidR="00E1020B" w:rsidRDefault="00E1020B" w:rsidP="00E1020B">
      <w:pPr>
        <w:pStyle w:val="Heading4"/>
      </w:pPr>
      <w:bookmarkStart w:id="109" w:name="_Toc26530691"/>
      <w:r>
        <w:t>VSE_VAR_DataAccessService</w:t>
      </w:r>
      <w:bookmarkEnd w:id="109"/>
    </w:p>
    <w:p w14:paraId="7118A4F5" w14:textId="77777777" w:rsidR="00E1020B" w:rsidRDefault="00E1020B" w:rsidP="00E1020B">
      <w:pPr>
        <w:pStyle w:val="BodyText"/>
      </w:pPr>
      <w:r>
        <w:t>The code in this section provides the WCF VSE_VAR_Service web services to access the VAOS\VAR Oracle database.</w:t>
      </w:r>
    </w:p>
    <w:p w14:paraId="597D4643" w14:textId="77777777" w:rsidR="00E1020B" w:rsidRDefault="00E1020B" w:rsidP="00E1020B">
      <w:pPr>
        <w:pStyle w:val="Heading4"/>
      </w:pPr>
      <w:bookmarkStart w:id="110" w:name="_Toc26530692"/>
      <w:r>
        <w:t>VSE_VAR_Service</w:t>
      </w:r>
      <w:bookmarkEnd w:id="110"/>
    </w:p>
    <w:p w14:paraId="35FD6177" w14:textId="77777777" w:rsidR="00E1020B" w:rsidRDefault="00E1020B" w:rsidP="00E1020B">
      <w:pPr>
        <w:pStyle w:val="BodyText"/>
      </w:pPr>
      <w:r>
        <w:t>The code in this section encompasses the WCF VSE_VAR_Service.</w:t>
      </w:r>
    </w:p>
    <w:p w14:paraId="5490E600" w14:textId="77777777" w:rsidR="00E1020B" w:rsidRDefault="00E1020B" w:rsidP="00E1020B">
      <w:pPr>
        <w:pStyle w:val="Heading4"/>
      </w:pPr>
      <w:bookmarkStart w:id="111" w:name="_Toc26530693"/>
      <w:r>
        <w:t>VSE_VAR_Service_Interfaces</w:t>
      </w:r>
      <w:bookmarkEnd w:id="111"/>
    </w:p>
    <w:p w14:paraId="55D46AAF" w14:textId="77777777" w:rsidR="00E1020B" w:rsidRDefault="00E1020B" w:rsidP="00E1020B">
      <w:pPr>
        <w:pStyle w:val="BodyText"/>
      </w:pPr>
      <w:r>
        <w:t>Web service interface/contracts (description of data to be transmitted between server and client). The .dll created in this project MUST be included in any client that will communicate with the VSE_VAR_Service web service.</w:t>
      </w:r>
    </w:p>
    <w:p w14:paraId="510DAFDD" w14:textId="77777777" w:rsidR="00E1020B" w:rsidRDefault="00E1020B" w:rsidP="00E1020B">
      <w:pPr>
        <w:pStyle w:val="Heading4"/>
      </w:pPr>
      <w:bookmarkStart w:id="112" w:name="_Toc26530694"/>
      <w:r>
        <w:t>VSE_VAR_ServiceConsoleHost</w:t>
      </w:r>
      <w:bookmarkEnd w:id="112"/>
    </w:p>
    <w:p w14:paraId="15208788" w14:textId="77777777" w:rsidR="00E1020B" w:rsidRDefault="00E1020B" w:rsidP="00E1020B">
      <w:pPr>
        <w:pStyle w:val="BodyText"/>
      </w:pPr>
      <w:r>
        <w:t>Used in testing to run the WCF service in a console.</w:t>
      </w:r>
    </w:p>
    <w:p w14:paraId="1BFC2282" w14:textId="77777777" w:rsidR="00E1020B" w:rsidRDefault="00E1020B" w:rsidP="00E1020B">
      <w:pPr>
        <w:pStyle w:val="Heading4"/>
      </w:pPr>
      <w:bookmarkStart w:id="113" w:name="_Toc26530695"/>
      <w:r>
        <w:t>VSE_VAR_TestClient</w:t>
      </w:r>
      <w:bookmarkEnd w:id="113"/>
    </w:p>
    <w:p w14:paraId="32C48E40" w14:textId="77777777" w:rsidR="00E45696" w:rsidRDefault="00E1020B" w:rsidP="00E1020B">
      <w:pPr>
        <w:pStyle w:val="BodyText"/>
      </w:pPr>
      <w:r>
        <w:t>Test app to simulate VSE activities for VAR.</w:t>
      </w:r>
    </w:p>
    <w:p w14:paraId="3991E97E" w14:textId="77777777" w:rsidR="000B149A" w:rsidRDefault="000B149A" w:rsidP="000B149A">
      <w:pPr>
        <w:pStyle w:val="Heading2"/>
      </w:pPr>
      <w:bookmarkStart w:id="114" w:name="_Toc26530696"/>
      <w:r>
        <w:t>Structure of Code Modules</w:t>
      </w:r>
      <w:bookmarkEnd w:id="114"/>
    </w:p>
    <w:p w14:paraId="2DB7621D" w14:textId="77777777" w:rsidR="000B149A" w:rsidRDefault="000B149A" w:rsidP="000B149A">
      <w:pPr>
        <w:pStyle w:val="BodyText"/>
      </w:pPr>
      <w:r>
        <w:t xml:space="preserve">A module project contains a VSE </w:t>
      </w:r>
      <w:r w:rsidR="0009761D">
        <w:t>.</w:t>
      </w:r>
      <w:r>
        <w:t xml:space="preserve">dll assembly and should contain a specific set of functionalities. Apart from some core modules, properly executed modules should be able to be removed from VSE </w:t>
      </w:r>
      <w:r w:rsidR="0009761D">
        <w:t>without affecting the ability to run the application</w:t>
      </w:r>
      <w:r>
        <w:t>.</w:t>
      </w:r>
    </w:p>
    <w:p w14:paraId="6F3BB61E" w14:textId="77777777" w:rsidR="000B149A" w:rsidRDefault="000B149A" w:rsidP="000B149A">
      <w:pPr>
        <w:pStyle w:val="BodyText"/>
      </w:pPr>
      <w:r>
        <w:t xml:space="preserve">A module contains code to register classes with the Unity </w:t>
      </w:r>
      <w:r w:rsidR="00F2228E">
        <w:t xml:space="preserve">Dependency Injection </w:t>
      </w:r>
      <w:r>
        <w:t>(DI) engine, event subscriptions for the Event Aggregator</w:t>
      </w:r>
      <w:r w:rsidR="00F2228E">
        <w:t>,</w:t>
      </w:r>
      <w:r>
        <w:t xml:space="preserve"> and the code to execute specific functionalities.</w:t>
      </w:r>
    </w:p>
    <w:p w14:paraId="60C696F4" w14:textId="77777777" w:rsidR="000B149A" w:rsidRDefault="000B149A" w:rsidP="000B149A">
      <w:pPr>
        <w:pStyle w:val="Heading3"/>
      </w:pPr>
      <w:bookmarkStart w:id="115" w:name="_Toc26530697"/>
      <w:r>
        <w:lastRenderedPageBreak/>
        <w:t>Module Project</w:t>
      </w:r>
      <w:bookmarkEnd w:id="115"/>
    </w:p>
    <w:p w14:paraId="3D9A0ACC" w14:textId="3D8141D5" w:rsidR="00E45696" w:rsidRDefault="000B149A" w:rsidP="000B149A">
      <w:pPr>
        <w:pStyle w:val="BodyText"/>
      </w:pPr>
      <w:r>
        <w:t>A module contains a module class, one or more controllers, one or more services</w:t>
      </w:r>
      <w:r w:rsidR="00F503C0">
        <w:t xml:space="preserve"> and</w:t>
      </w:r>
      <w:r>
        <w:t xml:space="preserve"> views, view models</w:t>
      </w:r>
      <w:r w:rsidR="00F503C0">
        <w:t>,</w:t>
      </w:r>
      <w:r>
        <w:t xml:space="preserve"> and possibly models to implement the module functionality. A typical module project might look like</w:t>
      </w:r>
      <w:r w:rsidR="00F503C0">
        <w:t xml:space="preserve"> </w:t>
      </w:r>
      <w:r w:rsidR="00252962" w:rsidRPr="00252962">
        <w:rPr>
          <w:rStyle w:val="Cross-Reference"/>
        </w:rPr>
        <w:fldChar w:fldCharType="begin"/>
      </w:r>
      <w:r w:rsidR="00252962" w:rsidRPr="00252962">
        <w:rPr>
          <w:rStyle w:val="Cross-Reference"/>
        </w:rPr>
        <w:instrText xml:space="preserve"> REF _Ref26190909 \h </w:instrText>
      </w:r>
      <w:r w:rsidR="00252962">
        <w:rPr>
          <w:rStyle w:val="Cross-Reference"/>
        </w:rPr>
        <w:instrText xml:space="preserve"> \* MERGEFORMAT </w:instrText>
      </w:r>
      <w:r w:rsidR="00252962" w:rsidRPr="00252962">
        <w:rPr>
          <w:rStyle w:val="Cross-Reference"/>
        </w:rPr>
      </w:r>
      <w:r w:rsidR="00252962" w:rsidRPr="00252962">
        <w:rPr>
          <w:rStyle w:val="Cross-Reference"/>
        </w:rPr>
        <w:fldChar w:fldCharType="separate"/>
      </w:r>
      <w:r w:rsidR="00252962" w:rsidRPr="00252962">
        <w:rPr>
          <w:rStyle w:val="Cross-Reference"/>
        </w:rPr>
        <w:t>Table 2</w:t>
      </w:r>
      <w:r w:rsidR="00252962" w:rsidRPr="00252962">
        <w:rPr>
          <w:rStyle w:val="Cross-Reference"/>
        </w:rPr>
        <w:fldChar w:fldCharType="end"/>
      </w:r>
      <w:r w:rsidR="00F503C0">
        <w:t>.</w:t>
      </w:r>
    </w:p>
    <w:p w14:paraId="599D0D1F" w14:textId="1C3A4DC4" w:rsidR="00E45696" w:rsidRDefault="004D0281" w:rsidP="004D0281">
      <w:pPr>
        <w:pStyle w:val="Caption"/>
      </w:pPr>
      <w:bookmarkStart w:id="116" w:name="_Ref26190909"/>
      <w:bookmarkStart w:id="117" w:name="_Toc26530818"/>
      <w:r>
        <w:t xml:space="preserve">Table </w:t>
      </w:r>
      <w:r w:rsidR="00994C09">
        <w:fldChar w:fldCharType="begin"/>
      </w:r>
      <w:r w:rsidR="00994C09">
        <w:instrText xml:space="preserve"> SEQ Table \* ARABIC </w:instrText>
      </w:r>
      <w:r w:rsidR="00994C09">
        <w:fldChar w:fldCharType="separate"/>
      </w:r>
      <w:r w:rsidR="003159D3">
        <w:rPr>
          <w:noProof/>
        </w:rPr>
        <w:t>2</w:t>
      </w:r>
      <w:r w:rsidR="00994C09">
        <w:rPr>
          <w:noProof/>
        </w:rPr>
        <w:fldChar w:fldCharType="end"/>
      </w:r>
      <w:bookmarkEnd w:id="116"/>
      <w:r w:rsidR="00F503C0">
        <w:t xml:space="preserve">:  </w:t>
      </w:r>
      <w:r w:rsidR="008056A1">
        <w:t>Module Project</w:t>
      </w:r>
      <w:bookmarkEnd w:id="117"/>
    </w:p>
    <w:tbl>
      <w:tblPr>
        <w:tblStyle w:val="TableGrid"/>
        <w:tblW w:w="9540" w:type="dxa"/>
        <w:tblInd w:w="355" w:type="dxa"/>
        <w:tblLook w:val="04A0" w:firstRow="1" w:lastRow="0" w:firstColumn="1" w:lastColumn="0" w:noHBand="0" w:noVBand="1"/>
        <w:tblCaption w:val="ClinSchdModules"/>
        <w:tblDescription w:val="SIngle column and row table listing the verbiage for the ClinSchdModules"/>
      </w:tblPr>
      <w:tblGrid>
        <w:gridCol w:w="9540"/>
      </w:tblGrid>
      <w:tr w:rsidR="00C81B0A" w14:paraId="6891BFB3" w14:textId="77777777" w:rsidTr="00903D6C">
        <w:tc>
          <w:tcPr>
            <w:tcW w:w="9540" w:type="dxa"/>
          </w:tcPr>
          <w:p w14:paraId="790D565E" w14:textId="77777777" w:rsidR="00C81B0A" w:rsidRDefault="00C81B0A" w:rsidP="00903D6C">
            <w:bookmarkStart w:id="118" w:name="_Hlk25569291"/>
            <w:r>
              <w:t>ClinSchd.Modules. &lt;%Module Name%&gt;</w:t>
            </w:r>
          </w:p>
          <w:p w14:paraId="0FB75ADF" w14:textId="77777777" w:rsidR="00C81B0A" w:rsidRDefault="00C81B0A" w:rsidP="00903D6C">
            <w:r>
              <w:t xml:space="preserve">    Properties</w:t>
            </w:r>
          </w:p>
          <w:p w14:paraId="0825E745" w14:textId="77777777" w:rsidR="00C81B0A" w:rsidRDefault="00C81B0A" w:rsidP="00903D6C">
            <w:r>
              <w:t xml:space="preserve">    References</w:t>
            </w:r>
          </w:p>
          <w:p w14:paraId="3125F5C5" w14:textId="77777777" w:rsidR="00C81B0A" w:rsidRDefault="00C81B0A" w:rsidP="00903D6C">
            <w:r>
              <w:t xml:space="preserve">    &lt;%Module Name%&gt;</w:t>
            </w:r>
          </w:p>
          <w:p w14:paraId="185246C8" w14:textId="77777777" w:rsidR="00C81B0A" w:rsidRDefault="00C81B0A" w:rsidP="00903D6C">
            <w:r>
              <w:t xml:space="preserve">        I&lt;%Module Name%&gt;PresentationModel.cs</w:t>
            </w:r>
          </w:p>
          <w:p w14:paraId="277233AF" w14:textId="77777777" w:rsidR="00C81B0A" w:rsidRDefault="00C81B0A" w:rsidP="00903D6C">
            <w:r>
              <w:t xml:space="preserve">        I&lt;%Module Name%&gt;View.cs</w:t>
            </w:r>
          </w:p>
          <w:p w14:paraId="63358FEC" w14:textId="77777777" w:rsidR="00C81B0A" w:rsidRDefault="00C81B0A" w:rsidP="00903D6C">
            <w:r>
              <w:t xml:space="preserve">        &lt;%Module Name%&gt;View.xaml</w:t>
            </w:r>
          </w:p>
          <w:p w14:paraId="18DF384A" w14:textId="77777777" w:rsidR="00C81B0A" w:rsidRDefault="00C81B0A" w:rsidP="00903D6C">
            <w:r>
              <w:t xml:space="preserve">        &lt;%Module Name%&gt;View.xaml.cs</w:t>
            </w:r>
          </w:p>
          <w:p w14:paraId="467F2368" w14:textId="77777777" w:rsidR="00C81B0A" w:rsidRDefault="00C81B0A" w:rsidP="00903D6C">
            <w:r>
              <w:t xml:space="preserve">        &lt;%Module Name%&gt;PresentationModel.cs</w:t>
            </w:r>
          </w:p>
          <w:p w14:paraId="167E3349" w14:textId="77777777" w:rsidR="00C81B0A" w:rsidRDefault="00C81B0A" w:rsidP="00903D6C">
            <w:r>
              <w:t xml:space="preserve">    Controllers</w:t>
            </w:r>
          </w:p>
          <w:p w14:paraId="02823D95" w14:textId="77777777" w:rsidR="00C81B0A" w:rsidRDefault="00C81B0A" w:rsidP="00903D6C">
            <w:r>
              <w:t xml:space="preserve">        I&lt;%Module Name%&gt;Controller.cs</w:t>
            </w:r>
          </w:p>
          <w:p w14:paraId="59812A3C" w14:textId="77777777" w:rsidR="00C81B0A" w:rsidRDefault="00C81B0A" w:rsidP="00903D6C">
            <w:r>
              <w:t xml:space="preserve">        &lt;%Module Name%&gt;Controller.cs</w:t>
            </w:r>
          </w:p>
          <w:p w14:paraId="4B3E26FA" w14:textId="77777777" w:rsidR="00C81B0A" w:rsidRDefault="00C81B0A" w:rsidP="00903D6C">
            <w:r>
              <w:t xml:space="preserve">    Services</w:t>
            </w:r>
          </w:p>
          <w:p w14:paraId="2A6A13DF" w14:textId="77777777" w:rsidR="00C81B0A" w:rsidRDefault="00C81B0A" w:rsidP="00903D6C">
            <w:r>
              <w:t xml:space="preserve">        I&lt;%Module Name%&gt;Service.cs</w:t>
            </w:r>
          </w:p>
          <w:p w14:paraId="42891DB1" w14:textId="77777777" w:rsidR="00C81B0A" w:rsidRDefault="00C81B0A" w:rsidP="00903D6C">
            <w:r>
              <w:t xml:space="preserve">        &lt;%Module Name%&gt;Service.cs</w:t>
            </w:r>
          </w:p>
          <w:p w14:paraId="2144D450" w14:textId="77777777" w:rsidR="00C81B0A" w:rsidRDefault="00C81B0A" w:rsidP="00903D6C">
            <w:r>
              <w:t xml:space="preserve">    &lt;%Module Name%&gt;Module.cs</w:t>
            </w:r>
          </w:p>
        </w:tc>
      </w:tr>
    </w:tbl>
    <w:p w14:paraId="3A743089" w14:textId="77777777" w:rsidR="001F0242" w:rsidRDefault="001F0242" w:rsidP="001F0242">
      <w:pPr>
        <w:pStyle w:val="Heading3"/>
      </w:pPr>
      <w:bookmarkStart w:id="119" w:name="_Toc26530698"/>
      <w:bookmarkEnd w:id="118"/>
      <w:r>
        <w:t>Module Class</w:t>
      </w:r>
      <w:bookmarkEnd w:id="119"/>
    </w:p>
    <w:p w14:paraId="1676D0F0" w14:textId="1AD1FCA5" w:rsidR="00E45696" w:rsidRDefault="001F0242" w:rsidP="001F0242">
      <w:pPr>
        <w:pStyle w:val="BodyText"/>
      </w:pPr>
      <w:r>
        <w:t xml:space="preserve">The module class must implement IModule and contains code to register module classes and interfaces with the Unity DI engine. The class instantiates all controllers and performs any other initialization functions required for the module to execute. The module class is typically named &lt;%Module Name%&gt;Module.cs and is in the root folder of the module project. The class should also implement a constructor that includes parameters for IUnityContainer and IEventAggregator. A typical module class can be seen in </w:t>
      </w:r>
      <w:r w:rsidR="00252962" w:rsidRPr="00252962">
        <w:rPr>
          <w:rStyle w:val="Cross-Reference"/>
        </w:rPr>
        <w:fldChar w:fldCharType="begin"/>
      </w:r>
      <w:r w:rsidR="00252962" w:rsidRPr="00252962">
        <w:rPr>
          <w:rStyle w:val="Cross-Reference"/>
        </w:rPr>
        <w:instrText xml:space="preserve"> REF _Ref26190896 \h </w:instrText>
      </w:r>
      <w:r w:rsidR="00252962">
        <w:rPr>
          <w:rStyle w:val="Cross-Reference"/>
        </w:rPr>
        <w:instrText xml:space="preserve"> \* MERGEFORMAT </w:instrText>
      </w:r>
      <w:r w:rsidR="00252962" w:rsidRPr="00252962">
        <w:rPr>
          <w:rStyle w:val="Cross-Reference"/>
        </w:rPr>
      </w:r>
      <w:r w:rsidR="00252962" w:rsidRPr="00252962">
        <w:rPr>
          <w:rStyle w:val="Cross-Reference"/>
        </w:rPr>
        <w:fldChar w:fldCharType="separate"/>
      </w:r>
      <w:r w:rsidR="00252962" w:rsidRPr="00252962">
        <w:rPr>
          <w:rStyle w:val="Cross-Reference"/>
        </w:rPr>
        <w:t>Table 3</w:t>
      </w:r>
      <w:r w:rsidR="00252962" w:rsidRPr="00252962">
        <w:rPr>
          <w:rStyle w:val="Cross-Reference"/>
        </w:rPr>
        <w:fldChar w:fldCharType="end"/>
      </w:r>
      <w:r>
        <w:t>.</w:t>
      </w:r>
    </w:p>
    <w:p w14:paraId="673A4081" w14:textId="671DDD21" w:rsidR="001F0242" w:rsidRDefault="00793370" w:rsidP="00793370">
      <w:pPr>
        <w:pStyle w:val="Caption"/>
      </w:pPr>
      <w:bookmarkStart w:id="120" w:name="_Ref26190896"/>
      <w:bookmarkStart w:id="121" w:name="_Toc26530819"/>
      <w:r>
        <w:t xml:space="preserve">Table </w:t>
      </w:r>
      <w:r w:rsidR="00994C09">
        <w:fldChar w:fldCharType="begin"/>
      </w:r>
      <w:r w:rsidR="00994C09">
        <w:instrText xml:space="preserve"> SEQ Table \* ARABIC </w:instrText>
      </w:r>
      <w:r w:rsidR="00994C09">
        <w:fldChar w:fldCharType="separate"/>
      </w:r>
      <w:r w:rsidR="003159D3">
        <w:rPr>
          <w:noProof/>
        </w:rPr>
        <w:t>3</w:t>
      </w:r>
      <w:r w:rsidR="00994C09">
        <w:rPr>
          <w:noProof/>
        </w:rPr>
        <w:fldChar w:fldCharType="end"/>
      </w:r>
      <w:bookmarkEnd w:id="120"/>
      <w:r w:rsidR="001F0242">
        <w:t>:  Module Class</w:t>
      </w:r>
      <w:bookmarkEnd w:id="121"/>
    </w:p>
    <w:tbl>
      <w:tblPr>
        <w:tblStyle w:val="TableGrid"/>
        <w:tblW w:w="9540" w:type="dxa"/>
        <w:tblInd w:w="355" w:type="dxa"/>
        <w:tblLook w:val="04A0" w:firstRow="1" w:lastRow="0" w:firstColumn="1" w:lastColumn="0" w:noHBand="0" w:noVBand="1"/>
        <w:tblCaption w:val="Module Class"/>
        <w:tblDescription w:val="Single row and column table with Module Class verbiage."/>
      </w:tblPr>
      <w:tblGrid>
        <w:gridCol w:w="9540"/>
      </w:tblGrid>
      <w:tr w:rsidR="00793370" w14:paraId="53BCC787" w14:textId="77777777" w:rsidTr="00903D6C">
        <w:tc>
          <w:tcPr>
            <w:tcW w:w="9540" w:type="dxa"/>
          </w:tcPr>
          <w:p w14:paraId="40C99358" w14:textId="77777777" w:rsidR="00793370" w:rsidRDefault="00793370" w:rsidP="00903D6C">
            <w:bookmarkStart w:id="122" w:name="_Hlk25569978"/>
            <w:r>
              <w:t>using Microsoft.Practices.Composite.Modularity;</w:t>
            </w:r>
          </w:p>
          <w:p w14:paraId="102661D3" w14:textId="77777777" w:rsidR="00793370" w:rsidRDefault="00793370" w:rsidP="00903D6C">
            <w:r>
              <w:t>using Microsoft.Practices. Unity;</w:t>
            </w:r>
          </w:p>
          <w:p w14:paraId="2B83A0BD" w14:textId="77777777" w:rsidR="00793370" w:rsidRDefault="00793370" w:rsidP="00903D6C">
            <w:r>
              <w:t>using Microsoft.Practices.Composite.Events;</w:t>
            </w:r>
          </w:p>
          <w:p w14:paraId="73BA3844" w14:textId="77777777" w:rsidR="00793370" w:rsidRDefault="00793370" w:rsidP="00903D6C">
            <w:r>
              <w:t>using Microsoft.Practices.Composite.Presentation.Events;</w:t>
            </w:r>
          </w:p>
          <w:p w14:paraId="4A0D7F17" w14:textId="77777777" w:rsidR="00793370" w:rsidRDefault="00793370" w:rsidP="00903D6C"/>
          <w:p w14:paraId="02D16EE6" w14:textId="77777777" w:rsidR="00793370" w:rsidRDefault="00793370" w:rsidP="00903D6C">
            <w:r>
              <w:t>using ClinSchd.Infrastructure;</w:t>
            </w:r>
          </w:p>
          <w:p w14:paraId="3798235B" w14:textId="77777777" w:rsidR="00793370" w:rsidRDefault="00793370" w:rsidP="00903D6C">
            <w:r>
              <w:t>using ClinSchd.Infrastructure.Models;</w:t>
            </w:r>
          </w:p>
          <w:p w14:paraId="62911D92" w14:textId="77777777" w:rsidR="00793370" w:rsidRDefault="00793370" w:rsidP="00903D6C">
            <w:r>
              <w:t>using ClinSchd.Infrastructure.Interfaces;</w:t>
            </w:r>
          </w:p>
          <w:p w14:paraId="74284DC4" w14:textId="77777777" w:rsidR="00793370" w:rsidRDefault="00793370" w:rsidP="00903D6C">
            <w:r>
              <w:t>using ClinSchd.Modules.&lt;%Module Name%&gt;;</w:t>
            </w:r>
          </w:p>
          <w:p w14:paraId="493C4F57" w14:textId="77777777" w:rsidR="00793370" w:rsidRDefault="00793370" w:rsidP="00903D6C">
            <w:r>
              <w:t>using ClinSchd.Modules.&lt;%Module Name%&gt;.Controllers;</w:t>
            </w:r>
          </w:p>
          <w:p w14:paraId="29BC8F41" w14:textId="77777777" w:rsidR="00793370" w:rsidRDefault="00793370" w:rsidP="00903D6C"/>
          <w:p w14:paraId="41D07180" w14:textId="77777777" w:rsidR="00793370" w:rsidRDefault="00793370" w:rsidP="00903D6C">
            <w:r>
              <w:t>namespace ClinSchd.Modules.&lt;%Module Name%&gt;</w:t>
            </w:r>
          </w:p>
          <w:p w14:paraId="749F20E0" w14:textId="77777777" w:rsidR="00793370" w:rsidRDefault="00793370" w:rsidP="00903D6C">
            <w:r>
              <w:t>{</w:t>
            </w:r>
          </w:p>
          <w:p w14:paraId="17BD285D" w14:textId="77777777" w:rsidR="00793370" w:rsidRDefault="00793370" w:rsidP="00903D6C">
            <w:r>
              <w:lastRenderedPageBreak/>
              <w:t xml:space="preserve">    public class &lt;%Module Name%&gt; : IModule</w:t>
            </w:r>
          </w:p>
          <w:p w14:paraId="4EC23C58" w14:textId="77777777" w:rsidR="00793370" w:rsidRDefault="00793370" w:rsidP="00903D6C">
            <w:r>
              <w:t xml:space="preserve">    {</w:t>
            </w:r>
          </w:p>
          <w:p w14:paraId="0C91DD87" w14:textId="77777777" w:rsidR="00793370" w:rsidRDefault="00793370" w:rsidP="00903D6C">
            <w:r>
              <w:t xml:space="preserve">        private readonly IUnityContainer _container;</w:t>
            </w:r>
          </w:p>
          <w:p w14:paraId="52EC4A8D" w14:textId="77777777" w:rsidR="00793370" w:rsidRDefault="00793370" w:rsidP="00903D6C">
            <w:r>
              <w:t xml:space="preserve">        private readonly IEventAggregator _eventAggregator;</w:t>
            </w:r>
          </w:p>
          <w:p w14:paraId="4DF4DA24" w14:textId="77777777" w:rsidR="00793370" w:rsidRDefault="00793370" w:rsidP="00903D6C">
            <w:r>
              <w:t xml:space="preserve">        private I&lt;%Module Name%&gt;Controller _controller;</w:t>
            </w:r>
          </w:p>
          <w:p w14:paraId="45616587" w14:textId="77777777" w:rsidR="00793370" w:rsidRDefault="00793370" w:rsidP="00903D6C"/>
          <w:p w14:paraId="4480CCB3" w14:textId="77777777" w:rsidR="00793370" w:rsidRDefault="00793370" w:rsidP="00903D6C">
            <w:r>
              <w:t xml:space="preserve">        public &lt;%Module Name%&gt;Module (IUnityContainer container, IEventAggregator eventAggregator)</w:t>
            </w:r>
          </w:p>
          <w:p w14:paraId="1C39D502" w14:textId="77777777" w:rsidR="00793370" w:rsidRDefault="00793370" w:rsidP="00903D6C">
            <w:r>
              <w:t xml:space="preserve">        {</w:t>
            </w:r>
          </w:p>
          <w:p w14:paraId="71AD695E" w14:textId="77777777" w:rsidR="00793370" w:rsidRDefault="00793370" w:rsidP="00903D6C">
            <w:r>
              <w:t xml:space="preserve">            _container = container;</w:t>
            </w:r>
          </w:p>
          <w:p w14:paraId="24B02B78" w14:textId="77777777" w:rsidR="00793370" w:rsidRDefault="00793370" w:rsidP="00903D6C">
            <w:r>
              <w:t xml:space="preserve">            _eventAggregator = eventAggregator;</w:t>
            </w:r>
          </w:p>
          <w:p w14:paraId="158058DD" w14:textId="77777777" w:rsidR="00793370" w:rsidRDefault="00793370" w:rsidP="00903D6C">
            <w:r>
              <w:t xml:space="preserve">        }</w:t>
            </w:r>
          </w:p>
          <w:p w14:paraId="77DDC796" w14:textId="77777777" w:rsidR="00793370" w:rsidRDefault="00793370" w:rsidP="00903D6C"/>
          <w:p w14:paraId="123EB344" w14:textId="77777777" w:rsidR="00793370" w:rsidRDefault="00793370" w:rsidP="00903D6C">
            <w:r>
              <w:t xml:space="preserve">        public void Initialize()</w:t>
            </w:r>
          </w:p>
          <w:p w14:paraId="0A6FEF3B" w14:textId="77777777" w:rsidR="00793370" w:rsidRDefault="00793370" w:rsidP="00903D6C">
            <w:r>
              <w:t xml:space="preserve">        {</w:t>
            </w:r>
          </w:p>
          <w:p w14:paraId="03394E67" w14:textId="77777777" w:rsidR="00793370" w:rsidRDefault="00793370" w:rsidP="00903D6C">
            <w:r>
              <w:t xml:space="preserve">            RegisterViewsAndServices();</w:t>
            </w:r>
          </w:p>
          <w:p w14:paraId="48818016" w14:textId="77777777" w:rsidR="00793370" w:rsidRDefault="00793370" w:rsidP="00903D6C">
            <w:r>
              <w:t xml:space="preserve">             /* Create any controllers */</w:t>
            </w:r>
          </w:p>
          <w:p w14:paraId="2B1BAE74" w14:textId="77777777" w:rsidR="00793370" w:rsidRDefault="00793370" w:rsidP="00903D6C">
            <w:r>
              <w:t xml:space="preserve">            _controller = _container.Resolve&lt;I&lt;%Module Name%&gt;Controller&gt; ();</w:t>
            </w:r>
          </w:p>
          <w:p w14:paraId="6000562E" w14:textId="77777777" w:rsidR="00793370" w:rsidRDefault="00793370" w:rsidP="00903D6C">
            <w:r>
              <w:t xml:space="preserve">            /* Start all created controllers */</w:t>
            </w:r>
          </w:p>
          <w:p w14:paraId="07F70BD7" w14:textId="77777777" w:rsidR="00793370" w:rsidRDefault="00793370" w:rsidP="00903D6C">
            <w:r>
              <w:t xml:space="preserve">            _controller.Run ();</w:t>
            </w:r>
          </w:p>
          <w:p w14:paraId="2B8DE483" w14:textId="77777777" w:rsidR="00793370" w:rsidRDefault="00793370" w:rsidP="00903D6C">
            <w:r>
              <w:t xml:space="preserve">        }</w:t>
            </w:r>
            <w:r>
              <w:tab/>
            </w:r>
          </w:p>
          <w:p w14:paraId="7D845246" w14:textId="77777777" w:rsidR="00793370" w:rsidRDefault="00793370" w:rsidP="00903D6C"/>
          <w:p w14:paraId="58553BB8" w14:textId="77777777" w:rsidR="00793370" w:rsidRDefault="00793370" w:rsidP="00903D6C">
            <w:r>
              <w:t xml:space="preserve">        protected void RegisterViewsAndServices()</w:t>
            </w:r>
          </w:p>
          <w:p w14:paraId="58E0D816" w14:textId="77777777" w:rsidR="00793370" w:rsidRDefault="00793370" w:rsidP="00903D6C">
            <w:r>
              <w:t xml:space="preserve">        {</w:t>
            </w:r>
          </w:p>
          <w:p w14:paraId="44CEA074" w14:textId="77777777" w:rsidR="00793370" w:rsidRDefault="00793370" w:rsidP="00903D6C">
            <w:r>
              <w:t xml:space="preserve">            _container.RegisterType&lt;I&lt;%Module Name%&gt;Controller, &lt;%Module Name%&gt;Controller&gt; ();</w:t>
            </w:r>
          </w:p>
          <w:p w14:paraId="45EE6186" w14:textId="77777777" w:rsidR="00793370" w:rsidRDefault="00793370" w:rsidP="00903D6C">
            <w:r>
              <w:t xml:space="preserve">            _container.RegisterType&lt;I&lt;%Module Name%&gt;Service, &lt;%Module Name%&gt;Service&gt; ();</w:t>
            </w:r>
          </w:p>
          <w:p w14:paraId="65203449" w14:textId="77777777" w:rsidR="00793370" w:rsidRDefault="00793370" w:rsidP="00903D6C">
            <w:r>
              <w:t xml:space="preserve">            /* Register other types as required */</w:t>
            </w:r>
          </w:p>
          <w:p w14:paraId="1F82AFDC" w14:textId="77777777" w:rsidR="00793370" w:rsidRDefault="00793370" w:rsidP="00903D6C">
            <w:r>
              <w:t xml:space="preserve">        }</w:t>
            </w:r>
          </w:p>
          <w:p w14:paraId="73A14E81" w14:textId="77777777" w:rsidR="00793370" w:rsidRDefault="00793370" w:rsidP="00903D6C">
            <w:r>
              <w:t xml:space="preserve">    }</w:t>
            </w:r>
          </w:p>
          <w:p w14:paraId="0E4DA4ED" w14:textId="77777777" w:rsidR="00793370" w:rsidRDefault="00793370" w:rsidP="00903D6C">
            <w:r>
              <w:t>}</w:t>
            </w:r>
          </w:p>
        </w:tc>
      </w:tr>
    </w:tbl>
    <w:p w14:paraId="0C3F5F10" w14:textId="77777777" w:rsidR="00C06E03" w:rsidRDefault="00C06E03" w:rsidP="00C06E03">
      <w:pPr>
        <w:pStyle w:val="Heading3"/>
      </w:pPr>
      <w:bookmarkStart w:id="123" w:name="_Toc26530699"/>
      <w:bookmarkEnd w:id="122"/>
      <w:r>
        <w:lastRenderedPageBreak/>
        <w:t>Controller Class</w:t>
      </w:r>
      <w:bookmarkEnd w:id="123"/>
    </w:p>
    <w:p w14:paraId="762E9431" w14:textId="7D0C5EA4" w:rsidR="004E48FC" w:rsidRDefault="00C06E03" w:rsidP="00C06E03">
      <w:pPr>
        <w:pStyle w:val="BodyText"/>
      </w:pPr>
      <w:r>
        <w:t xml:space="preserve">Normally the controller class contains the EventAggregator subscriptions for the module and controls access to the module functionalities. One can also expose module functionalities by registering module classes in the Unity DI engine in the module class, allowing the module classes to be instantiated from anywhere in the application that can access the module interfaces. A typical controller looks like </w:t>
      </w:r>
      <w:r w:rsidR="00252962" w:rsidRPr="00252962">
        <w:rPr>
          <w:rStyle w:val="Cross-Reference"/>
        </w:rPr>
        <w:fldChar w:fldCharType="begin"/>
      </w:r>
      <w:r w:rsidR="00252962" w:rsidRPr="00252962">
        <w:rPr>
          <w:rStyle w:val="Cross-Reference"/>
        </w:rPr>
        <w:instrText xml:space="preserve"> REF _Ref26190881 \h </w:instrText>
      </w:r>
      <w:r w:rsidR="00252962">
        <w:rPr>
          <w:rStyle w:val="Cross-Reference"/>
        </w:rPr>
        <w:instrText xml:space="preserve"> \* MERGEFORMAT </w:instrText>
      </w:r>
      <w:r w:rsidR="00252962" w:rsidRPr="00252962">
        <w:rPr>
          <w:rStyle w:val="Cross-Reference"/>
        </w:rPr>
      </w:r>
      <w:r w:rsidR="00252962" w:rsidRPr="00252962">
        <w:rPr>
          <w:rStyle w:val="Cross-Reference"/>
        </w:rPr>
        <w:fldChar w:fldCharType="separate"/>
      </w:r>
      <w:r w:rsidR="00252962" w:rsidRPr="00252962">
        <w:rPr>
          <w:rStyle w:val="Cross-Reference"/>
        </w:rPr>
        <w:t>Table 4</w:t>
      </w:r>
      <w:r w:rsidR="00252962" w:rsidRPr="00252962">
        <w:rPr>
          <w:rStyle w:val="Cross-Reference"/>
        </w:rPr>
        <w:fldChar w:fldCharType="end"/>
      </w:r>
      <w:r>
        <w:t>.</w:t>
      </w:r>
    </w:p>
    <w:p w14:paraId="73F82285" w14:textId="129E12C9" w:rsidR="004E48FC" w:rsidRDefault="00793370" w:rsidP="00793370">
      <w:pPr>
        <w:pStyle w:val="Caption"/>
      </w:pPr>
      <w:bookmarkStart w:id="124" w:name="_Ref26190881"/>
      <w:bookmarkStart w:id="125" w:name="_Toc26530820"/>
      <w:r>
        <w:t xml:space="preserve">Table </w:t>
      </w:r>
      <w:r w:rsidR="00994C09">
        <w:fldChar w:fldCharType="begin"/>
      </w:r>
      <w:r w:rsidR="00994C09">
        <w:instrText xml:space="preserve"> SEQ Table \* ARABIC </w:instrText>
      </w:r>
      <w:r w:rsidR="00994C09">
        <w:fldChar w:fldCharType="separate"/>
      </w:r>
      <w:r w:rsidR="003159D3">
        <w:rPr>
          <w:noProof/>
        </w:rPr>
        <w:t>4</w:t>
      </w:r>
      <w:r w:rsidR="00994C09">
        <w:rPr>
          <w:noProof/>
        </w:rPr>
        <w:fldChar w:fldCharType="end"/>
      </w:r>
      <w:bookmarkEnd w:id="124"/>
      <w:r w:rsidR="00483B03">
        <w:t>:  Controller Class</w:t>
      </w:r>
      <w:bookmarkEnd w:id="125"/>
    </w:p>
    <w:tbl>
      <w:tblPr>
        <w:tblStyle w:val="TableGrid"/>
        <w:tblW w:w="0" w:type="auto"/>
        <w:tblInd w:w="355" w:type="dxa"/>
        <w:tblBorders>
          <w:insideH w:val="none" w:sz="0" w:space="0" w:color="auto"/>
          <w:insideV w:val="none" w:sz="0" w:space="0" w:color="auto"/>
        </w:tblBorders>
        <w:tblLook w:val="04A0" w:firstRow="1" w:lastRow="0" w:firstColumn="1" w:lastColumn="0" w:noHBand="0" w:noVBand="1"/>
        <w:tblCaption w:val="Controller Class"/>
        <w:tblDescription w:val="Single column and row table displaying Controller Class verbiage."/>
      </w:tblPr>
      <w:tblGrid>
        <w:gridCol w:w="8739"/>
      </w:tblGrid>
      <w:tr w:rsidR="00A12CBD" w:rsidRPr="00793370" w14:paraId="3C95AEBE" w14:textId="77777777" w:rsidTr="000E2EF2">
        <w:tc>
          <w:tcPr>
            <w:tcW w:w="8739" w:type="dxa"/>
          </w:tcPr>
          <w:p w14:paraId="115138F0" w14:textId="77777777" w:rsidR="00A12CBD" w:rsidRPr="00793370" w:rsidRDefault="00A12CBD" w:rsidP="00903D6C">
            <w:pPr>
              <w:rPr>
                <w:szCs w:val="20"/>
              </w:rPr>
            </w:pPr>
            <w:bookmarkStart w:id="126" w:name="_Hlk25570184"/>
            <w:r w:rsidRPr="00793370">
              <w:rPr>
                <w:szCs w:val="20"/>
              </w:rPr>
              <w:t>using System;</w:t>
            </w:r>
          </w:p>
          <w:p w14:paraId="740202F6" w14:textId="77777777" w:rsidR="00A12CBD" w:rsidRPr="00793370" w:rsidRDefault="00A12CBD" w:rsidP="00903D6C">
            <w:pPr>
              <w:rPr>
                <w:szCs w:val="20"/>
              </w:rPr>
            </w:pPr>
            <w:r w:rsidRPr="00793370">
              <w:rPr>
                <w:szCs w:val="20"/>
              </w:rPr>
              <w:t>using System.Collections.Generic;</w:t>
            </w:r>
          </w:p>
          <w:p w14:paraId="0C3884EA" w14:textId="77777777" w:rsidR="00A12CBD" w:rsidRPr="00793370" w:rsidRDefault="00A12CBD" w:rsidP="00903D6C">
            <w:pPr>
              <w:rPr>
                <w:szCs w:val="20"/>
              </w:rPr>
            </w:pPr>
            <w:r w:rsidRPr="00793370">
              <w:rPr>
                <w:szCs w:val="20"/>
              </w:rPr>
              <w:t>using ClinSchd.Infrastructure.Interfaces;</w:t>
            </w:r>
          </w:p>
          <w:p w14:paraId="6F4FCE0F" w14:textId="77777777" w:rsidR="00A12CBD" w:rsidRPr="00793370" w:rsidRDefault="00A12CBD" w:rsidP="00903D6C">
            <w:pPr>
              <w:rPr>
                <w:szCs w:val="20"/>
              </w:rPr>
            </w:pPr>
            <w:r w:rsidRPr="00793370">
              <w:rPr>
                <w:szCs w:val="20"/>
              </w:rPr>
              <w:t>using Microsoft.Practices.Composite.Events;</w:t>
            </w:r>
          </w:p>
          <w:p w14:paraId="63A11979" w14:textId="77777777" w:rsidR="00A12CBD" w:rsidRPr="00793370" w:rsidRDefault="00A12CBD" w:rsidP="00903D6C">
            <w:pPr>
              <w:rPr>
                <w:szCs w:val="20"/>
              </w:rPr>
            </w:pPr>
            <w:r w:rsidRPr="00793370">
              <w:rPr>
                <w:szCs w:val="20"/>
              </w:rPr>
              <w:t>using ClinSchd.Infrastructure;</w:t>
            </w:r>
          </w:p>
          <w:p w14:paraId="365B12E5" w14:textId="77777777" w:rsidR="00A12CBD" w:rsidRPr="00793370" w:rsidRDefault="00A12CBD" w:rsidP="00903D6C">
            <w:pPr>
              <w:rPr>
                <w:szCs w:val="20"/>
              </w:rPr>
            </w:pPr>
            <w:r w:rsidRPr="00793370">
              <w:rPr>
                <w:szCs w:val="20"/>
              </w:rPr>
              <w:t>using ClinSchd.Infrastructure.Models;</w:t>
            </w:r>
          </w:p>
          <w:p w14:paraId="5EF0B029" w14:textId="77777777" w:rsidR="00A12CBD" w:rsidRPr="00793370" w:rsidRDefault="00A12CBD" w:rsidP="00903D6C">
            <w:pPr>
              <w:rPr>
                <w:szCs w:val="20"/>
              </w:rPr>
            </w:pPr>
            <w:r w:rsidRPr="00793370">
              <w:rPr>
                <w:szCs w:val="20"/>
              </w:rPr>
              <w:t>using ClinSchd.Modules. &lt;%Module Name%&gt;.Services;</w:t>
            </w:r>
          </w:p>
          <w:p w14:paraId="52A2EDFC" w14:textId="77777777" w:rsidR="00A12CBD" w:rsidRPr="00793370" w:rsidRDefault="00A12CBD" w:rsidP="00903D6C">
            <w:pPr>
              <w:rPr>
                <w:szCs w:val="20"/>
              </w:rPr>
            </w:pPr>
            <w:r w:rsidRPr="00793370">
              <w:rPr>
                <w:szCs w:val="20"/>
              </w:rPr>
              <w:t>using Microsoft.Practices.Composite.Presentation.Events;</w:t>
            </w:r>
          </w:p>
          <w:p w14:paraId="4F90B543" w14:textId="77777777" w:rsidR="00A12CBD" w:rsidRPr="00793370" w:rsidRDefault="00A12CBD" w:rsidP="00903D6C">
            <w:pPr>
              <w:rPr>
                <w:szCs w:val="20"/>
              </w:rPr>
            </w:pPr>
            <w:r w:rsidRPr="00793370">
              <w:rPr>
                <w:szCs w:val="20"/>
              </w:rPr>
              <w:lastRenderedPageBreak/>
              <w:t>using Microsoft.Practices.Unity;</w:t>
            </w:r>
          </w:p>
          <w:p w14:paraId="7D86A793" w14:textId="77777777" w:rsidR="00A12CBD" w:rsidRPr="00793370" w:rsidRDefault="00A12CBD" w:rsidP="00903D6C">
            <w:pPr>
              <w:rPr>
                <w:szCs w:val="20"/>
              </w:rPr>
            </w:pPr>
          </w:p>
          <w:p w14:paraId="31D7A33F" w14:textId="77777777" w:rsidR="00A12CBD" w:rsidRPr="00793370" w:rsidRDefault="00A12CBD" w:rsidP="00903D6C">
            <w:pPr>
              <w:rPr>
                <w:szCs w:val="20"/>
              </w:rPr>
            </w:pPr>
            <w:r w:rsidRPr="00793370">
              <w:rPr>
                <w:szCs w:val="20"/>
              </w:rPr>
              <w:t>namespace ClinSchd.Modules. &lt;%Module Name%&gt;.Controllers</w:t>
            </w:r>
          </w:p>
          <w:p w14:paraId="389E70A5" w14:textId="77777777" w:rsidR="00A12CBD" w:rsidRPr="00793370" w:rsidRDefault="00A12CBD" w:rsidP="00903D6C">
            <w:pPr>
              <w:rPr>
                <w:szCs w:val="20"/>
              </w:rPr>
            </w:pPr>
            <w:r w:rsidRPr="00793370">
              <w:rPr>
                <w:szCs w:val="20"/>
              </w:rPr>
              <w:t>{</w:t>
            </w:r>
          </w:p>
          <w:p w14:paraId="31542BBB" w14:textId="77777777" w:rsidR="00A12CBD" w:rsidRPr="00793370" w:rsidRDefault="00A12CBD" w:rsidP="00903D6C">
            <w:pPr>
              <w:rPr>
                <w:szCs w:val="20"/>
              </w:rPr>
            </w:pPr>
            <w:r w:rsidRPr="00793370">
              <w:rPr>
                <w:szCs w:val="20"/>
              </w:rPr>
              <w:t xml:space="preserve">    public class &lt;%Module Name%&gt;Controller : I&lt;%Module Name%&gt;Controller</w:t>
            </w:r>
          </w:p>
          <w:p w14:paraId="051E6AD8" w14:textId="77777777" w:rsidR="00A12CBD" w:rsidRPr="00793370" w:rsidRDefault="00A12CBD" w:rsidP="00903D6C">
            <w:pPr>
              <w:rPr>
                <w:szCs w:val="20"/>
              </w:rPr>
            </w:pPr>
            <w:r w:rsidRPr="00793370">
              <w:rPr>
                <w:szCs w:val="20"/>
              </w:rPr>
              <w:t xml:space="preserve">    {</w:t>
            </w:r>
          </w:p>
          <w:p w14:paraId="7AF5A600" w14:textId="77777777" w:rsidR="00A12CBD" w:rsidRPr="00793370" w:rsidRDefault="00A12CBD" w:rsidP="00903D6C">
            <w:pPr>
              <w:rPr>
                <w:szCs w:val="20"/>
              </w:rPr>
            </w:pPr>
            <w:r w:rsidRPr="00793370">
              <w:rPr>
                <w:szCs w:val="20"/>
              </w:rPr>
              <w:t xml:space="preserve">        private readonly IUnityContainer _container;</w:t>
            </w:r>
          </w:p>
          <w:p w14:paraId="3CEE3D6B" w14:textId="77777777" w:rsidR="00A12CBD" w:rsidRPr="00793370" w:rsidRDefault="00A12CBD" w:rsidP="00903D6C">
            <w:pPr>
              <w:rPr>
                <w:szCs w:val="20"/>
              </w:rPr>
            </w:pPr>
            <w:r w:rsidRPr="00793370">
              <w:rPr>
                <w:szCs w:val="20"/>
              </w:rPr>
              <w:t xml:space="preserve">        private readonly I&lt;%Module Name%&gt;Service _service;</w:t>
            </w:r>
          </w:p>
          <w:p w14:paraId="1AB70F9C" w14:textId="77777777" w:rsidR="00A12CBD" w:rsidRPr="00793370" w:rsidRDefault="00A12CBD" w:rsidP="00903D6C">
            <w:pPr>
              <w:rPr>
                <w:szCs w:val="20"/>
              </w:rPr>
            </w:pPr>
            <w:r w:rsidRPr="00793370">
              <w:rPr>
                <w:szCs w:val="20"/>
              </w:rPr>
              <w:t xml:space="preserve">        private readonly IEventAggregator _eventAggregator;</w:t>
            </w:r>
          </w:p>
          <w:p w14:paraId="7BDE9010" w14:textId="77777777" w:rsidR="00A12CBD" w:rsidRPr="00793370" w:rsidRDefault="00A12CBD" w:rsidP="00903D6C">
            <w:pPr>
              <w:rPr>
                <w:szCs w:val="20"/>
              </w:rPr>
            </w:pPr>
            <w:r w:rsidRPr="00793370">
              <w:rPr>
                <w:szCs w:val="20"/>
              </w:rPr>
              <w:t xml:space="preserve">        private readonly IDataAccessService _dataAccessService;</w:t>
            </w:r>
          </w:p>
          <w:p w14:paraId="24499F17" w14:textId="77777777" w:rsidR="00A12CBD" w:rsidRPr="00793370" w:rsidRDefault="00A12CBD" w:rsidP="00903D6C">
            <w:pPr>
              <w:rPr>
                <w:szCs w:val="20"/>
              </w:rPr>
            </w:pPr>
          </w:p>
          <w:p w14:paraId="3768F0C6" w14:textId="77777777" w:rsidR="00A12CBD" w:rsidRPr="00793370" w:rsidRDefault="00A12CBD" w:rsidP="00903D6C">
            <w:pPr>
              <w:rPr>
                <w:szCs w:val="20"/>
              </w:rPr>
            </w:pPr>
            <w:r w:rsidRPr="00793370">
              <w:rPr>
                <w:szCs w:val="20"/>
              </w:rPr>
              <w:t xml:space="preserve">        public &lt;%Module Name%&gt;Controller (</w:t>
            </w:r>
          </w:p>
          <w:p w14:paraId="4FE9B757" w14:textId="77777777" w:rsidR="00A12CBD" w:rsidRPr="00793370" w:rsidRDefault="00A12CBD" w:rsidP="00903D6C">
            <w:pPr>
              <w:rPr>
                <w:szCs w:val="20"/>
              </w:rPr>
            </w:pPr>
            <w:r w:rsidRPr="00793370">
              <w:rPr>
                <w:szCs w:val="20"/>
              </w:rPr>
              <w:t xml:space="preserve">            IUnityContainer container,</w:t>
            </w:r>
          </w:p>
          <w:p w14:paraId="542B7586" w14:textId="77777777" w:rsidR="00A12CBD" w:rsidRPr="00793370" w:rsidRDefault="00A12CBD" w:rsidP="00903D6C">
            <w:pPr>
              <w:rPr>
                <w:szCs w:val="20"/>
              </w:rPr>
            </w:pPr>
            <w:r w:rsidRPr="00793370">
              <w:rPr>
                <w:szCs w:val="20"/>
              </w:rPr>
              <w:t xml:space="preserve">            I&lt;%Module Name%&gt;Service &lt;%Module Name%&gt;Service,</w:t>
            </w:r>
          </w:p>
          <w:p w14:paraId="22486541" w14:textId="77777777" w:rsidR="00A12CBD" w:rsidRPr="00793370" w:rsidRDefault="00A12CBD" w:rsidP="00903D6C">
            <w:pPr>
              <w:rPr>
                <w:szCs w:val="20"/>
              </w:rPr>
            </w:pPr>
            <w:r w:rsidRPr="00793370">
              <w:rPr>
                <w:szCs w:val="20"/>
              </w:rPr>
              <w:t xml:space="preserve">            IEventAggregator eventAggregator,</w:t>
            </w:r>
          </w:p>
          <w:p w14:paraId="4E6144B5" w14:textId="77777777" w:rsidR="00A12CBD" w:rsidRPr="00793370" w:rsidRDefault="00A12CBD" w:rsidP="00903D6C">
            <w:pPr>
              <w:rPr>
                <w:szCs w:val="20"/>
              </w:rPr>
            </w:pPr>
            <w:r w:rsidRPr="00793370">
              <w:rPr>
                <w:szCs w:val="20"/>
              </w:rPr>
              <w:t xml:space="preserve">            IDataAccessService dataAccessService)</w:t>
            </w:r>
          </w:p>
          <w:p w14:paraId="0495A248" w14:textId="77777777" w:rsidR="00A12CBD" w:rsidRPr="00793370" w:rsidRDefault="00A12CBD" w:rsidP="00903D6C">
            <w:pPr>
              <w:rPr>
                <w:szCs w:val="20"/>
              </w:rPr>
            </w:pPr>
            <w:r w:rsidRPr="00793370">
              <w:rPr>
                <w:szCs w:val="20"/>
              </w:rPr>
              <w:t xml:space="preserve">        {</w:t>
            </w:r>
          </w:p>
          <w:p w14:paraId="7B7F656A" w14:textId="77777777" w:rsidR="00A12CBD" w:rsidRPr="00793370" w:rsidRDefault="00A12CBD" w:rsidP="00903D6C">
            <w:pPr>
              <w:rPr>
                <w:szCs w:val="20"/>
              </w:rPr>
            </w:pPr>
            <w:r w:rsidRPr="00793370">
              <w:rPr>
                <w:szCs w:val="20"/>
              </w:rPr>
              <w:t xml:space="preserve">            _container = container;</w:t>
            </w:r>
          </w:p>
          <w:p w14:paraId="61629BBA" w14:textId="77777777" w:rsidR="00A12CBD" w:rsidRPr="00793370" w:rsidRDefault="00A12CBD" w:rsidP="00903D6C">
            <w:pPr>
              <w:rPr>
                <w:szCs w:val="20"/>
              </w:rPr>
            </w:pPr>
            <w:r w:rsidRPr="00793370">
              <w:rPr>
                <w:szCs w:val="20"/>
              </w:rPr>
              <w:t xml:space="preserve">            _service = &lt;%Module Name%&gt;Service;</w:t>
            </w:r>
          </w:p>
          <w:p w14:paraId="1EFD111A" w14:textId="77777777" w:rsidR="00A12CBD" w:rsidRPr="00793370" w:rsidRDefault="00A12CBD" w:rsidP="00903D6C">
            <w:pPr>
              <w:rPr>
                <w:szCs w:val="20"/>
              </w:rPr>
            </w:pPr>
            <w:r w:rsidRPr="00793370">
              <w:rPr>
                <w:szCs w:val="20"/>
              </w:rPr>
              <w:t xml:space="preserve">            _eventAggregator = eventAggregator;</w:t>
            </w:r>
          </w:p>
          <w:p w14:paraId="6D85E6D0" w14:textId="77777777" w:rsidR="00A12CBD" w:rsidRPr="00793370" w:rsidRDefault="00A12CBD" w:rsidP="00903D6C">
            <w:pPr>
              <w:rPr>
                <w:szCs w:val="20"/>
              </w:rPr>
            </w:pPr>
            <w:r w:rsidRPr="00793370">
              <w:rPr>
                <w:szCs w:val="20"/>
              </w:rPr>
              <w:t xml:space="preserve">            _dataAccessService = dataAccessService;</w:t>
            </w:r>
          </w:p>
          <w:p w14:paraId="44F4A7A2" w14:textId="77777777" w:rsidR="00A12CBD" w:rsidRPr="00793370" w:rsidRDefault="00A12CBD" w:rsidP="00903D6C">
            <w:pPr>
              <w:rPr>
                <w:szCs w:val="20"/>
              </w:rPr>
            </w:pPr>
            <w:r w:rsidRPr="00793370">
              <w:rPr>
                <w:szCs w:val="20"/>
              </w:rPr>
              <w:t xml:space="preserve">        }</w:t>
            </w:r>
          </w:p>
          <w:p w14:paraId="78CFC53E" w14:textId="77777777" w:rsidR="00A12CBD" w:rsidRPr="00793370" w:rsidRDefault="00A12CBD" w:rsidP="00903D6C">
            <w:pPr>
              <w:rPr>
                <w:szCs w:val="20"/>
              </w:rPr>
            </w:pPr>
          </w:p>
          <w:p w14:paraId="55CEE218" w14:textId="77777777" w:rsidR="00A12CBD" w:rsidRPr="00793370" w:rsidRDefault="00A12CBD" w:rsidP="00903D6C">
            <w:pPr>
              <w:rPr>
                <w:szCs w:val="20"/>
              </w:rPr>
            </w:pPr>
            <w:r w:rsidRPr="00793370">
              <w:rPr>
                <w:szCs w:val="20"/>
              </w:rPr>
              <w:t xml:space="preserve">        public void Run()</w:t>
            </w:r>
          </w:p>
          <w:p w14:paraId="7CC4953F" w14:textId="77777777" w:rsidR="00A12CBD" w:rsidRPr="00793370" w:rsidRDefault="00A12CBD" w:rsidP="00903D6C">
            <w:pPr>
              <w:rPr>
                <w:szCs w:val="20"/>
              </w:rPr>
            </w:pPr>
            <w:r w:rsidRPr="00793370">
              <w:rPr>
                <w:szCs w:val="20"/>
              </w:rPr>
              <w:t xml:space="preserve">        {</w:t>
            </w:r>
            <w:r w:rsidRPr="00793370">
              <w:rPr>
                <w:szCs w:val="20"/>
              </w:rPr>
              <w:tab/>
            </w:r>
            <w:r w:rsidRPr="00793370">
              <w:rPr>
                <w:szCs w:val="20"/>
              </w:rPr>
              <w:tab/>
            </w:r>
            <w:r w:rsidRPr="00793370">
              <w:rPr>
                <w:szCs w:val="20"/>
              </w:rPr>
              <w:tab/>
            </w:r>
          </w:p>
          <w:p w14:paraId="1C9E8C9F" w14:textId="77777777" w:rsidR="00A12CBD" w:rsidRPr="00793370" w:rsidRDefault="00A12CBD" w:rsidP="00903D6C">
            <w:pPr>
              <w:rPr>
                <w:szCs w:val="20"/>
              </w:rPr>
            </w:pPr>
            <w:r w:rsidRPr="00793370">
              <w:rPr>
                <w:szCs w:val="20"/>
              </w:rPr>
              <w:t xml:space="preserve">            _eventAggregator.GetEvent&lt;&lt;%Module Name%&gt;Event&gt; ().Subscribe (&lt;%Module Name%&gt;EventHandler, ThreadOption.UIThread, true);</w:t>
            </w:r>
          </w:p>
          <w:p w14:paraId="0985779F" w14:textId="77777777" w:rsidR="00A12CBD" w:rsidRPr="00793370" w:rsidRDefault="00A12CBD" w:rsidP="00903D6C">
            <w:pPr>
              <w:rPr>
                <w:szCs w:val="20"/>
              </w:rPr>
            </w:pPr>
            <w:r w:rsidRPr="00793370">
              <w:rPr>
                <w:szCs w:val="20"/>
              </w:rPr>
              <w:t xml:space="preserve">        }</w:t>
            </w:r>
          </w:p>
          <w:p w14:paraId="604AC9A7" w14:textId="77777777" w:rsidR="00A12CBD" w:rsidRPr="00793370" w:rsidRDefault="00A12CBD" w:rsidP="00903D6C">
            <w:pPr>
              <w:rPr>
                <w:szCs w:val="20"/>
              </w:rPr>
            </w:pPr>
          </w:p>
          <w:p w14:paraId="30270308" w14:textId="77777777" w:rsidR="00A12CBD" w:rsidRPr="00793370" w:rsidRDefault="00A12CBD" w:rsidP="00903D6C">
            <w:pPr>
              <w:rPr>
                <w:szCs w:val="20"/>
              </w:rPr>
            </w:pPr>
            <w:r w:rsidRPr="00793370">
              <w:rPr>
                <w:szCs w:val="20"/>
              </w:rPr>
              <w:t xml:space="preserve">        public void &lt;%Module Name%&gt;EventHandler (&lt;%Module Name%&gt;EventPayload payload)</w:t>
            </w:r>
          </w:p>
          <w:p w14:paraId="63AC0AF1" w14:textId="77777777" w:rsidR="00A12CBD" w:rsidRPr="00793370" w:rsidRDefault="00A12CBD" w:rsidP="00903D6C">
            <w:pPr>
              <w:rPr>
                <w:szCs w:val="20"/>
              </w:rPr>
            </w:pPr>
            <w:r w:rsidRPr="00793370">
              <w:rPr>
                <w:szCs w:val="20"/>
              </w:rPr>
              <w:t xml:space="preserve">        {</w:t>
            </w:r>
          </w:p>
          <w:p w14:paraId="5A2CB2DD" w14:textId="77777777" w:rsidR="00A12CBD" w:rsidRPr="00793370" w:rsidRDefault="00A12CBD" w:rsidP="00903D6C">
            <w:pPr>
              <w:rPr>
                <w:szCs w:val="20"/>
              </w:rPr>
            </w:pPr>
            <w:r w:rsidRPr="00793370">
              <w:rPr>
                <w:szCs w:val="20"/>
              </w:rPr>
              <w:t xml:space="preserve">            _service.DoEventHandler(payload);</w:t>
            </w:r>
          </w:p>
          <w:p w14:paraId="7FD6B707" w14:textId="77777777" w:rsidR="00A12CBD" w:rsidRPr="00793370" w:rsidRDefault="00A12CBD" w:rsidP="00903D6C">
            <w:pPr>
              <w:rPr>
                <w:szCs w:val="20"/>
              </w:rPr>
            </w:pPr>
            <w:r w:rsidRPr="00793370">
              <w:rPr>
                <w:szCs w:val="20"/>
              </w:rPr>
              <w:t xml:space="preserve">        }</w:t>
            </w:r>
          </w:p>
          <w:p w14:paraId="6B387336" w14:textId="77777777" w:rsidR="00A12CBD" w:rsidRPr="00793370" w:rsidRDefault="00A12CBD" w:rsidP="00903D6C">
            <w:pPr>
              <w:rPr>
                <w:szCs w:val="20"/>
              </w:rPr>
            </w:pPr>
            <w:r w:rsidRPr="00793370">
              <w:rPr>
                <w:szCs w:val="20"/>
              </w:rPr>
              <w:t xml:space="preserve">    }</w:t>
            </w:r>
          </w:p>
          <w:p w14:paraId="6FA8DF91" w14:textId="77777777" w:rsidR="00A12CBD" w:rsidRPr="00793370" w:rsidRDefault="00A12CBD" w:rsidP="00903D6C">
            <w:pPr>
              <w:rPr>
                <w:szCs w:val="20"/>
              </w:rPr>
            </w:pPr>
            <w:r w:rsidRPr="00793370">
              <w:rPr>
                <w:szCs w:val="20"/>
              </w:rPr>
              <w:t>}</w:t>
            </w:r>
          </w:p>
        </w:tc>
      </w:tr>
    </w:tbl>
    <w:p w14:paraId="555D8C9C" w14:textId="77777777" w:rsidR="00863461" w:rsidRDefault="00863461" w:rsidP="00863461">
      <w:pPr>
        <w:pStyle w:val="Heading3"/>
      </w:pPr>
      <w:bookmarkStart w:id="127" w:name="_Toc26530700"/>
      <w:bookmarkEnd w:id="126"/>
      <w:r>
        <w:lastRenderedPageBreak/>
        <w:t>Service Class</w:t>
      </w:r>
      <w:bookmarkEnd w:id="127"/>
    </w:p>
    <w:p w14:paraId="00E8117F" w14:textId="6F034359" w:rsidR="00863461" w:rsidRDefault="00863461" w:rsidP="00863461">
      <w:pPr>
        <w:pStyle w:val="BodyText"/>
      </w:pPr>
      <w:r>
        <w:t xml:space="preserve">The service class typically implements the module functionality code, like running a process, displaying windows, or creating a user control to be docked elsewhere in the application. A typical service class </w:t>
      </w:r>
      <w:r w:rsidR="00D81BD7">
        <w:t xml:space="preserve">is displayed in </w:t>
      </w:r>
      <w:r w:rsidR="00252962" w:rsidRPr="00252962">
        <w:rPr>
          <w:rStyle w:val="Cross-Reference"/>
        </w:rPr>
        <w:fldChar w:fldCharType="begin"/>
      </w:r>
      <w:r w:rsidR="00252962" w:rsidRPr="00252962">
        <w:rPr>
          <w:rStyle w:val="Cross-Reference"/>
        </w:rPr>
        <w:instrText xml:space="preserve"> REF _Ref26190867 \h </w:instrText>
      </w:r>
      <w:r w:rsidR="00252962">
        <w:rPr>
          <w:rStyle w:val="Cross-Reference"/>
        </w:rPr>
        <w:instrText xml:space="preserve"> \* MERGEFORMAT </w:instrText>
      </w:r>
      <w:r w:rsidR="00252962" w:rsidRPr="00252962">
        <w:rPr>
          <w:rStyle w:val="Cross-Reference"/>
        </w:rPr>
      </w:r>
      <w:r w:rsidR="00252962" w:rsidRPr="00252962">
        <w:rPr>
          <w:rStyle w:val="Cross-Reference"/>
        </w:rPr>
        <w:fldChar w:fldCharType="separate"/>
      </w:r>
      <w:r w:rsidR="00252962" w:rsidRPr="00252962">
        <w:rPr>
          <w:rStyle w:val="Cross-Reference"/>
        </w:rPr>
        <w:t>Table 5</w:t>
      </w:r>
      <w:r w:rsidR="00252962" w:rsidRPr="00252962">
        <w:rPr>
          <w:rStyle w:val="Cross-Reference"/>
        </w:rPr>
        <w:fldChar w:fldCharType="end"/>
      </w:r>
      <w:r w:rsidR="00D81BD7">
        <w:t>.</w:t>
      </w:r>
    </w:p>
    <w:p w14:paraId="61F3D9ED" w14:textId="25978636" w:rsidR="004E48FC" w:rsidRDefault="00D81BD7" w:rsidP="00D81BD7">
      <w:pPr>
        <w:pStyle w:val="Caption"/>
      </w:pPr>
      <w:bookmarkStart w:id="128" w:name="_Ref26190867"/>
      <w:bookmarkStart w:id="129" w:name="_Toc26530821"/>
      <w:r>
        <w:t xml:space="preserve">Table </w:t>
      </w:r>
      <w:r w:rsidR="00994C09">
        <w:fldChar w:fldCharType="begin"/>
      </w:r>
      <w:r w:rsidR="00994C09">
        <w:instrText xml:space="preserve"> SEQ Table \* ARABIC </w:instrText>
      </w:r>
      <w:r w:rsidR="00994C09">
        <w:fldChar w:fldCharType="separate"/>
      </w:r>
      <w:r w:rsidR="003159D3">
        <w:rPr>
          <w:noProof/>
        </w:rPr>
        <w:t>5</w:t>
      </w:r>
      <w:r w:rsidR="00994C09">
        <w:rPr>
          <w:noProof/>
        </w:rPr>
        <w:fldChar w:fldCharType="end"/>
      </w:r>
      <w:bookmarkEnd w:id="128"/>
      <w:r>
        <w:t xml:space="preserve">:  </w:t>
      </w:r>
      <w:r w:rsidR="000776B1">
        <w:t>Service Class</w:t>
      </w:r>
      <w:bookmarkEnd w:id="129"/>
    </w:p>
    <w:tbl>
      <w:tblPr>
        <w:tblStyle w:val="TableGrid"/>
        <w:tblW w:w="0" w:type="auto"/>
        <w:tblInd w:w="355" w:type="dxa"/>
        <w:tblLook w:val="04A0" w:firstRow="1" w:lastRow="0" w:firstColumn="1" w:lastColumn="0" w:noHBand="0" w:noVBand="1"/>
        <w:tblCaption w:val="Service Class"/>
        <w:tblDescription w:val="Single column and row table displaying Service Class verbiage."/>
      </w:tblPr>
      <w:tblGrid>
        <w:gridCol w:w="8730"/>
      </w:tblGrid>
      <w:tr w:rsidR="008056A1" w14:paraId="3558D236" w14:textId="77777777" w:rsidTr="00903D6C">
        <w:tc>
          <w:tcPr>
            <w:tcW w:w="8730" w:type="dxa"/>
          </w:tcPr>
          <w:p w14:paraId="62FC3A0E" w14:textId="77777777" w:rsidR="008056A1" w:rsidRDefault="008056A1" w:rsidP="00903D6C">
            <w:r>
              <w:t>using System;</w:t>
            </w:r>
          </w:p>
          <w:p w14:paraId="014C120B" w14:textId="77777777" w:rsidR="008056A1" w:rsidRDefault="008056A1" w:rsidP="00903D6C">
            <w:r>
              <w:t>using ClinSchd.Modules. &lt;%Module Name%&gt;.&lt;%Module Name%&gt;;</w:t>
            </w:r>
          </w:p>
          <w:p w14:paraId="5E5CD323" w14:textId="77777777" w:rsidR="008056A1" w:rsidRDefault="008056A1" w:rsidP="00903D6C"/>
          <w:p w14:paraId="2A1CC6D3" w14:textId="77777777" w:rsidR="008056A1" w:rsidRDefault="008056A1" w:rsidP="00903D6C">
            <w:r>
              <w:t>namespace ClinSchd.Modules. &lt;%Module Name%&gt;.Services</w:t>
            </w:r>
          </w:p>
          <w:p w14:paraId="2D045B2E" w14:textId="77777777" w:rsidR="008056A1" w:rsidRDefault="008056A1" w:rsidP="00903D6C">
            <w:r>
              <w:lastRenderedPageBreak/>
              <w:t>{</w:t>
            </w:r>
          </w:p>
          <w:p w14:paraId="1B2AB4FA" w14:textId="77777777" w:rsidR="008056A1" w:rsidRDefault="008056A1" w:rsidP="00903D6C">
            <w:r>
              <w:t xml:space="preserve">    public class &lt;%Module Name%&gt;Service : I&lt;%Module Name%&gt;Service</w:t>
            </w:r>
          </w:p>
          <w:p w14:paraId="506D9650" w14:textId="77777777" w:rsidR="008056A1" w:rsidRDefault="008056A1" w:rsidP="00903D6C">
            <w:r>
              <w:t xml:space="preserve">    {</w:t>
            </w:r>
          </w:p>
          <w:p w14:paraId="172C5D72" w14:textId="77777777" w:rsidR="008056A1" w:rsidRDefault="008056A1" w:rsidP="00903D6C">
            <w:r>
              <w:t xml:space="preserve">        public &lt;%Module Name%&gt;Service ()</w:t>
            </w:r>
          </w:p>
          <w:p w14:paraId="1C09A4D9" w14:textId="77777777" w:rsidR="008056A1" w:rsidRDefault="008056A1" w:rsidP="00903D6C">
            <w:r>
              <w:t xml:space="preserve">        {</w:t>
            </w:r>
          </w:p>
          <w:p w14:paraId="3905E8C8" w14:textId="77777777" w:rsidR="008056A1" w:rsidRDefault="008056A1" w:rsidP="00903D6C">
            <w:r>
              <w:t xml:space="preserve">        }</w:t>
            </w:r>
          </w:p>
          <w:p w14:paraId="32C0133A" w14:textId="77777777" w:rsidR="008056A1" w:rsidRDefault="008056A1" w:rsidP="00903D6C"/>
          <w:p w14:paraId="0DAE785B" w14:textId="77777777" w:rsidR="008056A1" w:rsidRDefault="008056A1" w:rsidP="00903D6C">
            <w:r>
              <w:t xml:space="preserve">        #region I&lt;%Module Name%&gt; Members</w:t>
            </w:r>
          </w:p>
          <w:p w14:paraId="794BFE31" w14:textId="77777777" w:rsidR="008056A1" w:rsidRDefault="008056A1" w:rsidP="00903D6C"/>
          <w:p w14:paraId="73639469" w14:textId="77777777" w:rsidR="008056A1" w:rsidRDefault="008056A1" w:rsidP="00903D6C">
            <w:r>
              <w:t xml:space="preserve">        public void DoEventHandler (&lt;%Module Name%&gt;EventPayload payload)</w:t>
            </w:r>
          </w:p>
          <w:p w14:paraId="4E416EAA" w14:textId="77777777" w:rsidR="008056A1" w:rsidRPr="0023703E" w:rsidRDefault="008056A1" w:rsidP="00903D6C">
            <w:r>
              <w:t xml:space="preserve">        </w:t>
            </w:r>
            <w:r w:rsidRPr="0023703E">
              <w:t>{</w:t>
            </w:r>
          </w:p>
          <w:p w14:paraId="3F3F469A" w14:textId="77777777" w:rsidR="008056A1" w:rsidRPr="00E128E5" w:rsidRDefault="008056A1" w:rsidP="00903D6C">
            <w:r w:rsidRPr="00E128E5">
              <w:t xml:space="preserve">            /* Do the functionality work h</w:t>
            </w:r>
            <w:r>
              <w:t>ere */</w:t>
            </w:r>
          </w:p>
          <w:p w14:paraId="7984496C" w14:textId="77777777" w:rsidR="008056A1" w:rsidRPr="0023703E" w:rsidRDefault="008056A1" w:rsidP="00903D6C">
            <w:r w:rsidRPr="0023703E">
              <w:t xml:space="preserve">        }</w:t>
            </w:r>
          </w:p>
          <w:p w14:paraId="6301BF60" w14:textId="77777777" w:rsidR="008056A1" w:rsidRPr="0023703E" w:rsidRDefault="008056A1" w:rsidP="00903D6C"/>
          <w:p w14:paraId="5517AB8D" w14:textId="77777777" w:rsidR="008056A1" w:rsidRPr="00E128E5" w:rsidRDefault="008056A1" w:rsidP="00903D6C">
            <w:r w:rsidRPr="0023703E">
              <w:t xml:space="preserve">        #endregion </w:t>
            </w:r>
            <w:r>
              <w:t>I&lt;%Module Name%&gt; Members</w:t>
            </w:r>
          </w:p>
          <w:p w14:paraId="081D2CB9" w14:textId="77777777" w:rsidR="008056A1" w:rsidRPr="0023703E" w:rsidRDefault="008056A1" w:rsidP="00903D6C">
            <w:r w:rsidRPr="0023703E">
              <w:t xml:space="preserve">    }</w:t>
            </w:r>
          </w:p>
          <w:p w14:paraId="62496948" w14:textId="77777777" w:rsidR="008056A1" w:rsidRDefault="008056A1" w:rsidP="00903D6C">
            <w:r>
              <w:t>}</w:t>
            </w:r>
          </w:p>
        </w:tc>
      </w:tr>
    </w:tbl>
    <w:p w14:paraId="2B854067" w14:textId="77777777" w:rsidR="00865CDA" w:rsidRDefault="00865CDA" w:rsidP="00865CDA">
      <w:pPr>
        <w:pStyle w:val="Heading2"/>
      </w:pPr>
      <w:bookmarkStart w:id="130" w:name="_Toc26530701"/>
      <w:r>
        <w:lastRenderedPageBreak/>
        <w:t>Organization of Rational Streams</w:t>
      </w:r>
      <w:bookmarkEnd w:id="130"/>
    </w:p>
    <w:p w14:paraId="320480A4" w14:textId="5E2947C9" w:rsidR="00863461" w:rsidRDefault="00865CDA" w:rsidP="00865CDA">
      <w:pPr>
        <w:pStyle w:val="BodyText"/>
      </w:pPr>
      <w:r>
        <w:t>There are seven Rational streams associated with the project (</w:t>
      </w:r>
      <w:r w:rsidR="00295B1B" w:rsidRPr="00295B1B">
        <w:rPr>
          <w:rStyle w:val="Cross-Reference"/>
        </w:rPr>
        <w:fldChar w:fldCharType="begin"/>
      </w:r>
      <w:r w:rsidR="00295B1B" w:rsidRPr="00295B1B">
        <w:rPr>
          <w:rStyle w:val="Cross-Reference"/>
        </w:rPr>
        <w:instrText xml:space="preserve"> REF _Ref26190841 \h </w:instrText>
      </w:r>
      <w:r w:rsidR="00295B1B">
        <w:rPr>
          <w:rStyle w:val="Cross-Reference"/>
        </w:rPr>
        <w:instrText xml:space="preserve"> \* MERGEFORMAT </w:instrText>
      </w:r>
      <w:r w:rsidR="00295B1B" w:rsidRPr="00295B1B">
        <w:rPr>
          <w:rStyle w:val="Cross-Reference"/>
        </w:rPr>
      </w:r>
      <w:r w:rsidR="00295B1B" w:rsidRPr="00295B1B">
        <w:rPr>
          <w:rStyle w:val="Cross-Reference"/>
        </w:rPr>
        <w:fldChar w:fldCharType="separate"/>
      </w:r>
      <w:r w:rsidR="00295B1B" w:rsidRPr="00295B1B">
        <w:rPr>
          <w:rStyle w:val="Cross-Reference"/>
        </w:rPr>
        <w:t>Table 6</w:t>
      </w:r>
      <w:r w:rsidR="00295B1B" w:rsidRPr="00295B1B">
        <w:rPr>
          <w:rStyle w:val="Cross-Reference"/>
        </w:rPr>
        <w:fldChar w:fldCharType="end"/>
      </w:r>
      <w:r>
        <w:t>). Five are code streams, one is for delivering install packages, and one is for documentation.</w:t>
      </w:r>
    </w:p>
    <w:p w14:paraId="71C7E985" w14:textId="3D14EAFD" w:rsidR="00863461" w:rsidRDefault="00865CDA" w:rsidP="00865CDA">
      <w:pPr>
        <w:pStyle w:val="Caption"/>
      </w:pPr>
      <w:bookmarkStart w:id="131" w:name="_Ref26190841"/>
      <w:bookmarkStart w:id="132" w:name="_Toc26530822"/>
      <w:r>
        <w:t xml:space="preserve">Table </w:t>
      </w:r>
      <w:r w:rsidR="00994C09">
        <w:fldChar w:fldCharType="begin"/>
      </w:r>
      <w:r w:rsidR="00994C09">
        <w:instrText xml:space="preserve"> SEQ Table \* ARABIC </w:instrText>
      </w:r>
      <w:r w:rsidR="00994C09">
        <w:fldChar w:fldCharType="separate"/>
      </w:r>
      <w:r w:rsidR="003159D3">
        <w:rPr>
          <w:noProof/>
        </w:rPr>
        <w:t>6</w:t>
      </w:r>
      <w:r w:rsidR="00994C09">
        <w:rPr>
          <w:noProof/>
        </w:rPr>
        <w:fldChar w:fldCharType="end"/>
      </w:r>
      <w:bookmarkEnd w:id="131"/>
      <w:r>
        <w:t>:  Rational Streams</w:t>
      </w:r>
      <w:bookmarkEnd w:id="132"/>
    </w:p>
    <w:tbl>
      <w:tblPr>
        <w:tblStyle w:val="JLV-CV"/>
        <w:tblW w:w="9445" w:type="dxa"/>
        <w:tblLook w:val="0420" w:firstRow="1" w:lastRow="0" w:firstColumn="0" w:lastColumn="0" w:noHBand="0" w:noVBand="1"/>
        <w:tblCaption w:val="Rational Streams"/>
        <w:tblDescription w:val="Table listing the seven streams of information that can be found in the IBM Rational Tool, in Source Control."/>
      </w:tblPr>
      <w:tblGrid>
        <w:gridCol w:w="4315"/>
        <w:gridCol w:w="5130"/>
      </w:tblGrid>
      <w:tr w:rsidR="005A7684" w14:paraId="4846EBE3" w14:textId="77777777" w:rsidTr="005A7684">
        <w:trPr>
          <w:cnfStyle w:val="100000000000" w:firstRow="1" w:lastRow="0" w:firstColumn="0" w:lastColumn="0" w:oddVBand="0" w:evenVBand="0" w:oddHBand="0" w:evenHBand="0" w:firstRowFirstColumn="0" w:firstRowLastColumn="0" w:lastRowFirstColumn="0" w:lastRowLastColumn="0"/>
        </w:trPr>
        <w:tc>
          <w:tcPr>
            <w:tcW w:w="4315" w:type="dxa"/>
          </w:tcPr>
          <w:p w14:paraId="1D567A45" w14:textId="77777777" w:rsidR="005A7684" w:rsidRDefault="005A7684" w:rsidP="00903D6C">
            <w:pPr>
              <w:pStyle w:val="TableHeading"/>
            </w:pPr>
            <w:r>
              <w:t>Rational Stream</w:t>
            </w:r>
          </w:p>
        </w:tc>
        <w:tc>
          <w:tcPr>
            <w:tcW w:w="5130" w:type="dxa"/>
          </w:tcPr>
          <w:p w14:paraId="199D72B9" w14:textId="77777777" w:rsidR="005A7684" w:rsidRDefault="005A7684" w:rsidP="00903D6C">
            <w:pPr>
              <w:pStyle w:val="TableHeading"/>
            </w:pPr>
            <w:r>
              <w:t>Description</w:t>
            </w:r>
          </w:p>
        </w:tc>
      </w:tr>
      <w:tr w:rsidR="00CF160D" w14:paraId="62E1CE66" w14:textId="77777777" w:rsidTr="005A7684">
        <w:tc>
          <w:tcPr>
            <w:tcW w:w="4315" w:type="dxa"/>
          </w:tcPr>
          <w:p w14:paraId="63D444A5" w14:textId="77777777" w:rsidR="00CF160D" w:rsidRPr="004113FB" w:rsidRDefault="00CF160D" w:rsidP="00282027">
            <w:pPr>
              <w:pStyle w:val="TableText0"/>
            </w:pPr>
            <w:r w:rsidRPr="004113FB">
              <w:t>ConDEV</w:t>
            </w:r>
          </w:p>
        </w:tc>
        <w:tc>
          <w:tcPr>
            <w:tcW w:w="5130" w:type="dxa"/>
          </w:tcPr>
          <w:p w14:paraId="615A5E55" w14:textId="77777777" w:rsidR="00CF160D" w:rsidRPr="00A74836" w:rsidRDefault="00B65744" w:rsidP="00282027">
            <w:pPr>
              <w:pStyle w:val="TableText0"/>
            </w:pPr>
            <w:r>
              <w:t>ConDEV is u</w:t>
            </w:r>
            <w:r w:rsidR="00CF160D" w:rsidRPr="00A74836">
              <w:t>sed for current development.</w:t>
            </w:r>
          </w:p>
        </w:tc>
      </w:tr>
      <w:tr w:rsidR="00CF160D" w14:paraId="56079B0C" w14:textId="77777777" w:rsidTr="005A7684">
        <w:tc>
          <w:tcPr>
            <w:tcW w:w="4315" w:type="dxa"/>
          </w:tcPr>
          <w:p w14:paraId="0BB81200" w14:textId="77777777" w:rsidR="00CF160D" w:rsidRPr="004113FB" w:rsidRDefault="00CF160D" w:rsidP="00282027">
            <w:pPr>
              <w:pStyle w:val="TableText0"/>
            </w:pPr>
            <w:r w:rsidRPr="004113FB">
              <w:t>ConTEST</w:t>
            </w:r>
          </w:p>
        </w:tc>
        <w:tc>
          <w:tcPr>
            <w:tcW w:w="5130" w:type="dxa"/>
          </w:tcPr>
          <w:p w14:paraId="2F972F8A" w14:textId="77777777" w:rsidR="00CF160D" w:rsidRPr="00A74836" w:rsidRDefault="00CF160D" w:rsidP="00282027">
            <w:pPr>
              <w:pStyle w:val="TableText0"/>
            </w:pPr>
            <w:r w:rsidRPr="00A74836">
              <w:t xml:space="preserve">Once current development has passed unit testing and is ready for Component Integration Testing (CIT), the development is promoted to </w:t>
            </w:r>
            <w:r w:rsidR="00B65744">
              <w:t>ConTEST</w:t>
            </w:r>
            <w:r w:rsidRPr="00A74836">
              <w:t xml:space="preserve">. Builds for CIT are </w:t>
            </w:r>
            <w:r w:rsidR="00B65744">
              <w:t>created</w:t>
            </w:r>
            <w:r w:rsidRPr="00A74836">
              <w:t xml:space="preserve"> from this stream.</w:t>
            </w:r>
          </w:p>
        </w:tc>
      </w:tr>
      <w:tr w:rsidR="00CF160D" w14:paraId="5FED1AD0" w14:textId="77777777" w:rsidTr="005A7684">
        <w:tc>
          <w:tcPr>
            <w:tcW w:w="4315" w:type="dxa"/>
          </w:tcPr>
          <w:p w14:paraId="7CD3F3FF" w14:textId="77777777" w:rsidR="00CF160D" w:rsidRPr="004113FB" w:rsidRDefault="00CF160D" w:rsidP="00282027">
            <w:pPr>
              <w:pStyle w:val="TableText0"/>
            </w:pPr>
            <w:r w:rsidRPr="004113FB">
              <w:t>ConSQA</w:t>
            </w:r>
          </w:p>
        </w:tc>
        <w:tc>
          <w:tcPr>
            <w:tcW w:w="5130" w:type="dxa"/>
          </w:tcPr>
          <w:p w14:paraId="6A447944" w14:textId="77777777" w:rsidR="00CF160D" w:rsidRPr="00A74836" w:rsidRDefault="00CF160D" w:rsidP="00282027">
            <w:pPr>
              <w:pStyle w:val="TableText0"/>
            </w:pPr>
            <w:r w:rsidRPr="00A74836">
              <w:t xml:space="preserve">Once a build is ready to move to Software Quality Assurance (SQA) testing, the changes are promoted to </w:t>
            </w:r>
            <w:r w:rsidR="00B65744">
              <w:t>ConSQA</w:t>
            </w:r>
            <w:r w:rsidRPr="00A74836">
              <w:t xml:space="preserve">. Builds for SQA are made from this stream. If SQA testing returns defects, they </w:t>
            </w:r>
            <w:r>
              <w:t xml:space="preserve">are </w:t>
            </w:r>
            <w:r w:rsidRPr="00A74836">
              <w:t xml:space="preserve">fixed and tested </w:t>
            </w:r>
            <w:r w:rsidR="00B65744">
              <w:t>here</w:t>
            </w:r>
            <w:r>
              <w:t xml:space="preserve">, then </w:t>
            </w:r>
            <w:r w:rsidRPr="00A74836">
              <w:t>merged into current development</w:t>
            </w:r>
            <w:r>
              <w:t xml:space="preserve">. </w:t>
            </w:r>
            <w:r w:rsidRPr="00CF160D">
              <w:rPr>
                <w:rStyle w:val="Strong"/>
              </w:rPr>
              <w:t>NOTE:</w:t>
            </w:r>
            <w:r>
              <w:t xml:space="preserve"> Work</w:t>
            </w:r>
            <w:r w:rsidRPr="00A74836">
              <w:t xml:space="preserve"> on the next </w:t>
            </w:r>
            <w:r>
              <w:t>iteration may be in progress.</w:t>
            </w:r>
          </w:p>
        </w:tc>
      </w:tr>
      <w:tr w:rsidR="00CF160D" w14:paraId="3185DB20" w14:textId="77777777" w:rsidTr="005A7684">
        <w:tc>
          <w:tcPr>
            <w:tcW w:w="4315" w:type="dxa"/>
          </w:tcPr>
          <w:p w14:paraId="262A9A18" w14:textId="77777777" w:rsidR="00CF160D" w:rsidRPr="004113FB" w:rsidRDefault="00CF160D" w:rsidP="00282027">
            <w:pPr>
              <w:pStyle w:val="TableText0"/>
            </w:pPr>
            <w:r w:rsidRPr="004113FB">
              <w:t>ConIOC</w:t>
            </w:r>
          </w:p>
        </w:tc>
        <w:tc>
          <w:tcPr>
            <w:tcW w:w="5130" w:type="dxa"/>
          </w:tcPr>
          <w:p w14:paraId="4B666036" w14:textId="77777777" w:rsidR="00CF160D" w:rsidRPr="00A74836" w:rsidRDefault="00CF160D" w:rsidP="00282027">
            <w:pPr>
              <w:pStyle w:val="TableText0"/>
            </w:pPr>
            <w:r w:rsidRPr="00A74836">
              <w:t xml:space="preserve">Once a build has cleared SQA and is ready for Initial Operating Capacity (IOC) testing, the code is promoted to </w:t>
            </w:r>
            <w:r w:rsidR="00B65744">
              <w:t>ConIOC</w:t>
            </w:r>
            <w:r w:rsidRPr="00A74836">
              <w:t xml:space="preserve">. Builds for IOC are made from this stream. If IOC testing returns defects, they </w:t>
            </w:r>
            <w:r>
              <w:t>are</w:t>
            </w:r>
            <w:r w:rsidRPr="00A74836">
              <w:t xml:space="preserve"> fixed and tested </w:t>
            </w:r>
            <w:r w:rsidR="00B65744">
              <w:t>here</w:t>
            </w:r>
            <w:r>
              <w:t xml:space="preserve">, </w:t>
            </w:r>
            <w:r w:rsidRPr="00A74836">
              <w:t>then merged into current development (and possibly also SQA)</w:t>
            </w:r>
            <w:r>
              <w:t xml:space="preserve">. </w:t>
            </w:r>
            <w:r w:rsidRPr="00CF160D">
              <w:rPr>
                <w:rStyle w:val="Strong"/>
              </w:rPr>
              <w:t>NOTE:</w:t>
            </w:r>
            <w:r w:rsidRPr="00A74836">
              <w:t xml:space="preserve"> </w:t>
            </w:r>
            <w:r>
              <w:t>Streams may</w:t>
            </w:r>
            <w:r w:rsidRPr="00A74836">
              <w:t xml:space="preserve"> </w:t>
            </w:r>
            <w:r>
              <w:t>contain</w:t>
            </w:r>
            <w:r w:rsidRPr="00A74836">
              <w:t xml:space="preserve"> different </w:t>
            </w:r>
            <w:r>
              <w:t>iterations</w:t>
            </w:r>
            <w:r w:rsidRPr="00A74836">
              <w:t>.</w:t>
            </w:r>
          </w:p>
        </w:tc>
      </w:tr>
      <w:tr w:rsidR="00CF160D" w14:paraId="22512532" w14:textId="77777777" w:rsidTr="005A7684">
        <w:tc>
          <w:tcPr>
            <w:tcW w:w="4315" w:type="dxa"/>
          </w:tcPr>
          <w:p w14:paraId="7734167D" w14:textId="77777777" w:rsidR="00CF160D" w:rsidRPr="004113FB" w:rsidRDefault="00CF160D" w:rsidP="00282027">
            <w:pPr>
              <w:pStyle w:val="TableText0"/>
            </w:pPr>
            <w:r w:rsidRPr="004113FB">
              <w:lastRenderedPageBreak/>
              <w:t>ConPROD</w:t>
            </w:r>
          </w:p>
        </w:tc>
        <w:tc>
          <w:tcPr>
            <w:tcW w:w="5130" w:type="dxa"/>
          </w:tcPr>
          <w:p w14:paraId="244FBEA2" w14:textId="77777777" w:rsidR="00CF160D" w:rsidRPr="00A74836" w:rsidRDefault="00CF160D" w:rsidP="00282027">
            <w:pPr>
              <w:pStyle w:val="TableText0"/>
            </w:pPr>
            <w:r w:rsidRPr="00A74836">
              <w:t xml:space="preserve">Once a build has cleared IOC testing and is installed at field sites, the code is promoted to </w:t>
            </w:r>
            <w:r w:rsidR="00B65744">
              <w:t>ConPROD</w:t>
            </w:r>
            <w:r w:rsidRPr="00A74836">
              <w:t xml:space="preserve">. This stream serves as a reference copy of </w:t>
            </w:r>
            <w:r w:rsidR="00B65744" w:rsidRPr="00A74836">
              <w:t xml:space="preserve">Production </w:t>
            </w:r>
            <w:r w:rsidRPr="00A74836">
              <w:t xml:space="preserve">to research reported defects, </w:t>
            </w:r>
            <w:r w:rsidR="00DA5F24">
              <w:t>as</w:t>
            </w:r>
            <w:r w:rsidRPr="00A74836">
              <w:t xml:space="preserve"> the </w:t>
            </w:r>
            <w:r w:rsidR="00DA5F24">
              <w:t>D</w:t>
            </w:r>
            <w:r w:rsidRPr="00A74836">
              <w:t xml:space="preserve">ev streams will be on </w:t>
            </w:r>
            <w:r w:rsidR="00DA5F24">
              <w:t>different iterations</w:t>
            </w:r>
            <w:r w:rsidRPr="00A74836">
              <w:t xml:space="preserve">. The only active development that </w:t>
            </w:r>
            <w:r w:rsidR="00DA5F24">
              <w:t xml:space="preserve">takes </w:t>
            </w:r>
            <w:r w:rsidRPr="00A74836">
              <w:t xml:space="preserve">place in </w:t>
            </w:r>
            <w:r w:rsidR="00DA5F24">
              <w:t>ConPROD</w:t>
            </w:r>
            <w:r w:rsidRPr="00A74836">
              <w:t xml:space="preserve"> is for emergency fixes that are disconnected from the current versions in SQA or IOC.</w:t>
            </w:r>
          </w:p>
        </w:tc>
      </w:tr>
      <w:tr w:rsidR="00CF160D" w14:paraId="55EA0100" w14:textId="77777777" w:rsidTr="005A7684">
        <w:tc>
          <w:tcPr>
            <w:tcW w:w="4315" w:type="dxa"/>
          </w:tcPr>
          <w:p w14:paraId="1E0CA890" w14:textId="77777777" w:rsidR="00CF160D" w:rsidRPr="004113FB" w:rsidRDefault="00282027" w:rsidP="00282027">
            <w:pPr>
              <w:pStyle w:val="TableText0"/>
            </w:pPr>
            <w:r>
              <w:t>Scheduling Documentation</w:t>
            </w:r>
          </w:p>
        </w:tc>
        <w:tc>
          <w:tcPr>
            <w:tcW w:w="5130" w:type="dxa"/>
          </w:tcPr>
          <w:p w14:paraId="66AB5508" w14:textId="77777777" w:rsidR="00CF160D" w:rsidRPr="00A74836" w:rsidRDefault="00CF160D" w:rsidP="00282027">
            <w:pPr>
              <w:pStyle w:val="TableText0"/>
            </w:pPr>
            <w:r w:rsidRPr="00A74836">
              <w:t xml:space="preserve">This stream </w:t>
            </w:r>
            <w:r w:rsidR="00282027">
              <w:t>serves as the repository for project documentation</w:t>
            </w:r>
            <w:r w:rsidRPr="00A74836">
              <w:t xml:space="preserve"> </w:t>
            </w:r>
            <w:r w:rsidR="00282027">
              <w:t xml:space="preserve">(CLIN </w:t>
            </w:r>
            <w:r w:rsidRPr="00A74836">
              <w:t>deliverables and reference documents</w:t>
            </w:r>
            <w:r w:rsidR="00282027">
              <w:t>)</w:t>
            </w:r>
            <w:r w:rsidRPr="00A74836">
              <w:t>.</w:t>
            </w:r>
          </w:p>
        </w:tc>
      </w:tr>
      <w:tr w:rsidR="00CF160D" w14:paraId="7D859C70" w14:textId="77777777" w:rsidTr="005A7684">
        <w:tc>
          <w:tcPr>
            <w:tcW w:w="4315" w:type="dxa"/>
          </w:tcPr>
          <w:p w14:paraId="0D3548D3" w14:textId="77777777" w:rsidR="00CF160D" w:rsidRDefault="00CF160D" w:rsidP="00282027">
            <w:pPr>
              <w:pStyle w:val="TableText0"/>
            </w:pPr>
            <w:r w:rsidRPr="004113FB">
              <w:t>VSE Installers</w:t>
            </w:r>
          </w:p>
        </w:tc>
        <w:tc>
          <w:tcPr>
            <w:tcW w:w="5130" w:type="dxa"/>
          </w:tcPr>
          <w:p w14:paraId="503788BD" w14:textId="77777777" w:rsidR="00CF160D" w:rsidRDefault="00CF160D" w:rsidP="00282027">
            <w:pPr>
              <w:pStyle w:val="TableText0"/>
            </w:pPr>
            <w:r w:rsidRPr="00A74836">
              <w:t>This stream holds the install packages for each build of the software, serving as</w:t>
            </w:r>
            <w:r w:rsidR="00282027">
              <w:t xml:space="preserve"> both</w:t>
            </w:r>
            <w:r w:rsidRPr="00A74836">
              <w:t xml:space="preserve"> a</w:t>
            </w:r>
            <w:r w:rsidR="00282027">
              <w:t xml:space="preserve"> distribution</w:t>
            </w:r>
            <w:r w:rsidRPr="00A74836">
              <w:t xml:space="preserve"> point</w:t>
            </w:r>
            <w:r w:rsidR="00282027">
              <w:t xml:space="preserve"> and </w:t>
            </w:r>
            <w:r w:rsidRPr="00A74836">
              <w:t>repository</w:t>
            </w:r>
            <w:r w:rsidR="00282027">
              <w:t>,</w:t>
            </w:r>
            <w:r w:rsidRPr="00A74836">
              <w:t xml:space="preserve"> to allow installing previous versions for research.</w:t>
            </w:r>
          </w:p>
        </w:tc>
      </w:tr>
    </w:tbl>
    <w:p w14:paraId="09CF7678" w14:textId="77777777" w:rsidR="00863461" w:rsidRDefault="007B5FB1" w:rsidP="007B5FB1">
      <w:pPr>
        <w:pStyle w:val="Heading2"/>
      </w:pPr>
      <w:bookmarkStart w:id="133" w:name="_Toc26530702"/>
      <w:r>
        <w:t>Troubleshooting Using the Trace Log</w:t>
      </w:r>
      <w:bookmarkEnd w:id="133"/>
    </w:p>
    <w:p w14:paraId="77007DC8" w14:textId="7DD33D1C" w:rsidR="00BC72D5" w:rsidRDefault="00BC72D5" w:rsidP="00BC72D5">
      <w:pPr>
        <w:pStyle w:val="BodyText"/>
      </w:pPr>
      <w:r>
        <w:t xml:space="preserve">The Trace Log is a </w:t>
      </w:r>
      <w:r w:rsidR="00044083">
        <w:t>tool used to troubleshoot</w:t>
      </w:r>
      <w:r>
        <w:t xml:space="preserve"> problems within the VS GUI. </w:t>
      </w:r>
      <w:r w:rsidR="00044083">
        <w:t>T</w:t>
      </w:r>
      <w:r>
        <w:t xml:space="preserve">he GUI must be executed with the </w:t>
      </w:r>
      <w:r w:rsidRPr="00044083">
        <w:t>/trace</w:t>
      </w:r>
      <w:r>
        <w:t xml:space="preserve"> command line parameter</w:t>
      </w:r>
      <w:r w:rsidR="00044083">
        <w:t xml:space="preserve"> for the Trace Log to be available</w:t>
      </w:r>
      <w:r w:rsidR="00E04B86">
        <w:t xml:space="preserve"> (See </w:t>
      </w:r>
      <w:hyperlink w:anchor="_Command_Line_Parameters" w:history="1">
        <w:r w:rsidR="00E04B86" w:rsidRPr="00E04B86">
          <w:rPr>
            <w:rStyle w:val="Hyperlink"/>
          </w:rPr>
          <w:t>Command Line Parameters</w:t>
        </w:r>
      </w:hyperlink>
      <w:r w:rsidR="00E04B86">
        <w:t>)</w:t>
      </w:r>
      <w:r>
        <w:t xml:space="preserve">. </w:t>
      </w:r>
      <w:r w:rsidR="00044083">
        <w:t xml:space="preserve">Access the </w:t>
      </w:r>
      <w:r>
        <w:t xml:space="preserve">Trace Log by right-clicking the </w:t>
      </w:r>
      <w:r w:rsidR="00044083">
        <w:t xml:space="preserve">GUI </w:t>
      </w:r>
      <w:r>
        <w:t xml:space="preserve">title bar and selecting Trace Log from the </w:t>
      </w:r>
      <w:r w:rsidR="00044083">
        <w:t xml:space="preserve">resulting </w:t>
      </w:r>
      <w:r>
        <w:t>menu.</w:t>
      </w:r>
    </w:p>
    <w:p w14:paraId="68E65797" w14:textId="17DE4FE4" w:rsidR="00BC72D5" w:rsidRDefault="00BC72D5" w:rsidP="00BC72D5">
      <w:pPr>
        <w:pStyle w:val="BodyText"/>
      </w:pPr>
      <w:r>
        <w:t xml:space="preserve">The Trace log contains a log of </w:t>
      </w:r>
      <w:r w:rsidR="00EF4B89">
        <w:t>all</w:t>
      </w:r>
      <w:r>
        <w:t xml:space="preserve"> RPC calls made by the VS</w:t>
      </w:r>
      <w:r w:rsidR="00EF4B89">
        <w:t xml:space="preserve"> </w:t>
      </w:r>
      <w:r>
        <w:t>GUI</w:t>
      </w:r>
      <w:r w:rsidR="00EF4B89">
        <w:t xml:space="preserve">. Information in the log includes </w:t>
      </w:r>
      <w:r>
        <w:t>the RPC Name, Inputs (Parameters)</w:t>
      </w:r>
      <w:r w:rsidR="00EF4B89">
        <w:t>,</w:t>
      </w:r>
      <w:r>
        <w:t xml:space="preserve"> and returns. Returns can be various results</w:t>
      </w:r>
      <w:r w:rsidR="00EF4B89">
        <w:t>,</w:t>
      </w:r>
      <w:r>
        <w:t xml:space="preserve"> including error information reported by the called RPC</w:t>
      </w:r>
      <w:r w:rsidR="00EF4B89">
        <w:t xml:space="preserve">, and </w:t>
      </w:r>
      <w:r>
        <w:t>in many cases</w:t>
      </w:r>
      <w:r w:rsidR="00EF4B89">
        <w:t xml:space="preserve"> </w:t>
      </w:r>
      <w:r>
        <w:t>includes error information reported from the GUI application. Sometimes a user</w:t>
      </w:r>
      <w:r w:rsidR="00EF4B89">
        <w:t>-</w:t>
      </w:r>
      <w:r>
        <w:t xml:space="preserve">friendly error message is </w:t>
      </w:r>
      <w:r w:rsidR="000209A4">
        <w:t>displayed,</w:t>
      </w:r>
      <w:r>
        <w:t xml:space="preserve"> and the Trace Log must be accessed to view the error details. Exceptions</w:t>
      </w:r>
      <w:r w:rsidR="00EF4B89">
        <w:t>/e</w:t>
      </w:r>
      <w:r>
        <w:t>rrors caught within the GUI and logged using the TraceLog.LogError method will include the full error stack</w:t>
      </w:r>
      <w:r w:rsidR="00EF4B89">
        <w:t>,</w:t>
      </w:r>
      <w:r>
        <w:t xml:space="preserve"> when present.</w:t>
      </w:r>
    </w:p>
    <w:p w14:paraId="67BB3876" w14:textId="77777777" w:rsidR="00BC72D5" w:rsidRDefault="00BC72D5" w:rsidP="00BC72D5">
      <w:pPr>
        <w:pStyle w:val="BodyText"/>
      </w:pPr>
      <w:r>
        <w:t>The Trace Log can be exported to an XML file for analysis. When the /AutoDumpTrace command line parameter is added</w:t>
      </w:r>
      <w:r w:rsidR="001A565C">
        <w:t>,</w:t>
      </w:r>
      <w:r>
        <w:t xml:space="preserve"> the</w:t>
      </w:r>
      <w:r w:rsidR="001A565C">
        <w:t xml:space="preserve"> </w:t>
      </w:r>
      <w:r>
        <w:t xml:space="preserve">GUI will attempt to save the current Trace Log to the C:\Program Data\Vista Scheduling GUI\TraceLog.xml file. Each successive save </w:t>
      </w:r>
      <w:r w:rsidR="001A565C">
        <w:t xml:space="preserve">of the current log </w:t>
      </w:r>
      <w:r>
        <w:t>overwrites</w:t>
      </w:r>
      <w:r w:rsidR="001A565C">
        <w:t xml:space="preserve"> the </w:t>
      </w:r>
      <w:r>
        <w:t>previous</w:t>
      </w:r>
      <w:r w:rsidR="001A565C">
        <w:t>ly saved log</w:t>
      </w:r>
      <w:r>
        <w:t>.</w:t>
      </w:r>
    </w:p>
    <w:p w14:paraId="1471E355" w14:textId="77777777" w:rsidR="00BC72D5" w:rsidRDefault="00BC72D5" w:rsidP="00BC72D5">
      <w:pPr>
        <w:pStyle w:val="BodyText"/>
      </w:pPr>
      <w:r>
        <w:t>A developer can write to the Trace Log by including the ClinSchd.Infrastructure namespace, then calling one of the TraceLog.Log . . . methods.</w:t>
      </w:r>
    </w:p>
    <w:p w14:paraId="702AECE6" w14:textId="77777777" w:rsidR="002E2D3E" w:rsidRDefault="001A565C" w:rsidP="00BC72D5">
      <w:pPr>
        <w:pStyle w:val="BodyText"/>
      </w:pPr>
      <w:r>
        <w:t>RPC Data r</w:t>
      </w:r>
      <w:r w:rsidR="00BC72D5">
        <w:t>eturned</w:t>
      </w:r>
      <w:r>
        <w:t xml:space="preserve"> in</w:t>
      </w:r>
      <w:r w:rsidR="00BC72D5">
        <w:t xml:space="preserve"> the Trace Log may be a single string, an array of strings, a list of strings (possibly including an array item)</w:t>
      </w:r>
      <w:r>
        <w:t xml:space="preserve">, </w:t>
      </w:r>
      <w:r w:rsidR="00BC72D5">
        <w:t>or a record set.</w:t>
      </w:r>
    </w:p>
    <w:p w14:paraId="39CF1629" w14:textId="77777777" w:rsidR="00863461" w:rsidRDefault="00C6418D" w:rsidP="00BC72D5">
      <w:pPr>
        <w:pStyle w:val="BodyText"/>
      </w:pPr>
      <w:r>
        <w:t>Returned a</w:t>
      </w:r>
      <w:r w:rsidRPr="00C6418D">
        <w:t>rrays are generally formatted as</w:t>
      </w:r>
      <w:r>
        <w:t>:</w:t>
      </w:r>
    </w:p>
    <w:p w14:paraId="5891FE3B" w14:textId="77777777" w:rsidR="002E2D3E" w:rsidRDefault="002E2D3E" w:rsidP="002E2D3E">
      <w:pPr>
        <w:pStyle w:val="BodyTextIndent"/>
      </w:pPr>
      <w:r>
        <w:t>Array[n]</w:t>
      </w:r>
    </w:p>
    <w:p w14:paraId="73D30761" w14:textId="77777777" w:rsidR="002E2D3E" w:rsidRDefault="002E2D3E" w:rsidP="002E2D3E">
      <w:pPr>
        <w:pStyle w:val="BodyTextIndent"/>
      </w:pPr>
      <w:r>
        <w:tab/>
        <w:t>#0: value</w:t>
      </w:r>
    </w:p>
    <w:p w14:paraId="01CF0E4D" w14:textId="77777777" w:rsidR="002E2D3E" w:rsidRDefault="002E2D3E" w:rsidP="002E2D3E">
      <w:pPr>
        <w:pStyle w:val="BodyTextIndent"/>
      </w:pPr>
      <w:r>
        <w:tab/>
        <w:t>#1: value</w:t>
      </w:r>
    </w:p>
    <w:p w14:paraId="7F644F66" w14:textId="77777777" w:rsidR="002E2D3E" w:rsidRDefault="002E2D3E" w:rsidP="002E2D3E">
      <w:pPr>
        <w:pStyle w:val="BodyTextIndent"/>
      </w:pPr>
      <w:r>
        <w:tab/>
        <w:t xml:space="preserve">. . . </w:t>
      </w:r>
    </w:p>
    <w:p w14:paraId="4646FB6F" w14:textId="77777777" w:rsidR="002E2D3E" w:rsidRDefault="002E2D3E" w:rsidP="002E2D3E">
      <w:pPr>
        <w:pStyle w:val="BodyTextIndent"/>
      </w:pPr>
      <w:r>
        <w:tab/>
        <w:t>#n: value</w:t>
      </w:r>
    </w:p>
    <w:p w14:paraId="2C28BA27" w14:textId="77777777" w:rsidR="002E2D3E" w:rsidRDefault="002E2D3E" w:rsidP="002E2D3E">
      <w:pPr>
        <w:pStyle w:val="BodyText"/>
      </w:pPr>
      <w:r>
        <w:lastRenderedPageBreak/>
        <w:t>Record sets generally appear as:</w:t>
      </w:r>
    </w:p>
    <w:p w14:paraId="317A2211" w14:textId="77777777" w:rsidR="002E2D3E" w:rsidRDefault="002E2D3E" w:rsidP="002E2D3E">
      <w:pPr>
        <w:pStyle w:val="BodyTextIndent"/>
      </w:pPr>
      <w:r>
        <w:t>T00020HEADER_1^T00020HEADER_2^ . . . ^T00030HEADER_N</w:t>
      </w:r>
    </w:p>
    <w:p w14:paraId="3579ACFC" w14:textId="77777777" w:rsidR="002E2D3E" w:rsidRDefault="002E2D3E" w:rsidP="002E2D3E">
      <w:pPr>
        <w:pStyle w:val="BodyTextIndent"/>
      </w:pPr>
      <w:r>
        <w:t>Record1_Value1^Record1_Value2^ . . . ^Record1_ValueN</w:t>
      </w:r>
    </w:p>
    <w:p w14:paraId="17EE0BFA" w14:textId="77777777" w:rsidR="002E2D3E" w:rsidRDefault="002E2D3E" w:rsidP="002E2D3E">
      <w:pPr>
        <w:pStyle w:val="BodyTextIndent"/>
      </w:pPr>
      <w:r>
        <w:t>Record2_Value1^Record2_Value2^ . . . ^Record2_ValueN</w:t>
      </w:r>
    </w:p>
    <w:p w14:paraId="224E33CA" w14:textId="77777777" w:rsidR="002E2D3E" w:rsidRDefault="002E2D3E" w:rsidP="002E2D3E">
      <w:pPr>
        <w:pStyle w:val="BodyTextIndent"/>
      </w:pPr>
      <w:r>
        <w:t xml:space="preserve">. . . </w:t>
      </w:r>
    </w:p>
    <w:p w14:paraId="2D25882D" w14:textId="77777777" w:rsidR="00863461" w:rsidRDefault="002E2D3E" w:rsidP="002E2D3E">
      <w:pPr>
        <w:pStyle w:val="BodyTextIndent"/>
      </w:pPr>
      <w:r>
        <w:t>RecordN_Value1^RecordN_Value2^ . . . ^RecordN_ValueN</w:t>
      </w:r>
    </w:p>
    <w:p w14:paraId="13E5FE3E" w14:textId="77777777" w:rsidR="00863461" w:rsidRDefault="002E2D3E" w:rsidP="008B09EA">
      <w:pPr>
        <w:pStyle w:val="BodyText"/>
      </w:pPr>
      <w:r w:rsidRPr="002E2D3E">
        <w:t xml:space="preserve">Record sets can be copied and saved to a text file and imported into Excel as a </w:t>
      </w:r>
      <w:r>
        <w:t xml:space="preserve">^ </w:t>
      </w:r>
      <w:r w:rsidRPr="002E2D3E">
        <w:t>delimited file for easier review.</w:t>
      </w:r>
    </w:p>
    <w:p w14:paraId="79574678" w14:textId="77777777" w:rsidR="003F19F4" w:rsidRDefault="003F19F4" w:rsidP="003F19F4">
      <w:pPr>
        <w:pStyle w:val="Heading2"/>
      </w:pPr>
      <w:bookmarkStart w:id="134" w:name="_Toc26530703"/>
      <w:r>
        <w:t>Configuring the GUI</w:t>
      </w:r>
      <w:bookmarkEnd w:id="134"/>
    </w:p>
    <w:p w14:paraId="24376168" w14:textId="77777777" w:rsidR="003F19F4" w:rsidRDefault="003F19F4" w:rsidP="003F19F4">
      <w:pPr>
        <w:pStyle w:val="BodyText"/>
      </w:pPr>
      <w:r>
        <w:t>The VistaSchedulingGUI.exe.config file is found in the application folder location, C:\ Program Files (x86)\VistA Scheduling GUI_x, where _x is not present in the Visual Studio development environment, but may be _P (Production Release), _T (Test Release), or _RC (Release Candidate) when VSE is installed using one of the .msi files.</w:t>
      </w:r>
    </w:p>
    <w:p w14:paraId="7BA09756" w14:textId="77777777" w:rsidR="003F19F4" w:rsidRDefault="004225CB" w:rsidP="003F19F4">
      <w:pPr>
        <w:pStyle w:val="BodyText"/>
      </w:pPr>
      <w:r>
        <w:t>T</w:t>
      </w:r>
      <w:r w:rsidR="003F19F4">
        <w:t>he config file is initialized during the installation process or by modifying the app.config file within the ClinSchd project in Visual Studio.</w:t>
      </w:r>
    </w:p>
    <w:p w14:paraId="5ADAC629" w14:textId="77777777" w:rsidR="003F19F4" w:rsidRDefault="003F19F4" w:rsidP="003F19F4">
      <w:pPr>
        <w:pStyle w:val="BodyText"/>
      </w:pPr>
      <w:r>
        <w:t>The config file can also be modified using a text editor such as Notepad</w:t>
      </w:r>
      <w:r w:rsidR="004225CB">
        <w:t xml:space="preserve"> or </w:t>
      </w:r>
      <w:r>
        <w:t>Notepad++</w:t>
      </w:r>
      <w:r w:rsidR="004225CB">
        <w:t>.</w:t>
      </w:r>
    </w:p>
    <w:p w14:paraId="15F0FFEB" w14:textId="77777777" w:rsidR="003F19F4" w:rsidRDefault="004225CB" w:rsidP="003F19F4">
      <w:pPr>
        <w:pStyle w:val="BodyText"/>
      </w:pPr>
      <w:r>
        <w:t>There</w:t>
      </w:r>
      <w:r w:rsidR="003F19F4">
        <w:t xml:space="preserve"> are </w:t>
      </w:r>
      <w:r>
        <w:t xml:space="preserve">two </w:t>
      </w:r>
      <w:r w:rsidR="003F19F4">
        <w:t xml:space="preserve">sections </w:t>
      </w:r>
      <w:r>
        <w:t xml:space="preserve">in the config file </w:t>
      </w:r>
      <w:r w:rsidR="003F19F4">
        <w:t xml:space="preserve">that may need to be configured. It is </w:t>
      </w:r>
      <w:r>
        <w:t xml:space="preserve">highly </w:t>
      </w:r>
      <w:r w:rsidR="003F19F4">
        <w:t xml:space="preserve">recommended </w:t>
      </w:r>
      <w:r>
        <w:t>that other sections of this file be modified</w:t>
      </w:r>
      <w:r w:rsidR="003F19F4">
        <w:t>.</w:t>
      </w:r>
    </w:p>
    <w:p w14:paraId="599698DC" w14:textId="77777777" w:rsidR="00494922" w:rsidRDefault="00494922" w:rsidP="00494922">
      <w:pPr>
        <w:pStyle w:val="Heading3"/>
      </w:pPr>
      <w:bookmarkStart w:id="135" w:name="_Toc26530704"/>
      <w:r>
        <w:t>The &lt;appSettings&gt; Section</w:t>
      </w:r>
      <w:bookmarkEnd w:id="135"/>
    </w:p>
    <w:p w14:paraId="01731C7F" w14:textId="77777777" w:rsidR="00494922" w:rsidRDefault="00494922" w:rsidP="00494922">
      <w:pPr>
        <w:pStyle w:val="BodyText"/>
      </w:pPr>
      <w:r>
        <w:t>The &lt;appSettings&gt; section contains several &lt;add key . . . &gt; options that can be modified.</w:t>
      </w:r>
    </w:p>
    <w:p w14:paraId="3818EF2E" w14:textId="77777777" w:rsidR="00494922" w:rsidRDefault="00494922" w:rsidP="00494922">
      <w:pPr>
        <w:pStyle w:val="ListBullet"/>
      </w:pPr>
      <w:r>
        <w:t>&lt;add key=”host” value=”” /&gt;:  This key value holds the address or URL of the host VistA instance.</w:t>
      </w:r>
    </w:p>
    <w:p w14:paraId="2F9C96A6" w14:textId="77777777" w:rsidR="00494922" w:rsidRDefault="00494922" w:rsidP="00494922">
      <w:pPr>
        <w:pStyle w:val="ListBullet"/>
      </w:pPr>
      <w:r>
        <w:t>&lt;add key=”port” .value=”” /&gt;:  This key value holds the port number assigned to the VistA instance on the host machine.</w:t>
      </w:r>
    </w:p>
    <w:p w14:paraId="254C2291" w14:textId="77777777" w:rsidR="00494922" w:rsidRDefault="00494922" w:rsidP="00494922">
      <w:pPr>
        <w:pStyle w:val="ListBullet"/>
      </w:pPr>
      <w:r>
        <w:t>&lt;add key=”nspace” value=”” /&gt;:  This key value holds the Name Space assigned the VistA instance on the host machine.</w:t>
      </w:r>
    </w:p>
    <w:p w14:paraId="74D6DA5B" w14:textId="77777777" w:rsidR="00494922" w:rsidRDefault="00494922" w:rsidP="00494922">
      <w:pPr>
        <w:pStyle w:val="ListBullet"/>
      </w:pPr>
      <w:r>
        <w:t>&lt;add key=”MaxPatientsToReturn” value=”50” /&gt;:  This key value adjusts the maximum number of patients returned by the Patient Search on the ribbon bar.  The default\recommended value is 50.</w:t>
      </w:r>
    </w:p>
    <w:p w14:paraId="7183D269" w14:textId="77777777" w:rsidR="00494922" w:rsidRDefault="00494922" w:rsidP="00494922">
      <w:pPr>
        <w:pStyle w:val="ListBullet"/>
      </w:pPr>
      <w:r>
        <w:t>&lt;add key=”var_service_url” value=”” /&gt;:  This key value is used to determine if the VSE\VAOS (VAR) interface is available to those users holding the SDEZ REQUEST key.  The value SHOULD match the &lt;endpoint address=”” /&gt; value indicated in the &lt;system.ServiceModel&gt;&lt;client&gt; section as discussed below, however, VSE is only looking for a value containing the “VSE_VAR_Service” string.  If the value is empty or does not contain that string VSE will not activate the VSE\VAOS (VAR) functionality.</w:t>
      </w:r>
    </w:p>
    <w:p w14:paraId="692C0200" w14:textId="77777777" w:rsidR="00863461" w:rsidRDefault="00494922" w:rsidP="00494922">
      <w:pPr>
        <w:pStyle w:val="BodyText"/>
      </w:pPr>
      <w:r>
        <w:t>At this time any other &lt;appSettings&gt; key value pairs are ignored.</w:t>
      </w:r>
    </w:p>
    <w:p w14:paraId="58559D94" w14:textId="77777777" w:rsidR="00613012" w:rsidRDefault="00613012" w:rsidP="00613012">
      <w:pPr>
        <w:pStyle w:val="Heading3"/>
      </w:pPr>
      <w:bookmarkStart w:id="136" w:name="_Toc26530705"/>
      <w:r>
        <w:lastRenderedPageBreak/>
        <w:t>The &lt;system.ServiceModel&gt;&lt;client&gt;&lt;endpoint&gt; Section</w:t>
      </w:r>
      <w:bookmarkEnd w:id="136"/>
    </w:p>
    <w:p w14:paraId="678B1FF6" w14:textId="77777777" w:rsidR="00613012" w:rsidRDefault="00613012" w:rsidP="00613012">
      <w:pPr>
        <w:pStyle w:val="BodyText"/>
      </w:pPr>
      <w:r>
        <w:t>The VSE\VAOS (VAR) interface talks to a WCF web service. The &lt;system.ServiceModel&gt; section describes connection properties used by VSE for this purpose. The &lt;endpoint&gt; subsection is found within the &lt;client&gt; subsection.</w:t>
      </w:r>
    </w:p>
    <w:p w14:paraId="5F562178" w14:textId="77777777" w:rsidR="00613012" w:rsidRDefault="00613012" w:rsidP="00613012">
      <w:pPr>
        <w:pStyle w:val="BodyText"/>
      </w:pPr>
      <w:r>
        <w:t>Modify the &lt;endpoint address=”” /&gt; value to change the location URL of the VSE_VAR_Service web service. If this value is not exactly correct, VSE will be unable to communicate with the VSE_VAR_Service web service, and communication errors will be reported in the VSE Trace Log.</w:t>
      </w:r>
    </w:p>
    <w:p w14:paraId="064ED12A" w14:textId="77777777" w:rsidR="00613012" w:rsidRDefault="00613012" w:rsidP="00613012">
      <w:pPr>
        <w:pStyle w:val="BodyText"/>
      </w:pPr>
      <w:r>
        <w:t>It is highly recommended that the &lt;endpoint&gt; address and the &lt;appSettings&gt;&lt;add key=”var_service_url” are set to the same value.</w:t>
      </w:r>
    </w:p>
    <w:p w14:paraId="18BAE033" w14:textId="77777777" w:rsidR="00613012" w:rsidRDefault="00613012" w:rsidP="00675433">
      <w:pPr>
        <w:pStyle w:val="Heading3"/>
      </w:pPr>
      <w:bookmarkStart w:id="137" w:name="_Command_Line_Parameters"/>
      <w:bookmarkStart w:id="138" w:name="_Toc26530706"/>
      <w:bookmarkEnd w:id="137"/>
      <w:r>
        <w:t>Command Line Parameters</w:t>
      </w:r>
      <w:bookmarkEnd w:id="138"/>
    </w:p>
    <w:p w14:paraId="5437B0E2" w14:textId="77777777" w:rsidR="00613012" w:rsidRDefault="00613012" w:rsidP="00613012">
      <w:pPr>
        <w:pStyle w:val="BodyText"/>
      </w:pPr>
      <w:r>
        <w:t>The VSE application allows for two command line parameters. These parameters can be added to the application shortcut as needed.</w:t>
      </w:r>
    </w:p>
    <w:p w14:paraId="7789BC51" w14:textId="77777777" w:rsidR="00613012" w:rsidRDefault="00613012" w:rsidP="00675433">
      <w:pPr>
        <w:pStyle w:val="Heading4"/>
      </w:pPr>
      <w:bookmarkStart w:id="139" w:name="_Toc26530707"/>
      <w:r>
        <w:t xml:space="preserve">The /trace </w:t>
      </w:r>
      <w:r w:rsidR="00675433">
        <w:t>Command Line Parameter</w:t>
      </w:r>
      <w:bookmarkEnd w:id="139"/>
    </w:p>
    <w:p w14:paraId="7A0A770B" w14:textId="77777777" w:rsidR="00613012" w:rsidRDefault="00613012" w:rsidP="00613012">
      <w:pPr>
        <w:pStyle w:val="BodyText"/>
      </w:pPr>
      <w:r>
        <w:t>When the /trace command line parameter is present</w:t>
      </w:r>
      <w:r w:rsidR="00675433">
        <w:t>,</w:t>
      </w:r>
      <w:r>
        <w:t xml:space="preserve"> VSE turns on and initializes Trace Log functionality.</w:t>
      </w:r>
    </w:p>
    <w:p w14:paraId="7E85D881" w14:textId="0FA844C6" w:rsidR="00613012" w:rsidRDefault="00CD2F6C" w:rsidP="00675433">
      <w:pPr>
        <w:pStyle w:val="Heading4"/>
      </w:pPr>
      <w:bookmarkStart w:id="140" w:name="_Toc26530708"/>
      <w:r>
        <w:t xml:space="preserve">The </w:t>
      </w:r>
      <w:r w:rsidR="00613012">
        <w:t xml:space="preserve">/AutoDump Trace </w:t>
      </w:r>
      <w:r w:rsidR="00675433">
        <w:t>Command Line Parameter</w:t>
      </w:r>
      <w:bookmarkEnd w:id="140"/>
    </w:p>
    <w:p w14:paraId="66EF829E" w14:textId="77777777" w:rsidR="0029354D" w:rsidRDefault="00613012" w:rsidP="00613012">
      <w:pPr>
        <w:pStyle w:val="BodyText"/>
      </w:pPr>
      <w:r>
        <w:t>When the /AutoDumpTrace command line parameter is present</w:t>
      </w:r>
      <w:r w:rsidR="00675433">
        <w:t>,</w:t>
      </w:r>
      <w:r>
        <w:t xml:space="preserve"> VSE </w:t>
      </w:r>
      <w:r w:rsidR="00675433">
        <w:t xml:space="preserve">attempts </w:t>
      </w:r>
      <w:r>
        <w:t xml:space="preserve">to save the current Trace Log to a file when </w:t>
      </w:r>
      <w:r w:rsidR="00675433">
        <w:t xml:space="preserve">exiting </w:t>
      </w:r>
      <w:r>
        <w:t>the application</w:t>
      </w:r>
      <w:r w:rsidR="00675433">
        <w:t xml:space="preserve">, or </w:t>
      </w:r>
      <w:r>
        <w:t>when the application terminates due to an error.</w:t>
      </w:r>
      <w:r w:rsidR="0029354D">
        <w:t xml:space="preserve"> </w:t>
      </w:r>
      <w:r w:rsidR="0029354D" w:rsidRPr="0029354D">
        <w:t>The saved Trace Log file is located in the C:\ProgramData\VA VistA Scheduler\VSETraceLog.xml file.</w:t>
      </w:r>
    </w:p>
    <w:p w14:paraId="3D2C629A" w14:textId="0E0813E2" w:rsidR="0029354D" w:rsidRDefault="0029354D" w:rsidP="00613012">
      <w:pPr>
        <w:pStyle w:val="BodyText"/>
      </w:pPr>
      <w:r w:rsidRPr="0029354D">
        <w:t>Each successive Trace Log dump overwrites previous Trace Log dumps.</w:t>
      </w:r>
    </w:p>
    <w:p w14:paraId="105CE98C" w14:textId="6B6C00F9" w:rsidR="00613012" w:rsidRDefault="00613012" w:rsidP="00613012">
      <w:pPr>
        <w:pStyle w:val="BodyText"/>
      </w:pPr>
      <w:r>
        <w:t xml:space="preserve">The /trace command line parameter is required for the </w:t>
      </w:r>
      <w:r w:rsidR="0029354D">
        <w:t>/</w:t>
      </w:r>
      <w:r>
        <w:t>AutoDumpTrace functionality to work.</w:t>
      </w:r>
    </w:p>
    <w:p w14:paraId="57786BE9" w14:textId="77777777" w:rsidR="00613012" w:rsidRDefault="00613012" w:rsidP="00675433">
      <w:pPr>
        <w:pStyle w:val="Heading3"/>
      </w:pPr>
      <w:bookmarkStart w:id="141" w:name="_Toc26530709"/>
      <w:r>
        <w:t>The Application Trace File</w:t>
      </w:r>
      <w:bookmarkEnd w:id="141"/>
    </w:p>
    <w:p w14:paraId="41D0B17F" w14:textId="77777777" w:rsidR="00863461" w:rsidRDefault="00613012" w:rsidP="00613012">
      <w:pPr>
        <w:pStyle w:val="BodyText"/>
      </w:pPr>
      <w:r>
        <w:t xml:space="preserve">The application Trace file is generated by the VSE application. Successive VSE executions will be recorded in the same Trace file. Some error information may be present in the Trace file </w:t>
      </w:r>
      <w:r w:rsidR="00675433">
        <w:t>if</w:t>
      </w:r>
      <w:r>
        <w:t xml:space="preserve"> VSE crashes. The Trace file is always located at C:\ProgramData\VA VistA Scheduler\trace.log.</w:t>
      </w:r>
    </w:p>
    <w:p w14:paraId="7E362588" w14:textId="77777777" w:rsidR="00863461" w:rsidRDefault="005404F8" w:rsidP="005404F8">
      <w:pPr>
        <w:pStyle w:val="Heading2"/>
      </w:pPr>
      <w:bookmarkStart w:id="142" w:name="_Toc26530710"/>
      <w:r w:rsidRPr="005404F8">
        <w:t>Client Application Dependencies and Files</w:t>
      </w:r>
      <w:bookmarkEnd w:id="142"/>
    </w:p>
    <w:p w14:paraId="7E4ACEC9" w14:textId="73688683" w:rsidR="00675433" w:rsidRDefault="00D27532" w:rsidP="003F19F4">
      <w:pPr>
        <w:pStyle w:val="BodyText"/>
      </w:pPr>
      <w:r w:rsidRPr="00D27532">
        <w:rPr>
          <w:rStyle w:val="Cross-Reference"/>
        </w:rPr>
        <w:fldChar w:fldCharType="begin"/>
      </w:r>
      <w:r w:rsidRPr="00D27532">
        <w:rPr>
          <w:rStyle w:val="Cross-Reference"/>
        </w:rPr>
        <w:instrText xml:space="preserve"> REF _Ref26190791 \h </w:instrText>
      </w:r>
      <w:r>
        <w:rPr>
          <w:rStyle w:val="Cross-Reference"/>
        </w:rPr>
        <w:instrText xml:space="preserve"> \* MERGEFORMAT </w:instrText>
      </w:r>
      <w:r w:rsidRPr="00D27532">
        <w:rPr>
          <w:rStyle w:val="Cross-Reference"/>
        </w:rPr>
      </w:r>
      <w:r w:rsidRPr="00D27532">
        <w:rPr>
          <w:rStyle w:val="Cross-Reference"/>
        </w:rPr>
        <w:fldChar w:fldCharType="separate"/>
      </w:r>
      <w:r w:rsidRPr="00D27532">
        <w:rPr>
          <w:rStyle w:val="Cross-Reference"/>
        </w:rPr>
        <w:t>Table 7</w:t>
      </w:r>
      <w:r w:rsidRPr="00D27532">
        <w:rPr>
          <w:rStyle w:val="Cross-Reference"/>
        </w:rPr>
        <w:fldChar w:fldCharType="end"/>
      </w:r>
      <w:r w:rsidR="00F14DBD">
        <w:t xml:space="preserve">, </w:t>
      </w:r>
      <w:r w:rsidRPr="00D27532">
        <w:rPr>
          <w:rStyle w:val="Cross-Reference"/>
        </w:rPr>
        <w:fldChar w:fldCharType="begin"/>
      </w:r>
      <w:r w:rsidRPr="00D27532">
        <w:rPr>
          <w:rStyle w:val="Cross-Reference"/>
        </w:rPr>
        <w:instrText xml:space="preserve"> REF _Ref26190795 \h </w:instrText>
      </w:r>
      <w:r>
        <w:rPr>
          <w:rStyle w:val="Cross-Reference"/>
        </w:rPr>
        <w:instrText xml:space="preserve"> \* MERGEFORMAT </w:instrText>
      </w:r>
      <w:r w:rsidRPr="00D27532">
        <w:rPr>
          <w:rStyle w:val="Cross-Reference"/>
        </w:rPr>
      </w:r>
      <w:r w:rsidRPr="00D27532">
        <w:rPr>
          <w:rStyle w:val="Cross-Reference"/>
        </w:rPr>
        <w:fldChar w:fldCharType="separate"/>
      </w:r>
      <w:r w:rsidRPr="00D27532">
        <w:rPr>
          <w:rStyle w:val="Cross-Reference"/>
        </w:rPr>
        <w:t>Table 8</w:t>
      </w:r>
      <w:r w:rsidRPr="00D27532">
        <w:rPr>
          <w:rStyle w:val="Cross-Reference"/>
        </w:rPr>
        <w:fldChar w:fldCharType="end"/>
      </w:r>
      <w:r w:rsidR="00F14DBD">
        <w:t xml:space="preserve">, and </w:t>
      </w:r>
      <w:r w:rsidRPr="00D27532">
        <w:rPr>
          <w:rStyle w:val="Cross-Reference"/>
        </w:rPr>
        <w:fldChar w:fldCharType="begin"/>
      </w:r>
      <w:r w:rsidRPr="00D27532">
        <w:rPr>
          <w:rStyle w:val="Cross-Reference"/>
        </w:rPr>
        <w:instrText xml:space="preserve"> REF _Ref26190802 \h </w:instrText>
      </w:r>
      <w:r>
        <w:rPr>
          <w:rStyle w:val="Cross-Reference"/>
        </w:rPr>
        <w:instrText xml:space="preserve"> \* MERGEFORMAT </w:instrText>
      </w:r>
      <w:r w:rsidRPr="00D27532">
        <w:rPr>
          <w:rStyle w:val="Cross-Reference"/>
        </w:rPr>
      </w:r>
      <w:r w:rsidRPr="00D27532">
        <w:rPr>
          <w:rStyle w:val="Cross-Reference"/>
        </w:rPr>
        <w:fldChar w:fldCharType="separate"/>
      </w:r>
      <w:r w:rsidRPr="00D27532">
        <w:rPr>
          <w:rStyle w:val="Cross-Reference"/>
        </w:rPr>
        <w:t>Table 9</w:t>
      </w:r>
      <w:r w:rsidRPr="00D27532">
        <w:rPr>
          <w:rStyle w:val="Cross-Reference"/>
        </w:rPr>
        <w:fldChar w:fldCharType="end"/>
      </w:r>
      <w:r w:rsidR="005404F8">
        <w:t xml:space="preserve"> list</w:t>
      </w:r>
      <w:r w:rsidR="005F2541">
        <w:t xml:space="preserve"> </w:t>
      </w:r>
      <w:r w:rsidR="00F14DBD">
        <w:t>client application dependency</w:t>
      </w:r>
      <w:r w:rsidR="005F2541">
        <w:t xml:space="preserve"> files </w:t>
      </w:r>
      <w:r w:rsidR="005404F8">
        <w:t>and their descriptions.</w:t>
      </w:r>
    </w:p>
    <w:p w14:paraId="16EBE2F1" w14:textId="69696962" w:rsidR="005404F8" w:rsidRDefault="005404F8" w:rsidP="005404F8">
      <w:pPr>
        <w:pStyle w:val="Caption"/>
      </w:pPr>
      <w:bookmarkStart w:id="143" w:name="_Ref26190791"/>
      <w:bookmarkStart w:id="144" w:name="_Toc26530823"/>
      <w:r>
        <w:t xml:space="preserve">Table </w:t>
      </w:r>
      <w:r w:rsidR="00994C09">
        <w:fldChar w:fldCharType="begin"/>
      </w:r>
      <w:r w:rsidR="00994C09">
        <w:instrText xml:space="preserve"> SEQ Table \* ARABIC </w:instrText>
      </w:r>
      <w:r w:rsidR="00994C09">
        <w:fldChar w:fldCharType="separate"/>
      </w:r>
      <w:r w:rsidR="003159D3">
        <w:rPr>
          <w:noProof/>
        </w:rPr>
        <w:t>7</w:t>
      </w:r>
      <w:r w:rsidR="00994C09">
        <w:rPr>
          <w:noProof/>
        </w:rPr>
        <w:fldChar w:fldCharType="end"/>
      </w:r>
      <w:bookmarkEnd w:id="143"/>
      <w:r>
        <w:t xml:space="preserve">:  </w:t>
      </w:r>
      <w:r w:rsidR="005F2541" w:rsidRPr="005F2541">
        <w:t>Clinical Scheduler Files</w:t>
      </w:r>
      <w:bookmarkEnd w:id="144"/>
    </w:p>
    <w:tbl>
      <w:tblPr>
        <w:tblStyle w:val="JLV-CV"/>
        <w:tblW w:w="9445" w:type="dxa"/>
        <w:tblLook w:val="0420" w:firstRow="1" w:lastRow="0" w:firstColumn="0" w:lastColumn="0" w:noHBand="0" w:noVBand="1"/>
        <w:tblCaption w:val="Rational Streams"/>
        <w:tblDescription w:val="Table listing the seven streams of information that can be found in the IBM Rational Tool, in Source Control."/>
      </w:tblPr>
      <w:tblGrid>
        <w:gridCol w:w="5477"/>
        <w:gridCol w:w="3968"/>
      </w:tblGrid>
      <w:tr w:rsidR="00265E99" w14:paraId="33E28648" w14:textId="77777777" w:rsidTr="00383A42">
        <w:trPr>
          <w:cnfStyle w:val="100000000000" w:firstRow="1" w:lastRow="0" w:firstColumn="0" w:lastColumn="0" w:oddVBand="0" w:evenVBand="0" w:oddHBand="0" w:evenHBand="0" w:firstRowFirstColumn="0" w:firstRowLastColumn="0" w:lastRowFirstColumn="0" w:lastRowLastColumn="0"/>
        </w:trPr>
        <w:tc>
          <w:tcPr>
            <w:tcW w:w="5477" w:type="dxa"/>
          </w:tcPr>
          <w:p w14:paraId="726DFD02" w14:textId="77777777" w:rsidR="00265E99" w:rsidRDefault="00265E99" w:rsidP="00903D6C">
            <w:pPr>
              <w:pStyle w:val="TableHeading"/>
            </w:pPr>
            <w:r>
              <w:t>Clinical Scheduler Files</w:t>
            </w:r>
          </w:p>
        </w:tc>
        <w:tc>
          <w:tcPr>
            <w:tcW w:w="3968" w:type="dxa"/>
          </w:tcPr>
          <w:p w14:paraId="00901E2E" w14:textId="77777777" w:rsidR="00265E99" w:rsidRDefault="00265E99" w:rsidP="00903D6C">
            <w:pPr>
              <w:pStyle w:val="TableHeading"/>
            </w:pPr>
            <w:r>
              <w:t>Description</w:t>
            </w:r>
          </w:p>
        </w:tc>
      </w:tr>
      <w:tr w:rsidR="00265E99" w14:paraId="73AA4495" w14:textId="77777777" w:rsidTr="00383A42">
        <w:tc>
          <w:tcPr>
            <w:tcW w:w="5477" w:type="dxa"/>
          </w:tcPr>
          <w:p w14:paraId="14463B25" w14:textId="77777777" w:rsidR="00265E99" w:rsidRPr="000303A3" w:rsidRDefault="00265E99" w:rsidP="00265E99">
            <w:pPr>
              <w:pStyle w:val="TableText0"/>
            </w:pPr>
            <w:r w:rsidRPr="000303A3">
              <w:t>ClinSchd.exe</w:t>
            </w:r>
          </w:p>
        </w:tc>
        <w:tc>
          <w:tcPr>
            <w:tcW w:w="3968" w:type="dxa"/>
          </w:tcPr>
          <w:p w14:paraId="6557C841" w14:textId="77777777" w:rsidR="00265E99" w:rsidRDefault="00265E99" w:rsidP="00265E99">
            <w:pPr>
              <w:pStyle w:val="TableText0"/>
            </w:pPr>
            <w:r w:rsidRPr="000303A3">
              <w:t>This executable</w:t>
            </w:r>
            <w:r>
              <w:t xml:space="preserve"> </w:t>
            </w:r>
            <w:r w:rsidRPr="000303A3">
              <w:t>launches the application.</w:t>
            </w:r>
          </w:p>
        </w:tc>
      </w:tr>
      <w:tr w:rsidR="00834778" w14:paraId="417759CF" w14:textId="77777777" w:rsidTr="00383A42">
        <w:tc>
          <w:tcPr>
            <w:tcW w:w="5477" w:type="dxa"/>
          </w:tcPr>
          <w:p w14:paraId="6615FDEA" w14:textId="77777777" w:rsidR="00834778" w:rsidRPr="00797CD4" w:rsidRDefault="00834778" w:rsidP="00834778">
            <w:r w:rsidRPr="00797CD4">
              <w:lastRenderedPageBreak/>
              <w:t>ClinSchd.Infrastructure.dll</w:t>
            </w:r>
          </w:p>
        </w:tc>
        <w:tc>
          <w:tcPr>
            <w:tcW w:w="3968" w:type="dxa"/>
          </w:tcPr>
          <w:p w14:paraId="74BAE886" w14:textId="77777777" w:rsidR="00834778" w:rsidRDefault="00834778" w:rsidP="00834778">
            <w:pPr>
              <w:pStyle w:val="TableText0"/>
            </w:pPr>
            <w:r w:rsidRPr="00797CD4">
              <w:t>This library contains application models, behaviors, events, interfaces, static information, threading capability</w:t>
            </w:r>
            <w:r>
              <w:t>,</w:t>
            </w:r>
            <w:r w:rsidRPr="00797CD4">
              <w:t xml:space="preserve"> and other common functionality used by the application and its supporting modules</w:t>
            </w:r>
            <w:r>
              <w:t>.</w:t>
            </w:r>
          </w:p>
        </w:tc>
      </w:tr>
      <w:tr w:rsidR="00834778" w14:paraId="59AC977B" w14:textId="77777777" w:rsidTr="00383A42">
        <w:tc>
          <w:tcPr>
            <w:tcW w:w="5477" w:type="dxa"/>
          </w:tcPr>
          <w:p w14:paraId="1ABD413A" w14:textId="77777777" w:rsidR="00834778" w:rsidRPr="00834778" w:rsidRDefault="00834778" w:rsidP="00834778">
            <w:pPr>
              <w:pStyle w:val="TableText0"/>
            </w:pPr>
            <w:r w:rsidRPr="00834778">
              <w:t>CancelAppt.dll</w:t>
            </w:r>
          </w:p>
        </w:tc>
        <w:tc>
          <w:tcPr>
            <w:tcW w:w="3968" w:type="dxa"/>
            <w:vAlign w:val="center"/>
          </w:tcPr>
          <w:p w14:paraId="697C1E8B" w14:textId="77777777" w:rsidR="00834778" w:rsidRPr="00834778" w:rsidRDefault="00834778" w:rsidP="00834778">
            <w:pPr>
              <w:pStyle w:val="TableText0"/>
            </w:pPr>
            <w:r w:rsidRPr="00834778">
              <w:t>This is required functionality for cancelling appointments and appointment requests.</w:t>
            </w:r>
          </w:p>
        </w:tc>
      </w:tr>
      <w:tr w:rsidR="00215369" w14:paraId="3FD679CC" w14:textId="77777777" w:rsidTr="00383A42">
        <w:tc>
          <w:tcPr>
            <w:tcW w:w="5477" w:type="dxa"/>
          </w:tcPr>
          <w:p w14:paraId="4D3C337B" w14:textId="77777777" w:rsidR="00215369" w:rsidRDefault="00215369" w:rsidP="00215369">
            <w:pPr>
              <w:pStyle w:val="TableText0"/>
            </w:pPr>
            <w:r w:rsidRPr="00A42D8C">
              <w:t>ChangeDivision.dll</w:t>
            </w:r>
          </w:p>
        </w:tc>
        <w:tc>
          <w:tcPr>
            <w:tcW w:w="3968" w:type="dxa"/>
            <w:vAlign w:val="center"/>
          </w:tcPr>
          <w:p w14:paraId="198FE1CF" w14:textId="77777777" w:rsidR="00215369" w:rsidRDefault="00215369" w:rsidP="00215369">
            <w:pPr>
              <w:pStyle w:val="TableText0"/>
            </w:pPr>
            <w:r>
              <w:t>This is r</w:t>
            </w:r>
            <w:r w:rsidRPr="000C0B66">
              <w:t xml:space="preserve">equired functionality </w:t>
            </w:r>
            <w:r w:rsidRPr="00A42D8C">
              <w:t xml:space="preserve">for </w:t>
            </w:r>
            <w:r>
              <w:t>c</w:t>
            </w:r>
            <w:r w:rsidRPr="00A42D8C">
              <w:t xml:space="preserve">hanging </w:t>
            </w:r>
            <w:r>
              <w:t>d</w:t>
            </w:r>
            <w:r w:rsidRPr="00A42D8C">
              <w:t xml:space="preserve">ivisions and invoking </w:t>
            </w:r>
            <w:r>
              <w:t>a</w:t>
            </w:r>
            <w:r w:rsidRPr="00A42D8C">
              <w:t xml:space="preserve">uthentication functionality for </w:t>
            </w:r>
            <w:r>
              <w:t>d</w:t>
            </w:r>
            <w:r w:rsidRPr="00A42D8C">
              <w:t>ivision.</w:t>
            </w:r>
          </w:p>
        </w:tc>
      </w:tr>
      <w:tr w:rsidR="00215369" w14:paraId="7048EB21" w14:textId="77777777" w:rsidTr="00383A42">
        <w:tc>
          <w:tcPr>
            <w:tcW w:w="5477" w:type="dxa"/>
          </w:tcPr>
          <w:p w14:paraId="220B5869" w14:textId="77777777" w:rsidR="00215369" w:rsidRDefault="00215369" w:rsidP="00215369">
            <w:pPr>
              <w:pStyle w:val="TableText0"/>
            </w:pPr>
            <w:r w:rsidRPr="00A42D8C">
              <w:t>CheckIn.dll</w:t>
            </w:r>
          </w:p>
        </w:tc>
        <w:tc>
          <w:tcPr>
            <w:tcW w:w="3968" w:type="dxa"/>
            <w:vAlign w:val="center"/>
          </w:tcPr>
          <w:p w14:paraId="284B6AB2" w14:textId="77777777" w:rsidR="00215369" w:rsidRDefault="00215369" w:rsidP="00215369">
            <w:pPr>
              <w:pStyle w:val="TableText0"/>
            </w:pPr>
            <w:r>
              <w:t>This is r</w:t>
            </w:r>
            <w:r w:rsidRPr="000C0B66">
              <w:t xml:space="preserve">equired functionality </w:t>
            </w:r>
            <w:r w:rsidRPr="00A42D8C">
              <w:t>to check</w:t>
            </w:r>
            <w:r>
              <w:t xml:space="preserve"> </w:t>
            </w:r>
            <w:r w:rsidRPr="00A42D8C">
              <w:t xml:space="preserve">in </w:t>
            </w:r>
            <w:r>
              <w:t>p</w:t>
            </w:r>
            <w:r w:rsidRPr="00A42D8C">
              <w:t>atients for a selected appointment.</w:t>
            </w:r>
          </w:p>
        </w:tc>
      </w:tr>
      <w:tr w:rsidR="00F83D32" w14:paraId="17BD1E61" w14:textId="77777777" w:rsidTr="00383A42">
        <w:tc>
          <w:tcPr>
            <w:tcW w:w="5477" w:type="dxa"/>
          </w:tcPr>
          <w:p w14:paraId="3871413B" w14:textId="77777777" w:rsidR="00F83D32" w:rsidRDefault="00F83D32" w:rsidP="00F83D32">
            <w:pPr>
              <w:pStyle w:val="TableText0"/>
            </w:pPr>
            <w:r w:rsidRPr="00A42D8C">
              <w:t>CheckOut.dll</w:t>
            </w:r>
          </w:p>
        </w:tc>
        <w:tc>
          <w:tcPr>
            <w:tcW w:w="3968" w:type="dxa"/>
            <w:vAlign w:val="center"/>
          </w:tcPr>
          <w:p w14:paraId="6BE0522B" w14:textId="77777777" w:rsidR="00F83D32" w:rsidRDefault="00F83D32" w:rsidP="00F83D32">
            <w:pPr>
              <w:pStyle w:val="TableText0"/>
            </w:pPr>
            <w:r>
              <w:t>This is r</w:t>
            </w:r>
            <w:r w:rsidRPr="000C0B66">
              <w:t xml:space="preserve">equired functionality </w:t>
            </w:r>
            <w:r w:rsidRPr="00A42D8C">
              <w:t>to check</w:t>
            </w:r>
            <w:r>
              <w:t xml:space="preserve"> </w:t>
            </w:r>
            <w:r w:rsidRPr="00A42D8C">
              <w:t>out patients for a selected appointment</w:t>
            </w:r>
            <w:r>
              <w:t>.</w:t>
            </w:r>
          </w:p>
        </w:tc>
      </w:tr>
      <w:tr w:rsidR="00F83D32" w14:paraId="22EAF2D1" w14:textId="77777777" w:rsidTr="00383A42">
        <w:tc>
          <w:tcPr>
            <w:tcW w:w="5477" w:type="dxa"/>
          </w:tcPr>
          <w:p w14:paraId="4D43324C" w14:textId="77777777" w:rsidR="00F83D32" w:rsidRDefault="00F83D32" w:rsidP="00F83D32">
            <w:pPr>
              <w:pStyle w:val="TableText0"/>
            </w:pPr>
            <w:r w:rsidRPr="00A42D8C">
              <w:t>DataAccess.dll</w:t>
            </w:r>
          </w:p>
        </w:tc>
        <w:tc>
          <w:tcPr>
            <w:tcW w:w="3968" w:type="dxa"/>
            <w:vAlign w:val="center"/>
          </w:tcPr>
          <w:p w14:paraId="25ED7D41" w14:textId="77777777" w:rsidR="00F83D32" w:rsidRDefault="00F83D32" w:rsidP="00F83D32">
            <w:pPr>
              <w:pStyle w:val="TableText0"/>
            </w:pPr>
            <w:r>
              <w:t>T</w:t>
            </w:r>
            <w:r w:rsidRPr="005729A2">
              <w:t xml:space="preserve">his is the primary </w:t>
            </w:r>
            <w:r>
              <w:t>d</w:t>
            </w:r>
            <w:r w:rsidRPr="005729A2">
              <w:t xml:space="preserve">ata </w:t>
            </w:r>
            <w:r>
              <w:t>a</w:t>
            </w:r>
            <w:r w:rsidRPr="005729A2">
              <w:t xml:space="preserve">ccess </w:t>
            </w:r>
            <w:r>
              <w:t>l</w:t>
            </w:r>
            <w:r w:rsidRPr="005729A2">
              <w:t>ayer designed to interface wit</w:t>
            </w:r>
            <w:r>
              <w:t>h VistA RPCs.</w:t>
            </w:r>
          </w:p>
        </w:tc>
      </w:tr>
      <w:tr w:rsidR="00F83D32" w14:paraId="1479D8F7" w14:textId="77777777" w:rsidTr="00383A42">
        <w:tc>
          <w:tcPr>
            <w:tcW w:w="5477" w:type="dxa"/>
          </w:tcPr>
          <w:p w14:paraId="2A720B5A" w14:textId="77777777" w:rsidR="00F83D32" w:rsidRDefault="00F83D32" w:rsidP="00F83D32">
            <w:pPr>
              <w:pStyle w:val="TableText0"/>
            </w:pPr>
            <w:r w:rsidRPr="00A42D8C">
              <w:t>FindAppt.dll</w:t>
            </w:r>
          </w:p>
        </w:tc>
        <w:tc>
          <w:tcPr>
            <w:tcW w:w="3968" w:type="dxa"/>
            <w:vAlign w:val="center"/>
          </w:tcPr>
          <w:p w14:paraId="742A43D9" w14:textId="77777777" w:rsidR="00F83D32" w:rsidRDefault="00F83D32" w:rsidP="00F83D32">
            <w:pPr>
              <w:pStyle w:val="TableText0"/>
            </w:pPr>
            <w:r>
              <w:t>This is r</w:t>
            </w:r>
            <w:r w:rsidRPr="000C0B66">
              <w:t xml:space="preserve">equired functionality </w:t>
            </w:r>
            <w:r w:rsidRPr="00A42D8C">
              <w:t>for searching and finding appointments based on criteria set.</w:t>
            </w:r>
          </w:p>
        </w:tc>
      </w:tr>
      <w:tr w:rsidR="00DC6270" w14:paraId="0D348B3F" w14:textId="77777777" w:rsidTr="00383A42">
        <w:tc>
          <w:tcPr>
            <w:tcW w:w="5477" w:type="dxa"/>
          </w:tcPr>
          <w:p w14:paraId="21853C65" w14:textId="77777777" w:rsidR="00DC6270" w:rsidRDefault="00DC6270" w:rsidP="00DC6270">
            <w:pPr>
              <w:pStyle w:val="TableText0"/>
            </w:pPr>
            <w:r w:rsidRPr="00A42D8C">
              <w:t>Management.dll</w:t>
            </w:r>
          </w:p>
        </w:tc>
        <w:tc>
          <w:tcPr>
            <w:tcW w:w="3968" w:type="dxa"/>
            <w:vAlign w:val="center"/>
          </w:tcPr>
          <w:p w14:paraId="0F6ABF2B" w14:textId="77777777" w:rsidR="00DC6270" w:rsidRDefault="00DC6270" w:rsidP="00DC6270">
            <w:pPr>
              <w:pStyle w:val="TableText0"/>
            </w:pPr>
            <w:r>
              <w:t>This is r</w:t>
            </w:r>
            <w:r w:rsidRPr="000C0B66">
              <w:t xml:space="preserve">equired functionality </w:t>
            </w:r>
            <w:r w:rsidRPr="00A42D8C">
              <w:t xml:space="preserve">for managing </w:t>
            </w:r>
            <w:r>
              <w:t>u</w:t>
            </w:r>
            <w:r w:rsidRPr="00A42D8C">
              <w:t xml:space="preserve">sers, </w:t>
            </w:r>
            <w:r>
              <w:t>c</w:t>
            </w:r>
            <w:r w:rsidRPr="00A42D8C">
              <w:t>linics</w:t>
            </w:r>
            <w:r>
              <w:t>,</w:t>
            </w:r>
            <w:r w:rsidRPr="00A42D8C">
              <w:t xml:space="preserve"> and </w:t>
            </w:r>
            <w:r>
              <w:t>c</w:t>
            </w:r>
            <w:r w:rsidRPr="00A42D8C">
              <w:t xml:space="preserve">linic </w:t>
            </w:r>
            <w:r>
              <w:t>g</w:t>
            </w:r>
            <w:r w:rsidRPr="00A42D8C">
              <w:t>roups.</w:t>
            </w:r>
          </w:p>
        </w:tc>
      </w:tr>
      <w:tr w:rsidR="001A3773" w14:paraId="05A7949C" w14:textId="77777777" w:rsidTr="00383A42">
        <w:tc>
          <w:tcPr>
            <w:tcW w:w="5477" w:type="dxa"/>
          </w:tcPr>
          <w:p w14:paraId="33CEB353" w14:textId="77777777" w:rsidR="001A3773" w:rsidRDefault="001A3773" w:rsidP="001A3773">
            <w:pPr>
              <w:pStyle w:val="TableText0"/>
            </w:pPr>
            <w:r w:rsidRPr="00A42D8C">
              <w:t>MarkAsNoShow.dll</w:t>
            </w:r>
          </w:p>
        </w:tc>
        <w:tc>
          <w:tcPr>
            <w:tcW w:w="3968" w:type="dxa"/>
            <w:vAlign w:val="center"/>
          </w:tcPr>
          <w:p w14:paraId="1BC23CEA" w14:textId="77777777" w:rsidR="001A3773" w:rsidRDefault="001A3773" w:rsidP="001A3773">
            <w:pPr>
              <w:pStyle w:val="TableText0"/>
            </w:pPr>
            <w:r>
              <w:t>This is r</w:t>
            </w:r>
            <w:r w:rsidRPr="000C0B66">
              <w:t xml:space="preserve">equired functionality </w:t>
            </w:r>
            <w:r w:rsidRPr="00A42D8C">
              <w:t xml:space="preserve">to </w:t>
            </w:r>
            <w:r>
              <w:t>u</w:t>
            </w:r>
            <w:r w:rsidRPr="00A42D8C">
              <w:t xml:space="preserve">pdate </w:t>
            </w:r>
            <w:r>
              <w:t>a</w:t>
            </w:r>
            <w:r w:rsidRPr="00A42D8C">
              <w:t xml:space="preserve">ppointment status to </w:t>
            </w:r>
            <w:r w:rsidRPr="001A3773">
              <w:rPr>
                <w:rStyle w:val="Emphasis"/>
              </w:rPr>
              <w:t>No Show</w:t>
            </w:r>
            <w:r w:rsidRPr="00A42D8C">
              <w:t>.</w:t>
            </w:r>
          </w:p>
        </w:tc>
      </w:tr>
      <w:tr w:rsidR="00E107FF" w14:paraId="76ED292C" w14:textId="77777777" w:rsidTr="00383A42">
        <w:tc>
          <w:tcPr>
            <w:tcW w:w="5477" w:type="dxa"/>
          </w:tcPr>
          <w:p w14:paraId="08FCCF9C" w14:textId="77777777" w:rsidR="00E107FF" w:rsidRDefault="00E107FF" w:rsidP="00E107FF">
            <w:pPr>
              <w:pStyle w:val="TableText0"/>
            </w:pPr>
            <w:r w:rsidRPr="00A42D8C">
              <w:t>Navigation.dll</w:t>
            </w:r>
          </w:p>
        </w:tc>
        <w:tc>
          <w:tcPr>
            <w:tcW w:w="3968" w:type="dxa"/>
            <w:vAlign w:val="center"/>
          </w:tcPr>
          <w:p w14:paraId="65B54A38" w14:textId="77777777" w:rsidR="00E107FF" w:rsidRDefault="00E107FF" w:rsidP="00E107FF">
            <w:pPr>
              <w:pStyle w:val="TableText0"/>
            </w:pPr>
            <w:r>
              <w:t>T</w:t>
            </w:r>
            <w:r w:rsidRPr="00A42D8C">
              <w:t xml:space="preserve">his </w:t>
            </w:r>
            <w:r>
              <w:t>library</w:t>
            </w:r>
            <w:r w:rsidRPr="00A42D8C">
              <w:t xml:space="preserve"> handles the layout and grouping of services and objects within the GUI display.</w:t>
            </w:r>
          </w:p>
        </w:tc>
      </w:tr>
      <w:tr w:rsidR="00C23AE2" w14:paraId="307BEC98" w14:textId="77777777" w:rsidTr="00383A42">
        <w:tc>
          <w:tcPr>
            <w:tcW w:w="5477" w:type="dxa"/>
          </w:tcPr>
          <w:p w14:paraId="03516D3B" w14:textId="77777777" w:rsidR="00C23AE2" w:rsidRDefault="00C23AE2" w:rsidP="00C23AE2">
            <w:pPr>
              <w:pStyle w:val="TableText0"/>
            </w:pPr>
            <w:r w:rsidRPr="00A42D8C">
              <w:t>PatientAppt.dll</w:t>
            </w:r>
          </w:p>
        </w:tc>
        <w:tc>
          <w:tcPr>
            <w:tcW w:w="3968" w:type="dxa"/>
            <w:vAlign w:val="center"/>
          </w:tcPr>
          <w:p w14:paraId="65D827CE" w14:textId="77777777" w:rsidR="00C23AE2" w:rsidRDefault="00C23AE2" w:rsidP="00C23AE2">
            <w:pPr>
              <w:pStyle w:val="TableText0"/>
            </w:pPr>
            <w:r>
              <w:t>This is r</w:t>
            </w:r>
            <w:r w:rsidRPr="000C0B66">
              <w:t xml:space="preserve">equired functionality </w:t>
            </w:r>
            <w:r w:rsidRPr="00A42D8C">
              <w:t xml:space="preserve">to </w:t>
            </w:r>
            <w:r>
              <w:t>c</w:t>
            </w:r>
            <w:r w:rsidRPr="00A42D8C">
              <w:t xml:space="preserve">reate </w:t>
            </w:r>
            <w:r>
              <w:t>n</w:t>
            </w:r>
            <w:r w:rsidRPr="00A42D8C">
              <w:t xml:space="preserve">ew </w:t>
            </w:r>
            <w:r>
              <w:t>a</w:t>
            </w:r>
            <w:r w:rsidRPr="00A42D8C">
              <w:t>ppointments.</w:t>
            </w:r>
          </w:p>
        </w:tc>
      </w:tr>
      <w:tr w:rsidR="008F122A" w14:paraId="1CF91A8B" w14:textId="77777777" w:rsidTr="00383A42">
        <w:tc>
          <w:tcPr>
            <w:tcW w:w="5477" w:type="dxa"/>
          </w:tcPr>
          <w:p w14:paraId="1D305D23" w14:textId="77777777" w:rsidR="008F122A" w:rsidRPr="006C20C7" w:rsidRDefault="008F122A" w:rsidP="008F122A">
            <w:r w:rsidRPr="006C20C7">
              <w:t>PatientSelection.dll</w:t>
            </w:r>
          </w:p>
        </w:tc>
        <w:tc>
          <w:tcPr>
            <w:tcW w:w="3968" w:type="dxa"/>
          </w:tcPr>
          <w:p w14:paraId="6371B9FD" w14:textId="77777777" w:rsidR="008F122A" w:rsidRDefault="008F122A" w:rsidP="008F122A">
            <w:r w:rsidRPr="006C20C7">
              <w:t>This is required functionality to select a patient from the VistA PATIENT File.</w:t>
            </w:r>
          </w:p>
        </w:tc>
      </w:tr>
      <w:tr w:rsidR="00D130FA" w14:paraId="3F1162CC" w14:textId="77777777" w:rsidTr="00383A42">
        <w:tc>
          <w:tcPr>
            <w:tcW w:w="5477" w:type="dxa"/>
          </w:tcPr>
          <w:p w14:paraId="1B7C1519" w14:textId="77777777" w:rsidR="00D130FA" w:rsidRDefault="00D130FA" w:rsidP="00D130FA">
            <w:pPr>
              <w:pStyle w:val="TableText0"/>
            </w:pPr>
            <w:r w:rsidRPr="00A42D8C">
              <w:t>Reports.dll</w:t>
            </w:r>
          </w:p>
        </w:tc>
        <w:tc>
          <w:tcPr>
            <w:tcW w:w="3968" w:type="dxa"/>
            <w:vAlign w:val="center"/>
          </w:tcPr>
          <w:p w14:paraId="02422851" w14:textId="77777777" w:rsidR="00D130FA" w:rsidRDefault="00D130FA" w:rsidP="00D130FA">
            <w:pPr>
              <w:pStyle w:val="TableText0"/>
            </w:pPr>
            <w:r>
              <w:t>This r</w:t>
            </w:r>
            <w:r w:rsidRPr="000C0B66">
              <w:t xml:space="preserve">equired functionality </w:t>
            </w:r>
            <w:r w:rsidRPr="00A42D8C">
              <w:t>support</w:t>
            </w:r>
            <w:r>
              <w:t>s</w:t>
            </w:r>
            <w:r w:rsidRPr="00A42D8C">
              <w:t xml:space="preserve"> the GUI reports implemented in E1/E2 and E3.</w:t>
            </w:r>
          </w:p>
        </w:tc>
      </w:tr>
      <w:tr w:rsidR="00A34AB3" w14:paraId="5F0050F3" w14:textId="77777777" w:rsidTr="00383A42">
        <w:tc>
          <w:tcPr>
            <w:tcW w:w="5477" w:type="dxa"/>
          </w:tcPr>
          <w:p w14:paraId="19080EDF" w14:textId="77777777" w:rsidR="00A34AB3" w:rsidRDefault="00A34AB3" w:rsidP="00A34AB3">
            <w:pPr>
              <w:pStyle w:val="TableText0"/>
            </w:pPr>
            <w:r w:rsidRPr="00A42D8C">
              <w:t>ResourceSelection.dll</w:t>
            </w:r>
          </w:p>
        </w:tc>
        <w:tc>
          <w:tcPr>
            <w:tcW w:w="3968" w:type="dxa"/>
            <w:vAlign w:val="center"/>
          </w:tcPr>
          <w:p w14:paraId="652F348F" w14:textId="77777777" w:rsidR="00A34AB3" w:rsidRDefault="00A34AB3" w:rsidP="00A34AB3">
            <w:pPr>
              <w:pStyle w:val="TableText0"/>
            </w:pPr>
            <w:r>
              <w:t>This is r</w:t>
            </w:r>
            <w:r w:rsidRPr="000C0B66">
              <w:t xml:space="preserve">equired functionality </w:t>
            </w:r>
            <w:r w:rsidRPr="00597A70">
              <w:t xml:space="preserve">for users to select </w:t>
            </w:r>
            <w:r>
              <w:t>r</w:t>
            </w:r>
            <w:r w:rsidRPr="00597A70">
              <w:t>esour</w:t>
            </w:r>
            <w:r>
              <w:t>ces, clinics, and clinic groups.</w:t>
            </w:r>
          </w:p>
        </w:tc>
      </w:tr>
      <w:tr w:rsidR="00C2312B" w14:paraId="46BD4B1E" w14:textId="77777777" w:rsidTr="00383A42">
        <w:tc>
          <w:tcPr>
            <w:tcW w:w="5477" w:type="dxa"/>
          </w:tcPr>
          <w:p w14:paraId="2A2E75E9" w14:textId="77777777" w:rsidR="00C2312B" w:rsidRDefault="00C2312B" w:rsidP="00C2312B">
            <w:pPr>
              <w:pStyle w:val="TableText0"/>
            </w:pPr>
            <w:r w:rsidRPr="00BA178D">
              <w:t>Ribbon.dll</w:t>
            </w:r>
          </w:p>
        </w:tc>
        <w:tc>
          <w:tcPr>
            <w:tcW w:w="3968" w:type="dxa"/>
            <w:vAlign w:val="center"/>
          </w:tcPr>
          <w:p w14:paraId="536E3A3E" w14:textId="77777777" w:rsidR="00C2312B" w:rsidRDefault="00C2312B" w:rsidP="00C2312B">
            <w:pPr>
              <w:pStyle w:val="TableText0"/>
            </w:pPr>
            <w:r w:rsidRPr="00BA178D">
              <w:t>This library contains the tabs and controls display</w:t>
            </w:r>
            <w:r>
              <w:t>ed</w:t>
            </w:r>
            <w:r w:rsidRPr="00BA178D">
              <w:t xml:space="preserve"> in the application </w:t>
            </w:r>
            <w:r>
              <w:t>that</w:t>
            </w:r>
            <w:r w:rsidRPr="00BA178D">
              <w:t xml:space="preserve"> allow the user to view high</w:t>
            </w:r>
            <w:r>
              <w:t>-</w:t>
            </w:r>
            <w:r w:rsidRPr="00BA178D">
              <w:t>level dashboard functionality</w:t>
            </w:r>
            <w:r>
              <w:t>,</w:t>
            </w:r>
            <w:r w:rsidRPr="00BA178D">
              <w:t xml:space="preserve"> </w:t>
            </w:r>
            <w:r>
              <w:t xml:space="preserve">and </w:t>
            </w:r>
            <w:r w:rsidRPr="00BA178D">
              <w:t xml:space="preserve">the tabs required to switch between </w:t>
            </w:r>
            <w:r>
              <w:t>s</w:t>
            </w:r>
            <w:r w:rsidRPr="00BA178D">
              <w:t xml:space="preserve">cheduling functions, </w:t>
            </w:r>
            <w:r>
              <w:t>u</w:t>
            </w:r>
            <w:r w:rsidRPr="00BA178D">
              <w:t xml:space="preserve">ser and </w:t>
            </w:r>
            <w:r>
              <w:t>s</w:t>
            </w:r>
            <w:r w:rsidRPr="00BA178D">
              <w:t xml:space="preserve">ystem </w:t>
            </w:r>
            <w:r>
              <w:t>m</w:t>
            </w:r>
            <w:r w:rsidRPr="00BA178D">
              <w:t>anagement</w:t>
            </w:r>
            <w:r>
              <w:t>,</w:t>
            </w:r>
            <w:r w:rsidRPr="00BA178D">
              <w:t xml:space="preserve"> and </w:t>
            </w:r>
            <w:r>
              <w:t>r</w:t>
            </w:r>
            <w:r w:rsidRPr="00BA178D">
              <w:t>eports.</w:t>
            </w:r>
          </w:p>
        </w:tc>
      </w:tr>
      <w:tr w:rsidR="00917D96" w14:paraId="4691BB95" w14:textId="77777777" w:rsidTr="00383A42">
        <w:tc>
          <w:tcPr>
            <w:tcW w:w="5477" w:type="dxa"/>
          </w:tcPr>
          <w:p w14:paraId="66F79BA2" w14:textId="77777777" w:rsidR="00917D96" w:rsidRDefault="00917D96" w:rsidP="00917D96">
            <w:pPr>
              <w:pStyle w:val="TableText0"/>
            </w:pPr>
            <w:r w:rsidRPr="00BA178D">
              <w:lastRenderedPageBreak/>
              <w:t>Task.dll</w:t>
            </w:r>
          </w:p>
        </w:tc>
        <w:tc>
          <w:tcPr>
            <w:tcW w:w="3968" w:type="dxa"/>
            <w:vAlign w:val="center"/>
          </w:tcPr>
          <w:p w14:paraId="441A789B" w14:textId="77777777" w:rsidR="00917D96" w:rsidRDefault="00917D96" w:rsidP="00917D96">
            <w:pPr>
              <w:pStyle w:val="TableText0"/>
            </w:pPr>
            <w:r w:rsidRPr="00BA178D">
              <w:t xml:space="preserve">This library contains functionality for users to </w:t>
            </w:r>
            <w:r>
              <w:t>m</w:t>
            </w:r>
            <w:r w:rsidRPr="00BA178D">
              <w:t xml:space="preserve">anage </w:t>
            </w:r>
            <w:r>
              <w:t>s</w:t>
            </w:r>
            <w:r w:rsidRPr="00BA178D">
              <w:t xml:space="preserve">chedules and </w:t>
            </w:r>
            <w:r>
              <w:t>a</w:t>
            </w:r>
            <w:r w:rsidRPr="00BA178D">
              <w:t xml:space="preserve">ppointments associated with </w:t>
            </w:r>
            <w:r>
              <w:t>c</w:t>
            </w:r>
            <w:r w:rsidRPr="00BA178D">
              <w:t xml:space="preserve">linic, </w:t>
            </w:r>
            <w:r>
              <w:t>p</w:t>
            </w:r>
            <w:r w:rsidRPr="00BA178D">
              <w:t>rovider</w:t>
            </w:r>
            <w:r>
              <w:t>,</w:t>
            </w:r>
            <w:r w:rsidRPr="00BA178D">
              <w:t xml:space="preserve"> and </w:t>
            </w:r>
            <w:r>
              <w:t>c</w:t>
            </w:r>
            <w:r w:rsidRPr="00BA178D">
              <w:t xml:space="preserve">linic </w:t>
            </w:r>
            <w:r>
              <w:t>g</w:t>
            </w:r>
            <w:r w:rsidRPr="00BA178D">
              <w:t xml:space="preserve">roup schedules </w:t>
            </w:r>
            <w:r>
              <w:t>(c</w:t>
            </w:r>
            <w:r w:rsidRPr="00BA178D">
              <w:t xml:space="preserve">reating, </w:t>
            </w:r>
            <w:r>
              <w:t>m</w:t>
            </w:r>
            <w:r w:rsidRPr="00BA178D">
              <w:t>odifying</w:t>
            </w:r>
            <w:r>
              <w:t>,</w:t>
            </w:r>
            <w:r w:rsidRPr="00BA178D">
              <w:t xml:space="preserve"> and </w:t>
            </w:r>
            <w:r>
              <w:t>c</w:t>
            </w:r>
            <w:r w:rsidRPr="00BA178D">
              <w:t xml:space="preserve">ancelling </w:t>
            </w:r>
            <w:r>
              <w:t>a</w:t>
            </w:r>
            <w:r w:rsidRPr="00BA178D">
              <w:t>ppointments</w:t>
            </w:r>
            <w:r>
              <w:t>)</w:t>
            </w:r>
            <w:r w:rsidRPr="00BA178D">
              <w:t>.</w:t>
            </w:r>
          </w:p>
        </w:tc>
      </w:tr>
      <w:tr w:rsidR="00904BAA" w14:paraId="67176561" w14:textId="77777777" w:rsidTr="00383A42">
        <w:tc>
          <w:tcPr>
            <w:tcW w:w="5477" w:type="dxa"/>
          </w:tcPr>
          <w:p w14:paraId="5FD624D5" w14:textId="77777777" w:rsidR="00904BAA" w:rsidRDefault="00904BAA" w:rsidP="00904BAA">
            <w:pPr>
              <w:pStyle w:val="TableText0"/>
              <w:rPr>
                <w:color w:val="000000" w:themeColor="text1"/>
              </w:rPr>
            </w:pPr>
            <w:r w:rsidRPr="00BA178D">
              <w:rPr>
                <w:color w:val="000000" w:themeColor="text1"/>
              </w:rPr>
              <w:t>Microsoft</w:t>
            </w:r>
            <w:r w:rsidR="0049783E">
              <w:rPr>
                <w:color w:val="000000" w:themeColor="text1"/>
              </w:rPr>
              <w:t xml:space="preserve"> </w:t>
            </w:r>
            <w:r w:rsidRPr="00BA178D">
              <w:rPr>
                <w:color w:val="000000" w:themeColor="text1"/>
              </w:rPr>
              <w:t>Practices Lib</w:t>
            </w:r>
            <w:r>
              <w:rPr>
                <w:color w:val="000000" w:themeColor="text1"/>
              </w:rPr>
              <w:t>raries:</w:t>
            </w:r>
          </w:p>
          <w:p w14:paraId="354FFA30" w14:textId="77777777" w:rsidR="00904BAA" w:rsidRPr="00484AC8" w:rsidRDefault="00904BAA" w:rsidP="00904BAA">
            <w:pPr>
              <w:pStyle w:val="TableText0"/>
              <w:rPr>
                <w:color w:val="000000" w:themeColor="text1"/>
              </w:rPr>
            </w:pPr>
            <w:r w:rsidRPr="00484AC8">
              <w:rPr>
                <w:color w:val="000000" w:themeColor="text1"/>
              </w:rPr>
              <w:t>Microsoft.Practices.Composite.dll</w:t>
            </w:r>
          </w:p>
          <w:p w14:paraId="583DD21C" w14:textId="77777777" w:rsidR="00904BAA" w:rsidRPr="00484AC8" w:rsidRDefault="00904BAA" w:rsidP="00904BAA">
            <w:pPr>
              <w:pStyle w:val="TableText0"/>
              <w:rPr>
                <w:color w:val="000000" w:themeColor="text1"/>
              </w:rPr>
            </w:pPr>
            <w:r w:rsidRPr="00484AC8">
              <w:rPr>
                <w:color w:val="000000" w:themeColor="text1"/>
              </w:rPr>
              <w:t>Microsoft.Practices.Composite.Presentation.dll</w:t>
            </w:r>
          </w:p>
          <w:p w14:paraId="56B271BC" w14:textId="77777777" w:rsidR="00904BAA" w:rsidRDefault="00904BAA" w:rsidP="00904BAA">
            <w:pPr>
              <w:pStyle w:val="TableText0"/>
              <w:rPr>
                <w:color w:val="000000" w:themeColor="text1"/>
              </w:rPr>
            </w:pPr>
            <w:r w:rsidRPr="00484AC8">
              <w:rPr>
                <w:color w:val="000000" w:themeColor="text1"/>
              </w:rPr>
              <w:t>Microsoft.Practices.Composite.UnityExtensions.dll</w:t>
            </w:r>
          </w:p>
          <w:p w14:paraId="16C212EA" w14:textId="77777777" w:rsidR="00904BAA" w:rsidRDefault="00904BAA" w:rsidP="00904BAA">
            <w:pPr>
              <w:pStyle w:val="TableText0"/>
              <w:rPr>
                <w:color w:val="000000" w:themeColor="text1"/>
              </w:rPr>
            </w:pPr>
            <w:r w:rsidRPr="00484AC8">
              <w:rPr>
                <w:color w:val="000000" w:themeColor="text1"/>
              </w:rPr>
              <w:t>Microsoft.Practices.</w:t>
            </w:r>
            <w:r>
              <w:rPr>
                <w:color w:val="000000" w:themeColor="text1"/>
              </w:rPr>
              <w:t>EnterpriseLibrary.Common</w:t>
            </w:r>
            <w:r w:rsidRPr="00484AC8">
              <w:rPr>
                <w:color w:val="000000" w:themeColor="text1"/>
              </w:rPr>
              <w:t>.dll</w:t>
            </w:r>
          </w:p>
          <w:p w14:paraId="2E5C57C7" w14:textId="77777777" w:rsidR="00904BAA" w:rsidRDefault="00904BAA" w:rsidP="00904BAA">
            <w:pPr>
              <w:pStyle w:val="TableText0"/>
              <w:rPr>
                <w:color w:val="000000" w:themeColor="text1"/>
              </w:rPr>
            </w:pPr>
            <w:r w:rsidRPr="00484AC8">
              <w:rPr>
                <w:color w:val="000000" w:themeColor="text1"/>
              </w:rPr>
              <w:t>Microsoft.Practices.</w:t>
            </w:r>
            <w:r>
              <w:rPr>
                <w:color w:val="000000" w:themeColor="text1"/>
              </w:rPr>
              <w:t>EnterpriseLibrary.ExceptionHandling</w:t>
            </w:r>
            <w:r w:rsidRPr="00484AC8">
              <w:rPr>
                <w:color w:val="000000" w:themeColor="text1"/>
              </w:rPr>
              <w:t>.dll</w:t>
            </w:r>
          </w:p>
          <w:p w14:paraId="27A02CAF" w14:textId="77777777" w:rsidR="00904BAA" w:rsidRPr="00484AC8" w:rsidRDefault="00904BAA" w:rsidP="00904BAA">
            <w:pPr>
              <w:pStyle w:val="TableText0"/>
              <w:rPr>
                <w:color w:val="000000" w:themeColor="text1"/>
              </w:rPr>
            </w:pPr>
            <w:r w:rsidRPr="00484AC8">
              <w:rPr>
                <w:color w:val="000000" w:themeColor="text1"/>
              </w:rPr>
              <w:t>Microsoft.Practices.</w:t>
            </w:r>
            <w:r>
              <w:rPr>
                <w:color w:val="000000" w:themeColor="text1"/>
              </w:rPr>
              <w:t>EnterpriseLibrary.Logging</w:t>
            </w:r>
            <w:r w:rsidRPr="00484AC8">
              <w:rPr>
                <w:color w:val="000000" w:themeColor="text1"/>
              </w:rPr>
              <w:t>.dll</w:t>
            </w:r>
          </w:p>
          <w:p w14:paraId="46DF02AD" w14:textId="77777777" w:rsidR="00904BAA" w:rsidRPr="00484AC8" w:rsidRDefault="00904BAA" w:rsidP="00904BAA">
            <w:pPr>
              <w:pStyle w:val="TableText0"/>
              <w:rPr>
                <w:color w:val="000000" w:themeColor="text1"/>
              </w:rPr>
            </w:pPr>
            <w:r w:rsidRPr="00484AC8">
              <w:rPr>
                <w:color w:val="000000" w:themeColor="text1"/>
              </w:rPr>
              <w:t>Microsoft.Practices.</w:t>
            </w:r>
            <w:r>
              <w:rPr>
                <w:color w:val="000000" w:themeColor="text1"/>
              </w:rPr>
              <w:t>ObjectBuilder2</w:t>
            </w:r>
            <w:r w:rsidRPr="00484AC8">
              <w:rPr>
                <w:color w:val="000000" w:themeColor="text1"/>
              </w:rPr>
              <w:t>.dll</w:t>
            </w:r>
          </w:p>
          <w:p w14:paraId="74767D2A" w14:textId="77777777" w:rsidR="00904BAA" w:rsidRPr="00484AC8" w:rsidRDefault="00904BAA" w:rsidP="00904BAA">
            <w:pPr>
              <w:pStyle w:val="TableText0"/>
              <w:rPr>
                <w:color w:val="000000" w:themeColor="text1"/>
              </w:rPr>
            </w:pPr>
            <w:r w:rsidRPr="00484AC8">
              <w:rPr>
                <w:color w:val="000000" w:themeColor="text1"/>
              </w:rPr>
              <w:t>Microsoft.Practices.</w:t>
            </w:r>
            <w:r>
              <w:rPr>
                <w:color w:val="000000" w:themeColor="text1"/>
              </w:rPr>
              <w:t>ServiceLocation</w:t>
            </w:r>
            <w:r w:rsidRPr="00484AC8">
              <w:rPr>
                <w:color w:val="000000" w:themeColor="text1"/>
              </w:rPr>
              <w:t>.dll</w:t>
            </w:r>
          </w:p>
          <w:p w14:paraId="00AC97B1" w14:textId="77777777" w:rsidR="00904BAA" w:rsidRPr="00984BFE" w:rsidRDefault="00904BAA" w:rsidP="00904BAA">
            <w:pPr>
              <w:pStyle w:val="TableText0"/>
              <w:rPr>
                <w:color w:val="000000" w:themeColor="text1"/>
              </w:rPr>
            </w:pPr>
            <w:r w:rsidRPr="00484AC8">
              <w:rPr>
                <w:color w:val="000000" w:themeColor="text1"/>
              </w:rPr>
              <w:t>Microsoft.Practices.</w:t>
            </w:r>
            <w:r>
              <w:rPr>
                <w:color w:val="000000" w:themeColor="text1"/>
              </w:rPr>
              <w:t>Unity</w:t>
            </w:r>
            <w:r w:rsidRPr="00484AC8">
              <w:rPr>
                <w:color w:val="000000" w:themeColor="text1"/>
              </w:rPr>
              <w:t>.dll</w:t>
            </w:r>
          </w:p>
        </w:tc>
        <w:tc>
          <w:tcPr>
            <w:tcW w:w="3968" w:type="dxa"/>
          </w:tcPr>
          <w:p w14:paraId="78441646" w14:textId="77777777" w:rsidR="00904BAA" w:rsidRDefault="00904BAA" w:rsidP="00904BAA">
            <w:pPr>
              <w:pStyle w:val="TableText0"/>
            </w:pPr>
            <w:r w:rsidRPr="00BA178D">
              <w:rPr>
                <w:color w:val="000000" w:themeColor="text1"/>
              </w:rPr>
              <w:t xml:space="preserve">The Microsoft Enterprise Library is a collection of reusable software components </w:t>
            </w:r>
            <w:r>
              <w:rPr>
                <w:color w:val="000000" w:themeColor="text1"/>
              </w:rPr>
              <w:t xml:space="preserve">(application blocks) </w:t>
            </w:r>
            <w:r w:rsidRPr="00BA178D">
              <w:rPr>
                <w:color w:val="000000" w:themeColor="text1"/>
              </w:rPr>
              <w:t>designed to assist</w:t>
            </w:r>
            <w:r>
              <w:rPr>
                <w:color w:val="000000" w:themeColor="text1"/>
              </w:rPr>
              <w:t xml:space="preserve"> </w:t>
            </w:r>
            <w:r w:rsidRPr="00BA178D">
              <w:rPr>
                <w:color w:val="000000" w:themeColor="text1"/>
              </w:rPr>
              <w:t>developers with common Enterprise development</w:t>
            </w:r>
            <w:r>
              <w:rPr>
                <w:color w:val="000000" w:themeColor="text1"/>
              </w:rPr>
              <w:t>,</w:t>
            </w:r>
            <w:r w:rsidRPr="00BA178D">
              <w:rPr>
                <w:color w:val="000000" w:themeColor="text1"/>
              </w:rPr>
              <w:t xml:space="preserve"> cross-cutting concerns </w:t>
            </w:r>
            <w:r>
              <w:rPr>
                <w:color w:val="000000" w:themeColor="text1"/>
              </w:rPr>
              <w:t xml:space="preserve">like </w:t>
            </w:r>
            <w:r w:rsidRPr="00BA178D">
              <w:rPr>
                <w:color w:val="000000" w:themeColor="text1"/>
              </w:rPr>
              <w:t xml:space="preserve">logging, validation, data access, </w:t>
            </w:r>
            <w:r>
              <w:rPr>
                <w:color w:val="000000" w:themeColor="text1"/>
              </w:rPr>
              <w:t xml:space="preserve">and </w:t>
            </w:r>
            <w:r w:rsidRPr="00BA178D">
              <w:rPr>
                <w:color w:val="000000" w:themeColor="text1"/>
              </w:rPr>
              <w:t>exception handling. Application blocks are provided as source code, test cases, and documentation that can be used as is, extended, or modified by developers to use on complex, Enterprise-level</w:t>
            </w:r>
            <w:r>
              <w:rPr>
                <w:color w:val="000000" w:themeColor="text1"/>
              </w:rPr>
              <w:t>,</w:t>
            </w:r>
            <w:r w:rsidRPr="00BA178D">
              <w:rPr>
                <w:color w:val="000000" w:themeColor="text1"/>
              </w:rPr>
              <w:t xml:space="preserve"> line-of-business development projects.</w:t>
            </w:r>
          </w:p>
        </w:tc>
      </w:tr>
    </w:tbl>
    <w:p w14:paraId="0799197A" w14:textId="4CD217A4" w:rsidR="00675433" w:rsidRDefault="00383A42" w:rsidP="00383A42">
      <w:pPr>
        <w:pStyle w:val="Caption"/>
      </w:pPr>
      <w:bookmarkStart w:id="145" w:name="_Ref26190795"/>
      <w:bookmarkStart w:id="146" w:name="_Toc26530824"/>
      <w:r>
        <w:t xml:space="preserve">Table </w:t>
      </w:r>
      <w:r w:rsidR="00994C09">
        <w:fldChar w:fldCharType="begin"/>
      </w:r>
      <w:r w:rsidR="00994C09">
        <w:instrText xml:space="preserve"> SEQ Table \* ARABIC </w:instrText>
      </w:r>
      <w:r w:rsidR="00994C09">
        <w:fldChar w:fldCharType="separate"/>
      </w:r>
      <w:r w:rsidR="003159D3">
        <w:rPr>
          <w:noProof/>
        </w:rPr>
        <w:t>8</w:t>
      </w:r>
      <w:r w:rsidR="00994C09">
        <w:rPr>
          <w:noProof/>
        </w:rPr>
        <w:fldChar w:fldCharType="end"/>
      </w:r>
      <w:bookmarkEnd w:id="145"/>
      <w:r>
        <w:t>:  Third-Party Controls</w:t>
      </w:r>
      <w:bookmarkEnd w:id="146"/>
    </w:p>
    <w:tbl>
      <w:tblPr>
        <w:tblStyle w:val="JLV-CV"/>
        <w:tblW w:w="9445" w:type="dxa"/>
        <w:tblLook w:val="0420" w:firstRow="1" w:lastRow="0" w:firstColumn="0" w:lastColumn="0" w:noHBand="0" w:noVBand="1"/>
        <w:tblCaption w:val="Third Party Controls"/>
        <w:tblDescription w:val="Table listing third party controls and their descriptions."/>
      </w:tblPr>
      <w:tblGrid>
        <w:gridCol w:w="4675"/>
        <w:gridCol w:w="4770"/>
      </w:tblGrid>
      <w:tr w:rsidR="0049783E" w14:paraId="7DCCCE96" w14:textId="77777777" w:rsidTr="003E2695">
        <w:trPr>
          <w:cnfStyle w:val="100000000000" w:firstRow="1" w:lastRow="0" w:firstColumn="0" w:lastColumn="0" w:oddVBand="0" w:evenVBand="0" w:oddHBand="0" w:evenHBand="0" w:firstRowFirstColumn="0" w:firstRowLastColumn="0" w:lastRowFirstColumn="0" w:lastRowLastColumn="0"/>
        </w:trPr>
        <w:tc>
          <w:tcPr>
            <w:tcW w:w="4675" w:type="dxa"/>
          </w:tcPr>
          <w:p w14:paraId="17730BA1" w14:textId="77777777" w:rsidR="0049783E" w:rsidRDefault="0049783E" w:rsidP="00903D6C">
            <w:pPr>
              <w:pStyle w:val="TableHeading"/>
            </w:pPr>
            <w:r>
              <w:t>Third-Party Control</w:t>
            </w:r>
          </w:p>
        </w:tc>
        <w:tc>
          <w:tcPr>
            <w:tcW w:w="4770" w:type="dxa"/>
          </w:tcPr>
          <w:p w14:paraId="3391DCB5" w14:textId="77777777" w:rsidR="0049783E" w:rsidRDefault="0049783E" w:rsidP="00903D6C">
            <w:pPr>
              <w:pStyle w:val="TableHeading"/>
            </w:pPr>
            <w:r>
              <w:t>Description</w:t>
            </w:r>
          </w:p>
        </w:tc>
      </w:tr>
      <w:tr w:rsidR="00A871CA" w14:paraId="0E9F5279" w14:textId="77777777" w:rsidTr="003E2695">
        <w:tc>
          <w:tcPr>
            <w:tcW w:w="4675" w:type="dxa"/>
          </w:tcPr>
          <w:p w14:paraId="351E5198" w14:textId="77777777" w:rsidR="00A871CA" w:rsidRDefault="00A871CA" w:rsidP="00A871CA">
            <w:pPr>
              <w:pStyle w:val="TableText0"/>
            </w:pPr>
            <w:r w:rsidRPr="00D4559D">
              <w:t>Telerik Windows Controls</w:t>
            </w:r>
            <w:r>
              <w:t xml:space="preserve"> </w:t>
            </w:r>
            <w:r w:rsidRPr="00D4559D">
              <w:t>(v 2010.1.603.35)</w:t>
            </w:r>
            <w:r>
              <w:t>:</w:t>
            </w:r>
          </w:p>
          <w:p w14:paraId="672D0CDB" w14:textId="77777777" w:rsidR="00A871CA" w:rsidRPr="00984BFE" w:rsidRDefault="00A871CA" w:rsidP="00A871CA">
            <w:pPr>
              <w:pStyle w:val="TableText0"/>
            </w:pPr>
            <w:r>
              <w:t>Telerik.Windows.Controls.Charting.dll</w:t>
            </w:r>
          </w:p>
          <w:p w14:paraId="46532931" w14:textId="77777777" w:rsidR="00A871CA" w:rsidRDefault="00A871CA" w:rsidP="00A871CA">
            <w:pPr>
              <w:pStyle w:val="TableText0"/>
            </w:pPr>
            <w:r>
              <w:t>Telerik.Windows.Controls.dll</w:t>
            </w:r>
          </w:p>
          <w:p w14:paraId="7F600B66" w14:textId="77777777" w:rsidR="00A871CA" w:rsidRPr="00984BFE" w:rsidRDefault="00A871CA" w:rsidP="00A871CA">
            <w:pPr>
              <w:pStyle w:val="TableText0"/>
            </w:pPr>
            <w:r>
              <w:t>Telerik.Windows.Controls.Docking.dll</w:t>
            </w:r>
          </w:p>
          <w:p w14:paraId="22A236A7" w14:textId="77777777" w:rsidR="00A871CA" w:rsidRPr="00984BFE" w:rsidRDefault="00A871CA" w:rsidP="00A871CA">
            <w:pPr>
              <w:pStyle w:val="TableText0"/>
            </w:pPr>
            <w:r>
              <w:t>Telerik.Windows.Controls.GridView.dll</w:t>
            </w:r>
          </w:p>
          <w:p w14:paraId="44175C0A" w14:textId="77777777" w:rsidR="00A871CA" w:rsidRPr="00984BFE" w:rsidRDefault="00A871CA" w:rsidP="00A871CA">
            <w:pPr>
              <w:pStyle w:val="TableText0"/>
            </w:pPr>
            <w:r>
              <w:t>Telerik.Windows.Controls.Input.dll</w:t>
            </w:r>
          </w:p>
          <w:p w14:paraId="4F32CE63" w14:textId="77777777" w:rsidR="00A871CA" w:rsidRPr="00984BFE" w:rsidRDefault="00A871CA" w:rsidP="00A871CA">
            <w:pPr>
              <w:pStyle w:val="TableText0"/>
            </w:pPr>
            <w:r>
              <w:t>Telerik.Windows.Controls.Navigation.dll</w:t>
            </w:r>
          </w:p>
          <w:p w14:paraId="6B24953D" w14:textId="77777777" w:rsidR="00A871CA" w:rsidRPr="00984BFE" w:rsidRDefault="00A871CA" w:rsidP="00A871CA">
            <w:pPr>
              <w:pStyle w:val="TableText0"/>
            </w:pPr>
            <w:r>
              <w:t>Telerik.Windows.Controls.RibbonBar.dll</w:t>
            </w:r>
          </w:p>
          <w:p w14:paraId="757E26DD" w14:textId="77777777" w:rsidR="00A871CA" w:rsidRPr="00493439" w:rsidRDefault="00A871CA" w:rsidP="00A871CA">
            <w:pPr>
              <w:pStyle w:val="TableText0"/>
            </w:pPr>
            <w:r>
              <w:t>Telerik.Windows.Controls.Scheduler.dll</w:t>
            </w:r>
          </w:p>
        </w:tc>
        <w:tc>
          <w:tcPr>
            <w:tcW w:w="4770" w:type="dxa"/>
          </w:tcPr>
          <w:p w14:paraId="03A5E719" w14:textId="77777777" w:rsidR="00A871CA" w:rsidRDefault="00A871CA" w:rsidP="00A871CA">
            <w:pPr>
              <w:pStyle w:val="TableText0"/>
            </w:pPr>
            <w:r w:rsidRPr="00D4559D">
              <w:t xml:space="preserve">Telerik Windows controls are used by the GUI </w:t>
            </w:r>
            <w:r>
              <w:t>to</w:t>
            </w:r>
            <w:r w:rsidRPr="00D4559D">
              <w:t xml:space="preserve"> display</w:t>
            </w:r>
            <w:r>
              <w:t xml:space="preserve"> </w:t>
            </w:r>
            <w:r w:rsidRPr="00D4559D">
              <w:t>dialog boxes, user input fields</w:t>
            </w:r>
            <w:r>
              <w:t xml:space="preserve"> (</w:t>
            </w:r>
            <w:r w:rsidRPr="00D4559D">
              <w:t xml:space="preserve">such as </w:t>
            </w:r>
            <w:r>
              <w:t>t</w:t>
            </w:r>
            <w:r w:rsidRPr="00D4559D">
              <w:t xml:space="preserve">ext, </w:t>
            </w:r>
            <w:r>
              <w:t>r</w:t>
            </w:r>
            <w:r w:rsidRPr="00D4559D">
              <w:t>adio/</w:t>
            </w:r>
            <w:r>
              <w:t>c</w:t>
            </w:r>
            <w:r w:rsidRPr="00D4559D">
              <w:t xml:space="preserve">heck </w:t>
            </w:r>
            <w:r>
              <w:t>b</w:t>
            </w:r>
            <w:r w:rsidRPr="00D4559D">
              <w:t xml:space="preserve">uttons, </w:t>
            </w:r>
            <w:r>
              <w:t>d</w:t>
            </w:r>
            <w:r w:rsidRPr="00D4559D">
              <w:t>rop</w:t>
            </w:r>
            <w:r>
              <w:t>d</w:t>
            </w:r>
            <w:r w:rsidRPr="00D4559D">
              <w:t>own</w:t>
            </w:r>
            <w:r>
              <w:t>/c</w:t>
            </w:r>
            <w:r w:rsidRPr="00D4559D">
              <w:t>ombination</w:t>
            </w:r>
            <w:r>
              <w:t xml:space="preserve"> l</w:t>
            </w:r>
            <w:r w:rsidRPr="00D4559D">
              <w:t>ists</w:t>
            </w:r>
            <w:r>
              <w:t>)</w:t>
            </w:r>
            <w:r w:rsidRPr="00D4559D">
              <w:t>, and other U</w:t>
            </w:r>
            <w:r>
              <w:t xml:space="preserve">I elements. Telerik controls can be transferred without issue. Telerik controls are </w:t>
            </w:r>
            <w:r w:rsidRPr="005E2FF2">
              <w:t xml:space="preserve">Technical Reference Model </w:t>
            </w:r>
            <w:r>
              <w:t xml:space="preserve">(TRM)-approved, according to </w:t>
            </w:r>
            <w:hyperlink r:id="rId48" w:history="1">
              <w:r>
                <w:rPr>
                  <w:rStyle w:val="Hyperlink"/>
                  <w:rFonts w:eastAsiaTheme="majorEastAsia"/>
                </w:rPr>
                <w:t>https://www.va.gov/TRM/SearchPage.asp</w:t>
              </w:r>
            </w:hyperlink>
            <w:r>
              <w:t>.</w:t>
            </w:r>
          </w:p>
        </w:tc>
      </w:tr>
    </w:tbl>
    <w:p w14:paraId="112B9BC4" w14:textId="292D6096" w:rsidR="00383A42" w:rsidRDefault="003E2695" w:rsidP="003E2695">
      <w:pPr>
        <w:pStyle w:val="Caption"/>
      </w:pPr>
      <w:bookmarkStart w:id="147" w:name="_Ref26190802"/>
      <w:bookmarkStart w:id="148" w:name="_Toc26530825"/>
      <w:r>
        <w:t xml:space="preserve">Table </w:t>
      </w:r>
      <w:r w:rsidR="00994C09">
        <w:fldChar w:fldCharType="begin"/>
      </w:r>
      <w:r w:rsidR="00994C09">
        <w:instrText xml:space="preserve"> SEQ Table \* ARABIC </w:instrText>
      </w:r>
      <w:r w:rsidR="00994C09">
        <w:fldChar w:fldCharType="separate"/>
      </w:r>
      <w:r w:rsidR="003159D3">
        <w:rPr>
          <w:noProof/>
        </w:rPr>
        <w:t>9</w:t>
      </w:r>
      <w:r w:rsidR="00994C09">
        <w:rPr>
          <w:noProof/>
        </w:rPr>
        <w:fldChar w:fldCharType="end"/>
      </w:r>
      <w:bookmarkEnd w:id="147"/>
      <w:r>
        <w:t>:  Client Configuration Files</w:t>
      </w:r>
      <w:bookmarkEnd w:id="148"/>
    </w:p>
    <w:tbl>
      <w:tblPr>
        <w:tblStyle w:val="JLV-CV"/>
        <w:tblW w:w="9445" w:type="dxa"/>
        <w:tblLook w:val="0420" w:firstRow="1" w:lastRow="0" w:firstColumn="0" w:lastColumn="0" w:noHBand="0" w:noVBand="1"/>
        <w:tblCaption w:val="Client Configuration FIles"/>
        <w:tblDescription w:val="Table listing client configuration files and their descriptions."/>
      </w:tblPr>
      <w:tblGrid>
        <w:gridCol w:w="3415"/>
        <w:gridCol w:w="6030"/>
      </w:tblGrid>
      <w:tr w:rsidR="003E2695" w14:paraId="3B77B6D5" w14:textId="77777777" w:rsidTr="003E2695">
        <w:trPr>
          <w:cnfStyle w:val="100000000000" w:firstRow="1" w:lastRow="0" w:firstColumn="0" w:lastColumn="0" w:oddVBand="0" w:evenVBand="0" w:oddHBand="0" w:evenHBand="0" w:firstRowFirstColumn="0" w:firstRowLastColumn="0" w:lastRowFirstColumn="0" w:lastRowLastColumn="0"/>
        </w:trPr>
        <w:tc>
          <w:tcPr>
            <w:tcW w:w="3415" w:type="dxa"/>
          </w:tcPr>
          <w:p w14:paraId="51035D55" w14:textId="77777777" w:rsidR="003E2695" w:rsidRDefault="003E2695" w:rsidP="00903D6C">
            <w:pPr>
              <w:pStyle w:val="TableHeading"/>
            </w:pPr>
            <w:r>
              <w:t>Client Configuration Files</w:t>
            </w:r>
          </w:p>
        </w:tc>
        <w:tc>
          <w:tcPr>
            <w:tcW w:w="6030" w:type="dxa"/>
          </w:tcPr>
          <w:p w14:paraId="09206963" w14:textId="77777777" w:rsidR="003E2695" w:rsidRDefault="003E2695" w:rsidP="00903D6C">
            <w:pPr>
              <w:pStyle w:val="TableHeading"/>
            </w:pPr>
            <w:r>
              <w:t>Description</w:t>
            </w:r>
          </w:p>
        </w:tc>
      </w:tr>
      <w:tr w:rsidR="003E2695" w14:paraId="37611229" w14:textId="77777777" w:rsidTr="003E2695">
        <w:tc>
          <w:tcPr>
            <w:tcW w:w="3415" w:type="dxa"/>
          </w:tcPr>
          <w:p w14:paraId="7AADE83C" w14:textId="77777777" w:rsidR="003E2695" w:rsidRDefault="003E2695" w:rsidP="003E2695">
            <w:pPr>
              <w:pStyle w:val="TableText0"/>
            </w:pPr>
            <w:r w:rsidRPr="007F01C3">
              <w:t>ClinSchd.exe.config</w:t>
            </w:r>
          </w:p>
        </w:tc>
        <w:tc>
          <w:tcPr>
            <w:tcW w:w="6030" w:type="dxa"/>
          </w:tcPr>
          <w:p w14:paraId="7CB34459" w14:textId="77777777" w:rsidR="003E2695" w:rsidRPr="008B26AE" w:rsidRDefault="003E2695" w:rsidP="003E2695">
            <w:pPr>
              <w:pStyle w:val="TableText0"/>
            </w:pPr>
            <w:r w:rsidRPr="008B26AE">
              <w:t xml:space="preserve">This file contains </w:t>
            </w:r>
            <w:r>
              <w:t xml:space="preserve">configuration for </w:t>
            </w:r>
            <w:r w:rsidRPr="008B26AE">
              <w:t>internal functionality</w:t>
            </w:r>
            <w:r>
              <w:t>,</w:t>
            </w:r>
            <w:r w:rsidRPr="008B26AE">
              <w:t xml:space="preserve"> as well as configuration information for the client to connect to the VistA server. The </w:t>
            </w:r>
            <w:r w:rsidRPr="003E2695">
              <w:rPr>
                <w:rStyle w:val="Strong"/>
              </w:rPr>
              <w:t>Application Settings</w:t>
            </w:r>
            <w:r w:rsidRPr="008B26AE">
              <w:t xml:space="preserve"> section of this file allows the user to modify the default VistA server connection need</w:t>
            </w:r>
            <w:r>
              <w:t>ed</w:t>
            </w:r>
            <w:r w:rsidRPr="008B26AE">
              <w:t xml:space="preserve"> to authenticate against during application startup.</w:t>
            </w:r>
          </w:p>
          <w:p w14:paraId="04520299" w14:textId="77777777" w:rsidR="003E2695" w:rsidRPr="00115EBB" w:rsidRDefault="003E2695" w:rsidP="003E2695">
            <w:pPr>
              <w:pStyle w:val="TableText0"/>
              <w:rPr>
                <w:color w:val="000000" w:themeColor="text1"/>
              </w:rPr>
            </w:pPr>
            <w:r w:rsidRPr="00115EBB">
              <w:rPr>
                <w:color w:val="000000" w:themeColor="text1"/>
              </w:rPr>
              <w:t>&lt;appSettings&gt;</w:t>
            </w:r>
          </w:p>
          <w:p w14:paraId="593A4939" w14:textId="77777777" w:rsidR="003E2695" w:rsidRPr="00115EBB" w:rsidRDefault="003E2695" w:rsidP="003E2695">
            <w:pPr>
              <w:pStyle w:val="TableText0"/>
              <w:rPr>
                <w:color w:val="000000" w:themeColor="text1"/>
              </w:rPr>
            </w:pPr>
            <w:r w:rsidRPr="00115EBB">
              <w:rPr>
                <w:color w:val="000000" w:themeColor="text1"/>
              </w:rPr>
              <w:t>&lt;add key="host" value="</w:t>
            </w:r>
            <w:r w:rsidRPr="00115EBB">
              <w:rPr>
                <w:i/>
                <w:color w:val="000000" w:themeColor="text1"/>
              </w:rPr>
              <w:t>ServerName</w:t>
            </w:r>
            <w:r w:rsidRPr="00115EBB">
              <w:rPr>
                <w:color w:val="000000" w:themeColor="text1"/>
              </w:rPr>
              <w:t>" /&gt;</w:t>
            </w:r>
          </w:p>
          <w:p w14:paraId="2C17FEE7" w14:textId="77777777" w:rsidR="003E2695" w:rsidRPr="00115EBB" w:rsidRDefault="003E2695" w:rsidP="003E2695">
            <w:pPr>
              <w:pStyle w:val="TableText0"/>
              <w:rPr>
                <w:color w:val="000000" w:themeColor="text1"/>
              </w:rPr>
            </w:pPr>
            <w:r w:rsidRPr="00115EBB">
              <w:rPr>
                <w:color w:val="000000" w:themeColor="text1"/>
              </w:rPr>
              <w:t>&lt;add key="port" value="</w:t>
            </w:r>
            <w:r w:rsidRPr="00115EBB">
              <w:rPr>
                <w:i/>
                <w:color w:val="000000" w:themeColor="text1"/>
              </w:rPr>
              <w:t>Port</w:t>
            </w:r>
            <w:r w:rsidRPr="00115EBB">
              <w:rPr>
                <w:color w:val="000000" w:themeColor="text1"/>
              </w:rPr>
              <w:t>" /&gt;</w:t>
            </w:r>
          </w:p>
          <w:p w14:paraId="2F9AACAD" w14:textId="77777777" w:rsidR="003E2695" w:rsidRPr="00115EBB" w:rsidRDefault="003E2695" w:rsidP="003E2695">
            <w:pPr>
              <w:pStyle w:val="TableText0"/>
              <w:rPr>
                <w:color w:val="000000" w:themeColor="text1"/>
              </w:rPr>
            </w:pPr>
            <w:r w:rsidRPr="00115EBB">
              <w:rPr>
                <w:color w:val="000000" w:themeColor="text1"/>
              </w:rPr>
              <w:t>&lt;add key="nspace" value="</w:t>
            </w:r>
            <w:r w:rsidRPr="00115EBB">
              <w:rPr>
                <w:i/>
                <w:color w:val="000000" w:themeColor="text1"/>
              </w:rPr>
              <w:t>Namespace</w:t>
            </w:r>
            <w:r w:rsidRPr="00115EBB">
              <w:rPr>
                <w:color w:val="000000" w:themeColor="text1"/>
              </w:rPr>
              <w:t>" /&gt;</w:t>
            </w:r>
          </w:p>
          <w:p w14:paraId="5BDF2AA2" w14:textId="77777777" w:rsidR="003E2695" w:rsidRPr="00115EBB" w:rsidRDefault="003E2695" w:rsidP="003E2695">
            <w:pPr>
              <w:pStyle w:val="TableText0"/>
              <w:rPr>
                <w:color w:val="000000" w:themeColor="text1"/>
              </w:rPr>
            </w:pPr>
            <w:r w:rsidRPr="00115EBB">
              <w:rPr>
                <w:color w:val="000000" w:themeColor="text1"/>
              </w:rPr>
              <w:t>&lt;/appSettings&gt;</w:t>
            </w:r>
          </w:p>
          <w:p w14:paraId="1B737520" w14:textId="77777777" w:rsidR="003E2695" w:rsidRDefault="00B7560C" w:rsidP="003E2695">
            <w:pPr>
              <w:pStyle w:val="TableText0"/>
            </w:pPr>
            <w:r w:rsidRPr="00B7560C">
              <w:rPr>
                <w:rStyle w:val="Strong"/>
              </w:rPr>
              <w:t>NOTE:</w:t>
            </w:r>
            <w:r>
              <w:t xml:space="preserve"> </w:t>
            </w:r>
            <w:r w:rsidR="003E2695" w:rsidRPr="008B26AE">
              <w:t>In addition to connecting to a valid VistA server, port</w:t>
            </w:r>
            <w:r w:rsidR="003E2695">
              <w:t>,</w:t>
            </w:r>
            <w:r w:rsidR="003E2695" w:rsidRPr="008B26AE">
              <w:t xml:space="preserve"> and namespace, </w:t>
            </w:r>
            <w:r w:rsidR="003E2695">
              <w:t>u</w:t>
            </w:r>
            <w:r w:rsidR="003E2695" w:rsidRPr="008B26AE">
              <w:t xml:space="preserve">sers </w:t>
            </w:r>
            <w:r>
              <w:t xml:space="preserve">are </w:t>
            </w:r>
            <w:r w:rsidR="003E2695" w:rsidRPr="008B26AE">
              <w:t xml:space="preserve">required to supply valid </w:t>
            </w:r>
            <w:r>
              <w:t>A</w:t>
            </w:r>
            <w:r w:rsidRPr="008B26AE">
              <w:t xml:space="preserve">ccess </w:t>
            </w:r>
            <w:r w:rsidR="003E2695" w:rsidRPr="008B26AE">
              <w:t xml:space="preserve">and </w:t>
            </w:r>
            <w:r>
              <w:t>V</w:t>
            </w:r>
            <w:r w:rsidRPr="008B26AE">
              <w:t xml:space="preserve">erify </w:t>
            </w:r>
            <w:r w:rsidR="003E2695">
              <w:t>c</w:t>
            </w:r>
            <w:r w:rsidR="003E2695" w:rsidRPr="008B26AE">
              <w:t xml:space="preserve">odes with the proper keys and permissions to </w:t>
            </w:r>
            <w:r w:rsidR="003E2695">
              <w:t>a</w:t>
            </w:r>
            <w:r w:rsidR="003E2695" w:rsidRPr="008B26AE">
              <w:t>uthenticate.</w:t>
            </w:r>
          </w:p>
        </w:tc>
      </w:tr>
      <w:tr w:rsidR="003E2695" w14:paraId="1B6C0CFA" w14:textId="77777777" w:rsidTr="003E2695">
        <w:tc>
          <w:tcPr>
            <w:tcW w:w="3415" w:type="dxa"/>
          </w:tcPr>
          <w:p w14:paraId="220277F4" w14:textId="77777777" w:rsidR="003E2695" w:rsidRDefault="003E2695" w:rsidP="003E2695">
            <w:pPr>
              <w:pStyle w:val="TableText0"/>
              <w:pageBreakBefore/>
            </w:pPr>
            <w:r w:rsidRPr="00304BE5">
              <w:lastRenderedPageBreak/>
              <w:t>ClinSchd.Infrastructure.xml</w:t>
            </w:r>
          </w:p>
        </w:tc>
        <w:tc>
          <w:tcPr>
            <w:tcW w:w="6030" w:type="dxa"/>
          </w:tcPr>
          <w:p w14:paraId="53C082F0" w14:textId="77777777" w:rsidR="003E2695" w:rsidRDefault="003E2695" w:rsidP="003E2695">
            <w:pPr>
              <w:pStyle w:val="TableText0"/>
            </w:pPr>
            <w:r w:rsidRPr="00304BE5">
              <w:t>This file contains configuration information for the client infrastructure project</w:t>
            </w:r>
            <w:r w:rsidR="00B7560C">
              <w:t xml:space="preserve"> and</w:t>
            </w:r>
            <w:r w:rsidRPr="00304BE5">
              <w:t xml:space="preserve"> dynamic application information for the C</w:t>
            </w:r>
            <w:r>
              <w:t>linSchd.Infrastructure project.</w:t>
            </w:r>
            <w:r w:rsidR="00B7560C">
              <w:t xml:space="preserve"> </w:t>
            </w:r>
            <w:r w:rsidR="00B7560C" w:rsidRPr="00304BE5">
              <w:t>Data contained in this file does not need to be modified for environments.</w:t>
            </w:r>
          </w:p>
        </w:tc>
      </w:tr>
      <w:tr w:rsidR="003E2695" w14:paraId="0F5753CD" w14:textId="77777777" w:rsidTr="003E2695">
        <w:tc>
          <w:tcPr>
            <w:tcW w:w="3415" w:type="dxa"/>
          </w:tcPr>
          <w:p w14:paraId="1B3A99DB" w14:textId="77777777" w:rsidR="003E2695" w:rsidRDefault="003E2695" w:rsidP="003E2695">
            <w:pPr>
              <w:pStyle w:val="TableText0"/>
            </w:pPr>
            <w:r w:rsidRPr="00115EBB">
              <w:t>Telerik Configuration Files</w:t>
            </w:r>
          </w:p>
        </w:tc>
        <w:tc>
          <w:tcPr>
            <w:tcW w:w="6030" w:type="dxa"/>
          </w:tcPr>
          <w:p w14:paraId="322D2187" w14:textId="77777777" w:rsidR="003E2695" w:rsidRPr="00493439" w:rsidRDefault="003E2695" w:rsidP="003E2695">
            <w:pPr>
              <w:pStyle w:val="TableText0"/>
            </w:pPr>
            <w:r w:rsidRPr="00493439">
              <w:t>Telerik.Windows.Controls.Charting.xml</w:t>
            </w:r>
          </w:p>
          <w:p w14:paraId="086C1003" w14:textId="77777777" w:rsidR="003E2695" w:rsidRPr="00493439" w:rsidRDefault="003E2695" w:rsidP="003E2695">
            <w:pPr>
              <w:pStyle w:val="TableText0"/>
            </w:pPr>
            <w:r w:rsidRPr="00493439">
              <w:t>Telerik.Windows.Controls.Docking.xml</w:t>
            </w:r>
          </w:p>
          <w:p w14:paraId="34AF0002" w14:textId="77777777" w:rsidR="003E2695" w:rsidRPr="00493439" w:rsidRDefault="003E2695" w:rsidP="003E2695">
            <w:pPr>
              <w:pStyle w:val="TableText0"/>
            </w:pPr>
            <w:r w:rsidRPr="00493439">
              <w:t>Telerik.Windows.Controls.GridView.xml</w:t>
            </w:r>
          </w:p>
          <w:p w14:paraId="38A01A0E" w14:textId="77777777" w:rsidR="003E2695" w:rsidRPr="00493439" w:rsidRDefault="003E2695" w:rsidP="003E2695">
            <w:pPr>
              <w:pStyle w:val="TableText0"/>
            </w:pPr>
            <w:r w:rsidRPr="00493439">
              <w:t>Telerik.Windows.Controls.Input.xml</w:t>
            </w:r>
          </w:p>
          <w:p w14:paraId="71144FF1" w14:textId="77777777" w:rsidR="003E2695" w:rsidRPr="00493439" w:rsidRDefault="003E2695" w:rsidP="003E2695">
            <w:pPr>
              <w:pStyle w:val="TableText0"/>
            </w:pPr>
            <w:r w:rsidRPr="00493439">
              <w:t>Telerik.Windows.Controls.Navigation.xml</w:t>
            </w:r>
          </w:p>
          <w:p w14:paraId="334BCDFB" w14:textId="77777777" w:rsidR="003E2695" w:rsidRPr="00493439" w:rsidRDefault="003E2695" w:rsidP="003E2695">
            <w:pPr>
              <w:pStyle w:val="TableText0"/>
            </w:pPr>
            <w:r w:rsidRPr="00493439">
              <w:t>Telerik.Windows.Controls.RibbonBar.xml</w:t>
            </w:r>
          </w:p>
          <w:p w14:paraId="7E29F2B7" w14:textId="77777777" w:rsidR="003E2695" w:rsidRPr="00493439" w:rsidRDefault="003E2695" w:rsidP="003E2695">
            <w:pPr>
              <w:pStyle w:val="TableText0"/>
            </w:pPr>
            <w:r w:rsidRPr="00493439">
              <w:t>Telerik.Windows.Controls.Scheduler.xml</w:t>
            </w:r>
          </w:p>
          <w:p w14:paraId="2A516333" w14:textId="77777777" w:rsidR="003E2695" w:rsidRPr="00493439" w:rsidRDefault="003E2695" w:rsidP="003E2695">
            <w:pPr>
              <w:pStyle w:val="TableText0"/>
            </w:pPr>
            <w:r w:rsidRPr="00493439">
              <w:t>Telerik.Windows.Data.xml</w:t>
            </w:r>
          </w:p>
        </w:tc>
      </w:tr>
      <w:tr w:rsidR="003E2695" w14:paraId="6C2EBF1D" w14:textId="77777777" w:rsidTr="003E2695">
        <w:tc>
          <w:tcPr>
            <w:tcW w:w="3415" w:type="dxa"/>
          </w:tcPr>
          <w:p w14:paraId="2436A2C3" w14:textId="77777777" w:rsidR="003E2695" w:rsidRDefault="003E2695" w:rsidP="003E2695">
            <w:pPr>
              <w:pStyle w:val="TableText0"/>
            </w:pPr>
            <w:r w:rsidRPr="00115EBB">
              <w:t>Microsoft.Practices Configuration Files</w:t>
            </w:r>
          </w:p>
        </w:tc>
        <w:tc>
          <w:tcPr>
            <w:tcW w:w="6030" w:type="dxa"/>
          </w:tcPr>
          <w:p w14:paraId="5F0ECAA9" w14:textId="77777777" w:rsidR="003E2695" w:rsidRDefault="003E2695" w:rsidP="003E2695">
            <w:pPr>
              <w:pStyle w:val="TableText0"/>
              <w:rPr>
                <w:color w:val="000000" w:themeColor="text1"/>
              </w:rPr>
            </w:pPr>
            <w:r w:rsidRPr="00493439">
              <w:rPr>
                <w:color w:val="000000" w:themeColor="text1"/>
              </w:rPr>
              <w:t>Microsoft.Practices.Composite.Presentation.xml</w:t>
            </w:r>
          </w:p>
          <w:p w14:paraId="55819B99" w14:textId="77777777" w:rsidR="003E2695" w:rsidRPr="00493439" w:rsidRDefault="003E2695" w:rsidP="003E2695">
            <w:pPr>
              <w:pStyle w:val="TableText0"/>
              <w:rPr>
                <w:color w:val="000000" w:themeColor="text1"/>
              </w:rPr>
            </w:pPr>
            <w:r w:rsidRPr="00493439">
              <w:rPr>
                <w:color w:val="000000" w:themeColor="text1"/>
              </w:rPr>
              <w:t>Microsoft.Practices.Composite.</w:t>
            </w:r>
            <w:r>
              <w:rPr>
                <w:color w:val="000000" w:themeColor="text1"/>
              </w:rPr>
              <w:t>UnityExtensions</w:t>
            </w:r>
            <w:r w:rsidRPr="00493439">
              <w:rPr>
                <w:color w:val="000000" w:themeColor="text1"/>
              </w:rPr>
              <w:t>.xml</w:t>
            </w:r>
          </w:p>
          <w:p w14:paraId="683B0D21" w14:textId="77777777" w:rsidR="003E2695" w:rsidRPr="00493439" w:rsidRDefault="003E2695" w:rsidP="003E2695">
            <w:pPr>
              <w:pStyle w:val="TableText0"/>
              <w:rPr>
                <w:color w:val="000000" w:themeColor="text1"/>
              </w:rPr>
            </w:pPr>
            <w:r w:rsidRPr="00493439">
              <w:rPr>
                <w:color w:val="000000" w:themeColor="text1"/>
              </w:rPr>
              <w:t>Microsoft.Practices.Composite.xml</w:t>
            </w:r>
          </w:p>
          <w:p w14:paraId="3C738EF1" w14:textId="77777777" w:rsidR="003E2695" w:rsidRPr="00493439" w:rsidRDefault="003E2695" w:rsidP="003E2695">
            <w:pPr>
              <w:pStyle w:val="TableText0"/>
              <w:rPr>
                <w:color w:val="000000" w:themeColor="text1"/>
              </w:rPr>
            </w:pPr>
            <w:r w:rsidRPr="00493439">
              <w:rPr>
                <w:color w:val="000000" w:themeColor="text1"/>
              </w:rPr>
              <w:t>Microsoft.Practices.</w:t>
            </w:r>
            <w:r>
              <w:rPr>
                <w:color w:val="000000" w:themeColor="text1"/>
              </w:rPr>
              <w:t>ObjectBuilder2</w:t>
            </w:r>
            <w:r w:rsidRPr="00493439">
              <w:rPr>
                <w:color w:val="000000" w:themeColor="text1"/>
              </w:rPr>
              <w:t>.xml</w:t>
            </w:r>
          </w:p>
          <w:p w14:paraId="383F993B" w14:textId="77777777" w:rsidR="003E2695" w:rsidRPr="00493439" w:rsidRDefault="003E2695" w:rsidP="003E2695">
            <w:pPr>
              <w:pStyle w:val="TableText0"/>
              <w:rPr>
                <w:color w:val="000000" w:themeColor="text1"/>
              </w:rPr>
            </w:pPr>
            <w:r w:rsidRPr="00493439">
              <w:rPr>
                <w:color w:val="000000" w:themeColor="text1"/>
              </w:rPr>
              <w:t>Microsoft.Practices.</w:t>
            </w:r>
            <w:r>
              <w:rPr>
                <w:color w:val="000000" w:themeColor="text1"/>
              </w:rPr>
              <w:t>ServiceLocation</w:t>
            </w:r>
            <w:r w:rsidRPr="00493439">
              <w:rPr>
                <w:color w:val="000000" w:themeColor="text1"/>
              </w:rPr>
              <w:t>.xml</w:t>
            </w:r>
          </w:p>
          <w:p w14:paraId="7AE63290" w14:textId="77777777" w:rsidR="003E2695" w:rsidRDefault="003E2695" w:rsidP="003E2695">
            <w:pPr>
              <w:pStyle w:val="TableText0"/>
            </w:pPr>
            <w:r w:rsidRPr="00493439">
              <w:rPr>
                <w:color w:val="000000" w:themeColor="text1"/>
              </w:rPr>
              <w:t>Microsoft.Practices.</w:t>
            </w:r>
            <w:r>
              <w:rPr>
                <w:color w:val="000000" w:themeColor="text1"/>
              </w:rPr>
              <w:t>Unity</w:t>
            </w:r>
            <w:r w:rsidRPr="00493439">
              <w:rPr>
                <w:color w:val="000000" w:themeColor="text1"/>
              </w:rPr>
              <w:t>.xml</w:t>
            </w:r>
          </w:p>
        </w:tc>
      </w:tr>
    </w:tbl>
    <w:p w14:paraId="58669EAA" w14:textId="77777777" w:rsidR="004D2090" w:rsidRDefault="004D2090" w:rsidP="004D2090">
      <w:pPr>
        <w:pStyle w:val="Heading2"/>
      </w:pPr>
      <w:bookmarkStart w:id="149" w:name="_Toc26530711"/>
      <w:r>
        <w:t>VS GUI Trace Log</w:t>
      </w:r>
      <w:bookmarkEnd w:id="149"/>
    </w:p>
    <w:p w14:paraId="73E1C595" w14:textId="53D82C14" w:rsidR="003E2695" w:rsidRPr="003E2695" w:rsidRDefault="004D2090" w:rsidP="004D2090">
      <w:pPr>
        <w:pStyle w:val="BodyText"/>
      </w:pPr>
      <w:r>
        <w:t xml:space="preserve">The VS GUI Trace Log is a custom GUI designed to inspect and debug </w:t>
      </w:r>
      <w:r w:rsidR="000209A4">
        <w:t>server-side</w:t>
      </w:r>
      <w:r>
        <w:t xml:space="preserve"> VistA RPCs. The UI for this application displays the input and results for RPC calls. To launch the GUI with access to the trace log, the executable must be launched with the following command “/trace”</w:t>
      </w:r>
      <w:r w:rsidR="00680F62">
        <w:t xml:space="preserve"> (</w:t>
      </w:r>
      <w:r w:rsidR="00680F62" w:rsidRPr="00680F62">
        <w:rPr>
          <w:rStyle w:val="Cross-Reference"/>
        </w:rPr>
        <w:fldChar w:fldCharType="begin"/>
      </w:r>
      <w:r w:rsidR="00680F62" w:rsidRPr="00680F62">
        <w:rPr>
          <w:rStyle w:val="Cross-Reference"/>
        </w:rPr>
        <w:instrText xml:space="preserve"> REF _Ref26187905 \h </w:instrText>
      </w:r>
      <w:r w:rsidR="00680F62">
        <w:rPr>
          <w:rStyle w:val="Cross-Reference"/>
        </w:rPr>
        <w:instrText xml:space="preserve"> \* MERGEFORMAT </w:instrText>
      </w:r>
      <w:r w:rsidR="00680F62" w:rsidRPr="00680F62">
        <w:rPr>
          <w:rStyle w:val="Cross-Reference"/>
        </w:rPr>
      </w:r>
      <w:r w:rsidR="00680F62" w:rsidRPr="00680F62">
        <w:rPr>
          <w:rStyle w:val="Cross-Reference"/>
        </w:rPr>
        <w:fldChar w:fldCharType="separate"/>
      </w:r>
      <w:r w:rsidR="00680F62" w:rsidRPr="00680F62">
        <w:rPr>
          <w:rStyle w:val="Cross-Reference"/>
        </w:rPr>
        <w:t>Figure 35</w:t>
      </w:r>
      <w:r w:rsidR="00680F62" w:rsidRPr="00680F62">
        <w:rPr>
          <w:rStyle w:val="Cross-Reference"/>
        </w:rPr>
        <w:fldChar w:fldCharType="end"/>
      </w:r>
      <w:r w:rsidR="00680F62">
        <w:t>).</w:t>
      </w:r>
    </w:p>
    <w:p w14:paraId="3765DF90" w14:textId="77777777" w:rsidR="00675433" w:rsidRDefault="003A07FA" w:rsidP="003A07FA">
      <w:pPr>
        <w:pStyle w:val="Caption"/>
      </w:pPr>
      <w:bookmarkStart w:id="150" w:name="_Ref26187905"/>
      <w:bookmarkStart w:id="151" w:name="_Toc26530805"/>
      <w:r>
        <w:t xml:space="preserve">Figure </w:t>
      </w:r>
      <w:r w:rsidR="00994C09">
        <w:fldChar w:fldCharType="begin"/>
      </w:r>
      <w:r w:rsidR="00994C09">
        <w:instrText xml:space="preserve"> SEQ Figure \* ARABIC </w:instrText>
      </w:r>
      <w:r w:rsidR="00994C09">
        <w:fldChar w:fldCharType="separate"/>
      </w:r>
      <w:r w:rsidR="00616A2E">
        <w:rPr>
          <w:noProof/>
        </w:rPr>
        <w:t>35</w:t>
      </w:r>
      <w:r w:rsidR="00994C09">
        <w:rPr>
          <w:noProof/>
        </w:rPr>
        <w:fldChar w:fldCharType="end"/>
      </w:r>
      <w:bookmarkEnd w:id="150"/>
      <w:r>
        <w:t>:  Trace Log Capability Shortcut</w:t>
      </w:r>
      <w:bookmarkEnd w:id="151"/>
    </w:p>
    <w:p w14:paraId="5A3E69A8" w14:textId="77777777" w:rsidR="00675433" w:rsidRDefault="003A07FA" w:rsidP="003A07FA">
      <w:pPr>
        <w:pStyle w:val="Picture"/>
      </w:pPr>
      <w:r>
        <w:rPr>
          <w:noProof/>
        </w:rPr>
        <w:drawing>
          <wp:inline distT="0" distB="0" distL="0" distR="0" wp14:anchorId="220A2A6D" wp14:editId="7065305F">
            <wp:extent cx="2496312" cy="2971800"/>
            <wp:effectExtent l="19050" t="19050" r="18415" b="19050"/>
            <wp:docPr id="103" name="Picture 103" descr="Grey, blue, and white screenshot of the Scheduler IA Properties dialog box, with the Shortcut tab in foc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a:extLst>
                        <a:ext uri="{28A0092B-C50C-407E-A947-70E740481C1C}">
                          <a14:useLocalDpi xmlns:a14="http://schemas.microsoft.com/office/drawing/2010/main" val="0"/>
                        </a:ext>
                      </a:extLst>
                    </a:blip>
                    <a:srcRect l="803" t="849" r="862" b="1"/>
                    <a:stretch/>
                  </pic:blipFill>
                  <pic:spPr bwMode="auto">
                    <a:xfrm>
                      <a:off x="0" y="0"/>
                      <a:ext cx="2496312" cy="2971800"/>
                    </a:xfrm>
                    <a:prstGeom prst="rect">
                      <a:avLst/>
                    </a:prstGeom>
                    <a:noFill/>
                    <a:ln w="12700">
                      <a:solidFill>
                        <a:srgbClr val="0070C0"/>
                      </a:solidFill>
                    </a:ln>
                    <a:extLst>
                      <a:ext uri="{53640926-AAD7-44D8-BBD7-CCE9431645EC}">
                        <a14:shadowObscured xmlns:a14="http://schemas.microsoft.com/office/drawing/2010/main"/>
                      </a:ext>
                    </a:extLst>
                  </pic:spPr>
                </pic:pic>
              </a:graphicData>
            </a:graphic>
          </wp:inline>
        </w:drawing>
      </w:r>
    </w:p>
    <w:p w14:paraId="276843C6" w14:textId="132A2D5E" w:rsidR="003610C4" w:rsidRPr="003610C4" w:rsidRDefault="003610C4" w:rsidP="003610C4">
      <w:pPr>
        <w:pStyle w:val="BodyText"/>
      </w:pPr>
      <w:r>
        <w:lastRenderedPageBreak/>
        <w:t xml:space="preserve">Launch the </w:t>
      </w:r>
      <w:r w:rsidRPr="003610C4">
        <w:t>Trace Log</w:t>
      </w:r>
      <w:r>
        <w:t xml:space="preserve"> by</w:t>
      </w:r>
      <w:r w:rsidRPr="003610C4">
        <w:t xml:space="preserve"> right</w:t>
      </w:r>
      <w:r>
        <w:t>-</w:t>
      </w:r>
      <w:r w:rsidRPr="003610C4">
        <w:t>click</w:t>
      </w:r>
      <w:r>
        <w:t>ing</w:t>
      </w:r>
      <w:r w:rsidRPr="003610C4">
        <w:t xml:space="preserve"> in the title bar of the window and select</w:t>
      </w:r>
      <w:r>
        <w:t>ing</w:t>
      </w:r>
      <w:r w:rsidRPr="003610C4">
        <w:t xml:space="preserve"> the </w:t>
      </w:r>
      <w:r w:rsidRPr="003610C4">
        <w:rPr>
          <w:rStyle w:val="Emphasis"/>
        </w:rPr>
        <w:t>Show Trace Log</w:t>
      </w:r>
      <w:r w:rsidRPr="003610C4">
        <w:t xml:space="preserve"> option</w:t>
      </w:r>
      <w:r>
        <w:t xml:space="preserve"> from the resulting menu</w:t>
      </w:r>
      <w:r w:rsidR="00920FF8">
        <w:t xml:space="preserve"> (</w:t>
      </w:r>
      <w:r w:rsidR="00920FF8" w:rsidRPr="00920FF8">
        <w:rPr>
          <w:rStyle w:val="Cross-Reference"/>
        </w:rPr>
        <w:fldChar w:fldCharType="begin"/>
      </w:r>
      <w:r w:rsidR="00920FF8" w:rsidRPr="00920FF8">
        <w:rPr>
          <w:rStyle w:val="Cross-Reference"/>
        </w:rPr>
        <w:instrText xml:space="preserve"> REF _Ref26187662 \h </w:instrText>
      </w:r>
      <w:r w:rsidR="00920FF8">
        <w:rPr>
          <w:rStyle w:val="Cross-Reference"/>
        </w:rPr>
        <w:instrText xml:space="preserve"> \* MERGEFORMAT </w:instrText>
      </w:r>
      <w:r w:rsidR="00920FF8" w:rsidRPr="00920FF8">
        <w:rPr>
          <w:rStyle w:val="Cross-Reference"/>
        </w:rPr>
      </w:r>
      <w:r w:rsidR="00920FF8" w:rsidRPr="00920FF8">
        <w:rPr>
          <w:rStyle w:val="Cross-Reference"/>
        </w:rPr>
        <w:fldChar w:fldCharType="separate"/>
      </w:r>
      <w:r w:rsidR="00920FF8" w:rsidRPr="00920FF8">
        <w:rPr>
          <w:rStyle w:val="Cross-Reference"/>
        </w:rPr>
        <w:t>Figure 36</w:t>
      </w:r>
      <w:r w:rsidR="00920FF8" w:rsidRPr="00920FF8">
        <w:rPr>
          <w:rStyle w:val="Cross-Reference"/>
        </w:rPr>
        <w:fldChar w:fldCharType="end"/>
      </w:r>
      <w:r w:rsidR="00920FF8">
        <w:t>)</w:t>
      </w:r>
      <w:r>
        <w:t>.</w:t>
      </w:r>
    </w:p>
    <w:p w14:paraId="65FCD26D" w14:textId="77777777" w:rsidR="00675433" w:rsidRDefault="003610C4" w:rsidP="003610C4">
      <w:pPr>
        <w:pStyle w:val="Caption"/>
      </w:pPr>
      <w:bookmarkStart w:id="152" w:name="_Ref26187662"/>
      <w:bookmarkStart w:id="153" w:name="_Toc26530806"/>
      <w:r>
        <w:t xml:space="preserve">Figure </w:t>
      </w:r>
      <w:r w:rsidR="00994C09">
        <w:fldChar w:fldCharType="begin"/>
      </w:r>
      <w:r w:rsidR="00994C09">
        <w:instrText xml:space="preserve"> SEQ Figure \* ARABIC </w:instrText>
      </w:r>
      <w:r w:rsidR="00994C09">
        <w:fldChar w:fldCharType="separate"/>
      </w:r>
      <w:r w:rsidR="00616A2E">
        <w:rPr>
          <w:noProof/>
        </w:rPr>
        <w:t>36</w:t>
      </w:r>
      <w:r w:rsidR="00994C09">
        <w:rPr>
          <w:noProof/>
        </w:rPr>
        <w:fldChar w:fldCharType="end"/>
      </w:r>
      <w:bookmarkEnd w:id="152"/>
      <w:r>
        <w:t>:  Show Trace Log Menu Option</w:t>
      </w:r>
      <w:bookmarkEnd w:id="153"/>
    </w:p>
    <w:p w14:paraId="2F219516" w14:textId="44CF4F8D" w:rsidR="00675433" w:rsidRDefault="00F408F6" w:rsidP="003610C4">
      <w:pPr>
        <w:pStyle w:val="Picture"/>
      </w:pPr>
      <w:r>
        <w:rPr>
          <w:noProof/>
        </w:rPr>
        <w:drawing>
          <wp:inline distT="0" distB="0" distL="0" distR="0" wp14:anchorId="659767E4" wp14:editId="6EA522AB">
            <wp:extent cx="3773805" cy="1645920"/>
            <wp:effectExtent l="19050" t="19050" r="17145" b="11430"/>
            <wp:docPr id="2" name="Picture 2" descr="Blue and grey screenshot of the VS GUI title bar, with the option menu expanded, and the Show Trace Log option highlight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73805" cy="1645920"/>
                    </a:xfrm>
                    <a:prstGeom prst="rect">
                      <a:avLst/>
                    </a:prstGeom>
                    <a:noFill/>
                    <a:ln w="12700">
                      <a:solidFill>
                        <a:srgbClr val="0070C0"/>
                      </a:solidFill>
                    </a:ln>
                  </pic:spPr>
                </pic:pic>
              </a:graphicData>
            </a:graphic>
          </wp:inline>
        </w:drawing>
      </w:r>
    </w:p>
    <w:p w14:paraId="602BB148" w14:textId="2C969FD5" w:rsidR="00920FF8" w:rsidRPr="00920FF8" w:rsidRDefault="00920FF8" w:rsidP="00920FF8">
      <w:pPr>
        <w:pStyle w:val="BodyText"/>
      </w:pPr>
      <w:r>
        <w:t>The Trace Log will appear (</w:t>
      </w:r>
      <w:r w:rsidRPr="00920FF8">
        <w:rPr>
          <w:rStyle w:val="Cross-Reference"/>
        </w:rPr>
        <w:fldChar w:fldCharType="begin"/>
      </w:r>
      <w:r w:rsidRPr="00920FF8">
        <w:rPr>
          <w:rStyle w:val="Cross-Reference"/>
        </w:rPr>
        <w:instrText xml:space="preserve"> REF _Ref26187680 \h </w:instrText>
      </w:r>
      <w:r>
        <w:rPr>
          <w:rStyle w:val="Cross-Reference"/>
        </w:rPr>
        <w:instrText xml:space="preserve"> \* MERGEFORMAT </w:instrText>
      </w:r>
      <w:r w:rsidRPr="00920FF8">
        <w:rPr>
          <w:rStyle w:val="Cross-Reference"/>
        </w:rPr>
      </w:r>
      <w:r w:rsidRPr="00920FF8">
        <w:rPr>
          <w:rStyle w:val="Cross-Reference"/>
        </w:rPr>
        <w:fldChar w:fldCharType="separate"/>
      </w:r>
      <w:r w:rsidRPr="00920FF8">
        <w:rPr>
          <w:rStyle w:val="Cross-Reference"/>
        </w:rPr>
        <w:t>Figure 37</w:t>
      </w:r>
      <w:r w:rsidRPr="00920FF8">
        <w:rPr>
          <w:rStyle w:val="Cross-Reference"/>
        </w:rPr>
        <w:fldChar w:fldCharType="end"/>
      </w:r>
      <w:r>
        <w:t>). Click the Export button to open Windows Explorer.</w:t>
      </w:r>
    </w:p>
    <w:p w14:paraId="36613FA4" w14:textId="77777777" w:rsidR="00675433" w:rsidRDefault="00BE57D7" w:rsidP="00BE57D7">
      <w:pPr>
        <w:pStyle w:val="Caption"/>
      </w:pPr>
      <w:bookmarkStart w:id="154" w:name="_Ref26187680"/>
      <w:bookmarkStart w:id="155" w:name="_Toc26530807"/>
      <w:r>
        <w:t xml:space="preserve">Figure </w:t>
      </w:r>
      <w:r w:rsidR="00994C09">
        <w:fldChar w:fldCharType="begin"/>
      </w:r>
      <w:r w:rsidR="00994C09">
        <w:instrText xml:space="preserve"> SEQ Figure \* ARABIC </w:instrText>
      </w:r>
      <w:r w:rsidR="00994C09">
        <w:fldChar w:fldCharType="separate"/>
      </w:r>
      <w:r w:rsidR="00616A2E">
        <w:rPr>
          <w:noProof/>
        </w:rPr>
        <w:t>37</w:t>
      </w:r>
      <w:r w:rsidR="00994C09">
        <w:rPr>
          <w:noProof/>
        </w:rPr>
        <w:fldChar w:fldCharType="end"/>
      </w:r>
      <w:bookmarkEnd w:id="154"/>
      <w:r>
        <w:t>:  Trace Log</w:t>
      </w:r>
      <w:bookmarkEnd w:id="155"/>
    </w:p>
    <w:p w14:paraId="3CAA914C" w14:textId="44F1AAD6" w:rsidR="007C09D5" w:rsidRDefault="007C09D5" w:rsidP="007C09D5">
      <w:pPr>
        <w:pStyle w:val="Picture"/>
      </w:pPr>
      <w:r>
        <w:rPr>
          <w:noProof/>
        </w:rPr>
        <w:drawing>
          <wp:inline distT="0" distB="0" distL="0" distR="0" wp14:anchorId="20C7B743" wp14:editId="45C69F7C">
            <wp:extent cx="5858510" cy="2780030"/>
            <wp:effectExtent l="19050" t="19050" r="27940" b="20320"/>
            <wp:docPr id="4" name="Picture 4" descr="White screenshot with a blue border depicting the Trace Log, with a red arrow pointing to the Export 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58510" cy="2780030"/>
                    </a:xfrm>
                    <a:prstGeom prst="rect">
                      <a:avLst/>
                    </a:prstGeom>
                    <a:noFill/>
                    <a:ln w="12700">
                      <a:solidFill>
                        <a:srgbClr val="0070C0"/>
                      </a:solidFill>
                    </a:ln>
                  </pic:spPr>
                </pic:pic>
              </a:graphicData>
            </a:graphic>
          </wp:inline>
        </w:drawing>
      </w:r>
    </w:p>
    <w:p w14:paraId="0633A186" w14:textId="38DE719B" w:rsidR="00920FF8" w:rsidRPr="00920FF8" w:rsidRDefault="00920FF8" w:rsidP="00920FF8">
      <w:pPr>
        <w:pStyle w:val="BodyText"/>
      </w:pPr>
      <w:r>
        <w:t>Name the Trace Log, select the desktop as the save location, and click the Save button save the Trace Log (</w:t>
      </w:r>
      <w:r w:rsidRPr="00920FF8">
        <w:rPr>
          <w:rStyle w:val="Cross-Reference"/>
        </w:rPr>
        <w:fldChar w:fldCharType="begin"/>
      </w:r>
      <w:r w:rsidRPr="00920FF8">
        <w:rPr>
          <w:rStyle w:val="Cross-Reference"/>
        </w:rPr>
        <w:instrText xml:space="preserve"> REF _Ref26187804 \h </w:instrText>
      </w:r>
      <w:r>
        <w:rPr>
          <w:rStyle w:val="Cross-Reference"/>
        </w:rPr>
        <w:instrText xml:space="preserve"> \* MERGEFORMAT </w:instrText>
      </w:r>
      <w:r w:rsidRPr="00920FF8">
        <w:rPr>
          <w:rStyle w:val="Cross-Reference"/>
        </w:rPr>
      </w:r>
      <w:r w:rsidRPr="00920FF8">
        <w:rPr>
          <w:rStyle w:val="Cross-Reference"/>
        </w:rPr>
        <w:fldChar w:fldCharType="separate"/>
      </w:r>
      <w:r w:rsidRPr="00920FF8">
        <w:rPr>
          <w:rStyle w:val="Cross-Reference"/>
        </w:rPr>
        <w:t>Figure 38</w:t>
      </w:r>
      <w:r w:rsidRPr="00920FF8">
        <w:rPr>
          <w:rStyle w:val="Cross-Reference"/>
        </w:rPr>
        <w:fldChar w:fldCharType="end"/>
      </w:r>
      <w:r>
        <w:t>).</w:t>
      </w:r>
    </w:p>
    <w:p w14:paraId="0103B59D" w14:textId="18D709E5" w:rsidR="00675433" w:rsidRDefault="008916F1" w:rsidP="008916F1">
      <w:pPr>
        <w:pStyle w:val="Caption"/>
      </w:pPr>
      <w:bookmarkStart w:id="156" w:name="_Ref26187804"/>
      <w:bookmarkStart w:id="157" w:name="_Toc26530808"/>
      <w:r>
        <w:lastRenderedPageBreak/>
        <w:t xml:space="preserve">Figure </w:t>
      </w:r>
      <w:r w:rsidR="00994C09">
        <w:fldChar w:fldCharType="begin"/>
      </w:r>
      <w:r w:rsidR="00994C09">
        <w:instrText xml:space="preserve"> SEQ Figure \* ARABIC </w:instrText>
      </w:r>
      <w:r w:rsidR="00994C09">
        <w:fldChar w:fldCharType="separate"/>
      </w:r>
      <w:r w:rsidR="00616A2E">
        <w:rPr>
          <w:noProof/>
        </w:rPr>
        <w:t>38</w:t>
      </w:r>
      <w:r w:rsidR="00994C09">
        <w:rPr>
          <w:noProof/>
        </w:rPr>
        <w:fldChar w:fldCharType="end"/>
      </w:r>
      <w:bookmarkEnd w:id="156"/>
      <w:r>
        <w:t>:  Saving the Trace Log</w:t>
      </w:r>
      <w:bookmarkEnd w:id="157"/>
    </w:p>
    <w:p w14:paraId="0CA34EFE" w14:textId="09F0CB77" w:rsidR="000A473A" w:rsidRPr="000A473A" w:rsidRDefault="000A473A" w:rsidP="000A473A">
      <w:pPr>
        <w:pStyle w:val="Picture"/>
      </w:pPr>
      <w:r>
        <w:rPr>
          <w:noProof/>
        </w:rPr>
        <w:drawing>
          <wp:inline distT="0" distB="0" distL="0" distR="0" wp14:anchorId="1F90E5D8" wp14:editId="37CE3D1B">
            <wp:extent cx="5017135" cy="3528646"/>
            <wp:effectExtent l="19050" t="19050" r="12065" b="15240"/>
            <wp:docPr id="100" name="Picture 100" descr="Blue, grey, and white screenshot of the Save As dialog box, with an instruction to name the Trace Log and save it to the desktop, and the Save button highlighted in a red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2">
                      <a:extLst>
                        <a:ext uri="{28A0092B-C50C-407E-A947-70E740481C1C}">
                          <a14:useLocalDpi xmlns:a14="http://schemas.microsoft.com/office/drawing/2010/main" val="0"/>
                        </a:ext>
                      </a:extLst>
                    </a:blip>
                    <a:srcRect l="-1" r="722" b="709"/>
                    <a:stretch/>
                  </pic:blipFill>
                  <pic:spPr bwMode="auto">
                    <a:xfrm>
                      <a:off x="0" y="0"/>
                      <a:ext cx="5017477" cy="3528887"/>
                    </a:xfrm>
                    <a:prstGeom prst="rect">
                      <a:avLst/>
                    </a:prstGeom>
                    <a:noFill/>
                    <a:ln w="12700">
                      <a:solidFill>
                        <a:srgbClr val="0070C0"/>
                      </a:solidFill>
                    </a:ln>
                    <a:extLst>
                      <a:ext uri="{53640926-AAD7-44D8-BBD7-CCE9431645EC}">
                        <a14:shadowObscured xmlns:a14="http://schemas.microsoft.com/office/drawing/2010/main"/>
                      </a:ext>
                    </a:extLst>
                  </pic:spPr>
                </pic:pic>
              </a:graphicData>
            </a:graphic>
          </wp:inline>
        </w:drawing>
      </w:r>
    </w:p>
    <w:p w14:paraId="6EF80FA3" w14:textId="556071E8" w:rsidR="004E417D" w:rsidRDefault="004E417D" w:rsidP="00775C82">
      <w:pPr>
        <w:pStyle w:val="BodyText"/>
      </w:pPr>
      <w:r w:rsidRPr="004E417D">
        <w:t xml:space="preserve">If </w:t>
      </w:r>
      <w:r>
        <w:t>an</w:t>
      </w:r>
      <w:r w:rsidRPr="004E417D">
        <w:t xml:space="preserve"> error causes VS GUI to close unexpectedly, </w:t>
      </w:r>
      <w:r>
        <w:t>follow the instructions below to access the Trace Log</w:t>
      </w:r>
      <w:r w:rsidRPr="004E417D">
        <w:t>.</w:t>
      </w:r>
    </w:p>
    <w:p w14:paraId="55DB1D0D" w14:textId="4DCE31F4" w:rsidR="004E417D" w:rsidRDefault="004E417D" w:rsidP="004E417D">
      <w:pPr>
        <w:pStyle w:val="BodyText"/>
      </w:pPr>
      <w:r>
        <w:t>The VS GUI has error trapping in place for when errors occur inside the VS GUI that cause unhandled exceptions or unknown issues cause the GUI to abruptly close out. This error trapping occurs on the desktop for the user who encountered the error. The data is written back to a file called VSETraceLog.xml and is stored in the C:\ProgramData\VA VistA Scheduler file on the specific user’s work station.</w:t>
      </w:r>
    </w:p>
    <w:p w14:paraId="51F65D47" w14:textId="10D56357" w:rsidR="004E417D" w:rsidRDefault="004E417D" w:rsidP="004E417D">
      <w:pPr>
        <w:pStyle w:val="BodyText"/>
      </w:pPr>
      <w:r>
        <w:t>On the same workstation, just after being kicked off the VS GUI application, navigate to the C:\ drive, look for ProgramData folder. If you do not see the ProgramData folder, it is probably hidden from view. Perform the following steps to unhide the folder:</w:t>
      </w:r>
    </w:p>
    <w:p w14:paraId="736559A9" w14:textId="11A30449" w:rsidR="004E417D" w:rsidRDefault="004E417D" w:rsidP="004E417D">
      <w:pPr>
        <w:pStyle w:val="ListNumber"/>
        <w:numPr>
          <w:ilvl w:val="0"/>
          <w:numId w:val="43"/>
        </w:numPr>
      </w:pPr>
      <w:r>
        <w:t>Open the Windows Control Panel</w:t>
      </w:r>
    </w:p>
    <w:p w14:paraId="122DA5AE" w14:textId="6248A97E" w:rsidR="004E417D" w:rsidRDefault="004E417D" w:rsidP="004E417D">
      <w:pPr>
        <w:pStyle w:val="ListNumber"/>
      </w:pPr>
      <w:r>
        <w:t>Search for Folder Options</w:t>
      </w:r>
    </w:p>
    <w:p w14:paraId="7C39AC4B" w14:textId="6FC5199C" w:rsidR="004E417D" w:rsidRDefault="004E417D" w:rsidP="004E417D">
      <w:pPr>
        <w:pStyle w:val="ListNumber"/>
      </w:pPr>
      <w:r>
        <w:t>Select Folder Options</w:t>
      </w:r>
    </w:p>
    <w:p w14:paraId="4B93C044" w14:textId="7415C3B7" w:rsidR="004E417D" w:rsidRDefault="004E417D" w:rsidP="004E417D">
      <w:pPr>
        <w:pStyle w:val="ListNumber"/>
      </w:pPr>
      <w:r>
        <w:t>Click the View tab</w:t>
      </w:r>
    </w:p>
    <w:p w14:paraId="7E43D6D4" w14:textId="79DD7F2F" w:rsidR="004E417D" w:rsidRDefault="004E417D" w:rsidP="004E417D">
      <w:pPr>
        <w:pStyle w:val="ListNumber"/>
      </w:pPr>
      <w:r>
        <w:t>Click the 'Show Hidden files, folders, and drives' radio button</w:t>
      </w:r>
    </w:p>
    <w:p w14:paraId="6FFEA520" w14:textId="6389919D" w:rsidR="004E417D" w:rsidRDefault="004E417D" w:rsidP="004E417D">
      <w:pPr>
        <w:pStyle w:val="BodyText"/>
      </w:pPr>
      <w:r>
        <w:t>Once the ProgamData folder is unhidden, open the C:\ProgramData\VA VistA Scheduler folder and send a copy of VSETraceLog.xml found in that folder.</w:t>
      </w:r>
      <w:r w:rsidR="00C720A2">
        <w:t xml:space="preserve"> </w:t>
      </w:r>
      <w:r w:rsidR="00C720A2" w:rsidRPr="00C720A2">
        <w:t>This file can be opened in any text editor/viewer for inspection.</w:t>
      </w:r>
    </w:p>
    <w:p w14:paraId="38DBE8AD" w14:textId="77777777" w:rsidR="00A61939" w:rsidRDefault="00A61939" w:rsidP="00A61939">
      <w:pPr>
        <w:pStyle w:val="Heading2"/>
      </w:pPr>
      <w:bookmarkStart w:id="158" w:name="_Toc26530712"/>
      <w:r>
        <w:lastRenderedPageBreak/>
        <w:t>Request Management</w:t>
      </w:r>
      <w:bookmarkEnd w:id="158"/>
    </w:p>
    <w:p w14:paraId="1837776F" w14:textId="2CF51040" w:rsidR="008A67A5" w:rsidRDefault="00A61939" w:rsidP="00A61939">
      <w:pPr>
        <w:pStyle w:val="BodyText"/>
      </w:pPr>
      <w:r>
        <w:t>Schedulers</w:t>
      </w:r>
      <w:r w:rsidRPr="00A61939">
        <w:t xml:space="preserve"> create and manage several different types of appointment requests: appointment</w:t>
      </w:r>
      <w:r w:rsidR="008A67A5">
        <w:t>s</w:t>
      </w:r>
      <w:r w:rsidRPr="00A61939">
        <w:t xml:space="preserve"> (APPT), electronic wait list (EWL) entries, </w:t>
      </w:r>
      <w:r w:rsidR="00CB5375">
        <w:t>PtCSch</w:t>
      </w:r>
      <w:r w:rsidRPr="00A61939">
        <w:t>, and consults. These requests are retrieved and stored in different VistA files.</w:t>
      </w:r>
    </w:p>
    <w:p w14:paraId="3D720426" w14:textId="152C71D4" w:rsidR="008A67A5" w:rsidRDefault="00A61939" w:rsidP="00A61939">
      <w:pPr>
        <w:pStyle w:val="BodyText"/>
      </w:pPr>
      <w:r w:rsidRPr="00A61939">
        <w:t>Users must submit queries to the VistA server to retrieve individual requests</w:t>
      </w:r>
      <w:r w:rsidR="008A67A5">
        <w:t xml:space="preserve"> (</w:t>
      </w:r>
      <w:r w:rsidR="008A67A5" w:rsidRPr="008A67A5">
        <w:rPr>
          <w:rStyle w:val="Cross-Reference"/>
        </w:rPr>
        <w:fldChar w:fldCharType="begin"/>
      </w:r>
      <w:r w:rsidR="008A67A5" w:rsidRPr="008A67A5">
        <w:rPr>
          <w:rStyle w:val="Cross-Reference"/>
        </w:rPr>
        <w:instrText xml:space="preserve"> REF _Ref26188940 \h </w:instrText>
      </w:r>
      <w:r w:rsidR="008A67A5">
        <w:rPr>
          <w:rStyle w:val="Cross-Reference"/>
        </w:rPr>
        <w:instrText xml:space="preserve"> \* MERGEFORMAT </w:instrText>
      </w:r>
      <w:r w:rsidR="008A67A5" w:rsidRPr="008A67A5">
        <w:rPr>
          <w:rStyle w:val="Cross-Reference"/>
        </w:rPr>
      </w:r>
      <w:r w:rsidR="008A67A5" w:rsidRPr="008A67A5">
        <w:rPr>
          <w:rStyle w:val="Cross-Reference"/>
        </w:rPr>
        <w:fldChar w:fldCharType="separate"/>
      </w:r>
      <w:r w:rsidR="008A67A5" w:rsidRPr="008A67A5">
        <w:rPr>
          <w:rStyle w:val="Cross-Reference"/>
        </w:rPr>
        <w:t>Figure 39</w:t>
      </w:r>
      <w:r w:rsidR="008A67A5" w:rsidRPr="008A67A5">
        <w:rPr>
          <w:rStyle w:val="Cross-Reference"/>
        </w:rPr>
        <w:fldChar w:fldCharType="end"/>
      </w:r>
      <w:r w:rsidR="008A67A5">
        <w:t>)</w:t>
      </w:r>
      <w:r w:rsidRPr="00A61939">
        <w:t>. Users can search by patient name, request type, clinic or service/specialty clinic, priority group, wait time, service, connection, desired date, and origination date.</w:t>
      </w:r>
      <w:r w:rsidR="008A67A5">
        <w:t xml:space="preserve"> </w:t>
      </w:r>
      <w:r w:rsidRPr="00A61939">
        <w:t>Once the query is submitted to the server, the records are filtered based on the query type.</w:t>
      </w:r>
    </w:p>
    <w:p w14:paraId="677A0265" w14:textId="08458A44" w:rsidR="008916F1" w:rsidRPr="00A61939" w:rsidRDefault="00A61939" w:rsidP="00A61939">
      <w:pPr>
        <w:pStyle w:val="BodyText"/>
      </w:pPr>
      <w:r w:rsidRPr="00A61939">
        <w:t xml:space="preserve">Users can specify </w:t>
      </w:r>
      <w:r>
        <w:t xml:space="preserve">the </w:t>
      </w:r>
      <w:r w:rsidRPr="00A61939">
        <w:t xml:space="preserve">sort </w:t>
      </w:r>
      <w:r>
        <w:t xml:space="preserve">order </w:t>
      </w:r>
      <w:r w:rsidRPr="00A61939">
        <w:t>for the records based on patient name, request type, clinic, wait time, priority group, origination date, desired date of appointment, and service connection. The default sort</w:t>
      </w:r>
      <w:r>
        <w:t xml:space="preserve"> order</w:t>
      </w:r>
      <w:r w:rsidRPr="00A61939">
        <w:t xml:space="preserve"> is</w:t>
      </w:r>
      <w:r>
        <w:t xml:space="preserve"> first</w:t>
      </w:r>
      <w:r w:rsidRPr="00A61939">
        <w:t xml:space="preserve"> by priority group, then by desired date, </w:t>
      </w:r>
      <w:r>
        <w:t xml:space="preserve">and </w:t>
      </w:r>
      <w:r w:rsidRPr="00A61939">
        <w:t>by origination date.</w:t>
      </w:r>
    </w:p>
    <w:p w14:paraId="4EBADCD1" w14:textId="77777777" w:rsidR="008916F1" w:rsidRDefault="007A5340" w:rsidP="007A5340">
      <w:pPr>
        <w:pStyle w:val="Caption"/>
      </w:pPr>
      <w:bookmarkStart w:id="159" w:name="_Ref26188940"/>
      <w:bookmarkStart w:id="160" w:name="_Toc26530809"/>
      <w:r>
        <w:t xml:space="preserve">Figure </w:t>
      </w:r>
      <w:r w:rsidR="00994C09">
        <w:fldChar w:fldCharType="begin"/>
      </w:r>
      <w:r w:rsidR="00994C09">
        <w:instrText xml:space="preserve"> SEQ Figure \* ARABIC </w:instrText>
      </w:r>
      <w:r w:rsidR="00994C09">
        <w:fldChar w:fldCharType="separate"/>
      </w:r>
      <w:r w:rsidR="00616A2E">
        <w:rPr>
          <w:noProof/>
        </w:rPr>
        <w:t>39</w:t>
      </w:r>
      <w:r w:rsidR="00994C09">
        <w:rPr>
          <w:noProof/>
        </w:rPr>
        <w:fldChar w:fldCharType="end"/>
      </w:r>
      <w:bookmarkEnd w:id="159"/>
      <w:r>
        <w:t>:  Request Query</w:t>
      </w:r>
      <w:bookmarkEnd w:id="160"/>
    </w:p>
    <w:p w14:paraId="71B62EFD" w14:textId="57BD8242" w:rsidR="008916F1" w:rsidRDefault="008F591E" w:rsidP="007A5340">
      <w:pPr>
        <w:pStyle w:val="Picture"/>
      </w:pPr>
      <w:r>
        <w:rPr>
          <w:noProof/>
        </w:rPr>
        <w:drawing>
          <wp:inline distT="0" distB="0" distL="0" distR="0" wp14:anchorId="76411891" wp14:editId="7D5270DD">
            <wp:extent cx="6126480" cy="2487168"/>
            <wp:effectExtent l="19050" t="19050" r="26670" b="27940"/>
            <wp:docPr id="105" name="Picture 105" descr="Multicolored screenshot of the request query dialog with the request query confirmation popup overlaying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6480" cy="2487168"/>
                    </a:xfrm>
                    <a:prstGeom prst="rect">
                      <a:avLst/>
                    </a:prstGeom>
                    <a:noFill/>
                    <a:ln w="12700">
                      <a:solidFill>
                        <a:srgbClr val="0070C0"/>
                      </a:solidFill>
                    </a:ln>
                  </pic:spPr>
                </pic:pic>
              </a:graphicData>
            </a:graphic>
          </wp:inline>
        </w:drawing>
      </w:r>
    </w:p>
    <w:p w14:paraId="7535A3C8" w14:textId="2FC9F9A0" w:rsidR="008916F1" w:rsidRDefault="00BB2360" w:rsidP="003F19F4">
      <w:pPr>
        <w:pStyle w:val="BodyText"/>
      </w:pPr>
      <w:r>
        <w:t>R</w:t>
      </w:r>
      <w:r w:rsidRPr="00BB2360">
        <w:t>ecords meeting the query criteria are filtered and sorted on the server and returned to the GUI</w:t>
      </w:r>
      <w:r>
        <w:t>, and displayed 25 at a time</w:t>
      </w:r>
      <w:r w:rsidRPr="00BB2360">
        <w:t>.</w:t>
      </w:r>
      <w:r>
        <w:t xml:space="preserve"> </w:t>
      </w:r>
      <w:r w:rsidRPr="00BB2360">
        <w:t xml:space="preserve">The </w:t>
      </w:r>
      <w:r w:rsidR="008A67A5">
        <w:t>RM</w:t>
      </w:r>
      <w:r w:rsidRPr="00BB2360">
        <w:t xml:space="preserve"> Grid contains paging functionality </w:t>
      </w:r>
      <w:r>
        <w:t>to display results</w:t>
      </w:r>
      <w:r w:rsidRPr="00BB2360">
        <w:t xml:space="preserve"> beyond the initial 25</w:t>
      </w:r>
      <w:r>
        <w:t xml:space="preserve"> records.</w:t>
      </w:r>
    </w:p>
    <w:p w14:paraId="28490F8C" w14:textId="3CDDA860" w:rsidR="007003E7" w:rsidRPr="005A1E0B" w:rsidRDefault="007003E7" w:rsidP="007003E7">
      <w:pPr>
        <w:pStyle w:val="Note"/>
        <w:rPr>
          <w:kern w:val="2"/>
        </w:rPr>
      </w:pPr>
      <w:r w:rsidRPr="005B59D1">
        <w:rPr>
          <w:rFonts w:cs="Times New Roman (Body CS)"/>
          <w:noProof/>
          <w:position w:val="-6"/>
        </w:rPr>
        <w:drawing>
          <wp:inline distT="0" distB="0" distL="0" distR="0" wp14:anchorId="15E62CBA" wp14:editId="3A4E9E42">
            <wp:extent cx="182880" cy="202410"/>
            <wp:effectExtent l="0" t="0" r="0" b="1270"/>
            <wp:docPr id="120" name="image225.png" descr="Image of the information icon." title="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5.png" descr="Note" title="Note"/>
                    <pic:cNvPicPr preferRelativeResize="0"/>
                  </pic:nvPicPr>
                  <pic:blipFill>
                    <a:blip r:embed="rId14"/>
                    <a:srcRect/>
                    <a:stretch>
                      <a:fillRect/>
                    </a:stretch>
                  </pic:blipFill>
                  <pic:spPr>
                    <a:xfrm>
                      <a:off x="0" y="0"/>
                      <a:ext cx="182880" cy="202410"/>
                    </a:xfrm>
                    <a:prstGeom prst="rect">
                      <a:avLst/>
                    </a:prstGeom>
                    <a:ln/>
                  </pic:spPr>
                </pic:pic>
              </a:graphicData>
            </a:graphic>
          </wp:inline>
        </w:drawing>
      </w:r>
      <w:r w:rsidRPr="005A1E0B">
        <w:rPr>
          <w:rFonts w:cs="Arial"/>
          <w:sz w:val="20"/>
        </w:rPr>
        <w:tab/>
      </w:r>
      <w:r w:rsidRPr="003A16B9">
        <w:rPr>
          <w:b/>
        </w:rPr>
        <w:t>NOTE:</w:t>
      </w:r>
      <w:r>
        <w:t xml:space="preserve">  </w:t>
      </w:r>
      <w:r w:rsidRPr="007003E7">
        <w:t>The system retrieves a maximum of 200 records per query. The pagination and page navigation functionality will be improved in an upcoming release.</w:t>
      </w:r>
    </w:p>
    <w:p w14:paraId="25D923DF" w14:textId="77777777" w:rsidR="008916F1" w:rsidRDefault="0033310D" w:rsidP="0033310D">
      <w:pPr>
        <w:pStyle w:val="Caption"/>
      </w:pPr>
      <w:bookmarkStart w:id="161" w:name="_Toc26530810"/>
      <w:r>
        <w:lastRenderedPageBreak/>
        <w:t xml:space="preserve">Figure </w:t>
      </w:r>
      <w:r w:rsidR="00994C09">
        <w:fldChar w:fldCharType="begin"/>
      </w:r>
      <w:r w:rsidR="00994C09">
        <w:instrText xml:space="preserve"> SEQ Figure \* ARABIC </w:instrText>
      </w:r>
      <w:r w:rsidR="00994C09">
        <w:fldChar w:fldCharType="separate"/>
      </w:r>
      <w:r w:rsidR="00616A2E">
        <w:rPr>
          <w:noProof/>
        </w:rPr>
        <w:t>40</w:t>
      </w:r>
      <w:r w:rsidR="00994C09">
        <w:rPr>
          <w:noProof/>
        </w:rPr>
        <w:fldChar w:fldCharType="end"/>
      </w:r>
      <w:r>
        <w:t>:  Query Results</w:t>
      </w:r>
      <w:bookmarkEnd w:id="161"/>
    </w:p>
    <w:p w14:paraId="1641F15D" w14:textId="77777777" w:rsidR="008916F1" w:rsidRDefault="0033310D" w:rsidP="0033310D">
      <w:pPr>
        <w:pStyle w:val="Picture"/>
      </w:pPr>
      <w:r>
        <w:rPr>
          <w:noProof/>
        </w:rPr>
        <w:drawing>
          <wp:inline distT="0" distB="0" distL="0" distR="0" wp14:anchorId="4A48DA47" wp14:editId="67EAB806">
            <wp:extent cx="6126480" cy="1307592"/>
            <wp:effectExtent l="0" t="0" r="7620" b="6985"/>
            <wp:docPr id="109" name="Picture 109" descr="Screenshot in blue, white, and grey depicting a list of query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6480" cy="1307592"/>
                    </a:xfrm>
                    <a:prstGeom prst="rect">
                      <a:avLst/>
                    </a:prstGeom>
                    <a:noFill/>
                  </pic:spPr>
                </pic:pic>
              </a:graphicData>
            </a:graphic>
          </wp:inline>
        </w:drawing>
      </w:r>
    </w:p>
    <w:p w14:paraId="7AD53DF8" w14:textId="77777777" w:rsidR="00A15985" w:rsidRDefault="00A15985" w:rsidP="00A15985">
      <w:pPr>
        <w:pStyle w:val="Heading2"/>
      </w:pPr>
      <w:bookmarkStart w:id="162" w:name="_Toc26530713"/>
      <w:r>
        <w:t>Internal Relations</w:t>
      </w:r>
      <w:bookmarkEnd w:id="162"/>
    </w:p>
    <w:p w14:paraId="61B75458" w14:textId="77777777" w:rsidR="00A15985" w:rsidRDefault="00A15985" w:rsidP="00A15985">
      <w:pPr>
        <w:pStyle w:val="BodyText"/>
      </w:pPr>
      <w:r>
        <w:t>There are no documented internal relations in the VS GUI.</w:t>
      </w:r>
    </w:p>
    <w:p w14:paraId="512B9A8B" w14:textId="77777777" w:rsidR="00A15985" w:rsidRDefault="00A15985" w:rsidP="00A15985">
      <w:pPr>
        <w:pStyle w:val="Heading2"/>
      </w:pPr>
      <w:bookmarkStart w:id="163" w:name="_Toc26530714"/>
      <w:r>
        <w:t>External Relations</w:t>
      </w:r>
      <w:bookmarkEnd w:id="163"/>
    </w:p>
    <w:p w14:paraId="10D4B9E4" w14:textId="77777777" w:rsidR="00A15985" w:rsidRDefault="00A15985" w:rsidP="00A15985">
      <w:pPr>
        <w:pStyle w:val="BodyText"/>
      </w:pPr>
      <w:r>
        <w:t>No special integration agreements exist between the VS GUI and any other package.</w:t>
      </w:r>
    </w:p>
    <w:p w14:paraId="4BEC08D0" w14:textId="77777777" w:rsidR="00A15985" w:rsidRDefault="00A15985" w:rsidP="00B226F3">
      <w:pPr>
        <w:pStyle w:val="Heading2"/>
      </w:pPr>
      <w:bookmarkStart w:id="164" w:name="_Toc26530715"/>
      <w:r>
        <w:t>Published Entry Points</w:t>
      </w:r>
      <w:bookmarkEnd w:id="164"/>
    </w:p>
    <w:p w14:paraId="391AFB1D" w14:textId="77777777" w:rsidR="00A15985" w:rsidRDefault="00A15985" w:rsidP="00A15985">
      <w:pPr>
        <w:pStyle w:val="BodyText"/>
      </w:pPr>
      <w:r>
        <w:t xml:space="preserve">No published entry points exist in </w:t>
      </w:r>
      <w:r w:rsidR="00B226F3">
        <w:t>VS</w:t>
      </w:r>
      <w:r>
        <w:t xml:space="preserve"> GUI.</w:t>
      </w:r>
    </w:p>
    <w:p w14:paraId="5B20626C" w14:textId="77777777" w:rsidR="00A15985" w:rsidRDefault="00A15985" w:rsidP="00CF07FF">
      <w:pPr>
        <w:pStyle w:val="Heading2"/>
      </w:pPr>
      <w:bookmarkStart w:id="165" w:name="_Toc26530716"/>
      <w:r>
        <w:t>Maintaining RC, Test, and Prod Builds</w:t>
      </w:r>
      <w:bookmarkEnd w:id="165"/>
    </w:p>
    <w:p w14:paraId="046CAFBE" w14:textId="77777777" w:rsidR="00A15985" w:rsidRDefault="00A15985" w:rsidP="00A15985">
      <w:pPr>
        <w:pStyle w:val="BodyText"/>
      </w:pPr>
      <w:r>
        <w:t xml:space="preserve">The development team produces three builds of the product each time code is ready to release </w:t>
      </w:r>
      <w:r w:rsidR="00CF07FF">
        <w:t>for</w:t>
      </w:r>
      <w:r>
        <w:t xml:space="preserve"> testing. Two are expected as part of deployment operations</w:t>
      </w:r>
      <w:r w:rsidR="00CF07FF">
        <w:t>,</w:t>
      </w:r>
      <w:r>
        <w:t xml:space="preserve"> and the third </w:t>
      </w:r>
      <w:r w:rsidR="00CF07FF">
        <w:t xml:space="preserve">is </w:t>
      </w:r>
      <w:r>
        <w:t xml:space="preserve">useful for running multiple copies of the software side-by-side. The </w:t>
      </w:r>
      <w:r w:rsidR="00CF07FF">
        <w:t xml:space="preserve">upgrade and product codes </w:t>
      </w:r>
      <w:r>
        <w:t>of the three builds are different, allowing Windows to treat them as completely separate app</w:t>
      </w:r>
      <w:r w:rsidR="00CF07FF">
        <w:t>lication</w:t>
      </w:r>
      <w:r>
        <w:t>s, meaning they can have separate configurations and multiple versions of the app</w:t>
      </w:r>
      <w:r w:rsidR="00CF07FF">
        <w:t>lication</w:t>
      </w:r>
      <w:r>
        <w:t xml:space="preserve"> can be run </w:t>
      </w:r>
      <w:r w:rsidR="00CF07FF">
        <w:t xml:space="preserve">simultaneously </w:t>
      </w:r>
      <w:r>
        <w:t>to compare behavior between different versions.</w:t>
      </w:r>
    </w:p>
    <w:p w14:paraId="589EABB8" w14:textId="77777777" w:rsidR="00CF07FF" w:rsidRDefault="00A15985" w:rsidP="00A15985">
      <w:pPr>
        <w:pStyle w:val="BodyText"/>
      </w:pPr>
      <w:r>
        <w:t xml:space="preserve">The </w:t>
      </w:r>
      <w:r w:rsidR="00CF07FF">
        <w:t>upgrade and product codes must be</w:t>
      </w:r>
      <w:r>
        <w:t xml:space="preserve"> specified in Visual Studio before (re)building the solution, and a few properties </w:t>
      </w:r>
      <w:r w:rsidR="00CF07FF">
        <w:t>must</w:t>
      </w:r>
      <w:r>
        <w:t xml:space="preserve"> be changed </w:t>
      </w:r>
      <w:r w:rsidR="00CF07FF">
        <w:t>(</w:t>
      </w:r>
      <w:r>
        <w:t>using SuperOrca</w:t>
      </w:r>
      <w:r w:rsidR="00CF07FF">
        <w:t>)</w:t>
      </w:r>
      <w:r>
        <w:t xml:space="preserve"> in order to differentiate the three builds.</w:t>
      </w:r>
    </w:p>
    <w:p w14:paraId="5A2E8550" w14:textId="77777777" w:rsidR="00CF07FF" w:rsidRPr="005A1E0B" w:rsidRDefault="00CF07FF" w:rsidP="00CF07FF">
      <w:pPr>
        <w:pStyle w:val="Note"/>
        <w:rPr>
          <w:kern w:val="2"/>
        </w:rPr>
      </w:pPr>
      <w:r w:rsidRPr="005B59D1">
        <w:rPr>
          <w:rFonts w:cs="Times New Roman (Body CS)"/>
          <w:noProof/>
          <w:position w:val="-6"/>
        </w:rPr>
        <w:drawing>
          <wp:inline distT="0" distB="0" distL="0" distR="0" wp14:anchorId="32A29D0A" wp14:editId="236F60D3">
            <wp:extent cx="182880" cy="202410"/>
            <wp:effectExtent l="0" t="0" r="0" b="1270"/>
            <wp:docPr id="110" name="image225.png" descr="Image of the information icon." title="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5.png" descr="Note" title="Note"/>
                    <pic:cNvPicPr preferRelativeResize="0"/>
                  </pic:nvPicPr>
                  <pic:blipFill>
                    <a:blip r:embed="rId14"/>
                    <a:srcRect/>
                    <a:stretch>
                      <a:fillRect/>
                    </a:stretch>
                  </pic:blipFill>
                  <pic:spPr>
                    <a:xfrm>
                      <a:off x="0" y="0"/>
                      <a:ext cx="182880" cy="202410"/>
                    </a:xfrm>
                    <a:prstGeom prst="rect">
                      <a:avLst/>
                    </a:prstGeom>
                    <a:ln/>
                  </pic:spPr>
                </pic:pic>
              </a:graphicData>
            </a:graphic>
          </wp:inline>
        </w:drawing>
      </w:r>
      <w:r w:rsidRPr="005A1E0B">
        <w:rPr>
          <w:rFonts w:cs="Arial"/>
          <w:sz w:val="20"/>
        </w:rPr>
        <w:tab/>
      </w:r>
      <w:r w:rsidRPr="003A16B9">
        <w:rPr>
          <w:b/>
        </w:rPr>
        <w:t>NOTE:</w:t>
      </w:r>
      <w:r>
        <w:t xml:space="preserve">  At the time of this writing, the Development team is looking into using three copies of the installer project to simplify this process.</w:t>
      </w:r>
    </w:p>
    <w:p w14:paraId="45BD353D" w14:textId="77777777" w:rsidR="00C14C8F" w:rsidRDefault="00C14C8F" w:rsidP="00C14C8F">
      <w:pPr>
        <w:pStyle w:val="Heading3"/>
      </w:pPr>
      <w:bookmarkStart w:id="166" w:name="_Toc26530717"/>
      <w:r>
        <w:t>Before Making the Builds</w:t>
      </w:r>
      <w:bookmarkEnd w:id="166"/>
    </w:p>
    <w:p w14:paraId="06B04393" w14:textId="77777777" w:rsidR="00C14C8F" w:rsidRDefault="00C14C8F" w:rsidP="00C14C8F">
      <w:pPr>
        <w:pStyle w:val="BodyText"/>
      </w:pPr>
      <w:r>
        <w:t>The first step is to update the build number in Visual Studio. First, you’ll need to know the build number that you will be using. The first three pieces of the build number are fixed, the fourth iterates once per major release, or once every three sprints. The fifth piece iterates each time builds are produced for testing, as many times as necessary, possibly several times a week.</w:t>
      </w:r>
    </w:p>
    <w:p w14:paraId="331D0CC9" w14:textId="77777777" w:rsidR="00C14C8F" w:rsidRDefault="00C14C8F" w:rsidP="00C14C8F">
      <w:pPr>
        <w:pStyle w:val="BodyText"/>
      </w:pPr>
      <w:r>
        <w:t>While still working in the Dev stream, the version number should be updated in the code itself. This involves editing two or three files.</w:t>
      </w:r>
    </w:p>
    <w:p w14:paraId="7C803F33" w14:textId="77777777" w:rsidR="00C14C8F" w:rsidRDefault="00C14C8F" w:rsidP="00C14C8F">
      <w:pPr>
        <w:pStyle w:val="ListNumber"/>
        <w:numPr>
          <w:ilvl w:val="0"/>
          <w:numId w:val="36"/>
        </w:numPr>
      </w:pPr>
      <w:r>
        <w:t>/MSC/SolutionInfoInfo.cs</w:t>
      </w:r>
    </w:p>
    <w:p w14:paraId="5F0592F8" w14:textId="77777777" w:rsidR="00C14C8F" w:rsidRDefault="00C14C8F" w:rsidP="00C14C8F">
      <w:pPr>
        <w:pStyle w:val="ListNumber2"/>
      </w:pPr>
      <w:r>
        <w:t>This file needs only be updated once for each release, before the first build for that release.</w:t>
      </w:r>
    </w:p>
    <w:p w14:paraId="73E40F47" w14:textId="77777777" w:rsidR="00C14C8F" w:rsidRDefault="00C14C8F" w:rsidP="00C14C8F">
      <w:pPr>
        <w:pStyle w:val="ListNumber2"/>
      </w:pPr>
      <w:r>
        <w:lastRenderedPageBreak/>
        <w:t>Update the following two lines at the bottom of the file to the current release number (only the first four pieces).</w:t>
      </w:r>
    </w:p>
    <w:p w14:paraId="0F2B192C" w14:textId="77777777" w:rsidR="00C14C8F" w:rsidRPr="00D25EF0" w:rsidRDefault="00C14C8F" w:rsidP="00C14C8F">
      <w:pPr>
        <w:pStyle w:val="BodyTextList2ndLevel"/>
        <w:rPr>
          <w:rStyle w:val="Strong"/>
        </w:rPr>
      </w:pPr>
      <w:r w:rsidRPr="00D25EF0">
        <w:rPr>
          <w:rStyle w:val="Strong"/>
        </w:rPr>
        <w:t>[assembly: AssemblyVersion("2.0.0.16")]</w:t>
      </w:r>
    </w:p>
    <w:p w14:paraId="03716290" w14:textId="77777777" w:rsidR="00C14C8F" w:rsidRPr="00D25EF0" w:rsidRDefault="00C14C8F" w:rsidP="00C14C8F">
      <w:pPr>
        <w:pStyle w:val="BodyTextList2ndLevel"/>
        <w:rPr>
          <w:rStyle w:val="Strong"/>
        </w:rPr>
      </w:pPr>
      <w:r w:rsidRPr="00D25EF0">
        <w:rPr>
          <w:rStyle w:val="Strong"/>
        </w:rPr>
        <w:t>[assembly: AssemblyFileVersion("2.0.0.16")]</w:t>
      </w:r>
    </w:p>
    <w:p w14:paraId="2FDEDCEB" w14:textId="77777777" w:rsidR="00C14C8F" w:rsidRDefault="00C14C8F" w:rsidP="008230AD">
      <w:pPr>
        <w:pStyle w:val="ListNumber"/>
      </w:pPr>
      <w:r>
        <w:t>/ClinSchd/Desktop/ClinSchd/App.xaml.cs</w:t>
      </w:r>
    </w:p>
    <w:p w14:paraId="13CDFC77" w14:textId="77777777" w:rsidR="00C14C8F" w:rsidRDefault="00C14C8F" w:rsidP="008230AD">
      <w:pPr>
        <w:pStyle w:val="ListNumber2"/>
      </w:pPr>
      <w:r>
        <w:t>This file should be updated with each set of builds, but only needs to be done once before beginning work on each of the three individual builds.</w:t>
      </w:r>
    </w:p>
    <w:p w14:paraId="605B1395" w14:textId="77777777" w:rsidR="00C14C8F" w:rsidRDefault="00C14C8F" w:rsidP="008230AD">
      <w:pPr>
        <w:pStyle w:val="ListNumber2"/>
      </w:pPr>
      <w:r>
        <w:t>The line to change here is the second line of the App class, and this contains the fifth piece of the build number (start over from 1 for the first build of each release).</w:t>
      </w:r>
    </w:p>
    <w:p w14:paraId="210B175E" w14:textId="77777777" w:rsidR="00C14C8F" w:rsidRPr="00D25EF0" w:rsidRDefault="00C14C8F" w:rsidP="008230AD">
      <w:pPr>
        <w:pStyle w:val="BodyTextList2ndLevel"/>
        <w:rPr>
          <w:rStyle w:val="Strong"/>
        </w:rPr>
      </w:pPr>
      <w:r w:rsidRPr="00D25EF0">
        <w:rPr>
          <w:rStyle w:val="Strong"/>
        </w:rPr>
        <w:t>private static string BUILD_SUFFIX = ".14";</w:t>
      </w:r>
    </w:p>
    <w:p w14:paraId="418C3BA1" w14:textId="77777777" w:rsidR="00C14C8F" w:rsidRDefault="00C14C8F" w:rsidP="008230AD">
      <w:pPr>
        <w:pStyle w:val="ListNumber"/>
      </w:pPr>
      <w:r>
        <w:t>/ClinSchedInstaller/ClinSchedInstaller.vdproj</w:t>
      </w:r>
    </w:p>
    <w:p w14:paraId="3BD85818" w14:textId="77777777" w:rsidR="00C14C8F" w:rsidRDefault="00C14C8F" w:rsidP="008230AD">
      <w:pPr>
        <w:pStyle w:val="ListNumber2"/>
      </w:pPr>
      <w:r>
        <w:t>This file should be updated with each set of builds. It should be edited once before committing the code to Test, and then again between creating the three builds working from the Test stream.</w:t>
      </w:r>
    </w:p>
    <w:p w14:paraId="75B86AEE" w14:textId="77777777" w:rsidR="00C14C8F" w:rsidRDefault="00C14C8F" w:rsidP="008230AD">
      <w:pPr>
        <w:pStyle w:val="ListNumber2"/>
      </w:pPr>
      <w:r>
        <w:t>This editing occurs in the Properties pane that appears below the Solution Explorer in Visual Studio. In Solution Explorer, navigate to the ClinSchedInstaller project (which should be the last project listed in the solution).</w:t>
      </w:r>
    </w:p>
    <w:p w14:paraId="3EEB20FA" w14:textId="77777777" w:rsidR="008916F1" w:rsidRDefault="00C14C8F" w:rsidP="008230AD">
      <w:pPr>
        <w:pStyle w:val="ListNumber2"/>
      </w:pPr>
      <w:r>
        <w:t>Change the Version property. This only allows three pieces, so flatten the first four pieces into two for this field – 2.0.0.16.14 becomes 20.016.14.</w:t>
      </w:r>
    </w:p>
    <w:p w14:paraId="5D5CDBAE" w14:textId="77777777" w:rsidR="00675433" w:rsidRDefault="00BB6EAD" w:rsidP="00BB6EAD">
      <w:pPr>
        <w:pStyle w:val="Caption"/>
      </w:pPr>
      <w:bookmarkStart w:id="167" w:name="_Toc26530811"/>
      <w:r>
        <w:lastRenderedPageBreak/>
        <w:t xml:space="preserve">Figure </w:t>
      </w:r>
      <w:r w:rsidR="00994C09">
        <w:fldChar w:fldCharType="begin"/>
      </w:r>
      <w:r w:rsidR="00994C09">
        <w:instrText xml:space="preserve"> SEQ Figure \* ARABIC </w:instrText>
      </w:r>
      <w:r w:rsidR="00994C09">
        <w:fldChar w:fldCharType="separate"/>
      </w:r>
      <w:r w:rsidR="00616A2E">
        <w:rPr>
          <w:noProof/>
        </w:rPr>
        <w:t>41</w:t>
      </w:r>
      <w:r w:rsidR="00994C09">
        <w:rPr>
          <w:noProof/>
        </w:rPr>
        <w:fldChar w:fldCharType="end"/>
      </w:r>
      <w:r>
        <w:t xml:space="preserve">:  </w:t>
      </w:r>
      <w:r w:rsidRPr="00BB6EAD">
        <w:t xml:space="preserve">ClinSchedInstaller Properties </w:t>
      </w:r>
      <w:r>
        <w:t>Dialog</w:t>
      </w:r>
      <w:bookmarkEnd w:id="167"/>
    </w:p>
    <w:p w14:paraId="4E647947" w14:textId="77777777" w:rsidR="005519BF" w:rsidRDefault="00BB6EAD" w:rsidP="00BB6EAD">
      <w:pPr>
        <w:pStyle w:val="Picture"/>
      </w:pPr>
      <w:r>
        <w:rPr>
          <w:noProof/>
        </w:rPr>
        <w:drawing>
          <wp:inline distT="0" distB="0" distL="0" distR="0" wp14:anchorId="02E2507A" wp14:editId="3F361949">
            <wp:extent cx="3279775" cy="4523740"/>
            <wp:effectExtent l="19050" t="19050" r="15875" b="10160"/>
            <wp:docPr id="114" name="Picture 114" descr="Grey and blue screenshot of the ClinSchedInstaller properties dialog, with the version number circl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79775" cy="4523740"/>
                    </a:xfrm>
                    <a:prstGeom prst="rect">
                      <a:avLst/>
                    </a:prstGeom>
                    <a:noFill/>
                    <a:ln w="12700">
                      <a:solidFill>
                        <a:srgbClr val="0070C0"/>
                      </a:solidFill>
                    </a:ln>
                  </pic:spPr>
                </pic:pic>
              </a:graphicData>
            </a:graphic>
          </wp:inline>
        </w:drawing>
      </w:r>
    </w:p>
    <w:p w14:paraId="7F8D752D" w14:textId="77777777" w:rsidR="005519BF" w:rsidRDefault="00335476" w:rsidP="00335476">
      <w:pPr>
        <w:pStyle w:val="ListNumber2"/>
      </w:pPr>
      <w:r w:rsidRPr="00335476">
        <w:t>Upon exiting the field, a popup appears that says “It is recommended that the ProductCode be changed if you change the version. Do you want to do this?” Choose Yes.</w:t>
      </w:r>
    </w:p>
    <w:p w14:paraId="70D53E20" w14:textId="77777777" w:rsidR="005519BF" w:rsidRDefault="00335476" w:rsidP="00335476">
      <w:pPr>
        <w:pStyle w:val="Caption"/>
      </w:pPr>
      <w:bookmarkStart w:id="168" w:name="_Toc26530812"/>
      <w:r>
        <w:t xml:space="preserve">Figure </w:t>
      </w:r>
      <w:r w:rsidR="00994C09">
        <w:fldChar w:fldCharType="begin"/>
      </w:r>
      <w:r w:rsidR="00994C09">
        <w:instrText xml:space="preserve"> SEQ Figure \* ARABIC </w:instrText>
      </w:r>
      <w:r w:rsidR="00994C09">
        <w:fldChar w:fldCharType="separate"/>
      </w:r>
      <w:r w:rsidR="00616A2E">
        <w:rPr>
          <w:noProof/>
        </w:rPr>
        <w:t>42</w:t>
      </w:r>
      <w:r w:rsidR="00994C09">
        <w:rPr>
          <w:noProof/>
        </w:rPr>
        <w:fldChar w:fldCharType="end"/>
      </w:r>
      <w:r>
        <w:t xml:space="preserve">:  </w:t>
      </w:r>
      <w:r w:rsidRPr="00335476">
        <w:t>ProductCode Update Dialog</w:t>
      </w:r>
      <w:bookmarkEnd w:id="168"/>
    </w:p>
    <w:p w14:paraId="3FBD385A" w14:textId="77777777" w:rsidR="005519BF" w:rsidRDefault="009E19D1" w:rsidP="003D3A32">
      <w:pPr>
        <w:pStyle w:val="Picture"/>
      </w:pPr>
      <w:r>
        <w:rPr>
          <w:noProof/>
        </w:rPr>
        <w:drawing>
          <wp:inline distT="0" distB="0" distL="0" distR="0" wp14:anchorId="1974CB82" wp14:editId="30AFF75F">
            <wp:extent cx="4725035" cy="1627505"/>
            <wp:effectExtent l="0" t="0" r="0" b="0"/>
            <wp:docPr id="115" name="Picture 115" descr="Blue and white screenshot of the MS Visual Studio ProductCode update dialog with the &quot;Yes&quot; option circl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25035" cy="1627505"/>
                    </a:xfrm>
                    <a:prstGeom prst="rect">
                      <a:avLst/>
                    </a:prstGeom>
                    <a:noFill/>
                  </pic:spPr>
                </pic:pic>
              </a:graphicData>
            </a:graphic>
          </wp:inline>
        </w:drawing>
      </w:r>
    </w:p>
    <w:p w14:paraId="5927AFBB" w14:textId="77777777" w:rsidR="009E139B" w:rsidRDefault="009E139B" w:rsidP="009E139B">
      <w:pPr>
        <w:pStyle w:val="ListNumber2"/>
      </w:pPr>
      <w:r>
        <w:t>Save all your changes, commit them to Dev, and proceed to the next step.</w:t>
      </w:r>
    </w:p>
    <w:p w14:paraId="628D8D5F" w14:textId="77777777" w:rsidR="009E139B" w:rsidRDefault="009E139B" w:rsidP="009E139B">
      <w:pPr>
        <w:pStyle w:val="Heading3"/>
      </w:pPr>
      <w:bookmarkStart w:id="169" w:name="_Toc26530718"/>
      <w:r>
        <w:lastRenderedPageBreak/>
        <w:t>Create the Builds</w:t>
      </w:r>
      <w:bookmarkEnd w:id="169"/>
    </w:p>
    <w:p w14:paraId="6B7559B0" w14:textId="77777777" w:rsidR="009E139B" w:rsidRDefault="009E139B" w:rsidP="009E139B">
      <w:pPr>
        <w:pStyle w:val="BodyText"/>
      </w:pPr>
      <w:r>
        <w:t>The Test stream is used to create the three builds for testing. The essence of this step is building the solution three times and updating the ProductCode and UpgradeCode between each one.</w:t>
      </w:r>
    </w:p>
    <w:p w14:paraId="0FFEAF86" w14:textId="77777777" w:rsidR="009E139B" w:rsidRDefault="009E139B" w:rsidP="009E139B">
      <w:pPr>
        <w:pStyle w:val="ListNumber"/>
        <w:numPr>
          <w:ilvl w:val="0"/>
          <w:numId w:val="37"/>
        </w:numPr>
      </w:pPr>
      <w:r>
        <w:t>Switch sandboxes in Visual Studio to the sandbox tied to your Test stream</w:t>
      </w:r>
    </w:p>
    <w:p w14:paraId="38A06173" w14:textId="6A942FF2" w:rsidR="009E139B" w:rsidRDefault="00FC4A1B" w:rsidP="009E139B">
      <w:pPr>
        <w:pStyle w:val="ListNumber"/>
      </w:pPr>
      <w:r w:rsidRPr="00FC4A1B">
        <w:t>Open the build project properties pane by selecting the build project and hitting the F4 key</w:t>
      </w:r>
    </w:p>
    <w:p w14:paraId="7BC75456" w14:textId="77777777" w:rsidR="009E139B" w:rsidRDefault="009E139B" w:rsidP="009E139B">
      <w:pPr>
        <w:pStyle w:val="ListNumber"/>
      </w:pPr>
      <w:r>
        <w:t>Find the UpgradeCode on the ClinSchedInstaller properties page and confirm that it is correct</w:t>
      </w:r>
    </w:p>
    <w:p w14:paraId="28FB6619" w14:textId="77777777" w:rsidR="009E139B" w:rsidRDefault="009E139B" w:rsidP="009E139B">
      <w:pPr>
        <w:pStyle w:val="ListNumber2"/>
      </w:pPr>
      <w:r>
        <w:t>Upon clicking in the field, an ellipsis (…) button appears</w:t>
      </w:r>
    </w:p>
    <w:p w14:paraId="4F88947D" w14:textId="77777777" w:rsidR="005519BF" w:rsidRDefault="009E139B" w:rsidP="009E139B">
      <w:pPr>
        <w:pStyle w:val="ListNumber2"/>
      </w:pPr>
      <w:r>
        <w:t>Click the ellipsis button to open a dialog box that will make it easier to see and edit the full value</w:t>
      </w:r>
    </w:p>
    <w:p w14:paraId="45B55D38" w14:textId="77777777" w:rsidR="005519BF" w:rsidRDefault="00F94651" w:rsidP="00F94651">
      <w:pPr>
        <w:pStyle w:val="Caption"/>
      </w:pPr>
      <w:bookmarkStart w:id="170" w:name="_Toc26530813"/>
      <w:r>
        <w:t xml:space="preserve">Figure </w:t>
      </w:r>
      <w:r w:rsidR="00994C09">
        <w:fldChar w:fldCharType="begin"/>
      </w:r>
      <w:r w:rsidR="00994C09">
        <w:instrText xml:space="preserve"> SEQ Figure \* ARABIC </w:instrText>
      </w:r>
      <w:r w:rsidR="00994C09">
        <w:fldChar w:fldCharType="separate"/>
      </w:r>
      <w:r w:rsidR="00616A2E">
        <w:rPr>
          <w:noProof/>
        </w:rPr>
        <w:t>43</w:t>
      </w:r>
      <w:r w:rsidR="00994C09">
        <w:rPr>
          <w:noProof/>
        </w:rPr>
        <w:fldChar w:fldCharType="end"/>
      </w:r>
      <w:r>
        <w:t xml:space="preserve">:  </w:t>
      </w:r>
      <w:r w:rsidRPr="00F94651">
        <w:t>ClinSchedInstaller Properties Page and Upgrade Code Dialog</w:t>
      </w:r>
      <w:bookmarkEnd w:id="170"/>
    </w:p>
    <w:p w14:paraId="59C61711" w14:textId="77777777" w:rsidR="005519BF" w:rsidRPr="00F94651" w:rsidRDefault="00F94651" w:rsidP="00F94651">
      <w:pPr>
        <w:pStyle w:val="Picture"/>
      </w:pPr>
      <w:r>
        <w:rPr>
          <w:noProof/>
        </w:rPr>
        <w:drawing>
          <wp:inline distT="0" distB="0" distL="0" distR="0" wp14:anchorId="69B1B361" wp14:editId="32344CAB">
            <wp:extent cx="2953512" cy="3163824"/>
            <wp:effectExtent l="19050" t="19050" r="18415" b="17780"/>
            <wp:docPr id="116" name="Picture 116" descr="Blue, grey, and white screenshot of the ClinSchedInstaller properties page and upgrade code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53512" cy="3163824"/>
                    </a:xfrm>
                    <a:prstGeom prst="rect">
                      <a:avLst/>
                    </a:prstGeom>
                    <a:noFill/>
                    <a:ln w="12700">
                      <a:solidFill>
                        <a:srgbClr val="0070C0"/>
                      </a:solidFill>
                    </a:ln>
                  </pic:spPr>
                </pic:pic>
              </a:graphicData>
            </a:graphic>
          </wp:inline>
        </w:drawing>
      </w:r>
    </w:p>
    <w:p w14:paraId="1F6FCC55" w14:textId="54422DDC" w:rsidR="005519BF" w:rsidRDefault="00600A6E" w:rsidP="00600A6E">
      <w:pPr>
        <w:pStyle w:val="ListNumber"/>
      </w:pPr>
      <w:r w:rsidRPr="00600A6E">
        <w:t xml:space="preserve">By default, this is saved to the repository with the UpgradeCode for the Test version, but copy the value from </w:t>
      </w:r>
      <w:r w:rsidR="00FC4A1B" w:rsidRPr="00FC4A1B">
        <w:rPr>
          <w:rStyle w:val="Cross-Reference"/>
        </w:rPr>
        <w:fldChar w:fldCharType="begin"/>
      </w:r>
      <w:r w:rsidR="00FC4A1B" w:rsidRPr="00FC4A1B">
        <w:rPr>
          <w:rStyle w:val="Cross-Reference"/>
        </w:rPr>
        <w:instrText xml:space="preserve"> REF _Ref26189439 \h </w:instrText>
      </w:r>
      <w:r w:rsidR="00FC4A1B">
        <w:rPr>
          <w:rStyle w:val="Cross-Reference"/>
        </w:rPr>
        <w:instrText xml:space="preserve"> \* MERGEFORMAT </w:instrText>
      </w:r>
      <w:r w:rsidR="00FC4A1B" w:rsidRPr="00FC4A1B">
        <w:rPr>
          <w:rStyle w:val="Cross-Reference"/>
        </w:rPr>
      </w:r>
      <w:r w:rsidR="00FC4A1B" w:rsidRPr="00FC4A1B">
        <w:rPr>
          <w:rStyle w:val="Cross-Reference"/>
        </w:rPr>
        <w:fldChar w:fldCharType="separate"/>
      </w:r>
      <w:r w:rsidR="00FC4A1B" w:rsidRPr="00FC4A1B">
        <w:rPr>
          <w:rStyle w:val="Cross-Reference"/>
        </w:rPr>
        <w:t>Table 10</w:t>
      </w:r>
      <w:r w:rsidR="00FC4A1B" w:rsidRPr="00FC4A1B">
        <w:rPr>
          <w:rStyle w:val="Cross-Reference"/>
        </w:rPr>
        <w:fldChar w:fldCharType="end"/>
      </w:r>
      <w:r w:rsidR="00FC4A1B">
        <w:t xml:space="preserve"> </w:t>
      </w:r>
      <w:r w:rsidRPr="00600A6E">
        <w:t xml:space="preserve">for the build you are </w:t>
      </w:r>
      <w:r>
        <w:t>creating</w:t>
      </w:r>
    </w:p>
    <w:p w14:paraId="1EFE9499" w14:textId="242D2EE2" w:rsidR="005519BF" w:rsidRDefault="009F6203" w:rsidP="009F6203">
      <w:pPr>
        <w:pStyle w:val="Caption"/>
      </w:pPr>
      <w:bookmarkStart w:id="171" w:name="_Ref26189439"/>
      <w:bookmarkStart w:id="172" w:name="_Toc26530826"/>
      <w:r>
        <w:t xml:space="preserve">Table </w:t>
      </w:r>
      <w:r w:rsidR="00994C09">
        <w:fldChar w:fldCharType="begin"/>
      </w:r>
      <w:r w:rsidR="00994C09">
        <w:instrText xml:space="preserve"> SEQ Table \* ARABIC </w:instrText>
      </w:r>
      <w:r w:rsidR="00994C09">
        <w:fldChar w:fldCharType="separate"/>
      </w:r>
      <w:r w:rsidR="003159D3">
        <w:rPr>
          <w:noProof/>
        </w:rPr>
        <w:t>10</w:t>
      </w:r>
      <w:r w:rsidR="00994C09">
        <w:rPr>
          <w:noProof/>
        </w:rPr>
        <w:fldChar w:fldCharType="end"/>
      </w:r>
      <w:bookmarkEnd w:id="171"/>
      <w:r>
        <w:t>:  Upgrade Codes</w:t>
      </w:r>
      <w:bookmarkEnd w:id="172"/>
    </w:p>
    <w:tbl>
      <w:tblPr>
        <w:tblStyle w:val="JLV-CV"/>
        <w:tblW w:w="9445" w:type="dxa"/>
        <w:tblLook w:val="0420" w:firstRow="1" w:lastRow="0" w:firstColumn="0" w:lastColumn="0" w:noHBand="0" w:noVBand="1"/>
        <w:tblCaption w:val="Upgrade Codes"/>
        <w:tblDescription w:val="Table listing example upgrade codes for release candidate, test, and Production builds."/>
      </w:tblPr>
      <w:tblGrid>
        <w:gridCol w:w="4585"/>
        <w:gridCol w:w="4860"/>
      </w:tblGrid>
      <w:tr w:rsidR="00F000CF" w14:paraId="2C9887AF" w14:textId="77777777" w:rsidTr="00F000CF">
        <w:trPr>
          <w:cnfStyle w:val="100000000000" w:firstRow="1" w:lastRow="0" w:firstColumn="0" w:lastColumn="0" w:oddVBand="0" w:evenVBand="0" w:oddHBand="0" w:evenHBand="0" w:firstRowFirstColumn="0" w:firstRowLastColumn="0" w:lastRowFirstColumn="0" w:lastRowLastColumn="0"/>
        </w:trPr>
        <w:tc>
          <w:tcPr>
            <w:tcW w:w="4585" w:type="dxa"/>
          </w:tcPr>
          <w:p w14:paraId="27978282" w14:textId="77777777" w:rsidR="00F000CF" w:rsidRDefault="00F000CF" w:rsidP="00903D6C">
            <w:pPr>
              <w:pStyle w:val="TableHeading"/>
            </w:pPr>
            <w:bookmarkStart w:id="173" w:name="_Hlk25585271"/>
            <w:r>
              <w:t>Build</w:t>
            </w:r>
          </w:p>
        </w:tc>
        <w:tc>
          <w:tcPr>
            <w:tcW w:w="4860" w:type="dxa"/>
          </w:tcPr>
          <w:p w14:paraId="7A766F4B" w14:textId="77777777" w:rsidR="00F000CF" w:rsidRDefault="00F000CF" w:rsidP="00903D6C">
            <w:pPr>
              <w:pStyle w:val="TableHeading"/>
            </w:pPr>
            <w:r>
              <w:t>Upgrade Code</w:t>
            </w:r>
          </w:p>
        </w:tc>
      </w:tr>
      <w:tr w:rsidR="00F000CF" w14:paraId="3377120E" w14:textId="77777777" w:rsidTr="00F000CF">
        <w:tc>
          <w:tcPr>
            <w:tcW w:w="4585" w:type="dxa"/>
          </w:tcPr>
          <w:p w14:paraId="729A0CBA" w14:textId="77777777" w:rsidR="00F000CF" w:rsidRPr="00663AB5" w:rsidRDefault="00F000CF" w:rsidP="00F000CF">
            <w:pPr>
              <w:pStyle w:val="TableText0"/>
            </w:pPr>
            <w:r w:rsidRPr="00663AB5">
              <w:t>Release Candidate (RC)</w:t>
            </w:r>
          </w:p>
        </w:tc>
        <w:tc>
          <w:tcPr>
            <w:tcW w:w="4860" w:type="dxa"/>
          </w:tcPr>
          <w:p w14:paraId="1AE738B4" w14:textId="77777777" w:rsidR="00F000CF" w:rsidRPr="00663AB5" w:rsidRDefault="00F000CF" w:rsidP="00F000CF">
            <w:pPr>
              <w:pStyle w:val="TableText0"/>
            </w:pPr>
            <w:r w:rsidRPr="00663AB5">
              <w:t>{5F2AD4CA-24A2-427C-BB46-9B61E6BF9743}</w:t>
            </w:r>
          </w:p>
        </w:tc>
      </w:tr>
      <w:tr w:rsidR="00F000CF" w14:paraId="02BEE7B4" w14:textId="77777777" w:rsidTr="00F000CF">
        <w:tc>
          <w:tcPr>
            <w:tcW w:w="4585" w:type="dxa"/>
          </w:tcPr>
          <w:p w14:paraId="79FC738E" w14:textId="77777777" w:rsidR="00F000CF" w:rsidRPr="00663AB5" w:rsidRDefault="00F000CF" w:rsidP="00F000CF">
            <w:pPr>
              <w:pStyle w:val="TableText0"/>
            </w:pPr>
            <w:r w:rsidRPr="00663AB5">
              <w:t>Test</w:t>
            </w:r>
          </w:p>
        </w:tc>
        <w:tc>
          <w:tcPr>
            <w:tcW w:w="4860" w:type="dxa"/>
          </w:tcPr>
          <w:p w14:paraId="64EA11EF" w14:textId="77777777" w:rsidR="00F000CF" w:rsidRPr="00663AB5" w:rsidRDefault="00F000CF" w:rsidP="00F000CF">
            <w:pPr>
              <w:pStyle w:val="TableText0"/>
            </w:pPr>
            <w:r w:rsidRPr="00663AB5">
              <w:t>{27C7584C-55ED-40DE-892C-B4349CD600BB}</w:t>
            </w:r>
          </w:p>
        </w:tc>
      </w:tr>
      <w:tr w:rsidR="00F000CF" w:rsidRPr="00834778" w14:paraId="774D6450" w14:textId="77777777" w:rsidTr="00B45841">
        <w:tc>
          <w:tcPr>
            <w:tcW w:w="4585" w:type="dxa"/>
          </w:tcPr>
          <w:p w14:paraId="70CB8AC0" w14:textId="77777777" w:rsidR="00F000CF" w:rsidRPr="00663AB5" w:rsidRDefault="00F000CF" w:rsidP="00F000CF">
            <w:pPr>
              <w:pStyle w:val="TableText0"/>
            </w:pPr>
            <w:r w:rsidRPr="00663AB5">
              <w:t>Production (Prod)</w:t>
            </w:r>
          </w:p>
        </w:tc>
        <w:tc>
          <w:tcPr>
            <w:tcW w:w="4860" w:type="dxa"/>
          </w:tcPr>
          <w:p w14:paraId="4B96E7F4" w14:textId="77777777" w:rsidR="00F000CF" w:rsidRDefault="00F000CF" w:rsidP="00F000CF">
            <w:pPr>
              <w:pStyle w:val="TableText0"/>
            </w:pPr>
            <w:r w:rsidRPr="00663AB5">
              <w:t>{F573836B-D355-4712-94B1-60F61CD8319E}</w:t>
            </w:r>
          </w:p>
        </w:tc>
      </w:tr>
    </w:tbl>
    <w:bookmarkEnd w:id="173"/>
    <w:p w14:paraId="6F0E47BF" w14:textId="2FAC304B" w:rsidR="00E40E5A" w:rsidRDefault="00E40E5A" w:rsidP="00E40E5A">
      <w:pPr>
        <w:pStyle w:val="BodyText"/>
        <w:spacing w:before="360"/>
      </w:pPr>
      <w:r w:rsidRPr="00E40E5A">
        <w:t xml:space="preserve">If the UpgradeCode is changed, the ProductCode </w:t>
      </w:r>
      <w:r>
        <w:t xml:space="preserve">must </w:t>
      </w:r>
      <w:r w:rsidRPr="00E40E5A">
        <w:t>be changed</w:t>
      </w:r>
      <w:r w:rsidR="0079700A">
        <w:t>:</w:t>
      </w:r>
    </w:p>
    <w:p w14:paraId="11E35FCD" w14:textId="77777777" w:rsidR="00E40E5A" w:rsidRDefault="00E40E5A" w:rsidP="00E40E5A">
      <w:pPr>
        <w:pStyle w:val="ListNumber"/>
      </w:pPr>
      <w:r>
        <w:t xml:space="preserve">Open the </w:t>
      </w:r>
      <w:r w:rsidRPr="00E40E5A">
        <w:t>ClinSchedInstaller properties pag</w:t>
      </w:r>
      <w:r>
        <w:t>e</w:t>
      </w:r>
    </w:p>
    <w:p w14:paraId="5ADF0739" w14:textId="77777777" w:rsidR="00E40E5A" w:rsidRDefault="00E40E5A" w:rsidP="00E40E5A">
      <w:pPr>
        <w:pStyle w:val="ListNumber"/>
      </w:pPr>
      <w:r>
        <w:lastRenderedPageBreak/>
        <w:t>C</w:t>
      </w:r>
      <w:r w:rsidRPr="00E40E5A">
        <w:t xml:space="preserve">lick </w:t>
      </w:r>
      <w:r>
        <w:t>with</w:t>
      </w:r>
      <w:r w:rsidRPr="00E40E5A">
        <w:t>in the ProductCode field</w:t>
      </w:r>
    </w:p>
    <w:p w14:paraId="3925080C" w14:textId="77777777" w:rsidR="00E40E5A" w:rsidRDefault="00E40E5A" w:rsidP="00E40E5A">
      <w:pPr>
        <w:pStyle w:val="ListNumber"/>
      </w:pPr>
      <w:r>
        <w:t>C</w:t>
      </w:r>
      <w:r w:rsidRPr="00E40E5A">
        <w:t>lick</w:t>
      </w:r>
      <w:r>
        <w:t xml:space="preserve"> </w:t>
      </w:r>
      <w:r w:rsidRPr="00E40E5A">
        <w:t>the ellipsis button to open the Product Code dialog</w:t>
      </w:r>
    </w:p>
    <w:p w14:paraId="5CB2953D" w14:textId="77777777" w:rsidR="009F6203" w:rsidRDefault="00E40E5A" w:rsidP="00E40E5A">
      <w:pPr>
        <w:pStyle w:val="ListNumber"/>
      </w:pPr>
      <w:r w:rsidRPr="00E40E5A">
        <w:t>Click the New Code button to generate a new GUID</w:t>
      </w:r>
    </w:p>
    <w:p w14:paraId="4A14400B" w14:textId="77777777" w:rsidR="00F000CF" w:rsidRDefault="004D703A" w:rsidP="004D703A">
      <w:pPr>
        <w:pStyle w:val="Caption"/>
      </w:pPr>
      <w:bookmarkStart w:id="174" w:name="_Toc26530814"/>
      <w:r>
        <w:t xml:space="preserve">Figure </w:t>
      </w:r>
      <w:r w:rsidR="00994C09">
        <w:fldChar w:fldCharType="begin"/>
      </w:r>
      <w:r w:rsidR="00994C09">
        <w:instrText xml:space="preserve"> SEQ Figure \* ARABIC </w:instrText>
      </w:r>
      <w:r w:rsidR="00994C09">
        <w:fldChar w:fldCharType="separate"/>
      </w:r>
      <w:r w:rsidR="00616A2E">
        <w:rPr>
          <w:noProof/>
        </w:rPr>
        <w:t>44</w:t>
      </w:r>
      <w:r w:rsidR="00994C09">
        <w:rPr>
          <w:noProof/>
        </w:rPr>
        <w:fldChar w:fldCharType="end"/>
      </w:r>
      <w:r>
        <w:t xml:space="preserve">:  </w:t>
      </w:r>
      <w:r w:rsidRPr="004D703A">
        <w:t xml:space="preserve">ClinSchedInstaller Properties Page and Product Code </w:t>
      </w:r>
      <w:r>
        <w:t>D</w:t>
      </w:r>
      <w:r w:rsidRPr="004D703A">
        <w:t>ialog</w:t>
      </w:r>
      <w:bookmarkEnd w:id="174"/>
    </w:p>
    <w:p w14:paraId="05E9BBA5" w14:textId="77777777" w:rsidR="00F000CF" w:rsidRDefault="004D703A" w:rsidP="004D703A">
      <w:pPr>
        <w:pStyle w:val="Picture"/>
      </w:pPr>
      <w:r>
        <w:rPr>
          <w:noProof/>
        </w:rPr>
        <w:drawing>
          <wp:inline distT="0" distB="0" distL="0" distR="0" wp14:anchorId="4021EA46" wp14:editId="70255140">
            <wp:extent cx="4200525" cy="4554220"/>
            <wp:effectExtent l="0" t="0" r="9525" b="0"/>
            <wp:docPr id="117" name="Picture 117" descr="Grey, blue, and white screenshot of the ClinSchedInstaller properties dialog, with the Product Code dialog open, and the &quot;New Code&quot; option circl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00525" cy="4554220"/>
                    </a:xfrm>
                    <a:prstGeom prst="rect">
                      <a:avLst/>
                    </a:prstGeom>
                    <a:noFill/>
                  </pic:spPr>
                </pic:pic>
              </a:graphicData>
            </a:graphic>
          </wp:inline>
        </w:drawing>
      </w:r>
    </w:p>
    <w:p w14:paraId="72D04DA7" w14:textId="77777777" w:rsidR="004E6767" w:rsidRDefault="004E6767" w:rsidP="004E6767">
      <w:pPr>
        <w:pStyle w:val="BodyText"/>
      </w:pPr>
      <w:r>
        <w:t>The build can now be created.</w:t>
      </w:r>
    </w:p>
    <w:p w14:paraId="3C400005" w14:textId="77777777" w:rsidR="004E6767" w:rsidRDefault="004E6767" w:rsidP="004E6767">
      <w:pPr>
        <w:pStyle w:val="ListNumber"/>
      </w:pPr>
      <w:r>
        <w:t>In the top-level menu, click Build &gt; Rebuild Solution</w:t>
      </w:r>
    </w:p>
    <w:p w14:paraId="7E4D9F7F" w14:textId="77777777" w:rsidR="004E6767" w:rsidRDefault="004E6767" w:rsidP="004E6767">
      <w:pPr>
        <w:pStyle w:val="BodyTextList2ndLevel"/>
        <w:ind w:left="1080"/>
      </w:pPr>
      <w:r w:rsidRPr="004E6767">
        <w:rPr>
          <w:rStyle w:val="Strong"/>
        </w:rPr>
        <w:t>NOTE:</w:t>
      </w:r>
      <w:r>
        <w:t xml:space="preserve"> The rebuild of the solution may take a while</w:t>
      </w:r>
    </w:p>
    <w:p w14:paraId="02ECC99F" w14:textId="77777777" w:rsidR="004E6767" w:rsidRDefault="004E6767" w:rsidP="004E6767">
      <w:pPr>
        <w:pStyle w:val="ListNumber"/>
      </w:pPr>
      <w:r>
        <w:t>Open two File Explorer windows:</w:t>
      </w:r>
    </w:p>
    <w:p w14:paraId="50FF7D40" w14:textId="77777777" w:rsidR="004E6767" w:rsidRDefault="004E6767" w:rsidP="004E6767">
      <w:pPr>
        <w:pStyle w:val="ListNumber2"/>
      </w:pPr>
      <w:r>
        <w:t>One to ConTEST\ClinSchedInstaller\Release (in the Test stream sandbox)</w:t>
      </w:r>
    </w:p>
    <w:p w14:paraId="7474EBB2" w14:textId="77777777" w:rsidR="004E6767" w:rsidRDefault="004E6767" w:rsidP="004E6767">
      <w:pPr>
        <w:pStyle w:val="ListNumber2"/>
      </w:pPr>
      <w:r>
        <w:t>One to Installers\Scheduling Releases (in the Installers sandbox)</w:t>
      </w:r>
    </w:p>
    <w:p w14:paraId="44830EA4" w14:textId="77777777" w:rsidR="004E6767" w:rsidRPr="004E6767" w:rsidRDefault="004E6767" w:rsidP="004E6767">
      <w:pPr>
        <w:pStyle w:val="BodyText"/>
      </w:pPr>
      <w:r w:rsidRPr="004E6767">
        <w:t>Once the build is finished, it will appear in the Release folder as VistASchedulingGUIInstaller.msi</w:t>
      </w:r>
    </w:p>
    <w:p w14:paraId="72D57088" w14:textId="77777777" w:rsidR="004E6767" w:rsidRDefault="004E6767" w:rsidP="004E6767">
      <w:pPr>
        <w:pStyle w:val="ListNumber"/>
      </w:pPr>
      <w:r>
        <w:t>Rename the build to something like VistASchedulingGUIInstaller-2.0.0.16.14-T.msi, replacing the build number with the correct one, and the letter(s) at the end with RC for Release Candidate, T for Test, or P for Production</w:t>
      </w:r>
    </w:p>
    <w:p w14:paraId="014B1223" w14:textId="77777777" w:rsidR="00F000CF" w:rsidRDefault="004E6767" w:rsidP="004E6767">
      <w:pPr>
        <w:pStyle w:val="ListNumber"/>
      </w:pPr>
      <w:r>
        <w:lastRenderedPageBreak/>
        <w:t>Move the renamed installer to the Scheduling Releases folder</w:t>
      </w:r>
    </w:p>
    <w:p w14:paraId="38037E97" w14:textId="77777777" w:rsidR="00C11FB7" w:rsidRDefault="00C11FB7" w:rsidP="00C11FB7">
      <w:pPr>
        <w:pStyle w:val="Heading3"/>
      </w:pPr>
      <w:bookmarkStart w:id="175" w:name="_Toc26530719"/>
      <w:r>
        <w:t>Editing and Committing the Builds</w:t>
      </w:r>
      <w:bookmarkEnd w:id="175"/>
    </w:p>
    <w:p w14:paraId="791C3155" w14:textId="77777777" w:rsidR="00C11FB7" w:rsidRDefault="00C11FB7" w:rsidP="00C11FB7">
      <w:pPr>
        <w:pStyle w:val="BodyText"/>
      </w:pPr>
      <w:r>
        <w:t>After the three builds are in the Scheduling Releases folder, edit each one using SuperOrca. Either File &gt; Open or just dragging and dropping an installer onto the SuperOrca window will open it for editing. Changes are saved as they are made, so there is no need to manually save changes. This should be done for each of the three builds.</w:t>
      </w:r>
    </w:p>
    <w:p w14:paraId="499D8450" w14:textId="77777777" w:rsidR="00C11FB7" w:rsidRDefault="00C11FB7" w:rsidP="00C11FB7">
      <w:pPr>
        <w:pStyle w:val="ListNumber"/>
        <w:numPr>
          <w:ilvl w:val="0"/>
          <w:numId w:val="38"/>
        </w:numPr>
      </w:pPr>
      <w:r>
        <w:t>In the pane on the left, select Propert</w:t>
      </w:r>
      <w:r w:rsidR="00462FFE">
        <w:t>y</w:t>
      </w:r>
    </w:p>
    <w:p w14:paraId="3AE9C369" w14:textId="77B0D667" w:rsidR="00C11FB7" w:rsidRDefault="00C11FB7" w:rsidP="00C11FB7">
      <w:pPr>
        <w:pStyle w:val="ListNumber2"/>
      </w:pPr>
      <w:r>
        <w:t xml:space="preserve">There are two values to change on the </w:t>
      </w:r>
      <w:r w:rsidR="000209A4">
        <w:t>right-hand</w:t>
      </w:r>
      <w:r>
        <w:t xml:space="preserve"> side: ProductName and ProductVersion</w:t>
      </w:r>
    </w:p>
    <w:p w14:paraId="34FA5E86" w14:textId="77777777" w:rsidR="00F000CF" w:rsidRDefault="00C11FB7" w:rsidP="00C11FB7">
      <w:pPr>
        <w:pStyle w:val="ListNumber2"/>
      </w:pPr>
      <w:r>
        <w:t>Upon double-clicking on the value column (not the one that shows the name of each specific property), the system will open a popup where the value can be edited</w:t>
      </w:r>
    </w:p>
    <w:p w14:paraId="04090A2F" w14:textId="77777777" w:rsidR="00F000CF" w:rsidRDefault="00462FFE" w:rsidP="00462FFE">
      <w:pPr>
        <w:pStyle w:val="Caption"/>
      </w:pPr>
      <w:bookmarkStart w:id="176" w:name="_Toc26530815"/>
      <w:r>
        <w:t xml:space="preserve">Figure </w:t>
      </w:r>
      <w:r w:rsidR="00994C09">
        <w:fldChar w:fldCharType="begin"/>
      </w:r>
      <w:r w:rsidR="00994C09">
        <w:instrText xml:space="preserve"> SEQ Figure \* ARABIC </w:instrText>
      </w:r>
      <w:r w:rsidR="00994C09">
        <w:fldChar w:fldCharType="separate"/>
      </w:r>
      <w:r w:rsidR="00616A2E">
        <w:rPr>
          <w:noProof/>
        </w:rPr>
        <w:t>45</w:t>
      </w:r>
      <w:r w:rsidR="00994C09">
        <w:rPr>
          <w:noProof/>
        </w:rPr>
        <w:fldChar w:fldCharType="end"/>
      </w:r>
      <w:r>
        <w:t xml:space="preserve">:  </w:t>
      </w:r>
      <w:r w:rsidRPr="00462FFE">
        <w:t>Editing the ProductVersion Field Under Property</w:t>
      </w:r>
      <w:bookmarkEnd w:id="176"/>
    </w:p>
    <w:p w14:paraId="69D855D5" w14:textId="77777777" w:rsidR="00F000CF" w:rsidRDefault="00462FFE" w:rsidP="00462FFE">
      <w:pPr>
        <w:pStyle w:val="Picture"/>
      </w:pPr>
      <w:r>
        <w:rPr>
          <w:noProof/>
        </w:rPr>
        <w:drawing>
          <wp:inline distT="0" distB="0" distL="0" distR="0" wp14:anchorId="62AAEB93" wp14:editId="521C52D3">
            <wp:extent cx="5944235" cy="3145790"/>
            <wp:effectExtent l="0" t="0" r="0" b="0"/>
            <wp:docPr id="118" name="Picture 118" descr="Blue, white, and grey screenshot of the Super Orca window, Property value details, and alter cell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4235" cy="3145790"/>
                    </a:xfrm>
                    <a:prstGeom prst="rect">
                      <a:avLst/>
                    </a:prstGeom>
                    <a:noFill/>
                  </pic:spPr>
                </pic:pic>
              </a:graphicData>
            </a:graphic>
          </wp:inline>
        </w:drawing>
      </w:r>
    </w:p>
    <w:p w14:paraId="2B61C564" w14:textId="77777777" w:rsidR="003F6CC4" w:rsidRDefault="003F6CC4" w:rsidP="003F6CC4">
      <w:pPr>
        <w:pStyle w:val="ListNumber"/>
      </w:pPr>
      <w:r>
        <w:t>For the ProductName field, append either “_RC” for the Release Candidate build, “_T” for the Test build, or “_P” for the Prod build</w:t>
      </w:r>
    </w:p>
    <w:p w14:paraId="60DE4E37" w14:textId="77777777" w:rsidR="003F6CC4" w:rsidRDefault="003F6CC4" w:rsidP="003F6CC4">
      <w:pPr>
        <w:pStyle w:val="ListNumber"/>
      </w:pPr>
      <w:r>
        <w:t>For the ProductVersion field, enter the first four pieces of the build number followed by the letters representing the build (for example, 2.0.0.16P for any Prod build of the 2.0.0.16 release)</w:t>
      </w:r>
    </w:p>
    <w:p w14:paraId="4B6B795C" w14:textId="7DA132D4" w:rsidR="00F000CF" w:rsidRDefault="003F6CC4" w:rsidP="003F6CC4">
      <w:pPr>
        <w:pStyle w:val="ListNumber"/>
      </w:pPr>
      <w:r>
        <w:t xml:space="preserve">Select Shortcut in the </w:t>
      </w:r>
      <w:r w:rsidR="000209A4">
        <w:t>left-hand</w:t>
      </w:r>
      <w:r>
        <w:t xml:space="preserve"> pane. There are two values to edit here, also</w:t>
      </w:r>
    </w:p>
    <w:p w14:paraId="751B8F0B" w14:textId="77777777" w:rsidR="00F000CF" w:rsidRDefault="00616A2E" w:rsidP="00616A2E">
      <w:pPr>
        <w:pStyle w:val="Caption"/>
      </w:pPr>
      <w:bookmarkStart w:id="177" w:name="_Toc26530816"/>
      <w:r>
        <w:lastRenderedPageBreak/>
        <w:t xml:space="preserve">Figure </w:t>
      </w:r>
      <w:r w:rsidR="00994C09">
        <w:fldChar w:fldCharType="begin"/>
      </w:r>
      <w:r w:rsidR="00994C09">
        <w:instrText xml:space="preserve"> SEQ Figure \* ARABIC </w:instrText>
      </w:r>
      <w:r w:rsidR="00994C09">
        <w:fldChar w:fldCharType="separate"/>
      </w:r>
      <w:r>
        <w:rPr>
          <w:noProof/>
        </w:rPr>
        <w:t>46</w:t>
      </w:r>
      <w:r w:rsidR="00994C09">
        <w:rPr>
          <w:noProof/>
        </w:rPr>
        <w:fldChar w:fldCharType="end"/>
      </w:r>
      <w:r>
        <w:t xml:space="preserve">:  </w:t>
      </w:r>
      <w:r w:rsidRPr="00616A2E">
        <w:t>Editing the Name Field Under Shortcut</w:t>
      </w:r>
      <w:bookmarkEnd w:id="177"/>
    </w:p>
    <w:p w14:paraId="3D4B83EB" w14:textId="77777777" w:rsidR="00F000CF" w:rsidRPr="009F6203" w:rsidRDefault="00616A2E" w:rsidP="00616A2E">
      <w:pPr>
        <w:pStyle w:val="Picture"/>
      </w:pPr>
      <w:r>
        <w:rPr>
          <w:noProof/>
        </w:rPr>
        <w:drawing>
          <wp:inline distT="0" distB="0" distL="0" distR="0" wp14:anchorId="23A23C20" wp14:editId="21E95871">
            <wp:extent cx="5944235" cy="3145790"/>
            <wp:effectExtent l="0" t="0" r="0" b="0"/>
            <wp:docPr id="119" name="Picture 119" descr="Blue and white screenshot of the Shortcut field in the Super Orca application with the Alter Cell dialog box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4235" cy="3145790"/>
                    </a:xfrm>
                    <a:prstGeom prst="rect">
                      <a:avLst/>
                    </a:prstGeom>
                    <a:noFill/>
                  </pic:spPr>
                </pic:pic>
              </a:graphicData>
            </a:graphic>
          </wp:inline>
        </w:drawing>
      </w:r>
    </w:p>
    <w:p w14:paraId="1510B001" w14:textId="77777777" w:rsidR="003E4585" w:rsidRDefault="003E4585" w:rsidP="003E4585">
      <w:pPr>
        <w:pStyle w:val="ListNumber"/>
      </w:pPr>
      <w:r>
        <w:t>Double-click on the value in the Name column for each of the two rows</w:t>
      </w:r>
    </w:p>
    <w:p w14:paraId="3C3CE3D7" w14:textId="77777777" w:rsidR="003E4585" w:rsidRDefault="003E4585" w:rsidP="003E4585">
      <w:pPr>
        <w:pStyle w:val="ListNumber"/>
      </w:pPr>
      <w:r>
        <w:t>After the pipe (“|”), add “RC”, “Test”, or “PROD”, then a space, before the “VistA Scheduling GUI” in the value for that cell, depending on the build being edited</w:t>
      </w:r>
    </w:p>
    <w:p w14:paraId="06FD81E8" w14:textId="77777777" w:rsidR="004E48FC" w:rsidRDefault="003E4585" w:rsidP="003E4585">
      <w:pPr>
        <w:pStyle w:val="BodyText"/>
      </w:pPr>
      <w:r>
        <w:t>After performing these steps for all three builds, and installing at least one of them to verify, the installers can be committed to the Installers stream.</w:t>
      </w:r>
    </w:p>
    <w:p w14:paraId="466D49BE" w14:textId="77777777" w:rsidR="00A43EDB" w:rsidRDefault="00A43EDB" w:rsidP="00A43EDB">
      <w:pPr>
        <w:pStyle w:val="Heading1"/>
      </w:pPr>
      <w:bookmarkStart w:id="178" w:name="_Toc26530720"/>
      <w:r>
        <w:t>Legacy VistA Scheduling Implementation and Maintenance</w:t>
      </w:r>
      <w:bookmarkEnd w:id="178"/>
    </w:p>
    <w:p w14:paraId="69B2DB28" w14:textId="77777777" w:rsidR="00A43EDB" w:rsidRDefault="00A43EDB" w:rsidP="00A43EDB">
      <w:pPr>
        <w:pStyle w:val="BodyText"/>
      </w:pPr>
      <w:r>
        <w:t>The VS GUI provides a Windows interface for the Patient Information Management System (PIMS) scheduling software and is designed to interoperate with existing PIMS schedules.</w:t>
      </w:r>
    </w:p>
    <w:p w14:paraId="0D8E8545" w14:textId="77777777" w:rsidR="00A43EDB" w:rsidRDefault="00A43EDB" w:rsidP="00A43EDB">
      <w:pPr>
        <w:pStyle w:val="Heading2"/>
      </w:pPr>
      <w:bookmarkStart w:id="179" w:name="_Toc26530721"/>
      <w:r>
        <w:t>System Requirements</w:t>
      </w:r>
      <w:bookmarkEnd w:id="179"/>
    </w:p>
    <w:p w14:paraId="2F9B6595" w14:textId="77777777" w:rsidR="00A43EDB" w:rsidRDefault="00A43EDB" w:rsidP="00A43EDB">
      <w:pPr>
        <w:pStyle w:val="BodyText"/>
      </w:pPr>
      <w:r>
        <w:t>The system requirements are:</w:t>
      </w:r>
    </w:p>
    <w:p w14:paraId="7794E3D6" w14:textId="77777777" w:rsidR="00A43EDB" w:rsidRDefault="00A43EDB" w:rsidP="00A43EDB">
      <w:pPr>
        <w:pStyle w:val="ListBullet"/>
      </w:pPr>
      <w:r>
        <w:t>Server</w:t>
      </w:r>
    </w:p>
    <w:p w14:paraId="25F5795D" w14:textId="77777777" w:rsidR="00A43EDB" w:rsidRDefault="00A43EDB" w:rsidP="00A43EDB">
      <w:pPr>
        <w:pStyle w:val="ListBullet2"/>
      </w:pPr>
      <w:r>
        <w:t>Cache version 5.0</w:t>
      </w:r>
    </w:p>
    <w:p w14:paraId="553D988F" w14:textId="77777777" w:rsidR="00A43EDB" w:rsidRDefault="00A43EDB" w:rsidP="00A43EDB">
      <w:pPr>
        <w:pStyle w:val="ListBullet2"/>
      </w:pPr>
      <w:r>
        <w:t>Kernel version 8</w:t>
      </w:r>
    </w:p>
    <w:p w14:paraId="3712937F" w14:textId="77777777" w:rsidR="00A43EDB" w:rsidRDefault="00A43EDB" w:rsidP="00A43EDB">
      <w:pPr>
        <w:pStyle w:val="ListBullet2"/>
      </w:pPr>
      <w:r>
        <w:t>PIMS version 5.3 patch 1012</w:t>
      </w:r>
    </w:p>
    <w:p w14:paraId="5EB1380A" w14:textId="77777777" w:rsidR="00A43EDB" w:rsidRDefault="00A43EDB" w:rsidP="00A43EDB">
      <w:pPr>
        <w:pStyle w:val="ListBullet2"/>
      </w:pPr>
      <w:r>
        <w:t>VistA Scheduling Patch SD*5.3*686</w:t>
      </w:r>
    </w:p>
    <w:p w14:paraId="4FBFCDB8" w14:textId="77777777" w:rsidR="00A43EDB" w:rsidRDefault="00A43EDB" w:rsidP="00A43EDB">
      <w:pPr>
        <w:pStyle w:val="Heading2"/>
      </w:pPr>
      <w:bookmarkStart w:id="180" w:name="_Toc26530722"/>
      <w:r>
        <w:t>Package-wide Variables</w:t>
      </w:r>
      <w:bookmarkEnd w:id="180"/>
    </w:p>
    <w:p w14:paraId="0C43EFE0" w14:textId="77777777" w:rsidR="00A43EDB" w:rsidRDefault="00A43EDB" w:rsidP="00A43EDB">
      <w:pPr>
        <w:pStyle w:val="BodyText"/>
      </w:pPr>
      <w:r>
        <w:t>There are no package-wide variables associated with the PIMS package.</w:t>
      </w:r>
    </w:p>
    <w:p w14:paraId="25562AA9" w14:textId="77777777" w:rsidR="004E48FC" w:rsidRDefault="00A43EDB" w:rsidP="00A43EDB">
      <w:pPr>
        <w:pStyle w:val="Heading2"/>
      </w:pPr>
      <w:bookmarkStart w:id="181" w:name="_Toc26530723"/>
      <w:r>
        <w:lastRenderedPageBreak/>
        <w:t>Routines</w:t>
      </w:r>
      <w:bookmarkEnd w:id="181"/>
    </w:p>
    <w:p w14:paraId="75AF5767" w14:textId="38E48204" w:rsidR="003357E6" w:rsidRDefault="0070697F" w:rsidP="00F000CF">
      <w:pPr>
        <w:pStyle w:val="BodyText"/>
      </w:pPr>
      <w:r w:rsidRPr="0070697F">
        <w:rPr>
          <w:rStyle w:val="Cross-Reference"/>
        </w:rPr>
        <w:fldChar w:fldCharType="begin"/>
      </w:r>
      <w:r w:rsidRPr="0070697F">
        <w:rPr>
          <w:rStyle w:val="Cross-Reference"/>
        </w:rPr>
        <w:instrText xml:space="preserve"> REF _Ref26190752 \h </w:instrText>
      </w:r>
      <w:r>
        <w:rPr>
          <w:rStyle w:val="Cross-Reference"/>
        </w:rPr>
        <w:instrText xml:space="preserve"> \* MERGEFORMAT </w:instrText>
      </w:r>
      <w:r w:rsidRPr="0070697F">
        <w:rPr>
          <w:rStyle w:val="Cross-Reference"/>
        </w:rPr>
      </w:r>
      <w:r w:rsidRPr="0070697F">
        <w:rPr>
          <w:rStyle w:val="Cross-Reference"/>
        </w:rPr>
        <w:fldChar w:fldCharType="separate"/>
      </w:r>
      <w:r w:rsidRPr="0070697F">
        <w:rPr>
          <w:rStyle w:val="Cross-Reference"/>
        </w:rPr>
        <w:t>Table 11</w:t>
      </w:r>
      <w:r w:rsidRPr="0070697F">
        <w:rPr>
          <w:rStyle w:val="Cross-Reference"/>
        </w:rPr>
        <w:fldChar w:fldCharType="end"/>
      </w:r>
      <w:r w:rsidR="000A6588">
        <w:t xml:space="preserve"> lists routines and their descriptions.</w:t>
      </w:r>
    </w:p>
    <w:p w14:paraId="62B90B98" w14:textId="091C6666" w:rsidR="000A6588" w:rsidRDefault="000A6588" w:rsidP="000A6588">
      <w:pPr>
        <w:pStyle w:val="Caption"/>
      </w:pPr>
      <w:bookmarkStart w:id="182" w:name="_Ref26190752"/>
      <w:bookmarkStart w:id="183" w:name="_Toc26530827"/>
      <w:r>
        <w:t xml:space="preserve">Table </w:t>
      </w:r>
      <w:r w:rsidR="00994C09">
        <w:fldChar w:fldCharType="begin"/>
      </w:r>
      <w:r w:rsidR="00994C09">
        <w:instrText xml:space="preserve"> SEQ Table \* ARABIC </w:instrText>
      </w:r>
      <w:r w:rsidR="00994C09">
        <w:fldChar w:fldCharType="separate"/>
      </w:r>
      <w:r w:rsidR="003159D3">
        <w:rPr>
          <w:noProof/>
        </w:rPr>
        <w:t>11</w:t>
      </w:r>
      <w:r w:rsidR="00994C09">
        <w:rPr>
          <w:noProof/>
        </w:rPr>
        <w:fldChar w:fldCharType="end"/>
      </w:r>
      <w:bookmarkEnd w:id="182"/>
      <w:r>
        <w:t xml:space="preserve">:  </w:t>
      </w:r>
      <w:r w:rsidR="00A201C0">
        <w:t>Routines and Descriptions</w:t>
      </w:r>
      <w:bookmarkEnd w:id="183"/>
    </w:p>
    <w:tbl>
      <w:tblPr>
        <w:tblStyle w:val="JLV-CV"/>
        <w:tblW w:w="9445" w:type="dxa"/>
        <w:tblLook w:val="0420" w:firstRow="1" w:lastRow="0" w:firstColumn="0" w:lastColumn="0" w:noHBand="0" w:noVBand="1"/>
        <w:tblCaption w:val="Routines and Descriptions"/>
        <w:tblDescription w:val="Table listing routines used in the VS GUI and their descriptions."/>
      </w:tblPr>
      <w:tblGrid>
        <w:gridCol w:w="2335"/>
        <w:gridCol w:w="7110"/>
      </w:tblGrid>
      <w:tr w:rsidR="00A201C0" w:rsidRPr="00966640" w14:paraId="3403BB7E" w14:textId="77777777" w:rsidTr="00966640">
        <w:trPr>
          <w:cnfStyle w:val="100000000000" w:firstRow="1" w:lastRow="0" w:firstColumn="0" w:lastColumn="0" w:oddVBand="0" w:evenVBand="0" w:oddHBand="0" w:evenHBand="0" w:firstRowFirstColumn="0" w:firstRowLastColumn="0" w:lastRowFirstColumn="0" w:lastRowLastColumn="0"/>
        </w:trPr>
        <w:tc>
          <w:tcPr>
            <w:tcW w:w="2335" w:type="dxa"/>
          </w:tcPr>
          <w:p w14:paraId="6FFEA5C0" w14:textId="77777777" w:rsidR="00A201C0" w:rsidRPr="00966640" w:rsidRDefault="00A201C0" w:rsidP="00966640">
            <w:pPr>
              <w:pStyle w:val="TableHeading"/>
            </w:pPr>
            <w:r w:rsidRPr="00966640">
              <w:t>Routine</w:t>
            </w:r>
          </w:p>
        </w:tc>
        <w:tc>
          <w:tcPr>
            <w:tcW w:w="7110" w:type="dxa"/>
          </w:tcPr>
          <w:p w14:paraId="1729A74C" w14:textId="77777777" w:rsidR="00A201C0" w:rsidRPr="00966640" w:rsidRDefault="00A201C0" w:rsidP="00966640">
            <w:pPr>
              <w:pStyle w:val="TableHeading"/>
            </w:pPr>
            <w:r w:rsidRPr="00966640">
              <w:t>Description</w:t>
            </w:r>
          </w:p>
        </w:tc>
      </w:tr>
      <w:tr w:rsidR="00966640" w:rsidRPr="00966640" w14:paraId="27C7A430" w14:textId="77777777" w:rsidTr="00966640">
        <w:tc>
          <w:tcPr>
            <w:tcW w:w="2335" w:type="dxa"/>
          </w:tcPr>
          <w:p w14:paraId="0E3CA30C" w14:textId="77777777" w:rsidR="00966640" w:rsidRPr="00966640" w:rsidRDefault="00966640" w:rsidP="00966640">
            <w:pPr>
              <w:pStyle w:val="TableText0"/>
            </w:pPr>
            <w:r w:rsidRPr="00966640">
              <w:t>SDAM2</w:t>
            </w:r>
          </w:p>
        </w:tc>
        <w:tc>
          <w:tcPr>
            <w:tcW w:w="7110" w:type="dxa"/>
            <w:vAlign w:val="center"/>
          </w:tcPr>
          <w:p w14:paraId="4747C7C5" w14:textId="77777777" w:rsidR="00966640" w:rsidRPr="00966640" w:rsidRDefault="00966640" w:rsidP="00966640">
            <w:pPr>
              <w:pStyle w:val="TableText0"/>
            </w:pPr>
            <w:r w:rsidRPr="00966640">
              <w:t>ALB/MJK - Appt Mgt (cont)</w:t>
            </w:r>
          </w:p>
        </w:tc>
      </w:tr>
      <w:tr w:rsidR="00966640" w:rsidRPr="00966640" w14:paraId="5C2ECECD" w14:textId="77777777" w:rsidTr="00966640">
        <w:tc>
          <w:tcPr>
            <w:tcW w:w="2335" w:type="dxa"/>
          </w:tcPr>
          <w:p w14:paraId="30F29430" w14:textId="77777777" w:rsidR="00966640" w:rsidRPr="00966640" w:rsidRDefault="00966640" w:rsidP="00966640">
            <w:pPr>
              <w:pStyle w:val="TableText0"/>
            </w:pPr>
            <w:r w:rsidRPr="00966640">
              <w:t>SDAMWI1</w:t>
            </w:r>
          </w:p>
        </w:tc>
        <w:tc>
          <w:tcPr>
            <w:tcW w:w="7110" w:type="dxa"/>
            <w:vAlign w:val="center"/>
          </w:tcPr>
          <w:p w14:paraId="652BCB9A" w14:textId="77777777" w:rsidR="00966640" w:rsidRPr="00966640" w:rsidRDefault="00966640" w:rsidP="00966640">
            <w:pPr>
              <w:pStyle w:val="TableText0"/>
            </w:pPr>
            <w:r w:rsidRPr="00966640">
              <w:t>ALB/MJK - Walk-Ins (cont.)</w:t>
            </w:r>
          </w:p>
        </w:tc>
      </w:tr>
      <w:tr w:rsidR="00966640" w:rsidRPr="00966640" w14:paraId="4914DF95" w14:textId="77777777" w:rsidTr="00966640">
        <w:tc>
          <w:tcPr>
            <w:tcW w:w="2335" w:type="dxa"/>
          </w:tcPr>
          <w:p w14:paraId="0AC071FB" w14:textId="77777777" w:rsidR="00966640" w:rsidRPr="00966640" w:rsidRDefault="00966640" w:rsidP="00966640">
            <w:pPr>
              <w:pStyle w:val="TableText0"/>
            </w:pPr>
            <w:r w:rsidRPr="00966640">
              <w:t>SDAPIAP</w:t>
            </w:r>
          </w:p>
        </w:tc>
        <w:tc>
          <w:tcPr>
            <w:tcW w:w="7110" w:type="dxa"/>
            <w:vAlign w:val="center"/>
          </w:tcPr>
          <w:p w14:paraId="13E1660E" w14:textId="77777777" w:rsidR="00966640" w:rsidRPr="00966640" w:rsidRDefault="00966640" w:rsidP="00966640">
            <w:pPr>
              <w:pStyle w:val="TableText0"/>
            </w:pPr>
            <w:r w:rsidRPr="00966640">
              <w:t>ALB/MJK - Outpatient API/Appointments</w:t>
            </w:r>
          </w:p>
        </w:tc>
      </w:tr>
      <w:tr w:rsidR="00966640" w:rsidRPr="00966640" w14:paraId="4FFEFDFF" w14:textId="77777777" w:rsidTr="00966640">
        <w:tc>
          <w:tcPr>
            <w:tcW w:w="2335" w:type="dxa"/>
          </w:tcPr>
          <w:p w14:paraId="40D22F52" w14:textId="77777777" w:rsidR="00966640" w:rsidRPr="00966640" w:rsidRDefault="00966640" w:rsidP="00966640">
            <w:pPr>
              <w:pStyle w:val="TableText0"/>
            </w:pPr>
            <w:r w:rsidRPr="00966640">
              <w:t>SDB</w:t>
            </w:r>
          </w:p>
        </w:tc>
        <w:tc>
          <w:tcPr>
            <w:tcW w:w="7110" w:type="dxa"/>
            <w:vAlign w:val="center"/>
          </w:tcPr>
          <w:p w14:paraId="5A6E2E9C" w14:textId="77777777" w:rsidR="00966640" w:rsidRPr="00966640" w:rsidRDefault="00966640" w:rsidP="00966640">
            <w:pPr>
              <w:pStyle w:val="TableText0"/>
            </w:pPr>
            <w:r w:rsidRPr="00966640">
              <w:t>FLA/RF,BSN/GRR - SET UP A CLINIC</w:t>
            </w:r>
          </w:p>
        </w:tc>
      </w:tr>
      <w:tr w:rsidR="00966640" w:rsidRPr="00966640" w14:paraId="43AFAAA8" w14:textId="77777777" w:rsidTr="00966640">
        <w:tc>
          <w:tcPr>
            <w:tcW w:w="2335" w:type="dxa"/>
          </w:tcPr>
          <w:p w14:paraId="04630BFD" w14:textId="77777777" w:rsidR="00966640" w:rsidRPr="00966640" w:rsidRDefault="00966640" w:rsidP="00966640">
            <w:pPr>
              <w:pStyle w:val="TableText0"/>
            </w:pPr>
            <w:r w:rsidRPr="00966640">
              <w:t>SDB1</w:t>
            </w:r>
          </w:p>
        </w:tc>
        <w:tc>
          <w:tcPr>
            <w:tcW w:w="7110" w:type="dxa"/>
            <w:vAlign w:val="center"/>
          </w:tcPr>
          <w:p w14:paraId="66CF8F0C" w14:textId="77777777" w:rsidR="00966640" w:rsidRPr="00966640" w:rsidRDefault="00966640" w:rsidP="00966640">
            <w:pPr>
              <w:pStyle w:val="TableText0"/>
            </w:pPr>
            <w:r w:rsidRPr="00966640">
              <w:t>ALB/GRR - SET UP A CLINIC</w:t>
            </w:r>
          </w:p>
        </w:tc>
      </w:tr>
      <w:tr w:rsidR="00966640" w:rsidRPr="00966640" w14:paraId="01C910D8" w14:textId="77777777" w:rsidTr="00966640">
        <w:tc>
          <w:tcPr>
            <w:tcW w:w="2335" w:type="dxa"/>
          </w:tcPr>
          <w:p w14:paraId="4532CD11" w14:textId="77777777" w:rsidR="00966640" w:rsidRPr="00966640" w:rsidRDefault="00966640" w:rsidP="00966640">
            <w:pPr>
              <w:pStyle w:val="TableText0"/>
            </w:pPr>
            <w:r w:rsidRPr="00966640">
              <w:t>SDC</w:t>
            </w:r>
          </w:p>
        </w:tc>
        <w:tc>
          <w:tcPr>
            <w:tcW w:w="7110" w:type="dxa"/>
            <w:vAlign w:val="center"/>
          </w:tcPr>
          <w:p w14:paraId="48F1DD71" w14:textId="77777777" w:rsidR="00966640" w:rsidRPr="00966640" w:rsidRDefault="00966640" w:rsidP="00966640">
            <w:pPr>
              <w:pStyle w:val="TableText0"/>
            </w:pPr>
            <w:r w:rsidRPr="00966640">
              <w:t>MAN/GRR,ALB/LDB - CANCEL A CLINIC'S AVAILABILITY</w:t>
            </w:r>
          </w:p>
        </w:tc>
      </w:tr>
      <w:tr w:rsidR="00966640" w:rsidRPr="00966640" w14:paraId="35D46938" w14:textId="77777777" w:rsidTr="00966640">
        <w:tc>
          <w:tcPr>
            <w:tcW w:w="2335" w:type="dxa"/>
          </w:tcPr>
          <w:p w14:paraId="1997EB50" w14:textId="77777777" w:rsidR="00966640" w:rsidRPr="00966640" w:rsidRDefault="00966640" w:rsidP="00966640">
            <w:pPr>
              <w:pStyle w:val="TableText0"/>
            </w:pPr>
            <w:r w:rsidRPr="00966640">
              <w:t>SDCNP0</w:t>
            </w:r>
          </w:p>
        </w:tc>
        <w:tc>
          <w:tcPr>
            <w:tcW w:w="7110" w:type="dxa"/>
            <w:vAlign w:val="center"/>
          </w:tcPr>
          <w:p w14:paraId="742B226B" w14:textId="77777777" w:rsidR="00966640" w:rsidRPr="00966640" w:rsidRDefault="00966640" w:rsidP="00966640">
            <w:pPr>
              <w:pStyle w:val="TableText0"/>
            </w:pPr>
            <w:r w:rsidRPr="00966640">
              <w:t>ALB/LDB - CANCEL APPT. FOR A PATIENT</w:t>
            </w:r>
          </w:p>
        </w:tc>
      </w:tr>
      <w:tr w:rsidR="00966640" w:rsidRPr="00966640" w14:paraId="5A1B1D7D" w14:textId="77777777" w:rsidTr="00966640">
        <w:tc>
          <w:tcPr>
            <w:tcW w:w="2335" w:type="dxa"/>
          </w:tcPr>
          <w:p w14:paraId="30D5570C" w14:textId="77777777" w:rsidR="00966640" w:rsidRPr="00966640" w:rsidRDefault="00966640" w:rsidP="00966640">
            <w:pPr>
              <w:pStyle w:val="TableText0"/>
            </w:pPr>
            <w:r w:rsidRPr="00966640">
              <w:t>SDCNSLT</w:t>
            </w:r>
          </w:p>
        </w:tc>
        <w:tc>
          <w:tcPr>
            <w:tcW w:w="7110" w:type="dxa"/>
            <w:vAlign w:val="center"/>
          </w:tcPr>
          <w:p w14:paraId="037928B3" w14:textId="77777777" w:rsidR="00966640" w:rsidRPr="00966640" w:rsidRDefault="00966640" w:rsidP="00966640">
            <w:pPr>
              <w:pStyle w:val="TableText0"/>
            </w:pPr>
            <w:r w:rsidRPr="00966640">
              <w:t>ALB/HAG - LINK APPOINTMENTS TO CONSULTS</w:t>
            </w:r>
          </w:p>
        </w:tc>
      </w:tr>
      <w:tr w:rsidR="00966640" w:rsidRPr="00966640" w14:paraId="4FFAF4AC" w14:textId="77777777" w:rsidTr="00966640">
        <w:tc>
          <w:tcPr>
            <w:tcW w:w="2335" w:type="dxa"/>
          </w:tcPr>
          <w:p w14:paraId="5D4722AB" w14:textId="77777777" w:rsidR="00966640" w:rsidRPr="00966640" w:rsidRDefault="00966640" w:rsidP="00966640">
            <w:pPr>
              <w:pStyle w:val="TableText0"/>
            </w:pPr>
            <w:r w:rsidRPr="00966640">
              <w:t>SDCODEL</w:t>
            </w:r>
          </w:p>
        </w:tc>
        <w:tc>
          <w:tcPr>
            <w:tcW w:w="7110" w:type="dxa"/>
            <w:vAlign w:val="center"/>
          </w:tcPr>
          <w:p w14:paraId="0D09E74C" w14:textId="77777777" w:rsidR="00966640" w:rsidRPr="00966640" w:rsidRDefault="00966640" w:rsidP="00966640">
            <w:pPr>
              <w:pStyle w:val="TableText0"/>
            </w:pPr>
            <w:r w:rsidRPr="00966640">
              <w:t>ALB/RMO,ESW - Delete - Check Out</w:t>
            </w:r>
          </w:p>
        </w:tc>
      </w:tr>
      <w:tr w:rsidR="00966640" w:rsidRPr="00966640" w14:paraId="717B61BB" w14:textId="77777777" w:rsidTr="00966640">
        <w:tc>
          <w:tcPr>
            <w:tcW w:w="2335" w:type="dxa"/>
          </w:tcPr>
          <w:p w14:paraId="69894ED0" w14:textId="77777777" w:rsidR="00966640" w:rsidRPr="00966640" w:rsidRDefault="00966640" w:rsidP="00966640">
            <w:pPr>
              <w:pStyle w:val="TableText0"/>
            </w:pPr>
            <w:r w:rsidRPr="00966640">
              <w:t>SDEC</w:t>
            </w:r>
          </w:p>
        </w:tc>
        <w:tc>
          <w:tcPr>
            <w:tcW w:w="7110" w:type="dxa"/>
            <w:vAlign w:val="center"/>
          </w:tcPr>
          <w:p w14:paraId="53A163B8" w14:textId="77777777" w:rsidR="00966640" w:rsidRPr="00966640" w:rsidRDefault="00966640" w:rsidP="00966640">
            <w:pPr>
              <w:pStyle w:val="TableText0"/>
            </w:pPr>
            <w:r w:rsidRPr="00966640">
              <w:t>ALB/SAT - VISTA SCHEDULING RPCs modified for patch SD*5.3*679</w:t>
            </w:r>
          </w:p>
        </w:tc>
      </w:tr>
      <w:tr w:rsidR="00966640" w:rsidRPr="00966640" w14:paraId="7AF3C0BE" w14:textId="77777777" w:rsidTr="00966640">
        <w:tc>
          <w:tcPr>
            <w:tcW w:w="2335" w:type="dxa"/>
          </w:tcPr>
          <w:p w14:paraId="2561459C" w14:textId="77777777" w:rsidR="00966640" w:rsidRPr="00966640" w:rsidRDefault="00966640" w:rsidP="00966640">
            <w:pPr>
              <w:pStyle w:val="TableText0"/>
            </w:pPr>
            <w:r w:rsidRPr="00966640">
              <w:t>SDEC01</w:t>
            </w:r>
          </w:p>
        </w:tc>
        <w:tc>
          <w:tcPr>
            <w:tcW w:w="7110" w:type="dxa"/>
            <w:vAlign w:val="center"/>
          </w:tcPr>
          <w:p w14:paraId="1FB8431F" w14:textId="77777777" w:rsidR="00966640" w:rsidRPr="00966640" w:rsidRDefault="00966640" w:rsidP="00966640">
            <w:pPr>
              <w:pStyle w:val="TableText0"/>
            </w:pPr>
            <w:r w:rsidRPr="00966640">
              <w:t>ALB/SAT - VISTA SCHEDULING RPCs</w:t>
            </w:r>
          </w:p>
        </w:tc>
      </w:tr>
      <w:tr w:rsidR="00966640" w:rsidRPr="00966640" w14:paraId="3FB05044" w14:textId="77777777" w:rsidTr="00966640">
        <w:tc>
          <w:tcPr>
            <w:tcW w:w="2335" w:type="dxa"/>
          </w:tcPr>
          <w:p w14:paraId="743639F9" w14:textId="77777777" w:rsidR="00966640" w:rsidRPr="00966640" w:rsidRDefault="00966640" w:rsidP="00966640">
            <w:pPr>
              <w:pStyle w:val="TableText0"/>
            </w:pPr>
            <w:r w:rsidRPr="00966640">
              <w:t>SDEC01A</w:t>
            </w:r>
          </w:p>
        </w:tc>
        <w:tc>
          <w:tcPr>
            <w:tcW w:w="7110" w:type="dxa"/>
            <w:vAlign w:val="center"/>
          </w:tcPr>
          <w:p w14:paraId="5F5AF686" w14:textId="77777777" w:rsidR="00966640" w:rsidRPr="00966640" w:rsidRDefault="00966640" w:rsidP="00966640">
            <w:pPr>
              <w:pStyle w:val="TableText0"/>
            </w:pPr>
            <w:r w:rsidRPr="00966640">
              <w:t>ALB/SAT - VISTA SCHEDULING RPCs</w:t>
            </w:r>
          </w:p>
        </w:tc>
      </w:tr>
      <w:tr w:rsidR="00966640" w:rsidRPr="00966640" w14:paraId="42ED4C56" w14:textId="77777777" w:rsidTr="00966640">
        <w:tc>
          <w:tcPr>
            <w:tcW w:w="2335" w:type="dxa"/>
          </w:tcPr>
          <w:p w14:paraId="6A041585" w14:textId="77777777" w:rsidR="00966640" w:rsidRPr="00966640" w:rsidRDefault="00966640" w:rsidP="00966640">
            <w:pPr>
              <w:pStyle w:val="TableText0"/>
            </w:pPr>
            <w:r w:rsidRPr="00966640">
              <w:t>SDEC01B</w:t>
            </w:r>
          </w:p>
        </w:tc>
        <w:tc>
          <w:tcPr>
            <w:tcW w:w="7110" w:type="dxa"/>
            <w:vAlign w:val="center"/>
          </w:tcPr>
          <w:p w14:paraId="39BA80D5" w14:textId="77777777" w:rsidR="00966640" w:rsidRPr="00966640" w:rsidRDefault="00966640" w:rsidP="00966640">
            <w:pPr>
              <w:pStyle w:val="TableText0"/>
            </w:pPr>
            <w:r w:rsidRPr="00966640">
              <w:t>ALB/SAT - VISTA SCHEDULING RPCs</w:t>
            </w:r>
          </w:p>
        </w:tc>
      </w:tr>
      <w:tr w:rsidR="00966640" w:rsidRPr="00966640" w14:paraId="695D18F4" w14:textId="77777777" w:rsidTr="00966640">
        <w:tc>
          <w:tcPr>
            <w:tcW w:w="2335" w:type="dxa"/>
          </w:tcPr>
          <w:p w14:paraId="24965ABB" w14:textId="77777777" w:rsidR="00966640" w:rsidRPr="00966640" w:rsidRDefault="00966640" w:rsidP="00966640">
            <w:pPr>
              <w:pStyle w:val="TableText0"/>
            </w:pPr>
            <w:r w:rsidRPr="00966640">
              <w:t>SDEC02</w:t>
            </w:r>
          </w:p>
        </w:tc>
        <w:tc>
          <w:tcPr>
            <w:tcW w:w="7110" w:type="dxa"/>
            <w:vAlign w:val="center"/>
          </w:tcPr>
          <w:p w14:paraId="37238975" w14:textId="77777777" w:rsidR="00966640" w:rsidRPr="00966640" w:rsidRDefault="00966640" w:rsidP="00966640">
            <w:pPr>
              <w:pStyle w:val="TableText0"/>
            </w:pPr>
            <w:r w:rsidRPr="00966640">
              <w:t>ALB/SAT - VISTA SCHEDULING RPCs</w:t>
            </w:r>
          </w:p>
        </w:tc>
      </w:tr>
      <w:tr w:rsidR="00966640" w:rsidRPr="00966640" w14:paraId="40079963" w14:textId="77777777" w:rsidTr="00966640">
        <w:tc>
          <w:tcPr>
            <w:tcW w:w="2335" w:type="dxa"/>
          </w:tcPr>
          <w:p w14:paraId="33934579" w14:textId="77777777" w:rsidR="00966640" w:rsidRPr="00966640" w:rsidRDefault="00966640" w:rsidP="00966640">
            <w:pPr>
              <w:pStyle w:val="TableText0"/>
            </w:pPr>
            <w:r w:rsidRPr="00966640">
              <w:t>SDEC03</w:t>
            </w:r>
          </w:p>
        </w:tc>
        <w:tc>
          <w:tcPr>
            <w:tcW w:w="7110" w:type="dxa"/>
            <w:vAlign w:val="center"/>
          </w:tcPr>
          <w:p w14:paraId="33DCFDF6" w14:textId="77777777" w:rsidR="00966640" w:rsidRPr="00966640" w:rsidRDefault="00966640" w:rsidP="00966640">
            <w:pPr>
              <w:pStyle w:val="TableText0"/>
            </w:pPr>
            <w:r w:rsidRPr="00966640">
              <w:t>ALB/SAT - VISTA SCHEDULING RPCs</w:t>
            </w:r>
          </w:p>
        </w:tc>
      </w:tr>
      <w:tr w:rsidR="00966640" w:rsidRPr="00966640" w14:paraId="670B4255" w14:textId="77777777" w:rsidTr="00966640">
        <w:tc>
          <w:tcPr>
            <w:tcW w:w="2335" w:type="dxa"/>
          </w:tcPr>
          <w:p w14:paraId="7E944EB1" w14:textId="77777777" w:rsidR="00966640" w:rsidRPr="00966640" w:rsidRDefault="00966640" w:rsidP="00966640">
            <w:pPr>
              <w:pStyle w:val="TableText0"/>
            </w:pPr>
            <w:r w:rsidRPr="00966640">
              <w:t>SDEC04</w:t>
            </w:r>
          </w:p>
        </w:tc>
        <w:tc>
          <w:tcPr>
            <w:tcW w:w="7110" w:type="dxa"/>
            <w:vAlign w:val="center"/>
          </w:tcPr>
          <w:p w14:paraId="1A9BD370" w14:textId="77777777" w:rsidR="00966640" w:rsidRPr="00966640" w:rsidRDefault="00966640" w:rsidP="00966640">
            <w:pPr>
              <w:pStyle w:val="TableText0"/>
            </w:pPr>
            <w:r w:rsidRPr="00966640">
              <w:t>ALB/SAT - VISTA SCHEDULING RPCs</w:t>
            </w:r>
          </w:p>
        </w:tc>
      </w:tr>
      <w:tr w:rsidR="00966640" w:rsidRPr="00966640" w14:paraId="5C7E0FC5" w14:textId="77777777" w:rsidTr="00966640">
        <w:tc>
          <w:tcPr>
            <w:tcW w:w="2335" w:type="dxa"/>
          </w:tcPr>
          <w:p w14:paraId="35FC9E22" w14:textId="77777777" w:rsidR="00966640" w:rsidRPr="00966640" w:rsidRDefault="00966640" w:rsidP="00966640">
            <w:pPr>
              <w:pStyle w:val="TableText0"/>
            </w:pPr>
            <w:r w:rsidRPr="00966640">
              <w:t>SDEC05</w:t>
            </w:r>
          </w:p>
        </w:tc>
        <w:tc>
          <w:tcPr>
            <w:tcW w:w="7110" w:type="dxa"/>
            <w:vAlign w:val="center"/>
          </w:tcPr>
          <w:p w14:paraId="374B3D5E" w14:textId="77777777" w:rsidR="00966640" w:rsidRPr="00966640" w:rsidRDefault="00966640" w:rsidP="00966640">
            <w:pPr>
              <w:pStyle w:val="TableText0"/>
            </w:pPr>
            <w:r w:rsidRPr="00966640">
              <w:t>ALB/SAT - VISTA SCHEDULING RPCs</w:t>
            </w:r>
          </w:p>
        </w:tc>
      </w:tr>
      <w:tr w:rsidR="00966640" w:rsidRPr="00966640" w14:paraId="0705D7C1" w14:textId="77777777" w:rsidTr="00966640">
        <w:tc>
          <w:tcPr>
            <w:tcW w:w="2335" w:type="dxa"/>
          </w:tcPr>
          <w:p w14:paraId="6B2FE37D" w14:textId="77777777" w:rsidR="00966640" w:rsidRPr="00966640" w:rsidRDefault="00966640" w:rsidP="00966640">
            <w:pPr>
              <w:pStyle w:val="TableText0"/>
            </w:pPr>
            <w:r w:rsidRPr="00966640">
              <w:t>SDEC06</w:t>
            </w:r>
          </w:p>
        </w:tc>
        <w:tc>
          <w:tcPr>
            <w:tcW w:w="7110" w:type="dxa"/>
            <w:vAlign w:val="center"/>
          </w:tcPr>
          <w:p w14:paraId="273713F8" w14:textId="77777777" w:rsidR="00966640" w:rsidRPr="00966640" w:rsidRDefault="00966640" w:rsidP="00966640">
            <w:pPr>
              <w:pStyle w:val="TableText0"/>
            </w:pPr>
            <w:r w:rsidRPr="00966640">
              <w:t>ALB/SAT - VISTA SCHEDULING RPCs</w:t>
            </w:r>
          </w:p>
        </w:tc>
      </w:tr>
      <w:tr w:rsidR="00966640" w:rsidRPr="00966640" w14:paraId="2382565D" w14:textId="77777777" w:rsidTr="00966640">
        <w:tc>
          <w:tcPr>
            <w:tcW w:w="2335" w:type="dxa"/>
          </w:tcPr>
          <w:p w14:paraId="0632C59B" w14:textId="77777777" w:rsidR="00966640" w:rsidRPr="00966640" w:rsidRDefault="00966640" w:rsidP="00966640">
            <w:pPr>
              <w:pStyle w:val="TableText0"/>
            </w:pPr>
            <w:r w:rsidRPr="00966640">
              <w:t>SDEC07</w:t>
            </w:r>
          </w:p>
        </w:tc>
        <w:tc>
          <w:tcPr>
            <w:tcW w:w="7110" w:type="dxa"/>
            <w:vAlign w:val="center"/>
          </w:tcPr>
          <w:p w14:paraId="64D39184" w14:textId="77777777" w:rsidR="00966640" w:rsidRPr="00966640" w:rsidRDefault="00966640" w:rsidP="00966640">
            <w:pPr>
              <w:pStyle w:val="TableText0"/>
            </w:pPr>
            <w:r w:rsidRPr="00966640">
              <w:t>ALB/SAT - VISTA SCHEDULING RPCs</w:t>
            </w:r>
          </w:p>
        </w:tc>
      </w:tr>
      <w:tr w:rsidR="00966640" w:rsidRPr="00966640" w14:paraId="17B4020C" w14:textId="77777777" w:rsidTr="00966640">
        <w:tc>
          <w:tcPr>
            <w:tcW w:w="2335" w:type="dxa"/>
          </w:tcPr>
          <w:p w14:paraId="5A37E65B" w14:textId="77777777" w:rsidR="00966640" w:rsidRPr="00966640" w:rsidRDefault="00966640" w:rsidP="00966640">
            <w:pPr>
              <w:pStyle w:val="TableText0"/>
            </w:pPr>
            <w:r w:rsidRPr="00966640">
              <w:t>SDEC07A</w:t>
            </w:r>
          </w:p>
        </w:tc>
        <w:tc>
          <w:tcPr>
            <w:tcW w:w="7110" w:type="dxa"/>
            <w:vAlign w:val="center"/>
          </w:tcPr>
          <w:p w14:paraId="2D8D1038" w14:textId="77777777" w:rsidR="00966640" w:rsidRPr="00966640" w:rsidRDefault="00966640" w:rsidP="00966640">
            <w:pPr>
              <w:pStyle w:val="TableText0"/>
            </w:pPr>
            <w:r w:rsidRPr="00966640">
              <w:t>ALB/SAT - VISTA SCHEDULING RPCs modified for patch SD*5.3*679</w:t>
            </w:r>
          </w:p>
        </w:tc>
      </w:tr>
      <w:tr w:rsidR="00966640" w:rsidRPr="00966640" w14:paraId="463879BF" w14:textId="77777777" w:rsidTr="00966640">
        <w:tc>
          <w:tcPr>
            <w:tcW w:w="2335" w:type="dxa"/>
          </w:tcPr>
          <w:p w14:paraId="6FBF47B2" w14:textId="77777777" w:rsidR="00966640" w:rsidRPr="00966640" w:rsidRDefault="00966640" w:rsidP="00966640">
            <w:pPr>
              <w:pStyle w:val="TableText0"/>
            </w:pPr>
            <w:r w:rsidRPr="00966640">
              <w:t>SDEC07B</w:t>
            </w:r>
          </w:p>
        </w:tc>
        <w:tc>
          <w:tcPr>
            <w:tcW w:w="7110" w:type="dxa"/>
            <w:vAlign w:val="center"/>
          </w:tcPr>
          <w:p w14:paraId="182E607E" w14:textId="77777777" w:rsidR="00966640" w:rsidRPr="00966640" w:rsidRDefault="00966640" w:rsidP="00966640">
            <w:pPr>
              <w:pStyle w:val="TableText0"/>
            </w:pPr>
            <w:r w:rsidRPr="00966640">
              <w:t>ALB/SAT - VISTA SCHEDULING RPCs</w:t>
            </w:r>
          </w:p>
        </w:tc>
      </w:tr>
      <w:tr w:rsidR="00966640" w:rsidRPr="00966640" w14:paraId="3A845217" w14:textId="77777777" w:rsidTr="00966640">
        <w:tc>
          <w:tcPr>
            <w:tcW w:w="2335" w:type="dxa"/>
          </w:tcPr>
          <w:p w14:paraId="7FA36229" w14:textId="77777777" w:rsidR="00966640" w:rsidRPr="00966640" w:rsidRDefault="00966640" w:rsidP="00966640">
            <w:pPr>
              <w:pStyle w:val="TableText0"/>
            </w:pPr>
            <w:r w:rsidRPr="00966640">
              <w:t>SDEC08</w:t>
            </w:r>
          </w:p>
        </w:tc>
        <w:tc>
          <w:tcPr>
            <w:tcW w:w="7110" w:type="dxa"/>
            <w:vAlign w:val="center"/>
          </w:tcPr>
          <w:p w14:paraId="39F9AD90" w14:textId="77777777" w:rsidR="00966640" w:rsidRPr="00966640" w:rsidRDefault="00966640" w:rsidP="00966640">
            <w:pPr>
              <w:pStyle w:val="TableText0"/>
            </w:pPr>
            <w:r w:rsidRPr="00966640">
              <w:t>ALB/SAT - VISTA SCHEDULING RPCs</w:t>
            </w:r>
          </w:p>
        </w:tc>
      </w:tr>
      <w:tr w:rsidR="00966640" w:rsidRPr="00966640" w14:paraId="2D03D4F8" w14:textId="77777777" w:rsidTr="00966640">
        <w:tc>
          <w:tcPr>
            <w:tcW w:w="2335" w:type="dxa"/>
          </w:tcPr>
          <w:p w14:paraId="014E21F6" w14:textId="77777777" w:rsidR="00966640" w:rsidRPr="00966640" w:rsidRDefault="00966640" w:rsidP="00966640">
            <w:pPr>
              <w:pStyle w:val="TableText0"/>
            </w:pPr>
            <w:r w:rsidRPr="00966640">
              <w:t>SDEC09</w:t>
            </w:r>
          </w:p>
        </w:tc>
        <w:tc>
          <w:tcPr>
            <w:tcW w:w="7110" w:type="dxa"/>
            <w:vAlign w:val="center"/>
          </w:tcPr>
          <w:p w14:paraId="2D799988" w14:textId="77777777" w:rsidR="00966640" w:rsidRPr="00966640" w:rsidRDefault="00966640" w:rsidP="00966640">
            <w:pPr>
              <w:pStyle w:val="TableText0"/>
            </w:pPr>
            <w:r w:rsidRPr="00966640">
              <w:t>ALB/SAT - VISTA SCHEDULING RPCs modified for patch SD*5.3*679</w:t>
            </w:r>
          </w:p>
        </w:tc>
      </w:tr>
      <w:tr w:rsidR="00966640" w:rsidRPr="00966640" w14:paraId="38DEBFD3" w14:textId="77777777" w:rsidTr="00966640">
        <w:tc>
          <w:tcPr>
            <w:tcW w:w="2335" w:type="dxa"/>
          </w:tcPr>
          <w:p w14:paraId="070DF5EB" w14:textId="77777777" w:rsidR="00966640" w:rsidRPr="00966640" w:rsidRDefault="00966640" w:rsidP="00966640">
            <w:pPr>
              <w:pStyle w:val="TableText0"/>
            </w:pPr>
            <w:r w:rsidRPr="00966640">
              <w:t>SDEC12</w:t>
            </w:r>
          </w:p>
        </w:tc>
        <w:tc>
          <w:tcPr>
            <w:tcW w:w="7110" w:type="dxa"/>
            <w:vAlign w:val="center"/>
          </w:tcPr>
          <w:p w14:paraId="3D9FDC99" w14:textId="77777777" w:rsidR="00966640" w:rsidRPr="00966640" w:rsidRDefault="00966640" w:rsidP="00966640">
            <w:pPr>
              <w:pStyle w:val="TableText0"/>
            </w:pPr>
            <w:r w:rsidRPr="00966640">
              <w:t>ALB/SAT - VISTA SCHEDULING RPCs</w:t>
            </w:r>
          </w:p>
        </w:tc>
      </w:tr>
      <w:tr w:rsidR="00966640" w:rsidRPr="00966640" w14:paraId="79B02B36" w14:textId="77777777" w:rsidTr="00966640">
        <w:tc>
          <w:tcPr>
            <w:tcW w:w="2335" w:type="dxa"/>
          </w:tcPr>
          <w:p w14:paraId="5471C28A" w14:textId="77777777" w:rsidR="00966640" w:rsidRPr="00966640" w:rsidRDefault="00966640" w:rsidP="00966640">
            <w:pPr>
              <w:pStyle w:val="TableText0"/>
            </w:pPr>
            <w:r w:rsidRPr="00966640">
              <w:t>SDEC13</w:t>
            </w:r>
          </w:p>
        </w:tc>
        <w:tc>
          <w:tcPr>
            <w:tcW w:w="7110" w:type="dxa"/>
            <w:vAlign w:val="center"/>
          </w:tcPr>
          <w:p w14:paraId="2B410D83" w14:textId="77777777" w:rsidR="00966640" w:rsidRPr="00966640" w:rsidRDefault="00966640" w:rsidP="00966640">
            <w:pPr>
              <w:pStyle w:val="TableText0"/>
            </w:pPr>
            <w:r w:rsidRPr="00966640">
              <w:t>ALB/SAT - VISTA SCHEDULING RPCs</w:t>
            </w:r>
          </w:p>
        </w:tc>
      </w:tr>
      <w:tr w:rsidR="00966640" w:rsidRPr="00966640" w14:paraId="289688C1" w14:textId="77777777" w:rsidTr="00966640">
        <w:tc>
          <w:tcPr>
            <w:tcW w:w="2335" w:type="dxa"/>
          </w:tcPr>
          <w:p w14:paraId="7676A189" w14:textId="77777777" w:rsidR="00966640" w:rsidRPr="00966640" w:rsidRDefault="00966640" w:rsidP="00966640">
            <w:pPr>
              <w:pStyle w:val="TableText0"/>
            </w:pPr>
            <w:r w:rsidRPr="00966640">
              <w:t>SDEC14</w:t>
            </w:r>
          </w:p>
        </w:tc>
        <w:tc>
          <w:tcPr>
            <w:tcW w:w="7110" w:type="dxa"/>
            <w:vAlign w:val="center"/>
          </w:tcPr>
          <w:p w14:paraId="40200CC4" w14:textId="77777777" w:rsidR="00966640" w:rsidRPr="00966640" w:rsidRDefault="00966640" w:rsidP="00966640">
            <w:pPr>
              <w:pStyle w:val="TableText0"/>
            </w:pPr>
            <w:r w:rsidRPr="00966640">
              <w:t>ALB/SAT - VISTA SCHEDULING RPCs</w:t>
            </w:r>
          </w:p>
        </w:tc>
      </w:tr>
      <w:tr w:rsidR="00966640" w:rsidRPr="00966640" w14:paraId="04BC5B91" w14:textId="77777777" w:rsidTr="00966640">
        <w:tc>
          <w:tcPr>
            <w:tcW w:w="2335" w:type="dxa"/>
          </w:tcPr>
          <w:p w14:paraId="32092DE1" w14:textId="77777777" w:rsidR="00966640" w:rsidRPr="00966640" w:rsidRDefault="00966640" w:rsidP="00966640">
            <w:pPr>
              <w:pStyle w:val="TableText0"/>
            </w:pPr>
            <w:r w:rsidRPr="00966640">
              <w:t>SDEC15</w:t>
            </w:r>
          </w:p>
        </w:tc>
        <w:tc>
          <w:tcPr>
            <w:tcW w:w="7110" w:type="dxa"/>
            <w:vAlign w:val="center"/>
          </w:tcPr>
          <w:p w14:paraId="2531DB72" w14:textId="77777777" w:rsidR="00966640" w:rsidRPr="00966640" w:rsidRDefault="00966640" w:rsidP="00966640">
            <w:pPr>
              <w:pStyle w:val="TableText0"/>
            </w:pPr>
            <w:r w:rsidRPr="00966640">
              <w:t>ALB/SAT - VISTA SCHEDULING RPCs</w:t>
            </w:r>
          </w:p>
        </w:tc>
      </w:tr>
      <w:tr w:rsidR="00966640" w:rsidRPr="00966640" w14:paraId="550C6CFD" w14:textId="77777777" w:rsidTr="00966640">
        <w:tc>
          <w:tcPr>
            <w:tcW w:w="2335" w:type="dxa"/>
          </w:tcPr>
          <w:p w14:paraId="4911712A" w14:textId="77777777" w:rsidR="00966640" w:rsidRPr="00966640" w:rsidRDefault="00966640" w:rsidP="00966640">
            <w:pPr>
              <w:pStyle w:val="TableText0"/>
            </w:pPr>
            <w:r w:rsidRPr="00966640">
              <w:t>SDEC16</w:t>
            </w:r>
          </w:p>
        </w:tc>
        <w:tc>
          <w:tcPr>
            <w:tcW w:w="7110" w:type="dxa"/>
            <w:vAlign w:val="center"/>
          </w:tcPr>
          <w:p w14:paraId="3D2F2788" w14:textId="77777777" w:rsidR="00966640" w:rsidRPr="00966640" w:rsidRDefault="00966640" w:rsidP="00966640">
            <w:pPr>
              <w:pStyle w:val="TableText0"/>
            </w:pPr>
            <w:r w:rsidRPr="00966640">
              <w:t>ALB/SAT - VISTA SCHEDULING RPCs</w:t>
            </w:r>
          </w:p>
        </w:tc>
      </w:tr>
      <w:tr w:rsidR="00966640" w:rsidRPr="00966640" w14:paraId="120DA515" w14:textId="77777777" w:rsidTr="00966640">
        <w:tc>
          <w:tcPr>
            <w:tcW w:w="2335" w:type="dxa"/>
          </w:tcPr>
          <w:p w14:paraId="58BE04EB" w14:textId="77777777" w:rsidR="00966640" w:rsidRPr="00966640" w:rsidRDefault="00966640" w:rsidP="00966640">
            <w:pPr>
              <w:pStyle w:val="TableText0"/>
            </w:pPr>
            <w:r w:rsidRPr="00966640">
              <w:t>SDEC17</w:t>
            </w:r>
          </w:p>
        </w:tc>
        <w:tc>
          <w:tcPr>
            <w:tcW w:w="7110" w:type="dxa"/>
            <w:vAlign w:val="center"/>
          </w:tcPr>
          <w:p w14:paraId="0CCF9180" w14:textId="77777777" w:rsidR="00966640" w:rsidRPr="00966640" w:rsidRDefault="00966640" w:rsidP="00966640">
            <w:pPr>
              <w:pStyle w:val="TableText0"/>
            </w:pPr>
            <w:r w:rsidRPr="00966640">
              <w:t>ALB/SAT - VISTA SCHEDULING RPCs</w:t>
            </w:r>
          </w:p>
        </w:tc>
      </w:tr>
      <w:tr w:rsidR="00966640" w:rsidRPr="00966640" w14:paraId="2522C24D" w14:textId="77777777" w:rsidTr="00966640">
        <w:tc>
          <w:tcPr>
            <w:tcW w:w="2335" w:type="dxa"/>
          </w:tcPr>
          <w:p w14:paraId="3082D858" w14:textId="77777777" w:rsidR="00966640" w:rsidRPr="00966640" w:rsidRDefault="00966640" w:rsidP="00966640">
            <w:pPr>
              <w:pStyle w:val="TableText0"/>
            </w:pPr>
            <w:r w:rsidRPr="00966640">
              <w:t>SDEC18</w:t>
            </w:r>
          </w:p>
        </w:tc>
        <w:tc>
          <w:tcPr>
            <w:tcW w:w="7110" w:type="dxa"/>
            <w:vAlign w:val="center"/>
          </w:tcPr>
          <w:p w14:paraId="26B266E9" w14:textId="77777777" w:rsidR="00966640" w:rsidRPr="00966640" w:rsidRDefault="00966640" w:rsidP="00966640">
            <w:pPr>
              <w:pStyle w:val="TableText0"/>
            </w:pPr>
            <w:r w:rsidRPr="00966640">
              <w:t>ALB/SAT - VISTA SCHEDULING RPCs</w:t>
            </w:r>
          </w:p>
        </w:tc>
      </w:tr>
      <w:tr w:rsidR="00966640" w:rsidRPr="00966640" w14:paraId="481C8C39" w14:textId="77777777" w:rsidTr="00966640">
        <w:tc>
          <w:tcPr>
            <w:tcW w:w="2335" w:type="dxa"/>
          </w:tcPr>
          <w:p w14:paraId="4184CCA7" w14:textId="77777777" w:rsidR="00966640" w:rsidRPr="00966640" w:rsidRDefault="00966640" w:rsidP="00966640">
            <w:pPr>
              <w:pStyle w:val="TableText0"/>
            </w:pPr>
            <w:r w:rsidRPr="00966640">
              <w:t>SDEC19</w:t>
            </w:r>
          </w:p>
        </w:tc>
        <w:tc>
          <w:tcPr>
            <w:tcW w:w="7110" w:type="dxa"/>
            <w:vAlign w:val="center"/>
          </w:tcPr>
          <w:p w14:paraId="1EAC03DA" w14:textId="77777777" w:rsidR="00966640" w:rsidRPr="00966640" w:rsidRDefault="00966640" w:rsidP="00966640">
            <w:pPr>
              <w:pStyle w:val="TableText0"/>
            </w:pPr>
            <w:r w:rsidRPr="00966640">
              <w:t>ALB/SAT - VISTA SCHEDULING RPCs</w:t>
            </w:r>
          </w:p>
        </w:tc>
      </w:tr>
      <w:tr w:rsidR="00966640" w:rsidRPr="00966640" w14:paraId="682834FD" w14:textId="77777777" w:rsidTr="00966640">
        <w:tc>
          <w:tcPr>
            <w:tcW w:w="2335" w:type="dxa"/>
          </w:tcPr>
          <w:p w14:paraId="0A3C523C" w14:textId="77777777" w:rsidR="00966640" w:rsidRPr="00966640" w:rsidRDefault="00966640" w:rsidP="00966640">
            <w:pPr>
              <w:pStyle w:val="TableText0"/>
            </w:pPr>
            <w:r w:rsidRPr="00966640">
              <w:lastRenderedPageBreak/>
              <w:t>SDEC20</w:t>
            </w:r>
          </w:p>
        </w:tc>
        <w:tc>
          <w:tcPr>
            <w:tcW w:w="7110" w:type="dxa"/>
            <w:vAlign w:val="center"/>
          </w:tcPr>
          <w:p w14:paraId="472B6E03" w14:textId="77777777" w:rsidR="00966640" w:rsidRPr="00966640" w:rsidRDefault="00966640" w:rsidP="00966640">
            <w:pPr>
              <w:pStyle w:val="TableText0"/>
            </w:pPr>
            <w:r w:rsidRPr="00966640">
              <w:t>ALB/SAT - VISTA SCHEDULING RPCs</w:t>
            </w:r>
          </w:p>
        </w:tc>
      </w:tr>
      <w:tr w:rsidR="00966640" w:rsidRPr="00966640" w14:paraId="3FF83489" w14:textId="77777777" w:rsidTr="00966640">
        <w:tc>
          <w:tcPr>
            <w:tcW w:w="2335" w:type="dxa"/>
          </w:tcPr>
          <w:p w14:paraId="6985CE2F" w14:textId="77777777" w:rsidR="00966640" w:rsidRPr="00966640" w:rsidRDefault="00966640" w:rsidP="00966640">
            <w:pPr>
              <w:pStyle w:val="TableText0"/>
            </w:pPr>
            <w:r w:rsidRPr="00966640">
              <w:t>SDEC21</w:t>
            </w:r>
          </w:p>
        </w:tc>
        <w:tc>
          <w:tcPr>
            <w:tcW w:w="7110" w:type="dxa"/>
            <w:vAlign w:val="center"/>
          </w:tcPr>
          <w:p w14:paraId="4D43E014" w14:textId="77777777" w:rsidR="00966640" w:rsidRPr="00966640" w:rsidRDefault="00966640" w:rsidP="00966640">
            <w:pPr>
              <w:pStyle w:val="TableText0"/>
            </w:pPr>
            <w:r w:rsidRPr="00966640">
              <w:t>ALB/SAT - VISTA SCHEDULING RPCs</w:t>
            </w:r>
          </w:p>
        </w:tc>
      </w:tr>
      <w:tr w:rsidR="00966640" w:rsidRPr="00966640" w14:paraId="0EB554C3" w14:textId="77777777" w:rsidTr="00966640">
        <w:tc>
          <w:tcPr>
            <w:tcW w:w="2335" w:type="dxa"/>
          </w:tcPr>
          <w:p w14:paraId="30043A5F" w14:textId="77777777" w:rsidR="00966640" w:rsidRPr="00966640" w:rsidRDefault="00966640" w:rsidP="00966640">
            <w:pPr>
              <w:pStyle w:val="TableText0"/>
            </w:pPr>
            <w:r w:rsidRPr="00966640">
              <w:t>SDEC22</w:t>
            </w:r>
          </w:p>
        </w:tc>
        <w:tc>
          <w:tcPr>
            <w:tcW w:w="7110" w:type="dxa"/>
            <w:vAlign w:val="center"/>
          </w:tcPr>
          <w:p w14:paraId="2D4016BE" w14:textId="77777777" w:rsidR="00966640" w:rsidRPr="00966640" w:rsidRDefault="00966640" w:rsidP="00966640">
            <w:pPr>
              <w:pStyle w:val="TableText0"/>
            </w:pPr>
            <w:r w:rsidRPr="00966640">
              <w:t>ALB/SAT - VISTA SCHEDULING RPCs</w:t>
            </w:r>
          </w:p>
        </w:tc>
      </w:tr>
      <w:tr w:rsidR="00966640" w:rsidRPr="00966640" w14:paraId="748BC275" w14:textId="77777777" w:rsidTr="00966640">
        <w:tc>
          <w:tcPr>
            <w:tcW w:w="2335" w:type="dxa"/>
          </w:tcPr>
          <w:p w14:paraId="5D81793B" w14:textId="77777777" w:rsidR="00966640" w:rsidRPr="00966640" w:rsidRDefault="00966640" w:rsidP="00966640">
            <w:pPr>
              <w:pStyle w:val="TableText0"/>
            </w:pPr>
            <w:r w:rsidRPr="00966640">
              <w:t>SDEC23</w:t>
            </w:r>
          </w:p>
        </w:tc>
        <w:tc>
          <w:tcPr>
            <w:tcW w:w="7110" w:type="dxa"/>
            <w:vAlign w:val="center"/>
          </w:tcPr>
          <w:p w14:paraId="4B14B5B5" w14:textId="77777777" w:rsidR="00966640" w:rsidRPr="00966640" w:rsidRDefault="00966640" w:rsidP="00966640">
            <w:pPr>
              <w:pStyle w:val="TableText0"/>
            </w:pPr>
            <w:r w:rsidRPr="00966640">
              <w:t>ALB/SAT - VISTA SCHEDULING RPCs</w:t>
            </w:r>
          </w:p>
        </w:tc>
      </w:tr>
      <w:tr w:rsidR="00966640" w:rsidRPr="00966640" w14:paraId="0C4665BC" w14:textId="77777777" w:rsidTr="00966640">
        <w:tc>
          <w:tcPr>
            <w:tcW w:w="2335" w:type="dxa"/>
          </w:tcPr>
          <w:p w14:paraId="30AFFD50" w14:textId="77777777" w:rsidR="00966640" w:rsidRPr="00966640" w:rsidRDefault="00966640" w:rsidP="00966640">
            <w:pPr>
              <w:pStyle w:val="TableText0"/>
            </w:pPr>
            <w:r w:rsidRPr="00966640">
              <w:t>SDEC24</w:t>
            </w:r>
          </w:p>
        </w:tc>
        <w:tc>
          <w:tcPr>
            <w:tcW w:w="7110" w:type="dxa"/>
            <w:vAlign w:val="center"/>
          </w:tcPr>
          <w:p w14:paraId="6A95B4CF" w14:textId="77777777" w:rsidR="00966640" w:rsidRPr="00966640" w:rsidRDefault="00966640" w:rsidP="00966640">
            <w:pPr>
              <w:pStyle w:val="TableText0"/>
            </w:pPr>
            <w:r w:rsidRPr="00966640">
              <w:t>ALB/SAT - VISTA SCHEDULING RPCs</w:t>
            </w:r>
          </w:p>
        </w:tc>
      </w:tr>
      <w:tr w:rsidR="00966640" w:rsidRPr="00966640" w14:paraId="282F68AE" w14:textId="77777777" w:rsidTr="00966640">
        <w:tc>
          <w:tcPr>
            <w:tcW w:w="2335" w:type="dxa"/>
          </w:tcPr>
          <w:p w14:paraId="03B98C6E" w14:textId="77777777" w:rsidR="00966640" w:rsidRPr="00966640" w:rsidRDefault="00966640" w:rsidP="00966640">
            <w:pPr>
              <w:pStyle w:val="TableText0"/>
            </w:pPr>
            <w:r w:rsidRPr="00966640">
              <w:t>SDEC25</w:t>
            </w:r>
          </w:p>
        </w:tc>
        <w:tc>
          <w:tcPr>
            <w:tcW w:w="7110" w:type="dxa"/>
            <w:vAlign w:val="center"/>
          </w:tcPr>
          <w:p w14:paraId="004D151B" w14:textId="77777777" w:rsidR="00966640" w:rsidRPr="00966640" w:rsidRDefault="00966640" w:rsidP="00966640">
            <w:pPr>
              <w:pStyle w:val="TableText0"/>
            </w:pPr>
            <w:r w:rsidRPr="00966640">
              <w:t>ALB/SAT - VISTA SCHEDULING RPCs</w:t>
            </w:r>
          </w:p>
        </w:tc>
      </w:tr>
      <w:tr w:rsidR="00966640" w:rsidRPr="00966640" w14:paraId="5E0922E7" w14:textId="77777777" w:rsidTr="00966640">
        <w:tc>
          <w:tcPr>
            <w:tcW w:w="2335" w:type="dxa"/>
          </w:tcPr>
          <w:p w14:paraId="3DCF93B5" w14:textId="77777777" w:rsidR="00966640" w:rsidRPr="00966640" w:rsidRDefault="00966640" w:rsidP="00966640">
            <w:pPr>
              <w:pStyle w:val="TableText0"/>
            </w:pPr>
            <w:r w:rsidRPr="00966640">
              <w:t>SDEC25A</w:t>
            </w:r>
          </w:p>
        </w:tc>
        <w:tc>
          <w:tcPr>
            <w:tcW w:w="7110" w:type="dxa"/>
            <w:vAlign w:val="center"/>
          </w:tcPr>
          <w:p w14:paraId="5F626D54" w14:textId="77777777" w:rsidR="00966640" w:rsidRPr="00966640" w:rsidRDefault="00966640" w:rsidP="00966640">
            <w:pPr>
              <w:pStyle w:val="TableText0"/>
            </w:pPr>
            <w:r w:rsidRPr="00966640">
              <w:t>ALB/SAT - VISTA SCHEDULING RPCs</w:t>
            </w:r>
          </w:p>
        </w:tc>
      </w:tr>
      <w:tr w:rsidR="00966640" w:rsidRPr="00966640" w14:paraId="1A515786" w14:textId="77777777" w:rsidTr="00966640">
        <w:tc>
          <w:tcPr>
            <w:tcW w:w="2335" w:type="dxa"/>
          </w:tcPr>
          <w:p w14:paraId="1F8CEDA2" w14:textId="77777777" w:rsidR="00966640" w:rsidRPr="00966640" w:rsidRDefault="00966640" w:rsidP="00966640">
            <w:pPr>
              <w:pStyle w:val="TableText0"/>
            </w:pPr>
            <w:r w:rsidRPr="00966640">
              <w:t>SDEC25B</w:t>
            </w:r>
          </w:p>
        </w:tc>
        <w:tc>
          <w:tcPr>
            <w:tcW w:w="7110" w:type="dxa"/>
            <w:vAlign w:val="center"/>
          </w:tcPr>
          <w:p w14:paraId="7C852109" w14:textId="77777777" w:rsidR="00966640" w:rsidRPr="00966640" w:rsidRDefault="00966640" w:rsidP="00966640">
            <w:pPr>
              <w:pStyle w:val="TableText0"/>
            </w:pPr>
            <w:r w:rsidRPr="00966640">
              <w:t>ALB/SAT - VISTA SCHEDULING RPCs</w:t>
            </w:r>
          </w:p>
        </w:tc>
      </w:tr>
      <w:tr w:rsidR="00966640" w:rsidRPr="00966640" w14:paraId="738040B1" w14:textId="77777777" w:rsidTr="00966640">
        <w:tc>
          <w:tcPr>
            <w:tcW w:w="2335" w:type="dxa"/>
          </w:tcPr>
          <w:p w14:paraId="3D976FE5" w14:textId="77777777" w:rsidR="00966640" w:rsidRPr="00966640" w:rsidRDefault="00966640" w:rsidP="00966640">
            <w:pPr>
              <w:pStyle w:val="TableText0"/>
            </w:pPr>
            <w:r w:rsidRPr="00966640">
              <w:t>SDEC26</w:t>
            </w:r>
          </w:p>
        </w:tc>
        <w:tc>
          <w:tcPr>
            <w:tcW w:w="7110" w:type="dxa"/>
            <w:vAlign w:val="center"/>
          </w:tcPr>
          <w:p w14:paraId="75AC7137" w14:textId="77777777" w:rsidR="00966640" w:rsidRPr="00966640" w:rsidRDefault="00966640" w:rsidP="00966640">
            <w:pPr>
              <w:pStyle w:val="TableText0"/>
            </w:pPr>
            <w:r w:rsidRPr="00966640">
              <w:t>ALB/SAT - VISTA SCHEDULING RPCs</w:t>
            </w:r>
          </w:p>
        </w:tc>
      </w:tr>
      <w:tr w:rsidR="00966640" w:rsidRPr="00966640" w14:paraId="1EB5D8E5" w14:textId="77777777" w:rsidTr="00966640">
        <w:tc>
          <w:tcPr>
            <w:tcW w:w="2335" w:type="dxa"/>
          </w:tcPr>
          <w:p w14:paraId="1A3EADEE" w14:textId="77777777" w:rsidR="00966640" w:rsidRPr="00966640" w:rsidRDefault="00966640" w:rsidP="00966640">
            <w:pPr>
              <w:pStyle w:val="TableText0"/>
            </w:pPr>
            <w:r w:rsidRPr="00966640">
              <w:t>SDEC27</w:t>
            </w:r>
          </w:p>
        </w:tc>
        <w:tc>
          <w:tcPr>
            <w:tcW w:w="7110" w:type="dxa"/>
          </w:tcPr>
          <w:p w14:paraId="71A33F07" w14:textId="77777777" w:rsidR="00966640" w:rsidRPr="00966640" w:rsidRDefault="00966640" w:rsidP="00966640">
            <w:pPr>
              <w:pStyle w:val="TableText0"/>
            </w:pPr>
            <w:r w:rsidRPr="00966640">
              <w:t>ALB/SAT - VISTA SCHEDULING RPCs</w:t>
            </w:r>
          </w:p>
        </w:tc>
      </w:tr>
      <w:tr w:rsidR="00966640" w:rsidRPr="00966640" w14:paraId="10166845" w14:textId="77777777" w:rsidTr="00966640">
        <w:tc>
          <w:tcPr>
            <w:tcW w:w="2335" w:type="dxa"/>
          </w:tcPr>
          <w:p w14:paraId="414E8BA7" w14:textId="77777777" w:rsidR="00966640" w:rsidRPr="00966640" w:rsidRDefault="00966640" w:rsidP="00966640">
            <w:pPr>
              <w:pStyle w:val="TableText0"/>
            </w:pPr>
            <w:r w:rsidRPr="00966640">
              <w:t>SDEC28</w:t>
            </w:r>
          </w:p>
        </w:tc>
        <w:tc>
          <w:tcPr>
            <w:tcW w:w="7110" w:type="dxa"/>
            <w:vAlign w:val="center"/>
          </w:tcPr>
          <w:p w14:paraId="7D5063ED" w14:textId="77777777" w:rsidR="00966640" w:rsidRPr="00966640" w:rsidRDefault="00966640" w:rsidP="00966640">
            <w:pPr>
              <w:pStyle w:val="TableText0"/>
            </w:pPr>
            <w:r w:rsidRPr="00966640">
              <w:t>ALB/SAT - VISTA SCHEDULING RPCs modified for patch SD*5.3*679</w:t>
            </w:r>
          </w:p>
        </w:tc>
      </w:tr>
      <w:tr w:rsidR="00966640" w:rsidRPr="00966640" w14:paraId="1BF7A27F" w14:textId="77777777" w:rsidTr="00966640">
        <w:tc>
          <w:tcPr>
            <w:tcW w:w="2335" w:type="dxa"/>
          </w:tcPr>
          <w:p w14:paraId="46AAEB91" w14:textId="77777777" w:rsidR="00966640" w:rsidRPr="00966640" w:rsidRDefault="00966640" w:rsidP="00966640">
            <w:pPr>
              <w:pStyle w:val="TableText0"/>
            </w:pPr>
            <w:r w:rsidRPr="00966640">
              <w:t>SDEC29</w:t>
            </w:r>
          </w:p>
        </w:tc>
        <w:tc>
          <w:tcPr>
            <w:tcW w:w="7110" w:type="dxa"/>
            <w:vAlign w:val="center"/>
          </w:tcPr>
          <w:p w14:paraId="261C04FA" w14:textId="77777777" w:rsidR="00966640" w:rsidRPr="00966640" w:rsidRDefault="00966640" w:rsidP="00966640">
            <w:pPr>
              <w:pStyle w:val="TableText0"/>
            </w:pPr>
            <w:r w:rsidRPr="00966640">
              <w:t>ALB/SAT - VISTA SCHEDULING RPCs</w:t>
            </w:r>
          </w:p>
        </w:tc>
      </w:tr>
      <w:tr w:rsidR="00966640" w:rsidRPr="00966640" w14:paraId="17043E71" w14:textId="77777777" w:rsidTr="00966640">
        <w:tc>
          <w:tcPr>
            <w:tcW w:w="2335" w:type="dxa"/>
          </w:tcPr>
          <w:p w14:paraId="0621940B" w14:textId="77777777" w:rsidR="00966640" w:rsidRPr="00966640" w:rsidRDefault="00966640" w:rsidP="00966640">
            <w:pPr>
              <w:pStyle w:val="TableText0"/>
            </w:pPr>
            <w:r w:rsidRPr="00966640">
              <w:t>SDEC30</w:t>
            </w:r>
          </w:p>
        </w:tc>
        <w:tc>
          <w:tcPr>
            <w:tcW w:w="7110" w:type="dxa"/>
            <w:vAlign w:val="center"/>
          </w:tcPr>
          <w:p w14:paraId="51391C6C" w14:textId="77777777" w:rsidR="00966640" w:rsidRPr="00966640" w:rsidRDefault="00966640" w:rsidP="00966640">
            <w:pPr>
              <w:pStyle w:val="TableText0"/>
            </w:pPr>
            <w:r w:rsidRPr="00966640">
              <w:t>ALB/SAT - VISTA SCHEDULING RPCs</w:t>
            </w:r>
          </w:p>
        </w:tc>
      </w:tr>
      <w:tr w:rsidR="00966640" w:rsidRPr="00966640" w14:paraId="51A54651" w14:textId="77777777" w:rsidTr="00966640">
        <w:tc>
          <w:tcPr>
            <w:tcW w:w="2335" w:type="dxa"/>
          </w:tcPr>
          <w:p w14:paraId="18DC3B69" w14:textId="77777777" w:rsidR="00966640" w:rsidRPr="00966640" w:rsidRDefault="00966640" w:rsidP="00966640">
            <w:pPr>
              <w:pStyle w:val="TableText0"/>
            </w:pPr>
            <w:r w:rsidRPr="00966640">
              <w:t>SDEC31</w:t>
            </w:r>
          </w:p>
        </w:tc>
        <w:tc>
          <w:tcPr>
            <w:tcW w:w="7110" w:type="dxa"/>
            <w:vAlign w:val="center"/>
          </w:tcPr>
          <w:p w14:paraId="53DFF420" w14:textId="77777777" w:rsidR="00966640" w:rsidRPr="00966640" w:rsidRDefault="00966640" w:rsidP="00966640">
            <w:pPr>
              <w:pStyle w:val="TableText0"/>
            </w:pPr>
            <w:r w:rsidRPr="00966640">
              <w:t>ALB/SAT - VISTA SCHEDULING RPCs</w:t>
            </w:r>
          </w:p>
        </w:tc>
      </w:tr>
      <w:tr w:rsidR="00966640" w:rsidRPr="00966640" w14:paraId="265C7A69" w14:textId="77777777" w:rsidTr="00966640">
        <w:tc>
          <w:tcPr>
            <w:tcW w:w="2335" w:type="dxa"/>
          </w:tcPr>
          <w:p w14:paraId="4C877155" w14:textId="77777777" w:rsidR="00966640" w:rsidRPr="00966640" w:rsidRDefault="00966640" w:rsidP="00966640">
            <w:pPr>
              <w:pStyle w:val="TableText0"/>
            </w:pPr>
            <w:r w:rsidRPr="00966640">
              <w:t>SDEC32</w:t>
            </w:r>
          </w:p>
        </w:tc>
        <w:tc>
          <w:tcPr>
            <w:tcW w:w="7110" w:type="dxa"/>
          </w:tcPr>
          <w:p w14:paraId="0313B6E7" w14:textId="77777777" w:rsidR="00966640" w:rsidRPr="00966640" w:rsidRDefault="00966640" w:rsidP="00966640">
            <w:pPr>
              <w:pStyle w:val="TableText0"/>
            </w:pPr>
            <w:r w:rsidRPr="00966640">
              <w:t>ALB/SAT - VISTA SCHEDULING RPCs modified for patch SD*5.3*679</w:t>
            </w:r>
          </w:p>
        </w:tc>
      </w:tr>
      <w:tr w:rsidR="00966640" w:rsidRPr="00966640" w14:paraId="4185D6AD" w14:textId="77777777" w:rsidTr="00966640">
        <w:tc>
          <w:tcPr>
            <w:tcW w:w="2335" w:type="dxa"/>
          </w:tcPr>
          <w:p w14:paraId="44D0D45B" w14:textId="77777777" w:rsidR="00966640" w:rsidRPr="00966640" w:rsidRDefault="00966640" w:rsidP="00966640">
            <w:pPr>
              <w:pStyle w:val="TableText0"/>
            </w:pPr>
            <w:r w:rsidRPr="00966640">
              <w:t>SDEC33</w:t>
            </w:r>
          </w:p>
        </w:tc>
        <w:tc>
          <w:tcPr>
            <w:tcW w:w="7110" w:type="dxa"/>
          </w:tcPr>
          <w:p w14:paraId="1A6F791C" w14:textId="77777777" w:rsidR="00966640" w:rsidRPr="00966640" w:rsidRDefault="00966640" w:rsidP="00966640">
            <w:pPr>
              <w:pStyle w:val="TableText0"/>
            </w:pPr>
            <w:r w:rsidRPr="00966640">
              <w:t>ALB/SAT - VISTA SCHEDULING RPCs</w:t>
            </w:r>
          </w:p>
        </w:tc>
      </w:tr>
      <w:tr w:rsidR="00966640" w:rsidRPr="00966640" w14:paraId="00A1961A" w14:textId="77777777" w:rsidTr="00966640">
        <w:tc>
          <w:tcPr>
            <w:tcW w:w="2335" w:type="dxa"/>
          </w:tcPr>
          <w:p w14:paraId="46898AD5" w14:textId="77777777" w:rsidR="00966640" w:rsidRPr="00966640" w:rsidRDefault="00966640" w:rsidP="00966640">
            <w:pPr>
              <w:pStyle w:val="TableText0"/>
            </w:pPr>
            <w:r w:rsidRPr="00966640">
              <w:t>SDEC34</w:t>
            </w:r>
          </w:p>
        </w:tc>
        <w:tc>
          <w:tcPr>
            <w:tcW w:w="7110" w:type="dxa"/>
          </w:tcPr>
          <w:p w14:paraId="259FDB02" w14:textId="77777777" w:rsidR="00966640" w:rsidRPr="00966640" w:rsidRDefault="00966640" w:rsidP="00966640">
            <w:pPr>
              <w:pStyle w:val="TableText0"/>
            </w:pPr>
            <w:r w:rsidRPr="00966640">
              <w:t>ALB/SAT - VISTA SCHEDULING RPCs</w:t>
            </w:r>
          </w:p>
        </w:tc>
      </w:tr>
      <w:tr w:rsidR="00966640" w:rsidRPr="00966640" w14:paraId="387E85BC" w14:textId="77777777" w:rsidTr="00966640">
        <w:tc>
          <w:tcPr>
            <w:tcW w:w="2335" w:type="dxa"/>
          </w:tcPr>
          <w:p w14:paraId="520803AA" w14:textId="77777777" w:rsidR="00966640" w:rsidRPr="00966640" w:rsidRDefault="00966640" w:rsidP="00966640">
            <w:pPr>
              <w:pStyle w:val="TableText0"/>
            </w:pPr>
            <w:r w:rsidRPr="00966640">
              <w:t>SDEC35</w:t>
            </w:r>
          </w:p>
        </w:tc>
        <w:tc>
          <w:tcPr>
            <w:tcW w:w="7110" w:type="dxa"/>
          </w:tcPr>
          <w:p w14:paraId="18816EA6" w14:textId="77777777" w:rsidR="00966640" w:rsidRPr="00966640" w:rsidRDefault="00966640" w:rsidP="00966640">
            <w:pPr>
              <w:pStyle w:val="TableText0"/>
            </w:pPr>
            <w:r w:rsidRPr="00966640">
              <w:t>ALB/SAT - VISTA SCHEDULING RPCs</w:t>
            </w:r>
          </w:p>
        </w:tc>
      </w:tr>
      <w:tr w:rsidR="00966640" w:rsidRPr="00966640" w14:paraId="0A094190" w14:textId="77777777" w:rsidTr="00966640">
        <w:tc>
          <w:tcPr>
            <w:tcW w:w="2335" w:type="dxa"/>
          </w:tcPr>
          <w:p w14:paraId="68DD564F" w14:textId="77777777" w:rsidR="00966640" w:rsidRPr="00966640" w:rsidRDefault="00966640" w:rsidP="00966640">
            <w:pPr>
              <w:pStyle w:val="TableText0"/>
            </w:pPr>
            <w:r w:rsidRPr="00966640">
              <w:t>SDEC36</w:t>
            </w:r>
          </w:p>
        </w:tc>
        <w:tc>
          <w:tcPr>
            <w:tcW w:w="7110" w:type="dxa"/>
          </w:tcPr>
          <w:p w14:paraId="0E450CD0" w14:textId="77777777" w:rsidR="00966640" w:rsidRPr="00966640" w:rsidRDefault="00966640" w:rsidP="00966640">
            <w:pPr>
              <w:pStyle w:val="TableText0"/>
            </w:pPr>
            <w:r w:rsidRPr="00966640">
              <w:t>ALB/SAT - VISTA SCHEDULING RPCs</w:t>
            </w:r>
          </w:p>
        </w:tc>
      </w:tr>
      <w:tr w:rsidR="00966640" w:rsidRPr="00966640" w14:paraId="7EA8746F" w14:textId="77777777" w:rsidTr="00966640">
        <w:tc>
          <w:tcPr>
            <w:tcW w:w="2335" w:type="dxa"/>
          </w:tcPr>
          <w:p w14:paraId="2024D50E" w14:textId="77777777" w:rsidR="00966640" w:rsidRPr="00966640" w:rsidRDefault="00966640" w:rsidP="00966640">
            <w:pPr>
              <w:pStyle w:val="TableText0"/>
            </w:pPr>
            <w:r w:rsidRPr="00966640">
              <w:t>SDEC37</w:t>
            </w:r>
          </w:p>
        </w:tc>
        <w:tc>
          <w:tcPr>
            <w:tcW w:w="7110" w:type="dxa"/>
          </w:tcPr>
          <w:p w14:paraId="400E4637" w14:textId="77777777" w:rsidR="00966640" w:rsidRPr="00966640" w:rsidRDefault="00966640" w:rsidP="00966640">
            <w:pPr>
              <w:pStyle w:val="TableText0"/>
            </w:pPr>
            <w:r w:rsidRPr="00966640">
              <w:t>ALB/SAT - VISTA SCHEDULING RPCs</w:t>
            </w:r>
          </w:p>
        </w:tc>
      </w:tr>
      <w:tr w:rsidR="00966640" w:rsidRPr="00966640" w14:paraId="1EF6F967" w14:textId="77777777" w:rsidTr="00966640">
        <w:tc>
          <w:tcPr>
            <w:tcW w:w="2335" w:type="dxa"/>
          </w:tcPr>
          <w:p w14:paraId="1F87B8F8" w14:textId="77777777" w:rsidR="00966640" w:rsidRPr="00966640" w:rsidRDefault="00966640" w:rsidP="00966640">
            <w:pPr>
              <w:pStyle w:val="TableText0"/>
            </w:pPr>
            <w:r w:rsidRPr="00966640">
              <w:t>SDEC38</w:t>
            </w:r>
          </w:p>
        </w:tc>
        <w:tc>
          <w:tcPr>
            <w:tcW w:w="7110" w:type="dxa"/>
          </w:tcPr>
          <w:p w14:paraId="34CFB246" w14:textId="77777777" w:rsidR="00966640" w:rsidRPr="00966640" w:rsidRDefault="00966640" w:rsidP="00966640">
            <w:pPr>
              <w:pStyle w:val="TableText0"/>
            </w:pPr>
            <w:r w:rsidRPr="00966640">
              <w:t>ALB/SAT - VISTA SCHEDULING RPCs</w:t>
            </w:r>
          </w:p>
        </w:tc>
      </w:tr>
      <w:tr w:rsidR="00966640" w:rsidRPr="00966640" w14:paraId="579044A8" w14:textId="77777777" w:rsidTr="00966640">
        <w:tc>
          <w:tcPr>
            <w:tcW w:w="2335" w:type="dxa"/>
          </w:tcPr>
          <w:p w14:paraId="03CAB352" w14:textId="77777777" w:rsidR="00966640" w:rsidRPr="00966640" w:rsidRDefault="00966640" w:rsidP="00966640">
            <w:pPr>
              <w:pStyle w:val="TableText0"/>
            </w:pPr>
            <w:r w:rsidRPr="00966640">
              <w:t>SDEC40</w:t>
            </w:r>
          </w:p>
        </w:tc>
        <w:tc>
          <w:tcPr>
            <w:tcW w:w="7110" w:type="dxa"/>
          </w:tcPr>
          <w:p w14:paraId="124E0E88" w14:textId="77777777" w:rsidR="00966640" w:rsidRPr="00966640" w:rsidRDefault="00966640" w:rsidP="00966640">
            <w:pPr>
              <w:pStyle w:val="TableText0"/>
            </w:pPr>
            <w:r w:rsidRPr="00966640">
              <w:t>ALB/SAT - VISTA SCHEDULING RPCs</w:t>
            </w:r>
          </w:p>
        </w:tc>
      </w:tr>
      <w:tr w:rsidR="00966640" w:rsidRPr="00966640" w14:paraId="0C5067C5" w14:textId="77777777" w:rsidTr="00966640">
        <w:tc>
          <w:tcPr>
            <w:tcW w:w="2335" w:type="dxa"/>
          </w:tcPr>
          <w:p w14:paraId="54A6C549" w14:textId="77777777" w:rsidR="00966640" w:rsidRPr="00966640" w:rsidRDefault="00966640" w:rsidP="00966640">
            <w:pPr>
              <w:pStyle w:val="TableText0"/>
            </w:pPr>
            <w:r w:rsidRPr="00966640">
              <w:t>SDEC44</w:t>
            </w:r>
          </w:p>
        </w:tc>
        <w:tc>
          <w:tcPr>
            <w:tcW w:w="7110" w:type="dxa"/>
          </w:tcPr>
          <w:p w14:paraId="1CEB5CB6" w14:textId="77777777" w:rsidR="00966640" w:rsidRPr="00966640" w:rsidRDefault="00966640" w:rsidP="00966640">
            <w:pPr>
              <w:pStyle w:val="TableText0"/>
            </w:pPr>
            <w:r w:rsidRPr="00966640">
              <w:t>ALB/SAT - VISTA SCHEDULING RPCs</w:t>
            </w:r>
          </w:p>
        </w:tc>
      </w:tr>
      <w:tr w:rsidR="00966640" w:rsidRPr="00966640" w14:paraId="1F0B0D74" w14:textId="77777777" w:rsidTr="00966640">
        <w:tc>
          <w:tcPr>
            <w:tcW w:w="2335" w:type="dxa"/>
          </w:tcPr>
          <w:p w14:paraId="03A9A625" w14:textId="77777777" w:rsidR="00966640" w:rsidRPr="00966640" w:rsidRDefault="00966640" w:rsidP="00966640">
            <w:pPr>
              <w:pStyle w:val="TableText0"/>
            </w:pPr>
            <w:r w:rsidRPr="00966640">
              <w:t>SDEC45</w:t>
            </w:r>
          </w:p>
        </w:tc>
        <w:tc>
          <w:tcPr>
            <w:tcW w:w="7110" w:type="dxa"/>
          </w:tcPr>
          <w:p w14:paraId="1E57880D" w14:textId="77777777" w:rsidR="00966640" w:rsidRPr="00966640" w:rsidRDefault="00966640" w:rsidP="00966640">
            <w:pPr>
              <w:pStyle w:val="TableText0"/>
            </w:pPr>
            <w:r w:rsidRPr="00966640">
              <w:t>ALB/SAT - VISTA SCHEDULING RPCs</w:t>
            </w:r>
          </w:p>
        </w:tc>
      </w:tr>
      <w:tr w:rsidR="00966640" w:rsidRPr="00966640" w14:paraId="0B8A3892" w14:textId="77777777" w:rsidTr="00966640">
        <w:tc>
          <w:tcPr>
            <w:tcW w:w="2335" w:type="dxa"/>
          </w:tcPr>
          <w:p w14:paraId="060FCD7F" w14:textId="77777777" w:rsidR="00966640" w:rsidRPr="00966640" w:rsidRDefault="00966640" w:rsidP="00966640">
            <w:pPr>
              <w:pStyle w:val="TableText0"/>
            </w:pPr>
            <w:r w:rsidRPr="00966640">
              <w:t>SDEC46</w:t>
            </w:r>
          </w:p>
        </w:tc>
        <w:tc>
          <w:tcPr>
            <w:tcW w:w="7110" w:type="dxa"/>
          </w:tcPr>
          <w:p w14:paraId="274B3703" w14:textId="77777777" w:rsidR="00966640" w:rsidRPr="00966640" w:rsidRDefault="00966640" w:rsidP="00966640">
            <w:pPr>
              <w:pStyle w:val="TableText0"/>
            </w:pPr>
            <w:r w:rsidRPr="00966640">
              <w:t>ALB/SAT - VISTA SCHEDULING RPCs</w:t>
            </w:r>
          </w:p>
        </w:tc>
      </w:tr>
      <w:tr w:rsidR="00966640" w:rsidRPr="00966640" w14:paraId="652059AE" w14:textId="77777777" w:rsidTr="00966640">
        <w:tc>
          <w:tcPr>
            <w:tcW w:w="2335" w:type="dxa"/>
          </w:tcPr>
          <w:p w14:paraId="50A901A5" w14:textId="77777777" w:rsidR="00966640" w:rsidRPr="00966640" w:rsidRDefault="00966640" w:rsidP="00966640">
            <w:pPr>
              <w:pStyle w:val="TableText0"/>
            </w:pPr>
            <w:r w:rsidRPr="00966640">
              <w:t>SDEC47</w:t>
            </w:r>
          </w:p>
        </w:tc>
        <w:tc>
          <w:tcPr>
            <w:tcW w:w="7110" w:type="dxa"/>
          </w:tcPr>
          <w:p w14:paraId="7EB0F127" w14:textId="77777777" w:rsidR="00966640" w:rsidRPr="00966640" w:rsidRDefault="00966640" w:rsidP="00966640">
            <w:pPr>
              <w:pStyle w:val="TableText0"/>
            </w:pPr>
            <w:r w:rsidRPr="00966640">
              <w:t>ALB/SAT - VISTA SCHEDULING RPCs</w:t>
            </w:r>
          </w:p>
        </w:tc>
      </w:tr>
      <w:tr w:rsidR="00966640" w:rsidRPr="00966640" w14:paraId="0C13F8B8" w14:textId="77777777" w:rsidTr="00966640">
        <w:tc>
          <w:tcPr>
            <w:tcW w:w="2335" w:type="dxa"/>
          </w:tcPr>
          <w:p w14:paraId="251D536F" w14:textId="77777777" w:rsidR="00966640" w:rsidRPr="00966640" w:rsidRDefault="00966640" w:rsidP="00966640">
            <w:pPr>
              <w:pStyle w:val="TableText0"/>
            </w:pPr>
            <w:r w:rsidRPr="00966640">
              <w:t>SDEC48</w:t>
            </w:r>
          </w:p>
        </w:tc>
        <w:tc>
          <w:tcPr>
            <w:tcW w:w="7110" w:type="dxa"/>
          </w:tcPr>
          <w:p w14:paraId="7116A063" w14:textId="77777777" w:rsidR="00966640" w:rsidRPr="00966640" w:rsidRDefault="00966640" w:rsidP="00966640">
            <w:pPr>
              <w:pStyle w:val="TableText0"/>
            </w:pPr>
            <w:r w:rsidRPr="00966640">
              <w:t>ALB/SAT - VISTA SCHEDULING RPCs</w:t>
            </w:r>
          </w:p>
        </w:tc>
      </w:tr>
      <w:tr w:rsidR="00966640" w:rsidRPr="00966640" w14:paraId="72BCB339" w14:textId="77777777" w:rsidTr="00966640">
        <w:tc>
          <w:tcPr>
            <w:tcW w:w="2335" w:type="dxa"/>
          </w:tcPr>
          <w:p w14:paraId="75395CF8" w14:textId="77777777" w:rsidR="00966640" w:rsidRPr="00966640" w:rsidRDefault="00966640" w:rsidP="00966640">
            <w:pPr>
              <w:pStyle w:val="TableText0"/>
            </w:pPr>
            <w:r w:rsidRPr="00966640">
              <w:t>SDEC49</w:t>
            </w:r>
          </w:p>
        </w:tc>
        <w:tc>
          <w:tcPr>
            <w:tcW w:w="7110" w:type="dxa"/>
          </w:tcPr>
          <w:p w14:paraId="34B083CA" w14:textId="77777777" w:rsidR="00966640" w:rsidRPr="00966640" w:rsidRDefault="00966640" w:rsidP="00966640">
            <w:pPr>
              <w:pStyle w:val="TableText0"/>
            </w:pPr>
            <w:r w:rsidRPr="00966640">
              <w:t>ALB/SAT - VISTA SCHEDULING RPCs</w:t>
            </w:r>
          </w:p>
        </w:tc>
      </w:tr>
      <w:tr w:rsidR="00966640" w:rsidRPr="00966640" w14:paraId="5B4D8A58" w14:textId="77777777" w:rsidTr="00966640">
        <w:tc>
          <w:tcPr>
            <w:tcW w:w="2335" w:type="dxa"/>
          </w:tcPr>
          <w:p w14:paraId="4C347F8D" w14:textId="77777777" w:rsidR="00966640" w:rsidRPr="00966640" w:rsidRDefault="00966640" w:rsidP="00966640">
            <w:pPr>
              <w:pStyle w:val="TableText0"/>
            </w:pPr>
            <w:r w:rsidRPr="00966640">
              <w:t>SDEC50</w:t>
            </w:r>
          </w:p>
        </w:tc>
        <w:tc>
          <w:tcPr>
            <w:tcW w:w="7110" w:type="dxa"/>
          </w:tcPr>
          <w:p w14:paraId="150E2927" w14:textId="77777777" w:rsidR="00966640" w:rsidRPr="00966640" w:rsidRDefault="00966640" w:rsidP="00966640">
            <w:pPr>
              <w:pStyle w:val="TableText0"/>
            </w:pPr>
            <w:r w:rsidRPr="00966640">
              <w:t>ALB/SAT - VISTA SCHEDULING RPCs</w:t>
            </w:r>
          </w:p>
        </w:tc>
      </w:tr>
      <w:tr w:rsidR="00966640" w:rsidRPr="00966640" w14:paraId="1DEFCC60" w14:textId="77777777" w:rsidTr="00966640">
        <w:tc>
          <w:tcPr>
            <w:tcW w:w="2335" w:type="dxa"/>
          </w:tcPr>
          <w:p w14:paraId="48C12F41" w14:textId="77777777" w:rsidR="00966640" w:rsidRPr="00966640" w:rsidRDefault="00966640" w:rsidP="00966640">
            <w:pPr>
              <w:pStyle w:val="TableText0"/>
            </w:pPr>
            <w:r w:rsidRPr="00966640">
              <w:t>SDEC51</w:t>
            </w:r>
          </w:p>
        </w:tc>
        <w:tc>
          <w:tcPr>
            <w:tcW w:w="7110" w:type="dxa"/>
          </w:tcPr>
          <w:p w14:paraId="363EAFEC" w14:textId="77777777" w:rsidR="00966640" w:rsidRPr="00966640" w:rsidRDefault="00966640" w:rsidP="00966640">
            <w:pPr>
              <w:pStyle w:val="TableText0"/>
            </w:pPr>
            <w:r w:rsidRPr="00966640">
              <w:t>ALB/SAT - VISTA SCHEDULING RPCs</w:t>
            </w:r>
          </w:p>
        </w:tc>
      </w:tr>
      <w:tr w:rsidR="00966640" w:rsidRPr="00966640" w14:paraId="6C6F8D56" w14:textId="77777777" w:rsidTr="00966640">
        <w:tc>
          <w:tcPr>
            <w:tcW w:w="2335" w:type="dxa"/>
          </w:tcPr>
          <w:p w14:paraId="138037F9" w14:textId="77777777" w:rsidR="00966640" w:rsidRPr="00966640" w:rsidRDefault="00966640" w:rsidP="00966640">
            <w:pPr>
              <w:pStyle w:val="TableText0"/>
            </w:pPr>
            <w:r w:rsidRPr="00966640">
              <w:t>SDEC51A</w:t>
            </w:r>
          </w:p>
        </w:tc>
        <w:tc>
          <w:tcPr>
            <w:tcW w:w="7110" w:type="dxa"/>
          </w:tcPr>
          <w:p w14:paraId="38F00EAB" w14:textId="77777777" w:rsidR="00966640" w:rsidRPr="00966640" w:rsidRDefault="00966640" w:rsidP="00966640">
            <w:pPr>
              <w:pStyle w:val="TableText0"/>
            </w:pPr>
            <w:r w:rsidRPr="00966640">
              <w:t>ALB/SAT – VISTA SCHEDULING RPCs</w:t>
            </w:r>
          </w:p>
        </w:tc>
      </w:tr>
      <w:tr w:rsidR="00966640" w:rsidRPr="00966640" w14:paraId="5929242D" w14:textId="77777777" w:rsidTr="00966640">
        <w:tc>
          <w:tcPr>
            <w:tcW w:w="2335" w:type="dxa"/>
          </w:tcPr>
          <w:p w14:paraId="0E8E0692" w14:textId="77777777" w:rsidR="00966640" w:rsidRPr="00966640" w:rsidRDefault="00966640" w:rsidP="00966640">
            <w:pPr>
              <w:pStyle w:val="TableText0"/>
            </w:pPr>
            <w:r w:rsidRPr="00966640">
              <w:t>SDEC52</w:t>
            </w:r>
          </w:p>
        </w:tc>
        <w:tc>
          <w:tcPr>
            <w:tcW w:w="7110" w:type="dxa"/>
          </w:tcPr>
          <w:p w14:paraId="799EB8EC" w14:textId="77777777" w:rsidR="00966640" w:rsidRPr="00966640" w:rsidRDefault="00966640" w:rsidP="00966640">
            <w:pPr>
              <w:pStyle w:val="TableText0"/>
            </w:pPr>
            <w:r w:rsidRPr="00966640">
              <w:t>ALB/SAT - VISTA SCHEDULING RPCs</w:t>
            </w:r>
          </w:p>
        </w:tc>
      </w:tr>
      <w:tr w:rsidR="00966640" w:rsidRPr="00966640" w14:paraId="49D55D03" w14:textId="77777777" w:rsidTr="00966640">
        <w:tc>
          <w:tcPr>
            <w:tcW w:w="2335" w:type="dxa"/>
          </w:tcPr>
          <w:p w14:paraId="1A5DC8A9" w14:textId="77777777" w:rsidR="00966640" w:rsidRPr="00966640" w:rsidRDefault="00966640" w:rsidP="00966640">
            <w:pPr>
              <w:pStyle w:val="TableText0"/>
            </w:pPr>
            <w:r w:rsidRPr="00966640">
              <w:t>SDEC52A</w:t>
            </w:r>
          </w:p>
        </w:tc>
        <w:tc>
          <w:tcPr>
            <w:tcW w:w="7110" w:type="dxa"/>
          </w:tcPr>
          <w:p w14:paraId="1AE7CDF8" w14:textId="77777777" w:rsidR="00966640" w:rsidRPr="00966640" w:rsidRDefault="00966640" w:rsidP="00966640">
            <w:pPr>
              <w:pStyle w:val="TableText0"/>
            </w:pPr>
            <w:r w:rsidRPr="00966640">
              <w:t>ALB/SAT - VISTA SCHEDULING RPCs</w:t>
            </w:r>
          </w:p>
        </w:tc>
      </w:tr>
      <w:tr w:rsidR="00966640" w:rsidRPr="00966640" w14:paraId="40F2EDE4" w14:textId="77777777" w:rsidTr="00966640">
        <w:tc>
          <w:tcPr>
            <w:tcW w:w="2335" w:type="dxa"/>
          </w:tcPr>
          <w:p w14:paraId="195E2597" w14:textId="77777777" w:rsidR="00966640" w:rsidRPr="00966640" w:rsidRDefault="00966640" w:rsidP="00966640">
            <w:pPr>
              <w:pStyle w:val="TableText0"/>
            </w:pPr>
            <w:r w:rsidRPr="00966640">
              <w:t>SDEC52B</w:t>
            </w:r>
          </w:p>
        </w:tc>
        <w:tc>
          <w:tcPr>
            <w:tcW w:w="7110" w:type="dxa"/>
          </w:tcPr>
          <w:p w14:paraId="4BD4E21A" w14:textId="77777777" w:rsidR="00966640" w:rsidRPr="00966640" w:rsidRDefault="00966640" w:rsidP="00966640">
            <w:pPr>
              <w:pStyle w:val="TableText0"/>
            </w:pPr>
            <w:r w:rsidRPr="00966640">
              <w:t>ALB/SAT - VISTA SCHEDULING RPCs</w:t>
            </w:r>
          </w:p>
        </w:tc>
      </w:tr>
      <w:tr w:rsidR="00966640" w:rsidRPr="00966640" w14:paraId="62D1A9C9" w14:textId="77777777" w:rsidTr="00966640">
        <w:tc>
          <w:tcPr>
            <w:tcW w:w="2335" w:type="dxa"/>
          </w:tcPr>
          <w:p w14:paraId="429D13A0" w14:textId="77777777" w:rsidR="00966640" w:rsidRPr="00966640" w:rsidRDefault="00966640" w:rsidP="00966640">
            <w:pPr>
              <w:pStyle w:val="TableText0"/>
            </w:pPr>
            <w:r w:rsidRPr="00966640">
              <w:t>SDEC53</w:t>
            </w:r>
          </w:p>
        </w:tc>
        <w:tc>
          <w:tcPr>
            <w:tcW w:w="7110" w:type="dxa"/>
          </w:tcPr>
          <w:p w14:paraId="1F06CC20" w14:textId="77777777" w:rsidR="00966640" w:rsidRPr="00966640" w:rsidRDefault="00966640" w:rsidP="00966640">
            <w:pPr>
              <w:pStyle w:val="TableText0"/>
            </w:pPr>
            <w:r w:rsidRPr="00966640">
              <w:t>ALB/SAT - VISTA SCHEDULING RPCs modified for patch SD*5.3*679</w:t>
            </w:r>
          </w:p>
        </w:tc>
      </w:tr>
      <w:tr w:rsidR="00966640" w:rsidRPr="00966640" w14:paraId="1A4CFADA" w14:textId="77777777" w:rsidTr="00966640">
        <w:tc>
          <w:tcPr>
            <w:tcW w:w="2335" w:type="dxa"/>
          </w:tcPr>
          <w:p w14:paraId="206B6CC6" w14:textId="77777777" w:rsidR="00966640" w:rsidRPr="00966640" w:rsidRDefault="00966640" w:rsidP="00966640">
            <w:pPr>
              <w:pStyle w:val="TableText0"/>
            </w:pPr>
            <w:r w:rsidRPr="00966640">
              <w:lastRenderedPageBreak/>
              <w:t>SDEC54</w:t>
            </w:r>
          </w:p>
        </w:tc>
        <w:tc>
          <w:tcPr>
            <w:tcW w:w="7110" w:type="dxa"/>
          </w:tcPr>
          <w:p w14:paraId="543898DB" w14:textId="77777777" w:rsidR="00966640" w:rsidRPr="00966640" w:rsidRDefault="00966640" w:rsidP="00966640">
            <w:pPr>
              <w:pStyle w:val="TableText0"/>
            </w:pPr>
            <w:r w:rsidRPr="00966640">
              <w:t>ALB/SAT - VISTA SCHEDULING RPCs</w:t>
            </w:r>
          </w:p>
        </w:tc>
      </w:tr>
      <w:tr w:rsidR="00966640" w:rsidRPr="00966640" w14:paraId="28B56C0F" w14:textId="77777777" w:rsidTr="00966640">
        <w:tc>
          <w:tcPr>
            <w:tcW w:w="2335" w:type="dxa"/>
          </w:tcPr>
          <w:p w14:paraId="16404940" w14:textId="77777777" w:rsidR="00966640" w:rsidRPr="00966640" w:rsidRDefault="00966640" w:rsidP="00966640">
            <w:pPr>
              <w:pStyle w:val="TableText0"/>
            </w:pPr>
            <w:r w:rsidRPr="00966640">
              <w:t>SDEC54A</w:t>
            </w:r>
          </w:p>
        </w:tc>
        <w:tc>
          <w:tcPr>
            <w:tcW w:w="7110" w:type="dxa"/>
          </w:tcPr>
          <w:p w14:paraId="3B46DDBD" w14:textId="77777777" w:rsidR="00966640" w:rsidRPr="00966640" w:rsidRDefault="00966640" w:rsidP="00966640">
            <w:pPr>
              <w:pStyle w:val="TableText0"/>
            </w:pPr>
            <w:r w:rsidRPr="00966640">
              <w:t>ALB/SAT - VISTA SCHEDULING RPCs</w:t>
            </w:r>
          </w:p>
        </w:tc>
      </w:tr>
      <w:tr w:rsidR="00966640" w:rsidRPr="00966640" w14:paraId="1E750D8E" w14:textId="77777777" w:rsidTr="00966640">
        <w:tc>
          <w:tcPr>
            <w:tcW w:w="2335" w:type="dxa"/>
          </w:tcPr>
          <w:p w14:paraId="52FF5177" w14:textId="77777777" w:rsidR="00966640" w:rsidRPr="00966640" w:rsidRDefault="00966640" w:rsidP="00966640">
            <w:pPr>
              <w:pStyle w:val="TableText0"/>
            </w:pPr>
            <w:r w:rsidRPr="00966640">
              <w:t>SDEC55</w:t>
            </w:r>
          </w:p>
        </w:tc>
        <w:tc>
          <w:tcPr>
            <w:tcW w:w="7110" w:type="dxa"/>
          </w:tcPr>
          <w:p w14:paraId="27E53027" w14:textId="77777777" w:rsidR="00966640" w:rsidRPr="00966640" w:rsidRDefault="00966640" w:rsidP="00966640">
            <w:pPr>
              <w:pStyle w:val="TableText0"/>
            </w:pPr>
            <w:r w:rsidRPr="00966640">
              <w:t>ALB/SAT - VISTA SCHEDULING RPCs</w:t>
            </w:r>
          </w:p>
        </w:tc>
      </w:tr>
      <w:tr w:rsidR="00966640" w:rsidRPr="00966640" w14:paraId="0C4CEE4A" w14:textId="77777777" w:rsidTr="00966640">
        <w:tc>
          <w:tcPr>
            <w:tcW w:w="2335" w:type="dxa"/>
          </w:tcPr>
          <w:p w14:paraId="0B95BBB5" w14:textId="77777777" w:rsidR="00966640" w:rsidRPr="00966640" w:rsidRDefault="00966640" w:rsidP="00966640">
            <w:pPr>
              <w:pStyle w:val="TableText0"/>
            </w:pPr>
            <w:r w:rsidRPr="00966640">
              <w:t>SDEC55A</w:t>
            </w:r>
          </w:p>
        </w:tc>
        <w:tc>
          <w:tcPr>
            <w:tcW w:w="7110" w:type="dxa"/>
          </w:tcPr>
          <w:p w14:paraId="0A4ECE4C" w14:textId="77777777" w:rsidR="00966640" w:rsidRPr="00966640" w:rsidRDefault="00966640" w:rsidP="00966640">
            <w:pPr>
              <w:pStyle w:val="TableText0"/>
            </w:pPr>
            <w:r w:rsidRPr="00966640">
              <w:t>ALB/SAT - VISTA SCHEDULING RPCs</w:t>
            </w:r>
          </w:p>
        </w:tc>
      </w:tr>
      <w:tr w:rsidR="00966640" w:rsidRPr="00966640" w14:paraId="52CE1059" w14:textId="77777777" w:rsidTr="00966640">
        <w:tc>
          <w:tcPr>
            <w:tcW w:w="2335" w:type="dxa"/>
          </w:tcPr>
          <w:p w14:paraId="7E5E3497" w14:textId="77777777" w:rsidR="00966640" w:rsidRPr="00966640" w:rsidRDefault="00966640" w:rsidP="00966640">
            <w:pPr>
              <w:pStyle w:val="TableText0"/>
            </w:pPr>
            <w:r w:rsidRPr="00966640">
              <w:t>SDEC56</w:t>
            </w:r>
          </w:p>
        </w:tc>
        <w:tc>
          <w:tcPr>
            <w:tcW w:w="7110" w:type="dxa"/>
          </w:tcPr>
          <w:p w14:paraId="7F148F65" w14:textId="77777777" w:rsidR="00966640" w:rsidRPr="00966640" w:rsidRDefault="00966640" w:rsidP="00966640">
            <w:pPr>
              <w:pStyle w:val="TableText0"/>
            </w:pPr>
            <w:r w:rsidRPr="00966640">
              <w:t>ALB/SAT - VISTA SCHEDULING RPCs</w:t>
            </w:r>
          </w:p>
        </w:tc>
      </w:tr>
      <w:tr w:rsidR="00966640" w:rsidRPr="00966640" w14:paraId="3744CBF6" w14:textId="77777777" w:rsidTr="00966640">
        <w:tc>
          <w:tcPr>
            <w:tcW w:w="2335" w:type="dxa"/>
          </w:tcPr>
          <w:p w14:paraId="46560D82" w14:textId="77777777" w:rsidR="00966640" w:rsidRPr="00966640" w:rsidRDefault="00966640" w:rsidP="00966640">
            <w:pPr>
              <w:pStyle w:val="TableText0"/>
            </w:pPr>
            <w:r w:rsidRPr="00966640">
              <w:t>SDEC57</w:t>
            </w:r>
          </w:p>
        </w:tc>
        <w:tc>
          <w:tcPr>
            <w:tcW w:w="7110" w:type="dxa"/>
          </w:tcPr>
          <w:p w14:paraId="6E5112A2" w14:textId="77777777" w:rsidR="00966640" w:rsidRPr="00966640" w:rsidRDefault="00966640" w:rsidP="00966640">
            <w:pPr>
              <w:pStyle w:val="TableText0"/>
            </w:pPr>
            <w:r w:rsidRPr="00966640">
              <w:t>ALB/SAT - VISTA SCHEDULING RPCs</w:t>
            </w:r>
          </w:p>
        </w:tc>
      </w:tr>
      <w:tr w:rsidR="00966640" w:rsidRPr="00966640" w14:paraId="32635CFA" w14:textId="77777777" w:rsidTr="00966640">
        <w:tc>
          <w:tcPr>
            <w:tcW w:w="2335" w:type="dxa"/>
          </w:tcPr>
          <w:p w14:paraId="655160A0" w14:textId="77777777" w:rsidR="00966640" w:rsidRPr="00966640" w:rsidRDefault="00966640" w:rsidP="00966640">
            <w:pPr>
              <w:pStyle w:val="TableText0"/>
            </w:pPr>
            <w:r w:rsidRPr="00966640">
              <w:t>SDEC57A</w:t>
            </w:r>
          </w:p>
        </w:tc>
        <w:tc>
          <w:tcPr>
            <w:tcW w:w="7110" w:type="dxa"/>
          </w:tcPr>
          <w:p w14:paraId="7DF4C62B" w14:textId="77777777" w:rsidR="00966640" w:rsidRPr="00966640" w:rsidRDefault="00966640" w:rsidP="00966640">
            <w:pPr>
              <w:pStyle w:val="TableText0"/>
            </w:pPr>
            <w:r w:rsidRPr="00966640">
              <w:t>ALB/SAT - VISTA SCHEDULING RPCs</w:t>
            </w:r>
          </w:p>
        </w:tc>
      </w:tr>
      <w:tr w:rsidR="00966640" w:rsidRPr="00966640" w14:paraId="44D674E8" w14:textId="77777777" w:rsidTr="00966640">
        <w:tc>
          <w:tcPr>
            <w:tcW w:w="2335" w:type="dxa"/>
          </w:tcPr>
          <w:p w14:paraId="28F2B851" w14:textId="77777777" w:rsidR="00966640" w:rsidRPr="00966640" w:rsidRDefault="00966640" w:rsidP="00966640">
            <w:pPr>
              <w:pStyle w:val="TableText0"/>
            </w:pPr>
            <w:r w:rsidRPr="00966640">
              <w:t>SDEC658</w:t>
            </w:r>
          </w:p>
        </w:tc>
        <w:tc>
          <w:tcPr>
            <w:tcW w:w="7110" w:type="dxa"/>
          </w:tcPr>
          <w:p w14:paraId="0295B892" w14:textId="77777777" w:rsidR="00966640" w:rsidRPr="00966640" w:rsidRDefault="00966640" w:rsidP="00966640">
            <w:pPr>
              <w:pStyle w:val="TableText0"/>
            </w:pPr>
            <w:r w:rsidRPr="00966640">
              <w:t>ALB/SAT VISTA SCHEDULING PRE/POST</w:t>
            </w:r>
          </w:p>
        </w:tc>
      </w:tr>
      <w:tr w:rsidR="00966640" w:rsidRPr="00966640" w14:paraId="48C6092F" w14:textId="77777777" w:rsidTr="00966640">
        <w:tc>
          <w:tcPr>
            <w:tcW w:w="2335" w:type="dxa"/>
          </w:tcPr>
          <w:p w14:paraId="724FC724" w14:textId="77777777" w:rsidR="00966640" w:rsidRPr="00966640" w:rsidRDefault="00966640" w:rsidP="00966640">
            <w:pPr>
              <w:pStyle w:val="TableText0"/>
            </w:pPr>
            <w:r w:rsidRPr="00966640">
              <w:t>SDEC658A</w:t>
            </w:r>
          </w:p>
        </w:tc>
        <w:tc>
          <w:tcPr>
            <w:tcW w:w="7110" w:type="dxa"/>
          </w:tcPr>
          <w:p w14:paraId="79979F45" w14:textId="77777777" w:rsidR="00966640" w:rsidRPr="00966640" w:rsidRDefault="00966640" w:rsidP="00966640">
            <w:pPr>
              <w:pStyle w:val="TableText0"/>
            </w:pPr>
            <w:r w:rsidRPr="00966640">
              <w:t>ALB/SAT/JSM - VISTA SCHEDULING PRE/POST (CONTINUED)</w:t>
            </w:r>
          </w:p>
        </w:tc>
      </w:tr>
      <w:tr w:rsidR="00966640" w:rsidRPr="00966640" w14:paraId="67BFA2C1" w14:textId="77777777" w:rsidTr="00966640">
        <w:tc>
          <w:tcPr>
            <w:tcW w:w="2335" w:type="dxa"/>
          </w:tcPr>
          <w:p w14:paraId="705B384C" w14:textId="77777777" w:rsidR="00966640" w:rsidRPr="00966640" w:rsidRDefault="00966640" w:rsidP="00966640">
            <w:pPr>
              <w:pStyle w:val="TableText0"/>
            </w:pPr>
            <w:r w:rsidRPr="00966640">
              <w:t>SDEC658B</w:t>
            </w:r>
          </w:p>
        </w:tc>
        <w:tc>
          <w:tcPr>
            <w:tcW w:w="7110" w:type="dxa"/>
          </w:tcPr>
          <w:p w14:paraId="768BAED9" w14:textId="77777777" w:rsidR="00966640" w:rsidRPr="00966640" w:rsidRDefault="00966640" w:rsidP="00966640">
            <w:pPr>
              <w:pStyle w:val="TableText0"/>
            </w:pPr>
            <w:r w:rsidRPr="00966640">
              <w:t>ALB/SAT/JSM - VISTA SCHEDULING PRE/POST (CONTINUED)</w:t>
            </w:r>
          </w:p>
        </w:tc>
      </w:tr>
      <w:tr w:rsidR="00966640" w:rsidRPr="00966640" w14:paraId="7D26D2F8" w14:textId="77777777" w:rsidTr="00966640">
        <w:tc>
          <w:tcPr>
            <w:tcW w:w="2335" w:type="dxa"/>
          </w:tcPr>
          <w:p w14:paraId="3DD3C3EB" w14:textId="77777777" w:rsidR="00966640" w:rsidRPr="00966640" w:rsidRDefault="00966640" w:rsidP="00966640">
            <w:pPr>
              <w:pStyle w:val="TableText0"/>
            </w:pPr>
            <w:r w:rsidRPr="00966640">
              <w:t>SDECAUD</w:t>
            </w:r>
          </w:p>
        </w:tc>
        <w:tc>
          <w:tcPr>
            <w:tcW w:w="7110" w:type="dxa"/>
          </w:tcPr>
          <w:p w14:paraId="000FE73E" w14:textId="77777777" w:rsidR="00966640" w:rsidRPr="00966640" w:rsidRDefault="00966640" w:rsidP="00966640">
            <w:pPr>
              <w:pStyle w:val="TableText0"/>
            </w:pPr>
            <w:r w:rsidRPr="00966640">
              <w:t>ALB/WTC - VISTA SCHEDULING - Audit Statistics Compiler</w:t>
            </w:r>
          </w:p>
        </w:tc>
      </w:tr>
      <w:tr w:rsidR="00966640" w:rsidRPr="00966640" w14:paraId="71649530" w14:textId="77777777" w:rsidTr="00966640">
        <w:tc>
          <w:tcPr>
            <w:tcW w:w="2335" w:type="dxa"/>
          </w:tcPr>
          <w:p w14:paraId="55785CB2" w14:textId="77777777" w:rsidR="00966640" w:rsidRPr="00966640" w:rsidRDefault="00966640" w:rsidP="00966640">
            <w:pPr>
              <w:pStyle w:val="TableText0"/>
            </w:pPr>
            <w:r w:rsidRPr="00966640">
              <w:t>SDECALV</w:t>
            </w:r>
          </w:p>
        </w:tc>
        <w:tc>
          <w:tcPr>
            <w:tcW w:w="7110" w:type="dxa"/>
          </w:tcPr>
          <w:p w14:paraId="0588EFCF" w14:textId="77777777" w:rsidR="00966640" w:rsidRPr="00966640" w:rsidRDefault="00966640" w:rsidP="00966640">
            <w:pPr>
              <w:pStyle w:val="TableText0"/>
            </w:pPr>
            <w:r w:rsidRPr="00966640">
              <w:t>ALB/SAT - VISTA SCHEDULING RPCs</w:t>
            </w:r>
          </w:p>
        </w:tc>
      </w:tr>
      <w:tr w:rsidR="00966640" w:rsidRPr="00966640" w14:paraId="78B8C799" w14:textId="77777777" w:rsidTr="00966640">
        <w:tc>
          <w:tcPr>
            <w:tcW w:w="2335" w:type="dxa"/>
          </w:tcPr>
          <w:p w14:paraId="3ABC4D19" w14:textId="77777777" w:rsidR="00966640" w:rsidRPr="00966640" w:rsidRDefault="00966640" w:rsidP="00966640">
            <w:pPr>
              <w:pStyle w:val="TableText0"/>
            </w:pPr>
            <w:r w:rsidRPr="00966640">
              <w:t>SDECALV1</w:t>
            </w:r>
          </w:p>
        </w:tc>
        <w:tc>
          <w:tcPr>
            <w:tcW w:w="7110" w:type="dxa"/>
          </w:tcPr>
          <w:p w14:paraId="64E678E5" w14:textId="77777777" w:rsidR="00966640" w:rsidRPr="00966640" w:rsidRDefault="00966640" w:rsidP="00966640">
            <w:pPr>
              <w:pStyle w:val="TableText0"/>
            </w:pPr>
            <w:r w:rsidRPr="00966640">
              <w:t>ALB/SAT - VISTA SCHEDULING RPCs</w:t>
            </w:r>
          </w:p>
        </w:tc>
      </w:tr>
      <w:tr w:rsidR="00966640" w:rsidRPr="00966640" w14:paraId="72F146FE" w14:textId="77777777" w:rsidTr="00966640">
        <w:tc>
          <w:tcPr>
            <w:tcW w:w="2335" w:type="dxa"/>
          </w:tcPr>
          <w:p w14:paraId="63CE33B0" w14:textId="77777777" w:rsidR="00966640" w:rsidRPr="00966640" w:rsidRDefault="00966640" w:rsidP="00966640">
            <w:pPr>
              <w:pStyle w:val="TableText0"/>
            </w:pPr>
            <w:r w:rsidRPr="00966640">
              <w:t>SDECALVR</w:t>
            </w:r>
          </w:p>
        </w:tc>
        <w:tc>
          <w:tcPr>
            <w:tcW w:w="7110" w:type="dxa"/>
          </w:tcPr>
          <w:p w14:paraId="78A1D18F" w14:textId="77777777" w:rsidR="00966640" w:rsidRPr="00966640" w:rsidRDefault="00966640" w:rsidP="00966640">
            <w:pPr>
              <w:pStyle w:val="TableText0"/>
            </w:pPr>
            <w:r w:rsidRPr="00966640">
              <w:t>ALB/SAT - VISTA SCHEDULING RPCs</w:t>
            </w:r>
          </w:p>
        </w:tc>
      </w:tr>
      <w:tr w:rsidR="00966640" w:rsidRPr="00966640" w14:paraId="7E9EE877" w14:textId="77777777" w:rsidTr="00966640">
        <w:tc>
          <w:tcPr>
            <w:tcW w:w="2335" w:type="dxa"/>
          </w:tcPr>
          <w:p w14:paraId="2D3D7BC8" w14:textId="77777777" w:rsidR="00966640" w:rsidRPr="00966640" w:rsidRDefault="00966640" w:rsidP="00966640">
            <w:pPr>
              <w:pStyle w:val="TableText0"/>
            </w:pPr>
            <w:r w:rsidRPr="00966640">
              <w:t>SDECAPI</w:t>
            </w:r>
          </w:p>
        </w:tc>
        <w:tc>
          <w:tcPr>
            <w:tcW w:w="7110" w:type="dxa"/>
          </w:tcPr>
          <w:p w14:paraId="2AC264B9" w14:textId="77777777" w:rsidR="00966640" w:rsidRPr="00966640" w:rsidRDefault="00966640" w:rsidP="00966640">
            <w:pPr>
              <w:pStyle w:val="TableText0"/>
            </w:pPr>
            <w:r w:rsidRPr="00966640">
              <w:t>ALB/SAT - VISTA SCHEDULING RPCs</w:t>
            </w:r>
          </w:p>
        </w:tc>
      </w:tr>
      <w:tr w:rsidR="00966640" w:rsidRPr="00966640" w14:paraId="3159F28F" w14:textId="77777777" w:rsidTr="00966640">
        <w:tc>
          <w:tcPr>
            <w:tcW w:w="2335" w:type="dxa"/>
          </w:tcPr>
          <w:p w14:paraId="31492693" w14:textId="77777777" w:rsidR="00966640" w:rsidRPr="00966640" w:rsidRDefault="00966640" w:rsidP="00966640">
            <w:pPr>
              <w:pStyle w:val="TableText0"/>
            </w:pPr>
            <w:r w:rsidRPr="00966640">
              <w:t>SDECAPI4</w:t>
            </w:r>
          </w:p>
        </w:tc>
        <w:tc>
          <w:tcPr>
            <w:tcW w:w="7110" w:type="dxa"/>
          </w:tcPr>
          <w:p w14:paraId="5E59AD4B" w14:textId="77777777" w:rsidR="00966640" w:rsidRPr="00966640" w:rsidRDefault="00966640" w:rsidP="00966640">
            <w:pPr>
              <w:pStyle w:val="TableText0"/>
            </w:pPr>
            <w:r w:rsidRPr="00966640">
              <w:t>ALB/SAT - VISTA SCHEDULING RPCs</w:t>
            </w:r>
          </w:p>
        </w:tc>
      </w:tr>
      <w:tr w:rsidR="00966640" w:rsidRPr="00966640" w14:paraId="677872B8" w14:textId="77777777" w:rsidTr="00966640">
        <w:tc>
          <w:tcPr>
            <w:tcW w:w="2335" w:type="dxa"/>
          </w:tcPr>
          <w:p w14:paraId="62BB2965" w14:textId="77777777" w:rsidR="00966640" w:rsidRPr="00966640" w:rsidRDefault="00966640" w:rsidP="00966640">
            <w:pPr>
              <w:pStyle w:val="TableText0"/>
            </w:pPr>
            <w:r w:rsidRPr="00966640">
              <w:t>SDECDIQ1</w:t>
            </w:r>
          </w:p>
        </w:tc>
        <w:tc>
          <w:tcPr>
            <w:tcW w:w="7110" w:type="dxa"/>
          </w:tcPr>
          <w:p w14:paraId="412FF28A" w14:textId="77777777" w:rsidR="00966640" w:rsidRPr="00966640" w:rsidRDefault="00966640" w:rsidP="00966640">
            <w:pPr>
              <w:pStyle w:val="TableText0"/>
            </w:pPr>
            <w:r w:rsidRPr="00966640">
              <w:t>ALB/SAT - VISTA SCHEDULING RPCs</w:t>
            </w:r>
          </w:p>
        </w:tc>
      </w:tr>
      <w:tr w:rsidR="00966640" w:rsidRPr="00966640" w14:paraId="31C81F7E" w14:textId="77777777" w:rsidTr="00966640">
        <w:tc>
          <w:tcPr>
            <w:tcW w:w="2335" w:type="dxa"/>
          </w:tcPr>
          <w:p w14:paraId="12D5EDD7" w14:textId="77777777" w:rsidR="00966640" w:rsidRPr="00966640" w:rsidRDefault="00966640" w:rsidP="00966640">
            <w:pPr>
              <w:pStyle w:val="TableText0"/>
            </w:pPr>
            <w:r w:rsidRPr="00966640">
              <w:t>SDECAR</w:t>
            </w:r>
          </w:p>
        </w:tc>
        <w:tc>
          <w:tcPr>
            <w:tcW w:w="7110" w:type="dxa"/>
          </w:tcPr>
          <w:p w14:paraId="34120149" w14:textId="77777777" w:rsidR="00966640" w:rsidRPr="00966640" w:rsidRDefault="00966640" w:rsidP="00966640">
            <w:pPr>
              <w:pStyle w:val="TableText0"/>
            </w:pPr>
            <w:r w:rsidRPr="00966640">
              <w:t>ALB/SAT - VISTA SCHEDULING RPCs</w:t>
            </w:r>
          </w:p>
        </w:tc>
      </w:tr>
      <w:tr w:rsidR="00966640" w:rsidRPr="00966640" w14:paraId="145CFB1C" w14:textId="77777777" w:rsidTr="00966640">
        <w:tc>
          <w:tcPr>
            <w:tcW w:w="2335" w:type="dxa"/>
          </w:tcPr>
          <w:p w14:paraId="656CF3AC" w14:textId="77777777" w:rsidR="00966640" w:rsidRPr="00966640" w:rsidRDefault="00966640" w:rsidP="00966640">
            <w:pPr>
              <w:pStyle w:val="TableText0"/>
            </w:pPr>
            <w:r w:rsidRPr="00966640">
              <w:t>SDECAR1</w:t>
            </w:r>
          </w:p>
        </w:tc>
        <w:tc>
          <w:tcPr>
            <w:tcW w:w="7110" w:type="dxa"/>
          </w:tcPr>
          <w:p w14:paraId="1FCCF197" w14:textId="77777777" w:rsidR="00966640" w:rsidRPr="00966640" w:rsidRDefault="00966640" w:rsidP="00966640">
            <w:pPr>
              <w:pStyle w:val="TableText0"/>
            </w:pPr>
            <w:r w:rsidRPr="00966640">
              <w:t>ALB/SAT - VISTA SCHEDULING RPCs</w:t>
            </w:r>
          </w:p>
        </w:tc>
      </w:tr>
      <w:tr w:rsidR="00966640" w:rsidRPr="00966640" w14:paraId="6FA2D002" w14:textId="77777777" w:rsidTr="00966640">
        <w:tc>
          <w:tcPr>
            <w:tcW w:w="2335" w:type="dxa"/>
          </w:tcPr>
          <w:p w14:paraId="4E1A1F10" w14:textId="77777777" w:rsidR="00966640" w:rsidRPr="00966640" w:rsidRDefault="00966640" w:rsidP="00966640">
            <w:pPr>
              <w:pStyle w:val="TableText0"/>
            </w:pPr>
            <w:r w:rsidRPr="00966640">
              <w:t>SDECAR1A</w:t>
            </w:r>
          </w:p>
        </w:tc>
        <w:tc>
          <w:tcPr>
            <w:tcW w:w="7110" w:type="dxa"/>
          </w:tcPr>
          <w:p w14:paraId="5B268400" w14:textId="77777777" w:rsidR="00966640" w:rsidRPr="00966640" w:rsidRDefault="00966640" w:rsidP="00966640">
            <w:pPr>
              <w:pStyle w:val="TableText0"/>
            </w:pPr>
            <w:r w:rsidRPr="00966640">
              <w:t>ALB/SAT - VISTA SCHEDULING RPCs</w:t>
            </w:r>
          </w:p>
        </w:tc>
      </w:tr>
      <w:tr w:rsidR="00966640" w:rsidRPr="00966640" w14:paraId="51082E8D" w14:textId="77777777" w:rsidTr="00966640">
        <w:tc>
          <w:tcPr>
            <w:tcW w:w="2335" w:type="dxa"/>
          </w:tcPr>
          <w:p w14:paraId="5412DF07" w14:textId="77777777" w:rsidR="00966640" w:rsidRPr="00966640" w:rsidRDefault="00966640" w:rsidP="00966640">
            <w:pPr>
              <w:pStyle w:val="TableText0"/>
            </w:pPr>
            <w:r w:rsidRPr="00966640">
              <w:t>SDECAR2</w:t>
            </w:r>
          </w:p>
        </w:tc>
        <w:tc>
          <w:tcPr>
            <w:tcW w:w="7110" w:type="dxa"/>
          </w:tcPr>
          <w:p w14:paraId="7302E495" w14:textId="77777777" w:rsidR="00966640" w:rsidRPr="00966640" w:rsidRDefault="00966640" w:rsidP="00966640">
            <w:pPr>
              <w:pStyle w:val="TableText0"/>
            </w:pPr>
            <w:r w:rsidRPr="00966640">
              <w:t>ALB/SAT - VISTA SCHEDULING RPCs</w:t>
            </w:r>
          </w:p>
        </w:tc>
      </w:tr>
      <w:tr w:rsidR="00966640" w:rsidRPr="00966640" w14:paraId="733241DE" w14:textId="77777777" w:rsidTr="00966640">
        <w:tc>
          <w:tcPr>
            <w:tcW w:w="2335" w:type="dxa"/>
          </w:tcPr>
          <w:p w14:paraId="41EEABF7" w14:textId="77777777" w:rsidR="00966640" w:rsidRPr="00966640" w:rsidRDefault="00966640" w:rsidP="00966640">
            <w:pPr>
              <w:pStyle w:val="TableText0"/>
            </w:pPr>
            <w:r w:rsidRPr="00966640">
              <w:t>SDECAR3</w:t>
            </w:r>
          </w:p>
        </w:tc>
        <w:tc>
          <w:tcPr>
            <w:tcW w:w="7110" w:type="dxa"/>
          </w:tcPr>
          <w:p w14:paraId="7C480D46" w14:textId="77777777" w:rsidR="00966640" w:rsidRPr="00966640" w:rsidRDefault="00966640" w:rsidP="00966640">
            <w:pPr>
              <w:pStyle w:val="TableText0"/>
            </w:pPr>
            <w:r w:rsidRPr="00966640">
              <w:t>ALB/SAT/JSM – VISTA SCHEDULING RPCs</w:t>
            </w:r>
          </w:p>
        </w:tc>
      </w:tr>
      <w:tr w:rsidR="00966640" w:rsidRPr="00966640" w14:paraId="4D5D24F1" w14:textId="77777777" w:rsidTr="00966640">
        <w:tc>
          <w:tcPr>
            <w:tcW w:w="2335" w:type="dxa"/>
          </w:tcPr>
          <w:p w14:paraId="6A15E332" w14:textId="77777777" w:rsidR="00966640" w:rsidRPr="00966640" w:rsidRDefault="00966640" w:rsidP="00966640">
            <w:pPr>
              <w:pStyle w:val="TableText0"/>
            </w:pPr>
            <w:r w:rsidRPr="00966640">
              <w:t>SDECCLN</w:t>
            </w:r>
          </w:p>
        </w:tc>
        <w:tc>
          <w:tcPr>
            <w:tcW w:w="7110" w:type="dxa"/>
          </w:tcPr>
          <w:p w14:paraId="64B9F79D" w14:textId="77777777" w:rsidR="00966640" w:rsidRPr="00966640" w:rsidRDefault="00966640" w:rsidP="00966640">
            <w:pPr>
              <w:pStyle w:val="TableText0"/>
            </w:pPr>
            <w:r w:rsidRPr="00966640">
              <w:t>ALB/RBD - VISTA SCHEDULING CLEANUP UTILITY</w:t>
            </w:r>
          </w:p>
        </w:tc>
      </w:tr>
      <w:tr w:rsidR="00966640" w:rsidRPr="00966640" w14:paraId="1F77AF83" w14:textId="77777777" w:rsidTr="00966640">
        <w:tc>
          <w:tcPr>
            <w:tcW w:w="2335" w:type="dxa"/>
          </w:tcPr>
          <w:p w14:paraId="095F0267" w14:textId="77777777" w:rsidR="00966640" w:rsidRPr="00966640" w:rsidRDefault="00966640" w:rsidP="00966640">
            <w:pPr>
              <w:pStyle w:val="TableText0"/>
            </w:pPr>
            <w:r w:rsidRPr="00966640">
              <w:t>SDECDEM</w:t>
            </w:r>
          </w:p>
        </w:tc>
        <w:tc>
          <w:tcPr>
            <w:tcW w:w="7110" w:type="dxa"/>
          </w:tcPr>
          <w:p w14:paraId="1CEBDC86" w14:textId="77777777" w:rsidR="00966640" w:rsidRPr="00966640" w:rsidRDefault="00966640" w:rsidP="00966640">
            <w:pPr>
              <w:pStyle w:val="TableText0"/>
            </w:pPr>
            <w:r w:rsidRPr="00966640">
              <w:t>ALB/SAT – VISTA SCHEDULING RPCs</w:t>
            </w:r>
          </w:p>
        </w:tc>
      </w:tr>
      <w:tr w:rsidR="00966640" w:rsidRPr="00966640" w14:paraId="08BF93D0" w14:textId="77777777" w:rsidTr="00966640">
        <w:tc>
          <w:tcPr>
            <w:tcW w:w="2335" w:type="dxa"/>
          </w:tcPr>
          <w:p w14:paraId="4D94FC39" w14:textId="77777777" w:rsidR="00966640" w:rsidRPr="00966640" w:rsidRDefault="00966640" w:rsidP="00966640">
            <w:pPr>
              <w:pStyle w:val="TableText0"/>
            </w:pPr>
            <w:r w:rsidRPr="00966640">
              <w:t>SDECDEV</w:t>
            </w:r>
          </w:p>
        </w:tc>
        <w:tc>
          <w:tcPr>
            <w:tcW w:w="7110" w:type="dxa"/>
          </w:tcPr>
          <w:p w14:paraId="679CE30F" w14:textId="77777777" w:rsidR="00966640" w:rsidRPr="00966640" w:rsidRDefault="00966640" w:rsidP="00966640">
            <w:pPr>
              <w:pStyle w:val="TableText0"/>
            </w:pPr>
            <w:r w:rsidRPr="00966640">
              <w:t>ALB/SAT - VISTA SCHEDULING RPCs</w:t>
            </w:r>
          </w:p>
        </w:tc>
      </w:tr>
      <w:tr w:rsidR="00966640" w:rsidRPr="00966640" w14:paraId="2AA59694" w14:textId="77777777" w:rsidTr="00966640">
        <w:tc>
          <w:tcPr>
            <w:tcW w:w="2335" w:type="dxa"/>
          </w:tcPr>
          <w:p w14:paraId="3896527A" w14:textId="77777777" w:rsidR="00966640" w:rsidRPr="00966640" w:rsidRDefault="00966640" w:rsidP="00966640">
            <w:pPr>
              <w:pStyle w:val="TableText0"/>
            </w:pPr>
            <w:r w:rsidRPr="00966640">
              <w:t>SDECDIQ1</w:t>
            </w:r>
          </w:p>
        </w:tc>
        <w:tc>
          <w:tcPr>
            <w:tcW w:w="7110" w:type="dxa"/>
          </w:tcPr>
          <w:p w14:paraId="79E6E9D5" w14:textId="77777777" w:rsidR="00966640" w:rsidRPr="00966640" w:rsidRDefault="00966640" w:rsidP="00966640">
            <w:pPr>
              <w:pStyle w:val="TableText0"/>
            </w:pPr>
            <w:r w:rsidRPr="00966640">
              <w:t>ALB/SAT - VISTA SCHEDULING RPCs</w:t>
            </w:r>
          </w:p>
        </w:tc>
      </w:tr>
      <w:tr w:rsidR="00966640" w:rsidRPr="00966640" w14:paraId="214BF0A0" w14:textId="77777777" w:rsidTr="00966640">
        <w:tc>
          <w:tcPr>
            <w:tcW w:w="2335" w:type="dxa"/>
          </w:tcPr>
          <w:p w14:paraId="2D8E6B88" w14:textId="77777777" w:rsidR="00966640" w:rsidRPr="00966640" w:rsidRDefault="00966640" w:rsidP="00966640">
            <w:pPr>
              <w:pStyle w:val="TableText0"/>
            </w:pPr>
            <w:r w:rsidRPr="00966640">
              <w:t>SDECDIS</w:t>
            </w:r>
          </w:p>
        </w:tc>
        <w:tc>
          <w:tcPr>
            <w:tcW w:w="7110" w:type="dxa"/>
          </w:tcPr>
          <w:p w14:paraId="4BC009FC" w14:textId="77777777" w:rsidR="00966640" w:rsidRPr="00966640" w:rsidRDefault="00966640" w:rsidP="00966640">
            <w:pPr>
              <w:pStyle w:val="TableText0"/>
            </w:pPr>
            <w:r w:rsidRPr="00966640">
              <w:t>ALB/SAT - VISTA SCHEDULING RPCs</w:t>
            </w:r>
          </w:p>
        </w:tc>
      </w:tr>
      <w:tr w:rsidR="00966640" w:rsidRPr="00966640" w14:paraId="73C28622" w14:textId="77777777" w:rsidTr="00966640">
        <w:tc>
          <w:tcPr>
            <w:tcW w:w="2335" w:type="dxa"/>
          </w:tcPr>
          <w:p w14:paraId="795AE910" w14:textId="77777777" w:rsidR="00966640" w:rsidRPr="00966640" w:rsidRDefault="00966640" w:rsidP="00966640">
            <w:pPr>
              <w:pStyle w:val="TableText0"/>
            </w:pPr>
            <w:r w:rsidRPr="00966640">
              <w:t>SDECEKL</w:t>
            </w:r>
          </w:p>
        </w:tc>
        <w:tc>
          <w:tcPr>
            <w:tcW w:w="7110" w:type="dxa"/>
          </w:tcPr>
          <w:p w14:paraId="2FABFAD5" w14:textId="77777777" w:rsidR="00966640" w:rsidRPr="00966640" w:rsidRDefault="00966640" w:rsidP="00966640">
            <w:pPr>
              <w:pStyle w:val="TableText0"/>
            </w:pPr>
            <w:r w:rsidRPr="00966640">
              <w:t>ALB/SAT - VISTA SCHEDULING RPCs</w:t>
            </w:r>
          </w:p>
        </w:tc>
      </w:tr>
      <w:tr w:rsidR="00966640" w:rsidRPr="00966640" w14:paraId="72544134" w14:textId="77777777" w:rsidTr="00966640">
        <w:tc>
          <w:tcPr>
            <w:tcW w:w="2335" w:type="dxa"/>
          </w:tcPr>
          <w:p w14:paraId="08A0AE81" w14:textId="77777777" w:rsidR="00966640" w:rsidRPr="00966640" w:rsidRDefault="00966640" w:rsidP="00966640">
            <w:pPr>
              <w:pStyle w:val="TableText0"/>
            </w:pPr>
            <w:r w:rsidRPr="00966640">
              <w:t>SDECERR</w:t>
            </w:r>
          </w:p>
        </w:tc>
        <w:tc>
          <w:tcPr>
            <w:tcW w:w="7110" w:type="dxa"/>
          </w:tcPr>
          <w:p w14:paraId="175350ED" w14:textId="77777777" w:rsidR="00966640" w:rsidRPr="00966640" w:rsidRDefault="00966640" w:rsidP="00966640">
            <w:pPr>
              <w:pStyle w:val="TableText0"/>
            </w:pPr>
            <w:r w:rsidRPr="00966640">
              <w:t>ALB/SAT - VISTA SCHEDULING RPCs</w:t>
            </w:r>
          </w:p>
        </w:tc>
      </w:tr>
      <w:tr w:rsidR="00966640" w:rsidRPr="00966640" w14:paraId="3392B81C" w14:textId="77777777" w:rsidTr="00966640">
        <w:tc>
          <w:tcPr>
            <w:tcW w:w="2335" w:type="dxa"/>
          </w:tcPr>
          <w:p w14:paraId="25564F12" w14:textId="77777777" w:rsidR="00966640" w:rsidRPr="00966640" w:rsidRDefault="00966640" w:rsidP="00966640">
            <w:pPr>
              <w:pStyle w:val="TableText0"/>
            </w:pPr>
            <w:r w:rsidRPr="00966640">
              <w:t>SDECF</w:t>
            </w:r>
          </w:p>
        </w:tc>
        <w:tc>
          <w:tcPr>
            <w:tcW w:w="7110" w:type="dxa"/>
          </w:tcPr>
          <w:p w14:paraId="7B241DA8" w14:textId="77777777" w:rsidR="00966640" w:rsidRPr="00966640" w:rsidRDefault="00966640" w:rsidP="00966640">
            <w:pPr>
              <w:pStyle w:val="TableText0"/>
            </w:pPr>
            <w:r w:rsidRPr="00966640">
              <w:t>ALB/SAT - VISTA SCHEDULING RPCs</w:t>
            </w:r>
          </w:p>
        </w:tc>
      </w:tr>
      <w:tr w:rsidR="00966640" w:rsidRPr="00966640" w14:paraId="4C517FD7" w14:textId="77777777" w:rsidTr="00966640">
        <w:tc>
          <w:tcPr>
            <w:tcW w:w="2335" w:type="dxa"/>
          </w:tcPr>
          <w:p w14:paraId="1EADCA3D" w14:textId="77777777" w:rsidR="00966640" w:rsidRPr="00966640" w:rsidRDefault="00966640" w:rsidP="00966640">
            <w:pPr>
              <w:pStyle w:val="TableText0"/>
            </w:pPr>
            <w:r w:rsidRPr="00966640">
              <w:t>SDECF2</w:t>
            </w:r>
          </w:p>
        </w:tc>
        <w:tc>
          <w:tcPr>
            <w:tcW w:w="7110" w:type="dxa"/>
          </w:tcPr>
          <w:p w14:paraId="0C344541" w14:textId="77777777" w:rsidR="00966640" w:rsidRPr="00966640" w:rsidRDefault="00966640" w:rsidP="00966640">
            <w:pPr>
              <w:pStyle w:val="TableText0"/>
            </w:pPr>
            <w:r w:rsidRPr="00966640">
              <w:t>ALB/SAT - VISTA SCHEDULING RPCs</w:t>
            </w:r>
          </w:p>
        </w:tc>
      </w:tr>
      <w:tr w:rsidR="00966640" w:rsidRPr="00966640" w14:paraId="6B6A580A" w14:textId="77777777" w:rsidTr="00966640">
        <w:tc>
          <w:tcPr>
            <w:tcW w:w="2335" w:type="dxa"/>
          </w:tcPr>
          <w:p w14:paraId="6DA241E8" w14:textId="77777777" w:rsidR="00966640" w:rsidRPr="00966640" w:rsidRDefault="00966640" w:rsidP="00966640">
            <w:pPr>
              <w:pStyle w:val="TableText0"/>
            </w:pPr>
            <w:r w:rsidRPr="00966640">
              <w:t>SDECFUNC</w:t>
            </w:r>
          </w:p>
        </w:tc>
        <w:tc>
          <w:tcPr>
            <w:tcW w:w="7110" w:type="dxa"/>
          </w:tcPr>
          <w:p w14:paraId="04C74337" w14:textId="77777777" w:rsidR="00966640" w:rsidRPr="00966640" w:rsidRDefault="00966640" w:rsidP="00966640">
            <w:pPr>
              <w:pStyle w:val="TableText0"/>
            </w:pPr>
            <w:r w:rsidRPr="00966640">
              <w:t>ALB/SAT - VISTA SCHEDULING RPCs</w:t>
            </w:r>
          </w:p>
        </w:tc>
      </w:tr>
      <w:tr w:rsidR="00966640" w:rsidRPr="00966640" w14:paraId="5A51F7CD" w14:textId="77777777" w:rsidTr="00966640">
        <w:tc>
          <w:tcPr>
            <w:tcW w:w="2335" w:type="dxa"/>
          </w:tcPr>
          <w:p w14:paraId="69C06746" w14:textId="77777777" w:rsidR="00966640" w:rsidRPr="00966640" w:rsidRDefault="00966640" w:rsidP="00966640">
            <w:pPr>
              <w:pStyle w:val="TableText0"/>
            </w:pPr>
            <w:r w:rsidRPr="00966640">
              <w:t>SDECGMR</w:t>
            </w:r>
          </w:p>
        </w:tc>
        <w:tc>
          <w:tcPr>
            <w:tcW w:w="7110" w:type="dxa"/>
            <w:vAlign w:val="center"/>
          </w:tcPr>
          <w:p w14:paraId="1546DB26" w14:textId="77777777" w:rsidR="00966640" w:rsidRPr="00966640" w:rsidRDefault="00966640" w:rsidP="00966640">
            <w:pPr>
              <w:pStyle w:val="TableText0"/>
            </w:pPr>
            <w:r w:rsidRPr="00966640">
              <w:t>ALB/SAT - VISTA SCHEDULING RPCs</w:t>
            </w:r>
          </w:p>
        </w:tc>
      </w:tr>
      <w:tr w:rsidR="00966640" w:rsidRPr="00966640" w14:paraId="72F9FA89" w14:textId="77777777" w:rsidTr="00966640">
        <w:tc>
          <w:tcPr>
            <w:tcW w:w="2335" w:type="dxa"/>
          </w:tcPr>
          <w:p w14:paraId="159C59C1" w14:textId="77777777" w:rsidR="00966640" w:rsidRPr="00966640" w:rsidRDefault="00966640" w:rsidP="00966640">
            <w:pPr>
              <w:pStyle w:val="TableText0"/>
            </w:pPr>
            <w:r w:rsidRPr="00966640">
              <w:t>SDECI2</w:t>
            </w:r>
          </w:p>
        </w:tc>
        <w:tc>
          <w:tcPr>
            <w:tcW w:w="7110" w:type="dxa"/>
            <w:vAlign w:val="center"/>
          </w:tcPr>
          <w:p w14:paraId="2A2BF245" w14:textId="77777777" w:rsidR="00966640" w:rsidRPr="00966640" w:rsidRDefault="00966640" w:rsidP="00966640">
            <w:pPr>
              <w:pStyle w:val="TableText0"/>
            </w:pPr>
            <w:r w:rsidRPr="00966640">
              <w:t>ALB/SAT - VISTA SCHEDULING RELEASE 2 PRE/POST INSTALL</w:t>
            </w:r>
          </w:p>
        </w:tc>
      </w:tr>
      <w:tr w:rsidR="00966640" w:rsidRPr="00966640" w14:paraId="768B6A59" w14:textId="77777777" w:rsidTr="00966640">
        <w:tc>
          <w:tcPr>
            <w:tcW w:w="2335" w:type="dxa"/>
          </w:tcPr>
          <w:p w14:paraId="7B0D3FD2" w14:textId="77777777" w:rsidR="00966640" w:rsidRPr="00966640" w:rsidRDefault="00966640" w:rsidP="00966640">
            <w:pPr>
              <w:pStyle w:val="TableText0"/>
            </w:pPr>
            <w:r w:rsidRPr="00966640">
              <w:t>SDECIDX</w:t>
            </w:r>
          </w:p>
        </w:tc>
        <w:tc>
          <w:tcPr>
            <w:tcW w:w="7110" w:type="dxa"/>
            <w:vAlign w:val="center"/>
          </w:tcPr>
          <w:p w14:paraId="4656446A" w14:textId="77777777" w:rsidR="00966640" w:rsidRPr="00966640" w:rsidRDefault="00966640" w:rsidP="00966640">
            <w:pPr>
              <w:pStyle w:val="TableText0"/>
            </w:pPr>
            <w:r w:rsidRPr="00966640">
              <w:t>ALB/SAT - VISTA SCHEDULING RPCs</w:t>
            </w:r>
          </w:p>
        </w:tc>
      </w:tr>
      <w:tr w:rsidR="00966640" w:rsidRPr="00966640" w14:paraId="5433A4DC" w14:textId="77777777" w:rsidTr="00966640">
        <w:tc>
          <w:tcPr>
            <w:tcW w:w="2335" w:type="dxa"/>
          </w:tcPr>
          <w:p w14:paraId="5D7BE259" w14:textId="77777777" w:rsidR="00966640" w:rsidRPr="00966640" w:rsidRDefault="00966640" w:rsidP="00966640">
            <w:pPr>
              <w:pStyle w:val="TableText0"/>
            </w:pPr>
            <w:r w:rsidRPr="00966640">
              <w:lastRenderedPageBreak/>
              <w:t>SDECINI1</w:t>
            </w:r>
          </w:p>
        </w:tc>
        <w:tc>
          <w:tcPr>
            <w:tcW w:w="7110" w:type="dxa"/>
            <w:vAlign w:val="center"/>
          </w:tcPr>
          <w:p w14:paraId="74A760A6" w14:textId="77777777" w:rsidR="00966640" w:rsidRPr="00966640" w:rsidRDefault="00966640" w:rsidP="00966640">
            <w:pPr>
              <w:pStyle w:val="TableText0"/>
            </w:pPr>
            <w:r w:rsidRPr="00966640">
              <w:t>ALB/SAT - VISTA SCHEDULING PRE/POST INSTALL</w:t>
            </w:r>
          </w:p>
        </w:tc>
      </w:tr>
      <w:tr w:rsidR="00966640" w:rsidRPr="00966640" w14:paraId="4848C719" w14:textId="77777777" w:rsidTr="00966640">
        <w:tc>
          <w:tcPr>
            <w:tcW w:w="2335" w:type="dxa"/>
          </w:tcPr>
          <w:p w14:paraId="5C485CC5" w14:textId="77777777" w:rsidR="00966640" w:rsidRPr="00966640" w:rsidRDefault="00966640" w:rsidP="00966640">
            <w:pPr>
              <w:pStyle w:val="TableText0"/>
            </w:pPr>
            <w:r w:rsidRPr="00966640">
              <w:t>SDECINI2</w:t>
            </w:r>
          </w:p>
        </w:tc>
        <w:tc>
          <w:tcPr>
            <w:tcW w:w="7110" w:type="dxa"/>
            <w:vAlign w:val="center"/>
          </w:tcPr>
          <w:p w14:paraId="5F1BCB07" w14:textId="77777777" w:rsidR="00966640" w:rsidRPr="00966640" w:rsidRDefault="00966640" w:rsidP="00966640">
            <w:pPr>
              <w:pStyle w:val="TableText0"/>
            </w:pPr>
            <w:r w:rsidRPr="00966640">
              <w:t>ALB/SAT - VISTA SCHEDULING PRE/POST INSTALL</w:t>
            </w:r>
          </w:p>
        </w:tc>
      </w:tr>
      <w:tr w:rsidR="00966640" w:rsidRPr="00966640" w14:paraId="34B801C3" w14:textId="77777777" w:rsidTr="00966640">
        <w:tc>
          <w:tcPr>
            <w:tcW w:w="2335" w:type="dxa"/>
          </w:tcPr>
          <w:p w14:paraId="2B0AF814" w14:textId="77777777" w:rsidR="00966640" w:rsidRPr="00966640" w:rsidRDefault="00966640" w:rsidP="00966640">
            <w:pPr>
              <w:pStyle w:val="TableText0"/>
            </w:pPr>
            <w:r w:rsidRPr="00966640">
              <w:t>SDECINIT</w:t>
            </w:r>
          </w:p>
        </w:tc>
        <w:tc>
          <w:tcPr>
            <w:tcW w:w="7110" w:type="dxa"/>
            <w:vAlign w:val="center"/>
          </w:tcPr>
          <w:p w14:paraId="5EDBE39E" w14:textId="77777777" w:rsidR="00966640" w:rsidRPr="00966640" w:rsidRDefault="00966640" w:rsidP="00966640">
            <w:pPr>
              <w:pStyle w:val="TableText0"/>
            </w:pPr>
            <w:r w:rsidRPr="00966640">
              <w:t>ALB/SAT - VISTA SCHEDULING PRE/POST INSTALL</w:t>
            </w:r>
          </w:p>
        </w:tc>
      </w:tr>
      <w:tr w:rsidR="00966640" w:rsidRPr="00966640" w14:paraId="1FAE9453" w14:textId="77777777" w:rsidTr="00966640">
        <w:tc>
          <w:tcPr>
            <w:tcW w:w="2335" w:type="dxa"/>
          </w:tcPr>
          <w:p w14:paraId="122855C2" w14:textId="77777777" w:rsidR="00966640" w:rsidRPr="00966640" w:rsidRDefault="00966640" w:rsidP="00966640">
            <w:pPr>
              <w:pStyle w:val="TableText0"/>
            </w:pPr>
            <w:r w:rsidRPr="00966640">
              <w:t>SDECLK</w:t>
            </w:r>
          </w:p>
        </w:tc>
        <w:tc>
          <w:tcPr>
            <w:tcW w:w="7110" w:type="dxa"/>
            <w:vAlign w:val="center"/>
          </w:tcPr>
          <w:p w14:paraId="306EA4A1" w14:textId="77777777" w:rsidR="00966640" w:rsidRPr="00966640" w:rsidRDefault="00966640" w:rsidP="00966640">
            <w:pPr>
              <w:pStyle w:val="TableText0"/>
            </w:pPr>
            <w:r w:rsidRPr="00966640">
              <w:t>ALB/SAT - VISTA SCHEDULING RPCs</w:t>
            </w:r>
          </w:p>
        </w:tc>
      </w:tr>
      <w:tr w:rsidR="00966640" w:rsidRPr="00966640" w14:paraId="1ADCB377" w14:textId="77777777" w:rsidTr="00966640">
        <w:tc>
          <w:tcPr>
            <w:tcW w:w="2335" w:type="dxa"/>
          </w:tcPr>
          <w:p w14:paraId="077CF3D8" w14:textId="77777777" w:rsidR="00966640" w:rsidRPr="00966640" w:rsidRDefault="00966640" w:rsidP="00966640">
            <w:pPr>
              <w:pStyle w:val="TableText0"/>
            </w:pPr>
            <w:r w:rsidRPr="00966640">
              <w:t>SDECLOC</w:t>
            </w:r>
          </w:p>
        </w:tc>
        <w:tc>
          <w:tcPr>
            <w:tcW w:w="7110" w:type="dxa"/>
            <w:vAlign w:val="center"/>
          </w:tcPr>
          <w:p w14:paraId="5FA36814" w14:textId="77777777" w:rsidR="00966640" w:rsidRPr="00966640" w:rsidRDefault="00966640" w:rsidP="00966640">
            <w:pPr>
              <w:pStyle w:val="TableText0"/>
            </w:pPr>
            <w:r w:rsidRPr="00966640">
              <w:t>ALB/SAT – VISTA SCHEDULING RPCs</w:t>
            </w:r>
          </w:p>
        </w:tc>
      </w:tr>
      <w:tr w:rsidR="00966640" w:rsidRPr="00966640" w14:paraId="6FA33ACD" w14:textId="77777777" w:rsidTr="00966640">
        <w:tc>
          <w:tcPr>
            <w:tcW w:w="2335" w:type="dxa"/>
          </w:tcPr>
          <w:p w14:paraId="1FDD9ACC" w14:textId="77777777" w:rsidR="00966640" w:rsidRPr="00966640" w:rsidRDefault="00966640" w:rsidP="00966640">
            <w:pPr>
              <w:pStyle w:val="TableText0"/>
            </w:pPr>
            <w:r w:rsidRPr="00966640">
              <w:t>SDECNEW</w:t>
            </w:r>
          </w:p>
        </w:tc>
        <w:tc>
          <w:tcPr>
            <w:tcW w:w="7110" w:type="dxa"/>
          </w:tcPr>
          <w:p w14:paraId="1388514A" w14:textId="77777777" w:rsidR="00966640" w:rsidRPr="00966640" w:rsidRDefault="00966640" w:rsidP="00966640">
            <w:pPr>
              <w:pStyle w:val="TableText0"/>
            </w:pPr>
            <w:r w:rsidRPr="00966640">
              <w:t>ALB/SAT - VISTA SCHEDULING RPCs</w:t>
            </w:r>
          </w:p>
        </w:tc>
      </w:tr>
      <w:tr w:rsidR="00966640" w:rsidRPr="00966640" w14:paraId="102799BA" w14:textId="77777777" w:rsidTr="00966640">
        <w:tc>
          <w:tcPr>
            <w:tcW w:w="2335" w:type="dxa"/>
          </w:tcPr>
          <w:p w14:paraId="6413D025" w14:textId="77777777" w:rsidR="00966640" w:rsidRPr="00966640" w:rsidRDefault="00966640" w:rsidP="00966640">
            <w:pPr>
              <w:pStyle w:val="TableText0"/>
            </w:pPr>
            <w:r w:rsidRPr="00966640">
              <w:t>SDECPAT</w:t>
            </w:r>
          </w:p>
        </w:tc>
        <w:tc>
          <w:tcPr>
            <w:tcW w:w="7110" w:type="dxa"/>
          </w:tcPr>
          <w:p w14:paraId="6724F714" w14:textId="77777777" w:rsidR="00966640" w:rsidRPr="00966640" w:rsidRDefault="00966640" w:rsidP="00966640">
            <w:pPr>
              <w:pStyle w:val="TableText0"/>
            </w:pPr>
            <w:r w:rsidRPr="00966640">
              <w:t>ALB/SAT - VISTA SCHEDULING RPCs</w:t>
            </w:r>
          </w:p>
        </w:tc>
      </w:tr>
      <w:tr w:rsidR="00966640" w:rsidRPr="00966640" w14:paraId="6044B755" w14:textId="77777777" w:rsidTr="00966640">
        <w:tc>
          <w:tcPr>
            <w:tcW w:w="2335" w:type="dxa"/>
          </w:tcPr>
          <w:p w14:paraId="5A4137C8" w14:textId="77777777" w:rsidR="00966640" w:rsidRPr="00966640" w:rsidRDefault="00966640" w:rsidP="00966640">
            <w:pPr>
              <w:pStyle w:val="TableText0"/>
            </w:pPr>
            <w:r w:rsidRPr="00966640">
              <w:t>SDECPAT1</w:t>
            </w:r>
          </w:p>
        </w:tc>
        <w:tc>
          <w:tcPr>
            <w:tcW w:w="7110" w:type="dxa"/>
          </w:tcPr>
          <w:p w14:paraId="1305CAE0" w14:textId="77777777" w:rsidR="00966640" w:rsidRPr="00966640" w:rsidRDefault="00966640" w:rsidP="00966640">
            <w:pPr>
              <w:pStyle w:val="TableText0"/>
            </w:pPr>
            <w:r w:rsidRPr="00966640">
              <w:t>ALB/SAT - VISTA SCHEDULING RPCs</w:t>
            </w:r>
          </w:p>
        </w:tc>
      </w:tr>
      <w:tr w:rsidR="00966640" w:rsidRPr="00966640" w14:paraId="6D21BA77" w14:textId="77777777" w:rsidTr="00966640">
        <w:tc>
          <w:tcPr>
            <w:tcW w:w="2335" w:type="dxa"/>
          </w:tcPr>
          <w:p w14:paraId="473A2E6A" w14:textId="77777777" w:rsidR="00966640" w:rsidRPr="00966640" w:rsidRDefault="00966640" w:rsidP="00966640">
            <w:pPr>
              <w:pStyle w:val="TableText0"/>
            </w:pPr>
            <w:r w:rsidRPr="00966640">
              <w:t>SDECPAT2</w:t>
            </w:r>
          </w:p>
        </w:tc>
        <w:tc>
          <w:tcPr>
            <w:tcW w:w="7110" w:type="dxa"/>
          </w:tcPr>
          <w:p w14:paraId="1E137FFC" w14:textId="77777777" w:rsidR="00966640" w:rsidRPr="00966640" w:rsidRDefault="00966640" w:rsidP="00966640">
            <w:pPr>
              <w:pStyle w:val="TableText0"/>
            </w:pPr>
            <w:r w:rsidRPr="00966640">
              <w:t>ALB/SAT - VISTA SCHEDULING RPCs</w:t>
            </w:r>
          </w:p>
        </w:tc>
      </w:tr>
      <w:tr w:rsidR="00966640" w:rsidRPr="00966640" w14:paraId="07327564" w14:textId="77777777" w:rsidTr="00966640">
        <w:tc>
          <w:tcPr>
            <w:tcW w:w="2335" w:type="dxa"/>
          </w:tcPr>
          <w:p w14:paraId="41FB51DB" w14:textId="77777777" w:rsidR="00966640" w:rsidRPr="00966640" w:rsidRDefault="00966640" w:rsidP="00966640">
            <w:pPr>
              <w:pStyle w:val="TableText0"/>
            </w:pPr>
            <w:r w:rsidRPr="00966640">
              <w:t>SDECPAT3</w:t>
            </w:r>
          </w:p>
        </w:tc>
        <w:tc>
          <w:tcPr>
            <w:tcW w:w="7110" w:type="dxa"/>
          </w:tcPr>
          <w:p w14:paraId="61800451" w14:textId="77777777" w:rsidR="00966640" w:rsidRPr="00966640" w:rsidRDefault="00966640" w:rsidP="00966640">
            <w:pPr>
              <w:pStyle w:val="TableText0"/>
            </w:pPr>
            <w:r w:rsidRPr="00966640">
              <w:t>ALB/SAT - VISTA SCHEDULING RPCs</w:t>
            </w:r>
          </w:p>
        </w:tc>
      </w:tr>
      <w:tr w:rsidR="00966640" w:rsidRPr="00966640" w14:paraId="2317CD15" w14:textId="77777777" w:rsidTr="00966640">
        <w:tc>
          <w:tcPr>
            <w:tcW w:w="2335" w:type="dxa"/>
          </w:tcPr>
          <w:p w14:paraId="35CE2843" w14:textId="77777777" w:rsidR="00966640" w:rsidRPr="00966640" w:rsidRDefault="00966640" w:rsidP="00966640">
            <w:pPr>
              <w:pStyle w:val="TableText0"/>
            </w:pPr>
            <w:r w:rsidRPr="00966640">
              <w:t>SDECPAT4</w:t>
            </w:r>
          </w:p>
        </w:tc>
        <w:tc>
          <w:tcPr>
            <w:tcW w:w="7110" w:type="dxa"/>
          </w:tcPr>
          <w:p w14:paraId="40EB6F40" w14:textId="77777777" w:rsidR="00966640" w:rsidRPr="00966640" w:rsidRDefault="00966640" w:rsidP="00966640">
            <w:pPr>
              <w:pStyle w:val="TableText0"/>
            </w:pPr>
            <w:r w:rsidRPr="00966640">
              <w:t>ALB/SAT - VISTA SCHEDULING RPCs</w:t>
            </w:r>
          </w:p>
        </w:tc>
      </w:tr>
      <w:tr w:rsidR="00966640" w:rsidRPr="00966640" w14:paraId="5590A061" w14:textId="77777777" w:rsidTr="00966640">
        <w:tc>
          <w:tcPr>
            <w:tcW w:w="2335" w:type="dxa"/>
          </w:tcPr>
          <w:p w14:paraId="63236882" w14:textId="77777777" w:rsidR="00966640" w:rsidRPr="00966640" w:rsidRDefault="00966640" w:rsidP="00966640">
            <w:pPr>
              <w:pStyle w:val="TableText0"/>
            </w:pPr>
            <w:r w:rsidRPr="00966640">
              <w:t>SDECPT</w:t>
            </w:r>
          </w:p>
        </w:tc>
        <w:tc>
          <w:tcPr>
            <w:tcW w:w="7110" w:type="dxa"/>
          </w:tcPr>
          <w:p w14:paraId="606D20CF" w14:textId="77777777" w:rsidR="00966640" w:rsidRPr="00966640" w:rsidRDefault="00966640" w:rsidP="00966640">
            <w:pPr>
              <w:pStyle w:val="TableText0"/>
            </w:pPr>
            <w:r w:rsidRPr="00966640">
              <w:t>ALB/SAT - VISTA SCHEDULING RPCs</w:t>
            </w:r>
          </w:p>
        </w:tc>
      </w:tr>
      <w:tr w:rsidR="00966640" w:rsidRPr="00966640" w14:paraId="4E24F107" w14:textId="77777777" w:rsidTr="00966640">
        <w:tc>
          <w:tcPr>
            <w:tcW w:w="2335" w:type="dxa"/>
          </w:tcPr>
          <w:p w14:paraId="28659AC2" w14:textId="77777777" w:rsidR="00966640" w:rsidRPr="00966640" w:rsidRDefault="00966640" w:rsidP="00966640">
            <w:pPr>
              <w:pStyle w:val="TableText0"/>
            </w:pPr>
            <w:r w:rsidRPr="00966640">
              <w:t>SDECPTCX</w:t>
            </w:r>
          </w:p>
        </w:tc>
        <w:tc>
          <w:tcPr>
            <w:tcW w:w="7110" w:type="dxa"/>
          </w:tcPr>
          <w:p w14:paraId="5CEEBF12" w14:textId="77777777" w:rsidR="00966640" w:rsidRPr="00966640" w:rsidRDefault="00966640" w:rsidP="00966640">
            <w:pPr>
              <w:pStyle w:val="TableText0"/>
            </w:pPr>
            <w:r w:rsidRPr="00966640">
              <w:t>ALB/SAT - VISTA SCHEDULING RPCs</w:t>
            </w:r>
          </w:p>
        </w:tc>
      </w:tr>
      <w:tr w:rsidR="00966640" w:rsidRPr="00966640" w14:paraId="596B9507" w14:textId="77777777" w:rsidTr="00966640">
        <w:tc>
          <w:tcPr>
            <w:tcW w:w="2335" w:type="dxa"/>
          </w:tcPr>
          <w:p w14:paraId="7A3F6B10" w14:textId="77777777" w:rsidR="00966640" w:rsidRPr="00966640" w:rsidRDefault="00966640" w:rsidP="00966640">
            <w:pPr>
              <w:pStyle w:val="TableText0"/>
            </w:pPr>
            <w:r w:rsidRPr="00966640">
              <w:t>SDECPTPC</w:t>
            </w:r>
          </w:p>
        </w:tc>
        <w:tc>
          <w:tcPr>
            <w:tcW w:w="7110" w:type="dxa"/>
          </w:tcPr>
          <w:p w14:paraId="6DFB36A0" w14:textId="77777777" w:rsidR="00966640" w:rsidRPr="00966640" w:rsidRDefault="00966640" w:rsidP="00966640">
            <w:pPr>
              <w:pStyle w:val="TableText0"/>
            </w:pPr>
            <w:r w:rsidRPr="00966640">
              <w:t>ALB/SAT - VISTA SCHEDULING RPCs</w:t>
            </w:r>
          </w:p>
        </w:tc>
      </w:tr>
      <w:tr w:rsidR="00966640" w:rsidRPr="00966640" w14:paraId="7EAD7635" w14:textId="77777777" w:rsidTr="00966640">
        <w:tc>
          <w:tcPr>
            <w:tcW w:w="2335" w:type="dxa"/>
          </w:tcPr>
          <w:p w14:paraId="0F4125F5" w14:textId="77777777" w:rsidR="00966640" w:rsidRPr="00966640" w:rsidRDefault="00966640" w:rsidP="00966640">
            <w:pPr>
              <w:pStyle w:val="TableText0"/>
            </w:pPr>
            <w:r w:rsidRPr="00966640">
              <w:t>SDECPTPL</w:t>
            </w:r>
          </w:p>
        </w:tc>
        <w:tc>
          <w:tcPr>
            <w:tcW w:w="7110" w:type="dxa"/>
          </w:tcPr>
          <w:p w14:paraId="5159D782" w14:textId="77777777" w:rsidR="00966640" w:rsidRPr="00966640" w:rsidRDefault="00966640" w:rsidP="00966640">
            <w:pPr>
              <w:pStyle w:val="TableText0"/>
            </w:pPr>
            <w:r w:rsidRPr="00966640">
              <w:t>ALB/SAT - VISTA SCHEDULING RPCs</w:t>
            </w:r>
          </w:p>
        </w:tc>
      </w:tr>
      <w:tr w:rsidR="00966640" w:rsidRPr="00966640" w14:paraId="07926490" w14:textId="77777777" w:rsidTr="00966640">
        <w:tc>
          <w:tcPr>
            <w:tcW w:w="2335" w:type="dxa"/>
          </w:tcPr>
          <w:p w14:paraId="5F9CC33E" w14:textId="77777777" w:rsidR="00966640" w:rsidRPr="00966640" w:rsidRDefault="00966640" w:rsidP="00966640">
            <w:pPr>
              <w:pStyle w:val="TableText0"/>
            </w:pPr>
            <w:r w:rsidRPr="00966640">
              <w:t>SDECRMG</w:t>
            </w:r>
          </w:p>
        </w:tc>
        <w:tc>
          <w:tcPr>
            <w:tcW w:w="7110" w:type="dxa"/>
          </w:tcPr>
          <w:p w14:paraId="1BFB0242" w14:textId="77777777" w:rsidR="00966640" w:rsidRPr="00966640" w:rsidRDefault="00966640" w:rsidP="00966640">
            <w:pPr>
              <w:pStyle w:val="TableText0"/>
            </w:pPr>
            <w:r w:rsidRPr="00966640">
              <w:t>ALB/SAT - VISTA SCHEDULING RPCs</w:t>
            </w:r>
          </w:p>
        </w:tc>
      </w:tr>
      <w:tr w:rsidR="00966640" w:rsidRPr="00966640" w14:paraId="274B5693" w14:textId="77777777" w:rsidTr="00966640">
        <w:tc>
          <w:tcPr>
            <w:tcW w:w="2335" w:type="dxa"/>
          </w:tcPr>
          <w:p w14:paraId="16289FD6" w14:textId="77777777" w:rsidR="00966640" w:rsidRPr="00966640" w:rsidRDefault="00966640" w:rsidP="00966640">
            <w:pPr>
              <w:pStyle w:val="TableText0"/>
            </w:pPr>
            <w:r w:rsidRPr="00966640">
              <w:t>SDECRMG1</w:t>
            </w:r>
          </w:p>
        </w:tc>
        <w:tc>
          <w:tcPr>
            <w:tcW w:w="7110" w:type="dxa"/>
          </w:tcPr>
          <w:p w14:paraId="2F889F13" w14:textId="77777777" w:rsidR="00966640" w:rsidRPr="00966640" w:rsidRDefault="00966640" w:rsidP="00966640">
            <w:pPr>
              <w:pStyle w:val="TableText0"/>
            </w:pPr>
            <w:r w:rsidRPr="00966640">
              <w:t>ALB/SAT - VISTA SCHEDULING RPCs</w:t>
            </w:r>
          </w:p>
        </w:tc>
      </w:tr>
      <w:tr w:rsidR="00966640" w:rsidRPr="00966640" w14:paraId="263AA3F6" w14:textId="77777777" w:rsidTr="00966640">
        <w:tc>
          <w:tcPr>
            <w:tcW w:w="2335" w:type="dxa"/>
          </w:tcPr>
          <w:p w14:paraId="10450180" w14:textId="77777777" w:rsidR="00966640" w:rsidRPr="00966640" w:rsidRDefault="00966640" w:rsidP="00966640">
            <w:pPr>
              <w:pStyle w:val="TableText0"/>
            </w:pPr>
            <w:r w:rsidRPr="00966640">
              <w:t>SDECRMG2</w:t>
            </w:r>
          </w:p>
        </w:tc>
        <w:tc>
          <w:tcPr>
            <w:tcW w:w="7110" w:type="dxa"/>
          </w:tcPr>
          <w:p w14:paraId="4257328A" w14:textId="77777777" w:rsidR="00966640" w:rsidRPr="00966640" w:rsidRDefault="00966640" w:rsidP="00966640">
            <w:pPr>
              <w:pStyle w:val="TableText0"/>
            </w:pPr>
            <w:r w:rsidRPr="00966640">
              <w:t>ALB/SAT - VISTA SCHEDULING RPCs</w:t>
            </w:r>
          </w:p>
        </w:tc>
      </w:tr>
      <w:tr w:rsidR="00966640" w:rsidRPr="00966640" w14:paraId="63D9A78B" w14:textId="77777777" w:rsidTr="00966640">
        <w:tc>
          <w:tcPr>
            <w:tcW w:w="2335" w:type="dxa"/>
          </w:tcPr>
          <w:p w14:paraId="32B0E750" w14:textId="77777777" w:rsidR="00966640" w:rsidRPr="00966640" w:rsidRDefault="00966640" w:rsidP="00966640">
            <w:pPr>
              <w:pStyle w:val="TableText0"/>
            </w:pPr>
            <w:r w:rsidRPr="00966640">
              <w:t>SDECRMGP</w:t>
            </w:r>
          </w:p>
        </w:tc>
        <w:tc>
          <w:tcPr>
            <w:tcW w:w="7110" w:type="dxa"/>
          </w:tcPr>
          <w:p w14:paraId="47A6C4D3" w14:textId="77777777" w:rsidR="00966640" w:rsidRPr="00966640" w:rsidRDefault="00966640" w:rsidP="00966640">
            <w:pPr>
              <w:pStyle w:val="TableText0"/>
            </w:pPr>
            <w:r w:rsidRPr="00966640">
              <w:t>ALB/JSM - VISTA SCHEDULING RPCs</w:t>
            </w:r>
          </w:p>
        </w:tc>
      </w:tr>
      <w:tr w:rsidR="00966640" w:rsidRPr="00966640" w14:paraId="125D5CAE" w14:textId="77777777" w:rsidTr="00966640">
        <w:tc>
          <w:tcPr>
            <w:tcW w:w="2335" w:type="dxa"/>
          </w:tcPr>
          <w:p w14:paraId="2FFD77FB" w14:textId="77777777" w:rsidR="00966640" w:rsidRPr="00966640" w:rsidRDefault="00966640" w:rsidP="00966640">
            <w:pPr>
              <w:pStyle w:val="TableText0"/>
            </w:pPr>
            <w:r w:rsidRPr="00966640">
              <w:t>SDECRPC</w:t>
            </w:r>
          </w:p>
        </w:tc>
        <w:tc>
          <w:tcPr>
            <w:tcW w:w="7110" w:type="dxa"/>
          </w:tcPr>
          <w:p w14:paraId="29F0B505" w14:textId="77777777" w:rsidR="00966640" w:rsidRPr="00966640" w:rsidRDefault="00966640" w:rsidP="00966640">
            <w:pPr>
              <w:pStyle w:val="TableText0"/>
            </w:pPr>
            <w:r w:rsidRPr="00966640">
              <w:t>ALB/SAT - VISTA SCHEDULING RPCs</w:t>
            </w:r>
          </w:p>
        </w:tc>
      </w:tr>
      <w:tr w:rsidR="00966640" w:rsidRPr="00966640" w14:paraId="1257B65C" w14:textId="77777777" w:rsidTr="00966640">
        <w:tc>
          <w:tcPr>
            <w:tcW w:w="2335" w:type="dxa"/>
          </w:tcPr>
          <w:p w14:paraId="22B94D37" w14:textId="77777777" w:rsidR="00966640" w:rsidRPr="00966640" w:rsidRDefault="00966640" w:rsidP="00966640">
            <w:pPr>
              <w:pStyle w:val="TableText0"/>
            </w:pPr>
            <w:r w:rsidRPr="00966640">
              <w:t>SDECRPT</w:t>
            </w:r>
          </w:p>
        </w:tc>
        <w:tc>
          <w:tcPr>
            <w:tcW w:w="7110" w:type="dxa"/>
          </w:tcPr>
          <w:p w14:paraId="39D3EDD4" w14:textId="77777777" w:rsidR="00966640" w:rsidRPr="00966640" w:rsidRDefault="00966640" w:rsidP="00966640">
            <w:pPr>
              <w:pStyle w:val="TableText0"/>
            </w:pPr>
            <w:r w:rsidRPr="00966640">
              <w:t>ALB/BNT - SCHEDULING ENHANCEMENTS CLINIC REPORTS</w:t>
            </w:r>
          </w:p>
        </w:tc>
      </w:tr>
      <w:tr w:rsidR="00966640" w:rsidRPr="00966640" w14:paraId="4511A6D2" w14:textId="77777777" w:rsidTr="00966640">
        <w:tc>
          <w:tcPr>
            <w:tcW w:w="2335" w:type="dxa"/>
          </w:tcPr>
          <w:p w14:paraId="49FBA0D1" w14:textId="77777777" w:rsidR="00966640" w:rsidRPr="00966640" w:rsidRDefault="00966640" w:rsidP="00966640">
            <w:pPr>
              <w:pStyle w:val="TableText0"/>
            </w:pPr>
            <w:r w:rsidRPr="00966640">
              <w:t>SDECRPT1</w:t>
            </w:r>
          </w:p>
        </w:tc>
        <w:tc>
          <w:tcPr>
            <w:tcW w:w="7110" w:type="dxa"/>
          </w:tcPr>
          <w:p w14:paraId="55555102" w14:textId="77777777" w:rsidR="00966640" w:rsidRPr="00966640" w:rsidRDefault="00966640" w:rsidP="00966640">
            <w:pPr>
              <w:pStyle w:val="TableText0"/>
            </w:pPr>
            <w:r w:rsidRPr="00966640">
              <w:t>ALB/JSM - SCHEDULING ENHANCEMENTS CLINIC REPORTS</w:t>
            </w:r>
          </w:p>
        </w:tc>
      </w:tr>
      <w:tr w:rsidR="00966640" w:rsidRPr="00966640" w14:paraId="26EDE98C" w14:textId="77777777" w:rsidTr="00966640">
        <w:tc>
          <w:tcPr>
            <w:tcW w:w="2335" w:type="dxa"/>
          </w:tcPr>
          <w:p w14:paraId="5139B21C" w14:textId="77777777" w:rsidR="00966640" w:rsidRPr="00966640" w:rsidRDefault="00966640" w:rsidP="00966640">
            <w:pPr>
              <w:pStyle w:val="TableText0"/>
            </w:pPr>
            <w:r w:rsidRPr="00966640">
              <w:t>SDECRT</w:t>
            </w:r>
          </w:p>
        </w:tc>
        <w:tc>
          <w:tcPr>
            <w:tcW w:w="7110" w:type="dxa"/>
          </w:tcPr>
          <w:p w14:paraId="2D72C4A0" w14:textId="77777777" w:rsidR="00966640" w:rsidRPr="00966640" w:rsidRDefault="00966640" w:rsidP="00966640">
            <w:pPr>
              <w:pStyle w:val="TableText0"/>
            </w:pPr>
            <w:r w:rsidRPr="00966640">
              <w:t>ALB/SAT - VISTA SCHEDULING RPCs</w:t>
            </w:r>
          </w:p>
        </w:tc>
      </w:tr>
      <w:tr w:rsidR="00966640" w:rsidRPr="00966640" w14:paraId="789A2919" w14:textId="77777777" w:rsidTr="00966640">
        <w:tc>
          <w:tcPr>
            <w:tcW w:w="2335" w:type="dxa"/>
          </w:tcPr>
          <w:p w14:paraId="102554E9" w14:textId="77777777" w:rsidR="00966640" w:rsidRPr="00966640" w:rsidRDefault="00966640" w:rsidP="00966640">
            <w:pPr>
              <w:pStyle w:val="TableText0"/>
            </w:pPr>
            <w:r w:rsidRPr="00966640">
              <w:t>SDECRT0</w:t>
            </w:r>
          </w:p>
        </w:tc>
        <w:tc>
          <w:tcPr>
            <w:tcW w:w="7110" w:type="dxa"/>
          </w:tcPr>
          <w:p w14:paraId="03373934" w14:textId="77777777" w:rsidR="00966640" w:rsidRPr="00966640" w:rsidRDefault="00966640" w:rsidP="00966640">
            <w:pPr>
              <w:pStyle w:val="TableText0"/>
            </w:pPr>
            <w:r w:rsidRPr="00966640">
              <w:t>ALB/SAT - VISTA SCHEDULING RPCs</w:t>
            </w:r>
          </w:p>
        </w:tc>
      </w:tr>
      <w:tr w:rsidR="00966640" w:rsidRPr="00966640" w14:paraId="276738F5" w14:textId="77777777" w:rsidTr="00966640">
        <w:tc>
          <w:tcPr>
            <w:tcW w:w="2335" w:type="dxa"/>
          </w:tcPr>
          <w:p w14:paraId="4D27A08A" w14:textId="77777777" w:rsidR="00966640" w:rsidRPr="00966640" w:rsidRDefault="00966640" w:rsidP="00966640">
            <w:pPr>
              <w:pStyle w:val="TableText0"/>
            </w:pPr>
            <w:r w:rsidRPr="00966640">
              <w:t>SDECRT1</w:t>
            </w:r>
          </w:p>
        </w:tc>
        <w:tc>
          <w:tcPr>
            <w:tcW w:w="7110" w:type="dxa"/>
          </w:tcPr>
          <w:p w14:paraId="0446B3AA" w14:textId="77777777" w:rsidR="00966640" w:rsidRPr="00966640" w:rsidRDefault="00966640" w:rsidP="00966640">
            <w:pPr>
              <w:pStyle w:val="TableText0"/>
            </w:pPr>
            <w:r w:rsidRPr="00966640">
              <w:t>ALB/SAT - VISTA SCHEDULING RPCs</w:t>
            </w:r>
          </w:p>
        </w:tc>
      </w:tr>
      <w:tr w:rsidR="00966640" w:rsidRPr="00966640" w14:paraId="693BDD8B" w14:textId="77777777" w:rsidTr="00966640">
        <w:tc>
          <w:tcPr>
            <w:tcW w:w="2335" w:type="dxa"/>
          </w:tcPr>
          <w:p w14:paraId="3E00CB52" w14:textId="77777777" w:rsidR="00966640" w:rsidRPr="00966640" w:rsidRDefault="00966640" w:rsidP="00966640">
            <w:pPr>
              <w:pStyle w:val="TableText0"/>
            </w:pPr>
            <w:r w:rsidRPr="00966640">
              <w:t>SDECRT2</w:t>
            </w:r>
          </w:p>
        </w:tc>
        <w:tc>
          <w:tcPr>
            <w:tcW w:w="7110" w:type="dxa"/>
          </w:tcPr>
          <w:p w14:paraId="3F84EB18" w14:textId="77777777" w:rsidR="00966640" w:rsidRPr="00966640" w:rsidRDefault="00966640" w:rsidP="00966640">
            <w:pPr>
              <w:pStyle w:val="TableText0"/>
            </w:pPr>
            <w:r w:rsidRPr="00966640">
              <w:t>ALB/SAT - VISTA SCHEDULING RPCs</w:t>
            </w:r>
          </w:p>
        </w:tc>
      </w:tr>
      <w:tr w:rsidR="00966640" w:rsidRPr="00966640" w14:paraId="1C9F2BD7" w14:textId="77777777" w:rsidTr="00966640">
        <w:tc>
          <w:tcPr>
            <w:tcW w:w="2335" w:type="dxa"/>
          </w:tcPr>
          <w:p w14:paraId="38AF17EE" w14:textId="77777777" w:rsidR="00966640" w:rsidRPr="00966640" w:rsidRDefault="00966640" w:rsidP="00966640">
            <w:pPr>
              <w:pStyle w:val="TableText0"/>
            </w:pPr>
            <w:r w:rsidRPr="00966640">
              <w:t>SDECSFGR</w:t>
            </w:r>
          </w:p>
        </w:tc>
        <w:tc>
          <w:tcPr>
            <w:tcW w:w="7110" w:type="dxa"/>
          </w:tcPr>
          <w:p w14:paraId="3035D7A9" w14:textId="77777777" w:rsidR="00966640" w:rsidRPr="00966640" w:rsidRDefault="00966640" w:rsidP="00966640">
            <w:pPr>
              <w:pStyle w:val="TableText0"/>
            </w:pPr>
            <w:r w:rsidRPr="00966640">
              <w:t>ALB/SAT - VISTA SCHEDULING RPCs</w:t>
            </w:r>
          </w:p>
        </w:tc>
      </w:tr>
      <w:tr w:rsidR="00966640" w:rsidRPr="00966640" w14:paraId="4D31C7EC" w14:textId="77777777" w:rsidTr="00966640">
        <w:tc>
          <w:tcPr>
            <w:tcW w:w="2335" w:type="dxa"/>
          </w:tcPr>
          <w:p w14:paraId="2161887C" w14:textId="77777777" w:rsidR="00966640" w:rsidRPr="00966640" w:rsidRDefault="00966640" w:rsidP="00966640">
            <w:pPr>
              <w:pStyle w:val="TableText0"/>
            </w:pPr>
            <w:r w:rsidRPr="00966640">
              <w:t>SDECU</w:t>
            </w:r>
          </w:p>
        </w:tc>
        <w:tc>
          <w:tcPr>
            <w:tcW w:w="7110" w:type="dxa"/>
          </w:tcPr>
          <w:p w14:paraId="35BDCB6C" w14:textId="77777777" w:rsidR="00966640" w:rsidRPr="00966640" w:rsidRDefault="00966640" w:rsidP="00966640">
            <w:pPr>
              <w:pStyle w:val="TableText0"/>
            </w:pPr>
            <w:r w:rsidRPr="00966640">
              <w:t>ALB/SAT - VISTA SCHEDULING RPCs</w:t>
            </w:r>
          </w:p>
        </w:tc>
      </w:tr>
      <w:tr w:rsidR="00966640" w:rsidRPr="00966640" w14:paraId="01855B92" w14:textId="77777777" w:rsidTr="00966640">
        <w:tc>
          <w:tcPr>
            <w:tcW w:w="2335" w:type="dxa"/>
          </w:tcPr>
          <w:p w14:paraId="09CF92D6" w14:textId="77777777" w:rsidR="00966640" w:rsidRPr="00966640" w:rsidRDefault="00966640" w:rsidP="00966640">
            <w:pPr>
              <w:pStyle w:val="TableText0"/>
            </w:pPr>
            <w:r w:rsidRPr="00966640">
              <w:t>SDECU2</w:t>
            </w:r>
          </w:p>
        </w:tc>
        <w:tc>
          <w:tcPr>
            <w:tcW w:w="7110" w:type="dxa"/>
          </w:tcPr>
          <w:p w14:paraId="7B40D702" w14:textId="77777777" w:rsidR="00966640" w:rsidRPr="00966640" w:rsidRDefault="00966640" w:rsidP="00966640">
            <w:pPr>
              <w:pStyle w:val="TableText0"/>
            </w:pPr>
            <w:r w:rsidRPr="00966640">
              <w:t>ALB/SAT - VISTA SCHEDULING RPCs</w:t>
            </w:r>
          </w:p>
        </w:tc>
      </w:tr>
      <w:tr w:rsidR="00966640" w:rsidRPr="00966640" w14:paraId="2481611D" w14:textId="77777777" w:rsidTr="00966640">
        <w:tc>
          <w:tcPr>
            <w:tcW w:w="2335" w:type="dxa"/>
          </w:tcPr>
          <w:p w14:paraId="74169C9E" w14:textId="77777777" w:rsidR="00966640" w:rsidRPr="00966640" w:rsidRDefault="00966640" w:rsidP="00966640">
            <w:pPr>
              <w:pStyle w:val="TableText0"/>
            </w:pPr>
            <w:r w:rsidRPr="00966640">
              <w:t>SDECU3</w:t>
            </w:r>
          </w:p>
        </w:tc>
        <w:tc>
          <w:tcPr>
            <w:tcW w:w="7110" w:type="dxa"/>
          </w:tcPr>
          <w:p w14:paraId="22835C87" w14:textId="77777777" w:rsidR="00966640" w:rsidRPr="00966640" w:rsidRDefault="00966640" w:rsidP="00966640">
            <w:pPr>
              <w:pStyle w:val="TableText0"/>
            </w:pPr>
            <w:r w:rsidRPr="00966640">
              <w:t>ALB/SAT – VISTA SCHEDULING RPCs</w:t>
            </w:r>
          </w:p>
        </w:tc>
      </w:tr>
      <w:tr w:rsidR="00966640" w:rsidRPr="00966640" w14:paraId="15467A0B" w14:textId="77777777" w:rsidTr="00966640">
        <w:tc>
          <w:tcPr>
            <w:tcW w:w="2335" w:type="dxa"/>
          </w:tcPr>
          <w:p w14:paraId="1277669C" w14:textId="77777777" w:rsidR="00966640" w:rsidRPr="00966640" w:rsidRDefault="00966640" w:rsidP="00966640">
            <w:pPr>
              <w:pStyle w:val="TableText0"/>
            </w:pPr>
            <w:r w:rsidRPr="00966640">
              <w:t>SDECU4</w:t>
            </w:r>
          </w:p>
        </w:tc>
        <w:tc>
          <w:tcPr>
            <w:tcW w:w="7110" w:type="dxa"/>
          </w:tcPr>
          <w:p w14:paraId="09A836AE" w14:textId="77777777" w:rsidR="00966640" w:rsidRPr="00966640" w:rsidRDefault="00966640" w:rsidP="00966640">
            <w:pPr>
              <w:pStyle w:val="TableText0"/>
            </w:pPr>
            <w:r w:rsidRPr="00966640">
              <w:t>ALB/JSM - VISTA SCHEDULING RPCs</w:t>
            </w:r>
          </w:p>
        </w:tc>
      </w:tr>
      <w:tr w:rsidR="00966640" w:rsidRPr="00966640" w14:paraId="283BFCD4" w14:textId="77777777" w:rsidTr="00966640">
        <w:tc>
          <w:tcPr>
            <w:tcW w:w="2335" w:type="dxa"/>
          </w:tcPr>
          <w:p w14:paraId="4BC4C0C0" w14:textId="77777777" w:rsidR="00966640" w:rsidRPr="00966640" w:rsidRDefault="00966640" w:rsidP="00966640">
            <w:pPr>
              <w:pStyle w:val="TableText0"/>
            </w:pPr>
            <w:r w:rsidRPr="00966640">
              <w:t>SDECUT1A</w:t>
            </w:r>
          </w:p>
        </w:tc>
        <w:tc>
          <w:tcPr>
            <w:tcW w:w="7110" w:type="dxa"/>
          </w:tcPr>
          <w:p w14:paraId="56236DE6" w14:textId="77777777" w:rsidR="00966640" w:rsidRPr="00966640" w:rsidRDefault="00966640" w:rsidP="00966640">
            <w:pPr>
              <w:pStyle w:val="TableText0"/>
            </w:pPr>
            <w:r w:rsidRPr="00966640">
              <w:t>ALB/SAT - VISTA SCHEDULING RPCs</w:t>
            </w:r>
          </w:p>
        </w:tc>
      </w:tr>
      <w:tr w:rsidR="00966640" w:rsidRPr="00966640" w14:paraId="070BC975" w14:textId="77777777" w:rsidTr="00966640">
        <w:tc>
          <w:tcPr>
            <w:tcW w:w="2335" w:type="dxa"/>
          </w:tcPr>
          <w:p w14:paraId="205F168D" w14:textId="77777777" w:rsidR="00966640" w:rsidRPr="00966640" w:rsidRDefault="00966640" w:rsidP="00966640">
            <w:pPr>
              <w:pStyle w:val="TableText0"/>
            </w:pPr>
            <w:r w:rsidRPr="00966640">
              <w:t>SDECUTL</w:t>
            </w:r>
          </w:p>
        </w:tc>
        <w:tc>
          <w:tcPr>
            <w:tcW w:w="7110" w:type="dxa"/>
          </w:tcPr>
          <w:p w14:paraId="7AF0E846" w14:textId="77777777" w:rsidR="00966640" w:rsidRPr="00966640" w:rsidRDefault="00966640" w:rsidP="00966640">
            <w:pPr>
              <w:pStyle w:val="TableText0"/>
            </w:pPr>
            <w:r w:rsidRPr="00966640">
              <w:t>ALB/SAT - VISTA SCHEDULING RPCs</w:t>
            </w:r>
          </w:p>
        </w:tc>
      </w:tr>
      <w:tr w:rsidR="00966640" w:rsidRPr="00966640" w14:paraId="2D1575E3" w14:textId="77777777" w:rsidTr="00966640">
        <w:tc>
          <w:tcPr>
            <w:tcW w:w="2335" w:type="dxa"/>
          </w:tcPr>
          <w:p w14:paraId="6A3C4313" w14:textId="77777777" w:rsidR="00966640" w:rsidRPr="00966640" w:rsidRDefault="00966640" w:rsidP="00966640">
            <w:pPr>
              <w:pStyle w:val="TableText0"/>
            </w:pPr>
            <w:r w:rsidRPr="00966640">
              <w:t>SDECUTL1</w:t>
            </w:r>
          </w:p>
        </w:tc>
        <w:tc>
          <w:tcPr>
            <w:tcW w:w="7110" w:type="dxa"/>
          </w:tcPr>
          <w:p w14:paraId="24E62B3C" w14:textId="77777777" w:rsidR="00966640" w:rsidRPr="00966640" w:rsidRDefault="00966640" w:rsidP="00966640">
            <w:pPr>
              <w:pStyle w:val="TableText0"/>
            </w:pPr>
            <w:r w:rsidRPr="00966640">
              <w:t>ALB/SAT - VISTA SCHEDULING RPCs</w:t>
            </w:r>
          </w:p>
        </w:tc>
      </w:tr>
      <w:tr w:rsidR="00966640" w:rsidRPr="00966640" w14:paraId="47A5C2C2" w14:textId="77777777" w:rsidTr="00966640">
        <w:tc>
          <w:tcPr>
            <w:tcW w:w="2335" w:type="dxa"/>
          </w:tcPr>
          <w:p w14:paraId="2B585E2E" w14:textId="77777777" w:rsidR="00966640" w:rsidRPr="00966640" w:rsidRDefault="00966640" w:rsidP="00966640">
            <w:pPr>
              <w:pStyle w:val="TableText0"/>
            </w:pPr>
            <w:r w:rsidRPr="00966640">
              <w:t>SDECUTL2</w:t>
            </w:r>
          </w:p>
        </w:tc>
        <w:tc>
          <w:tcPr>
            <w:tcW w:w="7110" w:type="dxa"/>
          </w:tcPr>
          <w:p w14:paraId="7821E6F2" w14:textId="77777777" w:rsidR="00966640" w:rsidRPr="00966640" w:rsidRDefault="00966640" w:rsidP="00966640">
            <w:pPr>
              <w:pStyle w:val="TableText0"/>
            </w:pPr>
            <w:r w:rsidRPr="00966640">
              <w:t>ALB/SAT - VISTA SCHEDULING RPCs</w:t>
            </w:r>
          </w:p>
        </w:tc>
      </w:tr>
      <w:tr w:rsidR="00966640" w:rsidRPr="00966640" w14:paraId="17BC6067" w14:textId="77777777" w:rsidTr="00966640">
        <w:tc>
          <w:tcPr>
            <w:tcW w:w="2335" w:type="dxa"/>
          </w:tcPr>
          <w:p w14:paraId="3D2D553C" w14:textId="77777777" w:rsidR="00966640" w:rsidRPr="00966640" w:rsidRDefault="00966640" w:rsidP="00966640">
            <w:pPr>
              <w:pStyle w:val="TableText0"/>
            </w:pPr>
            <w:r w:rsidRPr="00966640">
              <w:lastRenderedPageBreak/>
              <w:t>SDECV</w:t>
            </w:r>
          </w:p>
        </w:tc>
        <w:tc>
          <w:tcPr>
            <w:tcW w:w="7110" w:type="dxa"/>
          </w:tcPr>
          <w:p w14:paraId="0F2BA096" w14:textId="77777777" w:rsidR="00966640" w:rsidRPr="00966640" w:rsidRDefault="00966640" w:rsidP="00966640">
            <w:pPr>
              <w:pStyle w:val="TableText0"/>
            </w:pPr>
            <w:r w:rsidRPr="00966640">
              <w:t>ALB/SAT - VISTA SCHEDULING RPCs</w:t>
            </w:r>
          </w:p>
        </w:tc>
      </w:tr>
      <w:tr w:rsidR="00966640" w:rsidRPr="00966640" w14:paraId="78819352" w14:textId="77777777" w:rsidTr="00966640">
        <w:tc>
          <w:tcPr>
            <w:tcW w:w="2335" w:type="dxa"/>
          </w:tcPr>
          <w:p w14:paraId="30CB14F4" w14:textId="77777777" w:rsidR="00966640" w:rsidRPr="00966640" w:rsidRDefault="00966640" w:rsidP="00966640">
            <w:pPr>
              <w:pStyle w:val="TableText0"/>
            </w:pPr>
            <w:r w:rsidRPr="00966640">
              <w:t>SDECWL</w:t>
            </w:r>
          </w:p>
        </w:tc>
        <w:tc>
          <w:tcPr>
            <w:tcW w:w="7110" w:type="dxa"/>
          </w:tcPr>
          <w:p w14:paraId="79EF9DB1" w14:textId="77777777" w:rsidR="00966640" w:rsidRPr="00966640" w:rsidRDefault="00966640" w:rsidP="00966640">
            <w:pPr>
              <w:pStyle w:val="TableText0"/>
            </w:pPr>
            <w:r w:rsidRPr="00966640">
              <w:t>ALB/SAT - VISTA SCHEDULING RPCs</w:t>
            </w:r>
          </w:p>
        </w:tc>
      </w:tr>
      <w:tr w:rsidR="00966640" w:rsidRPr="00966640" w14:paraId="40E87F1D" w14:textId="77777777" w:rsidTr="00966640">
        <w:tc>
          <w:tcPr>
            <w:tcW w:w="2335" w:type="dxa"/>
          </w:tcPr>
          <w:p w14:paraId="1DFDB317" w14:textId="77777777" w:rsidR="00966640" w:rsidRPr="00966640" w:rsidRDefault="00966640" w:rsidP="00966640">
            <w:pPr>
              <w:pStyle w:val="TableText0"/>
            </w:pPr>
            <w:r w:rsidRPr="00966640">
              <w:t>SDECWL1</w:t>
            </w:r>
          </w:p>
        </w:tc>
        <w:tc>
          <w:tcPr>
            <w:tcW w:w="7110" w:type="dxa"/>
          </w:tcPr>
          <w:p w14:paraId="28CC4E67" w14:textId="77777777" w:rsidR="00966640" w:rsidRPr="00966640" w:rsidRDefault="00966640" w:rsidP="00966640">
            <w:pPr>
              <w:pStyle w:val="TableText0"/>
            </w:pPr>
            <w:r w:rsidRPr="00966640">
              <w:t>ALB/SAT - VISTA SCHEDULING RPCs</w:t>
            </w:r>
          </w:p>
        </w:tc>
      </w:tr>
      <w:tr w:rsidR="00966640" w:rsidRPr="00966640" w14:paraId="2BA780E7" w14:textId="77777777" w:rsidTr="00966640">
        <w:tc>
          <w:tcPr>
            <w:tcW w:w="2335" w:type="dxa"/>
          </w:tcPr>
          <w:p w14:paraId="32615021" w14:textId="77777777" w:rsidR="00966640" w:rsidRPr="00966640" w:rsidRDefault="00966640" w:rsidP="00966640">
            <w:pPr>
              <w:pStyle w:val="TableText0"/>
            </w:pPr>
            <w:r w:rsidRPr="00966640">
              <w:t>SDECWL2</w:t>
            </w:r>
          </w:p>
        </w:tc>
        <w:tc>
          <w:tcPr>
            <w:tcW w:w="7110" w:type="dxa"/>
          </w:tcPr>
          <w:p w14:paraId="5A4BDE99" w14:textId="77777777" w:rsidR="00966640" w:rsidRPr="00966640" w:rsidRDefault="00966640" w:rsidP="00966640">
            <w:pPr>
              <w:pStyle w:val="TableText0"/>
            </w:pPr>
            <w:r w:rsidRPr="00966640">
              <w:t>ALB/SAT - VISTA SCHEDULING RPCs</w:t>
            </w:r>
          </w:p>
        </w:tc>
      </w:tr>
      <w:tr w:rsidR="00966640" w:rsidRPr="00966640" w14:paraId="1774336E" w14:textId="77777777" w:rsidTr="00966640">
        <w:tc>
          <w:tcPr>
            <w:tcW w:w="2335" w:type="dxa"/>
          </w:tcPr>
          <w:p w14:paraId="5408F848" w14:textId="77777777" w:rsidR="00966640" w:rsidRPr="00966640" w:rsidRDefault="00966640" w:rsidP="00966640">
            <w:pPr>
              <w:pStyle w:val="TableText0"/>
            </w:pPr>
            <w:r w:rsidRPr="00966640">
              <w:t>SDECWL3</w:t>
            </w:r>
          </w:p>
        </w:tc>
        <w:tc>
          <w:tcPr>
            <w:tcW w:w="7110" w:type="dxa"/>
            <w:vAlign w:val="center"/>
          </w:tcPr>
          <w:p w14:paraId="7729BE3D" w14:textId="77777777" w:rsidR="00966640" w:rsidRPr="00966640" w:rsidRDefault="00966640" w:rsidP="00966640">
            <w:pPr>
              <w:pStyle w:val="TableText0"/>
            </w:pPr>
            <w:r w:rsidRPr="00966640">
              <w:t>ALB/SAT - VISTA SCHEDULING RPCs</w:t>
            </w:r>
          </w:p>
        </w:tc>
      </w:tr>
      <w:tr w:rsidR="00966640" w:rsidRPr="00966640" w14:paraId="62439FF3" w14:textId="77777777" w:rsidTr="00966640">
        <w:tc>
          <w:tcPr>
            <w:tcW w:w="2335" w:type="dxa"/>
          </w:tcPr>
          <w:p w14:paraId="5FE5D3CF" w14:textId="77777777" w:rsidR="00966640" w:rsidRPr="00966640" w:rsidRDefault="00966640" w:rsidP="00966640">
            <w:pPr>
              <w:pStyle w:val="TableText0"/>
            </w:pPr>
            <w:r w:rsidRPr="00966640">
              <w:t>SDM1A</w:t>
            </w:r>
          </w:p>
        </w:tc>
        <w:tc>
          <w:tcPr>
            <w:tcW w:w="7110" w:type="dxa"/>
            <w:vAlign w:val="center"/>
          </w:tcPr>
          <w:p w14:paraId="0EFB85AB" w14:textId="77777777" w:rsidR="00966640" w:rsidRPr="00966640" w:rsidRDefault="00966640" w:rsidP="00966640">
            <w:pPr>
              <w:pStyle w:val="TableText0"/>
            </w:pPr>
            <w:r w:rsidRPr="00966640">
              <w:t>SF/GFT,ALB/TMP - MAKE APPOINTMENT</w:t>
            </w:r>
          </w:p>
        </w:tc>
      </w:tr>
      <w:tr w:rsidR="00966640" w:rsidRPr="00966640" w14:paraId="23B68E05" w14:textId="77777777" w:rsidTr="00966640">
        <w:tc>
          <w:tcPr>
            <w:tcW w:w="2335" w:type="dxa"/>
          </w:tcPr>
          <w:p w14:paraId="575C1B45" w14:textId="77777777" w:rsidR="00966640" w:rsidRPr="00966640" w:rsidRDefault="00966640" w:rsidP="00966640">
            <w:pPr>
              <w:pStyle w:val="TableText0"/>
            </w:pPr>
            <w:r w:rsidRPr="00966640">
              <w:t>SDMM1</w:t>
            </w:r>
          </w:p>
        </w:tc>
        <w:tc>
          <w:tcPr>
            <w:tcW w:w="7110" w:type="dxa"/>
            <w:vAlign w:val="center"/>
          </w:tcPr>
          <w:p w14:paraId="038F18C9" w14:textId="77777777" w:rsidR="00966640" w:rsidRPr="00966640" w:rsidRDefault="00966640" w:rsidP="00966640">
            <w:pPr>
              <w:pStyle w:val="TableText0"/>
            </w:pPr>
            <w:r w:rsidRPr="00966640">
              <w:t>ALB/GRR - MULTIPLE BOOKINGS</w:t>
            </w:r>
          </w:p>
        </w:tc>
      </w:tr>
      <w:tr w:rsidR="00966640" w:rsidRPr="00966640" w14:paraId="5AA0E19C" w14:textId="77777777" w:rsidTr="00966640">
        <w:tc>
          <w:tcPr>
            <w:tcW w:w="2335" w:type="dxa"/>
          </w:tcPr>
          <w:p w14:paraId="2D7315BB" w14:textId="77777777" w:rsidR="00966640" w:rsidRPr="00966640" w:rsidRDefault="00966640" w:rsidP="00966640">
            <w:pPr>
              <w:pStyle w:val="TableText0"/>
            </w:pPr>
            <w:r w:rsidRPr="00966640">
              <w:t>SDN</w:t>
            </w:r>
          </w:p>
        </w:tc>
        <w:tc>
          <w:tcPr>
            <w:tcW w:w="7110" w:type="dxa"/>
            <w:vAlign w:val="center"/>
          </w:tcPr>
          <w:p w14:paraId="33157E73" w14:textId="77777777" w:rsidR="00966640" w:rsidRPr="00966640" w:rsidRDefault="00966640" w:rsidP="00966640">
            <w:pPr>
              <w:pStyle w:val="TableText0"/>
            </w:pPr>
            <w:r w:rsidRPr="00966640">
              <w:t>SF/GFT,ALB/LDB - RECORD NO SHOWS</w:t>
            </w:r>
          </w:p>
        </w:tc>
      </w:tr>
      <w:tr w:rsidR="00966640" w:rsidRPr="00966640" w14:paraId="39F805E8" w14:textId="77777777" w:rsidTr="00966640">
        <w:tc>
          <w:tcPr>
            <w:tcW w:w="2335" w:type="dxa"/>
          </w:tcPr>
          <w:p w14:paraId="68FC03B9" w14:textId="77777777" w:rsidR="00966640" w:rsidRPr="00966640" w:rsidRDefault="00966640" w:rsidP="00966640">
            <w:pPr>
              <w:pStyle w:val="TableText0"/>
            </w:pPr>
            <w:r w:rsidRPr="00966640">
              <w:t>SDNACT</w:t>
            </w:r>
          </w:p>
        </w:tc>
        <w:tc>
          <w:tcPr>
            <w:tcW w:w="7110" w:type="dxa"/>
            <w:vAlign w:val="center"/>
          </w:tcPr>
          <w:p w14:paraId="2727B92F" w14:textId="77777777" w:rsidR="00966640" w:rsidRPr="00966640" w:rsidRDefault="00966640" w:rsidP="00966640">
            <w:pPr>
              <w:pStyle w:val="TableText0"/>
            </w:pPr>
            <w:r w:rsidRPr="00966640">
              <w:t>ALB/TMP - INACTIVATE A CLINIC</w:t>
            </w:r>
          </w:p>
        </w:tc>
      </w:tr>
      <w:tr w:rsidR="00966640" w:rsidRPr="00966640" w14:paraId="2F8AE72F" w14:textId="77777777" w:rsidTr="00966640">
        <w:tc>
          <w:tcPr>
            <w:tcW w:w="2335" w:type="dxa"/>
          </w:tcPr>
          <w:p w14:paraId="7B077A35" w14:textId="77777777" w:rsidR="00966640" w:rsidRPr="00966640" w:rsidRDefault="00966640" w:rsidP="00966640">
            <w:pPr>
              <w:pStyle w:val="TableText0"/>
            </w:pPr>
            <w:r w:rsidRPr="00966640">
              <w:t>SDREACT</w:t>
            </w:r>
          </w:p>
        </w:tc>
        <w:tc>
          <w:tcPr>
            <w:tcW w:w="7110" w:type="dxa"/>
            <w:vAlign w:val="center"/>
          </w:tcPr>
          <w:p w14:paraId="68E836CB" w14:textId="77777777" w:rsidR="00966640" w:rsidRPr="00966640" w:rsidRDefault="00966640" w:rsidP="00966640">
            <w:pPr>
              <w:pStyle w:val="TableText0"/>
            </w:pPr>
            <w:r w:rsidRPr="00966640">
              <w:t>ALB/TMP - REACTIVATE A CLINIC</w:t>
            </w:r>
          </w:p>
        </w:tc>
      </w:tr>
      <w:tr w:rsidR="00966640" w:rsidRPr="00966640" w14:paraId="00A1E757" w14:textId="77777777" w:rsidTr="00966640">
        <w:tc>
          <w:tcPr>
            <w:tcW w:w="2335" w:type="dxa"/>
          </w:tcPr>
          <w:p w14:paraId="7ED3BCF4" w14:textId="77777777" w:rsidR="00966640" w:rsidRPr="00966640" w:rsidRDefault="00966640" w:rsidP="00966640">
            <w:pPr>
              <w:pStyle w:val="TableText0"/>
            </w:pPr>
            <w:r w:rsidRPr="00966640">
              <w:t>SDRRISRU</w:t>
            </w:r>
          </w:p>
        </w:tc>
        <w:tc>
          <w:tcPr>
            <w:tcW w:w="7110" w:type="dxa"/>
            <w:vAlign w:val="center"/>
          </w:tcPr>
          <w:p w14:paraId="1C04D667" w14:textId="77777777" w:rsidR="00966640" w:rsidRPr="00966640" w:rsidRDefault="00966640" w:rsidP="00966640">
            <w:pPr>
              <w:pStyle w:val="TableText0"/>
            </w:pPr>
            <w:r w:rsidRPr="00966640">
              <w:t>10N20/MAH; Recall Reminder Utilities</w:t>
            </w:r>
          </w:p>
        </w:tc>
      </w:tr>
      <w:tr w:rsidR="00966640" w:rsidRPr="00966640" w14:paraId="056B84FB" w14:textId="77777777" w:rsidTr="00966640">
        <w:tc>
          <w:tcPr>
            <w:tcW w:w="2335" w:type="dxa"/>
          </w:tcPr>
          <w:p w14:paraId="5E34B7BD" w14:textId="77777777" w:rsidR="00966640" w:rsidRPr="00966640" w:rsidRDefault="00966640" w:rsidP="00966640">
            <w:pPr>
              <w:pStyle w:val="TableText0"/>
            </w:pPr>
            <w:r w:rsidRPr="00966640">
              <w:t>SD628PST</w:t>
            </w:r>
          </w:p>
        </w:tc>
        <w:tc>
          <w:tcPr>
            <w:tcW w:w="7110" w:type="dxa"/>
            <w:vAlign w:val="center"/>
          </w:tcPr>
          <w:p w14:paraId="2779C446" w14:textId="77777777" w:rsidR="00966640" w:rsidRPr="00966640" w:rsidRDefault="00966640" w:rsidP="00966640">
            <w:pPr>
              <w:pStyle w:val="TableText0"/>
            </w:pPr>
            <w:r w:rsidRPr="00966640">
              <w:t>SD*5.3*628 Post Install Routine</w:t>
            </w:r>
          </w:p>
        </w:tc>
      </w:tr>
      <w:tr w:rsidR="00966640" w:rsidRPr="00966640" w14:paraId="66E98AEA" w14:textId="77777777" w:rsidTr="00966640">
        <w:tc>
          <w:tcPr>
            <w:tcW w:w="2335" w:type="dxa"/>
          </w:tcPr>
          <w:p w14:paraId="08D9329B" w14:textId="77777777" w:rsidR="00966640" w:rsidRPr="00966640" w:rsidRDefault="00966640" w:rsidP="00966640">
            <w:pPr>
              <w:pStyle w:val="TableText0"/>
            </w:pPr>
            <w:r w:rsidRPr="00966640">
              <w:t>SDCED</w:t>
            </w:r>
          </w:p>
        </w:tc>
        <w:tc>
          <w:tcPr>
            <w:tcW w:w="7110" w:type="dxa"/>
            <w:vAlign w:val="center"/>
          </w:tcPr>
          <w:p w14:paraId="0F77183D" w14:textId="77777777" w:rsidR="00966640" w:rsidRPr="00966640" w:rsidRDefault="00966640" w:rsidP="00966640">
            <w:pPr>
              <w:pStyle w:val="TableText0"/>
            </w:pPr>
            <w:r w:rsidRPr="00966640">
              <w:t>VSE ENCOUNTER XREF</w:t>
            </w:r>
          </w:p>
        </w:tc>
      </w:tr>
      <w:tr w:rsidR="00966640" w:rsidRPr="00966640" w14:paraId="0885A503" w14:textId="77777777" w:rsidTr="00966640">
        <w:tc>
          <w:tcPr>
            <w:tcW w:w="2335" w:type="dxa"/>
          </w:tcPr>
          <w:p w14:paraId="28831A09" w14:textId="77777777" w:rsidR="00966640" w:rsidRPr="00966640" w:rsidRDefault="00966640" w:rsidP="00966640">
            <w:pPr>
              <w:pStyle w:val="TableText0"/>
            </w:pPr>
            <w:r w:rsidRPr="00966640">
              <w:t>SDCED1</w:t>
            </w:r>
          </w:p>
        </w:tc>
        <w:tc>
          <w:tcPr>
            <w:tcW w:w="7110" w:type="dxa"/>
            <w:vAlign w:val="center"/>
          </w:tcPr>
          <w:p w14:paraId="488A9BBE" w14:textId="77777777" w:rsidR="00966640" w:rsidRPr="00966640" w:rsidRDefault="00966640" w:rsidP="00966640">
            <w:pPr>
              <w:pStyle w:val="TableText0"/>
            </w:pPr>
            <w:r w:rsidRPr="00966640">
              <w:t>VSE ENCOUNTER XREF</w:t>
            </w:r>
          </w:p>
        </w:tc>
      </w:tr>
      <w:tr w:rsidR="00966640" w:rsidRPr="00966640" w14:paraId="36EA356F" w14:textId="77777777" w:rsidTr="00966640">
        <w:tc>
          <w:tcPr>
            <w:tcW w:w="2335" w:type="dxa"/>
          </w:tcPr>
          <w:p w14:paraId="0A182787" w14:textId="77777777" w:rsidR="00966640" w:rsidRPr="00966640" w:rsidRDefault="00966640" w:rsidP="00966640">
            <w:pPr>
              <w:pStyle w:val="TableText0"/>
            </w:pPr>
            <w:r w:rsidRPr="00966640">
              <w:t>SDCED2</w:t>
            </w:r>
          </w:p>
        </w:tc>
        <w:tc>
          <w:tcPr>
            <w:tcW w:w="7110" w:type="dxa"/>
            <w:vAlign w:val="center"/>
          </w:tcPr>
          <w:p w14:paraId="5BB12BCD" w14:textId="77777777" w:rsidR="00966640" w:rsidRPr="00966640" w:rsidRDefault="00966640" w:rsidP="00966640">
            <w:pPr>
              <w:pStyle w:val="TableText0"/>
            </w:pPr>
            <w:r w:rsidRPr="00966640">
              <w:t>VSE ENCOUNTER XREF</w:t>
            </w:r>
          </w:p>
        </w:tc>
      </w:tr>
      <w:tr w:rsidR="00966640" w:rsidRPr="00966640" w14:paraId="799BED50" w14:textId="77777777" w:rsidTr="00966640">
        <w:tc>
          <w:tcPr>
            <w:tcW w:w="2335" w:type="dxa"/>
          </w:tcPr>
          <w:p w14:paraId="5210B49F" w14:textId="77777777" w:rsidR="00966640" w:rsidRPr="00966640" w:rsidRDefault="00966640" w:rsidP="00966640">
            <w:pPr>
              <w:pStyle w:val="TableText0"/>
            </w:pPr>
            <w:r w:rsidRPr="00966640">
              <w:t>SDECRPT</w:t>
            </w:r>
          </w:p>
        </w:tc>
        <w:tc>
          <w:tcPr>
            <w:tcW w:w="7110" w:type="dxa"/>
            <w:vAlign w:val="center"/>
          </w:tcPr>
          <w:p w14:paraId="65EE14AC" w14:textId="77777777" w:rsidR="00966640" w:rsidRPr="00966640" w:rsidRDefault="00966640" w:rsidP="00966640">
            <w:pPr>
              <w:pStyle w:val="TableText0"/>
            </w:pPr>
            <w:r w:rsidRPr="00966640">
              <w:t>VSE CLINIC APPOINTMENTS</w:t>
            </w:r>
          </w:p>
        </w:tc>
      </w:tr>
      <w:tr w:rsidR="00966640" w:rsidRPr="00966640" w14:paraId="20CDE15F" w14:textId="77777777" w:rsidTr="00966640">
        <w:tc>
          <w:tcPr>
            <w:tcW w:w="2335" w:type="dxa"/>
          </w:tcPr>
          <w:p w14:paraId="6DEC064D" w14:textId="77777777" w:rsidR="00966640" w:rsidRPr="00966640" w:rsidRDefault="00966640" w:rsidP="00966640">
            <w:pPr>
              <w:pStyle w:val="TableText0"/>
            </w:pPr>
            <w:r w:rsidRPr="00966640">
              <w:t>SDECSTP</w:t>
            </w:r>
          </w:p>
        </w:tc>
        <w:tc>
          <w:tcPr>
            <w:tcW w:w="7110" w:type="dxa"/>
            <w:vAlign w:val="center"/>
          </w:tcPr>
          <w:p w14:paraId="12BABC13" w14:textId="77777777" w:rsidR="00966640" w:rsidRPr="00966640" w:rsidRDefault="00966640" w:rsidP="00966640">
            <w:pPr>
              <w:pStyle w:val="TableText0"/>
            </w:pPr>
            <w:r w:rsidRPr="00966640">
              <w:t>VSE RESOURCE MANAGEMENT REPORT STOP CODES</w:t>
            </w:r>
          </w:p>
        </w:tc>
      </w:tr>
      <w:tr w:rsidR="00966640" w:rsidRPr="00966640" w14:paraId="3AF6D5D4" w14:textId="77777777" w:rsidTr="00966640">
        <w:tc>
          <w:tcPr>
            <w:tcW w:w="2335" w:type="dxa"/>
          </w:tcPr>
          <w:p w14:paraId="154BC365" w14:textId="77777777" w:rsidR="00966640" w:rsidRPr="00966640" w:rsidRDefault="00966640" w:rsidP="00966640">
            <w:pPr>
              <w:pStyle w:val="TableText0"/>
            </w:pPr>
            <w:r w:rsidRPr="00966640">
              <w:t>SDWLPL</w:t>
            </w:r>
          </w:p>
        </w:tc>
        <w:tc>
          <w:tcPr>
            <w:tcW w:w="7110" w:type="dxa"/>
            <w:vAlign w:val="center"/>
          </w:tcPr>
          <w:p w14:paraId="1693B0EB" w14:textId="77777777" w:rsidR="00966640" w:rsidRPr="00966640" w:rsidRDefault="00966640" w:rsidP="00966640">
            <w:pPr>
              <w:pStyle w:val="TableText0"/>
            </w:pPr>
            <w:r w:rsidRPr="00966640">
              <w:t>IOFO BAY PINES/DMR,ESW - WAIT LIST PICK LIST</w:t>
            </w:r>
          </w:p>
        </w:tc>
      </w:tr>
      <w:tr w:rsidR="00966640" w:rsidRPr="00966640" w14:paraId="07DB0C42" w14:textId="77777777" w:rsidTr="00966640">
        <w:tc>
          <w:tcPr>
            <w:tcW w:w="2335" w:type="dxa"/>
          </w:tcPr>
          <w:p w14:paraId="2A75F12C" w14:textId="77777777" w:rsidR="00966640" w:rsidRPr="00966640" w:rsidRDefault="00966640" w:rsidP="00966640">
            <w:pPr>
              <w:pStyle w:val="TableText0"/>
            </w:pPr>
            <w:r w:rsidRPr="00966640">
              <w:t>SDECXML</w:t>
            </w:r>
          </w:p>
        </w:tc>
        <w:tc>
          <w:tcPr>
            <w:tcW w:w="7110" w:type="dxa"/>
            <w:vAlign w:val="center"/>
          </w:tcPr>
          <w:p w14:paraId="09B1DF95" w14:textId="77777777" w:rsidR="00966640" w:rsidRPr="00966640" w:rsidRDefault="00966640" w:rsidP="00966640">
            <w:pPr>
              <w:pStyle w:val="TableText0"/>
            </w:pPr>
            <w:r w:rsidRPr="00966640">
              <w:t>VSE RESOURCE MANAGEMENT REPORT XML DATA</w:t>
            </w:r>
          </w:p>
        </w:tc>
      </w:tr>
      <w:tr w:rsidR="00966640" w:rsidRPr="00966640" w14:paraId="680D6D29" w14:textId="77777777" w:rsidTr="00966640">
        <w:tc>
          <w:tcPr>
            <w:tcW w:w="2335" w:type="dxa"/>
          </w:tcPr>
          <w:p w14:paraId="7971EB22" w14:textId="77777777" w:rsidR="00966640" w:rsidRPr="00966640" w:rsidRDefault="00966640" w:rsidP="00966640">
            <w:pPr>
              <w:pStyle w:val="TableText0"/>
            </w:pPr>
            <w:r w:rsidRPr="00966640">
              <w:t>SDECXML1</w:t>
            </w:r>
          </w:p>
        </w:tc>
        <w:tc>
          <w:tcPr>
            <w:tcW w:w="7110" w:type="dxa"/>
            <w:vAlign w:val="center"/>
          </w:tcPr>
          <w:p w14:paraId="2256692B" w14:textId="77777777" w:rsidR="00966640" w:rsidRPr="00966640" w:rsidRDefault="00966640" w:rsidP="00966640">
            <w:pPr>
              <w:pStyle w:val="TableText0"/>
            </w:pPr>
            <w:r w:rsidRPr="00966640">
              <w:t>VSE RESOURCE MANAGEMENT REPORT XML DATA</w:t>
            </w:r>
          </w:p>
        </w:tc>
      </w:tr>
      <w:tr w:rsidR="00966640" w:rsidRPr="00966640" w14:paraId="0670D4FD" w14:textId="77777777" w:rsidTr="00966640">
        <w:tc>
          <w:tcPr>
            <w:tcW w:w="2335" w:type="dxa"/>
          </w:tcPr>
          <w:p w14:paraId="6621B63A" w14:textId="77777777" w:rsidR="00966640" w:rsidRPr="00966640" w:rsidRDefault="00966640" w:rsidP="00966640">
            <w:pPr>
              <w:pStyle w:val="TableText0"/>
            </w:pPr>
            <w:r w:rsidRPr="00966640">
              <w:t>SDECXML2</w:t>
            </w:r>
          </w:p>
        </w:tc>
        <w:tc>
          <w:tcPr>
            <w:tcW w:w="7110" w:type="dxa"/>
            <w:vAlign w:val="center"/>
          </w:tcPr>
          <w:p w14:paraId="3658C456" w14:textId="77777777" w:rsidR="00966640" w:rsidRPr="00966640" w:rsidRDefault="00966640" w:rsidP="00966640">
            <w:pPr>
              <w:pStyle w:val="TableText0"/>
            </w:pPr>
            <w:r w:rsidRPr="00966640">
              <w:t>VSE RESOURCE MANAGEMENT REPORT XML DATA</w:t>
            </w:r>
          </w:p>
        </w:tc>
      </w:tr>
      <w:tr w:rsidR="00966640" w:rsidRPr="00966640" w14:paraId="0E3FDCFA" w14:textId="77777777" w:rsidTr="00966640">
        <w:tc>
          <w:tcPr>
            <w:tcW w:w="2335" w:type="dxa"/>
          </w:tcPr>
          <w:p w14:paraId="31A794CD" w14:textId="77777777" w:rsidR="00966640" w:rsidRPr="00966640" w:rsidRDefault="00966640" w:rsidP="00966640">
            <w:pPr>
              <w:pStyle w:val="TableText0"/>
            </w:pPr>
            <w:r w:rsidRPr="00966640">
              <w:t>SDECXML3</w:t>
            </w:r>
          </w:p>
        </w:tc>
        <w:tc>
          <w:tcPr>
            <w:tcW w:w="7110" w:type="dxa"/>
            <w:vAlign w:val="center"/>
          </w:tcPr>
          <w:p w14:paraId="05043A5E" w14:textId="77777777" w:rsidR="00966640" w:rsidRPr="00966640" w:rsidRDefault="00966640" w:rsidP="00966640">
            <w:pPr>
              <w:pStyle w:val="TableText0"/>
            </w:pPr>
            <w:r w:rsidRPr="00966640">
              <w:t>VSE RESOURCE MANAGEMENT REPORT XML DATA</w:t>
            </w:r>
          </w:p>
        </w:tc>
      </w:tr>
      <w:tr w:rsidR="00966640" w:rsidRPr="00966640" w14:paraId="413F2960" w14:textId="77777777" w:rsidTr="00966640">
        <w:tc>
          <w:tcPr>
            <w:tcW w:w="2335" w:type="dxa"/>
          </w:tcPr>
          <w:p w14:paraId="430D1878" w14:textId="77777777" w:rsidR="00966640" w:rsidRPr="00966640" w:rsidRDefault="00966640" w:rsidP="00966640">
            <w:pPr>
              <w:pStyle w:val="TableText0"/>
            </w:pPr>
            <w:r w:rsidRPr="00966640">
              <w:t>SDECXML4</w:t>
            </w:r>
          </w:p>
        </w:tc>
        <w:tc>
          <w:tcPr>
            <w:tcW w:w="7110" w:type="dxa"/>
            <w:vAlign w:val="center"/>
          </w:tcPr>
          <w:p w14:paraId="68708F87" w14:textId="77777777" w:rsidR="00966640" w:rsidRPr="00966640" w:rsidRDefault="00966640" w:rsidP="00966640">
            <w:pPr>
              <w:pStyle w:val="TableText0"/>
            </w:pPr>
            <w:r w:rsidRPr="00966640">
              <w:t>VSE RESOURCE MANAGEMENT REPORT XML DATA</w:t>
            </w:r>
          </w:p>
        </w:tc>
      </w:tr>
      <w:tr w:rsidR="00966640" w:rsidRPr="00966640" w14:paraId="3416FDA7" w14:textId="77777777" w:rsidTr="00966640">
        <w:tc>
          <w:tcPr>
            <w:tcW w:w="2335" w:type="dxa"/>
          </w:tcPr>
          <w:p w14:paraId="2F2320F7" w14:textId="77777777" w:rsidR="00966640" w:rsidRPr="00966640" w:rsidRDefault="00966640" w:rsidP="00966640">
            <w:pPr>
              <w:pStyle w:val="TableText0"/>
            </w:pPr>
            <w:r w:rsidRPr="00966640">
              <w:t>SDECXML5</w:t>
            </w:r>
          </w:p>
        </w:tc>
        <w:tc>
          <w:tcPr>
            <w:tcW w:w="7110" w:type="dxa"/>
            <w:vAlign w:val="center"/>
          </w:tcPr>
          <w:p w14:paraId="71B47C71" w14:textId="77777777" w:rsidR="00966640" w:rsidRPr="00966640" w:rsidRDefault="00966640" w:rsidP="00966640">
            <w:pPr>
              <w:pStyle w:val="TableText0"/>
            </w:pPr>
            <w:r w:rsidRPr="00966640">
              <w:t>VSE RESOURCE MANAGEMENT REPORT XML DATA</w:t>
            </w:r>
          </w:p>
        </w:tc>
      </w:tr>
      <w:tr w:rsidR="00966640" w:rsidRPr="00966640" w14:paraId="494E5C66" w14:textId="77777777" w:rsidTr="00966640">
        <w:tc>
          <w:tcPr>
            <w:tcW w:w="2335" w:type="dxa"/>
          </w:tcPr>
          <w:p w14:paraId="710DBA38" w14:textId="77777777" w:rsidR="00966640" w:rsidRPr="00966640" w:rsidRDefault="00966640" w:rsidP="00966640">
            <w:pPr>
              <w:pStyle w:val="TableText0"/>
            </w:pPr>
            <w:r w:rsidRPr="00966640">
              <w:t>SDECXUTL</w:t>
            </w:r>
          </w:p>
        </w:tc>
        <w:tc>
          <w:tcPr>
            <w:tcW w:w="7110" w:type="dxa"/>
            <w:vAlign w:val="center"/>
          </w:tcPr>
          <w:p w14:paraId="36ADEC48" w14:textId="77777777" w:rsidR="00966640" w:rsidRPr="00966640" w:rsidRDefault="00966640" w:rsidP="00966640">
            <w:pPr>
              <w:pStyle w:val="TableText0"/>
            </w:pPr>
            <w:r w:rsidRPr="00966640">
              <w:t>VSE RESOURCE MANAGEMENT REPORT XML UTILITY</w:t>
            </w:r>
          </w:p>
        </w:tc>
      </w:tr>
      <w:tr w:rsidR="00966640" w:rsidRPr="00966640" w14:paraId="749249D8" w14:textId="77777777" w:rsidTr="00966640">
        <w:tc>
          <w:tcPr>
            <w:tcW w:w="2335" w:type="dxa"/>
          </w:tcPr>
          <w:p w14:paraId="5E3B9184" w14:textId="77777777" w:rsidR="00966640" w:rsidRPr="00966640" w:rsidRDefault="00966640" w:rsidP="00966640">
            <w:pPr>
              <w:pStyle w:val="TableText0"/>
            </w:pPr>
            <w:r w:rsidRPr="00966640">
              <w:t>SDECCON</w:t>
            </w:r>
          </w:p>
        </w:tc>
        <w:tc>
          <w:tcPr>
            <w:tcW w:w="7110" w:type="dxa"/>
            <w:vAlign w:val="center"/>
          </w:tcPr>
          <w:p w14:paraId="2E4A5457" w14:textId="77777777" w:rsidR="00966640" w:rsidRPr="00966640" w:rsidRDefault="00966640" w:rsidP="00966640">
            <w:pPr>
              <w:pStyle w:val="TableText0"/>
            </w:pPr>
            <w:r w:rsidRPr="00966640">
              <w:t>SPFO/DMR SCHEDULING ENHANCEMENTS VSE CONTACT API</w:t>
            </w:r>
          </w:p>
        </w:tc>
      </w:tr>
      <w:tr w:rsidR="00966640" w:rsidRPr="00966640" w14:paraId="0213709C" w14:textId="77777777" w:rsidTr="00966640">
        <w:tc>
          <w:tcPr>
            <w:tcW w:w="2335" w:type="dxa"/>
          </w:tcPr>
          <w:p w14:paraId="2B27E52C" w14:textId="77777777" w:rsidR="00966640" w:rsidRPr="00966640" w:rsidRDefault="00966640" w:rsidP="00966640">
            <w:pPr>
              <w:pStyle w:val="TableText0"/>
            </w:pPr>
            <w:r w:rsidRPr="00966640">
              <w:t>SDECEP</w:t>
            </w:r>
          </w:p>
        </w:tc>
        <w:tc>
          <w:tcPr>
            <w:tcW w:w="7110" w:type="dxa"/>
            <w:vAlign w:val="center"/>
          </w:tcPr>
          <w:p w14:paraId="348F8CA5" w14:textId="77777777" w:rsidR="00966640" w:rsidRPr="00966640" w:rsidRDefault="00966640" w:rsidP="00966640">
            <w:pPr>
              <w:pStyle w:val="TableText0"/>
            </w:pPr>
            <w:r w:rsidRPr="00966640">
              <w:t>SPFO/DMR SCHEDULING ENHANCEMENTS VSE EP API</w:t>
            </w:r>
          </w:p>
        </w:tc>
      </w:tr>
      <w:tr w:rsidR="00966640" w:rsidRPr="00966640" w14:paraId="360233BE" w14:textId="77777777" w:rsidTr="00966640">
        <w:tc>
          <w:tcPr>
            <w:tcW w:w="2335" w:type="dxa"/>
          </w:tcPr>
          <w:p w14:paraId="3ED3BBE8" w14:textId="77777777" w:rsidR="00966640" w:rsidRPr="00966640" w:rsidRDefault="00966640" w:rsidP="00966640">
            <w:pPr>
              <w:pStyle w:val="TableText0"/>
            </w:pPr>
            <w:r w:rsidRPr="00966640">
              <w:t>SDECEPT</w:t>
            </w:r>
          </w:p>
        </w:tc>
        <w:tc>
          <w:tcPr>
            <w:tcW w:w="7110" w:type="dxa"/>
            <w:vAlign w:val="center"/>
          </w:tcPr>
          <w:p w14:paraId="5BDC85B4" w14:textId="77777777" w:rsidR="00966640" w:rsidRPr="00966640" w:rsidRDefault="00966640" w:rsidP="00966640">
            <w:pPr>
              <w:pStyle w:val="TableText0"/>
            </w:pPr>
            <w:r w:rsidRPr="00966640">
              <w:t>SPFO/RT SCHEDULING ENHANCEMENTS VSE EP API</w:t>
            </w:r>
          </w:p>
        </w:tc>
      </w:tr>
      <w:tr w:rsidR="00966640" w:rsidRPr="00966640" w14:paraId="5BDBE2B9" w14:textId="77777777" w:rsidTr="00966640">
        <w:tc>
          <w:tcPr>
            <w:tcW w:w="2335" w:type="dxa"/>
          </w:tcPr>
          <w:p w14:paraId="0D87C257" w14:textId="77777777" w:rsidR="00966640" w:rsidRPr="00966640" w:rsidRDefault="00966640" w:rsidP="00966640">
            <w:pPr>
              <w:pStyle w:val="TableText0"/>
            </w:pPr>
            <w:r w:rsidRPr="00966640">
              <w:t>SDECELG</w:t>
            </w:r>
          </w:p>
        </w:tc>
        <w:tc>
          <w:tcPr>
            <w:tcW w:w="7110" w:type="dxa"/>
            <w:vAlign w:val="center"/>
          </w:tcPr>
          <w:p w14:paraId="2C372D91" w14:textId="77777777" w:rsidR="00966640" w:rsidRPr="00966640" w:rsidRDefault="00966640" w:rsidP="00966640">
            <w:pPr>
              <w:pStyle w:val="TableText0"/>
            </w:pPr>
            <w:r w:rsidRPr="00966640">
              <w:t>SPFO/DMR SCHEDULING ENHANCEMENTS VSE API</w:t>
            </w:r>
          </w:p>
        </w:tc>
      </w:tr>
      <w:tr w:rsidR="00966640" w:rsidRPr="00966640" w14:paraId="0BE6E1FC" w14:textId="77777777" w:rsidTr="00966640">
        <w:tc>
          <w:tcPr>
            <w:tcW w:w="2335" w:type="dxa"/>
          </w:tcPr>
          <w:p w14:paraId="1D95C540" w14:textId="77777777" w:rsidR="00966640" w:rsidRPr="00966640" w:rsidRDefault="00966640" w:rsidP="00966640">
            <w:pPr>
              <w:pStyle w:val="TableText0"/>
            </w:pPr>
            <w:r w:rsidRPr="00966640">
              <w:t>SDEC07</w:t>
            </w:r>
          </w:p>
        </w:tc>
        <w:tc>
          <w:tcPr>
            <w:tcW w:w="7110" w:type="dxa"/>
            <w:vAlign w:val="center"/>
          </w:tcPr>
          <w:p w14:paraId="15BCED43" w14:textId="77777777" w:rsidR="00966640" w:rsidRPr="00966640" w:rsidRDefault="00966640" w:rsidP="00966640">
            <w:pPr>
              <w:pStyle w:val="TableText0"/>
            </w:pPr>
            <w:r w:rsidRPr="00966640">
              <w:t>ALB/SAT - VISTA SCHEDULING RPCS</w:t>
            </w:r>
          </w:p>
        </w:tc>
      </w:tr>
      <w:tr w:rsidR="00966640" w:rsidRPr="00966640" w14:paraId="2F3063E5" w14:textId="77777777" w:rsidTr="00966640">
        <w:tc>
          <w:tcPr>
            <w:tcW w:w="2335" w:type="dxa"/>
          </w:tcPr>
          <w:p w14:paraId="33782E54" w14:textId="77777777" w:rsidR="00966640" w:rsidRPr="00966640" w:rsidRDefault="00966640" w:rsidP="00966640">
            <w:pPr>
              <w:pStyle w:val="TableText0"/>
            </w:pPr>
            <w:r w:rsidRPr="00966640">
              <w:t>SDEC07B</w:t>
            </w:r>
          </w:p>
        </w:tc>
        <w:tc>
          <w:tcPr>
            <w:tcW w:w="7110" w:type="dxa"/>
            <w:vAlign w:val="center"/>
          </w:tcPr>
          <w:p w14:paraId="249625AF" w14:textId="77777777" w:rsidR="00966640" w:rsidRPr="00966640" w:rsidRDefault="00966640" w:rsidP="00966640">
            <w:pPr>
              <w:pStyle w:val="TableText0"/>
            </w:pPr>
            <w:r w:rsidRPr="00966640">
              <w:t>ALB/SAT - VISTA SCHEDULING RPCS</w:t>
            </w:r>
          </w:p>
        </w:tc>
      </w:tr>
      <w:tr w:rsidR="00966640" w:rsidRPr="00966640" w14:paraId="2D90A9BF" w14:textId="77777777" w:rsidTr="00966640">
        <w:tc>
          <w:tcPr>
            <w:tcW w:w="2335" w:type="dxa"/>
          </w:tcPr>
          <w:p w14:paraId="6E75204E" w14:textId="77777777" w:rsidR="00966640" w:rsidRPr="00966640" w:rsidRDefault="00966640" w:rsidP="00966640">
            <w:pPr>
              <w:pStyle w:val="TableText0"/>
            </w:pPr>
            <w:r w:rsidRPr="00966640">
              <w:t>SD53699</w:t>
            </w:r>
          </w:p>
        </w:tc>
        <w:tc>
          <w:tcPr>
            <w:tcW w:w="7110" w:type="dxa"/>
            <w:vAlign w:val="center"/>
          </w:tcPr>
          <w:p w14:paraId="1E65418E" w14:textId="77777777" w:rsidR="00966640" w:rsidRPr="00966640" w:rsidRDefault="00966640" w:rsidP="00966640">
            <w:pPr>
              <w:pStyle w:val="TableText0"/>
            </w:pPr>
            <w:r w:rsidRPr="00966640">
              <w:t>SPFO/DMR SCHEDULING ENCHANCEMENTS VSE</w:t>
            </w:r>
          </w:p>
        </w:tc>
      </w:tr>
    </w:tbl>
    <w:p w14:paraId="21CCD0F7" w14:textId="77777777" w:rsidR="003357E6" w:rsidRDefault="00576AE1" w:rsidP="00576AE1">
      <w:pPr>
        <w:pStyle w:val="Heading2"/>
      </w:pPr>
      <w:bookmarkStart w:id="184" w:name="_Toc26530724"/>
      <w:r>
        <w:t>Files and Tables</w:t>
      </w:r>
      <w:bookmarkEnd w:id="184"/>
    </w:p>
    <w:p w14:paraId="49795FA2" w14:textId="0340BC61" w:rsidR="00576AE1" w:rsidRPr="00576AE1" w:rsidRDefault="0070697F" w:rsidP="00576AE1">
      <w:pPr>
        <w:pStyle w:val="BodyText"/>
      </w:pPr>
      <w:r w:rsidRPr="0070697F">
        <w:rPr>
          <w:rStyle w:val="Cross-Reference"/>
        </w:rPr>
        <w:fldChar w:fldCharType="begin"/>
      </w:r>
      <w:r w:rsidRPr="0070697F">
        <w:rPr>
          <w:rStyle w:val="Cross-Reference"/>
        </w:rPr>
        <w:instrText xml:space="preserve"> REF _Ref26190728 \h </w:instrText>
      </w:r>
      <w:r>
        <w:rPr>
          <w:rStyle w:val="Cross-Reference"/>
        </w:rPr>
        <w:instrText xml:space="preserve"> \* MERGEFORMAT </w:instrText>
      </w:r>
      <w:r w:rsidRPr="0070697F">
        <w:rPr>
          <w:rStyle w:val="Cross-Reference"/>
        </w:rPr>
      </w:r>
      <w:r w:rsidRPr="0070697F">
        <w:rPr>
          <w:rStyle w:val="Cross-Reference"/>
        </w:rPr>
        <w:fldChar w:fldCharType="separate"/>
      </w:r>
      <w:r w:rsidRPr="0070697F">
        <w:rPr>
          <w:rStyle w:val="Cross-Reference"/>
        </w:rPr>
        <w:t>Table 12</w:t>
      </w:r>
      <w:r w:rsidRPr="0070697F">
        <w:rPr>
          <w:rStyle w:val="Cross-Reference"/>
        </w:rPr>
        <w:fldChar w:fldCharType="end"/>
      </w:r>
      <w:r w:rsidR="00576AE1">
        <w:t xml:space="preserve"> lists </w:t>
      </w:r>
      <w:r w:rsidR="00A32838">
        <w:t>the file names and numbers used by the VS GUI.</w:t>
      </w:r>
    </w:p>
    <w:p w14:paraId="5056A3C4" w14:textId="7BE429CD" w:rsidR="003357E6" w:rsidRDefault="00576AE1" w:rsidP="00576AE1">
      <w:pPr>
        <w:pStyle w:val="Caption"/>
      </w:pPr>
      <w:bookmarkStart w:id="185" w:name="_Ref26190728"/>
      <w:bookmarkStart w:id="186" w:name="_Toc26530828"/>
      <w:r>
        <w:lastRenderedPageBreak/>
        <w:t xml:space="preserve">Table </w:t>
      </w:r>
      <w:r w:rsidR="00994C09">
        <w:fldChar w:fldCharType="begin"/>
      </w:r>
      <w:r w:rsidR="00994C09">
        <w:instrText xml:space="preserve"> SEQ Table \* ARABIC </w:instrText>
      </w:r>
      <w:r w:rsidR="00994C09">
        <w:fldChar w:fldCharType="separate"/>
      </w:r>
      <w:r w:rsidR="003159D3">
        <w:rPr>
          <w:noProof/>
        </w:rPr>
        <w:t>12</w:t>
      </w:r>
      <w:r w:rsidR="00994C09">
        <w:rPr>
          <w:noProof/>
        </w:rPr>
        <w:fldChar w:fldCharType="end"/>
      </w:r>
      <w:bookmarkEnd w:id="185"/>
      <w:r>
        <w:t>:  File Names and Numbers</w:t>
      </w:r>
      <w:bookmarkEnd w:id="186"/>
    </w:p>
    <w:tbl>
      <w:tblPr>
        <w:tblStyle w:val="TableGrid"/>
        <w:tblW w:w="5000" w:type="pct"/>
        <w:tblLook w:val="04A0" w:firstRow="1" w:lastRow="0" w:firstColumn="1" w:lastColumn="0" w:noHBand="0" w:noVBand="1"/>
        <w:tblCaption w:val="File Names and Numbers"/>
        <w:tblDescription w:val="Table listing file names and numbers used by the VS GUI."/>
      </w:tblPr>
      <w:tblGrid>
        <w:gridCol w:w="2820"/>
        <w:gridCol w:w="6530"/>
      </w:tblGrid>
      <w:tr w:rsidR="00A32838" w:rsidRPr="00A32838" w14:paraId="51F00642" w14:textId="77777777" w:rsidTr="00A32838">
        <w:trPr>
          <w:tblHeader/>
        </w:trPr>
        <w:tc>
          <w:tcPr>
            <w:tcW w:w="1508" w:type="pct"/>
            <w:shd w:val="clear" w:color="auto" w:fill="F2F2F2" w:themeFill="background1" w:themeFillShade="F2"/>
            <w:vAlign w:val="center"/>
          </w:tcPr>
          <w:p w14:paraId="26D56ED8" w14:textId="77777777" w:rsidR="00A32838" w:rsidRPr="00A32838" w:rsidRDefault="00A32838" w:rsidP="00A32838">
            <w:pPr>
              <w:pStyle w:val="TableHeading"/>
            </w:pPr>
            <w:r w:rsidRPr="00A32838">
              <w:t>File Number</w:t>
            </w:r>
          </w:p>
        </w:tc>
        <w:tc>
          <w:tcPr>
            <w:tcW w:w="3492" w:type="pct"/>
            <w:shd w:val="clear" w:color="auto" w:fill="F2F2F2" w:themeFill="background1" w:themeFillShade="F2"/>
            <w:vAlign w:val="center"/>
          </w:tcPr>
          <w:p w14:paraId="650A29BC" w14:textId="77777777" w:rsidR="00A32838" w:rsidRPr="00A32838" w:rsidRDefault="00A32838" w:rsidP="00A32838">
            <w:pPr>
              <w:pStyle w:val="TableHeading"/>
            </w:pPr>
            <w:r w:rsidRPr="00A32838">
              <w:t>File Name</w:t>
            </w:r>
          </w:p>
        </w:tc>
      </w:tr>
      <w:tr w:rsidR="00A32838" w:rsidRPr="00A32838" w14:paraId="7B5294AF" w14:textId="77777777" w:rsidTr="00903D6C">
        <w:tc>
          <w:tcPr>
            <w:tcW w:w="1508" w:type="pct"/>
          </w:tcPr>
          <w:p w14:paraId="002D0093" w14:textId="77777777" w:rsidR="00A32838" w:rsidRPr="00A32838" w:rsidRDefault="00A32838" w:rsidP="00A32838">
            <w:pPr>
              <w:pStyle w:val="TableText0"/>
            </w:pPr>
            <w:r w:rsidRPr="00A32838">
              <w:t>44</w:t>
            </w:r>
          </w:p>
        </w:tc>
        <w:tc>
          <w:tcPr>
            <w:tcW w:w="3492" w:type="pct"/>
          </w:tcPr>
          <w:p w14:paraId="597BBEC6" w14:textId="77777777" w:rsidR="00A32838" w:rsidRPr="00A32838" w:rsidRDefault="00A32838" w:rsidP="00A32838">
            <w:pPr>
              <w:pStyle w:val="TableText0"/>
            </w:pPr>
            <w:r w:rsidRPr="00A32838">
              <w:t>HOSPITAL LOCATION</w:t>
            </w:r>
          </w:p>
        </w:tc>
      </w:tr>
      <w:tr w:rsidR="00A32838" w:rsidRPr="00A32838" w14:paraId="68A67174" w14:textId="77777777" w:rsidTr="00903D6C">
        <w:tc>
          <w:tcPr>
            <w:tcW w:w="1508" w:type="pct"/>
          </w:tcPr>
          <w:p w14:paraId="2A1EF53D" w14:textId="77777777" w:rsidR="00A32838" w:rsidRPr="00A32838" w:rsidRDefault="00A32838" w:rsidP="00A32838">
            <w:pPr>
              <w:pStyle w:val="TableText0"/>
            </w:pPr>
            <w:r w:rsidRPr="00A32838">
              <w:t>403.5</w:t>
            </w:r>
          </w:p>
        </w:tc>
        <w:tc>
          <w:tcPr>
            <w:tcW w:w="3492" w:type="pct"/>
          </w:tcPr>
          <w:p w14:paraId="00B2DBC9" w14:textId="77777777" w:rsidR="00A32838" w:rsidRPr="00A32838" w:rsidRDefault="00A32838" w:rsidP="00A32838">
            <w:pPr>
              <w:pStyle w:val="TableText0"/>
            </w:pPr>
            <w:r w:rsidRPr="00A32838">
              <w:t>RECALL REMINDERS</w:t>
            </w:r>
          </w:p>
        </w:tc>
      </w:tr>
      <w:tr w:rsidR="00A32838" w:rsidRPr="00A32838" w14:paraId="6D7BE27B" w14:textId="77777777" w:rsidTr="00903D6C">
        <w:tc>
          <w:tcPr>
            <w:tcW w:w="1508" w:type="pct"/>
          </w:tcPr>
          <w:p w14:paraId="545B5B43" w14:textId="77777777" w:rsidR="00A32838" w:rsidRPr="00A32838" w:rsidRDefault="00A32838" w:rsidP="00A32838">
            <w:pPr>
              <w:pStyle w:val="TableText0"/>
            </w:pPr>
            <w:r w:rsidRPr="00A32838">
              <w:t>403.56</w:t>
            </w:r>
          </w:p>
        </w:tc>
        <w:tc>
          <w:tcPr>
            <w:tcW w:w="3492" w:type="pct"/>
          </w:tcPr>
          <w:p w14:paraId="4FC902C3" w14:textId="77777777" w:rsidR="00A32838" w:rsidRPr="00A32838" w:rsidRDefault="00A32838" w:rsidP="00A32838">
            <w:pPr>
              <w:pStyle w:val="TableText0"/>
            </w:pPr>
            <w:r w:rsidRPr="00A32838">
              <w:t>RECALL REMINDERS REMOVED</w:t>
            </w:r>
          </w:p>
        </w:tc>
      </w:tr>
      <w:tr w:rsidR="00A32838" w:rsidRPr="00A32838" w14:paraId="4CAC35E0" w14:textId="77777777" w:rsidTr="00903D6C">
        <w:tc>
          <w:tcPr>
            <w:tcW w:w="1508" w:type="pct"/>
          </w:tcPr>
          <w:p w14:paraId="44AC7B40" w14:textId="77777777" w:rsidR="00A32838" w:rsidRPr="00A32838" w:rsidRDefault="00A32838" w:rsidP="00A32838">
            <w:pPr>
              <w:pStyle w:val="TableText0"/>
            </w:pPr>
            <w:r w:rsidRPr="00A32838">
              <w:t>409.3</w:t>
            </w:r>
          </w:p>
        </w:tc>
        <w:tc>
          <w:tcPr>
            <w:tcW w:w="3492" w:type="pct"/>
          </w:tcPr>
          <w:p w14:paraId="280115C0" w14:textId="77777777" w:rsidR="00A32838" w:rsidRPr="00A32838" w:rsidRDefault="00A32838" w:rsidP="00A32838">
            <w:pPr>
              <w:pStyle w:val="TableText0"/>
            </w:pPr>
            <w:r w:rsidRPr="00A32838">
              <w:t>SD WAIT LIST</w:t>
            </w:r>
          </w:p>
        </w:tc>
      </w:tr>
      <w:tr w:rsidR="00A32838" w:rsidRPr="00A32838" w14:paraId="60D4A98D" w14:textId="77777777" w:rsidTr="00903D6C">
        <w:tc>
          <w:tcPr>
            <w:tcW w:w="1508" w:type="pct"/>
          </w:tcPr>
          <w:p w14:paraId="059BA506" w14:textId="77777777" w:rsidR="00A32838" w:rsidRPr="00A32838" w:rsidRDefault="00A32838" w:rsidP="00A32838">
            <w:pPr>
              <w:pStyle w:val="TableText0"/>
            </w:pPr>
            <w:r w:rsidRPr="00A32838">
              <w:t>409.822</w:t>
            </w:r>
          </w:p>
        </w:tc>
        <w:tc>
          <w:tcPr>
            <w:tcW w:w="3492" w:type="pct"/>
          </w:tcPr>
          <w:p w14:paraId="3F169811" w14:textId="77777777" w:rsidR="00A32838" w:rsidRPr="00A32838" w:rsidRDefault="00A32838" w:rsidP="00A32838">
            <w:pPr>
              <w:pStyle w:val="TableText0"/>
            </w:pPr>
            <w:r w:rsidRPr="00A32838">
              <w:t>SDEC ACCESS GROUP</w:t>
            </w:r>
          </w:p>
        </w:tc>
      </w:tr>
      <w:tr w:rsidR="00A32838" w:rsidRPr="00A32838" w14:paraId="3EFBB0E8" w14:textId="77777777" w:rsidTr="00903D6C">
        <w:tc>
          <w:tcPr>
            <w:tcW w:w="1508" w:type="pct"/>
          </w:tcPr>
          <w:p w14:paraId="59797D35" w14:textId="77777777" w:rsidR="00A32838" w:rsidRPr="00A32838" w:rsidRDefault="00A32838" w:rsidP="00A32838">
            <w:pPr>
              <w:pStyle w:val="TableText0"/>
            </w:pPr>
            <w:r w:rsidRPr="00A32838">
              <w:t>409.824</w:t>
            </w:r>
          </w:p>
        </w:tc>
        <w:tc>
          <w:tcPr>
            <w:tcW w:w="3492" w:type="pct"/>
          </w:tcPr>
          <w:p w14:paraId="24C5452E" w14:textId="77777777" w:rsidR="00A32838" w:rsidRPr="00A32838" w:rsidRDefault="00A32838" w:rsidP="00A32838">
            <w:pPr>
              <w:pStyle w:val="TableText0"/>
            </w:pPr>
            <w:r w:rsidRPr="00A32838">
              <w:t>SDEC ACCESS GROUP TYPE</w:t>
            </w:r>
          </w:p>
        </w:tc>
      </w:tr>
      <w:tr w:rsidR="00A32838" w:rsidRPr="00A32838" w14:paraId="33894E6C" w14:textId="77777777" w:rsidTr="00903D6C">
        <w:tc>
          <w:tcPr>
            <w:tcW w:w="1508" w:type="pct"/>
          </w:tcPr>
          <w:p w14:paraId="58BE7ACA" w14:textId="77777777" w:rsidR="00A32838" w:rsidRPr="00A32838" w:rsidRDefault="00A32838" w:rsidP="00A32838">
            <w:pPr>
              <w:pStyle w:val="TableText0"/>
            </w:pPr>
            <w:r w:rsidRPr="00A32838">
              <w:t>409.823</w:t>
            </w:r>
          </w:p>
        </w:tc>
        <w:tc>
          <w:tcPr>
            <w:tcW w:w="3492" w:type="pct"/>
          </w:tcPr>
          <w:p w14:paraId="1E796E4D" w14:textId="77777777" w:rsidR="00A32838" w:rsidRPr="00A32838" w:rsidRDefault="00A32838" w:rsidP="00A32838">
            <w:pPr>
              <w:pStyle w:val="TableText0"/>
            </w:pPr>
            <w:r w:rsidRPr="00A32838">
              <w:t>SDEC ACCESS TYPE</w:t>
            </w:r>
          </w:p>
        </w:tc>
      </w:tr>
      <w:tr w:rsidR="00A32838" w:rsidRPr="00A32838" w14:paraId="7726DDD7" w14:textId="77777777" w:rsidTr="00903D6C">
        <w:tc>
          <w:tcPr>
            <w:tcW w:w="1508" w:type="pct"/>
          </w:tcPr>
          <w:p w14:paraId="359265E5" w14:textId="77777777" w:rsidR="00A32838" w:rsidRPr="00A32838" w:rsidRDefault="00A32838" w:rsidP="00A32838">
            <w:pPr>
              <w:pStyle w:val="TableText0"/>
            </w:pPr>
            <w:r w:rsidRPr="00A32838">
              <w:t>409.834</w:t>
            </w:r>
          </w:p>
        </w:tc>
        <w:tc>
          <w:tcPr>
            <w:tcW w:w="3492" w:type="pct"/>
          </w:tcPr>
          <w:p w14:paraId="4C5BC1CE" w14:textId="77777777" w:rsidR="00A32838" w:rsidRPr="00A32838" w:rsidRDefault="00A32838" w:rsidP="00A32838">
            <w:pPr>
              <w:pStyle w:val="TableText0"/>
            </w:pPr>
            <w:r w:rsidRPr="00A32838">
              <w:t>SDEC ADDITIONAL RESOURCE</w:t>
            </w:r>
          </w:p>
        </w:tc>
      </w:tr>
      <w:tr w:rsidR="00A32838" w:rsidRPr="00A32838" w14:paraId="21F695F4" w14:textId="77777777" w:rsidTr="00903D6C">
        <w:tc>
          <w:tcPr>
            <w:tcW w:w="1508" w:type="pct"/>
          </w:tcPr>
          <w:p w14:paraId="2919716D" w14:textId="77777777" w:rsidR="00A32838" w:rsidRPr="00A32838" w:rsidRDefault="00A32838" w:rsidP="00A32838">
            <w:pPr>
              <w:pStyle w:val="TableText0"/>
            </w:pPr>
            <w:r w:rsidRPr="00A32838">
              <w:t>409.81</w:t>
            </w:r>
          </w:p>
        </w:tc>
        <w:tc>
          <w:tcPr>
            <w:tcW w:w="3492" w:type="pct"/>
          </w:tcPr>
          <w:p w14:paraId="502120DD" w14:textId="77777777" w:rsidR="00A32838" w:rsidRPr="00A32838" w:rsidRDefault="00A32838" w:rsidP="00A32838">
            <w:pPr>
              <w:pStyle w:val="TableText0"/>
            </w:pPr>
            <w:r w:rsidRPr="00A32838">
              <w:t>SDEC APPLICATION</w:t>
            </w:r>
          </w:p>
        </w:tc>
      </w:tr>
      <w:tr w:rsidR="00A32838" w:rsidRPr="00A32838" w14:paraId="29921E59" w14:textId="77777777" w:rsidTr="00903D6C">
        <w:tc>
          <w:tcPr>
            <w:tcW w:w="1508" w:type="pct"/>
          </w:tcPr>
          <w:p w14:paraId="0BE3790D" w14:textId="77777777" w:rsidR="00A32838" w:rsidRPr="00A32838" w:rsidRDefault="00A32838" w:rsidP="00A32838">
            <w:pPr>
              <w:pStyle w:val="TableText0"/>
            </w:pPr>
            <w:r w:rsidRPr="00A32838">
              <w:t>409.84</w:t>
            </w:r>
          </w:p>
        </w:tc>
        <w:tc>
          <w:tcPr>
            <w:tcW w:w="3492" w:type="pct"/>
          </w:tcPr>
          <w:p w14:paraId="30A79F2C" w14:textId="77777777" w:rsidR="00A32838" w:rsidRPr="00A32838" w:rsidRDefault="00A32838" w:rsidP="00A32838">
            <w:pPr>
              <w:pStyle w:val="TableText0"/>
            </w:pPr>
            <w:r w:rsidRPr="00A32838">
              <w:t>SDEC APPOINTMENT</w:t>
            </w:r>
          </w:p>
        </w:tc>
      </w:tr>
      <w:tr w:rsidR="00A32838" w:rsidRPr="00A32838" w14:paraId="6FC81EE4" w14:textId="77777777" w:rsidTr="00903D6C">
        <w:tc>
          <w:tcPr>
            <w:tcW w:w="1508" w:type="pct"/>
          </w:tcPr>
          <w:p w14:paraId="65A2FB1F" w14:textId="77777777" w:rsidR="00A32838" w:rsidRPr="00A32838" w:rsidRDefault="00A32838" w:rsidP="00A32838">
            <w:pPr>
              <w:pStyle w:val="TableText0"/>
            </w:pPr>
            <w:r w:rsidRPr="00A32838">
              <w:t>409.845</w:t>
            </w:r>
          </w:p>
        </w:tc>
        <w:tc>
          <w:tcPr>
            <w:tcW w:w="3492" w:type="pct"/>
          </w:tcPr>
          <w:p w14:paraId="3888B658" w14:textId="77777777" w:rsidR="00A32838" w:rsidRPr="00A32838" w:rsidRDefault="00A32838" w:rsidP="00A32838">
            <w:pPr>
              <w:pStyle w:val="TableText0"/>
            </w:pPr>
            <w:r w:rsidRPr="00A32838">
              <w:t>SDEC PREFERENCES AND SPECIAL NEEDS</w:t>
            </w:r>
          </w:p>
        </w:tc>
      </w:tr>
      <w:tr w:rsidR="00A32838" w:rsidRPr="00A32838" w14:paraId="5F565275" w14:textId="77777777" w:rsidTr="00903D6C">
        <w:tc>
          <w:tcPr>
            <w:tcW w:w="1508" w:type="pct"/>
            <w:tcBorders>
              <w:top w:val="single" w:sz="4" w:space="0" w:color="auto"/>
              <w:left w:val="single" w:sz="4" w:space="0" w:color="auto"/>
              <w:bottom w:val="single" w:sz="4" w:space="0" w:color="auto"/>
              <w:right w:val="single" w:sz="4" w:space="0" w:color="auto"/>
            </w:tcBorders>
          </w:tcPr>
          <w:p w14:paraId="6B55F142" w14:textId="77777777" w:rsidR="00A32838" w:rsidRPr="00A32838" w:rsidRDefault="00A32838" w:rsidP="00A32838">
            <w:pPr>
              <w:pStyle w:val="TableText0"/>
            </w:pPr>
            <w:r w:rsidRPr="00A32838">
              <w:t>409.85</w:t>
            </w:r>
          </w:p>
        </w:tc>
        <w:tc>
          <w:tcPr>
            <w:tcW w:w="3492" w:type="pct"/>
            <w:tcBorders>
              <w:top w:val="single" w:sz="4" w:space="0" w:color="auto"/>
              <w:left w:val="single" w:sz="4" w:space="0" w:color="auto"/>
              <w:bottom w:val="single" w:sz="4" w:space="0" w:color="auto"/>
              <w:right w:val="single" w:sz="4" w:space="0" w:color="auto"/>
            </w:tcBorders>
          </w:tcPr>
          <w:p w14:paraId="5B15687C" w14:textId="77777777" w:rsidR="00A32838" w:rsidRPr="00A32838" w:rsidRDefault="00A32838" w:rsidP="00A32838">
            <w:pPr>
              <w:pStyle w:val="TableText0"/>
            </w:pPr>
            <w:r w:rsidRPr="00A32838">
              <w:t>SDEC APPT REQUEST</w:t>
            </w:r>
          </w:p>
        </w:tc>
      </w:tr>
      <w:tr w:rsidR="00A32838" w:rsidRPr="00A32838" w14:paraId="2C89F0A7" w14:textId="77777777" w:rsidTr="00903D6C">
        <w:tc>
          <w:tcPr>
            <w:tcW w:w="1508" w:type="pct"/>
          </w:tcPr>
          <w:p w14:paraId="0DA6448C" w14:textId="77777777" w:rsidR="00A32838" w:rsidRPr="00A32838" w:rsidRDefault="00A32838" w:rsidP="00A32838">
            <w:pPr>
              <w:pStyle w:val="TableText0"/>
            </w:pPr>
            <w:r w:rsidRPr="00A32838">
              <w:t>409.831</w:t>
            </w:r>
          </w:p>
        </w:tc>
        <w:tc>
          <w:tcPr>
            <w:tcW w:w="3492" w:type="pct"/>
          </w:tcPr>
          <w:p w14:paraId="3EA073DE" w14:textId="77777777" w:rsidR="00A32838" w:rsidRPr="00A32838" w:rsidRDefault="00A32838" w:rsidP="00A32838">
            <w:pPr>
              <w:pStyle w:val="TableText0"/>
            </w:pPr>
            <w:r w:rsidRPr="00A32838">
              <w:t>SDEC RESOURCE</w:t>
            </w:r>
          </w:p>
        </w:tc>
      </w:tr>
      <w:tr w:rsidR="00A32838" w:rsidRPr="00A32838" w14:paraId="5D9A0D41" w14:textId="77777777" w:rsidTr="00903D6C">
        <w:tc>
          <w:tcPr>
            <w:tcW w:w="1508" w:type="pct"/>
          </w:tcPr>
          <w:p w14:paraId="42E20AD0" w14:textId="77777777" w:rsidR="00A32838" w:rsidRPr="00A32838" w:rsidRDefault="00A32838" w:rsidP="00A32838">
            <w:pPr>
              <w:pStyle w:val="TableText0"/>
            </w:pPr>
            <w:r w:rsidRPr="00A32838">
              <w:t>409.832</w:t>
            </w:r>
          </w:p>
        </w:tc>
        <w:tc>
          <w:tcPr>
            <w:tcW w:w="3492" w:type="pct"/>
          </w:tcPr>
          <w:p w14:paraId="74C5A6B9" w14:textId="77777777" w:rsidR="00A32838" w:rsidRPr="00A32838" w:rsidRDefault="00A32838" w:rsidP="00A32838">
            <w:pPr>
              <w:pStyle w:val="TableText0"/>
            </w:pPr>
            <w:r w:rsidRPr="00A32838">
              <w:t>SDEC RESOURCE GROUP</w:t>
            </w:r>
          </w:p>
        </w:tc>
      </w:tr>
      <w:tr w:rsidR="00A32838" w:rsidRPr="00A32838" w14:paraId="770B425B" w14:textId="77777777" w:rsidTr="00903D6C">
        <w:tc>
          <w:tcPr>
            <w:tcW w:w="1508" w:type="pct"/>
          </w:tcPr>
          <w:p w14:paraId="79FB4ECD" w14:textId="77777777" w:rsidR="00A32838" w:rsidRPr="00A32838" w:rsidRDefault="00A32838" w:rsidP="00A32838">
            <w:pPr>
              <w:pStyle w:val="TableText0"/>
            </w:pPr>
            <w:r w:rsidRPr="00A32838">
              <w:t>409.833</w:t>
            </w:r>
          </w:p>
        </w:tc>
        <w:tc>
          <w:tcPr>
            <w:tcW w:w="3492" w:type="pct"/>
          </w:tcPr>
          <w:p w14:paraId="390B06A9" w14:textId="77777777" w:rsidR="00A32838" w:rsidRPr="00A32838" w:rsidRDefault="00A32838" w:rsidP="00A32838">
            <w:pPr>
              <w:pStyle w:val="TableText0"/>
            </w:pPr>
            <w:r w:rsidRPr="00A32838">
              <w:t>SDEC RESOURCE USER</w:t>
            </w:r>
          </w:p>
        </w:tc>
      </w:tr>
      <w:tr w:rsidR="00A32838" w:rsidRPr="00A32838" w14:paraId="442EA032" w14:textId="77777777" w:rsidTr="00903D6C">
        <w:tc>
          <w:tcPr>
            <w:tcW w:w="1508" w:type="pct"/>
          </w:tcPr>
          <w:p w14:paraId="05FD8969" w14:textId="77777777" w:rsidR="00A32838" w:rsidRPr="00A32838" w:rsidRDefault="00A32838" w:rsidP="00A32838">
            <w:pPr>
              <w:pStyle w:val="TableText0"/>
            </w:pPr>
            <w:r w:rsidRPr="00A32838">
              <w:t>409.86</w:t>
            </w:r>
          </w:p>
        </w:tc>
        <w:tc>
          <w:tcPr>
            <w:tcW w:w="3492" w:type="pct"/>
          </w:tcPr>
          <w:p w14:paraId="6A8D276E" w14:textId="77777777" w:rsidR="00A32838" w:rsidRPr="00A32838" w:rsidRDefault="00A32838" w:rsidP="00A32838">
            <w:pPr>
              <w:pStyle w:val="TableText0"/>
            </w:pPr>
            <w:r w:rsidRPr="00A32838">
              <w:t>SDEC CONTACT</w:t>
            </w:r>
          </w:p>
        </w:tc>
      </w:tr>
      <w:tr w:rsidR="00A32838" w:rsidRPr="00A32838" w14:paraId="2A942C91" w14:textId="77777777" w:rsidTr="00903D6C">
        <w:tc>
          <w:tcPr>
            <w:tcW w:w="1508" w:type="pct"/>
          </w:tcPr>
          <w:p w14:paraId="4BC473F5" w14:textId="77777777" w:rsidR="00A32838" w:rsidRPr="00A32838" w:rsidRDefault="00A32838" w:rsidP="00A32838">
            <w:pPr>
              <w:pStyle w:val="TableText0"/>
            </w:pPr>
            <w:r w:rsidRPr="00A32838">
              <w:t>409.97</w:t>
            </w:r>
          </w:p>
        </w:tc>
        <w:tc>
          <w:tcPr>
            <w:tcW w:w="3492" w:type="pct"/>
          </w:tcPr>
          <w:p w14:paraId="4AA15705" w14:textId="77777777" w:rsidR="00A32838" w:rsidRPr="00A32838" w:rsidRDefault="00A32838" w:rsidP="00A32838">
            <w:pPr>
              <w:pStyle w:val="TableText0"/>
            </w:pPr>
            <w:r w:rsidRPr="00A32838">
              <w:t>SD Audit Statistics</w:t>
            </w:r>
          </w:p>
        </w:tc>
      </w:tr>
    </w:tbl>
    <w:p w14:paraId="117E70AC" w14:textId="77777777" w:rsidR="003357E6" w:rsidRDefault="00E1425E" w:rsidP="00E1425E">
      <w:pPr>
        <w:pStyle w:val="Heading3"/>
      </w:pPr>
      <w:bookmarkStart w:id="187" w:name="_Toc26530725"/>
      <w:r>
        <w:t>File Access</w:t>
      </w:r>
      <w:bookmarkEnd w:id="187"/>
    </w:p>
    <w:p w14:paraId="3AB54097" w14:textId="33F28B4B" w:rsidR="003357E6" w:rsidRDefault="00835D78" w:rsidP="00F000CF">
      <w:pPr>
        <w:pStyle w:val="BodyText"/>
      </w:pPr>
      <w:r w:rsidRPr="00835D78">
        <w:rPr>
          <w:rStyle w:val="Cross-Reference"/>
        </w:rPr>
        <w:fldChar w:fldCharType="begin"/>
      </w:r>
      <w:r w:rsidRPr="00835D78">
        <w:rPr>
          <w:rStyle w:val="Cross-Reference"/>
        </w:rPr>
        <w:instrText xml:space="preserve"> REF _Ref26190695 \h </w:instrText>
      </w:r>
      <w:r>
        <w:rPr>
          <w:rStyle w:val="Cross-Reference"/>
        </w:rPr>
        <w:instrText xml:space="preserve"> \* MERGEFORMAT </w:instrText>
      </w:r>
      <w:r w:rsidRPr="00835D78">
        <w:rPr>
          <w:rStyle w:val="Cross-Reference"/>
        </w:rPr>
      </w:r>
      <w:r w:rsidRPr="00835D78">
        <w:rPr>
          <w:rStyle w:val="Cross-Reference"/>
        </w:rPr>
        <w:fldChar w:fldCharType="separate"/>
      </w:r>
      <w:r w:rsidRPr="00835D78">
        <w:rPr>
          <w:rStyle w:val="Cross-Reference"/>
        </w:rPr>
        <w:t>Table 13</w:t>
      </w:r>
      <w:r w:rsidRPr="00835D78">
        <w:rPr>
          <w:rStyle w:val="Cross-Reference"/>
        </w:rPr>
        <w:fldChar w:fldCharType="end"/>
      </w:r>
      <w:r w:rsidR="00DC64CE">
        <w:t xml:space="preserve"> lists the files accessed by the VS GUI.</w:t>
      </w:r>
    </w:p>
    <w:p w14:paraId="567BACFB" w14:textId="491668A2" w:rsidR="003357E6" w:rsidRDefault="00DC64CE" w:rsidP="00DC64CE">
      <w:pPr>
        <w:pStyle w:val="Caption"/>
      </w:pPr>
      <w:bookmarkStart w:id="188" w:name="_Ref26190695"/>
      <w:bookmarkStart w:id="189" w:name="_Toc26530829"/>
      <w:r>
        <w:lastRenderedPageBreak/>
        <w:t xml:space="preserve">Table </w:t>
      </w:r>
      <w:r w:rsidR="00994C09">
        <w:fldChar w:fldCharType="begin"/>
      </w:r>
      <w:r w:rsidR="00994C09">
        <w:instrText xml:space="preserve"> SEQ Table \* ARABIC </w:instrText>
      </w:r>
      <w:r w:rsidR="00994C09">
        <w:fldChar w:fldCharType="separate"/>
      </w:r>
      <w:r w:rsidR="003159D3">
        <w:rPr>
          <w:noProof/>
        </w:rPr>
        <w:t>13</w:t>
      </w:r>
      <w:r w:rsidR="00994C09">
        <w:rPr>
          <w:noProof/>
        </w:rPr>
        <w:fldChar w:fldCharType="end"/>
      </w:r>
      <w:bookmarkEnd w:id="188"/>
      <w:r>
        <w:t>:  File Access</w:t>
      </w:r>
      <w:bookmarkEnd w:id="18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Caption w:val="File Access"/>
        <w:tblDescription w:val="Files accessed by the VS GUI with file number and whether they are read, write, laygo, data distionary, and/or delete files."/>
      </w:tblPr>
      <w:tblGrid>
        <w:gridCol w:w="1157"/>
        <w:gridCol w:w="1864"/>
        <w:gridCol w:w="1010"/>
        <w:gridCol w:w="944"/>
        <w:gridCol w:w="1006"/>
        <w:gridCol w:w="1836"/>
        <w:gridCol w:w="1533"/>
      </w:tblGrid>
      <w:tr w:rsidR="00324317" w:rsidRPr="00E77585" w14:paraId="42DB195E" w14:textId="77777777" w:rsidTr="00324317">
        <w:trPr>
          <w:cantSplit/>
          <w:trHeight w:val="395"/>
          <w:tblHeader/>
        </w:trPr>
        <w:tc>
          <w:tcPr>
            <w:tcW w:w="618" w:type="pct"/>
            <w:shd w:val="clear" w:color="auto" w:fill="F2F2F2" w:themeFill="background1" w:themeFillShade="F2"/>
            <w:tcMar>
              <w:top w:w="58" w:type="dxa"/>
              <w:left w:w="115" w:type="dxa"/>
              <w:right w:w="115" w:type="dxa"/>
            </w:tcMar>
            <w:vAlign w:val="center"/>
          </w:tcPr>
          <w:p w14:paraId="61A80800" w14:textId="77777777" w:rsidR="00DC64CE" w:rsidRPr="00DC64CE" w:rsidRDefault="00DC64CE" w:rsidP="00DC64CE">
            <w:pPr>
              <w:pStyle w:val="TableHeading"/>
            </w:pPr>
            <w:r w:rsidRPr="00DC64CE">
              <w:t>File Number</w:t>
            </w:r>
          </w:p>
        </w:tc>
        <w:tc>
          <w:tcPr>
            <w:tcW w:w="997" w:type="pct"/>
            <w:shd w:val="clear" w:color="auto" w:fill="F2F2F2" w:themeFill="background1" w:themeFillShade="F2"/>
            <w:tcMar>
              <w:top w:w="58" w:type="dxa"/>
              <w:left w:w="115" w:type="dxa"/>
              <w:right w:w="115" w:type="dxa"/>
            </w:tcMar>
            <w:vAlign w:val="center"/>
          </w:tcPr>
          <w:p w14:paraId="0647DAA5" w14:textId="77777777" w:rsidR="00DC64CE" w:rsidRPr="00DC64CE" w:rsidRDefault="00DC64CE" w:rsidP="00DC64CE">
            <w:pPr>
              <w:pStyle w:val="TableHeading"/>
            </w:pPr>
            <w:r w:rsidRPr="00DC64CE">
              <w:t>GLOBAL</w:t>
            </w:r>
          </w:p>
        </w:tc>
        <w:tc>
          <w:tcPr>
            <w:tcW w:w="540" w:type="pct"/>
            <w:shd w:val="clear" w:color="auto" w:fill="F2F2F2" w:themeFill="background1" w:themeFillShade="F2"/>
            <w:tcMar>
              <w:top w:w="58" w:type="dxa"/>
              <w:left w:w="115" w:type="dxa"/>
              <w:right w:w="115" w:type="dxa"/>
            </w:tcMar>
            <w:vAlign w:val="center"/>
          </w:tcPr>
          <w:p w14:paraId="0D9B9BF9" w14:textId="77777777" w:rsidR="00DC64CE" w:rsidRPr="00DC64CE" w:rsidRDefault="00DC64CE" w:rsidP="00DC64CE">
            <w:pPr>
              <w:pStyle w:val="TableHeading"/>
            </w:pPr>
            <w:r w:rsidRPr="00DC64CE">
              <w:t>READ</w:t>
            </w:r>
          </w:p>
        </w:tc>
        <w:tc>
          <w:tcPr>
            <w:tcW w:w="505" w:type="pct"/>
            <w:shd w:val="clear" w:color="auto" w:fill="F2F2F2" w:themeFill="background1" w:themeFillShade="F2"/>
            <w:tcMar>
              <w:top w:w="58" w:type="dxa"/>
              <w:left w:w="115" w:type="dxa"/>
              <w:right w:w="115" w:type="dxa"/>
            </w:tcMar>
            <w:vAlign w:val="center"/>
          </w:tcPr>
          <w:p w14:paraId="25BB637E" w14:textId="77777777" w:rsidR="00DC64CE" w:rsidRPr="00DC64CE" w:rsidRDefault="00DC64CE" w:rsidP="00DC64CE">
            <w:pPr>
              <w:pStyle w:val="TableHeading"/>
            </w:pPr>
            <w:r w:rsidRPr="00DC64CE">
              <w:t>WRITE</w:t>
            </w:r>
          </w:p>
        </w:tc>
        <w:tc>
          <w:tcPr>
            <w:tcW w:w="538" w:type="pct"/>
            <w:shd w:val="clear" w:color="auto" w:fill="F2F2F2" w:themeFill="background1" w:themeFillShade="F2"/>
            <w:tcMar>
              <w:top w:w="58" w:type="dxa"/>
              <w:left w:w="115" w:type="dxa"/>
              <w:right w:w="115" w:type="dxa"/>
            </w:tcMar>
            <w:vAlign w:val="center"/>
          </w:tcPr>
          <w:p w14:paraId="20E4AFEB" w14:textId="77777777" w:rsidR="00DC64CE" w:rsidRPr="00DC64CE" w:rsidRDefault="00DC64CE" w:rsidP="00DC64CE">
            <w:pPr>
              <w:pStyle w:val="TableHeading"/>
            </w:pPr>
            <w:r w:rsidRPr="00DC64CE">
              <w:t>LAYGO</w:t>
            </w:r>
          </w:p>
        </w:tc>
        <w:tc>
          <w:tcPr>
            <w:tcW w:w="982" w:type="pct"/>
            <w:shd w:val="clear" w:color="auto" w:fill="F2F2F2" w:themeFill="background1" w:themeFillShade="F2"/>
            <w:tcMar>
              <w:top w:w="58" w:type="dxa"/>
              <w:left w:w="115" w:type="dxa"/>
              <w:right w:w="115" w:type="dxa"/>
            </w:tcMar>
            <w:vAlign w:val="center"/>
          </w:tcPr>
          <w:p w14:paraId="003D875E" w14:textId="77777777" w:rsidR="00DC64CE" w:rsidRPr="00DC64CE" w:rsidRDefault="00DC64CE" w:rsidP="00DC64CE">
            <w:pPr>
              <w:pStyle w:val="TableHeading"/>
            </w:pPr>
            <w:r w:rsidRPr="00DC64CE">
              <w:t>DATA DICTIONARY</w:t>
            </w:r>
          </w:p>
        </w:tc>
        <w:tc>
          <w:tcPr>
            <w:tcW w:w="821" w:type="pct"/>
            <w:shd w:val="clear" w:color="auto" w:fill="F2F2F2" w:themeFill="background1" w:themeFillShade="F2"/>
            <w:tcMar>
              <w:top w:w="58" w:type="dxa"/>
              <w:left w:w="115" w:type="dxa"/>
              <w:right w:w="115" w:type="dxa"/>
            </w:tcMar>
            <w:vAlign w:val="center"/>
          </w:tcPr>
          <w:p w14:paraId="537ECF14" w14:textId="77777777" w:rsidR="00DC64CE" w:rsidRPr="00DC64CE" w:rsidRDefault="00DC64CE" w:rsidP="00DC64CE">
            <w:pPr>
              <w:pStyle w:val="TableHeading"/>
            </w:pPr>
            <w:r w:rsidRPr="00DC64CE">
              <w:t>DELETE</w:t>
            </w:r>
          </w:p>
        </w:tc>
      </w:tr>
      <w:tr w:rsidR="00DC64CE" w:rsidRPr="00E77585" w14:paraId="2F05D9E9" w14:textId="77777777" w:rsidTr="00324317">
        <w:trPr>
          <w:cantSplit/>
          <w:tblHeader/>
        </w:trPr>
        <w:tc>
          <w:tcPr>
            <w:tcW w:w="618" w:type="pct"/>
            <w:tcMar>
              <w:top w:w="58" w:type="dxa"/>
              <w:left w:w="115" w:type="dxa"/>
              <w:right w:w="115" w:type="dxa"/>
            </w:tcMar>
          </w:tcPr>
          <w:p w14:paraId="6A6910F9" w14:textId="77777777" w:rsidR="00DC64CE" w:rsidRPr="00DC64CE" w:rsidRDefault="00DC64CE" w:rsidP="00DC64CE">
            <w:pPr>
              <w:pStyle w:val="TableText0"/>
            </w:pPr>
            <w:r w:rsidRPr="00DC64CE">
              <w:t>44</w:t>
            </w:r>
          </w:p>
        </w:tc>
        <w:tc>
          <w:tcPr>
            <w:tcW w:w="997" w:type="pct"/>
            <w:tcMar>
              <w:top w:w="58" w:type="dxa"/>
              <w:left w:w="115" w:type="dxa"/>
              <w:right w:w="115" w:type="dxa"/>
            </w:tcMar>
          </w:tcPr>
          <w:p w14:paraId="5BBD1AE3" w14:textId="77777777" w:rsidR="00DC64CE" w:rsidRPr="00DC64CE" w:rsidRDefault="00DC64CE" w:rsidP="00DC64CE">
            <w:pPr>
              <w:pStyle w:val="TableText0"/>
            </w:pPr>
            <w:r w:rsidRPr="00DC64CE">
              <w:t>^SC(</w:t>
            </w:r>
          </w:p>
        </w:tc>
        <w:tc>
          <w:tcPr>
            <w:tcW w:w="540" w:type="pct"/>
            <w:tcMar>
              <w:top w:w="58" w:type="dxa"/>
              <w:left w:w="115" w:type="dxa"/>
              <w:right w:w="115" w:type="dxa"/>
            </w:tcMar>
            <w:vAlign w:val="center"/>
          </w:tcPr>
          <w:p w14:paraId="00BD6F07" w14:textId="77777777" w:rsidR="00DC64CE" w:rsidRPr="00DC64CE" w:rsidRDefault="00DC64CE" w:rsidP="00DC64CE">
            <w:pPr>
              <w:pStyle w:val="TableText0"/>
            </w:pPr>
            <w:r>
              <w:t>D</w:t>
            </w:r>
          </w:p>
        </w:tc>
        <w:tc>
          <w:tcPr>
            <w:tcW w:w="505" w:type="pct"/>
            <w:tcMar>
              <w:top w:w="58" w:type="dxa"/>
              <w:left w:w="115" w:type="dxa"/>
              <w:right w:w="115" w:type="dxa"/>
            </w:tcMar>
            <w:vAlign w:val="center"/>
          </w:tcPr>
          <w:p w14:paraId="7E591CFB" w14:textId="77777777" w:rsidR="00DC64CE" w:rsidRPr="00DC64CE" w:rsidRDefault="00DC64CE" w:rsidP="00DC64CE">
            <w:pPr>
              <w:pStyle w:val="TableText0"/>
            </w:pPr>
            <w:r w:rsidRPr="00DC64CE">
              <w:t>D</w:t>
            </w:r>
          </w:p>
        </w:tc>
        <w:tc>
          <w:tcPr>
            <w:tcW w:w="538" w:type="pct"/>
            <w:tcMar>
              <w:top w:w="58" w:type="dxa"/>
              <w:left w:w="115" w:type="dxa"/>
              <w:right w:w="115" w:type="dxa"/>
            </w:tcMar>
            <w:vAlign w:val="center"/>
          </w:tcPr>
          <w:p w14:paraId="3BB9C74A" w14:textId="77777777" w:rsidR="00DC64CE" w:rsidRPr="00DC64CE" w:rsidRDefault="00DC64CE" w:rsidP="00DC64CE">
            <w:pPr>
              <w:pStyle w:val="TableText0"/>
            </w:pPr>
            <w:r w:rsidRPr="00DC64CE">
              <w:t>D</w:t>
            </w:r>
          </w:p>
        </w:tc>
        <w:tc>
          <w:tcPr>
            <w:tcW w:w="982" w:type="pct"/>
            <w:tcMar>
              <w:top w:w="58" w:type="dxa"/>
              <w:left w:w="115" w:type="dxa"/>
              <w:right w:w="115" w:type="dxa"/>
            </w:tcMar>
            <w:vAlign w:val="center"/>
          </w:tcPr>
          <w:p w14:paraId="611F3BDF" w14:textId="77777777" w:rsidR="00DC64CE" w:rsidRPr="00DC64CE" w:rsidRDefault="00DC64CE" w:rsidP="00DC64CE">
            <w:pPr>
              <w:pStyle w:val="TableText0"/>
            </w:pPr>
            <w:r w:rsidRPr="00DC64CE">
              <w:t>@</w:t>
            </w:r>
          </w:p>
        </w:tc>
        <w:tc>
          <w:tcPr>
            <w:tcW w:w="821" w:type="pct"/>
            <w:tcMar>
              <w:top w:w="58" w:type="dxa"/>
              <w:left w:w="115" w:type="dxa"/>
              <w:right w:w="115" w:type="dxa"/>
            </w:tcMar>
            <w:vAlign w:val="center"/>
          </w:tcPr>
          <w:p w14:paraId="0648B9A0" w14:textId="77777777" w:rsidR="00DC64CE" w:rsidRPr="00DC64CE" w:rsidRDefault="00DC64CE" w:rsidP="00DC64CE">
            <w:pPr>
              <w:pStyle w:val="TableText0"/>
            </w:pPr>
            <w:r w:rsidRPr="00DC64CE">
              <w:t>@</w:t>
            </w:r>
          </w:p>
        </w:tc>
      </w:tr>
      <w:tr w:rsidR="00DC64CE" w:rsidRPr="00E77585" w14:paraId="37EEEA83" w14:textId="77777777" w:rsidTr="00324317">
        <w:trPr>
          <w:cantSplit/>
          <w:tblHeader/>
        </w:trPr>
        <w:tc>
          <w:tcPr>
            <w:tcW w:w="618" w:type="pct"/>
            <w:tcMar>
              <w:top w:w="58" w:type="dxa"/>
              <w:left w:w="115" w:type="dxa"/>
              <w:right w:w="115" w:type="dxa"/>
            </w:tcMar>
          </w:tcPr>
          <w:p w14:paraId="0E858E9F" w14:textId="77777777" w:rsidR="00DC64CE" w:rsidRPr="00DC64CE" w:rsidRDefault="00DC64CE" w:rsidP="00DC64CE">
            <w:pPr>
              <w:pStyle w:val="TableText0"/>
            </w:pPr>
            <w:r w:rsidRPr="00DC64CE">
              <w:t>403.5</w:t>
            </w:r>
          </w:p>
        </w:tc>
        <w:tc>
          <w:tcPr>
            <w:tcW w:w="997" w:type="pct"/>
            <w:tcMar>
              <w:top w:w="58" w:type="dxa"/>
              <w:left w:w="115" w:type="dxa"/>
              <w:right w:w="115" w:type="dxa"/>
            </w:tcMar>
          </w:tcPr>
          <w:p w14:paraId="34BD2E79" w14:textId="77777777" w:rsidR="00DC64CE" w:rsidRPr="00DC64CE" w:rsidRDefault="00DC64CE" w:rsidP="00DC64CE">
            <w:pPr>
              <w:pStyle w:val="TableText0"/>
            </w:pPr>
            <w:r w:rsidRPr="00DC64CE">
              <w:t>^SD(403.5,</w:t>
            </w:r>
          </w:p>
        </w:tc>
        <w:tc>
          <w:tcPr>
            <w:tcW w:w="540" w:type="pct"/>
            <w:tcMar>
              <w:top w:w="58" w:type="dxa"/>
              <w:left w:w="115" w:type="dxa"/>
              <w:right w:w="115" w:type="dxa"/>
            </w:tcMar>
            <w:vAlign w:val="center"/>
          </w:tcPr>
          <w:p w14:paraId="58ACA116" w14:textId="77777777" w:rsidR="00DC64CE" w:rsidRPr="00DC64CE" w:rsidRDefault="00DC64CE" w:rsidP="00DC64CE">
            <w:pPr>
              <w:pStyle w:val="TableText0"/>
            </w:pPr>
          </w:p>
        </w:tc>
        <w:tc>
          <w:tcPr>
            <w:tcW w:w="505" w:type="pct"/>
            <w:tcMar>
              <w:top w:w="58" w:type="dxa"/>
              <w:left w:w="115" w:type="dxa"/>
              <w:right w:w="115" w:type="dxa"/>
            </w:tcMar>
            <w:vAlign w:val="center"/>
          </w:tcPr>
          <w:p w14:paraId="71ACAD9E" w14:textId="77777777" w:rsidR="00DC64CE" w:rsidRPr="00DC64CE" w:rsidRDefault="00DC64CE" w:rsidP="00DC64CE">
            <w:pPr>
              <w:pStyle w:val="TableText0"/>
            </w:pPr>
          </w:p>
        </w:tc>
        <w:tc>
          <w:tcPr>
            <w:tcW w:w="538" w:type="pct"/>
            <w:tcMar>
              <w:top w:w="58" w:type="dxa"/>
              <w:left w:w="115" w:type="dxa"/>
              <w:right w:w="115" w:type="dxa"/>
            </w:tcMar>
            <w:vAlign w:val="center"/>
          </w:tcPr>
          <w:p w14:paraId="088D846E" w14:textId="77777777" w:rsidR="00DC64CE" w:rsidRPr="00DC64CE" w:rsidRDefault="00DC64CE" w:rsidP="00DC64CE">
            <w:pPr>
              <w:pStyle w:val="TableText0"/>
            </w:pPr>
            <w:r w:rsidRPr="00DC64CE">
              <w:t>@</w:t>
            </w:r>
          </w:p>
        </w:tc>
        <w:tc>
          <w:tcPr>
            <w:tcW w:w="982" w:type="pct"/>
            <w:tcMar>
              <w:top w:w="58" w:type="dxa"/>
              <w:left w:w="115" w:type="dxa"/>
              <w:right w:w="115" w:type="dxa"/>
            </w:tcMar>
            <w:vAlign w:val="center"/>
          </w:tcPr>
          <w:p w14:paraId="381E3785" w14:textId="77777777" w:rsidR="00DC64CE" w:rsidRPr="00DC64CE" w:rsidRDefault="00DC64CE" w:rsidP="00DC64CE">
            <w:pPr>
              <w:pStyle w:val="TableText0"/>
            </w:pPr>
            <w:r w:rsidRPr="00DC64CE">
              <w:t>@</w:t>
            </w:r>
          </w:p>
        </w:tc>
        <w:tc>
          <w:tcPr>
            <w:tcW w:w="821" w:type="pct"/>
            <w:tcMar>
              <w:top w:w="58" w:type="dxa"/>
              <w:left w:w="115" w:type="dxa"/>
              <w:right w:w="115" w:type="dxa"/>
            </w:tcMar>
            <w:vAlign w:val="center"/>
          </w:tcPr>
          <w:p w14:paraId="7A44AEB2" w14:textId="77777777" w:rsidR="00DC64CE" w:rsidRPr="00DC64CE" w:rsidRDefault="00DC64CE" w:rsidP="00DC64CE">
            <w:pPr>
              <w:pStyle w:val="TableText0"/>
            </w:pPr>
            <w:r w:rsidRPr="00DC64CE">
              <w:t>@</w:t>
            </w:r>
          </w:p>
        </w:tc>
      </w:tr>
      <w:tr w:rsidR="00DC64CE" w:rsidRPr="00E77585" w14:paraId="6BF3FE57" w14:textId="77777777" w:rsidTr="00324317">
        <w:trPr>
          <w:cantSplit/>
          <w:tblHeader/>
        </w:trPr>
        <w:tc>
          <w:tcPr>
            <w:tcW w:w="618" w:type="pct"/>
            <w:tcMar>
              <w:top w:w="58" w:type="dxa"/>
              <w:left w:w="115" w:type="dxa"/>
              <w:right w:w="115" w:type="dxa"/>
            </w:tcMar>
          </w:tcPr>
          <w:p w14:paraId="63A76334" w14:textId="77777777" w:rsidR="00DC64CE" w:rsidRPr="00DC64CE" w:rsidRDefault="00DC64CE" w:rsidP="00DC64CE">
            <w:pPr>
              <w:pStyle w:val="TableText0"/>
            </w:pPr>
            <w:r w:rsidRPr="00DC64CE">
              <w:t>403.56</w:t>
            </w:r>
          </w:p>
        </w:tc>
        <w:tc>
          <w:tcPr>
            <w:tcW w:w="997" w:type="pct"/>
            <w:tcMar>
              <w:top w:w="58" w:type="dxa"/>
              <w:left w:w="115" w:type="dxa"/>
              <w:right w:w="115" w:type="dxa"/>
            </w:tcMar>
          </w:tcPr>
          <w:p w14:paraId="2795A3E6" w14:textId="77777777" w:rsidR="00DC64CE" w:rsidRPr="00DC64CE" w:rsidRDefault="00DC64CE" w:rsidP="00DC64CE">
            <w:pPr>
              <w:pStyle w:val="TableText0"/>
            </w:pPr>
            <w:r w:rsidRPr="00DC64CE">
              <w:t>^SD(403.56,</w:t>
            </w:r>
          </w:p>
        </w:tc>
        <w:tc>
          <w:tcPr>
            <w:tcW w:w="540" w:type="pct"/>
            <w:tcMar>
              <w:top w:w="58" w:type="dxa"/>
              <w:left w:w="115" w:type="dxa"/>
              <w:right w:w="115" w:type="dxa"/>
            </w:tcMar>
            <w:vAlign w:val="center"/>
          </w:tcPr>
          <w:p w14:paraId="32BD7883" w14:textId="77777777" w:rsidR="00DC64CE" w:rsidRPr="00DC64CE" w:rsidRDefault="00DC64CE" w:rsidP="00DC64CE">
            <w:pPr>
              <w:pStyle w:val="TableText0"/>
            </w:pPr>
          </w:p>
        </w:tc>
        <w:tc>
          <w:tcPr>
            <w:tcW w:w="505" w:type="pct"/>
            <w:tcMar>
              <w:top w:w="58" w:type="dxa"/>
              <w:left w:w="115" w:type="dxa"/>
              <w:right w:w="115" w:type="dxa"/>
            </w:tcMar>
            <w:vAlign w:val="center"/>
          </w:tcPr>
          <w:p w14:paraId="29C4F7C8" w14:textId="77777777" w:rsidR="00DC64CE" w:rsidRPr="00DC64CE" w:rsidRDefault="00DC64CE" w:rsidP="00DC64CE">
            <w:pPr>
              <w:pStyle w:val="TableText0"/>
            </w:pPr>
          </w:p>
        </w:tc>
        <w:tc>
          <w:tcPr>
            <w:tcW w:w="538" w:type="pct"/>
            <w:tcMar>
              <w:top w:w="58" w:type="dxa"/>
              <w:left w:w="115" w:type="dxa"/>
              <w:right w:w="115" w:type="dxa"/>
            </w:tcMar>
            <w:vAlign w:val="center"/>
          </w:tcPr>
          <w:p w14:paraId="0462845C" w14:textId="77777777" w:rsidR="00DC64CE" w:rsidRPr="00DC64CE" w:rsidRDefault="00DC64CE" w:rsidP="00DC64CE">
            <w:pPr>
              <w:pStyle w:val="TableText0"/>
            </w:pPr>
            <w:r w:rsidRPr="00DC64CE">
              <w:t>@</w:t>
            </w:r>
          </w:p>
        </w:tc>
        <w:tc>
          <w:tcPr>
            <w:tcW w:w="982" w:type="pct"/>
            <w:tcMar>
              <w:top w:w="58" w:type="dxa"/>
              <w:left w:w="115" w:type="dxa"/>
              <w:right w:w="115" w:type="dxa"/>
            </w:tcMar>
            <w:vAlign w:val="center"/>
          </w:tcPr>
          <w:p w14:paraId="527C6296" w14:textId="77777777" w:rsidR="00DC64CE" w:rsidRPr="00DC64CE" w:rsidRDefault="00DC64CE" w:rsidP="00DC64CE">
            <w:pPr>
              <w:pStyle w:val="TableText0"/>
            </w:pPr>
            <w:r w:rsidRPr="00DC64CE">
              <w:t>@</w:t>
            </w:r>
          </w:p>
        </w:tc>
        <w:tc>
          <w:tcPr>
            <w:tcW w:w="821" w:type="pct"/>
            <w:tcMar>
              <w:top w:w="58" w:type="dxa"/>
              <w:left w:w="115" w:type="dxa"/>
              <w:right w:w="115" w:type="dxa"/>
            </w:tcMar>
            <w:vAlign w:val="center"/>
          </w:tcPr>
          <w:p w14:paraId="08DEF1EE" w14:textId="77777777" w:rsidR="00DC64CE" w:rsidRPr="00DC64CE" w:rsidRDefault="00DC64CE" w:rsidP="00DC64CE">
            <w:pPr>
              <w:pStyle w:val="TableText0"/>
            </w:pPr>
            <w:r w:rsidRPr="00DC64CE">
              <w:t>@</w:t>
            </w:r>
          </w:p>
        </w:tc>
      </w:tr>
      <w:tr w:rsidR="00DC64CE" w:rsidRPr="00E77585" w14:paraId="7F2D4326" w14:textId="77777777" w:rsidTr="00324317">
        <w:trPr>
          <w:cantSplit/>
          <w:tblHeader/>
        </w:trPr>
        <w:tc>
          <w:tcPr>
            <w:tcW w:w="618" w:type="pct"/>
            <w:tcMar>
              <w:top w:w="58" w:type="dxa"/>
              <w:left w:w="115" w:type="dxa"/>
              <w:right w:w="115" w:type="dxa"/>
            </w:tcMar>
          </w:tcPr>
          <w:p w14:paraId="0A71495E" w14:textId="77777777" w:rsidR="00DC64CE" w:rsidRPr="00DC64CE" w:rsidRDefault="00DC64CE" w:rsidP="00DC64CE">
            <w:pPr>
              <w:pStyle w:val="TableText0"/>
            </w:pPr>
            <w:r w:rsidRPr="00DC64CE">
              <w:t>409.3</w:t>
            </w:r>
          </w:p>
        </w:tc>
        <w:tc>
          <w:tcPr>
            <w:tcW w:w="997" w:type="pct"/>
            <w:tcMar>
              <w:top w:w="58" w:type="dxa"/>
              <w:left w:w="115" w:type="dxa"/>
              <w:right w:w="115" w:type="dxa"/>
            </w:tcMar>
          </w:tcPr>
          <w:p w14:paraId="37185512" w14:textId="77777777" w:rsidR="00DC64CE" w:rsidRPr="00DC64CE" w:rsidRDefault="00DC64CE" w:rsidP="00DC64CE">
            <w:pPr>
              <w:pStyle w:val="TableText0"/>
            </w:pPr>
            <w:r w:rsidRPr="00DC64CE">
              <w:t>^SDWL(409.3,</w:t>
            </w:r>
          </w:p>
        </w:tc>
        <w:tc>
          <w:tcPr>
            <w:tcW w:w="540" w:type="pct"/>
            <w:tcMar>
              <w:top w:w="58" w:type="dxa"/>
              <w:left w:w="115" w:type="dxa"/>
              <w:right w:w="115" w:type="dxa"/>
            </w:tcMar>
            <w:vAlign w:val="center"/>
          </w:tcPr>
          <w:p w14:paraId="3B8456AD" w14:textId="77777777" w:rsidR="00DC64CE" w:rsidRPr="00DC64CE" w:rsidRDefault="00DC64CE" w:rsidP="00DC64CE">
            <w:pPr>
              <w:pStyle w:val="TableText0"/>
            </w:pPr>
          </w:p>
        </w:tc>
        <w:tc>
          <w:tcPr>
            <w:tcW w:w="505" w:type="pct"/>
            <w:tcMar>
              <w:top w:w="58" w:type="dxa"/>
              <w:left w:w="115" w:type="dxa"/>
              <w:right w:w="115" w:type="dxa"/>
            </w:tcMar>
            <w:vAlign w:val="center"/>
          </w:tcPr>
          <w:p w14:paraId="5EFDFB18" w14:textId="77777777" w:rsidR="00DC64CE" w:rsidRPr="00DC64CE" w:rsidRDefault="00DC64CE" w:rsidP="00DC64CE">
            <w:pPr>
              <w:pStyle w:val="TableText0"/>
            </w:pPr>
            <w:r w:rsidRPr="00DC64CE">
              <w:t>D</w:t>
            </w:r>
          </w:p>
        </w:tc>
        <w:tc>
          <w:tcPr>
            <w:tcW w:w="538" w:type="pct"/>
            <w:tcMar>
              <w:top w:w="58" w:type="dxa"/>
              <w:left w:w="115" w:type="dxa"/>
              <w:right w:w="115" w:type="dxa"/>
            </w:tcMar>
            <w:vAlign w:val="center"/>
          </w:tcPr>
          <w:p w14:paraId="5096B62A" w14:textId="77777777" w:rsidR="00DC64CE" w:rsidRPr="00DC64CE" w:rsidRDefault="00DC64CE" w:rsidP="00DC64CE">
            <w:pPr>
              <w:pStyle w:val="TableText0"/>
            </w:pPr>
            <w:r w:rsidRPr="00DC64CE">
              <w:t>D</w:t>
            </w:r>
          </w:p>
        </w:tc>
        <w:tc>
          <w:tcPr>
            <w:tcW w:w="982" w:type="pct"/>
            <w:tcMar>
              <w:top w:w="58" w:type="dxa"/>
              <w:left w:w="115" w:type="dxa"/>
              <w:right w:w="115" w:type="dxa"/>
            </w:tcMar>
            <w:vAlign w:val="center"/>
          </w:tcPr>
          <w:p w14:paraId="40D7390F" w14:textId="77777777" w:rsidR="00DC64CE" w:rsidRPr="00DC64CE" w:rsidRDefault="00DC64CE" w:rsidP="00DC64CE">
            <w:pPr>
              <w:pStyle w:val="TableText0"/>
            </w:pPr>
            <w:r w:rsidRPr="00DC64CE">
              <w:t>@</w:t>
            </w:r>
          </w:p>
        </w:tc>
        <w:tc>
          <w:tcPr>
            <w:tcW w:w="821" w:type="pct"/>
            <w:tcMar>
              <w:top w:w="58" w:type="dxa"/>
              <w:left w:w="115" w:type="dxa"/>
              <w:right w:w="115" w:type="dxa"/>
            </w:tcMar>
            <w:vAlign w:val="center"/>
          </w:tcPr>
          <w:p w14:paraId="1BB4B916" w14:textId="77777777" w:rsidR="00DC64CE" w:rsidRPr="00DC64CE" w:rsidRDefault="00DC64CE" w:rsidP="00DC64CE">
            <w:pPr>
              <w:pStyle w:val="TableText0"/>
            </w:pPr>
            <w:r w:rsidRPr="00DC64CE">
              <w:t>@</w:t>
            </w:r>
          </w:p>
        </w:tc>
      </w:tr>
      <w:tr w:rsidR="00DC64CE" w:rsidRPr="00E77585" w14:paraId="7E012350" w14:textId="77777777" w:rsidTr="00324317">
        <w:trPr>
          <w:cantSplit/>
          <w:tblHeader/>
        </w:trPr>
        <w:tc>
          <w:tcPr>
            <w:tcW w:w="618" w:type="pct"/>
            <w:tcMar>
              <w:top w:w="58" w:type="dxa"/>
              <w:left w:w="115" w:type="dxa"/>
              <w:right w:w="115" w:type="dxa"/>
            </w:tcMar>
          </w:tcPr>
          <w:p w14:paraId="067617EC" w14:textId="77777777" w:rsidR="00DC64CE" w:rsidRPr="00DC64CE" w:rsidRDefault="00DC64CE" w:rsidP="00DC64CE">
            <w:pPr>
              <w:pStyle w:val="TableText0"/>
            </w:pPr>
            <w:r w:rsidRPr="00DC64CE">
              <w:t>409.822</w:t>
            </w:r>
          </w:p>
        </w:tc>
        <w:tc>
          <w:tcPr>
            <w:tcW w:w="997" w:type="pct"/>
            <w:tcMar>
              <w:top w:w="58" w:type="dxa"/>
              <w:left w:w="115" w:type="dxa"/>
              <w:right w:w="115" w:type="dxa"/>
            </w:tcMar>
          </w:tcPr>
          <w:p w14:paraId="7B8069CF" w14:textId="77777777" w:rsidR="00DC64CE" w:rsidRPr="00DC64CE" w:rsidRDefault="00DC64CE" w:rsidP="00DC64CE">
            <w:pPr>
              <w:pStyle w:val="TableText0"/>
            </w:pPr>
            <w:r w:rsidRPr="00DC64CE">
              <w:t>^SDEC(409.822,</w:t>
            </w:r>
          </w:p>
        </w:tc>
        <w:tc>
          <w:tcPr>
            <w:tcW w:w="540" w:type="pct"/>
            <w:tcMar>
              <w:top w:w="58" w:type="dxa"/>
              <w:left w:w="115" w:type="dxa"/>
              <w:right w:w="115" w:type="dxa"/>
            </w:tcMar>
            <w:vAlign w:val="center"/>
          </w:tcPr>
          <w:p w14:paraId="0868296E" w14:textId="77777777" w:rsidR="00DC64CE" w:rsidRPr="00DC64CE" w:rsidRDefault="00DC64CE" w:rsidP="00DC64CE">
            <w:pPr>
              <w:pStyle w:val="TableText0"/>
            </w:pPr>
          </w:p>
        </w:tc>
        <w:tc>
          <w:tcPr>
            <w:tcW w:w="505" w:type="pct"/>
            <w:tcMar>
              <w:top w:w="58" w:type="dxa"/>
              <w:left w:w="115" w:type="dxa"/>
              <w:right w:w="115" w:type="dxa"/>
            </w:tcMar>
            <w:vAlign w:val="center"/>
          </w:tcPr>
          <w:p w14:paraId="1F0A24EC" w14:textId="77777777" w:rsidR="00DC64CE" w:rsidRPr="00DC64CE" w:rsidRDefault="00DC64CE" w:rsidP="00DC64CE">
            <w:pPr>
              <w:pStyle w:val="TableText0"/>
            </w:pPr>
          </w:p>
        </w:tc>
        <w:tc>
          <w:tcPr>
            <w:tcW w:w="538" w:type="pct"/>
            <w:tcMar>
              <w:top w:w="58" w:type="dxa"/>
              <w:left w:w="115" w:type="dxa"/>
              <w:right w:w="115" w:type="dxa"/>
            </w:tcMar>
            <w:vAlign w:val="center"/>
          </w:tcPr>
          <w:p w14:paraId="633741E8" w14:textId="77777777" w:rsidR="00DC64CE" w:rsidRPr="00DC64CE" w:rsidRDefault="00DC64CE" w:rsidP="00DC64CE">
            <w:pPr>
              <w:pStyle w:val="TableText0"/>
            </w:pPr>
          </w:p>
        </w:tc>
        <w:tc>
          <w:tcPr>
            <w:tcW w:w="982" w:type="pct"/>
            <w:tcMar>
              <w:top w:w="58" w:type="dxa"/>
              <w:left w:w="115" w:type="dxa"/>
              <w:right w:w="115" w:type="dxa"/>
            </w:tcMar>
            <w:vAlign w:val="center"/>
          </w:tcPr>
          <w:p w14:paraId="59E848C2" w14:textId="77777777" w:rsidR="00DC64CE" w:rsidRPr="00DC64CE" w:rsidRDefault="00DC64CE" w:rsidP="00DC64CE">
            <w:pPr>
              <w:pStyle w:val="TableText0"/>
            </w:pPr>
          </w:p>
        </w:tc>
        <w:tc>
          <w:tcPr>
            <w:tcW w:w="821" w:type="pct"/>
            <w:tcMar>
              <w:top w:w="58" w:type="dxa"/>
              <w:left w:w="115" w:type="dxa"/>
              <w:right w:w="115" w:type="dxa"/>
            </w:tcMar>
            <w:vAlign w:val="center"/>
          </w:tcPr>
          <w:p w14:paraId="3F3C0E66" w14:textId="77777777" w:rsidR="00DC64CE" w:rsidRPr="00DC64CE" w:rsidRDefault="00DC64CE" w:rsidP="00DC64CE">
            <w:pPr>
              <w:pStyle w:val="TableText0"/>
            </w:pPr>
          </w:p>
        </w:tc>
      </w:tr>
      <w:tr w:rsidR="00DC64CE" w:rsidRPr="00E77585" w14:paraId="4514BEFA" w14:textId="77777777" w:rsidTr="00324317">
        <w:trPr>
          <w:cantSplit/>
          <w:tblHeader/>
        </w:trPr>
        <w:tc>
          <w:tcPr>
            <w:tcW w:w="618" w:type="pct"/>
            <w:tcMar>
              <w:top w:w="58" w:type="dxa"/>
              <w:left w:w="115" w:type="dxa"/>
              <w:right w:w="115" w:type="dxa"/>
            </w:tcMar>
          </w:tcPr>
          <w:p w14:paraId="0CB4A01D" w14:textId="77777777" w:rsidR="00DC64CE" w:rsidRPr="00DC64CE" w:rsidRDefault="00DC64CE" w:rsidP="00DC64CE">
            <w:pPr>
              <w:pStyle w:val="TableText0"/>
            </w:pPr>
            <w:r w:rsidRPr="00DC64CE">
              <w:t>409.824</w:t>
            </w:r>
          </w:p>
        </w:tc>
        <w:tc>
          <w:tcPr>
            <w:tcW w:w="997" w:type="pct"/>
            <w:tcMar>
              <w:top w:w="58" w:type="dxa"/>
              <w:left w:w="115" w:type="dxa"/>
              <w:right w:w="115" w:type="dxa"/>
            </w:tcMar>
          </w:tcPr>
          <w:p w14:paraId="086F2951" w14:textId="77777777" w:rsidR="00DC64CE" w:rsidRPr="00DC64CE" w:rsidRDefault="00DC64CE" w:rsidP="00DC64CE">
            <w:pPr>
              <w:pStyle w:val="TableText0"/>
            </w:pPr>
            <w:r w:rsidRPr="00DC64CE">
              <w:t>^SDEC(409.824,</w:t>
            </w:r>
          </w:p>
        </w:tc>
        <w:tc>
          <w:tcPr>
            <w:tcW w:w="540" w:type="pct"/>
            <w:tcMar>
              <w:top w:w="58" w:type="dxa"/>
              <w:left w:w="115" w:type="dxa"/>
              <w:right w:w="115" w:type="dxa"/>
            </w:tcMar>
            <w:vAlign w:val="center"/>
          </w:tcPr>
          <w:p w14:paraId="2B90C56B" w14:textId="77777777" w:rsidR="00DC64CE" w:rsidRPr="00DC64CE" w:rsidRDefault="00DC64CE" w:rsidP="00DC64CE">
            <w:pPr>
              <w:pStyle w:val="TableText0"/>
            </w:pPr>
          </w:p>
        </w:tc>
        <w:tc>
          <w:tcPr>
            <w:tcW w:w="505" w:type="pct"/>
            <w:tcMar>
              <w:top w:w="58" w:type="dxa"/>
              <w:left w:w="115" w:type="dxa"/>
              <w:right w:w="115" w:type="dxa"/>
            </w:tcMar>
            <w:vAlign w:val="center"/>
          </w:tcPr>
          <w:p w14:paraId="6BF26E2A" w14:textId="77777777" w:rsidR="00DC64CE" w:rsidRPr="00DC64CE" w:rsidRDefault="00DC64CE" w:rsidP="00DC64CE">
            <w:pPr>
              <w:pStyle w:val="TableText0"/>
            </w:pPr>
          </w:p>
        </w:tc>
        <w:tc>
          <w:tcPr>
            <w:tcW w:w="538" w:type="pct"/>
            <w:tcMar>
              <w:top w:w="58" w:type="dxa"/>
              <w:left w:w="115" w:type="dxa"/>
              <w:right w:w="115" w:type="dxa"/>
            </w:tcMar>
            <w:vAlign w:val="center"/>
          </w:tcPr>
          <w:p w14:paraId="4E79285C" w14:textId="77777777" w:rsidR="00DC64CE" w:rsidRPr="00DC64CE" w:rsidRDefault="00DC64CE" w:rsidP="00DC64CE">
            <w:pPr>
              <w:pStyle w:val="TableText0"/>
            </w:pPr>
          </w:p>
        </w:tc>
        <w:tc>
          <w:tcPr>
            <w:tcW w:w="982" w:type="pct"/>
            <w:tcMar>
              <w:top w:w="58" w:type="dxa"/>
              <w:left w:w="115" w:type="dxa"/>
              <w:right w:w="115" w:type="dxa"/>
            </w:tcMar>
            <w:vAlign w:val="center"/>
          </w:tcPr>
          <w:p w14:paraId="190E28DE" w14:textId="77777777" w:rsidR="00DC64CE" w:rsidRPr="00DC64CE" w:rsidRDefault="00DC64CE" w:rsidP="00DC64CE">
            <w:pPr>
              <w:pStyle w:val="TableText0"/>
            </w:pPr>
          </w:p>
        </w:tc>
        <w:tc>
          <w:tcPr>
            <w:tcW w:w="821" w:type="pct"/>
            <w:tcMar>
              <w:top w:w="58" w:type="dxa"/>
              <w:left w:w="115" w:type="dxa"/>
              <w:right w:w="115" w:type="dxa"/>
            </w:tcMar>
            <w:vAlign w:val="center"/>
          </w:tcPr>
          <w:p w14:paraId="4F427F26" w14:textId="77777777" w:rsidR="00DC64CE" w:rsidRPr="00DC64CE" w:rsidRDefault="00DC64CE" w:rsidP="00DC64CE">
            <w:pPr>
              <w:pStyle w:val="TableText0"/>
            </w:pPr>
          </w:p>
        </w:tc>
      </w:tr>
      <w:tr w:rsidR="00DC64CE" w:rsidRPr="00E77585" w14:paraId="44E0821F" w14:textId="77777777" w:rsidTr="00324317">
        <w:trPr>
          <w:cantSplit/>
          <w:tblHeader/>
        </w:trPr>
        <w:tc>
          <w:tcPr>
            <w:tcW w:w="618" w:type="pct"/>
            <w:tcMar>
              <w:top w:w="58" w:type="dxa"/>
              <w:left w:w="115" w:type="dxa"/>
              <w:right w:w="115" w:type="dxa"/>
            </w:tcMar>
          </w:tcPr>
          <w:p w14:paraId="47EF656C" w14:textId="77777777" w:rsidR="00DC64CE" w:rsidRPr="00DC64CE" w:rsidRDefault="00DC64CE" w:rsidP="00DC64CE">
            <w:pPr>
              <w:pStyle w:val="TableText0"/>
            </w:pPr>
            <w:r w:rsidRPr="00DC64CE">
              <w:t>409.823</w:t>
            </w:r>
          </w:p>
        </w:tc>
        <w:tc>
          <w:tcPr>
            <w:tcW w:w="997" w:type="pct"/>
            <w:tcMar>
              <w:top w:w="58" w:type="dxa"/>
              <w:left w:w="115" w:type="dxa"/>
              <w:right w:w="115" w:type="dxa"/>
            </w:tcMar>
          </w:tcPr>
          <w:p w14:paraId="4612A997" w14:textId="77777777" w:rsidR="00DC64CE" w:rsidRPr="00DC64CE" w:rsidRDefault="00DC64CE" w:rsidP="00DC64CE">
            <w:pPr>
              <w:pStyle w:val="TableText0"/>
            </w:pPr>
            <w:r w:rsidRPr="00DC64CE">
              <w:t>^SDEC(409.823,</w:t>
            </w:r>
          </w:p>
        </w:tc>
        <w:tc>
          <w:tcPr>
            <w:tcW w:w="540" w:type="pct"/>
            <w:tcMar>
              <w:top w:w="58" w:type="dxa"/>
              <w:left w:w="115" w:type="dxa"/>
              <w:right w:w="115" w:type="dxa"/>
            </w:tcMar>
            <w:vAlign w:val="center"/>
          </w:tcPr>
          <w:p w14:paraId="5500D906" w14:textId="77777777" w:rsidR="00DC64CE" w:rsidRPr="00DC64CE" w:rsidRDefault="00DC64CE" w:rsidP="00DC64CE">
            <w:pPr>
              <w:pStyle w:val="TableText0"/>
            </w:pPr>
          </w:p>
        </w:tc>
        <w:tc>
          <w:tcPr>
            <w:tcW w:w="505" w:type="pct"/>
            <w:tcMar>
              <w:top w:w="58" w:type="dxa"/>
              <w:left w:w="115" w:type="dxa"/>
              <w:right w:w="115" w:type="dxa"/>
            </w:tcMar>
            <w:vAlign w:val="center"/>
          </w:tcPr>
          <w:p w14:paraId="1C92ACD9" w14:textId="77777777" w:rsidR="00DC64CE" w:rsidRPr="00DC64CE" w:rsidRDefault="00DC64CE" w:rsidP="00DC64CE">
            <w:pPr>
              <w:pStyle w:val="TableText0"/>
            </w:pPr>
          </w:p>
        </w:tc>
        <w:tc>
          <w:tcPr>
            <w:tcW w:w="538" w:type="pct"/>
            <w:tcMar>
              <w:top w:w="58" w:type="dxa"/>
              <w:left w:w="115" w:type="dxa"/>
              <w:right w:w="115" w:type="dxa"/>
            </w:tcMar>
            <w:vAlign w:val="center"/>
          </w:tcPr>
          <w:p w14:paraId="41FDC95D" w14:textId="77777777" w:rsidR="00DC64CE" w:rsidRPr="00DC64CE" w:rsidRDefault="00DC64CE" w:rsidP="00DC64CE">
            <w:pPr>
              <w:pStyle w:val="TableText0"/>
            </w:pPr>
          </w:p>
        </w:tc>
        <w:tc>
          <w:tcPr>
            <w:tcW w:w="982" w:type="pct"/>
            <w:tcMar>
              <w:top w:w="58" w:type="dxa"/>
              <w:left w:w="115" w:type="dxa"/>
              <w:right w:w="115" w:type="dxa"/>
            </w:tcMar>
            <w:vAlign w:val="center"/>
          </w:tcPr>
          <w:p w14:paraId="4022C808" w14:textId="77777777" w:rsidR="00DC64CE" w:rsidRPr="00DC64CE" w:rsidRDefault="00DC64CE" w:rsidP="00DC64CE">
            <w:pPr>
              <w:pStyle w:val="TableText0"/>
            </w:pPr>
          </w:p>
        </w:tc>
        <w:tc>
          <w:tcPr>
            <w:tcW w:w="821" w:type="pct"/>
            <w:tcMar>
              <w:top w:w="58" w:type="dxa"/>
              <w:left w:w="115" w:type="dxa"/>
              <w:right w:w="115" w:type="dxa"/>
            </w:tcMar>
            <w:vAlign w:val="center"/>
          </w:tcPr>
          <w:p w14:paraId="1160AD2E" w14:textId="77777777" w:rsidR="00DC64CE" w:rsidRPr="00DC64CE" w:rsidRDefault="00DC64CE" w:rsidP="00DC64CE">
            <w:pPr>
              <w:pStyle w:val="TableText0"/>
            </w:pPr>
          </w:p>
        </w:tc>
      </w:tr>
      <w:tr w:rsidR="00DC64CE" w:rsidRPr="00E77585" w14:paraId="1969F50D" w14:textId="77777777" w:rsidTr="00324317">
        <w:trPr>
          <w:cantSplit/>
          <w:tblHeader/>
        </w:trPr>
        <w:tc>
          <w:tcPr>
            <w:tcW w:w="618" w:type="pct"/>
            <w:tcMar>
              <w:top w:w="58" w:type="dxa"/>
              <w:left w:w="115" w:type="dxa"/>
              <w:right w:w="115" w:type="dxa"/>
            </w:tcMar>
          </w:tcPr>
          <w:p w14:paraId="73ECB2E1" w14:textId="77777777" w:rsidR="00DC64CE" w:rsidRPr="00DC64CE" w:rsidRDefault="00DC64CE" w:rsidP="00DC64CE">
            <w:pPr>
              <w:pStyle w:val="TableText0"/>
            </w:pPr>
            <w:r w:rsidRPr="00DC64CE">
              <w:t>409.834</w:t>
            </w:r>
          </w:p>
        </w:tc>
        <w:tc>
          <w:tcPr>
            <w:tcW w:w="997" w:type="pct"/>
            <w:tcMar>
              <w:top w:w="58" w:type="dxa"/>
              <w:left w:w="115" w:type="dxa"/>
              <w:right w:w="115" w:type="dxa"/>
            </w:tcMar>
          </w:tcPr>
          <w:p w14:paraId="5A9756DA" w14:textId="77777777" w:rsidR="00DC64CE" w:rsidRPr="00DC64CE" w:rsidRDefault="00DC64CE" w:rsidP="00DC64CE">
            <w:pPr>
              <w:pStyle w:val="TableText0"/>
            </w:pPr>
            <w:r w:rsidRPr="00DC64CE">
              <w:t>^SDEC(409.834,</w:t>
            </w:r>
          </w:p>
        </w:tc>
        <w:tc>
          <w:tcPr>
            <w:tcW w:w="540" w:type="pct"/>
            <w:tcMar>
              <w:top w:w="58" w:type="dxa"/>
              <w:left w:w="115" w:type="dxa"/>
              <w:right w:w="115" w:type="dxa"/>
            </w:tcMar>
            <w:vAlign w:val="center"/>
          </w:tcPr>
          <w:p w14:paraId="7AEBBF6F" w14:textId="77777777" w:rsidR="00DC64CE" w:rsidRPr="00DC64CE" w:rsidRDefault="00DC64CE" w:rsidP="00DC64CE">
            <w:pPr>
              <w:pStyle w:val="TableText0"/>
            </w:pPr>
          </w:p>
        </w:tc>
        <w:tc>
          <w:tcPr>
            <w:tcW w:w="505" w:type="pct"/>
            <w:tcMar>
              <w:top w:w="58" w:type="dxa"/>
              <w:left w:w="115" w:type="dxa"/>
              <w:right w:w="115" w:type="dxa"/>
            </w:tcMar>
            <w:vAlign w:val="center"/>
          </w:tcPr>
          <w:p w14:paraId="411C0826" w14:textId="77777777" w:rsidR="00DC64CE" w:rsidRPr="00DC64CE" w:rsidRDefault="00DC64CE" w:rsidP="00DC64CE">
            <w:pPr>
              <w:pStyle w:val="TableText0"/>
            </w:pPr>
          </w:p>
        </w:tc>
        <w:tc>
          <w:tcPr>
            <w:tcW w:w="538" w:type="pct"/>
            <w:tcMar>
              <w:top w:w="58" w:type="dxa"/>
              <w:left w:w="115" w:type="dxa"/>
              <w:right w:w="115" w:type="dxa"/>
            </w:tcMar>
            <w:vAlign w:val="center"/>
          </w:tcPr>
          <w:p w14:paraId="6B717956" w14:textId="77777777" w:rsidR="00DC64CE" w:rsidRPr="00DC64CE" w:rsidRDefault="00DC64CE" w:rsidP="00DC64CE">
            <w:pPr>
              <w:pStyle w:val="TableText0"/>
            </w:pPr>
          </w:p>
        </w:tc>
        <w:tc>
          <w:tcPr>
            <w:tcW w:w="982" w:type="pct"/>
            <w:tcMar>
              <w:top w:w="58" w:type="dxa"/>
              <w:left w:w="115" w:type="dxa"/>
              <w:right w:w="115" w:type="dxa"/>
            </w:tcMar>
            <w:vAlign w:val="center"/>
          </w:tcPr>
          <w:p w14:paraId="7B48C8C8" w14:textId="77777777" w:rsidR="00DC64CE" w:rsidRPr="00DC64CE" w:rsidRDefault="00DC64CE" w:rsidP="00DC64CE">
            <w:pPr>
              <w:pStyle w:val="TableText0"/>
            </w:pPr>
          </w:p>
        </w:tc>
        <w:tc>
          <w:tcPr>
            <w:tcW w:w="821" w:type="pct"/>
            <w:tcMar>
              <w:top w:w="58" w:type="dxa"/>
              <w:left w:w="115" w:type="dxa"/>
              <w:right w:w="115" w:type="dxa"/>
            </w:tcMar>
            <w:vAlign w:val="center"/>
          </w:tcPr>
          <w:p w14:paraId="324B9A44" w14:textId="77777777" w:rsidR="00DC64CE" w:rsidRPr="00DC64CE" w:rsidRDefault="00DC64CE" w:rsidP="00DC64CE">
            <w:pPr>
              <w:pStyle w:val="TableText0"/>
            </w:pPr>
          </w:p>
        </w:tc>
      </w:tr>
      <w:tr w:rsidR="00DC64CE" w:rsidRPr="00E77585" w14:paraId="3242187E" w14:textId="77777777" w:rsidTr="00324317">
        <w:trPr>
          <w:cantSplit/>
          <w:tblHeader/>
        </w:trPr>
        <w:tc>
          <w:tcPr>
            <w:tcW w:w="618" w:type="pct"/>
            <w:tcMar>
              <w:top w:w="58" w:type="dxa"/>
              <w:left w:w="115" w:type="dxa"/>
              <w:right w:w="115" w:type="dxa"/>
            </w:tcMar>
          </w:tcPr>
          <w:p w14:paraId="10EABF1B" w14:textId="77777777" w:rsidR="00DC64CE" w:rsidRPr="00DC64CE" w:rsidRDefault="00DC64CE" w:rsidP="00DC64CE">
            <w:pPr>
              <w:pStyle w:val="TableText0"/>
            </w:pPr>
            <w:r w:rsidRPr="00DC64CE">
              <w:t>409.81</w:t>
            </w:r>
          </w:p>
        </w:tc>
        <w:tc>
          <w:tcPr>
            <w:tcW w:w="997" w:type="pct"/>
            <w:tcMar>
              <w:top w:w="58" w:type="dxa"/>
              <w:left w:w="115" w:type="dxa"/>
              <w:right w:w="115" w:type="dxa"/>
            </w:tcMar>
          </w:tcPr>
          <w:p w14:paraId="18B217F2" w14:textId="77777777" w:rsidR="00DC64CE" w:rsidRPr="00DC64CE" w:rsidRDefault="00DC64CE" w:rsidP="00DC64CE">
            <w:pPr>
              <w:pStyle w:val="TableText0"/>
            </w:pPr>
            <w:r w:rsidRPr="00DC64CE">
              <w:t>^SDEC(409.81,</w:t>
            </w:r>
          </w:p>
        </w:tc>
        <w:tc>
          <w:tcPr>
            <w:tcW w:w="540" w:type="pct"/>
            <w:tcMar>
              <w:top w:w="58" w:type="dxa"/>
              <w:left w:w="115" w:type="dxa"/>
              <w:right w:w="115" w:type="dxa"/>
            </w:tcMar>
            <w:vAlign w:val="center"/>
          </w:tcPr>
          <w:p w14:paraId="034D6E0B" w14:textId="77777777" w:rsidR="00DC64CE" w:rsidRPr="00DC64CE" w:rsidRDefault="00DC64CE" w:rsidP="00DC64CE">
            <w:pPr>
              <w:pStyle w:val="TableText0"/>
            </w:pPr>
          </w:p>
        </w:tc>
        <w:tc>
          <w:tcPr>
            <w:tcW w:w="505" w:type="pct"/>
            <w:tcMar>
              <w:top w:w="58" w:type="dxa"/>
              <w:left w:w="115" w:type="dxa"/>
              <w:right w:w="115" w:type="dxa"/>
            </w:tcMar>
            <w:vAlign w:val="center"/>
          </w:tcPr>
          <w:p w14:paraId="4C834847" w14:textId="77777777" w:rsidR="00DC64CE" w:rsidRPr="00DC64CE" w:rsidRDefault="00DC64CE" w:rsidP="00DC64CE">
            <w:pPr>
              <w:pStyle w:val="TableText0"/>
            </w:pPr>
          </w:p>
        </w:tc>
        <w:tc>
          <w:tcPr>
            <w:tcW w:w="538" w:type="pct"/>
            <w:tcMar>
              <w:top w:w="58" w:type="dxa"/>
              <w:left w:w="115" w:type="dxa"/>
              <w:right w:w="115" w:type="dxa"/>
            </w:tcMar>
            <w:vAlign w:val="center"/>
          </w:tcPr>
          <w:p w14:paraId="6378B30B" w14:textId="77777777" w:rsidR="00DC64CE" w:rsidRPr="00DC64CE" w:rsidRDefault="00DC64CE" w:rsidP="00DC64CE">
            <w:pPr>
              <w:pStyle w:val="TableText0"/>
            </w:pPr>
          </w:p>
        </w:tc>
        <w:tc>
          <w:tcPr>
            <w:tcW w:w="982" w:type="pct"/>
            <w:tcMar>
              <w:top w:w="58" w:type="dxa"/>
              <w:left w:w="115" w:type="dxa"/>
              <w:right w:w="115" w:type="dxa"/>
            </w:tcMar>
            <w:vAlign w:val="center"/>
          </w:tcPr>
          <w:p w14:paraId="2879A961" w14:textId="77777777" w:rsidR="00DC64CE" w:rsidRPr="00DC64CE" w:rsidRDefault="00DC64CE" w:rsidP="00DC64CE">
            <w:pPr>
              <w:pStyle w:val="TableText0"/>
            </w:pPr>
          </w:p>
        </w:tc>
        <w:tc>
          <w:tcPr>
            <w:tcW w:w="821" w:type="pct"/>
            <w:tcMar>
              <w:top w:w="58" w:type="dxa"/>
              <w:left w:w="115" w:type="dxa"/>
              <w:right w:w="115" w:type="dxa"/>
            </w:tcMar>
            <w:vAlign w:val="center"/>
          </w:tcPr>
          <w:p w14:paraId="5E63B5CB" w14:textId="77777777" w:rsidR="00DC64CE" w:rsidRPr="00DC64CE" w:rsidRDefault="00DC64CE" w:rsidP="00DC64CE">
            <w:pPr>
              <w:pStyle w:val="TableText0"/>
            </w:pPr>
          </w:p>
        </w:tc>
      </w:tr>
      <w:tr w:rsidR="00DC64CE" w:rsidRPr="00E77585" w14:paraId="7898A2D8" w14:textId="77777777" w:rsidTr="00324317">
        <w:trPr>
          <w:cantSplit/>
          <w:tblHeader/>
        </w:trPr>
        <w:tc>
          <w:tcPr>
            <w:tcW w:w="618" w:type="pct"/>
            <w:tcMar>
              <w:top w:w="58" w:type="dxa"/>
              <w:left w:w="115" w:type="dxa"/>
              <w:right w:w="115" w:type="dxa"/>
            </w:tcMar>
          </w:tcPr>
          <w:p w14:paraId="2CB27B42" w14:textId="77777777" w:rsidR="00DC64CE" w:rsidRPr="00DC64CE" w:rsidRDefault="00DC64CE" w:rsidP="00DC64CE">
            <w:pPr>
              <w:pStyle w:val="TableText0"/>
            </w:pPr>
            <w:r w:rsidRPr="00DC64CE">
              <w:t>409.84</w:t>
            </w:r>
          </w:p>
        </w:tc>
        <w:tc>
          <w:tcPr>
            <w:tcW w:w="997" w:type="pct"/>
            <w:tcMar>
              <w:top w:w="58" w:type="dxa"/>
              <w:left w:w="115" w:type="dxa"/>
              <w:right w:w="115" w:type="dxa"/>
            </w:tcMar>
          </w:tcPr>
          <w:p w14:paraId="562F5284" w14:textId="77777777" w:rsidR="00DC64CE" w:rsidRPr="00DC64CE" w:rsidRDefault="00DC64CE" w:rsidP="00DC64CE">
            <w:pPr>
              <w:pStyle w:val="TableText0"/>
            </w:pPr>
            <w:r w:rsidRPr="00DC64CE">
              <w:t>^SDEC(409.84,</w:t>
            </w:r>
          </w:p>
        </w:tc>
        <w:tc>
          <w:tcPr>
            <w:tcW w:w="540" w:type="pct"/>
            <w:tcMar>
              <w:top w:w="58" w:type="dxa"/>
              <w:left w:w="115" w:type="dxa"/>
              <w:right w:w="115" w:type="dxa"/>
            </w:tcMar>
            <w:vAlign w:val="center"/>
          </w:tcPr>
          <w:p w14:paraId="707D6CFD" w14:textId="77777777" w:rsidR="00DC64CE" w:rsidRPr="00DC64CE" w:rsidRDefault="00DC64CE" w:rsidP="00DC64CE">
            <w:pPr>
              <w:pStyle w:val="TableText0"/>
            </w:pPr>
          </w:p>
        </w:tc>
        <w:tc>
          <w:tcPr>
            <w:tcW w:w="505" w:type="pct"/>
            <w:tcMar>
              <w:top w:w="58" w:type="dxa"/>
              <w:left w:w="115" w:type="dxa"/>
              <w:right w:w="115" w:type="dxa"/>
            </w:tcMar>
            <w:vAlign w:val="center"/>
          </w:tcPr>
          <w:p w14:paraId="16CB1A5A" w14:textId="77777777" w:rsidR="00DC64CE" w:rsidRPr="00DC64CE" w:rsidRDefault="00DC64CE" w:rsidP="00DC64CE">
            <w:pPr>
              <w:pStyle w:val="TableText0"/>
            </w:pPr>
          </w:p>
        </w:tc>
        <w:tc>
          <w:tcPr>
            <w:tcW w:w="538" w:type="pct"/>
            <w:tcMar>
              <w:top w:w="58" w:type="dxa"/>
              <w:left w:w="115" w:type="dxa"/>
              <w:right w:w="115" w:type="dxa"/>
            </w:tcMar>
            <w:vAlign w:val="center"/>
          </w:tcPr>
          <w:p w14:paraId="08BEACAA" w14:textId="77777777" w:rsidR="00DC64CE" w:rsidRPr="00DC64CE" w:rsidRDefault="00DC64CE" w:rsidP="00DC64CE">
            <w:pPr>
              <w:pStyle w:val="TableText0"/>
            </w:pPr>
          </w:p>
        </w:tc>
        <w:tc>
          <w:tcPr>
            <w:tcW w:w="982" w:type="pct"/>
            <w:tcMar>
              <w:top w:w="58" w:type="dxa"/>
              <w:left w:w="115" w:type="dxa"/>
              <w:right w:w="115" w:type="dxa"/>
            </w:tcMar>
            <w:vAlign w:val="center"/>
          </w:tcPr>
          <w:p w14:paraId="15F2B18E" w14:textId="77777777" w:rsidR="00DC64CE" w:rsidRPr="00DC64CE" w:rsidRDefault="00DC64CE" w:rsidP="00DC64CE">
            <w:pPr>
              <w:pStyle w:val="TableText0"/>
            </w:pPr>
          </w:p>
        </w:tc>
        <w:tc>
          <w:tcPr>
            <w:tcW w:w="821" w:type="pct"/>
            <w:tcMar>
              <w:top w:w="58" w:type="dxa"/>
              <w:left w:w="115" w:type="dxa"/>
              <w:right w:w="115" w:type="dxa"/>
            </w:tcMar>
            <w:vAlign w:val="center"/>
          </w:tcPr>
          <w:p w14:paraId="1A92461E" w14:textId="77777777" w:rsidR="00DC64CE" w:rsidRPr="00DC64CE" w:rsidRDefault="00DC64CE" w:rsidP="00DC64CE">
            <w:pPr>
              <w:pStyle w:val="TableText0"/>
            </w:pPr>
          </w:p>
        </w:tc>
      </w:tr>
      <w:tr w:rsidR="00DC64CE" w:rsidRPr="00E77585" w14:paraId="1E7B2752" w14:textId="77777777" w:rsidTr="00324317">
        <w:trPr>
          <w:cantSplit/>
          <w:tblHeader/>
        </w:trPr>
        <w:tc>
          <w:tcPr>
            <w:tcW w:w="618" w:type="pct"/>
            <w:tcBorders>
              <w:top w:val="single" w:sz="4" w:space="0" w:color="auto"/>
              <w:left w:val="single" w:sz="4" w:space="0" w:color="auto"/>
              <w:bottom w:val="single" w:sz="4" w:space="0" w:color="auto"/>
              <w:right w:val="single" w:sz="4" w:space="0" w:color="auto"/>
            </w:tcBorders>
            <w:tcMar>
              <w:top w:w="58" w:type="dxa"/>
              <w:left w:w="115" w:type="dxa"/>
              <w:right w:w="115" w:type="dxa"/>
            </w:tcMar>
          </w:tcPr>
          <w:p w14:paraId="12AC3048" w14:textId="77777777" w:rsidR="00DC64CE" w:rsidRPr="00DC64CE" w:rsidRDefault="00DC64CE" w:rsidP="00DC64CE">
            <w:pPr>
              <w:pStyle w:val="TableText0"/>
            </w:pPr>
            <w:r w:rsidRPr="00DC64CE">
              <w:t>409.85</w:t>
            </w:r>
          </w:p>
        </w:tc>
        <w:tc>
          <w:tcPr>
            <w:tcW w:w="997" w:type="pct"/>
            <w:tcBorders>
              <w:top w:val="single" w:sz="4" w:space="0" w:color="auto"/>
              <w:left w:val="single" w:sz="4" w:space="0" w:color="auto"/>
              <w:bottom w:val="single" w:sz="4" w:space="0" w:color="auto"/>
              <w:right w:val="single" w:sz="4" w:space="0" w:color="auto"/>
            </w:tcBorders>
            <w:tcMar>
              <w:top w:w="58" w:type="dxa"/>
              <w:left w:w="115" w:type="dxa"/>
              <w:right w:w="115" w:type="dxa"/>
            </w:tcMar>
          </w:tcPr>
          <w:p w14:paraId="72C4FEB6" w14:textId="77777777" w:rsidR="00DC64CE" w:rsidRPr="00DC64CE" w:rsidRDefault="00DC64CE" w:rsidP="00DC64CE">
            <w:pPr>
              <w:pStyle w:val="TableText0"/>
            </w:pPr>
            <w:r w:rsidRPr="00DC64CE">
              <w:t>^SDEC(409.85,</w:t>
            </w:r>
          </w:p>
        </w:tc>
        <w:tc>
          <w:tcPr>
            <w:tcW w:w="540" w:type="pct"/>
            <w:tcMar>
              <w:top w:w="58" w:type="dxa"/>
              <w:left w:w="115" w:type="dxa"/>
              <w:right w:w="115" w:type="dxa"/>
            </w:tcMar>
            <w:vAlign w:val="center"/>
          </w:tcPr>
          <w:p w14:paraId="0A6C940A" w14:textId="77777777" w:rsidR="00DC64CE" w:rsidRPr="00DC64CE" w:rsidRDefault="00DC64CE" w:rsidP="00DC64CE">
            <w:pPr>
              <w:pStyle w:val="TableText0"/>
            </w:pPr>
          </w:p>
        </w:tc>
        <w:tc>
          <w:tcPr>
            <w:tcW w:w="505" w:type="pct"/>
            <w:tcMar>
              <w:top w:w="58" w:type="dxa"/>
              <w:left w:w="115" w:type="dxa"/>
              <w:right w:w="115" w:type="dxa"/>
            </w:tcMar>
            <w:vAlign w:val="center"/>
          </w:tcPr>
          <w:p w14:paraId="02780A4B" w14:textId="77777777" w:rsidR="00DC64CE" w:rsidRPr="00DC64CE" w:rsidRDefault="00DC64CE" w:rsidP="00DC64CE">
            <w:pPr>
              <w:pStyle w:val="TableText0"/>
            </w:pPr>
          </w:p>
        </w:tc>
        <w:tc>
          <w:tcPr>
            <w:tcW w:w="538" w:type="pct"/>
            <w:tcMar>
              <w:top w:w="58" w:type="dxa"/>
              <w:left w:w="115" w:type="dxa"/>
              <w:right w:w="115" w:type="dxa"/>
            </w:tcMar>
            <w:vAlign w:val="center"/>
          </w:tcPr>
          <w:p w14:paraId="522F9DBC" w14:textId="77777777" w:rsidR="00DC64CE" w:rsidRPr="00DC64CE" w:rsidRDefault="00DC64CE" w:rsidP="00DC64CE">
            <w:pPr>
              <w:pStyle w:val="TableText0"/>
            </w:pPr>
          </w:p>
        </w:tc>
        <w:tc>
          <w:tcPr>
            <w:tcW w:w="982" w:type="pct"/>
            <w:tcMar>
              <w:top w:w="58" w:type="dxa"/>
              <w:left w:w="115" w:type="dxa"/>
              <w:right w:w="115" w:type="dxa"/>
            </w:tcMar>
            <w:vAlign w:val="center"/>
          </w:tcPr>
          <w:p w14:paraId="07C321E0" w14:textId="77777777" w:rsidR="00DC64CE" w:rsidRPr="00DC64CE" w:rsidRDefault="00DC64CE" w:rsidP="00DC64CE">
            <w:pPr>
              <w:pStyle w:val="TableText0"/>
            </w:pPr>
          </w:p>
        </w:tc>
        <w:tc>
          <w:tcPr>
            <w:tcW w:w="821" w:type="pct"/>
            <w:tcMar>
              <w:top w:w="58" w:type="dxa"/>
              <w:left w:w="115" w:type="dxa"/>
              <w:right w:w="115" w:type="dxa"/>
            </w:tcMar>
            <w:vAlign w:val="center"/>
          </w:tcPr>
          <w:p w14:paraId="63F73A0E" w14:textId="77777777" w:rsidR="00DC64CE" w:rsidRPr="00DC64CE" w:rsidRDefault="00DC64CE" w:rsidP="00DC64CE">
            <w:pPr>
              <w:pStyle w:val="TableText0"/>
            </w:pPr>
          </w:p>
        </w:tc>
      </w:tr>
      <w:tr w:rsidR="00DC64CE" w:rsidRPr="00E77585" w14:paraId="7D85DAAD" w14:textId="77777777" w:rsidTr="00324317">
        <w:trPr>
          <w:cantSplit/>
          <w:tblHeader/>
        </w:trPr>
        <w:tc>
          <w:tcPr>
            <w:tcW w:w="618" w:type="pct"/>
            <w:tcMar>
              <w:top w:w="58" w:type="dxa"/>
              <w:left w:w="115" w:type="dxa"/>
              <w:right w:w="115" w:type="dxa"/>
            </w:tcMar>
          </w:tcPr>
          <w:p w14:paraId="75A02E68" w14:textId="77777777" w:rsidR="00DC64CE" w:rsidRPr="00DC64CE" w:rsidRDefault="00DC64CE" w:rsidP="00DC64CE">
            <w:pPr>
              <w:pStyle w:val="TableText0"/>
            </w:pPr>
            <w:r w:rsidRPr="00DC64CE">
              <w:t>409.845</w:t>
            </w:r>
          </w:p>
        </w:tc>
        <w:tc>
          <w:tcPr>
            <w:tcW w:w="997" w:type="pct"/>
            <w:tcMar>
              <w:top w:w="58" w:type="dxa"/>
              <w:left w:w="115" w:type="dxa"/>
              <w:right w:w="115" w:type="dxa"/>
            </w:tcMar>
          </w:tcPr>
          <w:p w14:paraId="1D213FC6" w14:textId="77777777" w:rsidR="00DC64CE" w:rsidRPr="00DC64CE" w:rsidRDefault="00DC64CE" w:rsidP="00DC64CE">
            <w:pPr>
              <w:pStyle w:val="TableText0"/>
            </w:pPr>
            <w:r w:rsidRPr="00DC64CE">
              <w:t>^SDEC(409.845,</w:t>
            </w:r>
          </w:p>
        </w:tc>
        <w:tc>
          <w:tcPr>
            <w:tcW w:w="540" w:type="pct"/>
            <w:tcMar>
              <w:top w:w="58" w:type="dxa"/>
              <w:left w:w="115" w:type="dxa"/>
              <w:right w:w="115" w:type="dxa"/>
            </w:tcMar>
            <w:vAlign w:val="center"/>
          </w:tcPr>
          <w:p w14:paraId="1F98494D" w14:textId="77777777" w:rsidR="00DC64CE" w:rsidRPr="00DC64CE" w:rsidRDefault="00DC64CE" w:rsidP="00DC64CE">
            <w:pPr>
              <w:pStyle w:val="TableText0"/>
            </w:pPr>
          </w:p>
        </w:tc>
        <w:tc>
          <w:tcPr>
            <w:tcW w:w="505" w:type="pct"/>
            <w:tcMar>
              <w:top w:w="58" w:type="dxa"/>
              <w:left w:w="115" w:type="dxa"/>
              <w:right w:w="115" w:type="dxa"/>
            </w:tcMar>
            <w:vAlign w:val="center"/>
          </w:tcPr>
          <w:p w14:paraId="3040D58E" w14:textId="77777777" w:rsidR="00DC64CE" w:rsidRPr="00DC64CE" w:rsidRDefault="00DC64CE" w:rsidP="00DC64CE">
            <w:pPr>
              <w:pStyle w:val="TableText0"/>
            </w:pPr>
          </w:p>
        </w:tc>
        <w:tc>
          <w:tcPr>
            <w:tcW w:w="538" w:type="pct"/>
            <w:tcMar>
              <w:top w:w="58" w:type="dxa"/>
              <w:left w:w="115" w:type="dxa"/>
              <w:right w:w="115" w:type="dxa"/>
            </w:tcMar>
            <w:vAlign w:val="center"/>
          </w:tcPr>
          <w:p w14:paraId="424D8679" w14:textId="77777777" w:rsidR="00DC64CE" w:rsidRPr="00DC64CE" w:rsidRDefault="00DC64CE" w:rsidP="00DC64CE">
            <w:pPr>
              <w:pStyle w:val="TableText0"/>
            </w:pPr>
          </w:p>
        </w:tc>
        <w:tc>
          <w:tcPr>
            <w:tcW w:w="982" w:type="pct"/>
            <w:tcMar>
              <w:top w:w="58" w:type="dxa"/>
              <w:left w:w="115" w:type="dxa"/>
              <w:right w:w="115" w:type="dxa"/>
            </w:tcMar>
            <w:vAlign w:val="center"/>
          </w:tcPr>
          <w:p w14:paraId="332C9A49" w14:textId="77777777" w:rsidR="00DC64CE" w:rsidRPr="00DC64CE" w:rsidRDefault="00DC64CE" w:rsidP="00DC64CE">
            <w:pPr>
              <w:pStyle w:val="TableText0"/>
            </w:pPr>
          </w:p>
        </w:tc>
        <w:tc>
          <w:tcPr>
            <w:tcW w:w="821" w:type="pct"/>
            <w:tcMar>
              <w:top w:w="58" w:type="dxa"/>
              <w:left w:w="115" w:type="dxa"/>
              <w:right w:w="115" w:type="dxa"/>
            </w:tcMar>
            <w:vAlign w:val="center"/>
          </w:tcPr>
          <w:p w14:paraId="5127C38D" w14:textId="77777777" w:rsidR="00DC64CE" w:rsidRPr="00DC64CE" w:rsidRDefault="00DC64CE" w:rsidP="00DC64CE">
            <w:pPr>
              <w:pStyle w:val="TableText0"/>
            </w:pPr>
          </w:p>
        </w:tc>
      </w:tr>
      <w:tr w:rsidR="00DC64CE" w:rsidRPr="00E77585" w14:paraId="2CD15B65" w14:textId="77777777" w:rsidTr="00324317">
        <w:trPr>
          <w:cantSplit/>
          <w:tblHeader/>
        </w:trPr>
        <w:tc>
          <w:tcPr>
            <w:tcW w:w="618" w:type="pct"/>
            <w:tcMar>
              <w:top w:w="58" w:type="dxa"/>
              <w:left w:w="115" w:type="dxa"/>
              <w:right w:w="115" w:type="dxa"/>
            </w:tcMar>
          </w:tcPr>
          <w:p w14:paraId="1323129D" w14:textId="77777777" w:rsidR="00DC64CE" w:rsidRPr="00DC64CE" w:rsidRDefault="00DC64CE" w:rsidP="00DC64CE">
            <w:pPr>
              <w:pStyle w:val="TableText0"/>
            </w:pPr>
            <w:r w:rsidRPr="00DC64CE">
              <w:t>409.831</w:t>
            </w:r>
          </w:p>
        </w:tc>
        <w:tc>
          <w:tcPr>
            <w:tcW w:w="997" w:type="pct"/>
            <w:tcMar>
              <w:top w:w="58" w:type="dxa"/>
              <w:left w:w="115" w:type="dxa"/>
              <w:right w:w="115" w:type="dxa"/>
            </w:tcMar>
          </w:tcPr>
          <w:p w14:paraId="438DDCF0" w14:textId="77777777" w:rsidR="00DC64CE" w:rsidRPr="00DC64CE" w:rsidRDefault="00DC64CE" w:rsidP="00DC64CE">
            <w:pPr>
              <w:pStyle w:val="TableText0"/>
            </w:pPr>
            <w:r w:rsidRPr="00DC64CE">
              <w:t>^SDEC(409.831,</w:t>
            </w:r>
          </w:p>
        </w:tc>
        <w:tc>
          <w:tcPr>
            <w:tcW w:w="540" w:type="pct"/>
            <w:tcMar>
              <w:top w:w="58" w:type="dxa"/>
              <w:left w:w="115" w:type="dxa"/>
              <w:right w:w="115" w:type="dxa"/>
            </w:tcMar>
            <w:vAlign w:val="center"/>
          </w:tcPr>
          <w:p w14:paraId="3461BD1A" w14:textId="77777777" w:rsidR="00DC64CE" w:rsidRPr="00DC64CE" w:rsidRDefault="00DC64CE" w:rsidP="00DC64CE">
            <w:pPr>
              <w:pStyle w:val="TableText0"/>
            </w:pPr>
          </w:p>
        </w:tc>
        <w:tc>
          <w:tcPr>
            <w:tcW w:w="505" w:type="pct"/>
            <w:tcMar>
              <w:top w:w="58" w:type="dxa"/>
              <w:left w:w="115" w:type="dxa"/>
              <w:right w:w="115" w:type="dxa"/>
            </w:tcMar>
            <w:vAlign w:val="center"/>
          </w:tcPr>
          <w:p w14:paraId="24A06716" w14:textId="77777777" w:rsidR="00DC64CE" w:rsidRPr="00DC64CE" w:rsidRDefault="00DC64CE" w:rsidP="00DC64CE">
            <w:pPr>
              <w:pStyle w:val="TableText0"/>
            </w:pPr>
          </w:p>
        </w:tc>
        <w:tc>
          <w:tcPr>
            <w:tcW w:w="538" w:type="pct"/>
            <w:tcMar>
              <w:top w:w="58" w:type="dxa"/>
              <w:left w:w="115" w:type="dxa"/>
              <w:right w:w="115" w:type="dxa"/>
            </w:tcMar>
            <w:vAlign w:val="center"/>
          </w:tcPr>
          <w:p w14:paraId="389F8C43" w14:textId="77777777" w:rsidR="00DC64CE" w:rsidRPr="00DC64CE" w:rsidRDefault="00DC64CE" w:rsidP="00DC64CE">
            <w:pPr>
              <w:pStyle w:val="TableText0"/>
            </w:pPr>
          </w:p>
        </w:tc>
        <w:tc>
          <w:tcPr>
            <w:tcW w:w="982" w:type="pct"/>
            <w:tcMar>
              <w:top w:w="58" w:type="dxa"/>
              <w:left w:w="115" w:type="dxa"/>
              <w:right w:w="115" w:type="dxa"/>
            </w:tcMar>
            <w:vAlign w:val="center"/>
          </w:tcPr>
          <w:p w14:paraId="5BD4B4F0" w14:textId="77777777" w:rsidR="00DC64CE" w:rsidRPr="00DC64CE" w:rsidRDefault="00DC64CE" w:rsidP="00DC64CE">
            <w:pPr>
              <w:pStyle w:val="TableText0"/>
            </w:pPr>
          </w:p>
        </w:tc>
        <w:tc>
          <w:tcPr>
            <w:tcW w:w="821" w:type="pct"/>
            <w:tcMar>
              <w:top w:w="58" w:type="dxa"/>
              <w:left w:w="115" w:type="dxa"/>
              <w:right w:w="115" w:type="dxa"/>
            </w:tcMar>
            <w:vAlign w:val="center"/>
          </w:tcPr>
          <w:p w14:paraId="0A2E49C9" w14:textId="77777777" w:rsidR="00DC64CE" w:rsidRPr="00DC64CE" w:rsidRDefault="00DC64CE" w:rsidP="00DC64CE">
            <w:pPr>
              <w:pStyle w:val="TableText0"/>
            </w:pPr>
          </w:p>
        </w:tc>
      </w:tr>
      <w:tr w:rsidR="00DC64CE" w:rsidRPr="00E77585" w14:paraId="46F7A36E" w14:textId="77777777" w:rsidTr="00324317">
        <w:trPr>
          <w:cantSplit/>
          <w:tblHeader/>
        </w:trPr>
        <w:tc>
          <w:tcPr>
            <w:tcW w:w="618" w:type="pct"/>
            <w:tcMar>
              <w:top w:w="58" w:type="dxa"/>
              <w:left w:w="115" w:type="dxa"/>
              <w:right w:w="115" w:type="dxa"/>
            </w:tcMar>
          </w:tcPr>
          <w:p w14:paraId="76ABEE15" w14:textId="77777777" w:rsidR="00DC64CE" w:rsidRPr="00DC64CE" w:rsidRDefault="00DC64CE" w:rsidP="00DC64CE">
            <w:pPr>
              <w:pStyle w:val="TableText0"/>
            </w:pPr>
            <w:r w:rsidRPr="00DC64CE">
              <w:t>409.832</w:t>
            </w:r>
          </w:p>
        </w:tc>
        <w:tc>
          <w:tcPr>
            <w:tcW w:w="997" w:type="pct"/>
            <w:tcMar>
              <w:top w:w="58" w:type="dxa"/>
              <w:left w:w="115" w:type="dxa"/>
              <w:right w:w="115" w:type="dxa"/>
            </w:tcMar>
          </w:tcPr>
          <w:p w14:paraId="3CD984E7" w14:textId="77777777" w:rsidR="00DC64CE" w:rsidRPr="00DC64CE" w:rsidRDefault="00DC64CE" w:rsidP="00DC64CE">
            <w:pPr>
              <w:pStyle w:val="TableText0"/>
            </w:pPr>
            <w:r w:rsidRPr="00DC64CE">
              <w:t>^SDEC(409.832,</w:t>
            </w:r>
          </w:p>
        </w:tc>
        <w:tc>
          <w:tcPr>
            <w:tcW w:w="540" w:type="pct"/>
            <w:tcMar>
              <w:top w:w="58" w:type="dxa"/>
              <w:left w:w="115" w:type="dxa"/>
              <w:right w:w="115" w:type="dxa"/>
            </w:tcMar>
            <w:vAlign w:val="center"/>
          </w:tcPr>
          <w:p w14:paraId="7FCC73B2" w14:textId="77777777" w:rsidR="00DC64CE" w:rsidRPr="00DC64CE" w:rsidRDefault="00DC64CE" w:rsidP="00DC64CE">
            <w:pPr>
              <w:pStyle w:val="TableText0"/>
            </w:pPr>
          </w:p>
        </w:tc>
        <w:tc>
          <w:tcPr>
            <w:tcW w:w="505" w:type="pct"/>
            <w:tcMar>
              <w:top w:w="58" w:type="dxa"/>
              <w:left w:w="115" w:type="dxa"/>
              <w:right w:w="115" w:type="dxa"/>
            </w:tcMar>
            <w:vAlign w:val="center"/>
          </w:tcPr>
          <w:p w14:paraId="617F7570" w14:textId="77777777" w:rsidR="00DC64CE" w:rsidRPr="00DC64CE" w:rsidRDefault="00DC64CE" w:rsidP="00DC64CE">
            <w:pPr>
              <w:pStyle w:val="TableText0"/>
            </w:pPr>
          </w:p>
        </w:tc>
        <w:tc>
          <w:tcPr>
            <w:tcW w:w="538" w:type="pct"/>
            <w:tcMar>
              <w:top w:w="58" w:type="dxa"/>
              <w:left w:w="115" w:type="dxa"/>
              <w:right w:w="115" w:type="dxa"/>
            </w:tcMar>
            <w:vAlign w:val="center"/>
          </w:tcPr>
          <w:p w14:paraId="71C93A9A" w14:textId="77777777" w:rsidR="00DC64CE" w:rsidRPr="00DC64CE" w:rsidRDefault="00DC64CE" w:rsidP="00DC64CE">
            <w:pPr>
              <w:pStyle w:val="TableText0"/>
            </w:pPr>
          </w:p>
        </w:tc>
        <w:tc>
          <w:tcPr>
            <w:tcW w:w="982" w:type="pct"/>
            <w:tcMar>
              <w:top w:w="58" w:type="dxa"/>
              <w:left w:w="115" w:type="dxa"/>
              <w:right w:w="115" w:type="dxa"/>
            </w:tcMar>
            <w:vAlign w:val="center"/>
          </w:tcPr>
          <w:p w14:paraId="4FDA1BE2" w14:textId="77777777" w:rsidR="00DC64CE" w:rsidRPr="00DC64CE" w:rsidRDefault="00DC64CE" w:rsidP="00DC64CE">
            <w:pPr>
              <w:pStyle w:val="TableText0"/>
            </w:pPr>
          </w:p>
        </w:tc>
        <w:tc>
          <w:tcPr>
            <w:tcW w:w="821" w:type="pct"/>
            <w:tcMar>
              <w:top w:w="58" w:type="dxa"/>
              <w:left w:w="115" w:type="dxa"/>
              <w:right w:w="115" w:type="dxa"/>
            </w:tcMar>
            <w:vAlign w:val="center"/>
          </w:tcPr>
          <w:p w14:paraId="7D6C8357" w14:textId="77777777" w:rsidR="00DC64CE" w:rsidRPr="00DC64CE" w:rsidRDefault="00DC64CE" w:rsidP="00DC64CE">
            <w:pPr>
              <w:pStyle w:val="TableText0"/>
            </w:pPr>
          </w:p>
        </w:tc>
      </w:tr>
      <w:tr w:rsidR="00DC64CE" w:rsidRPr="00E77585" w14:paraId="69E02ABF" w14:textId="77777777" w:rsidTr="00324317">
        <w:trPr>
          <w:cantSplit/>
          <w:tblHeader/>
        </w:trPr>
        <w:tc>
          <w:tcPr>
            <w:tcW w:w="618" w:type="pct"/>
            <w:tcMar>
              <w:top w:w="58" w:type="dxa"/>
              <w:left w:w="115" w:type="dxa"/>
              <w:right w:w="115" w:type="dxa"/>
            </w:tcMar>
          </w:tcPr>
          <w:p w14:paraId="2545927F" w14:textId="77777777" w:rsidR="00DC64CE" w:rsidRPr="00DC64CE" w:rsidRDefault="00DC64CE" w:rsidP="00DC64CE">
            <w:pPr>
              <w:pStyle w:val="TableText0"/>
            </w:pPr>
            <w:r w:rsidRPr="00DC64CE">
              <w:t>409.833</w:t>
            </w:r>
          </w:p>
        </w:tc>
        <w:tc>
          <w:tcPr>
            <w:tcW w:w="997" w:type="pct"/>
            <w:tcMar>
              <w:top w:w="58" w:type="dxa"/>
              <w:left w:w="115" w:type="dxa"/>
              <w:right w:w="115" w:type="dxa"/>
            </w:tcMar>
          </w:tcPr>
          <w:p w14:paraId="7911DC50" w14:textId="77777777" w:rsidR="00DC64CE" w:rsidRPr="00DC64CE" w:rsidRDefault="00DC64CE" w:rsidP="00DC64CE">
            <w:pPr>
              <w:pStyle w:val="TableText0"/>
            </w:pPr>
            <w:r w:rsidRPr="00DC64CE">
              <w:t>^SDEC(409.833,</w:t>
            </w:r>
          </w:p>
        </w:tc>
        <w:tc>
          <w:tcPr>
            <w:tcW w:w="540" w:type="pct"/>
            <w:tcMar>
              <w:top w:w="58" w:type="dxa"/>
              <w:left w:w="115" w:type="dxa"/>
              <w:right w:w="115" w:type="dxa"/>
            </w:tcMar>
            <w:vAlign w:val="center"/>
          </w:tcPr>
          <w:p w14:paraId="3D3DE286" w14:textId="77777777" w:rsidR="00DC64CE" w:rsidRPr="00DC64CE" w:rsidRDefault="00DC64CE" w:rsidP="00DC64CE">
            <w:pPr>
              <w:pStyle w:val="TableText0"/>
            </w:pPr>
          </w:p>
        </w:tc>
        <w:tc>
          <w:tcPr>
            <w:tcW w:w="505" w:type="pct"/>
            <w:tcMar>
              <w:top w:w="58" w:type="dxa"/>
              <w:left w:w="115" w:type="dxa"/>
              <w:right w:w="115" w:type="dxa"/>
            </w:tcMar>
            <w:vAlign w:val="center"/>
          </w:tcPr>
          <w:p w14:paraId="0A27F318" w14:textId="77777777" w:rsidR="00DC64CE" w:rsidRPr="00DC64CE" w:rsidRDefault="00DC64CE" w:rsidP="00DC64CE">
            <w:pPr>
              <w:pStyle w:val="TableText0"/>
            </w:pPr>
          </w:p>
        </w:tc>
        <w:tc>
          <w:tcPr>
            <w:tcW w:w="538" w:type="pct"/>
            <w:tcMar>
              <w:top w:w="58" w:type="dxa"/>
              <w:left w:w="115" w:type="dxa"/>
              <w:right w:w="115" w:type="dxa"/>
            </w:tcMar>
            <w:vAlign w:val="center"/>
          </w:tcPr>
          <w:p w14:paraId="39A58CFA" w14:textId="77777777" w:rsidR="00DC64CE" w:rsidRPr="00DC64CE" w:rsidRDefault="00DC64CE" w:rsidP="00DC64CE">
            <w:pPr>
              <w:pStyle w:val="TableText0"/>
            </w:pPr>
          </w:p>
        </w:tc>
        <w:tc>
          <w:tcPr>
            <w:tcW w:w="982" w:type="pct"/>
            <w:tcMar>
              <w:top w:w="58" w:type="dxa"/>
              <w:left w:w="115" w:type="dxa"/>
              <w:right w:w="115" w:type="dxa"/>
            </w:tcMar>
            <w:vAlign w:val="center"/>
          </w:tcPr>
          <w:p w14:paraId="1F1E2193" w14:textId="77777777" w:rsidR="00DC64CE" w:rsidRPr="00DC64CE" w:rsidRDefault="00DC64CE" w:rsidP="00DC64CE">
            <w:pPr>
              <w:pStyle w:val="TableText0"/>
            </w:pPr>
          </w:p>
        </w:tc>
        <w:tc>
          <w:tcPr>
            <w:tcW w:w="821" w:type="pct"/>
            <w:tcMar>
              <w:top w:w="58" w:type="dxa"/>
              <w:left w:w="115" w:type="dxa"/>
              <w:right w:w="115" w:type="dxa"/>
            </w:tcMar>
            <w:vAlign w:val="center"/>
          </w:tcPr>
          <w:p w14:paraId="61FAB434" w14:textId="77777777" w:rsidR="00DC64CE" w:rsidRPr="00DC64CE" w:rsidRDefault="00DC64CE" w:rsidP="00DC64CE">
            <w:pPr>
              <w:pStyle w:val="TableText0"/>
            </w:pPr>
          </w:p>
        </w:tc>
      </w:tr>
      <w:tr w:rsidR="00DC64CE" w:rsidRPr="00E77585" w14:paraId="6E10923E" w14:textId="77777777" w:rsidTr="00324317">
        <w:trPr>
          <w:cantSplit/>
          <w:tblHeader/>
        </w:trPr>
        <w:tc>
          <w:tcPr>
            <w:tcW w:w="618" w:type="pct"/>
            <w:tcMar>
              <w:top w:w="58" w:type="dxa"/>
              <w:left w:w="115" w:type="dxa"/>
              <w:right w:w="115" w:type="dxa"/>
            </w:tcMar>
          </w:tcPr>
          <w:p w14:paraId="57D4C4E4" w14:textId="77777777" w:rsidR="00DC64CE" w:rsidRPr="00DC64CE" w:rsidRDefault="00DC64CE" w:rsidP="00DC64CE">
            <w:pPr>
              <w:pStyle w:val="TableText0"/>
            </w:pPr>
            <w:r w:rsidRPr="00DC64CE">
              <w:t>409.86</w:t>
            </w:r>
          </w:p>
        </w:tc>
        <w:tc>
          <w:tcPr>
            <w:tcW w:w="997" w:type="pct"/>
            <w:tcMar>
              <w:top w:w="58" w:type="dxa"/>
              <w:left w:w="115" w:type="dxa"/>
              <w:right w:w="115" w:type="dxa"/>
            </w:tcMar>
          </w:tcPr>
          <w:p w14:paraId="18924110" w14:textId="77777777" w:rsidR="00DC64CE" w:rsidRPr="00DC64CE" w:rsidRDefault="00DC64CE" w:rsidP="00DC64CE">
            <w:pPr>
              <w:pStyle w:val="TableText0"/>
            </w:pPr>
            <w:r w:rsidRPr="00DC64CE">
              <w:t>^SDEC(409.86,</w:t>
            </w:r>
          </w:p>
        </w:tc>
        <w:tc>
          <w:tcPr>
            <w:tcW w:w="540" w:type="pct"/>
            <w:tcMar>
              <w:top w:w="58" w:type="dxa"/>
              <w:left w:w="115" w:type="dxa"/>
              <w:right w:w="115" w:type="dxa"/>
            </w:tcMar>
            <w:vAlign w:val="center"/>
          </w:tcPr>
          <w:p w14:paraId="3DD6BB4F" w14:textId="77777777" w:rsidR="00DC64CE" w:rsidRPr="00DC64CE" w:rsidRDefault="00DC64CE" w:rsidP="00DC64CE">
            <w:pPr>
              <w:pStyle w:val="TableText0"/>
            </w:pPr>
          </w:p>
        </w:tc>
        <w:tc>
          <w:tcPr>
            <w:tcW w:w="505" w:type="pct"/>
            <w:tcMar>
              <w:top w:w="58" w:type="dxa"/>
              <w:left w:w="115" w:type="dxa"/>
              <w:right w:w="115" w:type="dxa"/>
            </w:tcMar>
            <w:vAlign w:val="center"/>
          </w:tcPr>
          <w:p w14:paraId="71DC9DE3" w14:textId="77777777" w:rsidR="00DC64CE" w:rsidRPr="00DC64CE" w:rsidRDefault="00DC64CE" w:rsidP="00DC64CE">
            <w:pPr>
              <w:pStyle w:val="TableText0"/>
            </w:pPr>
          </w:p>
        </w:tc>
        <w:tc>
          <w:tcPr>
            <w:tcW w:w="538" w:type="pct"/>
            <w:tcMar>
              <w:top w:w="58" w:type="dxa"/>
              <w:left w:w="115" w:type="dxa"/>
              <w:right w:w="115" w:type="dxa"/>
            </w:tcMar>
            <w:vAlign w:val="center"/>
          </w:tcPr>
          <w:p w14:paraId="37A205A7" w14:textId="77777777" w:rsidR="00DC64CE" w:rsidRPr="00DC64CE" w:rsidRDefault="00DC64CE" w:rsidP="00DC64CE">
            <w:pPr>
              <w:pStyle w:val="TableText0"/>
            </w:pPr>
          </w:p>
        </w:tc>
        <w:tc>
          <w:tcPr>
            <w:tcW w:w="982" w:type="pct"/>
            <w:tcMar>
              <w:top w:w="58" w:type="dxa"/>
              <w:left w:w="115" w:type="dxa"/>
              <w:right w:w="115" w:type="dxa"/>
            </w:tcMar>
            <w:vAlign w:val="center"/>
          </w:tcPr>
          <w:p w14:paraId="5DBF98A1" w14:textId="77777777" w:rsidR="00DC64CE" w:rsidRPr="00DC64CE" w:rsidRDefault="00DC64CE" w:rsidP="00DC64CE">
            <w:pPr>
              <w:pStyle w:val="TableText0"/>
            </w:pPr>
          </w:p>
        </w:tc>
        <w:tc>
          <w:tcPr>
            <w:tcW w:w="821" w:type="pct"/>
            <w:tcMar>
              <w:top w:w="58" w:type="dxa"/>
              <w:left w:w="115" w:type="dxa"/>
              <w:right w:w="115" w:type="dxa"/>
            </w:tcMar>
            <w:vAlign w:val="center"/>
          </w:tcPr>
          <w:p w14:paraId="1A4F44D6" w14:textId="77777777" w:rsidR="00DC64CE" w:rsidRPr="00DC64CE" w:rsidRDefault="00DC64CE" w:rsidP="00DC64CE">
            <w:pPr>
              <w:pStyle w:val="TableText0"/>
            </w:pPr>
          </w:p>
        </w:tc>
      </w:tr>
      <w:tr w:rsidR="00DC64CE" w:rsidRPr="00E77585" w14:paraId="425CF110" w14:textId="77777777" w:rsidTr="00324317">
        <w:trPr>
          <w:cantSplit/>
          <w:tblHeader/>
        </w:trPr>
        <w:tc>
          <w:tcPr>
            <w:tcW w:w="618" w:type="pct"/>
            <w:tcMar>
              <w:top w:w="58" w:type="dxa"/>
              <w:left w:w="115" w:type="dxa"/>
              <w:right w:w="115" w:type="dxa"/>
            </w:tcMar>
          </w:tcPr>
          <w:p w14:paraId="0CC73FD3" w14:textId="77777777" w:rsidR="00DC64CE" w:rsidRPr="00DC64CE" w:rsidRDefault="00DC64CE" w:rsidP="00DC64CE">
            <w:pPr>
              <w:pStyle w:val="TableText0"/>
            </w:pPr>
            <w:r w:rsidRPr="00DC64CE">
              <w:t>409.97</w:t>
            </w:r>
          </w:p>
        </w:tc>
        <w:tc>
          <w:tcPr>
            <w:tcW w:w="997" w:type="pct"/>
            <w:tcMar>
              <w:top w:w="58" w:type="dxa"/>
              <w:left w:w="115" w:type="dxa"/>
              <w:right w:w="115" w:type="dxa"/>
            </w:tcMar>
          </w:tcPr>
          <w:p w14:paraId="52E83953" w14:textId="77777777" w:rsidR="00DC64CE" w:rsidRPr="00DC64CE" w:rsidRDefault="00DC64CE" w:rsidP="00DC64CE">
            <w:pPr>
              <w:pStyle w:val="TableText0"/>
            </w:pPr>
            <w:r w:rsidRPr="00DC64CE">
              <w:t>^SDAUDIT(</w:t>
            </w:r>
          </w:p>
        </w:tc>
        <w:tc>
          <w:tcPr>
            <w:tcW w:w="540" w:type="pct"/>
            <w:tcMar>
              <w:top w:w="58" w:type="dxa"/>
              <w:left w:w="115" w:type="dxa"/>
              <w:right w:w="115" w:type="dxa"/>
            </w:tcMar>
            <w:vAlign w:val="center"/>
          </w:tcPr>
          <w:p w14:paraId="31EBFD6B" w14:textId="77777777" w:rsidR="00DC64CE" w:rsidRPr="00DC64CE" w:rsidRDefault="00DC64CE" w:rsidP="00DC64CE">
            <w:pPr>
              <w:pStyle w:val="TableText0"/>
            </w:pPr>
          </w:p>
        </w:tc>
        <w:tc>
          <w:tcPr>
            <w:tcW w:w="505" w:type="pct"/>
            <w:tcMar>
              <w:top w:w="58" w:type="dxa"/>
              <w:left w:w="115" w:type="dxa"/>
              <w:right w:w="115" w:type="dxa"/>
            </w:tcMar>
            <w:vAlign w:val="center"/>
          </w:tcPr>
          <w:p w14:paraId="4565CAA9" w14:textId="77777777" w:rsidR="00DC64CE" w:rsidRPr="00DC64CE" w:rsidRDefault="00DC64CE" w:rsidP="00DC64CE">
            <w:pPr>
              <w:pStyle w:val="TableText0"/>
            </w:pPr>
            <w:r w:rsidRPr="00DC64CE">
              <w:t>@</w:t>
            </w:r>
          </w:p>
        </w:tc>
        <w:tc>
          <w:tcPr>
            <w:tcW w:w="538" w:type="pct"/>
            <w:tcMar>
              <w:top w:w="58" w:type="dxa"/>
              <w:left w:w="115" w:type="dxa"/>
              <w:right w:w="115" w:type="dxa"/>
            </w:tcMar>
            <w:vAlign w:val="center"/>
          </w:tcPr>
          <w:p w14:paraId="6D1C9899" w14:textId="77777777" w:rsidR="00DC64CE" w:rsidRPr="00DC64CE" w:rsidRDefault="00DC64CE" w:rsidP="00DC64CE">
            <w:pPr>
              <w:pStyle w:val="TableText0"/>
            </w:pPr>
            <w:r w:rsidRPr="00DC64CE">
              <w:t>@</w:t>
            </w:r>
          </w:p>
        </w:tc>
        <w:tc>
          <w:tcPr>
            <w:tcW w:w="982" w:type="pct"/>
            <w:tcMar>
              <w:top w:w="58" w:type="dxa"/>
              <w:left w:w="115" w:type="dxa"/>
              <w:right w:w="115" w:type="dxa"/>
            </w:tcMar>
            <w:vAlign w:val="center"/>
          </w:tcPr>
          <w:p w14:paraId="7D17124D" w14:textId="77777777" w:rsidR="00DC64CE" w:rsidRPr="00DC64CE" w:rsidRDefault="00DC64CE" w:rsidP="00DC64CE">
            <w:pPr>
              <w:pStyle w:val="TableText0"/>
            </w:pPr>
            <w:r w:rsidRPr="00DC64CE">
              <w:t>@</w:t>
            </w:r>
          </w:p>
        </w:tc>
        <w:tc>
          <w:tcPr>
            <w:tcW w:w="821" w:type="pct"/>
            <w:tcMar>
              <w:top w:w="58" w:type="dxa"/>
              <w:left w:w="115" w:type="dxa"/>
              <w:right w:w="115" w:type="dxa"/>
            </w:tcMar>
            <w:vAlign w:val="center"/>
          </w:tcPr>
          <w:p w14:paraId="79260363" w14:textId="77777777" w:rsidR="00DC64CE" w:rsidRPr="00DC64CE" w:rsidRDefault="00DC64CE" w:rsidP="00DC64CE">
            <w:pPr>
              <w:pStyle w:val="TableText0"/>
            </w:pPr>
            <w:r w:rsidRPr="00DC64CE">
              <w:t>@</w:t>
            </w:r>
          </w:p>
        </w:tc>
      </w:tr>
    </w:tbl>
    <w:p w14:paraId="0298D5A6" w14:textId="77777777" w:rsidR="00324317" w:rsidRDefault="00324317" w:rsidP="00324317">
      <w:pPr>
        <w:pStyle w:val="Heading2"/>
      </w:pPr>
      <w:bookmarkStart w:id="190" w:name="_Toc26530726"/>
      <w:r>
        <w:t>VistA Scheduling GUI Cross References</w:t>
      </w:r>
      <w:bookmarkEnd w:id="190"/>
    </w:p>
    <w:p w14:paraId="3C48E4D2" w14:textId="2D0B44F7" w:rsidR="00324317" w:rsidRDefault="00324317" w:rsidP="00324317">
      <w:pPr>
        <w:pStyle w:val="Heading3"/>
      </w:pPr>
      <w:bookmarkStart w:id="191" w:name="_Toc26530727"/>
      <w:r>
        <w:t xml:space="preserve">#44 </w:t>
      </w:r>
      <w:r w:rsidR="00AC266F">
        <w:t>HOSPITAL LOCATION</w:t>
      </w:r>
      <w:bookmarkEnd w:id="191"/>
    </w:p>
    <w:p w14:paraId="537F29E0" w14:textId="77777777" w:rsidR="00324317" w:rsidRPr="00182A61" w:rsidRDefault="00324317" w:rsidP="00324317">
      <w:pPr>
        <w:pStyle w:val="BodyText"/>
        <w:rPr>
          <w:rStyle w:val="Strong"/>
        </w:rPr>
      </w:pPr>
      <w:r w:rsidRPr="00182A61">
        <w:rPr>
          <w:rStyle w:val="Strong"/>
        </w:rPr>
        <w:t>TRADITIONAL CROSS-REFERENCE LIST -- FILE #44</w:t>
      </w:r>
    </w:p>
    <w:p w14:paraId="50766232" w14:textId="77777777" w:rsidR="00324317" w:rsidRDefault="00324317" w:rsidP="00324317">
      <w:pPr>
        <w:pStyle w:val="BodyText"/>
      </w:pPr>
      <w:r>
        <w:t>File #44</w:t>
      </w:r>
    </w:p>
    <w:p w14:paraId="68A2009D" w14:textId="77777777" w:rsidR="00324317" w:rsidRDefault="00324317" w:rsidP="00324317">
      <w:pPr>
        <w:pStyle w:val="BodyText"/>
      </w:pPr>
      <w:r>
        <w:t>Subfile #44.1</w:t>
      </w:r>
    </w:p>
    <w:p w14:paraId="29FE68D1" w14:textId="77777777" w:rsidR="00324317" w:rsidRDefault="00324317" w:rsidP="00324317">
      <w:pPr>
        <w:pStyle w:val="BodyText"/>
      </w:pPr>
      <w:r>
        <w:t>Traditional Cross-references:</w:t>
      </w:r>
    </w:p>
    <w:p w14:paraId="2007F557" w14:textId="77777777" w:rsidR="00324317" w:rsidRDefault="00324317" w:rsidP="00324317">
      <w:pPr>
        <w:pStyle w:val="BodyText"/>
      </w:pPr>
      <w:r>
        <w:t>ADPR MUMPS WHOLE FILE (#44)</w:t>
      </w:r>
    </w:p>
    <w:p w14:paraId="6C5BD528" w14:textId="77777777" w:rsidR="00324317" w:rsidRDefault="00324317" w:rsidP="00324317">
      <w:pPr>
        <w:pStyle w:val="BodyText"/>
      </w:pPr>
      <w:r>
        <w:t>Field:  DEFAULT PROVIDER  (44.1,.02)</w:t>
      </w:r>
    </w:p>
    <w:p w14:paraId="1A0D5579" w14:textId="77777777" w:rsidR="00324317" w:rsidRDefault="00324317" w:rsidP="00324317">
      <w:pPr>
        <w:pStyle w:val="BodyText"/>
      </w:pPr>
      <w:r>
        <w:t>1)= S:X ^SC("ADPR",DA(1),DA)=""</w:t>
      </w:r>
    </w:p>
    <w:p w14:paraId="0C94B2D7" w14:textId="77777777" w:rsidR="00324317" w:rsidRDefault="00324317" w:rsidP="00324317">
      <w:pPr>
        <w:pStyle w:val="BodyText"/>
      </w:pPr>
      <w:r>
        <w:t>2)= K ^SC("ADPR",DA(1),DA)</w:t>
      </w:r>
    </w:p>
    <w:p w14:paraId="3F9D9834" w14:textId="77777777" w:rsidR="00324317" w:rsidRDefault="00324317" w:rsidP="00324317">
      <w:pPr>
        <w:pStyle w:val="BodyText"/>
      </w:pPr>
      <w:r>
        <w:t>AVADPR MUMPS WHOLE FILE (#44)</w:t>
      </w:r>
    </w:p>
    <w:p w14:paraId="1BE4E247" w14:textId="77777777" w:rsidR="00324317" w:rsidRDefault="00324317" w:rsidP="00324317">
      <w:pPr>
        <w:pStyle w:val="BodyText"/>
      </w:pPr>
      <w:r>
        <w:lastRenderedPageBreak/>
        <w:t>Field: PROVIDER  (44.1,.01)</w:t>
      </w:r>
    </w:p>
    <w:p w14:paraId="36C97A09" w14:textId="77777777" w:rsidR="00324317" w:rsidRDefault="00324317" w:rsidP="00324317">
      <w:pPr>
        <w:pStyle w:val="BodyText"/>
      </w:pPr>
      <w:r>
        <w:t>Description: FINDS A PROVIDER'S CLINICS Cross-reference to easily find all clinics for a particular provider and if that provider is listed as default.</w:t>
      </w:r>
    </w:p>
    <w:p w14:paraId="6A5B869B" w14:textId="77777777" w:rsidR="00324317" w:rsidRDefault="00324317" w:rsidP="00324317">
      <w:pPr>
        <w:pStyle w:val="BodyText"/>
      </w:pPr>
      <w:r>
        <w:t>1)= S ^SC("AVADPR",X,DA(1),DA)=$P(^SC(DA(1),"PR",DA,0),U,2)</w:t>
      </w:r>
    </w:p>
    <w:p w14:paraId="5447D242" w14:textId="77777777" w:rsidR="00324317" w:rsidRDefault="00324317" w:rsidP="00324317">
      <w:pPr>
        <w:pStyle w:val="BodyText"/>
      </w:pPr>
      <w:r>
        <w:t>2)= K ^SC("AVADPR",X,DA(1),DA)</w:t>
      </w:r>
    </w:p>
    <w:p w14:paraId="625A01AB" w14:textId="77777777" w:rsidR="00324317" w:rsidRDefault="00324317" w:rsidP="00324317">
      <w:pPr>
        <w:pStyle w:val="BodyText"/>
      </w:pPr>
      <w:r>
        <w:t>B REGULAR</w:t>
      </w:r>
    </w:p>
    <w:p w14:paraId="31FEF934" w14:textId="77777777" w:rsidR="00324317" w:rsidRDefault="00324317" w:rsidP="00324317">
      <w:pPr>
        <w:pStyle w:val="BodyText"/>
      </w:pPr>
      <w:r>
        <w:t>Field:  PROVIDER  (44.1,.01)</w:t>
      </w:r>
    </w:p>
    <w:p w14:paraId="1DAB11F1" w14:textId="77777777" w:rsidR="00324317" w:rsidRDefault="00324317" w:rsidP="00324317">
      <w:pPr>
        <w:pStyle w:val="BodyText"/>
      </w:pPr>
      <w:r>
        <w:t>1)= S ^SC(DA(1),"PR","B",$E(X,1,30),DA)=""</w:t>
      </w:r>
    </w:p>
    <w:p w14:paraId="46DBFA0E" w14:textId="77777777" w:rsidR="00324317" w:rsidRDefault="00324317" w:rsidP="00324317">
      <w:pPr>
        <w:pStyle w:val="BodyText"/>
      </w:pPr>
      <w:r>
        <w:t>2)= K ^SC(DA(1),"PR","B",$E(X,1,30),DA)</w:t>
      </w:r>
    </w:p>
    <w:p w14:paraId="0014CB13" w14:textId="77777777" w:rsidR="00324317" w:rsidRPr="00182A61" w:rsidRDefault="00324317" w:rsidP="00324317">
      <w:pPr>
        <w:pStyle w:val="BodyText"/>
        <w:rPr>
          <w:rStyle w:val="Strong"/>
        </w:rPr>
      </w:pPr>
      <w:r w:rsidRPr="00182A61">
        <w:rPr>
          <w:rStyle w:val="Strong"/>
        </w:rPr>
        <w:t>INDEX AND CROSS-REFERENCE LIST -- FILE #44, FIELD #2</w:t>
      </w:r>
    </w:p>
    <w:p w14:paraId="38BF3F2A" w14:textId="77777777" w:rsidR="00324317" w:rsidRDefault="00324317" w:rsidP="00324317">
      <w:pPr>
        <w:pStyle w:val="BodyText"/>
      </w:pPr>
      <w:r>
        <w:t>New-Style Indexes:</w:t>
      </w:r>
    </w:p>
    <w:p w14:paraId="1BE70EFF" w14:textId="77777777" w:rsidR="00324317" w:rsidRDefault="00324317" w:rsidP="00324317">
      <w:pPr>
        <w:pStyle w:val="BodyText"/>
      </w:pPr>
      <w:r>
        <w:t>AG (#1345) RECORD REGULAR IR SORTING ONLY</w:t>
      </w:r>
    </w:p>
    <w:p w14:paraId="0A36FA7F" w14:textId="77777777" w:rsidR="00324317" w:rsidRDefault="00324317" w:rsidP="00324317">
      <w:pPr>
        <w:pStyle w:val="BodyText"/>
      </w:pPr>
      <w:r>
        <w:t>Short Descr:  Index by TYPE and NAME.</w:t>
      </w:r>
    </w:p>
    <w:p w14:paraId="7A3493E7" w14:textId="77777777" w:rsidR="00324317" w:rsidRDefault="00324317" w:rsidP="00324317">
      <w:pPr>
        <w:pStyle w:val="BodyText"/>
      </w:pPr>
      <w:r>
        <w:t>Description:  This cross reference is used to sort by TYPE and NAME.</w:t>
      </w:r>
    </w:p>
    <w:p w14:paraId="4E1B06D8" w14:textId="77777777" w:rsidR="00324317" w:rsidRDefault="00324317" w:rsidP="00324317">
      <w:pPr>
        <w:pStyle w:val="BodyText"/>
      </w:pPr>
      <w:r>
        <w:t>Set Logic:  S ^SC("AG",X(1),X(2),DA)=""</w:t>
      </w:r>
    </w:p>
    <w:p w14:paraId="7DE2651B" w14:textId="77777777" w:rsidR="00324317" w:rsidRDefault="00324317" w:rsidP="00324317">
      <w:pPr>
        <w:pStyle w:val="BodyText"/>
      </w:pPr>
      <w:r>
        <w:t>Kill Logic:  K ^SC("AG",X(1),X(2),DA)</w:t>
      </w:r>
    </w:p>
    <w:p w14:paraId="714DB870" w14:textId="77777777" w:rsidR="00324317" w:rsidRDefault="00324317" w:rsidP="00324317">
      <w:pPr>
        <w:pStyle w:val="BodyText"/>
      </w:pPr>
      <w:r>
        <w:t>Whole Kill:  K ^SC("AG")</w:t>
      </w:r>
    </w:p>
    <w:p w14:paraId="4DA995CD" w14:textId="77777777" w:rsidR="00324317" w:rsidRDefault="00324317" w:rsidP="00324317">
      <w:pPr>
        <w:pStyle w:val="BodyText"/>
      </w:pPr>
      <w:r>
        <w:t>X(1):  TYPE  (44,2)  (Subscr 1) (forwards)</w:t>
      </w:r>
    </w:p>
    <w:p w14:paraId="7DE4AFB6" w14:textId="77777777" w:rsidR="003357E6" w:rsidRPr="00DC64CE" w:rsidRDefault="00324317" w:rsidP="00324317">
      <w:pPr>
        <w:pStyle w:val="BodyText"/>
      </w:pPr>
      <w:r>
        <w:t>X(2):  NAME  (44,.01)  (Subscr 2) (forwards)</w:t>
      </w:r>
    </w:p>
    <w:p w14:paraId="4935DBF1" w14:textId="376F55BB" w:rsidR="00B2420A" w:rsidRDefault="00B2420A" w:rsidP="00B2420A">
      <w:pPr>
        <w:pStyle w:val="Heading3"/>
      </w:pPr>
      <w:bookmarkStart w:id="192" w:name="_Toc26530728"/>
      <w:r>
        <w:t xml:space="preserve">#403.5 </w:t>
      </w:r>
      <w:r w:rsidR="00AC266F">
        <w:t>RECALL REMINDERS</w:t>
      </w:r>
      <w:bookmarkEnd w:id="192"/>
    </w:p>
    <w:p w14:paraId="32438C16" w14:textId="77777777" w:rsidR="00B2420A" w:rsidRPr="00B2420A" w:rsidRDefault="00B2420A" w:rsidP="00B2420A">
      <w:pPr>
        <w:pStyle w:val="BodyText"/>
        <w:rPr>
          <w:rStyle w:val="Strong"/>
        </w:rPr>
      </w:pPr>
      <w:r w:rsidRPr="00B2420A">
        <w:rPr>
          <w:rStyle w:val="Strong"/>
        </w:rPr>
        <w:t>INDEX AND CROSS-REFERENCE LIST -- FILE #403.5, FIELD #7.5</w:t>
      </w:r>
    </w:p>
    <w:p w14:paraId="6461F22B" w14:textId="77777777" w:rsidR="00B2420A" w:rsidRDefault="00B2420A" w:rsidP="00B2420A">
      <w:pPr>
        <w:pStyle w:val="BodyText"/>
      </w:pPr>
      <w:r>
        <w:t>New-Style Indexes:</w:t>
      </w:r>
    </w:p>
    <w:p w14:paraId="1C945515" w14:textId="77777777" w:rsidR="00B2420A" w:rsidRDefault="00B2420A" w:rsidP="00B2420A">
      <w:pPr>
        <w:pStyle w:val="BodyText"/>
      </w:pPr>
      <w:r>
        <w:t>AC (#1346) RECORD REGULAR IR SORTING ONLY</w:t>
      </w:r>
    </w:p>
    <w:p w14:paraId="0190CAF8" w14:textId="77777777" w:rsidR="00B2420A" w:rsidRDefault="00B2420A" w:rsidP="00B2420A">
      <w:pPr>
        <w:pStyle w:val="BodyText"/>
      </w:pPr>
      <w:r>
        <w:t>Short Descr:  Index by DATE/TIME RECALL ADDED and USER WHO ENTERED RECALL</w:t>
      </w:r>
    </w:p>
    <w:p w14:paraId="2AC73262" w14:textId="77777777" w:rsidR="00B2420A" w:rsidRDefault="00B2420A" w:rsidP="00B2420A">
      <w:pPr>
        <w:pStyle w:val="BodyText"/>
      </w:pPr>
      <w:r>
        <w:t>Description:  This cross reference is used to sort by DATE/TIME RECALL</w:t>
      </w:r>
    </w:p>
    <w:p w14:paraId="36E4AC79" w14:textId="77777777" w:rsidR="00B2420A" w:rsidRDefault="00B2420A" w:rsidP="00B2420A">
      <w:pPr>
        <w:pStyle w:val="BodyText"/>
      </w:pPr>
      <w:r>
        <w:t>ADDED and USER WHO ENTERED RECALL.</w:t>
      </w:r>
    </w:p>
    <w:p w14:paraId="7DB97F3F" w14:textId="77777777" w:rsidR="00B2420A" w:rsidRDefault="00B2420A" w:rsidP="00B2420A">
      <w:pPr>
        <w:pStyle w:val="BodyText"/>
      </w:pPr>
      <w:r>
        <w:t>Set Logic:  S ^SD(403.5,"AC",X(1),X(2),DA)=""</w:t>
      </w:r>
    </w:p>
    <w:p w14:paraId="5053A1F3" w14:textId="77777777" w:rsidR="00B2420A" w:rsidRDefault="00B2420A" w:rsidP="00B2420A">
      <w:pPr>
        <w:pStyle w:val="BodyText"/>
      </w:pPr>
      <w:r>
        <w:t>Kill Logic:  K ^SD(403.5,"AC",X(1),X(2),DA)</w:t>
      </w:r>
    </w:p>
    <w:p w14:paraId="3378D01A" w14:textId="77777777" w:rsidR="00B2420A" w:rsidRDefault="00B2420A" w:rsidP="00B2420A">
      <w:pPr>
        <w:pStyle w:val="BodyText"/>
      </w:pPr>
      <w:r>
        <w:t>Whole Kill:  K ^SD(403.5,"AC")</w:t>
      </w:r>
    </w:p>
    <w:p w14:paraId="3CD453B5" w14:textId="77777777" w:rsidR="00B2420A" w:rsidRDefault="00B2420A" w:rsidP="00B2420A">
      <w:pPr>
        <w:pStyle w:val="BodyText"/>
      </w:pPr>
      <w:r>
        <w:t>X(1):  DATE/TIME RECALL ADDED  (403.5,7.5)  (Subscr 1)  (forwards)</w:t>
      </w:r>
    </w:p>
    <w:p w14:paraId="389C0D90" w14:textId="77777777" w:rsidR="003357E6" w:rsidRDefault="00B2420A" w:rsidP="00B2420A">
      <w:pPr>
        <w:pStyle w:val="BodyText"/>
      </w:pPr>
      <w:r>
        <w:t>X(2):  USER WHO ENTERED RECALL  (403.5,7)  (Subscr 2)  (forwards)</w:t>
      </w:r>
    </w:p>
    <w:p w14:paraId="55C119BD" w14:textId="762053CD" w:rsidR="00573A27" w:rsidRDefault="00573A27" w:rsidP="00573A27">
      <w:pPr>
        <w:pStyle w:val="Heading3"/>
      </w:pPr>
      <w:bookmarkStart w:id="193" w:name="_Toc26530729"/>
      <w:r>
        <w:lastRenderedPageBreak/>
        <w:t xml:space="preserve">#403.56 – </w:t>
      </w:r>
      <w:r w:rsidR="00AC266F">
        <w:t>RECALL REMINDERS REMOVED</w:t>
      </w:r>
      <w:bookmarkEnd w:id="193"/>
    </w:p>
    <w:p w14:paraId="6C054BFD" w14:textId="77777777" w:rsidR="00573A27" w:rsidRPr="00573A27" w:rsidRDefault="00573A27" w:rsidP="00573A27">
      <w:pPr>
        <w:pStyle w:val="BodyText"/>
        <w:rPr>
          <w:rStyle w:val="Strong"/>
        </w:rPr>
      </w:pPr>
      <w:r w:rsidRPr="00573A27">
        <w:rPr>
          <w:rStyle w:val="Strong"/>
        </w:rPr>
        <w:t>INDEX AND CROSS-REFERENCE LIST -- FILE #403.56, FIELD #7.5</w:t>
      </w:r>
    </w:p>
    <w:p w14:paraId="22410B12" w14:textId="77777777" w:rsidR="00573A27" w:rsidRDefault="00573A27" w:rsidP="00573A27">
      <w:pPr>
        <w:pStyle w:val="BodyText"/>
      </w:pPr>
      <w:r>
        <w:t>New-Style Indexes:</w:t>
      </w:r>
    </w:p>
    <w:p w14:paraId="34526338" w14:textId="77777777" w:rsidR="00573A27" w:rsidRDefault="00573A27" w:rsidP="00573A27">
      <w:pPr>
        <w:pStyle w:val="BodyText"/>
      </w:pPr>
      <w:r>
        <w:t>AC (#1347)    RECORD    REGULAR    IR    SORTING ONLY</w:t>
      </w:r>
    </w:p>
    <w:p w14:paraId="57B51F3A" w14:textId="77777777" w:rsidR="00573A27" w:rsidRDefault="00573A27" w:rsidP="00573A27">
      <w:pPr>
        <w:pStyle w:val="BodyText"/>
      </w:pPr>
      <w:r>
        <w:t>Short Descr:  Index by DATE/TIME RECALL ADDED and USER WHO ENTERED RECALL</w:t>
      </w:r>
    </w:p>
    <w:p w14:paraId="5A7BE3A3" w14:textId="77777777" w:rsidR="00573A27" w:rsidRDefault="00573A27" w:rsidP="00573A27">
      <w:pPr>
        <w:pStyle w:val="BodyText"/>
      </w:pPr>
      <w:r>
        <w:t>Description:  This cross reference is used to sort by DATE/TIME RECALL</w:t>
      </w:r>
    </w:p>
    <w:p w14:paraId="5DD8CFCF" w14:textId="77777777" w:rsidR="00573A27" w:rsidRDefault="00573A27" w:rsidP="00573A27">
      <w:pPr>
        <w:pStyle w:val="BodyText"/>
      </w:pPr>
      <w:r>
        <w:t>ADDED and USER WHO ENTERED RECALL.</w:t>
      </w:r>
    </w:p>
    <w:p w14:paraId="61A9321B" w14:textId="77777777" w:rsidR="00573A27" w:rsidRDefault="00573A27" w:rsidP="00573A27">
      <w:pPr>
        <w:pStyle w:val="BodyText"/>
      </w:pPr>
      <w:r>
        <w:t>Set Logic:  S ^SD(403.56,"AC",X(1),X(2),DA)=""</w:t>
      </w:r>
    </w:p>
    <w:p w14:paraId="32F423F4" w14:textId="77777777" w:rsidR="00573A27" w:rsidRDefault="00573A27" w:rsidP="00573A27">
      <w:pPr>
        <w:pStyle w:val="BodyText"/>
      </w:pPr>
      <w:r>
        <w:t>Kill Logic:  K ^SD(403.56,"AC",X(1),X(2),DA)</w:t>
      </w:r>
    </w:p>
    <w:p w14:paraId="5B1421EE" w14:textId="77777777" w:rsidR="00573A27" w:rsidRDefault="00573A27" w:rsidP="00573A27">
      <w:pPr>
        <w:pStyle w:val="BodyText"/>
      </w:pPr>
      <w:r>
        <w:t>Whole Kill:  K ^SD(403.56,"AC")</w:t>
      </w:r>
    </w:p>
    <w:p w14:paraId="2E667C95" w14:textId="77777777" w:rsidR="00573A27" w:rsidRDefault="00573A27" w:rsidP="00573A27">
      <w:pPr>
        <w:pStyle w:val="BodyText"/>
      </w:pPr>
      <w:r>
        <w:t>X(1):  DATE/TIME RECALL ADDED  (403.56,7.5)  (Subscr 1)  (forwards)</w:t>
      </w:r>
    </w:p>
    <w:p w14:paraId="2CC620CB" w14:textId="77777777" w:rsidR="003357E6" w:rsidRDefault="00573A27" w:rsidP="00573A27">
      <w:pPr>
        <w:pStyle w:val="BodyText"/>
      </w:pPr>
      <w:r>
        <w:t>X(2):  USER WHO ENTERED RECALL  (403.56,7)  (Subscr 2)  (forwards)</w:t>
      </w:r>
    </w:p>
    <w:p w14:paraId="47E4DC38" w14:textId="60471FAF" w:rsidR="000C3B67" w:rsidRDefault="000C3B67" w:rsidP="000C3B67">
      <w:pPr>
        <w:pStyle w:val="Heading3"/>
      </w:pPr>
      <w:bookmarkStart w:id="194" w:name="_Toc26530730"/>
      <w:r>
        <w:t xml:space="preserve">#409.3 – </w:t>
      </w:r>
      <w:r w:rsidR="00AC266F">
        <w:t>SD WAIT LIST</w:t>
      </w:r>
      <w:bookmarkEnd w:id="194"/>
    </w:p>
    <w:p w14:paraId="31E12D55" w14:textId="77777777" w:rsidR="000C3B67" w:rsidRPr="000C3B67" w:rsidRDefault="000C3B67" w:rsidP="000C3B67">
      <w:pPr>
        <w:pStyle w:val="BodyText"/>
        <w:rPr>
          <w:rStyle w:val="Strong"/>
        </w:rPr>
      </w:pPr>
      <w:r w:rsidRPr="000C3B67">
        <w:rPr>
          <w:rStyle w:val="Strong"/>
        </w:rPr>
        <w:t>INDEX AND CROSS-REFERENCE LIST -- FILE #409.3, FIELD #8.5</w:t>
      </w:r>
    </w:p>
    <w:p w14:paraId="2694D951" w14:textId="77777777" w:rsidR="000C3B67" w:rsidRDefault="000C3B67" w:rsidP="000C3B67">
      <w:pPr>
        <w:pStyle w:val="BodyText"/>
      </w:pPr>
      <w:r>
        <w:t>Traditional Cross-References:</w:t>
      </w:r>
    </w:p>
    <w:p w14:paraId="3761BE2F" w14:textId="77777777" w:rsidR="000C3B67" w:rsidRDefault="000C3B67" w:rsidP="000C3B67">
      <w:pPr>
        <w:pStyle w:val="BodyText"/>
      </w:pPr>
      <w:r>
        <w:t>AE    REGULAR</w:t>
      </w:r>
    </w:p>
    <w:p w14:paraId="3BC9EF09" w14:textId="77777777" w:rsidR="000C3B67" w:rsidRDefault="000C3B67" w:rsidP="000C3B67">
      <w:pPr>
        <w:pStyle w:val="BodyText"/>
      </w:pPr>
      <w:r>
        <w:t>Field:  WL SPECIFIC HOSPITAL LOCATION  (409.3,8.5)</w:t>
      </w:r>
    </w:p>
    <w:p w14:paraId="4CE3FD91" w14:textId="77777777" w:rsidR="000C3B67" w:rsidRDefault="000C3B67" w:rsidP="000C3B67">
      <w:pPr>
        <w:pStyle w:val="BodyText"/>
      </w:pPr>
      <w:r>
        <w:t>Description:  This xref is used to find entries associated with a particular HOSPITAL LOCATION.</w:t>
      </w:r>
    </w:p>
    <w:p w14:paraId="61838096" w14:textId="77777777" w:rsidR="000C3B67" w:rsidRDefault="000C3B67" w:rsidP="000C3B67">
      <w:pPr>
        <w:pStyle w:val="BodyText"/>
      </w:pPr>
      <w:r>
        <w:t>1)= S ^SDWL(409.3,"AE",$E(X,1,30),DA)=""</w:t>
      </w:r>
    </w:p>
    <w:p w14:paraId="0CE8DD53" w14:textId="77777777" w:rsidR="000C3B67" w:rsidRDefault="000C3B67" w:rsidP="000C3B67">
      <w:pPr>
        <w:pStyle w:val="BodyText"/>
      </w:pPr>
      <w:r>
        <w:t>2)= K ^SDWL(409.3,"AE",$E(X,1,30),DA)</w:t>
      </w:r>
    </w:p>
    <w:p w14:paraId="5C7F8308" w14:textId="77777777" w:rsidR="000C3B67" w:rsidRPr="000C3B67" w:rsidRDefault="000C3B67" w:rsidP="000C3B67">
      <w:pPr>
        <w:pStyle w:val="BodyText"/>
        <w:rPr>
          <w:rStyle w:val="Strong"/>
        </w:rPr>
      </w:pPr>
      <w:r w:rsidRPr="000C3B67">
        <w:rPr>
          <w:rStyle w:val="Strong"/>
        </w:rPr>
        <w:t>INDEX AND CROSS-REFERENCE LIST -- FILE #409.3, FIELD #23</w:t>
      </w:r>
    </w:p>
    <w:p w14:paraId="22D2A77E" w14:textId="77777777" w:rsidR="000C3B67" w:rsidRDefault="000C3B67" w:rsidP="000C3B67">
      <w:pPr>
        <w:pStyle w:val="BodyText"/>
      </w:pPr>
      <w:r>
        <w:t>E MUMPS</w:t>
      </w:r>
    </w:p>
    <w:p w14:paraId="06706199" w14:textId="77777777" w:rsidR="000C3B67" w:rsidRDefault="000C3B67" w:rsidP="000C3B67">
      <w:pPr>
        <w:pStyle w:val="BodyText"/>
      </w:pPr>
      <w:r>
        <w:t>Field:  CURRENT STATUS  (409.3,23)</w:t>
      </w:r>
    </w:p>
    <w:p w14:paraId="205CCF60" w14:textId="77777777" w:rsidR="000C3B67" w:rsidRDefault="000C3B67" w:rsidP="000C3B67">
      <w:pPr>
        <w:pStyle w:val="BodyText"/>
      </w:pPr>
      <w:r>
        <w:t>Description:  This xref is used to speed up the lookup of open or closed wait list entries for a given time range.</w:t>
      </w:r>
    </w:p>
    <w:p w14:paraId="238C5079" w14:textId="77777777" w:rsidR="000C3B67" w:rsidRDefault="000C3B67" w:rsidP="000C3B67">
      <w:pPr>
        <w:pStyle w:val="BodyText"/>
      </w:pPr>
      <w:r>
        <w:t>1)= S:$P(^SDWL(409.3,DA,0),U,2)'="" ^SDWL(409.3,"E",X,$P(^S</w:t>
      </w:r>
    </w:p>
    <w:p w14:paraId="58F7E714" w14:textId="77777777" w:rsidR="000C3B67" w:rsidRDefault="000C3B67" w:rsidP="000C3B67">
      <w:pPr>
        <w:pStyle w:val="BodyText"/>
      </w:pPr>
      <w:r>
        <w:t>DWL(409.3,DA,0),U,2),DA)=""</w:t>
      </w:r>
    </w:p>
    <w:p w14:paraId="3968E227" w14:textId="77777777" w:rsidR="000C3B67" w:rsidRDefault="000C3B67" w:rsidP="000C3B67">
      <w:pPr>
        <w:pStyle w:val="BodyText"/>
      </w:pPr>
      <w:r>
        <w:t>2)= K:$P(^SDWL(409.3,DA,0),U,2)'="" ^SDWL(409.3,"E",X,$P(^S</w:t>
      </w:r>
    </w:p>
    <w:p w14:paraId="07B8BDA0" w14:textId="77777777" w:rsidR="000C3B67" w:rsidRDefault="000C3B67" w:rsidP="000C3B67">
      <w:pPr>
        <w:pStyle w:val="BodyText"/>
      </w:pPr>
      <w:r>
        <w:t>DWL(409.3,DA,0),U,2),DA)</w:t>
      </w:r>
    </w:p>
    <w:p w14:paraId="554F533A" w14:textId="77777777" w:rsidR="000C3B67" w:rsidRPr="000C3B67" w:rsidRDefault="000C3B67" w:rsidP="000C3B67">
      <w:pPr>
        <w:pStyle w:val="BodyText"/>
        <w:rPr>
          <w:rStyle w:val="Strong"/>
        </w:rPr>
      </w:pPr>
      <w:r w:rsidRPr="000C3B67">
        <w:rPr>
          <w:rStyle w:val="Strong"/>
        </w:rPr>
        <w:t>INDEX AND CROSS-REFERENCE LIST -- FILE #409.3, FIELD #1</w:t>
      </w:r>
    </w:p>
    <w:p w14:paraId="5F38C96F" w14:textId="77777777" w:rsidR="000C3B67" w:rsidRDefault="000C3B67" w:rsidP="000C3B67">
      <w:pPr>
        <w:pStyle w:val="BodyText"/>
      </w:pPr>
      <w:r>
        <w:t>ETOO MUMPS</w:t>
      </w:r>
    </w:p>
    <w:p w14:paraId="2094A0B6" w14:textId="77777777" w:rsidR="000C3B67" w:rsidRDefault="000C3B67" w:rsidP="000C3B67">
      <w:pPr>
        <w:pStyle w:val="BodyText"/>
      </w:pPr>
      <w:r>
        <w:t>Field:  ORIGINATING DATE  (409.3,1)</w:t>
      </w:r>
    </w:p>
    <w:p w14:paraId="00E6237D" w14:textId="77777777" w:rsidR="000C3B67" w:rsidRDefault="000C3B67" w:rsidP="000C3B67">
      <w:pPr>
        <w:pStyle w:val="BodyText"/>
      </w:pPr>
      <w:r>
        <w:lastRenderedPageBreak/>
        <w:t>Description:  This xref actually updates the "E" xref for CURRENT STATUS in the event that the ORIGINATING DATE is changed. This xref is used to speed up the lookup of open or closed wait list entries for a given time range.</w:t>
      </w:r>
    </w:p>
    <w:p w14:paraId="17EC1CD3" w14:textId="77777777" w:rsidR="000C3B67" w:rsidRDefault="000C3B67" w:rsidP="000C3B67">
      <w:pPr>
        <w:pStyle w:val="BodyText"/>
      </w:pPr>
      <w:r>
        <w:t>1)= S:$P(^SDWL(409.3,DA,0),U,17)'="" ^SDWL(409.3,"E",$P(^SD</w:t>
      </w:r>
    </w:p>
    <w:p w14:paraId="581A76C9" w14:textId="77777777" w:rsidR="000C3B67" w:rsidRDefault="000C3B67" w:rsidP="000C3B67">
      <w:pPr>
        <w:pStyle w:val="BodyText"/>
      </w:pPr>
      <w:r>
        <w:t>WL(409.3,DA,0),U,17),X,DA)=""</w:t>
      </w:r>
    </w:p>
    <w:p w14:paraId="0A4BE1D7" w14:textId="77777777" w:rsidR="000C3B67" w:rsidRDefault="000C3B67" w:rsidP="000C3B67">
      <w:pPr>
        <w:pStyle w:val="BodyText"/>
      </w:pPr>
      <w:r>
        <w:t>2)= K:$P(^SDWL(409.3,DA,0),U,17)'="" ^SDWL(409.3,"E",$P(^SD</w:t>
      </w:r>
    </w:p>
    <w:p w14:paraId="1C23A49D" w14:textId="77777777" w:rsidR="000C3B67" w:rsidRDefault="000C3B67" w:rsidP="000C3B67">
      <w:pPr>
        <w:pStyle w:val="BodyText"/>
      </w:pPr>
      <w:r>
        <w:t>WL(409.3,DA,0),U,17),X,DA)</w:t>
      </w:r>
    </w:p>
    <w:p w14:paraId="1E6ED4A8" w14:textId="77777777" w:rsidR="000C3B67" w:rsidRPr="000C3B67" w:rsidRDefault="000C3B67" w:rsidP="000C3B67">
      <w:pPr>
        <w:pStyle w:val="BodyText"/>
        <w:rPr>
          <w:rStyle w:val="Strong"/>
        </w:rPr>
      </w:pPr>
      <w:r w:rsidRPr="000C3B67">
        <w:rPr>
          <w:rStyle w:val="Strong"/>
        </w:rPr>
        <w:t>INDEX AND CROSS-REFERENCE LIST -- FILE #409.3, FIELD #.01</w:t>
      </w:r>
    </w:p>
    <w:p w14:paraId="1CE0FEA9" w14:textId="77777777" w:rsidR="000C3B67" w:rsidRDefault="000C3B67" w:rsidP="000C3B67">
      <w:pPr>
        <w:pStyle w:val="BodyText"/>
      </w:pPr>
      <w:r>
        <w:t>New-Style Indexes:</w:t>
      </w:r>
    </w:p>
    <w:p w14:paraId="7E9653C3" w14:textId="77777777" w:rsidR="000C3B67" w:rsidRDefault="000C3B67" w:rsidP="000C3B67">
      <w:pPr>
        <w:pStyle w:val="BodyText"/>
      </w:pPr>
      <w:r>
        <w:t>AD (#1349)    RECORD    REGULAR    IR    SORTING ONLY</w:t>
      </w:r>
    </w:p>
    <w:p w14:paraId="68184CC9" w14:textId="77777777" w:rsidR="000C3B67" w:rsidRDefault="000C3B67" w:rsidP="000C3B67">
      <w:pPr>
        <w:pStyle w:val="BodyText"/>
      </w:pPr>
      <w:r>
        <w:t>Short Descr:  Index by PATIENT and WL SPECIFIC HOSPITAL LOCATION</w:t>
      </w:r>
    </w:p>
    <w:p w14:paraId="0746990F" w14:textId="77777777" w:rsidR="000C3B67" w:rsidRDefault="000C3B67" w:rsidP="000C3B67">
      <w:pPr>
        <w:pStyle w:val="BodyText"/>
      </w:pPr>
      <w:r>
        <w:t>Description:  This cross reference is used to sort by PATIENT and WL SPECIFIC HOSPITAL LOCATION.</w:t>
      </w:r>
    </w:p>
    <w:p w14:paraId="3A6A865A" w14:textId="77777777" w:rsidR="000C3B67" w:rsidRDefault="000C3B67" w:rsidP="000C3B67">
      <w:pPr>
        <w:pStyle w:val="BodyText"/>
      </w:pPr>
      <w:r>
        <w:t>Set Logic:  S ^SDWL(409.3,"AD",X(1),X(2),DA)=""</w:t>
      </w:r>
    </w:p>
    <w:p w14:paraId="23B1037D" w14:textId="77777777" w:rsidR="000C3B67" w:rsidRDefault="000C3B67" w:rsidP="000C3B67">
      <w:pPr>
        <w:pStyle w:val="BodyText"/>
      </w:pPr>
      <w:r>
        <w:t>Kill Logic:  K ^SDWL(409.3,"AD",X(1),X(2),DA)</w:t>
      </w:r>
    </w:p>
    <w:p w14:paraId="58DF8F40" w14:textId="77777777" w:rsidR="000C3B67" w:rsidRDefault="000C3B67" w:rsidP="000C3B67">
      <w:pPr>
        <w:pStyle w:val="BodyText"/>
      </w:pPr>
      <w:r>
        <w:t>Whole Kill:  K ^SDWL(409.3,"AD")</w:t>
      </w:r>
    </w:p>
    <w:p w14:paraId="138776F9" w14:textId="77777777" w:rsidR="000C3B67" w:rsidRDefault="000C3B67" w:rsidP="000C3B67">
      <w:pPr>
        <w:pStyle w:val="BodyText"/>
      </w:pPr>
      <w:r>
        <w:t>X(1):  PATIENT  (409.3,.01)  (Subscr 1)  (forwards)</w:t>
      </w:r>
    </w:p>
    <w:p w14:paraId="4EEBF770" w14:textId="77777777" w:rsidR="000C3B67" w:rsidRDefault="000C3B67" w:rsidP="000C3B67">
      <w:pPr>
        <w:pStyle w:val="BodyText"/>
      </w:pPr>
      <w:r>
        <w:t>X(2):  WL SPECIFIC HOSPITAL LOCATION  (409.3,8.5)  (Subscr 2)  (forwards)</w:t>
      </w:r>
    </w:p>
    <w:p w14:paraId="4D805A61" w14:textId="77777777" w:rsidR="000C3B67" w:rsidRPr="00694FD2" w:rsidRDefault="000C3B67" w:rsidP="000C3B67">
      <w:pPr>
        <w:pStyle w:val="BodyText"/>
        <w:rPr>
          <w:rStyle w:val="Strong"/>
        </w:rPr>
      </w:pPr>
      <w:r w:rsidRPr="00694FD2">
        <w:rPr>
          <w:rStyle w:val="Strong"/>
        </w:rPr>
        <w:t>Subfile #409.345</w:t>
      </w:r>
    </w:p>
    <w:p w14:paraId="50181B25" w14:textId="77777777" w:rsidR="000C3B67" w:rsidRPr="00694FD2" w:rsidRDefault="000C3B67" w:rsidP="000C3B67">
      <w:pPr>
        <w:pStyle w:val="BodyText"/>
        <w:rPr>
          <w:rStyle w:val="Strong"/>
        </w:rPr>
      </w:pPr>
      <w:r w:rsidRPr="00694FD2">
        <w:rPr>
          <w:rStyle w:val="Strong"/>
        </w:rPr>
        <w:t>Traditional Cross-References:</w:t>
      </w:r>
    </w:p>
    <w:p w14:paraId="47D64776" w14:textId="77777777" w:rsidR="000C3B67" w:rsidRDefault="000C3B67" w:rsidP="000C3B67">
      <w:pPr>
        <w:pStyle w:val="BodyText"/>
      </w:pPr>
      <w:r>
        <w:t>B REGULAR</w:t>
      </w:r>
    </w:p>
    <w:p w14:paraId="02805EBA" w14:textId="77777777" w:rsidR="000C3B67" w:rsidRDefault="000C3B67" w:rsidP="000C3B67">
      <w:pPr>
        <w:pStyle w:val="BodyText"/>
      </w:pPr>
      <w:r>
        <w:t>Field:  DATE EDITED  (409.345,.01)</w:t>
      </w:r>
    </w:p>
    <w:p w14:paraId="11BEA56B" w14:textId="77777777" w:rsidR="000C3B67" w:rsidRDefault="000C3B67" w:rsidP="000C3B67">
      <w:pPr>
        <w:pStyle w:val="BodyText"/>
      </w:pPr>
      <w:r>
        <w:t>1)= S ^SDWL(409.3,DA(1),6,"B",$E(X,1,30),DA)=""</w:t>
      </w:r>
    </w:p>
    <w:p w14:paraId="59DCB4EA" w14:textId="77777777" w:rsidR="000C3B67" w:rsidRDefault="000C3B67" w:rsidP="000C3B67">
      <w:pPr>
        <w:pStyle w:val="BodyText"/>
      </w:pPr>
      <w:r>
        <w:t>2)= K ^SDWL(409.3,DA(1),6,"B",$E(X,1,30),DA)</w:t>
      </w:r>
    </w:p>
    <w:p w14:paraId="03156AF3" w14:textId="77777777" w:rsidR="000C3B67" w:rsidRDefault="000C3B67" w:rsidP="000C3B67">
      <w:pPr>
        <w:pStyle w:val="BodyText"/>
      </w:pPr>
      <w:r>
        <w:t>New-Style Indexes:</w:t>
      </w:r>
    </w:p>
    <w:p w14:paraId="67B49C01" w14:textId="77777777" w:rsidR="000C3B67" w:rsidRDefault="000C3B67" w:rsidP="000C3B67">
      <w:pPr>
        <w:pStyle w:val="BodyText"/>
      </w:pPr>
      <w:r>
        <w:t>GS (#1387)    RECORD    REGULAR    IR    LOOKUP &amp; SORTING</w:t>
      </w:r>
    </w:p>
    <w:p w14:paraId="16D1C742" w14:textId="77777777" w:rsidR="000C3B67" w:rsidRDefault="000C3B67" w:rsidP="000C3B67">
      <w:pPr>
        <w:pStyle w:val="BodyText"/>
      </w:pPr>
      <w:r>
        <w:t>Short Descr:  SORT BY CLINIC STOP (SERVICES) ID AND ORIGINATING DATE</w:t>
      </w:r>
    </w:p>
    <w:p w14:paraId="08D5E0E2" w14:textId="77777777" w:rsidR="000C3B67" w:rsidRDefault="000C3B67" w:rsidP="000C3B67">
      <w:pPr>
        <w:pStyle w:val="BodyText"/>
      </w:pPr>
      <w:r>
        <w:t>Description:  This xref is used to sort/filter Wait List entries by the CLINIC STOP id and the ORIGINATING DATE field (#1). The CLINIC STOP id comes from the SD WL SERVICE/SPECIALTY file (#409.31). The WL SERVICE/SPECIALTY field (#7) in the SD WAIT LIST file (#409.3) contains the pointer to the SD WL SERVICE/SPECIALTY file.</w:t>
      </w:r>
    </w:p>
    <w:p w14:paraId="1020F088" w14:textId="77777777" w:rsidR="000C3B67" w:rsidRDefault="000C3B67" w:rsidP="000C3B67">
      <w:pPr>
        <w:pStyle w:val="BodyText"/>
      </w:pPr>
      <w:r>
        <w:t>Set Logic:  S ^SDWL(409.3,"GS",X(1),X(2),DA)=""</w:t>
      </w:r>
    </w:p>
    <w:p w14:paraId="5AB84E3F" w14:textId="77777777" w:rsidR="000C3B67" w:rsidRDefault="000C3B67" w:rsidP="000C3B67">
      <w:pPr>
        <w:pStyle w:val="BodyText"/>
      </w:pPr>
      <w:r>
        <w:t>Kill Logic:  K ^SDWL(409.3,"GS",X(1),X(2),DA)</w:t>
      </w:r>
    </w:p>
    <w:p w14:paraId="6B9EB39B" w14:textId="77777777" w:rsidR="000C3B67" w:rsidRDefault="000C3B67" w:rsidP="000C3B67">
      <w:pPr>
        <w:pStyle w:val="BodyText"/>
      </w:pPr>
      <w:r>
        <w:t>Whole Kill:  K ^SDWL(409.3,"GS")</w:t>
      </w:r>
    </w:p>
    <w:p w14:paraId="425D30A7" w14:textId="77777777" w:rsidR="000C3B67" w:rsidRDefault="000C3B67" w:rsidP="000C3B67">
      <w:pPr>
        <w:pStyle w:val="BodyText"/>
      </w:pPr>
      <w:r>
        <w:lastRenderedPageBreak/>
        <w:t>X(1):  Computed Code: S X=$P($G(^SDWL(409.31,+$P($G(^SDWL(409.3,DA ,0)),U,8),0)),U,1) (Subscr 1)  (forwards)</w:t>
      </w:r>
    </w:p>
    <w:p w14:paraId="0C204D83" w14:textId="77777777" w:rsidR="000C3B67" w:rsidRDefault="000C3B67" w:rsidP="000C3B67">
      <w:pPr>
        <w:pStyle w:val="BodyText"/>
      </w:pPr>
      <w:r>
        <w:t>X(2):  ORIGINATING DATE  (409.3,1)  (Subscr 2)  (forwards)</w:t>
      </w:r>
    </w:p>
    <w:p w14:paraId="4E4A6212" w14:textId="77777777" w:rsidR="000C3B67" w:rsidRPr="00694FD2" w:rsidRDefault="000C3B67" w:rsidP="000C3B67">
      <w:pPr>
        <w:pStyle w:val="BodyText"/>
        <w:rPr>
          <w:rStyle w:val="Strong"/>
        </w:rPr>
      </w:pPr>
      <w:r w:rsidRPr="00694FD2">
        <w:rPr>
          <w:rStyle w:val="Strong"/>
        </w:rPr>
        <w:t>GSP (#1389)    RECORD    REGULAR    IR    LOOKUP &amp; SORTING</w:t>
      </w:r>
    </w:p>
    <w:p w14:paraId="16A13152" w14:textId="77777777" w:rsidR="000C3B67" w:rsidRDefault="000C3B67" w:rsidP="000C3B67">
      <w:pPr>
        <w:pStyle w:val="BodyText"/>
      </w:pPr>
      <w:r>
        <w:t>Short Descr:  SORT BY CLINIC STOP (SERVICES) ID, ENROLLMENT PRIORITY, AND ORIGINATING DATE</w:t>
      </w:r>
    </w:p>
    <w:p w14:paraId="40EDD607" w14:textId="77777777" w:rsidR="000C3B67" w:rsidRDefault="000C3B67" w:rsidP="000C3B67">
      <w:pPr>
        <w:pStyle w:val="BodyText"/>
      </w:pPr>
      <w:r>
        <w:t>Description:  This xref is used to sort Wait List entries by the CLINIC STOP id, Patient's ENROLLMENT PRIORITY, and the ORIGINATING DATE field (#1).  The CLINIC STOP id comes from the SD WL SERVICE/SPECIALTY file (#409.31). The WL SERVICE/SPECIALTY field (#7) in the SD WAIT LIST file (#409.3) contains the pointer to the SD WL SERVICE/SPECIALTY file.</w:t>
      </w:r>
    </w:p>
    <w:p w14:paraId="7F38B011" w14:textId="77777777" w:rsidR="000C3B67" w:rsidRDefault="000C3B67" w:rsidP="000C3B67">
      <w:pPr>
        <w:pStyle w:val="BodyText"/>
      </w:pPr>
      <w:r>
        <w:t>Set Logic:  S ^SDWL(409.3,"GSP",X(1),X(2),X(3),DA)=""</w:t>
      </w:r>
    </w:p>
    <w:p w14:paraId="3CC78119" w14:textId="77777777" w:rsidR="000C3B67" w:rsidRDefault="000C3B67" w:rsidP="000C3B67">
      <w:pPr>
        <w:pStyle w:val="BodyText"/>
      </w:pPr>
      <w:r>
        <w:t>Kill Logic:  K ^SDWL(409.3,"GSP",X(1),X(2),X(3),DA)</w:t>
      </w:r>
    </w:p>
    <w:p w14:paraId="4CB07EE9" w14:textId="77777777" w:rsidR="000C3B67" w:rsidRDefault="000C3B67" w:rsidP="000C3B67">
      <w:pPr>
        <w:pStyle w:val="BodyText"/>
      </w:pPr>
      <w:r>
        <w:t>Whole Kill:  K ^SDWL(409.3,"GSP")</w:t>
      </w:r>
    </w:p>
    <w:p w14:paraId="2A01A0E4" w14:textId="77777777" w:rsidR="000C3B67" w:rsidRDefault="000C3B67" w:rsidP="000C3B67">
      <w:pPr>
        <w:pStyle w:val="BodyText"/>
      </w:pPr>
      <w:r>
        <w:t>X(1):  Computed Code: S X=$P($G(^SDWL(409.31,+$P($G(^SDWL(409.3,DA ,0)),U,8),0)),U,1) (Subscr 1)  (forwards)</w:t>
      </w:r>
    </w:p>
    <w:p w14:paraId="1B86020E" w14:textId="77777777" w:rsidR="000C3B67" w:rsidRDefault="000C3B67" w:rsidP="000C3B67">
      <w:pPr>
        <w:pStyle w:val="BodyText"/>
      </w:pPr>
      <w:r>
        <w:t>X(2):  Computed Code: N DFN,PCE S DFN=$P($G(^SDWL(409.3,DA,0)),U,1),PCE=$P($G(^DPT(+DFN,"ENR")),U,1),X=+$P($G(^DGEN(27.11,+PC E,0)),U,7) (Subscr 2)  (forwards)</w:t>
      </w:r>
    </w:p>
    <w:p w14:paraId="7F09818A" w14:textId="77777777" w:rsidR="000C3B67" w:rsidRDefault="000C3B67" w:rsidP="000C3B67">
      <w:pPr>
        <w:pStyle w:val="BodyText"/>
      </w:pPr>
      <w:r>
        <w:t>X(3):  ORIGINATING DATE  (409.3,1)  (Subscr 3)  (forwards)</w:t>
      </w:r>
    </w:p>
    <w:p w14:paraId="2ABB7CA7" w14:textId="77777777" w:rsidR="000C3B67" w:rsidRPr="00694FD2" w:rsidRDefault="000C3B67" w:rsidP="000C3B67">
      <w:pPr>
        <w:pStyle w:val="BodyText"/>
        <w:rPr>
          <w:rStyle w:val="Strong"/>
        </w:rPr>
      </w:pPr>
      <w:r w:rsidRPr="00694FD2">
        <w:rPr>
          <w:rStyle w:val="Strong"/>
        </w:rPr>
        <w:t>GSA (#1390)    RECORD    REGULAR    IR    LOOKUP &amp; SORTING</w:t>
      </w:r>
    </w:p>
    <w:p w14:paraId="75A9CD55" w14:textId="77777777" w:rsidR="000C3B67" w:rsidRDefault="000C3B67" w:rsidP="000C3B67">
      <w:pPr>
        <w:pStyle w:val="BodyText"/>
      </w:pPr>
      <w:r>
        <w:t>Short Descr:  SORT BY CLINIC STOP (SERVICES) ID, SVC CONNECTED, AND ORIGINATING DATE</w:t>
      </w:r>
    </w:p>
    <w:p w14:paraId="0E373EB4" w14:textId="77777777" w:rsidR="000C3B67" w:rsidRDefault="000C3B67" w:rsidP="000C3B67">
      <w:pPr>
        <w:pStyle w:val="BodyText"/>
      </w:pPr>
      <w:r>
        <w:t>Description:  This xref is used to sort Wait List entries by the CLINIC STOP id, SERVICE CONNECTED, and the ORIGINATING DATE field  (#1).  The WL SERVICE/SPECIALTY field (#7) in the SD WAIT LIST file (#409.3) contains the pointer to the SD WL SERVICE/SPECIALTY file. The CLINIC STOP id is in the SERVICE/SPECIALTY field (#.01) of the SD WL SERVICE/SPECIALTY file (#409.31) SERVICE CONNECTED is the SERVICE CONNECTED? field (#.301) (a required field) in the PATIENT file (#2).</w:t>
      </w:r>
    </w:p>
    <w:p w14:paraId="786D2693" w14:textId="77777777" w:rsidR="000C3B67" w:rsidRDefault="000C3B67" w:rsidP="000C3B67">
      <w:pPr>
        <w:pStyle w:val="BodyText"/>
      </w:pPr>
      <w:r>
        <w:t>Set Logic:  S ^SDWL(409.3,"GSA",X(1),X(2),X(3),DA)=""</w:t>
      </w:r>
    </w:p>
    <w:p w14:paraId="0E6DD588" w14:textId="77777777" w:rsidR="000C3B67" w:rsidRDefault="000C3B67" w:rsidP="000C3B67">
      <w:pPr>
        <w:pStyle w:val="BodyText"/>
      </w:pPr>
      <w:r>
        <w:t>Kill Logic:  K ^SDWL(409.3,"GSA",X(1),X(2),X(3),DA)</w:t>
      </w:r>
    </w:p>
    <w:p w14:paraId="26A58D43" w14:textId="77777777" w:rsidR="000C3B67" w:rsidRDefault="000C3B67" w:rsidP="000C3B67">
      <w:pPr>
        <w:pStyle w:val="BodyText"/>
      </w:pPr>
      <w:r>
        <w:t>Whole Kill:  K ^SDWL(409.3,"GSA")</w:t>
      </w:r>
    </w:p>
    <w:p w14:paraId="3829086D" w14:textId="77777777" w:rsidR="000C3B67" w:rsidRDefault="000C3B67" w:rsidP="000C3B67">
      <w:pPr>
        <w:pStyle w:val="BodyText"/>
      </w:pPr>
      <w:r>
        <w:t>X(1):  Computed Code: S X=$P($G(^SDWL(409.31,+$P($G(^SDWL(409.3,DA ,0)),U,8),0)),U,1) (Subscr 1)  (forwards)</w:t>
      </w:r>
    </w:p>
    <w:p w14:paraId="19350335" w14:textId="77777777" w:rsidR="000C3B67" w:rsidRDefault="000C3B67" w:rsidP="000C3B67">
      <w:pPr>
        <w:pStyle w:val="BodyText"/>
      </w:pPr>
      <w:r>
        <w:t>X(2):  Computed Code: S X=$P($G(^DPT(+$P($G(^SDWL(409.3,DA,0)),U,1 ),.3)),U,1) (Subscr 2)  (forwards)</w:t>
      </w:r>
    </w:p>
    <w:p w14:paraId="21C8D848" w14:textId="77777777" w:rsidR="000C3B67" w:rsidRDefault="000C3B67" w:rsidP="000C3B67">
      <w:pPr>
        <w:pStyle w:val="BodyText"/>
      </w:pPr>
      <w:r>
        <w:t>X(3):  ORIGINATING DATE  (409.3,1)  (Subscr 3)  (forwards)</w:t>
      </w:r>
    </w:p>
    <w:p w14:paraId="311DF555" w14:textId="77777777" w:rsidR="000C3B67" w:rsidRPr="00694FD2" w:rsidRDefault="000C3B67" w:rsidP="000C3B67">
      <w:pPr>
        <w:pStyle w:val="BodyText"/>
        <w:rPr>
          <w:rStyle w:val="Strong"/>
        </w:rPr>
      </w:pPr>
      <w:r w:rsidRPr="00694FD2">
        <w:rPr>
          <w:rStyle w:val="Strong"/>
        </w:rPr>
        <w:t>GSB (#1391)    RECORD    REGULAR    IR    LOOKUP &amp; SORTING</w:t>
      </w:r>
    </w:p>
    <w:p w14:paraId="65599A0A" w14:textId="77777777" w:rsidR="000C3B67" w:rsidRDefault="000C3B67" w:rsidP="000C3B67">
      <w:pPr>
        <w:pStyle w:val="BodyText"/>
      </w:pPr>
      <w:r>
        <w:lastRenderedPageBreak/>
        <w:t>Short Descr:  SORT BY CLINIC STOP (SVCS) ID, SVC CONNECTED PRIORITY, AND ORIGINATING DATE</w:t>
      </w:r>
    </w:p>
    <w:p w14:paraId="39775B82" w14:textId="77777777" w:rsidR="000C3B67" w:rsidRDefault="000C3B67" w:rsidP="000C3B67">
      <w:pPr>
        <w:pStyle w:val="BodyText"/>
      </w:pPr>
      <w:r>
        <w:t>Description:  This xref is used to sort Wait List entries by the CLINIC STOP id, SERVICE CONNECTED PRIORITY field (#15), and the ORIGINATING DATE field (#1).  The WL SERVICE/SPECIALTY field (#7) in the SD WAIT LIST file (#409.3) contains the pointer to the SD WL SERVICE/SPECIALTY file. The CLINIC STOP id is in the SERVICE/SPECIALTY field (#.01) of the SD WL SERVICE/SPECIALTY file (#409.31).</w:t>
      </w:r>
    </w:p>
    <w:p w14:paraId="32FE56F4" w14:textId="77777777" w:rsidR="000C3B67" w:rsidRDefault="000C3B67" w:rsidP="000C3B67">
      <w:pPr>
        <w:pStyle w:val="BodyText"/>
      </w:pPr>
      <w:r>
        <w:t>Set Logic:  S ^SDWL(409.3,"GSB",X(1),X(2),X(3),DA)=""</w:t>
      </w:r>
    </w:p>
    <w:p w14:paraId="625AA87A" w14:textId="77777777" w:rsidR="000C3B67" w:rsidRDefault="000C3B67" w:rsidP="000C3B67">
      <w:pPr>
        <w:pStyle w:val="BodyText"/>
      </w:pPr>
      <w:r>
        <w:t>Kill Logic:  K ^SDWL(409.3,"GSB",X(1),X(2),X(3),DA)</w:t>
      </w:r>
    </w:p>
    <w:p w14:paraId="4AFE485B" w14:textId="77777777" w:rsidR="000C3B67" w:rsidRDefault="000C3B67" w:rsidP="000C3B67">
      <w:pPr>
        <w:pStyle w:val="BodyText"/>
      </w:pPr>
      <w:r>
        <w:t>Whole Kill:  K ^SDWL(409.3,"GSB")</w:t>
      </w:r>
    </w:p>
    <w:p w14:paraId="182AA473" w14:textId="77777777" w:rsidR="000C3B67" w:rsidRDefault="000C3B67" w:rsidP="000C3B67">
      <w:pPr>
        <w:pStyle w:val="BodyText"/>
      </w:pPr>
      <w:r>
        <w:t>X(1):  Computed Code: S X=$P($G(^SDWL(409.31,+$P($G(^SDWL(409.3,DA ,0)),U,8),0)),U,1) (Subscr 1)  (forwards)</w:t>
      </w:r>
    </w:p>
    <w:p w14:paraId="36F39E01" w14:textId="77777777" w:rsidR="000C3B67" w:rsidRDefault="000C3B67" w:rsidP="000C3B67">
      <w:pPr>
        <w:pStyle w:val="BodyText"/>
      </w:pPr>
      <w:r>
        <w:t>X(2):  Computed Code: S X=+$P($G(^SDWL(409.3,DA,"SC")),U,2) (Subscr 2)  (forwards)</w:t>
      </w:r>
    </w:p>
    <w:p w14:paraId="3B01581E" w14:textId="77777777" w:rsidR="000C3B67" w:rsidRDefault="000C3B67" w:rsidP="000C3B67">
      <w:pPr>
        <w:pStyle w:val="BodyText"/>
      </w:pPr>
      <w:r>
        <w:t>X(3):  ORIGINATING DATE  (409.3,1)  (Subscr 3)  (forwards)</w:t>
      </w:r>
    </w:p>
    <w:p w14:paraId="3D9E42E0" w14:textId="77777777" w:rsidR="000C3B67" w:rsidRPr="00694FD2" w:rsidRDefault="000C3B67" w:rsidP="000C3B67">
      <w:pPr>
        <w:pStyle w:val="BodyText"/>
        <w:rPr>
          <w:rStyle w:val="Strong"/>
        </w:rPr>
      </w:pPr>
      <w:r w:rsidRPr="00694FD2">
        <w:rPr>
          <w:rStyle w:val="Strong"/>
        </w:rPr>
        <w:t>GC (#1392)    FIELD    REGULAR    IR    LOOKUP &amp; SORTING Short Descr:  SORT BY CLINIC AND ORIGINATING DATE</w:t>
      </w:r>
    </w:p>
    <w:p w14:paraId="7B786C41" w14:textId="77777777" w:rsidR="000C3B67" w:rsidRDefault="000C3B67" w:rsidP="000C3B67">
      <w:pPr>
        <w:pStyle w:val="BodyText"/>
      </w:pPr>
      <w:r>
        <w:t>Description:  This xref is used to sort Wait List entries by the Clinic ID and the ORIGINATING DATE field (#1).  The Clinic ID comes from the CLINIC field (#.01) of the SD WL CLINIC LOCATION file (#409.32).  The SD WL CLINIC LOCATION pointer is in the WL SPECIFIC CLINIC field (#8) of the SD WAIT LIST file (#409.3).</w:t>
      </w:r>
    </w:p>
    <w:p w14:paraId="55DDF47F" w14:textId="77777777" w:rsidR="000C3B67" w:rsidRDefault="000C3B67" w:rsidP="000C3B67">
      <w:pPr>
        <w:pStyle w:val="BodyText"/>
      </w:pPr>
      <w:r>
        <w:t>Set Logic:  S ^SDWL(409.3,"GC",X(1),X(2),DA)=""</w:t>
      </w:r>
    </w:p>
    <w:p w14:paraId="3EF981C8" w14:textId="77777777" w:rsidR="000C3B67" w:rsidRDefault="000C3B67" w:rsidP="000C3B67">
      <w:pPr>
        <w:pStyle w:val="BodyText"/>
      </w:pPr>
      <w:r>
        <w:t>Kill Logic:  K ^SDWL(409.3,"GC",X(1),X(2),DA)</w:t>
      </w:r>
    </w:p>
    <w:p w14:paraId="04F4A0BD" w14:textId="77777777" w:rsidR="000C3B67" w:rsidRDefault="000C3B67" w:rsidP="000C3B67">
      <w:pPr>
        <w:pStyle w:val="BodyText"/>
      </w:pPr>
      <w:r>
        <w:t>Whole Kill:  K ^SDWL(409.3,"GC")</w:t>
      </w:r>
    </w:p>
    <w:p w14:paraId="37C72649" w14:textId="77777777" w:rsidR="000C3B67" w:rsidRDefault="000C3B67" w:rsidP="000C3B67">
      <w:pPr>
        <w:pStyle w:val="BodyText"/>
      </w:pPr>
      <w:r>
        <w:t>X(1):  Computed Code: S X=$P($G(^SDWL(409.32,+$P($G(^SDWL(409.3,DA ,0)),U,9),0)),U,1) (Subscr 1)  (forwards)</w:t>
      </w:r>
    </w:p>
    <w:p w14:paraId="6E149E20" w14:textId="77777777" w:rsidR="000C3B67" w:rsidRDefault="000C3B67" w:rsidP="000C3B67">
      <w:pPr>
        <w:pStyle w:val="BodyText"/>
      </w:pPr>
      <w:r>
        <w:t>X(2):  ORIGINATING DATE  (409.3,1)  (Subscr 2)  (forwards)</w:t>
      </w:r>
    </w:p>
    <w:p w14:paraId="28032923" w14:textId="77777777" w:rsidR="000C3B67" w:rsidRPr="00694FD2" w:rsidRDefault="000C3B67" w:rsidP="000C3B67">
      <w:pPr>
        <w:pStyle w:val="BodyText"/>
        <w:rPr>
          <w:rStyle w:val="Strong"/>
        </w:rPr>
      </w:pPr>
      <w:r w:rsidRPr="00694FD2">
        <w:rPr>
          <w:rStyle w:val="Strong"/>
        </w:rPr>
        <w:t>GSC (#1388)    RECORD    REGULAR    IR    LOOKUP &amp; SORTING</w:t>
      </w:r>
    </w:p>
    <w:p w14:paraId="1C4DF2C4" w14:textId="77777777" w:rsidR="000C3B67" w:rsidRDefault="000C3B67" w:rsidP="000C3B67">
      <w:pPr>
        <w:pStyle w:val="BodyText"/>
      </w:pPr>
      <w:r>
        <w:t>Short Descr:  SORT BY CLINIC STOP (SERVICES) ID AND CID/PREFERRED DATE</w:t>
      </w:r>
    </w:p>
    <w:p w14:paraId="756714E1" w14:textId="77777777" w:rsidR="000C3B67" w:rsidRDefault="000C3B67" w:rsidP="000C3B67">
      <w:pPr>
        <w:pStyle w:val="BodyText"/>
      </w:pPr>
      <w:r>
        <w:t>Description:  This xref is used to sort Wait List entries by the CLINIC STOP id and the CID/PREFERRED DATE field (#22). The CLINIC STOP id comes from the SD WL SERVICE/SPECIALTY file (#409.31).  The WL SERVICE/SPECIALTY field (#7) in the SD WAIT LIST file (#409.3) contains the pointer to the SD WL SERVICE/SPECIALTY file.</w:t>
      </w:r>
    </w:p>
    <w:p w14:paraId="0E98E71D" w14:textId="77777777" w:rsidR="000C3B67" w:rsidRDefault="000C3B67" w:rsidP="000C3B67">
      <w:pPr>
        <w:pStyle w:val="BodyText"/>
      </w:pPr>
      <w:r>
        <w:t>Set Logic:  S ^SDWL(409.3,"GSC",X(1),X(2),DA)=""</w:t>
      </w:r>
    </w:p>
    <w:p w14:paraId="1AE70241" w14:textId="77777777" w:rsidR="000C3B67" w:rsidRDefault="000C3B67" w:rsidP="000C3B67">
      <w:pPr>
        <w:pStyle w:val="BodyText"/>
      </w:pPr>
      <w:r>
        <w:t>Kill Logic:  K ^SDWL(409.3,"GSC",X(1),X(2),DA)</w:t>
      </w:r>
    </w:p>
    <w:p w14:paraId="2B4E2C5D" w14:textId="77777777" w:rsidR="000C3B67" w:rsidRDefault="000C3B67" w:rsidP="000C3B67">
      <w:pPr>
        <w:pStyle w:val="BodyText"/>
      </w:pPr>
      <w:r>
        <w:t>Whole Kill:  K ^SDWL(409.3,"GSC") X(1):  Computed Code: S X=$P($G(^SDWL(409.31,+$P($G(^SDWL(409.3,DA,0)),U,8),0)),U,1) (Subscr 1)  (forwards)</w:t>
      </w:r>
    </w:p>
    <w:p w14:paraId="7108C0D3" w14:textId="77777777" w:rsidR="000C3B67" w:rsidRDefault="000C3B67" w:rsidP="000C3B67">
      <w:pPr>
        <w:pStyle w:val="BodyText"/>
      </w:pPr>
      <w:r>
        <w:t>X(2):  DESIRED DATE OF APPOINTMENT  (409.3,22)  (Subscr 2) (forwards)</w:t>
      </w:r>
    </w:p>
    <w:p w14:paraId="77DA6512" w14:textId="77777777" w:rsidR="000C3B67" w:rsidRPr="00694FD2" w:rsidRDefault="000C3B67" w:rsidP="000C3B67">
      <w:pPr>
        <w:pStyle w:val="BodyText"/>
        <w:rPr>
          <w:rStyle w:val="Strong"/>
        </w:rPr>
      </w:pPr>
      <w:r w:rsidRPr="00694FD2">
        <w:rPr>
          <w:rStyle w:val="Strong"/>
        </w:rPr>
        <w:lastRenderedPageBreak/>
        <w:t>GCC (#1393)    FIELD    REGULAR    IR    LOOKUP &amp; SORTING</w:t>
      </w:r>
    </w:p>
    <w:p w14:paraId="10645EA6" w14:textId="77777777" w:rsidR="000C3B67" w:rsidRDefault="000C3B67" w:rsidP="000C3B67">
      <w:pPr>
        <w:pStyle w:val="BodyText"/>
      </w:pPr>
      <w:r>
        <w:t>Short Descr:  SORT BY CLINIC ID AND CID/PREFERRED DATE</w:t>
      </w:r>
    </w:p>
    <w:p w14:paraId="758FCA90" w14:textId="77777777" w:rsidR="000C3B67" w:rsidRDefault="000C3B67" w:rsidP="000C3B67">
      <w:pPr>
        <w:pStyle w:val="BodyText"/>
      </w:pPr>
      <w:r>
        <w:t>Description:  This xref is used to sort Wait List entries by the Clinic ID and the CID/PREFERRED DATE field (#22).  The Clinic ID comes from the CLINIC field (#.01) of the SD WL CLINIC LOCATION file (#409.32).  The SD WL CLINIC LOCATION pointer is in the WL SPECIFIC CLINIC field (#8) of the SD WAIT LIST file (#409.3).</w:t>
      </w:r>
    </w:p>
    <w:p w14:paraId="285AE25C" w14:textId="77777777" w:rsidR="000C3B67" w:rsidRDefault="000C3B67" w:rsidP="000C3B67">
      <w:pPr>
        <w:pStyle w:val="BodyText"/>
      </w:pPr>
      <w:r>
        <w:t>Set Logic:  S ^SDWL(409.3,"GCC",X(1),X(2),DA)=""</w:t>
      </w:r>
    </w:p>
    <w:p w14:paraId="41AABA90" w14:textId="77777777" w:rsidR="000C3B67" w:rsidRDefault="000C3B67" w:rsidP="000C3B67">
      <w:pPr>
        <w:pStyle w:val="BodyText"/>
      </w:pPr>
      <w:r>
        <w:t>Kill Logic:  K ^SDWL(409.3,"GCC",X(1),X(2),DA)</w:t>
      </w:r>
    </w:p>
    <w:p w14:paraId="4DC409AB" w14:textId="77777777" w:rsidR="000C3B67" w:rsidRDefault="000C3B67" w:rsidP="000C3B67">
      <w:pPr>
        <w:pStyle w:val="BodyText"/>
      </w:pPr>
      <w:r>
        <w:t>Whole Kill:  K ^SDWL(409.3,"GCC") X(1):  Computed Code: S X=$P($G(^SDWL(409.32,+$P($G(^SDWL(409.3,DA,0)),U,9),0)),U,1) (Subscr 1)  (forwards)</w:t>
      </w:r>
    </w:p>
    <w:p w14:paraId="74B3B96A" w14:textId="77777777" w:rsidR="003357E6" w:rsidRDefault="000C3B67" w:rsidP="000C3B67">
      <w:pPr>
        <w:pStyle w:val="BodyText"/>
      </w:pPr>
      <w:r>
        <w:t>X(2):  DESIRED DATE OF APPOINTMENT  (409.3,22)  (Subscr 2) (forwards)</w:t>
      </w:r>
    </w:p>
    <w:p w14:paraId="2DDCFE9C" w14:textId="5354486E" w:rsidR="00694FD2" w:rsidRDefault="00694FD2" w:rsidP="00694FD2">
      <w:pPr>
        <w:pStyle w:val="Heading3"/>
      </w:pPr>
      <w:bookmarkStart w:id="195" w:name="_Toc26530731"/>
      <w:r>
        <w:t xml:space="preserve">#409.81 SDEC </w:t>
      </w:r>
      <w:r w:rsidR="00AC266F">
        <w:t>APPLICATION</w:t>
      </w:r>
      <w:bookmarkEnd w:id="195"/>
    </w:p>
    <w:p w14:paraId="12207E1E" w14:textId="77777777" w:rsidR="00694FD2" w:rsidRPr="00694FD2" w:rsidRDefault="00694FD2" w:rsidP="00694FD2">
      <w:pPr>
        <w:pStyle w:val="BodyText"/>
        <w:rPr>
          <w:rStyle w:val="Strong"/>
        </w:rPr>
      </w:pPr>
      <w:r w:rsidRPr="00694FD2">
        <w:rPr>
          <w:rStyle w:val="Strong"/>
        </w:rPr>
        <w:t>TRADITIONAL CROSS-REFERENCE LIST -- FILE #409.81</w:t>
      </w:r>
    </w:p>
    <w:p w14:paraId="0392F767" w14:textId="77777777" w:rsidR="00694FD2" w:rsidRDefault="00694FD2" w:rsidP="00694FD2">
      <w:pPr>
        <w:pStyle w:val="BodyText"/>
      </w:pPr>
      <w:r>
        <w:t>File #409.81</w:t>
      </w:r>
    </w:p>
    <w:p w14:paraId="3829EE3B" w14:textId="77777777" w:rsidR="00694FD2" w:rsidRPr="00546367" w:rsidRDefault="00694FD2" w:rsidP="00694FD2">
      <w:pPr>
        <w:pStyle w:val="BodyText"/>
        <w:rPr>
          <w:rStyle w:val="Strong"/>
        </w:rPr>
      </w:pPr>
      <w:r w:rsidRPr="00546367">
        <w:rPr>
          <w:rStyle w:val="Strong"/>
        </w:rPr>
        <w:t>Traditional Cross-References:</w:t>
      </w:r>
    </w:p>
    <w:p w14:paraId="3BA50FAC" w14:textId="77777777" w:rsidR="00694FD2" w:rsidRDefault="00694FD2" w:rsidP="00694FD2">
      <w:pPr>
        <w:pStyle w:val="BodyText"/>
      </w:pPr>
      <w:r>
        <w:t>B    REGULAR Field:  MAJOR VERSION  (409.81,.01)</w:t>
      </w:r>
    </w:p>
    <w:p w14:paraId="465702D7" w14:textId="77777777" w:rsidR="00694FD2" w:rsidRDefault="00694FD2" w:rsidP="00694FD2">
      <w:pPr>
        <w:pStyle w:val="BodyText"/>
      </w:pPr>
      <w:r>
        <w:t>1)= S ^SDEC(409.81,"B",$E(X,1,30),DA)=""</w:t>
      </w:r>
    </w:p>
    <w:p w14:paraId="1314C547" w14:textId="77777777" w:rsidR="00694FD2" w:rsidRDefault="00694FD2" w:rsidP="00694FD2">
      <w:pPr>
        <w:pStyle w:val="BodyText"/>
      </w:pPr>
      <w:r>
        <w:t>2)= K ^SDEC(409.81,"B",$E(X,1,30),DA)</w:t>
      </w:r>
    </w:p>
    <w:p w14:paraId="1EE10019" w14:textId="2CC01E21" w:rsidR="00694FD2" w:rsidRDefault="00694FD2" w:rsidP="00694FD2">
      <w:pPr>
        <w:pStyle w:val="Heading3"/>
      </w:pPr>
      <w:bookmarkStart w:id="196" w:name="_Toc26530732"/>
      <w:r>
        <w:t xml:space="preserve">#409.822 </w:t>
      </w:r>
      <w:r w:rsidR="00452486">
        <w:t>SDEC ACCESS GROUP</w:t>
      </w:r>
      <w:bookmarkEnd w:id="196"/>
    </w:p>
    <w:p w14:paraId="38CD879D" w14:textId="77777777" w:rsidR="00694FD2" w:rsidRPr="00694FD2" w:rsidRDefault="00694FD2" w:rsidP="00694FD2">
      <w:pPr>
        <w:pStyle w:val="BodyText"/>
        <w:rPr>
          <w:rStyle w:val="Strong"/>
        </w:rPr>
      </w:pPr>
      <w:r w:rsidRPr="00694FD2">
        <w:rPr>
          <w:rStyle w:val="Strong"/>
        </w:rPr>
        <w:t>TRADITIONAL CROSS-REFERENCE LIST -- FILE #409.822</w:t>
      </w:r>
    </w:p>
    <w:p w14:paraId="3FD86548" w14:textId="77777777" w:rsidR="00694FD2" w:rsidRDefault="00694FD2" w:rsidP="00694FD2">
      <w:pPr>
        <w:pStyle w:val="BodyText"/>
      </w:pPr>
      <w:r>
        <w:t>File #409.822</w:t>
      </w:r>
    </w:p>
    <w:p w14:paraId="6BB24D6D" w14:textId="77777777" w:rsidR="00694FD2" w:rsidRPr="00546367" w:rsidRDefault="00694FD2" w:rsidP="00694FD2">
      <w:pPr>
        <w:pStyle w:val="BodyText"/>
        <w:rPr>
          <w:rStyle w:val="Strong"/>
        </w:rPr>
      </w:pPr>
      <w:r w:rsidRPr="00546367">
        <w:rPr>
          <w:rStyle w:val="Strong"/>
        </w:rPr>
        <w:t>Traditional Cross-References:</w:t>
      </w:r>
    </w:p>
    <w:p w14:paraId="3251395F" w14:textId="77777777" w:rsidR="00694FD2" w:rsidRDefault="00694FD2" w:rsidP="00694FD2">
      <w:pPr>
        <w:pStyle w:val="BodyText"/>
      </w:pPr>
      <w:r>
        <w:t>B    REGULAR Field:  ACCESS GROUP  (409.822,.01)</w:t>
      </w:r>
    </w:p>
    <w:p w14:paraId="7112C534" w14:textId="77777777" w:rsidR="00694FD2" w:rsidRDefault="00694FD2" w:rsidP="00694FD2">
      <w:pPr>
        <w:pStyle w:val="BodyText"/>
      </w:pPr>
      <w:r>
        <w:t>1)= S ^SDEC(409.822,"B",$E(X,1,30),DA)=""</w:t>
      </w:r>
    </w:p>
    <w:p w14:paraId="782457F8" w14:textId="77777777" w:rsidR="00694FD2" w:rsidRDefault="00694FD2" w:rsidP="00694FD2">
      <w:pPr>
        <w:pStyle w:val="BodyText"/>
      </w:pPr>
      <w:r>
        <w:t>2)= K ^SDEC(409.822,"B",$E(X,1,30),DA)</w:t>
      </w:r>
    </w:p>
    <w:p w14:paraId="254FBD81" w14:textId="4662E5B9" w:rsidR="00694FD2" w:rsidRDefault="00694FD2" w:rsidP="00694FD2">
      <w:pPr>
        <w:pStyle w:val="Heading3"/>
      </w:pPr>
      <w:bookmarkStart w:id="197" w:name="_Toc26530733"/>
      <w:r>
        <w:t xml:space="preserve">#409.823 </w:t>
      </w:r>
      <w:r w:rsidR="00DA3A9D">
        <w:t>SDEC ACCESS TYPE</w:t>
      </w:r>
      <w:bookmarkEnd w:id="197"/>
    </w:p>
    <w:p w14:paraId="7F25D3CD" w14:textId="77777777" w:rsidR="00694FD2" w:rsidRPr="00546367" w:rsidRDefault="00694FD2" w:rsidP="00694FD2">
      <w:pPr>
        <w:pStyle w:val="BodyText"/>
        <w:rPr>
          <w:rStyle w:val="Strong"/>
        </w:rPr>
      </w:pPr>
      <w:r w:rsidRPr="00546367">
        <w:rPr>
          <w:rStyle w:val="Strong"/>
        </w:rPr>
        <w:t>TRADITIONAL CROSS-REFERENCE LIST -- FILE #409.823</w:t>
      </w:r>
    </w:p>
    <w:p w14:paraId="693B6CC9" w14:textId="77777777" w:rsidR="00694FD2" w:rsidRDefault="00694FD2" w:rsidP="00694FD2">
      <w:pPr>
        <w:pStyle w:val="BodyText"/>
      </w:pPr>
      <w:r>
        <w:t>File #409.823</w:t>
      </w:r>
    </w:p>
    <w:p w14:paraId="27C94B0A" w14:textId="77777777" w:rsidR="00694FD2" w:rsidRPr="00546367" w:rsidRDefault="00694FD2" w:rsidP="00694FD2">
      <w:pPr>
        <w:pStyle w:val="BodyText"/>
        <w:rPr>
          <w:rStyle w:val="Strong"/>
        </w:rPr>
      </w:pPr>
      <w:r w:rsidRPr="00546367">
        <w:rPr>
          <w:rStyle w:val="Strong"/>
        </w:rPr>
        <w:t>Traditional Cross-References:</w:t>
      </w:r>
    </w:p>
    <w:p w14:paraId="70508750" w14:textId="77777777" w:rsidR="00694FD2" w:rsidRDefault="00694FD2" w:rsidP="00694FD2">
      <w:pPr>
        <w:pStyle w:val="BodyText"/>
      </w:pPr>
      <w:r>
        <w:t>B    REGULAR</w:t>
      </w:r>
      <w:r w:rsidR="00546367">
        <w:t xml:space="preserve"> </w:t>
      </w:r>
      <w:r>
        <w:t>Field:  ACCESS TYPE NAME  (409.823,.01)</w:t>
      </w:r>
    </w:p>
    <w:p w14:paraId="5C63E93E" w14:textId="77777777" w:rsidR="00694FD2" w:rsidRDefault="00694FD2" w:rsidP="00694FD2">
      <w:pPr>
        <w:pStyle w:val="BodyText"/>
      </w:pPr>
      <w:r>
        <w:t>1)= S ^SDEC(409.823,"B",$E(X,1,30),DA)=""</w:t>
      </w:r>
    </w:p>
    <w:p w14:paraId="7FF7DFFD" w14:textId="77777777" w:rsidR="00694FD2" w:rsidRDefault="00694FD2" w:rsidP="00694FD2">
      <w:pPr>
        <w:pStyle w:val="BodyText"/>
      </w:pPr>
      <w:r>
        <w:t>2)= K ^SDEC(409.823,"B",$E(X,1,30),DA)</w:t>
      </w:r>
    </w:p>
    <w:p w14:paraId="6358DF66" w14:textId="3850529F" w:rsidR="00694FD2" w:rsidRDefault="00694FD2" w:rsidP="00546367">
      <w:pPr>
        <w:pStyle w:val="Heading3"/>
      </w:pPr>
      <w:bookmarkStart w:id="198" w:name="_Toc26530734"/>
      <w:r>
        <w:lastRenderedPageBreak/>
        <w:t xml:space="preserve">#409.824 </w:t>
      </w:r>
      <w:r w:rsidR="00DA3A9D">
        <w:t>SDEC ACCESS GROUP TYPE</w:t>
      </w:r>
      <w:bookmarkEnd w:id="198"/>
    </w:p>
    <w:p w14:paraId="637F3ADF" w14:textId="77777777" w:rsidR="00694FD2" w:rsidRPr="00546367" w:rsidRDefault="00694FD2" w:rsidP="00546367">
      <w:pPr>
        <w:pStyle w:val="BodyText"/>
        <w:rPr>
          <w:rStyle w:val="Strong"/>
        </w:rPr>
      </w:pPr>
      <w:r w:rsidRPr="00546367">
        <w:rPr>
          <w:rStyle w:val="Strong"/>
        </w:rPr>
        <w:t>TRADITIONAL CROSS-REFERENCE LIST -- FILE #409.824</w:t>
      </w:r>
    </w:p>
    <w:p w14:paraId="23026FA7" w14:textId="77777777" w:rsidR="00694FD2" w:rsidRDefault="00694FD2" w:rsidP="00694FD2">
      <w:pPr>
        <w:pStyle w:val="BodyText"/>
      </w:pPr>
      <w:r>
        <w:t>File #409.824</w:t>
      </w:r>
    </w:p>
    <w:p w14:paraId="2F823010" w14:textId="77777777" w:rsidR="00694FD2" w:rsidRPr="00546367" w:rsidRDefault="00694FD2" w:rsidP="00694FD2">
      <w:pPr>
        <w:pStyle w:val="BodyText"/>
        <w:rPr>
          <w:rStyle w:val="Strong"/>
        </w:rPr>
      </w:pPr>
      <w:r w:rsidRPr="00546367">
        <w:rPr>
          <w:rStyle w:val="Strong"/>
        </w:rPr>
        <w:t>Traditional Cross-References:</w:t>
      </w:r>
    </w:p>
    <w:p w14:paraId="307A99D9" w14:textId="77777777" w:rsidR="00694FD2" w:rsidRDefault="00694FD2" w:rsidP="00694FD2">
      <w:pPr>
        <w:pStyle w:val="BodyText"/>
      </w:pPr>
      <w:r>
        <w:t>B REGULAR</w:t>
      </w:r>
      <w:r w:rsidR="00546367">
        <w:t xml:space="preserve"> F</w:t>
      </w:r>
      <w:r>
        <w:t>ield:  ACCESS GROUP  (409.824,.01)</w:t>
      </w:r>
    </w:p>
    <w:p w14:paraId="6A6CF0F9" w14:textId="77777777" w:rsidR="00694FD2" w:rsidRDefault="00694FD2" w:rsidP="00694FD2">
      <w:pPr>
        <w:pStyle w:val="BodyText"/>
      </w:pPr>
      <w:r>
        <w:t>1)= S ^SDEC(409.824,"B",$E(X,1,30),DA)=""</w:t>
      </w:r>
    </w:p>
    <w:p w14:paraId="706563CF" w14:textId="77777777" w:rsidR="00694FD2" w:rsidRDefault="00694FD2" w:rsidP="00694FD2">
      <w:pPr>
        <w:pStyle w:val="BodyText"/>
      </w:pPr>
      <w:r>
        <w:t>2)= K ^SDEC(409.824,"B",$E(X,1,30),DA)</w:t>
      </w:r>
    </w:p>
    <w:p w14:paraId="7CB2F6DA" w14:textId="2E0A91B7" w:rsidR="00694FD2" w:rsidRDefault="00694FD2" w:rsidP="00546367">
      <w:pPr>
        <w:pStyle w:val="Heading3"/>
      </w:pPr>
      <w:bookmarkStart w:id="199" w:name="_Toc26530735"/>
      <w:r>
        <w:t xml:space="preserve">#409.831 – </w:t>
      </w:r>
      <w:r w:rsidR="00DA3A9D">
        <w:t>SDEC RESOURCE</w:t>
      </w:r>
      <w:bookmarkEnd w:id="199"/>
    </w:p>
    <w:p w14:paraId="78B516BB" w14:textId="77777777" w:rsidR="00694FD2" w:rsidRPr="00546367" w:rsidRDefault="00694FD2" w:rsidP="00546367">
      <w:pPr>
        <w:pStyle w:val="BodyText"/>
        <w:rPr>
          <w:rStyle w:val="Strong"/>
        </w:rPr>
      </w:pPr>
      <w:r w:rsidRPr="00546367">
        <w:rPr>
          <w:rStyle w:val="Strong"/>
        </w:rPr>
        <w:t>INDEX AND CROSS-REFERENCE LIST -- FILE #409.831</w:t>
      </w:r>
    </w:p>
    <w:p w14:paraId="563608C8" w14:textId="77777777" w:rsidR="00694FD2" w:rsidRDefault="00694FD2" w:rsidP="00694FD2">
      <w:pPr>
        <w:pStyle w:val="BodyText"/>
      </w:pPr>
      <w:r>
        <w:t>File #409.831</w:t>
      </w:r>
    </w:p>
    <w:p w14:paraId="71FBBC71" w14:textId="77777777" w:rsidR="00694FD2" w:rsidRPr="00546367" w:rsidRDefault="00694FD2" w:rsidP="00694FD2">
      <w:pPr>
        <w:pStyle w:val="BodyText"/>
        <w:rPr>
          <w:rStyle w:val="Strong"/>
        </w:rPr>
      </w:pPr>
      <w:r w:rsidRPr="00546367">
        <w:rPr>
          <w:rStyle w:val="Strong"/>
        </w:rPr>
        <w:t>Traditional Cross-References:</w:t>
      </w:r>
    </w:p>
    <w:p w14:paraId="61792872" w14:textId="77777777" w:rsidR="00694FD2" w:rsidRDefault="00694FD2" w:rsidP="00694FD2">
      <w:pPr>
        <w:pStyle w:val="BodyText"/>
      </w:pPr>
      <w:r>
        <w:t>ALOC REGULAR</w:t>
      </w:r>
      <w:r w:rsidR="00546367">
        <w:t xml:space="preserve"> </w:t>
      </w:r>
      <w:r>
        <w:t>Field:  HOSPITAL LOCATION  (409.831,.04)</w:t>
      </w:r>
    </w:p>
    <w:p w14:paraId="00117EC0" w14:textId="77777777" w:rsidR="00694FD2" w:rsidRDefault="00694FD2" w:rsidP="00694FD2">
      <w:pPr>
        <w:pStyle w:val="BodyText"/>
      </w:pPr>
      <w:r>
        <w:t>Description:  This "ALOC" xref is used to look up an SDEC RESOURCE record</w:t>
      </w:r>
      <w:r w:rsidR="00546367">
        <w:t xml:space="preserve"> </w:t>
      </w:r>
      <w:r>
        <w:t>using a HOSPITAL LOCATION id.</w:t>
      </w:r>
    </w:p>
    <w:p w14:paraId="3A383D5A" w14:textId="77777777" w:rsidR="00694FD2" w:rsidRDefault="00694FD2" w:rsidP="00694FD2">
      <w:pPr>
        <w:pStyle w:val="BodyText"/>
      </w:pPr>
      <w:r>
        <w:t>1)= S ^SDEC(409.831,"ALOC",$E(X,1,30),DA)=""</w:t>
      </w:r>
    </w:p>
    <w:p w14:paraId="1A9688FB" w14:textId="77777777" w:rsidR="00694FD2" w:rsidRDefault="00694FD2" w:rsidP="00694FD2">
      <w:pPr>
        <w:pStyle w:val="BodyText"/>
      </w:pPr>
      <w:r>
        <w:t>2)= K ^SDEC(409.831,"ALOC",$E(X,1,30),DA)</w:t>
      </w:r>
    </w:p>
    <w:p w14:paraId="1C11B9C9" w14:textId="77777777" w:rsidR="00694FD2" w:rsidRDefault="00694FD2" w:rsidP="00694FD2">
      <w:pPr>
        <w:pStyle w:val="BodyText"/>
      </w:pPr>
      <w:r>
        <w:t>B REGULAR</w:t>
      </w:r>
      <w:r w:rsidR="00546367">
        <w:t xml:space="preserve"> </w:t>
      </w:r>
      <w:r>
        <w:t>Field:  RESOURCE  (409.831,.01)</w:t>
      </w:r>
    </w:p>
    <w:p w14:paraId="6F111B20" w14:textId="77777777" w:rsidR="00694FD2" w:rsidRDefault="00694FD2" w:rsidP="00694FD2">
      <w:pPr>
        <w:pStyle w:val="BodyText"/>
      </w:pPr>
      <w:r>
        <w:t>1)= S ^SDEC(409.831,"B",$E(X,1,30),DA)=""</w:t>
      </w:r>
    </w:p>
    <w:p w14:paraId="7E4A82EC" w14:textId="77777777" w:rsidR="00694FD2" w:rsidRDefault="00694FD2" w:rsidP="00694FD2">
      <w:pPr>
        <w:pStyle w:val="BodyText"/>
      </w:pPr>
      <w:r>
        <w:t>2)= K ^SDEC(409.831,"B",$E(X,1,30),DA)</w:t>
      </w:r>
    </w:p>
    <w:p w14:paraId="0B8D91F2" w14:textId="77777777" w:rsidR="00694FD2" w:rsidRDefault="00694FD2" w:rsidP="00694FD2">
      <w:pPr>
        <w:pStyle w:val="BodyText"/>
      </w:pPr>
      <w:r>
        <w:t>C REGULAR</w:t>
      </w:r>
      <w:r w:rsidR="00546367">
        <w:t xml:space="preserve"> </w:t>
      </w:r>
      <w:r>
        <w:t>Field:  ABBREVIATION  (409.831,.011)</w:t>
      </w:r>
    </w:p>
    <w:p w14:paraId="5124AE48" w14:textId="77777777" w:rsidR="00694FD2" w:rsidRDefault="00694FD2" w:rsidP="00694FD2">
      <w:pPr>
        <w:pStyle w:val="BodyText"/>
      </w:pPr>
      <w:r>
        <w:t xml:space="preserve">Description:  This xref is used to lookup </w:t>
      </w:r>
      <w:r w:rsidR="00546367">
        <w:t>Resources</w:t>
      </w:r>
      <w:r>
        <w:t xml:space="preserve"> using an</w:t>
      </w:r>
      <w:r w:rsidR="00546367">
        <w:t xml:space="preserve"> </w:t>
      </w:r>
      <w:r>
        <w:t>abbreviation.</w:t>
      </w:r>
    </w:p>
    <w:p w14:paraId="073ED0EF" w14:textId="77777777" w:rsidR="00694FD2" w:rsidRDefault="00694FD2" w:rsidP="00694FD2">
      <w:pPr>
        <w:pStyle w:val="BodyText"/>
      </w:pPr>
      <w:r>
        <w:t>1)= S ^SDEC(409.831,"C",$E(X,1,30),DA)=""</w:t>
      </w:r>
    </w:p>
    <w:p w14:paraId="0FE20CF6" w14:textId="77777777" w:rsidR="00694FD2" w:rsidRDefault="00694FD2" w:rsidP="00694FD2">
      <w:pPr>
        <w:pStyle w:val="BodyText"/>
      </w:pPr>
      <w:r>
        <w:t>2)= K ^SDEC(409.831,"C",$E(X,1,30),DA)</w:t>
      </w:r>
    </w:p>
    <w:p w14:paraId="6E17EC51" w14:textId="77777777" w:rsidR="00694FD2" w:rsidRPr="00546367" w:rsidRDefault="00694FD2" w:rsidP="00694FD2">
      <w:pPr>
        <w:pStyle w:val="BodyText"/>
        <w:rPr>
          <w:rStyle w:val="Strong"/>
        </w:rPr>
      </w:pPr>
      <w:r w:rsidRPr="00546367">
        <w:rPr>
          <w:rStyle w:val="Strong"/>
        </w:rPr>
        <w:t>New-Style Indexes:</w:t>
      </w:r>
    </w:p>
    <w:p w14:paraId="26D1CD0C" w14:textId="77777777" w:rsidR="00694FD2" w:rsidRDefault="00694FD2" w:rsidP="00694FD2">
      <w:pPr>
        <w:pStyle w:val="BodyText"/>
      </w:pPr>
      <w:r>
        <w:t>AC (#1356)    FIELD    REGULAR    IR    SORTING ONLY</w:t>
      </w:r>
    </w:p>
    <w:p w14:paraId="59B4154E" w14:textId="77777777" w:rsidR="00694FD2" w:rsidRDefault="00694FD2" w:rsidP="00694FD2">
      <w:pPr>
        <w:pStyle w:val="BodyText"/>
      </w:pPr>
      <w:r>
        <w:t>Short Descr:  Index of RESOURCE TYPE</w:t>
      </w:r>
    </w:p>
    <w:p w14:paraId="6CA24A45" w14:textId="77777777" w:rsidR="00694FD2" w:rsidRDefault="00694FD2" w:rsidP="00694FD2">
      <w:pPr>
        <w:pStyle w:val="BodyText"/>
      </w:pPr>
      <w:r>
        <w:t>Description:  This cross-reference is built from both pieces of the RESOURCE TYPE variable pointer field to speed up the sorting of resources when given a specific source and ID.</w:t>
      </w:r>
      <w:r w:rsidR="00546367">
        <w:t xml:space="preserve"> </w:t>
      </w:r>
      <w:r>
        <w:t>The sources could be HOSPITAL LOCATION, NEW PERSON, or SDEC ADDITIONAL RESOURCE.</w:t>
      </w:r>
    </w:p>
    <w:p w14:paraId="2908195A" w14:textId="77777777" w:rsidR="00694FD2" w:rsidRDefault="00694FD2" w:rsidP="00694FD2">
      <w:pPr>
        <w:pStyle w:val="BodyText"/>
      </w:pPr>
      <w:r>
        <w:t>Set Logic:  S ^SDEC(409.831,"AC",X(1),X(2),DA)=""</w:t>
      </w:r>
    </w:p>
    <w:p w14:paraId="36C154E8" w14:textId="77777777" w:rsidR="00694FD2" w:rsidRDefault="00694FD2" w:rsidP="00694FD2">
      <w:pPr>
        <w:pStyle w:val="BodyText"/>
      </w:pPr>
      <w:r>
        <w:t>Kill Logic:  K ^SDEC(409.831,"AC",X(1),X(2),DA)</w:t>
      </w:r>
    </w:p>
    <w:p w14:paraId="31E31F80" w14:textId="77777777" w:rsidR="00694FD2" w:rsidRDefault="00694FD2" w:rsidP="00694FD2">
      <w:pPr>
        <w:pStyle w:val="BodyText"/>
      </w:pPr>
      <w:r>
        <w:t>Whole Kill:  K ^SDEC(409.831,"AC")</w:t>
      </w:r>
    </w:p>
    <w:p w14:paraId="713C3575" w14:textId="77777777" w:rsidR="00694FD2" w:rsidRDefault="00694FD2" w:rsidP="00694FD2">
      <w:pPr>
        <w:pStyle w:val="BodyText"/>
      </w:pPr>
      <w:r>
        <w:lastRenderedPageBreak/>
        <w:t>X(1):  RESOURCE TYPE  (409.831,.012)  (Subscr 1)  (forwards)</w:t>
      </w:r>
    </w:p>
    <w:p w14:paraId="2DDBC00B" w14:textId="77777777" w:rsidR="00694FD2" w:rsidRDefault="00694FD2" w:rsidP="00694FD2">
      <w:pPr>
        <w:pStyle w:val="BodyText"/>
      </w:pPr>
      <w:r>
        <w:t>Transform (Storage):  S X=$E($$OT1^SDEC03(X),1)</w:t>
      </w:r>
    </w:p>
    <w:p w14:paraId="62632742" w14:textId="77777777" w:rsidR="00694FD2" w:rsidRDefault="00694FD2" w:rsidP="00694FD2">
      <w:pPr>
        <w:pStyle w:val="BodyText"/>
      </w:pPr>
      <w:r>
        <w:t>X(2):  RESOURCE TYPE  (409.831,.012)  (Subscr 2)  (forwards)</w:t>
      </w:r>
    </w:p>
    <w:p w14:paraId="10E5F0D6" w14:textId="77777777" w:rsidR="00694FD2" w:rsidRDefault="00546367" w:rsidP="00694FD2">
      <w:pPr>
        <w:pStyle w:val="BodyText"/>
      </w:pPr>
      <w:r>
        <w:t>T</w:t>
      </w:r>
      <w:r w:rsidR="00694FD2">
        <w:t>ransform (Storage):  S X=$P(X,";",1)</w:t>
      </w:r>
    </w:p>
    <w:p w14:paraId="6054FDC2" w14:textId="77777777" w:rsidR="00694FD2" w:rsidRDefault="00694FD2" w:rsidP="00694FD2">
      <w:pPr>
        <w:pStyle w:val="BodyText"/>
      </w:pPr>
      <w:r>
        <w:t>Subfile #409.8312001</w:t>
      </w:r>
    </w:p>
    <w:p w14:paraId="3797E846" w14:textId="77777777" w:rsidR="00694FD2" w:rsidRPr="00546367" w:rsidRDefault="00694FD2" w:rsidP="00694FD2">
      <w:pPr>
        <w:pStyle w:val="BodyText"/>
        <w:rPr>
          <w:rStyle w:val="Strong"/>
        </w:rPr>
      </w:pPr>
      <w:r w:rsidRPr="00546367">
        <w:rPr>
          <w:rStyle w:val="Strong"/>
        </w:rPr>
        <w:t>Traditional Cross-References:</w:t>
      </w:r>
    </w:p>
    <w:p w14:paraId="59B69560" w14:textId="77777777" w:rsidR="00694FD2" w:rsidRDefault="00694FD2" w:rsidP="00694FD2">
      <w:pPr>
        <w:pStyle w:val="BodyText"/>
      </w:pPr>
      <w:r>
        <w:t>ASSOC    REGULAR    WHOLE FILE (#409.831)</w:t>
      </w:r>
    </w:p>
    <w:p w14:paraId="4C8D7CCF" w14:textId="77777777" w:rsidR="00694FD2" w:rsidRDefault="00694FD2" w:rsidP="00694FD2">
      <w:pPr>
        <w:pStyle w:val="BodyText"/>
      </w:pPr>
      <w:r>
        <w:t>Field:  ASSOCIATED VISTA CLINICS  (409.8312001,.01)</w:t>
      </w:r>
    </w:p>
    <w:p w14:paraId="6AF9F17B" w14:textId="77777777" w:rsidR="00694FD2" w:rsidRDefault="00694FD2" w:rsidP="00694FD2">
      <w:pPr>
        <w:pStyle w:val="BodyText"/>
      </w:pPr>
      <w:r>
        <w:t>Description:  This "ASSOC" xref is used to find a SDEC RESOURCE record</w:t>
      </w:r>
      <w:r w:rsidR="00546367">
        <w:t xml:space="preserve"> </w:t>
      </w:r>
      <w:r>
        <w:t>using a HOSPITAL LOCATION id that was used in the</w:t>
      </w:r>
      <w:r w:rsidR="00546367">
        <w:t xml:space="preserve"> A</w:t>
      </w:r>
      <w:r>
        <w:t>SSOCIATED VISTA CLINICS multiple.</w:t>
      </w:r>
    </w:p>
    <w:p w14:paraId="11B1E530" w14:textId="77777777" w:rsidR="00694FD2" w:rsidRDefault="00694FD2" w:rsidP="00694FD2">
      <w:pPr>
        <w:pStyle w:val="BodyText"/>
      </w:pPr>
      <w:r>
        <w:t>1)= S ^SDEC(409.831,"ASSOC",$E(X,1,30),DA(1),DA)=""</w:t>
      </w:r>
    </w:p>
    <w:p w14:paraId="70B20C52" w14:textId="77777777" w:rsidR="00694FD2" w:rsidRDefault="00694FD2" w:rsidP="00694FD2">
      <w:pPr>
        <w:pStyle w:val="BodyText"/>
      </w:pPr>
      <w:r>
        <w:t>2)= K ^SDEC(409.831,"ASSOC",$E(X,1,30),DA(1),DA)</w:t>
      </w:r>
    </w:p>
    <w:p w14:paraId="798F943B" w14:textId="77777777" w:rsidR="00694FD2" w:rsidRDefault="00694FD2" w:rsidP="00694FD2">
      <w:pPr>
        <w:pStyle w:val="BodyText"/>
      </w:pPr>
      <w:r>
        <w:t>B REGULAR</w:t>
      </w:r>
    </w:p>
    <w:p w14:paraId="143691C0" w14:textId="77777777" w:rsidR="00694FD2" w:rsidRDefault="00694FD2" w:rsidP="00694FD2">
      <w:pPr>
        <w:pStyle w:val="BodyText"/>
      </w:pPr>
      <w:r>
        <w:t>Field:  ASSOCIATED VISTA CLINICS  (409.8312001,.01)</w:t>
      </w:r>
    </w:p>
    <w:p w14:paraId="0C821F09" w14:textId="77777777" w:rsidR="00694FD2" w:rsidRDefault="00694FD2" w:rsidP="00694FD2">
      <w:pPr>
        <w:pStyle w:val="BodyText"/>
      </w:pPr>
      <w:r>
        <w:t>1)= S ^SDEC(409.831,DA(1),20,"B",$E(X,1,30),DA)=""</w:t>
      </w:r>
    </w:p>
    <w:p w14:paraId="76ED5D28" w14:textId="77777777" w:rsidR="00694FD2" w:rsidRDefault="00694FD2" w:rsidP="00694FD2">
      <w:pPr>
        <w:pStyle w:val="BodyText"/>
      </w:pPr>
      <w:r>
        <w:t>2)= K ^SDEC(409.831,DA(1),20,"B",$E(X,1,30),DA)</w:t>
      </w:r>
    </w:p>
    <w:p w14:paraId="0B1BACEA" w14:textId="47333A74" w:rsidR="00694FD2" w:rsidRDefault="00694FD2" w:rsidP="00546367">
      <w:pPr>
        <w:pStyle w:val="Heading3"/>
      </w:pPr>
      <w:bookmarkStart w:id="200" w:name="_Toc26530736"/>
      <w:r>
        <w:t xml:space="preserve">#409.832 </w:t>
      </w:r>
      <w:r w:rsidR="00DA3A9D">
        <w:t>SDEC RESOURCE GROUP</w:t>
      </w:r>
      <w:bookmarkEnd w:id="200"/>
    </w:p>
    <w:p w14:paraId="3FC53758" w14:textId="77777777" w:rsidR="00694FD2" w:rsidRPr="00546367" w:rsidRDefault="00694FD2" w:rsidP="00546367">
      <w:pPr>
        <w:pStyle w:val="BodyText"/>
        <w:rPr>
          <w:rStyle w:val="Strong"/>
        </w:rPr>
      </w:pPr>
      <w:r w:rsidRPr="00546367">
        <w:rPr>
          <w:rStyle w:val="Strong"/>
        </w:rPr>
        <w:t>INDEX AND CROSS-REFERENCE LIST -- FILE #409.832</w:t>
      </w:r>
    </w:p>
    <w:p w14:paraId="0BE8F680" w14:textId="77777777" w:rsidR="00694FD2" w:rsidRDefault="00694FD2" w:rsidP="00694FD2">
      <w:pPr>
        <w:pStyle w:val="BodyText"/>
      </w:pPr>
      <w:r>
        <w:t>File #409.832</w:t>
      </w:r>
    </w:p>
    <w:p w14:paraId="03454394" w14:textId="77777777" w:rsidR="00694FD2" w:rsidRPr="00546367" w:rsidRDefault="00694FD2" w:rsidP="00694FD2">
      <w:pPr>
        <w:pStyle w:val="BodyText"/>
        <w:rPr>
          <w:rStyle w:val="Strong"/>
        </w:rPr>
      </w:pPr>
      <w:r w:rsidRPr="00546367">
        <w:rPr>
          <w:rStyle w:val="Strong"/>
        </w:rPr>
        <w:t>Traditional Cross-References:</w:t>
      </w:r>
    </w:p>
    <w:p w14:paraId="133E254A" w14:textId="77777777" w:rsidR="00694FD2" w:rsidRDefault="00694FD2" w:rsidP="00694FD2">
      <w:pPr>
        <w:pStyle w:val="BodyText"/>
      </w:pPr>
      <w:r>
        <w:t>B    REGULAR</w:t>
      </w:r>
    </w:p>
    <w:p w14:paraId="522934EB" w14:textId="77777777" w:rsidR="00694FD2" w:rsidRDefault="00694FD2" w:rsidP="00694FD2">
      <w:pPr>
        <w:pStyle w:val="BodyText"/>
      </w:pPr>
      <w:r>
        <w:t>Field:  NAME  (409.832,.01)</w:t>
      </w:r>
    </w:p>
    <w:p w14:paraId="11DFEC39" w14:textId="77777777" w:rsidR="00694FD2" w:rsidRDefault="00694FD2" w:rsidP="00694FD2">
      <w:pPr>
        <w:pStyle w:val="BodyText"/>
      </w:pPr>
      <w:r>
        <w:t>1)= S ^SDEC(409.832,"B",$E(X,1,30),DA)=""</w:t>
      </w:r>
    </w:p>
    <w:p w14:paraId="5675F9CF" w14:textId="77777777" w:rsidR="00694FD2" w:rsidRDefault="00694FD2" w:rsidP="00694FD2">
      <w:pPr>
        <w:pStyle w:val="BodyText"/>
      </w:pPr>
      <w:r>
        <w:t>2)= K ^SDEC(409.832,"B",$E(X,1,30),DA)</w:t>
      </w:r>
    </w:p>
    <w:p w14:paraId="06FD4F66" w14:textId="77777777" w:rsidR="00694FD2" w:rsidRDefault="00694FD2" w:rsidP="00694FD2">
      <w:pPr>
        <w:pStyle w:val="BodyText"/>
      </w:pPr>
      <w:r>
        <w:t>Subfile #409.8321</w:t>
      </w:r>
    </w:p>
    <w:p w14:paraId="3EDB9D53" w14:textId="77777777" w:rsidR="00694FD2" w:rsidRPr="00546367" w:rsidRDefault="00694FD2" w:rsidP="00694FD2">
      <w:pPr>
        <w:pStyle w:val="BodyText"/>
        <w:rPr>
          <w:rStyle w:val="Strong"/>
        </w:rPr>
      </w:pPr>
      <w:r w:rsidRPr="00546367">
        <w:rPr>
          <w:rStyle w:val="Strong"/>
        </w:rPr>
        <w:t>Traditional Cross-References:</w:t>
      </w:r>
    </w:p>
    <w:p w14:paraId="0A2F4582" w14:textId="77777777" w:rsidR="00694FD2" w:rsidRDefault="00694FD2" w:rsidP="00694FD2">
      <w:pPr>
        <w:pStyle w:val="BodyText"/>
      </w:pPr>
      <w:r>
        <w:t>AB    REGULAR    WHOLE FILE (#409.832)</w:t>
      </w:r>
    </w:p>
    <w:p w14:paraId="528A4339" w14:textId="77777777" w:rsidR="00694FD2" w:rsidRDefault="00694FD2" w:rsidP="00694FD2">
      <w:pPr>
        <w:pStyle w:val="BodyText"/>
      </w:pPr>
      <w:r>
        <w:t>Field:  RESOURCE  (409.8321,.01)</w:t>
      </w:r>
    </w:p>
    <w:p w14:paraId="1D41C7FD" w14:textId="77777777" w:rsidR="00694FD2" w:rsidRDefault="00694FD2" w:rsidP="00694FD2">
      <w:pPr>
        <w:pStyle w:val="BodyText"/>
      </w:pPr>
      <w:r>
        <w:t>Description:  This "AB" xref is used to find a SDEC RESOURCE GROUP record</w:t>
      </w:r>
      <w:r w:rsidR="00546367">
        <w:t xml:space="preserve"> </w:t>
      </w:r>
      <w:r>
        <w:t>using a SDEC RESOURCE id.</w:t>
      </w:r>
    </w:p>
    <w:p w14:paraId="7FA1E60F" w14:textId="77777777" w:rsidR="00694FD2" w:rsidRDefault="00694FD2" w:rsidP="00694FD2">
      <w:pPr>
        <w:pStyle w:val="BodyText"/>
      </w:pPr>
      <w:r>
        <w:t>1)= S ^SDEC(409.832,"AB",$E(X,1,30),DA(1),DA)=""</w:t>
      </w:r>
    </w:p>
    <w:p w14:paraId="0103D3A6" w14:textId="77777777" w:rsidR="00694FD2" w:rsidRDefault="00694FD2" w:rsidP="00694FD2">
      <w:pPr>
        <w:pStyle w:val="BodyText"/>
      </w:pPr>
      <w:r>
        <w:t>2)= K ^SDEC(409.832,"AB",$E(X,1,30),DA(1),DA)</w:t>
      </w:r>
    </w:p>
    <w:p w14:paraId="0ADB4712" w14:textId="77777777" w:rsidR="00694FD2" w:rsidRDefault="00694FD2" w:rsidP="00694FD2">
      <w:pPr>
        <w:pStyle w:val="BodyText"/>
      </w:pPr>
      <w:r>
        <w:t>B REGULAR</w:t>
      </w:r>
    </w:p>
    <w:p w14:paraId="1942471F" w14:textId="77777777" w:rsidR="00694FD2" w:rsidRDefault="00694FD2" w:rsidP="00694FD2">
      <w:pPr>
        <w:pStyle w:val="BodyText"/>
      </w:pPr>
      <w:r>
        <w:lastRenderedPageBreak/>
        <w:t>Field:  RESOURCE  (409.8321,.01)</w:t>
      </w:r>
    </w:p>
    <w:p w14:paraId="1EAF3D7A" w14:textId="77777777" w:rsidR="00694FD2" w:rsidRDefault="00694FD2" w:rsidP="00694FD2">
      <w:pPr>
        <w:pStyle w:val="BodyText"/>
      </w:pPr>
      <w:r>
        <w:t>1)= S ^SDEC(409.832,DA(1),1,"B",$E(X,1,30),DA)=""</w:t>
      </w:r>
    </w:p>
    <w:p w14:paraId="43D63EE9" w14:textId="77777777" w:rsidR="00694FD2" w:rsidRDefault="00694FD2" w:rsidP="00694FD2">
      <w:pPr>
        <w:pStyle w:val="BodyText"/>
      </w:pPr>
      <w:r>
        <w:t>2)= K ^SDEC(409.832,DA(1),1,"B",$E(X,1,30),DA)</w:t>
      </w:r>
    </w:p>
    <w:p w14:paraId="0D383AB7" w14:textId="28ADBE16" w:rsidR="00694FD2" w:rsidRDefault="00694FD2" w:rsidP="00546367">
      <w:pPr>
        <w:pStyle w:val="Heading3"/>
      </w:pPr>
      <w:bookmarkStart w:id="201" w:name="_Toc26530737"/>
      <w:r>
        <w:t xml:space="preserve">#409.833 – </w:t>
      </w:r>
      <w:r w:rsidR="00DA3A9D">
        <w:t>SDEC RESOURCE USER</w:t>
      </w:r>
      <w:bookmarkEnd w:id="201"/>
    </w:p>
    <w:p w14:paraId="413133FB" w14:textId="77777777" w:rsidR="00694FD2" w:rsidRPr="00546367" w:rsidRDefault="00694FD2" w:rsidP="00546367">
      <w:pPr>
        <w:pStyle w:val="BodyText"/>
        <w:rPr>
          <w:rStyle w:val="Strong"/>
        </w:rPr>
      </w:pPr>
      <w:r w:rsidRPr="00546367">
        <w:rPr>
          <w:rStyle w:val="Strong"/>
        </w:rPr>
        <w:t>INDEX AND CROSS-REFERENCE LIST -- FILE #409.833</w:t>
      </w:r>
    </w:p>
    <w:p w14:paraId="17A3F230" w14:textId="77777777" w:rsidR="00694FD2" w:rsidRDefault="00694FD2" w:rsidP="00694FD2">
      <w:pPr>
        <w:pStyle w:val="BodyText"/>
      </w:pPr>
      <w:r>
        <w:t>File #409.833</w:t>
      </w:r>
    </w:p>
    <w:p w14:paraId="078ED24A" w14:textId="77777777" w:rsidR="00694FD2" w:rsidRPr="00546367" w:rsidRDefault="00694FD2" w:rsidP="00694FD2">
      <w:pPr>
        <w:pStyle w:val="BodyText"/>
        <w:rPr>
          <w:rStyle w:val="Strong"/>
        </w:rPr>
      </w:pPr>
      <w:r w:rsidRPr="00546367">
        <w:rPr>
          <w:rStyle w:val="Strong"/>
        </w:rPr>
        <w:t>Traditional Cross-References:</w:t>
      </w:r>
    </w:p>
    <w:p w14:paraId="0D2612DD" w14:textId="77777777" w:rsidR="00694FD2" w:rsidRDefault="00694FD2" w:rsidP="00694FD2">
      <w:pPr>
        <w:pStyle w:val="BodyText"/>
      </w:pPr>
      <w:r>
        <w:t>AC    REGULAR</w:t>
      </w:r>
    </w:p>
    <w:p w14:paraId="08AE61AF" w14:textId="77777777" w:rsidR="00694FD2" w:rsidRDefault="00694FD2" w:rsidP="00694FD2">
      <w:pPr>
        <w:pStyle w:val="BodyText"/>
      </w:pPr>
      <w:r>
        <w:t>Field:  USERNAME  (409.833,.02)</w:t>
      </w:r>
    </w:p>
    <w:p w14:paraId="24E62F4C" w14:textId="77777777" w:rsidR="00694FD2" w:rsidRDefault="00694FD2" w:rsidP="00694FD2">
      <w:pPr>
        <w:pStyle w:val="BodyText"/>
      </w:pPr>
      <w:r>
        <w:t>Description:  This AC xref is used to look up the SDEC RESOURCE USER</w:t>
      </w:r>
      <w:r w:rsidR="00546367">
        <w:t xml:space="preserve"> </w:t>
      </w:r>
      <w:r>
        <w:t>record using the given User (NEW PERSON).</w:t>
      </w:r>
    </w:p>
    <w:p w14:paraId="2DB13D58" w14:textId="77777777" w:rsidR="00694FD2" w:rsidRDefault="00694FD2" w:rsidP="00694FD2">
      <w:pPr>
        <w:pStyle w:val="BodyText"/>
      </w:pPr>
      <w:r>
        <w:t>1)= S ^SDEC(409.833,"AC",$E(X,1,30),DA)=""</w:t>
      </w:r>
    </w:p>
    <w:p w14:paraId="038B1E6E" w14:textId="77777777" w:rsidR="00694FD2" w:rsidRDefault="00694FD2" w:rsidP="00694FD2">
      <w:pPr>
        <w:pStyle w:val="BodyText"/>
      </w:pPr>
      <w:r>
        <w:t>2)= K ^SDEC(409.833,"AC",$E(X,1,30),DA)</w:t>
      </w:r>
    </w:p>
    <w:p w14:paraId="0B1B240D" w14:textId="77777777" w:rsidR="00694FD2" w:rsidRDefault="00694FD2" w:rsidP="00694FD2">
      <w:pPr>
        <w:pStyle w:val="BodyText"/>
      </w:pPr>
      <w:r>
        <w:t>B    REGULAR</w:t>
      </w:r>
    </w:p>
    <w:p w14:paraId="2B42C224" w14:textId="77777777" w:rsidR="00694FD2" w:rsidRDefault="00694FD2" w:rsidP="00694FD2">
      <w:pPr>
        <w:pStyle w:val="BodyText"/>
      </w:pPr>
      <w:r>
        <w:t>Field:  RESOURCENAME  (409.833,.01)</w:t>
      </w:r>
    </w:p>
    <w:p w14:paraId="3B1EBA7E" w14:textId="77777777" w:rsidR="00694FD2" w:rsidRDefault="00694FD2" w:rsidP="00694FD2">
      <w:pPr>
        <w:pStyle w:val="BodyText"/>
      </w:pPr>
      <w:r>
        <w:t>1)= S ^SDEC(409.833,"B",$E(X,1,30),DA)=""</w:t>
      </w:r>
    </w:p>
    <w:p w14:paraId="24E53E54" w14:textId="77777777" w:rsidR="00694FD2" w:rsidRDefault="00694FD2" w:rsidP="00694FD2">
      <w:pPr>
        <w:pStyle w:val="BodyText"/>
      </w:pPr>
      <w:r>
        <w:t>2)= K ^SDEC(409.833,"B",$E(X,1,30),DA)</w:t>
      </w:r>
    </w:p>
    <w:p w14:paraId="0994EC18" w14:textId="77777777" w:rsidR="00694FD2" w:rsidRPr="00546367" w:rsidRDefault="00694FD2" w:rsidP="00694FD2">
      <w:pPr>
        <w:pStyle w:val="BodyText"/>
        <w:rPr>
          <w:rStyle w:val="Strong"/>
        </w:rPr>
      </w:pPr>
      <w:r w:rsidRPr="00546367">
        <w:rPr>
          <w:rStyle w:val="Strong"/>
        </w:rPr>
        <w:t>New-Style Indexes:</w:t>
      </w:r>
    </w:p>
    <w:p w14:paraId="31320473" w14:textId="77777777" w:rsidR="00694FD2" w:rsidRDefault="00694FD2" w:rsidP="00694FD2">
      <w:pPr>
        <w:pStyle w:val="BodyText"/>
      </w:pPr>
      <w:r>
        <w:t>AD (#1351)    RECORD    REGULAR    IR    SORTING ONLY</w:t>
      </w:r>
    </w:p>
    <w:p w14:paraId="66E17E4D" w14:textId="77777777" w:rsidR="00694FD2" w:rsidRDefault="00694FD2" w:rsidP="00694FD2">
      <w:pPr>
        <w:pStyle w:val="BodyText"/>
      </w:pPr>
      <w:r>
        <w:t>Short Descr:  Index by RESOURCENAME and USERNAME.</w:t>
      </w:r>
    </w:p>
    <w:p w14:paraId="73B73798" w14:textId="77777777" w:rsidR="00694FD2" w:rsidRDefault="00694FD2" w:rsidP="00694FD2">
      <w:pPr>
        <w:pStyle w:val="BodyText"/>
      </w:pPr>
      <w:r>
        <w:t>Description:  This cross reference is used to sort by RESOURCENAME and</w:t>
      </w:r>
      <w:r w:rsidR="00546367">
        <w:t xml:space="preserve"> </w:t>
      </w:r>
      <w:r>
        <w:t>USERNAME.</w:t>
      </w:r>
    </w:p>
    <w:p w14:paraId="56DCCA70" w14:textId="77777777" w:rsidR="00694FD2" w:rsidRDefault="00694FD2" w:rsidP="00694FD2">
      <w:pPr>
        <w:pStyle w:val="BodyText"/>
      </w:pPr>
      <w:r>
        <w:t>Set Logic:  S ^SDEC(409.833,"AD",X(1),X(2),DA)=""</w:t>
      </w:r>
    </w:p>
    <w:p w14:paraId="6F4F0D37" w14:textId="77777777" w:rsidR="00694FD2" w:rsidRDefault="00694FD2" w:rsidP="00694FD2">
      <w:pPr>
        <w:pStyle w:val="BodyText"/>
      </w:pPr>
      <w:r>
        <w:t>Kill Logic:  K ^SDEC(409.833,"AD",X(1),X(2),DA)</w:t>
      </w:r>
    </w:p>
    <w:p w14:paraId="46BAF1B7" w14:textId="77777777" w:rsidR="00694FD2" w:rsidRDefault="00694FD2" w:rsidP="00694FD2">
      <w:pPr>
        <w:pStyle w:val="BodyText"/>
      </w:pPr>
      <w:r>
        <w:t>Whole Kill:  K ^SDEC(409.833,"AD")</w:t>
      </w:r>
    </w:p>
    <w:p w14:paraId="0CD7C157" w14:textId="77777777" w:rsidR="00694FD2" w:rsidRDefault="00694FD2" w:rsidP="00694FD2">
      <w:pPr>
        <w:pStyle w:val="BodyText"/>
      </w:pPr>
      <w:r>
        <w:t>X(1):  RESOURCENAME  (409.833,.01)  (Subscr 1)  (forwards)</w:t>
      </w:r>
    </w:p>
    <w:p w14:paraId="4C20E180" w14:textId="77777777" w:rsidR="00694FD2" w:rsidRDefault="00694FD2" w:rsidP="00694FD2">
      <w:pPr>
        <w:pStyle w:val="BodyText"/>
      </w:pPr>
      <w:r>
        <w:t>X(2):  USERNAME  (409.833,.02)  (Subscr 2)  (forwards)</w:t>
      </w:r>
    </w:p>
    <w:p w14:paraId="2477BC80" w14:textId="42E7FC4C" w:rsidR="00694FD2" w:rsidRDefault="00694FD2" w:rsidP="00546367">
      <w:pPr>
        <w:pStyle w:val="Heading3"/>
      </w:pPr>
      <w:bookmarkStart w:id="202" w:name="_Toc26530738"/>
      <w:r>
        <w:t xml:space="preserve">#409.834 – </w:t>
      </w:r>
      <w:r w:rsidR="00DA3A9D">
        <w:t>SDEC ADDITIONAL RESOURCE</w:t>
      </w:r>
      <w:bookmarkEnd w:id="202"/>
    </w:p>
    <w:p w14:paraId="20873B8A" w14:textId="77777777" w:rsidR="00694FD2" w:rsidRPr="00546367" w:rsidRDefault="00694FD2" w:rsidP="00546367">
      <w:pPr>
        <w:pStyle w:val="BodyText"/>
        <w:rPr>
          <w:rStyle w:val="Strong"/>
        </w:rPr>
      </w:pPr>
      <w:r w:rsidRPr="00546367">
        <w:rPr>
          <w:rStyle w:val="Strong"/>
        </w:rPr>
        <w:t>INDEX AND CROSS-REFERENCE LIST -- FILE #409.834</w:t>
      </w:r>
    </w:p>
    <w:p w14:paraId="7F03EA15" w14:textId="77777777" w:rsidR="00694FD2" w:rsidRDefault="00694FD2" w:rsidP="00694FD2">
      <w:pPr>
        <w:pStyle w:val="BodyText"/>
      </w:pPr>
      <w:r>
        <w:t>File #409.834</w:t>
      </w:r>
    </w:p>
    <w:p w14:paraId="5438165F" w14:textId="77777777" w:rsidR="00694FD2" w:rsidRPr="00546367" w:rsidRDefault="00694FD2" w:rsidP="00694FD2">
      <w:pPr>
        <w:pStyle w:val="BodyText"/>
        <w:rPr>
          <w:rStyle w:val="Strong"/>
        </w:rPr>
      </w:pPr>
      <w:r w:rsidRPr="00546367">
        <w:rPr>
          <w:rStyle w:val="Strong"/>
        </w:rPr>
        <w:t>Traditional Cross-References:</w:t>
      </w:r>
    </w:p>
    <w:p w14:paraId="06BF2656" w14:textId="77777777" w:rsidR="00694FD2" w:rsidRDefault="00694FD2" w:rsidP="00694FD2">
      <w:pPr>
        <w:pStyle w:val="BodyText"/>
      </w:pPr>
      <w:r>
        <w:t>B    REGULAR</w:t>
      </w:r>
    </w:p>
    <w:p w14:paraId="6E2E7354" w14:textId="77777777" w:rsidR="00694FD2" w:rsidRDefault="00694FD2" w:rsidP="00694FD2">
      <w:pPr>
        <w:pStyle w:val="BodyText"/>
      </w:pPr>
      <w:r>
        <w:t>Field:  NAME  (409.834,.01)</w:t>
      </w:r>
    </w:p>
    <w:p w14:paraId="070B3F4D" w14:textId="77777777" w:rsidR="00694FD2" w:rsidRDefault="00694FD2" w:rsidP="00694FD2">
      <w:pPr>
        <w:pStyle w:val="BodyText"/>
      </w:pPr>
      <w:r>
        <w:lastRenderedPageBreak/>
        <w:t>1)= S ^SDEC(409.834,"B",$E(X,1,30),DA)=""</w:t>
      </w:r>
    </w:p>
    <w:p w14:paraId="55882219" w14:textId="77777777" w:rsidR="00694FD2" w:rsidRDefault="00694FD2" w:rsidP="00694FD2">
      <w:pPr>
        <w:pStyle w:val="BodyText"/>
      </w:pPr>
      <w:r>
        <w:t>2)= K ^SDEC(409.834,"B",$E(X,1,30),DA)</w:t>
      </w:r>
    </w:p>
    <w:p w14:paraId="6290EA9A" w14:textId="5AEA99F8" w:rsidR="00694FD2" w:rsidRDefault="00694FD2" w:rsidP="00D14B34">
      <w:pPr>
        <w:pStyle w:val="Heading3"/>
      </w:pPr>
      <w:bookmarkStart w:id="203" w:name="_Toc26530739"/>
      <w:r>
        <w:t xml:space="preserve">#409.84 – </w:t>
      </w:r>
      <w:r w:rsidR="00DA3A9D">
        <w:t>SDEC APPOINTMENT</w:t>
      </w:r>
      <w:bookmarkEnd w:id="203"/>
    </w:p>
    <w:p w14:paraId="6C8507C2" w14:textId="77777777" w:rsidR="00694FD2" w:rsidRPr="00D14B34" w:rsidRDefault="00694FD2" w:rsidP="00D14B34">
      <w:pPr>
        <w:pStyle w:val="BodyText"/>
        <w:rPr>
          <w:rStyle w:val="Strong"/>
        </w:rPr>
      </w:pPr>
      <w:r w:rsidRPr="00D14B34">
        <w:rPr>
          <w:rStyle w:val="Strong"/>
        </w:rPr>
        <w:t>INDEX AND CROSS-REFERENCE LIST -- FILE #409.84</w:t>
      </w:r>
    </w:p>
    <w:p w14:paraId="46879A4F" w14:textId="77777777" w:rsidR="00694FD2" w:rsidRDefault="00694FD2" w:rsidP="00694FD2">
      <w:pPr>
        <w:pStyle w:val="BodyText"/>
      </w:pPr>
      <w:r>
        <w:t>File #409.84</w:t>
      </w:r>
    </w:p>
    <w:p w14:paraId="5B3793DA" w14:textId="77777777" w:rsidR="00694FD2" w:rsidRPr="00D14B34" w:rsidRDefault="00694FD2" w:rsidP="00694FD2">
      <w:pPr>
        <w:pStyle w:val="BodyText"/>
        <w:rPr>
          <w:rStyle w:val="Strong"/>
        </w:rPr>
      </w:pPr>
      <w:r w:rsidRPr="00D14B34">
        <w:rPr>
          <w:rStyle w:val="Strong"/>
        </w:rPr>
        <w:t>Traditional Cross-References:</w:t>
      </w:r>
    </w:p>
    <w:p w14:paraId="7E2FF326" w14:textId="77777777" w:rsidR="00694FD2" w:rsidRDefault="00694FD2" w:rsidP="00694FD2">
      <w:pPr>
        <w:pStyle w:val="BodyText"/>
      </w:pPr>
      <w:r>
        <w:t>AC    REGULAR</w:t>
      </w:r>
    </w:p>
    <w:p w14:paraId="108FFAA9" w14:textId="77777777" w:rsidR="00694FD2" w:rsidRDefault="00694FD2" w:rsidP="00694FD2">
      <w:pPr>
        <w:pStyle w:val="BodyText"/>
      </w:pPr>
      <w:r>
        <w:t>Field:  DATE APPT MADE  (409.84,.09)</w:t>
      </w:r>
    </w:p>
    <w:p w14:paraId="7E8FD0A0" w14:textId="77777777" w:rsidR="00694FD2" w:rsidRDefault="00694FD2" w:rsidP="00694FD2">
      <w:pPr>
        <w:pStyle w:val="BodyText"/>
      </w:pPr>
      <w:r>
        <w:t>Description:  This cross-reference is used to sort SDEC APPOINTMENT</w:t>
      </w:r>
      <w:r w:rsidR="00D14B34">
        <w:t xml:space="preserve"> </w:t>
      </w:r>
      <w:r>
        <w:t>entries by the DATE APPOINTMENT MADE field.</w:t>
      </w:r>
    </w:p>
    <w:p w14:paraId="6E4382E8" w14:textId="77777777" w:rsidR="00694FD2" w:rsidRDefault="00694FD2" w:rsidP="00694FD2">
      <w:pPr>
        <w:pStyle w:val="BodyText"/>
      </w:pPr>
      <w:r>
        <w:t>1)= S ^SDEC(409.84,"AC",$E(X,1,30),DA)=""</w:t>
      </w:r>
    </w:p>
    <w:p w14:paraId="2F01F6FE" w14:textId="77777777" w:rsidR="00694FD2" w:rsidRDefault="00694FD2" w:rsidP="00694FD2">
      <w:pPr>
        <w:pStyle w:val="BodyText"/>
      </w:pPr>
      <w:r>
        <w:t>2)= K ^SDEC(409.84,"AC",$E(X,1,30),DA)</w:t>
      </w:r>
    </w:p>
    <w:p w14:paraId="796D39B9" w14:textId="77777777" w:rsidR="00694FD2" w:rsidRDefault="00694FD2" w:rsidP="00694FD2">
      <w:pPr>
        <w:pStyle w:val="BodyText"/>
      </w:pPr>
      <w:r>
        <w:t>AD    REGULAR</w:t>
      </w:r>
    </w:p>
    <w:p w14:paraId="6E4C6B09" w14:textId="77777777" w:rsidR="00694FD2" w:rsidRDefault="00694FD2" w:rsidP="00694FD2">
      <w:pPr>
        <w:pStyle w:val="BodyText"/>
      </w:pPr>
      <w:r>
        <w:t>Field:  CANCEL DATETIME  (409.84,.12)</w:t>
      </w:r>
    </w:p>
    <w:p w14:paraId="04B329CA" w14:textId="77777777" w:rsidR="00694FD2" w:rsidRDefault="00694FD2" w:rsidP="00694FD2">
      <w:pPr>
        <w:pStyle w:val="BodyText"/>
      </w:pPr>
      <w:r>
        <w:t>Description:  This cross-reference is used to sort SDEC APPOINTMENT</w:t>
      </w:r>
      <w:r w:rsidR="00D14B34">
        <w:t xml:space="preserve"> </w:t>
      </w:r>
      <w:r>
        <w:t>entries by the CANCEL DATETIME field.</w:t>
      </w:r>
    </w:p>
    <w:p w14:paraId="6856E50D" w14:textId="77777777" w:rsidR="00694FD2" w:rsidRDefault="00694FD2" w:rsidP="00694FD2">
      <w:pPr>
        <w:pStyle w:val="BodyText"/>
      </w:pPr>
      <w:r>
        <w:t>1)= S ^SDEC(409.84,"AD",$E(X,1,30),DA)=""</w:t>
      </w:r>
    </w:p>
    <w:p w14:paraId="689E062D" w14:textId="77777777" w:rsidR="00694FD2" w:rsidRDefault="00694FD2" w:rsidP="00694FD2">
      <w:pPr>
        <w:pStyle w:val="BodyText"/>
      </w:pPr>
      <w:r>
        <w:t>2)= K ^SDEC(409.84,"AD",$E(X,1,30),DA)</w:t>
      </w:r>
    </w:p>
    <w:p w14:paraId="115FE01D" w14:textId="77777777" w:rsidR="00694FD2" w:rsidRDefault="00694FD2" w:rsidP="00694FD2">
      <w:pPr>
        <w:pStyle w:val="BodyText"/>
      </w:pPr>
      <w:r>
        <w:t>AEX    REGULAR</w:t>
      </w:r>
    </w:p>
    <w:p w14:paraId="2625845D" w14:textId="77777777" w:rsidR="00694FD2" w:rsidRDefault="00694FD2" w:rsidP="00694FD2">
      <w:pPr>
        <w:pStyle w:val="BodyText"/>
      </w:pPr>
      <w:r>
        <w:t>Field:  EXTERNAL ID  (409.84,.21)</w:t>
      </w:r>
    </w:p>
    <w:p w14:paraId="0853B6BC" w14:textId="77777777" w:rsidR="00694FD2" w:rsidRDefault="00694FD2" w:rsidP="00694FD2">
      <w:pPr>
        <w:pStyle w:val="BodyText"/>
      </w:pPr>
      <w:r>
        <w:t>Description:  Used to lookup the SDEC APPOINTMENT ien using the external</w:t>
      </w:r>
      <w:r w:rsidR="00D14B34">
        <w:t xml:space="preserve"> I</w:t>
      </w:r>
      <w:r>
        <w:t>D.</w:t>
      </w:r>
    </w:p>
    <w:p w14:paraId="0E9600B3" w14:textId="77777777" w:rsidR="00694FD2" w:rsidRDefault="00694FD2" w:rsidP="00694FD2">
      <w:pPr>
        <w:pStyle w:val="BodyText"/>
      </w:pPr>
      <w:r>
        <w:t>1)= S ^SDEC(409.84,"AEX",$E(X,1,30),DA)=""</w:t>
      </w:r>
    </w:p>
    <w:p w14:paraId="2BA5818F" w14:textId="77777777" w:rsidR="00694FD2" w:rsidRDefault="00694FD2" w:rsidP="00694FD2">
      <w:pPr>
        <w:pStyle w:val="BodyText"/>
      </w:pPr>
      <w:r>
        <w:t>2)= K ^SDEC(409.84,"AEX",$E(X,1,30),DA)</w:t>
      </w:r>
    </w:p>
    <w:p w14:paraId="07681D13" w14:textId="77777777" w:rsidR="00694FD2" w:rsidRDefault="00694FD2" w:rsidP="00694FD2">
      <w:pPr>
        <w:pStyle w:val="BodyText"/>
      </w:pPr>
      <w:r>
        <w:t>ARSRC    MUMPS</w:t>
      </w:r>
    </w:p>
    <w:p w14:paraId="40301860" w14:textId="77777777" w:rsidR="00694FD2" w:rsidRDefault="00694FD2" w:rsidP="00694FD2">
      <w:pPr>
        <w:pStyle w:val="BodyText"/>
      </w:pPr>
      <w:r>
        <w:t>Field:  RESOURCE  (409.84,.07)</w:t>
      </w:r>
    </w:p>
    <w:p w14:paraId="1023F6BE" w14:textId="77777777" w:rsidR="00694FD2" w:rsidRDefault="00694FD2" w:rsidP="00694FD2">
      <w:pPr>
        <w:pStyle w:val="BodyText"/>
      </w:pPr>
      <w:r>
        <w:t>Description:  This index is used to find all appointments for a given</w:t>
      </w:r>
      <w:r w:rsidR="00D14B34">
        <w:t xml:space="preserve"> </w:t>
      </w:r>
      <w:r>
        <w:t>resource during a given time period.</w:t>
      </w:r>
    </w:p>
    <w:p w14:paraId="4EBD7EA9" w14:textId="77777777" w:rsidR="00694FD2" w:rsidRDefault="00694FD2" w:rsidP="00694FD2">
      <w:pPr>
        <w:pStyle w:val="BodyText"/>
      </w:pPr>
      <w:r>
        <w:t>1)= D XR2S^SDEC03(DA)</w:t>
      </w:r>
    </w:p>
    <w:p w14:paraId="56B0F69B" w14:textId="77777777" w:rsidR="00694FD2" w:rsidRDefault="00694FD2" w:rsidP="00694FD2">
      <w:pPr>
        <w:pStyle w:val="BodyText"/>
      </w:pPr>
      <w:r>
        <w:t>2)= D XR2K^SDEC03(DA)</w:t>
      </w:r>
    </w:p>
    <w:p w14:paraId="5DF170A6" w14:textId="77777777" w:rsidR="00694FD2" w:rsidRDefault="00694FD2" w:rsidP="00694FD2">
      <w:pPr>
        <w:pStyle w:val="BodyText"/>
      </w:pPr>
      <w:r>
        <w:t>B    REGULAR</w:t>
      </w:r>
    </w:p>
    <w:p w14:paraId="127B7011" w14:textId="77777777" w:rsidR="00694FD2" w:rsidRDefault="00694FD2" w:rsidP="00694FD2">
      <w:pPr>
        <w:pStyle w:val="BodyText"/>
      </w:pPr>
      <w:r>
        <w:t>Field:  STARTTIME  (409.84,.01)</w:t>
      </w:r>
    </w:p>
    <w:p w14:paraId="2486F4E6" w14:textId="77777777" w:rsidR="00694FD2" w:rsidRDefault="00694FD2" w:rsidP="00694FD2">
      <w:pPr>
        <w:pStyle w:val="BodyText"/>
      </w:pPr>
      <w:r>
        <w:t>1)= S ^SDEC(409.84,"B",$E(X,1,30),DA)=""</w:t>
      </w:r>
    </w:p>
    <w:p w14:paraId="686DE249" w14:textId="77777777" w:rsidR="00694FD2" w:rsidRDefault="00694FD2" w:rsidP="00694FD2">
      <w:pPr>
        <w:pStyle w:val="BodyText"/>
      </w:pPr>
      <w:r>
        <w:t>2)= K ^SDEC(409.84,"B",$E(X,1,30),DA)</w:t>
      </w:r>
    </w:p>
    <w:p w14:paraId="5A8EF657" w14:textId="77777777" w:rsidR="00694FD2" w:rsidRDefault="00694FD2" w:rsidP="00694FD2">
      <w:pPr>
        <w:pStyle w:val="BodyText"/>
      </w:pPr>
      <w:r>
        <w:lastRenderedPageBreak/>
        <w:t>CPAT    REGULAR</w:t>
      </w:r>
    </w:p>
    <w:p w14:paraId="398D500E" w14:textId="77777777" w:rsidR="00694FD2" w:rsidRDefault="00694FD2" w:rsidP="00694FD2">
      <w:pPr>
        <w:pStyle w:val="BodyText"/>
      </w:pPr>
      <w:r>
        <w:t>Field:  PATIENT  (409.84,.05)</w:t>
      </w:r>
    </w:p>
    <w:p w14:paraId="7D450ADD" w14:textId="77777777" w:rsidR="00694FD2" w:rsidRDefault="00694FD2" w:rsidP="00694FD2">
      <w:pPr>
        <w:pStyle w:val="BodyText"/>
      </w:pPr>
      <w:r>
        <w:t>Description:  This xref is used to look up appointments by Patient.</w:t>
      </w:r>
    </w:p>
    <w:p w14:paraId="5CBEC20F" w14:textId="77777777" w:rsidR="00694FD2" w:rsidRDefault="00694FD2" w:rsidP="00694FD2">
      <w:pPr>
        <w:pStyle w:val="BodyText"/>
      </w:pPr>
      <w:r>
        <w:t>1)= S ^SDEC(409.84,"CPAT",$E(X,1,30),DA)=""</w:t>
      </w:r>
    </w:p>
    <w:p w14:paraId="1D27AA5E" w14:textId="77777777" w:rsidR="00694FD2" w:rsidRDefault="00694FD2" w:rsidP="00694FD2">
      <w:pPr>
        <w:pStyle w:val="BodyText"/>
      </w:pPr>
      <w:r>
        <w:t>2)= K ^SDEC(409.84,"CPAT",$E(X,1,30),DA)</w:t>
      </w:r>
    </w:p>
    <w:p w14:paraId="15BFA7BA" w14:textId="7D3CB6BB" w:rsidR="00694FD2" w:rsidRDefault="00694FD2" w:rsidP="00D14B34">
      <w:pPr>
        <w:pStyle w:val="Heading3"/>
      </w:pPr>
      <w:bookmarkStart w:id="204" w:name="_Toc26530740"/>
      <w:r>
        <w:t xml:space="preserve">#409.845 </w:t>
      </w:r>
      <w:r w:rsidR="00DA3A9D">
        <w:t>SDEC PREFERENCES AND SPECIAL NEEDS</w:t>
      </w:r>
      <w:bookmarkEnd w:id="204"/>
    </w:p>
    <w:p w14:paraId="74923A4C" w14:textId="77777777" w:rsidR="00694FD2" w:rsidRPr="00D14B34" w:rsidRDefault="00694FD2" w:rsidP="00D14B34">
      <w:pPr>
        <w:pStyle w:val="BodyText"/>
        <w:rPr>
          <w:rStyle w:val="Strong"/>
        </w:rPr>
      </w:pPr>
      <w:r w:rsidRPr="00D14B34">
        <w:rPr>
          <w:rStyle w:val="Strong"/>
        </w:rPr>
        <w:t>INDEX AND CROSS-REFERENCE LIST -- FILE #409.845</w:t>
      </w:r>
    </w:p>
    <w:p w14:paraId="28D36A80" w14:textId="77777777" w:rsidR="00694FD2" w:rsidRDefault="00694FD2" w:rsidP="00694FD2">
      <w:pPr>
        <w:pStyle w:val="BodyText"/>
      </w:pPr>
      <w:r>
        <w:t>File #409.845</w:t>
      </w:r>
    </w:p>
    <w:p w14:paraId="51A971C3" w14:textId="77777777" w:rsidR="00694FD2" w:rsidRPr="00D14B34" w:rsidRDefault="00694FD2" w:rsidP="00694FD2">
      <w:pPr>
        <w:pStyle w:val="BodyText"/>
        <w:rPr>
          <w:rStyle w:val="Strong"/>
        </w:rPr>
      </w:pPr>
      <w:r w:rsidRPr="00D14B34">
        <w:rPr>
          <w:rStyle w:val="Strong"/>
        </w:rPr>
        <w:t>Traditional Cross-References:</w:t>
      </w:r>
    </w:p>
    <w:p w14:paraId="6C7E27B2" w14:textId="77777777" w:rsidR="00694FD2" w:rsidRDefault="00694FD2" w:rsidP="00694FD2">
      <w:pPr>
        <w:pStyle w:val="BodyText"/>
      </w:pPr>
      <w:r>
        <w:t>B    REGULAR</w:t>
      </w:r>
    </w:p>
    <w:p w14:paraId="3EC5BA0C" w14:textId="77777777" w:rsidR="00694FD2" w:rsidRDefault="00694FD2" w:rsidP="00694FD2">
      <w:pPr>
        <w:pStyle w:val="BodyText"/>
      </w:pPr>
      <w:r>
        <w:t>Field:  PATIENT  (409.845,.01)</w:t>
      </w:r>
    </w:p>
    <w:p w14:paraId="427F24DE" w14:textId="77777777" w:rsidR="00694FD2" w:rsidRDefault="00694FD2" w:rsidP="00694FD2">
      <w:pPr>
        <w:pStyle w:val="BodyText"/>
      </w:pPr>
      <w:r>
        <w:t>1)= S ^SDEC(409.845,"B",$E(X,1,30),DA)=""</w:t>
      </w:r>
    </w:p>
    <w:p w14:paraId="22B62F91" w14:textId="77777777" w:rsidR="00694FD2" w:rsidRDefault="00694FD2" w:rsidP="00694FD2">
      <w:pPr>
        <w:pStyle w:val="BodyText"/>
      </w:pPr>
      <w:r>
        <w:t>2)= K ^SDEC(409.845,"B",$E(X,1,30),DA)</w:t>
      </w:r>
    </w:p>
    <w:p w14:paraId="424B9C20" w14:textId="77777777" w:rsidR="00694FD2" w:rsidRDefault="00694FD2" w:rsidP="00694FD2">
      <w:pPr>
        <w:pStyle w:val="BodyText"/>
      </w:pPr>
      <w:r>
        <w:t>Subfile #409.8451</w:t>
      </w:r>
    </w:p>
    <w:p w14:paraId="69B15848" w14:textId="77777777" w:rsidR="00694FD2" w:rsidRPr="00D14B34" w:rsidRDefault="00694FD2" w:rsidP="00694FD2">
      <w:pPr>
        <w:pStyle w:val="BodyText"/>
        <w:rPr>
          <w:rStyle w:val="Strong"/>
        </w:rPr>
      </w:pPr>
      <w:r w:rsidRPr="00D14B34">
        <w:rPr>
          <w:rStyle w:val="Strong"/>
        </w:rPr>
        <w:t>Traditional Cross-References:</w:t>
      </w:r>
    </w:p>
    <w:p w14:paraId="5394A822" w14:textId="77777777" w:rsidR="00694FD2" w:rsidRDefault="00694FD2" w:rsidP="00694FD2">
      <w:pPr>
        <w:pStyle w:val="BodyText"/>
      </w:pPr>
      <w:r>
        <w:t>B    REGULAR</w:t>
      </w:r>
    </w:p>
    <w:p w14:paraId="0903025D" w14:textId="77777777" w:rsidR="00694FD2" w:rsidRDefault="00694FD2" w:rsidP="00694FD2">
      <w:pPr>
        <w:pStyle w:val="BodyText"/>
      </w:pPr>
      <w:r>
        <w:t>Field:  PREFERENCE  (409.8451,.01)</w:t>
      </w:r>
    </w:p>
    <w:p w14:paraId="537E4D60" w14:textId="77777777" w:rsidR="00694FD2" w:rsidRDefault="00694FD2" w:rsidP="00694FD2">
      <w:pPr>
        <w:pStyle w:val="BodyText"/>
      </w:pPr>
      <w:r>
        <w:t>1)= S ^SDEC(409.845,DA(1),1,"B",$E(X,1,30),DA)=""</w:t>
      </w:r>
    </w:p>
    <w:p w14:paraId="2F6B406E" w14:textId="77777777" w:rsidR="00694FD2" w:rsidRDefault="00694FD2" w:rsidP="00694FD2">
      <w:pPr>
        <w:pStyle w:val="BodyText"/>
      </w:pPr>
      <w:r>
        <w:t>2)= K ^SDEC(409.845,DA(1),1,"B",$E(X,1,30),DA)</w:t>
      </w:r>
    </w:p>
    <w:p w14:paraId="40938CA9" w14:textId="2094B75B" w:rsidR="00694FD2" w:rsidRDefault="00694FD2" w:rsidP="00D14B34">
      <w:pPr>
        <w:pStyle w:val="Heading3"/>
      </w:pPr>
      <w:bookmarkStart w:id="205" w:name="_Toc26530741"/>
      <w:r>
        <w:t xml:space="preserve">#409.85 – </w:t>
      </w:r>
      <w:r w:rsidR="00DA3A9D">
        <w:t>SDEC APPT REQUEST</w:t>
      </w:r>
      <w:bookmarkEnd w:id="205"/>
    </w:p>
    <w:p w14:paraId="7787FAEB" w14:textId="77777777" w:rsidR="00694FD2" w:rsidRPr="003D5F55" w:rsidRDefault="00694FD2" w:rsidP="003D5F55">
      <w:pPr>
        <w:pStyle w:val="BodyText"/>
        <w:rPr>
          <w:rStyle w:val="Strong"/>
        </w:rPr>
      </w:pPr>
      <w:r w:rsidRPr="003D5F55">
        <w:rPr>
          <w:rStyle w:val="Strong"/>
        </w:rPr>
        <w:t>INDEX AND CROSS-REFERENCE LIST -- FILE #409.85</w:t>
      </w:r>
    </w:p>
    <w:p w14:paraId="36B20D2C" w14:textId="77777777" w:rsidR="00694FD2" w:rsidRDefault="00694FD2" w:rsidP="00694FD2">
      <w:pPr>
        <w:pStyle w:val="BodyText"/>
      </w:pPr>
      <w:r>
        <w:t>File #409.85</w:t>
      </w:r>
    </w:p>
    <w:p w14:paraId="67B017F0" w14:textId="77777777" w:rsidR="00694FD2" w:rsidRPr="003D5F55" w:rsidRDefault="003D5F55" w:rsidP="00694FD2">
      <w:pPr>
        <w:pStyle w:val="BodyText"/>
        <w:rPr>
          <w:rStyle w:val="Strong"/>
        </w:rPr>
      </w:pPr>
      <w:r w:rsidRPr="003D5F55">
        <w:rPr>
          <w:rStyle w:val="Strong"/>
        </w:rPr>
        <w:t>T</w:t>
      </w:r>
      <w:r w:rsidR="00694FD2" w:rsidRPr="003D5F55">
        <w:rPr>
          <w:rStyle w:val="Strong"/>
        </w:rPr>
        <w:t>raditional Cross-References:</w:t>
      </w:r>
    </w:p>
    <w:p w14:paraId="699352E9" w14:textId="77777777" w:rsidR="00694FD2" w:rsidRDefault="00694FD2" w:rsidP="00694FD2">
      <w:pPr>
        <w:pStyle w:val="BodyText"/>
      </w:pPr>
      <w:r>
        <w:t>B    REGULAR</w:t>
      </w:r>
    </w:p>
    <w:p w14:paraId="53E0B718" w14:textId="77777777" w:rsidR="00694FD2" w:rsidRDefault="00694FD2" w:rsidP="00694FD2">
      <w:pPr>
        <w:pStyle w:val="BodyText"/>
      </w:pPr>
      <w:r>
        <w:t>Field:  PATIENT  (409.85,.01)</w:t>
      </w:r>
    </w:p>
    <w:p w14:paraId="6EDCF69F" w14:textId="77777777" w:rsidR="00694FD2" w:rsidRDefault="00694FD2" w:rsidP="00694FD2">
      <w:pPr>
        <w:pStyle w:val="BodyText"/>
      </w:pPr>
      <w:r>
        <w:t>1)= S ^SDEC(409.85,"B",$E(X,1,30),DA)=""</w:t>
      </w:r>
    </w:p>
    <w:p w14:paraId="2DEE28F9" w14:textId="77777777" w:rsidR="00694FD2" w:rsidRDefault="00694FD2" w:rsidP="00694FD2">
      <w:pPr>
        <w:pStyle w:val="BodyText"/>
      </w:pPr>
      <w:r>
        <w:t>2)= K ^SDEC(409.85,"B",$E(X,1,30),DA)</w:t>
      </w:r>
    </w:p>
    <w:p w14:paraId="24A6B200" w14:textId="77777777" w:rsidR="00694FD2" w:rsidRDefault="00694FD2" w:rsidP="00694FD2">
      <w:pPr>
        <w:pStyle w:val="BodyText"/>
      </w:pPr>
      <w:r>
        <w:t>C    REGULAR</w:t>
      </w:r>
    </w:p>
    <w:p w14:paraId="2A075FCD" w14:textId="77777777" w:rsidR="00694FD2" w:rsidRDefault="00694FD2" w:rsidP="00694FD2">
      <w:pPr>
        <w:pStyle w:val="BodyText"/>
      </w:pPr>
      <w:r>
        <w:t>Field:  INSTITUTION  (409.85,2)</w:t>
      </w:r>
    </w:p>
    <w:p w14:paraId="77F2FEFB" w14:textId="77777777" w:rsidR="00694FD2" w:rsidRDefault="00694FD2" w:rsidP="00694FD2">
      <w:pPr>
        <w:pStyle w:val="BodyText"/>
      </w:pPr>
      <w:r>
        <w:t>Description:  This xref is used to speed up the lookup of Appointment</w:t>
      </w:r>
      <w:r w:rsidR="003D5F55">
        <w:t xml:space="preserve"> </w:t>
      </w:r>
      <w:r>
        <w:t>Requests by INSTITUTION.</w:t>
      </w:r>
    </w:p>
    <w:p w14:paraId="402CD646" w14:textId="77777777" w:rsidR="00694FD2" w:rsidRDefault="00694FD2" w:rsidP="00694FD2">
      <w:pPr>
        <w:pStyle w:val="BodyText"/>
      </w:pPr>
      <w:r>
        <w:t>1)= S ^SDEC(409.85,"C",$E(X,1,30),DA)=""</w:t>
      </w:r>
    </w:p>
    <w:p w14:paraId="13251546" w14:textId="77777777" w:rsidR="00694FD2" w:rsidRDefault="00694FD2" w:rsidP="00694FD2">
      <w:pPr>
        <w:pStyle w:val="BodyText"/>
      </w:pPr>
      <w:r>
        <w:lastRenderedPageBreak/>
        <w:t>2)= K ^SDEC(409.85,"C",$E(X,1,30),DA)</w:t>
      </w:r>
    </w:p>
    <w:p w14:paraId="10ADC9BE" w14:textId="77777777" w:rsidR="00694FD2" w:rsidRDefault="00694FD2" w:rsidP="00694FD2">
      <w:pPr>
        <w:pStyle w:val="BodyText"/>
      </w:pPr>
      <w:r>
        <w:t>GUID  REGULAR</w:t>
      </w:r>
    </w:p>
    <w:p w14:paraId="7621310C" w14:textId="77777777" w:rsidR="00694FD2" w:rsidRDefault="00694FD2" w:rsidP="00694FD2">
      <w:pPr>
        <w:pStyle w:val="BodyText"/>
      </w:pPr>
      <w:r>
        <w:t>Field:</w:t>
      </w:r>
      <w:r w:rsidR="003D5F55">
        <w:t xml:space="preserve">  </w:t>
      </w:r>
      <w:r>
        <w:t>VAOS GUID (409.85,5)</w:t>
      </w:r>
    </w:p>
    <w:p w14:paraId="72638DF2" w14:textId="77777777" w:rsidR="00694FD2" w:rsidRDefault="00694FD2" w:rsidP="00694FD2">
      <w:pPr>
        <w:pStyle w:val="BodyText"/>
      </w:pPr>
      <w:r>
        <w:t>Description:</w:t>
      </w:r>
      <w:r w:rsidR="003D5F55">
        <w:t xml:space="preserve">  </w:t>
      </w:r>
      <w:r>
        <w:t>Stores pointer to Oracle database where VAOS appointment</w:t>
      </w:r>
      <w:r w:rsidR="003D5F55">
        <w:t xml:space="preserve"> </w:t>
      </w:r>
      <w:r>
        <w:t>Requests are stored.</w:t>
      </w:r>
    </w:p>
    <w:p w14:paraId="70496F07" w14:textId="77777777" w:rsidR="00694FD2" w:rsidRDefault="00694FD2" w:rsidP="00694FD2">
      <w:pPr>
        <w:pStyle w:val="BodyText"/>
      </w:pPr>
      <w:r>
        <w:t>SC    MUMPS</w:t>
      </w:r>
    </w:p>
    <w:p w14:paraId="4C3551F5" w14:textId="77777777" w:rsidR="00694FD2" w:rsidRDefault="00694FD2" w:rsidP="00694FD2">
      <w:pPr>
        <w:pStyle w:val="BodyText"/>
      </w:pPr>
      <w:r>
        <w:t>Field:  REQ SPECIFIC CLINIC  (409.85,8)</w:t>
      </w:r>
    </w:p>
    <w:p w14:paraId="34960BEE" w14:textId="77777777" w:rsidR="00694FD2" w:rsidRDefault="00694FD2" w:rsidP="00694FD2">
      <w:pPr>
        <w:pStyle w:val="BodyText"/>
      </w:pPr>
      <w:r>
        <w:t>Description:  Sort and Lookup Appointment Request by Clinic name.</w:t>
      </w:r>
    </w:p>
    <w:p w14:paraId="7B5480D3" w14:textId="77777777" w:rsidR="00694FD2" w:rsidRDefault="00694FD2" w:rsidP="00694FD2">
      <w:pPr>
        <w:pStyle w:val="BodyText"/>
      </w:pPr>
      <w:r>
        <w:t>1)= I $D(X) S ^SDEC(409.85,"SC",$P(^SC(X,0),U,1),DA)=""</w:t>
      </w:r>
    </w:p>
    <w:p w14:paraId="73DF16E9" w14:textId="77777777" w:rsidR="00694FD2" w:rsidRDefault="00694FD2" w:rsidP="00694FD2">
      <w:pPr>
        <w:pStyle w:val="BodyText"/>
      </w:pPr>
      <w:r>
        <w:t>2)= K ^SDEC(409.85,"SC",$P(^SC(X,0),U,1),DA)</w:t>
      </w:r>
    </w:p>
    <w:p w14:paraId="507ED703" w14:textId="77777777" w:rsidR="00694FD2" w:rsidRDefault="00694FD2" w:rsidP="00694FD2">
      <w:pPr>
        <w:pStyle w:val="BodyText"/>
      </w:pPr>
      <w:r>
        <w:t>SCC    MUMPS</w:t>
      </w:r>
    </w:p>
    <w:p w14:paraId="2D0B7D5C" w14:textId="77777777" w:rsidR="00694FD2" w:rsidRDefault="00694FD2" w:rsidP="00694FD2">
      <w:pPr>
        <w:pStyle w:val="BodyText"/>
      </w:pPr>
      <w:r>
        <w:t>Field:  REQ SPECIFIC CLINIC  (409.85,8)</w:t>
      </w:r>
    </w:p>
    <w:p w14:paraId="2CD50226" w14:textId="77777777" w:rsidR="00694FD2" w:rsidRDefault="00694FD2" w:rsidP="00694FD2">
      <w:pPr>
        <w:pStyle w:val="BodyText"/>
      </w:pPr>
      <w:r>
        <w:t>Description:  Sort/Lookup Appointment Request by Specific Clinic.</w:t>
      </w:r>
    </w:p>
    <w:p w14:paraId="02C0297A" w14:textId="77777777" w:rsidR="00694FD2" w:rsidRDefault="00694FD2" w:rsidP="00694FD2">
      <w:pPr>
        <w:pStyle w:val="BodyText"/>
      </w:pPr>
      <w:r>
        <w:t>1)= I $D(X) S ^SDEC(409.85,"SCC",$P(^SDEC(409.85,DA,0),U,1),X,DA)=""</w:t>
      </w:r>
    </w:p>
    <w:p w14:paraId="2103CD3E" w14:textId="77777777" w:rsidR="00694FD2" w:rsidRDefault="00694FD2" w:rsidP="00694FD2">
      <w:pPr>
        <w:pStyle w:val="BodyText"/>
      </w:pPr>
      <w:r>
        <w:t>2)= K ^SDEC(409.85,"SCC",$P(^SDEC(409.85,DA,0),U,1),X,DA)</w:t>
      </w:r>
    </w:p>
    <w:p w14:paraId="29E5858A" w14:textId="77777777" w:rsidR="00694FD2" w:rsidRPr="003D5F55" w:rsidRDefault="00694FD2" w:rsidP="00694FD2">
      <w:pPr>
        <w:pStyle w:val="BodyText"/>
        <w:rPr>
          <w:rStyle w:val="Strong"/>
        </w:rPr>
      </w:pPr>
      <w:r w:rsidRPr="003D5F55">
        <w:rPr>
          <w:rStyle w:val="Strong"/>
        </w:rPr>
        <w:t>New-Style Indexes:</w:t>
      </w:r>
    </w:p>
    <w:p w14:paraId="6540CA95" w14:textId="77777777" w:rsidR="00694FD2" w:rsidRDefault="00694FD2" w:rsidP="00694FD2">
      <w:pPr>
        <w:pStyle w:val="BodyText"/>
      </w:pPr>
      <w:r>
        <w:t>AC (#1663)    RECORD    REGULAR    IR    SORTING ONLY</w:t>
      </w:r>
    </w:p>
    <w:p w14:paraId="01A8B2F7" w14:textId="77777777" w:rsidR="00694FD2" w:rsidRDefault="00694FD2" w:rsidP="00694FD2">
      <w:pPr>
        <w:pStyle w:val="BodyText"/>
      </w:pPr>
      <w:r>
        <w:t>Short Descr:  Index by CREATE DATE and ORIGINATING USER</w:t>
      </w:r>
    </w:p>
    <w:p w14:paraId="3FE6525F" w14:textId="77777777" w:rsidR="00694FD2" w:rsidRDefault="00694FD2" w:rsidP="00694FD2">
      <w:pPr>
        <w:pStyle w:val="BodyText"/>
      </w:pPr>
      <w:r>
        <w:t>Description:  This cross reference is used to sort by CREATE DATE and ORIGINATING USER.</w:t>
      </w:r>
    </w:p>
    <w:p w14:paraId="01F2D98A" w14:textId="77777777" w:rsidR="00694FD2" w:rsidRDefault="00694FD2" w:rsidP="00694FD2">
      <w:pPr>
        <w:pStyle w:val="BodyText"/>
      </w:pPr>
      <w:r>
        <w:t>Set Logic:  S ^SDEC(409.85,"AC",X(1),X(2),DA)=""</w:t>
      </w:r>
    </w:p>
    <w:p w14:paraId="5C902599" w14:textId="77777777" w:rsidR="00694FD2" w:rsidRDefault="00694FD2" w:rsidP="00694FD2">
      <w:pPr>
        <w:pStyle w:val="BodyText"/>
      </w:pPr>
      <w:r>
        <w:t>Kill Logic:  K ^SDEC(409.85,"AC",X(1),X(2),DA)</w:t>
      </w:r>
    </w:p>
    <w:p w14:paraId="20FF4DB5" w14:textId="77777777" w:rsidR="00694FD2" w:rsidRDefault="00694FD2" w:rsidP="00694FD2">
      <w:pPr>
        <w:pStyle w:val="BodyText"/>
      </w:pPr>
      <w:r>
        <w:t>Whole Kill:  K ^SDEC(409.85,"AC")</w:t>
      </w:r>
    </w:p>
    <w:p w14:paraId="7D54CB2D" w14:textId="77777777" w:rsidR="00694FD2" w:rsidRDefault="00694FD2" w:rsidP="00694FD2">
      <w:pPr>
        <w:pStyle w:val="BodyText"/>
      </w:pPr>
      <w:r>
        <w:t>X(1):  DATE/TIME ENTERED  (409.85,9.5)  (Subscr 1)  (forwards)</w:t>
      </w:r>
    </w:p>
    <w:p w14:paraId="390386EB" w14:textId="77777777" w:rsidR="00694FD2" w:rsidRDefault="00694FD2" w:rsidP="00694FD2">
      <w:pPr>
        <w:pStyle w:val="BodyText"/>
      </w:pPr>
      <w:r>
        <w:t>X(2):  ORIGINATING USER  (409.85,9)  (Subscr 2)  (forwards)</w:t>
      </w:r>
    </w:p>
    <w:p w14:paraId="575BABBA" w14:textId="77777777" w:rsidR="00694FD2" w:rsidRDefault="00694FD2" w:rsidP="00694FD2">
      <w:pPr>
        <w:pStyle w:val="BodyText"/>
      </w:pPr>
      <w:r>
        <w:t>E (#1662)    RECORD    REGULAR    IR    SORTING ONLY</w:t>
      </w:r>
    </w:p>
    <w:p w14:paraId="72D7EDE9" w14:textId="77777777" w:rsidR="00694FD2" w:rsidRDefault="00694FD2" w:rsidP="00694FD2">
      <w:pPr>
        <w:pStyle w:val="BodyText"/>
      </w:pPr>
      <w:r>
        <w:t>Short Descr:  Index by CURRENT STATUS and CREATE DATE.</w:t>
      </w:r>
    </w:p>
    <w:p w14:paraId="60CF00B3" w14:textId="77777777" w:rsidR="00694FD2" w:rsidRDefault="00694FD2" w:rsidP="00694FD2">
      <w:pPr>
        <w:pStyle w:val="BodyText"/>
      </w:pPr>
      <w:r>
        <w:t>Description:  This cross reference is used to sort by CURRENT STATUS and</w:t>
      </w:r>
      <w:r w:rsidR="003D5F55">
        <w:t xml:space="preserve"> </w:t>
      </w:r>
      <w:r>
        <w:t>CREATE DATE.</w:t>
      </w:r>
    </w:p>
    <w:p w14:paraId="005AB304" w14:textId="77777777" w:rsidR="00694FD2" w:rsidRDefault="00694FD2" w:rsidP="00694FD2">
      <w:pPr>
        <w:pStyle w:val="BodyText"/>
      </w:pPr>
      <w:r>
        <w:t>Set Logic:  S ^SDEC(409.85,"E",X(1),X(2),DA)=""</w:t>
      </w:r>
    </w:p>
    <w:p w14:paraId="329247B7" w14:textId="77777777" w:rsidR="00694FD2" w:rsidRDefault="00694FD2" w:rsidP="00694FD2">
      <w:pPr>
        <w:pStyle w:val="BodyText"/>
      </w:pPr>
      <w:r>
        <w:t>Kill Logic:  K ^SDEC(409.85,"E",X(1),X(2),DA)</w:t>
      </w:r>
    </w:p>
    <w:p w14:paraId="30D61837" w14:textId="77777777" w:rsidR="00694FD2" w:rsidRDefault="00694FD2" w:rsidP="00694FD2">
      <w:pPr>
        <w:pStyle w:val="BodyText"/>
      </w:pPr>
      <w:r>
        <w:t>Whole Kill:  K ^SDEC(409.85,"E")</w:t>
      </w:r>
    </w:p>
    <w:p w14:paraId="206BCAF4" w14:textId="77777777" w:rsidR="00694FD2" w:rsidRDefault="00694FD2" w:rsidP="00694FD2">
      <w:pPr>
        <w:pStyle w:val="BodyText"/>
      </w:pPr>
      <w:r>
        <w:t>X(1):  CURRENT STATUS  (409.85,23)  (Subscr 1)  (forwards)</w:t>
      </w:r>
    </w:p>
    <w:p w14:paraId="6255A55E" w14:textId="77777777" w:rsidR="00694FD2" w:rsidRDefault="00694FD2" w:rsidP="00694FD2">
      <w:pPr>
        <w:pStyle w:val="BodyText"/>
      </w:pPr>
      <w:r>
        <w:t>X(2):  CREATE DATE  (409.85,1)  (Subscr 2)  (forwards)</w:t>
      </w:r>
    </w:p>
    <w:p w14:paraId="0AB5DFDE" w14:textId="77777777" w:rsidR="00694FD2" w:rsidRDefault="00694FD2" w:rsidP="00694FD2">
      <w:pPr>
        <w:pStyle w:val="BodyText"/>
      </w:pPr>
      <w:r>
        <w:t>GC (#1952)    RECORD    REGULAR    IR    LOOKUP &amp; SORTING</w:t>
      </w:r>
    </w:p>
    <w:p w14:paraId="7E59FD85" w14:textId="77777777" w:rsidR="00694FD2" w:rsidRDefault="00694FD2" w:rsidP="00694FD2">
      <w:pPr>
        <w:pStyle w:val="BodyText"/>
      </w:pPr>
      <w:r>
        <w:lastRenderedPageBreak/>
        <w:t>Short Descr:  SORT BY CLINIC AND ORIGINATING DATE</w:t>
      </w:r>
    </w:p>
    <w:p w14:paraId="5D5FC828" w14:textId="77777777" w:rsidR="00694FD2" w:rsidRDefault="00694FD2" w:rsidP="00694FD2">
      <w:pPr>
        <w:pStyle w:val="BodyText"/>
      </w:pPr>
      <w:r>
        <w:t>Description:  This xref is used to sort Appointment Request entries by</w:t>
      </w:r>
      <w:r w:rsidR="003D5F55">
        <w:t xml:space="preserve"> th</w:t>
      </w:r>
      <w:r>
        <w:t>e REQ SPECIFIC CLINIC field (#8) and the CREATE DATE</w:t>
      </w:r>
      <w:r w:rsidR="003D5F55">
        <w:t xml:space="preserve"> </w:t>
      </w:r>
      <w:r>
        <w:t>field (#1).</w:t>
      </w:r>
    </w:p>
    <w:p w14:paraId="3E8E95A6" w14:textId="77777777" w:rsidR="00694FD2" w:rsidRDefault="00694FD2" w:rsidP="00694FD2">
      <w:pPr>
        <w:pStyle w:val="BodyText"/>
      </w:pPr>
      <w:r>
        <w:t>Set Logic:  S ^SDEC(409.85,"GC",X(1),X(2),DA)=""</w:t>
      </w:r>
    </w:p>
    <w:p w14:paraId="7F0FE974" w14:textId="77777777" w:rsidR="00694FD2" w:rsidRDefault="00694FD2" w:rsidP="00694FD2">
      <w:pPr>
        <w:pStyle w:val="BodyText"/>
      </w:pPr>
      <w:r>
        <w:t>Kill Logic:  K ^SDEC(409.85,"GC",X(1),X(2),DA)</w:t>
      </w:r>
    </w:p>
    <w:p w14:paraId="207BF36A" w14:textId="77777777" w:rsidR="00694FD2" w:rsidRDefault="00694FD2" w:rsidP="00694FD2">
      <w:pPr>
        <w:pStyle w:val="BodyText"/>
      </w:pPr>
      <w:r>
        <w:t>Whole Kill:  K ^SDEC(409.85,"GC")</w:t>
      </w:r>
    </w:p>
    <w:p w14:paraId="4E35EF1E" w14:textId="77777777" w:rsidR="00694FD2" w:rsidRDefault="00694FD2" w:rsidP="00694FD2">
      <w:pPr>
        <w:pStyle w:val="BodyText"/>
      </w:pPr>
      <w:r>
        <w:t>X(1):  REQ SPECIFIC CLINIC  (409.85,8)  (Subscr 1)  (forwards)</w:t>
      </w:r>
    </w:p>
    <w:p w14:paraId="062321ED" w14:textId="77777777" w:rsidR="00694FD2" w:rsidRDefault="00694FD2" w:rsidP="00694FD2">
      <w:pPr>
        <w:pStyle w:val="BodyText"/>
      </w:pPr>
      <w:r>
        <w:t>X(2):  CREATE DATE  (409.85,1)  (Subscr 2)  (forwards)</w:t>
      </w:r>
    </w:p>
    <w:p w14:paraId="0CD93447" w14:textId="77777777" w:rsidR="00694FD2" w:rsidRDefault="00694FD2" w:rsidP="00694FD2">
      <w:pPr>
        <w:pStyle w:val="BodyText"/>
      </w:pPr>
      <w:r>
        <w:t>GCC (#1953)    RECORD    REGULAR    IR    LOOKUP &amp; SORTING</w:t>
      </w:r>
    </w:p>
    <w:p w14:paraId="03B73D98" w14:textId="77777777" w:rsidR="00694FD2" w:rsidRDefault="00694FD2" w:rsidP="00694FD2">
      <w:pPr>
        <w:pStyle w:val="BodyText"/>
      </w:pPr>
      <w:r>
        <w:t>Short Descr:  SORT BY CLINIC AND CID/PREFERRED DATE</w:t>
      </w:r>
    </w:p>
    <w:p w14:paraId="27C2B3BB" w14:textId="77777777" w:rsidR="00694FD2" w:rsidRDefault="00694FD2" w:rsidP="00694FD2">
      <w:pPr>
        <w:pStyle w:val="BodyText"/>
      </w:pPr>
      <w:r>
        <w:t>Description:  This xref is used to sort Appointment Request entries by</w:t>
      </w:r>
      <w:r w:rsidR="003D5F55">
        <w:t xml:space="preserve"> </w:t>
      </w:r>
      <w:r>
        <w:t>the REQ SPECIFIC CLINIC field (#8) and the CID PREFERRED</w:t>
      </w:r>
      <w:r w:rsidR="003D5F55">
        <w:t xml:space="preserve"> </w:t>
      </w:r>
      <w:r>
        <w:t>DATE OF APPT field (#22).</w:t>
      </w:r>
    </w:p>
    <w:p w14:paraId="7375D9A8" w14:textId="77777777" w:rsidR="00694FD2" w:rsidRDefault="00694FD2" w:rsidP="00694FD2">
      <w:pPr>
        <w:pStyle w:val="BodyText"/>
      </w:pPr>
      <w:r>
        <w:t>Set Logic:  S ^SDEC(409.85,"GCC",X(1),X(2),DA)=""</w:t>
      </w:r>
    </w:p>
    <w:p w14:paraId="0B2C023D" w14:textId="77777777" w:rsidR="00694FD2" w:rsidRDefault="00694FD2" w:rsidP="00694FD2">
      <w:pPr>
        <w:pStyle w:val="BodyText"/>
      </w:pPr>
      <w:r>
        <w:t>Kill Logic:  K ^SDEC(409.85,"GCC",X(1),X(2),DA)</w:t>
      </w:r>
    </w:p>
    <w:p w14:paraId="325E898B" w14:textId="77777777" w:rsidR="00694FD2" w:rsidRDefault="00694FD2" w:rsidP="00694FD2">
      <w:pPr>
        <w:pStyle w:val="BodyText"/>
      </w:pPr>
      <w:r>
        <w:t>Whole Kill:  K ^SDEC(409.85,"GCC")</w:t>
      </w:r>
    </w:p>
    <w:p w14:paraId="6FCF79DA" w14:textId="77777777" w:rsidR="00694FD2" w:rsidRDefault="00694FD2" w:rsidP="00694FD2">
      <w:pPr>
        <w:pStyle w:val="BodyText"/>
      </w:pPr>
      <w:r>
        <w:t>X(1):  REQ SPECIFIC CLINIC  (409.85,8)  (Subscr 1)  (forwards)</w:t>
      </w:r>
    </w:p>
    <w:p w14:paraId="058290AB" w14:textId="77777777" w:rsidR="00694FD2" w:rsidRDefault="00694FD2" w:rsidP="00694FD2">
      <w:pPr>
        <w:pStyle w:val="BodyText"/>
      </w:pPr>
      <w:r>
        <w:t>X(2):  CID/PREFERRED DATE OF APPT  (409.85,22)  (Subscr 2)</w:t>
      </w:r>
      <w:r w:rsidR="003D5F55">
        <w:t xml:space="preserve">  </w:t>
      </w:r>
      <w:r>
        <w:t>(forwards)</w:t>
      </w:r>
    </w:p>
    <w:p w14:paraId="7CF495F5" w14:textId="77777777" w:rsidR="00694FD2" w:rsidRDefault="00694FD2" w:rsidP="00694FD2">
      <w:pPr>
        <w:pStyle w:val="BodyText"/>
      </w:pPr>
      <w:r>
        <w:t>GS (#1947)    RECORD    REGULAR    IR    LOOKUP &amp; SORTING</w:t>
      </w:r>
    </w:p>
    <w:p w14:paraId="4E29CDCA" w14:textId="77777777" w:rsidR="00694FD2" w:rsidRDefault="00694FD2" w:rsidP="00694FD2">
      <w:pPr>
        <w:pStyle w:val="BodyText"/>
      </w:pPr>
      <w:r>
        <w:t>Short Descr:  SORT BY REQ SERVICE/SPECIALTY ID AND ORIGINATING DATE</w:t>
      </w:r>
    </w:p>
    <w:p w14:paraId="73275073" w14:textId="1C835C54" w:rsidR="00694FD2" w:rsidRDefault="00694FD2" w:rsidP="00694FD2">
      <w:pPr>
        <w:pStyle w:val="BodyText"/>
      </w:pPr>
      <w:r>
        <w:t>Description:  This xref is used to sort Appointment Request entries by</w:t>
      </w:r>
      <w:r w:rsidR="000C05E7">
        <w:t xml:space="preserve"> </w:t>
      </w:r>
      <w:r>
        <w:t>the REQ SERVICE/SPECIALTY field (#8.5) and the CREATE DATE</w:t>
      </w:r>
      <w:r w:rsidR="000C05E7">
        <w:t xml:space="preserve"> </w:t>
      </w:r>
      <w:r>
        <w:t>field (#1).</w:t>
      </w:r>
    </w:p>
    <w:p w14:paraId="464634AD" w14:textId="06C9DEE3" w:rsidR="00694FD2" w:rsidRDefault="00694FD2" w:rsidP="00694FD2">
      <w:pPr>
        <w:pStyle w:val="BodyText"/>
      </w:pPr>
      <w:r>
        <w:t>Set Logic:  S ^SDEC(409.85,"GS",X(1),X(2),DA)=""</w:t>
      </w:r>
    </w:p>
    <w:p w14:paraId="0E5FB614" w14:textId="3235C8EE" w:rsidR="00694FD2" w:rsidRDefault="00694FD2" w:rsidP="00694FD2">
      <w:pPr>
        <w:pStyle w:val="BodyText"/>
      </w:pPr>
      <w:r>
        <w:t>Kill Logic:  K ^SDEC(409.85,"GS",X(1),X(2),DA)</w:t>
      </w:r>
    </w:p>
    <w:p w14:paraId="08D8DFF5" w14:textId="0809668B" w:rsidR="00694FD2" w:rsidRDefault="00694FD2" w:rsidP="00694FD2">
      <w:pPr>
        <w:pStyle w:val="BodyText"/>
      </w:pPr>
      <w:r>
        <w:t>Whole Kill:  K ^SDEC(409.85,"GS")</w:t>
      </w:r>
    </w:p>
    <w:p w14:paraId="03146072" w14:textId="65029E89" w:rsidR="00694FD2" w:rsidRDefault="00694FD2" w:rsidP="00694FD2">
      <w:pPr>
        <w:pStyle w:val="BodyText"/>
      </w:pPr>
      <w:r>
        <w:t>X(1):  REQ SERVICE/SPECIALTY  (409.85,8.5)  (Subscr 1)  (forwards)</w:t>
      </w:r>
    </w:p>
    <w:p w14:paraId="3FC4AFDC" w14:textId="763BEECF" w:rsidR="00694FD2" w:rsidRDefault="00694FD2" w:rsidP="00694FD2">
      <w:pPr>
        <w:pStyle w:val="BodyText"/>
      </w:pPr>
      <w:r>
        <w:t>X(2):  CREATE DATE  (409.85,1)  (Subscr 2)  (forwards)</w:t>
      </w:r>
    </w:p>
    <w:p w14:paraId="1D9E0ABA" w14:textId="7D74B260" w:rsidR="00694FD2" w:rsidRDefault="00694FD2" w:rsidP="00694FD2">
      <w:pPr>
        <w:pStyle w:val="BodyText"/>
      </w:pPr>
      <w:r>
        <w:t>GSA (#1950)    RECORD    REGULAR    IR    LOOKUP &amp; SORTING</w:t>
      </w:r>
    </w:p>
    <w:p w14:paraId="530E4348" w14:textId="07F8108F" w:rsidR="00694FD2" w:rsidRDefault="00694FD2" w:rsidP="00694FD2">
      <w:pPr>
        <w:pStyle w:val="BodyText"/>
      </w:pPr>
      <w:r>
        <w:t>Short Descr:  SORT BY REQ SERVICE/SPECIALTY, SVC CONNECTED, AND CREATE DATE</w:t>
      </w:r>
    </w:p>
    <w:p w14:paraId="5925499A" w14:textId="5635BB84" w:rsidR="00694FD2" w:rsidRDefault="00694FD2" w:rsidP="00694FD2">
      <w:pPr>
        <w:pStyle w:val="BodyText"/>
      </w:pPr>
      <w:r>
        <w:t>Description:  This xref is used to sort Appointment Request entries by</w:t>
      </w:r>
      <w:r w:rsidR="000C05E7">
        <w:t xml:space="preserve"> </w:t>
      </w:r>
      <w:r>
        <w:t>the REQ SERVICE/SPECIALTY field (#8.5), SERVICE CONNECTED,</w:t>
      </w:r>
      <w:r w:rsidR="000C05E7">
        <w:t xml:space="preserve"> </w:t>
      </w:r>
      <w:r>
        <w:t>and the CREATE DATE field (#1).  SERVICE CONNECTED is the</w:t>
      </w:r>
      <w:r w:rsidR="000C05E7">
        <w:t xml:space="preserve"> </w:t>
      </w:r>
      <w:r>
        <w:t>SERVICE CONNECTED? field (#.301) in the PATIENT file (#2).</w:t>
      </w:r>
    </w:p>
    <w:p w14:paraId="06858957" w14:textId="1ED131CA" w:rsidR="00694FD2" w:rsidRDefault="00694FD2" w:rsidP="00694FD2">
      <w:pPr>
        <w:pStyle w:val="BodyText"/>
      </w:pPr>
      <w:r>
        <w:t>Set Logic:  S ^SDEC(409.85,"GSA",X(1),X(2),X(3),DA)=""</w:t>
      </w:r>
    </w:p>
    <w:p w14:paraId="4BF293C4" w14:textId="2669B54E" w:rsidR="00694FD2" w:rsidRDefault="00694FD2" w:rsidP="00694FD2">
      <w:pPr>
        <w:pStyle w:val="BodyText"/>
      </w:pPr>
      <w:r>
        <w:t>Kill Logic:  K ^SDEC(409.85,"GSA",X(1),X(2),X(3),DA)</w:t>
      </w:r>
    </w:p>
    <w:p w14:paraId="341B92C8" w14:textId="383214A1" w:rsidR="00694FD2" w:rsidRDefault="00694FD2" w:rsidP="00694FD2">
      <w:pPr>
        <w:pStyle w:val="BodyText"/>
      </w:pPr>
      <w:r>
        <w:lastRenderedPageBreak/>
        <w:t>Whole Kill:  K ^SDEC(409.85,"GSA")</w:t>
      </w:r>
    </w:p>
    <w:p w14:paraId="20DACE90" w14:textId="211FC3D0" w:rsidR="00694FD2" w:rsidRDefault="00694FD2" w:rsidP="00694FD2">
      <w:pPr>
        <w:pStyle w:val="BodyText"/>
      </w:pPr>
      <w:r>
        <w:t>X(1):  REQ SERVICE/SPECIALTY  (409.85,8.5)  (Subscr 1)  (forwards)</w:t>
      </w:r>
    </w:p>
    <w:p w14:paraId="05331DDE" w14:textId="0F3FC29D" w:rsidR="00694FD2" w:rsidRDefault="00694FD2" w:rsidP="00694FD2">
      <w:pPr>
        <w:pStyle w:val="BodyText"/>
      </w:pPr>
      <w:r>
        <w:t>X(2):  Computed Code: N DFN S DFN=$P($G(^SDEC(409.85,DA,0)),U,1) S</w:t>
      </w:r>
    </w:p>
    <w:p w14:paraId="41F17C5E" w14:textId="4E9981CF" w:rsidR="00694FD2" w:rsidRDefault="00694FD2" w:rsidP="00694FD2">
      <w:pPr>
        <w:pStyle w:val="BodyText"/>
      </w:pPr>
      <w:r>
        <w:t>X=$P($G(^DPT(+DFN,.3)),U,1) S:X="" X=0</w:t>
      </w:r>
      <w:r w:rsidR="000C05E7">
        <w:t xml:space="preserve"> </w:t>
      </w:r>
      <w:r>
        <w:t>(Subscr 2)  (forwards)</w:t>
      </w:r>
    </w:p>
    <w:p w14:paraId="683CF0BF" w14:textId="738CF2AD" w:rsidR="00694FD2" w:rsidRDefault="00694FD2" w:rsidP="00694FD2">
      <w:pPr>
        <w:pStyle w:val="BodyText"/>
      </w:pPr>
      <w:r>
        <w:t>X(3):  CREATE DATE  (409.85,1)  (Subscr 3)  (forwards)</w:t>
      </w:r>
    </w:p>
    <w:p w14:paraId="094123EC" w14:textId="68BE3407" w:rsidR="00694FD2" w:rsidRDefault="00694FD2" w:rsidP="00694FD2">
      <w:pPr>
        <w:pStyle w:val="BodyText"/>
      </w:pPr>
      <w:r>
        <w:t>GSB (#1951)    RECORD    REGULAR    IR    LOOKUP &amp; SORTING</w:t>
      </w:r>
    </w:p>
    <w:p w14:paraId="230BD121" w14:textId="35C435A1" w:rsidR="00694FD2" w:rsidRDefault="00694FD2" w:rsidP="00694FD2">
      <w:pPr>
        <w:pStyle w:val="BodyText"/>
      </w:pPr>
      <w:r>
        <w:t>Short Descr:  SORT BY REQ SERVICE/SPECIALTY, SVC CONNECTED PRIORITY, AND CREATE DATE</w:t>
      </w:r>
    </w:p>
    <w:p w14:paraId="4ECD9CC9" w14:textId="0877EDF5" w:rsidR="00694FD2" w:rsidRDefault="00694FD2" w:rsidP="00694FD2">
      <w:pPr>
        <w:pStyle w:val="BodyText"/>
      </w:pPr>
      <w:r>
        <w:t>Description:  This xref is used to sort Appointment Request entries by</w:t>
      </w:r>
      <w:r w:rsidR="000C05E7">
        <w:t xml:space="preserve"> </w:t>
      </w:r>
      <w:r>
        <w:t>the REQ SERVICE/SPECIALTY field (#8.5), SERVICE CONNECTED</w:t>
      </w:r>
      <w:r w:rsidR="000C05E7">
        <w:t xml:space="preserve"> </w:t>
      </w:r>
      <w:r>
        <w:t>PRIORITY field (#15), and the CREATE DATE field (#1).</w:t>
      </w:r>
    </w:p>
    <w:p w14:paraId="410499B2" w14:textId="48CD944B" w:rsidR="00694FD2" w:rsidRDefault="00694FD2" w:rsidP="00694FD2">
      <w:pPr>
        <w:pStyle w:val="BodyText"/>
      </w:pPr>
      <w:r>
        <w:t>Set Logic:  S ^SDEC(409.85,"GSB",X(1),X(2),X(3),DA)=""</w:t>
      </w:r>
    </w:p>
    <w:p w14:paraId="688910DC" w14:textId="4606967B" w:rsidR="00694FD2" w:rsidRDefault="00694FD2" w:rsidP="00694FD2">
      <w:pPr>
        <w:pStyle w:val="BodyText"/>
      </w:pPr>
      <w:r>
        <w:t>Kill Logic:  K ^SDEC(409.85,"GSB",X(1),X(2),X(3),DA)</w:t>
      </w:r>
    </w:p>
    <w:p w14:paraId="6D58C7E6" w14:textId="4D327B7A" w:rsidR="00694FD2" w:rsidRDefault="00694FD2" w:rsidP="00694FD2">
      <w:pPr>
        <w:pStyle w:val="BodyText"/>
      </w:pPr>
      <w:r>
        <w:t>Whole Kill:  K ^SDEC(409.85,"GSB")</w:t>
      </w:r>
    </w:p>
    <w:p w14:paraId="01F9A5B0" w14:textId="7C6CC873" w:rsidR="00694FD2" w:rsidRDefault="00694FD2" w:rsidP="00694FD2">
      <w:pPr>
        <w:pStyle w:val="BodyText"/>
      </w:pPr>
      <w:r>
        <w:t>X(1):  REQ SERVICE/SPECIALTY  (409.85,8.5)  (Subscr 1)  (forwards)</w:t>
      </w:r>
    </w:p>
    <w:p w14:paraId="3DC0137E" w14:textId="0B455CBE" w:rsidR="00694FD2" w:rsidRDefault="00694FD2" w:rsidP="00694FD2">
      <w:pPr>
        <w:pStyle w:val="BodyText"/>
      </w:pPr>
      <w:r>
        <w:t>X(2):  SERVICE CONNECTED PRIORITY  (409.85,15)  (Subscr 2)</w:t>
      </w:r>
      <w:r w:rsidR="000C05E7">
        <w:t xml:space="preserve">  </w:t>
      </w:r>
      <w:r>
        <w:t>(forwards)</w:t>
      </w:r>
    </w:p>
    <w:p w14:paraId="0CB88B9D" w14:textId="335A8BE2" w:rsidR="00694FD2" w:rsidRDefault="00694FD2" w:rsidP="00694FD2">
      <w:pPr>
        <w:pStyle w:val="BodyText"/>
      </w:pPr>
      <w:r>
        <w:t>X(3):  CREATE DATE  (409.85,1)  (Subscr 3)  (forwards)</w:t>
      </w:r>
    </w:p>
    <w:p w14:paraId="488C26B6" w14:textId="4F820B6D" w:rsidR="00694FD2" w:rsidRDefault="00694FD2" w:rsidP="00694FD2">
      <w:pPr>
        <w:pStyle w:val="BodyText"/>
      </w:pPr>
      <w:r>
        <w:t>GSC (#1948)    RECORD    REGULAR    IR    LOOKUP &amp; SORTING</w:t>
      </w:r>
    </w:p>
    <w:p w14:paraId="43B5E26B" w14:textId="2561371E" w:rsidR="00694FD2" w:rsidRDefault="00694FD2" w:rsidP="00694FD2">
      <w:pPr>
        <w:pStyle w:val="BodyText"/>
      </w:pPr>
      <w:r>
        <w:t>Short Descr:  SORT BY REQ SERVICE/SPECIALTY ID AND CID/PREFERRED DATE OF APPT</w:t>
      </w:r>
    </w:p>
    <w:p w14:paraId="6BA90A28" w14:textId="55F3E693" w:rsidR="00694FD2" w:rsidRDefault="00694FD2" w:rsidP="00694FD2">
      <w:pPr>
        <w:pStyle w:val="BodyText"/>
      </w:pPr>
      <w:r>
        <w:t>Description:  This xref is used to sort Appointment Request entries by</w:t>
      </w:r>
      <w:r w:rsidR="000C05E7">
        <w:t xml:space="preserve"> </w:t>
      </w:r>
      <w:r>
        <w:t>the REQ SERVICE/SPECIALTY field (#8.5) and the</w:t>
      </w:r>
      <w:r w:rsidR="000C05E7">
        <w:t xml:space="preserve"> </w:t>
      </w:r>
      <w:r>
        <w:t>CID/PREFERRED DATE OF APPT field (#22).</w:t>
      </w:r>
    </w:p>
    <w:p w14:paraId="4EF797E4" w14:textId="187772EA" w:rsidR="00694FD2" w:rsidRDefault="00694FD2" w:rsidP="00694FD2">
      <w:pPr>
        <w:pStyle w:val="BodyText"/>
      </w:pPr>
      <w:r>
        <w:t>Set Logic:  S ^SDEC(409.85,"GSC",X(1),X(2),DA)=""</w:t>
      </w:r>
    </w:p>
    <w:p w14:paraId="0B8AED4F" w14:textId="6C18EA64" w:rsidR="00694FD2" w:rsidRDefault="00694FD2" w:rsidP="00694FD2">
      <w:pPr>
        <w:pStyle w:val="BodyText"/>
      </w:pPr>
      <w:r>
        <w:t>Kill Logic:  K ^SDEC(409.85,"GSC",X(1),X(2),DA)</w:t>
      </w:r>
    </w:p>
    <w:p w14:paraId="6BBE9D41" w14:textId="5D839F84" w:rsidR="00694FD2" w:rsidRDefault="00694FD2" w:rsidP="00694FD2">
      <w:pPr>
        <w:pStyle w:val="BodyText"/>
      </w:pPr>
      <w:r>
        <w:t>Whole Kill:  K ^SDEC(409.85,"GSC")</w:t>
      </w:r>
    </w:p>
    <w:p w14:paraId="0AA3B13D" w14:textId="30AF67A8" w:rsidR="00694FD2" w:rsidRDefault="00694FD2" w:rsidP="00694FD2">
      <w:pPr>
        <w:pStyle w:val="BodyText"/>
      </w:pPr>
      <w:r>
        <w:t>X(1):  REQ SERVICE/SPECIALTY  (409.85,8.5)  (Subscr 1)  (forwards)</w:t>
      </w:r>
    </w:p>
    <w:p w14:paraId="75EEB354" w14:textId="7E5CFD9A" w:rsidR="00694FD2" w:rsidRDefault="00694FD2" w:rsidP="00694FD2">
      <w:pPr>
        <w:pStyle w:val="BodyText"/>
      </w:pPr>
      <w:r>
        <w:t>X(2):  CID/PREFERRED DATE OF APPT  (409.85,22)  (Subscr 2)</w:t>
      </w:r>
      <w:r w:rsidR="000C05E7">
        <w:t xml:space="preserve">  </w:t>
      </w:r>
      <w:r>
        <w:t>(forwards)</w:t>
      </w:r>
    </w:p>
    <w:p w14:paraId="1E01BC56" w14:textId="5A21FDF0" w:rsidR="00694FD2" w:rsidRDefault="00694FD2" w:rsidP="00694FD2">
      <w:pPr>
        <w:pStyle w:val="BodyText"/>
      </w:pPr>
      <w:r>
        <w:t>GSP (#1949)    RECORD    REGULAR    IR    LOOKUP &amp; SORTING</w:t>
      </w:r>
    </w:p>
    <w:p w14:paraId="5D44C2F8" w14:textId="212E2C91" w:rsidR="00694FD2" w:rsidRDefault="00694FD2" w:rsidP="00694FD2">
      <w:pPr>
        <w:pStyle w:val="BodyText"/>
      </w:pPr>
      <w:r>
        <w:t>Short Descr:  SORT BY REQ SERVICE/SPECIALTY, ENROLLMENT PRIORITY, AND</w:t>
      </w:r>
      <w:r w:rsidR="000C05E7">
        <w:t xml:space="preserve"> </w:t>
      </w:r>
      <w:r>
        <w:t>CREATE DATE</w:t>
      </w:r>
    </w:p>
    <w:p w14:paraId="011049BB" w14:textId="446503AE" w:rsidR="00694FD2" w:rsidRDefault="00694FD2" w:rsidP="00694FD2">
      <w:pPr>
        <w:pStyle w:val="BodyText"/>
      </w:pPr>
      <w:r>
        <w:t>Description:  This xref is used to sort Appointment Request entries by</w:t>
      </w:r>
      <w:r w:rsidR="000C05E7">
        <w:t xml:space="preserve"> </w:t>
      </w:r>
      <w:r>
        <w:t xml:space="preserve">the REQ </w:t>
      </w:r>
      <w:r w:rsidR="000C05E7">
        <w:t>S</w:t>
      </w:r>
      <w:r>
        <w:t>ERVICE/SPECIALTY field (#8.5), Patient's</w:t>
      </w:r>
      <w:r w:rsidR="000C05E7">
        <w:t xml:space="preserve"> </w:t>
      </w:r>
      <w:r>
        <w:t>ENROLLMENT PRIORITY, and the CREATE DATE field (#1).  The</w:t>
      </w:r>
      <w:r w:rsidR="000C05E7">
        <w:t xml:space="preserve"> </w:t>
      </w:r>
      <w:r>
        <w:t>Patient's ENROLLMENT PRIORITY comes from the ENROLLMENT</w:t>
      </w:r>
      <w:r w:rsidR="000C05E7">
        <w:t xml:space="preserve"> </w:t>
      </w:r>
      <w:r>
        <w:t>PRIORITY field (#.07) of the PATIENT ENROLLMENT file</w:t>
      </w:r>
      <w:r w:rsidR="000C05E7">
        <w:t xml:space="preserve"> </w:t>
      </w:r>
      <w:r>
        <w:t>(#27.11). The CURRENT ENROLLMENT field (#27.01) of the</w:t>
      </w:r>
      <w:r w:rsidR="000C05E7">
        <w:t xml:space="preserve"> </w:t>
      </w:r>
      <w:r>
        <w:t xml:space="preserve">PATIENT file (#2) contains the pointer into the PATIENT ENROLLMENT </w:t>
      </w:r>
      <w:r w:rsidR="0055573C">
        <w:t>file</w:t>
      </w:r>
      <w:r>
        <w:t>.</w:t>
      </w:r>
    </w:p>
    <w:p w14:paraId="68E9485F" w14:textId="69C60311" w:rsidR="00694FD2" w:rsidRDefault="00694FD2" w:rsidP="00694FD2">
      <w:pPr>
        <w:pStyle w:val="BodyText"/>
      </w:pPr>
      <w:r>
        <w:lastRenderedPageBreak/>
        <w:t>Set Logic:  S ^SDEC(409.85,"GSP",X(1),X(2),X(3),DA)=""</w:t>
      </w:r>
    </w:p>
    <w:p w14:paraId="588A629E" w14:textId="01C16D43" w:rsidR="00694FD2" w:rsidRDefault="00694FD2" w:rsidP="00694FD2">
      <w:pPr>
        <w:pStyle w:val="BodyText"/>
      </w:pPr>
      <w:r>
        <w:t>Kill Logic:  K ^SDEC(409.85,"GSP",X(1),X(2),X(3),DA)</w:t>
      </w:r>
    </w:p>
    <w:p w14:paraId="4FF6213D" w14:textId="180F0D6A" w:rsidR="00694FD2" w:rsidRDefault="00694FD2" w:rsidP="00694FD2">
      <w:pPr>
        <w:pStyle w:val="BodyText"/>
      </w:pPr>
      <w:r>
        <w:t>Whole Kill:  K ^SDEC(409.85,"GSP")</w:t>
      </w:r>
    </w:p>
    <w:p w14:paraId="3065F2D5" w14:textId="3F12FB44" w:rsidR="00694FD2" w:rsidRDefault="00694FD2" w:rsidP="00694FD2">
      <w:pPr>
        <w:pStyle w:val="BodyText"/>
      </w:pPr>
      <w:r>
        <w:t>X(1):  REQ SERVICE/SPECIALTY  (409.85,8.5)  (Subscr 1)  (forwards)</w:t>
      </w:r>
    </w:p>
    <w:p w14:paraId="3917868E" w14:textId="10414797" w:rsidR="00694FD2" w:rsidRDefault="00694FD2" w:rsidP="00694FD2">
      <w:pPr>
        <w:pStyle w:val="BodyText"/>
      </w:pPr>
      <w:r>
        <w:t>X(2):  Computed Code: N DFN,PCE S DFN=$P($G(^SDEC(409.85,DA,0)),U,1),PCE=$P($G(^DPT(+DFN,"ENR")),U,1),X=+$P($G(^DGEN(27.11,+PCE,0)),U,7)</w:t>
      </w:r>
      <w:r w:rsidR="00BE1644">
        <w:t xml:space="preserve"> </w:t>
      </w:r>
      <w:r>
        <w:t>(Subscr 2)  (forwards)</w:t>
      </w:r>
    </w:p>
    <w:p w14:paraId="5691B726" w14:textId="2C7EAA84" w:rsidR="00694FD2" w:rsidRDefault="00694FD2" w:rsidP="00694FD2">
      <w:pPr>
        <w:pStyle w:val="BodyText"/>
      </w:pPr>
      <w:r>
        <w:t>X(3):  CREATE DATE  (409.85,1)  (Subscr 3)  (forwards)</w:t>
      </w:r>
    </w:p>
    <w:p w14:paraId="2F2C042C" w14:textId="77777777" w:rsidR="00694FD2" w:rsidRDefault="00694FD2" w:rsidP="00694FD2">
      <w:pPr>
        <w:pStyle w:val="BodyText"/>
      </w:pPr>
      <w:r>
        <w:t>Subfile #409.851</w:t>
      </w:r>
    </w:p>
    <w:p w14:paraId="5754EF08" w14:textId="259BDC44" w:rsidR="00694FD2" w:rsidRPr="00BE1644" w:rsidRDefault="00694FD2" w:rsidP="00694FD2">
      <w:pPr>
        <w:pStyle w:val="BodyText"/>
        <w:rPr>
          <w:rStyle w:val="Strong"/>
        </w:rPr>
      </w:pPr>
      <w:r w:rsidRPr="00BE1644">
        <w:rPr>
          <w:rStyle w:val="Strong"/>
        </w:rPr>
        <w:t>Traditional Cross-References:</w:t>
      </w:r>
    </w:p>
    <w:p w14:paraId="1E565B3B" w14:textId="0BBE53A0" w:rsidR="00694FD2" w:rsidRDefault="00694FD2" w:rsidP="00694FD2">
      <w:pPr>
        <w:pStyle w:val="BodyText"/>
      </w:pPr>
      <w:r>
        <w:t>B    REGULAR</w:t>
      </w:r>
    </w:p>
    <w:p w14:paraId="71F6A7FE" w14:textId="7747086A" w:rsidR="00694FD2" w:rsidRDefault="00694FD2" w:rsidP="00694FD2">
      <w:pPr>
        <w:pStyle w:val="BodyText"/>
      </w:pPr>
      <w:r>
        <w:t>Field:  MRTC CALC PREF DATES  (409.851,.01)</w:t>
      </w:r>
    </w:p>
    <w:p w14:paraId="1E97B901" w14:textId="7846F39E" w:rsidR="00694FD2" w:rsidRDefault="00694FD2" w:rsidP="00694FD2">
      <w:pPr>
        <w:pStyle w:val="BodyText"/>
      </w:pPr>
      <w:r>
        <w:t>1)= S ^SDEC(409.85,DA(1),5,"B",$E(X,1,30),DA)=""</w:t>
      </w:r>
    </w:p>
    <w:p w14:paraId="3DA12D69" w14:textId="61633C09" w:rsidR="00694FD2" w:rsidRDefault="00694FD2" w:rsidP="00694FD2">
      <w:pPr>
        <w:pStyle w:val="BodyText"/>
      </w:pPr>
      <w:r>
        <w:t>2)= K ^SDEC(409.85,DA(1),5,"B",$E(X,1,30),DA)</w:t>
      </w:r>
    </w:p>
    <w:p w14:paraId="26DFB213" w14:textId="77777777" w:rsidR="00694FD2" w:rsidRDefault="00694FD2" w:rsidP="00694FD2">
      <w:pPr>
        <w:pStyle w:val="BodyText"/>
      </w:pPr>
      <w:r>
        <w:t>Subfile #409.852</w:t>
      </w:r>
    </w:p>
    <w:p w14:paraId="3C840BA6" w14:textId="31E26C0A" w:rsidR="00694FD2" w:rsidRPr="00BE1644" w:rsidRDefault="00694FD2" w:rsidP="00694FD2">
      <w:pPr>
        <w:pStyle w:val="BodyText"/>
        <w:rPr>
          <w:rStyle w:val="Strong"/>
        </w:rPr>
      </w:pPr>
      <w:r w:rsidRPr="00BE1644">
        <w:rPr>
          <w:rStyle w:val="Strong"/>
        </w:rPr>
        <w:t>Traditional Cross-References:</w:t>
      </w:r>
    </w:p>
    <w:p w14:paraId="42ADBA77" w14:textId="478903B1" w:rsidR="00694FD2" w:rsidRDefault="00694FD2" w:rsidP="00694FD2">
      <w:pPr>
        <w:pStyle w:val="BodyText"/>
      </w:pPr>
      <w:r>
        <w:t>B    REGULAR</w:t>
      </w:r>
    </w:p>
    <w:p w14:paraId="1DD72E0A" w14:textId="2D87DAF4" w:rsidR="00694FD2" w:rsidRDefault="00694FD2" w:rsidP="00694FD2">
      <w:pPr>
        <w:pStyle w:val="BodyText"/>
      </w:pPr>
      <w:r>
        <w:t>Field:  CHILD REQUEST  (409.852,.01)</w:t>
      </w:r>
    </w:p>
    <w:p w14:paraId="630E020F" w14:textId="3A714328" w:rsidR="00694FD2" w:rsidRDefault="00694FD2" w:rsidP="00694FD2">
      <w:pPr>
        <w:pStyle w:val="BodyText"/>
      </w:pPr>
      <w:r>
        <w:t>1)= S ^SDEC(409.85,DA(1),2,"B",$E(X,1,30),DA)=""</w:t>
      </w:r>
    </w:p>
    <w:p w14:paraId="2B71DDC8" w14:textId="487F0824" w:rsidR="00694FD2" w:rsidRDefault="00694FD2" w:rsidP="00694FD2">
      <w:pPr>
        <w:pStyle w:val="BodyText"/>
      </w:pPr>
      <w:r>
        <w:t>2)= K ^SDEC(409.85,DA(1),2,"B",$E(X,1,30),DA)</w:t>
      </w:r>
    </w:p>
    <w:p w14:paraId="5FE8FCAB" w14:textId="77777777" w:rsidR="00694FD2" w:rsidRDefault="00694FD2" w:rsidP="00694FD2">
      <w:pPr>
        <w:pStyle w:val="BodyText"/>
      </w:pPr>
      <w:r>
        <w:t>Subfile #409.8544</w:t>
      </w:r>
    </w:p>
    <w:p w14:paraId="027A5BC6" w14:textId="1330446B" w:rsidR="00694FD2" w:rsidRPr="00BE1644" w:rsidRDefault="00694FD2" w:rsidP="00694FD2">
      <w:pPr>
        <w:pStyle w:val="BodyText"/>
        <w:rPr>
          <w:rStyle w:val="Strong"/>
        </w:rPr>
      </w:pPr>
      <w:r w:rsidRPr="00BE1644">
        <w:rPr>
          <w:rStyle w:val="Strong"/>
        </w:rPr>
        <w:t>Traditional Cross-References:</w:t>
      </w:r>
    </w:p>
    <w:p w14:paraId="7267E019" w14:textId="4BDA9F92" w:rsidR="00694FD2" w:rsidRDefault="00694FD2" w:rsidP="00694FD2">
      <w:pPr>
        <w:pStyle w:val="BodyText"/>
      </w:pPr>
      <w:r>
        <w:t>B    REGULAR</w:t>
      </w:r>
    </w:p>
    <w:p w14:paraId="160D00B7" w14:textId="241ADE63" w:rsidR="00694FD2" w:rsidRDefault="00694FD2" w:rsidP="00694FD2">
      <w:pPr>
        <w:pStyle w:val="BodyText"/>
      </w:pPr>
      <w:r>
        <w:t>Field:  DATE ENTERED  (409.8544,.01)</w:t>
      </w:r>
    </w:p>
    <w:p w14:paraId="0BE13A09" w14:textId="7CEE3ED5" w:rsidR="00694FD2" w:rsidRDefault="00694FD2" w:rsidP="00694FD2">
      <w:pPr>
        <w:pStyle w:val="BodyText"/>
      </w:pPr>
      <w:r>
        <w:t>1)= S ^SDEC(409.85,DA(1),4,"B",$E(X,1,30),DA)=""</w:t>
      </w:r>
    </w:p>
    <w:p w14:paraId="5A7C1EAB" w14:textId="60852FB4" w:rsidR="00694FD2" w:rsidRDefault="00694FD2" w:rsidP="00694FD2">
      <w:pPr>
        <w:pStyle w:val="BodyText"/>
      </w:pPr>
      <w:r>
        <w:t>2)= K ^SDEC(409.85,DA(1),4,"B",$E(X,1,30),DA)</w:t>
      </w:r>
    </w:p>
    <w:p w14:paraId="413649F3" w14:textId="6E61ACC2" w:rsidR="00694FD2" w:rsidRPr="00BE1644" w:rsidRDefault="00694FD2" w:rsidP="00694FD2">
      <w:pPr>
        <w:pStyle w:val="BodyText"/>
        <w:rPr>
          <w:rStyle w:val="Strong"/>
        </w:rPr>
      </w:pPr>
      <w:r w:rsidRPr="00BE1644">
        <w:rPr>
          <w:rStyle w:val="Strong"/>
        </w:rPr>
        <w:t>New-Style Indexes:</w:t>
      </w:r>
    </w:p>
    <w:p w14:paraId="08C76A44" w14:textId="45BC78D5" w:rsidR="00694FD2" w:rsidRDefault="00694FD2" w:rsidP="00694FD2">
      <w:pPr>
        <w:pStyle w:val="BodyText"/>
      </w:pPr>
      <w:r>
        <w:t>AD (#1357)    RECORD    REGULAR    IR    SORTING ONLY    WHOLE FILE (#409.85)</w:t>
      </w:r>
    </w:p>
    <w:p w14:paraId="0D1378BF" w14:textId="2D4C23AE" w:rsidR="00694FD2" w:rsidRDefault="00694FD2" w:rsidP="00694FD2">
      <w:pPr>
        <w:pStyle w:val="BodyText"/>
      </w:pPr>
      <w:r>
        <w:t>Short Descr:  Sort by DATE ENTERED and ENTERED BY USER of PATIENT</w:t>
      </w:r>
      <w:r w:rsidR="00BE1644">
        <w:t xml:space="preserve"> </w:t>
      </w:r>
      <w:r>
        <w:t>CONTACTS</w:t>
      </w:r>
    </w:p>
    <w:p w14:paraId="5393F376" w14:textId="551A66DA" w:rsidR="00694FD2" w:rsidRDefault="00694FD2" w:rsidP="00694FD2">
      <w:pPr>
        <w:pStyle w:val="BodyText"/>
      </w:pPr>
      <w:r>
        <w:t>Description:  This cross reference sorts the whole SDEC APPT REQUEST file</w:t>
      </w:r>
      <w:r w:rsidR="00BE1644">
        <w:t xml:space="preserve"> </w:t>
      </w:r>
      <w:r>
        <w:t>by the DATE ENTERED and ENTERED BY USER of the PATIENT</w:t>
      </w:r>
      <w:r w:rsidR="00BE1644">
        <w:t xml:space="preserve"> </w:t>
      </w:r>
      <w:r>
        <w:t>CONTACTS multiple field #44.</w:t>
      </w:r>
    </w:p>
    <w:p w14:paraId="6DEFDB2B" w14:textId="2BEA6F3D" w:rsidR="00694FD2" w:rsidRDefault="00694FD2" w:rsidP="00694FD2">
      <w:pPr>
        <w:pStyle w:val="BodyText"/>
      </w:pPr>
      <w:r>
        <w:t>Set Logic:  S ^SDEC(409.85,"AD",X(1),X(2),DA(1),DA)=""</w:t>
      </w:r>
    </w:p>
    <w:p w14:paraId="25B7F0A4" w14:textId="78EC158C" w:rsidR="00694FD2" w:rsidRDefault="00694FD2" w:rsidP="00694FD2">
      <w:pPr>
        <w:pStyle w:val="BodyText"/>
      </w:pPr>
      <w:r>
        <w:t>Kill Logic:  K ^SDEC(409.85,"AD",X(1),X(2),DA(1),DA)</w:t>
      </w:r>
    </w:p>
    <w:p w14:paraId="1C978C56" w14:textId="5F6DA95B" w:rsidR="00694FD2" w:rsidRDefault="00694FD2" w:rsidP="00694FD2">
      <w:pPr>
        <w:pStyle w:val="BodyText"/>
      </w:pPr>
      <w:r>
        <w:lastRenderedPageBreak/>
        <w:t>Whole Kill:  K ^SDEC(409.85,"AD")</w:t>
      </w:r>
    </w:p>
    <w:p w14:paraId="7CEF8107" w14:textId="23085333" w:rsidR="00694FD2" w:rsidRDefault="00694FD2" w:rsidP="00694FD2">
      <w:pPr>
        <w:pStyle w:val="BodyText"/>
      </w:pPr>
      <w:r>
        <w:t>X(1):  DATE ENTERED  (409.8544,.01)  (Subscr 1)  (forwards)</w:t>
      </w:r>
    </w:p>
    <w:p w14:paraId="0B35D5D1" w14:textId="670CAB28" w:rsidR="00694FD2" w:rsidRDefault="00694FD2" w:rsidP="00694FD2">
      <w:pPr>
        <w:pStyle w:val="BodyText"/>
      </w:pPr>
      <w:r>
        <w:t>X(2):  ENTERED BY USER  (409.8544,2)  (Subscr 2)  (forwards)</w:t>
      </w:r>
    </w:p>
    <w:p w14:paraId="7C14EFCA" w14:textId="77777777" w:rsidR="00694FD2" w:rsidRDefault="00694FD2" w:rsidP="00694FD2">
      <w:pPr>
        <w:pStyle w:val="BodyText"/>
      </w:pPr>
      <w:r>
        <w:t>Subfile #409.8545</w:t>
      </w:r>
    </w:p>
    <w:p w14:paraId="17F084C2" w14:textId="5EB642C0" w:rsidR="00694FD2" w:rsidRPr="00BE1644" w:rsidRDefault="00694FD2" w:rsidP="00694FD2">
      <w:pPr>
        <w:pStyle w:val="BodyText"/>
        <w:rPr>
          <w:rStyle w:val="Strong"/>
        </w:rPr>
      </w:pPr>
      <w:r w:rsidRPr="00BE1644">
        <w:rPr>
          <w:rStyle w:val="Strong"/>
        </w:rPr>
        <w:t>Traditional Cross-References:</w:t>
      </w:r>
    </w:p>
    <w:p w14:paraId="095A0F9D" w14:textId="32CFB531" w:rsidR="00694FD2" w:rsidRDefault="00694FD2" w:rsidP="00694FD2">
      <w:pPr>
        <w:pStyle w:val="BodyText"/>
      </w:pPr>
      <w:r>
        <w:t>B    REGULAR</w:t>
      </w:r>
    </w:p>
    <w:p w14:paraId="5F15ADE3" w14:textId="65D6F1DF" w:rsidR="00694FD2" w:rsidRDefault="00694FD2" w:rsidP="00694FD2">
      <w:pPr>
        <w:pStyle w:val="BodyText"/>
      </w:pPr>
      <w:r>
        <w:t>Field:  DATE EDITED  (409.8545,.01)</w:t>
      </w:r>
    </w:p>
    <w:p w14:paraId="5DBCB71D" w14:textId="5D7BFBD0" w:rsidR="00694FD2" w:rsidRDefault="00694FD2" w:rsidP="00694FD2">
      <w:pPr>
        <w:pStyle w:val="BodyText"/>
      </w:pPr>
      <w:r>
        <w:t>1)= S ^SDEC(409.85,DA(1),6,"B",$E(X,1,30),DA)=""</w:t>
      </w:r>
    </w:p>
    <w:p w14:paraId="2BC9CD5F" w14:textId="096ACDE9" w:rsidR="00694FD2" w:rsidRDefault="00694FD2" w:rsidP="00694FD2">
      <w:pPr>
        <w:pStyle w:val="BodyText"/>
      </w:pPr>
      <w:r>
        <w:t>2)= K ^SDEC(409.85,DA(1),6,"B",$E(X,1,30),DA)</w:t>
      </w:r>
    </w:p>
    <w:p w14:paraId="46402C90" w14:textId="77777777" w:rsidR="00694FD2" w:rsidRDefault="00694FD2" w:rsidP="00694FD2">
      <w:pPr>
        <w:pStyle w:val="BodyText"/>
      </w:pPr>
      <w:r>
        <w:t>Subfile #409.8548</w:t>
      </w:r>
    </w:p>
    <w:p w14:paraId="6F03B4A2" w14:textId="1188BEC9" w:rsidR="00694FD2" w:rsidRPr="00BE1644" w:rsidRDefault="00694FD2" w:rsidP="00694FD2">
      <w:pPr>
        <w:pStyle w:val="BodyText"/>
        <w:rPr>
          <w:rStyle w:val="Strong"/>
        </w:rPr>
      </w:pPr>
      <w:r w:rsidRPr="00BE1644">
        <w:rPr>
          <w:rStyle w:val="Strong"/>
        </w:rPr>
        <w:t>Traditional Cross-References:</w:t>
      </w:r>
    </w:p>
    <w:p w14:paraId="2DDF78A6" w14:textId="6CAEDECE" w:rsidR="00694FD2" w:rsidRDefault="00694FD2" w:rsidP="00694FD2">
      <w:pPr>
        <w:pStyle w:val="BodyText"/>
      </w:pPr>
      <w:r>
        <w:t>B    REGULAR</w:t>
      </w:r>
    </w:p>
    <w:p w14:paraId="71245464" w14:textId="295E1455" w:rsidR="00694FD2" w:rsidRDefault="00694FD2" w:rsidP="00694FD2">
      <w:pPr>
        <w:pStyle w:val="BodyText"/>
      </w:pPr>
      <w:r>
        <w:t>Field:  PREREQUISITE  (409.8548,.01)</w:t>
      </w:r>
    </w:p>
    <w:p w14:paraId="19C6633C" w14:textId="0165129F" w:rsidR="00694FD2" w:rsidRDefault="00694FD2" w:rsidP="00694FD2">
      <w:pPr>
        <w:pStyle w:val="BodyText"/>
      </w:pPr>
      <w:r>
        <w:t>1)= S ^SDEC(409.85,DA(1),8,"B",$E(X,1,30),DA)=""</w:t>
      </w:r>
    </w:p>
    <w:p w14:paraId="6AD9C5A4" w14:textId="63F68E1A" w:rsidR="00694FD2" w:rsidRDefault="00694FD2" w:rsidP="00694FD2">
      <w:pPr>
        <w:pStyle w:val="BodyText"/>
      </w:pPr>
      <w:r>
        <w:t>2)= K ^SDEC(409.85,DA(1),8,"B",$E(X,1,30),DA)</w:t>
      </w:r>
    </w:p>
    <w:p w14:paraId="32017F20" w14:textId="77777777" w:rsidR="00694FD2" w:rsidRDefault="00694FD2" w:rsidP="00694FD2">
      <w:pPr>
        <w:pStyle w:val="BodyText"/>
      </w:pPr>
      <w:r>
        <w:t>3.5.16.</w:t>
      </w:r>
      <w:r>
        <w:tab/>
        <w:t>#409.3 – SD Wait List</w:t>
      </w:r>
    </w:p>
    <w:p w14:paraId="2D517646" w14:textId="33DCCAC3" w:rsidR="00694FD2" w:rsidRPr="00BE1644" w:rsidRDefault="00694FD2" w:rsidP="00694FD2">
      <w:pPr>
        <w:pStyle w:val="BodyText"/>
        <w:rPr>
          <w:rStyle w:val="Strong"/>
        </w:rPr>
      </w:pPr>
      <w:r w:rsidRPr="00BE1644">
        <w:rPr>
          <w:rStyle w:val="Strong"/>
        </w:rPr>
        <w:t>INDEX AND CROSS-REFERENCE LIST -- FILE #409.3</w:t>
      </w:r>
    </w:p>
    <w:p w14:paraId="2D36223D" w14:textId="77777777" w:rsidR="00694FD2" w:rsidRDefault="00694FD2" w:rsidP="00694FD2">
      <w:pPr>
        <w:pStyle w:val="BodyText"/>
      </w:pPr>
      <w:r>
        <w:t>Subfile #409.345</w:t>
      </w:r>
    </w:p>
    <w:p w14:paraId="08F459B6" w14:textId="4CC9C44B" w:rsidR="00694FD2" w:rsidRPr="00BE1644" w:rsidRDefault="00694FD2" w:rsidP="00694FD2">
      <w:pPr>
        <w:pStyle w:val="BodyText"/>
        <w:rPr>
          <w:rStyle w:val="Strong"/>
        </w:rPr>
      </w:pPr>
      <w:r w:rsidRPr="00BE1644">
        <w:rPr>
          <w:rStyle w:val="Strong"/>
        </w:rPr>
        <w:t>Traditional Cross-References:</w:t>
      </w:r>
    </w:p>
    <w:p w14:paraId="3DF41A75" w14:textId="2DF4C849" w:rsidR="00694FD2" w:rsidRDefault="00694FD2" w:rsidP="00694FD2">
      <w:pPr>
        <w:pStyle w:val="BodyText"/>
      </w:pPr>
      <w:r>
        <w:t>B    REGULAR</w:t>
      </w:r>
    </w:p>
    <w:p w14:paraId="58A7D4F1" w14:textId="677A4375" w:rsidR="00694FD2" w:rsidRDefault="00694FD2" w:rsidP="00694FD2">
      <w:pPr>
        <w:pStyle w:val="BodyText"/>
      </w:pPr>
      <w:r>
        <w:t>Field:  DATE EDITED  (409.345,.01)</w:t>
      </w:r>
    </w:p>
    <w:p w14:paraId="39A1049B" w14:textId="024B6B16" w:rsidR="00694FD2" w:rsidRDefault="00694FD2" w:rsidP="00694FD2">
      <w:pPr>
        <w:pStyle w:val="BodyText"/>
      </w:pPr>
      <w:r>
        <w:t>1)= S ^SDWL(409.3,DA(1),6,"B",$E(X,1,30),DA)=""</w:t>
      </w:r>
    </w:p>
    <w:p w14:paraId="713A8D17" w14:textId="729DD4A1" w:rsidR="00694FD2" w:rsidRDefault="00694FD2" w:rsidP="00694FD2">
      <w:pPr>
        <w:pStyle w:val="BodyText"/>
      </w:pPr>
      <w:r>
        <w:t>2)= K ^SDWL(409.3,DA(1),6,"B",$E(X,1,30),DA)</w:t>
      </w:r>
    </w:p>
    <w:p w14:paraId="33CECD7F" w14:textId="77777777" w:rsidR="00694FD2" w:rsidRDefault="00694FD2" w:rsidP="00694FD2">
      <w:pPr>
        <w:pStyle w:val="BodyText"/>
      </w:pPr>
      <w:r>
        <w:t>3.5.17.</w:t>
      </w:r>
      <w:r>
        <w:tab/>
        <w:t>#409.86 – SDEC CONTACT</w:t>
      </w:r>
    </w:p>
    <w:p w14:paraId="7B1F25F1" w14:textId="77777777" w:rsidR="00694FD2" w:rsidRDefault="00694FD2" w:rsidP="00694FD2">
      <w:pPr>
        <w:pStyle w:val="BodyText"/>
      </w:pPr>
      <w:r>
        <w:t>Subfile #409.863</w:t>
      </w:r>
    </w:p>
    <w:p w14:paraId="0B8D0E6F" w14:textId="4A288BFC" w:rsidR="00694FD2" w:rsidRDefault="00694FD2" w:rsidP="00694FD2">
      <w:pPr>
        <w:pStyle w:val="BodyText"/>
      </w:pPr>
      <w:r>
        <w:t>Record Indexes:</w:t>
      </w:r>
    </w:p>
    <w:p w14:paraId="74933FA5" w14:textId="5BA4A95C" w:rsidR="00694FD2" w:rsidRDefault="00694FD2" w:rsidP="00694FD2">
      <w:pPr>
        <w:pStyle w:val="BodyText"/>
      </w:pPr>
      <w:r>
        <w:t>AD (#1222)    RECORD    REGULAR    IR    SORTING ONLY    WHOLE FILE (#409.86)</w:t>
      </w:r>
    </w:p>
    <w:p w14:paraId="4FFD90DB" w14:textId="4FE6ED8C" w:rsidR="00694FD2" w:rsidRDefault="00694FD2" w:rsidP="00694FD2">
      <w:pPr>
        <w:pStyle w:val="BodyText"/>
      </w:pPr>
      <w:r>
        <w:t>Short Descr:  Date/user entered cross-reference</w:t>
      </w:r>
    </w:p>
    <w:p w14:paraId="337B49BA" w14:textId="3968C20D" w:rsidR="00694FD2" w:rsidRDefault="00694FD2" w:rsidP="00694FD2">
      <w:pPr>
        <w:pStyle w:val="BodyText"/>
      </w:pPr>
      <w:r>
        <w:t xml:space="preserve">Description:  Cross-reference by date/time entered and user entered. </w:t>
      </w:r>
      <w:r w:rsidR="00BE1644">
        <w:t>U</w:t>
      </w:r>
      <w:r>
        <w:t>sed by audit statistics compiler (SDECAUD).</w:t>
      </w:r>
    </w:p>
    <w:p w14:paraId="1BC83DF6" w14:textId="2FB2E695" w:rsidR="00694FD2" w:rsidRDefault="00694FD2" w:rsidP="00694FD2">
      <w:pPr>
        <w:pStyle w:val="BodyText"/>
      </w:pPr>
      <w:r>
        <w:t>Set Logic:  S ^SDEC(409.86,"AD",X(1),X(2),DA(1),DA)=""</w:t>
      </w:r>
    </w:p>
    <w:p w14:paraId="6BFDD497" w14:textId="292A6CC0" w:rsidR="00694FD2" w:rsidRDefault="00694FD2" w:rsidP="00694FD2">
      <w:pPr>
        <w:pStyle w:val="BodyText"/>
      </w:pPr>
      <w:r>
        <w:t>Kill Logic:  K ^SDEC(409.86,"AD",X(1),X(2),DA(1),DA)</w:t>
      </w:r>
    </w:p>
    <w:p w14:paraId="03D196FA" w14:textId="579CC275" w:rsidR="00694FD2" w:rsidRDefault="00694FD2" w:rsidP="00694FD2">
      <w:pPr>
        <w:pStyle w:val="BodyText"/>
      </w:pPr>
      <w:r>
        <w:t>Whole Kill:  K ^SDEC(409.86,"AD")</w:t>
      </w:r>
    </w:p>
    <w:p w14:paraId="1A999A83" w14:textId="6FB37D23" w:rsidR="00694FD2" w:rsidRDefault="00694FD2" w:rsidP="00694FD2">
      <w:pPr>
        <w:pStyle w:val="BodyText"/>
      </w:pPr>
      <w:r>
        <w:lastRenderedPageBreak/>
        <w:t>X(1):  DATE/TIME ENTERED  (409.863,6)  (Subscr 1)  (forwards)</w:t>
      </w:r>
    </w:p>
    <w:p w14:paraId="11C95515" w14:textId="47AC6D00" w:rsidR="00573A27" w:rsidRDefault="00694FD2" w:rsidP="00694FD2">
      <w:pPr>
        <w:pStyle w:val="BodyText"/>
      </w:pPr>
      <w:r>
        <w:t>X(2):  USER ENTERED CONTACT  (409.863,5)  (Subscr 2)  (forwards)</w:t>
      </w:r>
    </w:p>
    <w:p w14:paraId="5E9BED29" w14:textId="44178045" w:rsidR="00923CF2" w:rsidRDefault="00923CF2" w:rsidP="00923CF2">
      <w:pPr>
        <w:pStyle w:val="Heading2"/>
      </w:pPr>
      <w:bookmarkStart w:id="206" w:name="_Toc26530742"/>
      <w:r>
        <w:t>Table File</w:t>
      </w:r>
      <w:bookmarkEnd w:id="206"/>
    </w:p>
    <w:p w14:paraId="7D2EED32" w14:textId="665AA856" w:rsidR="00923CF2" w:rsidRDefault="00923CF2" w:rsidP="00923CF2">
      <w:pPr>
        <w:pStyle w:val="Heading3"/>
      </w:pPr>
      <w:bookmarkStart w:id="207" w:name="_Toc26530743"/>
      <w:r>
        <w:t xml:space="preserve">#403.5 RECALL REMINDERS </w:t>
      </w:r>
      <w:r w:rsidR="00FF61F2">
        <w:t>File</w:t>
      </w:r>
      <w:bookmarkEnd w:id="207"/>
    </w:p>
    <w:p w14:paraId="3E66E1C3" w14:textId="51E67A40" w:rsidR="00923CF2" w:rsidRDefault="00923CF2" w:rsidP="00923CF2">
      <w:pPr>
        <w:pStyle w:val="BodyText"/>
      </w:pPr>
      <w:r>
        <w:t>STANDARD DATA DICTIONARY #403.5 -- RECALL REMINDERS FILE</w:t>
      </w:r>
    </w:p>
    <w:p w14:paraId="0BEFC68B" w14:textId="1E713E39" w:rsidR="00923CF2" w:rsidRDefault="00923CF2" w:rsidP="00923CF2">
      <w:pPr>
        <w:pStyle w:val="BodyText"/>
      </w:pPr>
      <w:r>
        <w:t>STORED IN ^SD(403.5,  (18326 ENTRIES)   SITE: TEST.CHEYENNE.MED.VA.GOV   UCI: CHEYL134,ROU (VERSION 5.3)</w:t>
      </w:r>
    </w:p>
    <w:p w14:paraId="0CB59BD5" w14:textId="77777777" w:rsidR="00923CF2" w:rsidRDefault="00923CF2" w:rsidP="00923CF2">
      <w:pPr>
        <w:pStyle w:val="BodyText"/>
      </w:pPr>
      <w:r>
        <w:t>DATA          NAME                  GLOBAL        DATA</w:t>
      </w:r>
    </w:p>
    <w:p w14:paraId="2E280143" w14:textId="77777777" w:rsidR="00923CF2" w:rsidRDefault="00923CF2" w:rsidP="00923CF2">
      <w:pPr>
        <w:pStyle w:val="BodyText"/>
      </w:pPr>
      <w:r>
        <w:t>ELEMENT       TITLE                 LOCATION      TYPE</w:t>
      </w:r>
    </w:p>
    <w:p w14:paraId="3BC09AA3" w14:textId="0F4F45FF" w:rsidR="00923CF2" w:rsidRDefault="00923CF2" w:rsidP="00923CF2">
      <w:pPr>
        <w:pStyle w:val="BodyText"/>
      </w:pPr>
      <w:r>
        <w:t>This file contains records for all active Recall Reminders. Once a patient has called to make an appointment, the entry is then moved from this file to RECALL REMINDERS REMOVED file. Patients should not be entered into this file when their future appointment is less than 30 days. The records are maintained by Recall Date and patient name.</w:t>
      </w:r>
    </w:p>
    <w:p w14:paraId="13E05FBE" w14:textId="1CE67CD2" w:rsidR="00923CF2" w:rsidRDefault="00923CF2" w:rsidP="00923CF2">
      <w:pPr>
        <w:pStyle w:val="BodyText"/>
      </w:pPr>
      <w:r>
        <w:t>DD ACCESS: @</w:t>
      </w:r>
    </w:p>
    <w:p w14:paraId="21C5C742" w14:textId="06ACAFDF" w:rsidR="00923CF2" w:rsidRDefault="00923CF2" w:rsidP="00923CF2">
      <w:pPr>
        <w:pStyle w:val="BodyText"/>
      </w:pPr>
      <w:r>
        <w:t xml:space="preserve">RD ACCESS: </w:t>
      </w:r>
    </w:p>
    <w:p w14:paraId="3B79E12E" w14:textId="4ADB0058" w:rsidR="00923CF2" w:rsidRDefault="00923CF2" w:rsidP="00923CF2">
      <w:pPr>
        <w:pStyle w:val="BodyText"/>
      </w:pPr>
      <w:r>
        <w:t xml:space="preserve">WR ACCESS: </w:t>
      </w:r>
    </w:p>
    <w:p w14:paraId="4DC07003" w14:textId="014E722D" w:rsidR="00923CF2" w:rsidRDefault="00923CF2" w:rsidP="00923CF2">
      <w:pPr>
        <w:pStyle w:val="BodyText"/>
      </w:pPr>
      <w:r>
        <w:t>DEL ACCESS: @</w:t>
      </w:r>
    </w:p>
    <w:p w14:paraId="6A95F5CF" w14:textId="08D273A5" w:rsidR="00923CF2" w:rsidRDefault="00923CF2" w:rsidP="00923CF2">
      <w:pPr>
        <w:pStyle w:val="BodyText"/>
      </w:pPr>
      <w:r>
        <w:t>LAYGO ACCESS: @</w:t>
      </w:r>
    </w:p>
    <w:p w14:paraId="1603F46C" w14:textId="208BF7F7" w:rsidR="00923CF2" w:rsidRDefault="00923CF2" w:rsidP="00923CF2">
      <w:pPr>
        <w:pStyle w:val="BodyText"/>
      </w:pPr>
      <w:r>
        <w:t>AUDIT ACCESS: @</w:t>
      </w:r>
    </w:p>
    <w:p w14:paraId="7F8D58FB" w14:textId="70926D3E" w:rsidR="00923CF2" w:rsidRDefault="00923CF2" w:rsidP="00923CF2">
      <w:pPr>
        <w:pStyle w:val="BodyText"/>
      </w:pPr>
      <w:r>
        <w:t>(NOTE: Kernel's File Access Security has been installed in this UCI.)</w:t>
      </w:r>
    </w:p>
    <w:p w14:paraId="29C7113B" w14:textId="77777777" w:rsidR="00923CF2" w:rsidRDefault="00923CF2" w:rsidP="00923CF2">
      <w:pPr>
        <w:pStyle w:val="BodyText"/>
      </w:pPr>
      <w:r>
        <w:t>IDENTIFIED BY: CLINIC (#4.5)[R], RECALL DATE (#5)[R]</w:t>
      </w:r>
    </w:p>
    <w:p w14:paraId="3D20C23D" w14:textId="58DBB3DA" w:rsidR="00923CF2" w:rsidRDefault="00923CF2" w:rsidP="00923CF2">
      <w:pPr>
        <w:pStyle w:val="BodyText"/>
      </w:pPr>
      <w:r>
        <w:t>POINTED TO BY: APPT REQUEST TYPE field (#.22) of the SDEC APPOINTMENT File (#409.84)</w:t>
      </w:r>
    </w:p>
    <w:p w14:paraId="3CC14CFD" w14:textId="375E8BEC" w:rsidR="00923CF2" w:rsidRDefault="00923CF2" w:rsidP="00923CF2">
      <w:pPr>
        <w:pStyle w:val="BodyText"/>
      </w:pPr>
      <w:r>
        <w:t>CROSS REFERENCED BY: PATIENT NAME(B), PROVIDER(C), RECALL DATE(D), CLINIC(E)</w:t>
      </w:r>
    </w:p>
    <w:p w14:paraId="05CE3E20" w14:textId="64468BFB" w:rsidR="00923CF2" w:rsidRDefault="00923CF2" w:rsidP="00923CF2">
      <w:pPr>
        <w:pStyle w:val="BodyText"/>
      </w:pPr>
      <w:r>
        <w:t>INDEXED BY: PATIENT NAME (A66201), DATE/TIME RECALL ADDED &amp; USER WHO ENTERED RECALL (AC)</w:t>
      </w:r>
    </w:p>
    <w:p w14:paraId="2030CEA4" w14:textId="78F93F14" w:rsidR="00923CF2" w:rsidRDefault="00923CF2" w:rsidP="00923CF2">
      <w:pPr>
        <w:pStyle w:val="BodyText"/>
      </w:pPr>
      <w:r>
        <w:t>403.5,.01 PATIENT NAME 0;1 POINTER TO PATIENT FILE (#2) (Required)</w:t>
      </w:r>
    </w:p>
    <w:p w14:paraId="054B5D0F" w14:textId="23AB7041" w:rsidR="00923CF2" w:rsidRDefault="00923CF2" w:rsidP="00923CF2">
      <w:pPr>
        <w:pStyle w:val="BodyText"/>
      </w:pPr>
      <w:r>
        <w:t>LAST EDITED: JUL 15, 2008</w:t>
      </w:r>
    </w:p>
    <w:p w14:paraId="53C742A5" w14:textId="7C5B896A" w:rsidR="00923CF2" w:rsidRDefault="00923CF2" w:rsidP="00923CF2">
      <w:pPr>
        <w:pStyle w:val="BodyText"/>
      </w:pPr>
      <w:r>
        <w:t>HELP-PROMPT: Enter the name of the Patient you wish to enter a Recall for.</w:t>
      </w:r>
    </w:p>
    <w:p w14:paraId="2BADB064" w14:textId="388A3357" w:rsidR="00923CF2" w:rsidRDefault="00923CF2" w:rsidP="00923CF2">
      <w:pPr>
        <w:pStyle w:val="BodyText"/>
      </w:pPr>
      <w:r>
        <w:t>DESCRIPTION: Recall Reminder patient name this is a pointer to the patient file #2.</w:t>
      </w:r>
    </w:p>
    <w:p w14:paraId="6B549C06" w14:textId="78C2F03C" w:rsidR="00923CF2" w:rsidRDefault="00923CF2" w:rsidP="00923CF2">
      <w:pPr>
        <w:pStyle w:val="BodyText"/>
      </w:pPr>
      <w:r>
        <w:t>CROSS-REFERENCE:  403.5^B</w:t>
      </w:r>
    </w:p>
    <w:p w14:paraId="27F28EB6" w14:textId="45FC7C60" w:rsidR="00923CF2" w:rsidRDefault="00923CF2" w:rsidP="00923CF2">
      <w:pPr>
        <w:pStyle w:val="BodyText"/>
      </w:pPr>
      <w:r>
        <w:t>1)= S ^SD(403.5,"B",$E(X,1,30),DA)=""</w:t>
      </w:r>
    </w:p>
    <w:p w14:paraId="1F59B1C3" w14:textId="1AB8AC3C" w:rsidR="00923CF2" w:rsidRDefault="00923CF2" w:rsidP="00923CF2">
      <w:pPr>
        <w:pStyle w:val="BodyText"/>
      </w:pPr>
      <w:r>
        <w:t>2)= K ^SD(403.5,"B",$E(X,1,30),DA)</w:t>
      </w:r>
    </w:p>
    <w:p w14:paraId="4552A608" w14:textId="5CECA608" w:rsidR="00923CF2" w:rsidRDefault="00923CF2" w:rsidP="00923CF2">
      <w:pPr>
        <w:pStyle w:val="BodyText"/>
      </w:pPr>
      <w:r>
        <w:lastRenderedPageBreak/>
        <w:t>Used for checking to see if the patient is in the Recall file and display recall information before a new entry is made.</w:t>
      </w:r>
    </w:p>
    <w:p w14:paraId="772BD485" w14:textId="35250FD1" w:rsidR="00923CF2" w:rsidRDefault="00923CF2" w:rsidP="00923CF2">
      <w:pPr>
        <w:pStyle w:val="BodyText"/>
      </w:pPr>
      <w:r>
        <w:t>FIELD INDEX:      A66201 (#838)    MUMPS    IR    ACTION</w:t>
      </w:r>
    </w:p>
    <w:p w14:paraId="6784E1CF" w14:textId="4BA89435" w:rsidR="00923CF2" w:rsidRDefault="00923CF2" w:rsidP="00923CF2">
      <w:pPr>
        <w:pStyle w:val="BodyText"/>
      </w:pPr>
      <w:r>
        <w:t>Short Descr:  Save copy of record before deletion.</w:t>
      </w:r>
    </w:p>
    <w:p w14:paraId="0D96990B" w14:textId="77777777" w:rsidR="00923CF2" w:rsidRDefault="00923CF2" w:rsidP="00923CF2">
      <w:pPr>
        <w:pStyle w:val="BodyText"/>
      </w:pPr>
      <w:r>
        <w:t>Description:  Before deleting a record from this file, save a copy of it in file 403.56.  Deletion can be either because a clerk deletes a patient from the recall list, or because a patient has been given an appointment in a clinic requested by the recall list and therefore is deleted by the nightly job.  We save this information so that we can look back at appointments given to patients and see how timely the appointments were.</w:t>
      </w:r>
    </w:p>
    <w:p w14:paraId="64E80599" w14:textId="34AA8AAB" w:rsidR="00923CF2" w:rsidRDefault="00923CF2" w:rsidP="00923CF2">
      <w:pPr>
        <w:pStyle w:val="BodyText"/>
      </w:pPr>
      <w:r>
        <w:t>Set Logic:  Q</w:t>
      </w:r>
    </w:p>
    <w:p w14:paraId="342B992C" w14:textId="78E3119B" w:rsidR="00923CF2" w:rsidRDefault="00923CF2" w:rsidP="00923CF2">
      <w:pPr>
        <w:pStyle w:val="BodyText"/>
      </w:pPr>
      <w:r>
        <w:t>Kill Logic:  D DELETE^SDRRISRU</w:t>
      </w:r>
    </w:p>
    <w:p w14:paraId="079FF79E" w14:textId="344A57DD" w:rsidR="00923CF2" w:rsidRDefault="00923CF2" w:rsidP="00923CF2">
      <w:pPr>
        <w:pStyle w:val="BodyText"/>
      </w:pPr>
      <w:r>
        <w:t>Kill Cond:  S X=(X1'=""&amp;(X2=""))</w:t>
      </w:r>
    </w:p>
    <w:p w14:paraId="1EEB1894" w14:textId="1ACBD85B" w:rsidR="00923CF2" w:rsidRDefault="00923CF2" w:rsidP="00923CF2">
      <w:pPr>
        <w:pStyle w:val="BodyText"/>
      </w:pPr>
      <w:r>
        <w:t>X(1):  PATIENT NAME  (403.5,.01)  (forwards)</w:t>
      </w:r>
    </w:p>
    <w:p w14:paraId="070DFE0F" w14:textId="0AB0DF9B" w:rsidR="00923CF2" w:rsidRDefault="00923CF2" w:rsidP="00923CF2">
      <w:pPr>
        <w:pStyle w:val="BodyText"/>
      </w:pPr>
      <w:r>
        <w:t>403.5,2 ACCESSION# 0;3 FREE TEXT</w:t>
      </w:r>
    </w:p>
    <w:p w14:paraId="0629C380" w14:textId="5320424F" w:rsidR="00923CF2" w:rsidRDefault="00923CF2" w:rsidP="00923CF2">
      <w:pPr>
        <w:pStyle w:val="BodyText"/>
      </w:pPr>
      <w:r>
        <w:t>INPUT TRANSFORM:  K:$L(X)&gt;25!($L(X)&lt;1) X</w:t>
      </w:r>
    </w:p>
    <w:p w14:paraId="0B3DBA54" w14:textId="45F7FEE5" w:rsidR="00923CF2" w:rsidRDefault="00923CF2" w:rsidP="00923CF2">
      <w:pPr>
        <w:pStyle w:val="BodyText"/>
      </w:pPr>
      <w:r>
        <w:t xml:space="preserve">LAST EDITED: JUL 15, 2008 </w:t>
      </w:r>
    </w:p>
    <w:p w14:paraId="5A21DE2A" w14:textId="7B95A31E" w:rsidR="00923CF2" w:rsidRDefault="00923CF2" w:rsidP="00923CF2">
      <w:pPr>
        <w:pStyle w:val="BodyText"/>
      </w:pPr>
      <w:r>
        <w:t xml:space="preserve">HELP-PROMPT: Answer must be 1-25 characters in length. </w:t>
      </w:r>
    </w:p>
    <w:p w14:paraId="473D1D78" w14:textId="09B53D00" w:rsidR="00923CF2" w:rsidRDefault="00923CF2" w:rsidP="00923CF2">
      <w:pPr>
        <w:pStyle w:val="BodyText"/>
      </w:pPr>
      <w:r>
        <w:t>DESCRIPTION: This is the lab order number or the lab accession number if known.</w:t>
      </w:r>
    </w:p>
    <w:p w14:paraId="647CBB70" w14:textId="48848495" w:rsidR="00923CF2" w:rsidRDefault="00923CF2" w:rsidP="00923CF2">
      <w:pPr>
        <w:pStyle w:val="BodyText"/>
      </w:pPr>
      <w:r>
        <w:t>403.5,2.5 COMMENT 0;7 FREE TEXT (audited)</w:t>
      </w:r>
    </w:p>
    <w:p w14:paraId="5F613203" w14:textId="18F13966" w:rsidR="00923CF2" w:rsidRDefault="00923CF2" w:rsidP="00923CF2">
      <w:pPr>
        <w:pStyle w:val="BodyText"/>
      </w:pPr>
      <w:r>
        <w:t>INPUT TRANSFORM: K:$L(X)&gt;80!($L(X)&lt;1) X</w:t>
      </w:r>
    </w:p>
    <w:p w14:paraId="2EC8774E" w14:textId="563103A7" w:rsidR="00923CF2" w:rsidRDefault="00923CF2" w:rsidP="00923CF2">
      <w:pPr>
        <w:pStyle w:val="BodyText"/>
      </w:pPr>
      <w:r>
        <w:t>LAST EDITED: NOV 02, 2016</w:t>
      </w:r>
    </w:p>
    <w:p w14:paraId="5B95B97C" w14:textId="6B7760F7" w:rsidR="00923CF2" w:rsidRDefault="00923CF2" w:rsidP="00923CF2">
      <w:pPr>
        <w:pStyle w:val="BodyText"/>
      </w:pPr>
      <w:r>
        <w:t>HELP-PROMPT: Answer must be 1-80 characters in length.</w:t>
      </w:r>
    </w:p>
    <w:p w14:paraId="1BA90F44" w14:textId="61E70750" w:rsidR="00923CF2" w:rsidRDefault="00923CF2" w:rsidP="00923CF2">
      <w:pPr>
        <w:pStyle w:val="BodyText"/>
      </w:pPr>
      <w:r>
        <w:t>DESCRIPTION: Comments needed for this recall entry.</w:t>
      </w:r>
    </w:p>
    <w:p w14:paraId="120C25E0" w14:textId="6C50AAA6" w:rsidR="00923CF2" w:rsidRDefault="00923CF2" w:rsidP="00923CF2">
      <w:pPr>
        <w:pStyle w:val="BodyText"/>
      </w:pPr>
      <w:r>
        <w:t>AUDIT: YES, ALWAYS</w:t>
      </w:r>
    </w:p>
    <w:p w14:paraId="1963C18C" w14:textId="21C5E72F" w:rsidR="00923CF2" w:rsidRDefault="00923CF2" w:rsidP="00923CF2">
      <w:pPr>
        <w:pStyle w:val="BodyText"/>
      </w:pPr>
      <w:r>
        <w:t>403.5,2.6 FAST/NON-FASTING 0;8 SET (audited)</w:t>
      </w:r>
    </w:p>
    <w:p w14:paraId="0CA59523" w14:textId="5B8A6968" w:rsidR="00923CF2" w:rsidRDefault="00923CF2" w:rsidP="00923CF2">
      <w:pPr>
        <w:pStyle w:val="BodyText"/>
      </w:pPr>
      <w:r>
        <w:t>'f' FOR FASTING;</w:t>
      </w:r>
    </w:p>
    <w:p w14:paraId="47572360" w14:textId="10FE2A15" w:rsidR="00923CF2" w:rsidRDefault="00923CF2" w:rsidP="00923CF2">
      <w:pPr>
        <w:pStyle w:val="BodyText"/>
      </w:pPr>
      <w:r>
        <w:t>'n' FOR NON-FASTING;</w:t>
      </w:r>
    </w:p>
    <w:p w14:paraId="74F4F489" w14:textId="4941EE62" w:rsidR="00923CF2" w:rsidRDefault="00923CF2" w:rsidP="00923CF2">
      <w:pPr>
        <w:pStyle w:val="BodyText"/>
      </w:pPr>
      <w:r>
        <w:t>LAST EDITED: NOV 02, 2016</w:t>
      </w:r>
    </w:p>
    <w:p w14:paraId="27A58F6E" w14:textId="691A2459" w:rsidR="00923CF2" w:rsidRDefault="00923CF2" w:rsidP="00923CF2">
      <w:pPr>
        <w:pStyle w:val="BodyText"/>
      </w:pPr>
      <w:r>
        <w:t>HELP-PROMPT: Are the labs Fasting or Non-Fasting? leave blank if no labs have been ordered.</w:t>
      </w:r>
    </w:p>
    <w:p w14:paraId="63A7EE63" w14:textId="06CEEC4E" w:rsidR="00923CF2" w:rsidRDefault="00923CF2" w:rsidP="00923CF2">
      <w:pPr>
        <w:pStyle w:val="BodyText"/>
      </w:pPr>
      <w:r>
        <w:t>DESCRIPTION: If the  patient has had lab tests ordered for this recall visit, select either Fasting or Non-Fasting labs. If the patient has no labs orders leave blank.</w:t>
      </w:r>
    </w:p>
    <w:p w14:paraId="5CD2555A" w14:textId="013D4789" w:rsidR="00923CF2" w:rsidRDefault="00923CF2" w:rsidP="00923CF2">
      <w:pPr>
        <w:pStyle w:val="BodyText"/>
      </w:pPr>
      <w:r>
        <w:t>AUDIT: YES, ALWAYS</w:t>
      </w:r>
    </w:p>
    <w:p w14:paraId="5EB92290" w14:textId="515E1A7E" w:rsidR="00923CF2" w:rsidRDefault="00923CF2" w:rsidP="00923CF2">
      <w:pPr>
        <w:pStyle w:val="BodyText"/>
      </w:pPr>
      <w:r>
        <w:t>403.5,3 TEST/APP. 0;4 POINTER TO RECALL REMINDERS APPT TYPE FILE (#403.51) (Required) (audited)</w:t>
      </w:r>
    </w:p>
    <w:p w14:paraId="7F3E87C0" w14:textId="2F5F3CFE" w:rsidR="00923CF2" w:rsidRDefault="00923CF2" w:rsidP="00923CF2">
      <w:pPr>
        <w:pStyle w:val="BodyText"/>
      </w:pPr>
      <w:r>
        <w:t>LAST EDITED: NOV 02, 2016</w:t>
      </w:r>
    </w:p>
    <w:p w14:paraId="1CEAC1F8" w14:textId="7157A7B3" w:rsidR="00923CF2" w:rsidRDefault="00923CF2" w:rsidP="00923CF2">
      <w:pPr>
        <w:pStyle w:val="BodyText"/>
      </w:pPr>
      <w:r>
        <w:lastRenderedPageBreak/>
        <w:t>HELP-PROMPT: Select the type of Recall visit</w:t>
      </w:r>
    </w:p>
    <w:p w14:paraId="6982E630" w14:textId="0B3CD1BC" w:rsidR="00923CF2" w:rsidRDefault="00923CF2" w:rsidP="00923CF2">
      <w:pPr>
        <w:pStyle w:val="BodyText"/>
      </w:pPr>
      <w:r>
        <w:t>DESCRIPTION: This is the type of Recall Visit that is assigned for this entry.</w:t>
      </w:r>
    </w:p>
    <w:p w14:paraId="0444E00D" w14:textId="03185C4C" w:rsidR="00923CF2" w:rsidRDefault="00923CF2" w:rsidP="00923CF2">
      <w:pPr>
        <w:pStyle w:val="BodyText"/>
      </w:pPr>
      <w:r>
        <w:t>AUDIT: YES, ALWAYS</w:t>
      </w:r>
    </w:p>
    <w:p w14:paraId="21C5F3B2" w14:textId="29A2511A" w:rsidR="00923CF2" w:rsidRDefault="00923CF2" w:rsidP="00923CF2">
      <w:pPr>
        <w:pStyle w:val="BodyText"/>
      </w:pPr>
      <w:r>
        <w:t>403.5,4 PROVIDER 0;5 POINTER TO RECALL REMINDERS PROVIDERS FILE (#403.54) (Required) (audited)</w:t>
      </w:r>
    </w:p>
    <w:p w14:paraId="4924C2B6" w14:textId="1A381060" w:rsidR="00923CF2" w:rsidRDefault="00923CF2" w:rsidP="00923CF2">
      <w:pPr>
        <w:pStyle w:val="BodyText"/>
      </w:pPr>
      <w:r>
        <w:t>LAST EDITED: NOV 02, 2016</w:t>
      </w:r>
    </w:p>
    <w:p w14:paraId="224EA1E7" w14:textId="6D97C2DF" w:rsidR="00923CF2" w:rsidRDefault="00923CF2" w:rsidP="00923CF2">
      <w:pPr>
        <w:pStyle w:val="BodyText"/>
      </w:pPr>
      <w:r>
        <w:t>HELP-PROMPT: Select the provider for this Recall entry.</w:t>
      </w:r>
    </w:p>
    <w:p w14:paraId="3DA5CFF8" w14:textId="4C488E9F" w:rsidR="00923CF2" w:rsidRDefault="00923CF2" w:rsidP="00923CF2">
      <w:pPr>
        <w:pStyle w:val="BodyText"/>
      </w:pPr>
      <w:r>
        <w:t>DESCRIPTION: The provider who is assigned for this Recall entry.</w:t>
      </w:r>
    </w:p>
    <w:p w14:paraId="2885DAE1" w14:textId="53281A43" w:rsidR="00923CF2" w:rsidRDefault="00923CF2" w:rsidP="00923CF2">
      <w:pPr>
        <w:pStyle w:val="BodyText"/>
      </w:pPr>
      <w:r>
        <w:t>AUDIT: YES, ALWAYS</w:t>
      </w:r>
    </w:p>
    <w:p w14:paraId="322ABFD5" w14:textId="796A193D" w:rsidR="00923CF2" w:rsidRDefault="00923CF2" w:rsidP="00923CF2">
      <w:pPr>
        <w:pStyle w:val="BodyText"/>
      </w:pPr>
      <w:r>
        <w:t>CROSS-REFERENCE:  403.5^C</w:t>
      </w:r>
    </w:p>
    <w:p w14:paraId="2D0E1CE8" w14:textId="34C456F5" w:rsidR="00923CF2" w:rsidRDefault="00923CF2" w:rsidP="00923CF2">
      <w:pPr>
        <w:pStyle w:val="BodyText"/>
      </w:pPr>
      <w:r>
        <w:t>1)= S ^SD(403.5,"C",$E(X,1,30),DA)=""</w:t>
      </w:r>
    </w:p>
    <w:p w14:paraId="1177B18C" w14:textId="46E625B7" w:rsidR="00923CF2" w:rsidRDefault="00923CF2" w:rsidP="00923CF2">
      <w:pPr>
        <w:pStyle w:val="BodyText"/>
      </w:pPr>
      <w:r>
        <w:t>2)= K ^SD(403.5,"C",$E(X,1,30),DA)</w:t>
      </w:r>
    </w:p>
    <w:p w14:paraId="37E3035A" w14:textId="7ED9618C" w:rsidR="00923CF2" w:rsidRDefault="00923CF2" w:rsidP="00923CF2">
      <w:pPr>
        <w:pStyle w:val="BodyText"/>
      </w:pPr>
      <w:r>
        <w:t>Used for printing of the cards/letter and reports by Provider or Recall Team.</w:t>
      </w:r>
    </w:p>
    <w:p w14:paraId="7EBD1E63" w14:textId="2E6DE1AE" w:rsidR="00923CF2" w:rsidRDefault="00923CF2" w:rsidP="00923CF2">
      <w:pPr>
        <w:pStyle w:val="BodyText"/>
      </w:pPr>
      <w:r>
        <w:t>403.5,4.5 CLINIC 0;2 POINTER TO HOSPITAL LOCATION FILE (#44) (Required) (audited)</w:t>
      </w:r>
    </w:p>
    <w:p w14:paraId="1A8DC440" w14:textId="7D65E760" w:rsidR="00923CF2" w:rsidRDefault="00923CF2" w:rsidP="00923CF2">
      <w:pPr>
        <w:pStyle w:val="BodyText"/>
      </w:pPr>
      <w:r>
        <w:t>LAST EDITED: NOV 02, 2016</w:t>
      </w:r>
    </w:p>
    <w:p w14:paraId="7FDBDBC4" w14:textId="49135AC5" w:rsidR="00923CF2" w:rsidRDefault="00923CF2" w:rsidP="00923CF2">
      <w:pPr>
        <w:pStyle w:val="BodyText"/>
      </w:pPr>
      <w:r>
        <w:t>HELP-PROMPT: Select the clinic that this Recall will be linked to.</w:t>
      </w:r>
    </w:p>
    <w:p w14:paraId="5B760E49" w14:textId="402A9C49" w:rsidR="00923CF2" w:rsidRDefault="00923CF2" w:rsidP="00923CF2">
      <w:pPr>
        <w:pStyle w:val="BodyText"/>
      </w:pPr>
      <w:r>
        <w:t>DESCRIPTION: This is the Hospital Location which this patient will have the Recall entry assigned.</w:t>
      </w:r>
    </w:p>
    <w:p w14:paraId="65F58D41" w14:textId="30A4D124" w:rsidR="00923CF2" w:rsidRDefault="00923CF2" w:rsidP="00923CF2">
      <w:pPr>
        <w:pStyle w:val="BodyText"/>
      </w:pPr>
      <w:r>
        <w:t>AUDIT: YES, ALWAYS</w:t>
      </w:r>
    </w:p>
    <w:p w14:paraId="1838E369" w14:textId="778FD0E8" w:rsidR="00923CF2" w:rsidRDefault="00923CF2" w:rsidP="00923CF2">
      <w:pPr>
        <w:pStyle w:val="BodyText"/>
      </w:pPr>
      <w:r>
        <w:t xml:space="preserve">CROSS-REFERENCE:  403.5^E </w:t>
      </w:r>
    </w:p>
    <w:p w14:paraId="59790317" w14:textId="44DB5F5D" w:rsidR="00923CF2" w:rsidRDefault="00923CF2" w:rsidP="00923CF2">
      <w:pPr>
        <w:pStyle w:val="BodyText"/>
      </w:pPr>
      <w:r>
        <w:t>1)= S ^SD(403.5,"E",$E(X,1,30),DA)=""</w:t>
      </w:r>
    </w:p>
    <w:p w14:paraId="1278824B" w14:textId="6FCC9A4F" w:rsidR="00923CF2" w:rsidRDefault="00923CF2" w:rsidP="00923CF2">
      <w:pPr>
        <w:pStyle w:val="BodyText"/>
      </w:pPr>
      <w:r>
        <w:t>2)= K ^SD(403.5,"E",$E(X,1,30),DA)</w:t>
      </w:r>
    </w:p>
    <w:p w14:paraId="12838ABB" w14:textId="3CC560A4" w:rsidR="00923CF2" w:rsidRDefault="00923CF2" w:rsidP="00923CF2">
      <w:pPr>
        <w:pStyle w:val="BodyText"/>
      </w:pPr>
      <w:r>
        <w:t>Used during the display of Recall information</w:t>
      </w:r>
      <w:r w:rsidR="00AE70D8">
        <w:t xml:space="preserve"> </w:t>
      </w:r>
      <w:r>
        <w:t>and for selecting the printing of</w:t>
      </w:r>
      <w:r w:rsidR="00AE70D8">
        <w:t xml:space="preserve"> </w:t>
      </w:r>
      <w:r>
        <w:t>cards/letters, Also, used in selecting reports</w:t>
      </w:r>
      <w:r w:rsidR="00AE70D8">
        <w:t xml:space="preserve"> p</w:t>
      </w:r>
      <w:r>
        <w:t>rinted by Recall clinic.</w:t>
      </w:r>
    </w:p>
    <w:p w14:paraId="2F0EB457" w14:textId="50B2FE14" w:rsidR="00923CF2" w:rsidRDefault="00923CF2" w:rsidP="00923CF2">
      <w:pPr>
        <w:pStyle w:val="BodyText"/>
      </w:pPr>
      <w:r>
        <w:t>403.5,4.7 LENGTH OF APPT. 0;9 NUMBER (audited)</w:t>
      </w:r>
    </w:p>
    <w:p w14:paraId="612E7A0C" w14:textId="6A9E018E" w:rsidR="00923CF2" w:rsidRDefault="00923CF2" w:rsidP="00923CF2">
      <w:pPr>
        <w:pStyle w:val="BodyText"/>
      </w:pPr>
      <w:r>
        <w:t>INPUT TRANSFORM:  K:+X'=X!(X&gt;120)!(X&lt;10)!(X?.E1"."1N.N) X</w:t>
      </w:r>
    </w:p>
    <w:p w14:paraId="4F0CFF2B" w14:textId="6C92F733" w:rsidR="00923CF2" w:rsidRDefault="00923CF2" w:rsidP="00923CF2">
      <w:pPr>
        <w:pStyle w:val="BodyText"/>
      </w:pPr>
      <w:r>
        <w:t>LAST EDITED: NOV 02, 2016</w:t>
      </w:r>
    </w:p>
    <w:p w14:paraId="36E28BC0" w14:textId="0B77BA14" w:rsidR="00923CF2" w:rsidRDefault="00923CF2" w:rsidP="00923CF2">
      <w:pPr>
        <w:pStyle w:val="BodyText"/>
      </w:pPr>
      <w:r>
        <w:t>HELP-PROMPT:</w:t>
      </w:r>
      <w:r w:rsidR="00AE70D8">
        <w:t xml:space="preserve"> </w:t>
      </w:r>
      <w:r>
        <w:t>Type a Number between 10 and 120, 0 Decimal Digits</w:t>
      </w:r>
    </w:p>
    <w:p w14:paraId="3215B2A7" w14:textId="0BFD050C" w:rsidR="00923CF2" w:rsidRDefault="00923CF2" w:rsidP="00923CF2">
      <w:pPr>
        <w:pStyle w:val="BodyText"/>
      </w:pPr>
      <w:r>
        <w:t>DESCRIPTION: The length of appointment (in minutes) that</w:t>
      </w:r>
      <w:r w:rsidR="00AE70D8">
        <w:t xml:space="preserve"> </w:t>
      </w:r>
      <w:r>
        <w:t>will be required once scheduled.</w:t>
      </w:r>
    </w:p>
    <w:p w14:paraId="3AC98397" w14:textId="1B30B71B" w:rsidR="00923CF2" w:rsidRDefault="00923CF2" w:rsidP="00923CF2">
      <w:pPr>
        <w:pStyle w:val="BodyText"/>
      </w:pPr>
      <w:r>
        <w:t>AUDIT: YES, ALWAYS</w:t>
      </w:r>
    </w:p>
    <w:p w14:paraId="67185FB2" w14:textId="2ABEBDCB" w:rsidR="00923CF2" w:rsidRDefault="00923CF2" w:rsidP="00923CF2">
      <w:pPr>
        <w:pStyle w:val="BodyText"/>
      </w:pPr>
      <w:r>
        <w:t>403.5,5 RECALL DATE 0;6 DATE (Required)</w:t>
      </w:r>
    </w:p>
    <w:p w14:paraId="297CD654" w14:textId="19F9898F" w:rsidR="00923CF2" w:rsidRDefault="00923CF2" w:rsidP="00923CF2">
      <w:pPr>
        <w:pStyle w:val="BodyText"/>
      </w:pPr>
      <w:r>
        <w:t>INPUT TRANSFORM:  S %DT="EFX",%DT(0)=$$FMADD^XLFDT(DT,1) D ^%DT K %DT(0) S X=Y K:Y&lt;1 X</w:t>
      </w:r>
    </w:p>
    <w:p w14:paraId="3537163B" w14:textId="405CE6FC" w:rsidR="00923CF2" w:rsidRDefault="00923CF2" w:rsidP="00923CF2">
      <w:pPr>
        <w:pStyle w:val="BodyText"/>
      </w:pPr>
      <w:r>
        <w:t>LAST EDITED:</w:t>
      </w:r>
      <w:r w:rsidR="00B26BA4">
        <w:t xml:space="preserve"> </w:t>
      </w:r>
      <w:r>
        <w:t>JAN 14, 2016</w:t>
      </w:r>
    </w:p>
    <w:p w14:paraId="03B4F089" w14:textId="0CAB5DED" w:rsidR="00923CF2" w:rsidRDefault="00923CF2" w:rsidP="00923CF2">
      <w:pPr>
        <w:pStyle w:val="BodyText"/>
      </w:pPr>
      <w:r>
        <w:lastRenderedPageBreak/>
        <w:t>HELP-PROMPT: Enter the Recall Date that the provider has requested for this patient.</w:t>
      </w:r>
    </w:p>
    <w:p w14:paraId="33B68B61" w14:textId="64816419" w:rsidR="00923CF2" w:rsidRDefault="00923CF2" w:rsidP="00923CF2">
      <w:pPr>
        <w:pStyle w:val="BodyText"/>
      </w:pPr>
      <w:r>
        <w:t>DESCRIPTION: Recall Date is a date the provider has</w:t>
      </w:r>
      <w:r w:rsidR="00B26BA4">
        <w:t xml:space="preserve"> </w:t>
      </w:r>
      <w:r>
        <w:t>requested the patient to return. This must be a</w:t>
      </w:r>
      <w:r w:rsidR="00B26BA4">
        <w:t xml:space="preserve"> </w:t>
      </w:r>
      <w:r>
        <w:t>future exact date.</w:t>
      </w:r>
    </w:p>
    <w:p w14:paraId="158D8EA2" w14:textId="4EE88496" w:rsidR="00923CF2" w:rsidRDefault="00923CF2" w:rsidP="00923CF2">
      <w:pPr>
        <w:pStyle w:val="BodyText"/>
      </w:pPr>
      <w:r>
        <w:t>UNEDITABLE</w:t>
      </w:r>
    </w:p>
    <w:p w14:paraId="72A5A8E7" w14:textId="0C50609B" w:rsidR="00923CF2" w:rsidRDefault="00923CF2" w:rsidP="00923CF2">
      <w:pPr>
        <w:pStyle w:val="BodyText"/>
      </w:pPr>
      <w:r>
        <w:t>NOTES: XXXX--CAN'T BE ALTERED EXCEPT BY PROGRAMMER</w:t>
      </w:r>
    </w:p>
    <w:p w14:paraId="32448F1E" w14:textId="1CD16BEF" w:rsidR="00923CF2" w:rsidRDefault="00923CF2" w:rsidP="00923CF2">
      <w:pPr>
        <w:pStyle w:val="BodyText"/>
      </w:pPr>
      <w:r>
        <w:t>CROSS-REFERENCE:  403.5^D</w:t>
      </w:r>
    </w:p>
    <w:p w14:paraId="0B332F7E" w14:textId="21122250" w:rsidR="00923CF2" w:rsidRDefault="00923CF2" w:rsidP="00923CF2">
      <w:pPr>
        <w:pStyle w:val="BodyText"/>
      </w:pPr>
      <w:r>
        <w:t>1)= S ^SD(403.5,"D",$E(X,1,30),DA)=""</w:t>
      </w:r>
    </w:p>
    <w:p w14:paraId="45B1B416" w14:textId="0DFF4806" w:rsidR="00923CF2" w:rsidRDefault="00923CF2" w:rsidP="00923CF2">
      <w:pPr>
        <w:pStyle w:val="BodyText"/>
      </w:pPr>
      <w:r>
        <w:t>2)= K ^SD(403.5,"D",$E(X,1,30),DA)</w:t>
      </w:r>
    </w:p>
    <w:p w14:paraId="0EBE41DA" w14:textId="721590E8" w:rsidR="00923CF2" w:rsidRDefault="00923CF2" w:rsidP="00923CF2">
      <w:pPr>
        <w:pStyle w:val="BodyText"/>
      </w:pPr>
      <w:r>
        <w:t>Used in selecting a date range for printing</w:t>
      </w:r>
      <w:r w:rsidR="00B26BA4">
        <w:t xml:space="preserve"> </w:t>
      </w:r>
      <w:r>
        <w:t>Recall cards/letters and in all Recall reports.</w:t>
      </w:r>
    </w:p>
    <w:p w14:paraId="32EF0EE7" w14:textId="41CE8764" w:rsidR="00923CF2" w:rsidRDefault="00923CF2" w:rsidP="00923CF2">
      <w:pPr>
        <w:pStyle w:val="BodyText"/>
      </w:pPr>
      <w:r>
        <w:t>CROSS-REFERENCE:  ^^TRIGGER^403.5^7</w:t>
      </w:r>
    </w:p>
    <w:p w14:paraId="5D7844AC" w14:textId="77777777" w:rsidR="001F06D7" w:rsidRDefault="00923CF2" w:rsidP="00923CF2">
      <w:pPr>
        <w:pStyle w:val="BodyText"/>
      </w:pPr>
      <w:r>
        <w:t>1)= K DIV S DIV=X,D0=DA,DIV(0)=D0 S Y(1)=$S($D(^SD(403.5,D0,0)):^(0),1:"") S X=$P(Y(1),U,11),X=X S DIU=X K Y S X=DIV S X=DUZ S DIH=$G(^SD(403.5,DIV(0),0)),DIV=X S $P(^(0),U,11)=DIV,DIH=403</w:t>
      </w:r>
      <w:r w:rsidR="001F06D7">
        <w:t>.</w:t>
      </w:r>
      <w:r>
        <w:t>5,DIG=7 D ^DICR</w:t>
      </w:r>
      <w:r w:rsidR="001F06D7">
        <w:t xml:space="preserve"> </w:t>
      </w:r>
      <w:r>
        <w:t>2)= Q</w:t>
      </w:r>
    </w:p>
    <w:p w14:paraId="2D6FCF46" w14:textId="334E49F7" w:rsidR="001F06D7" w:rsidRDefault="00923CF2" w:rsidP="00923CF2">
      <w:pPr>
        <w:pStyle w:val="BodyText"/>
      </w:pPr>
      <w:r>
        <w:t>CREATE VALUE)= S X=DUZ</w:t>
      </w:r>
    </w:p>
    <w:p w14:paraId="088EFAAC" w14:textId="3613B768" w:rsidR="00923CF2" w:rsidRDefault="00923CF2" w:rsidP="00923CF2">
      <w:pPr>
        <w:pStyle w:val="BodyText"/>
      </w:pPr>
      <w:r>
        <w:t>DELETE VALUE)= NO EFFECT</w:t>
      </w:r>
    </w:p>
    <w:p w14:paraId="703344C4" w14:textId="42F23960" w:rsidR="00923CF2" w:rsidRDefault="00923CF2" w:rsidP="00923CF2">
      <w:pPr>
        <w:pStyle w:val="BodyText"/>
      </w:pPr>
      <w:r>
        <w:t>FIELD)= #7</w:t>
      </w:r>
    </w:p>
    <w:p w14:paraId="79E1FA73" w14:textId="5307A617" w:rsidR="00923CF2" w:rsidRDefault="00923CF2" w:rsidP="00923CF2">
      <w:pPr>
        <w:pStyle w:val="BodyText"/>
      </w:pPr>
      <w:r>
        <w:t>Used to update USER THAT ENTER RECALL field #7</w:t>
      </w:r>
    </w:p>
    <w:p w14:paraId="01AF93C2" w14:textId="1F1E572F" w:rsidR="00923CF2" w:rsidRDefault="00923CF2" w:rsidP="00923CF2">
      <w:pPr>
        <w:pStyle w:val="BodyText"/>
      </w:pPr>
      <w:r>
        <w:t>403.5,5.5 RECALL DATE (PER PATIENT) 0;12 DATE</w:t>
      </w:r>
    </w:p>
    <w:p w14:paraId="4E5EC2E6" w14:textId="6FE41667" w:rsidR="00923CF2" w:rsidRDefault="00923CF2" w:rsidP="00923CF2">
      <w:pPr>
        <w:pStyle w:val="BodyText"/>
      </w:pPr>
      <w:r>
        <w:t>INPUT TRANSFORM:  S %DT="EFX",%DT(0)=$$FMADD^XLFDT(DT,1) D ^%DT K %DT(0) S X=Y K:Y&lt;1 X</w:t>
      </w:r>
    </w:p>
    <w:p w14:paraId="44DBE8D5" w14:textId="77777777" w:rsidR="001F06D7" w:rsidRDefault="00923CF2" w:rsidP="00923CF2">
      <w:pPr>
        <w:pStyle w:val="BodyText"/>
      </w:pPr>
      <w:r>
        <w:t>LAST EDITED:</w:t>
      </w:r>
      <w:r w:rsidR="001F06D7">
        <w:t xml:space="preserve"> </w:t>
      </w:r>
      <w:r>
        <w:t>JAN 14, 2016</w:t>
      </w:r>
    </w:p>
    <w:p w14:paraId="59B6848F" w14:textId="0E0D2A0C" w:rsidR="00923CF2" w:rsidRDefault="00923CF2" w:rsidP="00923CF2">
      <w:pPr>
        <w:pStyle w:val="BodyText"/>
      </w:pPr>
      <w:r>
        <w:t>HELP-PROMPT: Enter the Date that the patient is requesting for their Recall Visit.</w:t>
      </w:r>
    </w:p>
    <w:p w14:paraId="62E6DBFF" w14:textId="0282891D" w:rsidR="00923CF2" w:rsidRDefault="00923CF2" w:rsidP="00923CF2">
      <w:pPr>
        <w:pStyle w:val="BodyText"/>
      </w:pPr>
      <w:r>
        <w:t>DESCRIPTION: This is the Recall Date that the patient is</w:t>
      </w:r>
      <w:r w:rsidR="001F06D7">
        <w:t xml:space="preserve"> </w:t>
      </w:r>
      <w:r>
        <w:t>requesting. It can be different from the Recall</w:t>
      </w:r>
      <w:r w:rsidR="001F06D7">
        <w:t xml:space="preserve"> </w:t>
      </w:r>
      <w:r>
        <w:t>Date, which is what the Provider has requested.</w:t>
      </w:r>
      <w:r w:rsidR="001F06D7">
        <w:t xml:space="preserve"> </w:t>
      </w:r>
      <w:r>
        <w:t>This must be a future exact date.</w:t>
      </w:r>
    </w:p>
    <w:p w14:paraId="0D16BBD5" w14:textId="79E15FEC" w:rsidR="00923CF2" w:rsidRDefault="00923CF2" w:rsidP="00923CF2">
      <w:pPr>
        <w:pStyle w:val="BodyText"/>
      </w:pPr>
      <w:r>
        <w:t>UNEDITABLE</w:t>
      </w:r>
    </w:p>
    <w:p w14:paraId="3C308EAE" w14:textId="1A76C1AE" w:rsidR="00923CF2" w:rsidRDefault="00923CF2" w:rsidP="00923CF2">
      <w:pPr>
        <w:pStyle w:val="BodyText"/>
      </w:pPr>
      <w:r>
        <w:t>NOTES: XXXX--CAN'T BE ALTERED EXCEPT BY PROGRAMMER</w:t>
      </w:r>
    </w:p>
    <w:p w14:paraId="45BB8B1C" w14:textId="2FC91C37" w:rsidR="00923CF2" w:rsidRDefault="00923CF2" w:rsidP="00923CF2">
      <w:pPr>
        <w:pStyle w:val="BodyText"/>
      </w:pPr>
      <w:r>
        <w:t>403.5,6 ATE REMINDER SENT 0;10 DATE</w:t>
      </w:r>
    </w:p>
    <w:p w14:paraId="60BAFCB8" w14:textId="0F334B42" w:rsidR="00923CF2" w:rsidRDefault="00923CF2" w:rsidP="00923CF2">
      <w:pPr>
        <w:pStyle w:val="BodyText"/>
      </w:pPr>
      <w:r>
        <w:t>INPUT TRANSFORM:  S %DT="E" D ^%DT S X=Y K:Y&lt;1 X</w:t>
      </w:r>
    </w:p>
    <w:p w14:paraId="007E1456" w14:textId="022B106C" w:rsidR="00923CF2" w:rsidRDefault="00923CF2" w:rsidP="00923CF2">
      <w:pPr>
        <w:pStyle w:val="BodyText"/>
      </w:pPr>
      <w:r>
        <w:t>LAST EDITED:</w:t>
      </w:r>
      <w:r w:rsidR="001F06D7">
        <w:t xml:space="preserve"> </w:t>
      </w:r>
      <w:r>
        <w:t>JUL 15, 2008</w:t>
      </w:r>
    </w:p>
    <w:p w14:paraId="7FDED385" w14:textId="0FCE66AA" w:rsidR="00923CF2" w:rsidRDefault="00923CF2" w:rsidP="00923CF2">
      <w:pPr>
        <w:pStyle w:val="BodyText"/>
      </w:pPr>
      <w:r>
        <w:t>HELP-PROMPT:</w:t>
      </w:r>
      <w:r w:rsidR="001F06D7">
        <w:t xml:space="preserve"> </w:t>
      </w:r>
      <w:r>
        <w:t>Date letter/card first printed.</w:t>
      </w:r>
    </w:p>
    <w:p w14:paraId="2265A2EF" w14:textId="286669CA" w:rsidR="00923CF2" w:rsidRDefault="00923CF2" w:rsidP="00923CF2">
      <w:pPr>
        <w:pStyle w:val="BodyText"/>
      </w:pPr>
      <w:r>
        <w:t>DESCRIPTION:</w:t>
      </w:r>
      <w:r w:rsidR="001F06D7">
        <w:t xml:space="preserve"> </w:t>
      </w:r>
      <w:r>
        <w:t>This is the date that the first letter/card was printed and sent to the Veteran.</w:t>
      </w:r>
    </w:p>
    <w:p w14:paraId="1B2BD9D1" w14:textId="648B142C" w:rsidR="00923CF2" w:rsidRDefault="00923CF2" w:rsidP="00923CF2">
      <w:pPr>
        <w:pStyle w:val="BodyText"/>
      </w:pPr>
      <w:r>
        <w:t>403.5,7 USER WHO ENTERED RECALL 0;11 POINTER TO NEW PERSON FILE (#200)</w:t>
      </w:r>
    </w:p>
    <w:p w14:paraId="1DEAB98F" w14:textId="0A628019" w:rsidR="00923CF2" w:rsidRDefault="00923CF2" w:rsidP="00923CF2">
      <w:pPr>
        <w:pStyle w:val="BodyText"/>
      </w:pPr>
      <w:r>
        <w:t>LAST EDITED: APR 03, 2015</w:t>
      </w:r>
    </w:p>
    <w:p w14:paraId="50DD6436" w14:textId="033DE560" w:rsidR="00923CF2" w:rsidRDefault="00923CF2" w:rsidP="00923CF2">
      <w:pPr>
        <w:pStyle w:val="BodyText"/>
      </w:pPr>
      <w:r>
        <w:lastRenderedPageBreak/>
        <w:t>HELP-PROMPT: New person who entered or edited Recall entry</w:t>
      </w:r>
    </w:p>
    <w:p w14:paraId="585A4D79" w14:textId="638CCB20" w:rsidR="00923CF2" w:rsidRDefault="00923CF2" w:rsidP="00923CF2">
      <w:pPr>
        <w:pStyle w:val="BodyText"/>
      </w:pPr>
      <w:r>
        <w:t>DESCRIPTION: User who enter or edit a Recall entry.</w:t>
      </w:r>
    </w:p>
    <w:p w14:paraId="32888495" w14:textId="599714E0" w:rsidR="00923CF2" w:rsidRDefault="00923CF2" w:rsidP="00923CF2">
      <w:pPr>
        <w:pStyle w:val="BodyText"/>
      </w:pPr>
      <w:r>
        <w:t xml:space="preserve">NOTES: </w:t>
      </w:r>
      <w:r w:rsidR="001F06D7">
        <w:t>T</w:t>
      </w:r>
      <w:r>
        <w:t>RIGGERED by the RECALL DATE field of the RECALL REMINDERS File</w:t>
      </w:r>
    </w:p>
    <w:p w14:paraId="21342550" w14:textId="20F58DC2" w:rsidR="00923CF2" w:rsidRDefault="00923CF2" w:rsidP="00923CF2">
      <w:pPr>
        <w:pStyle w:val="BodyText"/>
      </w:pPr>
      <w:r>
        <w:t>RECORD INDEXES: AC (#1656)</w:t>
      </w:r>
    </w:p>
    <w:p w14:paraId="4BD441C6" w14:textId="7C51E425" w:rsidR="00923CF2" w:rsidRDefault="00923CF2" w:rsidP="00923CF2">
      <w:pPr>
        <w:pStyle w:val="BodyText"/>
      </w:pPr>
      <w:r>
        <w:t>403.5,7.5 DATE/TIME RECALL ADDED 0;14 DATE</w:t>
      </w:r>
    </w:p>
    <w:p w14:paraId="0C860A7C" w14:textId="4730030C" w:rsidR="00923CF2" w:rsidRDefault="00923CF2" w:rsidP="00923CF2">
      <w:pPr>
        <w:pStyle w:val="BodyText"/>
      </w:pPr>
      <w:r>
        <w:t>INPUT TRANSFORM:  S %DT="ET" D ^%DT S X=Y K:(Y&lt;1)!(X&gt;$E($$NOW^XLF</w:t>
      </w:r>
      <w:r w:rsidR="001F06D7">
        <w:t xml:space="preserve"> </w:t>
      </w:r>
      <w:r>
        <w:t>T,1,12)) X</w:t>
      </w:r>
    </w:p>
    <w:p w14:paraId="1683EEE7" w14:textId="3D69FB57" w:rsidR="001F06D7" w:rsidRDefault="00923CF2" w:rsidP="00923CF2">
      <w:pPr>
        <w:pStyle w:val="BodyText"/>
      </w:pPr>
      <w:r>
        <w:t>LAST EDITED: JAN 14, 2016</w:t>
      </w:r>
    </w:p>
    <w:p w14:paraId="518D4BA4" w14:textId="77777777" w:rsidR="001F06D7" w:rsidRDefault="00923CF2" w:rsidP="00923CF2">
      <w:pPr>
        <w:pStyle w:val="BodyText"/>
      </w:pPr>
      <w:r>
        <w:t>HELP-PROMPT:</w:t>
      </w:r>
      <w:r w:rsidR="001F06D7">
        <w:t xml:space="preserve"> </w:t>
      </w:r>
      <w:r>
        <w:t>Enter a date and time not in the futur</w:t>
      </w:r>
      <w:r w:rsidR="001F06D7">
        <w:t>e</w:t>
      </w:r>
    </w:p>
    <w:p w14:paraId="5CF56E86" w14:textId="77777777" w:rsidR="001F06D7" w:rsidRDefault="00923CF2" w:rsidP="00923CF2">
      <w:pPr>
        <w:pStyle w:val="BodyText"/>
      </w:pPr>
      <w:r>
        <w:t>DESCRIPTION: Date and Time this recall reminder was added. Cannot be in the future.</w:t>
      </w:r>
    </w:p>
    <w:p w14:paraId="4AC5E7F6" w14:textId="0BE560E4" w:rsidR="00923CF2" w:rsidRDefault="00923CF2" w:rsidP="00923CF2">
      <w:pPr>
        <w:pStyle w:val="BodyText"/>
      </w:pPr>
      <w:r>
        <w:t>UNEDITABLE</w:t>
      </w:r>
    </w:p>
    <w:p w14:paraId="2560946C" w14:textId="3E21B12B" w:rsidR="00923CF2" w:rsidRDefault="00923CF2" w:rsidP="00923CF2">
      <w:pPr>
        <w:pStyle w:val="BodyText"/>
      </w:pPr>
      <w:r>
        <w:t>NOTES: XXXX--CAN'T BE ALTERED EXCEPT BY PROGRAMMER</w:t>
      </w:r>
    </w:p>
    <w:p w14:paraId="5263ED9B" w14:textId="0D98F5D3" w:rsidR="00923CF2" w:rsidRDefault="001F06D7" w:rsidP="00923CF2">
      <w:pPr>
        <w:pStyle w:val="BodyText"/>
      </w:pPr>
      <w:r>
        <w:t>R</w:t>
      </w:r>
      <w:r w:rsidR="00923CF2">
        <w:t>ECORD INDEXES: AC (#1656)</w:t>
      </w:r>
    </w:p>
    <w:p w14:paraId="1B014313" w14:textId="79C6996C" w:rsidR="00923CF2" w:rsidRDefault="00923CF2" w:rsidP="00923CF2">
      <w:pPr>
        <w:pStyle w:val="BodyText"/>
      </w:pPr>
      <w:r>
        <w:t>403.5,8 SECOND PRINT 0;13 DATE</w:t>
      </w:r>
    </w:p>
    <w:p w14:paraId="60ACD300" w14:textId="41137549" w:rsidR="00923CF2" w:rsidRDefault="00923CF2" w:rsidP="00923CF2">
      <w:pPr>
        <w:pStyle w:val="BodyText"/>
      </w:pPr>
      <w:r>
        <w:t>INPUT TRANSFORM:  S %DT="E" D ^%DT S X=Y K:Y&lt;1 X</w:t>
      </w:r>
    </w:p>
    <w:p w14:paraId="61278CE7" w14:textId="5107E643" w:rsidR="00923CF2" w:rsidRDefault="00923CF2" w:rsidP="00923CF2">
      <w:pPr>
        <w:pStyle w:val="BodyText"/>
      </w:pPr>
      <w:r>
        <w:t>LAST EDITED: JUL 15, 2008</w:t>
      </w:r>
    </w:p>
    <w:p w14:paraId="455554F5" w14:textId="0317ADEB" w:rsidR="00923CF2" w:rsidRDefault="00923CF2" w:rsidP="00923CF2">
      <w:pPr>
        <w:pStyle w:val="BodyText"/>
      </w:pPr>
      <w:r>
        <w:t>HELP-PROMPT:</w:t>
      </w:r>
      <w:r w:rsidR="001F06D7">
        <w:t xml:space="preserve"> </w:t>
      </w:r>
      <w:r>
        <w:t>Date for second printing of card or letter</w:t>
      </w:r>
    </w:p>
    <w:p w14:paraId="73D1B0A9" w14:textId="707B38D0" w:rsidR="00573A27" w:rsidRDefault="00923CF2" w:rsidP="00923CF2">
      <w:pPr>
        <w:pStyle w:val="BodyText"/>
      </w:pPr>
      <w:r>
        <w:t>DESCRIPTION:</w:t>
      </w:r>
      <w:r w:rsidR="001F06D7">
        <w:t xml:space="preserve"> </w:t>
      </w:r>
      <w:r>
        <w:t>This is the date that the second letter/card</w:t>
      </w:r>
      <w:r w:rsidR="001F06D7">
        <w:t xml:space="preserve"> </w:t>
      </w:r>
      <w:r>
        <w:t>was printed and sent.</w:t>
      </w:r>
    </w:p>
    <w:p w14:paraId="65BE2B0C" w14:textId="3A8779E5" w:rsidR="00BE1644" w:rsidRDefault="00EA37AF" w:rsidP="00EA37AF">
      <w:pPr>
        <w:pStyle w:val="Heading3"/>
      </w:pPr>
      <w:bookmarkStart w:id="208" w:name="_Toc26530744"/>
      <w:r w:rsidRPr="00EA37AF">
        <w:t>#403.56 RECALL REMINDERS REMOVED</w:t>
      </w:r>
      <w:bookmarkEnd w:id="208"/>
    </w:p>
    <w:p w14:paraId="4103F023" w14:textId="765F04D9" w:rsidR="00253C87" w:rsidRPr="00253C87" w:rsidRDefault="00253C87" w:rsidP="00253C87">
      <w:pPr>
        <w:pStyle w:val="BodyText"/>
      </w:pPr>
      <w:r w:rsidRPr="00253C87">
        <w:t>STANDARD DATA DICTIONARY #403.56 -- RECALL REMINDERS REMOVED FILE</w:t>
      </w:r>
    </w:p>
    <w:p w14:paraId="4F205119" w14:textId="59A1EC21" w:rsidR="00253C87" w:rsidRDefault="00253C87" w:rsidP="00253C87">
      <w:pPr>
        <w:pStyle w:val="BodyText"/>
      </w:pPr>
      <w:r>
        <w:t>STORED IN ^SD(403.56,  (19304 ENTRIES) SITE: TEST.CHEYENNE.MED.VA.GOV UCI: CHEYL134,ROU (VERSION 5.3)</w:t>
      </w:r>
    </w:p>
    <w:p w14:paraId="527DFA33" w14:textId="77777777" w:rsidR="00253C87" w:rsidRDefault="00253C87" w:rsidP="00253C87">
      <w:pPr>
        <w:pStyle w:val="BodyText"/>
      </w:pPr>
      <w:r>
        <w:t>DATA          NAME                  GLOBAL        DATA</w:t>
      </w:r>
    </w:p>
    <w:p w14:paraId="45F449EC" w14:textId="77777777" w:rsidR="00253C87" w:rsidRDefault="00253C87" w:rsidP="00253C87">
      <w:pPr>
        <w:pStyle w:val="BodyText"/>
      </w:pPr>
      <w:r>
        <w:t>ELEMENT       TITLE                 LOCATION      TYPE</w:t>
      </w:r>
    </w:p>
    <w:p w14:paraId="1C934C00" w14:textId="2493DF61" w:rsidR="00253C87" w:rsidRDefault="00253C87" w:rsidP="00253C87">
      <w:pPr>
        <w:pStyle w:val="BodyText"/>
      </w:pPr>
      <w:r>
        <w:t>This file holds records deleted from the RECALL REMINDERS [#403.5] file, whether deleted by the user or because they were given appointments.</w:t>
      </w:r>
    </w:p>
    <w:p w14:paraId="51D8B424" w14:textId="056201EE" w:rsidR="00253C87" w:rsidRDefault="00253C87" w:rsidP="00253C87">
      <w:pPr>
        <w:pStyle w:val="BodyText"/>
      </w:pPr>
      <w:r>
        <w:t>DD ACCESS: @</w:t>
      </w:r>
    </w:p>
    <w:p w14:paraId="0183AFBC" w14:textId="36E6165D" w:rsidR="00253C87" w:rsidRDefault="00253C87" w:rsidP="00253C87">
      <w:pPr>
        <w:pStyle w:val="BodyText"/>
      </w:pPr>
      <w:r>
        <w:t xml:space="preserve">RD ACCESS: </w:t>
      </w:r>
    </w:p>
    <w:p w14:paraId="387510DE" w14:textId="77777777" w:rsidR="00253C87" w:rsidRDefault="00253C87" w:rsidP="00253C87">
      <w:pPr>
        <w:pStyle w:val="BodyText"/>
      </w:pPr>
      <w:r>
        <w:t xml:space="preserve">WR ACCESS: </w:t>
      </w:r>
    </w:p>
    <w:p w14:paraId="02D4B1B2" w14:textId="408424F7" w:rsidR="00253C87" w:rsidRDefault="00253C87" w:rsidP="00253C87">
      <w:pPr>
        <w:pStyle w:val="BodyText"/>
      </w:pPr>
      <w:r>
        <w:t>DEL ACCESS: @</w:t>
      </w:r>
    </w:p>
    <w:p w14:paraId="34B1A05E" w14:textId="131E92D4" w:rsidR="00253C87" w:rsidRDefault="00253C87" w:rsidP="00253C87">
      <w:pPr>
        <w:pStyle w:val="BodyText"/>
      </w:pPr>
      <w:r>
        <w:t>LAYGO ACCESS: @</w:t>
      </w:r>
    </w:p>
    <w:p w14:paraId="1D61F5CE" w14:textId="33F78341" w:rsidR="00253C87" w:rsidRDefault="00253C87" w:rsidP="00253C87">
      <w:pPr>
        <w:pStyle w:val="BodyText"/>
      </w:pPr>
      <w:r>
        <w:t>AUDIT ACCESS: @</w:t>
      </w:r>
    </w:p>
    <w:p w14:paraId="521FA2C9" w14:textId="77777777" w:rsidR="00253C87" w:rsidRDefault="00253C87" w:rsidP="00253C87">
      <w:pPr>
        <w:pStyle w:val="BodyText"/>
      </w:pPr>
    </w:p>
    <w:p w14:paraId="22B4CB08" w14:textId="4C717E0F" w:rsidR="00253C87" w:rsidRDefault="00253C87" w:rsidP="00253C87">
      <w:pPr>
        <w:pStyle w:val="BodyText"/>
      </w:pPr>
      <w:r>
        <w:lastRenderedPageBreak/>
        <w:t>(NOTE: Kernel's File Access Security has been installed in this UCI.)</w:t>
      </w:r>
    </w:p>
    <w:p w14:paraId="2D49365A" w14:textId="55739D49" w:rsidR="00253C87" w:rsidRDefault="00253C87" w:rsidP="00253C87">
      <w:pPr>
        <w:pStyle w:val="BodyText"/>
      </w:pPr>
      <w:r>
        <w:t>CROSS REFERENCED BY: PATIENT NAME(B), RECALL DATE(C)</w:t>
      </w:r>
    </w:p>
    <w:p w14:paraId="3D55280C" w14:textId="77777777" w:rsidR="00253C87" w:rsidRDefault="00253C87" w:rsidP="00253C87">
      <w:pPr>
        <w:pStyle w:val="BodyText"/>
      </w:pPr>
      <w:r>
        <w:t>INDEXED BY:    DATE/TIME RECALL ADDED &amp; USER WHO ENTERED RECALL (AC), CLINIC &amp;  RECALL DATE (D)</w:t>
      </w:r>
    </w:p>
    <w:p w14:paraId="28166759" w14:textId="5C0CE45A" w:rsidR="00253C87" w:rsidRDefault="00253C87" w:rsidP="00253C87">
      <w:pPr>
        <w:pStyle w:val="BodyText"/>
      </w:pPr>
      <w:r>
        <w:t>403.56,.01 PATIENT NAME 0;1 POINTER TO PATIENT FILE (#2) (Required)</w:t>
      </w:r>
    </w:p>
    <w:p w14:paraId="321C86E2" w14:textId="37495457" w:rsidR="00253C87" w:rsidRDefault="00253C87" w:rsidP="00253C87">
      <w:pPr>
        <w:pStyle w:val="BodyText"/>
      </w:pPr>
      <w:r>
        <w:t>LAST EDITED: JUL 17, 2008</w:t>
      </w:r>
    </w:p>
    <w:p w14:paraId="0B6F5E74" w14:textId="741579FC" w:rsidR="00253C87" w:rsidRDefault="00253C87" w:rsidP="00253C87">
      <w:pPr>
        <w:pStyle w:val="BodyText"/>
      </w:pPr>
      <w:r>
        <w:t>HELP-PROMPT: Select Recall Reminder patient.</w:t>
      </w:r>
    </w:p>
    <w:p w14:paraId="4A872D28" w14:textId="6D62DAB7" w:rsidR="00253C87" w:rsidRDefault="00253C87" w:rsidP="00253C87">
      <w:pPr>
        <w:pStyle w:val="BodyText"/>
      </w:pPr>
      <w:r>
        <w:t>DESCRIPTION: Recall Reminder Patient who has been removed from the Recall Reminder file.</w:t>
      </w:r>
    </w:p>
    <w:p w14:paraId="1ED22D08" w14:textId="6E1F3E88" w:rsidR="00253C87" w:rsidRDefault="00253C87" w:rsidP="00253C87">
      <w:pPr>
        <w:pStyle w:val="BodyText"/>
      </w:pPr>
      <w:r>
        <w:t>CROSS-REFERENCE:  403.56^B</w:t>
      </w:r>
    </w:p>
    <w:p w14:paraId="00165E8E" w14:textId="04EC3C6E" w:rsidR="00253C87" w:rsidRDefault="00253C87" w:rsidP="00253C87">
      <w:pPr>
        <w:pStyle w:val="BodyText"/>
      </w:pPr>
      <w:r>
        <w:t>1)= S ^SD(403.56,"B",$E(X,1,30),DA)=""</w:t>
      </w:r>
    </w:p>
    <w:p w14:paraId="75362E79" w14:textId="03B89BD6" w:rsidR="00253C87" w:rsidRDefault="00253C87" w:rsidP="00253C87">
      <w:pPr>
        <w:pStyle w:val="BodyText"/>
      </w:pPr>
      <w:r>
        <w:t>2)= K ^SD(403.56,"B",$E(X,1,30),DA)</w:t>
      </w:r>
    </w:p>
    <w:p w14:paraId="3AA1BD56" w14:textId="468F6E6E" w:rsidR="00253C87" w:rsidRDefault="00253C87" w:rsidP="00253C87">
      <w:pPr>
        <w:pStyle w:val="BodyText"/>
      </w:pPr>
      <w:r>
        <w:t>Look up by Recall patient name.</w:t>
      </w:r>
    </w:p>
    <w:p w14:paraId="3AAA7D8B" w14:textId="2C85C81F" w:rsidR="00253C87" w:rsidRDefault="00253C87" w:rsidP="00253C87">
      <w:pPr>
        <w:pStyle w:val="BodyText"/>
      </w:pPr>
      <w:r>
        <w:t>403.56,2 ACCESSION # 0;3 FREE TEXT</w:t>
      </w:r>
    </w:p>
    <w:p w14:paraId="24AE6E2E" w14:textId="5E3A4499" w:rsidR="00253C87" w:rsidRDefault="00253C87" w:rsidP="00253C87">
      <w:pPr>
        <w:pStyle w:val="BodyText"/>
      </w:pPr>
      <w:r>
        <w:t>INPUT TRANSFORM:  K:$L(X)&gt;25!($L(X)&lt;1) X</w:t>
      </w:r>
    </w:p>
    <w:p w14:paraId="52C592FB" w14:textId="72AB3175" w:rsidR="00253C87" w:rsidRDefault="00253C87" w:rsidP="00253C87">
      <w:pPr>
        <w:pStyle w:val="BodyText"/>
      </w:pPr>
      <w:r>
        <w:t>LAST EDITED: JUL 15, 2008</w:t>
      </w:r>
    </w:p>
    <w:p w14:paraId="00A490D6" w14:textId="6C63E889" w:rsidR="00253C87" w:rsidRDefault="00253C87" w:rsidP="00253C87">
      <w:pPr>
        <w:pStyle w:val="BodyText"/>
      </w:pPr>
      <w:r>
        <w:t>HELP-PROMPT: Answer must be 1-25 characters in length.</w:t>
      </w:r>
    </w:p>
    <w:p w14:paraId="0FC28F85" w14:textId="72DD8A44" w:rsidR="00253C87" w:rsidRDefault="00253C87" w:rsidP="00253C87">
      <w:pPr>
        <w:pStyle w:val="BodyText"/>
      </w:pPr>
      <w:r>
        <w:t>DESCRIPTION: Lab order number or accession number moved from the Recall File.</w:t>
      </w:r>
    </w:p>
    <w:p w14:paraId="02945DAC" w14:textId="172DA94F" w:rsidR="00253C87" w:rsidRDefault="00253C87" w:rsidP="00253C87">
      <w:pPr>
        <w:pStyle w:val="BodyText"/>
      </w:pPr>
      <w:r>
        <w:t>403.56,2.5 COMMENT 0;7 FREE TEXT</w:t>
      </w:r>
    </w:p>
    <w:p w14:paraId="1F8CD173" w14:textId="743C784C" w:rsidR="00253C87" w:rsidRDefault="00253C87" w:rsidP="00253C87">
      <w:pPr>
        <w:pStyle w:val="BodyText"/>
      </w:pPr>
      <w:r>
        <w:t>INPUT TRANSFORM:  K:$L(X)&gt;80!($L(X)&lt;1) X</w:t>
      </w:r>
    </w:p>
    <w:p w14:paraId="784BF221" w14:textId="656AD5D0" w:rsidR="00253C87" w:rsidRDefault="00253C87" w:rsidP="00253C87">
      <w:pPr>
        <w:pStyle w:val="BodyText"/>
      </w:pPr>
      <w:r>
        <w:t>LAST EDITED: JUL 15, 2008</w:t>
      </w:r>
    </w:p>
    <w:p w14:paraId="1494D586" w14:textId="28721A86" w:rsidR="00253C87" w:rsidRDefault="00253C87" w:rsidP="00253C87">
      <w:pPr>
        <w:pStyle w:val="BodyText"/>
      </w:pPr>
      <w:r>
        <w:t>HELP-PROMPT: Answer must be 1-80 characters in length.</w:t>
      </w:r>
    </w:p>
    <w:p w14:paraId="2CD04122" w14:textId="676B4D68" w:rsidR="00253C87" w:rsidRDefault="00253C87" w:rsidP="00253C87">
      <w:pPr>
        <w:pStyle w:val="BodyText"/>
      </w:pPr>
      <w:r>
        <w:t>DESCRIPTION: Comments that have been moved from the Recall Reminder File.</w:t>
      </w:r>
    </w:p>
    <w:p w14:paraId="64ED3C28" w14:textId="77777777" w:rsidR="00253C87" w:rsidRDefault="00253C87" w:rsidP="00253C87">
      <w:pPr>
        <w:pStyle w:val="BodyText"/>
      </w:pPr>
      <w:r>
        <w:t>403.56,2.6 FAST / NON-FASTING 0;8 SET 'f' FOR FASTING; 'n' FOR NON-FASTING;</w:t>
      </w:r>
    </w:p>
    <w:p w14:paraId="594F1118" w14:textId="75841054" w:rsidR="00253C87" w:rsidRDefault="00253C87" w:rsidP="00253C87">
      <w:pPr>
        <w:pStyle w:val="BodyText"/>
      </w:pPr>
      <w:r>
        <w:t>LAST EDITED: JUL 15, 2008</w:t>
      </w:r>
    </w:p>
    <w:p w14:paraId="494FBE94" w14:textId="3703E1FD" w:rsidR="00253C87" w:rsidRDefault="00253C87" w:rsidP="00253C87">
      <w:pPr>
        <w:pStyle w:val="BodyText"/>
      </w:pPr>
      <w:r>
        <w:t>HELP-PROMPT: Either f - fasting, n - non fasting or blank for no labs</w:t>
      </w:r>
    </w:p>
    <w:p w14:paraId="134F0D15" w14:textId="32C7DE60" w:rsidR="00253C87" w:rsidRDefault="00253C87" w:rsidP="00253C87">
      <w:pPr>
        <w:pStyle w:val="BodyText"/>
      </w:pPr>
      <w:r>
        <w:t>DESCRIPTION: Fasting and Non fasting information moved from the Recall Reminder file.</w:t>
      </w:r>
    </w:p>
    <w:p w14:paraId="0CD1E3A9" w14:textId="16CEA277" w:rsidR="00253C87" w:rsidRDefault="00253C87" w:rsidP="00253C87">
      <w:pPr>
        <w:pStyle w:val="BodyText"/>
      </w:pPr>
      <w:r>
        <w:t>403.56,3 TEST/APP 0;4 POINTER TO RECALL REMINDERS APPT TYPE FILE (#403.51)</w:t>
      </w:r>
    </w:p>
    <w:p w14:paraId="018F0B4E" w14:textId="15DBB9EC" w:rsidR="00253C87" w:rsidRDefault="00253C87" w:rsidP="00253C87">
      <w:pPr>
        <w:pStyle w:val="BodyText"/>
      </w:pPr>
      <w:r>
        <w:t>LAST EDITED: JUL 15, 2008</w:t>
      </w:r>
    </w:p>
    <w:p w14:paraId="67B165CF" w14:textId="57D9C04D" w:rsidR="00253C87" w:rsidRDefault="00253C87" w:rsidP="00253C87">
      <w:pPr>
        <w:pStyle w:val="BodyText"/>
      </w:pPr>
      <w:r>
        <w:t>HELP-PROMPT: Select from the available list of Test/App types</w:t>
      </w:r>
    </w:p>
    <w:p w14:paraId="1B9B9211" w14:textId="70E17949" w:rsidR="00253C87" w:rsidRDefault="00253C87" w:rsidP="00253C87">
      <w:pPr>
        <w:pStyle w:val="BodyText"/>
      </w:pPr>
      <w:r>
        <w:t>DESCRIPTION: This is the type of Recall Visit that is assigned for this entry and has been moved from the Recall Reminder file.</w:t>
      </w:r>
    </w:p>
    <w:p w14:paraId="5A1E9A8A" w14:textId="490E784C" w:rsidR="00253C87" w:rsidRDefault="00253C87" w:rsidP="00253C87">
      <w:pPr>
        <w:pStyle w:val="BodyText"/>
      </w:pPr>
      <w:r>
        <w:t>403.56,4 PROVIDER 0;5 POINTER TO RECALL REMINDERS PROVIDERS FILE (#403.54)</w:t>
      </w:r>
    </w:p>
    <w:p w14:paraId="33DD6C32" w14:textId="7DBA33E0" w:rsidR="00253C87" w:rsidRDefault="00253C87" w:rsidP="00253C87">
      <w:pPr>
        <w:pStyle w:val="BodyText"/>
      </w:pPr>
      <w:r>
        <w:t>LAST EDITED:</w:t>
      </w:r>
      <w:r w:rsidR="0059261B">
        <w:t xml:space="preserve"> </w:t>
      </w:r>
      <w:r>
        <w:t>APR 27, 2015</w:t>
      </w:r>
    </w:p>
    <w:p w14:paraId="508C7A14" w14:textId="692FC20F" w:rsidR="00253C87" w:rsidRDefault="00253C87" w:rsidP="00253C87">
      <w:pPr>
        <w:pStyle w:val="BodyText"/>
      </w:pPr>
      <w:r>
        <w:lastRenderedPageBreak/>
        <w:t>HELP-PROMPT: Select from the available list of Recall Providers</w:t>
      </w:r>
    </w:p>
    <w:p w14:paraId="383428C8" w14:textId="626DE7D5" w:rsidR="00253C87" w:rsidRDefault="00253C87" w:rsidP="00253C87">
      <w:pPr>
        <w:pStyle w:val="BodyText"/>
      </w:pPr>
      <w:r>
        <w:t>DESCRIPTION:      The provider who is assigned for this Recall entry.</w:t>
      </w:r>
    </w:p>
    <w:p w14:paraId="503B8176" w14:textId="12A77764" w:rsidR="00253C87" w:rsidRDefault="00253C87" w:rsidP="00253C87">
      <w:pPr>
        <w:pStyle w:val="BodyText"/>
      </w:pPr>
      <w:r>
        <w:t>403.56,4.5 CLINIC 0;2 POINTER TO HOSPITAL LOCATION FILE (#44)</w:t>
      </w:r>
    </w:p>
    <w:p w14:paraId="15E274D8" w14:textId="7EEC3FAD" w:rsidR="00253C87" w:rsidRDefault="00253C87" w:rsidP="00253C87">
      <w:pPr>
        <w:pStyle w:val="BodyText"/>
      </w:pPr>
      <w:r>
        <w:t>LAST EDITED: JUL 17, 2008</w:t>
      </w:r>
    </w:p>
    <w:p w14:paraId="2BA9484E" w14:textId="329AB177" w:rsidR="00253C87" w:rsidRDefault="00253C87" w:rsidP="00253C87">
      <w:pPr>
        <w:pStyle w:val="BodyText"/>
      </w:pPr>
      <w:r>
        <w:t>HELP-PROMPT: Select the clinic at which the patient had the recall entry.</w:t>
      </w:r>
    </w:p>
    <w:p w14:paraId="184796E7" w14:textId="10D5C40F" w:rsidR="00253C87" w:rsidRDefault="00253C87" w:rsidP="00253C87">
      <w:pPr>
        <w:pStyle w:val="BodyText"/>
      </w:pPr>
      <w:r>
        <w:t>DESCRIPTION: Select from the Hospital Location for this Recall entry.</w:t>
      </w:r>
    </w:p>
    <w:p w14:paraId="591F1B01" w14:textId="7D7EAA51" w:rsidR="00253C87" w:rsidRDefault="00253C87" w:rsidP="00253C87">
      <w:pPr>
        <w:pStyle w:val="BodyText"/>
      </w:pPr>
      <w:r>
        <w:t>RECORD INDEXES:   D (#839)</w:t>
      </w:r>
    </w:p>
    <w:p w14:paraId="72FAA61E" w14:textId="2D309E59" w:rsidR="00253C87" w:rsidRDefault="00253C87" w:rsidP="00253C87">
      <w:pPr>
        <w:pStyle w:val="BodyText"/>
      </w:pPr>
      <w:r>
        <w:t>403.56,4.7 LENGTH OF APPT. 0;9 NUMBER</w:t>
      </w:r>
    </w:p>
    <w:p w14:paraId="3777C692" w14:textId="7DB4732A" w:rsidR="00253C87" w:rsidRDefault="00253C87" w:rsidP="00253C87">
      <w:pPr>
        <w:pStyle w:val="BodyText"/>
      </w:pPr>
      <w:r>
        <w:t>INPUT TRANSFORM:  K:+X'=X!(X&gt;120)!(X&lt;10)!(X?.E1"."1N.N) X</w:t>
      </w:r>
    </w:p>
    <w:p w14:paraId="09098DD5" w14:textId="1EF3D58B" w:rsidR="00253C87" w:rsidRDefault="00253C87" w:rsidP="00253C87">
      <w:pPr>
        <w:pStyle w:val="BodyText"/>
      </w:pPr>
      <w:r>
        <w:t>LAST EDITED: JUL 15, 2008</w:t>
      </w:r>
    </w:p>
    <w:p w14:paraId="4E92E019" w14:textId="5C81C92B" w:rsidR="00253C87" w:rsidRDefault="00253C87" w:rsidP="00253C87">
      <w:pPr>
        <w:pStyle w:val="BodyText"/>
      </w:pPr>
      <w:r>
        <w:t>HELP-PROMPT: Type a Number between 10 and 120, 0 Decimal Digits</w:t>
      </w:r>
    </w:p>
    <w:p w14:paraId="73ABF000" w14:textId="34ED37FD" w:rsidR="00253C87" w:rsidRDefault="00253C87" w:rsidP="00253C87">
      <w:pPr>
        <w:pStyle w:val="BodyText"/>
      </w:pPr>
      <w:r>
        <w:t>DESCRIPTION: The length of appointment that will be required once scheduled.</w:t>
      </w:r>
    </w:p>
    <w:p w14:paraId="2FFA0142" w14:textId="2E5DB91C" w:rsidR="00253C87" w:rsidRDefault="00253C87" w:rsidP="00253C87">
      <w:pPr>
        <w:pStyle w:val="BodyText"/>
      </w:pPr>
      <w:r>
        <w:t>403.56,5 RECALL DATE 0;6 DATE</w:t>
      </w:r>
    </w:p>
    <w:p w14:paraId="4DE3C859" w14:textId="35915DE0" w:rsidR="00253C87" w:rsidRDefault="00253C87" w:rsidP="00253C87">
      <w:pPr>
        <w:pStyle w:val="BodyText"/>
      </w:pPr>
      <w:r>
        <w:t>INPUT TRANSFORM:  S %DT="EX" D ^%DT S X=Y K:Y&lt;1 X</w:t>
      </w:r>
    </w:p>
    <w:p w14:paraId="3689EDD4" w14:textId="6ADAE35F" w:rsidR="00253C87" w:rsidRDefault="00253C87" w:rsidP="00253C87">
      <w:pPr>
        <w:pStyle w:val="BodyText"/>
      </w:pPr>
      <w:r>
        <w:t>LAST EDITED: APR 27, 2015</w:t>
      </w:r>
    </w:p>
    <w:p w14:paraId="64759C47" w14:textId="146EB5E8" w:rsidR="00253C87" w:rsidRDefault="00253C87" w:rsidP="00253C87">
      <w:pPr>
        <w:pStyle w:val="BodyText"/>
      </w:pPr>
      <w:r>
        <w:t>HELP-PROMPT: Enter the appt date requested by the Provider.</w:t>
      </w:r>
    </w:p>
    <w:p w14:paraId="0EF94DD3" w14:textId="33BC879A" w:rsidR="00253C87" w:rsidRDefault="00253C87" w:rsidP="00253C87">
      <w:pPr>
        <w:pStyle w:val="BodyText"/>
      </w:pPr>
      <w:r>
        <w:t>DESCRIPTION: Recall date moved from Recall Reminder file once the patient had been removed.</w:t>
      </w:r>
    </w:p>
    <w:p w14:paraId="53EAA042" w14:textId="064DD759" w:rsidR="00253C87" w:rsidRDefault="00253C87" w:rsidP="00253C87">
      <w:pPr>
        <w:pStyle w:val="BodyText"/>
      </w:pPr>
      <w:r>
        <w:t>CROSS-REFERENCE:  403.56^C</w:t>
      </w:r>
    </w:p>
    <w:p w14:paraId="6B12EDB3" w14:textId="4833B0F5" w:rsidR="00253C87" w:rsidRDefault="00253C87" w:rsidP="00253C87">
      <w:pPr>
        <w:pStyle w:val="BodyText"/>
      </w:pPr>
      <w:r>
        <w:t>1)= S ^SD(403.56,"C",$E(X,1,30),DA)=""</w:t>
      </w:r>
    </w:p>
    <w:p w14:paraId="3BA6B3F1" w14:textId="6AFA22C3" w:rsidR="00253C87" w:rsidRDefault="00253C87" w:rsidP="00253C87">
      <w:pPr>
        <w:pStyle w:val="BodyText"/>
      </w:pPr>
      <w:r>
        <w:t>2)= K ^SD(403.56,"C",$E(X,1,30),DA)</w:t>
      </w:r>
      <w:r w:rsidR="0059261B">
        <w:t xml:space="preserve"> </w:t>
      </w:r>
      <w:r>
        <w:t>look up by Recall date for entries no longer active.</w:t>
      </w:r>
    </w:p>
    <w:p w14:paraId="3659AB56" w14:textId="4CF411FD" w:rsidR="00253C87" w:rsidRDefault="00253C87" w:rsidP="00253C87">
      <w:pPr>
        <w:pStyle w:val="BodyText"/>
      </w:pPr>
      <w:r>
        <w:t>RECORD INDEXES:   D (#839)</w:t>
      </w:r>
    </w:p>
    <w:p w14:paraId="38EA5124" w14:textId="33993F31" w:rsidR="00253C87" w:rsidRDefault="00253C87" w:rsidP="00253C87">
      <w:pPr>
        <w:pStyle w:val="BodyText"/>
      </w:pPr>
      <w:r>
        <w:t>403.56,6 DATE REMINDER SENT 0;10 DATE</w:t>
      </w:r>
    </w:p>
    <w:p w14:paraId="3FD16A51" w14:textId="5229668A" w:rsidR="00253C87" w:rsidRDefault="00253C87" w:rsidP="00253C87">
      <w:pPr>
        <w:pStyle w:val="BodyText"/>
      </w:pPr>
      <w:r>
        <w:t>INPUT TRANSFORM:  S %DT="E" D ^%DT S X=Y K:Y&lt;1 X</w:t>
      </w:r>
    </w:p>
    <w:p w14:paraId="5FE86A5C" w14:textId="2C7C54DD" w:rsidR="00253C87" w:rsidRDefault="00253C87" w:rsidP="00253C87">
      <w:pPr>
        <w:pStyle w:val="BodyText"/>
      </w:pPr>
      <w:r>
        <w:t>LAST EDITED: JUL 17, 2008</w:t>
      </w:r>
    </w:p>
    <w:p w14:paraId="72452974" w14:textId="1F60FF2B" w:rsidR="00253C87" w:rsidRDefault="00253C87" w:rsidP="00253C87">
      <w:pPr>
        <w:pStyle w:val="BodyText"/>
      </w:pPr>
      <w:r>
        <w:t>HELP-PROMPT: Enter the date the Recall card or letter was printed and sent.</w:t>
      </w:r>
    </w:p>
    <w:p w14:paraId="625445C5" w14:textId="643B4D8B" w:rsidR="00253C87" w:rsidRDefault="00253C87" w:rsidP="00253C87">
      <w:pPr>
        <w:pStyle w:val="BodyText"/>
      </w:pPr>
      <w:r>
        <w:t>DESCRIPTION: Date the reminder was sent to the patient.</w:t>
      </w:r>
    </w:p>
    <w:p w14:paraId="29939902" w14:textId="4D0DAAC2" w:rsidR="00253C87" w:rsidRDefault="00253C87" w:rsidP="00253C87">
      <w:pPr>
        <w:pStyle w:val="BodyText"/>
      </w:pPr>
      <w:r>
        <w:t xml:space="preserve">403.56,7 </w:t>
      </w:r>
      <w:r w:rsidR="0059261B">
        <w:t>U</w:t>
      </w:r>
      <w:r>
        <w:t>SER WHO ENTERED RECALL 0;11 POINTER TO NEW PERSON FILE (#200)</w:t>
      </w:r>
    </w:p>
    <w:p w14:paraId="223DEB33" w14:textId="7AAFEFEB" w:rsidR="00253C87" w:rsidRDefault="00253C87" w:rsidP="00253C87">
      <w:pPr>
        <w:pStyle w:val="BodyText"/>
      </w:pPr>
      <w:r>
        <w:t>LAST EDITED: APR 03, 2015</w:t>
      </w:r>
    </w:p>
    <w:p w14:paraId="3C74D32D" w14:textId="2F0F80B3" w:rsidR="00253C87" w:rsidRDefault="00253C87" w:rsidP="00253C87">
      <w:pPr>
        <w:pStyle w:val="BodyText"/>
      </w:pPr>
      <w:r>
        <w:t>HELP-PROMPT: Select user who last entered or edited the recall entry.</w:t>
      </w:r>
    </w:p>
    <w:p w14:paraId="68D64268" w14:textId="7AF23FD6" w:rsidR="00253C87" w:rsidRDefault="00253C87" w:rsidP="00253C87">
      <w:pPr>
        <w:pStyle w:val="BodyText"/>
      </w:pPr>
      <w:r>
        <w:t>DESCRIPTION: The person who entered or edited Recall entry.</w:t>
      </w:r>
    </w:p>
    <w:p w14:paraId="7EBE808B" w14:textId="7B032F3A" w:rsidR="00253C87" w:rsidRDefault="00253C87" w:rsidP="00253C87">
      <w:pPr>
        <w:pStyle w:val="BodyText"/>
      </w:pPr>
      <w:r>
        <w:t>RECORD INDEXES: AC (#1657)</w:t>
      </w:r>
    </w:p>
    <w:p w14:paraId="261B7042" w14:textId="30AA44F9" w:rsidR="00253C87" w:rsidRDefault="00253C87" w:rsidP="00253C87">
      <w:pPr>
        <w:pStyle w:val="BodyText"/>
      </w:pPr>
      <w:r>
        <w:t>403.56,7.5 DATE/TIME RECALL ADDED 0;12 DATE</w:t>
      </w:r>
    </w:p>
    <w:p w14:paraId="0DEBD14B" w14:textId="3DACC256" w:rsidR="00253C87" w:rsidRDefault="00253C87" w:rsidP="00253C87">
      <w:pPr>
        <w:pStyle w:val="BodyText"/>
      </w:pPr>
      <w:r>
        <w:lastRenderedPageBreak/>
        <w:t>INPUT TRANSFORM:  S %DT="ET" D ^%DT S X=Y K:Y&lt;1 X</w:t>
      </w:r>
    </w:p>
    <w:p w14:paraId="2AC8E478" w14:textId="089E2980" w:rsidR="00253C87" w:rsidRDefault="00253C87" w:rsidP="00253C87">
      <w:pPr>
        <w:pStyle w:val="BodyText"/>
      </w:pPr>
      <w:r>
        <w:t>LAST EDITED: APR 03, 2015</w:t>
      </w:r>
    </w:p>
    <w:p w14:paraId="77F1883D" w14:textId="217F5935" w:rsidR="00253C87" w:rsidRDefault="00253C87" w:rsidP="00253C87">
      <w:pPr>
        <w:pStyle w:val="BodyText"/>
      </w:pPr>
      <w:r>
        <w:t>HELP-PROMPT: Enter a date and time</w:t>
      </w:r>
    </w:p>
    <w:p w14:paraId="0804724B" w14:textId="16EDB4CB" w:rsidR="00253C87" w:rsidRDefault="00253C87" w:rsidP="00253C87">
      <w:pPr>
        <w:pStyle w:val="BodyText"/>
      </w:pPr>
      <w:r>
        <w:t>DESCRIPTION: Date and time this recall reminder was added.</w:t>
      </w:r>
    </w:p>
    <w:p w14:paraId="2DA14A8A" w14:textId="54797511" w:rsidR="00253C87" w:rsidRDefault="00253C87" w:rsidP="00253C87">
      <w:pPr>
        <w:pStyle w:val="BodyText"/>
      </w:pPr>
      <w:r>
        <w:t>RECORD INDEXES: AC (#1657)</w:t>
      </w:r>
    </w:p>
    <w:p w14:paraId="0B1D04C0" w14:textId="6FCAA42F" w:rsidR="00253C87" w:rsidRDefault="00253C87" w:rsidP="00253C87">
      <w:pPr>
        <w:pStyle w:val="BodyText"/>
      </w:pPr>
      <w:r>
        <w:t>403.56,101 APPT DATE 1;1 DATE</w:t>
      </w:r>
    </w:p>
    <w:p w14:paraId="407A1708" w14:textId="31CA4A2F" w:rsidR="00253C87" w:rsidRDefault="0059261B" w:rsidP="00253C87">
      <w:pPr>
        <w:pStyle w:val="BodyText"/>
      </w:pPr>
      <w:r>
        <w:t>I</w:t>
      </w:r>
      <w:r w:rsidR="00253C87">
        <w:t>NPUT TRANSFORM: S %DT="ESTXR" D ^%DT S X=Y K:Y&lt;1 X</w:t>
      </w:r>
    </w:p>
    <w:p w14:paraId="26D25A8F" w14:textId="458AE9A1" w:rsidR="00253C87" w:rsidRDefault="00253C87" w:rsidP="00253C87">
      <w:pPr>
        <w:pStyle w:val="BodyText"/>
      </w:pPr>
      <w:r>
        <w:t>LAST EDITED: JUL 17, 2008</w:t>
      </w:r>
    </w:p>
    <w:p w14:paraId="6EE8F2D1" w14:textId="24C80F3D" w:rsidR="00253C87" w:rsidRDefault="00253C87" w:rsidP="00253C87">
      <w:pPr>
        <w:pStyle w:val="BodyText"/>
      </w:pPr>
      <w:r>
        <w:t>HELP-PROMPT: Enter date of scheduled appointment.</w:t>
      </w:r>
    </w:p>
    <w:p w14:paraId="79B83814" w14:textId="244A9EDC" w:rsidR="00253C87" w:rsidRDefault="00253C87" w:rsidP="00253C87">
      <w:pPr>
        <w:pStyle w:val="BodyText"/>
      </w:pPr>
      <w:r>
        <w:t>DESCRIPTION: If the patient was deleted from the recall list because s/he got an appointment, this is the date/time of the appointment.</w:t>
      </w:r>
    </w:p>
    <w:p w14:paraId="2AA7A9A3" w14:textId="2F9093B0" w:rsidR="00253C87" w:rsidRDefault="00253C87" w:rsidP="00253C87">
      <w:pPr>
        <w:pStyle w:val="BodyText"/>
      </w:pPr>
      <w:r>
        <w:t>403.56,102 APPT CLINIC 1;2 POINTER TO HOSPITAL LOCATION FILE (#44)</w:t>
      </w:r>
    </w:p>
    <w:p w14:paraId="7D238F0E" w14:textId="52CC8774" w:rsidR="00253C87" w:rsidRDefault="00253C87" w:rsidP="00253C87">
      <w:pPr>
        <w:pStyle w:val="BodyText"/>
      </w:pPr>
      <w:r>
        <w:t>LAST EDITED: JUL 17, 2008</w:t>
      </w:r>
    </w:p>
    <w:p w14:paraId="5833F8CE" w14:textId="2D1E025A" w:rsidR="00253C87" w:rsidRDefault="00253C87" w:rsidP="00253C87">
      <w:pPr>
        <w:pStyle w:val="BodyText"/>
      </w:pPr>
      <w:r>
        <w:t>HELP-PROMPT: Select the clinic matching the Recall entry.</w:t>
      </w:r>
    </w:p>
    <w:p w14:paraId="5CDCE641" w14:textId="4DEAF653" w:rsidR="00253C87" w:rsidRDefault="00253C87" w:rsidP="00253C87">
      <w:pPr>
        <w:pStyle w:val="BodyText"/>
      </w:pPr>
      <w:r>
        <w:t>DESCRIPTION: If the patient was deleted from the recall list because s/he got an appointment, this is the clinic of the appointment.</w:t>
      </w:r>
    </w:p>
    <w:p w14:paraId="668E3E37" w14:textId="6492A608" w:rsidR="00253C87" w:rsidRDefault="00253C87" w:rsidP="00253C87">
      <w:pPr>
        <w:pStyle w:val="BodyText"/>
      </w:pPr>
      <w:r>
        <w:t>403.56,201 DELETE DATE 2;1 DATE</w:t>
      </w:r>
    </w:p>
    <w:p w14:paraId="79F5B15F" w14:textId="6475446B" w:rsidR="00253C87" w:rsidRDefault="00253C87" w:rsidP="00253C87">
      <w:pPr>
        <w:pStyle w:val="BodyText"/>
      </w:pPr>
      <w:r>
        <w:t>INPUT TRANSFORM:  S %DT="ETXR" D ^%DT S X=Y K:Y&lt;1 X</w:t>
      </w:r>
    </w:p>
    <w:p w14:paraId="61A29135" w14:textId="5D6F4833" w:rsidR="00253C87" w:rsidRDefault="00253C87" w:rsidP="00253C87">
      <w:pPr>
        <w:pStyle w:val="BodyText"/>
      </w:pPr>
      <w:r>
        <w:t>LAST EDITED: JUL 17, 2008</w:t>
      </w:r>
    </w:p>
    <w:p w14:paraId="34A9764C" w14:textId="26A84797" w:rsidR="00253C87" w:rsidRDefault="00253C87" w:rsidP="00253C87">
      <w:pPr>
        <w:pStyle w:val="BodyText"/>
      </w:pPr>
      <w:r>
        <w:t>HELP-PROMPT: Enter the date the entry was cancelled or deleted.</w:t>
      </w:r>
    </w:p>
    <w:p w14:paraId="642C057E" w14:textId="1F0F2770" w:rsidR="00253C87" w:rsidRDefault="00253C87" w:rsidP="00253C87">
      <w:pPr>
        <w:pStyle w:val="BodyText"/>
      </w:pPr>
      <w:r>
        <w:t>DESCRIPTION: If the patient was deleted from the recall list because a clerk deleted him/her, this is the date/time of the deletion.</w:t>
      </w:r>
    </w:p>
    <w:p w14:paraId="0FEFCF35" w14:textId="6D1CA284" w:rsidR="00253C87" w:rsidRDefault="00253C87" w:rsidP="00253C87">
      <w:pPr>
        <w:pStyle w:val="BodyText"/>
      </w:pPr>
      <w:r>
        <w:t>403.56,202 DELETE CLERK 2;2 POINTER TO NEW PERSON FILE (#200)</w:t>
      </w:r>
    </w:p>
    <w:p w14:paraId="012B7D79" w14:textId="364DF8BE" w:rsidR="00253C87" w:rsidRDefault="00253C87" w:rsidP="00253C87">
      <w:pPr>
        <w:pStyle w:val="BodyText"/>
      </w:pPr>
      <w:r>
        <w:t>LAST EDITED: JUL 17, 2008</w:t>
      </w:r>
    </w:p>
    <w:p w14:paraId="7C793F07" w14:textId="42015D0D" w:rsidR="00253C87" w:rsidRDefault="00253C87" w:rsidP="00253C87">
      <w:pPr>
        <w:pStyle w:val="BodyText"/>
      </w:pPr>
      <w:r>
        <w:t>HELP-PROMPT: Select the clerk who deleted or cancelled the Recall entry.</w:t>
      </w:r>
    </w:p>
    <w:p w14:paraId="5273F8F6" w14:textId="0C1BD4E3" w:rsidR="00253C87" w:rsidRDefault="00253C87" w:rsidP="00253C87">
      <w:pPr>
        <w:pStyle w:val="BodyText"/>
      </w:pPr>
      <w:r>
        <w:t xml:space="preserve">DESCRIPTION: </w:t>
      </w:r>
      <w:r w:rsidR="00874F0E">
        <w:t>I</w:t>
      </w:r>
      <w:r>
        <w:t>f the patient was deleted from the recall list because a clerk deleted him/her, this is the clerk who deleted the patient.</w:t>
      </w:r>
    </w:p>
    <w:p w14:paraId="01009C40" w14:textId="75C8BC30" w:rsidR="00253C87" w:rsidRDefault="00253C87" w:rsidP="00253C87">
      <w:pPr>
        <w:pStyle w:val="BodyText"/>
      </w:pPr>
      <w:r>
        <w:t>403.56,203 DELETE REASON 2;3 SET</w:t>
      </w:r>
      <w:r w:rsidR="00874F0E">
        <w:t xml:space="preserve"> </w:t>
      </w:r>
      <w:r>
        <w:t>'1' FOR FAILURE TO RESPOND;</w:t>
      </w:r>
      <w:r w:rsidR="00874F0E">
        <w:t xml:space="preserve"> </w:t>
      </w:r>
      <w:r>
        <w:t>'2' FOR MOVED;</w:t>
      </w:r>
    </w:p>
    <w:p w14:paraId="25F837C6" w14:textId="2EA00EB9" w:rsidR="00253C87" w:rsidRDefault="00253C87" w:rsidP="00253C87">
      <w:pPr>
        <w:pStyle w:val="BodyText"/>
      </w:pPr>
      <w:r>
        <w:t>'3' FOR DECEASED;</w:t>
      </w:r>
      <w:r w:rsidR="00874F0E">
        <w:t xml:space="preserve"> </w:t>
      </w:r>
      <w:r>
        <w:t>'4' FOR DOESN'T WANT VA SERVICES;</w:t>
      </w:r>
      <w:r w:rsidR="00874F0E">
        <w:t xml:space="preserve"> </w:t>
      </w:r>
      <w:r>
        <w:t>'5' FOR RECEIVED CARE AT ANOTHER VA;</w:t>
      </w:r>
      <w:r w:rsidR="00874F0E">
        <w:t xml:space="preserve"> </w:t>
      </w:r>
      <w:r>
        <w:t>'6' FOR OTHER;</w:t>
      </w:r>
      <w:r w:rsidR="00874F0E">
        <w:t xml:space="preserve"> </w:t>
      </w:r>
      <w:r>
        <w:t>'7' FOR APPT SCHEDULED;</w:t>
      </w:r>
    </w:p>
    <w:p w14:paraId="3E8062B9" w14:textId="3D8003B3" w:rsidR="00253C87" w:rsidRDefault="00253C87" w:rsidP="00253C87">
      <w:pPr>
        <w:pStyle w:val="BodyText"/>
      </w:pPr>
      <w:r>
        <w:t>LAST EDITED: JUL 17, 2008</w:t>
      </w:r>
    </w:p>
    <w:p w14:paraId="5E582B19" w14:textId="5B6C8E2F" w:rsidR="00253C87" w:rsidRDefault="00253C87" w:rsidP="00253C87">
      <w:pPr>
        <w:pStyle w:val="BodyText"/>
      </w:pPr>
      <w:r>
        <w:t>HELP-PROMPT: Select the reason the entry was deleted or cancelled.</w:t>
      </w:r>
    </w:p>
    <w:p w14:paraId="34CA59C6" w14:textId="0DDFA761" w:rsidR="00BE1644" w:rsidRDefault="00253C87" w:rsidP="00253C87">
      <w:pPr>
        <w:pStyle w:val="BodyText"/>
      </w:pPr>
      <w:r>
        <w:t>DESCRIPTION: The reason why a patient was removed from Recall.</w:t>
      </w:r>
    </w:p>
    <w:p w14:paraId="03558157" w14:textId="3ECCD5B1" w:rsidR="00BE1644" w:rsidRDefault="00254808" w:rsidP="00254808">
      <w:pPr>
        <w:pStyle w:val="Heading3"/>
      </w:pPr>
      <w:bookmarkStart w:id="209" w:name="_Toc26530745"/>
      <w:r w:rsidRPr="00254808">
        <w:lastRenderedPageBreak/>
        <w:t>#409.3 SD WAIT LIST</w:t>
      </w:r>
      <w:bookmarkEnd w:id="209"/>
    </w:p>
    <w:p w14:paraId="44352236" w14:textId="7CC97D4F" w:rsidR="003078E0" w:rsidRDefault="003078E0" w:rsidP="003078E0">
      <w:pPr>
        <w:pStyle w:val="BodyText"/>
      </w:pPr>
      <w:r>
        <w:t>STANDARD DATA DICTIONARY #409.3 -- SD WAIT LIST FILE</w:t>
      </w:r>
    </w:p>
    <w:p w14:paraId="3226A6A0" w14:textId="024CA2B7" w:rsidR="003078E0" w:rsidRDefault="003078E0" w:rsidP="003078E0">
      <w:pPr>
        <w:pStyle w:val="BodyText"/>
      </w:pPr>
      <w:r>
        <w:t>STORED IN ^SDWL(409.3,  (4938 ENTRIES)   SITE: TEST.CHEYENNE.MED.VA.GOV UCI: CHEYL134,ROU (VERSION 5.3)</w:t>
      </w:r>
    </w:p>
    <w:p w14:paraId="32B687CC" w14:textId="77777777" w:rsidR="003078E0" w:rsidRDefault="003078E0" w:rsidP="003078E0">
      <w:pPr>
        <w:pStyle w:val="BodyText"/>
      </w:pPr>
      <w:r>
        <w:t>DATA          NAME                  GLOBAL        DATA</w:t>
      </w:r>
    </w:p>
    <w:p w14:paraId="1F847DD8" w14:textId="77777777" w:rsidR="003078E0" w:rsidRDefault="003078E0" w:rsidP="003078E0">
      <w:pPr>
        <w:pStyle w:val="BodyText"/>
      </w:pPr>
      <w:r>
        <w:t>ELEMENT       TITLE                 LOCATION      TYPE</w:t>
      </w:r>
    </w:p>
    <w:p w14:paraId="0E673901" w14:textId="56CC8393" w:rsidR="003078E0" w:rsidRDefault="003078E0" w:rsidP="003078E0">
      <w:pPr>
        <w:pStyle w:val="BodyText"/>
      </w:pPr>
      <w:r>
        <w:t>This file contains the Wait List entries for the Wait List (Sch/PCMM) package.</w:t>
      </w:r>
      <w:r w:rsidR="00047BC3">
        <w:t xml:space="preserve"> </w:t>
      </w:r>
      <w:r>
        <w:t>Each entry represents a unique wait list entry.</w:t>
      </w:r>
    </w:p>
    <w:p w14:paraId="0E435369" w14:textId="53385F0E" w:rsidR="003078E0" w:rsidRDefault="003078E0" w:rsidP="003078E0">
      <w:pPr>
        <w:pStyle w:val="BodyText"/>
      </w:pPr>
      <w:r>
        <w:t>DD ACCESS: @</w:t>
      </w:r>
    </w:p>
    <w:p w14:paraId="47E399C4" w14:textId="49426615" w:rsidR="003078E0" w:rsidRDefault="003078E0" w:rsidP="003078E0">
      <w:pPr>
        <w:pStyle w:val="BodyText"/>
      </w:pPr>
      <w:r>
        <w:t xml:space="preserve">RD ACCESS:  </w:t>
      </w:r>
    </w:p>
    <w:p w14:paraId="018EDE02" w14:textId="1E21698B" w:rsidR="003078E0" w:rsidRDefault="003078E0" w:rsidP="003078E0">
      <w:pPr>
        <w:pStyle w:val="BodyText"/>
      </w:pPr>
      <w:r>
        <w:t>WR ACCESS: D</w:t>
      </w:r>
    </w:p>
    <w:p w14:paraId="60E7921F" w14:textId="69DAC801" w:rsidR="003078E0" w:rsidRDefault="003078E0" w:rsidP="003078E0">
      <w:pPr>
        <w:pStyle w:val="BodyText"/>
      </w:pPr>
      <w:r>
        <w:t>DEL ACCESS: @</w:t>
      </w:r>
    </w:p>
    <w:p w14:paraId="2EDD8D39" w14:textId="47BA9A48" w:rsidR="003078E0" w:rsidRDefault="003078E0" w:rsidP="003078E0">
      <w:pPr>
        <w:pStyle w:val="BodyText"/>
      </w:pPr>
      <w:r>
        <w:t>LAYGO ACCESS: D</w:t>
      </w:r>
    </w:p>
    <w:p w14:paraId="047FA079" w14:textId="58C7E182" w:rsidR="003078E0" w:rsidRDefault="003078E0" w:rsidP="003078E0">
      <w:pPr>
        <w:pStyle w:val="BodyText"/>
      </w:pPr>
      <w:r>
        <w:t>AUDIT ACCESS: @</w:t>
      </w:r>
    </w:p>
    <w:p w14:paraId="2985BD89" w14:textId="7B0DAF75" w:rsidR="003078E0" w:rsidRDefault="003078E0" w:rsidP="003078E0">
      <w:pPr>
        <w:pStyle w:val="BodyText"/>
      </w:pPr>
      <w:r>
        <w:t>(NOTE: Kernel's File Access Security has been installed in this UCI.)</w:t>
      </w:r>
    </w:p>
    <w:p w14:paraId="67EFD0F7" w14:textId="15EE5654" w:rsidR="003078E0" w:rsidRDefault="003078E0" w:rsidP="003078E0">
      <w:pPr>
        <w:pStyle w:val="BodyText"/>
      </w:pPr>
      <w:r>
        <w:t>IDENTIFIED BY: ORIGINATING DATE (#1), INSTITUTION (#2)[R], WAIT LIST TYPE (#4)[R], CURRENT STATUS (#23)</w:t>
      </w:r>
    </w:p>
    <w:p w14:paraId="5F0DFBA9" w14:textId="7AEAB1BF" w:rsidR="003078E0" w:rsidRDefault="003078E0" w:rsidP="003078E0">
      <w:pPr>
        <w:pStyle w:val="BodyText"/>
      </w:pPr>
      <w:r>
        <w:t>POINTED TO BY: CHANGED CLINIC PARENT POINTER field (#37) of the SD WAIT LIST File (#409.3)</w:t>
      </w:r>
    </w:p>
    <w:p w14:paraId="5DBFC663" w14:textId="06F5CC26" w:rsidR="003078E0" w:rsidRDefault="003078E0" w:rsidP="003078E0">
      <w:pPr>
        <w:pStyle w:val="BodyText"/>
      </w:pPr>
      <w:r>
        <w:t>WAIT LIST ENTRY field (#.01) of the SDWL TRANSFER REQUEST File (#409.35)</w:t>
      </w:r>
    </w:p>
    <w:p w14:paraId="7DB4F9D2" w14:textId="77742499" w:rsidR="003078E0" w:rsidRDefault="003078E0" w:rsidP="003078E0">
      <w:pPr>
        <w:pStyle w:val="BodyText"/>
      </w:pPr>
      <w:r>
        <w:t>SD WAIT LIST ENTRY field (#409.3) of the SDWL TRANSFER ACCEPT File (#409.36)</w:t>
      </w:r>
    </w:p>
    <w:p w14:paraId="281E0274" w14:textId="5891CEA3" w:rsidR="003078E0" w:rsidRDefault="003078E0" w:rsidP="003078E0">
      <w:pPr>
        <w:pStyle w:val="BodyText"/>
      </w:pPr>
      <w:r>
        <w:t>APPT REQUEST TYPE field (#.22) of the SDEC APPOINTMENT File (#409.84)</w:t>
      </w:r>
    </w:p>
    <w:p w14:paraId="2D85E6D0" w14:textId="25B6391C" w:rsidR="003078E0" w:rsidRDefault="003078E0" w:rsidP="003078E0">
      <w:pPr>
        <w:pStyle w:val="BodyText"/>
      </w:pPr>
      <w:r>
        <w:t>CROSS</w:t>
      </w:r>
      <w:r w:rsidR="00047BC3">
        <w:t xml:space="preserve"> </w:t>
      </w:r>
      <w:r>
        <w:t>REFERENCED BY: WL SPECIFIC HOSPITAL LOCATION(AE), PATIENT(B),</w:t>
      </w:r>
      <w:r w:rsidR="00047BC3">
        <w:t xml:space="preserve"> </w:t>
      </w:r>
      <w:r>
        <w:t>INSTITUTION(C), WL SPECIFIC TEAM(D), CURRENT STATUS(E), ORIGINATING DATE(ETOO), WL SPECIFIC CLINIC(SC), WL SPECIFIC CLINIC(SCC), WL SPECIFIC POSITION(SP), WL SERVICE/SPECIALTY(SS), WL SPECIFIC TEAM(ST)</w:t>
      </w:r>
    </w:p>
    <w:p w14:paraId="35C39012" w14:textId="5006C49C" w:rsidR="003078E0" w:rsidRDefault="003078E0" w:rsidP="003078E0">
      <w:pPr>
        <w:pStyle w:val="BodyText"/>
      </w:pPr>
      <w:r>
        <w:t>INDEXED BY: DATE/TIME ENTERED &amp; ORIGINATING USER (AC), PATIENT &amp; WL SPECIFIC</w:t>
      </w:r>
      <w:r w:rsidR="00047BC3">
        <w:t xml:space="preserve"> </w:t>
      </w:r>
      <w:r>
        <w:t>HOSPITAL LOCATION (AD), DATE ENTERED &amp; ENTERED BY USER (AF),</w:t>
      </w:r>
      <w:r w:rsidR="00047BC3">
        <w:t xml:space="preserve"> </w:t>
      </w:r>
      <w:r>
        <w:t>ORIGINATING DATE (GC), DESIRED DATE OF APPOINTMENT (GCC),</w:t>
      </w:r>
      <w:r w:rsidR="00047BC3">
        <w:t xml:space="preserve"> </w:t>
      </w:r>
      <w:r>
        <w:t>ORIGINATING DATE (GS), ORIGINATING DATE (GSA), SERVICE CONNECTED</w:t>
      </w:r>
      <w:r w:rsidR="00047BC3">
        <w:t xml:space="preserve"> </w:t>
      </w:r>
      <w:r>
        <w:t>PRIORITY &amp; ORIGINATING DATE (GSB), DESIRED DATE OF APPOINTMENT</w:t>
      </w:r>
      <w:r w:rsidR="00047BC3">
        <w:t xml:space="preserve"> </w:t>
      </w:r>
      <w:r>
        <w:t>(GSC), ORIGINATING DATE (GSP)</w:t>
      </w:r>
    </w:p>
    <w:p w14:paraId="486BD988" w14:textId="776EEC09" w:rsidR="003078E0" w:rsidRDefault="003078E0" w:rsidP="003078E0">
      <w:pPr>
        <w:pStyle w:val="BodyText"/>
      </w:pPr>
      <w:r>
        <w:t>409.3,.01 PATIENT 0;1 POINTER TO PATIENT FILE (#2)</w:t>
      </w:r>
      <w:r w:rsidR="00047BC3">
        <w:t xml:space="preserve"> </w:t>
      </w:r>
      <w:r>
        <w:t>(Required)</w:t>
      </w:r>
    </w:p>
    <w:p w14:paraId="479F14A1" w14:textId="13C821CC" w:rsidR="003078E0" w:rsidRDefault="003078E0" w:rsidP="003078E0">
      <w:pPr>
        <w:pStyle w:val="BodyText"/>
      </w:pPr>
      <w:r>
        <w:t>LAST EDITED: APR 30, 2015</w:t>
      </w:r>
    </w:p>
    <w:p w14:paraId="3CE7333D" w14:textId="282DC6BB" w:rsidR="003078E0" w:rsidRDefault="003078E0" w:rsidP="003078E0">
      <w:pPr>
        <w:pStyle w:val="BodyText"/>
      </w:pPr>
      <w:r>
        <w:t>HELP-PROMPT: Enter the name of the patient from the Patient file #2 that is to be on the Sch/PCMM Wait List.</w:t>
      </w:r>
    </w:p>
    <w:p w14:paraId="0CA58155" w14:textId="4F45AC8B" w:rsidR="003078E0" w:rsidRDefault="003078E0" w:rsidP="003078E0">
      <w:pPr>
        <w:pStyle w:val="BodyText"/>
      </w:pPr>
      <w:r>
        <w:lastRenderedPageBreak/>
        <w:t>DESCRIPTION: Enter the name of the patient from the Patient file #2 that is to be on the Sch/PCMM Wait List.</w:t>
      </w:r>
    </w:p>
    <w:p w14:paraId="1680B53C" w14:textId="62891F50" w:rsidR="003078E0" w:rsidRDefault="003078E0" w:rsidP="003078E0">
      <w:pPr>
        <w:pStyle w:val="BodyText"/>
      </w:pPr>
      <w:r>
        <w:t>CROSS-REFERENCE:  409.3^B</w:t>
      </w:r>
    </w:p>
    <w:p w14:paraId="62B57AAA" w14:textId="2F0C784E" w:rsidR="003078E0" w:rsidRDefault="003078E0" w:rsidP="003078E0">
      <w:pPr>
        <w:pStyle w:val="BodyText"/>
      </w:pPr>
      <w:r>
        <w:t>1)= S ^SDWL(409.3,"B",$E(X,1,30),DA)=""</w:t>
      </w:r>
    </w:p>
    <w:p w14:paraId="672FAA9D" w14:textId="35BCD534" w:rsidR="003078E0" w:rsidRDefault="003078E0" w:rsidP="003078E0">
      <w:pPr>
        <w:pStyle w:val="BodyText"/>
      </w:pPr>
      <w:r>
        <w:t>2)= K ^SDWL(409.3,"B",$E(X,1,30),DA)</w:t>
      </w:r>
    </w:p>
    <w:p w14:paraId="6E143DAD" w14:textId="7B3DD303" w:rsidR="003078E0" w:rsidRDefault="003078E0" w:rsidP="003078E0">
      <w:pPr>
        <w:pStyle w:val="BodyText"/>
      </w:pPr>
      <w:r>
        <w:t>RECORD INDEXES:   AD (#1659)</w:t>
      </w:r>
    </w:p>
    <w:p w14:paraId="1D936D68" w14:textId="57953CF2" w:rsidR="003078E0" w:rsidRDefault="003078E0" w:rsidP="003078E0">
      <w:pPr>
        <w:pStyle w:val="BodyText"/>
      </w:pPr>
      <w:r>
        <w:t>409.3,1 ORIGINATING DATE 0;2 DATE</w:t>
      </w:r>
    </w:p>
    <w:p w14:paraId="0F38386E" w14:textId="5401FB29" w:rsidR="003078E0" w:rsidRDefault="003078E0" w:rsidP="003078E0">
      <w:pPr>
        <w:pStyle w:val="BodyText"/>
      </w:pPr>
      <w:r>
        <w:t>INPUT TRANSFORM:  S %DT="E" D ^%DT S X=Y K:Y&lt;1 X</w:t>
      </w:r>
    </w:p>
    <w:p w14:paraId="7AD98C01" w14:textId="69329235" w:rsidR="003078E0" w:rsidRDefault="003078E0" w:rsidP="003078E0">
      <w:pPr>
        <w:pStyle w:val="BodyText"/>
      </w:pPr>
      <w:r>
        <w:t>LAST EDITED: APR 03, 2015</w:t>
      </w:r>
    </w:p>
    <w:p w14:paraId="06DCFD79" w14:textId="47618D6E" w:rsidR="003078E0" w:rsidRDefault="003078E0" w:rsidP="003078E0">
      <w:pPr>
        <w:pStyle w:val="BodyText"/>
      </w:pPr>
      <w:r>
        <w:t>DESCRIPTION: Date the patient was placed on the Wait List (Sch/PCMM)</w:t>
      </w:r>
    </w:p>
    <w:p w14:paraId="58BE5D07" w14:textId="53BA01C4" w:rsidR="003078E0" w:rsidRDefault="003078E0" w:rsidP="003078E0">
      <w:pPr>
        <w:pStyle w:val="BodyText"/>
      </w:pPr>
      <w:r>
        <w:t>CROSS-REFERENCE:  409.3^ETOO^MUMPS</w:t>
      </w:r>
    </w:p>
    <w:p w14:paraId="19FED931" w14:textId="5648798D" w:rsidR="003078E0" w:rsidRDefault="003078E0" w:rsidP="003078E0">
      <w:pPr>
        <w:pStyle w:val="BodyText"/>
      </w:pPr>
      <w:r>
        <w:t>1)= S:$P(^SDWL(409.3,DA,0),U,17)'="" ^SDWL(409.3,"E",$P(^SDWL(409.3,DA,0),U,17),X,DA)=""</w:t>
      </w:r>
    </w:p>
    <w:p w14:paraId="2A46F3AF" w14:textId="1C5B1E27" w:rsidR="003078E0" w:rsidRDefault="003078E0" w:rsidP="003078E0">
      <w:pPr>
        <w:pStyle w:val="BodyText"/>
      </w:pPr>
      <w:r>
        <w:t>2)= K:$P(^SDWL(409.3,DA,0),U,17)'="" ^SDWL(409.3,"E",$P(^SDWL(409.3,DA,0),U,17),X,DA)</w:t>
      </w:r>
    </w:p>
    <w:p w14:paraId="7EFF5C48" w14:textId="60CA505D" w:rsidR="003078E0" w:rsidRDefault="003078E0" w:rsidP="003078E0">
      <w:pPr>
        <w:pStyle w:val="BodyText"/>
      </w:pPr>
      <w:r>
        <w:t>This xref actually updates the "E" xref for CURRENT STATUS in the event that the ORIGINATING DATE is changed. This xref is used to speed up the lookup of open or closed wait list entries for a given time range.</w:t>
      </w:r>
    </w:p>
    <w:p w14:paraId="1FA1849D" w14:textId="1346515B" w:rsidR="003078E0" w:rsidRDefault="003078E0" w:rsidP="003078E0">
      <w:pPr>
        <w:pStyle w:val="BodyText"/>
      </w:pPr>
      <w:r>
        <w:t>FIELD INDEX: GC (#1945) REGULAR</w:t>
      </w:r>
      <w:r w:rsidR="00047BC3">
        <w:t xml:space="preserve"> </w:t>
      </w:r>
      <w:r>
        <w:t>IR LOOKUP &amp; SORTING</w:t>
      </w:r>
    </w:p>
    <w:p w14:paraId="1269375B" w14:textId="798001CA" w:rsidR="003078E0" w:rsidRDefault="003078E0" w:rsidP="003078E0">
      <w:pPr>
        <w:pStyle w:val="BodyText"/>
      </w:pPr>
      <w:r>
        <w:t>Short Descr:  SORT BY CLINIC AND ORIGINATING DATE</w:t>
      </w:r>
    </w:p>
    <w:p w14:paraId="697D5A00" w14:textId="26D88B5A" w:rsidR="003078E0" w:rsidRDefault="003078E0" w:rsidP="003078E0">
      <w:pPr>
        <w:pStyle w:val="BodyText"/>
      </w:pPr>
      <w:r>
        <w:t>Description: This xref is used to sort Wait List entries by the Clinic ID and the ORIGINATING DATE field (#1).  The Clinic ID comes from the CLINIC field (#.01) of the SD WL CLINIC LOCATION file (#409.32).  The SD WL CLINIC LOCATION pointer is in the WL SPECIFIC CLINIC field (#8) of the SD WAIT LIST file (#409.3).</w:t>
      </w:r>
    </w:p>
    <w:p w14:paraId="08F297D5" w14:textId="7F379E16" w:rsidR="003078E0" w:rsidRDefault="003078E0" w:rsidP="003078E0">
      <w:pPr>
        <w:pStyle w:val="BodyText"/>
      </w:pPr>
      <w:r>
        <w:t>Set Logic:  S ^SDWL(409.3,"GC",X(1),X(2),DA)=""</w:t>
      </w:r>
    </w:p>
    <w:p w14:paraId="5DB77415" w14:textId="604DA6E7" w:rsidR="003078E0" w:rsidRDefault="003078E0" w:rsidP="003078E0">
      <w:pPr>
        <w:pStyle w:val="BodyText"/>
      </w:pPr>
      <w:r>
        <w:t>Kill Logic:  K ^SDWL(409.3,"GC",X(1),X(2),DA)</w:t>
      </w:r>
    </w:p>
    <w:p w14:paraId="61ED4230" w14:textId="0A5CFA29" w:rsidR="003078E0" w:rsidRDefault="003078E0" w:rsidP="003078E0">
      <w:pPr>
        <w:pStyle w:val="BodyText"/>
      </w:pPr>
      <w:r>
        <w:t>Whole Kill:  K ^SDWL(409.3,"GC")</w:t>
      </w:r>
    </w:p>
    <w:p w14:paraId="27A52014" w14:textId="45D0E06A" w:rsidR="003078E0" w:rsidRDefault="003078E0" w:rsidP="003078E0">
      <w:pPr>
        <w:pStyle w:val="BodyText"/>
      </w:pPr>
      <w:r>
        <w:t>X(1):  Computed Code: S X=$P($G(^SDWL(409.32,+$P($G(^SDWL(409.3,DA,0)),U,9),0)),U,1)</w:t>
      </w:r>
      <w:r w:rsidR="00047BC3">
        <w:t xml:space="preserve"> </w:t>
      </w:r>
      <w:r>
        <w:t>(Subscr 1)  (forwards)</w:t>
      </w:r>
    </w:p>
    <w:p w14:paraId="04CC78F5" w14:textId="3127E015" w:rsidR="003078E0" w:rsidRDefault="003078E0" w:rsidP="003078E0">
      <w:pPr>
        <w:pStyle w:val="BodyText"/>
      </w:pPr>
      <w:r>
        <w:t>X(2):  ORIGINATING DATE  (409.3,1)  (Subscr 2) (forwards)</w:t>
      </w:r>
    </w:p>
    <w:p w14:paraId="1560BE4B" w14:textId="0BF01531" w:rsidR="003078E0" w:rsidRDefault="003078E0" w:rsidP="003078E0">
      <w:pPr>
        <w:pStyle w:val="BodyText"/>
      </w:pPr>
      <w:r>
        <w:t>RECORD INDEXES: GS (#1940), GSA (#1943), GSB (#1944), GSP (#1942)</w:t>
      </w:r>
    </w:p>
    <w:p w14:paraId="12256131" w14:textId="16DF6C14" w:rsidR="003078E0" w:rsidRDefault="003078E0" w:rsidP="003078E0">
      <w:pPr>
        <w:pStyle w:val="BodyText"/>
      </w:pPr>
      <w:r>
        <w:t>409.3,2 INSTITUTION 0;3 POINTER TO INSTITUTION FILE (#4)</w:t>
      </w:r>
      <w:r w:rsidR="00047BC3">
        <w:t xml:space="preserve"> </w:t>
      </w:r>
      <w:r>
        <w:t>(Required)</w:t>
      </w:r>
    </w:p>
    <w:p w14:paraId="277AEAD0" w14:textId="2D4ED621" w:rsidR="003078E0" w:rsidRDefault="003078E0" w:rsidP="003078E0">
      <w:pPr>
        <w:pStyle w:val="BodyText"/>
      </w:pPr>
      <w:r>
        <w:t>INPUT TRANSFORM:  S DIC("S")="I $P(^(0),U,11)=""N"",$$TF^XUAF4(+Y)" D ^DIC K DIC S DIC=DIE,X=+Y K:Y&lt;0 X</w:t>
      </w:r>
    </w:p>
    <w:p w14:paraId="318EE5E9" w14:textId="58DC87DA" w:rsidR="003078E0" w:rsidRDefault="003078E0" w:rsidP="003078E0">
      <w:pPr>
        <w:pStyle w:val="BodyText"/>
      </w:pPr>
      <w:r>
        <w:t>LAST EDITED: MAR 04, 2003</w:t>
      </w:r>
    </w:p>
    <w:p w14:paraId="5216E5E6" w14:textId="7046EA35" w:rsidR="003078E0" w:rsidRDefault="003078E0" w:rsidP="003078E0">
      <w:pPr>
        <w:pStyle w:val="BodyText"/>
      </w:pPr>
      <w:r>
        <w:lastRenderedPageBreak/>
        <w:t>HELP-PROMPT: Enter the INSTITUTION that the patient is to be placed for the waiting list.  INSTITUTION must be NATIONAL and a treating facility.</w:t>
      </w:r>
    </w:p>
    <w:p w14:paraId="3765CDFA" w14:textId="4123DC27" w:rsidR="003078E0" w:rsidRDefault="003078E0" w:rsidP="003078E0">
      <w:pPr>
        <w:pStyle w:val="BodyText"/>
      </w:pPr>
      <w:r>
        <w:t>DESCRIPTION: The Institution the patient is on the Wait List (Sch/PCMM)</w:t>
      </w:r>
    </w:p>
    <w:p w14:paraId="579BBCD8" w14:textId="1C76202D" w:rsidR="003078E0" w:rsidRDefault="003078E0" w:rsidP="003078E0">
      <w:pPr>
        <w:pStyle w:val="BodyText"/>
      </w:pPr>
      <w:r>
        <w:t>SCREEN: S DIC("S")="I $P(^(0),U,11)=""N"",$$TF^XUAF4(+Y)"</w:t>
      </w:r>
    </w:p>
    <w:p w14:paraId="0CA8A02F" w14:textId="18C5D17B" w:rsidR="003078E0" w:rsidRDefault="003078E0" w:rsidP="003078E0">
      <w:pPr>
        <w:pStyle w:val="BodyText"/>
      </w:pPr>
      <w:r>
        <w:t>EXPLANATION: Enter a National/Medical Institution</w:t>
      </w:r>
    </w:p>
    <w:p w14:paraId="3015A13B" w14:textId="283DD419" w:rsidR="003078E0" w:rsidRDefault="003078E0" w:rsidP="003078E0">
      <w:pPr>
        <w:pStyle w:val="BodyText"/>
      </w:pPr>
      <w:r>
        <w:t xml:space="preserve">AUDIT: </w:t>
      </w:r>
      <w:r w:rsidR="00047BC3">
        <w:t>CRO</w:t>
      </w:r>
      <w:r>
        <w:t>SS-REFERENCE:  409.3^C</w:t>
      </w:r>
    </w:p>
    <w:p w14:paraId="48D71492" w14:textId="2228D903" w:rsidR="003078E0" w:rsidRDefault="003078E0" w:rsidP="003078E0">
      <w:pPr>
        <w:pStyle w:val="BodyText"/>
      </w:pPr>
      <w:r>
        <w:t>1)= S ^SDWL(409.3,"C",$E(X,1,30),DA)=""</w:t>
      </w:r>
    </w:p>
    <w:p w14:paraId="7E3D1175" w14:textId="5C318E97" w:rsidR="003078E0" w:rsidRDefault="003078E0" w:rsidP="003078E0">
      <w:pPr>
        <w:pStyle w:val="BodyText"/>
      </w:pPr>
      <w:r>
        <w:t>2)= K ^SDWL(409.3,"C",$E(X,1,30),DA)</w:t>
      </w:r>
    </w:p>
    <w:p w14:paraId="0F1F9144" w14:textId="215FC3CC" w:rsidR="003078E0" w:rsidRDefault="003078E0" w:rsidP="003078E0">
      <w:pPr>
        <w:pStyle w:val="BodyText"/>
      </w:pPr>
      <w:r>
        <w:t>409.3,3 TRANMISSION STATUS TO ACC 0;4 SET</w:t>
      </w:r>
      <w:r w:rsidR="00047BC3">
        <w:t xml:space="preserve"> </w:t>
      </w:r>
      <w:r>
        <w:t>'0' FOR NOT TRANSMITTED; '1' FOR TRANSMITTED;</w:t>
      </w:r>
    </w:p>
    <w:p w14:paraId="49148F9B" w14:textId="0660775F" w:rsidR="003078E0" w:rsidRDefault="003078E0" w:rsidP="003078E0">
      <w:pPr>
        <w:pStyle w:val="BodyText"/>
      </w:pPr>
      <w:r>
        <w:t>LAST EDITED: AUG 08, 2002</w:t>
      </w:r>
    </w:p>
    <w:p w14:paraId="60A76D3D" w14:textId="04475928" w:rsidR="003078E0" w:rsidRDefault="003078E0" w:rsidP="003078E0">
      <w:pPr>
        <w:pStyle w:val="BodyText"/>
      </w:pPr>
      <w:r>
        <w:t>DESCRIPTION: Reflects the current transmission status (transmitted/not transmitted) of the wait list entry</w:t>
      </w:r>
      <w:r w:rsidR="00047BC3">
        <w:t xml:space="preserve"> </w:t>
      </w:r>
      <w:r>
        <w:t>409.3,3.1</w:t>
      </w:r>
      <w:r w:rsidR="00047BC3">
        <w:t xml:space="preserve"> </w:t>
      </w:r>
      <w:r>
        <w:t>DATE OF TRANSMISSION ACCDATE;0 DATE Multiple #409.33</w:t>
      </w:r>
    </w:p>
    <w:p w14:paraId="49D8089A" w14:textId="7D5AFE8E" w:rsidR="003078E0" w:rsidRDefault="003078E0" w:rsidP="003078E0">
      <w:pPr>
        <w:pStyle w:val="BodyText"/>
      </w:pPr>
      <w:r>
        <w:t>DESCRIPTION: Wait List Transmission date information -  multiple 409.33,.01 DATE OF TRANSMISSION 0;1 DATE (Multiply asked)</w:t>
      </w:r>
    </w:p>
    <w:p w14:paraId="3BB5DFA9" w14:textId="2E7A33E6" w:rsidR="003078E0" w:rsidRDefault="003078E0" w:rsidP="003078E0">
      <w:pPr>
        <w:pStyle w:val="BodyText"/>
      </w:pPr>
      <w:r>
        <w:t>INPUT TRANSFORM: S %DT="ESTR" D ^%DT S X=Y K:Y&lt;1 X</w:t>
      </w:r>
    </w:p>
    <w:p w14:paraId="4B5220A6" w14:textId="63472921" w:rsidR="003078E0" w:rsidRDefault="003078E0" w:rsidP="003078E0">
      <w:pPr>
        <w:pStyle w:val="BodyText"/>
      </w:pPr>
      <w:r>
        <w:t>LAST EDITED: AUG 08, 2002</w:t>
      </w:r>
    </w:p>
    <w:p w14:paraId="28BB5A5F" w14:textId="47D57D71" w:rsidR="003078E0" w:rsidRDefault="003078E0" w:rsidP="003078E0">
      <w:pPr>
        <w:pStyle w:val="BodyText"/>
      </w:pPr>
      <w:r>
        <w:t>DESCRIPTION: Date of Wait List transmission</w:t>
      </w:r>
    </w:p>
    <w:p w14:paraId="67E9E298" w14:textId="5E33404E" w:rsidR="003078E0" w:rsidRDefault="003078E0" w:rsidP="003078E0">
      <w:pPr>
        <w:pStyle w:val="BodyText"/>
      </w:pPr>
      <w:r>
        <w:t>CROSS-REFERENCE:  409.33^B</w:t>
      </w:r>
    </w:p>
    <w:p w14:paraId="12A6D6EF" w14:textId="7CD61154" w:rsidR="003078E0" w:rsidRDefault="003078E0" w:rsidP="003078E0">
      <w:pPr>
        <w:pStyle w:val="BodyText"/>
      </w:pPr>
      <w:r>
        <w:t>1)= S ^SDWL(409.3,DA(1),"ACCDATE","B",$E(X,1,30),DA)=""</w:t>
      </w:r>
    </w:p>
    <w:p w14:paraId="2C5A5DFB" w14:textId="72A0DE96" w:rsidR="003078E0" w:rsidRDefault="003078E0" w:rsidP="003078E0">
      <w:pPr>
        <w:pStyle w:val="BodyText"/>
      </w:pPr>
      <w:r>
        <w:t>2)= K ^SDWL(409.3,DA(1),"ACCDATE","B",$E(X,1,30),DA)</w:t>
      </w:r>
    </w:p>
    <w:p w14:paraId="0FE2B3DB" w14:textId="7CA6D8FC" w:rsidR="003078E0" w:rsidRDefault="003078E0" w:rsidP="003078E0">
      <w:pPr>
        <w:pStyle w:val="BodyText"/>
      </w:pPr>
      <w:r>
        <w:t>409.3,4 WAIT LIST TYPE</w:t>
      </w:r>
      <w:r w:rsidR="00047BC3">
        <w:t xml:space="preserve"> </w:t>
      </w:r>
      <w:r>
        <w:t>0;5 SET (Required)</w:t>
      </w:r>
      <w:r w:rsidR="00047BC3">
        <w:t xml:space="preserve"> </w:t>
      </w:r>
      <w:r>
        <w:t>'1' FOR PCMM TEAM ASSIGNMENT; '2' FOR PCMM POSITION ASSIGNMENT; '3' FOR SERVICE/SPECIALITY; '4' FOR SPECIFIC CLINIC;</w:t>
      </w:r>
    </w:p>
    <w:p w14:paraId="071A9747" w14:textId="371B2CBF" w:rsidR="003078E0" w:rsidRDefault="003078E0" w:rsidP="003078E0">
      <w:pPr>
        <w:pStyle w:val="BodyText"/>
      </w:pPr>
      <w:r>
        <w:t>LAST EDITED: OCT 12, 2004</w:t>
      </w:r>
    </w:p>
    <w:p w14:paraId="222A338B" w14:textId="4FCBD269" w:rsidR="003078E0" w:rsidRDefault="003078E0" w:rsidP="003078E0">
      <w:pPr>
        <w:pStyle w:val="BodyText"/>
      </w:pPr>
      <w:r>
        <w:t xml:space="preserve">HELP-PROMPT: </w:t>
      </w:r>
      <w:r w:rsidR="00047BC3">
        <w:t>S</w:t>
      </w:r>
      <w:r>
        <w:t>elect one Wait List Type.</w:t>
      </w:r>
    </w:p>
    <w:p w14:paraId="4808308A" w14:textId="7B4FE43D" w:rsidR="003078E0" w:rsidRDefault="003078E0" w:rsidP="003078E0">
      <w:pPr>
        <w:pStyle w:val="BodyText"/>
      </w:pPr>
      <w:r>
        <w:t>DESCRIPTION: The type of wait list the patient is assigned.</w:t>
      </w:r>
    </w:p>
    <w:p w14:paraId="7D3AFE30" w14:textId="51B2832F" w:rsidR="003078E0" w:rsidRDefault="003078E0" w:rsidP="003078E0">
      <w:pPr>
        <w:pStyle w:val="BodyText"/>
      </w:pPr>
      <w:r>
        <w:t>UNEDITABLE</w:t>
      </w:r>
    </w:p>
    <w:p w14:paraId="52CF6960" w14:textId="5B662BF4" w:rsidR="003078E0" w:rsidRDefault="003078E0" w:rsidP="003078E0">
      <w:pPr>
        <w:pStyle w:val="BodyText"/>
      </w:pPr>
      <w:r>
        <w:t>409.3,5</w:t>
      </w:r>
      <w:r w:rsidR="00047BC3">
        <w:t xml:space="preserve"> </w:t>
      </w:r>
      <w:r>
        <w:t>WL SPECIFIC TEAM 0;6 POINTER TO TEAM FILE (#404.51)</w:t>
      </w:r>
    </w:p>
    <w:p w14:paraId="5BC06409" w14:textId="23608E9A" w:rsidR="003078E0" w:rsidRDefault="003078E0" w:rsidP="003078E0">
      <w:pPr>
        <w:pStyle w:val="BodyText"/>
      </w:pPr>
      <w:r>
        <w:t>INPUT TRANSFORM:  S DIC("S")="I $D(SDWLIN),$P(^SCTM(404.51,+Y,0),U,7)=SDWLIN" D ^DIC K DIC S DIC=DIE,X=+Y K:Y&lt;0 X</w:t>
      </w:r>
    </w:p>
    <w:p w14:paraId="7ECA93B1" w14:textId="550B60EC" w:rsidR="003078E0" w:rsidRDefault="003078E0" w:rsidP="003078E0">
      <w:pPr>
        <w:pStyle w:val="BodyText"/>
      </w:pPr>
      <w:r>
        <w:t>LAST EDITED: SEP 30, 2002</w:t>
      </w:r>
    </w:p>
    <w:p w14:paraId="3C90F91E" w14:textId="73165C38" w:rsidR="003078E0" w:rsidRDefault="003078E0" w:rsidP="003078E0">
      <w:pPr>
        <w:pStyle w:val="BodyText"/>
      </w:pPr>
      <w:r>
        <w:t>HELP-PROMPT: Enter the team that the patient is waiting to be assigned. The team must be an active team at the selected institution and must be over capacity. Patient can be assigned to multiple Teams.</w:t>
      </w:r>
    </w:p>
    <w:p w14:paraId="20B1CBA4" w14:textId="395CC205" w:rsidR="003078E0" w:rsidRDefault="003078E0" w:rsidP="003078E0">
      <w:pPr>
        <w:pStyle w:val="BodyText"/>
      </w:pPr>
      <w:r>
        <w:lastRenderedPageBreak/>
        <w:t>DESCRIPTION: If the patient is waiting for a PCMM Team Assignment, the team that the patient is waiting to be assigned is to be entered here.  The team must be active at the designated institution, must be above capacity.</w:t>
      </w:r>
      <w:r w:rsidR="00047BC3">
        <w:t xml:space="preserve"> </w:t>
      </w:r>
      <w:r>
        <w:t>Patients can be assigned to multiple PCMM Teams.</w:t>
      </w:r>
    </w:p>
    <w:p w14:paraId="67A30A54" w14:textId="024D9A91" w:rsidR="003078E0" w:rsidRDefault="003078E0" w:rsidP="003078E0">
      <w:pPr>
        <w:pStyle w:val="BodyText"/>
      </w:pPr>
      <w:r>
        <w:t>SCREEN: S DIC("S")="I $D(SDWLIN),$P(^SCTM(404.51,+Y,0),U,7)=SDWLIN"</w:t>
      </w:r>
    </w:p>
    <w:p w14:paraId="74D0229C" w14:textId="3FAF2C77" w:rsidR="003078E0" w:rsidRDefault="003078E0" w:rsidP="003078E0">
      <w:pPr>
        <w:pStyle w:val="BodyText"/>
      </w:pPr>
      <w:r>
        <w:t>EXPLANATION: Entry's for this Institution.</w:t>
      </w:r>
    </w:p>
    <w:p w14:paraId="6FCCC2AA" w14:textId="6AD411E6" w:rsidR="003078E0" w:rsidRDefault="003078E0" w:rsidP="003078E0">
      <w:pPr>
        <w:pStyle w:val="BodyText"/>
      </w:pPr>
      <w:r>
        <w:t>CROSS-REFERENCE: 409.3^D</w:t>
      </w:r>
    </w:p>
    <w:p w14:paraId="1D54E7AD" w14:textId="3131F9D1" w:rsidR="003078E0" w:rsidRDefault="003078E0" w:rsidP="003078E0">
      <w:pPr>
        <w:pStyle w:val="BodyText"/>
      </w:pPr>
      <w:r>
        <w:t>1)= S ^SDWL(409.3,"D",$E(X,1,30),DA)=""</w:t>
      </w:r>
    </w:p>
    <w:p w14:paraId="5D488B52" w14:textId="07A52CAB" w:rsidR="003078E0" w:rsidRDefault="003078E0" w:rsidP="003078E0">
      <w:pPr>
        <w:pStyle w:val="BodyText"/>
      </w:pPr>
      <w:r>
        <w:t>2)= K ^SDWL(409.3,"D",$E(X,1,30),DA)</w:t>
      </w:r>
    </w:p>
    <w:p w14:paraId="3493380B" w14:textId="10B04DA0" w:rsidR="003078E0" w:rsidRDefault="003078E0" w:rsidP="003078E0">
      <w:pPr>
        <w:pStyle w:val="BodyText"/>
      </w:pPr>
      <w:r>
        <w:t>CROSS-REFERENCE:  409.3^ST^MUMPS</w:t>
      </w:r>
    </w:p>
    <w:p w14:paraId="0ED9CC39" w14:textId="24842A3A" w:rsidR="003078E0" w:rsidRDefault="003078E0" w:rsidP="003078E0">
      <w:pPr>
        <w:pStyle w:val="BodyText"/>
      </w:pPr>
      <w:r>
        <w:t>1)= I $D(X) S ^SDWL(409.3,"ST",DA,X)=""</w:t>
      </w:r>
    </w:p>
    <w:p w14:paraId="547C7275" w14:textId="151FB6E2" w:rsidR="003078E0" w:rsidRDefault="003078E0" w:rsidP="003078E0">
      <w:pPr>
        <w:pStyle w:val="BodyText"/>
      </w:pPr>
      <w:r>
        <w:t>2)= K ^SDWL(409.3,"ST",DA,X)</w:t>
      </w:r>
    </w:p>
    <w:p w14:paraId="4B136BA0" w14:textId="6E7A7344" w:rsidR="003078E0" w:rsidRDefault="003078E0" w:rsidP="003078E0">
      <w:pPr>
        <w:pStyle w:val="BodyText"/>
      </w:pPr>
      <w:r>
        <w:t>409.3,6 WL SPECIFIC POSITION 0;7 POINTER TO TEAM POSITION FILE (#404.57)</w:t>
      </w:r>
    </w:p>
    <w:p w14:paraId="09EC38E2" w14:textId="70AB4FEE" w:rsidR="003078E0" w:rsidRDefault="003078E0" w:rsidP="003078E0">
      <w:pPr>
        <w:pStyle w:val="BodyText"/>
      </w:pPr>
      <w:r>
        <w:t>LAST EDITED: SEP 30, 2002</w:t>
      </w:r>
    </w:p>
    <w:p w14:paraId="464EEF59" w14:textId="2D6C5563" w:rsidR="003078E0" w:rsidRDefault="003078E0" w:rsidP="003078E0">
      <w:pPr>
        <w:pStyle w:val="BodyText"/>
      </w:pPr>
      <w:r>
        <w:t>HELP-PROMPT: Enter the position the patient is waiting to be assigned. Only active, over capacity positions assigned to the patient's primary care team are selectable.</w:t>
      </w:r>
    </w:p>
    <w:p w14:paraId="5D40FA7A" w14:textId="51FE2374" w:rsidR="003078E0" w:rsidRDefault="003078E0" w:rsidP="003078E0">
      <w:pPr>
        <w:pStyle w:val="BodyText"/>
      </w:pPr>
      <w:r>
        <w:t>DESCRIPTION: If the patient is waiting for a PCMM Position, the position that the patient is waiting to be assigned is entered here. The position must be active, assigned to the team the patient is currently assigned and the position must be above capacity. The patient can have multiple open Position Wait List assignments.</w:t>
      </w:r>
    </w:p>
    <w:p w14:paraId="4F238B1A" w14:textId="0842D8F0" w:rsidR="003078E0" w:rsidRDefault="003078E0" w:rsidP="003078E0">
      <w:pPr>
        <w:pStyle w:val="BodyText"/>
      </w:pPr>
      <w:r>
        <w:t>CROSS-REFERENCE:  409.3^SP^MUMPS</w:t>
      </w:r>
    </w:p>
    <w:p w14:paraId="219C53F1" w14:textId="1839418B" w:rsidR="003078E0" w:rsidRDefault="003078E0" w:rsidP="003078E0">
      <w:pPr>
        <w:pStyle w:val="BodyText"/>
      </w:pPr>
      <w:r>
        <w:t>1)= I $D(X) S ^SDWL(409.3,"SP",DA,X)=""</w:t>
      </w:r>
    </w:p>
    <w:p w14:paraId="054D02D2" w14:textId="13CEDBA9" w:rsidR="003078E0" w:rsidRDefault="003078E0" w:rsidP="003078E0">
      <w:pPr>
        <w:pStyle w:val="BodyText"/>
      </w:pPr>
      <w:r>
        <w:t>2)= K ^SDWL(409.3,"SP",DA,X)</w:t>
      </w:r>
    </w:p>
    <w:p w14:paraId="52D1A26B" w14:textId="5A5C0B9D" w:rsidR="003078E0" w:rsidRDefault="003078E0" w:rsidP="003078E0">
      <w:pPr>
        <w:pStyle w:val="BodyText"/>
      </w:pPr>
      <w:r>
        <w:t>409.3,7       WL SERVICE/SPECIALTY   0;8 POINTER TO SD WL SERVICE/SPECIALTY FILE (#409.31)</w:t>
      </w:r>
    </w:p>
    <w:p w14:paraId="6878575F" w14:textId="6A8D4B26" w:rsidR="003078E0" w:rsidRDefault="003078E0" w:rsidP="003078E0">
      <w:pPr>
        <w:pStyle w:val="BodyText"/>
      </w:pPr>
      <w:r>
        <w:t>LAST EDITED: FEB 05, 2007</w:t>
      </w:r>
    </w:p>
    <w:p w14:paraId="6BBCCB46" w14:textId="6B462B51" w:rsidR="003078E0" w:rsidRDefault="003078E0" w:rsidP="003078E0">
      <w:pPr>
        <w:pStyle w:val="BodyText"/>
      </w:pPr>
      <w:r>
        <w:t>HELP-PROMPT: Enter the Service/Specialty (DSS ID) allowed by this institution in the wait list parameters, that this patient is waiting for an appointment.</w:t>
      </w:r>
    </w:p>
    <w:p w14:paraId="44CF2E9F" w14:textId="67E5B402" w:rsidR="003078E0" w:rsidRDefault="003078E0" w:rsidP="003078E0">
      <w:pPr>
        <w:pStyle w:val="BodyText"/>
      </w:pPr>
      <w:r>
        <w:t>DESCRIPTION: If the patient has been assigned to the Service/Specialty Wait List, enter the DSS ID that represents the service/specialty the patient is waiting for an appointment. This DSS ID must be active in file 409.31.</w:t>
      </w:r>
    </w:p>
    <w:p w14:paraId="35BD6884" w14:textId="76451E5F" w:rsidR="003078E0" w:rsidRDefault="003078E0" w:rsidP="003078E0">
      <w:pPr>
        <w:pStyle w:val="BodyText"/>
      </w:pPr>
      <w:r>
        <w:t>CROSS-REFERENCE:  409.3^SS^MUMPS</w:t>
      </w:r>
    </w:p>
    <w:p w14:paraId="6CACAAF3" w14:textId="696CDC9C" w:rsidR="003078E0" w:rsidRDefault="003078E0" w:rsidP="003078E0">
      <w:pPr>
        <w:pStyle w:val="BodyText"/>
      </w:pPr>
      <w:r>
        <w:t>1)= I $D(X) S ^SDWL(409.3,"SS",$P(^SDWL(409.3,DA,0),U,1),$P(^SDWL(409.31,X,0),U,1),DA)=""</w:t>
      </w:r>
    </w:p>
    <w:p w14:paraId="64452427" w14:textId="17EAD17A" w:rsidR="003078E0" w:rsidRDefault="003078E0" w:rsidP="003078E0">
      <w:pPr>
        <w:pStyle w:val="BodyText"/>
      </w:pPr>
      <w:r>
        <w:t>2)= I $D(^SDWL(409.31,X,0)) K ^SDWL(409.3,"SS",$P(^SDWL(409.3,DA,0),U,1),$P(^SDWL(409.31,X,0),U,1),DA)</w:t>
      </w:r>
    </w:p>
    <w:p w14:paraId="0CEE39C0" w14:textId="0D76FFAB" w:rsidR="003078E0" w:rsidRDefault="003078E0" w:rsidP="003078E0">
      <w:pPr>
        <w:pStyle w:val="BodyText"/>
      </w:pPr>
      <w:r>
        <w:lastRenderedPageBreak/>
        <w:t>409.3,8 WL SPECIFIC CLINIC 0;9 POINTER TO SD WL CLINIC LOCATION FILE (#409.32) (Required)</w:t>
      </w:r>
    </w:p>
    <w:p w14:paraId="3158A06E" w14:textId="1CF657DB" w:rsidR="003078E0" w:rsidRDefault="003078E0" w:rsidP="003078E0">
      <w:pPr>
        <w:pStyle w:val="BodyText"/>
      </w:pPr>
      <w:r>
        <w:t>LAST EDITED: SEP 30, 2002</w:t>
      </w:r>
    </w:p>
    <w:p w14:paraId="19694FA3" w14:textId="49670C84" w:rsidR="00592C8D" w:rsidRDefault="003078E0" w:rsidP="003078E0">
      <w:pPr>
        <w:pStyle w:val="BodyText"/>
      </w:pPr>
      <w:r>
        <w:t>HELP-PROMPT: Select clinic from approved wait list clinics</w:t>
      </w:r>
    </w:p>
    <w:p w14:paraId="5AF658DA" w14:textId="203DE8F1" w:rsidR="003078E0" w:rsidRDefault="003078E0" w:rsidP="003078E0">
      <w:pPr>
        <w:pStyle w:val="BodyText"/>
      </w:pPr>
      <w:r>
        <w:t>DESCRIPTION: If the patient has been assigned to the Specific Clinic Wait List, enter the clinic that the patient is waiting for an appointment.  The clinic must be active and must be assigned to the institution designated. It must be an active clinic in file 409.32.</w:t>
      </w:r>
    </w:p>
    <w:p w14:paraId="30E07B1D" w14:textId="5F47377D" w:rsidR="003078E0" w:rsidRDefault="003078E0" w:rsidP="003078E0">
      <w:pPr>
        <w:pStyle w:val="BodyText"/>
      </w:pPr>
      <w:r>
        <w:t>CROSS-REFERENCE:  409.3^SC^MUMPS</w:t>
      </w:r>
    </w:p>
    <w:p w14:paraId="5A2CDBB5" w14:textId="0087474C" w:rsidR="003078E0" w:rsidRDefault="003078E0" w:rsidP="003078E0">
      <w:pPr>
        <w:pStyle w:val="BodyText"/>
      </w:pPr>
      <w:r>
        <w:t>1)= I $D(X) S ^SDWL(409.3,"SC",$P(^SDWL(409.32,X,0),U,1),DA)=""</w:t>
      </w:r>
    </w:p>
    <w:p w14:paraId="37918060" w14:textId="6E78FFC7" w:rsidR="003078E0" w:rsidRDefault="003078E0" w:rsidP="003078E0">
      <w:pPr>
        <w:pStyle w:val="BodyText"/>
      </w:pPr>
      <w:r>
        <w:t>2)= K ^SDWL(409.3,"SC",$P(^SDWL(409.32,X,0),U,1),DA)</w:t>
      </w:r>
    </w:p>
    <w:p w14:paraId="0928E762" w14:textId="05706DAE" w:rsidR="003078E0" w:rsidRDefault="003078E0" w:rsidP="003078E0">
      <w:pPr>
        <w:pStyle w:val="BodyText"/>
      </w:pPr>
      <w:r>
        <w:t>CROSS-REFERENCE:  409.3^SCC^MUMPS</w:t>
      </w:r>
    </w:p>
    <w:p w14:paraId="42E41559" w14:textId="68C08552" w:rsidR="003078E0" w:rsidRDefault="003078E0" w:rsidP="003078E0">
      <w:pPr>
        <w:pStyle w:val="BodyText"/>
      </w:pPr>
      <w:r>
        <w:t>1)= I $D(X) S ^SDWL(409.3,"SCC",$P(^SDWL(409.3,DA,0),U,1),X,DA)=""</w:t>
      </w:r>
    </w:p>
    <w:p w14:paraId="6C7A0907" w14:textId="5B951FB6" w:rsidR="003078E0" w:rsidRDefault="003078E0" w:rsidP="003078E0">
      <w:pPr>
        <w:pStyle w:val="BodyText"/>
      </w:pPr>
      <w:r>
        <w:t>2)= K ^SDWL(409.3,"SCC",$P(^SDWL(409.3,DA,0),U,1),X,DA)</w:t>
      </w:r>
    </w:p>
    <w:p w14:paraId="36A9EC3B" w14:textId="3F002893" w:rsidR="003078E0" w:rsidRDefault="003078E0" w:rsidP="003078E0">
      <w:pPr>
        <w:pStyle w:val="BodyText"/>
      </w:pPr>
      <w:r>
        <w:t>409.3,8.5 WL SPECIFIC HOSPITAL LOCATION 0;24 POINTER TO HOSPITAL LOCATION FILE (#44)</w:t>
      </w:r>
    </w:p>
    <w:p w14:paraId="1969DE95" w14:textId="795ADE08" w:rsidR="003078E0" w:rsidRDefault="003078E0" w:rsidP="003078E0">
      <w:pPr>
        <w:pStyle w:val="BodyText"/>
      </w:pPr>
      <w:r>
        <w:t>LAST EDITED:</w:t>
      </w:r>
      <w:r w:rsidR="00592C8D">
        <w:t xml:space="preserve"> </w:t>
      </w:r>
      <w:r>
        <w:t>APR 30, 2015</w:t>
      </w:r>
    </w:p>
    <w:p w14:paraId="0D8CB3E7" w14:textId="10DFCB76" w:rsidR="003078E0" w:rsidRDefault="003078E0" w:rsidP="003078E0">
      <w:pPr>
        <w:pStyle w:val="BodyText"/>
      </w:pPr>
      <w:r>
        <w:t>HELP-PROMPT: Select a hospital location</w:t>
      </w:r>
    </w:p>
    <w:p w14:paraId="69DE5A1D" w14:textId="46DDF056" w:rsidR="003078E0" w:rsidRDefault="003078E0" w:rsidP="003078E0">
      <w:pPr>
        <w:pStyle w:val="BodyText"/>
      </w:pPr>
      <w:r>
        <w:t>DESCRIPTION: This is the HOSPITAL LOCATION in which the WL SPECIFIC CLINIC points to.</w:t>
      </w:r>
    </w:p>
    <w:p w14:paraId="715908A8" w14:textId="0B16425E" w:rsidR="003078E0" w:rsidRDefault="003078E0" w:rsidP="003078E0">
      <w:pPr>
        <w:pStyle w:val="BodyText"/>
      </w:pPr>
      <w:r>
        <w:t>CROSS-REFERENCE:  409.3^AE</w:t>
      </w:r>
    </w:p>
    <w:p w14:paraId="7FAE123C" w14:textId="79761328" w:rsidR="003078E0" w:rsidRDefault="003078E0" w:rsidP="003078E0">
      <w:pPr>
        <w:pStyle w:val="BodyText"/>
      </w:pPr>
      <w:r>
        <w:t>1)= S ^SDWL(409.3,"AE",$E(X,1,30),DA)=""</w:t>
      </w:r>
    </w:p>
    <w:p w14:paraId="53FE75B7" w14:textId="555B9799" w:rsidR="003078E0" w:rsidRDefault="003078E0" w:rsidP="003078E0">
      <w:pPr>
        <w:pStyle w:val="BodyText"/>
      </w:pPr>
      <w:r>
        <w:t>2)= K ^SDWL(409.3,"AE",$E(X,1,30),DA)</w:t>
      </w:r>
    </w:p>
    <w:p w14:paraId="63F6D94D" w14:textId="0245A8EC" w:rsidR="003078E0" w:rsidRDefault="003078E0" w:rsidP="003078E0">
      <w:pPr>
        <w:pStyle w:val="BodyText"/>
      </w:pPr>
      <w:r>
        <w:t>This xref is used to find entries associated with a particular HOSPITAL LOCATION.</w:t>
      </w:r>
    </w:p>
    <w:p w14:paraId="35EFDC04" w14:textId="45F3272C" w:rsidR="003078E0" w:rsidRDefault="003078E0" w:rsidP="003078E0">
      <w:pPr>
        <w:pStyle w:val="BodyText"/>
      </w:pPr>
      <w:r>
        <w:t>RECORD INDEXES: AD (#1659)</w:t>
      </w:r>
    </w:p>
    <w:p w14:paraId="4ECD6D77" w14:textId="512DDA72" w:rsidR="003078E0" w:rsidRDefault="003078E0" w:rsidP="003078E0">
      <w:pPr>
        <w:pStyle w:val="BodyText"/>
      </w:pPr>
      <w:r>
        <w:t>409.3,8.7 WL APPOINTMENT TYPE 0;26 POINTER TO APPOINTMENT TYPE FILE (#409.1) (audited)</w:t>
      </w:r>
    </w:p>
    <w:p w14:paraId="5E62FE24" w14:textId="3BFD5674" w:rsidR="003078E0" w:rsidRDefault="003078E0" w:rsidP="003078E0">
      <w:pPr>
        <w:pStyle w:val="BodyText"/>
      </w:pPr>
      <w:r>
        <w:t>LAST EDITED: NOV 02, 2016</w:t>
      </w:r>
    </w:p>
    <w:p w14:paraId="16BC8AB1" w14:textId="3E42392A" w:rsidR="003078E0" w:rsidRDefault="003078E0" w:rsidP="003078E0">
      <w:pPr>
        <w:pStyle w:val="BodyText"/>
      </w:pPr>
      <w:r>
        <w:t>HELP-PROMPT: Select an appointment type.</w:t>
      </w:r>
    </w:p>
    <w:p w14:paraId="5A215315" w14:textId="1781FFEB" w:rsidR="003078E0" w:rsidRDefault="003078E0" w:rsidP="003078E0">
      <w:pPr>
        <w:pStyle w:val="BodyText"/>
      </w:pPr>
      <w:r>
        <w:t>DESCRIPTION: This field represents the appointment type for the appointment that is to be associated with this wait list request.</w:t>
      </w:r>
    </w:p>
    <w:p w14:paraId="1F588BCE" w14:textId="1B6FEF03" w:rsidR="003078E0" w:rsidRDefault="003078E0" w:rsidP="003078E0">
      <w:pPr>
        <w:pStyle w:val="BodyText"/>
      </w:pPr>
      <w:r>
        <w:t>AUDIT: YES, ALWAYS</w:t>
      </w:r>
    </w:p>
    <w:p w14:paraId="24FBB65C" w14:textId="61293AF8" w:rsidR="003078E0" w:rsidRDefault="003078E0" w:rsidP="003078E0">
      <w:pPr>
        <w:pStyle w:val="BodyText"/>
      </w:pPr>
      <w:r>
        <w:t>409.3,9 ORIGINATING USER 0;10 POINTER TO NEW PERSON FILE (#200)</w:t>
      </w:r>
    </w:p>
    <w:p w14:paraId="10A29CC4" w14:textId="226BCFF0" w:rsidR="003078E0" w:rsidRDefault="003078E0" w:rsidP="003078E0">
      <w:pPr>
        <w:pStyle w:val="BodyText"/>
      </w:pPr>
      <w:r>
        <w:t>LAST EDITED: APR 03, 2015</w:t>
      </w:r>
    </w:p>
    <w:p w14:paraId="398C4407" w14:textId="704DF77A" w:rsidR="003078E0" w:rsidRDefault="003078E0" w:rsidP="003078E0">
      <w:pPr>
        <w:pStyle w:val="BodyText"/>
      </w:pPr>
      <w:r>
        <w:t>DESCRIPTION:</w:t>
      </w:r>
      <w:r w:rsidR="00592C8D">
        <w:t xml:space="preserve"> </w:t>
      </w:r>
      <w:r>
        <w:t>User that enters the patient to the wait list.</w:t>
      </w:r>
    </w:p>
    <w:p w14:paraId="11181E23" w14:textId="1C749C85" w:rsidR="003078E0" w:rsidRDefault="003078E0" w:rsidP="003078E0">
      <w:pPr>
        <w:pStyle w:val="BodyText"/>
      </w:pPr>
      <w:r>
        <w:t>RECORD INDEXES:   AC (#1658)</w:t>
      </w:r>
      <w:r w:rsidR="00592C8D">
        <w:t xml:space="preserve"> </w:t>
      </w:r>
      <w:r>
        <w:t>409.3,9.5 DATE/TIME ENTERED 3;4 DATE</w:t>
      </w:r>
    </w:p>
    <w:p w14:paraId="354D307A" w14:textId="00DAB0DB" w:rsidR="003078E0" w:rsidRDefault="003078E0" w:rsidP="003078E0">
      <w:pPr>
        <w:pStyle w:val="BodyText"/>
      </w:pPr>
      <w:r>
        <w:lastRenderedPageBreak/>
        <w:t>INPUT TRANSFORM:  S %DT="ETX" D ^%DT S X=Y K:Y&lt;1 X</w:t>
      </w:r>
    </w:p>
    <w:p w14:paraId="6D497D07" w14:textId="78FBB3DD" w:rsidR="003078E0" w:rsidRDefault="003078E0" w:rsidP="003078E0">
      <w:pPr>
        <w:pStyle w:val="BodyText"/>
      </w:pPr>
      <w:r>
        <w:t>LAST EDITED:</w:t>
      </w:r>
      <w:r w:rsidR="00592C8D">
        <w:t xml:space="preserve"> </w:t>
      </w:r>
      <w:r>
        <w:t>OCT 27, 2014</w:t>
      </w:r>
    </w:p>
    <w:p w14:paraId="374E650A" w14:textId="4A2DF71B" w:rsidR="003078E0" w:rsidRDefault="003078E0" w:rsidP="003078E0">
      <w:pPr>
        <w:pStyle w:val="BodyText"/>
      </w:pPr>
      <w:r>
        <w:t>HELP-PROMPT: Enter a date. Time is optional.</w:t>
      </w:r>
    </w:p>
    <w:p w14:paraId="5586EEE6" w14:textId="165C1801" w:rsidR="003078E0" w:rsidRDefault="003078E0" w:rsidP="003078E0">
      <w:pPr>
        <w:pStyle w:val="BodyText"/>
      </w:pPr>
      <w:r>
        <w:t>DESCRIPTION: This is the Date and optional Time that this</w:t>
      </w:r>
      <w:r w:rsidR="00592C8D">
        <w:t xml:space="preserve"> </w:t>
      </w:r>
      <w:r>
        <w:t>Wait List entry was entered.</w:t>
      </w:r>
    </w:p>
    <w:p w14:paraId="4C196EC5" w14:textId="77777777" w:rsidR="00592C8D" w:rsidRDefault="003078E0" w:rsidP="003078E0">
      <w:pPr>
        <w:pStyle w:val="BodyText"/>
      </w:pPr>
      <w:r>
        <w:t>RECORD INDEXES:   AC (#1658)</w:t>
      </w:r>
      <w:r w:rsidR="00592C8D">
        <w:t xml:space="preserve"> </w:t>
      </w:r>
      <w:r>
        <w:t>409.3,10</w:t>
      </w:r>
    </w:p>
    <w:p w14:paraId="0DE814DB" w14:textId="77777777" w:rsidR="00592C8D" w:rsidRDefault="003078E0" w:rsidP="003078E0">
      <w:pPr>
        <w:pStyle w:val="BodyText"/>
      </w:pPr>
      <w:r>
        <w:t>PRIORITY 0;11 SET (Required)</w:t>
      </w:r>
      <w:r w:rsidR="00592C8D">
        <w:t xml:space="preserve"> </w:t>
      </w:r>
      <w:r>
        <w:t>'A' FOR ASAP; 'F' FOR FUTURE;</w:t>
      </w:r>
    </w:p>
    <w:p w14:paraId="6E57FCCA" w14:textId="0B6F1896" w:rsidR="003078E0" w:rsidRDefault="003078E0" w:rsidP="003078E0">
      <w:pPr>
        <w:pStyle w:val="BodyText"/>
      </w:pPr>
      <w:r>
        <w:t>LAST EDITED:AUG 05, 2002</w:t>
      </w:r>
    </w:p>
    <w:p w14:paraId="4089C4B3" w14:textId="339E4061" w:rsidR="003078E0" w:rsidRDefault="003078E0" w:rsidP="003078E0">
      <w:pPr>
        <w:pStyle w:val="BodyText"/>
      </w:pPr>
      <w:r>
        <w:t>HELP-PROMPT: Select either ASAP which will set the desired date for the appointment as the current date or select Future which will allow you to enter a desired date (example: T+6M)</w:t>
      </w:r>
    </w:p>
    <w:p w14:paraId="004BCF7D" w14:textId="115848E3" w:rsidR="003078E0" w:rsidRDefault="003078E0" w:rsidP="003078E0">
      <w:pPr>
        <w:pStyle w:val="BodyText"/>
      </w:pPr>
      <w:r>
        <w:t>DESCRIPTION:</w:t>
      </w:r>
      <w:r w:rsidR="00592C8D">
        <w:t xml:space="preserve"> </w:t>
      </w:r>
      <w:r>
        <w:t xml:space="preserve">If the patient is assigned to either the Service/Specialty or Specific Clinic Wait List, a priority of Future or ASAP (as soon as possible) must be entered. Future indicates that the patient needs an appointment in the future and a desired will be entered by the user.  ASAP indicates that the patient needs an appointment before the currently next available </w:t>
      </w:r>
      <w:r w:rsidR="00592C8D">
        <w:t>a</w:t>
      </w:r>
      <w:r>
        <w:t>ppointment (as soon as a slot opens). The desired date for ASAP will be set by the system as the current date.</w:t>
      </w:r>
    </w:p>
    <w:p w14:paraId="71AE7ACF" w14:textId="32326B3E" w:rsidR="003078E0" w:rsidRDefault="003078E0" w:rsidP="003078E0">
      <w:pPr>
        <w:pStyle w:val="BodyText"/>
      </w:pPr>
      <w:r>
        <w:t>409.3,10.5    ENROLLMENT PRIORITY 0;25 SET</w:t>
      </w:r>
      <w:r w:rsidR="00592C8D">
        <w:t xml:space="preserve"> </w:t>
      </w:r>
      <w:r>
        <w:t>'1' FOR GROUP 1; '2' FOR GROUP 2; '3' FOR GROUP 3; '4' FOR GROUP 4; '5' FOR GROUP 5; '6' FOR GROUP 6; '7' FOR GROUP 7; '8' FOR GROUP 8;</w:t>
      </w:r>
    </w:p>
    <w:p w14:paraId="4DAA4B7D" w14:textId="1E82A988" w:rsidR="003078E0" w:rsidRDefault="003078E0" w:rsidP="003078E0">
      <w:pPr>
        <w:pStyle w:val="BodyText"/>
      </w:pPr>
      <w:r>
        <w:t>LAST EDITED: SEP 23, 2014</w:t>
      </w:r>
    </w:p>
    <w:p w14:paraId="191ED0A8" w14:textId="619D4EEA" w:rsidR="003078E0" w:rsidRDefault="003078E0" w:rsidP="003078E0">
      <w:pPr>
        <w:pStyle w:val="BodyText"/>
      </w:pPr>
      <w:r>
        <w:t>HELP-PROMPT: Select an enrollment priority</w:t>
      </w:r>
    </w:p>
    <w:p w14:paraId="4E377321" w14:textId="6411E648" w:rsidR="003078E0" w:rsidRDefault="003078E0" w:rsidP="003078E0">
      <w:pPr>
        <w:pStyle w:val="BodyText"/>
      </w:pPr>
      <w:r>
        <w:t>DESCRIPTION: The ENROLLMENT PRIORITY field represents the Wait List Enrollment Priority.</w:t>
      </w:r>
    </w:p>
    <w:p w14:paraId="5DA5BB3B" w14:textId="18F4544A" w:rsidR="003078E0" w:rsidRDefault="003078E0" w:rsidP="003078E0">
      <w:pPr>
        <w:pStyle w:val="BodyText"/>
      </w:pPr>
      <w:r>
        <w:t>409.3,11 REQUEST BY 0;12 SET (Required) (audited)</w:t>
      </w:r>
      <w:r w:rsidR="00592C8D">
        <w:t xml:space="preserve"> </w:t>
      </w:r>
      <w:r>
        <w:t>'1' FOR PROVIDER; '2' FOR PATIENT;</w:t>
      </w:r>
    </w:p>
    <w:p w14:paraId="3A0CAA17" w14:textId="67BC7163" w:rsidR="003078E0" w:rsidRDefault="003078E0" w:rsidP="003078E0">
      <w:pPr>
        <w:pStyle w:val="BodyText"/>
      </w:pPr>
      <w:r>
        <w:t>LAST EDITED: NOV 02, 2016</w:t>
      </w:r>
    </w:p>
    <w:p w14:paraId="12E5FE2A" w14:textId="62339DEC" w:rsidR="003078E0" w:rsidRDefault="003078E0" w:rsidP="003078E0">
      <w:pPr>
        <w:pStyle w:val="BodyText"/>
      </w:pPr>
      <w:r>
        <w:t>HELP-PROMPT: Enter who requested the appointment - the patient or a provider</w:t>
      </w:r>
    </w:p>
    <w:p w14:paraId="1C544184" w14:textId="3D79FA61" w:rsidR="003078E0" w:rsidRDefault="003078E0" w:rsidP="003078E0">
      <w:pPr>
        <w:pStyle w:val="BodyText"/>
      </w:pPr>
      <w:r>
        <w:t>DESCRIPTION: If the patient is placed on a Service/Specialty or Specific Clinic Wait List type, the user must enter who requested the appointment – the patient or a provider.</w:t>
      </w:r>
    </w:p>
    <w:p w14:paraId="392D872F" w14:textId="0545FA00" w:rsidR="003078E0" w:rsidRDefault="003078E0" w:rsidP="003078E0">
      <w:pPr>
        <w:pStyle w:val="BodyText"/>
      </w:pPr>
      <w:r>
        <w:t>AUDIT: YES, ALWAYS</w:t>
      </w:r>
    </w:p>
    <w:p w14:paraId="44746A13" w14:textId="0E87C01E" w:rsidR="003078E0" w:rsidRDefault="003078E0" w:rsidP="003078E0">
      <w:pPr>
        <w:pStyle w:val="BodyText"/>
      </w:pPr>
      <w:r>
        <w:t>409.3,12 PROVIDER 0;13 POINTER TO NEW PERSON FILE (#200)</w:t>
      </w:r>
      <w:r w:rsidR="00592C8D">
        <w:t xml:space="preserve"> </w:t>
      </w:r>
      <w:r>
        <w:t>(audited)</w:t>
      </w:r>
    </w:p>
    <w:p w14:paraId="0C6DC923" w14:textId="5A4C591C" w:rsidR="003078E0" w:rsidRDefault="003078E0" w:rsidP="003078E0">
      <w:pPr>
        <w:pStyle w:val="BodyText"/>
      </w:pPr>
      <w:r>
        <w:t>LAST EDITED: NOV 02, 2016</w:t>
      </w:r>
    </w:p>
    <w:p w14:paraId="6ACA055A" w14:textId="5F0FA361" w:rsidR="003078E0" w:rsidRDefault="003078E0" w:rsidP="003078E0">
      <w:pPr>
        <w:pStyle w:val="BodyText"/>
      </w:pPr>
      <w:r>
        <w:t>HELP-PROMPT: This is the provider that requested the patient's appointment. Must be an active provider in file 200.</w:t>
      </w:r>
    </w:p>
    <w:p w14:paraId="633C2C07" w14:textId="1B055569" w:rsidR="003078E0" w:rsidRDefault="003078E0" w:rsidP="003078E0">
      <w:pPr>
        <w:pStyle w:val="BodyText"/>
      </w:pPr>
      <w:r>
        <w:t>DESCRIPTION: If the patient's appointment was requested by a provider, this is the provider that requested the patient's appointment.  Must be an active provider in file 200.</w:t>
      </w:r>
    </w:p>
    <w:p w14:paraId="2DFA6DC1" w14:textId="063A3D30" w:rsidR="003078E0" w:rsidRDefault="003078E0" w:rsidP="003078E0">
      <w:pPr>
        <w:pStyle w:val="BodyText"/>
      </w:pPr>
      <w:r>
        <w:t>AUDIT: YES, ALWAYS</w:t>
      </w:r>
    </w:p>
    <w:p w14:paraId="76F77EE3" w14:textId="159C7252" w:rsidR="003078E0" w:rsidRDefault="003078E0" w:rsidP="003078E0">
      <w:pPr>
        <w:pStyle w:val="BodyText"/>
      </w:pPr>
      <w:r>
        <w:t>409.3,13 SCHEDULED DATE OF APPT 0;23 DATE</w:t>
      </w:r>
    </w:p>
    <w:p w14:paraId="144280E0" w14:textId="7EBCA85F" w:rsidR="003078E0" w:rsidRDefault="003078E0" w:rsidP="003078E0">
      <w:pPr>
        <w:pStyle w:val="BodyText"/>
      </w:pPr>
      <w:r>
        <w:lastRenderedPageBreak/>
        <w:t>INPUT TRANSFORM:  S %DT="ETX" D ^%DT S X=Y K:Y&lt;1 X</w:t>
      </w:r>
    </w:p>
    <w:p w14:paraId="5656DA0E" w14:textId="57C97F67" w:rsidR="003078E0" w:rsidRDefault="003078E0" w:rsidP="003078E0">
      <w:pPr>
        <w:pStyle w:val="BodyText"/>
      </w:pPr>
      <w:r>
        <w:t>LAST EDITED: APR 26, 2005</w:t>
      </w:r>
    </w:p>
    <w:p w14:paraId="62A92A14" w14:textId="77777777" w:rsidR="00592C8D" w:rsidRDefault="003078E0" w:rsidP="003078E0">
      <w:pPr>
        <w:pStyle w:val="BodyText"/>
      </w:pPr>
      <w:r>
        <w:t>HELP-PROMPT: Enter date/time of the scheduled appointment for this request</w:t>
      </w:r>
    </w:p>
    <w:p w14:paraId="37C71D19" w14:textId="0FE23D98" w:rsidR="003078E0" w:rsidRDefault="003078E0" w:rsidP="003078E0">
      <w:pPr>
        <w:pStyle w:val="BodyText"/>
      </w:pPr>
      <w:r>
        <w:t>DESCRIPTION: The Appointment date scheduled for a patient. This appointment may be used as a reason for closing Electronic Wait List entry.</w:t>
      </w:r>
    </w:p>
    <w:p w14:paraId="6CB40D3D" w14:textId="5F27C51F" w:rsidR="003078E0" w:rsidRDefault="003078E0" w:rsidP="003078E0">
      <w:pPr>
        <w:pStyle w:val="BodyText"/>
      </w:pPr>
      <w:r>
        <w:t>TECHNICAL DESCR: This is a date/time of the scheduled appointment related to this entry.</w:t>
      </w:r>
    </w:p>
    <w:p w14:paraId="27758CFD" w14:textId="646CB39C" w:rsidR="003078E0" w:rsidRDefault="003078E0" w:rsidP="003078E0">
      <w:pPr>
        <w:pStyle w:val="BodyText"/>
      </w:pPr>
      <w:r>
        <w:t>409.3,13.1    DATE APPT. MADE SDAPT;1 DATE</w:t>
      </w:r>
    </w:p>
    <w:p w14:paraId="3BC92AB8" w14:textId="0E325CF6" w:rsidR="003078E0" w:rsidRDefault="003078E0" w:rsidP="003078E0">
      <w:pPr>
        <w:pStyle w:val="BodyText"/>
      </w:pPr>
      <w:r>
        <w:t>INPUT TRANSFORM:  S %DT="E" D ^%DT S X=Y K:Y&lt;1 X</w:t>
      </w:r>
    </w:p>
    <w:p w14:paraId="2F789C67" w14:textId="06D8A08A" w:rsidR="003078E0" w:rsidRDefault="003078E0" w:rsidP="003078E0">
      <w:pPr>
        <w:pStyle w:val="BodyText"/>
      </w:pPr>
      <w:r>
        <w:t>LAST EDITED: MAY 05, 2005</w:t>
      </w:r>
    </w:p>
    <w:p w14:paraId="4114E0CD" w14:textId="576BC832" w:rsidR="003078E0" w:rsidRDefault="003078E0" w:rsidP="003078E0">
      <w:pPr>
        <w:pStyle w:val="BodyText"/>
      </w:pPr>
      <w:r>
        <w:t>HELP-PROMPT: (No range limit on date)</w:t>
      </w:r>
    </w:p>
    <w:p w14:paraId="5900F9F4" w14:textId="431BA282" w:rsidR="003078E0" w:rsidRDefault="003078E0" w:rsidP="003078E0">
      <w:pPr>
        <w:pStyle w:val="BodyText"/>
      </w:pPr>
      <w:r>
        <w:t>DESCRIPTION: This is the date the appointment was created.</w:t>
      </w:r>
    </w:p>
    <w:p w14:paraId="34360E89" w14:textId="50102A53" w:rsidR="003078E0" w:rsidRDefault="003078E0" w:rsidP="003078E0">
      <w:pPr>
        <w:pStyle w:val="BodyText"/>
      </w:pPr>
      <w:r>
        <w:t>TECHNICAL DESCR:  The Appointment Creation Date. It corresponds to the DATE APPT. MADE field (#20) of the APPOINTMENT multiple (#1900) in the Patient file (#2).</w:t>
      </w:r>
    </w:p>
    <w:p w14:paraId="504DB186" w14:textId="07FB2B98" w:rsidR="003078E0" w:rsidRDefault="003078E0" w:rsidP="003078E0">
      <w:pPr>
        <w:pStyle w:val="BodyText"/>
      </w:pPr>
      <w:r>
        <w:t>409.3,13.2 APPT CLINIC SDAPT;2 POINTER TO HOSPITAL LOCATION FILE (#44)</w:t>
      </w:r>
    </w:p>
    <w:p w14:paraId="5209A420" w14:textId="334A53D4" w:rsidR="003078E0" w:rsidRDefault="003078E0" w:rsidP="003078E0">
      <w:pPr>
        <w:pStyle w:val="BodyText"/>
      </w:pPr>
      <w:r>
        <w:t>LAST EDITED: JAN 04, 2005</w:t>
      </w:r>
    </w:p>
    <w:p w14:paraId="56EA381D" w14:textId="57A30FBF" w:rsidR="003078E0" w:rsidRDefault="003078E0" w:rsidP="003078E0">
      <w:pPr>
        <w:pStyle w:val="BodyText"/>
      </w:pPr>
      <w:r>
        <w:t>HELP-PROMPT:</w:t>
      </w:r>
      <w:r w:rsidR="008B3A4F">
        <w:t xml:space="preserve"> </w:t>
      </w:r>
      <w:r>
        <w:t>Hospital Location the appointment is scheduled for.</w:t>
      </w:r>
    </w:p>
    <w:p w14:paraId="72779E3A" w14:textId="4FDF6618" w:rsidR="003078E0" w:rsidRDefault="003078E0" w:rsidP="003078E0">
      <w:pPr>
        <w:pStyle w:val="BodyText"/>
      </w:pPr>
      <w:r>
        <w:t>DESCRIPTION: This is a clinic the appointment was created for.</w:t>
      </w:r>
    </w:p>
    <w:p w14:paraId="3B5CAF5A" w14:textId="11AD0B22" w:rsidR="003078E0" w:rsidRDefault="003078E0" w:rsidP="003078E0">
      <w:pPr>
        <w:pStyle w:val="BodyText"/>
      </w:pPr>
      <w:r>
        <w:t>TECHNICAL DESCR: Pointer to the HOSPITAL LOCATION file (#44) of the related appointment.</w:t>
      </w:r>
    </w:p>
    <w:p w14:paraId="7361219D" w14:textId="2E70F712" w:rsidR="003078E0" w:rsidRDefault="003078E0" w:rsidP="003078E0">
      <w:pPr>
        <w:pStyle w:val="BodyText"/>
      </w:pPr>
      <w:r>
        <w:t>409.3,13.3 APPT INSTITUTION SDAPT;3 POINTER TO INSTITUTION FILE (#4)</w:t>
      </w:r>
    </w:p>
    <w:p w14:paraId="503B5BF0" w14:textId="53E5D8AF" w:rsidR="003078E0" w:rsidRDefault="003078E0" w:rsidP="003078E0">
      <w:pPr>
        <w:pStyle w:val="BodyText"/>
      </w:pPr>
      <w:r>
        <w:t>LAST EDITED: JAN 04, 2005</w:t>
      </w:r>
    </w:p>
    <w:p w14:paraId="1042F5E9" w14:textId="71418BC8" w:rsidR="003078E0" w:rsidRDefault="003078E0" w:rsidP="003078E0">
      <w:pPr>
        <w:pStyle w:val="BodyText"/>
      </w:pPr>
      <w:r>
        <w:t>DESCRIPTION: The institution the clinic appointment belongs to.</w:t>
      </w:r>
    </w:p>
    <w:p w14:paraId="0A456572" w14:textId="67F2E60F" w:rsidR="003078E0" w:rsidRDefault="003078E0" w:rsidP="003078E0">
      <w:pPr>
        <w:pStyle w:val="BodyText"/>
      </w:pPr>
      <w:r>
        <w:t>TECHNICAL DESCR: A pointer from the Hospital Location file of the scheduled appointment to the Institution file (#4).</w:t>
      </w:r>
    </w:p>
    <w:p w14:paraId="0AE88D09" w14:textId="5B51CA85" w:rsidR="003078E0" w:rsidRDefault="003078E0" w:rsidP="003078E0">
      <w:pPr>
        <w:pStyle w:val="BodyText"/>
      </w:pPr>
      <w:r>
        <w:t>409.3,13.4 APPT STOP CODE SDAPT;4 POINTER TO CLINIC STOP FILE (#40.7)</w:t>
      </w:r>
    </w:p>
    <w:p w14:paraId="76FB163B" w14:textId="3D65168B" w:rsidR="003078E0" w:rsidRDefault="003078E0" w:rsidP="003078E0">
      <w:pPr>
        <w:pStyle w:val="BodyText"/>
      </w:pPr>
      <w:r>
        <w:t>LAST EDITED: MAY 06, 2005</w:t>
      </w:r>
    </w:p>
    <w:p w14:paraId="1990CBE6" w14:textId="15D9A9BA" w:rsidR="003078E0" w:rsidRDefault="003078E0" w:rsidP="003078E0">
      <w:pPr>
        <w:pStyle w:val="BodyText"/>
      </w:pPr>
      <w:r>
        <w:t>DESCRIPTION: The stop code/specialty of a clinic associated with the patient appointment.</w:t>
      </w:r>
    </w:p>
    <w:p w14:paraId="62EAF0C6" w14:textId="0AC4ADBB" w:rsidR="003078E0" w:rsidRDefault="003078E0" w:rsidP="003078E0">
      <w:pPr>
        <w:pStyle w:val="BodyText"/>
      </w:pPr>
      <w:r>
        <w:t>TECHNICAL DESCR: This is the primary Stop Code Number pointer to the Stop Code file (#40.7).</w:t>
      </w:r>
    </w:p>
    <w:p w14:paraId="77C76F50" w14:textId="6438318E" w:rsidR="003078E0" w:rsidRDefault="003078E0" w:rsidP="003078E0">
      <w:pPr>
        <w:pStyle w:val="BodyText"/>
      </w:pPr>
      <w:r>
        <w:t>409.3,13.5 APPT CREDIT STOP CODE  SDAPT;5 POINTER TO CLINIC STOP FILE (#40.7)</w:t>
      </w:r>
    </w:p>
    <w:p w14:paraId="39064002" w14:textId="48B9CE48" w:rsidR="003078E0" w:rsidRDefault="003078E0" w:rsidP="003078E0">
      <w:pPr>
        <w:pStyle w:val="BodyText"/>
      </w:pPr>
      <w:r>
        <w:t>LAST EDITED: JAN 04, 2005</w:t>
      </w:r>
    </w:p>
    <w:p w14:paraId="3FD24E97" w14:textId="1107E554" w:rsidR="003078E0" w:rsidRDefault="003078E0" w:rsidP="003078E0">
      <w:pPr>
        <w:pStyle w:val="BodyText"/>
      </w:pPr>
      <w:r>
        <w:t>DESCRIPTION: The credit stop code optionally assigned to the Hospital Location file associated with the scheduled appointment.</w:t>
      </w:r>
    </w:p>
    <w:p w14:paraId="021DC3BC" w14:textId="792711C8" w:rsidR="003078E0" w:rsidRDefault="003078E0" w:rsidP="003078E0">
      <w:pPr>
        <w:pStyle w:val="BodyText"/>
      </w:pPr>
      <w:r>
        <w:lastRenderedPageBreak/>
        <w:t>TECHNICAL DESCR:  This is the secondary (optional) Stop Code Number pointer to the Stop Code file (#40.7). This stop code is assigned to the Hospital Location file associated with the scheduled appointment.</w:t>
      </w:r>
    </w:p>
    <w:p w14:paraId="2B89438D" w14:textId="5E9BC297" w:rsidR="003078E0" w:rsidRDefault="003078E0" w:rsidP="003078E0">
      <w:pPr>
        <w:pStyle w:val="BodyText"/>
      </w:pPr>
      <w:r>
        <w:t>409.3,13.6 APPT STATION NUMBER SDAPT;6 FREE TEXT</w:t>
      </w:r>
    </w:p>
    <w:p w14:paraId="01A43B7C" w14:textId="61F924AA" w:rsidR="003078E0" w:rsidRDefault="003078E0" w:rsidP="003078E0">
      <w:pPr>
        <w:pStyle w:val="BodyText"/>
      </w:pPr>
      <w:r>
        <w:t>INPUT TRANSFORM: K:$L(X)&gt;6!($L(X)&lt;3)!'(X?3N.E) X</w:t>
      </w:r>
    </w:p>
    <w:p w14:paraId="148AA76A" w14:textId="7748EEDE" w:rsidR="003078E0" w:rsidRDefault="003078E0" w:rsidP="003078E0">
      <w:pPr>
        <w:pStyle w:val="BodyText"/>
      </w:pPr>
      <w:r>
        <w:t>LAST EDITED: APR 28, 2005</w:t>
      </w:r>
    </w:p>
    <w:p w14:paraId="26455D29" w14:textId="3FF9D1DC" w:rsidR="003078E0" w:rsidRDefault="003078E0" w:rsidP="003078E0">
      <w:pPr>
        <w:pStyle w:val="BodyText"/>
      </w:pPr>
      <w:r>
        <w:t>HELP-PROMPT: Answer must be 3-6 characters in length.</w:t>
      </w:r>
    </w:p>
    <w:p w14:paraId="4E13B018" w14:textId="7640EAFC" w:rsidR="003078E0" w:rsidRDefault="003078E0" w:rsidP="003078E0">
      <w:pPr>
        <w:pStyle w:val="BodyText"/>
      </w:pPr>
      <w:r>
        <w:t xml:space="preserve">DESCRIPTION: This is the </w:t>
      </w:r>
      <w:r w:rsidR="000209A4">
        <w:t>3-digit</w:t>
      </w:r>
      <w:r>
        <w:t xml:space="preserve"> station number assigned to the facility plus optional modifiers.</w:t>
      </w:r>
    </w:p>
    <w:p w14:paraId="645761C5" w14:textId="5504F3DA" w:rsidR="003078E0" w:rsidRDefault="003078E0" w:rsidP="003078E0">
      <w:pPr>
        <w:pStyle w:val="BodyText"/>
      </w:pPr>
      <w:r>
        <w:t>TECHNICAL DESCR:  This is the Station Number field (#99) of the Institution file (#4) associated with the scheduled appointment.</w:t>
      </w:r>
    </w:p>
    <w:p w14:paraId="70039A3B" w14:textId="1B036D0B" w:rsidR="003078E0" w:rsidRDefault="003078E0" w:rsidP="003078E0">
      <w:pPr>
        <w:pStyle w:val="BodyText"/>
      </w:pPr>
      <w:r>
        <w:t>409.3,13.7    APPT CLERK SDAPT;7 POINTER TO NEW PERSON FILE (#200)</w:t>
      </w:r>
    </w:p>
    <w:p w14:paraId="31C0A12C" w14:textId="5188FFE1" w:rsidR="003078E0" w:rsidRDefault="003078E0" w:rsidP="003078E0">
      <w:pPr>
        <w:pStyle w:val="BodyText"/>
      </w:pPr>
      <w:r>
        <w:t>LAST EDITED: JAN 04, 2005</w:t>
      </w:r>
    </w:p>
    <w:p w14:paraId="45F3E48F" w14:textId="1852290A" w:rsidR="003078E0" w:rsidRDefault="003078E0" w:rsidP="003078E0">
      <w:pPr>
        <w:pStyle w:val="BodyText"/>
      </w:pPr>
      <w:r>
        <w:t>DESCRIPTION: This is a person who assigned the appointment to the EWL entry.</w:t>
      </w:r>
    </w:p>
    <w:p w14:paraId="3894180B" w14:textId="0445F9BC" w:rsidR="003078E0" w:rsidRDefault="003078E0" w:rsidP="003078E0">
      <w:pPr>
        <w:pStyle w:val="BodyText"/>
      </w:pPr>
      <w:r>
        <w:t>TECHNICAL DESCR: This is a pointer to the New Person file and it represents a person who entered the scheduled appointment into the EWL.</w:t>
      </w:r>
    </w:p>
    <w:p w14:paraId="54BCB05F" w14:textId="0F654207" w:rsidR="003078E0" w:rsidRDefault="003078E0" w:rsidP="003078E0">
      <w:pPr>
        <w:pStyle w:val="BodyText"/>
      </w:pPr>
      <w:r>
        <w:t>409.3,13.8 APPT STATUS SDAPT;8 SET</w:t>
      </w:r>
      <w:r w:rsidR="00CF240F">
        <w:t xml:space="preserve"> </w:t>
      </w:r>
      <w:r>
        <w:t>'R' FOR Scheduled/Kept; 'I' FOR Inpatient; 'NS' FOR No-Show; 'NSR' FOR No_Show, Rescheduled; 'CP' FOR Canceled by Patient; 'CPR' FOR Canceled by Patient, Rescheduled; 'CC' FOR Canceled by Clinic; 'CCR' FOR Canceled by Clinic, Rescheduled; 'NT' FOR No Action Taken;</w:t>
      </w:r>
    </w:p>
    <w:p w14:paraId="65C71782" w14:textId="3ACCA49F" w:rsidR="003078E0" w:rsidRDefault="003078E0" w:rsidP="003078E0">
      <w:pPr>
        <w:pStyle w:val="BodyText"/>
      </w:pPr>
      <w:r>
        <w:t>LAST EDITED: JAN 12, 2005</w:t>
      </w:r>
    </w:p>
    <w:p w14:paraId="21DDBEC1" w14:textId="190E7134" w:rsidR="003078E0" w:rsidRDefault="003078E0" w:rsidP="003078E0">
      <w:pPr>
        <w:pStyle w:val="BodyText"/>
      </w:pPr>
      <w:r>
        <w:t>DESCRIPTION: This is an appointment status.</w:t>
      </w:r>
    </w:p>
    <w:p w14:paraId="377869CB" w14:textId="5703065D" w:rsidR="003078E0" w:rsidRDefault="003078E0" w:rsidP="003078E0">
      <w:pPr>
        <w:pStyle w:val="BodyText"/>
      </w:pPr>
      <w:r>
        <w:t>409.3,14 SERVICE CONNECTED PERCENTAGE SC;1 NUMBER</w:t>
      </w:r>
    </w:p>
    <w:p w14:paraId="2DECC7E7" w14:textId="318B7122" w:rsidR="003078E0" w:rsidRDefault="003078E0" w:rsidP="003078E0">
      <w:pPr>
        <w:pStyle w:val="BodyText"/>
      </w:pPr>
      <w:r>
        <w:t>INPUT TRANSFORM:  K:+X'=X!(X&gt;100)!(X&lt;0)!(X?.E1"."1N.N) X</w:t>
      </w:r>
    </w:p>
    <w:p w14:paraId="6FBDAA67" w14:textId="6BE09275" w:rsidR="003078E0" w:rsidRDefault="003078E0" w:rsidP="003078E0">
      <w:pPr>
        <w:pStyle w:val="BodyText"/>
      </w:pPr>
      <w:r>
        <w:t>LAST EDITED: JUN 27, 2005</w:t>
      </w:r>
    </w:p>
    <w:p w14:paraId="5A3F282E" w14:textId="40A2072C" w:rsidR="003078E0" w:rsidRDefault="003078E0" w:rsidP="003078E0">
      <w:pPr>
        <w:pStyle w:val="BodyText"/>
      </w:pPr>
      <w:r>
        <w:t>HELP-PROMPT: Type a Number between 0 and 100, 0 Decimal Digits</w:t>
      </w:r>
    </w:p>
    <w:p w14:paraId="4FAB925C" w14:textId="360C2D64" w:rsidR="003078E0" w:rsidRDefault="003078E0" w:rsidP="003078E0">
      <w:pPr>
        <w:pStyle w:val="BodyText"/>
      </w:pPr>
      <w:r>
        <w:t>409.3,15 SERVICE CONNECTED PRIORITY SC;2 SET</w:t>
      </w:r>
      <w:r w:rsidR="00D73F35">
        <w:t xml:space="preserve"> </w:t>
      </w:r>
      <w:r>
        <w:t>'0' FOR NO; '1' FOR YES;</w:t>
      </w:r>
    </w:p>
    <w:p w14:paraId="041AC039" w14:textId="30641E3E" w:rsidR="003078E0" w:rsidRDefault="003078E0" w:rsidP="003078E0">
      <w:pPr>
        <w:pStyle w:val="BodyText"/>
      </w:pPr>
      <w:r>
        <w:t>LAST EDITED:</w:t>
      </w:r>
      <w:r w:rsidR="00D73F35">
        <w:t xml:space="preserve"> </w:t>
      </w:r>
      <w:r>
        <w:t>JUN 27, 2005</w:t>
      </w:r>
    </w:p>
    <w:p w14:paraId="114CF44C" w14:textId="54782A60" w:rsidR="003078E0" w:rsidRDefault="003078E0" w:rsidP="003078E0">
      <w:pPr>
        <w:pStyle w:val="BodyText"/>
      </w:pPr>
      <w:r>
        <w:t>RECORD INDEXES: GSB (#1944)</w:t>
      </w:r>
    </w:p>
    <w:p w14:paraId="76B33935" w14:textId="3DF3AE8F" w:rsidR="003078E0" w:rsidRDefault="003078E0" w:rsidP="003078E0">
      <w:pPr>
        <w:pStyle w:val="BodyText"/>
      </w:pPr>
      <w:r>
        <w:t>409.3,16 DO NOT REMOVE DATE 0;14 DATE</w:t>
      </w:r>
    </w:p>
    <w:p w14:paraId="14E5AF5D" w14:textId="296A05D4" w:rsidR="003078E0" w:rsidRDefault="003078E0" w:rsidP="003078E0">
      <w:pPr>
        <w:pStyle w:val="BodyText"/>
      </w:pPr>
      <w:r>
        <w:t>INPUT TRANSFORM:  S %DT="E" D ^%DT S X=Y K:Y&lt;1 X</w:t>
      </w:r>
    </w:p>
    <w:p w14:paraId="4A854ADE" w14:textId="7F02B48D" w:rsidR="003078E0" w:rsidRDefault="003078E0" w:rsidP="003078E0">
      <w:pPr>
        <w:pStyle w:val="BodyText"/>
      </w:pPr>
      <w:r>
        <w:t>LAST EDITED:</w:t>
      </w:r>
      <w:r w:rsidR="00D73F35">
        <w:t xml:space="preserve"> </w:t>
      </w:r>
      <w:r>
        <w:t>JUN 18, 2002</w:t>
      </w:r>
    </w:p>
    <w:p w14:paraId="7695F672" w14:textId="4836BC88" w:rsidR="003078E0" w:rsidRDefault="003078E0" w:rsidP="003078E0">
      <w:pPr>
        <w:pStyle w:val="BodyText"/>
      </w:pPr>
      <w:r>
        <w:t xml:space="preserve">DESCRIPTION: If the patient has met the criteria that should remove him/her from the wait </w:t>
      </w:r>
      <w:r w:rsidR="000209A4">
        <w:t>list,</w:t>
      </w:r>
      <w:r>
        <w:t xml:space="preserve"> but the user does not want the patient removed</w:t>
      </w:r>
      <w:r w:rsidR="00D73F35">
        <w:t>.</w:t>
      </w:r>
    </w:p>
    <w:p w14:paraId="455ECAAB" w14:textId="6444D760" w:rsidR="003078E0" w:rsidRDefault="003078E0" w:rsidP="003078E0">
      <w:pPr>
        <w:pStyle w:val="BodyText"/>
      </w:pPr>
      <w:r>
        <w:t>409.3,17 USER ENTERING NO REMOVE 0;15 POINTER TO NEW PERSON FILE (#200)</w:t>
      </w:r>
    </w:p>
    <w:p w14:paraId="58EF242C" w14:textId="6A3F2170" w:rsidR="003078E0" w:rsidRDefault="003078E0" w:rsidP="003078E0">
      <w:pPr>
        <w:pStyle w:val="BodyText"/>
      </w:pPr>
      <w:r>
        <w:lastRenderedPageBreak/>
        <w:t>LAST EDITED: JUN 18, 2002</w:t>
      </w:r>
    </w:p>
    <w:p w14:paraId="694B9927" w14:textId="31FBE5BD" w:rsidR="003078E0" w:rsidRDefault="003078E0" w:rsidP="003078E0">
      <w:pPr>
        <w:pStyle w:val="BodyText"/>
      </w:pPr>
      <w:r>
        <w:t>DESCRIPTION: User entering 'Do Not Remove'</w:t>
      </w:r>
    </w:p>
    <w:p w14:paraId="006E8DF8" w14:textId="4B86BB81" w:rsidR="003078E0" w:rsidRDefault="003078E0" w:rsidP="003078E0">
      <w:pPr>
        <w:pStyle w:val="BodyText"/>
      </w:pPr>
      <w:r>
        <w:t>409.3,18</w:t>
      </w:r>
      <w:r w:rsidR="00D73F35">
        <w:t xml:space="preserve"> </w:t>
      </w:r>
      <w:r>
        <w:t>DO NOT REMOVE REASON   DNR;1 SET</w:t>
      </w:r>
      <w:r w:rsidR="00D73F35">
        <w:t xml:space="preserve"> </w:t>
      </w:r>
      <w:r>
        <w:t>'A' FOR Appointment Criteria Not Met; 'P' FOR Patient wants another appointment; 'PR' FOR Provider wants another appointment; 'O' FOR Other;</w:t>
      </w:r>
    </w:p>
    <w:p w14:paraId="2C49075C" w14:textId="7D620C76" w:rsidR="003078E0" w:rsidRDefault="003078E0" w:rsidP="003078E0">
      <w:pPr>
        <w:pStyle w:val="BodyText"/>
      </w:pPr>
      <w:r>
        <w:t>LAST EDITED:</w:t>
      </w:r>
      <w:r w:rsidR="00D73F35">
        <w:t xml:space="preserve"> </w:t>
      </w:r>
      <w:r>
        <w:t>OCT 09, 2002</w:t>
      </w:r>
    </w:p>
    <w:p w14:paraId="08AC2AF8" w14:textId="3114F5EC" w:rsidR="003078E0" w:rsidRDefault="003078E0" w:rsidP="003078E0">
      <w:pPr>
        <w:pStyle w:val="BodyText"/>
      </w:pPr>
      <w:r>
        <w:t>HELP-PROMPT:</w:t>
      </w:r>
      <w:r w:rsidR="00D73F35">
        <w:t xml:space="preserve"> </w:t>
      </w:r>
      <w:r>
        <w:t>Enter the reason for NOT removing the patient from the wait list.</w:t>
      </w:r>
    </w:p>
    <w:p w14:paraId="4FF92334" w14:textId="1E235864" w:rsidR="003078E0" w:rsidRDefault="003078E0" w:rsidP="003078E0">
      <w:pPr>
        <w:pStyle w:val="BodyText"/>
      </w:pPr>
      <w:r>
        <w:t>DESCRIPTION: Reason why the patient is not removed from Waiting List (Sch/PCMM)</w:t>
      </w:r>
    </w:p>
    <w:p w14:paraId="44018B39" w14:textId="261C5EC2" w:rsidR="003078E0" w:rsidRDefault="003078E0" w:rsidP="003078E0">
      <w:pPr>
        <w:pStyle w:val="BodyText"/>
      </w:pPr>
      <w:r>
        <w:t>409.3,18.1 DO NOT REMOVE COMMENT  DNR;2 FREE TEXT</w:t>
      </w:r>
    </w:p>
    <w:p w14:paraId="5A6F3C3B" w14:textId="6DDC5E7C" w:rsidR="003078E0" w:rsidRDefault="003078E0" w:rsidP="003078E0">
      <w:pPr>
        <w:pStyle w:val="BodyText"/>
      </w:pPr>
      <w:r>
        <w:t>INPUT TRANSFORM:  K:$L(X)&gt;50!($L(X)&lt;1) X</w:t>
      </w:r>
    </w:p>
    <w:p w14:paraId="786690AD" w14:textId="7BE6E6CA" w:rsidR="003078E0" w:rsidRDefault="003078E0" w:rsidP="003078E0">
      <w:pPr>
        <w:pStyle w:val="BodyText"/>
      </w:pPr>
      <w:r>
        <w:t>LAST EDITED: AUG 21, 2002</w:t>
      </w:r>
    </w:p>
    <w:p w14:paraId="11C9369C" w14:textId="362D4356" w:rsidR="003078E0" w:rsidRDefault="003078E0" w:rsidP="003078E0">
      <w:pPr>
        <w:pStyle w:val="BodyText"/>
      </w:pPr>
      <w:r>
        <w:t>HELP-PROMPT: Answer must be 1-50 characters in length.</w:t>
      </w:r>
    </w:p>
    <w:p w14:paraId="6F40B897" w14:textId="6B790B26" w:rsidR="003078E0" w:rsidRDefault="003078E0" w:rsidP="003078E0">
      <w:pPr>
        <w:pStyle w:val="BodyText"/>
      </w:pPr>
      <w:r>
        <w:t>DESCRIPTION: Free Text comment (1-50 characters) for why wait list entry should not be removed when an appointment has met the wait list criteria.</w:t>
      </w:r>
    </w:p>
    <w:p w14:paraId="27280D4F" w14:textId="180208EF" w:rsidR="003078E0" w:rsidRDefault="003078E0" w:rsidP="003078E0">
      <w:pPr>
        <w:pStyle w:val="BodyText"/>
      </w:pPr>
      <w:r>
        <w:t>409.3,19 DATE DISPOSITIONED DIS;1 DATE</w:t>
      </w:r>
    </w:p>
    <w:p w14:paraId="1D9B6375" w14:textId="1660290F" w:rsidR="003078E0" w:rsidRDefault="003078E0" w:rsidP="003078E0">
      <w:pPr>
        <w:pStyle w:val="BodyText"/>
      </w:pPr>
      <w:r>
        <w:t>INPUT TRANSFORM:  S %DT="E" D ^%DT S X=Y K:Y&lt;1 X</w:t>
      </w:r>
    </w:p>
    <w:p w14:paraId="6D434423" w14:textId="5D6FF91A" w:rsidR="003078E0" w:rsidRDefault="003078E0" w:rsidP="003078E0">
      <w:pPr>
        <w:pStyle w:val="BodyText"/>
      </w:pPr>
      <w:r>
        <w:t>LAST EDITED: JUN 18, 2002</w:t>
      </w:r>
    </w:p>
    <w:p w14:paraId="4899DB3D" w14:textId="5A091EF4" w:rsidR="003078E0" w:rsidRDefault="003078E0" w:rsidP="003078E0">
      <w:pPr>
        <w:pStyle w:val="BodyText"/>
      </w:pPr>
      <w:r>
        <w:t>DESCRIPTION: Date patient is dispositioned from the Wait List(Sch/PCMM)</w:t>
      </w:r>
    </w:p>
    <w:p w14:paraId="3478F0CF" w14:textId="76FFAD90" w:rsidR="003078E0" w:rsidRDefault="003078E0" w:rsidP="003078E0">
      <w:pPr>
        <w:pStyle w:val="BodyText"/>
      </w:pPr>
      <w:r>
        <w:t>409.3,20 DISPOSITIONED BY DIS;2 POINTER TO NEW PERSON FILE (#200)</w:t>
      </w:r>
    </w:p>
    <w:p w14:paraId="0662A528" w14:textId="701A8AEC" w:rsidR="003078E0" w:rsidRDefault="003078E0" w:rsidP="003078E0">
      <w:pPr>
        <w:pStyle w:val="BodyText"/>
      </w:pPr>
      <w:r>
        <w:t>LAST EDITED: JUN 18, 2002</w:t>
      </w:r>
    </w:p>
    <w:p w14:paraId="1166AD80" w14:textId="6E650084" w:rsidR="003078E0" w:rsidRDefault="003078E0" w:rsidP="003078E0">
      <w:pPr>
        <w:pStyle w:val="BodyText"/>
      </w:pPr>
      <w:r>
        <w:t>DESCRIPTION: User who dispositioned patient from Wait List(Sch/PCMM)</w:t>
      </w:r>
    </w:p>
    <w:p w14:paraId="5DC0F368" w14:textId="77777777" w:rsidR="00D73F35" w:rsidRDefault="003078E0" w:rsidP="003078E0">
      <w:pPr>
        <w:pStyle w:val="BodyText"/>
      </w:pPr>
      <w:r>
        <w:t>409.3,21 DISPOSITION DIS;3 SET</w:t>
      </w:r>
      <w:r w:rsidR="00D73F35">
        <w:t xml:space="preserve"> </w:t>
      </w:r>
      <w:r>
        <w:t>'D' FOR DEATH; 'NC' FOR REMOVED/NON-VA CARE; 'SA' FOR REMOVED/SCHEDULED-ASSIGNED; 'CC' FOR REMOVED/VA CONTRACT CARE; 'NN' FOR REMOVED/NO LONGER NECESSARY; 'ER' FOR ENTERED IN ERROR;</w:t>
      </w:r>
      <w:r w:rsidR="00D73F35">
        <w:t xml:space="preserve"> </w:t>
      </w:r>
      <w:r>
        <w:t>'TR' FOR TRANSFERRED; 'CL' FOR CHANGED CLINIC;</w:t>
      </w:r>
    </w:p>
    <w:p w14:paraId="6C71A992" w14:textId="316E5304" w:rsidR="003078E0" w:rsidRDefault="003078E0" w:rsidP="003078E0">
      <w:pPr>
        <w:pStyle w:val="BodyText"/>
      </w:pPr>
      <w:r>
        <w:t>LAST EDITED: MAY 11, 2006</w:t>
      </w:r>
    </w:p>
    <w:p w14:paraId="5F83262C" w14:textId="3219AA0A" w:rsidR="003078E0" w:rsidRDefault="003078E0" w:rsidP="003078E0">
      <w:pPr>
        <w:pStyle w:val="BodyText"/>
      </w:pPr>
      <w:r>
        <w:t>HELP-PROMPT: Select a reason for removing the patient the wait list.</w:t>
      </w:r>
    </w:p>
    <w:p w14:paraId="455C419F" w14:textId="54205EC1" w:rsidR="003078E0" w:rsidRDefault="003078E0" w:rsidP="003078E0">
      <w:pPr>
        <w:pStyle w:val="BodyText"/>
      </w:pPr>
      <w:r>
        <w:t>DESCRIPTION: Reason patient has been dispositioned from Wait List(Sch/PCMM)</w:t>
      </w:r>
    </w:p>
    <w:p w14:paraId="29495FC3" w14:textId="3B2FC4B2" w:rsidR="003078E0" w:rsidRDefault="003078E0" w:rsidP="003078E0">
      <w:pPr>
        <w:pStyle w:val="BodyText"/>
      </w:pPr>
      <w:r>
        <w:t>409.3,22 DESIRED DATE OF APPOINTMENT 0;16 DATE (Required)</w:t>
      </w:r>
      <w:r w:rsidR="00D73F35">
        <w:t xml:space="preserve"> </w:t>
      </w:r>
      <w:r>
        <w:t>CID/PREFERRED DAT</w:t>
      </w:r>
      <w:r w:rsidR="00D73F35">
        <w:t>E</w:t>
      </w:r>
    </w:p>
    <w:p w14:paraId="7EEB8EDB" w14:textId="4FAD6260" w:rsidR="003078E0" w:rsidRDefault="003078E0" w:rsidP="003078E0">
      <w:pPr>
        <w:pStyle w:val="BodyText"/>
      </w:pPr>
      <w:r>
        <w:t>INPUT TRANSFORM: S %DT="E" D ^%DT S X=Y K:Y&lt;1 X</w:t>
      </w:r>
    </w:p>
    <w:p w14:paraId="2DD471A7" w14:textId="0631E1C0" w:rsidR="003078E0" w:rsidRDefault="003078E0" w:rsidP="003078E0">
      <w:pPr>
        <w:pStyle w:val="BodyText"/>
      </w:pPr>
      <w:r>
        <w:t>LAST EDITED: NOV 16, 2015</w:t>
      </w:r>
    </w:p>
    <w:p w14:paraId="4A18E484" w14:textId="2645E8A2" w:rsidR="003078E0" w:rsidRDefault="003078E0" w:rsidP="003078E0">
      <w:pPr>
        <w:pStyle w:val="BodyText"/>
      </w:pPr>
      <w:r>
        <w:t xml:space="preserve">HELP-PROMPT: </w:t>
      </w:r>
      <w:r w:rsidR="00D73F35">
        <w:t>E</w:t>
      </w:r>
      <w:r>
        <w:t>nter the desired date for the appointment. The date can be imprecise.</w:t>
      </w:r>
    </w:p>
    <w:p w14:paraId="3803756B" w14:textId="19B3D53E" w:rsidR="003078E0" w:rsidRDefault="003078E0" w:rsidP="003078E0">
      <w:pPr>
        <w:pStyle w:val="BodyText"/>
      </w:pPr>
      <w:r>
        <w:t xml:space="preserve">DESCRIPTION: If a patient is placed on a Service/Specialty or Clinic Specific Wait List type, the date the appointment is needed/desired.  If the priority is ASAP, this is the date the patient is </w:t>
      </w:r>
      <w:r>
        <w:lastRenderedPageBreak/>
        <w:t>placed on the Wait List(Sch/PCMM).  If the priority is Future, the user enters the date that the patient/provider needs an appointment scheduled.  The field title contains CID/PREFERRED DATE', where 'CID' stands for Clinically Indicated Date. This is an alternate name for the field name used for reports and to present to users when adding and displaying appointment information in the Scheduling package.</w:t>
      </w:r>
    </w:p>
    <w:p w14:paraId="2C188F8D" w14:textId="2FD5BEAA" w:rsidR="003078E0" w:rsidRDefault="003078E0" w:rsidP="003078E0">
      <w:pPr>
        <w:pStyle w:val="BodyText"/>
      </w:pPr>
      <w:r>
        <w:t>FIELD INDEX: GCC (#1946)</w:t>
      </w:r>
      <w:r w:rsidR="00225382">
        <w:t xml:space="preserve"> </w:t>
      </w:r>
      <w:r>
        <w:t>REGULAR IR</w:t>
      </w:r>
      <w:r w:rsidR="00225382">
        <w:t xml:space="preserve"> </w:t>
      </w:r>
      <w:r>
        <w:t>LOOKUP &amp; SORTING</w:t>
      </w:r>
    </w:p>
    <w:p w14:paraId="4547F195" w14:textId="06FE78B9" w:rsidR="003078E0" w:rsidRDefault="003078E0" w:rsidP="003078E0">
      <w:pPr>
        <w:pStyle w:val="BodyText"/>
      </w:pPr>
      <w:r>
        <w:t>Short Descr: SORT BY CLINIC ID AND CID/PREFERRED DATE</w:t>
      </w:r>
    </w:p>
    <w:p w14:paraId="740BC767" w14:textId="2E9AE97B" w:rsidR="003078E0" w:rsidRDefault="003078E0" w:rsidP="003078E0">
      <w:pPr>
        <w:pStyle w:val="BodyText"/>
      </w:pPr>
      <w:r>
        <w:t>Description: This xref is used to sort Wait List entries by the Clinic ID and the CID/PREFERRED DATE field (#22). The Clinic ID comes from the CLINIC field (#.01) of the SD WL CLINIC LOCATION file (#409.32). The SD WL CLINIC LOCATION pointer is in the WL SPECIFIC CLINIC field (#8) of the SD WAIT LIST file (#409.3).</w:t>
      </w:r>
    </w:p>
    <w:p w14:paraId="02EDB84D" w14:textId="397D8369" w:rsidR="003078E0" w:rsidRDefault="003078E0" w:rsidP="003078E0">
      <w:pPr>
        <w:pStyle w:val="BodyText"/>
      </w:pPr>
      <w:r>
        <w:t>Set Logic:  S ^SDWL(409.3,"GCC",X(1),X(2),DA)=""</w:t>
      </w:r>
    </w:p>
    <w:p w14:paraId="74C41B71" w14:textId="383731E0" w:rsidR="003078E0" w:rsidRDefault="003078E0" w:rsidP="003078E0">
      <w:pPr>
        <w:pStyle w:val="BodyText"/>
      </w:pPr>
      <w:r>
        <w:t>Kill Logic:  K ^SDWL(409.3,"GCC",X(1),X(2),DA)</w:t>
      </w:r>
    </w:p>
    <w:p w14:paraId="225DA41C" w14:textId="1ABEDDD4" w:rsidR="003078E0" w:rsidRDefault="003078E0" w:rsidP="003078E0">
      <w:pPr>
        <w:pStyle w:val="BodyText"/>
      </w:pPr>
      <w:r>
        <w:t>Whole Kill:  K ^SDWL(409.3,"GCC")</w:t>
      </w:r>
    </w:p>
    <w:p w14:paraId="47E5CA6E" w14:textId="29546DE5" w:rsidR="003078E0" w:rsidRDefault="003078E0" w:rsidP="003078E0">
      <w:pPr>
        <w:pStyle w:val="BodyText"/>
      </w:pPr>
      <w:r>
        <w:t>X(1):  Computed Code: S X=$P($G(^SDWL(409.32,+$P($G(^SDWL(409.3,DA,0)),U,9),0)),U,1)</w:t>
      </w:r>
      <w:r w:rsidR="00882308">
        <w:t xml:space="preserve"> </w:t>
      </w:r>
      <w:r>
        <w:t>(Subscr 1)  (forwards)</w:t>
      </w:r>
    </w:p>
    <w:p w14:paraId="1D279A5B" w14:textId="563AA4C3" w:rsidR="003078E0" w:rsidRDefault="003078E0" w:rsidP="003078E0">
      <w:pPr>
        <w:pStyle w:val="BodyText"/>
      </w:pPr>
      <w:r>
        <w:t>X(2):  DESIRED DATE OF APPOINTMENT  (409.3,22)</w:t>
      </w:r>
      <w:r w:rsidR="00882308">
        <w:t xml:space="preserve"> </w:t>
      </w:r>
      <w:r>
        <w:t>(Subscr 2)  (forwards)</w:t>
      </w:r>
    </w:p>
    <w:p w14:paraId="66BB9959" w14:textId="69FB4029" w:rsidR="003078E0" w:rsidRDefault="003078E0" w:rsidP="003078E0">
      <w:pPr>
        <w:pStyle w:val="BodyText"/>
      </w:pPr>
      <w:r>
        <w:t>RECORD INDEXES: GSC (#1941)</w:t>
      </w:r>
    </w:p>
    <w:p w14:paraId="6F330D87" w14:textId="77777777" w:rsidR="00882308" w:rsidRDefault="003078E0" w:rsidP="003078E0">
      <w:pPr>
        <w:pStyle w:val="BodyText"/>
      </w:pPr>
      <w:r>
        <w:t>409.3,23 CURRENT STATUS 0;17 SET</w:t>
      </w:r>
      <w:r w:rsidR="00882308">
        <w:t xml:space="preserve"> </w:t>
      </w:r>
      <w:r>
        <w:t>'O' FOR OPEN; 'C' FOR CLOSED;</w:t>
      </w:r>
    </w:p>
    <w:p w14:paraId="1820CDCF" w14:textId="3D0F7145" w:rsidR="003078E0" w:rsidRDefault="003078E0" w:rsidP="003078E0">
      <w:pPr>
        <w:pStyle w:val="BodyText"/>
      </w:pPr>
      <w:r>
        <w:t>LAST EDITED: DEC 02, 2014</w:t>
      </w:r>
    </w:p>
    <w:p w14:paraId="3D843FEA" w14:textId="1F4ED898" w:rsidR="003078E0" w:rsidRDefault="003078E0" w:rsidP="003078E0">
      <w:pPr>
        <w:pStyle w:val="BodyText"/>
      </w:pPr>
      <w:r>
        <w:t>HELP-PROMPT: Enter O or OPEN if the wait list entry is open. Enter C or CLOSED if the wait list entry is closed.</w:t>
      </w:r>
    </w:p>
    <w:p w14:paraId="1594BE74" w14:textId="3CFBCFEF" w:rsidR="003078E0" w:rsidRDefault="003078E0" w:rsidP="003078E0">
      <w:pPr>
        <w:pStyle w:val="BodyText"/>
      </w:pPr>
      <w:r>
        <w:t>DESCRIPTION: If the Wait List(Sch/PCMM) entry is dispositioned the status = CLOSED, otherwise the Wait List(Sch/PCMM) entry status = OPEN</w:t>
      </w:r>
    </w:p>
    <w:p w14:paraId="7002F0C9" w14:textId="5F951F31" w:rsidR="003078E0" w:rsidRDefault="003078E0" w:rsidP="003078E0">
      <w:pPr>
        <w:pStyle w:val="BodyText"/>
      </w:pPr>
      <w:r>
        <w:t>CROSS-REFERENCE:  409.3^E^MUMPS</w:t>
      </w:r>
    </w:p>
    <w:p w14:paraId="097FA16E" w14:textId="4C077D82" w:rsidR="003078E0" w:rsidRDefault="003078E0" w:rsidP="003078E0">
      <w:pPr>
        <w:pStyle w:val="BodyText"/>
      </w:pPr>
      <w:r>
        <w:t>1)= S:$P(^SDWL(409.3,DA,0),U,2)'="" ^SDWL(409.3,"E",X,$P(^SDWL(409.3,DA,0),U,2),DA)=""</w:t>
      </w:r>
    </w:p>
    <w:p w14:paraId="798B576E" w14:textId="2E619C11" w:rsidR="003078E0" w:rsidRDefault="003078E0" w:rsidP="003078E0">
      <w:pPr>
        <w:pStyle w:val="BodyText"/>
      </w:pPr>
      <w:r>
        <w:t>2)= K:$P(^SDWL(409.3,DA,0),U,2)'="" ^SDWL(409.3,"E",X,$P(^SDWL(409.3,DA,0),U,2),DA)</w:t>
      </w:r>
    </w:p>
    <w:p w14:paraId="71A6125D" w14:textId="0D06C4F5" w:rsidR="003078E0" w:rsidRDefault="003078E0" w:rsidP="003078E0">
      <w:pPr>
        <w:pStyle w:val="BodyText"/>
      </w:pPr>
      <w:r>
        <w:t>This xref is used to speed up the lookup of open or closed wait list entries for a given time range.</w:t>
      </w:r>
    </w:p>
    <w:p w14:paraId="391525CB" w14:textId="051D2DEA" w:rsidR="003078E0" w:rsidRDefault="003078E0" w:rsidP="003078E0">
      <w:pPr>
        <w:pStyle w:val="BodyText"/>
      </w:pPr>
      <w:r>
        <w:t xml:space="preserve">409.3,24 AUDIT POINTER </w:t>
      </w:r>
      <w:r w:rsidR="00882308">
        <w:t>A</w:t>
      </w:r>
      <w:r>
        <w:t>U;0 Multiple #409.324</w:t>
      </w:r>
    </w:p>
    <w:p w14:paraId="6FDC0076" w14:textId="27A88D1E" w:rsidR="003078E0" w:rsidRDefault="003078E0" w:rsidP="003078E0">
      <w:pPr>
        <w:pStyle w:val="BodyText"/>
      </w:pPr>
      <w:r>
        <w:t>409.324,.01 AUDIT POINTER</w:t>
      </w:r>
      <w:r w:rsidR="00882308">
        <w:t xml:space="preserve"> </w:t>
      </w:r>
      <w:r>
        <w:t>0;1 NUMBER</w:t>
      </w:r>
    </w:p>
    <w:p w14:paraId="2A8F1B99" w14:textId="13B87A03" w:rsidR="003078E0" w:rsidRDefault="003078E0" w:rsidP="003078E0">
      <w:pPr>
        <w:pStyle w:val="BodyText"/>
      </w:pPr>
      <w:r>
        <w:t>INPUT TRANSFORM:  K:+X'=X!(X&gt;99999999999)!(X&lt;1)!(X?.E1"."1N.N)X</w:t>
      </w:r>
    </w:p>
    <w:p w14:paraId="4F2279F3" w14:textId="40835593" w:rsidR="003078E0" w:rsidRDefault="003078E0" w:rsidP="003078E0">
      <w:pPr>
        <w:pStyle w:val="BodyText"/>
      </w:pPr>
      <w:r>
        <w:t>LAST EDITED: JUL 13, 2002</w:t>
      </w:r>
    </w:p>
    <w:p w14:paraId="7F2D5232" w14:textId="77777777" w:rsidR="00882308" w:rsidRDefault="003078E0" w:rsidP="003078E0">
      <w:pPr>
        <w:pStyle w:val="BodyText"/>
      </w:pPr>
      <w:r>
        <w:t>HELP-PROMPT: Type a Number between 1 and 99999999999, 0 Decimal Digits</w:t>
      </w:r>
    </w:p>
    <w:p w14:paraId="27193538" w14:textId="2990F6B8" w:rsidR="003078E0" w:rsidRDefault="003078E0" w:rsidP="003078E0">
      <w:pPr>
        <w:pStyle w:val="BodyText"/>
      </w:pPr>
      <w:r>
        <w:t>CROSS-REFERENCE:  409.324^B</w:t>
      </w:r>
    </w:p>
    <w:p w14:paraId="0D1B7EBD" w14:textId="5A3134E2" w:rsidR="003078E0" w:rsidRDefault="003078E0" w:rsidP="003078E0">
      <w:pPr>
        <w:pStyle w:val="BodyText"/>
      </w:pPr>
      <w:r>
        <w:lastRenderedPageBreak/>
        <w:t>1)= S ^SDWL(409.3,DA(1),"AU","B",$E(X,1,30),DA) =""</w:t>
      </w:r>
    </w:p>
    <w:p w14:paraId="72D9C085" w14:textId="60A9FAD5" w:rsidR="003078E0" w:rsidRDefault="003078E0" w:rsidP="003078E0">
      <w:pPr>
        <w:pStyle w:val="BodyText"/>
      </w:pPr>
      <w:r>
        <w:t>2)= K ^SDWL(409.3,DA(1),"AU","B",$E(X,1,30),DA)</w:t>
      </w:r>
    </w:p>
    <w:p w14:paraId="07068E61" w14:textId="51254DDC" w:rsidR="003078E0" w:rsidRDefault="003078E0" w:rsidP="003078E0">
      <w:pPr>
        <w:pStyle w:val="BodyText"/>
      </w:pPr>
      <w:r>
        <w:t>409.3,25 COMMENTS 0;18 FREE TEXT (audited)</w:t>
      </w:r>
    </w:p>
    <w:p w14:paraId="4E0A0FF8" w14:textId="0FBA9676" w:rsidR="003078E0" w:rsidRDefault="003078E0" w:rsidP="003078E0">
      <w:pPr>
        <w:pStyle w:val="BodyText"/>
      </w:pPr>
      <w:r>
        <w:t>INPUT TRANSFORM:  K:$L(X)&gt;60!($L(X)&lt;1) X</w:t>
      </w:r>
    </w:p>
    <w:p w14:paraId="7313731C" w14:textId="24D33519" w:rsidR="003078E0" w:rsidRDefault="003078E0" w:rsidP="003078E0">
      <w:pPr>
        <w:pStyle w:val="BodyText"/>
      </w:pPr>
      <w:r>
        <w:t>LAST EDITED: NOV 02, 2016</w:t>
      </w:r>
    </w:p>
    <w:p w14:paraId="4C33E717" w14:textId="1BE8E983" w:rsidR="003078E0" w:rsidRDefault="003078E0" w:rsidP="003078E0">
      <w:pPr>
        <w:pStyle w:val="BodyText"/>
      </w:pPr>
      <w:r>
        <w:t>HELP-PROMPT: Answer must be 1-60 characters in length.</w:t>
      </w:r>
    </w:p>
    <w:p w14:paraId="7E35492C" w14:textId="4E427231" w:rsidR="003078E0" w:rsidRDefault="003078E0" w:rsidP="003078E0">
      <w:pPr>
        <w:pStyle w:val="BodyText"/>
      </w:pPr>
      <w:r>
        <w:t>DESCRIPTION: Free Text field to enter information related to the appointment that needs to be made.  example: see progress note date 5/01/02 this would direct the scheduling clerk to a note that may contain lab,</w:t>
      </w:r>
      <w:r w:rsidR="00ED44A6">
        <w:t xml:space="preserve"> x-ray</w:t>
      </w:r>
      <w:r>
        <w:t xml:space="preserve"> orders that need to be completed prior to the appointment.</w:t>
      </w:r>
    </w:p>
    <w:p w14:paraId="41AE130A" w14:textId="30516A45" w:rsidR="003078E0" w:rsidRDefault="003078E0" w:rsidP="003078E0">
      <w:pPr>
        <w:pStyle w:val="BodyText"/>
      </w:pPr>
      <w:r>
        <w:t>AUDIT: YES, ALWAYS</w:t>
      </w:r>
    </w:p>
    <w:p w14:paraId="2AD4C5DE" w14:textId="3914ECC2" w:rsidR="003078E0" w:rsidRDefault="003078E0" w:rsidP="003078E0">
      <w:pPr>
        <w:pStyle w:val="BodyText"/>
      </w:pPr>
      <w:r>
        <w:t>409.3,26 PACKAGE ORIGINATING 0;19 SET</w:t>
      </w:r>
      <w:r w:rsidR="00ED44A6">
        <w:t xml:space="preserve"> </w:t>
      </w:r>
      <w:r>
        <w:t>'SD' FOR SCHEDULING; 'PCMM' FOR PCMM;</w:t>
      </w:r>
    </w:p>
    <w:p w14:paraId="3FB79AA8" w14:textId="47F32C88" w:rsidR="003078E0" w:rsidRDefault="003078E0" w:rsidP="003078E0">
      <w:pPr>
        <w:pStyle w:val="BodyText"/>
      </w:pPr>
      <w:r>
        <w:t>LAST EDITED:</w:t>
      </w:r>
      <w:r w:rsidR="00ED44A6">
        <w:t xml:space="preserve"> </w:t>
      </w:r>
      <w:r>
        <w:t>JUN 28, 2002</w:t>
      </w:r>
    </w:p>
    <w:p w14:paraId="79DF577F" w14:textId="3ABA84D4" w:rsidR="003078E0" w:rsidRDefault="003078E0" w:rsidP="003078E0">
      <w:pPr>
        <w:pStyle w:val="BodyText"/>
      </w:pPr>
      <w:r>
        <w:t>409.3,27 EWL ENROLLEE STATUS 0;20 SET</w:t>
      </w:r>
      <w:r w:rsidR="00ED44A6">
        <w:t xml:space="preserve"> </w:t>
      </w:r>
      <w:r>
        <w:t xml:space="preserve">'N' FOR NEW; 'E' FOR ESTABLISHED; 'P' FOR PRIOR; 'U' FOR UNDETERMINED; </w:t>
      </w:r>
    </w:p>
    <w:p w14:paraId="082C9DCD" w14:textId="0E8422FF" w:rsidR="003078E0" w:rsidRDefault="003078E0" w:rsidP="003078E0">
      <w:pPr>
        <w:pStyle w:val="BodyText"/>
      </w:pPr>
      <w:r>
        <w:t>LAST EDITED: AUG 15, 2002</w:t>
      </w:r>
    </w:p>
    <w:p w14:paraId="32AE6776" w14:textId="26C76D45" w:rsidR="003078E0" w:rsidRDefault="003078E0" w:rsidP="003078E0">
      <w:pPr>
        <w:pStyle w:val="BodyText"/>
      </w:pPr>
      <w:r>
        <w:t>DESCRIPTION: A set of code that is determined by a formula looking at date patient last seen (file #391.91 and enrollment date from file #27.11)</w:t>
      </w:r>
    </w:p>
    <w:p w14:paraId="63F05258" w14:textId="6053BBFB" w:rsidR="003078E0" w:rsidRDefault="003078E0" w:rsidP="003078E0">
      <w:pPr>
        <w:pStyle w:val="BodyText"/>
      </w:pPr>
      <w:r>
        <w:t>409.3,27.1 EWL ENROLLEE DATE USED 1;3 DATE</w:t>
      </w:r>
    </w:p>
    <w:p w14:paraId="68981FAA" w14:textId="265D2B6B" w:rsidR="003078E0" w:rsidRDefault="003078E0" w:rsidP="003078E0">
      <w:pPr>
        <w:pStyle w:val="BodyText"/>
      </w:pPr>
      <w:r>
        <w:t>INPUT TRANSFORM:  S %DT="E" D ^%DT S X=Y K:Y&lt;1 X</w:t>
      </w:r>
    </w:p>
    <w:p w14:paraId="2F03A2D0" w14:textId="0A75F7B1" w:rsidR="003078E0" w:rsidRDefault="003078E0" w:rsidP="003078E0">
      <w:pPr>
        <w:pStyle w:val="BodyText"/>
      </w:pPr>
      <w:r>
        <w:t>LAST EDITED: MAY 09, 2006</w:t>
      </w:r>
    </w:p>
    <w:p w14:paraId="3989C82D" w14:textId="71405EDB" w:rsidR="003078E0" w:rsidRDefault="003078E0" w:rsidP="003078E0">
      <w:pPr>
        <w:pStyle w:val="BodyText"/>
      </w:pPr>
      <w:r>
        <w:t>DESCRIPTION: This field contains the actual date used to calculate the number of days between the current date and the last treatment or enrollment date.</w:t>
      </w:r>
    </w:p>
    <w:p w14:paraId="349BF9C5" w14:textId="77777777" w:rsidR="00ED44A6" w:rsidRDefault="003078E0" w:rsidP="003078E0">
      <w:pPr>
        <w:pStyle w:val="BodyText"/>
      </w:pPr>
      <w:r>
        <w:t>409.3,27.2 EWL ENROLLEE DATABASE FILE 1;4 SET</w:t>
      </w:r>
      <w:r w:rsidR="00ED44A6">
        <w:t xml:space="preserve"> </w:t>
      </w:r>
      <w:r>
        <w:t>'0' FOR NONE; '1' FOR TREATING FACILITY; '2' FOR PATIENT ENROLLMENT; '3' FOR OUTPATIENT ENCOUNTER; '4' FOR KLF DOWNLOAD;</w:t>
      </w:r>
    </w:p>
    <w:p w14:paraId="1013F9BB" w14:textId="70B2C84B" w:rsidR="003078E0" w:rsidRDefault="00ED44A6" w:rsidP="003078E0">
      <w:pPr>
        <w:pStyle w:val="BodyText"/>
      </w:pPr>
      <w:r>
        <w:t>L</w:t>
      </w:r>
      <w:r w:rsidR="003078E0">
        <w:t>AST EDITED: MAY 22, 2006</w:t>
      </w:r>
    </w:p>
    <w:p w14:paraId="69603620" w14:textId="2F3BDE68" w:rsidR="003078E0" w:rsidRDefault="003078E0" w:rsidP="003078E0">
      <w:pPr>
        <w:pStyle w:val="BodyText"/>
      </w:pPr>
      <w:r>
        <w:t>DESCRIPTION: This field is used to track the file used to obtain either the last treatment date (TREATING FACILITY file #391.52) or the enrollment date (PATIENT ENROLLMENT file #27.11). It is used internally only for audit purposes.</w:t>
      </w:r>
    </w:p>
    <w:p w14:paraId="20481D0E" w14:textId="63A7D60C" w:rsidR="003078E0" w:rsidRDefault="003078E0" w:rsidP="003078E0">
      <w:pPr>
        <w:pStyle w:val="BodyText"/>
      </w:pPr>
      <w:r>
        <w:t>409.3,28 EDITING USER 0;21 POINTER TO NEW PERSON FILE (#200)</w:t>
      </w:r>
    </w:p>
    <w:p w14:paraId="5EDD186D" w14:textId="6AEC0E3A" w:rsidR="003078E0" w:rsidRDefault="003078E0" w:rsidP="003078E0">
      <w:pPr>
        <w:pStyle w:val="BodyText"/>
      </w:pPr>
      <w:r>
        <w:t>LAST EDITED: SEP 30, 2002</w:t>
      </w:r>
    </w:p>
    <w:p w14:paraId="531446AB" w14:textId="1F6AC55F" w:rsidR="003078E0" w:rsidRDefault="003078E0" w:rsidP="003078E0">
      <w:pPr>
        <w:pStyle w:val="BodyText"/>
      </w:pPr>
      <w:r>
        <w:t>409.3,29 REOPEN REASON 1;1 SET</w:t>
      </w:r>
      <w:r w:rsidR="00E21A6C">
        <w:t xml:space="preserve"> </w:t>
      </w:r>
      <w:r>
        <w:t>'CC' FOR INACTIVATED CLINIC; 'CA' FOR CANCELED APPOINTMENT; 'DE' FOR DATE OF DEATH ERROR; 'O' FOR OTHER;</w:t>
      </w:r>
    </w:p>
    <w:p w14:paraId="4BE7F359" w14:textId="62419763" w:rsidR="003078E0" w:rsidRDefault="003078E0" w:rsidP="003078E0">
      <w:pPr>
        <w:pStyle w:val="BodyText"/>
      </w:pPr>
      <w:r>
        <w:t xml:space="preserve">LAST EDITED: </w:t>
      </w:r>
      <w:r w:rsidR="00E21A6C">
        <w:t>A</w:t>
      </w:r>
      <w:r>
        <w:t>PR 26, 2005</w:t>
      </w:r>
    </w:p>
    <w:p w14:paraId="1C6F8662" w14:textId="50BE0077" w:rsidR="003078E0" w:rsidRDefault="003078E0" w:rsidP="003078E0">
      <w:pPr>
        <w:pStyle w:val="BodyText"/>
      </w:pPr>
      <w:r>
        <w:t>DESCRIPTION: The reason why the closed EWL entry was open.</w:t>
      </w:r>
    </w:p>
    <w:p w14:paraId="7D832A66" w14:textId="1101ABEA" w:rsidR="003078E0" w:rsidRDefault="003078E0" w:rsidP="003078E0">
      <w:pPr>
        <w:pStyle w:val="BodyText"/>
      </w:pPr>
      <w:r>
        <w:lastRenderedPageBreak/>
        <w:t>TECHNICAL DESCR:  This field has been added with patch SD*5.3*327. It is populated by the EWL background job.</w:t>
      </w:r>
    </w:p>
    <w:p w14:paraId="603C889F" w14:textId="2898692E" w:rsidR="003078E0" w:rsidRDefault="003078E0" w:rsidP="003078E0">
      <w:pPr>
        <w:pStyle w:val="BodyText"/>
      </w:pPr>
      <w:r>
        <w:t>409.3,30 REOPEN COMMENT 1;2 FREE TEXT</w:t>
      </w:r>
    </w:p>
    <w:p w14:paraId="2110A6C0" w14:textId="2794CC10" w:rsidR="003078E0" w:rsidRDefault="003078E0" w:rsidP="003078E0">
      <w:pPr>
        <w:pStyle w:val="BodyText"/>
      </w:pPr>
      <w:r>
        <w:t>INPUT TRANSFORM:  K:$L(X)&gt;72!($L(X)&lt;3) X</w:t>
      </w:r>
    </w:p>
    <w:p w14:paraId="16D9CAE6" w14:textId="3438486D" w:rsidR="003078E0" w:rsidRDefault="003078E0" w:rsidP="003078E0">
      <w:pPr>
        <w:pStyle w:val="BodyText"/>
      </w:pPr>
      <w:r>
        <w:t>LAST EDITED: MAR 11, 2005</w:t>
      </w:r>
    </w:p>
    <w:p w14:paraId="3C49A768" w14:textId="7A93D9B0" w:rsidR="003078E0" w:rsidRDefault="003078E0" w:rsidP="003078E0">
      <w:pPr>
        <w:pStyle w:val="BodyText"/>
      </w:pPr>
      <w:r>
        <w:t>HELP-PROMPT: Answer must be 3-72 characters in length</w:t>
      </w:r>
    </w:p>
    <w:p w14:paraId="20A04B3C" w14:textId="77777777" w:rsidR="00E21A6C" w:rsidRDefault="003078E0" w:rsidP="003078E0">
      <w:pPr>
        <w:pStyle w:val="BodyText"/>
      </w:pPr>
      <w:r>
        <w:t>DESCRIPTION: The comment used optionally with the Reopen Reason if applicable</w:t>
      </w:r>
    </w:p>
    <w:p w14:paraId="5CBCF7C4" w14:textId="77777777" w:rsidR="00E21A6C" w:rsidRDefault="003078E0" w:rsidP="003078E0">
      <w:pPr>
        <w:pStyle w:val="BodyText"/>
      </w:pPr>
      <w:r>
        <w:t>409.3,32 REJECTION FLAG FLAGS;2 SET</w:t>
      </w:r>
      <w:r w:rsidR="00E21A6C">
        <w:t xml:space="preserve"> </w:t>
      </w:r>
      <w:r>
        <w:t>'1' FOR REJECTED;</w:t>
      </w:r>
    </w:p>
    <w:p w14:paraId="24DB3E7E" w14:textId="746A9349" w:rsidR="003078E0" w:rsidRDefault="003078E0" w:rsidP="003078E0">
      <w:pPr>
        <w:pStyle w:val="BodyText"/>
      </w:pPr>
      <w:r>
        <w:t>LAST EDITED: MAY 13, 2006</w:t>
      </w:r>
    </w:p>
    <w:p w14:paraId="092B8A5C" w14:textId="0E27F364" w:rsidR="003078E0" w:rsidRDefault="003078E0" w:rsidP="003078E0">
      <w:pPr>
        <w:pStyle w:val="BodyText"/>
      </w:pPr>
      <w:r>
        <w:t>409.3,33 SCHEDULING REMINDER FLAG FLAGS;3 SET</w:t>
      </w:r>
      <w:r w:rsidR="00E21A6C">
        <w:t xml:space="preserve"> </w:t>
      </w:r>
      <w:r>
        <w:t>'Y' FOR TICKLER FLAG;</w:t>
      </w:r>
    </w:p>
    <w:p w14:paraId="6667AFFB" w14:textId="560BD57A" w:rsidR="003078E0" w:rsidRDefault="003078E0" w:rsidP="003078E0">
      <w:pPr>
        <w:pStyle w:val="BodyText"/>
      </w:pPr>
      <w:r>
        <w:t>LAST EDITED:</w:t>
      </w:r>
      <w:r w:rsidR="00E21A6C">
        <w:t xml:space="preserve"> </w:t>
      </w:r>
      <w:r>
        <w:t>JUN 05, 2006</w:t>
      </w:r>
    </w:p>
    <w:p w14:paraId="32DB629A" w14:textId="40CF5262" w:rsidR="003078E0" w:rsidRDefault="003078E0" w:rsidP="003078E0">
      <w:pPr>
        <w:pStyle w:val="BodyText"/>
      </w:pPr>
      <w:r>
        <w:t>409.3,34 INTRA TRANSFER FLAG    FLAGS;4 SET</w:t>
      </w:r>
      <w:r w:rsidR="00E21A6C">
        <w:t xml:space="preserve"> </w:t>
      </w:r>
      <w:r>
        <w:t>'1' FOR INTRA TRANSFER FLAG;</w:t>
      </w:r>
    </w:p>
    <w:p w14:paraId="25628EAE" w14:textId="1CBE7592" w:rsidR="003078E0" w:rsidRDefault="003078E0" w:rsidP="003078E0">
      <w:pPr>
        <w:pStyle w:val="BodyText"/>
      </w:pPr>
      <w:r>
        <w:t>LAST EDITED: APR 27, 2006</w:t>
      </w:r>
    </w:p>
    <w:p w14:paraId="2DA9517B" w14:textId="4C54EF31" w:rsidR="003078E0" w:rsidRDefault="003078E0" w:rsidP="003078E0">
      <w:pPr>
        <w:pStyle w:val="BodyText"/>
      </w:pPr>
      <w:r>
        <w:t>409.3,36</w:t>
      </w:r>
      <w:r w:rsidR="00E21A6C">
        <w:t xml:space="preserve"> </w:t>
      </w:r>
      <w:r>
        <w:t>120 DAYS FIELD FLAGS;6 SET</w:t>
      </w:r>
      <w:r w:rsidR="00E21A6C">
        <w:t xml:space="preserve"> </w:t>
      </w:r>
      <w:r>
        <w:t>'1' FOR NO APPOINTMENT; '2' FOR WITH APPOINTMENT;</w:t>
      </w:r>
    </w:p>
    <w:p w14:paraId="53A7A915" w14:textId="0F4647E8" w:rsidR="003078E0" w:rsidRDefault="003078E0" w:rsidP="003078E0">
      <w:pPr>
        <w:pStyle w:val="BodyText"/>
      </w:pPr>
      <w:r>
        <w:t>LAST EDITED: APR 27, 2006</w:t>
      </w:r>
    </w:p>
    <w:p w14:paraId="403A758F" w14:textId="06328032" w:rsidR="003078E0" w:rsidRDefault="003078E0" w:rsidP="003078E0">
      <w:pPr>
        <w:pStyle w:val="BodyText"/>
      </w:pPr>
      <w:r>
        <w:t>409.3,37 CHANGED CLINIC PARENT POINTER 0;22 POINTER TO SD WAIT LIST FILE (#409.3)</w:t>
      </w:r>
    </w:p>
    <w:p w14:paraId="6DB20796" w14:textId="4DC8E2E7" w:rsidR="003078E0" w:rsidRDefault="003078E0" w:rsidP="003078E0">
      <w:pPr>
        <w:pStyle w:val="BodyText"/>
      </w:pPr>
      <w:r>
        <w:t>LAST EDITED: MAY 25, 2006</w:t>
      </w:r>
    </w:p>
    <w:p w14:paraId="61DA08B1" w14:textId="42E87E92" w:rsidR="003078E0" w:rsidRDefault="003078E0" w:rsidP="003078E0">
      <w:pPr>
        <w:pStyle w:val="BodyText"/>
      </w:pPr>
      <w:r>
        <w:t>DESCRIPTION: When an EWL entry is closed with a disposition code of CL: CLINIC CHANGE, the process involves the creation of a new EWL entry with details copied from the parent. This is a pointer back to that parent entry.</w:t>
      </w:r>
    </w:p>
    <w:p w14:paraId="77F93E6B" w14:textId="335D7F9D" w:rsidR="003078E0" w:rsidRDefault="003078E0" w:rsidP="003078E0">
      <w:pPr>
        <w:pStyle w:val="BodyText"/>
      </w:pPr>
      <w:r>
        <w:t>409.3,38 MULTI TEAM FLAG FLAGS;5 SET</w:t>
      </w:r>
      <w:r w:rsidR="00FD2454">
        <w:t xml:space="preserve"> </w:t>
      </w:r>
      <w:r>
        <w:t>'1' FOR MULTI TEAM LOCATION; '0' FOR SINGL TEAM LOCATION;</w:t>
      </w:r>
    </w:p>
    <w:p w14:paraId="2FDC7FB7" w14:textId="27E44C81" w:rsidR="003078E0" w:rsidRDefault="003078E0" w:rsidP="003078E0">
      <w:pPr>
        <w:pStyle w:val="BodyText"/>
      </w:pPr>
      <w:r>
        <w:t>LAST EDITED: MAY 24, 2006</w:t>
      </w:r>
    </w:p>
    <w:p w14:paraId="6E85B99D" w14:textId="77777777" w:rsidR="00FD2454" w:rsidRDefault="003078E0" w:rsidP="003078E0">
      <w:pPr>
        <w:pStyle w:val="BodyText"/>
      </w:pPr>
      <w:r>
        <w:t>409.3,39</w:t>
      </w:r>
      <w:r w:rsidR="00FD2454">
        <w:t xml:space="preserve"> </w:t>
      </w:r>
      <w:r>
        <w:t>120 DAY APPT CREATED   FLAGS;1 SET</w:t>
      </w:r>
      <w:r w:rsidR="00FD2454">
        <w:t xml:space="preserve"> </w:t>
      </w:r>
      <w:r>
        <w:t>'1' FOR APPT CREATED;</w:t>
      </w:r>
    </w:p>
    <w:p w14:paraId="4AE67883" w14:textId="020E025B" w:rsidR="003078E0" w:rsidRDefault="003078E0" w:rsidP="003078E0">
      <w:pPr>
        <w:pStyle w:val="BodyText"/>
      </w:pPr>
      <w:r>
        <w:t>LAST EDITED: MAY 29, 2006</w:t>
      </w:r>
    </w:p>
    <w:p w14:paraId="45CA5552" w14:textId="510F1C10" w:rsidR="003078E0" w:rsidRDefault="003078E0" w:rsidP="003078E0">
      <w:pPr>
        <w:pStyle w:val="BodyText"/>
      </w:pPr>
      <w:r>
        <w:t>409.3,41 MULTIPLE APPOINTMENT RTC 3;1 SET</w:t>
      </w:r>
      <w:r w:rsidR="00FD2454">
        <w:t xml:space="preserve"> </w:t>
      </w:r>
      <w:r>
        <w:t>'0' FOR NO; '1' FOR YES;</w:t>
      </w:r>
    </w:p>
    <w:p w14:paraId="7E380E11" w14:textId="1BF86207" w:rsidR="003078E0" w:rsidRDefault="003078E0" w:rsidP="003078E0">
      <w:pPr>
        <w:pStyle w:val="BodyText"/>
      </w:pPr>
      <w:r>
        <w:t>LAST EDITED: SEP 02, 2014</w:t>
      </w:r>
    </w:p>
    <w:p w14:paraId="478095DD" w14:textId="03EFDD63" w:rsidR="003078E0" w:rsidRDefault="003078E0" w:rsidP="003078E0">
      <w:pPr>
        <w:pStyle w:val="BodyText"/>
      </w:pPr>
      <w:r>
        <w:t>HELP-PROMPT: Select 1 or YES if multiple appointments are needed. Select 0 or NO if multiple appointments are not needed.</w:t>
      </w:r>
    </w:p>
    <w:p w14:paraId="2B022A82" w14:textId="0FC0FA0A" w:rsidR="003078E0" w:rsidRDefault="003078E0" w:rsidP="003078E0">
      <w:pPr>
        <w:pStyle w:val="BodyText"/>
      </w:pPr>
      <w:r>
        <w:t>DESCRIPTION: If set to NO (0 zero), Multiple Appointment (Return to Clinic) are not scheduled.  The MULT APPT RTC INTERVAL and MULT APPT NUMBER fields will not be used.  If set to YES (1), Multiple Appointment (Return to Clinic) could be scheduled.</w:t>
      </w:r>
    </w:p>
    <w:p w14:paraId="75B6DDA1" w14:textId="4496F826" w:rsidR="003078E0" w:rsidRDefault="003078E0" w:rsidP="003078E0">
      <w:pPr>
        <w:pStyle w:val="BodyText"/>
      </w:pPr>
      <w:r>
        <w:t>409.3,42 MULT APPT RTC INTERVAL 3;2 NUMBER</w:t>
      </w:r>
    </w:p>
    <w:p w14:paraId="4AE9DF6E" w14:textId="3AF13EC9" w:rsidR="003078E0" w:rsidRDefault="003078E0" w:rsidP="003078E0">
      <w:pPr>
        <w:pStyle w:val="BodyText"/>
      </w:pPr>
      <w:r>
        <w:lastRenderedPageBreak/>
        <w:t>INPUT TRANSFORM:  K:+X'=X!(X&gt;365)!(X&lt;0)!(X?.E1"."1N.N) X</w:t>
      </w:r>
    </w:p>
    <w:p w14:paraId="092D59ED" w14:textId="309BED65" w:rsidR="003078E0" w:rsidRDefault="003078E0" w:rsidP="003078E0">
      <w:pPr>
        <w:pStyle w:val="BodyText"/>
      </w:pPr>
      <w:r>
        <w:t>LAST EDITED: SEP 04, 2014</w:t>
      </w:r>
    </w:p>
    <w:p w14:paraId="2BDFA035" w14:textId="07B53D02" w:rsidR="003078E0" w:rsidRDefault="003078E0" w:rsidP="003078E0">
      <w:pPr>
        <w:pStyle w:val="BodyText"/>
      </w:pPr>
      <w:r>
        <w:t>HELP-PROMPT: Enter a number between 0 and 365, 0 decimal digits.</w:t>
      </w:r>
    </w:p>
    <w:p w14:paraId="78A0E798" w14:textId="7FC0DF17" w:rsidR="003078E0" w:rsidRDefault="003078E0" w:rsidP="003078E0">
      <w:pPr>
        <w:pStyle w:val="BodyText"/>
      </w:pPr>
      <w:r>
        <w:t xml:space="preserve">DESCRIPTION: The MULT APPT RTC INTERVAL represents the number of Days between appointments. This field is only used if MULTIPLE APPOINTMENT RTC is defined as YES. RTC=Return </w:t>
      </w:r>
      <w:r w:rsidR="000209A4">
        <w:t>to</w:t>
      </w:r>
      <w:r>
        <w:t xml:space="preserve"> Clinic 409.3,43 MULT APPT NUMBER 3;3 NUMBER</w:t>
      </w:r>
    </w:p>
    <w:p w14:paraId="1E254667" w14:textId="1895E8DC" w:rsidR="003078E0" w:rsidRDefault="003078E0" w:rsidP="003078E0">
      <w:pPr>
        <w:pStyle w:val="BodyText"/>
      </w:pPr>
      <w:r>
        <w:t>INPUT TRANSFORM:  K:+X'=X!(X&gt;100)!(X&lt;0)!(X?.E1"."1N.N) X</w:t>
      </w:r>
    </w:p>
    <w:p w14:paraId="170A8EB9" w14:textId="04BAF047" w:rsidR="003078E0" w:rsidRDefault="003078E0" w:rsidP="003078E0">
      <w:pPr>
        <w:pStyle w:val="BodyText"/>
      </w:pPr>
      <w:r>
        <w:t>LAST EDITED: SEP 04, 2014</w:t>
      </w:r>
    </w:p>
    <w:p w14:paraId="0B12169E" w14:textId="3A3DDB93" w:rsidR="003078E0" w:rsidRDefault="003078E0" w:rsidP="003078E0">
      <w:pPr>
        <w:pStyle w:val="BodyText"/>
      </w:pPr>
      <w:r>
        <w:t>HELP-PROMPT: Enter a number between 0 and 100, 0 decimal digits.</w:t>
      </w:r>
    </w:p>
    <w:p w14:paraId="53347A34" w14:textId="51380A01" w:rsidR="003078E0" w:rsidRDefault="003078E0" w:rsidP="003078E0">
      <w:pPr>
        <w:pStyle w:val="BodyText"/>
      </w:pPr>
      <w:r>
        <w:t>DESCRIPTION: This is the number of appoints that may be needed.</w:t>
      </w:r>
      <w:r w:rsidR="00195D8A">
        <w:t xml:space="preserve"> </w:t>
      </w:r>
      <w:r>
        <w:t>This field is only used if MULTIPLE APPOINTMENT RTC is defined as YES.</w:t>
      </w:r>
      <w:r w:rsidR="00195D8A">
        <w:t xml:space="preserve"> </w:t>
      </w:r>
      <w:r>
        <w:t xml:space="preserve">RTC=Return </w:t>
      </w:r>
      <w:r w:rsidR="000209A4">
        <w:t>to</w:t>
      </w:r>
      <w:r>
        <w:t xml:space="preserve"> Clinic 409.3,43.5 MRTC CALC PREF DATES   5;0 DATE Multiple #409.37</w:t>
      </w:r>
    </w:p>
    <w:p w14:paraId="2849D9F4" w14:textId="67941E6D" w:rsidR="003078E0" w:rsidRDefault="003078E0" w:rsidP="003078E0">
      <w:pPr>
        <w:pStyle w:val="BodyText"/>
      </w:pPr>
      <w:r>
        <w:t>DESCRIPTION: These are dates that are calculated by the client for multiple appointments based from the DESIRED DATE OF APPOINTMENT.</w:t>
      </w:r>
      <w:r w:rsidR="00195D8A">
        <w:t xml:space="preserve"> </w:t>
      </w:r>
      <w:r>
        <w:t>409.37,.01 MRTC CALC PREF DATES   0;1 DATE (Multiply asked)</w:t>
      </w:r>
    </w:p>
    <w:p w14:paraId="60190231" w14:textId="7F07669C" w:rsidR="003078E0" w:rsidRDefault="003078E0" w:rsidP="003078E0">
      <w:pPr>
        <w:pStyle w:val="BodyText"/>
      </w:pPr>
      <w:r>
        <w:t>INPUT TRANSFORM:  S %DT="EX" D ^%DT S X=Y K:Y&lt;1 X</w:t>
      </w:r>
    </w:p>
    <w:p w14:paraId="3A75EC77" w14:textId="5E09C019" w:rsidR="003078E0" w:rsidRDefault="003078E0" w:rsidP="003078E0">
      <w:pPr>
        <w:pStyle w:val="BodyText"/>
      </w:pPr>
      <w:r>
        <w:t>LAST EDITED: NOV 13, 2014</w:t>
      </w:r>
    </w:p>
    <w:p w14:paraId="58FD62D4" w14:textId="66494C83" w:rsidR="003078E0" w:rsidRDefault="003078E0" w:rsidP="003078E0">
      <w:pPr>
        <w:pStyle w:val="BodyText"/>
      </w:pPr>
      <w:r>
        <w:t>HELP-PROMPT: Enter a date</w:t>
      </w:r>
    </w:p>
    <w:p w14:paraId="0BC53171" w14:textId="56236486" w:rsidR="003078E0" w:rsidRDefault="003078E0" w:rsidP="003078E0">
      <w:pPr>
        <w:pStyle w:val="BodyText"/>
      </w:pPr>
      <w:r>
        <w:t>DESCRIPTION: These are dates that are calculated by the client for multiple appointments based from the DESIRED DATE OF APPOINTMENT.</w:t>
      </w:r>
    </w:p>
    <w:p w14:paraId="3BD1ECA6" w14:textId="5B16CA37" w:rsidR="003078E0" w:rsidRDefault="003078E0" w:rsidP="003078E0">
      <w:pPr>
        <w:pStyle w:val="BodyText"/>
      </w:pPr>
      <w:r>
        <w:t>CROSS-REFERENCE:  409.37^B</w:t>
      </w:r>
    </w:p>
    <w:p w14:paraId="7F706BCD" w14:textId="4F86843B" w:rsidR="003078E0" w:rsidRDefault="003078E0" w:rsidP="003078E0">
      <w:pPr>
        <w:pStyle w:val="BodyText"/>
      </w:pPr>
      <w:r>
        <w:t>1)= S ^SDWL(409.3,DA(1),5,"B",$E(X,1,30),DA)=""</w:t>
      </w:r>
    </w:p>
    <w:p w14:paraId="16E48CF7" w14:textId="6413DD7F" w:rsidR="003078E0" w:rsidRDefault="003078E0" w:rsidP="003078E0">
      <w:pPr>
        <w:pStyle w:val="BodyText"/>
      </w:pPr>
      <w:r>
        <w:t>2)= K ^SDWL(409.3,DA(1),5,"B",$E(X,1,30),DA)</w:t>
      </w:r>
    </w:p>
    <w:p w14:paraId="05083658" w14:textId="61238C0D" w:rsidR="003078E0" w:rsidRDefault="003078E0" w:rsidP="003078E0">
      <w:pPr>
        <w:pStyle w:val="BodyText"/>
      </w:pPr>
      <w:r>
        <w:t>409.3,44 PATIENT CONTACT 4;0 DATE Multiple #409.344</w:t>
      </w:r>
    </w:p>
    <w:p w14:paraId="0BAC120E" w14:textId="475194B1" w:rsidR="003078E0" w:rsidRDefault="003078E0" w:rsidP="003078E0">
      <w:pPr>
        <w:pStyle w:val="BodyText"/>
      </w:pPr>
      <w:r>
        <w:t>DESCRIPTION: This multiple records the patient contact events.</w:t>
      </w:r>
      <w:r w:rsidR="00195D8A">
        <w:t xml:space="preserve"> </w:t>
      </w:r>
      <w:r>
        <w:t>409.344,.01 DATE ENTERED 0;1 DATE</w:t>
      </w:r>
    </w:p>
    <w:p w14:paraId="4608DA21" w14:textId="2AAF892A" w:rsidR="003078E0" w:rsidRDefault="003078E0" w:rsidP="003078E0">
      <w:pPr>
        <w:pStyle w:val="BodyText"/>
      </w:pPr>
      <w:r>
        <w:t>INPUT TRANSFORM:  S %DT="ETX" D ^%DT S X=Y K:Y&lt;1 X</w:t>
      </w:r>
    </w:p>
    <w:p w14:paraId="5CA50073" w14:textId="1E064B26" w:rsidR="003078E0" w:rsidRDefault="003078E0" w:rsidP="003078E0">
      <w:pPr>
        <w:pStyle w:val="BodyText"/>
      </w:pPr>
      <w:r>
        <w:t>LAST EDITED: NOV 14, 2014</w:t>
      </w:r>
    </w:p>
    <w:p w14:paraId="410F1B29" w14:textId="4E69DAD5" w:rsidR="003078E0" w:rsidRDefault="003078E0" w:rsidP="003078E0">
      <w:pPr>
        <w:pStyle w:val="BodyText"/>
      </w:pPr>
      <w:r>
        <w:t>HELP-PROMPT: Enter a date. Time is optional.</w:t>
      </w:r>
    </w:p>
    <w:p w14:paraId="7B91D67F" w14:textId="40FF96BE" w:rsidR="003078E0" w:rsidRDefault="003078E0" w:rsidP="003078E0">
      <w:pPr>
        <w:pStyle w:val="BodyText"/>
      </w:pPr>
      <w:r>
        <w:t>DESCRIPTION: This DATE ENTERED field represents the Date that an attempt was made to contact the patient regarding 'this' appointment. The time can also be optionally entered.</w:t>
      </w:r>
    </w:p>
    <w:p w14:paraId="11A546C5" w14:textId="6C609BA6" w:rsidR="003078E0" w:rsidRDefault="003078E0" w:rsidP="003078E0">
      <w:pPr>
        <w:pStyle w:val="BodyText"/>
      </w:pPr>
      <w:r>
        <w:t>CROSS-REFERENCE:  409.344^B</w:t>
      </w:r>
    </w:p>
    <w:p w14:paraId="0C98A7DF" w14:textId="248B1991" w:rsidR="003078E0" w:rsidRDefault="003078E0" w:rsidP="003078E0">
      <w:pPr>
        <w:pStyle w:val="BodyText"/>
      </w:pPr>
      <w:r>
        <w:t>1)= S ^SDWL(409.3,DA(1),4,"B",$E(X,1,30),DA)=""</w:t>
      </w:r>
    </w:p>
    <w:p w14:paraId="023E6050" w14:textId="0620F087" w:rsidR="003078E0" w:rsidRDefault="003078E0" w:rsidP="003078E0">
      <w:pPr>
        <w:pStyle w:val="BodyText"/>
      </w:pPr>
      <w:r>
        <w:t>2)= K ^SDWL(409.3,DA(1),4,"B",$E(X,1,30),DA)</w:t>
      </w:r>
    </w:p>
    <w:p w14:paraId="2E01890C" w14:textId="0268412B" w:rsidR="003078E0" w:rsidRDefault="003078E0" w:rsidP="003078E0">
      <w:pPr>
        <w:pStyle w:val="BodyText"/>
      </w:pPr>
      <w:r>
        <w:t>RECORD INDEXES: AF (#1677) (WHOLE FILE #409.3)</w:t>
      </w:r>
    </w:p>
    <w:p w14:paraId="1239A52A" w14:textId="31A4E65A" w:rsidR="003078E0" w:rsidRDefault="003078E0" w:rsidP="003078E0">
      <w:pPr>
        <w:pStyle w:val="BodyText"/>
      </w:pPr>
      <w:r>
        <w:lastRenderedPageBreak/>
        <w:t>409.344,2 ENTERED BY USER 0;2 POINTER TO NEW PERSON FILE (#200)</w:t>
      </w:r>
    </w:p>
    <w:p w14:paraId="3E9FB0E5" w14:textId="3C51E873" w:rsidR="003078E0" w:rsidRDefault="003078E0" w:rsidP="003078E0">
      <w:pPr>
        <w:pStyle w:val="BodyText"/>
      </w:pPr>
      <w:r>
        <w:t>LAST EDITED: OCT 01, 2014</w:t>
      </w:r>
    </w:p>
    <w:p w14:paraId="682EE33B" w14:textId="77777777" w:rsidR="00BA69BF" w:rsidRDefault="003078E0" w:rsidP="003078E0">
      <w:pPr>
        <w:pStyle w:val="BodyText"/>
      </w:pPr>
      <w:r>
        <w:t>HELP-PROMPT: Select a provider</w:t>
      </w:r>
    </w:p>
    <w:p w14:paraId="5DE37C8E" w14:textId="4F482E11" w:rsidR="003078E0" w:rsidRDefault="003078E0" w:rsidP="003078E0">
      <w:pPr>
        <w:pStyle w:val="BodyText"/>
      </w:pPr>
      <w:r>
        <w:t>DESCRIPTION: The ENTERED BY USER field points to the NEW PERSON file and represents the user/provider that made an attempt to contact the patient regarding 'this' appointment.</w:t>
      </w:r>
    </w:p>
    <w:p w14:paraId="3A8DC6D9" w14:textId="5A557E5D" w:rsidR="003078E0" w:rsidRDefault="003078E0" w:rsidP="003078E0">
      <w:pPr>
        <w:pStyle w:val="BodyText"/>
      </w:pPr>
      <w:r>
        <w:t>RECORD INDEXES: AF (#1677) (WHOLE FILE #409.3)</w:t>
      </w:r>
    </w:p>
    <w:p w14:paraId="26D39A80" w14:textId="25A3CCD0" w:rsidR="003078E0" w:rsidRDefault="003078E0" w:rsidP="003078E0">
      <w:pPr>
        <w:pStyle w:val="BodyText"/>
      </w:pPr>
      <w:r>
        <w:t>409.344,3 ACTION 0;3 SET 'C' FOR CALLED; 'M' FOR MESSAGE LEFT; 'L' FOR LETTER;</w:t>
      </w:r>
    </w:p>
    <w:p w14:paraId="1EDAEB22" w14:textId="0E9EAE02" w:rsidR="003078E0" w:rsidRDefault="003078E0" w:rsidP="003078E0">
      <w:pPr>
        <w:pStyle w:val="BodyText"/>
      </w:pPr>
      <w:r>
        <w:t>LAST EDITED: APR 21, 2015</w:t>
      </w:r>
    </w:p>
    <w:p w14:paraId="4F7B2788" w14:textId="0829D47B" w:rsidR="003078E0" w:rsidRDefault="003078E0" w:rsidP="003078E0">
      <w:pPr>
        <w:pStyle w:val="BodyText"/>
      </w:pPr>
      <w:r>
        <w:t>HELP-PROMPT: Select an action</w:t>
      </w:r>
    </w:p>
    <w:p w14:paraId="0464D9F7" w14:textId="77777777" w:rsidR="00EF18EA" w:rsidRDefault="003078E0" w:rsidP="003078E0">
      <w:pPr>
        <w:pStyle w:val="BodyText"/>
      </w:pPr>
      <w:r>
        <w:t>DESCRIPTION:</w:t>
      </w:r>
      <w:r w:rsidR="00EF18EA">
        <w:t xml:space="preserve"> </w:t>
      </w:r>
      <w:r>
        <w:t>The ACTION field represents the attempt that was made to contact the patient regarding 'this' appointment.</w:t>
      </w:r>
    </w:p>
    <w:p w14:paraId="7A629221" w14:textId="77777777" w:rsidR="00EF18EA" w:rsidRDefault="003078E0" w:rsidP="003078E0">
      <w:pPr>
        <w:pStyle w:val="BodyText"/>
      </w:pPr>
      <w:r>
        <w:t>C = Called</w:t>
      </w:r>
    </w:p>
    <w:p w14:paraId="48A8E8D2" w14:textId="2B7D20DD" w:rsidR="003078E0" w:rsidRDefault="003078E0" w:rsidP="003078E0">
      <w:pPr>
        <w:pStyle w:val="BodyText"/>
      </w:pPr>
      <w:r>
        <w:t xml:space="preserve">M = Message Left </w:t>
      </w:r>
    </w:p>
    <w:p w14:paraId="12F88D8B" w14:textId="5D6AC87D" w:rsidR="003078E0" w:rsidRDefault="003078E0" w:rsidP="003078E0">
      <w:pPr>
        <w:pStyle w:val="BodyText"/>
      </w:pPr>
      <w:r>
        <w:t xml:space="preserve">L = LETTER </w:t>
      </w:r>
    </w:p>
    <w:p w14:paraId="0A397028" w14:textId="4437DA3B" w:rsidR="003078E0" w:rsidRDefault="003078E0" w:rsidP="003078E0">
      <w:pPr>
        <w:pStyle w:val="BodyText"/>
      </w:pPr>
      <w:r>
        <w:t>409.344,4 PATIENT PHONE 0;4 FREE TEXT</w:t>
      </w:r>
    </w:p>
    <w:p w14:paraId="366014A6" w14:textId="18E69F03" w:rsidR="003078E0" w:rsidRDefault="003078E0" w:rsidP="003078E0">
      <w:pPr>
        <w:pStyle w:val="BodyText"/>
      </w:pPr>
      <w:r>
        <w:t>INPUT TRANSFORM:K:$L(X)&gt;20!($L(X)&lt;4) X</w:t>
      </w:r>
    </w:p>
    <w:p w14:paraId="1F04F947" w14:textId="0830B008" w:rsidR="003078E0" w:rsidRDefault="003078E0" w:rsidP="003078E0">
      <w:pPr>
        <w:pStyle w:val="BodyText"/>
      </w:pPr>
      <w:r>
        <w:t>LAST EDITED: NOV 13, 2014</w:t>
      </w:r>
    </w:p>
    <w:p w14:paraId="1CDBCB86" w14:textId="2623E6DC" w:rsidR="003078E0" w:rsidRDefault="003078E0" w:rsidP="003078E0">
      <w:pPr>
        <w:pStyle w:val="BodyText"/>
      </w:pPr>
      <w:r>
        <w:t>HELP-PROMPT: Answer must be 4-20 characters in length.</w:t>
      </w:r>
    </w:p>
    <w:p w14:paraId="371B8608" w14:textId="6D3D50D8" w:rsidR="003078E0" w:rsidRDefault="003078E0" w:rsidP="003078E0">
      <w:pPr>
        <w:pStyle w:val="BodyText"/>
      </w:pPr>
      <w:r>
        <w:t>DESCRIPTION: This is the phone number used to contact the patient.</w:t>
      </w:r>
    </w:p>
    <w:p w14:paraId="7FCD6C56" w14:textId="3CCEFF8C" w:rsidR="003078E0" w:rsidRDefault="003078E0" w:rsidP="003078E0">
      <w:pPr>
        <w:pStyle w:val="BodyText"/>
      </w:pPr>
      <w:r>
        <w:t>409.3,45 VS AUDIT 6;0 DATE Multiple #409.345</w:t>
      </w:r>
      <w:r w:rsidR="005F4957">
        <w:t xml:space="preserve"> </w:t>
      </w:r>
      <w:r>
        <w:t>(Add New Entry without Asking)</w:t>
      </w:r>
    </w:p>
    <w:p w14:paraId="604B8970" w14:textId="30BB7009" w:rsidR="003078E0" w:rsidRDefault="003078E0" w:rsidP="003078E0">
      <w:pPr>
        <w:pStyle w:val="BodyText"/>
      </w:pPr>
      <w:r>
        <w:t>DESCRIPTION: This multiple is used as an audit trail of specific fields for VistA Scheduling GUI.</w:t>
      </w:r>
    </w:p>
    <w:p w14:paraId="6AC46AE7" w14:textId="77777777" w:rsidR="005F4957" w:rsidRDefault="003078E0" w:rsidP="003078E0">
      <w:pPr>
        <w:pStyle w:val="BodyText"/>
      </w:pPr>
      <w:r>
        <w:t>409.345,.01</w:t>
      </w:r>
    </w:p>
    <w:p w14:paraId="73FC79D6" w14:textId="1645CDCF" w:rsidR="003078E0" w:rsidRDefault="003078E0" w:rsidP="003078E0">
      <w:pPr>
        <w:pStyle w:val="BodyText"/>
      </w:pPr>
      <w:r>
        <w:t>DATE EDITED 0;1 DATE (Multiply asked)</w:t>
      </w:r>
    </w:p>
    <w:p w14:paraId="69A61813" w14:textId="31BE8F95" w:rsidR="003078E0" w:rsidRDefault="003078E0" w:rsidP="003078E0">
      <w:pPr>
        <w:pStyle w:val="BodyText"/>
      </w:pPr>
      <w:r>
        <w:t>INPUT TRANSFORM:  S %DT="ETXR" D ^%DT S X=Y K:Y&lt;1 X</w:t>
      </w:r>
    </w:p>
    <w:p w14:paraId="23F67B27" w14:textId="3C2D64C6" w:rsidR="003078E0" w:rsidRDefault="003078E0" w:rsidP="003078E0">
      <w:pPr>
        <w:pStyle w:val="BodyText"/>
      </w:pPr>
      <w:r>
        <w:t>LAST EDITED: DEC 01, 2015</w:t>
      </w:r>
    </w:p>
    <w:p w14:paraId="41DF5060" w14:textId="0B04F264" w:rsidR="003078E0" w:rsidRDefault="003078E0" w:rsidP="003078E0">
      <w:pPr>
        <w:pStyle w:val="BodyText"/>
      </w:pPr>
      <w:r>
        <w:t>HELP-PROMPT: Enter a date and time</w:t>
      </w:r>
    </w:p>
    <w:p w14:paraId="2F1B381C" w14:textId="70E4C90B" w:rsidR="003078E0" w:rsidRDefault="003078E0" w:rsidP="003078E0">
      <w:pPr>
        <w:pStyle w:val="BodyText"/>
      </w:pPr>
      <w:r>
        <w:t>DESCRIPTION: This is the Date/Time in which the edits represented by this entry were made.</w:t>
      </w:r>
    </w:p>
    <w:p w14:paraId="53CC23A0" w14:textId="550DCDCB" w:rsidR="003078E0" w:rsidRDefault="003078E0" w:rsidP="003078E0">
      <w:pPr>
        <w:pStyle w:val="BodyText"/>
      </w:pPr>
      <w:r>
        <w:t>CROSS-REFERENCE:  409.345^B</w:t>
      </w:r>
    </w:p>
    <w:p w14:paraId="597F8B6A" w14:textId="1BC18270" w:rsidR="003078E0" w:rsidRDefault="003078E0" w:rsidP="003078E0">
      <w:pPr>
        <w:pStyle w:val="BodyText"/>
      </w:pPr>
      <w:r>
        <w:t>1)= S ^SDWL(409.3,DA(1),6,"B",$E(X,1,30),DA)=""</w:t>
      </w:r>
    </w:p>
    <w:p w14:paraId="0D1436A1" w14:textId="1CBF0BDD" w:rsidR="003078E0" w:rsidRDefault="003078E0" w:rsidP="003078E0">
      <w:pPr>
        <w:pStyle w:val="BodyText"/>
      </w:pPr>
      <w:r>
        <w:t>2)= K ^SDWL(409.3,DA(1),6,"B",$E(X,1,30),DA)</w:t>
      </w:r>
    </w:p>
    <w:p w14:paraId="6B9ACBA3" w14:textId="4878510E" w:rsidR="003078E0" w:rsidRDefault="003078E0" w:rsidP="003078E0">
      <w:pPr>
        <w:pStyle w:val="BodyText"/>
      </w:pPr>
      <w:r>
        <w:t>409.345,1 EDITED BY 0;2 POINTER TO NEW PERSON FILE (#200)</w:t>
      </w:r>
    </w:p>
    <w:p w14:paraId="3FC49130" w14:textId="364E05F9" w:rsidR="003078E0" w:rsidRDefault="003078E0" w:rsidP="003078E0">
      <w:pPr>
        <w:pStyle w:val="BodyText"/>
      </w:pPr>
      <w:r>
        <w:t>LAST EDITED: DEC 01, 2015</w:t>
      </w:r>
    </w:p>
    <w:p w14:paraId="7302AB29" w14:textId="44D6F8D7" w:rsidR="003078E0" w:rsidRDefault="003078E0" w:rsidP="003078E0">
      <w:pPr>
        <w:pStyle w:val="BodyText"/>
      </w:pPr>
      <w:r>
        <w:lastRenderedPageBreak/>
        <w:t>HELP-PROMPT: Enter a user</w:t>
      </w:r>
    </w:p>
    <w:p w14:paraId="486D4419" w14:textId="550F4D36" w:rsidR="003078E0" w:rsidRDefault="003078E0" w:rsidP="003078E0">
      <w:pPr>
        <w:pStyle w:val="BodyText"/>
      </w:pPr>
      <w:r>
        <w:t>DESCRIPTION:</w:t>
      </w:r>
      <w:r w:rsidR="00E5476F">
        <w:t xml:space="preserve"> </w:t>
      </w:r>
      <w:r>
        <w:t>This is the user that edited the current VS AUDIT entry.</w:t>
      </w:r>
    </w:p>
    <w:p w14:paraId="586481FA" w14:textId="2DBF837C" w:rsidR="003078E0" w:rsidRDefault="003078E0" w:rsidP="003078E0">
      <w:pPr>
        <w:pStyle w:val="BodyText"/>
      </w:pPr>
      <w:r>
        <w:t>409.345,2 WL SPECIFIC CLINIC   0;3 POINTER TO SD WL CLINIC LOCATION FILE</w:t>
      </w:r>
      <w:r w:rsidR="00E5476F">
        <w:t xml:space="preserve"> </w:t>
      </w:r>
      <w:r>
        <w:t>(#409.32)</w:t>
      </w:r>
    </w:p>
    <w:p w14:paraId="51253384" w14:textId="1A511D84" w:rsidR="003078E0" w:rsidRDefault="003078E0" w:rsidP="003078E0">
      <w:pPr>
        <w:pStyle w:val="BodyText"/>
      </w:pPr>
      <w:r>
        <w:t>LAST EDITED: DEC 01, 2015</w:t>
      </w:r>
    </w:p>
    <w:p w14:paraId="1B364199" w14:textId="445CA351" w:rsidR="003078E0" w:rsidRDefault="003078E0" w:rsidP="003078E0">
      <w:pPr>
        <w:pStyle w:val="BodyText"/>
      </w:pPr>
      <w:r>
        <w:t>HELP-PROMPT: Select a clinic from the approved wait list clinics</w:t>
      </w:r>
    </w:p>
    <w:p w14:paraId="0B7F3A9D" w14:textId="122BD5BA" w:rsidR="003078E0" w:rsidRDefault="003078E0" w:rsidP="003078E0">
      <w:pPr>
        <w:pStyle w:val="BodyText"/>
      </w:pPr>
      <w:r>
        <w:t>DESCRIPTION:</w:t>
      </w:r>
      <w:r w:rsidR="00E5476F">
        <w:t xml:space="preserve"> </w:t>
      </w:r>
      <w:r>
        <w:t>This field represents the specific clinic from SD WL CLINIC LOCATION.</w:t>
      </w:r>
    </w:p>
    <w:p w14:paraId="3ACBC091" w14:textId="6DE1682C" w:rsidR="003078E0" w:rsidRDefault="003078E0" w:rsidP="003078E0">
      <w:pPr>
        <w:pStyle w:val="BodyText"/>
      </w:pPr>
      <w:r>
        <w:t>409.345,3 WL SPECIFIC HOSPITAL LOCATION 0;4 POINTER TO HOSPITAL LOCATION FILE (#44)</w:t>
      </w:r>
    </w:p>
    <w:p w14:paraId="6E8D6731" w14:textId="68274BD4" w:rsidR="003078E0" w:rsidRDefault="003078E0" w:rsidP="003078E0">
      <w:pPr>
        <w:pStyle w:val="BodyText"/>
      </w:pPr>
      <w:r>
        <w:t>LAST EDITED: DEC 01, 2015</w:t>
      </w:r>
    </w:p>
    <w:p w14:paraId="41BCC09B" w14:textId="62FE8726" w:rsidR="003078E0" w:rsidRDefault="003078E0" w:rsidP="003078E0">
      <w:pPr>
        <w:pStyle w:val="BodyText"/>
      </w:pPr>
      <w:r>
        <w:t>HELP-PROMPT: Select a hospital location</w:t>
      </w:r>
    </w:p>
    <w:p w14:paraId="0135D341" w14:textId="04A63F07" w:rsidR="003078E0" w:rsidRDefault="003078E0" w:rsidP="003078E0">
      <w:pPr>
        <w:pStyle w:val="BodyText"/>
      </w:pPr>
      <w:r>
        <w:t>DESCRIPTION: This is the HOSPITAL LOCATION in which the WL SPECIFIC CLINIC points to.</w:t>
      </w:r>
    </w:p>
    <w:p w14:paraId="61C53605" w14:textId="5DF58734" w:rsidR="003078E0" w:rsidRDefault="003078E0" w:rsidP="003078E0">
      <w:pPr>
        <w:pStyle w:val="BodyText"/>
      </w:pPr>
      <w:r>
        <w:t>409.345,4 WL SERVICE/SPECIALTY 0;5 POINTER TO SD WL SERVICE/SPECIALTY FILE (#409.31)</w:t>
      </w:r>
    </w:p>
    <w:p w14:paraId="1F90EF68" w14:textId="1D959A00" w:rsidR="003078E0" w:rsidRDefault="003078E0" w:rsidP="003078E0">
      <w:pPr>
        <w:pStyle w:val="BodyText"/>
      </w:pPr>
      <w:r>
        <w:t>LAST EDITED: DEC 01, 2015</w:t>
      </w:r>
    </w:p>
    <w:p w14:paraId="163D2F97" w14:textId="5BECADCC" w:rsidR="003078E0" w:rsidRDefault="003078E0" w:rsidP="003078E0">
      <w:pPr>
        <w:pStyle w:val="BodyText"/>
      </w:pPr>
      <w:r>
        <w:t>HELP-PROMPT: Select a Service/Specialty</w:t>
      </w:r>
    </w:p>
    <w:p w14:paraId="0657C258" w14:textId="28BA3F45" w:rsidR="00BE1644" w:rsidRDefault="003078E0" w:rsidP="003078E0">
      <w:pPr>
        <w:pStyle w:val="BodyText"/>
      </w:pPr>
      <w:r>
        <w:t>DESCRIPTION: This field represents the Service/Specialty that matches the appointment that this wait list entry is waiting for.</w:t>
      </w:r>
    </w:p>
    <w:p w14:paraId="43B5E2CB" w14:textId="65E1D620" w:rsidR="00BE1644" w:rsidRDefault="009B7B57" w:rsidP="009B7B57">
      <w:pPr>
        <w:pStyle w:val="Heading3"/>
      </w:pPr>
      <w:bookmarkStart w:id="210" w:name="_Toc26530746"/>
      <w:r w:rsidRPr="009B7B57">
        <w:t>#403.5 RECALL REMINDERS</w:t>
      </w:r>
      <w:bookmarkEnd w:id="210"/>
    </w:p>
    <w:p w14:paraId="5DFC8F60" w14:textId="17484BD5" w:rsidR="00A66C08" w:rsidRDefault="00A66C08" w:rsidP="00A66C08">
      <w:pPr>
        <w:pStyle w:val="BodyText"/>
      </w:pPr>
      <w:r>
        <w:t>STANDARD DATA DICTIONARY #403.5 RECALL REMINDERS FILE</w:t>
      </w:r>
    </w:p>
    <w:p w14:paraId="73EDAD75" w14:textId="68A51BBC" w:rsidR="00A66C08" w:rsidRDefault="00A66C08" w:rsidP="00A66C08">
      <w:pPr>
        <w:pStyle w:val="BodyText"/>
      </w:pPr>
      <w:r>
        <w:t>STORED IN ^SD(403.5, (18326 ENTRIES) SITE: TEST.CHEYENNE.MED.VA.GOV UCI: CHEYL134,ROU (VERSION 5.3)</w:t>
      </w:r>
    </w:p>
    <w:p w14:paraId="0AF99A37" w14:textId="77777777" w:rsidR="00A66C08" w:rsidRDefault="00A66C08" w:rsidP="00A66C08">
      <w:pPr>
        <w:pStyle w:val="BodyText"/>
      </w:pPr>
      <w:r>
        <w:t>DATA          NAME                  GLOBAL        DATA</w:t>
      </w:r>
    </w:p>
    <w:p w14:paraId="249DF5D1" w14:textId="77777777" w:rsidR="00A66C08" w:rsidRDefault="00A66C08" w:rsidP="00A66C08">
      <w:pPr>
        <w:pStyle w:val="BodyText"/>
      </w:pPr>
      <w:r>
        <w:t>ELEMENT       TITLE                 LOCATION      TYPE</w:t>
      </w:r>
    </w:p>
    <w:p w14:paraId="00D1DD37" w14:textId="5194B81D" w:rsidR="00A66C08" w:rsidRDefault="00A66C08" w:rsidP="00A66C08">
      <w:pPr>
        <w:pStyle w:val="BodyText"/>
      </w:pPr>
      <w:r>
        <w:t>This file contains records for all active Recall Reminders. Once a patient has called to make an appointment, the entry is then moved from this file to RECALL REMINDERS REMOVED file. Patients should not be entered into this file when their future appointment is less than 30 days. The records are maintained by Recall Date and patient name.</w:t>
      </w:r>
    </w:p>
    <w:p w14:paraId="523914D3" w14:textId="25CA42B1" w:rsidR="00A66C08" w:rsidRDefault="00A66C08" w:rsidP="00A66C08">
      <w:pPr>
        <w:pStyle w:val="BodyText"/>
      </w:pPr>
      <w:r>
        <w:t>DD ACCESS: @</w:t>
      </w:r>
    </w:p>
    <w:p w14:paraId="72E0B496" w14:textId="38A79DA1" w:rsidR="00A66C08" w:rsidRDefault="00A66C08" w:rsidP="00A66C08">
      <w:pPr>
        <w:pStyle w:val="BodyText"/>
      </w:pPr>
      <w:r>
        <w:t>RD ACCESS:</w:t>
      </w:r>
    </w:p>
    <w:p w14:paraId="317CD40E" w14:textId="13E5F8C0" w:rsidR="00A66C08" w:rsidRDefault="00A66C08" w:rsidP="00A66C08">
      <w:pPr>
        <w:pStyle w:val="BodyText"/>
      </w:pPr>
      <w:r>
        <w:t>WR ACCESS:</w:t>
      </w:r>
    </w:p>
    <w:p w14:paraId="1CDFF6C7" w14:textId="47B24D83" w:rsidR="00A66C08" w:rsidRDefault="00A66C08" w:rsidP="00A66C08">
      <w:pPr>
        <w:pStyle w:val="BodyText"/>
      </w:pPr>
      <w:r>
        <w:t>DEL ACCESS: @</w:t>
      </w:r>
    </w:p>
    <w:p w14:paraId="570AF407" w14:textId="2983C606" w:rsidR="00A66C08" w:rsidRDefault="00A66C08" w:rsidP="00A66C08">
      <w:pPr>
        <w:pStyle w:val="BodyText"/>
      </w:pPr>
      <w:r>
        <w:t>LAYGO ACCESS: @</w:t>
      </w:r>
    </w:p>
    <w:p w14:paraId="5A40922C" w14:textId="7EABDFD0" w:rsidR="00A66C08" w:rsidRDefault="00A66C08" w:rsidP="00A66C08">
      <w:pPr>
        <w:pStyle w:val="BodyText"/>
      </w:pPr>
      <w:r>
        <w:t>AUDIT ACCESS: @</w:t>
      </w:r>
    </w:p>
    <w:p w14:paraId="4E649273" w14:textId="2662B743" w:rsidR="00A66C08" w:rsidRDefault="00A66C08" w:rsidP="00A66C08">
      <w:pPr>
        <w:pStyle w:val="BodyText"/>
      </w:pPr>
      <w:r>
        <w:lastRenderedPageBreak/>
        <w:t>(NOTE: Kernel's File Access Security has been installed in this UCI.)</w:t>
      </w:r>
    </w:p>
    <w:p w14:paraId="254D14F4" w14:textId="77777777" w:rsidR="00A66C08" w:rsidRDefault="00A66C08" w:rsidP="00A66C08">
      <w:pPr>
        <w:pStyle w:val="BodyText"/>
      </w:pPr>
      <w:r>
        <w:t>IDENTIFIED BY: CLINIC (#4.5)[R], RECALL DATE (#5)[R]</w:t>
      </w:r>
    </w:p>
    <w:p w14:paraId="1761551E" w14:textId="53877F5C" w:rsidR="00A66C08" w:rsidRDefault="00A66C08" w:rsidP="00A66C08">
      <w:pPr>
        <w:pStyle w:val="BodyText"/>
      </w:pPr>
      <w:r>
        <w:t>POINTED TO BY: APPT REQUEST TYPE field (#.22) of the SDEC APPOINTMENT File (#409.84)</w:t>
      </w:r>
    </w:p>
    <w:p w14:paraId="35942496" w14:textId="4A66F8E9" w:rsidR="00A66C08" w:rsidRDefault="00A66C08" w:rsidP="00A66C08">
      <w:pPr>
        <w:pStyle w:val="BodyText"/>
      </w:pPr>
      <w:r>
        <w:t>CROSS</w:t>
      </w:r>
      <w:r w:rsidR="002F2C0D">
        <w:t xml:space="preserve"> </w:t>
      </w:r>
      <w:r>
        <w:t>REFERENCED BY: PATIENT NAME(B), PROVIDER(C), RECALL DATE(D), CLINIC(E)</w:t>
      </w:r>
    </w:p>
    <w:p w14:paraId="0111D924" w14:textId="19AF633C" w:rsidR="00A66C08" w:rsidRDefault="00A66C08" w:rsidP="00A66C08">
      <w:pPr>
        <w:pStyle w:val="BodyText"/>
      </w:pPr>
      <w:r>
        <w:t>INDEXED BY: PATIENT NAME (A66201), DATE/TIME RECALL ADDED &amp; USER WHO ENTERED RECALL (AC)</w:t>
      </w:r>
    </w:p>
    <w:p w14:paraId="7C38F9B6" w14:textId="7B7B337F" w:rsidR="00A66C08" w:rsidRDefault="00A66C08" w:rsidP="00A66C08">
      <w:pPr>
        <w:pStyle w:val="BodyText"/>
      </w:pPr>
      <w:r>
        <w:t>403.5,.01 PATIENT NAME 0;1 POINTER TO PATIENT FILE (#2)</w:t>
      </w:r>
      <w:r w:rsidR="002F2C0D">
        <w:t xml:space="preserve"> </w:t>
      </w:r>
      <w:r>
        <w:t>(Required)</w:t>
      </w:r>
    </w:p>
    <w:p w14:paraId="53EF8C27" w14:textId="258FB703" w:rsidR="00A66C08" w:rsidRDefault="00A66C08" w:rsidP="00A66C08">
      <w:pPr>
        <w:pStyle w:val="BodyText"/>
      </w:pPr>
      <w:r>
        <w:t>LAST EDITED: JUL 15, 2008</w:t>
      </w:r>
    </w:p>
    <w:p w14:paraId="27E098E0" w14:textId="3BD0D818" w:rsidR="00A66C08" w:rsidRDefault="00A66C08" w:rsidP="00A66C08">
      <w:pPr>
        <w:pStyle w:val="BodyText"/>
      </w:pPr>
      <w:r>
        <w:t>HELP-PROMPT: Enter the name of the Patient you wish to enter a Recall for.</w:t>
      </w:r>
    </w:p>
    <w:p w14:paraId="6E5581A5" w14:textId="1BA4B0A3" w:rsidR="00A66C08" w:rsidRDefault="00A66C08" w:rsidP="00A66C08">
      <w:pPr>
        <w:pStyle w:val="BodyText"/>
      </w:pPr>
      <w:r>
        <w:t>DESCRIPTION: Recall Reminder patient name this is a pointer to the patient file #2.</w:t>
      </w:r>
    </w:p>
    <w:p w14:paraId="0E60FF32" w14:textId="2A619AEC" w:rsidR="00A66C08" w:rsidRDefault="00A66C08" w:rsidP="00A66C08">
      <w:pPr>
        <w:pStyle w:val="BodyText"/>
      </w:pPr>
      <w:r>
        <w:t>CROSS-REFERENCE:  403.5^B</w:t>
      </w:r>
    </w:p>
    <w:p w14:paraId="3A2AC894" w14:textId="5799DCF7" w:rsidR="00A66C08" w:rsidRDefault="00A66C08" w:rsidP="00A66C08">
      <w:pPr>
        <w:pStyle w:val="BodyText"/>
      </w:pPr>
      <w:r>
        <w:t>1)= S ^SD(403.5,"B",$E(X,1,30),DA)=""</w:t>
      </w:r>
    </w:p>
    <w:p w14:paraId="165D9E13" w14:textId="3CABD37C" w:rsidR="00A66C08" w:rsidRDefault="00A66C08" w:rsidP="00A66C08">
      <w:pPr>
        <w:pStyle w:val="BodyText"/>
      </w:pPr>
      <w:r>
        <w:t>2)= K ^SD(403.5,"B",$E(X,1,30),DA)</w:t>
      </w:r>
    </w:p>
    <w:p w14:paraId="2085FD3F" w14:textId="023817BD" w:rsidR="00A66C08" w:rsidRDefault="00A66C08" w:rsidP="00A66C08">
      <w:pPr>
        <w:pStyle w:val="BodyText"/>
      </w:pPr>
      <w:r>
        <w:t>Used for checking to see if the patient is in the Recall file and display recall information before a new entry is made.</w:t>
      </w:r>
    </w:p>
    <w:p w14:paraId="7432722D" w14:textId="41E45C9A" w:rsidR="00A66C08" w:rsidRDefault="00A66C08" w:rsidP="00A66C08">
      <w:pPr>
        <w:pStyle w:val="BodyText"/>
      </w:pPr>
      <w:r>
        <w:t xml:space="preserve">FIELD INDEX: A66201 (#838) MUMPS IR </w:t>
      </w:r>
      <w:r w:rsidR="002F2C0D">
        <w:t>A</w:t>
      </w:r>
      <w:r>
        <w:t>CTION</w:t>
      </w:r>
    </w:p>
    <w:p w14:paraId="4E532CE5" w14:textId="4518648F" w:rsidR="00A66C08" w:rsidRDefault="00A66C08" w:rsidP="00A66C08">
      <w:pPr>
        <w:pStyle w:val="BodyText"/>
      </w:pPr>
      <w:r>
        <w:t>Short Descr:  Save copy of record before deletion.</w:t>
      </w:r>
    </w:p>
    <w:p w14:paraId="67EE3377" w14:textId="2C6031FE" w:rsidR="00A66C08" w:rsidRDefault="00A66C08" w:rsidP="00A66C08">
      <w:pPr>
        <w:pStyle w:val="BodyText"/>
      </w:pPr>
      <w:r>
        <w:t>Description:  Before deleting a record from this file, save a copy of it in file 403.56. Deletion can be either because a clerk deletes a patient from the recall list, or because a patient has been given an appointment in a clinic requested by the recall list and therefore is deleted by the nightly job.  We save this information so that we can look back at appointments given to patients and see how timely the appointments were.</w:t>
      </w:r>
    </w:p>
    <w:p w14:paraId="38395A1C" w14:textId="1F311C35" w:rsidR="00A66C08" w:rsidRDefault="00A66C08" w:rsidP="00A66C08">
      <w:pPr>
        <w:pStyle w:val="BodyText"/>
      </w:pPr>
      <w:r>
        <w:t>Set Logic:  Q</w:t>
      </w:r>
    </w:p>
    <w:p w14:paraId="0B42C402" w14:textId="78C94371" w:rsidR="00A66C08" w:rsidRDefault="00A66C08" w:rsidP="00A66C08">
      <w:pPr>
        <w:pStyle w:val="BodyText"/>
      </w:pPr>
      <w:r>
        <w:t>Kill Logic:  D DELETE^SDRRISRU</w:t>
      </w:r>
    </w:p>
    <w:p w14:paraId="1B66406B" w14:textId="2C16F1AE" w:rsidR="00A66C08" w:rsidRDefault="00A66C08" w:rsidP="00A66C08">
      <w:pPr>
        <w:pStyle w:val="BodyText"/>
      </w:pPr>
      <w:r>
        <w:t>Kill Cond:  S X=(X1'=""&amp;(X2=""))</w:t>
      </w:r>
    </w:p>
    <w:p w14:paraId="3CC20B7C" w14:textId="0BCD2A67" w:rsidR="00A66C08" w:rsidRDefault="00A66C08" w:rsidP="00A66C08">
      <w:pPr>
        <w:pStyle w:val="BodyText"/>
      </w:pPr>
      <w:r>
        <w:t>X(1):  PATIENT NAME  (403.5,.01)  (forwards)</w:t>
      </w:r>
    </w:p>
    <w:p w14:paraId="56AEFA5F" w14:textId="71C46F35" w:rsidR="00A66C08" w:rsidRDefault="00A66C08" w:rsidP="00A66C08">
      <w:pPr>
        <w:pStyle w:val="BodyText"/>
      </w:pPr>
      <w:r>
        <w:t>403.5,2 ACCESSION# 0;3 FREE TEXT</w:t>
      </w:r>
    </w:p>
    <w:p w14:paraId="3EB92464" w14:textId="711F08C2" w:rsidR="00A66C08" w:rsidRDefault="00A66C08" w:rsidP="00A66C08">
      <w:pPr>
        <w:pStyle w:val="BodyText"/>
      </w:pPr>
      <w:r>
        <w:t>INPUT TRANSFORM:  K:$L(X)&gt;25!($L(X)&lt;1) X</w:t>
      </w:r>
    </w:p>
    <w:p w14:paraId="5FB5EC57" w14:textId="6B46DDA0" w:rsidR="00A66C08" w:rsidRDefault="00A66C08" w:rsidP="00A66C08">
      <w:pPr>
        <w:pStyle w:val="BodyText"/>
      </w:pPr>
      <w:r>
        <w:t>LAST EDITED: JUL 15, 2008</w:t>
      </w:r>
    </w:p>
    <w:p w14:paraId="6138A18A" w14:textId="259DFE05" w:rsidR="00A66C08" w:rsidRDefault="00A66C08" w:rsidP="00A66C08">
      <w:pPr>
        <w:pStyle w:val="BodyText"/>
      </w:pPr>
      <w:r>
        <w:t>HELP-PROMPT: Answer must be 1-25 characters in length.</w:t>
      </w:r>
    </w:p>
    <w:p w14:paraId="549A2677" w14:textId="374C7A76" w:rsidR="00A66C08" w:rsidRDefault="00A66C08" w:rsidP="00A66C08">
      <w:pPr>
        <w:pStyle w:val="BodyText"/>
      </w:pPr>
      <w:r>
        <w:t>DESCRIPTION: This is the lab order number or the lab accession number if known.</w:t>
      </w:r>
    </w:p>
    <w:p w14:paraId="18282E82" w14:textId="24689ECF" w:rsidR="00A66C08" w:rsidRDefault="00A66C08" w:rsidP="00A66C08">
      <w:pPr>
        <w:pStyle w:val="BodyText"/>
      </w:pPr>
      <w:r>
        <w:t>403.5,2.5 COMMENT 0;7 FREE TEXT (audited)</w:t>
      </w:r>
    </w:p>
    <w:p w14:paraId="308A9AED" w14:textId="3FF16CCC" w:rsidR="00A66C08" w:rsidRDefault="00A66C08" w:rsidP="00A66C08">
      <w:pPr>
        <w:pStyle w:val="BodyText"/>
      </w:pPr>
      <w:r>
        <w:t>INPUT TRANSFORM:  K:$L(X)&gt;80!($L(X)&lt;1) X</w:t>
      </w:r>
    </w:p>
    <w:p w14:paraId="50663EB4" w14:textId="466309E2" w:rsidR="00A66C08" w:rsidRDefault="00A66C08" w:rsidP="00A66C08">
      <w:pPr>
        <w:pStyle w:val="BodyText"/>
      </w:pPr>
      <w:r>
        <w:lastRenderedPageBreak/>
        <w:t>LAST EDITED: NOV 02, 2016</w:t>
      </w:r>
    </w:p>
    <w:p w14:paraId="7D80599A" w14:textId="401401D4" w:rsidR="00A66C08" w:rsidRDefault="00A66C08" w:rsidP="00A66C08">
      <w:pPr>
        <w:pStyle w:val="BodyText"/>
      </w:pPr>
      <w:r>
        <w:t>HELP-PROMPT: Answer must be 1-80 characters in length.</w:t>
      </w:r>
    </w:p>
    <w:p w14:paraId="3FFA5D76" w14:textId="2209F5BE" w:rsidR="00A66C08" w:rsidRDefault="00A66C08" w:rsidP="00A66C08">
      <w:pPr>
        <w:pStyle w:val="BodyText"/>
      </w:pPr>
      <w:r>
        <w:t>DESCRIPTION: Comments needed for this recall entry.</w:t>
      </w:r>
    </w:p>
    <w:p w14:paraId="6F8682A2" w14:textId="186BDC33" w:rsidR="00A66C08" w:rsidRDefault="00A66C08" w:rsidP="00A66C08">
      <w:pPr>
        <w:pStyle w:val="BodyText"/>
      </w:pPr>
      <w:r>
        <w:t>AUDIT: YES, ALWAYS</w:t>
      </w:r>
    </w:p>
    <w:p w14:paraId="3AF915EC" w14:textId="5CEB5D58" w:rsidR="00A66C08" w:rsidRDefault="00A66C08" w:rsidP="00A66C08">
      <w:pPr>
        <w:pStyle w:val="BodyText"/>
      </w:pPr>
      <w:r>
        <w:t>403.5,2.6 FAST/NON-FASTING 0;8 SET (audited)</w:t>
      </w:r>
      <w:r w:rsidR="008B6D17">
        <w:t xml:space="preserve"> </w:t>
      </w:r>
      <w:r>
        <w:t>'f' FOR FASTING; 'n' FOR NON-FASTING;</w:t>
      </w:r>
    </w:p>
    <w:p w14:paraId="00CAE012" w14:textId="524B9462" w:rsidR="00A66C08" w:rsidRDefault="00A66C08" w:rsidP="00A66C08">
      <w:pPr>
        <w:pStyle w:val="BodyText"/>
      </w:pPr>
      <w:r>
        <w:t>LAST EDITED: NOV 02, 2016</w:t>
      </w:r>
    </w:p>
    <w:p w14:paraId="0202C425" w14:textId="266B8049" w:rsidR="00A66C08" w:rsidRDefault="00A66C08" w:rsidP="00A66C08">
      <w:pPr>
        <w:pStyle w:val="BodyText"/>
      </w:pPr>
      <w:r>
        <w:t xml:space="preserve">HELP-PROMPT: </w:t>
      </w:r>
      <w:r w:rsidR="008B6D17">
        <w:t>A</w:t>
      </w:r>
      <w:r>
        <w:t>re the labs Fasting or Non-Fasting? leave blank if no labs have been ordered.</w:t>
      </w:r>
    </w:p>
    <w:p w14:paraId="3F2B7C5C" w14:textId="66DD8784" w:rsidR="00A66C08" w:rsidRDefault="00A66C08" w:rsidP="00A66C08">
      <w:pPr>
        <w:pStyle w:val="BodyText"/>
      </w:pPr>
      <w:r>
        <w:t xml:space="preserve">DESCRIPTION: </w:t>
      </w:r>
      <w:r w:rsidR="008B6D17">
        <w:t>I</w:t>
      </w:r>
      <w:r>
        <w:t>f the patient has had lab tests ordered for this recall visit, select either Fasting or Non-Fasting labs. If the patient has no labs orders leave blank.</w:t>
      </w:r>
    </w:p>
    <w:p w14:paraId="1F7F89CB" w14:textId="24FDEA64" w:rsidR="00A66C08" w:rsidRDefault="00A66C08" w:rsidP="00A66C08">
      <w:pPr>
        <w:pStyle w:val="BodyText"/>
      </w:pPr>
      <w:r>
        <w:t>AUDIT: YES, ALWAYS</w:t>
      </w:r>
    </w:p>
    <w:p w14:paraId="740E7023" w14:textId="599CB586" w:rsidR="00A66C08" w:rsidRDefault="00A66C08" w:rsidP="00A66C08">
      <w:pPr>
        <w:pStyle w:val="BodyText"/>
      </w:pPr>
      <w:r>
        <w:t>403.5,3 TEST/APP. 0;4 POINTER TO RECALL REMINDERS APPT TYPE FILE (#403.51) (Required) (audited)</w:t>
      </w:r>
    </w:p>
    <w:p w14:paraId="7C7DD0F6" w14:textId="14FE3E6E" w:rsidR="00A66C08" w:rsidRDefault="00A66C08" w:rsidP="00A66C08">
      <w:pPr>
        <w:pStyle w:val="BodyText"/>
      </w:pPr>
      <w:r>
        <w:t>LAST EDITED: NOV 02, 2016</w:t>
      </w:r>
    </w:p>
    <w:p w14:paraId="01C66D59" w14:textId="29D1F226" w:rsidR="00A66C08" w:rsidRDefault="00A66C08" w:rsidP="00A66C08">
      <w:pPr>
        <w:pStyle w:val="BodyText"/>
      </w:pPr>
      <w:r>
        <w:t>HELP-PROMPT: Select the type of Recall visit</w:t>
      </w:r>
    </w:p>
    <w:p w14:paraId="345DAC1A" w14:textId="56BA1B38" w:rsidR="00A66C08" w:rsidRDefault="00A66C08" w:rsidP="00A66C08">
      <w:pPr>
        <w:pStyle w:val="BodyText"/>
      </w:pPr>
      <w:r>
        <w:t>DESCRIPTION: This is the type of Recall Visit that is assigned for this entry.</w:t>
      </w:r>
    </w:p>
    <w:p w14:paraId="021895DA" w14:textId="293920AB" w:rsidR="00A66C08" w:rsidRDefault="00A66C08" w:rsidP="00A66C08">
      <w:pPr>
        <w:pStyle w:val="BodyText"/>
      </w:pPr>
      <w:r>
        <w:t>AUDIT: YES, ALWAYS</w:t>
      </w:r>
    </w:p>
    <w:p w14:paraId="595A6048" w14:textId="7FF833EA" w:rsidR="00A66C08" w:rsidRDefault="00A66C08" w:rsidP="00A66C08">
      <w:pPr>
        <w:pStyle w:val="BodyText"/>
      </w:pPr>
      <w:r>
        <w:t>403.5,4 PROVIDER 0;5 POINTER TO RECALL REMINDERS PROVIDERS FILE (#403.54) (Required) (audited)</w:t>
      </w:r>
    </w:p>
    <w:p w14:paraId="783EF345" w14:textId="7DAAC939" w:rsidR="00A66C08" w:rsidRDefault="00A66C08" w:rsidP="00A66C08">
      <w:pPr>
        <w:pStyle w:val="BodyText"/>
      </w:pPr>
      <w:r>
        <w:t>LAST EDITED: NOV 02, 2016</w:t>
      </w:r>
    </w:p>
    <w:p w14:paraId="2207907C" w14:textId="751D24F9" w:rsidR="00A66C08" w:rsidRDefault="00A66C08" w:rsidP="00A66C08">
      <w:pPr>
        <w:pStyle w:val="BodyText"/>
      </w:pPr>
      <w:r>
        <w:t>HELP-PROMPT: Select the provider for this Recall entry.</w:t>
      </w:r>
    </w:p>
    <w:p w14:paraId="173EA69D" w14:textId="7DC8BA99" w:rsidR="00A66C08" w:rsidRDefault="00A66C08" w:rsidP="00A66C08">
      <w:pPr>
        <w:pStyle w:val="BodyText"/>
      </w:pPr>
      <w:r>
        <w:t>DESCRIPTION: The provider who is assigned for this Recall entry.</w:t>
      </w:r>
    </w:p>
    <w:p w14:paraId="3244FF88" w14:textId="0633DC17" w:rsidR="00A66C08" w:rsidRDefault="00A66C08" w:rsidP="00A66C08">
      <w:pPr>
        <w:pStyle w:val="BodyText"/>
      </w:pPr>
      <w:r>
        <w:t>AUDIT: YES, ALWAYS</w:t>
      </w:r>
    </w:p>
    <w:p w14:paraId="1C0BCC57" w14:textId="677D0128" w:rsidR="00A66C08" w:rsidRDefault="00A66C08" w:rsidP="00A66C08">
      <w:pPr>
        <w:pStyle w:val="BodyText"/>
      </w:pPr>
      <w:r>
        <w:t>CROSS-REFERENCE:  403.5^C</w:t>
      </w:r>
    </w:p>
    <w:p w14:paraId="0BAAE779" w14:textId="6750054B" w:rsidR="00A66C08" w:rsidRDefault="00A66C08" w:rsidP="00A66C08">
      <w:pPr>
        <w:pStyle w:val="BodyText"/>
      </w:pPr>
      <w:r>
        <w:t>1)= S ^SD(403.5,"C",$E(X,1,30),DA)=""</w:t>
      </w:r>
    </w:p>
    <w:p w14:paraId="367EB379" w14:textId="029E0E5A" w:rsidR="00A66C08" w:rsidRDefault="00A66C08" w:rsidP="00A66C08">
      <w:pPr>
        <w:pStyle w:val="BodyText"/>
      </w:pPr>
      <w:r>
        <w:t>2)= K ^SD(403.5,"C",$E(X,1,30),DA)</w:t>
      </w:r>
    </w:p>
    <w:p w14:paraId="35B7EA5F" w14:textId="00757EF2" w:rsidR="00A66C08" w:rsidRDefault="00A66C08" w:rsidP="00A66C08">
      <w:pPr>
        <w:pStyle w:val="BodyText"/>
      </w:pPr>
      <w:r>
        <w:t>Used for printing of the cards/letter and reports by Provider or Recall Team.</w:t>
      </w:r>
    </w:p>
    <w:p w14:paraId="4FEA878F" w14:textId="19025E34" w:rsidR="00A66C08" w:rsidRDefault="00A66C08" w:rsidP="00A66C08">
      <w:pPr>
        <w:pStyle w:val="BodyText"/>
      </w:pPr>
      <w:r>
        <w:t>403.5,4.5 CLINIC 0;2 POINTER TO HOSPITAL LOCATION FILE (#44) (Required) (audited)</w:t>
      </w:r>
    </w:p>
    <w:p w14:paraId="2979A942" w14:textId="392A3349" w:rsidR="00A66C08" w:rsidRDefault="00A66C08" w:rsidP="00A66C08">
      <w:pPr>
        <w:pStyle w:val="BodyText"/>
      </w:pPr>
      <w:r>
        <w:t>LAST EDITED: NOV 02, 2016</w:t>
      </w:r>
    </w:p>
    <w:p w14:paraId="3B5F2451" w14:textId="12EAF084" w:rsidR="00A66C08" w:rsidRDefault="00A66C08" w:rsidP="00A66C08">
      <w:pPr>
        <w:pStyle w:val="BodyText"/>
      </w:pPr>
      <w:r>
        <w:t>HELP-PROMPT: Select the clinic that this Recall will be linked to.</w:t>
      </w:r>
    </w:p>
    <w:p w14:paraId="4C00FB03" w14:textId="3FBB2BA0" w:rsidR="00A66C08" w:rsidRDefault="00A66C08" w:rsidP="00A66C08">
      <w:pPr>
        <w:pStyle w:val="BodyText"/>
      </w:pPr>
      <w:r>
        <w:t>DESCRIPTION: This is the Hospital Location which this patient will have the Recall entry assigned.</w:t>
      </w:r>
    </w:p>
    <w:p w14:paraId="127575BE" w14:textId="0929A86F" w:rsidR="00A66C08" w:rsidRDefault="00A66C08" w:rsidP="00A66C08">
      <w:pPr>
        <w:pStyle w:val="BodyText"/>
      </w:pPr>
      <w:r>
        <w:t>AUDIT: YES, ALWAYS</w:t>
      </w:r>
    </w:p>
    <w:p w14:paraId="3F32A5B5" w14:textId="50FBD216" w:rsidR="00A66C08" w:rsidRDefault="00A66C08" w:rsidP="00A66C08">
      <w:pPr>
        <w:pStyle w:val="BodyText"/>
      </w:pPr>
      <w:r>
        <w:t xml:space="preserve">CROSS-REFERENCE:  403.5^E </w:t>
      </w:r>
    </w:p>
    <w:p w14:paraId="150BE6A0" w14:textId="04FA0D55" w:rsidR="00A66C08" w:rsidRDefault="00A66C08" w:rsidP="00A66C08">
      <w:pPr>
        <w:pStyle w:val="BodyText"/>
      </w:pPr>
      <w:r>
        <w:lastRenderedPageBreak/>
        <w:t>1)= S ^SD(403.5,"E",$E(X,1,30),DA)=""</w:t>
      </w:r>
    </w:p>
    <w:p w14:paraId="049B41C0" w14:textId="5790F54A" w:rsidR="00A66C08" w:rsidRDefault="00A66C08" w:rsidP="00A66C08">
      <w:pPr>
        <w:pStyle w:val="BodyText"/>
      </w:pPr>
      <w:r>
        <w:t>2)= K ^SD(403.5,"E",$E(X,1,30),DA)</w:t>
      </w:r>
    </w:p>
    <w:p w14:paraId="53360A03" w14:textId="7ECC12C2" w:rsidR="00A66C08" w:rsidRDefault="00A66C08" w:rsidP="00A66C08">
      <w:pPr>
        <w:pStyle w:val="BodyText"/>
      </w:pPr>
      <w:r>
        <w:t>Used during the display of Recall information and for selecting the printing of cards/letters, Also, used in selecting reports printed by Recall clinic.</w:t>
      </w:r>
    </w:p>
    <w:p w14:paraId="6E44A8E7" w14:textId="544FF661" w:rsidR="00A66C08" w:rsidRDefault="00A66C08" w:rsidP="00A66C08">
      <w:pPr>
        <w:pStyle w:val="BodyText"/>
      </w:pPr>
      <w:r>
        <w:t>403.5,4.7 LENGTH OF APPT. 0;9 NUMBER (audited)</w:t>
      </w:r>
    </w:p>
    <w:p w14:paraId="2415FACF" w14:textId="337969CE" w:rsidR="00A66C08" w:rsidRDefault="00A66C08" w:rsidP="00A66C08">
      <w:pPr>
        <w:pStyle w:val="BodyText"/>
      </w:pPr>
      <w:r>
        <w:t>INPUT TRANSFORM:  K:+X'=X!(X&gt;120)!(X&lt;10)!(X?.E1"."1N.N) X</w:t>
      </w:r>
    </w:p>
    <w:p w14:paraId="7A43AB91" w14:textId="18023AB1" w:rsidR="00A66C08" w:rsidRDefault="00A66C08" w:rsidP="00A66C08">
      <w:pPr>
        <w:pStyle w:val="BodyText"/>
      </w:pPr>
      <w:r>
        <w:t>LAST EDITED: NOV 02, 2016</w:t>
      </w:r>
    </w:p>
    <w:p w14:paraId="1119C7C0" w14:textId="440A8558" w:rsidR="00A66C08" w:rsidRDefault="00A66C08" w:rsidP="00A66C08">
      <w:pPr>
        <w:pStyle w:val="BodyText"/>
      </w:pPr>
      <w:r>
        <w:t>HELP-PROMPT: Type a Number between 10 and 120, 0 Decimal Digits</w:t>
      </w:r>
    </w:p>
    <w:p w14:paraId="2510BDC9" w14:textId="35C915FB" w:rsidR="00A66C08" w:rsidRDefault="00A66C08" w:rsidP="00A66C08">
      <w:pPr>
        <w:pStyle w:val="BodyText"/>
      </w:pPr>
      <w:r>
        <w:t>DESCRIPTION: The length of appointment (in minutes) that will be required once scheduled.</w:t>
      </w:r>
    </w:p>
    <w:p w14:paraId="0E4D81DE" w14:textId="1F1CE937" w:rsidR="00A66C08" w:rsidRDefault="00A66C08" w:rsidP="00A66C08">
      <w:pPr>
        <w:pStyle w:val="BodyText"/>
      </w:pPr>
      <w:r>
        <w:t>AUDIT: YES, ALWAYS</w:t>
      </w:r>
    </w:p>
    <w:p w14:paraId="00F96F4D" w14:textId="2C592418" w:rsidR="00A66C08" w:rsidRDefault="00A66C08" w:rsidP="00A66C08">
      <w:pPr>
        <w:pStyle w:val="BodyText"/>
      </w:pPr>
      <w:r>
        <w:t>403.5,5 RECALL DATE 0;6 DATE (Required)</w:t>
      </w:r>
    </w:p>
    <w:p w14:paraId="450DBCBF" w14:textId="36693615" w:rsidR="00A66C08" w:rsidRDefault="00A66C08" w:rsidP="00A66C08">
      <w:pPr>
        <w:pStyle w:val="BodyText"/>
      </w:pPr>
      <w:r>
        <w:t>INPUT TRANSFORM:  S %DT="EFX",%DT(0)=$$FMADD^XLFDT(DT,1) D ^%DT K %DT(0) S X=Y K:Y&lt;1 X</w:t>
      </w:r>
    </w:p>
    <w:p w14:paraId="3B0ED02A" w14:textId="6101F57A" w:rsidR="00A66C08" w:rsidRDefault="00A66C08" w:rsidP="00A66C08">
      <w:pPr>
        <w:pStyle w:val="BodyText"/>
      </w:pPr>
      <w:r>
        <w:t>LAST EDITED: JAN 14, 2016</w:t>
      </w:r>
    </w:p>
    <w:p w14:paraId="4254C0DC" w14:textId="0745F8A4" w:rsidR="00A66C08" w:rsidRDefault="00A66C08" w:rsidP="00A66C08">
      <w:pPr>
        <w:pStyle w:val="BodyText"/>
      </w:pPr>
      <w:r>
        <w:t>HELP-PROMPT: Enter the Recall Date that the provider has requested for this patient.</w:t>
      </w:r>
    </w:p>
    <w:p w14:paraId="48779D73" w14:textId="40A48D6A" w:rsidR="00A66C08" w:rsidRDefault="00A66C08" w:rsidP="00A66C08">
      <w:pPr>
        <w:pStyle w:val="BodyText"/>
      </w:pPr>
      <w:r>
        <w:t>DESCRIPTION: Recall Date is a date the provider has requested the patient to return. This must be a future exact date.</w:t>
      </w:r>
    </w:p>
    <w:p w14:paraId="2FE02357" w14:textId="204CB6E9" w:rsidR="00A66C08" w:rsidRDefault="00A66C08" w:rsidP="00A66C08">
      <w:pPr>
        <w:pStyle w:val="BodyText"/>
      </w:pPr>
      <w:r>
        <w:t>UNEDITABLE</w:t>
      </w:r>
    </w:p>
    <w:p w14:paraId="44B87CEC" w14:textId="6006BF46" w:rsidR="00A66C08" w:rsidRDefault="00A66C08" w:rsidP="00A66C08">
      <w:pPr>
        <w:pStyle w:val="BodyText"/>
      </w:pPr>
      <w:r>
        <w:t>NOTES: XXXX--CAN'T BE ALTERED EXCEPT BY PROGRAMMER</w:t>
      </w:r>
    </w:p>
    <w:p w14:paraId="517B0176" w14:textId="77C4C4A4" w:rsidR="00A66C08" w:rsidRDefault="00A66C08" w:rsidP="00A66C08">
      <w:pPr>
        <w:pStyle w:val="BodyText"/>
      </w:pPr>
      <w:r>
        <w:t>CROSS-REFERENCE:  403.5^D</w:t>
      </w:r>
    </w:p>
    <w:p w14:paraId="76F3E002" w14:textId="242913B7" w:rsidR="00A66C08" w:rsidRDefault="00A66C08" w:rsidP="00A66C08">
      <w:pPr>
        <w:pStyle w:val="BodyText"/>
      </w:pPr>
      <w:r>
        <w:t>1)= S ^SD(403.5,"D",$E(X,1,30),DA)=""</w:t>
      </w:r>
    </w:p>
    <w:p w14:paraId="04E5AC42" w14:textId="685714C0" w:rsidR="00A66C08" w:rsidRDefault="00A66C08" w:rsidP="00A66C08">
      <w:pPr>
        <w:pStyle w:val="BodyText"/>
      </w:pPr>
      <w:r>
        <w:t>2)= K ^SD(403.5,"D",$E(X,1,30),DA)</w:t>
      </w:r>
    </w:p>
    <w:p w14:paraId="7A0E1971" w14:textId="715408AA" w:rsidR="00A66C08" w:rsidRDefault="00A66C08" w:rsidP="00A66C08">
      <w:pPr>
        <w:pStyle w:val="BodyText"/>
      </w:pPr>
      <w:r>
        <w:t>Used in selecting a date range for printing Recall cards/letters and in all Recall reports.</w:t>
      </w:r>
    </w:p>
    <w:p w14:paraId="4CCB8E5B" w14:textId="196A33E8" w:rsidR="00A66C08" w:rsidRDefault="00A66C08" w:rsidP="00A66C08">
      <w:pPr>
        <w:pStyle w:val="BodyText"/>
      </w:pPr>
      <w:r>
        <w:t>CROSS-REFERENCE:  ^^TRIGGER^403.5^7</w:t>
      </w:r>
    </w:p>
    <w:p w14:paraId="04EEFC4B" w14:textId="77777777" w:rsidR="00EA219F" w:rsidRDefault="00A66C08" w:rsidP="00A66C08">
      <w:pPr>
        <w:pStyle w:val="BodyText"/>
      </w:pPr>
      <w:r>
        <w:t>1)= K DIV S DIV=X,D0=DA,DIV(0)=D0 S Y(1)=$S($D(^SD(403.5,D0,0)):^(0),1:"") S X=$P(Y(1),U,11),X =X S DIU=X K Y S X=DIV S X=DUZ S DIH=$G(^SD(403.5,DIV(0),0)),DIV=X S $P(^(0),U,11)=DIV,DIH=403</w:t>
      </w:r>
      <w:r w:rsidR="00EA219F">
        <w:t>.</w:t>
      </w:r>
      <w:r>
        <w:t>5,DIG=7 D ^DICR</w:t>
      </w:r>
    </w:p>
    <w:p w14:paraId="3285FD81" w14:textId="11FC688A" w:rsidR="00A66C08" w:rsidRDefault="00A66C08" w:rsidP="00A66C08">
      <w:pPr>
        <w:pStyle w:val="BodyText"/>
      </w:pPr>
      <w:r>
        <w:t>2)= QCREATE VALUE)= S X=DUZ</w:t>
      </w:r>
      <w:r w:rsidR="00EA219F">
        <w:t xml:space="preserve"> </w:t>
      </w:r>
      <w:r>
        <w:t>DELETE VALUE)= NO EFFECT</w:t>
      </w:r>
      <w:r w:rsidR="00EA219F">
        <w:t xml:space="preserve"> </w:t>
      </w:r>
      <w:r>
        <w:t>FIELD)= #7</w:t>
      </w:r>
    </w:p>
    <w:p w14:paraId="595B0173" w14:textId="2D19DBB0" w:rsidR="00A66C08" w:rsidRDefault="00A66C08" w:rsidP="00A66C08">
      <w:pPr>
        <w:pStyle w:val="BodyText"/>
      </w:pPr>
      <w:r>
        <w:t>Used to update USER THAT ENTER RECALL field #7</w:t>
      </w:r>
    </w:p>
    <w:p w14:paraId="654C45E4" w14:textId="434312E7" w:rsidR="00A66C08" w:rsidRDefault="00A66C08" w:rsidP="00A66C08">
      <w:pPr>
        <w:pStyle w:val="BodyText"/>
      </w:pPr>
      <w:r>
        <w:t>403.5,5.5 RECALL DATE (PER PATIENT) 0;12 DATE</w:t>
      </w:r>
      <w:r w:rsidR="00EA219F">
        <w:t xml:space="preserve"> </w:t>
      </w:r>
      <w:r>
        <w:t>INPUT TRANSFORM:  S %DT="EFX",%DT(0)=$$FMADD^XLFDT(DT,1) D ^%DT K %DT(0) S X=Y K:Y&lt;1 X</w:t>
      </w:r>
    </w:p>
    <w:p w14:paraId="3A223810" w14:textId="786C58EE" w:rsidR="00A66C08" w:rsidRDefault="00A66C08" w:rsidP="00A66C08">
      <w:pPr>
        <w:pStyle w:val="BodyText"/>
      </w:pPr>
      <w:r>
        <w:t>LAST EDITED: JAN 14, 2016</w:t>
      </w:r>
    </w:p>
    <w:p w14:paraId="4DCD8E6F" w14:textId="6F44E623" w:rsidR="00A66C08" w:rsidRDefault="00A66C08" w:rsidP="00A66C08">
      <w:pPr>
        <w:pStyle w:val="BodyText"/>
      </w:pPr>
      <w:r>
        <w:t>HELP-PROMPT: Enter the Date that the patient is requesting for their Recall Visit.</w:t>
      </w:r>
    </w:p>
    <w:p w14:paraId="61DE233F" w14:textId="4CB01053" w:rsidR="00A66C08" w:rsidRDefault="00A66C08" w:rsidP="00A66C08">
      <w:pPr>
        <w:pStyle w:val="BodyText"/>
      </w:pPr>
      <w:r>
        <w:t>DESCRIPTION: This is the Recall Date that the patient is requesting. It can be different from the Recall Date, which is what the Provider has requested. This must be a future exact date.</w:t>
      </w:r>
    </w:p>
    <w:p w14:paraId="21FB0972" w14:textId="131C524C" w:rsidR="00A66C08" w:rsidRDefault="00A66C08" w:rsidP="00A66C08">
      <w:pPr>
        <w:pStyle w:val="BodyText"/>
      </w:pPr>
      <w:r>
        <w:lastRenderedPageBreak/>
        <w:t>UNEDITABLE</w:t>
      </w:r>
    </w:p>
    <w:p w14:paraId="36A620EC" w14:textId="5653C134" w:rsidR="00A66C08" w:rsidRDefault="00A66C08" w:rsidP="00A66C08">
      <w:pPr>
        <w:pStyle w:val="BodyText"/>
      </w:pPr>
      <w:r>
        <w:t>NOTES: XXXX--CAN'T BE ALTERED EXCEPT BY PROGRAMMER</w:t>
      </w:r>
    </w:p>
    <w:p w14:paraId="116FD91F" w14:textId="6BB841BA" w:rsidR="00A66C08" w:rsidRDefault="00A66C08" w:rsidP="00A66C08">
      <w:pPr>
        <w:pStyle w:val="BodyText"/>
      </w:pPr>
      <w:r>
        <w:t>403.5,6 DATE REMINDER SENT 0;10 DATE</w:t>
      </w:r>
    </w:p>
    <w:p w14:paraId="2F921191" w14:textId="59645AA4" w:rsidR="00A66C08" w:rsidRDefault="00A66C08" w:rsidP="00A66C08">
      <w:pPr>
        <w:pStyle w:val="BodyText"/>
      </w:pPr>
      <w:r>
        <w:t>INPUT TRANSFORM:  S %DT="E" D ^%DT S X=Y K:Y&lt;1 X</w:t>
      </w:r>
    </w:p>
    <w:p w14:paraId="11B8A352" w14:textId="3CC42F18" w:rsidR="00A66C08" w:rsidRDefault="00A66C08" w:rsidP="00A66C08">
      <w:pPr>
        <w:pStyle w:val="BodyText"/>
      </w:pPr>
      <w:r>
        <w:t xml:space="preserve">LAST EDITED: JUL 15, 2008 </w:t>
      </w:r>
    </w:p>
    <w:p w14:paraId="735E4ABE" w14:textId="7C111210" w:rsidR="00A66C08" w:rsidRDefault="00A66C08" w:rsidP="00A66C08">
      <w:pPr>
        <w:pStyle w:val="BodyText"/>
      </w:pPr>
      <w:r>
        <w:t>HELP-PROMPT: Date letter/card first printed.</w:t>
      </w:r>
    </w:p>
    <w:p w14:paraId="03663F95" w14:textId="655DD1D7" w:rsidR="00A66C08" w:rsidRDefault="00A66C08" w:rsidP="00A66C08">
      <w:pPr>
        <w:pStyle w:val="BodyText"/>
      </w:pPr>
      <w:r>
        <w:t>DESCRIPTION: This is the date that the first letter/card was printed and sent to the Veteran.</w:t>
      </w:r>
    </w:p>
    <w:p w14:paraId="51591D80" w14:textId="4DDAB15D" w:rsidR="00A66C08" w:rsidRDefault="00A66C08" w:rsidP="00A66C08">
      <w:pPr>
        <w:pStyle w:val="BodyText"/>
      </w:pPr>
      <w:r>
        <w:t>403.5,7 USER WHO ENTERED RECALL 0;11 POINTER TO NEW PERSON FILE (#200)</w:t>
      </w:r>
    </w:p>
    <w:p w14:paraId="029B504D" w14:textId="0C61231C" w:rsidR="00A66C08" w:rsidRDefault="00A66C08" w:rsidP="00A66C08">
      <w:pPr>
        <w:pStyle w:val="BodyText"/>
      </w:pPr>
      <w:r>
        <w:t>LAST EDITED: APR 03, 2015</w:t>
      </w:r>
    </w:p>
    <w:p w14:paraId="1B643FF7" w14:textId="5FAF5D36" w:rsidR="00A66C08" w:rsidRDefault="00A66C08" w:rsidP="00A66C08">
      <w:pPr>
        <w:pStyle w:val="BodyText"/>
      </w:pPr>
      <w:r>
        <w:t>HELP-PROMPT: New person who entered or edited Recall entry</w:t>
      </w:r>
    </w:p>
    <w:p w14:paraId="6FF69DBA" w14:textId="0F9EF914" w:rsidR="00A66C08" w:rsidRDefault="00A66C08" w:rsidP="00A66C08">
      <w:pPr>
        <w:pStyle w:val="BodyText"/>
      </w:pPr>
      <w:r>
        <w:t>DESCRIPTION: User who enter or edit a Recall entry.</w:t>
      </w:r>
    </w:p>
    <w:p w14:paraId="0D7C8B24" w14:textId="77777777" w:rsidR="00206EA3" w:rsidRDefault="00A66C08" w:rsidP="00A66C08">
      <w:pPr>
        <w:pStyle w:val="BodyText"/>
      </w:pPr>
      <w:r>
        <w:t xml:space="preserve">NOTES: TRIGGERED by the RECALL DATE field of the RECALL REMINDERS File </w:t>
      </w:r>
    </w:p>
    <w:p w14:paraId="630DE5D9" w14:textId="4977A187" w:rsidR="00A66C08" w:rsidRDefault="00A66C08" w:rsidP="00A66C08">
      <w:pPr>
        <w:pStyle w:val="BodyText"/>
      </w:pPr>
      <w:r>
        <w:t>RECORD INDEXES: AC (#1656)</w:t>
      </w:r>
    </w:p>
    <w:p w14:paraId="1D9A5C9A" w14:textId="47856253" w:rsidR="00A66C08" w:rsidRDefault="00A66C08" w:rsidP="00A66C08">
      <w:pPr>
        <w:pStyle w:val="BodyText"/>
      </w:pPr>
      <w:r>
        <w:t>403.5,7.5 DATE/TIME RECALL ADDED 0;14 DATE</w:t>
      </w:r>
    </w:p>
    <w:p w14:paraId="3D2DAAF5" w14:textId="1026EB23" w:rsidR="00A66C08" w:rsidRDefault="00A66C08" w:rsidP="00A66C08">
      <w:pPr>
        <w:pStyle w:val="BodyText"/>
      </w:pPr>
      <w:r>
        <w:t>INPUT TRANSFORM:  S %DT="ET" D ^%DT S X=Y K:(Y&lt;1)!(X&gt;$E($$NOW^XLFDT,1,12)) X</w:t>
      </w:r>
    </w:p>
    <w:p w14:paraId="1C045D8F" w14:textId="1E4CC446" w:rsidR="00A66C08" w:rsidRDefault="00A66C08" w:rsidP="00A66C08">
      <w:pPr>
        <w:pStyle w:val="BodyText"/>
      </w:pPr>
      <w:r>
        <w:t>LAST EDITED: JAN 14, 2016</w:t>
      </w:r>
    </w:p>
    <w:p w14:paraId="6E8607A5" w14:textId="5C24B94E" w:rsidR="00A66C08" w:rsidRDefault="00A66C08" w:rsidP="00A66C08">
      <w:pPr>
        <w:pStyle w:val="BodyText"/>
      </w:pPr>
      <w:r>
        <w:t>HELP-PROMPT: Enter a date and time not in the future</w:t>
      </w:r>
    </w:p>
    <w:p w14:paraId="26E036D6" w14:textId="0F94541F" w:rsidR="00A66C08" w:rsidRDefault="00A66C08" w:rsidP="00A66C08">
      <w:pPr>
        <w:pStyle w:val="BodyText"/>
      </w:pPr>
      <w:r>
        <w:t>DESCRIPTION: Date and Time this recall reminder was added. Cannot be in the future.</w:t>
      </w:r>
    </w:p>
    <w:p w14:paraId="02A466D2" w14:textId="61C6625E" w:rsidR="00A66C08" w:rsidRDefault="00A66C08" w:rsidP="00A66C08">
      <w:pPr>
        <w:pStyle w:val="BodyText"/>
      </w:pPr>
      <w:r>
        <w:t>UNEDITABLE</w:t>
      </w:r>
    </w:p>
    <w:p w14:paraId="780926CE" w14:textId="2341F5A9" w:rsidR="00A66C08" w:rsidRDefault="00A66C08" w:rsidP="00A66C08">
      <w:pPr>
        <w:pStyle w:val="BodyText"/>
      </w:pPr>
      <w:r>
        <w:t>NOTES: XXXX--CAN'T BE ALTERED EXCEPT BY PROGRAMMER</w:t>
      </w:r>
    </w:p>
    <w:p w14:paraId="565E0C6E" w14:textId="01AD3158" w:rsidR="00A66C08" w:rsidRDefault="00A66C08" w:rsidP="00A66C08">
      <w:pPr>
        <w:pStyle w:val="BodyText"/>
      </w:pPr>
      <w:r>
        <w:t>RECORD INDEXES:   AC (#1656)</w:t>
      </w:r>
    </w:p>
    <w:p w14:paraId="021677CC" w14:textId="0F255D6D" w:rsidR="00A66C08" w:rsidRDefault="00A66C08" w:rsidP="00A66C08">
      <w:pPr>
        <w:pStyle w:val="BodyText"/>
      </w:pPr>
      <w:r>
        <w:t>403.5,8 SECOND PRINT 0;13 DATE</w:t>
      </w:r>
    </w:p>
    <w:p w14:paraId="65E02B76" w14:textId="02D6F40F" w:rsidR="00A66C08" w:rsidRDefault="00A66C08" w:rsidP="00A66C08">
      <w:pPr>
        <w:pStyle w:val="BodyText"/>
      </w:pPr>
      <w:r>
        <w:t>INPUT TRANSFORM:  S %DT="E" D ^%DT S X=Y K:Y&lt;1 X</w:t>
      </w:r>
    </w:p>
    <w:p w14:paraId="63F03E1C" w14:textId="163FC157" w:rsidR="00A66C08" w:rsidRDefault="00A66C08" w:rsidP="00A66C08">
      <w:pPr>
        <w:pStyle w:val="BodyText"/>
      </w:pPr>
      <w:r>
        <w:t>LAST EDITED: JUL 15, 2008</w:t>
      </w:r>
    </w:p>
    <w:p w14:paraId="128B95C3" w14:textId="1E6AC202" w:rsidR="00A66C08" w:rsidRDefault="00A66C08" w:rsidP="00A66C08">
      <w:pPr>
        <w:pStyle w:val="BodyText"/>
      </w:pPr>
      <w:r>
        <w:t>HELP-PROMPT: Date for second printing of card or letter</w:t>
      </w:r>
    </w:p>
    <w:p w14:paraId="20C1CAE0" w14:textId="7FB715BD" w:rsidR="00BE1644" w:rsidRDefault="00A66C08" w:rsidP="00A66C08">
      <w:pPr>
        <w:pStyle w:val="BodyText"/>
      </w:pPr>
      <w:r>
        <w:t>DESCRIPTION: This is the date that the second letter/card was printed and sent.</w:t>
      </w:r>
    </w:p>
    <w:p w14:paraId="266F61F4" w14:textId="79CCC77C" w:rsidR="00BE1644" w:rsidRDefault="00AD764D" w:rsidP="00AD764D">
      <w:pPr>
        <w:pStyle w:val="Heading3"/>
      </w:pPr>
      <w:bookmarkStart w:id="211" w:name="_Toc26530747"/>
      <w:r w:rsidRPr="00AD764D">
        <w:t>#403.56 RECALL REMINDERS REMOVED</w:t>
      </w:r>
      <w:bookmarkEnd w:id="211"/>
    </w:p>
    <w:p w14:paraId="6A263D2E" w14:textId="48B42F0F" w:rsidR="00C76B7D" w:rsidRDefault="00C76B7D" w:rsidP="00C76B7D">
      <w:pPr>
        <w:pStyle w:val="BodyText"/>
      </w:pPr>
      <w:r>
        <w:t>STANDARD DATA DICTIONARY #403.56 -- RECALL REMINDERS REMOVED FILE</w:t>
      </w:r>
    </w:p>
    <w:p w14:paraId="7BB25747" w14:textId="7C13B392" w:rsidR="00C76B7D" w:rsidRDefault="00C76B7D" w:rsidP="00C76B7D">
      <w:pPr>
        <w:pStyle w:val="BodyText"/>
      </w:pPr>
      <w:r>
        <w:t>STORED IN ^SD(403.56,  (19304 ENTRIES) SITE: TEST.CHEYENNE.MED.VA.GOV UCI: CHEYL134,ROU (VERSION 5.3)</w:t>
      </w:r>
    </w:p>
    <w:p w14:paraId="292AF824" w14:textId="77777777" w:rsidR="00C76B7D" w:rsidRDefault="00C76B7D" w:rsidP="00C76B7D">
      <w:pPr>
        <w:pStyle w:val="BodyText"/>
      </w:pPr>
      <w:r>
        <w:t>DATA          NAME                  GLOBAL        DATA</w:t>
      </w:r>
    </w:p>
    <w:p w14:paraId="707E4B27" w14:textId="77777777" w:rsidR="00C76B7D" w:rsidRDefault="00C76B7D" w:rsidP="00C76B7D">
      <w:pPr>
        <w:pStyle w:val="BodyText"/>
      </w:pPr>
      <w:r>
        <w:t>ELEMENT       TITLE                 LOCATION      TYPE</w:t>
      </w:r>
    </w:p>
    <w:p w14:paraId="5E73363A" w14:textId="10502326" w:rsidR="00C76B7D" w:rsidRDefault="00C76B7D" w:rsidP="00C76B7D">
      <w:pPr>
        <w:pStyle w:val="BodyText"/>
      </w:pPr>
      <w:r>
        <w:lastRenderedPageBreak/>
        <w:t>This file holds records deleted from the RECALL REMINDERS [#403.5] file, whether deleted by the user or because they were given appointments.</w:t>
      </w:r>
    </w:p>
    <w:p w14:paraId="45C67450" w14:textId="6F5B3DF3" w:rsidR="00C76B7D" w:rsidRDefault="00C76B7D" w:rsidP="00C76B7D">
      <w:pPr>
        <w:pStyle w:val="BodyText"/>
      </w:pPr>
      <w:r>
        <w:t>DD ACCESS: @</w:t>
      </w:r>
    </w:p>
    <w:p w14:paraId="696909A9" w14:textId="70258538" w:rsidR="00C76B7D" w:rsidRDefault="00C76B7D" w:rsidP="00C76B7D">
      <w:pPr>
        <w:pStyle w:val="BodyText"/>
      </w:pPr>
      <w:r>
        <w:t xml:space="preserve">RD ACCESS: </w:t>
      </w:r>
    </w:p>
    <w:p w14:paraId="7DA4881C" w14:textId="193CA3F6" w:rsidR="00C76B7D" w:rsidRDefault="00C76B7D" w:rsidP="00C76B7D">
      <w:pPr>
        <w:pStyle w:val="BodyText"/>
      </w:pPr>
      <w:r>
        <w:t xml:space="preserve">WR ACCESS: </w:t>
      </w:r>
    </w:p>
    <w:p w14:paraId="2C0693B5" w14:textId="1C137C5B" w:rsidR="00C76B7D" w:rsidRDefault="00C76B7D" w:rsidP="00C76B7D">
      <w:pPr>
        <w:pStyle w:val="BodyText"/>
      </w:pPr>
      <w:r>
        <w:t>DEL ACCESS: @</w:t>
      </w:r>
    </w:p>
    <w:p w14:paraId="135D5236" w14:textId="79523EBB" w:rsidR="00C76B7D" w:rsidRDefault="00C76B7D" w:rsidP="00C76B7D">
      <w:pPr>
        <w:pStyle w:val="BodyText"/>
      </w:pPr>
      <w:r>
        <w:t>LAYGO ACCESS: @</w:t>
      </w:r>
    </w:p>
    <w:p w14:paraId="7E2791B8" w14:textId="270F4B29" w:rsidR="00C76B7D" w:rsidRDefault="00C76B7D" w:rsidP="00C76B7D">
      <w:pPr>
        <w:pStyle w:val="BodyText"/>
      </w:pPr>
      <w:r>
        <w:t>AUDIT ACCESS: @</w:t>
      </w:r>
    </w:p>
    <w:p w14:paraId="6E82B7B6" w14:textId="0EE733BD" w:rsidR="00C76B7D" w:rsidRDefault="00C76B7D" w:rsidP="00C76B7D">
      <w:pPr>
        <w:pStyle w:val="BodyText"/>
      </w:pPr>
      <w:r>
        <w:t>(NOTE: Kernel's File Access Security has been installed in this UCI.)</w:t>
      </w:r>
    </w:p>
    <w:p w14:paraId="20472803" w14:textId="4BFD8047" w:rsidR="00C76B7D" w:rsidRDefault="00C76B7D" w:rsidP="00C76B7D">
      <w:pPr>
        <w:pStyle w:val="BodyText"/>
      </w:pPr>
      <w:r>
        <w:t>CROSS-REFERENCED BY: PATIENT NAME(B), RECALL DATE(C)</w:t>
      </w:r>
    </w:p>
    <w:p w14:paraId="1AD703A5" w14:textId="353B140C" w:rsidR="00C76B7D" w:rsidRDefault="00C76B7D" w:rsidP="00C76B7D">
      <w:pPr>
        <w:pStyle w:val="BodyText"/>
      </w:pPr>
      <w:r>
        <w:t>INDEXED BY: DATE/TIME RECALL ADDED &amp; USER WHO ENTERED RECALL (AC), CLINIC &amp; RECALL DATE (D)</w:t>
      </w:r>
    </w:p>
    <w:p w14:paraId="03DD702F" w14:textId="5A190D29" w:rsidR="00C76B7D" w:rsidRDefault="00C76B7D" w:rsidP="00C76B7D">
      <w:pPr>
        <w:pStyle w:val="BodyText"/>
      </w:pPr>
      <w:r>
        <w:t>403.56,.01 PATIENT NAME 0;1 POINTER TO PATIENT FILE (#2) (Required)</w:t>
      </w:r>
    </w:p>
    <w:p w14:paraId="724E7D11" w14:textId="7D108066" w:rsidR="00C76B7D" w:rsidRDefault="00C76B7D" w:rsidP="00C76B7D">
      <w:pPr>
        <w:pStyle w:val="BodyText"/>
      </w:pPr>
      <w:r>
        <w:t>LAST EDITED: JUL 17, 2008</w:t>
      </w:r>
    </w:p>
    <w:p w14:paraId="4820EBA3" w14:textId="7388E591" w:rsidR="00C76B7D" w:rsidRDefault="00C76B7D" w:rsidP="00C76B7D">
      <w:pPr>
        <w:pStyle w:val="BodyText"/>
      </w:pPr>
      <w:r>
        <w:t>HELP-PROMPT: Select Recall Reminder patient.</w:t>
      </w:r>
    </w:p>
    <w:p w14:paraId="31FCACCC" w14:textId="246C6DBB" w:rsidR="00C76B7D" w:rsidRDefault="00C76B7D" w:rsidP="00C76B7D">
      <w:pPr>
        <w:pStyle w:val="BodyText"/>
      </w:pPr>
      <w:r>
        <w:t>DESCRIPTION: Recall Reminder Patient who has been removed from the Recall Reminder file.</w:t>
      </w:r>
    </w:p>
    <w:p w14:paraId="0AFE7E07" w14:textId="6EC44CE6" w:rsidR="00C76B7D" w:rsidRDefault="00C76B7D" w:rsidP="00C76B7D">
      <w:pPr>
        <w:pStyle w:val="BodyText"/>
      </w:pPr>
      <w:r>
        <w:t>CROSS-REFERENCE:  403.56^B</w:t>
      </w:r>
    </w:p>
    <w:p w14:paraId="60359C1F" w14:textId="7211D831" w:rsidR="00C76B7D" w:rsidRDefault="00C76B7D" w:rsidP="00C76B7D">
      <w:pPr>
        <w:pStyle w:val="BodyText"/>
      </w:pPr>
      <w:r>
        <w:t>1)= S ^SD(403.56,"B",$E(X,1,30),DA)=""</w:t>
      </w:r>
    </w:p>
    <w:p w14:paraId="03B33957" w14:textId="27AA3486" w:rsidR="00C76B7D" w:rsidRDefault="00C76B7D" w:rsidP="00C76B7D">
      <w:pPr>
        <w:pStyle w:val="BodyText"/>
      </w:pPr>
      <w:r>
        <w:t>2)= K ^SD(403.56,"B",$E(X,1,30),DA)</w:t>
      </w:r>
    </w:p>
    <w:p w14:paraId="0DAB7D8C" w14:textId="47196D88" w:rsidR="00C76B7D" w:rsidRDefault="00C76B7D" w:rsidP="00C76B7D">
      <w:pPr>
        <w:pStyle w:val="BodyText"/>
      </w:pPr>
      <w:r>
        <w:t>Look up by Recall patient name.</w:t>
      </w:r>
    </w:p>
    <w:p w14:paraId="7F739C4C" w14:textId="2B2104AB" w:rsidR="00C76B7D" w:rsidRDefault="00C76B7D" w:rsidP="00C76B7D">
      <w:pPr>
        <w:pStyle w:val="BodyText"/>
      </w:pPr>
      <w:r>
        <w:t>403.56,2 ACCESSION # 0;3 FREE TEXT</w:t>
      </w:r>
    </w:p>
    <w:p w14:paraId="5E921400" w14:textId="73E110AD" w:rsidR="00C76B7D" w:rsidRDefault="00C76B7D" w:rsidP="00C76B7D">
      <w:pPr>
        <w:pStyle w:val="BodyText"/>
      </w:pPr>
      <w:r>
        <w:t>INPUT TRANSFORM:  K:$L(X)&gt;25!($L(X)&lt;1) X</w:t>
      </w:r>
    </w:p>
    <w:p w14:paraId="25163D3C" w14:textId="583AA0FF" w:rsidR="00C76B7D" w:rsidRDefault="00C76B7D" w:rsidP="00C76B7D">
      <w:pPr>
        <w:pStyle w:val="BodyText"/>
      </w:pPr>
      <w:r>
        <w:t>LAST EDITED: JUL 15, 2008</w:t>
      </w:r>
    </w:p>
    <w:p w14:paraId="6137FC97" w14:textId="48A9D8C8" w:rsidR="00C76B7D" w:rsidRDefault="00C76B7D" w:rsidP="00C76B7D">
      <w:pPr>
        <w:pStyle w:val="BodyText"/>
      </w:pPr>
      <w:r>
        <w:t>HELP-PROMPT: Answer must be 1-25 characters in length.</w:t>
      </w:r>
    </w:p>
    <w:p w14:paraId="3BE205DF" w14:textId="7EDDEE76" w:rsidR="00C76B7D" w:rsidRDefault="00C76B7D" w:rsidP="00C76B7D">
      <w:pPr>
        <w:pStyle w:val="BodyText"/>
      </w:pPr>
      <w:r>
        <w:t>DESCRIPTION: Lab order number or accession number moved from the Recall File.</w:t>
      </w:r>
    </w:p>
    <w:p w14:paraId="7504ABD5" w14:textId="64AF945E" w:rsidR="00C76B7D" w:rsidRDefault="00C76B7D" w:rsidP="00C76B7D">
      <w:pPr>
        <w:pStyle w:val="BodyText"/>
      </w:pPr>
      <w:r>
        <w:t>403.56,2.5 COMMENT 0;7 FREE TEXT</w:t>
      </w:r>
    </w:p>
    <w:p w14:paraId="0AE4230A" w14:textId="06E6492C" w:rsidR="00C76B7D" w:rsidRDefault="00C76B7D" w:rsidP="00C76B7D">
      <w:pPr>
        <w:pStyle w:val="BodyText"/>
      </w:pPr>
      <w:r>
        <w:t>INPUT TRANSFORM:  K:$L(X)&gt;80!($L(X)&lt;1) X</w:t>
      </w:r>
    </w:p>
    <w:p w14:paraId="6D20DFB1" w14:textId="66DE7031" w:rsidR="00C76B7D" w:rsidRDefault="00C76B7D" w:rsidP="00C76B7D">
      <w:pPr>
        <w:pStyle w:val="BodyText"/>
      </w:pPr>
      <w:r>
        <w:t>LAST EDITED: JUL 15, 2008</w:t>
      </w:r>
    </w:p>
    <w:p w14:paraId="213277D2" w14:textId="67DFAB3E" w:rsidR="00C76B7D" w:rsidRDefault="00C76B7D" w:rsidP="00C76B7D">
      <w:pPr>
        <w:pStyle w:val="BodyText"/>
      </w:pPr>
      <w:r>
        <w:t>HELP-PROMPT:</w:t>
      </w:r>
      <w:r w:rsidR="00A903B2">
        <w:t xml:space="preserve"> </w:t>
      </w:r>
      <w:r>
        <w:t>Answer must be 1-80 characters in length.</w:t>
      </w:r>
    </w:p>
    <w:p w14:paraId="282B8A22" w14:textId="00CF7CAF" w:rsidR="00C76B7D" w:rsidRDefault="00C76B7D" w:rsidP="00C76B7D">
      <w:pPr>
        <w:pStyle w:val="BodyText"/>
      </w:pPr>
      <w:r>
        <w:t>DESCRIPTION: Comments that have been moved from the Recall Reminder File.</w:t>
      </w:r>
    </w:p>
    <w:p w14:paraId="352926E1" w14:textId="24FD36F0" w:rsidR="00C76B7D" w:rsidRDefault="00C76B7D" w:rsidP="00C76B7D">
      <w:pPr>
        <w:pStyle w:val="BodyText"/>
      </w:pPr>
      <w:r>
        <w:t>403.56,2.6 FAST / NON-FASTING 0;8 SET</w:t>
      </w:r>
      <w:r w:rsidR="000606BC">
        <w:t xml:space="preserve"> </w:t>
      </w:r>
      <w:r>
        <w:t xml:space="preserve">'f' FOR FASTING; 'n' FOR NON-FASTING; </w:t>
      </w:r>
    </w:p>
    <w:p w14:paraId="06C56460" w14:textId="1386E23D" w:rsidR="00C76B7D" w:rsidRDefault="00C76B7D" w:rsidP="00C76B7D">
      <w:pPr>
        <w:pStyle w:val="BodyText"/>
      </w:pPr>
      <w:r>
        <w:t>LAST EDITED: JUL 15, 2008</w:t>
      </w:r>
    </w:p>
    <w:p w14:paraId="5DA87A29" w14:textId="000ED4EF" w:rsidR="00C76B7D" w:rsidRDefault="00C76B7D" w:rsidP="00C76B7D">
      <w:pPr>
        <w:pStyle w:val="BodyText"/>
      </w:pPr>
      <w:r>
        <w:t>HELP-PROMPT: Either f - fasting, n - non fasting or blank for no labs</w:t>
      </w:r>
    </w:p>
    <w:p w14:paraId="23635515" w14:textId="7933FFA5" w:rsidR="00C76B7D" w:rsidRDefault="00C76B7D" w:rsidP="00C76B7D">
      <w:pPr>
        <w:pStyle w:val="BodyText"/>
      </w:pPr>
      <w:r>
        <w:lastRenderedPageBreak/>
        <w:t>DESCRIPTION: Fasting and Non fasting information moved from  the Recall Reminder file.</w:t>
      </w:r>
    </w:p>
    <w:p w14:paraId="386EDB09" w14:textId="65C21062" w:rsidR="00C76B7D" w:rsidRDefault="00C76B7D" w:rsidP="00C76B7D">
      <w:pPr>
        <w:pStyle w:val="BodyText"/>
      </w:pPr>
      <w:r>
        <w:t>403.56,3 TEST/APP 0;4 POINTER TO RECALL REMINDERS APPT TYPE</w:t>
      </w:r>
      <w:r w:rsidR="002319FD">
        <w:t xml:space="preserve"> </w:t>
      </w:r>
      <w:r>
        <w:t>FILE (#403.51)</w:t>
      </w:r>
    </w:p>
    <w:p w14:paraId="128AEBA1" w14:textId="47049DF1" w:rsidR="00C76B7D" w:rsidRDefault="00C76B7D" w:rsidP="00C76B7D">
      <w:pPr>
        <w:pStyle w:val="BodyText"/>
      </w:pPr>
      <w:r>
        <w:t>LAST EDITED: JUL 15, 2008</w:t>
      </w:r>
    </w:p>
    <w:p w14:paraId="767E338F" w14:textId="4BC36884" w:rsidR="00C76B7D" w:rsidRDefault="00C76B7D" w:rsidP="00C76B7D">
      <w:pPr>
        <w:pStyle w:val="BodyText"/>
      </w:pPr>
      <w:r>
        <w:t>HELP-PROMPT: Select from the available list of Test/App types</w:t>
      </w:r>
    </w:p>
    <w:p w14:paraId="628CFE5E" w14:textId="6F257301" w:rsidR="00C76B7D" w:rsidRDefault="00C76B7D" w:rsidP="00C76B7D">
      <w:pPr>
        <w:pStyle w:val="BodyText"/>
      </w:pPr>
      <w:r>
        <w:t>DESCRIPTION: This is the type of Recall Visit that is assigned for this entry and has been moved from the Recall Reminder file.</w:t>
      </w:r>
    </w:p>
    <w:p w14:paraId="624B3F67" w14:textId="6CF779D1" w:rsidR="00C76B7D" w:rsidRDefault="00C76B7D" w:rsidP="00C76B7D">
      <w:pPr>
        <w:pStyle w:val="BodyText"/>
      </w:pPr>
      <w:r>
        <w:t>403.56,4 PROVIDER 0;5 POINTER TO RECALL REMINDERS PROVIDERS FILE (#403.54)</w:t>
      </w:r>
    </w:p>
    <w:p w14:paraId="6614EBC1" w14:textId="66A7C5A2" w:rsidR="00C76B7D" w:rsidRDefault="00C76B7D" w:rsidP="00C76B7D">
      <w:pPr>
        <w:pStyle w:val="BodyText"/>
      </w:pPr>
      <w:r>
        <w:t>LAST EDITED:</w:t>
      </w:r>
      <w:r w:rsidR="002319FD">
        <w:t xml:space="preserve"> </w:t>
      </w:r>
      <w:r>
        <w:t>APR 27, 2015</w:t>
      </w:r>
    </w:p>
    <w:p w14:paraId="4BA538BC" w14:textId="4A6E1D53" w:rsidR="00C76B7D" w:rsidRDefault="00C76B7D" w:rsidP="00C76B7D">
      <w:pPr>
        <w:pStyle w:val="BodyText"/>
      </w:pPr>
      <w:r>
        <w:t>HELP-PROMPT: Select from the available list of Recall Providers</w:t>
      </w:r>
    </w:p>
    <w:p w14:paraId="1C7E542C" w14:textId="1D9BF6A3" w:rsidR="00C76B7D" w:rsidRDefault="00C76B7D" w:rsidP="00C76B7D">
      <w:pPr>
        <w:pStyle w:val="BodyText"/>
      </w:pPr>
      <w:r>
        <w:t>DESCRIPTION: The provider who is assigned for this Recall entry.</w:t>
      </w:r>
    </w:p>
    <w:p w14:paraId="211449E6" w14:textId="0C4AC167" w:rsidR="00C76B7D" w:rsidRDefault="00C76B7D" w:rsidP="00C76B7D">
      <w:pPr>
        <w:pStyle w:val="BodyText"/>
      </w:pPr>
      <w:r>
        <w:t>403.56,4.5 CLINIC 0;2 POINTER TO HOSPITAL LOCATION FILE (#44)</w:t>
      </w:r>
    </w:p>
    <w:p w14:paraId="2263BF51" w14:textId="7EAC9561" w:rsidR="00C76B7D" w:rsidRDefault="00C76B7D" w:rsidP="00C76B7D">
      <w:pPr>
        <w:pStyle w:val="BodyText"/>
      </w:pPr>
      <w:r>
        <w:t>LAST EDITED: JUL 17, 2008</w:t>
      </w:r>
    </w:p>
    <w:p w14:paraId="67AF5A32" w14:textId="6CEDBF59" w:rsidR="00C76B7D" w:rsidRDefault="00C76B7D" w:rsidP="00C76B7D">
      <w:pPr>
        <w:pStyle w:val="BodyText"/>
      </w:pPr>
      <w:r>
        <w:t>HELP-PROMPT: Select the clinic at which the patient had the recall entry.</w:t>
      </w:r>
    </w:p>
    <w:p w14:paraId="4D240CDA" w14:textId="64E2633D" w:rsidR="00C76B7D" w:rsidRDefault="00C76B7D" w:rsidP="00C76B7D">
      <w:pPr>
        <w:pStyle w:val="BodyText"/>
      </w:pPr>
      <w:r>
        <w:t>DESCRIPTION: Select from the Hospital Location for this Recall entry.</w:t>
      </w:r>
    </w:p>
    <w:p w14:paraId="5CB5DC81" w14:textId="57F29B02" w:rsidR="00C76B7D" w:rsidRDefault="00C76B7D" w:rsidP="00C76B7D">
      <w:pPr>
        <w:pStyle w:val="BodyText"/>
      </w:pPr>
      <w:r>
        <w:t>RECORD INDEXES:   D (#839)</w:t>
      </w:r>
    </w:p>
    <w:p w14:paraId="6F49B867" w14:textId="4195E76F" w:rsidR="00C76B7D" w:rsidRDefault="00C76B7D" w:rsidP="00C76B7D">
      <w:pPr>
        <w:pStyle w:val="BodyText"/>
      </w:pPr>
      <w:r>
        <w:t>403.56,4.7</w:t>
      </w:r>
      <w:r w:rsidR="004A6BA3">
        <w:t xml:space="preserve"> </w:t>
      </w:r>
      <w:r>
        <w:t>LENGTH OF APPT. 0;9 NUMBER</w:t>
      </w:r>
    </w:p>
    <w:p w14:paraId="435EA87E" w14:textId="46B8C6A4" w:rsidR="00C76B7D" w:rsidRDefault="00C76B7D" w:rsidP="00C76B7D">
      <w:pPr>
        <w:pStyle w:val="BodyText"/>
      </w:pPr>
      <w:r>
        <w:t>INPUT TRANSFORM:  K:+X'=X!(X&gt;120)!(X&lt;10)!(X?.E1"."1N.N) X</w:t>
      </w:r>
    </w:p>
    <w:p w14:paraId="2172B0E2" w14:textId="5CFB502E" w:rsidR="00C76B7D" w:rsidRDefault="00C76B7D" w:rsidP="00C76B7D">
      <w:pPr>
        <w:pStyle w:val="BodyText"/>
      </w:pPr>
      <w:r>
        <w:t>LAST EDITED: JUL 15, 2008</w:t>
      </w:r>
    </w:p>
    <w:p w14:paraId="47F8900A" w14:textId="3FC030CD" w:rsidR="00C76B7D" w:rsidRDefault="00C76B7D" w:rsidP="00C76B7D">
      <w:pPr>
        <w:pStyle w:val="BodyText"/>
      </w:pPr>
      <w:r>
        <w:t>HELP-PROMPT: Type a Number between 10 and 120, 0 Decimal Digits</w:t>
      </w:r>
    </w:p>
    <w:p w14:paraId="25BAA37B" w14:textId="215C1B7C" w:rsidR="00C76B7D" w:rsidRDefault="00C76B7D" w:rsidP="00C76B7D">
      <w:pPr>
        <w:pStyle w:val="BodyText"/>
      </w:pPr>
      <w:r>
        <w:t>DESCRIPTION: The length of appointment that will be required once scheduled.</w:t>
      </w:r>
    </w:p>
    <w:p w14:paraId="1CC7DAA1" w14:textId="18627EA8" w:rsidR="00C76B7D" w:rsidRDefault="00C76B7D" w:rsidP="00C76B7D">
      <w:pPr>
        <w:pStyle w:val="BodyText"/>
      </w:pPr>
      <w:r>
        <w:t>403.56,5 RECALL DATE 0;6 DATE</w:t>
      </w:r>
    </w:p>
    <w:p w14:paraId="39450BF7" w14:textId="7DFC1B43" w:rsidR="00C76B7D" w:rsidRDefault="00C76B7D" w:rsidP="00C76B7D">
      <w:pPr>
        <w:pStyle w:val="BodyText"/>
      </w:pPr>
      <w:r>
        <w:t>INPUT TRANSFORM:  S %DT="EX" D ^%DT S X=Y K:Y&lt;1 X</w:t>
      </w:r>
    </w:p>
    <w:p w14:paraId="28E8CD83" w14:textId="14710469" w:rsidR="00C76B7D" w:rsidRDefault="00C76B7D" w:rsidP="00C76B7D">
      <w:pPr>
        <w:pStyle w:val="BodyText"/>
      </w:pPr>
      <w:r>
        <w:t>LAST EDITED: APR 27, 2015</w:t>
      </w:r>
    </w:p>
    <w:p w14:paraId="0620D8B6" w14:textId="6BC74318" w:rsidR="00C76B7D" w:rsidRDefault="00C76B7D" w:rsidP="00C76B7D">
      <w:pPr>
        <w:pStyle w:val="BodyText"/>
      </w:pPr>
      <w:r>
        <w:t>HELP-PROMPT: Enter the appt date requested by the Provider.</w:t>
      </w:r>
    </w:p>
    <w:p w14:paraId="3526617C" w14:textId="2CC7062C" w:rsidR="00C76B7D" w:rsidRDefault="00C76B7D" w:rsidP="00C76B7D">
      <w:pPr>
        <w:pStyle w:val="BodyText"/>
      </w:pPr>
      <w:r>
        <w:t>DESCRIPTION: Recall date moved from Recall Reminder file once the patient had</w:t>
      </w:r>
      <w:r w:rsidR="00B547C0">
        <w:t xml:space="preserve"> </w:t>
      </w:r>
      <w:r>
        <w:t>been removed.</w:t>
      </w:r>
    </w:p>
    <w:p w14:paraId="0E2606BA" w14:textId="520B85E6" w:rsidR="00C76B7D" w:rsidRDefault="00C76B7D" w:rsidP="00C76B7D">
      <w:pPr>
        <w:pStyle w:val="BodyText"/>
      </w:pPr>
      <w:r>
        <w:t>CROSS-REFERENCE:  403.56^C</w:t>
      </w:r>
    </w:p>
    <w:p w14:paraId="63DCD7F9" w14:textId="123742FA" w:rsidR="00C76B7D" w:rsidRDefault="00C76B7D" w:rsidP="00C76B7D">
      <w:pPr>
        <w:pStyle w:val="BodyText"/>
      </w:pPr>
      <w:r>
        <w:t>1)= S ^SD(403.56,"C",$E(X,1,30),DA)=""</w:t>
      </w:r>
    </w:p>
    <w:p w14:paraId="4CCC8DD7" w14:textId="0A06BD72" w:rsidR="00C76B7D" w:rsidRDefault="00C76B7D" w:rsidP="00C76B7D">
      <w:pPr>
        <w:pStyle w:val="BodyText"/>
      </w:pPr>
      <w:r>
        <w:t>2)= K ^SD(403.56,"C",$E(X,1,30),DA)</w:t>
      </w:r>
      <w:r w:rsidR="00D70B7D">
        <w:t xml:space="preserve"> </w:t>
      </w:r>
      <w:r>
        <w:t xml:space="preserve">look up by Recall date for entries no longer active.  </w:t>
      </w:r>
    </w:p>
    <w:p w14:paraId="3AE3767C" w14:textId="4AF4123C" w:rsidR="00C76B7D" w:rsidRDefault="00C76B7D" w:rsidP="00C76B7D">
      <w:pPr>
        <w:pStyle w:val="BodyText"/>
      </w:pPr>
      <w:r>
        <w:t>RECORD INDEXES:   D (#839)</w:t>
      </w:r>
    </w:p>
    <w:p w14:paraId="555B69DC" w14:textId="4A6FA9B2" w:rsidR="00C76B7D" w:rsidRDefault="00C76B7D" w:rsidP="00C76B7D">
      <w:pPr>
        <w:pStyle w:val="BodyText"/>
      </w:pPr>
      <w:r>
        <w:t>403.56,6 DATE REMINDER SENT 0;10 DATE</w:t>
      </w:r>
    </w:p>
    <w:p w14:paraId="20C62103" w14:textId="7FE806A1" w:rsidR="00C76B7D" w:rsidRDefault="00C76B7D" w:rsidP="00C76B7D">
      <w:pPr>
        <w:pStyle w:val="BodyText"/>
      </w:pPr>
      <w:r>
        <w:t>INPUT TRANSFORM:  S %DT="E" D ^%DT S X=Y K:Y&lt;1 X</w:t>
      </w:r>
    </w:p>
    <w:p w14:paraId="6BED40A3" w14:textId="2881E750" w:rsidR="00C76B7D" w:rsidRDefault="00C76B7D" w:rsidP="00C76B7D">
      <w:pPr>
        <w:pStyle w:val="BodyText"/>
      </w:pPr>
      <w:r>
        <w:t>LAST EDITED: JUL 17, 2008</w:t>
      </w:r>
    </w:p>
    <w:p w14:paraId="07D5912C" w14:textId="223A3599" w:rsidR="00C76B7D" w:rsidRDefault="00C76B7D" w:rsidP="00C76B7D">
      <w:pPr>
        <w:pStyle w:val="BodyText"/>
      </w:pPr>
      <w:r>
        <w:lastRenderedPageBreak/>
        <w:t>HELP-PROMPT: Enter the date the Recall card or letter was printed and sent.</w:t>
      </w:r>
    </w:p>
    <w:p w14:paraId="272F0473" w14:textId="12FA5017" w:rsidR="00C76B7D" w:rsidRDefault="00C76B7D" w:rsidP="00C76B7D">
      <w:pPr>
        <w:pStyle w:val="BodyText"/>
      </w:pPr>
      <w:r>
        <w:t>DESCRIPTION: Date the reminder was sent to the patient.</w:t>
      </w:r>
    </w:p>
    <w:p w14:paraId="6130EE07" w14:textId="485A468D" w:rsidR="00C76B7D" w:rsidRDefault="00C76B7D" w:rsidP="00C76B7D">
      <w:pPr>
        <w:pStyle w:val="BodyText"/>
      </w:pPr>
      <w:r>
        <w:t>403.56,7 USER WHO ENTERED RECALL 0;11 POINTER TO NEW PERSON FILE (#200)</w:t>
      </w:r>
    </w:p>
    <w:p w14:paraId="2D286659" w14:textId="6EA52EDA" w:rsidR="00C76B7D" w:rsidRDefault="00C76B7D" w:rsidP="00C76B7D">
      <w:pPr>
        <w:pStyle w:val="BodyText"/>
      </w:pPr>
      <w:r>
        <w:t>LAST EDITED: APR 03, 2015</w:t>
      </w:r>
    </w:p>
    <w:p w14:paraId="01EB3C14" w14:textId="235A1AEB" w:rsidR="00C76B7D" w:rsidRDefault="00C76B7D" w:rsidP="00C76B7D">
      <w:pPr>
        <w:pStyle w:val="BodyText"/>
      </w:pPr>
      <w:r>
        <w:t>HELP-PROMPT: Select user who last entered or edited the recall entry.</w:t>
      </w:r>
    </w:p>
    <w:p w14:paraId="386C7347" w14:textId="794B66AD" w:rsidR="00C76B7D" w:rsidRDefault="00C76B7D" w:rsidP="00C76B7D">
      <w:pPr>
        <w:pStyle w:val="BodyText"/>
      </w:pPr>
      <w:r>
        <w:t>DESCRIPTION: The person who entered or edited Recall entry.</w:t>
      </w:r>
    </w:p>
    <w:p w14:paraId="338F447C" w14:textId="76830E89" w:rsidR="00C76B7D" w:rsidRDefault="00C76B7D" w:rsidP="00C76B7D">
      <w:pPr>
        <w:pStyle w:val="BodyText"/>
      </w:pPr>
      <w:r>
        <w:t>RECORD INDEXES: AC (#1657)</w:t>
      </w:r>
    </w:p>
    <w:p w14:paraId="1CC0AE96" w14:textId="4DE09E66" w:rsidR="00C76B7D" w:rsidRDefault="00C76B7D" w:rsidP="00C76B7D">
      <w:pPr>
        <w:pStyle w:val="BodyText"/>
      </w:pPr>
      <w:r>
        <w:t>403.56,7.5 DATE/TIME RECALL ADDED 0;12 DATE</w:t>
      </w:r>
    </w:p>
    <w:p w14:paraId="26F67ECB" w14:textId="424018BE" w:rsidR="00C76B7D" w:rsidRDefault="00C76B7D" w:rsidP="00C76B7D">
      <w:pPr>
        <w:pStyle w:val="BodyText"/>
      </w:pPr>
      <w:r>
        <w:t>INPUT TRANSFORM:  S %DT="ET" D ^%DT S X=Y K:Y&lt;1 X</w:t>
      </w:r>
    </w:p>
    <w:p w14:paraId="596B0477" w14:textId="36EB4EEB" w:rsidR="00C76B7D" w:rsidRDefault="00C76B7D" w:rsidP="00C76B7D">
      <w:pPr>
        <w:pStyle w:val="BodyText"/>
      </w:pPr>
      <w:r>
        <w:t>LAST EDITED: APR 03, 2015</w:t>
      </w:r>
    </w:p>
    <w:p w14:paraId="79973772" w14:textId="550AD30D" w:rsidR="00C76B7D" w:rsidRDefault="00C76B7D" w:rsidP="00C76B7D">
      <w:pPr>
        <w:pStyle w:val="BodyText"/>
      </w:pPr>
      <w:r>
        <w:t>HELP-PROMPT: Enter a date and time</w:t>
      </w:r>
    </w:p>
    <w:p w14:paraId="39371809" w14:textId="247C07C3" w:rsidR="00C76B7D" w:rsidRDefault="00C76B7D" w:rsidP="00C76B7D">
      <w:pPr>
        <w:pStyle w:val="BodyText"/>
      </w:pPr>
      <w:r>
        <w:t>DESCRIPTION: Date and time this recall reminder was added.</w:t>
      </w:r>
    </w:p>
    <w:p w14:paraId="11A1E26C" w14:textId="1EBE5B9A" w:rsidR="00C76B7D" w:rsidRDefault="00C76B7D" w:rsidP="00C76B7D">
      <w:pPr>
        <w:pStyle w:val="BodyText"/>
      </w:pPr>
      <w:r>
        <w:t>RECORD INDEXES: AC (#1657)</w:t>
      </w:r>
    </w:p>
    <w:p w14:paraId="3685D68B" w14:textId="06BBAA10" w:rsidR="00C76B7D" w:rsidRDefault="00C76B7D" w:rsidP="00C76B7D">
      <w:pPr>
        <w:pStyle w:val="BodyText"/>
      </w:pPr>
      <w:r>
        <w:t>403.56,101 APPT DATE 1;1 DATE</w:t>
      </w:r>
    </w:p>
    <w:p w14:paraId="3BBBEDC1" w14:textId="5FB12951" w:rsidR="00C76B7D" w:rsidRDefault="00C76B7D" w:rsidP="00C76B7D">
      <w:pPr>
        <w:pStyle w:val="BodyText"/>
      </w:pPr>
      <w:r>
        <w:t>INPUT TRANSFORM:  S %DT="ESTXR" D ^%DT S X=Y K:Y&lt;1 X</w:t>
      </w:r>
    </w:p>
    <w:p w14:paraId="339CDCC8" w14:textId="064E5822" w:rsidR="00C76B7D" w:rsidRDefault="00C76B7D" w:rsidP="00C76B7D">
      <w:pPr>
        <w:pStyle w:val="BodyText"/>
      </w:pPr>
      <w:r>
        <w:t>LAST EDITED: JUL 17, 2008</w:t>
      </w:r>
    </w:p>
    <w:p w14:paraId="23CEAC11" w14:textId="3EA38069" w:rsidR="00C76B7D" w:rsidRDefault="00C76B7D" w:rsidP="00C76B7D">
      <w:pPr>
        <w:pStyle w:val="BodyText"/>
      </w:pPr>
      <w:r>
        <w:t>HELP-PROMPT: Enter date of scheduled appointment.</w:t>
      </w:r>
    </w:p>
    <w:p w14:paraId="4AABBF9F" w14:textId="11E6D586" w:rsidR="00C76B7D" w:rsidRDefault="00C76B7D" w:rsidP="00C76B7D">
      <w:pPr>
        <w:pStyle w:val="BodyText"/>
      </w:pPr>
      <w:r>
        <w:t>DESCRIPTION: If the patient was deleted from the recall list because s/he got an appointment, this is the date/time of the appointment.</w:t>
      </w:r>
    </w:p>
    <w:p w14:paraId="2393F89C" w14:textId="09BCCAEC" w:rsidR="00C76B7D" w:rsidRDefault="00C76B7D" w:rsidP="00C76B7D">
      <w:pPr>
        <w:pStyle w:val="BodyText"/>
      </w:pPr>
      <w:r>
        <w:t>403.56,102 APPT CLINIC 1;2 POINTER TO HOSPITAL LOCATION FILE (#44)</w:t>
      </w:r>
    </w:p>
    <w:p w14:paraId="0BD52CA8" w14:textId="0031A982" w:rsidR="00C76B7D" w:rsidRDefault="00C76B7D" w:rsidP="00C76B7D">
      <w:pPr>
        <w:pStyle w:val="BodyText"/>
      </w:pPr>
      <w:r>
        <w:t>LAST EDITED: JUL 17, 2008</w:t>
      </w:r>
    </w:p>
    <w:p w14:paraId="0C1ED3D2" w14:textId="2148DFFD" w:rsidR="00C76B7D" w:rsidRDefault="00C76B7D" w:rsidP="00C76B7D">
      <w:pPr>
        <w:pStyle w:val="BodyText"/>
      </w:pPr>
      <w:r>
        <w:t>HELP-PROMPT: Select the clinic matching the Recall entry.</w:t>
      </w:r>
    </w:p>
    <w:p w14:paraId="15B0C7E7" w14:textId="3CE8273F" w:rsidR="00C76B7D" w:rsidRDefault="00C76B7D" w:rsidP="00C76B7D">
      <w:pPr>
        <w:pStyle w:val="BodyText"/>
      </w:pPr>
      <w:r>
        <w:t>DESCRIPTION: If the patient was deleted from the recall list because s/he got an appointment, this is the clinic of the appointment.</w:t>
      </w:r>
    </w:p>
    <w:p w14:paraId="079EC29F" w14:textId="4C707506" w:rsidR="00C76B7D" w:rsidRDefault="00C76B7D" w:rsidP="00C76B7D">
      <w:pPr>
        <w:pStyle w:val="BodyText"/>
      </w:pPr>
      <w:r>
        <w:t>403.56,201 DELETE DATE 2;1 DATE</w:t>
      </w:r>
    </w:p>
    <w:p w14:paraId="709D0C06" w14:textId="201ACF6B" w:rsidR="00C76B7D" w:rsidRDefault="00C76B7D" w:rsidP="00C76B7D">
      <w:pPr>
        <w:pStyle w:val="BodyText"/>
      </w:pPr>
      <w:r>
        <w:t>INPUT TRANSFORM:  S %DT="ETXR" D ^%DT S X=Y K:Y&lt;1 X</w:t>
      </w:r>
    </w:p>
    <w:p w14:paraId="53E34035" w14:textId="4EC76453" w:rsidR="00C76B7D" w:rsidRDefault="00C76B7D" w:rsidP="00C76B7D">
      <w:pPr>
        <w:pStyle w:val="BodyText"/>
      </w:pPr>
      <w:r>
        <w:t>LAST EDITED: JUL 17, 2008</w:t>
      </w:r>
    </w:p>
    <w:p w14:paraId="50231F2C" w14:textId="2C96294E" w:rsidR="00C76B7D" w:rsidRDefault="00C76B7D" w:rsidP="00C76B7D">
      <w:pPr>
        <w:pStyle w:val="BodyText"/>
      </w:pPr>
      <w:r>
        <w:t>HELP-PROMPT: Enter the date the entry was cancelled or deleted.</w:t>
      </w:r>
    </w:p>
    <w:p w14:paraId="6E6FC6BB" w14:textId="4AD0A32B" w:rsidR="00C76B7D" w:rsidRDefault="00C76B7D" w:rsidP="00C76B7D">
      <w:pPr>
        <w:pStyle w:val="BodyText"/>
      </w:pPr>
      <w:r>
        <w:t>DESCRIPTION: If the patient was deleted from the recall list because a clerk deleted him/her, this is the date/time of the deletion.</w:t>
      </w:r>
    </w:p>
    <w:p w14:paraId="0033297D" w14:textId="39598A0D" w:rsidR="00C76B7D" w:rsidRDefault="00C76B7D" w:rsidP="00C76B7D">
      <w:pPr>
        <w:pStyle w:val="BodyText"/>
      </w:pPr>
      <w:r>
        <w:t>403.56,202 DELETE CLERK 2;2 POINTER TO NEW PERSON FILE (#200)</w:t>
      </w:r>
    </w:p>
    <w:p w14:paraId="25974F0B" w14:textId="76FDCE9E" w:rsidR="00C76B7D" w:rsidRDefault="00C76B7D" w:rsidP="00C76B7D">
      <w:pPr>
        <w:pStyle w:val="BodyText"/>
      </w:pPr>
      <w:r>
        <w:t>LAST EDITED: JUL 17, 2008</w:t>
      </w:r>
    </w:p>
    <w:p w14:paraId="38C02593" w14:textId="182CC9D0" w:rsidR="00C76B7D" w:rsidRDefault="00C76B7D" w:rsidP="00C76B7D">
      <w:pPr>
        <w:pStyle w:val="BodyText"/>
      </w:pPr>
      <w:r>
        <w:t>HELP-PROMPT: Select the clerk who deleted or cancelled the Recall entry.</w:t>
      </w:r>
    </w:p>
    <w:p w14:paraId="3E6E444E" w14:textId="732EA0D0" w:rsidR="00C76B7D" w:rsidRDefault="00C76B7D" w:rsidP="00C76B7D">
      <w:pPr>
        <w:pStyle w:val="BodyText"/>
      </w:pPr>
      <w:r>
        <w:lastRenderedPageBreak/>
        <w:t>DESCRIPTION:</w:t>
      </w:r>
      <w:r w:rsidR="006D02E0">
        <w:t xml:space="preserve"> </w:t>
      </w:r>
      <w:r>
        <w:t>If the patient was deleted from the recall list because a clerk deleted him/her, this is the clerk who deleted the patient.</w:t>
      </w:r>
    </w:p>
    <w:p w14:paraId="2248BC86" w14:textId="1EB1E39F" w:rsidR="00C76B7D" w:rsidRDefault="00C76B7D" w:rsidP="00C76B7D">
      <w:pPr>
        <w:pStyle w:val="BodyText"/>
      </w:pPr>
      <w:r>
        <w:t>403.56,203 DELETE REASON 2;3 SET</w:t>
      </w:r>
      <w:r w:rsidR="00AC1D9F">
        <w:t xml:space="preserve"> </w:t>
      </w:r>
      <w:r>
        <w:t>'1' FOR FAILURE TO RESPOND; '2' FOR MOVED; '3' FOR DECEASED; '4' FOR DOESN'T WANT VA SERVICES; '5' FOR RECEIVED CARE AT ANOTHER VA; '6' FOR OTHER; '7' FOR APPT SCHEDULED;</w:t>
      </w:r>
    </w:p>
    <w:p w14:paraId="5B75351F" w14:textId="4CA05252" w:rsidR="00C76B7D" w:rsidRDefault="00C76B7D" w:rsidP="00C76B7D">
      <w:pPr>
        <w:pStyle w:val="BodyText"/>
      </w:pPr>
      <w:r>
        <w:t>LAST EDITED: JUL 17, 2008</w:t>
      </w:r>
    </w:p>
    <w:p w14:paraId="3A83DB4D" w14:textId="3E282340" w:rsidR="00C76B7D" w:rsidRDefault="00C76B7D" w:rsidP="00C76B7D">
      <w:pPr>
        <w:pStyle w:val="BodyText"/>
      </w:pPr>
      <w:r>
        <w:t>HELP-PROMPT: Select the reason the entry was deleted or cancelled.</w:t>
      </w:r>
    </w:p>
    <w:p w14:paraId="6F80E82B" w14:textId="564E84D5" w:rsidR="00C76B7D" w:rsidRDefault="00C76B7D" w:rsidP="00C76B7D">
      <w:pPr>
        <w:pStyle w:val="BodyText"/>
      </w:pPr>
      <w:r>
        <w:t>DESCRIPTION: The reason why a patient was removed from Recall.</w:t>
      </w:r>
    </w:p>
    <w:p w14:paraId="3F57B999" w14:textId="389FCADE" w:rsidR="00C76B7D" w:rsidRDefault="00A12D4F" w:rsidP="00A12D4F">
      <w:pPr>
        <w:pStyle w:val="Heading3"/>
      </w:pPr>
      <w:bookmarkStart w:id="212" w:name="_Toc26530748"/>
      <w:r w:rsidRPr="00A12D4F">
        <w:t>#409.81</w:t>
      </w:r>
      <w:r>
        <w:t xml:space="preserve"> </w:t>
      </w:r>
      <w:r w:rsidRPr="00A12D4F">
        <w:t xml:space="preserve">SDEC APPLICATION </w:t>
      </w:r>
      <w:r w:rsidR="00FF61F2" w:rsidRPr="00A12D4F">
        <w:t>File</w:t>
      </w:r>
      <w:bookmarkEnd w:id="212"/>
    </w:p>
    <w:p w14:paraId="752E01F2" w14:textId="386A7640" w:rsidR="007E3C81" w:rsidRDefault="007E3C81" w:rsidP="007E3C81">
      <w:pPr>
        <w:pStyle w:val="BodyText"/>
      </w:pPr>
      <w:r>
        <w:t>STANDARD DATA DICTIONARY #409.81 -- SDEC APPLICATION FILE</w:t>
      </w:r>
    </w:p>
    <w:p w14:paraId="1AE6C5D7" w14:textId="6439ECFB" w:rsidR="007E3C81" w:rsidRDefault="007E3C81" w:rsidP="007E3C81">
      <w:pPr>
        <w:pStyle w:val="BodyText"/>
      </w:pPr>
      <w:r>
        <w:t>STORED IN ^SDEC(409.81,  *** NO DATA STORED YET ***SITE: TEST.CHEYENNE.MED.VA.GOV   UCI: CHEYL134,ROU (VERSION 5.3)</w:t>
      </w:r>
    </w:p>
    <w:p w14:paraId="1E9AAF01" w14:textId="77777777" w:rsidR="007E3C81" w:rsidRDefault="007E3C81" w:rsidP="007E3C81">
      <w:pPr>
        <w:pStyle w:val="BodyText"/>
      </w:pPr>
      <w:r>
        <w:t>DATA          NAME                  GLOBAL        DATA</w:t>
      </w:r>
    </w:p>
    <w:p w14:paraId="2F38751F" w14:textId="77777777" w:rsidR="007E3C81" w:rsidRDefault="007E3C81" w:rsidP="007E3C81">
      <w:pPr>
        <w:pStyle w:val="BodyText"/>
      </w:pPr>
      <w:r>
        <w:t>ELEMENT       TITLE                 LOCATION      TYPE</w:t>
      </w:r>
    </w:p>
    <w:p w14:paraId="124A719B" w14:textId="2E9F8F0A" w:rsidR="007E3C81" w:rsidRDefault="007E3C81" w:rsidP="007E3C81">
      <w:pPr>
        <w:pStyle w:val="BodyText"/>
      </w:pPr>
      <w:r>
        <w:t>This is where Versions and Builds are recorded for Clinic Scheduling.</w:t>
      </w:r>
    </w:p>
    <w:p w14:paraId="55CC7D2C" w14:textId="3819CB33" w:rsidR="007E3C81" w:rsidRDefault="007E3C81" w:rsidP="007E3C81">
      <w:pPr>
        <w:pStyle w:val="BodyText"/>
      </w:pPr>
      <w:r>
        <w:t xml:space="preserve">DD ACCESS: </w:t>
      </w:r>
    </w:p>
    <w:p w14:paraId="20EADA87" w14:textId="6BB0804C" w:rsidR="007E3C81" w:rsidRDefault="007E3C81" w:rsidP="007E3C81">
      <w:pPr>
        <w:pStyle w:val="BodyText"/>
      </w:pPr>
      <w:r>
        <w:t xml:space="preserve">RD ACCESS: </w:t>
      </w:r>
    </w:p>
    <w:p w14:paraId="6CCE22D7" w14:textId="44B3FA92" w:rsidR="007E3C81" w:rsidRDefault="007E3C81" w:rsidP="007E3C81">
      <w:pPr>
        <w:pStyle w:val="BodyText"/>
      </w:pPr>
      <w:r>
        <w:t xml:space="preserve">WR ACCESS: </w:t>
      </w:r>
    </w:p>
    <w:p w14:paraId="3B1B7BFB" w14:textId="6992130B" w:rsidR="007E3C81" w:rsidRDefault="007E3C81" w:rsidP="007E3C81">
      <w:pPr>
        <w:pStyle w:val="BodyText"/>
      </w:pPr>
      <w:r>
        <w:t xml:space="preserve">DEL ACCESS: </w:t>
      </w:r>
    </w:p>
    <w:p w14:paraId="287018FD" w14:textId="17C923A7" w:rsidR="007E3C81" w:rsidRDefault="00921114" w:rsidP="007E3C81">
      <w:pPr>
        <w:pStyle w:val="BodyText"/>
      </w:pPr>
      <w:r>
        <w:t>L</w:t>
      </w:r>
      <w:r w:rsidR="007E3C81">
        <w:t xml:space="preserve">AYGO ACCESS: </w:t>
      </w:r>
    </w:p>
    <w:p w14:paraId="6F7B5C5A" w14:textId="45A74C46" w:rsidR="007E3C81" w:rsidRDefault="007E3C81" w:rsidP="007E3C81">
      <w:pPr>
        <w:pStyle w:val="BodyText"/>
      </w:pPr>
      <w:r>
        <w:t xml:space="preserve">AUDIT ACCESS: </w:t>
      </w:r>
    </w:p>
    <w:p w14:paraId="1F262683" w14:textId="19F7A815" w:rsidR="007E3C81" w:rsidRDefault="007E3C81" w:rsidP="007E3C81">
      <w:pPr>
        <w:pStyle w:val="BodyText"/>
      </w:pPr>
      <w:r>
        <w:t>(NOTE: Kernel's File Access Security has been installed in this UCI.)</w:t>
      </w:r>
    </w:p>
    <w:p w14:paraId="41D874A6" w14:textId="38D2BDB6" w:rsidR="007E3C81" w:rsidRDefault="007E3C81" w:rsidP="007E3C81">
      <w:pPr>
        <w:pStyle w:val="BodyText"/>
      </w:pPr>
      <w:r>
        <w:t>CROSS</w:t>
      </w:r>
      <w:r w:rsidR="00921114">
        <w:t>-</w:t>
      </w:r>
      <w:r>
        <w:t>REFERENCED BY: MAJOR VERSION(B)</w:t>
      </w:r>
    </w:p>
    <w:p w14:paraId="1BE63B0B" w14:textId="155E5E2E" w:rsidR="007E3C81" w:rsidRDefault="007E3C81" w:rsidP="007E3C81">
      <w:pPr>
        <w:pStyle w:val="BodyText"/>
      </w:pPr>
      <w:r>
        <w:t>409.81,.01 MAJOR VERSION 0;1 FREE TEXT (Required)</w:t>
      </w:r>
    </w:p>
    <w:p w14:paraId="761284CF" w14:textId="5CC671AF" w:rsidR="007E3C81" w:rsidRDefault="007E3C81" w:rsidP="007E3C81">
      <w:pPr>
        <w:pStyle w:val="BodyText"/>
      </w:pPr>
      <w:r>
        <w:t>INPUT TRANSFORM:  K:$L(X)&gt;30!($L(X)&lt;1)!'(X'?1P.E) X</w:t>
      </w:r>
    </w:p>
    <w:p w14:paraId="3F7DEAA4" w14:textId="11467C7F" w:rsidR="007E3C81" w:rsidRDefault="007E3C81" w:rsidP="007E3C81">
      <w:pPr>
        <w:pStyle w:val="BodyText"/>
      </w:pPr>
      <w:r>
        <w:t>LAST EDITED: AUG 08, 2014</w:t>
      </w:r>
    </w:p>
    <w:p w14:paraId="5C9F6FB7" w14:textId="3262C8E9" w:rsidR="007E3C81" w:rsidRDefault="007E3C81" w:rsidP="007E3C81">
      <w:pPr>
        <w:pStyle w:val="BodyText"/>
      </w:pPr>
      <w:r>
        <w:t>HELP-PROMPT:</w:t>
      </w:r>
      <w:r w:rsidR="00921114">
        <w:t xml:space="preserve"> </w:t>
      </w:r>
      <w:r>
        <w:t>Answer must be 1-30 characters in length.</w:t>
      </w:r>
    </w:p>
    <w:p w14:paraId="6B8DAD06" w14:textId="1E552707" w:rsidR="007E3C81" w:rsidRDefault="007E3C81" w:rsidP="007E3C81">
      <w:pPr>
        <w:pStyle w:val="BodyText"/>
      </w:pPr>
      <w:r>
        <w:t>DESCRIPTION: Major part of a version number.  i.e. for version 1.0, 1 is the Major Version; 0 is the Minor version</w:t>
      </w:r>
    </w:p>
    <w:p w14:paraId="3533AE73" w14:textId="35BAC049" w:rsidR="007E3C81" w:rsidRDefault="007E3C81" w:rsidP="007E3C81">
      <w:pPr>
        <w:pStyle w:val="BodyText"/>
      </w:pPr>
      <w:r>
        <w:t>CROSS-REFERENCE:  409.81^B</w:t>
      </w:r>
    </w:p>
    <w:p w14:paraId="1AB84194" w14:textId="093847C7" w:rsidR="007E3C81" w:rsidRDefault="007E3C81" w:rsidP="007E3C81">
      <w:pPr>
        <w:pStyle w:val="BodyText"/>
      </w:pPr>
      <w:r>
        <w:t>1)= S ^SDEC(409.81,"B",$E(X,1,30),DA)=""</w:t>
      </w:r>
    </w:p>
    <w:p w14:paraId="29B88F67" w14:textId="3EA9E5DE" w:rsidR="007E3C81" w:rsidRDefault="007E3C81" w:rsidP="007E3C81">
      <w:pPr>
        <w:pStyle w:val="BodyText"/>
      </w:pPr>
      <w:r>
        <w:t>2)= K ^SDEC(409.81,"B",$E(X,1,30),DA)</w:t>
      </w:r>
    </w:p>
    <w:p w14:paraId="58222A84" w14:textId="30D2D1E5" w:rsidR="007E3C81" w:rsidRDefault="007E3C81" w:rsidP="007E3C81">
      <w:pPr>
        <w:pStyle w:val="BodyText"/>
      </w:pPr>
      <w:r>
        <w:t>409.81,.02 MINOR VERSION 0;2 FREE TEXT</w:t>
      </w:r>
    </w:p>
    <w:p w14:paraId="0F5EF8D1" w14:textId="43CE7BE7" w:rsidR="007E3C81" w:rsidRDefault="007E3C81" w:rsidP="007E3C81">
      <w:pPr>
        <w:pStyle w:val="BodyText"/>
      </w:pPr>
      <w:r>
        <w:t>INPUT TRANSFORM:  K:$L(X)&gt;30!($L(X)&lt;1) X</w:t>
      </w:r>
    </w:p>
    <w:p w14:paraId="497C35FA" w14:textId="1090D2DD" w:rsidR="007E3C81" w:rsidRDefault="007E3C81" w:rsidP="007E3C81">
      <w:pPr>
        <w:pStyle w:val="BodyText"/>
      </w:pPr>
      <w:r>
        <w:lastRenderedPageBreak/>
        <w:t>LAST EDITED: AUG 08, 2014</w:t>
      </w:r>
    </w:p>
    <w:p w14:paraId="3D2F9FAC" w14:textId="6ADED9C5" w:rsidR="007E3C81" w:rsidRDefault="007E3C81" w:rsidP="007E3C81">
      <w:pPr>
        <w:pStyle w:val="BodyText"/>
      </w:pPr>
      <w:r>
        <w:t xml:space="preserve">HELP-PROMPT: </w:t>
      </w:r>
      <w:r w:rsidR="007323EA">
        <w:t>A</w:t>
      </w:r>
      <w:r>
        <w:t>nswer must be 1-30 characters in length.</w:t>
      </w:r>
    </w:p>
    <w:p w14:paraId="670D59E1" w14:textId="47183BF2" w:rsidR="007E3C81" w:rsidRDefault="007E3C81" w:rsidP="007E3C81">
      <w:pPr>
        <w:pStyle w:val="BodyText"/>
      </w:pPr>
      <w:r>
        <w:t>DESCRIPTION: Major part of a version number.  i.e. for  version 1.0, 1 is the Major Version; 0 is the Minor version</w:t>
      </w:r>
    </w:p>
    <w:p w14:paraId="14F0B1D2" w14:textId="018E67FA" w:rsidR="007E3C81" w:rsidRDefault="007E3C81" w:rsidP="007E3C81">
      <w:pPr>
        <w:pStyle w:val="BodyText"/>
      </w:pPr>
      <w:r>
        <w:t>409.81,.03 BUILD 0;3 DATE</w:t>
      </w:r>
    </w:p>
    <w:p w14:paraId="3DEEC9F7" w14:textId="4B12E203" w:rsidR="007E3C81" w:rsidRDefault="007E3C81" w:rsidP="007E3C81">
      <w:pPr>
        <w:pStyle w:val="BodyText"/>
      </w:pPr>
      <w:r>
        <w:t>INPUT TRANSFORM:  S %DT="ET" D ^%DT S X=Y K:Y&lt;1 X</w:t>
      </w:r>
    </w:p>
    <w:p w14:paraId="0CC6EEB6" w14:textId="0A9271D8" w:rsidR="007E3C81" w:rsidRDefault="007E3C81" w:rsidP="007E3C81">
      <w:pPr>
        <w:pStyle w:val="BodyText"/>
      </w:pPr>
      <w:r>
        <w:t>LAST EDITED: AUG 08, 2014</w:t>
      </w:r>
    </w:p>
    <w:p w14:paraId="46C077C3" w14:textId="2AC40532" w:rsidR="007E3C81" w:rsidRDefault="007E3C81" w:rsidP="007E3C81">
      <w:pPr>
        <w:pStyle w:val="BodyText"/>
      </w:pPr>
      <w:r>
        <w:t>HELP-PROMPT: Enter a date and time</w:t>
      </w:r>
    </w:p>
    <w:p w14:paraId="4251E741" w14:textId="7674DC03" w:rsidR="00BE1644" w:rsidRDefault="007E3C81" w:rsidP="007E3C81">
      <w:pPr>
        <w:pStyle w:val="BodyText"/>
      </w:pPr>
      <w:r>
        <w:t>DESCRIPTION: Build date is the date of the current build of this Major.Minor version.</w:t>
      </w:r>
    </w:p>
    <w:p w14:paraId="36D82B46" w14:textId="51924718" w:rsidR="00BE1644" w:rsidRDefault="00DF3922" w:rsidP="00DF3922">
      <w:pPr>
        <w:pStyle w:val="Heading3"/>
      </w:pPr>
      <w:bookmarkStart w:id="213" w:name="_Toc26530749"/>
      <w:r w:rsidRPr="00DF3922">
        <w:t>#409.822 SDEC ACCESS GROUP</w:t>
      </w:r>
      <w:bookmarkEnd w:id="213"/>
    </w:p>
    <w:p w14:paraId="29B6BE3D" w14:textId="436C37CB" w:rsidR="00B57323" w:rsidRDefault="00B57323" w:rsidP="00B57323">
      <w:pPr>
        <w:pStyle w:val="BodyText"/>
      </w:pPr>
      <w:r>
        <w:t>STANDARD DATA DICTIONARY #409.822 -- SDEC ACCESS GROUP FILE</w:t>
      </w:r>
    </w:p>
    <w:p w14:paraId="3DA73EF3" w14:textId="22A6D35E" w:rsidR="00B57323" w:rsidRDefault="00B57323" w:rsidP="00B57323">
      <w:pPr>
        <w:pStyle w:val="BodyText"/>
      </w:pPr>
      <w:r>
        <w:t>STORED IN ^SDEC(409.822,  *** NO DATA STORED YET ***   SITE: TEST.CHEYENNE.MED.VA.GOV UCI: CHEYL134,ROU (VERSION 5.3)</w:t>
      </w:r>
    </w:p>
    <w:p w14:paraId="706F43B2" w14:textId="77777777" w:rsidR="00B57323" w:rsidRDefault="00B57323" w:rsidP="00B57323">
      <w:pPr>
        <w:pStyle w:val="BodyText"/>
      </w:pPr>
      <w:r>
        <w:t>DATA          NAME                  GLOBAL        DATA</w:t>
      </w:r>
    </w:p>
    <w:p w14:paraId="7784F5DA" w14:textId="77777777" w:rsidR="00B57323" w:rsidRDefault="00B57323" w:rsidP="00B57323">
      <w:pPr>
        <w:pStyle w:val="BodyText"/>
      </w:pPr>
      <w:r>
        <w:t>ELEMENT       TITLE                 LOCATION      TYPE</w:t>
      </w:r>
    </w:p>
    <w:p w14:paraId="73C34368" w14:textId="24FCC7A1" w:rsidR="00B57323" w:rsidRDefault="00B57323" w:rsidP="00B57323">
      <w:pPr>
        <w:pStyle w:val="BodyText"/>
      </w:pPr>
      <w:r>
        <w:t>This is where Access Groups are defined.  These Groups are sometimes termed as</w:t>
      </w:r>
      <w:r w:rsidR="002164B6">
        <w:t xml:space="preserve"> </w:t>
      </w:r>
      <w:r>
        <w:t>'department'. These are used to 'group' access types to tie together a group</w:t>
      </w:r>
      <w:r w:rsidR="002164B6">
        <w:t xml:space="preserve"> </w:t>
      </w:r>
      <w:r>
        <w:t>of Resources that may be selected from.</w:t>
      </w:r>
    </w:p>
    <w:p w14:paraId="24FDF2E8" w14:textId="6D0871B0" w:rsidR="00B57323" w:rsidRDefault="00B57323" w:rsidP="00B57323">
      <w:pPr>
        <w:pStyle w:val="BodyText"/>
      </w:pPr>
      <w:r>
        <w:t xml:space="preserve">DD ACCESS: </w:t>
      </w:r>
    </w:p>
    <w:p w14:paraId="3D5C6727" w14:textId="680256B2" w:rsidR="00B57323" w:rsidRDefault="00B57323" w:rsidP="00B57323">
      <w:pPr>
        <w:pStyle w:val="BodyText"/>
      </w:pPr>
      <w:r>
        <w:t xml:space="preserve">RD ACCESS: </w:t>
      </w:r>
    </w:p>
    <w:p w14:paraId="1CEE17D7" w14:textId="5AE46F61" w:rsidR="00B57323" w:rsidRDefault="00B57323" w:rsidP="00B57323">
      <w:pPr>
        <w:pStyle w:val="BodyText"/>
      </w:pPr>
      <w:r>
        <w:t xml:space="preserve">WR ACCESS: </w:t>
      </w:r>
    </w:p>
    <w:p w14:paraId="75155052" w14:textId="1905E770" w:rsidR="00B57323" w:rsidRDefault="00B57323" w:rsidP="00B57323">
      <w:pPr>
        <w:pStyle w:val="BodyText"/>
      </w:pPr>
      <w:r>
        <w:t xml:space="preserve">DEL ACCESS: </w:t>
      </w:r>
    </w:p>
    <w:p w14:paraId="4DB742FD" w14:textId="4C251C77" w:rsidR="00B57323" w:rsidRDefault="00B57323" w:rsidP="00B57323">
      <w:pPr>
        <w:pStyle w:val="BodyText"/>
      </w:pPr>
      <w:r>
        <w:t xml:space="preserve">LAYGO ACCESS: </w:t>
      </w:r>
    </w:p>
    <w:p w14:paraId="0A91BEA7" w14:textId="3DF15E72" w:rsidR="00B57323" w:rsidRDefault="00B57323" w:rsidP="00B57323">
      <w:pPr>
        <w:pStyle w:val="BodyText"/>
      </w:pPr>
      <w:r>
        <w:t xml:space="preserve">AUDIT ACCESS: </w:t>
      </w:r>
    </w:p>
    <w:p w14:paraId="38E63F50" w14:textId="15079BB5" w:rsidR="00B57323" w:rsidRDefault="00B57323" w:rsidP="00B57323">
      <w:pPr>
        <w:pStyle w:val="BodyText"/>
      </w:pPr>
      <w:r>
        <w:t>(NOTE: Kernel's File Access Security has been installed in this UCI.)</w:t>
      </w:r>
    </w:p>
    <w:p w14:paraId="584BEC02" w14:textId="77777777" w:rsidR="002164B6" w:rsidRDefault="00B57323" w:rsidP="00B57323">
      <w:pPr>
        <w:pStyle w:val="BodyText"/>
      </w:pPr>
      <w:r>
        <w:t>POINTED TO BY: ACCESS GROUP field (#.01) of the SDEC ACCESS GROUP TYPE File (#409.824)</w:t>
      </w:r>
    </w:p>
    <w:p w14:paraId="009C3776" w14:textId="465F61C2" w:rsidR="00B57323" w:rsidRDefault="00B57323" w:rsidP="00B57323">
      <w:pPr>
        <w:pStyle w:val="BodyText"/>
      </w:pPr>
      <w:r>
        <w:t>CROSS</w:t>
      </w:r>
      <w:r w:rsidR="002164B6">
        <w:t>-</w:t>
      </w:r>
      <w:r>
        <w:t>REFERENCED BY: ACCESS GROUP(B)</w:t>
      </w:r>
    </w:p>
    <w:p w14:paraId="5061E599" w14:textId="172BE023" w:rsidR="00B57323" w:rsidRDefault="00B57323" w:rsidP="00B57323">
      <w:pPr>
        <w:pStyle w:val="BodyText"/>
      </w:pPr>
      <w:r>
        <w:t>409.822,.01 ACCESS GROUP 0;1 FREE TEXT (Required)</w:t>
      </w:r>
    </w:p>
    <w:p w14:paraId="05251469" w14:textId="46A8997F" w:rsidR="00B57323" w:rsidRDefault="00B57323" w:rsidP="00B57323">
      <w:pPr>
        <w:pStyle w:val="BodyText"/>
      </w:pPr>
      <w:r>
        <w:t>INPUT TRANSFORM:  K:$L(X)&gt;30!($L(X)&lt;3)!'(X'?1P.E) X</w:t>
      </w:r>
    </w:p>
    <w:p w14:paraId="7A8CB87D" w14:textId="23DCB4CF" w:rsidR="00B57323" w:rsidRDefault="00B57323" w:rsidP="00B57323">
      <w:pPr>
        <w:pStyle w:val="BodyText"/>
      </w:pPr>
      <w:r>
        <w:t>LAST EDITED: AUG 12, 2014</w:t>
      </w:r>
    </w:p>
    <w:p w14:paraId="038E8408" w14:textId="6EB65580" w:rsidR="00B57323" w:rsidRDefault="00B57323" w:rsidP="00B57323">
      <w:pPr>
        <w:pStyle w:val="BodyText"/>
      </w:pPr>
      <w:r>
        <w:t>HELP-PROMPT: Answer must be 3-30 characters in length.</w:t>
      </w:r>
    </w:p>
    <w:p w14:paraId="0D6BDAAF" w14:textId="2BA45F61" w:rsidR="00B57323" w:rsidRDefault="00B57323" w:rsidP="00B57323">
      <w:pPr>
        <w:pStyle w:val="BodyText"/>
      </w:pPr>
      <w:r>
        <w:t>DESCRIPTION: The name of this access group.</w:t>
      </w:r>
    </w:p>
    <w:p w14:paraId="11F50563" w14:textId="053A0938" w:rsidR="00B57323" w:rsidRDefault="00B57323" w:rsidP="00B57323">
      <w:pPr>
        <w:pStyle w:val="BodyText"/>
      </w:pPr>
      <w:r>
        <w:t>CROSS-REFERENCE:  409.822^B</w:t>
      </w:r>
    </w:p>
    <w:p w14:paraId="7FDC5066" w14:textId="0592A64D" w:rsidR="00B57323" w:rsidRDefault="00B57323" w:rsidP="00B57323">
      <w:pPr>
        <w:pStyle w:val="BodyText"/>
      </w:pPr>
      <w:r>
        <w:lastRenderedPageBreak/>
        <w:t>1)= S ^SDEC(409.822,"B",$E(X,1,30),DA)=""</w:t>
      </w:r>
    </w:p>
    <w:p w14:paraId="15CCC239" w14:textId="28146365" w:rsidR="00BE1644" w:rsidRDefault="00B57323" w:rsidP="00B57323">
      <w:pPr>
        <w:pStyle w:val="BodyText"/>
      </w:pPr>
      <w:r>
        <w:t>2)= K ^SDEC(409.822,"B",$E(X,1,30),DA)</w:t>
      </w:r>
    </w:p>
    <w:p w14:paraId="4E733FC6" w14:textId="499540E4" w:rsidR="00573A27" w:rsidRDefault="000231A7" w:rsidP="000231A7">
      <w:pPr>
        <w:pStyle w:val="Heading3"/>
      </w:pPr>
      <w:bookmarkStart w:id="214" w:name="_Toc26530750"/>
      <w:r w:rsidRPr="000231A7">
        <w:t>#409.823 SDEC ACCESS TYPE</w:t>
      </w:r>
      <w:bookmarkEnd w:id="214"/>
    </w:p>
    <w:p w14:paraId="7B13EBFF" w14:textId="3F6AFB62" w:rsidR="00D83F5E" w:rsidRDefault="00D83F5E" w:rsidP="00D83F5E">
      <w:pPr>
        <w:pStyle w:val="BodyText"/>
      </w:pPr>
      <w:r>
        <w:t>STANDARD DATA DICTIONARY #409.823 -- SDEC ACCESS TYPE FILE</w:t>
      </w:r>
    </w:p>
    <w:p w14:paraId="3F36B596" w14:textId="180AFA07" w:rsidR="00D83F5E" w:rsidRDefault="00D83F5E" w:rsidP="00D83F5E">
      <w:pPr>
        <w:pStyle w:val="BodyText"/>
      </w:pPr>
      <w:r>
        <w:t>STORED IN ^SDEC(409.823,  (3 ENTRIES)   SITE: TEST.CHEYENNE.MED.VA.GOV UCI: CHEYL134,ROU (VERSION 5.3)</w:t>
      </w:r>
    </w:p>
    <w:p w14:paraId="435E6DAF" w14:textId="77777777" w:rsidR="00D83F5E" w:rsidRDefault="00D83F5E" w:rsidP="00D83F5E">
      <w:pPr>
        <w:pStyle w:val="BodyText"/>
      </w:pPr>
      <w:r>
        <w:t>DATA          NAME                  GLOBAL        DATA</w:t>
      </w:r>
    </w:p>
    <w:p w14:paraId="18A2AD17" w14:textId="77777777" w:rsidR="00D83F5E" w:rsidRDefault="00D83F5E" w:rsidP="00D83F5E">
      <w:pPr>
        <w:pStyle w:val="BodyText"/>
      </w:pPr>
      <w:r>
        <w:t>ELEMENT       TITLE                 LOCATION      TYPE</w:t>
      </w:r>
    </w:p>
    <w:p w14:paraId="5C67E71D" w14:textId="587A136B" w:rsidR="00D83F5E" w:rsidRDefault="00D83F5E" w:rsidP="00D83F5E">
      <w:pPr>
        <w:pStyle w:val="BodyText"/>
      </w:pPr>
      <w:r>
        <w:t>This is where Access Types are defined.  The Resource object points to this file. This is where the Group (or department) is linked to a resource and where the colors are defined for the calendar.</w:t>
      </w:r>
    </w:p>
    <w:p w14:paraId="1E69498F" w14:textId="1AE04A0E" w:rsidR="00D83F5E" w:rsidRDefault="00D83F5E" w:rsidP="00D83F5E">
      <w:pPr>
        <w:pStyle w:val="BodyText"/>
      </w:pPr>
      <w:r>
        <w:t xml:space="preserve">DD ACCESS: </w:t>
      </w:r>
    </w:p>
    <w:p w14:paraId="4837C54C" w14:textId="10855581" w:rsidR="00D83F5E" w:rsidRDefault="00D83F5E" w:rsidP="00D83F5E">
      <w:pPr>
        <w:pStyle w:val="BodyText"/>
      </w:pPr>
      <w:r>
        <w:t xml:space="preserve">RD ACCESS: </w:t>
      </w:r>
    </w:p>
    <w:p w14:paraId="1E98BFFD" w14:textId="4B4258D1" w:rsidR="00D83F5E" w:rsidRDefault="00D83F5E" w:rsidP="00D83F5E">
      <w:pPr>
        <w:pStyle w:val="BodyText"/>
      </w:pPr>
      <w:r>
        <w:t xml:space="preserve">WR ACCESS: </w:t>
      </w:r>
    </w:p>
    <w:p w14:paraId="650A1C68" w14:textId="2C886607" w:rsidR="00D83F5E" w:rsidRDefault="00D83F5E" w:rsidP="00D83F5E">
      <w:pPr>
        <w:pStyle w:val="BodyText"/>
      </w:pPr>
      <w:r>
        <w:t xml:space="preserve">DEL ACCESS: </w:t>
      </w:r>
    </w:p>
    <w:p w14:paraId="4FF0B745" w14:textId="29EBEB51" w:rsidR="00D83F5E" w:rsidRDefault="00D83F5E" w:rsidP="00D83F5E">
      <w:pPr>
        <w:pStyle w:val="BodyText"/>
      </w:pPr>
      <w:r>
        <w:t xml:space="preserve">LAYGO ACCESS: </w:t>
      </w:r>
    </w:p>
    <w:p w14:paraId="60B3A4B6" w14:textId="0F6C8580" w:rsidR="00D83F5E" w:rsidRDefault="00D83F5E" w:rsidP="00D83F5E">
      <w:pPr>
        <w:pStyle w:val="BodyText"/>
      </w:pPr>
      <w:r>
        <w:t xml:space="preserve">AUDIT ACCESS: </w:t>
      </w:r>
    </w:p>
    <w:p w14:paraId="58811886" w14:textId="3272F549" w:rsidR="00D83F5E" w:rsidRDefault="00D83F5E" w:rsidP="00D83F5E">
      <w:pPr>
        <w:pStyle w:val="BodyText"/>
      </w:pPr>
      <w:r>
        <w:t>(NOTE: Kernel's File Access Security has been installed in this UCI.)</w:t>
      </w:r>
    </w:p>
    <w:p w14:paraId="11DD3BAF" w14:textId="0E98917A" w:rsidR="00D83F5E" w:rsidRDefault="00D83F5E" w:rsidP="00D83F5E">
      <w:pPr>
        <w:pStyle w:val="BodyText"/>
      </w:pPr>
      <w:r>
        <w:t>POINTED TO BY: ACCESS TYPE field (#.05) of the SDEC ACCESS BLOCK File (#409.821)</w:t>
      </w:r>
    </w:p>
    <w:p w14:paraId="1F1F70DD" w14:textId="255E0771" w:rsidR="00D83F5E" w:rsidRDefault="00D83F5E" w:rsidP="00D83F5E">
      <w:pPr>
        <w:pStyle w:val="BodyText"/>
      </w:pPr>
      <w:r>
        <w:t>ACCESS TYPE field (#.02) of the SDEC ACCESS GROUP TYPE File (#409.824)</w:t>
      </w:r>
    </w:p>
    <w:p w14:paraId="143984B0" w14:textId="77777777" w:rsidR="00D83F5E" w:rsidRDefault="00D83F5E" w:rsidP="00D83F5E">
      <w:pPr>
        <w:pStyle w:val="BodyText"/>
      </w:pPr>
      <w:r>
        <w:t>CROSS REFERENCED BY: ACCESS TYPE NAME(B)</w:t>
      </w:r>
    </w:p>
    <w:p w14:paraId="17FF87B8" w14:textId="77777777" w:rsidR="00D83F5E" w:rsidRDefault="00D83F5E" w:rsidP="00D83F5E">
      <w:pPr>
        <w:pStyle w:val="BodyText"/>
      </w:pPr>
      <w:r>
        <w:t>409.823,.01   ACCESS TYPE NAME       0;1 FREE TEXT (Required)</w:t>
      </w:r>
    </w:p>
    <w:p w14:paraId="2ADD834A" w14:textId="4FD613D3" w:rsidR="00D83F5E" w:rsidRDefault="00D83F5E" w:rsidP="00D83F5E">
      <w:pPr>
        <w:pStyle w:val="BodyText"/>
      </w:pPr>
      <w:r>
        <w:t>INPUT TRANSFORM:  K:$L(X)&gt;30!($L(X)&lt;3)!'(X'?1P.E) X</w:t>
      </w:r>
    </w:p>
    <w:p w14:paraId="0F027BE3" w14:textId="66395C17" w:rsidR="00D83F5E" w:rsidRDefault="00D83F5E" w:rsidP="00D83F5E">
      <w:pPr>
        <w:pStyle w:val="BodyText"/>
      </w:pPr>
      <w:r>
        <w:t>LAST EDITED:</w:t>
      </w:r>
      <w:r w:rsidR="005969D0">
        <w:t xml:space="preserve"> </w:t>
      </w:r>
      <w:r>
        <w:t>AUG 12, 2014</w:t>
      </w:r>
    </w:p>
    <w:p w14:paraId="6D576A4F" w14:textId="4D7368BD" w:rsidR="00D83F5E" w:rsidRDefault="00D83F5E" w:rsidP="00D83F5E">
      <w:pPr>
        <w:pStyle w:val="BodyText"/>
      </w:pPr>
      <w:r>
        <w:t>HELP-PROMPT:</w:t>
      </w:r>
      <w:r w:rsidR="005969D0">
        <w:t xml:space="preserve"> </w:t>
      </w:r>
      <w:r>
        <w:t>Answer must be 3-30 characters in length.</w:t>
      </w:r>
    </w:p>
    <w:p w14:paraId="4D965767" w14:textId="0807BBF8" w:rsidR="00D83F5E" w:rsidRDefault="00D83F5E" w:rsidP="00D83F5E">
      <w:pPr>
        <w:pStyle w:val="BodyText"/>
      </w:pPr>
      <w:r>
        <w:t>DESCRIPTION: The name of this access type.</w:t>
      </w:r>
    </w:p>
    <w:p w14:paraId="617B1349" w14:textId="77777777" w:rsidR="005969D0" w:rsidRDefault="00D83F5E" w:rsidP="00D83F5E">
      <w:pPr>
        <w:pStyle w:val="BodyText"/>
      </w:pPr>
      <w:r>
        <w:t>CROSS-REFERENCE:  409.823^B</w:t>
      </w:r>
    </w:p>
    <w:p w14:paraId="164695F3" w14:textId="412FCA92" w:rsidR="00D83F5E" w:rsidRDefault="00D83F5E" w:rsidP="00D83F5E">
      <w:pPr>
        <w:pStyle w:val="BodyText"/>
      </w:pPr>
      <w:r>
        <w:t>1)= S ^SDEC(409.823,"B",$E(X,1,30),DA)=""</w:t>
      </w:r>
    </w:p>
    <w:p w14:paraId="2CF35130" w14:textId="46B09A0D" w:rsidR="00D83F5E" w:rsidRDefault="00D83F5E" w:rsidP="00D83F5E">
      <w:pPr>
        <w:pStyle w:val="BodyText"/>
      </w:pPr>
      <w:r>
        <w:t>2)= K ^SDEC(409.823,"B",$E(X,1,30),DA)</w:t>
      </w:r>
    </w:p>
    <w:p w14:paraId="60592609" w14:textId="1CADC3C8" w:rsidR="00D83F5E" w:rsidRDefault="00D83F5E" w:rsidP="00D83F5E">
      <w:pPr>
        <w:pStyle w:val="BodyText"/>
      </w:pPr>
      <w:r>
        <w:t>409.823,.02 INACTIVE 0;2 SET</w:t>
      </w:r>
      <w:r w:rsidR="005969D0">
        <w:t xml:space="preserve"> </w:t>
      </w:r>
      <w:r>
        <w:t>'1' FOR YES; '0' FOR NO;</w:t>
      </w:r>
    </w:p>
    <w:p w14:paraId="571514AA" w14:textId="2BAA8455" w:rsidR="00D83F5E" w:rsidRDefault="00D83F5E" w:rsidP="00D83F5E">
      <w:pPr>
        <w:pStyle w:val="BodyText"/>
      </w:pPr>
      <w:r>
        <w:t>LAST EDITED: AUG 12, 2014</w:t>
      </w:r>
    </w:p>
    <w:p w14:paraId="5EC69F17" w14:textId="3DF0D053" w:rsidR="00D83F5E" w:rsidRDefault="00D83F5E" w:rsidP="00D83F5E">
      <w:pPr>
        <w:pStyle w:val="BodyText"/>
      </w:pPr>
      <w:r>
        <w:t>HELP-PROMPT: Enter 1 or YES if this access type is inactive. Enter 0 or NO if this access type is active.</w:t>
      </w:r>
    </w:p>
    <w:p w14:paraId="04D20D53" w14:textId="22D7228E" w:rsidR="00D83F5E" w:rsidRDefault="00D83F5E" w:rsidP="00D83F5E">
      <w:pPr>
        <w:pStyle w:val="BodyText"/>
      </w:pPr>
      <w:r>
        <w:lastRenderedPageBreak/>
        <w:t>DESCRIPTION: Yes/No field indicating that this access type has been inactivated.</w:t>
      </w:r>
    </w:p>
    <w:p w14:paraId="3F680DDE" w14:textId="3F326FA6" w:rsidR="00D83F5E" w:rsidRDefault="00D83F5E" w:rsidP="00D83F5E">
      <w:pPr>
        <w:pStyle w:val="BodyText"/>
      </w:pPr>
      <w:r>
        <w:t>409.823,.03 DEPARTMENT NAME 0;3 POINTER TO SDEC RESOURCE GROUP FILE (#409.832)</w:t>
      </w:r>
    </w:p>
    <w:p w14:paraId="15E8C283" w14:textId="20F6A271" w:rsidR="00D83F5E" w:rsidRDefault="00D83F5E" w:rsidP="00D83F5E">
      <w:pPr>
        <w:pStyle w:val="BodyText"/>
      </w:pPr>
      <w:r>
        <w:t>LAST EDITED: AUG 12, 2014</w:t>
      </w:r>
    </w:p>
    <w:p w14:paraId="1D7ACC4C" w14:textId="086B8898" w:rsidR="00D83F5E" w:rsidRDefault="00D83F5E" w:rsidP="00D83F5E">
      <w:pPr>
        <w:pStyle w:val="BodyText"/>
      </w:pPr>
      <w:r>
        <w:t>HELP-PROMPT: Select a department</w:t>
      </w:r>
    </w:p>
    <w:p w14:paraId="0AFC35A3" w14:textId="78050442" w:rsidR="00D83F5E" w:rsidRDefault="00D83F5E" w:rsidP="00D83F5E">
      <w:pPr>
        <w:pStyle w:val="BodyText"/>
      </w:pPr>
      <w:r>
        <w:t>DESCRIPTION: A Resource Group can also be referred to as a department. This is the Resource Group that this access type belongs to.</w:t>
      </w:r>
    </w:p>
    <w:p w14:paraId="5853F76E" w14:textId="11B8E9D3" w:rsidR="00D83F5E" w:rsidRDefault="00D83F5E" w:rsidP="00D83F5E">
      <w:pPr>
        <w:pStyle w:val="BodyText"/>
      </w:pPr>
      <w:r>
        <w:t>409.823,.04 DISPLAY COLOR 0;4 FREE TEXT</w:t>
      </w:r>
    </w:p>
    <w:p w14:paraId="284811ED" w14:textId="631A348B" w:rsidR="00D83F5E" w:rsidRDefault="00D83F5E" w:rsidP="00D83F5E">
      <w:pPr>
        <w:pStyle w:val="BodyText"/>
      </w:pPr>
      <w:r>
        <w:t>INPUT TRANSFORM:  K:$L(X)&gt;30!($L(X)&lt;1) X</w:t>
      </w:r>
    </w:p>
    <w:p w14:paraId="6FE47834" w14:textId="286E8FBA" w:rsidR="00D83F5E" w:rsidRDefault="00D83F5E" w:rsidP="00D83F5E">
      <w:pPr>
        <w:pStyle w:val="BodyText"/>
      </w:pPr>
      <w:r>
        <w:t>LAST EDITED: AUG 12, 2014</w:t>
      </w:r>
    </w:p>
    <w:p w14:paraId="2AE44B31" w14:textId="466AB8EF" w:rsidR="00D83F5E" w:rsidRDefault="00D83F5E" w:rsidP="00D83F5E">
      <w:pPr>
        <w:pStyle w:val="BodyText"/>
      </w:pPr>
      <w:r>
        <w:t xml:space="preserve">HELP-PROMPT: </w:t>
      </w:r>
      <w:r w:rsidR="00AB4244">
        <w:t>A</w:t>
      </w:r>
      <w:r>
        <w:t>nswer must be 1-30 characters in length.</w:t>
      </w:r>
    </w:p>
    <w:p w14:paraId="13256AA6" w14:textId="118C8457" w:rsidR="00D83F5E" w:rsidRDefault="00D83F5E" w:rsidP="00D83F5E">
      <w:pPr>
        <w:pStyle w:val="BodyText"/>
      </w:pPr>
      <w:r>
        <w:t>DESCRIPTION:</w:t>
      </w:r>
      <w:r w:rsidR="00AB4244">
        <w:t xml:space="preserve"> </w:t>
      </w:r>
      <w:r>
        <w:t>Free-Text name of the color used to display the block for this access type.</w:t>
      </w:r>
    </w:p>
    <w:p w14:paraId="4ABDFA63" w14:textId="2772A7DC" w:rsidR="00D83F5E" w:rsidRDefault="00D83F5E" w:rsidP="00D83F5E">
      <w:pPr>
        <w:pStyle w:val="BodyText"/>
      </w:pPr>
      <w:r>
        <w:t>409.823,.05 RED 0;5 NUMBER</w:t>
      </w:r>
    </w:p>
    <w:p w14:paraId="0673F313" w14:textId="7B6D427C" w:rsidR="00D83F5E" w:rsidRDefault="00D83F5E" w:rsidP="00D83F5E">
      <w:pPr>
        <w:pStyle w:val="BodyText"/>
      </w:pPr>
      <w:r>
        <w:t>INPUT TRANSFORM:  K:+X'=X!(X&gt;255)!(X&lt;0)!(X?.E1"."1N.N) X</w:t>
      </w:r>
    </w:p>
    <w:p w14:paraId="2940C465" w14:textId="7404DB70" w:rsidR="00D83F5E" w:rsidRDefault="00D83F5E" w:rsidP="00D83F5E">
      <w:pPr>
        <w:pStyle w:val="BodyText"/>
      </w:pPr>
      <w:r>
        <w:t>LAST EDITED: AUG 12, 2014</w:t>
      </w:r>
    </w:p>
    <w:p w14:paraId="34BB1BC7" w14:textId="30F21508" w:rsidR="00D83F5E" w:rsidRDefault="00D83F5E" w:rsidP="00D83F5E">
      <w:pPr>
        <w:pStyle w:val="BodyText"/>
      </w:pPr>
      <w:r>
        <w:t>HELP-PROMPT: Type a number between 0 and 255, 0 decimal digits.</w:t>
      </w:r>
    </w:p>
    <w:p w14:paraId="092566E8" w14:textId="1C637EC9" w:rsidR="00D83F5E" w:rsidRDefault="00D83F5E" w:rsidP="00D83F5E">
      <w:pPr>
        <w:pStyle w:val="BodyText"/>
      </w:pPr>
      <w:r>
        <w:t>DESCRIPTION: This is the numeric color code for the degree of the RED rgb attribute used in displaying a block for this access type.</w:t>
      </w:r>
    </w:p>
    <w:p w14:paraId="6A44A616" w14:textId="47472CBF" w:rsidR="00D83F5E" w:rsidRDefault="00D83F5E" w:rsidP="00D83F5E">
      <w:pPr>
        <w:pStyle w:val="BodyText"/>
      </w:pPr>
      <w:r>
        <w:t>409.823,.06 GREEN 0;6 NUMBER</w:t>
      </w:r>
    </w:p>
    <w:p w14:paraId="66A49C97" w14:textId="62DCCF14" w:rsidR="00D83F5E" w:rsidRDefault="00D83F5E" w:rsidP="00D83F5E">
      <w:pPr>
        <w:pStyle w:val="BodyText"/>
      </w:pPr>
      <w:r>
        <w:t>INPUT TRANSFORM:  K:+X'=X!(X&gt;255)!(X&lt;0)!(X?.E1"."1N.N) X</w:t>
      </w:r>
    </w:p>
    <w:p w14:paraId="54183DB2" w14:textId="580FC4FA" w:rsidR="00D83F5E" w:rsidRDefault="00D83F5E" w:rsidP="00D83F5E">
      <w:pPr>
        <w:pStyle w:val="BodyText"/>
      </w:pPr>
      <w:r>
        <w:t>LAST EDITED: AUG 12, 2014</w:t>
      </w:r>
    </w:p>
    <w:p w14:paraId="4103C4A2" w14:textId="4887BEA1" w:rsidR="00D83F5E" w:rsidRDefault="00D83F5E" w:rsidP="00D83F5E">
      <w:pPr>
        <w:pStyle w:val="BodyText"/>
      </w:pPr>
      <w:r>
        <w:t>HELP-PROMPT: Type a number between 0 and 255, 0 decimal digits.</w:t>
      </w:r>
    </w:p>
    <w:p w14:paraId="489B5511" w14:textId="59B39097" w:rsidR="00D83F5E" w:rsidRDefault="00D83F5E" w:rsidP="00D83F5E">
      <w:pPr>
        <w:pStyle w:val="BodyText"/>
      </w:pPr>
      <w:r>
        <w:t>DESCRIPTION: This is the numeric color code for the degree of the GREEN rgb attribute used in displaying a block for this access type.</w:t>
      </w:r>
    </w:p>
    <w:p w14:paraId="51BFCA4D" w14:textId="1828222D" w:rsidR="00D83F5E" w:rsidRDefault="00D83F5E" w:rsidP="00D83F5E">
      <w:pPr>
        <w:pStyle w:val="BodyText"/>
      </w:pPr>
      <w:r>
        <w:t>409.823,.07 BLUE 0;7 NUMBER</w:t>
      </w:r>
    </w:p>
    <w:p w14:paraId="45C0BC12" w14:textId="656EDA56" w:rsidR="00D83F5E" w:rsidRDefault="00D83F5E" w:rsidP="00D83F5E">
      <w:pPr>
        <w:pStyle w:val="BodyText"/>
      </w:pPr>
      <w:r>
        <w:t>INPUT TRANSFORM:  K:+X'=X!(X&gt;255)!(X&lt;0)!(X?.E1"."1N.N) X</w:t>
      </w:r>
    </w:p>
    <w:p w14:paraId="0DFBDF0D" w14:textId="1FCF1E44" w:rsidR="00D83F5E" w:rsidRDefault="00D83F5E" w:rsidP="00D83F5E">
      <w:pPr>
        <w:pStyle w:val="BodyText"/>
      </w:pPr>
      <w:r>
        <w:t xml:space="preserve">LAST EDITED: </w:t>
      </w:r>
      <w:r w:rsidR="004E11A4">
        <w:t>A</w:t>
      </w:r>
      <w:r>
        <w:t>UG 12, 2014</w:t>
      </w:r>
    </w:p>
    <w:p w14:paraId="12A8A767" w14:textId="424EB304" w:rsidR="00D83F5E" w:rsidRDefault="00D83F5E" w:rsidP="00D83F5E">
      <w:pPr>
        <w:pStyle w:val="BodyText"/>
      </w:pPr>
      <w:r>
        <w:t>HELP-PROMPT: Type a number between 0 and 255, 0 decimal digits.</w:t>
      </w:r>
    </w:p>
    <w:p w14:paraId="6B2ADE4D" w14:textId="569416BC" w:rsidR="00D83F5E" w:rsidRDefault="00D83F5E" w:rsidP="00D83F5E">
      <w:pPr>
        <w:pStyle w:val="BodyText"/>
      </w:pPr>
      <w:r>
        <w:t xml:space="preserve">DESCRIPTION: </w:t>
      </w:r>
      <w:r w:rsidR="004E11A4">
        <w:t>T</w:t>
      </w:r>
      <w:r>
        <w:t>his is the numeric color code for the degree of the BLUE rgb attribute used in displaying a block for this access type.</w:t>
      </w:r>
    </w:p>
    <w:p w14:paraId="181C315C" w14:textId="2BC3AF07" w:rsidR="00D83F5E" w:rsidRDefault="00D83F5E" w:rsidP="00D83F5E">
      <w:pPr>
        <w:pStyle w:val="BodyText"/>
      </w:pPr>
      <w:r>
        <w:t>409.823,.08 PREVENT ACCESS 0;8 SET</w:t>
      </w:r>
      <w:r w:rsidR="001F6126">
        <w:t xml:space="preserve"> </w:t>
      </w:r>
      <w:r>
        <w:t>'1' FOR YES; '0' FOR NO;</w:t>
      </w:r>
    </w:p>
    <w:p w14:paraId="0C9E563A" w14:textId="23879EB8" w:rsidR="00D83F5E" w:rsidRDefault="00D83F5E" w:rsidP="00D83F5E">
      <w:pPr>
        <w:pStyle w:val="BodyText"/>
      </w:pPr>
      <w:r>
        <w:t>LAST EDITED: AUG 12, 2014</w:t>
      </w:r>
    </w:p>
    <w:p w14:paraId="315EA8F4" w14:textId="20ACD7D6" w:rsidR="00D83F5E" w:rsidRDefault="00D83F5E" w:rsidP="00D83F5E">
      <w:pPr>
        <w:pStyle w:val="BodyText"/>
      </w:pPr>
      <w:r>
        <w:t>HELP-PROMPT: Enter 1 or YES if the client should prevent access to this access type. Enter 0 or NO if the client should be allowed access to this access type.</w:t>
      </w:r>
    </w:p>
    <w:p w14:paraId="17846B7A" w14:textId="39492895" w:rsidR="00D83F5E" w:rsidRDefault="00D83F5E" w:rsidP="00D83F5E">
      <w:pPr>
        <w:pStyle w:val="BodyText"/>
      </w:pPr>
      <w:r>
        <w:lastRenderedPageBreak/>
        <w:t>DESCRIPTION: This field is used by the client to show this access type as a read-only block.</w:t>
      </w:r>
    </w:p>
    <w:p w14:paraId="36627CDA" w14:textId="19992FF7" w:rsidR="00573A27" w:rsidRDefault="00D83F5E" w:rsidP="00D83F5E">
      <w:pPr>
        <w:pStyle w:val="BodyText"/>
      </w:pPr>
      <w:r>
        <w:t>FILES POINTED TO FIELDS</w:t>
      </w:r>
      <w:r w:rsidR="00A93F83">
        <w:t xml:space="preserve"> </w:t>
      </w:r>
      <w:r>
        <w:t>SDEC RESOURCE GROUP (#409.832) DEPARTMENT NAME (#.03)</w:t>
      </w:r>
    </w:p>
    <w:p w14:paraId="7B5C7C93" w14:textId="59935223" w:rsidR="00573A27" w:rsidRDefault="001600FF" w:rsidP="001600FF">
      <w:pPr>
        <w:pStyle w:val="Heading3"/>
      </w:pPr>
      <w:bookmarkStart w:id="215" w:name="_Toc26530751"/>
      <w:r w:rsidRPr="001600FF">
        <w:t>#409.824 SDEC ACCESS GROUP TYPE</w:t>
      </w:r>
      <w:bookmarkEnd w:id="215"/>
    </w:p>
    <w:p w14:paraId="718BBEDA" w14:textId="3F05B845" w:rsidR="00511EB4" w:rsidRDefault="00511EB4" w:rsidP="00511EB4">
      <w:pPr>
        <w:pStyle w:val="BodyText"/>
      </w:pPr>
      <w:r>
        <w:t>STANDARD DATA DICTIONARY #409.824 -- SDEC ACCESS GROUP TYPE FILE</w:t>
      </w:r>
    </w:p>
    <w:p w14:paraId="01274377" w14:textId="139AF450" w:rsidR="00511EB4" w:rsidRDefault="00511EB4" w:rsidP="00511EB4">
      <w:pPr>
        <w:pStyle w:val="BodyText"/>
      </w:pPr>
      <w:r>
        <w:t>STORED IN ^SDEC(409.824, *** NO DATA STORED YET *** SITE: TEST.CHEYENNE.MED.VA.GOV UCI: CHEYL134,ROU (VERSION 5.3)</w:t>
      </w:r>
    </w:p>
    <w:p w14:paraId="60B99D68" w14:textId="77777777" w:rsidR="00511EB4" w:rsidRDefault="00511EB4" w:rsidP="00511EB4">
      <w:pPr>
        <w:pStyle w:val="BodyText"/>
      </w:pPr>
      <w:r>
        <w:t>DATA          NAME                  GLOBAL        DATA</w:t>
      </w:r>
    </w:p>
    <w:p w14:paraId="4BD87EFD" w14:textId="77777777" w:rsidR="00511EB4" w:rsidRDefault="00511EB4" w:rsidP="00511EB4">
      <w:pPr>
        <w:pStyle w:val="BodyText"/>
      </w:pPr>
      <w:r>
        <w:t>ELEMENT       TITLE                 LOCATION      TYPE</w:t>
      </w:r>
    </w:p>
    <w:p w14:paraId="6ADACD6B" w14:textId="735566E3" w:rsidR="00511EB4" w:rsidRDefault="00511EB4" w:rsidP="00511EB4">
      <w:pPr>
        <w:pStyle w:val="BodyText"/>
      </w:pPr>
      <w:r>
        <w:t>This is where Access Groups and Access Types are paired together. This is used to group Resources.</w:t>
      </w:r>
    </w:p>
    <w:p w14:paraId="67076FF0" w14:textId="0BBF2476" w:rsidR="00511EB4" w:rsidRDefault="00511EB4" w:rsidP="00511EB4">
      <w:pPr>
        <w:pStyle w:val="BodyText"/>
      </w:pPr>
      <w:r>
        <w:t xml:space="preserve">DD ACCESS: </w:t>
      </w:r>
    </w:p>
    <w:p w14:paraId="235E43F3" w14:textId="0168578E" w:rsidR="00511EB4" w:rsidRDefault="00511EB4" w:rsidP="00511EB4">
      <w:pPr>
        <w:pStyle w:val="BodyText"/>
      </w:pPr>
      <w:r>
        <w:t xml:space="preserve">RD ACCESS: </w:t>
      </w:r>
    </w:p>
    <w:p w14:paraId="72617B1F" w14:textId="424CAE43" w:rsidR="00511EB4" w:rsidRDefault="00511EB4" w:rsidP="00511EB4">
      <w:pPr>
        <w:pStyle w:val="BodyText"/>
      </w:pPr>
      <w:r>
        <w:t xml:space="preserve">WR ACCESS: </w:t>
      </w:r>
    </w:p>
    <w:p w14:paraId="20BD36CB" w14:textId="2826937C" w:rsidR="00511EB4" w:rsidRDefault="00511EB4" w:rsidP="00511EB4">
      <w:pPr>
        <w:pStyle w:val="BodyText"/>
      </w:pPr>
      <w:r>
        <w:t xml:space="preserve">DEL ACCESS: </w:t>
      </w:r>
    </w:p>
    <w:p w14:paraId="15EBDE31" w14:textId="6BE4DEAD" w:rsidR="00511EB4" w:rsidRDefault="00511EB4" w:rsidP="00511EB4">
      <w:pPr>
        <w:pStyle w:val="BodyText"/>
      </w:pPr>
      <w:r>
        <w:t xml:space="preserve">LAYGO ACCESS: </w:t>
      </w:r>
    </w:p>
    <w:p w14:paraId="14B7CC7A" w14:textId="64051FF5" w:rsidR="00511EB4" w:rsidRDefault="00511EB4" w:rsidP="00511EB4">
      <w:pPr>
        <w:pStyle w:val="BodyText"/>
      </w:pPr>
      <w:r>
        <w:t xml:space="preserve">AUDIT ACCESS: </w:t>
      </w:r>
    </w:p>
    <w:p w14:paraId="3CC14EEE" w14:textId="434AE595" w:rsidR="00511EB4" w:rsidRDefault="00511EB4" w:rsidP="00511EB4">
      <w:pPr>
        <w:pStyle w:val="BodyText"/>
      </w:pPr>
      <w:r>
        <w:t>(NOTE: Kernel's File Access Security has been installed in this UCI.)</w:t>
      </w:r>
    </w:p>
    <w:p w14:paraId="1FDE16C6" w14:textId="090636B8" w:rsidR="00511EB4" w:rsidRDefault="00511EB4" w:rsidP="00511EB4">
      <w:pPr>
        <w:pStyle w:val="BodyText"/>
      </w:pPr>
      <w:r>
        <w:t>CROSS-REFERENCED BY: ACCESS GROUP(B)</w:t>
      </w:r>
    </w:p>
    <w:p w14:paraId="2E70D451" w14:textId="3DC1516F" w:rsidR="00511EB4" w:rsidRDefault="00511EB4" w:rsidP="00511EB4">
      <w:pPr>
        <w:pStyle w:val="BodyText"/>
      </w:pPr>
      <w:r>
        <w:t>409.824,.01 ACCESS GROUP 0;1 POINTER TO SDEC ACCESS GROUP FILE (#409.822) (Required)</w:t>
      </w:r>
    </w:p>
    <w:p w14:paraId="1809FCEC" w14:textId="078D1558" w:rsidR="00511EB4" w:rsidRDefault="00511EB4" w:rsidP="00511EB4">
      <w:pPr>
        <w:pStyle w:val="BodyText"/>
      </w:pPr>
      <w:r>
        <w:t>LAST EDITED: AUG 12, 2014</w:t>
      </w:r>
    </w:p>
    <w:p w14:paraId="52389B30" w14:textId="0F512496" w:rsidR="00511EB4" w:rsidRDefault="00511EB4" w:rsidP="00511EB4">
      <w:pPr>
        <w:pStyle w:val="BodyText"/>
      </w:pPr>
      <w:r>
        <w:t>HELP-PROMPT: Select an access group</w:t>
      </w:r>
    </w:p>
    <w:p w14:paraId="60A655C7" w14:textId="63587F91" w:rsidR="00511EB4" w:rsidRDefault="00511EB4" w:rsidP="00511EB4">
      <w:pPr>
        <w:pStyle w:val="BodyText"/>
      </w:pPr>
      <w:r>
        <w:t>DESCRIPTION: The access group that is to be linked to an access type.</w:t>
      </w:r>
    </w:p>
    <w:p w14:paraId="6E90082D" w14:textId="0CA2B20E" w:rsidR="00511EB4" w:rsidRDefault="00511EB4" w:rsidP="00511EB4">
      <w:pPr>
        <w:pStyle w:val="BodyText"/>
      </w:pPr>
      <w:r>
        <w:t>CROSS-REFERENCE:  409.824^B</w:t>
      </w:r>
    </w:p>
    <w:p w14:paraId="2696AAD3" w14:textId="66D85C90" w:rsidR="00511EB4" w:rsidRDefault="00511EB4" w:rsidP="00511EB4">
      <w:pPr>
        <w:pStyle w:val="BodyText"/>
      </w:pPr>
      <w:r>
        <w:t>1)= S ^SDEC(409.824,"B",$E(X,1,30),DA)=""</w:t>
      </w:r>
    </w:p>
    <w:p w14:paraId="7D241985" w14:textId="34A09C7C" w:rsidR="00511EB4" w:rsidRDefault="00511EB4" w:rsidP="00511EB4">
      <w:pPr>
        <w:pStyle w:val="BodyText"/>
      </w:pPr>
      <w:r>
        <w:t>2)= K ^SDEC(409.824,"B",$E(X,1,30),DA)</w:t>
      </w:r>
    </w:p>
    <w:p w14:paraId="354E4ADC" w14:textId="31B9D59D" w:rsidR="00511EB4" w:rsidRDefault="00511EB4" w:rsidP="00511EB4">
      <w:pPr>
        <w:pStyle w:val="BodyText"/>
      </w:pPr>
      <w:r>
        <w:t>409.824,.02 ACCESS TYPE 0;2 POINTER TO SDEC ACCESS TYPE FILE (#409.823)</w:t>
      </w:r>
    </w:p>
    <w:p w14:paraId="243CD988" w14:textId="5EE5ECD0" w:rsidR="00511EB4" w:rsidRDefault="00511EB4" w:rsidP="00511EB4">
      <w:pPr>
        <w:pStyle w:val="BodyText"/>
      </w:pPr>
      <w:r>
        <w:t>LAST EDITED: AUG 12, 2014</w:t>
      </w:r>
    </w:p>
    <w:p w14:paraId="4D7202C2" w14:textId="6C82B50F" w:rsidR="00511EB4" w:rsidRDefault="00511EB4" w:rsidP="00511EB4">
      <w:pPr>
        <w:pStyle w:val="BodyText"/>
      </w:pPr>
      <w:r>
        <w:t>HELP-PROMPT: Select an access type</w:t>
      </w:r>
    </w:p>
    <w:p w14:paraId="29E0A9D7" w14:textId="66E49BC3" w:rsidR="00511EB4" w:rsidRDefault="00511EB4" w:rsidP="00511EB4">
      <w:pPr>
        <w:pStyle w:val="BodyText"/>
      </w:pPr>
      <w:r>
        <w:t>DESCRIPTION: The access type that is to be linked to an access group.</w:t>
      </w:r>
    </w:p>
    <w:p w14:paraId="75CE383E" w14:textId="342041F7" w:rsidR="00511EB4" w:rsidRDefault="00511EB4" w:rsidP="00511EB4">
      <w:pPr>
        <w:pStyle w:val="BodyText"/>
      </w:pPr>
      <w:r>
        <w:t>FILES POINTED TO FIELDS SDEC ACCESS GROUP (#409.822) ACCESS GROUP (#.01)</w:t>
      </w:r>
    </w:p>
    <w:p w14:paraId="26241B40" w14:textId="382B2683" w:rsidR="00573A27" w:rsidRDefault="00511EB4" w:rsidP="00511EB4">
      <w:pPr>
        <w:pStyle w:val="BodyText"/>
      </w:pPr>
      <w:r>
        <w:t>SDEC ACCESS TYPE (#409.823) ACCESS TYPE (#.02)</w:t>
      </w:r>
    </w:p>
    <w:p w14:paraId="523625DD" w14:textId="637FCA4E" w:rsidR="00573A27" w:rsidRDefault="00507B2D" w:rsidP="00507B2D">
      <w:pPr>
        <w:pStyle w:val="Heading3"/>
      </w:pPr>
      <w:bookmarkStart w:id="216" w:name="_Toc26530752"/>
      <w:r w:rsidRPr="00507B2D">
        <w:lastRenderedPageBreak/>
        <w:t>#409.831 SDEC RESOURCE</w:t>
      </w:r>
      <w:bookmarkEnd w:id="216"/>
    </w:p>
    <w:p w14:paraId="2F8433D0" w14:textId="37B3C848" w:rsidR="00FF33B2" w:rsidRDefault="00FF33B2" w:rsidP="00FF33B2">
      <w:pPr>
        <w:pStyle w:val="BodyText"/>
      </w:pPr>
      <w:r>
        <w:t>STANDARD DATA DICTIONARY #409.831 -- SDEC RESOURCE FILE</w:t>
      </w:r>
    </w:p>
    <w:p w14:paraId="78062031" w14:textId="437EAF16" w:rsidR="00FF33B2" w:rsidRDefault="00FF33B2" w:rsidP="00FF33B2">
      <w:pPr>
        <w:pStyle w:val="BodyText"/>
      </w:pPr>
      <w:r>
        <w:t>STORED IN ^SDEC(409.831,  (2612 ENTRIES)   SITE: TEST.CHEYENNE.MED.VA.GOV   UCI: CHEYL134,ROU (VERSION 5.3)</w:t>
      </w:r>
    </w:p>
    <w:p w14:paraId="1677AC91" w14:textId="77777777" w:rsidR="00FF33B2" w:rsidRDefault="00FF33B2" w:rsidP="00FF33B2">
      <w:pPr>
        <w:pStyle w:val="BodyText"/>
      </w:pPr>
      <w:r>
        <w:t>DATA          NAME                  GLOBAL        DATA</w:t>
      </w:r>
    </w:p>
    <w:p w14:paraId="0823E296" w14:textId="77777777" w:rsidR="00FF33B2" w:rsidRDefault="00FF33B2" w:rsidP="00FF33B2">
      <w:pPr>
        <w:pStyle w:val="BodyText"/>
      </w:pPr>
      <w:r>
        <w:t>ELEMENT       TITLE                 LOCATION      TYPE</w:t>
      </w:r>
    </w:p>
    <w:p w14:paraId="3237698A" w14:textId="52F67C5C" w:rsidR="00FF33B2" w:rsidRDefault="00FF33B2" w:rsidP="00FF33B2">
      <w:pPr>
        <w:pStyle w:val="BodyText"/>
      </w:pPr>
      <w:r>
        <w:t>This is where a Resource object is defined for Clinical Scheduling.  A Resource Object can be a NEW PERSON, HOSPITAL LOCATION, or an SDEC ADDITIONAL RESOURCE. A Resource is linked to a HOSPITAL LOCATION (or Clinic).</w:t>
      </w:r>
    </w:p>
    <w:p w14:paraId="12D8A1E3" w14:textId="42F51B3D" w:rsidR="00FF33B2" w:rsidRDefault="00FF33B2" w:rsidP="00FF33B2">
      <w:pPr>
        <w:pStyle w:val="BodyText"/>
      </w:pPr>
      <w:r>
        <w:t xml:space="preserve">DD ACCESS: </w:t>
      </w:r>
    </w:p>
    <w:p w14:paraId="1BC73146" w14:textId="5ADECE62" w:rsidR="00FF33B2" w:rsidRDefault="00FF33B2" w:rsidP="00FF33B2">
      <w:pPr>
        <w:pStyle w:val="BodyText"/>
      </w:pPr>
      <w:r>
        <w:t xml:space="preserve">RD ACCESS: </w:t>
      </w:r>
    </w:p>
    <w:p w14:paraId="43B9F98F" w14:textId="20F3934D" w:rsidR="00FF33B2" w:rsidRDefault="00FF33B2" w:rsidP="00FF33B2">
      <w:pPr>
        <w:pStyle w:val="BodyText"/>
      </w:pPr>
      <w:r>
        <w:t xml:space="preserve">WR ACCESS: </w:t>
      </w:r>
    </w:p>
    <w:p w14:paraId="50A7C674" w14:textId="7573852D" w:rsidR="00FF33B2" w:rsidRDefault="00FF33B2" w:rsidP="00FF33B2">
      <w:pPr>
        <w:pStyle w:val="BodyText"/>
      </w:pPr>
      <w:r>
        <w:t xml:space="preserve">DEL ACCESS: </w:t>
      </w:r>
    </w:p>
    <w:p w14:paraId="4F75325F" w14:textId="220807F6" w:rsidR="00FF33B2" w:rsidRDefault="00FF33B2" w:rsidP="00FF33B2">
      <w:pPr>
        <w:pStyle w:val="BodyText"/>
      </w:pPr>
      <w:r>
        <w:t xml:space="preserve">LAYGO ACCESS: </w:t>
      </w:r>
    </w:p>
    <w:p w14:paraId="5E1A455F" w14:textId="13ECB060" w:rsidR="00FF33B2" w:rsidRDefault="00FF33B2" w:rsidP="00FF33B2">
      <w:pPr>
        <w:pStyle w:val="BodyText"/>
      </w:pPr>
      <w:r>
        <w:t xml:space="preserve">AUDIT ACCESS: </w:t>
      </w:r>
    </w:p>
    <w:p w14:paraId="3B873C37" w14:textId="3FCCB188" w:rsidR="00FF33B2" w:rsidRDefault="00FF33B2" w:rsidP="00FF33B2">
      <w:pPr>
        <w:pStyle w:val="BodyText"/>
      </w:pPr>
      <w:r>
        <w:t>(NOTE: Kernel's File Access Security has been installed in this UCI.)</w:t>
      </w:r>
    </w:p>
    <w:p w14:paraId="67FF6BE5" w14:textId="66C1F0B4" w:rsidR="00FF33B2" w:rsidRDefault="00FF33B2" w:rsidP="00FF33B2">
      <w:pPr>
        <w:pStyle w:val="BodyText"/>
      </w:pPr>
      <w:r>
        <w:t>POINTED TO BY: RESOURCE field (#.01) of the SDEC ACCESS BLOCK File (#409.821)</w:t>
      </w:r>
    </w:p>
    <w:p w14:paraId="0DDCBB63" w14:textId="0F2ED3A2" w:rsidR="00FF33B2" w:rsidRDefault="00FF33B2" w:rsidP="00FF33B2">
      <w:pPr>
        <w:pStyle w:val="BodyText"/>
      </w:pPr>
      <w:r>
        <w:t>RESOURCE field (#.01) of the RESOURCE sub-field (#409.8321) of the SDEC RESOURCE GROUP File (#409.832) RESOURCENAME field (#.01) of the SDEC RESOURCE USER File (#409.833) RESOURCE field (#.07) of the SDEC APPOINTMENT File (#409.84)</w:t>
      </w:r>
    </w:p>
    <w:p w14:paraId="680D7CA2" w14:textId="1EF622A8" w:rsidR="00FF33B2" w:rsidRDefault="00FF33B2" w:rsidP="00FF33B2">
      <w:pPr>
        <w:pStyle w:val="BodyText"/>
      </w:pPr>
      <w:r>
        <w:t>CROSS-REFERENCED BY: HOSPITAL LOCATION(ALOC), ASSOCIATED VISTA CLINICS(ASSOC), RESOURCE(B), ABBREVIATION(C)</w:t>
      </w:r>
    </w:p>
    <w:p w14:paraId="2B09B47A" w14:textId="40B673F9" w:rsidR="00FF33B2" w:rsidRDefault="00FF33B2" w:rsidP="00FF33B2">
      <w:pPr>
        <w:pStyle w:val="BodyText"/>
      </w:pPr>
      <w:r>
        <w:t>INDEXED BY: RESOURCE TYPE &amp; RESOURCE TYPE (AC)</w:t>
      </w:r>
    </w:p>
    <w:p w14:paraId="5098369D" w14:textId="4433622E" w:rsidR="00FF33B2" w:rsidRDefault="00FF33B2" w:rsidP="00FF33B2">
      <w:pPr>
        <w:pStyle w:val="BodyText"/>
      </w:pPr>
      <w:r>
        <w:t>409.831,.01 RESOURCE 0;1 FREE TEXT (Required)</w:t>
      </w:r>
    </w:p>
    <w:p w14:paraId="523EA3EE" w14:textId="5997F001" w:rsidR="00FF33B2" w:rsidRDefault="00FF33B2" w:rsidP="00FF33B2">
      <w:pPr>
        <w:pStyle w:val="BodyText"/>
      </w:pPr>
      <w:r>
        <w:t>INPUT TRANSFORM:  K:$L(X)&gt;30!($L(X)&lt;3) X</w:t>
      </w:r>
    </w:p>
    <w:p w14:paraId="4823C172" w14:textId="26EA854B" w:rsidR="00FF33B2" w:rsidRDefault="00FF33B2" w:rsidP="00FF33B2">
      <w:pPr>
        <w:pStyle w:val="BodyText"/>
      </w:pPr>
      <w:r>
        <w:t>LAST EDITED: SEP 16, 2014</w:t>
      </w:r>
    </w:p>
    <w:p w14:paraId="1EC1000B" w14:textId="79A36467" w:rsidR="00FF33B2" w:rsidRDefault="00FF33B2" w:rsidP="00FF33B2">
      <w:pPr>
        <w:pStyle w:val="BodyText"/>
      </w:pPr>
      <w:r>
        <w:t>HELP-PROMPT: Answer must be 3-30 characters in length.</w:t>
      </w:r>
    </w:p>
    <w:p w14:paraId="6D2B605D" w14:textId="0B57E00A" w:rsidR="00FF33B2" w:rsidRDefault="00FF33B2" w:rsidP="00FF33B2">
      <w:pPr>
        <w:pStyle w:val="BodyText"/>
      </w:pPr>
      <w:r>
        <w:t>DESCRIPTION: The name for this resource.</w:t>
      </w:r>
    </w:p>
    <w:p w14:paraId="4D812FF8" w14:textId="31E6DFEB" w:rsidR="00FF33B2" w:rsidRDefault="00FF33B2" w:rsidP="00FF33B2">
      <w:pPr>
        <w:pStyle w:val="BodyText"/>
      </w:pPr>
      <w:r>
        <w:t>CROSS-REFERENCE:  409.831^B</w:t>
      </w:r>
    </w:p>
    <w:p w14:paraId="701A155B" w14:textId="07ED226E" w:rsidR="00FF33B2" w:rsidRDefault="00FF33B2" w:rsidP="00FF33B2">
      <w:pPr>
        <w:pStyle w:val="BodyText"/>
      </w:pPr>
      <w:r>
        <w:t>1)= S ^SDEC(409.831,"B",$E(X,1,30),DA)=""</w:t>
      </w:r>
    </w:p>
    <w:p w14:paraId="33B24337" w14:textId="48804EE4" w:rsidR="00FF33B2" w:rsidRDefault="00FF33B2" w:rsidP="00FF33B2">
      <w:pPr>
        <w:pStyle w:val="BodyText"/>
      </w:pPr>
      <w:r>
        <w:t>2)= K ^SDEC(409.831,"B",$E(X,1,30),DA)</w:t>
      </w:r>
    </w:p>
    <w:p w14:paraId="3E57B1E2" w14:textId="4F74A23B" w:rsidR="00FF33B2" w:rsidRDefault="00FF33B2" w:rsidP="00FF33B2">
      <w:pPr>
        <w:pStyle w:val="BodyText"/>
      </w:pPr>
      <w:r>
        <w:t>409.831,.011  ABBREVIATION 0;2 FREE TEXT</w:t>
      </w:r>
    </w:p>
    <w:p w14:paraId="26B58770" w14:textId="4974312B" w:rsidR="00FF33B2" w:rsidRDefault="00FF33B2" w:rsidP="00FF33B2">
      <w:pPr>
        <w:pStyle w:val="BodyText"/>
      </w:pPr>
      <w:r>
        <w:t>INPUT TRANSFORM:  K:$L(X)&gt;7!($L(X)&lt;1) X</w:t>
      </w:r>
    </w:p>
    <w:p w14:paraId="1D1989B7" w14:textId="6FC98FFC" w:rsidR="00FF33B2" w:rsidRDefault="00FF33B2" w:rsidP="00FF33B2">
      <w:pPr>
        <w:pStyle w:val="BodyText"/>
      </w:pPr>
      <w:r>
        <w:t>LAST EDITED: DEC 27, 2016</w:t>
      </w:r>
    </w:p>
    <w:p w14:paraId="77C4E388" w14:textId="56509681" w:rsidR="00FF33B2" w:rsidRDefault="00FF33B2" w:rsidP="00FF33B2">
      <w:pPr>
        <w:pStyle w:val="BodyText"/>
      </w:pPr>
      <w:r>
        <w:lastRenderedPageBreak/>
        <w:t>HELP-PROMPT: Answer must be 1-7 characters in length</w:t>
      </w:r>
      <w:r w:rsidR="006511AF">
        <w:t>.</w:t>
      </w:r>
    </w:p>
    <w:p w14:paraId="5759BF22" w14:textId="50C55276" w:rsidR="00FF33B2" w:rsidRDefault="00FF33B2" w:rsidP="00FF33B2">
      <w:pPr>
        <w:pStyle w:val="BodyText"/>
      </w:pPr>
      <w:r>
        <w:t>DESCRIPTION: Abbreviation given to the Resource.</w:t>
      </w:r>
    </w:p>
    <w:p w14:paraId="732D0867" w14:textId="31CF3274" w:rsidR="00FF33B2" w:rsidRDefault="00FF33B2" w:rsidP="00FF33B2">
      <w:pPr>
        <w:pStyle w:val="BodyText"/>
      </w:pPr>
      <w:r>
        <w:t>CROSS-REFERENCE:  409.831^C</w:t>
      </w:r>
    </w:p>
    <w:p w14:paraId="21A83B99" w14:textId="6EF2392D" w:rsidR="00FF33B2" w:rsidRDefault="00FF33B2" w:rsidP="00FF33B2">
      <w:pPr>
        <w:pStyle w:val="BodyText"/>
      </w:pPr>
      <w:r>
        <w:t>1)= S ^SDEC(409.831,"C",$E(X,1,30),DA)=""</w:t>
      </w:r>
    </w:p>
    <w:p w14:paraId="4E0330E0" w14:textId="3A927FF8" w:rsidR="00FF33B2" w:rsidRDefault="00FF33B2" w:rsidP="00FF33B2">
      <w:pPr>
        <w:pStyle w:val="BodyText"/>
      </w:pPr>
      <w:r>
        <w:t>2)= K ^SDEC(409.831,"C",$E(X,1,30),DA)</w:t>
      </w:r>
    </w:p>
    <w:p w14:paraId="6B76E879" w14:textId="47E29A90" w:rsidR="00FF33B2" w:rsidRDefault="00FF33B2" w:rsidP="00FF33B2">
      <w:pPr>
        <w:pStyle w:val="BodyText"/>
      </w:pPr>
      <w:r>
        <w:t xml:space="preserve">This xref is used to lookup </w:t>
      </w:r>
      <w:r w:rsidR="006511AF">
        <w:t>Resources</w:t>
      </w:r>
      <w:r>
        <w:t xml:space="preserve"> using an abbreviation.</w:t>
      </w:r>
    </w:p>
    <w:p w14:paraId="55B67CC7" w14:textId="1F86A89B" w:rsidR="00FF33B2" w:rsidRDefault="00FF33B2" w:rsidP="00FF33B2">
      <w:pPr>
        <w:pStyle w:val="BodyText"/>
      </w:pPr>
      <w:r>
        <w:t>409.831,.012 RESOURCE TYPE 0;11 VARIABLE POINTER</w:t>
      </w:r>
    </w:p>
    <w:p w14:paraId="5C6BB9CD" w14:textId="6DF41D6A" w:rsidR="00FF33B2" w:rsidRDefault="00FF33B2" w:rsidP="00FF33B2">
      <w:pPr>
        <w:pStyle w:val="BodyText"/>
      </w:pPr>
      <w:r>
        <w:t>FILE ORDER  PREFIX LAYGO MESSAGE</w:t>
      </w:r>
    </w:p>
    <w:p w14:paraId="2BC3DD91" w14:textId="4D3DEEA9" w:rsidR="00FF33B2" w:rsidRDefault="00FF33B2" w:rsidP="00FF33B2">
      <w:pPr>
        <w:pStyle w:val="BodyText"/>
      </w:pPr>
      <w:r>
        <w:t>44 1</w:t>
      </w:r>
      <w:r w:rsidR="00B46FD2">
        <w:t xml:space="preserve"> </w:t>
      </w:r>
      <w:r>
        <w:t>H</w:t>
      </w:r>
      <w:r w:rsidR="00B46FD2">
        <w:t xml:space="preserve"> </w:t>
      </w:r>
      <w:r>
        <w:t>y CLINIC</w:t>
      </w:r>
    </w:p>
    <w:p w14:paraId="1417D354" w14:textId="038B94F6" w:rsidR="00FF33B2" w:rsidRDefault="00FF33B2" w:rsidP="00FF33B2">
      <w:pPr>
        <w:pStyle w:val="BodyText"/>
      </w:pPr>
      <w:r>
        <w:t>200 2 P y PROVIDER</w:t>
      </w:r>
    </w:p>
    <w:p w14:paraId="7112F436" w14:textId="0302C582" w:rsidR="00FF33B2" w:rsidRDefault="00FF33B2" w:rsidP="00FF33B2">
      <w:pPr>
        <w:pStyle w:val="BodyText"/>
      </w:pPr>
      <w:r>
        <w:t>409.834 3 A y ADDITIONAL RESOURCE</w:t>
      </w:r>
    </w:p>
    <w:p w14:paraId="62F513AD" w14:textId="19E1A5FF" w:rsidR="00FF33B2" w:rsidRDefault="00FF33B2" w:rsidP="00FF33B2">
      <w:pPr>
        <w:pStyle w:val="BodyText"/>
      </w:pPr>
      <w:r>
        <w:t>OUTPUT TRANSFORM: S Y=$$OT1^SDEC03(Y)</w:t>
      </w:r>
    </w:p>
    <w:p w14:paraId="6F00B939" w14:textId="2F23CC5B" w:rsidR="00FF33B2" w:rsidRDefault="00FF33B2" w:rsidP="00FF33B2">
      <w:pPr>
        <w:pStyle w:val="BodyText"/>
      </w:pPr>
      <w:r>
        <w:t>LAST EDITED: OCT 27, 2015</w:t>
      </w:r>
    </w:p>
    <w:p w14:paraId="09CEB6B2" w14:textId="2540304B" w:rsidR="00FF33B2" w:rsidRDefault="00FF33B2" w:rsidP="00FF33B2">
      <w:pPr>
        <w:pStyle w:val="BodyText"/>
      </w:pPr>
      <w:r>
        <w:t>HELP-PROMPT: Select a Resource Type</w:t>
      </w:r>
    </w:p>
    <w:p w14:paraId="5A438F39" w14:textId="5FA7E519" w:rsidR="00FF33B2" w:rsidRDefault="00FF33B2" w:rsidP="00FF33B2">
      <w:pPr>
        <w:pStyle w:val="BodyText"/>
      </w:pPr>
      <w:r>
        <w:t>DESCRIPTION: This is a variable pointer field that can point to HOSPITAL LOCATION file 44, NEW PERSON file 200, or SDEC ADDITIONAL RESOURCE file 409.834.</w:t>
      </w:r>
    </w:p>
    <w:p w14:paraId="6CDA5F43" w14:textId="49D58887" w:rsidR="00FF33B2" w:rsidRDefault="00FF33B2" w:rsidP="00FF33B2">
      <w:pPr>
        <w:pStyle w:val="BodyText"/>
      </w:pPr>
      <w:r>
        <w:t>FIELD INDEX: AC (#1678) REGULAR IR SORTING ONLY</w:t>
      </w:r>
    </w:p>
    <w:p w14:paraId="10857A37" w14:textId="4E10452B" w:rsidR="00FF33B2" w:rsidRDefault="00FF33B2" w:rsidP="00FF33B2">
      <w:pPr>
        <w:pStyle w:val="BodyText"/>
      </w:pPr>
      <w:r>
        <w:t>Short Descr: Index of RESOURCE TYPE</w:t>
      </w:r>
    </w:p>
    <w:p w14:paraId="6BAE409B" w14:textId="0B8DC27F" w:rsidR="00FF33B2" w:rsidRDefault="00FF33B2" w:rsidP="00FF33B2">
      <w:pPr>
        <w:pStyle w:val="BodyText"/>
      </w:pPr>
      <w:r>
        <w:t>Description:  This cross-reference is built from both pieces of the RESOURCE TYPE variable pointer field to speed up the sorting of resources when given a specific source and ID. The sources could be HOSPITAL LOCATION, NEW PERSON, or SDEC ADDITIONAL RESOURCE.</w:t>
      </w:r>
    </w:p>
    <w:p w14:paraId="16F17618" w14:textId="53C748C1" w:rsidR="00FF33B2" w:rsidRDefault="00FF33B2" w:rsidP="00FF33B2">
      <w:pPr>
        <w:pStyle w:val="BodyText"/>
      </w:pPr>
      <w:r>
        <w:t>Set Logic:  S ^SDEC(409.831,"AC",X(1),X(2),DA)=""</w:t>
      </w:r>
    </w:p>
    <w:p w14:paraId="484C2CE4" w14:textId="31CBA719" w:rsidR="00FF33B2" w:rsidRDefault="00FF33B2" w:rsidP="00FF33B2">
      <w:pPr>
        <w:pStyle w:val="BodyText"/>
      </w:pPr>
      <w:r>
        <w:t>Kill Logic:  K ^SDEC(409.831,"AC",X(1),X(2),DA)</w:t>
      </w:r>
    </w:p>
    <w:p w14:paraId="2D630D2E" w14:textId="5B6A7EDC" w:rsidR="00FF33B2" w:rsidRDefault="00FF33B2" w:rsidP="00FF33B2">
      <w:pPr>
        <w:pStyle w:val="BodyText"/>
      </w:pPr>
      <w:r>
        <w:t>Whole Kill:  K ^SDEC(409.831,"AC")</w:t>
      </w:r>
    </w:p>
    <w:p w14:paraId="4BFD7C32" w14:textId="4BD08D7D" w:rsidR="00FF33B2" w:rsidRDefault="00FF33B2" w:rsidP="00FF33B2">
      <w:pPr>
        <w:pStyle w:val="BodyText"/>
      </w:pPr>
      <w:r>
        <w:t>X(1):  RESOURCE TYPE  (409.831,.012)  (Subscr 1) (forwards)</w:t>
      </w:r>
    </w:p>
    <w:p w14:paraId="569265E0" w14:textId="4177959C" w:rsidR="00FF33B2" w:rsidRDefault="00FF33B2" w:rsidP="00FF33B2">
      <w:pPr>
        <w:pStyle w:val="BodyText"/>
      </w:pPr>
      <w:r>
        <w:t>Transform (Storage):  S X=$E($$OT1^SDEC03(X),1)</w:t>
      </w:r>
    </w:p>
    <w:p w14:paraId="495B28CD" w14:textId="5703DF41" w:rsidR="00FF33B2" w:rsidRDefault="00FF33B2" w:rsidP="00FF33B2">
      <w:pPr>
        <w:pStyle w:val="BodyText"/>
      </w:pPr>
      <w:r>
        <w:t>X(2):  RESOURCE TYPE  (409.831,.012)  (Subscr 2)  (forwards)</w:t>
      </w:r>
    </w:p>
    <w:p w14:paraId="493925ED" w14:textId="097670E5" w:rsidR="00FF33B2" w:rsidRDefault="00FF33B2" w:rsidP="00FF33B2">
      <w:pPr>
        <w:pStyle w:val="BodyText"/>
      </w:pPr>
      <w:r>
        <w:t>Transform (Storage):  S X=$P(X,";",1)</w:t>
      </w:r>
    </w:p>
    <w:p w14:paraId="4FFDCE97" w14:textId="4A61FB71" w:rsidR="00FF33B2" w:rsidRDefault="00FF33B2" w:rsidP="00FF33B2">
      <w:pPr>
        <w:pStyle w:val="BodyText"/>
      </w:pPr>
      <w:r>
        <w:t>409.831,.015 DATE/TIME ENTERED 0;5 DATE</w:t>
      </w:r>
    </w:p>
    <w:p w14:paraId="1ED97370" w14:textId="4CB0DABF" w:rsidR="00FF33B2" w:rsidRDefault="00FF33B2" w:rsidP="00FF33B2">
      <w:pPr>
        <w:pStyle w:val="BodyText"/>
      </w:pPr>
      <w:r>
        <w:t>INPUT TRANSFORM:  S %DT="ETXR" D ^%DT S X=Y K:Y&lt;1 X</w:t>
      </w:r>
    </w:p>
    <w:p w14:paraId="172E5BE4" w14:textId="149ACEC2" w:rsidR="00FF33B2" w:rsidRDefault="00FF33B2" w:rsidP="00FF33B2">
      <w:pPr>
        <w:pStyle w:val="BodyText"/>
      </w:pPr>
      <w:r>
        <w:t>LAST EDITED: OCT 29, 2014</w:t>
      </w:r>
    </w:p>
    <w:p w14:paraId="68880940" w14:textId="146A62D6" w:rsidR="00FF33B2" w:rsidRDefault="00FF33B2" w:rsidP="00FF33B2">
      <w:pPr>
        <w:pStyle w:val="BodyText"/>
      </w:pPr>
      <w:r>
        <w:t>HELP-PROMPT: Enter a date and time</w:t>
      </w:r>
    </w:p>
    <w:p w14:paraId="45D7CAC5" w14:textId="73406333" w:rsidR="00FF33B2" w:rsidRDefault="00FF33B2" w:rsidP="00FF33B2">
      <w:pPr>
        <w:pStyle w:val="BodyText"/>
      </w:pPr>
      <w:r>
        <w:t>DESCRIPTION: This is the Date and time that this Resource was added.</w:t>
      </w:r>
    </w:p>
    <w:p w14:paraId="1FB4A9C2" w14:textId="200E5F3C" w:rsidR="00FF33B2" w:rsidRDefault="00FF33B2" w:rsidP="00FF33B2">
      <w:pPr>
        <w:pStyle w:val="BodyText"/>
      </w:pPr>
      <w:r>
        <w:lastRenderedPageBreak/>
        <w:t>409.831,.016 ENTERED BY USER 0;6 POINTER TO NEW PERSON FILE (#200)</w:t>
      </w:r>
    </w:p>
    <w:p w14:paraId="70E13A03" w14:textId="04999C67" w:rsidR="00FF33B2" w:rsidRDefault="00FF33B2" w:rsidP="00FF33B2">
      <w:pPr>
        <w:pStyle w:val="BodyText"/>
      </w:pPr>
      <w:r>
        <w:t>LAST EDITED: OCT 29, 2014</w:t>
      </w:r>
    </w:p>
    <w:p w14:paraId="0B7B8153" w14:textId="41710D75" w:rsidR="00FF33B2" w:rsidRDefault="00FF33B2" w:rsidP="00FF33B2">
      <w:pPr>
        <w:pStyle w:val="BodyText"/>
      </w:pPr>
      <w:r>
        <w:t>HELP-PROMPT: Select a user</w:t>
      </w:r>
    </w:p>
    <w:p w14:paraId="1C1D06ED" w14:textId="6C6571B4" w:rsidR="00FF33B2" w:rsidRDefault="00FF33B2" w:rsidP="00FF33B2">
      <w:pPr>
        <w:pStyle w:val="BodyText"/>
      </w:pPr>
      <w:r>
        <w:t>DESCRIPTION: This is the user that defined this resource.</w:t>
      </w:r>
    </w:p>
    <w:p w14:paraId="1E4AA71A" w14:textId="79150DE3" w:rsidR="00FF33B2" w:rsidRDefault="00FF33B2" w:rsidP="00FF33B2">
      <w:pPr>
        <w:pStyle w:val="BodyText"/>
      </w:pPr>
      <w:r>
        <w:t>409.831,.02 INACTIVE;  COMPUTED</w:t>
      </w:r>
    </w:p>
    <w:p w14:paraId="30F957C7" w14:textId="43368FAC" w:rsidR="00FF33B2" w:rsidRDefault="00FF33B2" w:rsidP="00FF33B2">
      <w:pPr>
        <w:pStyle w:val="BodyText"/>
      </w:pPr>
      <w:r>
        <w:t>MUMPS CODE: S X=$$XRC1^SDEC03(DA)</w:t>
      </w:r>
    </w:p>
    <w:p w14:paraId="68A94422" w14:textId="68B38F0C" w:rsidR="00FF33B2" w:rsidRDefault="00FF33B2" w:rsidP="00FF33B2">
      <w:pPr>
        <w:pStyle w:val="BodyText"/>
      </w:pPr>
      <w:r>
        <w:t>ALGORITHM: S X=$$XRC1^SDEC03(DA)</w:t>
      </w:r>
    </w:p>
    <w:p w14:paraId="40A7BA32" w14:textId="4B0A7DFE" w:rsidR="00FF33B2" w:rsidRDefault="00FF33B2" w:rsidP="00FF33B2">
      <w:pPr>
        <w:pStyle w:val="BodyText"/>
      </w:pPr>
      <w:r>
        <w:t>LAST EDITED: NOV 14, 2014</w:t>
      </w:r>
    </w:p>
    <w:p w14:paraId="7D9EF4F0" w14:textId="3B3498AC" w:rsidR="00FF33B2" w:rsidRDefault="00FF33B2" w:rsidP="00FF33B2">
      <w:pPr>
        <w:pStyle w:val="BodyText"/>
      </w:pPr>
      <w:r>
        <w:t>HELP-PROMPT: Is this resource inactive (yes/no)</w:t>
      </w:r>
    </w:p>
    <w:p w14:paraId="5627A727" w14:textId="77C34D61" w:rsidR="00FF33B2" w:rsidRDefault="00FF33B2" w:rsidP="00FF33B2">
      <w:pPr>
        <w:pStyle w:val="BodyText"/>
      </w:pPr>
      <w:r>
        <w:t>DESCRIPTION: This computed field displays the inactive status of this resource. NO means this resource is not inactive (is active). YES means this resource inactive.</w:t>
      </w:r>
    </w:p>
    <w:p w14:paraId="3D715339" w14:textId="7743908E" w:rsidR="00FF33B2" w:rsidRDefault="00FF33B2" w:rsidP="00FF33B2">
      <w:pPr>
        <w:pStyle w:val="BodyText"/>
      </w:pPr>
      <w:r>
        <w:t>409.831,.021 INACTIVATED DATE/TIME 0;7 DATE</w:t>
      </w:r>
    </w:p>
    <w:p w14:paraId="3F929463" w14:textId="0A328291" w:rsidR="00FF33B2" w:rsidRDefault="00FF33B2" w:rsidP="00FF33B2">
      <w:pPr>
        <w:pStyle w:val="BodyText"/>
      </w:pPr>
      <w:r>
        <w:t>INPUT TRANSFORM:  S %DT="ETXR" D ^%DT S X=Y K:Y&lt;1 X</w:t>
      </w:r>
    </w:p>
    <w:p w14:paraId="75537C45" w14:textId="58B71399" w:rsidR="00FF33B2" w:rsidRDefault="00FF33B2" w:rsidP="00FF33B2">
      <w:pPr>
        <w:pStyle w:val="BodyText"/>
      </w:pPr>
      <w:r>
        <w:t>LAST EDITED: OCT 29, 2014</w:t>
      </w:r>
    </w:p>
    <w:p w14:paraId="1ED348E5" w14:textId="0522FD03" w:rsidR="00FF33B2" w:rsidRDefault="00FF33B2" w:rsidP="00FF33B2">
      <w:pPr>
        <w:pStyle w:val="BodyText"/>
      </w:pPr>
      <w:r>
        <w:t>HELP-PROMPT: Enter a date and time</w:t>
      </w:r>
    </w:p>
    <w:p w14:paraId="2AA04D56" w14:textId="05175494" w:rsidR="00FF33B2" w:rsidRDefault="00FF33B2" w:rsidP="00FF33B2">
      <w:pPr>
        <w:pStyle w:val="BodyText"/>
      </w:pPr>
      <w:r>
        <w:t>DESCRIPTION: This is the date and time that this resource was inactivated.</w:t>
      </w:r>
    </w:p>
    <w:p w14:paraId="09133678" w14:textId="77777777" w:rsidR="00FF33B2" w:rsidRDefault="00FF33B2" w:rsidP="00FF33B2">
      <w:pPr>
        <w:pStyle w:val="BodyText"/>
      </w:pPr>
      <w:r>
        <w:t>409.831,.022  INACTIVATED BY USER    0;8 POINTER TO NEW PERSON FILE (#200)</w:t>
      </w:r>
    </w:p>
    <w:p w14:paraId="411D4B59" w14:textId="4AC865FE" w:rsidR="00FF33B2" w:rsidRDefault="00FF33B2" w:rsidP="00FF33B2">
      <w:pPr>
        <w:pStyle w:val="BodyText"/>
      </w:pPr>
      <w:r>
        <w:t>LAST EDITED: OCT 29, 2014</w:t>
      </w:r>
    </w:p>
    <w:p w14:paraId="1BE06030" w14:textId="41E18528" w:rsidR="00FF33B2" w:rsidRDefault="00FF33B2" w:rsidP="00FF33B2">
      <w:pPr>
        <w:pStyle w:val="BodyText"/>
      </w:pPr>
      <w:r>
        <w:t>HELP-PROMPT: Select a user</w:t>
      </w:r>
    </w:p>
    <w:p w14:paraId="09D6D686" w14:textId="611ADD67" w:rsidR="00FF33B2" w:rsidRDefault="00FF33B2" w:rsidP="00FF33B2">
      <w:pPr>
        <w:pStyle w:val="BodyText"/>
      </w:pPr>
      <w:r>
        <w:t>DESCRIPTION: This is the user that inactivated this resource.</w:t>
      </w:r>
    </w:p>
    <w:p w14:paraId="560F1EE8" w14:textId="77777777" w:rsidR="00FF33B2" w:rsidRDefault="00FF33B2" w:rsidP="00FF33B2">
      <w:pPr>
        <w:pStyle w:val="BodyText"/>
      </w:pPr>
      <w:r>
        <w:t>409.831,.025  REACTIVATED DATE/TIME  0;9 DATE</w:t>
      </w:r>
    </w:p>
    <w:p w14:paraId="1D2183D3" w14:textId="3D883BD3" w:rsidR="00FF33B2" w:rsidRDefault="00FF33B2" w:rsidP="00FF33B2">
      <w:pPr>
        <w:pStyle w:val="BodyText"/>
      </w:pPr>
      <w:r>
        <w:t>INPUT TRANSFORM:  S %DT="ETXR" D ^%DT S X=Y K:Y&lt;1 X</w:t>
      </w:r>
    </w:p>
    <w:p w14:paraId="29CAEB74" w14:textId="44E21838" w:rsidR="00FF33B2" w:rsidRDefault="00FF33B2" w:rsidP="00FF33B2">
      <w:pPr>
        <w:pStyle w:val="BodyText"/>
      </w:pPr>
      <w:r>
        <w:t>LAST EDITED: OCT 29, 2014</w:t>
      </w:r>
    </w:p>
    <w:p w14:paraId="68B784A6" w14:textId="0A5B0DF9" w:rsidR="00FF33B2" w:rsidRDefault="00FF33B2" w:rsidP="00FF33B2">
      <w:pPr>
        <w:pStyle w:val="BodyText"/>
      </w:pPr>
      <w:r>
        <w:t>HELP-PROMPT: Enter a date and time</w:t>
      </w:r>
    </w:p>
    <w:p w14:paraId="6368C765" w14:textId="33C65989" w:rsidR="00FF33B2" w:rsidRDefault="00FF33B2" w:rsidP="00FF33B2">
      <w:pPr>
        <w:pStyle w:val="BodyText"/>
      </w:pPr>
      <w:r>
        <w:t>DESCRIPTION: This is the date and time this resource was re-activated.</w:t>
      </w:r>
    </w:p>
    <w:p w14:paraId="7CE2FE13" w14:textId="5AB0C8BC" w:rsidR="00FF33B2" w:rsidRDefault="00FF33B2" w:rsidP="00FF33B2">
      <w:pPr>
        <w:pStyle w:val="BodyText"/>
      </w:pPr>
      <w:r>
        <w:t>409.831,.026 REACTIVATED BY USER 0;10 POINTER TO NEW PERSON FILE (#200)</w:t>
      </w:r>
    </w:p>
    <w:p w14:paraId="2B3A1EA8" w14:textId="38F0CBDA" w:rsidR="00FF33B2" w:rsidRDefault="00FF33B2" w:rsidP="00FF33B2">
      <w:pPr>
        <w:pStyle w:val="BodyText"/>
      </w:pPr>
      <w:r>
        <w:t>LAST EDITED: OCT 29, 2014</w:t>
      </w:r>
    </w:p>
    <w:p w14:paraId="6FB6E154" w14:textId="3861E7FF" w:rsidR="00FF33B2" w:rsidRDefault="00FF33B2" w:rsidP="00FF33B2">
      <w:pPr>
        <w:pStyle w:val="BodyText"/>
      </w:pPr>
      <w:r>
        <w:t>HELP-PROMPT: Select a user</w:t>
      </w:r>
    </w:p>
    <w:p w14:paraId="55EF4C99" w14:textId="30BD8020" w:rsidR="00FF33B2" w:rsidRDefault="00FF33B2" w:rsidP="00FF33B2">
      <w:pPr>
        <w:pStyle w:val="BodyText"/>
      </w:pPr>
      <w:r>
        <w:t>DESCRIPTION: This is the user that re-activated this resource.</w:t>
      </w:r>
    </w:p>
    <w:p w14:paraId="40B6242A" w14:textId="073D81E3" w:rsidR="00FF33B2" w:rsidRDefault="00FF33B2" w:rsidP="00FF33B2">
      <w:pPr>
        <w:pStyle w:val="BodyText"/>
      </w:pPr>
      <w:r>
        <w:t>409.831,.03 TIME SCALE 0;3 SET</w:t>
      </w:r>
      <w:r w:rsidR="00F236CB">
        <w:t xml:space="preserve"> </w:t>
      </w:r>
      <w:r>
        <w:t>'5' FOR 5; '10' FOR 10; '15' FOR 15; '20' FOR 20; '30' FOR 30; '60' FOR 60;</w:t>
      </w:r>
    </w:p>
    <w:p w14:paraId="26964802" w14:textId="32FA1E91" w:rsidR="00FF33B2" w:rsidRDefault="00FF33B2" w:rsidP="00FF33B2">
      <w:pPr>
        <w:pStyle w:val="BodyText"/>
      </w:pPr>
      <w:r>
        <w:t>LAST EDITED: AUG 12, 2014</w:t>
      </w:r>
    </w:p>
    <w:p w14:paraId="6E554C04" w14:textId="00488B26" w:rsidR="00FF33B2" w:rsidRDefault="00FF33B2" w:rsidP="00FF33B2">
      <w:pPr>
        <w:pStyle w:val="BodyText"/>
      </w:pPr>
      <w:r>
        <w:t>HELP-PROMPT: Select time scale</w:t>
      </w:r>
    </w:p>
    <w:p w14:paraId="595226BE" w14:textId="17F92D20" w:rsidR="00FF33B2" w:rsidRDefault="00FF33B2" w:rsidP="00FF33B2">
      <w:pPr>
        <w:pStyle w:val="BodyText"/>
      </w:pPr>
      <w:r>
        <w:lastRenderedPageBreak/>
        <w:t>DESCRIPTION: This is where the Time Scale is defined for this resource. The time scale is in Minutes and can be 5, 10, 15, 20, 30, or 60 minutes.</w:t>
      </w:r>
    </w:p>
    <w:p w14:paraId="4099658A" w14:textId="0751A950" w:rsidR="00FF33B2" w:rsidRDefault="00FF33B2" w:rsidP="00FF33B2">
      <w:pPr>
        <w:pStyle w:val="BodyText"/>
      </w:pPr>
      <w:r>
        <w:t>409.831,.04 HOSPITAL LOCATION 0;4 POINTER TO HOSPITAL LOCATION FILE (#44)</w:t>
      </w:r>
    </w:p>
    <w:p w14:paraId="57D92F88" w14:textId="15C6423D" w:rsidR="00FF33B2" w:rsidRDefault="00FF33B2" w:rsidP="00FF33B2">
      <w:pPr>
        <w:pStyle w:val="BodyText"/>
      </w:pPr>
      <w:r>
        <w:t>LAST EDITED: AUG 12, 2014</w:t>
      </w:r>
    </w:p>
    <w:p w14:paraId="42014A6D" w14:textId="61ED9544" w:rsidR="00FF33B2" w:rsidRDefault="00FF33B2" w:rsidP="00FF33B2">
      <w:pPr>
        <w:pStyle w:val="BodyText"/>
      </w:pPr>
      <w:r>
        <w:t>HELP-PROMPT: Select a hospital location</w:t>
      </w:r>
    </w:p>
    <w:p w14:paraId="4690FF27" w14:textId="4D6CDA8A" w:rsidR="00FF33B2" w:rsidRDefault="00FF33B2" w:rsidP="00FF33B2">
      <w:pPr>
        <w:pStyle w:val="BodyText"/>
      </w:pPr>
      <w:r>
        <w:t>DESCRIPTION: This is where a HOSPITAL LOCATION (or Clinic) is linked to this Resource.</w:t>
      </w:r>
    </w:p>
    <w:p w14:paraId="439966EA" w14:textId="7BD3C5D3" w:rsidR="00FF33B2" w:rsidRDefault="00FF33B2" w:rsidP="00FF33B2">
      <w:pPr>
        <w:pStyle w:val="BodyText"/>
      </w:pPr>
      <w:r>
        <w:t>CROSS-REFERENCE:  409.831^ALOC</w:t>
      </w:r>
    </w:p>
    <w:p w14:paraId="6F0E007D" w14:textId="5E8DD001" w:rsidR="00FF33B2" w:rsidRDefault="00FF33B2" w:rsidP="00FF33B2">
      <w:pPr>
        <w:pStyle w:val="BodyText"/>
      </w:pPr>
      <w:r>
        <w:t>1)= S ^SDEC(409.831,"ALOC",$E(X,1,30),DA)=""</w:t>
      </w:r>
    </w:p>
    <w:p w14:paraId="0735A151" w14:textId="0DA3DE78" w:rsidR="00FF33B2" w:rsidRDefault="00FF33B2" w:rsidP="00FF33B2">
      <w:pPr>
        <w:pStyle w:val="BodyText"/>
      </w:pPr>
      <w:r>
        <w:t>2)= K ^SDEC(409.831,"ALOC",$E(X,1,30),DA)</w:t>
      </w:r>
    </w:p>
    <w:p w14:paraId="2F7A551A" w14:textId="38D30C77" w:rsidR="00FF33B2" w:rsidRDefault="00FF33B2" w:rsidP="00FF33B2">
      <w:pPr>
        <w:pStyle w:val="BodyText"/>
      </w:pPr>
      <w:r>
        <w:t>This "ALOC" xref is used to look up an SDEC RESOURCE record using a HOSPITAL LOCATION id.</w:t>
      </w:r>
    </w:p>
    <w:p w14:paraId="05475A5D" w14:textId="2EBC242A" w:rsidR="00FF33B2" w:rsidRDefault="00FF33B2" w:rsidP="00FF33B2">
      <w:pPr>
        <w:pStyle w:val="BodyText"/>
      </w:pPr>
      <w:r>
        <w:t>409.831,1 LETTER TEXT 1;0</w:t>
      </w:r>
      <w:r w:rsidR="00F236CB">
        <w:t xml:space="preserve"> </w:t>
      </w:r>
      <w:r>
        <w:t>WORD-PROCESSING #409.8311</w:t>
      </w:r>
      <w:r w:rsidR="00F236CB">
        <w:t xml:space="preserve"> </w:t>
      </w:r>
      <w:r>
        <w:t>(IGNORE "|")</w:t>
      </w:r>
    </w:p>
    <w:p w14:paraId="5F14CC87" w14:textId="55D1FFBF" w:rsidR="00FF33B2" w:rsidRDefault="00FF33B2" w:rsidP="00FF33B2">
      <w:pPr>
        <w:pStyle w:val="BodyText"/>
      </w:pPr>
      <w:r>
        <w:t>DESCRIPTION: This is where the LETTER TEXT for a Resource is defined.</w:t>
      </w:r>
    </w:p>
    <w:p w14:paraId="2464EB1F" w14:textId="7C620275" w:rsidR="00FF33B2" w:rsidRDefault="00FF33B2" w:rsidP="00FF33B2">
      <w:pPr>
        <w:pStyle w:val="BodyText"/>
      </w:pPr>
      <w:r>
        <w:t>409.831,1201  NO SHOW LETTER 12;0 WORD-PROCESSING #409.8311201</w:t>
      </w:r>
      <w:r w:rsidR="00F236CB">
        <w:t xml:space="preserve"> </w:t>
      </w:r>
      <w:r>
        <w:t>(IGNORE "|")</w:t>
      </w:r>
    </w:p>
    <w:p w14:paraId="6DC8B940" w14:textId="79CCCC01" w:rsidR="00FF33B2" w:rsidRDefault="00FF33B2" w:rsidP="00FF33B2">
      <w:pPr>
        <w:pStyle w:val="BodyText"/>
      </w:pPr>
      <w:r>
        <w:t>DESCRIPTION: This is where the NO SHOW LETTER is defined for this Resource.</w:t>
      </w:r>
    </w:p>
    <w:p w14:paraId="21DAE558" w14:textId="29ABA57C" w:rsidR="00FF33B2" w:rsidRDefault="00FF33B2" w:rsidP="00FF33B2">
      <w:pPr>
        <w:pStyle w:val="BodyText"/>
      </w:pPr>
      <w:r>
        <w:t>409.831,1301 CLINIC CANCELLATION LETTER 13;0   WORD-PROCESSING #409.8311301</w:t>
      </w:r>
      <w:r w:rsidR="00F236CB">
        <w:t xml:space="preserve"> </w:t>
      </w:r>
      <w:r>
        <w:t>(IGNORE "|")</w:t>
      </w:r>
    </w:p>
    <w:p w14:paraId="586AD0F6" w14:textId="49CE7EAE" w:rsidR="00FF33B2" w:rsidRDefault="00FF33B2" w:rsidP="00FF33B2">
      <w:pPr>
        <w:pStyle w:val="BodyText"/>
      </w:pPr>
      <w:r>
        <w:t>DESCRIPTION: This is where the CLINIC CANCELLATION LETTER is defined for this Resource.</w:t>
      </w:r>
    </w:p>
    <w:p w14:paraId="5664FAC9" w14:textId="53FAD83B" w:rsidR="00FF33B2" w:rsidRDefault="00FF33B2" w:rsidP="00FF33B2">
      <w:pPr>
        <w:pStyle w:val="BodyText"/>
      </w:pPr>
      <w:r>
        <w:t>409.831,2001 ASSOCIATED VISTA CLINICS 20;0 POINTER Multiple #409.8312001</w:t>
      </w:r>
    </w:p>
    <w:p w14:paraId="42F865A5" w14:textId="762FA68B" w:rsidR="00FF33B2" w:rsidRDefault="00FF33B2" w:rsidP="00FF33B2">
      <w:pPr>
        <w:pStyle w:val="BodyText"/>
      </w:pPr>
      <w:r>
        <w:t>DESCRIPTION: Additional HOSPITAL LOCATIONs (or Clinics) can be listed here for this Resource.</w:t>
      </w:r>
    </w:p>
    <w:p w14:paraId="02042349" w14:textId="16120A30" w:rsidR="00FF33B2" w:rsidRDefault="00FF33B2" w:rsidP="00FF33B2">
      <w:pPr>
        <w:pStyle w:val="BodyText"/>
      </w:pPr>
      <w:r>
        <w:t>409.8312001,.01 ASSOCIATED VISTA CLINICS 0;1 POINTER TO HOSPITAL LOCATION FILE (#44) (Multiply asked)</w:t>
      </w:r>
    </w:p>
    <w:p w14:paraId="34AD1ED7" w14:textId="6D5244A5" w:rsidR="00FF33B2" w:rsidRDefault="00FF33B2" w:rsidP="00FF33B2">
      <w:pPr>
        <w:pStyle w:val="BodyText"/>
      </w:pPr>
      <w:r>
        <w:t>LAST EDITED: DEC 10, 2014</w:t>
      </w:r>
    </w:p>
    <w:p w14:paraId="7084DEEA" w14:textId="368C2849" w:rsidR="00FF33B2" w:rsidRDefault="00FF33B2" w:rsidP="00FF33B2">
      <w:pPr>
        <w:pStyle w:val="BodyText"/>
      </w:pPr>
      <w:r>
        <w:t xml:space="preserve">HELP-PROMPT: </w:t>
      </w:r>
      <w:r w:rsidR="009532ED">
        <w:t>S</w:t>
      </w:r>
      <w:r>
        <w:t>elect a clinic</w:t>
      </w:r>
    </w:p>
    <w:p w14:paraId="3468BBC8" w14:textId="1A909F8A" w:rsidR="00FF33B2" w:rsidRDefault="00FF33B2" w:rsidP="00FF33B2">
      <w:pPr>
        <w:pStyle w:val="BodyText"/>
      </w:pPr>
      <w:r>
        <w:t>DESCRIPTION: Additional HOSPITAL LOCATIONs (or Clinics) can be listed here for this Resource.</w:t>
      </w:r>
    </w:p>
    <w:p w14:paraId="51607F9A" w14:textId="384070AB" w:rsidR="00FF33B2" w:rsidRDefault="00FF33B2" w:rsidP="00FF33B2">
      <w:pPr>
        <w:pStyle w:val="BodyText"/>
      </w:pPr>
      <w:r>
        <w:t>CROSS-REFERENCE:  409.8312001^B</w:t>
      </w:r>
    </w:p>
    <w:p w14:paraId="7E0C1C05" w14:textId="6CE2C40F" w:rsidR="00FF33B2" w:rsidRDefault="00FF33B2" w:rsidP="00FF33B2">
      <w:pPr>
        <w:pStyle w:val="BodyText"/>
      </w:pPr>
      <w:r>
        <w:t>1)= S ^SDEC(409.831,DA(1),20,"B",$E(X,1,30),DA) =""</w:t>
      </w:r>
    </w:p>
    <w:p w14:paraId="319BED4B" w14:textId="02BFAEF4" w:rsidR="00FF33B2" w:rsidRDefault="00FF33B2" w:rsidP="00FF33B2">
      <w:pPr>
        <w:pStyle w:val="BodyText"/>
      </w:pPr>
      <w:r>
        <w:t>2)= K ^SDEC(409.831,DA(1),20,"B",$E(X,1,30),DA)</w:t>
      </w:r>
    </w:p>
    <w:p w14:paraId="69E895F0" w14:textId="1AE14095" w:rsidR="00FF33B2" w:rsidRDefault="00FF33B2" w:rsidP="00FF33B2">
      <w:pPr>
        <w:pStyle w:val="BodyText"/>
      </w:pPr>
      <w:r>
        <w:t>CROSS-REFERENCE:409.831^ASSOC</w:t>
      </w:r>
    </w:p>
    <w:p w14:paraId="1ACD1326" w14:textId="7B05F015" w:rsidR="00FF33B2" w:rsidRDefault="00FF33B2" w:rsidP="00FF33B2">
      <w:pPr>
        <w:pStyle w:val="BodyText"/>
      </w:pPr>
      <w:r>
        <w:t>1)= S ^SDEC(409.831,"ASSOC",$E(X,1,30),DA(1),DA)=""</w:t>
      </w:r>
    </w:p>
    <w:p w14:paraId="4B39930B" w14:textId="7EBA7828" w:rsidR="00FF33B2" w:rsidRDefault="00FF33B2" w:rsidP="00FF33B2">
      <w:pPr>
        <w:pStyle w:val="BodyText"/>
      </w:pPr>
      <w:r>
        <w:t>2)= K ^SDEC(409.831,"ASSOC",$E(X,1,30),DA(1),DA)</w:t>
      </w:r>
    </w:p>
    <w:p w14:paraId="0257714C" w14:textId="1EC10F17" w:rsidR="00573A27" w:rsidRDefault="00FF33B2" w:rsidP="00FF33B2">
      <w:pPr>
        <w:pStyle w:val="BodyText"/>
      </w:pPr>
      <w:r>
        <w:lastRenderedPageBreak/>
        <w:t>This "ASSOC" xref is used to find a SDEC RESOURCE record using a HOSPITAL LOCATION id that was used in the ASSOCIATED VISTA CLINICS multiple.</w:t>
      </w:r>
    </w:p>
    <w:p w14:paraId="6FA21433" w14:textId="29DACEDC" w:rsidR="00573A27" w:rsidRDefault="00A5045E" w:rsidP="00A5045E">
      <w:pPr>
        <w:pStyle w:val="Heading3"/>
      </w:pPr>
      <w:bookmarkStart w:id="217" w:name="_Toc26530753"/>
      <w:r w:rsidRPr="00A5045E">
        <w:t>#409.832 SDEC RESOURCE GROUP</w:t>
      </w:r>
      <w:bookmarkEnd w:id="217"/>
    </w:p>
    <w:p w14:paraId="69B56368" w14:textId="22FF5A3D" w:rsidR="00AC49EA" w:rsidRDefault="00AC49EA" w:rsidP="00AC49EA">
      <w:pPr>
        <w:pStyle w:val="BodyText"/>
      </w:pPr>
      <w:r>
        <w:t>STANDARD DATA DICTIONARY #409.832 -- SDEC RESOURCE GROUP FILE</w:t>
      </w:r>
    </w:p>
    <w:p w14:paraId="75ED16FB" w14:textId="169B4816" w:rsidR="00AC49EA" w:rsidRDefault="00AC49EA" w:rsidP="00AC49EA">
      <w:pPr>
        <w:pStyle w:val="BodyText"/>
      </w:pPr>
      <w:r>
        <w:t>STORED IN ^SDEC(409.832, (28 ENTRIES) SITE: TEST.CHEYENNE.MED.VA.GOV</w:t>
      </w:r>
      <w:r w:rsidR="00EA1D87">
        <w:t xml:space="preserve"> </w:t>
      </w:r>
      <w:r>
        <w:t>UCI: CHEYL134,ROU (VERSION 5.3)</w:t>
      </w:r>
    </w:p>
    <w:p w14:paraId="06822122" w14:textId="77777777" w:rsidR="00AC49EA" w:rsidRDefault="00AC49EA" w:rsidP="00AC49EA">
      <w:pPr>
        <w:pStyle w:val="BodyText"/>
      </w:pPr>
      <w:r>
        <w:t>DATA          NAME                  GLOBAL        DATA</w:t>
      </w:r>
    </w:p>
    <w:p w14:paraId="493DD856" w14:textId="77777777" w:rsidR="00AC49EA" w:rsidRDefault="00AC49EA" w:rsidP="00AC49EA">
      <w:pPr>
        <w:pStyle w:val="BodyText"/>
      </w:pPr>
      <w:r>
        <w:t>ELEMENT       TITLE                 LOCATION      TYPE</w:t>
      </w:r>
    </w:p>
    <w:p w14:paraId="19B75EB2" w14:textId="531A4299" w:rsidR="00AC49EA" w:rsidRDefault="00AC49EA" w:rsidP="00AC49EA">
      <w:pPr>
        <w:pStyle w:val="BodyText"/>
      </w:pPr>
      <w:r>
        <w:t>This is where Resources are 'grouped' with other Resources.</w:t>
      </w:r>
    </w:p>
    <w:p w14:paraId="69D2AAE7" w14:textId="7F1E0151" w:rsidR="00AC49EA" w:rsidRDefault="00AC49EA" w:rsidP="00AC49EA">
      <w:pPr>
        <w:pStyle w:val="BodyText"/>
      </w:pPr>
      <w:r>
        <w:t xml:space="preserve">DD ACCESS: </w:t>
      </w:r>
    </w:p>
    <w:p w14:paraId="51F344EC" w14:textId="44C412A3" w:rsidR="00AC49EA" w:rsidRDefault="00AC49EA" w:rsidP="00AC49EA">
      <w:pPr>
        <w:pStyle w:val="BodyText"/>
      </w:pPr>
      <w:r>
        <w:t xml:space="preserve">RD ACCESS: </w:t>
      </w:r>
    </w:p>
    <w:p w14:paraId="7CA7E5E0" w14:textId="386A0B42" w:rsidR="00AC49EA" w:rsidRDefault="00AC49EA" w:rsidP="00AC49EA">
      <w:pPr>
        <w:pStyle w:val="BodyText"/>
      </w:pPr>
      <w:r>
        <w:t xml:space="preserve">WR ACCESS: </w:t>
      </w:r>
    </w:p>
    <w:p w14:paraId="502AC1E7" w14:textId="168BC960" w:rsidR="00AC49EA" w:rsidRDefault="00AC49EA" w:rsidP="00AC49EA">
      <w:pPr>
        <w:pStyle w:val="BodyText"/>
      </w:pPr>
      <w:r>
        <w:t xml:space="preserve">DEL ACCESS: </w:t>
      </w:r>
    </w:p>
    <w:p w14:paraId="135D9AC1" w14:textId="02DAB7D6" w:rsidR="00AC49EA" w:rsidRDefault="00AC49EA" w:rsidP="00AC49EA">
      <w:pPr>
        <w:pStyle w:val="BodyText"/>
      </w:pPr>
      <w:r>
        <w:t xml:space="preserve">LAYGO ACCESS: </w:t>
      </w:r>
    </w:p>
    <w:p w14:paraId="09069DCE" w14:textId="2A7C2653" w:rsidR="00AC49EA" w:rsidRDefault="00AC49EA" w:rsidP="00AC49EA">
      <w:pPr>
        <w:pStyle w:val="BodyText"/>
      </w:pPr>
      <w:r>
        <w:t xml:space="preserve">AUDIT ACCESS: </w:t>
      </w:r>
    </w:p>
    <w:p w14:paraId="0EF7C39D" w14:textId="4242D0CD" w:rsidR="00AC49EA" w:rsidRDefault="00AC49EA" w:rsidP="00AC49EA">
      <w:pPr>
        <w:pStyle w:val="BodyText"/>
      </w:pPr>
      <w:r>
        <w:t>(NOTE: Kernel's File Access Security has been installed in this UCI.)</w:t>
      </w:r>
    </w:p>
    <w:p w14:paraId="701A3B8B" w14:textId="00D47DF0" w:rsidR="00AC49EA" w:rsidRDefault="00AC49EA" w:rsidP="00AC49EA">
      <w:pPr>
        <w:pStyle w:val="BodyText"/>
      </w:pPr>
      <w:r>
        <w:t>POINTED TO BY: DEPARTMENT NAME field (#.03) of the SDEC ACCESS TYPE File</w:t>
      </w:r>
      <w:r w:rsidR="000E084D">
        <w:t xml:space="preserve"> </w:t>
      </w:r>
      <w:r>
        <w:t>(#409.823)</w:t>
      </w:r>
    </w:p>
    <w:p w14:paraId="131E659B" w14:textId="7DDF460B" w:rsidR="00AC49EA" w:rsidRDefault="00AC49EA" w:rsidP="00AC49EA">
      <w:pPr>
        <w:pStyle w:val="BodyText"/>
      </w:pPr>
      <w:r>
        <w:t>CROSS</w:t>
      </w:r>
      <w:r w:rsidR="000E084D">
        <w:t>-</w:t>
      </w:r>
      <w:r>
        <w:t>REFERENCED BY: RESOURCE(AB), NAME(B)</w:t>
      </w:r>
    </w:p>
    <w:p w14:paraId="1CB1813A" w14:textId="06C216D4" w:rsidR="00AC49EA" w:rsidRDefault="00AC49EA" w:rsidP="00AC49EA">
      <w:pPr>
        <w:pStyle w:val="BodyText"/>
      </w:pPr>
      <w:r>
        <w:t>409.832,.01 NAME 0;1 FREE TEXT (Required)</w:t>
      </w:r>
    </w:p>
    <w:p w14:paraId="60B7478A" w14:textId="1AC552B5" w:rsidR="00AC49EA" w:rsidRDefault="00AC49EA" w:rsidP="00AC49EA">
      <w:pPr>
        <w:pStyle w:val="BodyText"/>
      </w:pPr>
      <w:r>
        <w:t>INPUT TRANSFORM:  K:$L(X)&gt;30!($L(X)&lt;3)!'(X'?1P.E) X</w:t>
      </w:r>
    </w:p>
    <w:p w14:paraId="72405F2F" w14:textId="4883217E" w:rsidR="00AC49EA" w:rsidRDefault="00AC49EA" w:rsidP="00AC49EA">
      <w:pPr>
        <w:pStyle w:val="BodyText"/>
      </w:pPr>
      <w:r>
        <w:t>LAST EDITED: OCT 16, 2014</w:t>
      </w:r>
    </w:p>
    <w:p w14:paraId="2A90770D" w14:textId="192D6321" w:rsidR="00AC49EA" w:rsidRDefault="00AC49EA" w:rsidP="00AC49EA">
      <w:pPr>
        <w:pStyle w:val="BodyText"/>
      </w:pPr>
      <w:r>
        <w:t>HELP-PROMPT: Answer must be 3-30 characters in length.</w:t>
      </w:r>
    </w:p>
    <w:p w14:paraId="0333F3A3" w14:textId="7D82EEE8" w:rsidR="00AC49EA" w:rsidRDefault="00AC49EA" w:rsidP="00AC49EA">
      <w:pPr>
        <w:pStyle w:val="BodyText"/>
      </w:pPr>
      <w:r>
        <w:t>DESCRIPTION: Free-Text entry to define the Resource Group name.</w:t>
      </w:r>
    </w:p>
    <w:p w14:paraId="2289C606" w14:textId="3B7D3576" w:rsidR="00AC49EA" w:rsidRDefault="00AC49EA" w:rsidP="00AC49EA">
      <w:pPr>
        <w:pStyle w:val="BodyText"/>
      </w:pPr>
      <w:r>
        <w:t>CROSS-REFERENCE:  409.832^B</w:t>
      </w:r>
    </w:p>
    <w:p w14:paraId="1A7EA27B" w14:textId="1E77171C" w:rsidR="00AC49EA" w:rsidRDefault="00AC49EA" w:rsidP="00AC49EA">
      <w:pPr>
        <w:pStyle w:val="BodyText"/>
      </w:pPr>
      <w:r>
        <w:t>1)= S ^SDEC(409.832,"B",$E(X,1,30),DA)=""</w:t>
      </w:r>
    </w:p>
    <w:p w14:paraId="072C1B69" w14:textId="149DA321" w:rsidR="00AC49EA" w:rsidRDefault="00AC49EA" w:rsidP="00AC49EA">
      <w:pPr>
        <w:pStyle w:val="BodyText"/>
      </w:pPr>
      <w:r>
        <w:t>2)= K ^SDEC(409.832,"B",$E(X,1,30),DA)</w:t>
      </w:r>
    </w:p>
    <w:p w14:paraId="00D14A7A" w14:textId="329BAA2F" w:rsidR="00AC49EA" w:rsidRDefault="00AC49EA" w:rsidP="00AC49EA">
      <w:pPr>
        <w:pStyle w:val="BodyText"/>
      </w:pPr>
      <w:r>
        <w:t>409.832,.02 INACTIVATION DATE 0;2 DATE</w:t>
      </w:r>
    </w:p>
    <w:p w14:paraId="7822D4F4" w14:textId="57257F37" w:rsidR="00AC49EA" w:rsidRDefault="00AC49EA" w:rsidP="00AC49EA">
      <w:pPr>
        <w:pStyle w:val="BodyText"/>
      </w:pPr>
      <w:r>
        <w:t>INPUT TRANSFORM:  S %DT="ETX" D ^%DT S X=Y K:Y&lt;1 X</w:t>
      </w:r>
    </w:p>
    <w:p w14:paraId="6B507C0A" w14:textId="4312C7F3" w:rsidR="00AC49EA" w:rsidRDefault="00AC49EA" w:rsidP="00AC49EA">
      <w:pPr>
        <w:pStyle w:val="BodyText"/>
      </w:pPr>
      <w:r>
        <w:t>LAST EDITED: OCT 20, 2014</w:t>
      </w:r>
    </w:p>
    <w:p w14:paraId="09B38A7D" w14:textId="7E6B5155" w:rsidR="00AC49EA" w:rsidRDefault="00AC49EA" w:rsidP="00AC49EA">
      <w:pPr>
        <w:pStyle w:val="BodyText"/>
      </w:pPr>
      <w:r>
        <w:t>HELP-PROMPT:</w:t>
      </w:r>
      <w:r w:rsidR="009B6DD4">
        <w:t xml:space="preserve"> </w:t>
      </w:r>
      <w:r>
        <w:t>Enter a date. Time is optional.</w:t>
      </w:r>
    </w:p>
    <w:p w14:paraId="47D4A4D1" w14:textId="600701D7" w:rsidR="00AC49EA" w:rsidRDefault="00AC49EA" w:rsidP="00AC49EA">
      <w:pPr>
        <w:pStyle w:val="BodyText"/>
      </w:pPr>
      <w:r>
        <w:t>DESCRIPTION: Date/Time in which this Resource Group was inactivated. Time is optional.</w:t>
      </w:r>
    </w:p>
    <w:p w14:paraId="4838ED05" w14:textId="0E6145C1" w:rsidR="00AC49EA" w:rsidRDefault="00AC49EA" w:rsidP="00AC49EA">
      <w:pPr>
        <w:pStyle w:val="BodyText"/>
      </w:pPr>
      <w:r>
        <w:t>409.832,1 RESOURCE 1;0 POINTER Multiple #409.8321</w:t>
      </w:r>
    </w:p>
    <w:p w14:paraId="4AE9BDF8" w14:textId="752C25F3" w:rsidR="00AC49EA" w:rsidRDefault="00AC49EA" w:rsidP="00AC49EA">
      <w:pPr>
        <w:pStyle w:val="BodyText"/>
      </w:pPr>
      <w:r>
        <w:lastRenderedPageBreak/>
        <w:t>DESCRIPTION:</w:t>
      </w:r>
      <w:r w:rsidR="003C044B">
        <w:t xml:space="preserve"> </w:t>
      </w:r>
      <w:r>
        <w:t>These are the Resources (SDEC RESOURCE) that belong to this Resource Group.</w:t>
      </w:r>
    </w:p>
    <w:p w14:paraId="72CC477F" w14:textId="58B4BDE5" w:rsidR="00AC49EA" w:rsidRDefault="00AC49EA" w:rsidP="00AC49EA">
      <w:pPr>
        <w:pStyle w:val="BodyText"/>
      </w:pPr>
      <w:r>
        <w:t>409.8321,.01 RESOURCE 0;1 POINTER TO SDEC RESOURCE FILE (#409. 831) (Multiply asked)</w:t>
      </w:r>
    </w:p>
    <w:p w14:paraId="216B318F" w14:textId="6796AB9A" w:rsidR="00AC49EA" w:rsidRDefault="00AC49EA" w:rsidP="00AC49EA">
      <w:pPr>
        <w:pStyle w:val="BodyText"/>
      </w:pPr>
      <w:r>
        <w:t>LAST EDITED: AUG 12, 2014</w:t>
      </w:r>
    </w:p>
    <w:p w14:paraId="285911B8" w14:textId="34106051" w:rsidR="00AC49EA" w:rsidRDefault="00AC49EA" w:rsidP="00AC49EA">
      <w:pPr>
        <w:pStyle w:val="BodyText"/>
      </w:pPr>
      <w:r>
        <w:t>HELP-PROMPT: Select a resource</w:t>
      </w:r>
    </w:p>
    <w:p w14:paraId="7C09805B" w14:textId="4BC58D36" w:rsidR="00AC49EA" w:rsidRDefault="00AC49EA" w:rsidP="00AC49EA">
      <w:pPr>
        <w:pStyle w:val="BodyText"/>
      </w:pPr>
      <w:r>
        <w:t>DESCRIPTION: Resource (SDEC RESOURCE) that belongs to this Resource Group.</w:t>
      </w:r>
    </w:p>
    <w:p w14:paraId="4B6D9B3B" w14:textId="37768AE9" w:rsidR="00AC49EA" w:rsidRDefault="00AC49EA" w:rsidP="00AC49EA">
      <w:pPr>
        <w:pStyle w:val="BodyText"/>
      </w:pPr>
      <w:r>
        <w:t>CROSS-REFERENCE:  409.8321^B</w:t>
      </w:r>
    </w:p>
    <w:p w14:paraId="46E90F7C" w14:textId="08FAA0E1" w:rsidR="00AC49EA" w:rsidRDefault="00AC49EA" w:rsidP="00AC49EA">
      <w:pPr>
        <w:pStyle w:val="BodyText"/>
      </w:pPr>
      <w:r>
        <w:t>1)= S ^SDEC(409.832,DA(1),1,"B",$E(X,1,30),DA)=""</w:t>
      </w:r>
    </w:p>
    <w:p w14:paraId="0C0969A5" w14:textId="5A6CDAF5" w:rsidR="00AC49EA" w:rsidRDefault="00AC49EA" w:rsidP="00AC49EA">
      <w:pPr>
        <w:pStyle w:val="BodyText"/>
      </w:pPr>
      <w:r>
        <w:t>2)= K ^SDEC(409.832,DA(1),1,"B",$E(X,1,30),DA)</w:t>
      </w:r>
    </w:p>
    <w:p w14:paraId="40F479C1" w14:textId="341F9E1A" w:rsidR="00AC49EA" w:rsidRDefault="00AC49EA" w:rsidP="00AC49EA">
      <w:pPr>
        <w:pStyle w:val="BodyText"/>
      </w:pPr>
      <w:r>
        <w:t xml:space="preserve">CROSS-REFERENCE:409.832^AB </w:t>
      </w:r>
    </w:p>
    <w:p w14:paraId="7DEFABD0" w14:textId="4A634CFA" w:rsidR="00AC49EA" w:rsidRDefault="00AC49EA" w:rsidP="00AC49EA">
      <w:pPr>
        <w:pStyle w:val="BodyText"/>
      </w:pPr>
      <w:r>
        <w:t>1)= S ^SDEC(409.832,"AB",$E(X,1,30),DA(1),DA)=""</w:t>
      </w:r>
    </w:p>
    <w:p w14:paraId="7090EC89" w14:textId="475AA57F" w:rsidR="00AC49EA" w:rsidRDefault="00AC49EA" w:rsidP="00AC49EA">
      <w:pPr>
        <w:pStyle w:val="BodyText"/>
      </w:pPr>
      <w:r>
        <w:t>2)= K ^SDEC(409.832,"AB",$E(X,1,30),DA(1),DA)</w:t>
      </w:r>
    </w:p>
    <w:p w14:paraId="37EDCD16" w14:textId="33F5D49F" w:rsidR="00573A27" w:rsidRDefault="00AC49EA" w:rsidP="00AC49EA">
      <w:pPr>
        <w:pStyle w:val="BodyText"/>
      </w:pPr>
      <w:r>
        <w:t>This "AB" xref is used to find a SDEC RESOURCE GROUP record using a SDEC RESOURCE id.</w:t>
      </w:r>
    </w:p>
    <w:p w14:paraId="085C38DB" w14:textId="6FEEDF11" w:rsidR="00AC49EA" w:rsidRDefault="00C40F35" w:rsidP="00C40F35">
      <w:pPr>
        <w:pStyle w:val="Heading3"/>
      </w:pPr>
      <w:bookmarkStart w:id="218" w:name="_Toc26530754"/>
      <w:r w:rsidRPr="00C40F35">
        <w:t>#409.833 SDEC RESOURCE USER</w:t>
      </w:r>
      <w:bookmarkEnd w:id="218"/>
    </w:p>
    <w:p w14:paraId="722B2479" w14:textId="2F194A1C" w:rsidR="00C77CBD" w:rsidRDefault="00C77CBD" w:rsidP="00C77CBD">
      <w:pPr>
        <w:pStyle w:val="BodyText"/>
      </w:pPr>
      <w:r>
        <w:t>STANDARD DATA DICTIONARY #409.833 -- SDEC RESOURCE USER FILE</w:t>
      </w:r>
    </w:p>
    <w:p w14:paraId="6DC7B5E1" w14:textId="504B1DE7" w:rsidR="00C77CBD" w:rsidRDefault="00C77CBD" w:rsidP="00C77CBD">
      <w:pPr>
        <w:pStyle w:val="BodyText"/>
      </w:pPr>
      <w:r>
        <w:t>STORED IN ^SDEC(409.833,  (2928 ENTRIES)   SITE: TEST.CHEYENNE.MED.VA.GOV UCI: CHEYL134,ROU (VERSION 5.3)</w:t>
      </w:r>
    </w:p>
    <w:p w14:paraId="13D9344E" w14:textId="77777777" w:rsidR="00C77CBD" w:rsidRDefault="00C77CBD" w:rsidP="00C77CBD">
      <w:pPr>
        <w:pStyle w:val="BodyText"/>
      </w:pPr>
      <w:r>
        <w:t>DATA          NAME                  GLOBAL        DATA</w:t>
      </w:r>
    </w:p>
    <w:p w14:paraId="0EB85D05" w14:textId="77777777" w:rsidR="00C77CBD" w:rsidRDefault="00C77CBD" w:rsidP="00C77CBD">
      <w:pPr>
        <w:pStyle w:val="BodyText"/>
      </w:pPr>
      <w:r>
        <w:t>ELEMENT       TITLE                 LOCATION      TYPE</w:t>
      </w:r>
    </w:p>
    <w:p w14:paraId="7F79B502" w14:textId="542F3FC0" w:rsidR="00C77CBD" w:rsidRDefault="00C77CBD" w:rsidP="00C77CBD">
      <w:pPr>
        <w:pStyle w:val="BodyText"/>
      </w:pPr>
      <w:r>
        <w:t>This is where a NEW PERSON user is linked to a Resource (SDEC RESOURCE). The user's ability to Overbook, Modify Schedules, and modify appointments are defined here.</w:t>
      </w:r>
    </w:p>
    <w:p w14:paraId="22DD7ABA" w14:textId="123C3488" w:rsidR="00C77CBD" w:rsidRDefault="00C77CBD" w:rsidP="00C77CBD">
      <w:pPr>
        <w:pStyle w:val="BodyText"/>
      </w:pPr>
      <w:r>
        <w:t xml:space="preserve">DD ACCESS: </w:t>
      </w:r>
    </w:p>
    <w:p w14:paraId="25BA020C" w14:textId="46439F28" w:rsidR="00C77CBD" w:rsidRDefault="00C77CBD" w:rsidP="00C77CBD">
      <w:pPr>
        <w:pStyle w:val="BodyText"/>
      </w:pPr>
      <w:r>
        <w:t xml:space="preserve">RD ACCESS: </w:t>
      </w:r>
    </w:p>
    <w:p w14:paraId="6BED3CFB" w14:textId="64B3E3F4" w:rsidR="00C77CBD" w:rsidRDefault="00C77CBD" w:rsidP="00C77CBD">
      <w:pPr>
        <w:pStyle w:val="BodyText"/>
      </w:pPr>
      <w:r>
        <w:t xml:space="preserve">WR ACCESS: </w:t>
      </w:r>
    </w:p>
    <w:p w14:paraId="074952FC" w14:textId="1374308F" w:rsidR="00C77CBD" w:rsidRDefault="00C77CBD" w:rsidP="00C77CBD">
      <w:pPr>
        <w:pStyle w:val="BodyText"/>
      </w:pPr>
      <w:r>
        <w:t xml:space="preserve">DEL ACCESS: </w:t>
      </w:r>
    </w:p>
    <w:p w14:paraId="2301534F" w14:textId="1EF7330B" w:rsidR="00C77CBD" w:rsidRDefault="00C77CBD" w:rsidP="00C77CBD">
      <w:pPr>
        <w:pStyle w:val="BodyText"/>
      </w:pPr>
      <w:r>
        <w:t xml:space="preserve">LAYGO ACCESS: </w:t>
      </w:r>
    </w:p>
    <w:p w14:paraId="04E5B54D" w14:textId="6FFDC78E" w:rsidR="00C77CBD" w:rsidRDefault="00C77CBD" w:rsidP="00C77CBD">
      <w:pPr>
        <w:pStyle w:val="BodyText"/>
      </w:pPr>
      <w:r>
        <w:t xml:space="preserve">AUDIT ACCESS: </w:t>
      </w:r>
    </w:p>
    <w:p w14:paraId="04AEA232" w14:textId="2FBA3087" w:rsidR="00C77CBD" w:rsidRDefault="00C77CBD" w:rsidP="00C77CBD">
      <w:pPr>
        <w:pStyle w:val="BodyText"/>
      </w:pPr>
      <w:r>
        <w:t>(NOTE: Kernel's File Access Security has been installed in this UCI.)</w:t>
      </w:r>
    </w:p>
    <w:p w14:paraId="7BAC6784" w14:textId="453869AF" w:rsidR="00C77CBD" w:rsidRDefault="00C77CBD" w:rsidP="00C77CBD">
      <w:pPr>
        <w:pStyle w:val="BodyText"/>
      </w:pPr>
      <w:r>
        <w:t>CROSS-REFERENCED BY: USERNAME(AC), RESOURCENAME(B)</w:t>
      </w:r>
    </w:p>
    <w:p w14:paraId="0E559FD1" w14:textId="5669D75D" w:rsidR="00C77CBD" w:rsidRDefault="00C77CBD" w:rsidP="00C77CBD">
      <w:pPr>
        <w:pStyle w:val="BodyText"/>
      </w:pPr>
      <w:r>
        <w:t>INDEXED BY: RESOURCENAME &amp; USERNAME (AD)</w:t>
      </w:r>
    </w:p>
    <w:p w14:paraId="1CF337E4" w14:textId="5165000D" w:rsidR="00C77CBD" w:rsidRDefault="00C77CBD" w:rsidP="00C77CBD">
      <w:pPr>
        <w:pStyle w:val="BodyText"/>
      </w:pPr>
      <w:r>
        <w:t>409.833,.01 RESOURCENAME 0;1 POINTER TO SDEC RESOURCE FILE (#409.831) (Required)</w:t>
      </w:r>
    </w:p>
    <w:p w14:paraId="47AC4894" w14:textId="2B4792ED" w:rsidR="00C77CBD" w:rsidRDefault="00C77CBD" w:rsidP="00C77CBD">
      <w:pPr>
        <w:pStyle w:val="BodyText"/>
      </w:pPr>
      <w:r>
        <w:lastRenderedPageBreak/>
        <w:t>LAST EDITED: AUG 12, 2014</w:t>
      </w:r>
    </w:p>
    <w:p w14:paraId="37693FDD" w14:textId="526D4BCC" w:rsidR="00C77CBD" w:rsidRDefault="00C77CBD" w:rsidP="00C77CBD">
      <w:pPr>
        <w:pStyle w:val="BodyText"/>
      </w:pPr>
      <w:r>
        <w:t>HELP-PROMPT: Select a resource</w:t>
      </w:r>
    </w:p>
    <w:p w14:paraId="5BC3E2EA" w14:textId="1822FD52" w:rsidR="00C77CBD" w:rsidRDefault="00C77CBD" w:rsidP="00C77CBD">
      <w:pPr>
        <w:pStyle w:val="BodyText"/>
      </w:pPr>
      <w:r>
        <w:t>DESCRIPTION: This is the Resource (SDEC RESOURCE) that is to be linked to a user (NEW PERSON).</w:t>
      </w:r>
    </w:p>
    <w:p w14:paraId="04E51EDA" w14:textId="359FEB51" w:rsidR="00C77CBD" w:rsidRDefault="00C77CBD" w:rsidP="00C77CBD">
      <w:pPr>
        <w:pStyle w:val="BodyText"/>
      </w:pPr>
      <w:r>
        <w:t>CROSS-REFERENCE:  409.833^B</w:t>
      </w:r>
    </w:p>
    <w:p w14:paraId="64DD3DA0" w14:textId="68520123" w:rsidR="00C77CBD" w:rsidRDefault="00C77CBD" w:rsidP="00C77CBD">
      <w:pPr>
        <w:pStyle w:val="BodyText"/>
      </w:pPr>
      <w:r>
        <w:t>1)= S ^SDEC(409.833,"B",$E(X,1,30),DA)=""</w:t>
      </w:r>
    </w:p>
    <w:p w14:paraId="16921851" w14:textId="57007D72" w:rsidR="00C77CBD" w:rsidRDefault="00C77CBD" w:rsidP="00C77CBD">
      <w:pPr>
        <w:pStyle w:val="BodyText"/>
      </w:pPr>
      <w:r>
        <w:t>2)= K ^SDEC(409.833,"B",$E(X,1,30),DA)</w:t>
      </w:r>
    </w:p>
    <w:p w14:paraId="1FE47FE7" w14:textId="5336D378" w:rsidR="00C77CBD" w:rsidRDefault="00C77CBD" w:rsidP="00C77CBD">
      <w:pPr>
        <w:pStyle w:val="BodyText"/>
      </w:pPr>
      <w:r>
        <w:t>RECORD INDEXES:   AD (#1661)</w:t>
      </w:r>
    </w:p>
    <w:p w14:paraId="000406C7" w14:textId="58DE1F21" w:rsidR="00C77CBD" w:rsidRDefault="00C77CBD" w:rsidP="00C77CBD">
      <w:pPr>
        <w:pStyle w:val="BodyText"/>
      </w:pPr>
      <w:r>
        <w:t>409.833,.02 USERNAME 0;2 POINTER TO NEW PERSON FILE (#200)</w:t>
      </w:r>
    </w:p>
    <w:p w14:paraId="411F0527" w14:textId="717C6AD9" w:rsidR="00C77CBD" w:rsidRDefault="00C77CBD" w:rsidP="00C77CBD">
      <w:pPr>
        <w:pStyle w:val="BodyText"/>
      </w:pPr>
      <w:r>
        <w:t>LAST EDITED: AUG 12, 2014</w:t>
      </w:r>
    </w:p>
    <w:p w14:paraId="5E157033" w14:textId="2EE9DC1A" w:rsidR="00C77CBD" w:rsidRDefault="00C77CBD" w:rsidP="00C77CBD">
      <w:pPr>
        <w:pStyle w:val="BodyText"/>
      </w:pPr>
      <w:r>
        <w:t>HELP-PROMPT: Select the user who is linked to the Resource.</w:t>
      </w:r>
    </w:p>
    <w:p w14:paraId="777E35DB" w14:textId="5E78B55F" w:rsidR="00C77CBD" w:rsidRDefault="00C77CBD" w:rsidP="00C77CBD">
      <w:pPr>
        <w:pStyle w:val="BodyText"/>
      </w:pPr>
      <w:r>
        <w:t>DESCRIPTION: This is the user (NEW PERSON file) that will be linked to a Resource (SDEC RESOURCE file).</w:t>
      </w:r>
    </w:p>
    <w:p w14:paraId="51C5B7E5" w14:textId="0AC09A1E" w:rsidR="00C77CBD" w:rsidRDefault="00C77CBD" w:rsidP="00C77CBD">
      <w:pPr>
        <w:pStyle w:val="BodyText"/>
      </w:pPr>
      <w:r>
        <w:t>CROSS-REFERENCE:  409.833^AC</w:t>
      </w:r>
    </w:p>
    <w:p w14:paraId="292CA775" w14:textId="46E47ED6" w:rsidR="00C77CBD" w:rsidRDefault="00C77CBD" w:rsidP="00C77CBD">
      <w:pPr>
        <w:pStyle w:val="BodyText"/>
      </w:pPr>
      <w:r>
        <w:t>1)= S ^SDEC(409.833,"AC",$E(X,1,30),DA)=""</w:t>
      </w:r>
    </w:p>
    <w:p w14:paraId="3120F01F" w14:textId="7D8D209C" w:rsidR="00C77CBD" w:rsidRDefault="00C77CBD" w:rsidP="00C77CBD">
      <w:pPr>
        <w:pStyle w:val="BodyText"/>
      </w:pPr>
      <w:r>
        <w:t>2)= K ^SDEC(409.833,"AC",$E(X,1,30),DA)</w:t>
      </w:r>
    </w:p>
    <w:p w14:paraId="57A8AD14" w14:textId="321EC871" w:rsidR="00C77CBD" w:rsidRDefault="00C77CBD" w:rsidP="00C77CBD">
      <w:pPr>
        <w:pStyle w:val="BodyText"/>
      </w:pPr>
      <w:r>
        <w:t>This AC xref is used to look up the SDEC RESOURCE USER record using the given User (NEW PERSON).</w:t>
      </w:r>
    </w:p>
    <w:p w14:paraId="37850F3E" w14:textId="2DC5BD15" w:rsidR="00C77CBD" w:rsidRDefault="00C77CBD" w:rsidP="00C77CBD">
      <w:pPr>
        <w:pStyle w:val="BodyText"/>
      </w:pPr>
      <w:r>
        <w:t>RECORD INDEXES: AD (#1661)</w:t>
      </w:r>
    </w:p>
    <w:p w14:paraId="726A025A" w14:textId="37B1BDDC" w:rsidR="00C77CBD" w:rsidRDefault="00C77CBD" w:rsidP="00C77CBD">
      <w:pPr>
        <w:pStyle w:val="BodyText"/>
      </w:pPr>
      <w:r>
        <w:t>409.833,.03 OVERBOOK 0;3 SET '1' FOR YES; '0' FOR NO;</w:t>
      </w:r>
    </w:p>
    <w:p w14:paraId="67E91D0C" w14:textId="3ACDD5B6" w:rsidR="00C77CBD" w:rsidRDefault="00C77CBD" w:rsidP="00C77CBD">
      <w:pPr>
        <w:pStyle w:val="BodyText"/>
      </w:pPr>
      <w:r>
        <w:t>LAST EDITED: AUG 12, 2014</w:t>
      </w:r>
    </w:p>
    <w:p w14:paraId="750C33FE" w14:textId="2FD6C843" w:rsidR="00C77CBD" w:rsidRDefault="00C77CBD" w:rsidP="00C77CBD">
      <w:pPr>
        <w:pStyle w:val="BodyText"/>
      </w:pPr>
      <w:r>
        <w:t>HELP-PROMPT: Enter 1 or YES if this user is allowed to overbook. Enter 0 or NO if this user is not allowed to overbook.</w:t>
      </w:r>
    </w:p>
    <w:p w14:paraId="703380EB" w14:textId="0EAC9F30" w:rsidR="00C77CBD" w:rsidRDefault="00C77CBD" w:rsidP="00C77CBD">
      <w:pPr>
        <w:pStyle w:val="BodyText"/>
      </w:pPr>
      <w:r>
        <w:t>DESCRIPTION: Define if this user has Overbook privileges.</w:t>
      </w:r>
    </w:p>
    <w:p w14:paraId="4266F688" w14:textId="569F9913" w:rsidR="00C77CBD" w:rsidRDefault="00C77CBD" w:rsidP="00C77CBD">
      <w:pPr>
        <w:pStyle w:val="BodyText"/>
      </w:pPr>
      <w:r>
        <w:t xml:space="preserve">409.833,.04 MODIFY SCHEDULE 0;4 SET '1' FOR YES; '0' FOR NO; </w:t>
      </w:r>
    </w:p>
    <w:p w14:paraId="030C955A" w14:textId="52497E46" w:rsidR="00C77CBD" w:rsidRDefault="00C77CBD" w:rsidP="00C77CBD">
      <w:pPr>
        <w:pStyle w:val="BodyText"/>
      </w:pPr>
      <w:r>
        <w:t>LAST EDITED: AUG 12, 2014</w:t>
      </w:r>
    </w:p>
    <w:p w14:paraId="14CA5E49" w14:textId="75B1389B" w:rsidR="00C77CBD" w:rsidRDefault="00C77CBD" w:rsidP="00C77CBD">
      <w:pPr>
        <w:pStyle w:val="BodyText"/>
      </w:pPr>
      <w:r>
        <w:t>HELP-PROMPT: Enter 1 or YES if this user is allowed to modify schedules. Enter 0 or NO if this user is not allowed to modify schedules.</w:t>
      </w:r>
    </w:p>
    <w:p w14:paraId="328FE007" w14:textId="2AE4BF19" w:rsidR="00C77CBD" w:rsidRDefault="00C77CBD" w:rsidP="00C77CBD">
      <w:pPr>
        <w:pStyle w:val="BodyText"/>
      </w:pPr>
      <w:r>
        <w:t>DESCRIPTION: Define if this user can Modify Schedules.</w:t>
      </w:r>
    </w:p>
    <w:p w14:paraId="7A99559D" w14:textId="3EBC9F94" w:rsidR="00C77CBD" w:rsidRDefault="00C77CBD" w:rsidP="00C77CBD">
      <w:pPr>
        <w:pStyle w:val="BodyText"/>
      </w:pPr>
      <w:r>
        <w:t>409.833,.05 MODIFY APPOINTMENTS 0;5 SET '1' FOR YES; '0' FOR NO;</w:t>
      </w:r>
    </w:p>
    <w:p w14:paraId="677656DA" w14:textId="3545A6AA" w:rsidR="00C77CBD" w:rsidRDefault="00C77CBD" w:rsidP="00C77CBD">
      <w:pPr>
        <w:pStyle w:val="BodyText"/>
      </w:pPr>
      <w:r>
        <w:t>LAST EDITED: AUG 12, 2014</w:t>
      </w:r>
    </w:p>
    <w:p w14:paraId="41EEDBE9" w14:textId="77F1D1DB" w:rsidR="00C77CBD" w:rsidRDefault="00C77CBD" w:rsidP="00C77CBD">
      <w:pPr>
        <w:pStyle w:val="BodyText"/>
      </w:pPr>
      <w:r>
        <w:t>HELP-PROMPT: Enter 1 or YES if this user is allowed to modify appointments. Enter 0 or NO if this user is not allowed to modify appointments.</w:t>
      </w:r>
    </w:p>
    <w:p w14:paraId="03775702" w14:textId="5196129C" w:rsidR="00C77CBD" w:rsidRDefault="00C77CBD" w:rsidP="00C77CBD">
      <w:pPr>
        <w:pStyle w:val="BodyText"/>
      </w:pPr>
      <w:r>
        <w:t>DESCRIPTION: Define if this user can Modify Appointments.</w:t>
      </w:r>
    </w:p>
    <w:p w14:paraId="7C5DE546" w14:textId="5D46B8CC" w:rsidR="00C77CBD" w:rsidRDefault="00C77CBD" w:rsidP="00C77CBD">
      <w:pPr>
        <w:pStyle w:val="BodyText"/>
      </w:pPr>
      <w:r>
        <w:lastRenderedPageBreak/>
        <w:t>409.833,.06 MASTEROVERBOOK 0;6 SET</w:t>
      </w:r>
      <w:r w:rsidR="000A30C8">
        <w:t xml:space="preserve"> </w:t>
      </w:r>
      <w:r>
        <w:t>'1' FOR YES; '0' FOR NO;</w:t>
      </w:r>
    </w:p>
    <w:p w14:paraId="39319768" w14:textId="64E15B82" w:rsidR="00C77CBD" w:rsidRDefault="00C77CBD" w:rsidP="00C77CBD">
      <w:pPr>
        <w:pStyle w:val="BodyText"/>
      </w:pPr>
      <w:r>
        <w:t>LAST EDITED: AUG 12, 2014</w:t>
      </w:r>
    </w:p>
    <w:p w14:paraId="3E8A36B1" w14:textId="4FADC0AA" w:rsidR="00C77CBD" w:rsidRDefault="00C77CBD" w:rsidP="00C77CBD">
      <w:pPr>
        <w:pStyle w:val="BodyText"/>
      </w:pPr>
      <w:r>
        <w:t>HELP-PROMPT: Enter 1 or YES if this user has master overbook privileges. Enter 0 or NO if this user does not have these privileges.</w:t>
      </w:r>
    </w:p>
    <w:p w14:paraId="5760E9D5" w14:textId="1FFA90F2" w:rsidR="00C77CBD" w:rsidRDefault="00C77CBD" w:rsidP="00C77CBD">
      <w:pPr>
        <w:pStyle w:val="BodyText"/>
      </w:pPr>
      <w:r>
        <w:t>DESCRIPTION: Define if this user has Master Overbook capabilities.</w:t>
      </w:r>
    </w:p>
    <w:p w14:paraId="3D2F0004" w14:textId="77777777" w:rsidR="000A30C8" w:rsidRDefault="00C77CBD" w:rsidP="00C77CBD">
      <w:pPr>
        <w:pStyle w:val="BodyText"/>
      </w:pPr>
      <w:r>
        <w:t>FILES POINTED TO FIELDS</w:t>
      </w:r>
      <w:r w:rsidR="000A30C8">
        <w:t xml:space="preserve"> </w:t>
      </w:r>
      <w:r>
        <w:t>NEW PERSON (#200) USERNAME (#.02)</w:t>
      </w:r>
      <w:r w:rsidR="000A30C8">
        <w:t xml:space="preserve"> </w:t>
      </w:r>
      <w:r>
        <w:t>SDEC RESOURCE (#409.831) RESOURCENAME (#.01)</w:t>
      </w:r>
    </w:p>
    <w:p w14:paraId="24A5B5EE" w14:textId="516C275D" w:rsidR="00C77CBD" w:rsidRDefault="00C77CBD" w:rsidP="00C77CBD">
      <w:pPr>
        <w:pStyle w:val="BodyText"/>
      </w:pPr>
      <w:r>
        <w:t>File #409.833</w:t>
      </w:r>
    </w:p>
    <w:p w14:paraId="234CF676" w14:textId="77777777" w:rsidR="000A30C8" w:rsidRDefault="00C77CBD" w:rsidP="00C77CBD">
      <w:pPr>
        <w:pStyle w:val="BodyText"/>
      </w:pPr>
      <w:r>
        <w:t>Record Indexes:</w:t>
      </w:r>
      <w:r w:rsidR="000A30C8">
        <w:t xml:space="preserve"> </w:t>
      </w:r>
      <w:r>
        <w:t>AD (#1661)</w:t>
      </w:r>
    </w:p>
    <w:p w14:paraId="2C956185" w14:textId="77777777" w:rsidR="000A30C8" w:rsidRDefault="00C77CBD" w:rsidP="00C77CBD">
      <w:pPr>
        <w:pStyle w:val="BodyText"/>
      </w:pPr>
      <w:r>
        <w:t>RECORD    REGULAR    IR    SORTING ONLY</w:t>
      </w:r>
    </w:p>
    <w:p w14:paraId="0D228B90" w14:textId="4A984426" w:rsidR="00C77CBD" w:rsidRDefault="00C77CBD" w:rsidP="00C77CBD">
      <w:pPr>
        <w:pStyle w:val="BodyText"/>
      </w:pPr>
      <w:r>
        <w:t>Short Descr:  Index by RESOURCENAME and USERNAME.</w:t>
      </w:r>
    </w:p>
    <w:p w14:paraId="0150C9CA" w14:textId="7E07111E" w:rsidR="00C77CBD" w:rsidRDefault="00C77CBD" w:rsidP="00C77CBD">
      <w:pPr>
        <w:pStyle w:val="BodyText"/>
      </w:pPr>
      <w:r>
        <w:t>Description:  This cross reference is used to sort by RESOURCENAME and USERNAME.</w:t>
      </w:r>
    </w:p>
    <w:p w14:paraId="1359FFE2" w14:textId="358A2E81" w:rsidR="00C77CBD" w:rsidRDefault="000A30C8" w:rsidP="00C77CBD">
      <w:pPr>
        <w:pStyle w:val="BodyText"/>
      </w:pPr>
      <w:r>
        <w:t>S</w:t>
      </w:r>
      <w:r w:rsidR="00C77CBD">
        <w:t>et Logic:  S ^SDEC(409.833,"AD",X(1),X(2),DA)=""</w:t>
      </w:r>
    </w:p>
    <w:p w14:paraId="7EBA4F19" w14:textId="2EEBD5D0" w:rsidR="00C77CBD" w:rsidRDefault="00C77CBD" w:rsidP="00C77CBD">
      <w:pPr>
        <w:pStyle w:val="BodyText"/>
      </w:pPr>
      <w:r>
        <w:t>Kill Logic:  K ^SDEC(409.833,"AD",X(1),X(2),DA)</w:t>
      </w:r>
    </w:p>
    <w:p w14:paraId="4C798128" w14:textId="63D2B3AB" w:rsidR="00C77CBD" w:rsidRDefault="00C77CBD" w:rsidP="00C77CBD">
      <w:pPr>
        <w:pStyle w:val="BodyText"/>
      </w:pPr>
      <w:r>
        <w:t>Whole Kill:  K ^SDEC(409.833,"AD")</w:t>
      </w:r>
    </w:p>
    <w:p w14:paraId="6C5CC28E" w14:textId="1AB9C5BD" w:rsidR="00C77CBD" w:rsidRDefault="00C77CBD" w:rsidP="00C77CBD">
      <w:pPr>
        <w:pStyle w:val="BodyText"/>
      </w:pPr>
      <w:r>
        <w:t>X(1):  RESOURCENAME  (409.833,.01)  (Subscr 1)  (forwards)</w:t>
      </w:r>
    </w:p>
    <w:p w14:paraId="7F4CE47E" w14:textId="53876617" w:rsidR="00AC49EA" w:rsidRDefault="00C77CBD" w:rsidP="00C77CBD">
      <w:pPr>
        <w:pStyle w:val="BodyText"/>
      </w:pPr>
      <w:r>
        <w:t>X(2):  USERNAME  (409.833,.02)  (Subscr 2)  (forwards)</w:t>
      </w:r>
    </w:p>
    <w:p w14:paraId="227B5D19" w14:textId="38F2B43E" w:rsidR="00AC49EA" w:rsidRDefault="005E479B" w:rsidP="005E479B">
      <w:pPr>
        <w:pStyle w:val="Heading3"/>
      </w:pPr>
      <w:bookmarkStart w:id="219" w:name="_Toc26530755"/>
      <w:r w:rsidRPr="005E479B">
        <w:t>#409.834 SDEC ADDITIONAL RESOURCE</w:t>
      </w:r>
      <w:bookmarkEnd w:id="219"/>
    </w:p>
    <w:p w14:paraId="3793C5E4" w14:textId="5AB6BC3F" w:rsidR="00AE2E9F" w:rsidRDefault="00AE2E9F" w:rsidP="00AE2E9F">
      <w:pPr>
        <w:pStyle w:val="BodyText"/>
      </w:pPr>
      <w:r>
        <w:t>STANDARD DATA DICTIONARY #409.834 -- SDEC ADDITIONAL RESOURCE FILE</w:t>
      </w:r>
    </w:p>
    <w:p w14:paraId="7FD2CF1B" w14:textId="36BF086F" w:rsidR="00AE2E9F" w:rsidRDefault="00AE2E9F" w:rsidP="00AE2E9F">
      <w:pPr>
        <w:pStyle w:val="BodyText"/>
      </w:pPr>
      <w:r>
        <w:t>STORED IN ^SDEC(409.834, *** NO DATA STORED YET *** SITE: TEST.CHEYENNE.MED.VA.GOV UCI: CHEYL134,ROU (VERSION 5.3)</w:t>
      </w:r>
    </w:p>
    <w:p w14:paraId="670DD70A" w14:textId="77777777" w:rsidR="00AE2E9F" w:rsidRDefault="00AE2E9F" w:rsidP="00AE2E9F">
      <w:pPr>
        <w:pStyle w:val="BodyText"/>
      </w:pPr>
      <w:r>
        <w:t>DATA          NAME                  GLOBAL        DATA</w:t>
      </w:r>
    </w:p>
    <w:p w14:paraId="18FF97C4" w14:textId="77777777" w:rsidR="00AE2E9F" w:rsidRDefault="00AE2E9F" w:rsidP="00AE2E9F">
      <w:pPr>
        <w:pStyle w:val="BodyText"/>
      </w:pPr>
      <w:r>
        <w:t>ELEMENT       TITLE                 LOCATION      TYPE</w:t>
      </w:r>
    </w:p>
    <w:p w14:paraId="36382762" w14:textId="14DC5DA5" w:rsidR="00AE2E9F" w:rsidRDefault="00AE2E9F" w:rsidP="00AE2E9F">
      <w:pPr>
        <w:pStyle w:val="BodyText"/>
      </w:pPr>
      <w:r>
        <w:t>This file is as used a source file for items that are to be defined as a resource, but do not fit into a typical Resource source file.  SDEC RESOURCE points to this file.</w:t>
      </w:r>
    </w:p>
    <w:p w14:paraId="264B5348" w14:textId="46CD9E67" w:rsidR="00AE2E9F" w:rsidRDefault="00AE2E9F" w:rsidP="00AE2E9F">
      <w:pPr>
        <w:pStyle w:val="BodyText"/>
      </w:pPr>
      <w:r>
        <w:t xml:space="preserve">DD ACCESS: </w:t>
      </w:r>
    </w:p>
    <w:p w14:paraId="32C6BDF5" w14:textId="79D97268" w:rsidR="00AE2E9F" w:rsidRDefault="00AE2E9F" w:rsidP="00AE2E9F">
      <w:pPr>
        <w:pStyle w:val="BodyText"/>
      </w:pPr>
      <w:r>
        <w:t xml:space="preserve">RD ACCESS: </w:t>
      </w:r>
    </w:p>
    <w:p w14:paraId="0D7240D1" w14:textId="0170F625" w:rsidR="00AE2E9F" w:rsidRDefault="00AE2E9F" w:rsidP="00AE2E9F">
      <w:pPr>
        <w:pStyle w:val="BodyText"/>
      </w:pPr>
      <w:r>
        <w:t xml:space="preserve">WR ACCESS: </w:t>
      </w:r>
    </w:p>
    <w:p w14:paraId="732D391C" w14:textId="5B2D5C3E" w:rsidR="00AE2E9F" w:rsidRDefault="00AE2E9F" w:rsidP="00AE2E9F">
      <w:pPr>
        <w:pStyle w:val="BodyText"/>
      </w:pPr>
      <w:r>
        <w:t xml:space="preserve">DEL ACCESS: </w:t>
      </w:r>
    </w:p>
    <w:p w14:paraId="28F4E74D" w14:textId="505B0D9E" w:rsidR="00AE2E9F" w:rsidRDefault="00AE2E9F" w:rsidP="00AE2E9F">
      <w:pPr>
        <w:pStyle w:val="BodyText"/>
      </w:pPr>
      <w:r>
        <w:t xml:space="preserve">LAYGO ACCESS: </w:t>
      </w:r>
    </w:p>
    <w:p w14:paraId="565A3FD3" w14:textId="17839599" w:rsidR="00AE2E9F" w:rsidRDefault="00AE2E9F" w:rsidP="00AE2E9F">
      <w:pPr>
        <w:pStyle w:val="BodyText"/>
      </w:pPr>
      <w:r>
        <w:t xml:space="preserve">AUDIT ACCESS: </w:t>
      </w:r>
    </w:p>
    <w:p w14:paraId="0519440F" w14:textId="2D400F02" w:rsidR="00AE2E9F" w:rsidRDefault="00AE2E9F" w:rsidP="00AE2E9F">
      <w:pPr>
        <w:pStyle w:val="BodyText"/>
      </w:pPr>
      <w:r>
        <w:t>(NOTE: Kernel's File Access Security has been installed in this UCI.)</w:t>
      </w:r>
    </w:p>
    <w:p w14:paraId="0A1C14B7" w14:textId="17D83E47" w:rsidR="00AE2E9F" w:rsidRDefault="00AE2E9F" w:rsidP="00AE2E9F">
      <w:pPr>
        <w:pStyle w:val="BodyText"/>
      </w:pPr>
      <w:r>
        <w:t>POINTED TO BY: RESOURCE TYPE field (#.012) of the SDEC RESOURCE File (#409.831)</w:t>
      </w:r>
    </w:p>
    <w:p w14:paraId="616BBBEC" w14:textId="7D54AB3C" w:rsidR="00AE2E9F" w:rsidRDefault="00AE2E9F" w:rsidP="00AE2E9F">
      <w:pPr>
        <w:pStyle w:val="BodyText"/>
      </w:pPr>
      <w:r>
        <w:lastRenderedPageBreak/>
        <w:t>CROSS</w:t>
      </w:r>
      <w:r w:rsidR="003E5E29">
        <w:t>-</w:t>
      </w:r>
      <w:r>
        <w:t>REFERENCED BY: NAME(B)</w:t>
      </w:r>
    </w:p>
    <w:p w14:paraId="3080FB0C" w14:textId="6B4AD349" w:rsidR="00AE2E9F" w:rsidRDefault="00AE2E9F" w:rsidP="00AE2E9F">
      <w:pPr>
        <w:pStyle w:val="BodyText"/>
      </w:pPr>
      <w:r>
        <w:t>409.834,.01 NAME 0;1 FREE TEXT (Required)</w:t>
      </w:r>
    </w:p>
    <w:p w14:paraId="2F9ED733" w14:textId="0A9B7D0C" w:rsidR="00AE2E9F" w:rsidRDefault="00AE2E9F" w:rsidP="00AE2E9F">
      <w:pPr>
        <w:pStyle w:val="BodyText"/>
      </w:pPr>
      <w:r>
        <w:t>INPUT TRANSFORM:  K:$L(X)&gt;30!($L(X)&lt;3)!'(X'?1P.E) X</w:t>
      </w:r>
    </w:p>
    <w:p w14:paraId="7BB298EA" w14:textId="3C8312C4" w:rsidR="00AE2E9F" w:rsidRDefault="00AE2E9F" w:rsidP="00AE2E9F">
      <w:pPr>
        <w:pStyle w:val="BodyText"/>
      </w:pPr>
      <w:r>
        <w:t>LAST EDITED: SEP 15, 2014</w:t>
      </w:r>
    </w:p>
    <w:p w14:paraId="0DA13D9A" w14:textId="14D2B062" w:rsidR="00AE2E9F" w:rsidRDefault="00AE2E9F" w:rsidP="00AE2E9F">
      <w:pPr>
        <w:pStyle w:val="BodyText"/>
      </w:pPr>
      <w:r>
        <w:t>HELP-PROMPT: Answer must be 3-30 characters in length.</w:t>
      </w:r>
    </w:p>
    <w:p w14:paraId="7DC4E255" w14:textId="2D5E2D88" w:rsidR="00AE2E9F" w:rsidRDefault="00AE2E9F" w:rsidP="00AE2E9F">
      <w:pPr>
        <w:pStyle w:val="BodyText"/>
      </w:pPr>
      <w:r>
        <w:t>DESCRIPTION: Name of this resource.</w:t>
      </w:r>
    </w:p>
    <w:p w14:paraId="7BD34A5F" w14:textId="6C815734" w:rsidR="00AE2E9F" w:rsidRDefault="00AE2E9F" w:rsidP="00AE2E9F">
      <w:pPr>
        <w:pStyle w:val="BodyText"/>
      </w:pPr>
      <w:r>
        <w:t>CROSS-REFERENCE:  409.834^B</w:t>
      </w:r>
    </w:p>
    <w:p w14:paraId="73D92754" w14:textId="75107BEC" w:rsidR="00AE2E9F" w:rsidRDefault="00AE2E9F" w:rsidP="00AE2E9F">
      <w:pPr>
        <w:pStyle w:val="BodyText"/>
      </w:pPr>
      <w:r>
        <w:t>1)= S ^SDEC(409.834,"B",$E(X,1,30),DA)=""</w:t>
      </w:r>
    </w:p>
    <w:p w14:paraId="6CC6B56D" w14:textId="16F6A2CE" w:rsidR="00AE2E9F" w:rsidRDefault="00AE2E9F" w:rsidP="00AE2E9F">
      <w:pPr>
        <w:pStyle w:val="BodyText"/>
      </w:pPr>
      <w:r>
        <w:t>2)= K ^SDEC(409.834,"B",$E(X,1,30),DA)</w:t>
      </w:r>
    </w:p>
    <w:p w14:paraId="6C123FA4" w14:textId="5F133DCE" w:rsidR="00AE2E9F" w:rsidRDefault="00AE2E9F" w:rsidP="00AE2E9F">
      <w:pPr>
        <w:pStyle w:val="BodyText"/>
      </w:pPr>
      <w:r>
        <w:t>409.834,2 INACTIVE 0;2 SET</w:t>
      </w:r>
      <w:r w:rsidR="0017204F">
        <w:t xml:space="preserve"> </w:t>
      </w:r>
      <w:r>
        <w:t>'1' FOR YES; '0' FOR NO;</w:t>
      </w:r>
    </w:p>
    <w:p w14:paraId="13207702" w14:textId="3ABACC6A" w:rsidR="00AE2E9F" w:rsidRDefault="00AE2E9F" w:rsidP="00AE2E9F">
      <w:pPr>
        <w:pStyle w:val="BodyText"/>
      </w:pPr>
      <w:r>
        <w:t>LAST EDITED: SEP 15, 2014</w:t>
      </w:r>
    </w:p>
    <w:p w14:paraId="5F824817" w14:textId="5E7039B1" w:rsidR="00AE2E9F" w:rsidRDefault="00AE2E9F" w:rsidP="00AE2E9F">
      <w:pPr>
        <w:pStyle w:val="BodyText"/>
      </w:pPr>
      <w:r>
        <w:t>HELP-PROMPT:</w:t>
      </w:r>
      <w:r w:rsidR="0017204F">
        <w:t xml:space="preserve"> </w:t>
      </w:r>
      <w:r>
        <w:t>Enter 1 or YES if this additional resource is inactive. Enter 0 or NO if this additional resource is active.</w:t>
      </w:r>
    </w:p>
    <w:p w14:paraId="24147552" w14:textId="5D76AD74" w:rsidR="00AE2E9F" w:rsidRDefault="00AE2E9F" w:rsidP="00AE2E9F">
      <w:pPr>
        <w:pStyle w:val="BodyText"/>
      </w:pPr>
      <w:r>
        <w:t>DESCRIPTION: Yes/No field to indicate that this resource is inactive.</w:t>
      </w:r>
    </w:p>
    <w:p w14:paraId="651AE67D" w14:textId="273896B5" w:rsidR="00AE2E9F" w:rsidRDefault="00AE2E9F" w:rsidP="00E95C73">
      <w:pPr>
        <w:pStyle w:val="Heading3"/>
      </w:pPr>
      <w:bookmarkStart w:id="220" w:name="_Toc26530756"/>
      <w:r>
        <w:t>#409.84 SDEC APPOINTMENT</w:t>
      </w:r>
      <w:bookmarkEnd w:id="220"/>
    </w:p>
    <w:p w14:paraId="0273E80F" w14:textId="7701C67E" w:rsidR="00AE2E9F" w:rsidRDefault="00AE2E9F" w:rsidP="00AE2E9F">
      <w:pPr>
        <w:pStyle w:val="BodyText"/>
      </w:pPr>
      <w:r>
        <w:t>STANDARD DATA DICTIONARY #409.84 -- SDEC APPOINTMENT FILE</w:t>
      </w:r>
    </w:p>
    <w:p w14:paraId="3C6C4373" w14:textId="2F21ECCC" w:rsidR="00AE2E9F" w:rsidRDefault="00AE2E9F" w:rsidP="00AE2E9F">
      <w:pPr>
        <w:pStyle w:val="BodyText"/>
      </w:pPr>
      <w:r>
        <w:t>STORED IN ^SDEC(409.84, (3362 ENTRIES)</w:t>
      </w:r>
      <w:r w:rsidR="00BC5828">
        <w:t xml:space="preserve"> </w:t>
      </w:r>
      <w:r>
        <w:t>SITE: TEST.CHEYENNE.MED.VA.GOV UCI: CHEYL134,ROU (VERSION 5.3)</w:t>
      </w:r>
    </w:p>
    <w:p w14:paraId="4537F722" w14:textId="77777777" w:rsidR="00AE2E9F" w:rsidRDefault="00AE2E9F" w:rsidP="00AE2E9F">
      <w:pPr>
        <w:pStyle w:val="BodyText"/>
      </w:pPr>
      <w:r>
        <w:t>DATA          NAME                  GLOBAL        DATA</w:t>
      </w:r>
    </w:p>
    <w:p w14:paraId="0F10B8A8" w14:textId="77777777" w:rsidR="00AE2E9F" w:rsidRDefault="00AE2E9F" w:rsidP="00AE2E9F">
      <w:pPr>
        <w:pStyle w:val="BodyText"/>
      </w:pPr>
      <w:r>
        <w:t>ELEMENT       TITLE                 LOCATION      TYPE</w:t>
      </w:r>
    </w:p>
    <w:p w14:paraId="0E6DFE9F" w14:textId="1CB0A5C5" w:rsidR="00AE2E9F" w:rsidRDefault="00AE2E9F" w:rsidP="00AE2E9F">
      <w:pPr>
        <w:pStyle w:val="BodyText"/>
      </w:pPr>
      <w:r>
        <w:t>This is where appointment definitions are linked to a resource.</w:t>
      </w:r>
    </w:p>
    <w:p w14:paraId="7C68440D" w14:textId="0616FFF8" w:rsidR="00AE2E9F" w:rsidRDefault="00AE2E9F" w:rsidP="00AE2E9F">
      <w:pPr>
        <w:pStyle w:val="BodyText"/>
      </w:pPr>
      <w:r>
        <w:t xml:space="preserve">DD ACCESS: </w:t>
      </w:r>
    </w:p>
    <w:p w14:paraId="470799BD" w14:textId="37B0AEAB" w:rsidR="00AE2E9F" w:rsidRDefault="00AE2E9F" w:rsidP="00AE2E9F">
      <w:pPr>
        <w:pStyle w:val="BodyText"/>
      </w:pPr>
      <w:r>
        <w:t xml:space="preserve">RD ACCESS: </w:t>
      </w:r>
    </w:p>
    <w:p w14:paraId="09A1BA9C" w14:textId="3E6E02B2" w:rsidR="00AE2E9F" w:rsidRDefault="00AE2E9F" w:rsidP="00AE2E9F">
      <w:pPr>
        <w:pStyle w:val="BodyText"/>
      </w:pPr>
      <w:r>
        <w:t xml:space="preserve">WR ACCESS: </w:t>
      </w:r>
    </w:p>
    <w:p w14:paraId="1C80A913" w14:textId="0B3425F6" w:rsidR="00AE2E9F" w:rsidRDefault="00AE2E9F" w:rsidP="00AE2E9F">
      <w:pPr>
        <w:pStyle w:val="BodyText"/>
      </w:pPr>
      <w:r>
        <w:t xml:space="preserve">DEL ACCESS: </w:t>
      </w:r>
    </w:p>
    <w:p w14:paraId="0EE2EC70" w14:textId="3067CC7A" w:rsidR="00AE2E9F" w:rsidRDefault="00AE2E9F" w:rsidP="00AE2E9F">
      <w:pPr>
        <w:pStyle w:val="BodyText"/>
      </w:pPr>
      <w:r>
        <w:t xml:space="preserve">LAYGO ACCESS: </w:t>
      </w:r>
    </w:p>
    <w:p w14:paraId="32953072" w14:textId="0EFDF77B" w:rsidR="00AE2E9F" w:rsidRDefault="00AE2E9F" w:rsidP="00AE2E9F">
      <w:pPr>
        <w:pStyle w:val="BodyText"/>
      </w:pPr>
      <w:r>
        <w:t xml:space="preserve">AUDIT ACCESS: </w:t>
      </w:r>
    </w:p>
    <w:p w14:paraId="12760D1D" w14:textId="35D9C074" w:rsidR="00AE2E9F" w:rsidRDefault="00AE2E9F" w:rsidP="00AE2E9F">
      <w:pPr>
        <w:pStyle w:val="BodyText"/>
      </w:pPr>
      <w:r>
        <w:t>(NOTE: Kernel's File Access Security has been installed in this UCI.)</w:t>
      </w:r>
    </w:p>
    <w:p w14:paraId="7A80546F" w14:textId="224F885D" w:rsidR="00AE2E9F" w:rsidRDefault="00AE2E9F" w:rsidP="00AE2E9F">
      <w:pPr>
        <w:pStyle w:val="BodyText"/>
      </w:pPr>
      <w:r>
        <w:t>POINTED TO BY: MULT APPTS MADE field (#.02) of the MULT APPTS MADE sub-field (#409.852) of the SDEC APPT REQUEST File (#409.85)</w:t>
      </w:r>
    </w:p>
    <w:p w14:paraId="7485D17A" w14:textId="5B435D11" w:rsidR="00AE2E9F" w:rsidRDefault="00AE2E9F" w:rsidP="00AE2E9F">
      <w:pPr>
        <w:pStyle w:val="BodyText"/>
      </w:pPr>
      <w:r>
        <w:t>CROSS</w:t>
      </w:r>
      <w:r w:rsidR="00BC5828">
        <w:t>-</w:t>
      </w:r>
      <w:r>
        <w:t>REFERENCED BY: DATE APPT MADE(AC), CANCEL DATETIME(AD), EXTERNAL ID(AEX),  RESOURCE(ARSRC), STARTTIME(B), PATIENT(CPAT)</w:t>
      </w:r>
    </w:p>
    <w:p w14:paraId="4E4D6CE0" w14:textId="2811412C" w:rsidR="00AE2E9F" w:rsidRDefault="00AE2E9F" w:rsidP="00AE2E9F">
      <w:pPr>
        <w:pStyle w:val="BodyText"/>
      </w:pPr>
      <w:r>
        <w:t>409.84,.01</w:t>
      </w:r>
      <w:r w:rsidR="00BC5828">
        <w:t xml:space="preserve"> </w:t>
      </w:r>
      <w:r>
        <w:t>STARTTIME 0;1 DATE (Required)</w:t>
      </w:r>
    </w:p>
    <w:p w14:paraId="18A14067" w14:textId="50FC0D49" w:rsidR="00AE2E9F" w:rsidRDefault="00AE2E9F" w:rsidP="00AE2E9F">
      <w:pPr>
        <w:pStyle w:val="BodyText"/>
      </w:pPr>
      <w:r>
        <w:lastRenderedPageBreak/>
        <w:t>INPUT TRANSFORM:  S %DT="ETXR" D ^%DT S X=Y K:Y&lt;1 X</w:t>
      </w:r>
    </w:p>
    <w:p w14:paraId="7D3069DC" w14:textId="35A65CD7" w:rsidR="00AE2E9F" w:rsidRDefault="00AE2E9F" w:rsidP="00AE2E9F">
      <w:pPr>
        <w:pStyle w:val="BodyText"/>
      </w:pPr>
      <w:r>
        <w:t xml:space="preserve">LAST EDITED:      OCT 21, 2014 </w:t>
      </w:r>
    </w:p>
    <w:p w14:paraId="455A10D6" w14:textId="7BF791E7" w:rsidR="00AE2E9F" w:rsidRDefault="00AE2E9F" w:rsidP="00AE2E9F">
      <w:pPr>
        <w:pStyle w:val="BodyText"/>
      </w:pPr>
      <w:r>
        <w:t xml:space="preserve">HELP-PROMPT:      Enter a date and time </w:t>
      </w:r>
    </w:p>
    <w:p w14:paraId="2B44BB95" w14:textId="52826E5A" w:rsidR="00AE2E9F" w:rsidRDefault="00AE2E9F" w:rsidP="00AE2E9F">
      <w:pPr>
        <w:pStyle w:val="BodyText"/>
      </w:pPr>
      <w:r>
        <w:t xml:space="preserve">DESCRIPTION:      Date and Time this appointment is scheduled to start.  </w:t>
      </w:r>
    </w:p>
    <w:p w14:paraId="06DD14CE" w14:textId="6FFD820D" w:rsidR="00AE2E9F" w:rsidRDefault="00AE2E9F" w:rsidP="00AE2E9F">
      <w:pPr>
        <w:pStyle w:val="BodyText"/>
      </w:pPr>
      <w:r>
        <w:t xml:space="preserve">CROSS-REFERENCE:  409.84^B </w:t>
      </w:r>
    </w:p>
    <w:p w14:paraId="6A73D5DC" w14:textId="7CCF0401" w:rsidR="00AE2E9F" w:rsidRDefault="00AE2E9F" w:rsidP="00AE2E9F">
      <w:pPr>
        <w:pStyle w:val="BodyText"/>
      </w:pPr>
      <w:r>
        <w:t>1)= S ^SDEC(409.84,"B",$E(X,1,30),DA)=""</w:t>
      </w:r>
    </w:p>
    <w:p w14:paraId="78E04D82" w14:textId="02CEF607" w:rsidR="00AE2E9F" w:rsidRDefault="00AE2E9F" w:rsidP="00AE2E9F">
      <w:pPr>
        <w:pStyle w:val="BodyText"/>
      </w:pPr>
      <w:r>
        <w:t>2)= K ^SDEC(409.84,"B",$E(X,1,30),DA)</w:t>
      </w:r>
    </w:p>
    <w:p w14:paraId="3A050A06" w14:textId="71970011" w:rsidR="00AE2E9F" w:rsidRDefault="00AE2E9F" w:rsidP="00AE2E9F">
      <w:pPr>
        <w:pStyle w:val="BodyText"/>
      </w:pPr>
      <w:r>
        <w:t>409.84,.02 ENDTIME 0;2 DATE (Required)</w:t>
      </w:r>
    </w:p>
    <w:p w14:paraId="323CF585" w14:textId="6797E5C9" w:rsidR="00AE2E9F" w:rsidRDefault="00AE2E9F" w:rsidP="00AE2E9F">
      <w:pPr>
        <w:pStyle w:val="BodyText"/>
      </w:pPr>
      <w:r>
        <w:t>INPUT TRANSFORM:  S %DT="ETXR" D ^%DT S X=Y K:Y&lt;1 X</w:t>
      </w:r>
    </w:p>
    <w:p w14:paraId="67A3C568" w14:textId="00276DFD" w:rsidR="00AE2E9F" w:rsidRDefault="00AE2E9F" w:rsidP="00AE2E9F">
      <w:pPr>
        <w:pStyle w:val="BodyText"/>
      </w:pPr>
      <w:r>
        <w:t>LAST EDITED: OCT 21, 2014</w:t>
      </w:r>
    </w:p>
    <w:p w14:paraId="10D91BAC" w14:textId="61A7B826" w:rsidR="00AE2E9F" w:rsidRDefault="00AE2E9F" w:rsidP="00AE2E9F">
      <w:pPr>
        <w:pStyle w:val="BodyText"/>
      </w:pPr>
      <w:r>
        <w:t>HELP-PROMPT: Enter a date and time</w:t>
      </w:r>
    </w:p>
    <w:p w14:paraId="740756BE" w14:textId="4007CD27" w:rsidR="00AE2E9F" w:rsidRDefault="00AE2E9F" w:rsidP="00AE2E9F">
      <w:pPr>
        <w:pStyle w:val="BodyText"/>
      </w:pPr>
      <w:r>
        <w:t>DESCRIPTION: The date and time that this appointment ended.</w:t>
      </w:r>
    </w:p>
    <w:p w14:paraId="5090900E" w14:textId="759ED11A" w:rsidR="00AE2E9F" w:rsidRDefault="00AE2E9F" w:rsidP="00AE2E9F">
      <w:pPr>
        <w:pStyle w:val="BodyText"/>
      </w:pPr>
      <w:r>
        <w:t>409.84,.03 CHECKIN 0;3 DATE</w:t>
      </w:r>
    </w:p>
    <w:p w14:paraId="12897937" w14:textId="3A7E3E0B" w:rsidR="00AE2E9F" w:rsidRDefault="00AE2E9F" w:rsidP="00AE2E9F">
      <w:pPr>
        <w:pStyle w:val="BodyText"/>
      </w:pPr>
      <w:r>
        <w:t>INPUT TRANSFORM:  S %DT="ETR" D ^%DT S X=Y K:Y&lt;1 X</w:t>
      </w:r>
    </w:p>
    <w:p w14:paraId="3EFBDFF0" w14:textId="10660D25" w:rsidR="00AE2E9F" w:rsidRDefault="00AE2E9F" w:rsidP="00AE2E9F">
      <w:pPr>
        <w:pStyle w:val="BodyText"/>
      </w:pPr>
      <w:r>
        <w:t>LAST EDITED: NOV 03, 2014</w:t>
      </w:r>
    </w:p>
    <w:p w14:paraId="5FCAD36D" w14:textId="39AC64B5" w:rsidR="00AE2E9F" w:rsidRDefault="00AE2E9F" w:rsidP="00AE2E9F">
      <w:pPr>
        <w:pStyle w:val="BodyText"/>
      </w:pPr>
      <w:r>
        <w:t>HELP-PROMPT: Enter a date and time</w:t>
      </w:r>
    </w:p>
    <w:p w14:paraId="031DE341" w14:textId="2FCE2DCA" w:rsidR="00AE2E9F" w:rsidRDefault="00AE2E9F" w:rsidP="00AE2E9F">
      <w:pPr>
        <w:pStyle w:val="BodyText"/>
      </w:pPr>
      <w:r>
        <w:t>DESCRIPTION: Date and Time of the Check-In for this appointment.</w:t>
      </w:r>
    </w:p>
    <w:p w14:paraId="262B561E" w14:textId="02335C2F" w:rsidR="00AE2E9F" w:rsidRDefault="00AE2E9F" w:rsidP="00AE2E9F">
      <w:pPr>
        <w:pStyle w:val="BodyText"/>
      </w:pPr>
      <w:r>
        <w:t>409.84,.04 CHECK IN TIME ENTERED  0;4 DATE</w:t>
      </w:r>
    </w:p>
    <w:p w14:paraId="23D9C488" w14:textId="0958F2DB" w:rsidR="00AE2E9F" w:rsidRDefault="00AE2E9F" w:rsidP="00AE2E9F">
      <w:pPr>
        <w:pStyle w:val="BodyText"/>
      </w:pPr>
      <w:r>
        <w:t>INPUT TRANSFORM:  S %DT="ETR" D ^%DT S X=Y K:Y&lt;1 X</w:t>
      </w:r>
    </w:p>
    <w:p w14:paraId="38B6D4C7" w14:textId="04EEE47B" w:rsidR="004C4511" w:rsidRDefault="00AE2E9F" w:rsidP="00AE2E9F">
      <w:pPr>
        <w:pStyle w:val="BodyText"/>
      </w:pPr>
      <w:r>
        <w:t>LAST EDITED: NOV 03, 2014</w:t>
      </w:r>
    </w:p>
    <w:p w14:paraId="0B8881D9" w14:textId="7EDB4FBE" w:rsidR="00AE2E9F" w:rsidRDefault="00AE2E9F" w:rsidP="00AE2E9F">
      <w:pPr>
        <w:pStyle w:val="BodyText"/>
      </w:pPr>
      <w:r>
        <w:t>HELP-PROMPT: Enter a date and time</w:t>
      </w:r>
    </w:p>
    <w:p w14:paraId="0EEA1CCE" w14:textId="701D7896" w:rsidR="00AE2E9F" w:rsidRDefault="00AE2E9F" w:rsidP="00AE2E9F">
      <w:pPr>
        <w:pStyle w:val="BodyText"/>
      </w:pPr>
      <w:r>
        <w:t>DESCRIPTION: Date/Time the Check-In was entered.</w:t>
      </w:r>
    </w:p>
    <w:p w14:paraId="61CCF7F7" w14:textId="18BBB803" w:rsidR="00AE2E9F" w:rsidRDefault="00AE2E9F" w:rsidP="00AE2E9F">
      <w:pPr>
        <w:pStyle w:val="BodyText"/>
      </w:pPr>
      <w:r>
        <w:t>409.84,.05 PATIENT 0;5 POINTER TO PATIENT/IHS FILE (#9000001)</w:t>
      </w:r>
    </w:p>
    <w:p w14:paraId="4C369E18" w14:textId="26062E67" w:rsidR="00AE2E9F" w:rsidRDefault="00AE2E9F" w:rsidP="00AE2E9F">
      <w:pPr>
        <w:pStyle w:val="BodyText"/>
      </w:pPr>
      <w:r>
        <w:t>LAST EDITED:</w:t>
      </w:r>
      <w:r w:rsidR="003819E0">
        <w:t xml:space="preserve"> </w:t>
      </w:r>
      <w:r>
        <w:t>AUG 12, 2014</w:t>
      </w:r>
    </w:p>
    <w:p w14:paraId="665BD5C9" w14:textId="2D4AB71F" w:rsidR="00AE2E9F" w:rsidRDefault="00AE2E9F" w:rsidP="00AE2E9F">
      <w:pPr>
        <w:pStyle w:val="BodyText"/>
      </w:pPr>
      <w:r>
        <w:t>HELP-PROMPT: Select a patient</w:t>
      </w:r>
    </w:p>
    <w:p w14:paraId="6C255C67" w14:textId="1C5FDCF8" w:rsidR="00AE2E9F" w:rsidRDefault="00AE2E9F" w:rsidP="00AE2E9F">
      <w:pPr>
        <w:pStyle w:val="BodyText"/>
      </w:pPr>
      <w:r>
        <w:t>DESCRIPTION: This is the patient that this appointment is scheduled for.</w:t>
      </w:r>
    </w:p>
    <w:p w14:paraId="4EFD96E4" w14:textId="20B0DE28" w:rsidR="00AE2E9F" w:rsidRDefault="00AE2E9F" w:rsidP="00AE2E9F">
      <w:pPr>
        <w:pStyle w:val="BodyText"/>
      </w:pPr>
      <w:r>
        <w:t>CROSS-REFERENCE:  409.84^CPAT</w:t>
      </w:r>
    </w:p>
    <w:p w14:paraId="719283DD" w14:textId="6588FE48" w:rsidR="00AE2E9F" w:rsidRDefault="00AE2E9F" w:rsidP="00AE2E9F">
      <w:pPr>
        <w:pStyle w:val="BodyText"/>
      </w:pPr>
      <w:r>
        <w:t>1)= S ^SDEC(409.84,"CPAT",$E(X,1,30),DA)=""</w:t>
      </w:r>
    </w:p>
    <w:p w14:paraId="1CD9A9BA" w14:textId="35DDCC1B" w:rsidR="00AE2E9F" w:rsidRDefault="00AE2E9F" w:rsidP="00AE2E9F">
      <w:pPr>
        <w:pStyle w:val="BodyText"/>
      </w:pPr>
      <w:r>
        <w:t>2)= K ^SDEC(409.84,"CPAT",$E(X,1,30),DA)</w:t>
      </w:r>
    </w:p>
    <w:p w14:paraId="65510289" w14:textId="22BA332A" w:rsidR="00AE2E9F" w:rsidRDefault="00AE2E9F" w:rsidP="00AE2E9F">
      <w:pPr>
        <w:pStyle w:val="BodyText"/>
      </w:pPr>
      <w:r>
        <w:t>This xref is used to look up appointments by Patient.</w:t>
      </w:r>
    </w:p>
    <w:p w14:paraId="44FE12FD" w14:textId="63C31090" w:rsidR="00AE2E9F" w:rsidRDefault="00AE2E9F" w:rsidP="00AE2E9F">
      <w:pPr>
        <w:pStyle w:val="BodyText"/>
      </w:pPr>
      <w:r>
        <w:t>409.84,.06 APPOINTMENT TYPE 0;6 POINTER TO APPOINTMENT TYPE FILE (#409.1)</w:t>
      </w:r>
    </w:p>
    <w:p w14:paraId="622B504C" w14:textId="6F248058" w:rsidR="00AE2E9F" w:rsidRDefault="00AE2E9F" w:rsidP="00AE2E9F">
      <w:pPr>
        <w:pStyle w:val="BodyText"/>
      </w:pPr>
      <w:r>
        <w:t>LAST EDITED: MAY 22, 2015</w:t>
      </w:r>
    </w:p>
    <w:p w14:paraId="32B44C07" w14:textId="110A9C5D" w:rsidR="00AE2E9F" w:rsidRDefault="00AE2E9F" w:rsidP="00AE2E9F">
      <w:pPr>
        <w:pStyle w:val="BodyText"/>
      </w:pPr>
      <w:r>
        <w:t>HELP-PROMPT: Select an appointment type.</w:t>
      </w:r>
    </w:p>
    <w:p w14:paraId="49D568E8" w14:textId="52ACFBC3" w:rsidR="00AE2E9F" w:rsidRDefault="00AE2E9F" w:rsidP="00AE2E9F">
      <w:pPr>
        <w:pStyle w:val="BodyText"/>
      </w:pPr>
      <w:r>
        <w:lastRenderedPageBreak/>
        <w:t>DESCRIPTION: This field represents the Appointment Type.</w:t>
      </w:r>
    </w:p>
    <w:p w14:paraId="1B26673F" w14:textId="197DBC79" w:rsidR="00AE2E9F" w:rsidRDefault="00AE2E9F" w:rsidP="00AE2E9F">
      <w:pPr>
        <w:pStyle w:val="BodyText"/>
      </w:pPr>
      <w:r>
        <w:t>TECHNICAL DESCR:  This field is a pointer to the APPOINTMENT TYPE file 409.1.</w:t>
      </w:r>
    </w:p>
    <w:p w14:paraId="42A0D293" w14:textId="77439C67" w:rsidR="00AE2E9F" w:rsidRDefault="00AE2E9F" w:rsidP="00AE2E9F">
      <w:pPr>
        <w:pStyle w:val="BodyText"/>
      </w:pPr>
      <w:r>
        <w:t>409.84,.07 RESOURCE 0;7 POINTER TO SDEC RESOURCE FILE (#409.831)</w:t>
      </w:r>
    </w:p>
    <w:p w14:paraId="2EBB2540" w14:textId="0290EC52" w:rsidR="00AE2E9F" w:rsidRDefault="00AE2E9F" w:rsidP="00AE2E9F">
      <w:pPr>
        <w:pStyle w:val="BodyText"/>
      </w:pPr>
      <w:r>
        <w:t xml:space="preserve">LAST EDITED: </w:t>
      </w:r>
      <w:r w:rsidR="000D40B7">
        <w:t>A</w:t>
      </w:r>
      <w:r>
        <w:t>UG 12, 2014</w:t>
      </w:r>
    </w:p>
    <w:p w14:paraId="5C90C58A" w14:textId="500F2E45" w:rsidR="00AE2E9F" w:rsidRDefault="00AE2E9F" w:rsidP="00AE2E9F">
      <w:pPr>
        <w:pStyle w:val="BodyText"/>
      </w:pPr>
      <w:r>
        <w:t>HELP-PROMPT:</w:t>
      </w:r>
      <w:r w:rsidR="000D40B7">
        <w:t xml:space="preserve"> </w:t>
      </w:r>
      <w:r>
        <w:t>Select a resource</w:t>
      </w:r>
    </w:p>
    <w:p w14:paraId="38F72F4D" w14:textId="77514F10" w:rsidR="00AE2E9F" w:rsidRDefault="00AE2E9F" w:rsidP="00AE2E9F">
      <w:pPr>
        <w:pStyle w:val="BodyText"/>
      </w:pPr>
      <w:r>
        <w:t>DESCRIPTION: This field represents the resource that is scheduled for this appointment.</w:t>
      </w:r>
    </w:p>
    <w:p w14:paraId="7DDE7396" w14:textId="07798C8E" w:rsidR="00AE2E9F" w:rsidRDefault="00AE2E9F" w:rsidP="00AE2E9F">
      <w:pPr>
        <w:pStyle w:val="BodyText"/>
      </w:pPr>
      <w:r>
        <w:t>CROSS-REFERENCE:  409.84^ARSRC^MUMPS</w:t>
      </w:r>
    </w:p>
    <w:p w14:paraId="5A0540CB" w14:textId="1CDD65B7" w:rsidR="00AE2E9F" w:rsidRDefault="00AE2E9F" w:rsidP="00AE2E9F">
      <w:pPr>
        <w:pStyle w:val="BodyText"/>
      </w:pPr>
      <w:r>
        <w:t>1)= D XR2S^SDEC03(DA)</w:t>
      </w:r>
    </w:p>
    <w:p w14:paraId="16939CF7" w14:textId="0C1000ED" w:rsidR="00AE2E9F" w:rsidRDefault="00AE2E9F" w:rsidP="00AE2E9F">
      <w:pPr>
        <w:pStyle w:val="BodyText"/>
      </w:pPr>
      <w:r>
        <w:t>2)= D XR2K^SDEC03(DA)</w:t>
      </w:r>
    </w:p>
    <w:p w14:paraId="37F974D1" w14:textId="75A6A526" w:rsidR="00AE2E9F" w:rsidRDefault="00AE2E9F" w:rsidP="00AE2E9F">
      <w:pPr>
        <w:pStyle w:val="BodyText"/>
      </w:pPr>
      <w:r>
        <w:t>This index is used to find all appointments for a given resource during a given time period.</w:t>
      </w:r>
    </w:p>
    <w:p w14:paraId="2F0FC6CB" w14:textId="4D33FEFF" w:rsidR="00AE2E9F" w:rsidRDefault="00AE2E9F" w:rsidP="00AE2E9F">
      <w:pPr>
        <w:pStyle w:val="BodyText"/>
      </w:pPr>
      <w:r>
        <w:t>409.84,.08 DATA ENTRY CLERK 0;8 POINTER TO NEW PERSON FILE (#200)</w:t>
      </w:r>
    </w:p>
    <w:p w14:paraId="0B4A334A" w14:textId="4C2B767C" w:rsidR="00AE2E9F" w:rsidRDefault="00AE2E9F" w:rsidP="00AE2E9F">
      <w:pPr>
        <w:pStyle w:val="BodyText"/>
      </w:pPr>
      <w:r>
        <w:t>LAST EDITED: AUG 12, 2014</w:t>
      </w:r>
    </w:p>
    <w:p w14:paraId="389E53AF" w14:textId="233BFAD5" w:rsidR="00AE2E9F" w:rsidRDefault="00AE2E9F" w:rsidP="00AE2E9F">
      <w:pPr>
        <w:pStyle w:val="BodyText"/>
      </w:pPr>
      <w:r>
        <w:t>HELP-PROMPT: Select the clerk who entered this appointment.</w:t>
      </w:r>
    </w:p>
    <w:p w14:paraId="2CFD2416" w14:textId="05D5EB9D" w:rsidR="00AE2E9F" w:rsidRDefault="00AE2E9F" w:rsidP="00AE2E9F">
      <w:pPr>
        <w:pStyle w:val="BodyText"/>
      </w:pPr>
      <w:r>
        <w:t>DESCRIPTION: Field contains the ien of the clerk who made the appointment.</w:t>
      </w:r>
    </w:p>
    <w:p w14:paraId="65E668AE" w14:textId="01E99DCD" w:rsidR="00AE2E9F" w:rsidRDefault="00AE2E9F" w:rsidP="00AE2E9F">
      <w:pPr>
        <w:pStyle w:val="BodyText"/>
      </w:pPr>
      <w:r>
        <w:t>409.84,.09 DATE APPT MADE 0;9 DATE</w:t>
      </w:r>
    </w:p>
    <w:p w14:paraId="534AD33F" w14:textId="6630B385" w:rsidR="00AE2E9F" w:rsidRDefault="00AE2E9F" w:rsidP="00AE2E9F">
      <w:pPr>
        <w:pStyle w:val="BodyText"/>
      </w:pPr>
      <w:r>
        <w:t>INPUT TRANSFORM:  S %DT="EX" D ^%DT S X=Y K:Y&lt;1 X</w:t>
      </w:r>
    </w:p>
    <w:p w14:paraId="7896F146" w14:textId="1721A84F" w:rsidR="00AE2E9F" w:rsidRDefault="00AE2E9F" w:rsidP="00AE2E9F">
      <w:pPr>
        <w:pStyle w:val="BodyText"/>
      </w:pPr>
      <w:r>
        <w:t>LAST EDITED: JAN 26, 2016</w:t>
      </w:r>
    </w:p>
    <w:p w14:paraId="51B2FF04" w14:textId="535084E5" w:rsidR="00AE2E9F" w:rsidRDefault="00AE2E9F" w:rsidP="00AE2E9F">
      <w:pPr>
        <w:pStyle w:val="BodyText"/>
      </w:pPr>
      <w:r>
        <w:t>HELP-PROMPT: Enter a date</w:t>
      </w:r>
    </w:p>
    <w:p w14:paraId="5AEE2E91" w14:textId="4E6B85D3" w:rsidR="00AE2E9F" w:rsidRDefault="00AE2E9F" w:rsidP="00AE2E9F">
      <w:pPr>
        <w:pStyle w:val="BodyText"/>
      </w:pPr>
      <w:r>
        <w:t>DESCRIPTION: Field contains the date the appointment was made.</w:t>
      </w:r>
    </w:p>
    <w:p w14:paraId="2B4C7156" w14:textId="3267C7C0" w:rsidR="00AE2E9F" w:rsidRDefault="00AE2E9F" w:rsidP="00AE2E9F">
      <w:pPr>
        <w:pStyle w:val="BodyText"/>
      </w:pPr>
      <w:r>
        <w:t>CROSS-REFERENCE:  409.84^AC</w:t>
      </w:r>
    </w:p>
    <w:p w14:paraId="2EA4C4D6" w14:textId="54C1F392" w:rsidR="00AE2E9F" w:rsidRDefault="00AE2E9F" w:rsidP="00AE2E9F">
      <w:pPr>
        <w:pStyle w:val="BodyText"/>
      </w:pPr>
      <w:r>
        <w:t>1)= S ^SDEC(409.84,"AC",$E(X,1,30),DA)=""</w:t>
      </w:r>
    </w:p>
    <w:p w14:paraId="0220225C" w14:textId="6F72039E" w:rsidR="00AE2E9F" w:rsidRDefault="00AE2E9F" w:rsidP="00AE2E9F">
      <w:pPr>
        <w:pStyle w:val="BodyText"/>
      </w:pPr>
      <w:r>
        <w:t>2)= K ^SDEC(409.84,"AC",$E(X,1,30),DA)</w:t>
      </w:r>
    </w:p>
    <w:p w14:paraId="25D2C405" w14:textId="5018035D" w:rsidR="00AE2E9F" w:rsidRDefault="00AE2E9F" w:rsidP="00AE2E9F">
      <w:pPr>
        <w:pStyle w:val="BodyText"/>
      </w:pPr>
      <w:r>
        <w:t>This cross-reference is used to sort SDECAPPOINTMENT entries by the DATE APPOINTMENT MADE field.</w:t>
      </w:r>
    </w:p>
    <w:p w14:paraId="6DC945FE" w14:textId="76C22F35" w:rsidR="00AE2E9F" w:rsidRDefault="00AE2E9F" w:rsidP="00AE2E9F">
      <w:pPr>
        <w:pStyle w:val="BodyText"/>
      </w:pPr>
      <w:r>
        <w:t>409.84,.1 NOSHOW 0;10 SET</w:t>
      </w:r>
      <w:r w:rsidR="00AE5723">
        <w:t xml:space="preserve"> </w:t>
      </w:r>
      <w:r>
        <w:t>'1' FOR YES; '0' FOR NO;</w:t>
      </w:r>
    </w:p>
    <w:p w14:paraId="5D8F01B4" w14:textId="53E27775" w:rsidR="00AE2E9F" w:rsidRDefault="00AE2E9F" w:rsidP="00AE2E9F">
      <w:pPr>
        <w:pStyle w:val="BodyText"/>
      </w:pPr>
      <w:r>
        <w:t>LAST EDITED: AUG 12, 2014</w:t>
      </w:r>
    </w:p>
    <w:p w14:paraId="52414DE7" w14:textId="00FF90B4" w:rsidR="00AE2E9F" w:rsidRDefault="00AE2E9F" w:rsidP="00AE2E9F">
      <w:pPr>
        <w:pStyle w:val="BodyText"/>
      </w:pPr>
      <w:r>
        <w:t>HELP-PROMPT: Enter 1 or YES if this appointment was a No-Show. Enter 0 or NO if this appointment was not a No-Show.</w:t>
      </w:r>
    </w:p>
    <w:p w14:paraId="2E5665E5" w14:textId="582D9D8E" w:rsidR="00AE2E9F" w:rsidRDefault="00AE2E9F" w:rsidP="00AE2E9F">
      <w:pPr>
        <w:pStyle w:val="BodyText"/>
      </w:pPr>
      <w:r>
        <w:t>DESCRIPTION:</w:t>
      </w:r>
      <w:r w:rsidR="00AE5723">
        <w:t xml:space="preserve"> </w:t>
      </w:r>
      <w:r>
        <w:t>Yes/No field indicating this appointment was a No-Show.</w:t>
      </w:r>
    </w:p>
    <w:p w14:paraId="7DCE550B" w14:textId="764CC97C" w:rsidR="00AE2E9F" w:rsidRDefault="00AE2E9F" w:rsidP="00AE2E9F">
      <w:pPr>
        <w:pStyle w:val="BodyText"/>
      </w:pPr>
      <w:r>
        <w:t>409.84,.101 NOSHOW DATETIME 0;23 DATE</w:t>
      </w:r>
    </w:p>
    <w:p w14:paraId="246A6EA7" w14:textId="0C71457C" w:rsidR="00AE2E9F" w:rsidRDefault="00AE2E9F" w:rsidP="00AE2E9F">
      <w:pPr>
        <w:pStyle w:val="BodyText"/>
      </w:pPr>
      <w:r>
        <w:t>INPUT TRANSFORM:  S %DT="ETXR" D ^%DT S X=Y K:Y&lt;1 X</w:t>
      </w:r>
    </w:p>
    <w:p w14:paraId="2223CB1F" w14:textId="00228B3E" w:rsidR="00AE2E9F" w:rsidRDefault="00AE2E9F" w:rsidP="00AE2E9F">
      <w:pPr>
        <w:pStyle w:val="BodyText"/>
      </w:pPr>
      <w:r>
        <w:t>LAST EDITED:</w:t>
      </w:r>
      <w:r w:rsidR="00AE5723">
        <w:t xml:space="preserve"> </w:t>
      </w:r>
      <w:r>
        <w:t>OCT 21, 2014</w:t>
      </w:r>
    </w:p>
    <w:p w14:paraId="52341E8E" w14:textId="1463DB44" w:rsidR="00AE2E9F" w:rsidRDefault="00AE2E9F" w:rsidP="00AE2E9F">
      <w:pPr>
        <w:pStyle w:val="BodyText"/>
      </w:pPr>
      <w:r>
        <w:t>HELP-PROMPT:</w:t>
      </w:r>
      <w:r w:rsidR="00AE5723">
        <w:t xml:space="preserve"> </w:t>
      </w:r>
      <w:r>
        <w:t>Enter a date and time</w:t>
      </w:r>
    </w:p>
    <w:p w14:paraId="34851390" w14:textId="2A2B974A" w:rsidR="00AE2E9F" w:rsidRDefault="00AE2E9F" w:rsidP="00AE2E9F">
      <w:pPr>
        <w:pStyle w:val="BodyText"/>
      </w:pPr>
      <w:r>
        <w:lastRenderedPageBreak/>
        <w:t>DESCRIPTION: This is the Date/Time that the No-Show was entered.</w:t>
      </w:r>
    </w:p>
    <w:p w14:paraId="3CA4DCBE" w14:textId="62F89B09" w:rsidR="00AE2E9F" w:rsidRDefault="00AE2E9F" w:rsidP="00AE2E9F">
      <w:pPr>
        <w:pStyle w:val="BodyText"/>
      </w:pPr>
      <w:r>
        <w:t>409.84,.102 NOSHOW BY USER 0;24 POINTER TO NEW PERSON FILE (#200)</w:t>
      </w:r>
    </w:p>
    <w:p w14:paraId="1BB549A8" w14:textId="50D57B09" w:rsidR="00AE2E9F" w:rsidRDefault="00AE2E9F" w:rsidP="00AE2E9F">
      <w:pPr>
        <w:pStyle w:val="BodyText"/>
      </w:pPr>
      <w:r>
        <w:t>LAST EDITED: OCT 15, 2014</w:t>
      </w:r>
    </w:p>
    <w:p w14:paraId="14D76356" w14:textId="57D3ADC6" w:rsidR="00AE2E9F" w:rsidRDefault="00AE2E9F" w:rsidP="00AE2E9F">
      <w:pPr>
        <w:pStyle w:val="BodyText"/>
      </w:pPr>
      <w:r>
        <w:t>HELP-PROMPT:</w:t>
      </w:r>
      <w:r w:rsidR="00A31975">
        <w:t xml:space="preserve"> </w:t>
      </w:r>
      <w:r>
        <w:t>Select the user that entered the No-Show</w:t>
      </w:r>
    </w:p>
    <w:p w14:paraId="260AA1A7" w14:textId="2AA6D8E8" w:rsidR="00AE2E9F" w:rsidRDefault="00AE2E9F" w:rsidP="00AE2E9F">
      <w:pPr>
        <w:pStyle w:val="BodyText"/>
      </w:pPr>
      <w:r>
        <w:t>DESCRIPTION: This is the User that entered the No-Show.</w:t>
      </w:r>
    </w:p>
    <w:p w14:paraId="6830B142" w14:textId="49A91BCB" w:rsidR="00AE2E9F" w:rsidRDefault="00AE2E9F" w:rsidP="00AE2E9F">
      <w:pPr>
        <w:pStyle w:val="BodyText"/>
      </w:pPr>
      <w:r>
        <w:t>409.84,.11 REBOOK DATETIME 0;11 DATE</w:t>
      </w:r>
    </w:p>
    <w:p w14:paraId="2F0D1622" w14:textId="08E85702" w:rsidR="00AE2E9F" w:rsidRDefault="00AE2E9F" w:rsidP="00AE2E9F">
      <w:pPr>
        <w:pStyle w:val="BodyText"/>
      </w:pPr>
      <w:r>
        <w:t>INPUT TRANSFORM:  S %DT="ETXR" D ^%DT S X=Y K:Y&lt;1 X</w:t>
      </w:r>
    </w:p>
    <w:p w14:paraId="2416DD89" w14:textId="231EE55C" w:rsidR="00AE2E9F" w:rsidRDefault="00AE2E9F" w:rsidP="00AE2E9F">
      <w:pPr>
        <w:pStyle w:val="BodyText"/>
      </w:pPr>
      <w:r>
        <w:t>LAST EDITED: OCT 21, 2014</w:t>
      </w:r>
    </w:p>
    <w:p w14:paraId="1C3D99AD" w14:textId="4BC93357" w:rsidR="00AE2E9F" w:rsidRDefault="00AE2E9F" w:rsidP="00AE2E9F">
      <w:pPr>
        <w:pStyle w:val="BodyText"/>
      </w:pPr>
      <w:r>
        <w:t>HELP-PROMPT: Enter a date and time</w:t>
      </w:r>
    </w:p>
    <w:p w14:paraId="023D5193" w14:textId="5299E7C5" w:rsidR="00AE2E9F" w:rsidRDefault="00AE2E9F" w:rsidP="00AE2E9F">
      <w:pPr>
        <w:pStyle w:val="BodyText"/>
      </w:pPr>
      <w:r>
        <w:t>DESCRIPTION: This the date and time that the rebooking was entered.</w:t>
      </w:r>
    </w:p>
    <w:p w14:paraId="65D351A8" w14:textId="33B88C2A" w:rsidR="00AE2E9F" w:rsidRDefault="00AE2E9F" w:rsidP="00AE2E9F">
      <w:pPr>
        <w:pStyle w:val="BodyText"/>
      </w:pPr>
      <w:r>
        <w:t>409.84,.12</w:t>
      </w:r>
      <w:r w:rsidR="00263EF9">
        <w:t xml:space="preserve"> </w:t>
      </w:r>
      <w:r>
        <w:t>CANCEL DATETIME 0;12 DATE</w:t>
      </w:r>
    </w:p>
    <w:p w14:paraId="03DA59B8" w14:textId="11FD4330" w:rsidR="00AE2E9F" w:rsidRDefault="00AE2E9F" w:rsidP="00AE2E9F">
      <w:pPr>
        <w:pStyle w:val="BodyText"/>
      </w:pPr>
      <w:r>
        <w:t>INPUT TRANSFORM:  S %DT="ETXR" D ^%DT S X=Y K:Y&lt;1 X</w:t>
      </w:r>
    </w:p>
    <w:p w14:paraId="6AB0A91B" w14:textId="170284A9" w:rsidR="00AE2E9F" w:rsidRDefault="00AE2E9F" w:rsidP="00AE2E9F">
      <w:pPr>
        <w:pStyle w:val="BodyText"/>
      </w:pPr>
      <w:r>
        <w:t>LAST EDITED: MAR 07, 2016</w:t>
      </w:r>
    </w:p>
    <w:p w14:paraId="165452AB" w14:textId="3549D351" w:rsidR="00AE2E9F" w:rsidRDefault="00AE2E9F" w:rsidP="00AE2E9F">
      <w:pPr>
        <w:pStyle w:val="BodyText"/>
      </w:pPr>
      <w:r>
        <w:t>HELP-PROMPT: Enter cancellation date and time</w:t>
      </w:r>
    </w:p>
    <w:p w14:paraId="3BF42624" w14:textId="10493F19" w:rsidR="00AE2E9F" w:rsidRDefault="00AE2E9F" w:rsidP="00AE2E9F">
      <w:pPr>
        <w:pStyle w:val="BodyText"/>
      </w:pPr>
      <w:r>
        <w:t>DESCRIPTION: The date/time the cancellation was entered.</w:t>
      </w:r>
    </w:p>
    <w:p w14:paraId="4FDBE68A" w14:textId="655ED80C" w:rsidR="00AE2E9F" w:rsidRDefault="00AE2E9F" w:rsidP="00AE2E9F">
      <w:pPr>
        <w:pStyle w:val="BodyText"/>
      </w:pPr>
      <w:r>
        <w:t>CROSS-REFERENCE:  409.84^AD</w:t>
      </w:r>
    </w:p>
    <w:p w14:paraId="42280EB4" w14:textId="15F77E0B" w:rsidR="00AE2E9F" w:rsidRDefault="00AE2E9F" w:rsidP="00AE2E9F">
      <w:pPr>
        <w:pStyle w:val="BodyText"/>
      </w:pPr>
      <w:r>
        <w:t>1)= S ^SDEC(409.84,"AD",$E(X,1,30),DA)=""</w:t>
      </w:r>
    </w:p>
    <w:p w14:paraId="15C8EFAD" w14:textId="260D3A6A" w:rsidR="00AE2E9F" w:rsidRDefault="00AE2E9F" w:rsidP="00AE2E9F">
      <w:pPr>
        <w:pStyle w:val="BodyText"/>
      </w:pPr>
      <w:r>
        <w:t>2)= K ^SDEC(409.84,"AD",$E(X,1,30),DA)</w:t>
      </w:r>
    </w:p>
    <w:p w14:paraId="589F82FB" w14:textId="0467CE97" w:rsidR="00AE2E9F" w:rsidRDefault="00AE2E9F" w:rsidP="00AE2E9F">
      <w:pPr>
        <w:pStyle w:val="BodyText"/>
      </w:pPr>
      <w:r>
        <w:t>This cross-reference is used to sort SDEC APPOINTMENT entries by the CANCEL DATETIME field.</w:t>
      </w:r>
    </w:p>
    <w:p w14:paraId="5493D331" w14:textId="091826D5" w:rsidR="00AE2E9F" w:rsidRDefault="00AE2E9F" w:rsidP="00AE2E9F">
      <w:pPr>
        <w:pStyle w:val="BodyText"/>
      </w:pPr>
      <w:r>
        <w:t>409.84,.121 CANCELLED BY USER      0;21 POINTER TO NEW PERSON FILE (#200)</w:t>
      </w:r>
    </w:p>
    <w:p w14:paraId="4619CEC0" w14:textId="47A71D2A" w:rsidR="00AE2E9F" w:rsidRDefault="00AE2E9F" w:rsidP="00AE2E9F">
      <w:pPr>
        <w:pStyle w:val="BodyText"/>
      </w:pPr>
      <w:r>
        <w:t>LAST EDITED: OCT 14, 2014</w:t>
      </w:r>
    </w:p>
    <w:p w14:paraId="671D6E52" w14:textId="203C5FC8" w:rsidR="00AE2E9F" w:rsidRDefault="00AE2E9F" w:rsidP="00AE2E9F">
      <w:pPr>
        <w:pStyle w:val="BodyText"/>
      </w:pPr>
      <w:r>
        <w:t>HELP-PROMPT: Select the user who entered this cancellation.</w:t>
      </w:r>
    </w:p>
    <w:p w14:paraId="6F1E2012" w14:textId="12267AA1" w:rsidR="00AE2E9F" w:rsidRDefault="00AE2E9F" w:rsidP="00AE2E9F">
      <w:pPr>
        <w:pStyle w:val="BodyText"/>
      </w:pPr>
      <w:r>
        <w:t>DESCRIPTION: This is the user that entered the cancellation.</w:t>
      </w:r>
    </w:p>
    <w:p w14:paraId="1D291BE2" w14:textId="42948C5A" w:rsidR="00AE2E9F" w:rsidRDefault="00AE2E9F" w:rsidP="00AE2E9F">
      <w:pPr>
        <w:pStyle w:val="BodyText"/>
      </w:pPr>
      <w:r>
        <w:t>409.84,.122 CANCELLATION REASON 0;22 POINTER TO CANCELLATION REASONS FILE (#409.2)</w:t>
      </w:r>
    </w:p>
    <w:p w14:paraId="4D1F7542" w14:textId="282EB83B" w:rsidR="00AE2E9F" w:rsidRDefault="00AE2E9F" w:rsidP="00AE2E9F">
      <w:pPr>
        <w:pStyle w:val="BodyText"/>
      </w:pPr>
      <w:r>
        <w:t>LAST EDITED: OCT 14, 2014</w:t>
      </w:r>
    </w:p>
    <w:p w14:paraId="4AE23BBE" w14:textId="48899978" w:rsidR="00AE2E9F" w:rsidRDefault="00AE2E9F" w:rsidP="00AE2E9F">
      <w:pPr>
        <w:pStyle w:val="BodyText"/>
      </w:pPr>
      <w:r>
        <w:t>HELP-PROMPT: Select a cancellation reason</w:t>
      </w:r>
    </w:p>
    <w:p w14:paraId="641ACEE6" w14:textId="1F37E410" w:rsidR="00AE2E9F" w:rsidRDefault="00AE2E9F" w:rsidP="00AE2E9F">
      <w:pPr>
        <w:pStyle w:val="BodyText"/>
      </w:pPr>
      <w:r>
        <w:t>DESCRIPTION: Reason for Cancellation that was selected from the CANCELLATION REASON file 409.2.</w:t>
      </w:r>
    </w:p>
    <w:p w14:paraId="01A1C134" w14:textId="72975B7B" w:rsidR="00AE2E9F" w:rsidRDefault="00AE2E9F" w:rsidP="00AE2E9F">
      <w:pPr>
        <w:pStyle w:val="BodyText"/>
      </w:pPr>
      <w:r>
        <w:t>409.84,.13 WALKIN 0;13 SET</w:t>
      </w:r>
      <w:r w:rsidR="004F2D31">
        <w:t xml:space="preserve"> </w:t>
      </w:r>
      <w:r>
        <w:t>'y' FOR YES; 'n' FOR NO;</w:t>
      </w:r>
    </w:p>
    <w:p w14:paraId="357D9E37" w14:textId="436A4892" w:rsidR="00AE2E9F" w:rsidRDefault="00AE2E9F" w:rsidP="00AE2E9F">
      <w:pPr>
        <w:pStyle w:val="BodyText"/>
      </w:pPr>
      <w:r>
        <w:t>LAST EDITED: AUG 12, 2014</w:t>
      </w:r>
    </w:p>
    <w:p w14:paraId="2F2B71E9" w14:textId="69354261" w:rsidR="00AE2E9F" w:rsidRDefault="00AE2E9F" w:rsidP="00AE2E9F">
      <w:pPr>
        <w:pStyle w:val="BodyText"/>
      </w:pPr>
      <w:r>
        <w:t>HELP-PROMPT: Enter y or YES if this is a walk-in appointment. Enter n or NO if this is not a walk-in appointment.</w:t>
      </w:r>
    </w:p>
    <w:p w14:paraId="30BDB2FD" w14:textId="1DC6C980" w:rsidR="00AE2E9F" w:rsidRDefault="00AE2E9F" w:rsidP="00AE2E9F">
      <w:pPr>
        <w:pStyle w:val="BodyText"/>
      </w:pPr>
      <w:r>
        <w:lastRenderedPageBreak/>
        <w:t>DESCRIPTION: Yes/No field to indicate that this appointment was a Walk-in or ad</w:t>
      </w:r>
      <w:r w:rsidR="00F34424">
        <w:t xml:space="preserve"> </w:t>
      </w:r>
      <w:r>
        <w:t>hoc appointment.</w:t>
      </w:r>
    </w:p>
    <w:p w14:paraId="506BB0A5" w14:textId="039B4475" w:rsidR="00AE2E9F" w:rsidRDefault="00AE2E9F" w:rsidP="00AE2E9F">
      <w:pPr>
        <w:pStyle w:val="BodyText"/>
      </w:pPr>
      <w:r>
        <w:t>409.84,.14 CHECKOUT 0;14 DATE</w:t>
      </w:r>
    </w:p>
    <w:p w14:paraId="4E64917E" w14:textId="7147DB96" w:rsidR="00AE2E9F" w:rsidRDefault="00AE2E9F" w:rsidP="00AE2E9F">
      <w:pPr>
        <w:pStyle w:val="BodyText"/>
      </w:pPr>
      <w:r>
        <w:t>INPUT TRANSFORM:  S %DT="ETXR" D ^%DT S X=Y K:Y&lt;1 X</w:t>
      </w:r>
    </w:p>
    <w:p w14:paraId="032E69AA" w14:textId="6B9AF968" w:rsidR="00AE2E9F" w:rsidRDefault="00AE2E9F" w:rsidP="00AE2E9F">
      <w:pPr>
        <w:pStyle w:val="BodyText"/>
      </w:pPr>
      <w:r>
        <w:t>LAST EDITED: OCT 21, 2014</w:t>
      </w:r>
    </w:p>
    <w:p w14:paraId="26985EE6" w14:textId="05B26BA9" w:rsidR="00AE2E9F" w:rsidRDefault="00AE2E9F" w:rsidP="00AE2E9F">
      <w:pPr>
        <w:pStyle w:val="BodyText"/>
      </w:pPr>
      <w:r>
        <w:t>HELP-PROMPT: Enter checkout date and time</w:t>
      </w:r>
    </w:p>
    <w:p w14:paraId="3E7D639E" w14:textId="32750970" w:rsidR="00AE2E9F" w:rsidRDefault="00AE2E9F" w:rsidP="00AE2E9F">
      <w:pPr>
        <w:pStyle w:val="BodyText"/>
      </w:pPr>
      <w:r>
        <w:t>DESCRIPTION: CHECKOUT DATE/TIME FOR APPOINTMENT.</w:t>
      </w:r>
    </w:p>
    <w:p w14:paraId="0FE4BF7B" w14:textId="77D7F49A" w:rsidR="00AE2E9F" w:rsidRDefault="00AE2E9F" w:rsidP="00AE2E9F">
      <w:pPr>
        <w:pStyle w:val="BodyText"/>
      </w:pPr>
      <w:r>
        <w:t>409.84,.15 V PROVIDER IEN 0;15 POINTER TO V PROVIDER FILE (#9000010.06)</w:t>
      </w:r>
    </w:p>
    <w:p w14:paraId="55927FFD" w14:textId="34103273" w:rsidR="00AE2E9F" w:rsidRDefault="00AE2E9F" w:rsidP="00AE2E9F">
      <w:pPr>
        <w:pStyle w:val="BodyText"/>
      </w:pPr>
      <w:r>
        <w:t>LAST EDITED: AUG 12, 2014</w:t>
      </w:r>
    </w:p>
    <w:p w14:paraId="7044F07D" w14:textId="48423D85" w:rsidR="00AE2E9F" w:rsidRDefault="00AE2E9F" w:rsidP="00AE2E9F">
      <w:pPr>
        <w:pStyle w:val="BodyText"/>
      </w:pPr>
      <w:r>
        <w:t>HELP-PROMPT: Select provider</w:t>
      </w:r>
    </w:p>
    <w:p w14:paraId="1FCAD49D" w14:textId="6E391818" w:rsidR="00AE2E9F" w:rsidRDefault="00AE2E9F" w:rsidP="00AE2E9F">
      <w:pPr>
        <w:pStyle w:val="BodyText"/>
      </w:pPr>
      <w:r>
        <w:t>DESCRIPTION: V PROVIDER IEN is the pointer to the V PROVIDER file for the patient.</w:t>
      </w:r>
    </w:p>
    <w:p w14:paraId="38CC77B6" w14:textId="1A61A839" w:rsidR="00AE2E9F" w:rsidRDefault="00AE2E9F" w:rsidP="00AE2E9F">
      <w:pPr>
        <w:pStyle w:val="BodyText"/>
      </w:pPr>
      <w:r>
        <w:t>409.84,.16 PROVIDER 0;16 POINTER TO NEW PERSON FILE (#200)</w:t>
      </w:r>
    </w:p>
    <w:p w14:paraId="17194F6C" w14:textId="6F039389" w:rsidR="00AE2E9F" w:rsidRDefault="00AE2E9F" w:rsidP="00AE2E9F">
      <w:pPr>
        <w:pStyle w:val="BodyText"/>
      </w:pPr>
      <w:r>
        <w:t>LAST EDITED: AUG 12, 2014</w:t>
      </w:r>
    </w:p>
    <w:p w14:paraId="41088E98" w14:textId="1E1339E9" w:rsidR="00AE2E9F" w:rsidRDefault="00AE2E9F" w:rsidP="00AE2E9F">
      <w:pPr>
        <w:pStyle w:val="BodyText"/>
      </w:pPr>
      <w:r>
        <w:t>HELP-PROMPT: Select a provider</w:t>
      </w:r>
    </w:p>
    <w:p w14:paraId="00532514" w14:textId="49D9D6B2" w:rsidR="00AE2E9F" w:rsidRDefault="00AE2E9F" w:rsidP="00AE2E9F">
      <w:pPr>
        <w:pStyle w:val="BodyText"/>
      </w:pPr>
      <w:r>
        <w:t>DESCRIPTION: The primary provider for this appointment.</w:t>
      </w:r>
    </w:p>
    <w:p w14:paraId="50E6E21E" w14:textId="10EE3050" w:rsidR="00AE2E9F" w:rsidRDefault="00AE2E9F" w:rsidP="00AE2E9F">
      <w:pPr>
        <w:pStyle w:val="BodyText"/>
      </w:pPr>
      <w:r>
        <w:t>409.84,.17 STATUS 0;17 SET</w:t>
      </w:r>
      <w:r w:rsidR="005A2AAF">
        <w:t xml:space="preserve"> </w:t>
      </w:r>
      <w:r>
        <w:t>'N' FOR NO-SHOW; 'C' FOR CANCELLED BY CLINIC; 'NA' FOR NO-SHOW &amp; AUTO RE-BOOK; 'CA' FOR CANCELLED BY CLINIC &amp; AUTO RE-BOOK; 'I' FOR INPATIENT APPOINTMENT; 'PC' FOR CANCELLED BY PATIENT; 'PCA' FOR CANCELLED BY PATIENT &amp; AUTO-REBOOK; 'NT' FOR NO ACTION TAKEN;</w:t>
      </w:r>
    </w:p>
    <w:p w14:paraId="447D730A" w14:textId="5EF52542" w:rsidR="00AE2E9F" w:rsidRDefault="00AE2E9F" w:rsidP="00AE2E9F">
      <w:pPr>
        <w:pStyle w:val="BodyText"/>
      </w:pPr>
      <w:r>
        <w:t>LAST EDITED: JUN 18, 2015</w:t>
      </w:r>
    </w:p>
    <w:p w14:paraId="1BB30DD1" w14:textId="056AE034" w:rsidR="00AE2E9F" w:rsidRDefault="00AE2E9F" w:rsidP="00AE2E9F">
      <w:pPr>
        <w:pStyle w:val="BodyText"/>
      </w:pPr>
      <w:r>
        <w:t>HELP-PROMPT: Select an appointment status</w:t>
      </w:r>
    </w:p>
    <w:p w14:paraId="3F25D3D5" w14:textId="24FC3DEE" w:rsidR="00AE2E9F" w:rsidRDefault="00AE2E9F" w:rsidP="00AE2E9F">
      <w:pPr>
        <w:pStyle w:val="BodyText"/>
      </w:pPr>
      <w:r>
        <w:t>DESCRIPTION:</w:t>
      </w:r>
      <w:r w:rsidR="005A2AAF">
        <w:t xml:space="preserve"> </w:t>
      </w:r>
      <w:r>
        <w:t>Populated by SDEC CANCEL APPOINTMENT in the event there is an 'undo' of a Cancelled Appointment.</w:t>
      </w:r>
    </w:p>
    <w:p w14:paraId="00D1059B" w14:textId="3FEF0A7B" w:rsidR="00AE2E9F" w:rsidRDefault="00AE2E9F" w:rsidP="00AE2E9F">
      <w:pPr>
        <w:pStyle w:val="BodyText"/>
      </w:pPr>
      <w:r>
        <w:t>409.84,.18 LENGTH OF APPT 0;18 NUMBER</w:t>
      </w:r>
    </w:p>
    <w:p w14:paraId="6DD0CD51" w14:textId="2A7D9AB4" w:rsidR="00AE2E9F" w:rsidRDefault="00AE2E9F" w:rsidP="00AE2E9F">
      <w:pPr>
        <w:pStyle w:val="BodyText"/>
      </w:pPr>
      <w:r>
        <w:t>INPUT TRANSFORM:  K:+X'=X!(X&gt;120)!(X&lt;5)!(X?.E1"."1N.N) X</w:t>
      </w:r>
    </w:p>
    <w:p w14:paraId="7E619D9A" w14:textId="116172C6" w:rsidR="00AE2E9F" w:rsidRDefault="00AE2E9F" w:rsidP="00AE2E9F">
      <w:pPr>
        <w:pStyle w:val="BodyText"/>
      </w:pPr>
      <w:r>
        <w:t>LAST EDITED: AUG 12, 2014</w:t>
      </w:r>
    </w:p>
    <w:p w14:paraId="01E80806" w14:textId="40A9217E" w:rsidR="00AE2E9F" w:rsidRDefault="00AE2E9F" w:rsidP="00AE2E9F">
      <w:pPr>
        <w:pStyle w:val="BodyText"/>
      </w:pPr>
      <w:r>
        <w:t>HELP-PROMPT: Type a number between 5 and 120, 0 decimal digits.</w:t>
      </w:r>
    </w:p>
    <w:p w14:paraId="3D887106" w14:textId="4ACEAF16" w:rsidR="00AE2E9F" w:rsidRDefault="00AE2E9F" w:rsidP="00AE2E9F">
      <w:pPr>
        <w:pStyle w:val="BodyText"/>
      </w:pPr>
      <w:r>
        <w:t>DESCRIPTION: This represents the length of this appointment in minutes. This is populated when an appointment is cancelled and is used in the event that the appointment is reinstated.</w:t>
      </w:r>
    </w:p>
    <w:p w14:paraId="5103A50E" w14:textId="21A87E74" w:rsidR="00AE2E9F" w:rsidRDefault="00AE2E9F" w:rsidP="00AE2E9F">
      <w:pPr>
        <w:pStyle w:val="BodyText"/>
      </w:pPr>
      <w:r>
        <w:t>409.84,.19 PREV APPT STATUS 0;19 POINTER TO APPOINTMENT STATUS FILE (#409.63)</w:t>
      </w:r>
    </w:p>
    <w:p w14:paraId="13DFEF2B" w14:textId="54AABB71" w:rsidR="00AE2E9F" w:rsidRDefault="00AE2E9F" w:rsidP="00AE2E9F">
      <w:pPr>
        <w:pStyle w:val="BodyText"/>
      </w:pPr>
      <w:r>
        <w:t>LAST EDITED: AUG 12, 2014</w:t>
      </w:r>
    </w:p>
    <w:p w14:paraId="10E6F960" w14:textId="017545C3" w:rsidR="00AE2E9F" w:rsidRDefault="00AE2E9F" w:rsidP="00AE2E9F">
      <w:pPr>
        <w:pStyle w:val="BodyText"/>
      </w:pPr>
      <w:r>
        <w:t>HELP-PROMPT: Select an appointment status</w:t>
      </w:r>
    </w:p>
    <w:p w14:paraId="07F9868F" w14:textId="71F02F88" w:rsidR="00AE2E9F" w:rsidRDefault="00AE2E9F" w:rsidP="00AE2E9F">
      <w:pPr>
        <w:pStyle w:val="BodyText"/>
      </w:pPr>
      <w:r>
        <w:t>DESCRIPTION: Pointer to APPOINTMENT STATUS file; used to restore status in visit encounter in the event that a user re-instates the appointment after a ‘cancel' has been processed.</w:t>
      </w:r>
    </w:p>
    <w:p w14:paraId="7D2FEF88" w14:textId="549894D9" w:rsidR="00AE2E9F" w:rsidRDefault="00AE2E9F" w:rsidP="00AE2E9F">
      <w:pPr>
        <w:pStyle w:val="BodyText"/>
      </w:pPr>
      <w:r>
        <w:lastRenderedPageBreak/>
        <w:t>409.84,.2 DESIRED DATE OF APPOINTMENT 0;20 DATE</w:t>
      </w:r>
    </w:p>
    <w:p w14:paraId="33053762" w14:textId="0C3030D0" w:rsidR="00AE2E9F" w:rsidRDefault="00AE2E9F" w:rsidP="00AE2E9F">
      <w:pPr>
        <w:pStyle w:val="BodyText"/>
      </w:pPr>
      <w:r>
        <w:t>INPUT TRANSFORM:  S %DT="EX" D ^%DT S X=Y K:Y&lt;1 X</w:t>
      </w:r>
    </w:p>
    <w:p w14:paraId="6A2A718E" w14:textId="1A119B12" w:rsidR="00AE2E9F" w:rsidRDefault="00AE2E9F" w:rsidP="00AE2E9F">
      <w:pPr>
        <w:pStyle w:val="BodyText"/>
      </w:pPr>
      <w:r>
        <w:t>LAST EDITED: OCT 22, 2014</w:t>
      </w:r>
    </w:p>
    <w:p w14:paraId="7953554F" w14:textId="36A6B742" w:rsidR="00AE2E9F" w:rsidRDefault="00AE2E9F" w:rsidP="00AE2E9F">
      <w:pPr>
        <w:pStyle w:val="BodyText"/>
      </w:pPr>
      <w:r>
        <w:t>HELP-PROMPT: Enter the desired date for this appointment.</w:t>
      </w:r>
    </w:p>
    <w:p w14:paraId="0CFCBA27" w14:textId="504993AF" w:rsidR="00AE2E9F" w:rsidRDefault="00AE2E9F" w:rsidP="00AE2E9F">
      <w:pPr>
        <w:pStyle w:val="BodyText"/>
      </w:pPr>
      <w:r>
        <w:t>DESCRIPTION: This is the appointment date that is needed/desired.</w:t>
      </w:r>
    </w:p>
    <w:p w14:paraId="40A2C4D6" w14:textId="7096C625" w:rsidR="00AE2E9F" w:rsidRDefault="00AE2E9F" w:rsidP="00AE2E9F">
      <w:pPr>
        <w:pStyle w:val="BodyText"/>
      </w:pPr>
      <w:r>
        <w:t>409.84,.21 EXTERNAL ID 0;25 FREE TEXT</w:t>
      </w:r>
    </w:p>
    <w:p w14:paraId="3F661B16" w14:textId="16956916" w:rsidR="00AE2E9F" w:rsidRDefault="00AE2E9F" w:rsidP="00AE2E9F">
      <w:pPr>
        <w:pStyle w:val="BodyText"/>
      </w:pPr>
      <w:r>
        <w:t>INPUT TRANSFORM:  K:$L(X)&gt;50!($L(X)&lt;1) X</w:t>
      </w:r>
    </w:p>
    <w:p w14:paraId="4B29F08F" w14:textId="27A78E7C" w:rsidR="00AE2E9F" w:rsidRDefault="00AE2E9F" w:rsidP="00AE2E9F">
      <w:pPr>
        <w:pStyle w:val="BodyText"/>
      </w:pPr>
      <w:r>
        <w:t>LAST EDITED: OCT 16, 2014</w:t>
      </w:r>
    </w:p>
    <w:p w14:paraId="22FE886D" w14:textId="7D69ED06" w:rsidR="00AE2E9F" w:rsidRDefault="00AE2E9F" w:rsidP="00AE2E9F">
      <w:pPr>
        <w:pStyle w:val="BodyText"/>
      </w:pPr>
      <w:r>
        <w:t>HELP-PROMPT: Answer must be 1-50 characters in length.</w:t>
      </w:r>
    </w:p>
    <w:p w14:paraId="19C47559" w14:textId="232CA751" w:rsidR="00AE2E9F" w:rsidRDefault="00AE2E9F" w:rsidP="00AE2E9F">
      <w:pPr>
        <w:pStyle w:val="BodyText"/>
      </w:pPr>
      <w:r>
        <w:t>DESCRIPTION: This is used to hold an external identifier.</w:t>
      </w:r>
    </w:p>
    <w:p w14:paraId="20D69034" w14:textId="05922C80" w:rsidR="00AE2E9F" w:rsidRDefault="00AE2E9F" w:rsidP="00AE2E9F">
      <w:pPr>
        <w:pStyle w:val="BodyText"/>
      </w:pPr>
      <w:r>
        <w:t>CROSS-REFERENCE:  409.84^AEX</w:t>
      </w:r>
    </w:p>
    <w:p w14:paraId="6266EF8F" w14:textId="3FA7B7C1" w:rsidR="00AE2E9F" w:rsidRDefault="00AE2E9F" w:rsidP="00AE2E9F">
      <w:pPr>
        <w:pStyle w:val="BodyText"/>
      </w:pPr>
      <w:r>
        <w:t>1)= S ^SDEC(409.84,"AEX",$E(X,1,30),DA)=""</w:t>
      </w:r>
    </w:p>
    <w:p w14:paraId="22012488" w14:textId="508A9850" w:rsidR="00AE2E9F" w:rsidRDefault="00AE2E9F" w:rsidP="00AE2E9F">
      <w:pPr>
        <w:pStyle w:val="BodyText"/>
      </w:pPr>
      <w:r>
        <w:t>2)= K ^SDEC(409.84,"AEX",$E(X,1,30),DA)</w:t>
      </w:r>
    </w:p>
    <w:p w14:paraId="20E3383F" w14:textId="6EC8A34F" w:rsidR="00AE2E9F" w:rsidRDefault="00AE2E9F" w:rsidP="00AE2E9F">
      <w:pPr>
        <w:pStyle w:val="BodyText"/>
      </w:pPr>
      <w:r>
        <w:t>Used to lookup the SDEC APPOINTMENT ien using the external ID.</w:t>
      </w:r>
    </w:p>
    <w:p w14:paraId="6B4813D9" w14:textId="4EB62386" w:rsidR="00AE2E9F" w:rsidRDefault="00AE2E9F" w:rsidP="00AE2E9F">
      <w:pPr>
        <w:pStyle w:val="BodyText"/>
      </w:pPr>
      <w:r>
        <w:t>409.84,.22</w:t>
      </w:r>
      <w:r w:rsidR="00561CB9">
        <w:t xml:space="preserve"> </w:t>
      </w:r>
      <w:r>
        <w:t>APPT REQUEST TYPE 2;1 VARIABLE POINTER</w:t>
      </w:r>
    </w:p>
    <w:p w14:paraId="472E5A0D" w14:textId="428DDE17" w:rsidR="00AE2E9F" w:rsidRDefault="00AE2E9F" w:rsidP="00AE2E9F">
      <w:pPr>
        <w:pStyle w:val="BodyText"/>
      </w:pPr>
      <w:r>
        <w:t>FILE  ORDER  PREFIX  LAYGO  MESSAGE</w:t>
      </w:r>
    </w:p>
    <w:p w14:paraId="5841860E" w14:textId="6ADD2469" w:rsidR="00AE2E9F" w:rsidRDefault="00AE2E9F" w:rsidP="00AE2E9F">
      <w:pPr>
        <w:pStyle w:val="BodyText"/>
      </w:pPr>
      <w:r>
        <w:t>409.3  1  E y EWL</w:t>
      </w:r>
    </w:p>
    <w:p w14:paraId="64C09F0D" w14:textId="35EBA972" w:rsidR="00AE2E9F" w:rsidRDefault="00AE2E9F" w:rsidP="00AE2E9F">
      <w:pPr>
        <w:pStyle w:val="BodyText"/>
      </w:pPr>
      <w:r>
        <w:t>123  2  C  y CONSULT</w:t>
      </w:r>
    </w:p>
    <w:p w14:paraId="4CA29901" w14:textId="2C5AF66E" w:rsidR="00AE2E9F" w:rsidRDefault="00AE2E9F" w:rsidP="00AE2E9F">
      <w:pPr>
        <w:pStyle w:val="BodyText"/>
      </w:pPr>
      <w:r>
        <w:t>403.5 3 R y RECALL</w:t>
      </w:r>
    </w:p>
    <w:p w14:paraId="14D488B1" w14:textId="458EA4FB" w:rsidR="00AE2E9F" w:rsidRDefault="00AE2E9F" w:rsidP="00AE2E9F">
      <w:pPr>
        <w:pStyle w:val="BodyText"/>
      </w:pPr>
      <w:r>
        <w:t xml:space="preserve">409.85  </w:t>
      </w:r>
      <w:r w:rsidR="00561CB9">
        <w:t>4</w:t>
      </w:r>
      <w:r>
        <w:t xml:space="preserve">  A  y  APPT</w:t>
      </w:r>
    </w:p>
    <w:p w14:paraId="08C202F7" w14:textId="67CABCEF" w:rsidR="00AE2E9F" w:rsidRDefault="00AE2E9F" w:rsidP="00AE2E9F">
      <w:pPr>
        <w:pStyle w:val="BodyText"/>
      </w:pPr>
      <w:r>
        <w:t xml:space="preserve">OUTPUT TRANSFORM: S </w:t>
      </w:r>
      <w:r w:rsidR="00561CB9">
        <w:t>Y</w:t>
      </w:r>
      <w:r>
        <w:t>=$S($P(Y,";",2)="SDWL(409.3,":"EWL",$P(Y,";",2)="GMR(123,":"CONSULT",$P(Y,";",2)="SD(403.5,":"RECALL",$P(Y,";",2)="SDEC(409.85,":"APPT",1:"")</w:t>
      </w:r>
    </w:p>
    <w:p w14:paraId="15F873C2" w14:textId="466FA6D3" w:rsidR="00AE2E9F" w:rsidRDefault="00AE2E9F" w:rsidP="00AE2E9F">
      <w:pPr>
        <w:pStyle w:val="BodyText"/>
      </w:pPr>
      <w:r>
        <w:t>LAST EDITED: SEP 10, 2015</w:t>
      </w:r>
    </w:p>
    <w:p w14:paraId="777D8B87" w14:textId="1DCB337D" w:rsidR="00AE2E9F" w:rsidRDefault="00AE2E9F" w:rsidP="00AE2E9F">
      <w:pPr>
        <w:pStyle w:val="BodyText"/>
      </w:pPr>
      <w:r>
        <w:t>HELP-PROMPT: Select from SD WAIT LIST, REQUEST/CONSULTATION, SDEC APPT REQUEST, or RECALL REMINDERS.</w:t>
      </w:r>
    </w:p>
    <w:p w14:paraId="265EA0C6" w14:textId="33D02CA2" w:rsidR="00AE2E9F" w:rsidRDefault="00AE2E9F" w:rsidP="00AE2E9F">
      <w:pPr>
        <w:pStyle w:val="BodyText"/>
      </w:pPr>
      <w:r>
        <w:t>DESCRIPTION: This Variable Pointer field holds a pointer to either the SD WAIT LIST file, REQUEST/CONSULTATION file, SDEC APPT REQUEST, or RECALL REMINDERS file.</w:t>
      </w:r>
    </w:p>
    <w:p w14:paraId="15A7FBE1" w14:textId="7EDED4FC" w:rsidR="00AE2E9F" w:rsidRDefault="00AE2E9F" w:rsidP="00AE2E9F">
      <w:pPr>
        <w:pStyle w:val="BodyText"/>
      </w:pPr>
      <w:r>
        <w:t>409.84,.23 PATIENT STATUS 2;2 SET</w:t>
      </w:r>
      <w:r w:rsidR="007A5861">
        <w:t xml:space="preserve"> </w:t>
      </w:r>
      <w:r>
        <w:t>'N' FOR NEW; 'E' FOR ESTABLISHED;</w:t>
      </w:r>
    </w:p>
    <w:p w14:paraId="6876A081" w14:textId="0BA64032" w:rsidR="00AE2E9F" w:rsidRDefault="00AE2E9F" w:rsidP="00AE2E9F">
      <w:pPr>
        <w:pStyle w:val="BodyText"/>
      </w:pPr>
      <w:r>
        <w:t>LAST EDITED: JUN 09, 2015</w:t>
      </w:r>
    </w:p>
    <w:p w14:paraId="29F876CA" w14:textId="2EE0F95D" w:rsidR="00AE2E9F" w:rsidRDefault="00AE2E9F" w:rsidP="00AE2E9F">
      <w:pPr>
        <w:pStyle w:val="BodyText"/>
      </w:pPr>
      <w:r>
        <w:t>HELP-PROMPT: Enter N or NEW if the patient is a new patient. Enter E or ESTABLISHED if this patient has been seen in the past 24 months.</w:t>
      </w:r>
    </w:p>
    <w:p w14:paraId="3BF1FBE0" w14:textId="4592D97A" w:rsidR="00AE2E9F" w:rsidRDefault="00AE2E9F" w:rsidP="00AE2E9F">
      <w:pPr>
        <w:pStyle w:val="BodyText"/>
      </w:pPr>
      <w:r>
        <w:t xml:space="preserve">DESCRIPTION: This field represents the status of the patient </w:t>
      </w:r>
      <w:r w:rsidR="000209A4">
        <w:t>in regard to</w:t>
      </w:r>
      <w:r>
        <w:t xml:space="preserve"> being a 'NEW' or 'ESTABLISHED' patient.  An ESTABLISHED patient has been seen within the past 24 months.</w:t>
      </w:r>
    </w:p>
    <w:p w14:paraId="36591211" w14:textId="41214EEB" w:rsidR="00AE2E9F" w:rsidRDefault="00AE2E9F" w:rsidP="00AE2E9F">
      <w:pPr>
        <w:pStyle w:val="BodyText"/>
      </w:pPr>
      <w:r>
        <w:lastRenderedPageBreak/>
        <w:t>409.84,1 NOTE 1;0   WORD-PROCESSING #409.841</w:t>
      </w:r>
      <w:r w:rsidR="00616001">
        <w:t xml:space="preserve"> </w:t>
      </w:r>
      <w:r>
        <w:t>(IGNORE "|")</w:t>
      </w:r>
    </w:p>
    <w:p w14:paraId="40661FDA" w14:textId="2FD68A13" w:rsidR="00AC49EA" w:rsidRDefault="00AE2E9F" w:rsidP="00AE2E9F">
      <w:pPr>
        <w:pStyle w:val="BodyText"/>
      </w:pPr>
      <w:r>
        <w:t>DESCRIPTION:</w:t>
      </w:r>
      <w:r w:rsidR="00616001">
        <w:t xml:space="preserve"> </w:t>
      </w:r>
      <w:r>
        <w:t>This holds the text regarding the reason for the appointment.</w:t>
      </w:r>
    </w:p>
    <w:p w14:paraId="69E05278" w14:textId="76229F26" w:rsidR="00AC49EA" w:rsidRDefault="006B147B" w:rsidP="006B147B">
      <w:pPr>
        <w:pStyle w:val="Heading3"/>
      </w:pPr>
      <w:bookmarkStart w:id="221" w:name="_Toc26530757"/>
      <w:r w:rsidRPr="006B147B">
        <w:t>#409.845 SDEC PREFERENCES AND SPECIAL NEEDS</w:t>
      </w:r>
      <w:bookmarkEnd w:id="221"/>
    </w:p>
    <w:p w14:paraId="64197623" w14:textId="1BFC18F8" w:rsidR="00EA10D2" w:rsidRDefault="00EA10D2" w:rsidP="00EA10D2">
      <w:pPr>
        <w:pStyle w:val="BodyText"/>
      </w:pPr>
      <w:r>
        <w:t>STANDARD DATA DICTIONARY #409.845 -- SDEC PREFERENCES AND SPECIAL NEEDS FILE</w:t>
      </w:r>
    </w:p>
    <w:p w14:paraId="0F9F88E8" w14:textId="73731683" w:rsidR="00EA10D2" w:rsidRDefault="00EA10D2" w:rsidP="00EA10D2">
      <w:pPr>
        <w:pStyle w:val="BodyText"/>
      </w:pPr>
      <w:r>
        <w:t>STORED IN ^SDEC(409.845,  (411 ENTRIES) SITE: TEST.CHEYENNE.MED.VA.GOV UCI: CHEYL134,ROU (VERSION 5.3)</w:t>
      </w:r>
    </w:p>
    <w:p w14:paraId="0B1AC2E2" w14:textId="77777777" w:rsidR="00EA10D2" w:rsidRDefault="00EA10D2" w:rsidP="00EA10D2">
      <w:pPr>
        <w:pStyle w:val="BodyText"/>
      </w:pPr>
      <w:r>
        <w:t>DATA          NAME                  GLOBAL        DATA</w:t>
      </w:r>
    </w:p>
    <w:p w14:paraId="1CB31CAA" w14:textId="77777777" w:rsidR="00EA10D2" w:rsidRDefault="00EA10D2" w:rsidP="00EA10D2">
      <w:pPr>
        <w:pStyle w:val="BodyText"/>
      </w:pPr>
      <w:r>
        <w:t>ELEMENT       TITLE                 LOCATION      TYPE</w:t>
      </w:r>
    </w:p>
    <w:p w14:paraId="4C173726" w14:textId="20B274AA" w:rsidR="00EA10D2" w:rsidRDefault="00EA10D2" w:rsidP="00EA10D2">
      <w:pPr>
        <w:pStyle w:val="BodyText"/>
      </w:pPr>
      <w:r>
        <w:t>This is where Patient Preferences are defined for Patients.</w:t>
      </w:r>
    </w:p>
    <w:p w14:paraId="5949F3B0" w14:textId="103B4CFE" w:rsidR="00EA10D2" w:rsidRDefault="00EA10D2" w:rsidP="00EA10D2">
      <w:pPr>
        <w:pStyle w:val="BodyText"/>
      </w:pPr>
      <w:r>
        <w:t>DD ACCESS:</w:t>
      </w:r>
    </w:p>
    <w:p w14:paraId="05168CEB" w14:textId="58F71011" w:rsidR="00EA10D2" w:rsidRDefault="00EA10D2" w:rsidP="00EA10D2">
      <w:pPr>
        <w:pStyle w:val="BodyText"/>
      </w:pPr>
      <w:r>
        <w:t>RD ACCESS:</w:t>
      </w:r>
    </w:p>
    <w:p w14:paraId="4D28CF03" w14:textId="26482F41" w:rsidR="00EA10D2" w:rsidRDefault="00EA10D2" w:rsidP="00EA10D2">
      <w:pPr>
        <w:pStyle w:val="BodyText"/>
      </w:pPr>
      <w:r>
        <w:t xml:space="preserve">WR ACCESS: </w:t>
      </w:r>
    </w:p>
    <w:p w14:paraId="319A9669" w14:textId="7ACB3D26" w:rsidR="00EA10D2" w:rsidRDefault="00EA10D2" w:rsidP="00EA10D2">
      <w:pPr>
        <w:pStyle w:val="BodyText"/>
      </w:pPr>
      <w:r>
        <w:t xml:space="preserve">DEL ACCESS: </w:t>
      </w:r>
    </w:p>
    <w:p w14:paraId="1288F857" w14:textId="4C3CDB11" w:rsidR="00EA10D2" w:rsidRDefault="00EA10D2" w:rsidP="00EA10D2">
      <w:pPr>
        <w:pStyle w:val="BodyText"/>
      </w:pPr>
      <w:r>
        <w:t xml:space="preserve">LAYGO ACCESS: </w:t>
      </w:r>
    </w:p>
    <w:p w14:paraId="2BABCBF1" w14:textId="41B42012" w:rsidR="00EA10D2" w:rsidRDefault="00EA10D2" w:rsidP="00EA10D2">
      <w:pPr>
        <w:pStyle w:val="BodyText"/>
      </w:pPr>
      <w:r>
        <w:t xml:space="preserve">AUDIT ACCESS: </w:t>
      </w:r>
    </w:p>
    <w:p w14:paraId="522BE4B3" w14:textId="76A1D2DC" w:rsidR="00EA10D2" w:rsidRDefault="00EA10D2" w:rsidP="00EA10D2">
      <w:pPr>
        <w:pStyle w:val="BodyText"/>
      </w:pPr>
      <w:r>
        <w:t>(NOTE: Kernel's File Access Security has been installed in this UCI.)</w:t>
      </w:r>
    </w:p>
    <w:p w14:paraId="66D4F4B2" w14:textId="029AD9A7" w:rsidR="00EA10D2" w:rsidRDefault="00EA10D2" w:rsidP="00EA10D2">
      <w:pPr>
        <w:pStyle w:val="BodyText"/>
      </w:pPr>
      <w:r>
        <w:t>CROSS-REFERENCED BY: PATIENT(B)</w:t>
      </w:r>
    </w:p>
    <w:p w14:paraId="7AFF65A8" w14:textId="01558CF6" w:rsidR="00EA10D2" w:rsidRDefault="00EA10D2" w:rsidP="00EA10D2">
      <w:pPr>
        <w:pStyle w:val="BodyText"/>
      </w:pPr>
      <w:r>
        <w:t>409.845,.01 PATIENT 0;1 POINTER TO PATIENT FILE (#2) (Required)</w:t>
      </w:r>
    </w:p>
    <w:p w14:paraId="1DC7D4D3" w14:textId="550E2C99" w:rsidR="00EA10D2" w:rsidRDefault="00EA10D2" w:rsidP="00EA10D2">
      <w:pPr>
        <w:pStyle w:val="BodyText"/>
      </w:pPr>
      <w:r>
        <w:t>LAST EDITED: AUG 28, 2014</w:t>
      </w:r>
    </w:p>
    <w:p w14:paraId="163C6770" w14:textId="04896286" w:rsidR="00EA10D2" w:rsidRDefault="00EA10D2" w:rsidP="00EA10D2">
      <w:pPr>
        <w:pStyle w:val="BodyText"/>
      </w:pPr>
      <w:r>
        <w:t>HELP-PROMPT: Select a patient</w:t>
      </w:r>
    </w:p>
    <w:p w14:paraId="265903CA" w14:textId="11A525EC" w:rsidR="00EA10D2" w:rsidRDefault="00EA10D2" w:rsidP="00EA10D2">
      <w:pPr>
        <w:pStyle w:val="BodyText"/>
      </w:pPr>
      <w:r>
        <w:t>DESCRIPTION: This is where the PATIENT is defined for the Patient Preferences.</w:t>
      </w:r>
    </w:p>
    <w:p w14:paraId="6BB41115" w14:textId="01A65C35" w:rsidR="00EA10D2" w:rsidRDefault="00EA10D2" w:rsidP="00EA10D2">
      <w:pPr>
        <w:pStyle w:val="BodyText"/>
      </w:pPr>
      <w:r>
        <w:t>CROSS-REFERENCE:  409.845^B</w:t>
      </w:r>
    </w:p>
    <w:p w14:paraId="76003CE0" w14:textId="446A9976" w:rsidR="00EA10D2" w:rsidRDefault="00EA10D2" w:rsidP="00EA10D2">
      <w:pPr>
        <w:pStyle w:val="BodyText"/>
      </w:pPr>
      <w:r>
        <w:t>1)= S ^SDEC(409.845,"B",$E(X,1,30),DA)=""</w:t>
      </w:r>
    </w:p>
    <w:p w14:paraId="022C4D19" w14:textId="5E34C7D5" w:rsidR="00EA10D2" w:rsidRDefault="00EA10D2" w:rsidP="00EA10D2">
      <w:pPr>
        <w:pStyle w:val="BodyText"/>
      </w:pPr>
      <w:r>
        <w:t>2)= K ^SDEC(409.845,"B",$E(X,1,30),DA)</w:t>
      </w:r>
    </w:p>
    <w:p w14:paraId="3CAC2A01" w14:textId="46A1F2CA" w:rsidR="00EA10D2" w:rsidRDefault="00EA10D2" w:rsidP="00EA10D2">
      <w:pPr>
        <w:pStyle w:val="BodyText"/>
      </w:pPr>
      <w:r>
        <w:t>409.845,1 PREFERENCES 1;0 SET Multiple #409.8451</w:t>
      </w:r>
    </w:p>
    <w:p w14:paraId="33D443DA" w14:textId="5574CE99" w:rsidR="00EA10D2" w:rsidRDefault="00EA10D2" w:rsidP="00EA10D2">
      <w:pPr>
        <w:pStyle w:val="BodyText"/>
      </w:pPr>
      <w:r>
        <w:t>LAST EDITED: AUG 29, 2014</w:t>
      </w:r>
    </w:p>
    <w:p w14:paraId="1F36054D" w14:textId="6636A35A" w:rsidR="00EA10D2" w:rsidRDefault="00EA10D2" w:rsidP="00EA10D2">
      <w:pPr>
        <w:pStyle w:val="BodyText"/>
      </w:pPr>
      <w:r>
        <w:t>DESCRIPTION:</w:t>
      </w:r>
      <w:r w:rsidR="00474DD5">
        <w:t xml:space="preserve"> </w:t>
      </w:r>
      <w:r>
        <w:t>Multiple patient preferences are defined here</w:t>
      </w:r>
      <w:r w:rsidR="00474DD5">
        <w:t xml:space="preserve"> </w:t>
      </w:r>
      <w:r>
        <w:t>for a specific patient.</w:t>
      </w:r>
    </w:p>
    <w:p w14:paraId="608D0507" w14:textId="180401FF" w:rsidR="00EA10D2" w:rsidRDefault="00EA10D2" w:rsidP="00EA10D2">
      <w:pPr>
        <w:pStyle w:val="BodyText"/>
      </w:pPr>
      <w:r>
        <w:t>409.8451,.01</w:t>
      </w:r>
      <w:r w:rsidR="00570F4C">
        <w:t xml:space="preserve"> </w:t>
      </w:r>
      <w:r>
        <w:t>PREFERENCE 0;1 SET (Required) (Multiply asked)</w:t>
      </w:r>
      <w:r w:rsidR="00570F4C">
        <w:t xml:space="preserve"> </w:t>
      </w:r>
      <w:r>
        <w:t xml:space="preserve">'G' FOR GENDER SPECIFIC PROVIDER; 'H' FOR HEARING IMPAIRED; 'L' FOR LANGUAGE PREFERENCE; 'N' FOR NEEDS ESCORT; 'O' FOR ON STRETCHER; 'S' FOR SPECIAL MODE OF TRANSPORTATION; 'M' FOR MORNING; 'A' FOR AFTERNOON; 'MON' FOR MONDAY; 'TUE' FOR TUESDAY; 'WED' FOR WEDNESDAY; 'THU' FOR THURSDAY; 'FRI' FOR FRIDAY; </w:t>
      </w:r>
    </w:p>
    <w:p w14:paraId="1D06B9B5" w14:textId="1654D55D" w:rsidR="00EA10D2" w:rsidRDefault="00EA10D2" w:rsidP="00EA10D2">
      <w:pPr>
        <w:pStyle w:val="BodyText"/>
      </w:pPr>
      <w:r>
        <w:lastRenderedPageBreak/>
        <w:t xml:space="preserve">LAST EDITED:      NOV 18, 2014 </w:t>
      </w:r>
    </w:p>
    <w:p w14:paraId="260F1844" w14:textId="0EDCE825" w:rsidR="00EA10D2" w:rsidRDefault="00EA10D2" w:rsidP="00EA10D2">
      <w:pPr>
        <w:pStyle w:val="BodyText"/>
      </w:pPr>
      <w:r>
        <w:t xml:space="preserve">HELP-PROMPT:      Select a preference </w:t>
      </w:r>
    </w:p>
    <w:p w14:paraId="2C22B56E" w14:textId="41AF5839" w:rsidR="00EA10D2" w:rsidRDefault="00EA10D2" w:rsidP="00EA10D2">
      <w:pPr>
        <w:pStyle w:val="BodyText"/>
      </w:pPr>
      <w:r>
        <w:t xml:space="preserve">DESCRIPTION:      The specific preference being defined for this patient.  </w:t>
      </w:r>
    </w:p>
    <w:p w14:paraId="21528826" w14:textId="7F09C178" w:rsidR="00EA10D2" w:rsidRDefault="00EA10D2" w:rsidP="00EA10D2">
      <w:pPr>
        <w:pStyle w:val="BodyText"/>
      </w:pPr>
      <w:r>
        <w:t xml:space="preserve">CROSS-REFERENCE:  409.8451^B </w:t>
      </w:r>
    </w:p>
    <w:p w14:paraId="763DCCD4" w14:textId="08C9D091" w:rsidR="00EA10D2" w:rsidRDefault="00EA10D2" w:rsidP="00EA10D2">
      <w:pPr>
        <w:pStyle w:val="BodyText"/>
      </w:pPr>
      <w:r>
        <w:t>1)= S ^SDEC(409.845,DA(1),1,"B",$E(X,1,30),DA)=""</w:t>
      </w:r>
    </w:p>
    <w:p w14:paraId="3BE7D59B" w14:textId="47E6DC40" w:rsidR="00EA10D2" w:rsidRDefault="00EA10D2" w:rsidP="00EA10D2">
      <w:pPr>
        <w:pStyle w:val="BodyText"/>
      </w:pPr>
      <w:r>
        <w:t>2)= K ^SDEC(409.845,DA(1),1,"B",$E(X,1,30),DA)</w:t>
      </w:r>
    </w:p>
    <w:p w14:paraId="6C509CCA" w14:textId="35C7DB7D" w:rsidR="00EA10D2" w:rsidRDefault="00EA10D2" w:rsidP="00EA10D2">
      <w:pPr>
        <w:pStyle w:val="BodyText"/>
      </w:pPr>
      <w:r>
        <w:t>409.8451,2 DATE/TIME ADDED 0;2 DATE</w:t>
      </w:r>
    </w:p>
    <w:p w14:paraId="53DE4F4C" w14:textId="3C82413E" w:rsidR="00EA10D2" w:rsidRDefault="00EA10D2" w:rsidP="00EA10D2">
      <w:pPr>
        <w:pStyle w:val="BodyText"/>
      </w:pPr>
      <w:r>
        <w:t>INPUT TRANSFORM:S %DT="ETX" D ^%DT S X=Y K:Y&lt;1 X</w:t>
      </w:r>
    </w:p>
    <w:p w14:paraId="1294F34C" w14:textId="384EC917" w:rsidR="00EA10D2" w:rsidRDefault="00EA10D2" w:rsidP="00EA10D2">
      <w:pPr>
        <w:pStyle w:val="BodyText"/>
      </w:pPr>
      <w:r>
        <w:t>LAST EDITED: OCT 20, 2014</w:t>
      </w:r>
    </w:p>
    <w:p w14:paraId="77467888" w14:textId="6F0F4D21" w:rsidR="00EA10D2" w:rsidRDefault="00EA10D2" w:rsidP="00EA10D2">
      <w:pPr>
        <w:pStyle w:val="BodyText"/>
      </w:pPr>
      <w:r>
        <w:t>HELP-PROMPT: Enter a date. Time is optional.</w:t>
      </w:r>
    </w:p>
    <w:p w14:paraId="658AF603" w14:textId="348C06B9" w:rsidR="00EA10D2" w:rsidRDefault="00EA10D2" w:rsidP="00EA10D2">
      <w:pPr>
        <w:pStyle w:val="BodyText"/>
      </w:pPr>
      <w:r>
        <w:t>DESCRIPTION: Date/Time this preference was added.  Time is optional.</w:t>
      </w:r>
    </w:p>
    <w:p w14:paraId="446DB97A" w14:textId="32659B1C" w:rsidR="00EA10D2" w:rsidRDefault="00EA10D2" w:rsidP="00EA10D2">
      <w:pPr>
        <w:pStyle w:val="BodyText"/>
      </w:pPr>
      <w:r>
        <w:t>409.8451,3 ADDED BY USER 0;3 POINTER TO NEW PERSON FILE (#200)</w:t>
      </w:r>
    </w:p>
    <w:p w14:paraId="40715BCE" w14:textId="11901EED" w:rsidR="00EA10D2" w:rsidRDefault="00EA10D2" w:rsidP="00EA10D2">
      <w:pPr>
        <w:pStyle w:val="BodyText"/>
      </w:pPr>
      <w:r>
        <w:t>LAST EDITED: AUG 28, 2014</w:t>
      </w:r>
    </w:p>
    <w:p w14:paraId="57DBC98C" w14:textId="62DE2ADD" w:rsidR="00EA10D2" w:rsidRDefault="00EA10D2" w:rsidP="00EA10D2">
      <w:pPr>
        <w:pStyle w:val="BodyText"/>
      </w:pPr>
      <w:r>
        <w:t>HELP-PROMPT: Select the user who entered this preference.</w:t>
      </w:r>
    </w:p>
    <w:p w14:paraId="25CFE64A" w14:textId="607B85DA" w:rsidR="00EA10D2" w:rsidRDefault="00EA10D2" w:rsidP="00EA10D2">
      <w:pPr>
        <w:pStyle w:val="BodyText"/>
      </w:pPr>
      <w:r>
        <w:t>DESCRIPTION: User that entered this preference.</w:t>
      </w:r>
    </w:p>
    <w:p w14:paraId="43821F0C" w14:textId="1246FCDD" w:rsidR="00EA10D2" w:rsidRDefault="00EA10D2" w:rsidP="00EA10D2">
      <w:pPr>
        <w:pStyle w:val="BodyText"/>
      </w:pPr>
      <w:r>
        <w:t>409.8451,4 INACTIVE DATE 0;4 DATE</w:t>
      </w:r>
    </w:p>
    <w:p w14:paraId="71EDF629" w14:textId="040913E7" w:rsidR="00EA10D2" w:rsidRDefault="00EA10D2" w:rsidP="00EA10D2">
      <w:pPr>
        <w:pStyle w:val="BodyText"/>
      </w:pPr>
      <w:r>
        <w:t>INPUT TRANSFORM:S %DT="ETX" D ^%DT S X=Y K:Y&lt;1 X</w:t>
      </w:r>
    </w:p>
    <w:p w14:paraId="510964D3" w14:textId="6DC1D32C" w:rsidR="00EA10D2" w:rsidRDefault="00EA10D2" w:rsidP="00EA10D2">
      <w:pPr>
        <w:pStyle w:val="BodyText"/>
      </w:pPr>
      <w:r>
        <w:t>LAST EDITED: OCT 20, 201</w:t>
      </w:r>
    </w:p>
    <w:p w14:paraId="706DDC13" w14:textId="7A6D19CB" w:rsidR="00EA10D2" w:rsidRDefault="00EA10D2" w:rsidP="00EA10D2">
      <w:pPr>
        <w:pStyle w:val="BodyText"/>
      </w:pPr>
      <w:r>
        <w:t>HELP-PROMPT: Enter a date. Time is optional.</w:t>
      </w:r>
    </w:p>
    <w:p w14:paraId="41A0B48C" w14:textId="74E831FC" w:rsidR="00EA10D2" w:rsidRDefault="00EA10D2" w:rsidP="00EA10D2">
      <w:pPr>
        <w:pStyle w:val="BodyText"/>
      </w:pPr>
      <w:r>
        <w:t>DESCRIPTION: Date and time that this preference was inactivated.  Time is optional.</w:t>
      </w:r>
    </w:p>
    <w:p w14:paraId="71F593FA" w14:textId="04B759B9" w:rsidR="00EA10D2" w:rsidRDefault="00EA10D2" w:rsidP="00EA10D2">
      <w:pPr>
        <w:pStyle w:val="BodyText"/>
      </w:pPr>
      <w:r>
        <w:t>409.8451,5 INACTIVATED BY USER  0;5 POINTER TO NEW PERSON FILE (#200)</w:t>
      </w:r>
    </w:p>
    <w:p w14:paraId="753AC418" w14:textId="537B7506" w:rsidR="00EA10D2" w:rsidRDefault="00EA10D2" w:rsidP="00EA10D2">
      <w:pPr>
        <w:pStyle w:val="BodyText"/>
      </w:pPr>
      <w:r>
        <w:t>LAST EDITED: AUG 29, 2014</w:t>
      </w:r>
    </w:p>
    <w:p w14:paraId="6A81CAAC" w14:textId="398AA1D0" w:rsidR="00EA10D2" w:rsidRDefault="00EA10D2" w:rsidP="00EA10D2">
      <w:pPr>
        <w:pStyle w:val="BodyText"/>
      </w:pPr>
      <w:r>
        <w:t>HELP-PROMPT: Select the user who inactivated this preference.</w:t>
      </w:r>
    </w:p>
    <w:p w14:paraId="10490F5D" w14:textId="56CCFD45" w:rsidR="00EA10D2" w:rsidRDefault="00EA10D2" w:rsidP="00EA10D2">
      <w:pPr>
        <w:pStyle w:val="BodyText"/>
      </w:pPr>
      <w:r>
        <w:t>DESCRIPTION: User that inactivated this preference.</w:t>
      </w:r>
    </w:p>
    <w:p w14:paraId="3DB2A281" w14:textId="4B573B33" w:rsidR="00EA10D2" w:rsidRDefault="00EA10D2" w:rsidP="00EA10D2">
      <w:pPr>
        <w:pStyle w:val="BodyText"/>
      </w:pPr>
      <w:r>
        <w:t>409.8451,6 REMARKS 1;0</w:t>
      </w:r>
      <w:r w:rsidR="009A47A8">
        <w:t xml:space="preserve"> </w:t>
      </w:r>
      <w:r>
        <w:t>WORD-PROCESSING #409.84516</w:t>
      </w:r>
      <w:r w:rsidR="009A47A8">
        <w:t xml:space="preserve"> </w:t>
      </w:r>
      <w:r>
        <w:t>(IGNORE "|")</w:t>
      </w:r>
    </w:p>
    <w:p w14:paraId="750E7B68" w14:textId="78EB2146" w:rsidR="00AC49EA" w:rsidRDefault="00EA10D2" w:rsidP="00EA10D2">
      <w:pPr>
        <w:pStyle w:val="BodyText"/>
      </w:pPr>
      <w:r>
        <w:t>DESCRIPTION: This field contains additional remarks and details for this preference.</w:t>
      </w:r>
    </w:p>
    <w:p w14:paraId="4C5EE889" w14:textId="214AFA1A" w:rsidR="00AC49EA" w:rsidRDefault="00500AAD" w:rsidP="00500AAD">
      <w:pPr>
        <w:pStyle w:val="Heading3"/>
      </w:pPr>
      <w:bookmarkStart w:id="222" w:name="_Toc26530758"/>
      <w:r w:rsidRPr="00500AAD">
        <w:t>#409.85 SDEC APPT REQUEST</w:t>
      </w:r>
      <w:bookmarkEnd w:id="222"/>
    </w:p>
    <w:p w14:paraId="1B581E15" w14:textId="5ED11A9B" w:rsidR="00FE51EE" w:rsidRDefault="00FE51EE" w:rsidP="00FE51EE">
      <w:pPr>
        <w:pStyle w:val="BodyText"/>
      </w:pPr>
      <w:r>
        <w:t>STANDARD DATA DICTIONARY #409.85 -- SDEC APPT REQUEST FILE</w:t>
      </w:r>
    </w:p>
    <w:p w14:paraId="35272069" w14:textId="787320E7" w:rsidR="00FE51EE" w:rsidRDefault="00FE51EE" w:rsidP="00FE51EE">
      <w:pPr>
        <w:pStyle w:val="BodyText"/>
      </w:pPr>
      <w:r>
        <w:t>STORED IN ^SDEC(409.85,  (3083 ENTRIES)   SITE: TEST.CHEYENNE.MED.VA.GOV UCI: CHEYL134,ROU (VERSION 5.3)</w:t>
      </w:r>
    </w:p>
    <w:p w14:paraId="2D4AC16A" w14:textId="77777777" w:rsidR="00FE51EE" w:rsidRDefault="00FE51EE" w:rsidP="00FE51EE">
      <w:pPr>
        <w:pStyle w:val="BodyText"/>
      </w:pPr>
      <w:r>
        <w:t>DATA          NAME                  GLOBAL        DATA</w:t>
      </w:r>
    </w:p>
    <w:p w14:paraId="27EAD441" w14:textId="77777777" w:rsidR="00FE51EE" w:rsidRDefault="00FE51EE" w:rsidP="00FE51EE">
      <w:pPr>
        <w:pStyle w:val="BodyText"/>
      </w:pPr>
      <w:r>
        <w:t>ELEMENT       TITLE                 LOCATION      TYPE</w:t>
      </w:r>
    </w:p>
    <w:p w14:paraId="07A6B4A1" w14:textId="4CC37D1B" w:rsidR="00FE51EE" w:rsidRDefault="00FE51EE" w:rsidP="00FE51EE">
      <w:pPr>
        <w:pStyle w:val="BodyText"/>
      </w:pPr>
      <w:r>
        <w:lastRenderedPageBreak/>
        <w:t>This file contains the SDEC Appt Request entries for the Appointment Scheduling application. Each entry represents a unique appointment request.</w:t>
      </w:r>
    </w:p>
    <w:p w14:paraId="0B60D7A4" w14:textId="13763A06" w:rsidR="00FE51EE" w:rsidRDefault="00FE51EE" w:rsidP="00FE51EE">
      <w:pPr>
        <w:pStyle w:val="BodyText"/>
      </w:pPr>
      <w:r>
        <w:t>DD ACCESS:</w:t>
      </w:r>
    </w:p>
    <w:p w14:paraId="1D3D614F" w14:textId="45A2817A" w:rsidR="00FE51EE" w:rsidRDefault="00FE51EE" w:rsidP="00FE51EE">
      <w:pPr>
        <w:pStyle w:val="BodyText"/>
      </w:pPr>
      <w:r>
        <w:t>RD ACCESS:</w:t>
      </w:r>
    </w:p>
    <w:p w14:paraId="56CAC60D" w14:textId="7DCE31E3" w:rsidR="00FE51EE" w:rsidRDefault="00FE51EE" w:rsidP="00FE51EE">
      <w:pPr>
        <w:pStyle w:val="BodyText"/>
      </w:pPr>
      <w:r>
        <w:t>WR ACCESS:</w:t>
      </w:r>
    </w:p>
    <w:p w14:paraId="3C1CBCF6" w14:textId="101132FC" w:rsidR="00FE51EE" w:rsidRDefault="00FE51EE" w:rsidP="00FE51EE">
      <w:pPr>
        <w:pStyle w:val="BodyText"/>
      </w:pPr>
      <w:r>
        <w:t>DEL ACCESS:</w:t>
      </w:r>
    </w:p>
    <w:p w14:paraId="3589F3D9" w14:textId="76FD66BB" w:rsidR="00FE51EE" w:rsidRDefault="00FE51EE" w:rsidP="00FE51EE">
      <w:pPr>
        <w:pStyle w:val="BodyText"/>
      </w:pPr>
      <w:r>
        <w:t>LAYGO ACCESS:</w:t>
      </w:r>
    </w:p>
    <w:p w14:paraId="085C9471" w14:textId="693A6208" w:rsidR="00FE51EE" w:rsidRDefault="00FE51EE" w:rsidP="00FE51EE">
      <w:pPr>
        <w:pStyle w:val="BodyText"/>
      </w:pPr>
      <w:r>
        <w:t>AUDIT ACCESS:</w:t>
      </w:r>
    </w:p>
    <w:p w14:paraId="30F37A12" w14:textId="746F53CC" w:rsidR="00FE51EE" w:rsidRDefault="00FE51EE" w:rsidP="00FE51EE">
      <w:pPr>
        <w:pStyle w:val="BodyText"/>
      </w:pPr>
      <w:r>
        <w:t>(NOTE: Kernel's File Access Security has been installed in this UCI.)</w:t>
      </w:r>
    </w:p>
    <w:p w14:paraId="51325284" w14:textId="29EDFE2E" w:rsidR="00FE51EE" w:rsidRDefault="00FE51EE" w:rsidP="00FE51EE">
      <w:pPr>
        <w:pStyle w:val="BodyText"/>
      </w:pPr>
      <w:r>
        <w:t>POINTED TO BY: APPT REQUEST TYPE field (#.22) of the SDEC APPOINTMENT File (#409.84)</w:t>
      </w:r>
    </w:p>
    <w:p w14:paraId="4E621073" w14:textId="778E8B90" w:rsidR="00FE51EE" w:rsidRDefault="00FE51EE" w:rsidP="00FE51EE">
      <w:pPr>
        <w:pStyle w:val="BodyText"/>
      </w:pPr>
      <w:r>
        <w:t>PARENT REQUEST field (#43.8) of the SDEC APPT REQUEST File (#409.85) CHILD REQUEST field (#.01) of the MULT APPTS MADE sub-field (#409.852) of the SDEC APPT REQUEST File (#409.85)</w:t>
      </w:r>
    </w:p>
    <w:p w14:paraId="4C499838" w14:textId="0F321819" w:rsidR="00FE51EE" w:rsidRDefault="00FE51EE" w:rsidP="00FE51EE">
      <w:pPr>
        <w:pStyle w:val="BodyText"/>
      </w:pPr>
      <w:r>
        <w:t>CROSS</w:t>
      </w:r>
      <w:r w:rsidR="00AC7D63">
        <w:t>-</w:t>
      </w:r>
      <w:r>
        <w:t>REFERENCED BY: PATIENT(B), INSTITUTION(C), REQ SPECIFIC CLINIC(SC), REQ SPECIFIC CLINIC(SCC)</w:t>
      </w:r>
    </w:p>
    <w:p w14:paraId="3A986AEA" w14:textId="0F78D571" w:rsidR="00FE51EE" w:rsidRDefault="00FE51EE" w:rsidP="00FE51EE">
      <w:pPr>
        <w:pStyle w:val="BodyText"/>
      </w:pPr>
      <w:r>
        <w:t>INDEXED BY: DATE/TIME ENTERED &amp; ORIGINATING USER (AC), DATE ENTERED &amp; ENTERED BY USER (AD), CURRENT STATUS &amp; CREATE DATE (E), REQ SPECIFIC CLINIC &amp; CREATE DATE (GC), REQ SPECIFIC CLINIC &amp; CID/PREFERRED DATE OF APPT (GCC), REQ SERVICE/SPECIALTY &amp; CREATE DATE (GS), REQ SERVICE/SPECIALTY &amp; CREATE DATE (GSA), REQ SERVICE/SPECIALTY &amp; SERVICE CONNECTED PRIORITY &amp; CREATE DATE (GSB), REQ SERVICE/SPECIALTY &amp; CID/PREFERRED DATE OF APPT (GSC), REQ SERVICE/SPECIALTY &amp; CREATE DATE (GSP)</w:t>
      </w:r>
    </w:p>
    <w:p w14:paraId="4D498AF2" w14:textId="01E7CB58" w:rsidR="00FE51EE" w:rsidRDefault="00FE51EE" w:rsidP="00FE51EE">
      <w:pPr>
        <w:pStyle w:val="BodyText"/>
      </w:pPr>
      <w:r>
        <w:t>409.85,.01 PATIENT</w:t>
      </w:r>
      <w:r w:rsidR="008D4386">
        <w:t xml:space="preserve"> </w:t>
      </w:r>
      <w:r>
        <w:t>0;1 POINTER TO PATIENT FILE (#2)</w:t>
      </w:r>
      <w:r w:rsidR="008D4386">
        <w:t xml:space="preserve"> </w:t>
      </w:r>
      <w:r>
        <w:t>(Required)</w:t>
      </w:r>
    </w:p>
    <w:p w14:paraId="19643737" w14:textId="15A324A5" w:rsidR="00FE51EE" w:rsidRDefault="00FE51EE" w:rsidP="00FE51EE">
      <w:pPr>
        <w:pStyle w:val="BodyText"/>
      </w:pPr>
      <w:r>
        <w:t>LAST EDITED: JUN 25, 2015</w:t>
      </w:r>
    </w:p>
    <w:p w14:paraId="34A6EF87" w14:textId="3D097260" w:rsidR="00FE51EE" w:rsidRDefault="00FE51EE" w:rsidP="00FE51EE">
      <w:pPr>
        <w:pStyle w:val="BodyText"/>
      </w:pPr>
      <w:r>
        <w:t>HELP-PROMPT: Enter the name of the patient for this Appt Request.</w:t>
      </w:r>
    </w:p>
    <w:p w14:paraId="033FF0E1" w14:textId="12BDB3DB" w:rsidR="00FE51EE" w:rsidRDefault="00FE51EE" w:rsidP="00FE51EE">
      <w:pPr>
        <w:pStyle w:val="BodyText"/>
      </w:pPr>
      <w:r>
        <w:t>DESCRIPTION:</w:t>
      </w:r>
      <w:r w:rsidR="008D4386">
        <w:t xml:space="preserve"> </w:t>
      </w:r>
      <w:r>
        <w:t>This is the name of the patient that is to be on the SDEC APPT REQUEST list.</w:t>
      </w:r>
    </w:p>
    <w:p w14:paraId="47088B41" w14:textId="1AA74E34" w:rsidR="00FE51EE" w:rsidRDefault="00FE51EE" w:rsidP="00FE51EE">
      <w:pPr>
        <w:pStyle w:val="BodyText"/>
      </w:pPr>
      <w:r>
        <w:t>TECHNICAL DESCR:  The patient selection is from the PATIENT file #2.  The SDEC APPT REQUEST is 'this' file #409.85.</w:t>
      </w:r>
    </w:p>
    <w:p w14:paraId="2DD31A34" w14:textId="0681115E" w:rsidR="00FE51EE" w:rsidRDefault="00FE51EE" w:rsidP="00FE51EE">
      <w:pPr>
        <w:pStyle w:val="BodyText"/>
      </w:pPr>
      <w:r>
        <w:t>CROSS-REFERENCE:  409.85^B</w:t>
      </w:r>
    </w:p>
    <w:p w14:paraId="16A1025A" w14:textId="5A192777" w:rsidR="00FE51EE" w:rsidRDefault="00FE51EE" w:rsidP="00FE51EE">
      <w:pPr>
        <w:pStyle w:val="BodyText"/>
      </w:pPr>
      <w:r>
        <w:t>1)= S ^SDEC(409.85,"B",$E(X,1,30),DA)=""</w:t>
      </w:r>
    </w:p>
    <w:p w14:paraId="39E3F8C8" w14:textId="07AA20E3" w:rsidR="00FE51EE" w:rsidRDefault="00FE51EE" w:rsidP="00FE51EE">
      <w:pPr>
        <w:pStyle w:val="BodyText"/>
      </w:pPr>
      <w:r>
        <w:t>2)= K ^SDEC(409.85,"B",$E(X,1,30),DA)</w:t>
      </w:r>
    </w:p>
    <w:p w14:paraId="1EA23D94" w14:textId="1BB6F62F" w:rsidR="00FE51EE" w:rsidRDefault="00FE51EE" w:rsidP="00FE51EE">
      <w:pPr>
        <w:pStyle w:val="BodyText"/>
      </w:pPr>
      <w:r>
        <w:t>409.85,.02 PATIENT STATUS 0;7 SET (audited)</w:t>
      </w:r>
      <w:r w:rsidR="00E81552">
        <w:t xml:space="preserve"> </w:t>
      </w:r>
      <w:r>
        <w:t>'N' FOR NEW; 'E' FOR ESTABLISHED;</w:t>
      </w:r>
    </w:p>
    <w:p w14:paraId="5121067F" w14:textId="1528954B" w:rsidR="00FE51EE" w:rsidRDefault="00FE51EE" w:rsidP="00FE51EE">
      <w:pPr>
        <w:pStyle w:val="BodyText"/>
      </w:pPr>
      <w:r>
        <w:t>LAST EDITED: NOV 02, 2016</w:t>
      </w:r>
    </w:p>
    <w:p w14:paraId="7B0304A9" w14:textId="2DC90BF8" w:rsidR="00FE51EE" w:rsidRDefault="00FE51EE" w:rsidP="00FE51EE">
      <w:pPr>
        <w:pStyle w:val="BodyText"/>
      </w:pPr>
      <w:r>
        <w:t>HELP-PROMPT: Enter N or NEW if the patient is a new patient. Enter E or ESTABLISHED if this patient has been seen in the past 24 months.</w:t>
      </w:r>
    </w:p>
    <w:p w14:paraId="3DD6AF05" w14:textId="5F352023" w:rsidR="00FE51EE" w:rsidRDefault="00FE51EE" w:rsidP="00FE51EE">
      <w:pPr>
        <w:pStyle w:val="BodyText"/>
      </w:pPr>
      <w:r>
        <w:lastRenderedPageBreak/>
        <w:t xml:space="preserve">DESCRIPTION: This field represents the status of the patient </w:t>
      </w:r>
      <w:r w:rsidR="000209A4">
        <w:t>in regard to</w:t>
      </w:r>
      <w:r>
        <w:t xml:space="preserve"> being a 'NEW' or 'ESTABLISHED' patient. An ESTABLISHED patient has been seen within the past 24 months.</w:t>
      </w:r>
    </w:p>
    <w:p w14:paraId="700534BF" w14:textId="626FB71F" w:rsidR="00FE51EE" w:rsidRDefault="00FE51EE" w:rsidP="00FE51EE">
      <w:pPr>
        <w:pStyle w:val="BodyText"/>
      </w:pPr>
      <w:r>
        <w:t>AUDIT: YES, ALWAYS</w:t>
      </w:r>
    </w:p>
    <w:p w14:paraId="3AE9511F" w14:textId="61283451" w:rsidR="00FE51EE" w:rsidRDefault="00FE51EE" w:rsidP="00FE51EE">
      <w:pPr>
        <w:pStyle w:val="BodyText"/>
      </w:pPr>
      <w:r>
        <w:t>409.85,1 CREATE DATE 0;2 DATE</w:t>
      </w:r>
    </w:p>
    <w:p w14:paraId="23D9F086" w14:textId="043F326F" w:rsidR="00FE51EE" w:rsidRDefault="00FE51EE" w:rsidP="00FE51EE">
      <w:pPr>
        <w:pStyle w:val="BodyText"/>
      </w:pPr>
      <w:r>
        <w:t>INPUT TRANSFORM:  S %DT="EX" D ^%DT S X=Y K:Y&lt;1 X</w:t>
      </w:r>
    </w:p>
    <w:p w14:paraId="7AED0B7C" w14:textId="21B419AB" w:rsidR="00FE51EE" w:rsidRDefault="00FE51EE" w:rsidP="00FE51EE">
      <w:pPr>
        <w:pStyle w:val="BodyText"/>
      </w:pPr>
      <w:r>
        <w:t>LAST EDITED: JUN 25, 2015</w:t>
      </w:r>
    </w:p>
    <w:p w14:paraId="72DE86D6" w14:textId="55DD3032" w:rsidR="00FE51EE" w:rsidRDefault="00FE51EE" w:rsidP="00FE51EE">
      <w:pPr>
        <w:pStyle w:val="BodyText"/>
      </w:pPr>
      <w:r>
        <w:t>HELP-PROMPT: Enter the date the request was made.</w:t>
      </w:r>
    </w:p>
    <w:p w14:paraId="5DE7A412" w14:textId="351BD8DA" w:rsidR="00FE51EE" w:rsidRDefault="00FE51EE" w:rsidP="00FE51EE">
      <w:pPr>
        <w:pStyle w:val="BodyText"/>
      </w:pPr>
      <w:r>
        <w:t>DESCRIPTION: This field represents the date that the appointment request was made.</w:t>
      </w:r>
    </w:p>
    <w:p w14:paraId="6980E9C9" w14:textId="764C3CF9" w:rsidR="00FE51EE" w:rsidRDefault="00FE51EE" w:rsidP="00FE51EE">
      <w:pPr>
        <w:pStyle w:val="BodyText"/>
      </w:pPr>
      <w:r>
        <w:t>RECORD INDEXES:   E (#1662), GC (#1952), GS (#1947), GSA (#1950),</w:t>
      </w:r>
      <w:r w:rsidR="00872584">
        <w:t xml:space="preserve"> </w:t>
      </w:r>
      <w:r>
        <w:t>GSB (#1951), GSP (#1949)</w:t>
      </w:r>
    </w:p>
    <w:p w14:paraId="22627054" w14:textId="4FF95FBA" w:rsidR="00FE51EE" w:rsidRDefault="00FE51EE" w:rsidP="00FE51EE">
      <w:pPr>
        <w:pStyle w:val="BodyText"/>
      </w:pPr>
      <w:r>
        <w:t>409.85,2 INSTITUTION 0;3 POINTER TO INSTITUTION FILE (#4)</w:t>
      </w:r>
      <w:r w:rsidR="00872584">
        <w:t xml:space="preserve"> </w:t>
      </w:r>
      <w:r>
        <w:t>(Required)</w:t>
      </w:r>
    </w:p>
    <w:p w14:paraId="357C1305" w14:textId="3DB31E7B" w:rsidR="00FE51EE" w:rsidRDefault="00FE51EE" w:rsidP="00FE51EE">
      <w:pPr>
        <w:pStyle w:val="BodyText"/>
      </w:pPr>
      <w:r>
        <w:t>INPUT TRANSFORM:  S DIC("S")="I $P(^(0),U,11)=""N"",$$TF^XUAF4(+Y)" D ^DIC K DIC S DIC=DIE,X=+Y K:Y&lt;0 X</w:t>
      </w:r>
    </w:p>
    <w:p w14:paraId="73F26BBF" w14:textId="084CCF45" w:rsidR="00FE51EE" w:rsidRDefault="00FE51EE" w:rsidP="00FE51EE">
      <w:pPr>
        <w:pStyle w:val="BodyText"/>
      </w:pPr>
      <w:r>
        <w:t>LAST EDITED: APR 18, 2015</w:t>
      </w:r>
    </w:p>
    <w:p w14:paraId="361C82C9" w14:textId="1998D2D0" w:rsidR="00FE51EE" w:rsidRDefault="00FE51EE" w:rsidP="00FE51EE">
      <w:pPr>
        <w:pStyle w:val="BodyText"/>
      </w:pPr>
      <w:r>
        <w:t>HELP-PROMPT: Select an Institution</w:t>
      </w:r>
    </w:p>
    <w:p w14:paraId="7ED2315B" w14:textId="63D69DDE" w:rsidR="00FE51EE" w:rsidRDefault="00FE51EE" w:rsidP="00FE51EE">
      <w:pPr>
        <w:pStyle w:val="BodyText"/>
      </w:pPr>
      <w:r>
        <w:t>DESCRIPTION: This field represents the Institution assigned to identify the specific location.</w:t>
      </w:r>
    </w:p>
    <w:p w14:paraId="60BC762E" w14:textId="2BFC9F3E" w:rsidR="00FE51EE" w:rsidRDefault="00FE51EE" w:rsidP="00FE51EE">
      <w:pPr>
        <w:pStyle w:val="BodyText"/>
      </w:pPr>
      <w:r>
        <w:t>SCREEN: S DIC("S")="I $P(^(0),U,11)=""N"",$$TF^XUAF4(+Y)"</w:t>
      </w:r>
    </w:p>
    <w:p w14:paraId="390EA1F2" w14:textId="33724144" w:rsidR="00FE51EE" w:rsidRDefault="00FE51EE" w:rsidP="00FE51EE">
      <w:pPr>
        <w:pStyle w:val="BodyText"/>
      </w:pPr>
      <w:r>
        <w:t>EXPLANATION: Only allow a National/Medical Institution.</w:t>
      </w:r>
    </w:p>
    <w:p w14:paraId="01679596" w14:textId="01DB4426" w:rsidR="00FE51EE" w:rsidRDefault="00FE51EE" w:rsidP="00FE51EE">
      <w:pPr>
        <w:pStyle w:val="BodyText"/>
      </w:pPr>
      <w:r>
        <w:t>CROSS-REFERENCE:  409.85^C</w:t>
      </w:r>
    </w:p>
    <w:p w14:paraId="7DE258B5" w14:textId="2EEF5938" w:rsidR="00FE51EE" w:rsidRDefault="00FE51EE" w:rsidP="00FE51EE">
      <w:pPr>
        <w:pStyle w:val="BodyText"/>
      </w:pPr>
      <w:r>
        <w:t>1)= S ^SDEC(409.85,"C",$E(X,1,30),DA)=""</w:t>
      </w:r>
    </w:p>
    <w:p w14:paraId="6F7200F4" w14:textId="379774E6" w:rsidR="00FE51EE" w:rsidRDefault="00FE51EE" w:rsidP="00FE51EE">
      <w:pPr>
        <w:pStyle w:val="BodyText"/>
      </w:pPr>
      <w:r>
        <w:t>2)= K ^SDEC(409.85,"C",$E(X,1,30),DA)</w:t>
      </w:r>
    </w:p>
    <w:p w14:paraId="039B76EC" w14:textId="4C3B9FE9" w:rsidR="00FE51EE" w:rsidRDefault="00FE51EE" w:rsidP="00FE51EE">
      <w:pPr>
        <w:pStyle w:val="BodyText"/>
      </w:pPr>
      <w:r>
        <w:t>This xref is used to speed up the lookup of Appointment Requests by INSTITUTION.</w:t>
      </w:r>
    </w:p>
    <w:p w14:paraId="3A4BFA9F" w14:textId="0971F230" w:rsidR="00FE51EE" w:rsidRDefault="00FE51EE" w:rsidP="00FE51EE">
      <w:pPr>
        <w:pStyle w:val="BodyText"/>
      </w:pPr>
      <w:r>
        <w:t>409.85,4 REQUEST TYPE 0;5 SET (Required)</w:t>
      </w:r>
      <w:r w:rsidR="0099379A">
        <w:t xml:space="preserve"> </w:t>
      </w:r>
      <w:r>
        <w:t xml:space="preserve">'APPT' FOR APPOINTMENT; 'MOBILE' FOR MOBILE; 'W2VA' FOR WELCOME TO VA; 'RTC' FOR RETURN TO CLINIC; </w:t>
      </w:r>
    </w:p>
    <w:p w14:paraId="0FDA738A" w14:textId="693B10A5" w:rsidR="00FE51EE" w:rsidRDefault="00FE51EE" w:rsidP="00FE51EE">
      <w:pPr>
        <w:pStyle w:val="BodyText"/>
      </w:pPr>
      <w:r>
        <w:t>LAST EDITED: JUN 05, 2017</w:t>
      </w:r>
    </w:p>
    <w:p w14:paraId="4A8F3D70" w14:textId="1BD5F24B" w:rsidR="00FE51EE" w:rsidRDefault="00FE51EE" w:rsidP="00FE51EE">
      <w:pPr>
        <w:pStyle w:val="BodyText"/>
      </w:pPr>
      <w:r>
        <w:t>HELP-PROMPT:</w:t>
      </w:r>
      <w:r w:rsidR="0099379A">
        <w:t xml:space="preserve"> </w:t>
      </w:r>
      <w:r>
        <w:t>Select an appointment request type</w:t>
      </w:r>
    </w:p>
    <w:p w14:paraId="7434D663" w14:textId="558357AB" w:rsidR="00FE51EE" w:rsidRDefault="00FE51EE" w:rsidP="00FE51EE">
      <w:pPr>
        <w:pStyle w:val="BodyText"/>
      </w:pPr>
      <w:r>
        <w:t>DESCRIPTION: This field represents the type of appointment request that being requested.</w:t>
      </w:r>
    </w:p>
    <w:p w14:paraId="0025FF18" w14:textId="3D1C76FE" w:rsidR="00FE51EE" w:rsidRDefault="00FE51EE" w:rsidP="00FE51EE">
      <w:pPr>
        <w:pStyle w:val="BodyText"/>
      </w:pPr>
      <w:r>
        <w:t>409.85,5 VAOS GUID 0;8 FREE TEXT</w:t>
      </w:r>
    </w:p>
    <w:p w14:paraId="49122F4F" w14:textId="395FA648" w:rsidR="00FE51EE" w:rsidRDefault="00FE51EE" w:rsidP="00FE51EE">
      <w:pPr>
        <w:pStyle w:val="BodyText"/>
      </w:pPr>
      <w:r>
        <w:t>INPUT TRANSFORM:  K:$L(X)&gt;32!($L(X)&lt;1) X</w:t>
      </w:r>
    </w:p>
    <w:p w14:paraId="59ADC902" w14:textId="228E1738" w:rsidR="00FE51EE" w:rsidRDefault="00FE51EE" w:rsidP="00FE51EE">
      <w:pPr>
        <w:pStyle w:val="BodyText"/>
      </w:pPr>
      <w:r>
        <w:t xml:space="preserve">LAST EDITED: MAR 21, 2018 </w:t>
      </w:r>
    </w:p>
    <w:p w14:paraId="7B052D5C" w14:textId="012B7AE5" w:rsidR="00FE51EE" w:rsidRDefault="00FE51EE" w:rsidP="00FE51EE">
      <w:pPr>
        <w:pStyle w:val="BodyText"/>
      </w:pPr>
      <w:r>
        <w:t xml:space="preserve">HELP-PROMPT: Answer must be 1-32 characters in length. </w:t>
      </w:r>
    </w:p>
    <w:p w14:paraId="6AD6BC3F" w14:textId="123999D4" w:rsidR="00FE51EE" w:rsidRDefault="00FE51EE" w:rsidP="00FE51EE">
      <w:pPr>
        <w:pStyle w:val="BodyText"/>
      </w:pPr>
      <w:r>
        <w:t>DESCRIPTION: Stores pointer to Oracle database where VAOS</w:t>
      </w:r>
      <w:r w:rsidR="0099379A">
        <w:t xml:space="preserve"> </w:t>
      </w:r>
      <w:r>
        <w:t>appointment requests are stored.</w:t>
      </w:r>
    </w:p>
    <w:p w14:paraId="72553BDC" w14:textId="73417B3A" w:rsidR="00FE51EE" w:rsidRDefault="00FE51EE" w:rsidP="00FE51EE">
      <w:pPr>
        <w:pStyle w:val="BodyText"/>
      </w:pPr>
      <w:r>
        <w:t>CROSS-REFERENCE:  409.85^GUID</w:t>
      </w:r>
    </w:p>
    <w:p w14:paraId="4AE66C25" w14:textId="58061BBC" w:rsidR="00FE51EE" w:rsidRDefault="00FE51EE" w:rsidP="00FE51EE">
      <w:pPr>
        <w:pStyle w:val="BodyText"/>
      </w:pPr>
      <w:r>
        <w:lastRenderedPageBreak/>
        <w:t>1)= S ^SDEC(409.85,"GUID",$E(X,1,30),DA)=""</w:t>
      </w:r>
    </w:p>
    <w:p w14:paraId="04CF9FC9" w14:textId="67BB85B1" w:rsidR="00FE51EE" w:rsidRDefault="00FE51EE" w:rsidP="00FE51EE">
      <w:pPr>
        <w:pStyle w:val="BodyText"/>
      </w:pPr>
      <w:r>
        <w:t>2)= K ^SDEC(409.85,"GUID",$E(X,1,30),DA)</w:t>
      </w:r>
    </w:p>
    <w:p w14:paraId="06241098" w14:textId="593B8840" w:rsidR="00FE51EE" w:rsidRDefault="00FE51EE" w:rsidP="00FE51EE">
      <w:pPr>
        <w:pStyle w:val="BodyText"/>
      </w:pPr>
      <w:r>
        <w:t>Used to find an appointment request based on ID</w:t>
      </w:r>
      <w:r w:rsidR="00B33ABC">
        <w:t xml:space="preserve"> </w:t>
      </w:r>
      <w:r>
        <w:t>from external VAOS database.</w:t>
      </w:r>
    </w:p>
    <w:p w14:paraId="202A1F1A" w14:textId="6046186B" w:rsidR="00FE51EE" w:rsidRDefault="00FE51EE" w:rsidP="00FE51EE">
      <w:pPr>
        <w:pStyle w:val="BodyText"/>
      </w:pPr>
      <w:r>
        <w:t>409.85,8 REQ SPECIFIC CLINIC</w:t>
      </w:r>
      <w:r w:rsidR="00B33ABC">
        <w:t xml:space="preserve"> </w:t>
      </w:r>
      <w:r>
        <w:t>0;9 POINTER TO HOSPITAL LOCATION FILE (#44) (Required) (audited)</w:t>
      </w:r>
    </w:p>
    <w:p w14:paraId="0AF7EA89" w14:textId="4C3F1C2A" w:rsidR="00FE51EE" w:rsidRDefault="00FE51EE" w:rsidP="00FE51EE">
      <w:pPr>
        <w:pStyle w:val="BodyText"/>
      </w:pPr>
      <w:r>
        <w:t>LAST EDITED: NOV 02, 2016</w:t>
      </w:r>
    </w:p>
    <w:p w14:paraId="63ED4530" w14:textId="2BAA0744" w:rsidR="00FE51EE" w:rsidRDefault="00FE51EE" w:rsidP="00FE51EE">
      <w:pPr>
        <w:pStyle w:val="BodyText"/>
      </w:pPr>
      <w:r>
        <w:t>HELP-PROMPT: Select a clinic</w:t>
      </w:r>
    </w:p>
    <w:p w14:paraId="20841DDA" w14:textId="3522AF64" w:rsidR="00FE51EE" w:rsidRDefault="00FE51EE" w:rsidP="00FE51EE">
      <w:pPr>
        <w:pStyle w:val="BodyText"/>
      </w:pPr>
      <w:r>
        <w:t>DESCRIPTION: This field represents the clinic that this appointment request is for.   If the patient has been assigned to the APPT REQUEST list, enter the clinic that the patient is waiting for an appointment.</w:t>
      </w:r>
    </w:p>
    <w:p w14:paraId="0779FEC1" w14:textId="5CDF2CF3" w:rsidR="00FE51EE" w:rsidRDefault="00FE51EE" w:rsidP="00FE51EE">
      <w:pPr>
        <w:pStyle w:val="BodyText"/>
      </w:pPr>
      <w:r>
        <w:t>AUDIT: YES, ALWAYS</w:t>
      </w:r>
    </w:p>
    <w:p w14:paraId="6E2EDB52" w14:textId="3C6A19E7" w:rsidR="00FE51EE" w:rsidRDefault="00FE51EE" w:rsidP="00FE51EE">
      <w:pPr>
        <w:pStyle w:val="BodyText"/>
      </w:pPr>
      <w:r>
        <w:t>CROSS-REFERENCE:  409.85^SC^MUMPS</w:t>
      </w:r>
    </w:p>
    <w:p w14:paraId="16A0D53F" w14:textId="041D9FDA" w:rsidR="00FE51EE" w:rsidRDefault="00FE51EE" w:rsidP="00FE51EE">
      <w:pPr>
        <w:pStyle w:val="BodyText"/>
      </w:pPr>
      <w:r>
        <w:t>1)= I $D(X) S ^SDEC(409.85,"SC",$P(^SC(X,0),U,1),DA)=""</w:t>
      </w:r>
    </w:p>
    <w:p w14:paraId="3321A07D" w14:textId="5E6CAD0C" w:rsidR="00FE51EE" w:rsidRDefault="00FE51EE" w:rsidP="00FE51EE">
      <w:pPr>
        <w:pStyle w:val="BodyText"/>
      </w:pPr>
      <w:r>
        <w:t>2)= K ^SDEC(409.85,"SC",$P(^SC(X,0),U,1),DA)</w:t>
      </w:r>
    </w:p>
    <w:p w14:paraId="2C16A3A4" w14:textId="7FCFF90B" w:rsidR="00FE51EE" w:rsidRDefault="00FE51EE" w:rsidP="00FE51EE">
      <w:pPr>
        <w:pStyle w:val="BodyText"/>
      </w:pPr>
      <w:r>
        <w:t>Sort and Lookup Appointment Request by Clinic name.</w:t>
      </w:r>
    </w:p>
    <w:p w14:paraId="7795E7D1" w14:textId="6180E5C1" w:rsidR="00FE51EE" w:rsidRDefault="00FE51EE" w:rsidP="00FE51EE">
      <w:pPr>
        <w:pStyle w:val="BodyText"/>
      </w:pPr>
      <w:r>
        <w:t>CROSS-REFERENCE:  409.85^SCC^MUMPS</w:t>
      </w:r>
    </w:p>
    <w:p w14:paraId="4CEB2659" w14:textId="043380E2" w:rsidR="00FE51EE" w:rsidRDefault="00FE51EE" w:rsidP="00FE51EE">
      <w:pPr>
        <w:pStyle w:val="BodyText"/>
      </w:pPr>
      <w:r>
        <w:t>1)= I $D(X) S ^SDEC(409.85,"SCC",$P(^SDEC(409.85,DA,0),U,1),X,DA)=""</w:t>
      </w:r>
    </w:p>
    <w:p w14:paraId="742B140C" w14:textId="6839EBD9" w:rsidR="00FE51EE" w:rsidRDefault="00FE51EE" w:rsidP="00FE51EE">
      <w:pPr>
        <w:pStyle w:val="BodyText"/>
      </w:pPr>
      <w:r>
        <w:t>2)= K ^SDEC(409.85,"SCC",$P(^SDEC(409.85,DA,0),U,1),X,DA)</w:t>
      </w:r>
    </w:p>
    <w:p w14:paraId="33AD09E5" w14:textId="58DF9D89" w:rsidR="00FE51EE" w:rsidRDefault="00FE51EE" w:rsidP="00FE51EE">
      <w:pPr>
        <w:pStyle w:val="BodyText"/>
      </w:pPr>
      <w:r>
        <w:t>Sort/Lookup Appointment Request by Specific Clinic.</w:t>
      </w:r>
    </w:p>
    <w:p w14:paraId="106161A6" w14:textId="1BB13CE3" w:rsidR="00FE51EE" w:rsidRDefault="00FE51EE" w:rsidP="00FE51EE">
      <w:pPr>
        <w:pStyle w:val="BodyText"/>
      </w:pPr>
      <w:r>
        <w:t>RECORD INDEXES:   GC (#1952), GCC (#1953)</w:t>
      </w:r>
    </w:p>
    <w:p w14:paraId="04F684D5" w14:textId="3943A61F" w:rsidR="00FE51EE" w:rsidRDefault="00FE51EE" w:rsidP="00FE51EE">
      <w:pPr>
        <w:pStyle w:val="BodyText"/>
      </w:pPr>
      <w:r>
        <w:t>409.85,8.5 REQ SERVICE/SPECIALTY  0;4 POINTER TO CLINIC STOP FILE (#40.7)</w:t>
      </w:r>
      <w:r w:rsidR="00D5549F">
        <w:t xml:space="preserve"> </w:t>
      </w:r>
      <w:r>
        <w:t>(audited)</w:t>
      </w:r>
    </w:p>
    <w:p w14:paraId="00528D64" w14:textId="3F3285C1" w:rsidR="00FE51EE" w:rsidRDefault="00FE51EE" w:rsidP="00FE51EE">
      <w:pPr>
        <w:pStyle w:val="BodyText"/>
      </w:pPr>
      <w:r>
        <w:t>INPUT TRANSFORM:  S DIC("S")="I ($P(^(0),U,3)="""")!($P($P(^(0),U,3),""."",1)&gt;$P($$NOW^XLFDT,""."",1))" D ^DIC K DIC S DIC=DIE,X=+Y K:Y&lt;0 X</w:t>
      </w:r>
    </w:p>
    <w:p w14:paraId="7A06D6AB" w14:textId="5D11864F" w:rsidR="00FE51EE" w:rsidRDefault="00FE51EE" w:rsidP="00FE51EE">
      <w:pPr>
        <w:pStyle w:val="BodyText"/>
      </w:pPr>
      <w:r>
        <w:t>LAST EDITED: NOV 02, 2016</w:t>
      </w:r>
    </w:p>
    <w:p w14:paraId="736657CE" w14:textId="1D4998A0" w:rsidR="00FE51EE" w:rsidRDefault="00FE51EE" w:rsidP="00FE51EE">
      <w:pPr>
        <w:pStyle w:val="BodyText"/>
      </w:pPr>
      <w:r>
        <w:t>HELP-PROMPT: Select a CLINIC STOP</w:t>
      </w:r>
    </w:p>
    <w:p w14:paraId="38436176" w14:textId="49A079FD" w:rsidR="00FE51EE" w:rsidRDefault="00FE51EE" w:rsidP="00FE51EE">
      <w:pPr>
        <w:pStyle w:val="BodyText"/>
      </w:pPr>
      <w:r>
        <w:t>DESCRIPTION: This field represents the CLINIC STOP code (also referred to as SERVICE/SPECIALTY) that is associated with this appointment.</w:t>
      </w:r>
    </w:p>
    <w:p w14:paraId="0BFECDCD" w14:textId="748FB831" w:rsidR="00FE51EE" w:rsidRDefault="00FE51EE" w:rsidP="00FE51EE">
      <w:pPr>
        <w:pStyle w:val="BodyText"/>
      </w:pPr>
      <w:r>
        <w:t>SCREEN: S DIC("S")="I ($P(^(0),U,3)="""")!($P($P(^(0),U,3),""."",1)&gt;$P($$NOW^XLFDT,""."",1))"</w:t>
      </w:r>
    </w:p>
    <w:p w14:paraId="4929F475" w14:textId="63D0AE0D" w:rsidR="00FE51EE" w:rsidRDefault="00FE51EE" w:rsidP="00FE51EE">
      <w:pPr>
        <w:pStyle w:val="BodyText"/>
      </w:pPr>
      <w:r>
        <w:t>EXPLANATION: Allow only active CLINIC STOP entries.</w:t>
      </w:r>
    </w:p>
    <w:p w14:paraId="6994152D" w14:textId="038EE503" w:rsidR="00FE51EE" w:rsidRDefault="00FE51EE" w:rsidP="00FE51EE">
      <w:pPr>
        <w:pStyle w:val="BodyText"/>
      </w:pPr>
      <w:r>
        <w:t>AUDIT: YES, ALWAYS</w:t>
      </w:r>
    </w:p>
    <w:p w14:paraId="70FD5608" w14:textId="34FCCA78" w:rsidR="00FE51EE" w:rsidRDefault="00FE51EE" w:rsidP="00FE51EE">
      <w:pPr>
        <w:pStyle w:val="BodyText"/>
      </w:pPr>
      <w:r>
        <w:t>RECORD INDEXES: GS (#1947), GSA (#1950), GSB (#1951), GSC (#1948), GSP (#1949)</w:t>
      </w:r>
    </w:p>
    <w:p w14:paraId="7294238A" w14:textId="241003A8" w:rsidR="00FE51EE" w:rsidRDefault="00FE51EE" w:rsidP="00FE51EE">
      <w:pPr>
        <w:pStyle w:val="BodyText"/>
      </w:pPr>
      <w:r>
        <w:lastRenderedPageBreak/>
        <w:t>409.85,8.7 REQ APPOINTMENT TYPE   0;6 POINTER TO APPOINTMENT TYPE FILE (#409.1) (audited)</w:t>
      </w:r>
    </w:p>
    <w:p w14:paraId="653C9DFD" w14:textId="2D7C2156" w:rsidR="00FE51EE" w:rsidRDefault="00FE51EE" w:rsidP="00FE51EE">
      <w:pPr>
        <w:pStyle w:val="BodyText"/>
      </w:pPr>
      <w:r>
        <w:t>LAST EDITED: NOV 02, 2016</w:t>
      </w:r>
    </w:p>
    <w:p w14:paraId="6185D55D" w14:textId="4EFC687C" w:rsidR="00FE51EE" w:rsidRDefault="00FE51EE" w:rsidP="00FE51EE">
      <w:pPr>
        <w:pStyle w:val="BodyText"/>
      </w:pPr>
      <w:r>
        <w:t>HELP-PROMPT: Select an appointment type.</w:t>
      </w:r>
    </w:p>
    <w:p w14:paraId="6657448C" w14:textId="042AB4EB" w:rsidR="00FE51EE" w:rsidRDefault="00FE51EE" w:rsidP="00FE51EE">
      <w:pPr>
        <w:pStyle w:val="BodyText"/>
      </w:pPr>
      <w:r>
        <w:t>DESCRIPTION: This field represents the appointment type for this request.</w:t>
      </w:r>
    </w:p>
    <w:p w14:paraId="3CEDA10D" w14:textId="21AFCF4C" w:rsidR="00FE51EE" w:rsidRDefault="00FE51EE" w:rsidP="00FE51EE">
      <w:pPr>
        <w:pStyle w:val="BodyText"/>
      </w:pPr>
      <w:r>
        <w:t>AUDIT: YES, ALWAYS</w:t>
      </w:r>
    </w:p>
    <w:p w14:paraId="063276E3" w14:textId="047C6B66" w:rsidR="00FE51EE" w:rsidRDefault="00FE51EE" w:rsidP="00FE51EE">
      <w:pPr>
        <w:pStyle w:val="BodyText"/>
      </w:pPr>
      <w:r>
        <w:t>409.85,9 ORIGINATING USER 0;10 POINTER TO NEW PERSON FILE (#200)</w:t>
      </w:r>
    </w:p>
    <w:p w14:paraId="590790FF" w14:textId="6E7737C7" w:rsidR="00FE51EE" w:rsidRDefault="00FE51EE" w:rsidP="00FE51EE">
      <w:pPr>
        <w:pStyle w:val="BodyText"/>
      </w:pPr>
      <w:r>
        <w:t>LAST EDITED:</w:t>
      </w:r>
      <w:r w:rsidR="00A8611D">
        <w:t xml:space="preserve"> </w:t>
      </w:r>
      <w:r>
        <w:t>APR 18, 2015</w:t>
      </w:r>
    </w:p>
    <w:p w14:paraId="12526FC1" w14:textId="7597DC26" w:rsidR="00FE51EE" w:rsidRDefault="00FE51EE" w:rsidP="00FE51EE">
      <w:pPr>
        <w:pStyle w:val="BodyText"/>
      </w:pPr>
      <w:r>
        <w:t>HELP-PROMPT:</w:t>
      </w:r>
      <w:r w:rsidR="00A8611D">
        <w:t xml:space="preserve"> </w:t>
      </w:r>
      <w:r>
        <w:t>Select a use</w:t>
      </w:r>
    </w:p>
    <w:p w14:paraId="7F960398" w14:textId="77EE747F" w:rsidR="00FE51EE" w:rsidRDefault="00FE51EE" w:rsidP="00FE51EE">
      <w:pPr>
        <w:pStyle w:val="BodyText"/>
      </w:pPr>
      <w:r>
        <w:t>DESCRIPTION:</w:t>
      </w:r>
      <w:r w:rsidR="00A8611D">
        <w:t xml:space="preserve"> </w:t>
      </w:r>
      <w:r>
        <w:t>This is the user that entered this appointment request.</w:t>
      </w:r>
    </w:p>
    <w:p w14:paraId="3914DF2C" w14:textId="64CEDD0F" w:rsidR="00FE51EE" w:rsidRDefault="00FE51EE" w:rsidP="00FE51EE">
      <w:pPr>
        <w:pStyle w:val="BodyText"/>
      </w:pPr>
      <w:r>
        <w:t>RECORD INDEXES:</w:t>
      </w:r>
      <w:r w:rsidR="00A8611D">
        <w:t xml:space="preserve"> </w:t>
      </w:r>
      <w:r>
        <w:t>AC (#1663)</w:t>
      </w:r>
    </w:p>
    <w:p w14:paraId="6CC3EE72" w14:textId="0EDC5382" w:rsidR="00FE51EE" w:rsidRDefault="00FE51EE" w:rsidP="00FE51EE">
      <w:pPr>
        <w:pStyle w:val="BodyText"/>
      </w:pPr>
      <w:r>
        <w:t>409.85,9.5 DATE/TIME ENTERED 3;4 DATE</w:t>
      </w:r>
    </w:p>
    <w:p w14:paraId="339F7FA1" w14:textId="704E4F87" w:rsidR="00FE51EE" w:rsidRDefault="00FE51EE" w:rsidP="00FE51EE">
      <w:pPr>
        <w:pStyle w:val="BodyText"/>
      </w:pPr>
      <w:r>
        <w:t>INPUT TRANSFORM: S %DT="ETX" D ^%DT S X=Y K:Y&lt;1 X</w:t>
      </w:r>
    </w:p>
    <w:p w14:paraId="08F012D7" w14:textId="2F2B6B92" w:rsidR="00FE51EE" w:rsidRDefault="00FE51EE" w:rsidP="00FE51EE">
      <w:pPr>
        <w:pStyle w:val="BodyText"/>
      </w:pPr>
      <w:r>
        <w:t>LAST EDITED: APR 18, 2015</w:t>
      </w:r>
    </w:p>
    <w:p w14:paraId="7D0F834A" w14:textId="6755F922" w:rsidR="00FE51EE" w:rsidRDefault="00FE51EE" w:rsidP="00FE51EE">
      <w:pPr>
        <w:pStyle w:val="BodyText"/>
      </w:pPr>
      <w:r>
        <w:t>HELP-PROMPT: Enter a date. Time is optional.</w:t>
      </w:r>
    </w:p>
    <w:p w14:paraId="572CAF22" w14:textId="27573625" w:rsidR="00FE51EE" w:rsidRDefault="00FE51EE" w:rsidP="00FE51EE">
      <w:pPr>
        <w:pStyle w:val="BodyText"/>
      </w:pPr>
      <w:r>
        <w:t>DESCRIPTION: This is the Date and optional Time that this appointment request entry was entered.</w:t>
      </w:r>
    </w:p>
    <w:p w14:paraId="1CB6247D" w14:textId="5A5241F5" w:rsidR="00FE51EE" w:rsidRDefault="00FE51EE" w:rsidP="00FE51EE">
      <w:pPr>
        <w:pStyle w:val="BodyText"/>
      </w:pPr>
      <w:r>
        <w:t>RECORD INDEXES: AC (#1663)</w:t>
      </w:r>
    </w:p>
    <w:p w14:paraId="63B0D408" w14:textId="77777777" w:rsidR="00845A44" w:rsidRDefault="00FE51EE" w:rsidP="00FE51EE">
      <w:pPr>
        <w:pStyle w:val="BodyText"/>
      </w:pPr>
      <w:r>
        <w:t>409.85,10 PRIORITY 0;11 SET (Required)</w:t>
      </w:r>
      <w:r w:rsidR="00845A44">
        <w:t xml:space="preserve"> </w:t>
      </w:r>
      <w:r>
        <w:t>'A' FOR ASAP; 'F' FOR FUTURE;</w:t>
      </w:r>
    </w:p>
    <w:p w14:paraId="71437449" w14:textId="4DCAD79D" w:rsidR="00FE51EE" w:rsidRDefault="00845A44" w:rsidP="00FE51EE">
      <w:pPr>
        <w:pStyle w:val="BodyText"/>
      </w:pPr>
      <w:r>
        <w:t>L</w:t>
      </w:r>
      <w:r w:rsidR="00FE51EE">
        <w:t>AST EDITED: APR 18, 2015</w:t>
      </w:r>
    </w:p>
    <w:p w14:paraId="43D10E6E" w14:textId="592C77AC" w:rsidR="00FE51EE" w:rsidRDefault="00FE51EE" w:rsidP="00FE51EE">
      <w:pPr>
        <w:pStyle w:val="BodyText"/>
      </w:pPr>
      <w:r>
        <w:t>HELP-PROMPT: Enter A or ASAP to set the priority as 'As Soon As Possible'. Enter F or FUTURE to set the priority as Future.</w:t>
      </w:r>
    </w:p>
    <w:p w14:paraId="77EAFDAC" w14:textId="69955460" w:rsidR="00FE51EE" w:rsidRDefault="00FE51EE" w:rsidP="00FE51EE">
      <w:pPr>
        <w:pStyle w:val="BodyText"/>
      </w:pPr>
      <w:r>
        <w:t>DESCRIPTION: This represents the appointment priority.</w:t>
      </w:r>
      <w:r w:rsidR="00845A44">
        <w:t xml:space="preserve"> </w:t>
      </w:r>
      <w:r>
        <w:t>Future indicates that the patient needs an</w:t>
      </w:r>
      <w:r w:rsidR="00845A44">
        <w:t xml:space="preserve"> </w:t>
      </w:r>
      <w:r>
        <w:t>appointment in the future and a desired date</w:t>
      </w:r>
      <w:r w:rsidR="00845A44">
        <w:t xml:space="preserve"> </w:t>
      </w:r>
      <w:r>
        <w:t>will be entered by the user. ASAP indicates that the patient needs an appointment before</w:t>
      </w:r>
      <w:r w:rsidR="00845A44">
        <w:t xml:space="preserve"> </w:t>
      </w:r>
      <w:r>
        <w:t>the currently next available appointment (as</w:t>
      </w:r>
      <w:r w:rsidR="00845A44">
        <w:t xml:space="preserve"> </w:t>
      </w:r>
      <w:r>
        <w:t>soon as a slot opens). The desired date for ASAP will be set by the system as the current date.</w:t>
      </w:r>
    </w:p>
    <w:p w14:paraId="002903AE" w14:textId="58243DE4" w:rsidR="00FE51EE" w:rsidRDefault="00FE51EE" w:rsidP="00FE51EE">
      <w:pPr>
        <w:pStyle w:val="BodyText"/>
      </w:pPr>
      <w:r>
        <w:t>409.85,10.5 ENROLLMENT PRIORITY 0;25 SET</w:t>
      </w:r>
      <w:r w:rsidR="009F5734">
        <w:t xml:space="preserve"> </w:t>
      </w:r>
      <w:r>
        <w:t>'1' FOR GROUP 1; '2' FOR GROUP 2; '3' FOR GROUP 3; '4' FOR GROUP 4; '5' FOR GROUP 5; '6' FOR GROUP 6; '7' FOR GROUP 7; '8' FOR GROUP 8;</w:t>
      </w:r>
    </w:p>
    <w:p w14:paraId="407EE10F" w14:textId="455380C4" w:rsidR="00FE51EE" w:rsidRDefault="00FE51EE" w:rsidP="00FE51EE">
      <w:pPr>
        <w:pStyle w:val="BodyText"/>
      </w:pPr>
      <w:r>
        <w:t>LAST EDITED: APR 18, 2015</w:t>
      </w:r>
    </w:p>
    <w:p w14:paraId="5E8CD4CA" w14:textId="155FE69D" w:rsidR="00FE51EE" w:rsidRDefault="00FE51EE" w:rsidP="00FE51EE">
      <w:pPr>
        <w:pStyle w:val="BodyText"/>
      </w:pPr>
      <w:r>
        <w:t>HELP-PROMPT: Select an enrollment priority.</w:t>
      </w:r>
    </w:p>
    <w:p w14:paraId="5BCC3787" w14:textId="25E555A9" w:rsidR="00FE51EE" w:rsidRDefault="00FE51EE" w:rsidP="00FE51EE">
      <w:pPr>
        <w:pStyle w:val="BodyText"/>
      </w:pPr>
      <w:r>
        <w:t>DESCRIPTION: The ENROLLMENT PRIORITY field represents the</w:t>
      </w:r>
      <w:r w:rsidR="009F5734">
        <w:t xml:space="preserve"> </w:t>
      </w:r>
      <w:r>
        <w:t>appointment Enrollment Priority.</w:t>
      </w:r>
    </w:p>
    <w:p w14:paraId="5135406B" w14:textId="31945010" w:rsidR="00FE51EE" w:rsidRDefault="00FE51EE" w:rsidP="00FE51EE">
      <w:pPr>
        <w:pStyle w:val="BodyText"/>
      </w:pPr>
      <w:r>
        <w:t>409.85,11 REQUESTED BY 0;12 SET (Required) (audited)</w:t>
      </w:r>
      <w:r w:rsidR="00A66D68">
        <w:t xml:space="preserve"> </w:t>
      </w:r>
      <w:r>
        <w:t xml:space="preserve">'1' FOR PROVIDER; '2' FOR PATIENT; </w:t>
      </w:r>
      <w:r w:rsidR="00A66D68">
        <w:t>L</w:t>
      </w:r>
      <w:r>
        <w:t>AST EDITED: NOV 02, 2016</w:t>
      </w:r>
    </w:p>
    <w:p w14:paraId="02F532AD" w14:textId="03C53005" w:rsidR="00FE51EE" w:rsidRDefault="00FE51EE" w:rsidP="00FE51EE">
      <w:pPr>
        <w:pStyle w:val="BodyText"/>
      </w:pPr>
      <w:r>
        <w:lastRenderedPageBreak/>
        <w:t>HELP-PROMPT:</w:t>
      </w:r>
      <w:r w:rsidR="00A66D68">
        <w:t xml:space="preserve"> </w:t>
      </w:r>
      <w:r>
        <w:t>Enter 1 or PROVIDER if the requestor was a provider. Enter 2 or PATIENT if the requestor was the patient.</w:t>
      </w:r>
    </w:p>
    <w:p w14:paraId="13A5B63F" w14:textId="7311E9CF" w:rsidR="00FE51EE" w:rsidRDefault="00FE51EE" w:rsidP="00FE51EE">
      <w:pPr>
        <w:pStyle w:val="BodyText"/>
      </w:pPr>
      <w:r>
        <w:t>DESCRIPTION: This field identifies who requested the  appointment - the patient or a provider.</w:t>
      </w:r>
    </w:p>
    <w:p w14:paraId="574D467C" w14:textId="0C46F0BA" w:rsidR="00FE51EE" w:rsidRDefault="00FE51EE" w:rsidP="00FE51EE">
      <w:pPr>
        <w:pStyle w:val="BodyText"/>
      </w:pPr>
      <w:r>
        <w:t>AUDIT: YES, ALWAYS</w:t>
      </w:r>
    </w:p>
    <w:p w14:paraId="69056700" w14:textId="0FABC854" w:rsidR="00FE51EE" w:rsidRDefault="00FE51EE" w:rsidP="00FE51EE">
      <w:pPr>
        <w:pStyle w:val="BodyText"/>
      </w:pPr>
      <w:r>
        <w:t>409.85,12 PROVIDER 0;13 POINTER TO NEW PERSON FILE (#200)</w:t>
      </w:r>
      <w:r w:rsidR="00A66D68">
        <w:t xml:space="preserve"> </w:t>
      </w:r>
      <w:r>
        <w:t>(audited)</w:t>
      </w:r>
    </w:p>
    <w:p w14:paraId="25B516FB" w14:textId="759ED15E" w:rsidR="00FE51EE" w:rsidRDefault="00FE51EE" w:rsidP="00FE51EE">
      <w:pPr>
        <w:pStyle w:val="BodyText"/>
      </w:pPr>
      <w:r>
        <w:t>LAST EDITED: NOV 02, 2016</w:t>
      </w:r>
    </w:p>
    <w:p w14:paraId="2F3F6BE2" w14:textId="12B598CC" w:rsidR="00FE51EE" w:rsidRDefault="00FE51EE" w:rsidP="00FE51EE">
      <w:pPr>
        <w:pStyle w:val="BodyText"/>
      </w:pPr>
      <w:r>
        <w:t>HELP-PROMPT: Select the provider that requested the patient's appointment.</w:t>
      </w:r>
    </w:p>
    <w:p w14:paraId="2F1A88A1" w14:textId="2DFD63FC" w:rsidR="00FE51EE" w:rsidRDefault="00FE51EE" w:rsidP="00FE51EE">
      <w:pPr>
        <w:pStyle w:val="BodyText"/>
      </w:pPr>
      <w:r>
        <w:t>DESCRIPTION: This field represents the provider that requested the appointment if the appointment was requested by a provider.</w:t>
      </w:r>
    </w:p>
    <w:p w14:paraId="27F865ED" w14:textId="72965F3D" w:rsidR="00FE51EE" w:rsidRDefault="00FE51EE" w:rsidP="00FE51EE">
      <w:pPr>
        <w:pStyle w:val="BodyText"/>
      </w:pPr>
      <w:r>
        <w:t>AUDIT: YES, ALWAYS</w:t>
      </w:r>
    </w:p>
    <w:p w14:paraId="46519F94" w14:textId="093D979D" w:rsidR="00FE51EE" w:rsidRDefault="00FE51EE" w:rsidP="00FE51EE">
      <w:pPr>
        <w:pStyle w:val="BodyText"/>
      </w:pPr>
      <w:r>
        <w:t>409.85,13 SCHEDULED DATE OF APPT 0;23 DATE</w:t>
      </w:r>
    </w:p>
    <w:p w14:paraId="4463D10C" w14:textId="7DB23FAD" w:rsidR="00FE51EE" w:rsidRDefault="00FE51EE" w:rsidP="00FE51EE">
      <w:pPr>
        <w:pStyle w:val="BodyText"/>
      </w:pPr>
      <w:r>
        <w:t>INPUT TRANSFORM:  S %DT="ETX" D ^%DT S X=Y K:Y&lt;1 X</w:t>
      </w:r>
    </w:p>
    <w:p w14:paraId="4457A2DC" w14:textId="47248AE1" w:rsidR="00FE51EE" w:rsidRDefault="00FE51EE" w:rsidP="00FE51EE">
      <w:pPr>
        <w:pStyle w:val="BodyText"/>
      </w:pPr>
      <w:r>
        <w:t>LAST EDITED: APR 18, 2015</w:t>
      </w:r>
    </w:p>
    <w:p w14:paraId="710FA22B" w14:textId="2DAF501F" w:rsidR="00FE51EE" w:rsidRDefault="00FE51EE" w:rsidP="00FE51EE">
      <w:pPr>
        <w:pStyle w:val="BodyText"/>
      </w:pPr>
      <w:r>
        <w:t>HELP-PROMPT: Enter the date and optional time of the scheduled appointment for this request.</w:t>
      </w:r>
    </w:p>
    <w:p w14:paraId="7FCD3A10" w14:textId="7BF09DBA" w:rsidR="00FE51EE" w:rsidRDefault="00FE51EE" w:rsidP="00FE51EE">
      <w:pPr>
        <w:pStyle w:val="BodyText"/>
      </w:pPr>
      <w:r>
        <w:t>DESCRIPTION: This is the appointment date and optional time scheduled for the patient. This appointment may be used as a reason for closing 'this' appointment request</w:t>
      </w:r>
      <w:r w:rsidR="001D1B55">
        <w:t>.</w:t>
      </w:r>
    </w:p>
    <w:p w14:paraId="7F396E1F" w14:textId="46946E08" w:rsidR="00FE51EE" w:rsidRDefault="00FE51EE" w:rsidP="00FE51EE">
      <w:pPr>
        <w:pStyle w:val="BodyText"/>
      </w:pPr>
      <w:r>
        <w:t>TECHNICAL DESCR: This is a date/time of the scheduled appointment related to this entry.</w:t>
      </w:r>
    </w:p>
    <w:p w14:paraId="6A3F0264" w14:textId="7487D4D0" w:rsidR="00FE51EE" w:rsidRDefault="00FE51EE" w:rsidP="00FE51EE">
      <w:pPr>
        <w:pStyle w:val="BodyText"/>
      </w:pPr>
      <w:r>
        <w:t>409.85,13.1 DATE APPT. MADE</w:t>
      </w:r>
      <w:r w:rsidR="001D1B55">
        <w:t xml:space="preserve"> </w:t>
      </w:r>
      <w:r>
        <w:t>SDAPT;1 DATE</w:t>
      </w:r>
    </w:p>
    <w:p w14:paraId="0E4BA2AE" w14:textId="262B324C" w:rsidR="00FE51EE" w:rsidRDefault="00FE51EE" w:rsidP="00FE51EE">
      <w:pPr>
        <w:pStyle w:val="BodyText"/>
      </w:pPr>
      <w:r>
        <w:t>INPUT TRANSFORM:  S %DT="EX" D ^%DT S X=Y K:Y&lt;1 X</w:t>
      </w:r>
    </w:p>
    <w:p w14:paraId="06AC935A" w14:textId="64EAB506" w:rsidR="00FE51EE" w:rsidRDefault="00FE51EE" w:rsidP="00FE51EE">
      <w:pPr>
        <w:pStyle w:val="BodyText"/>
      </w:pPr>
      <w:r>
        <w:t>LAST EDITED: APR 23, 2015</w:t>
      </w:r>
    </w:p>
    <w:p w14:paraId="259DA8A2" w14:textId="770B88DD" w:rsidR="00FE51EE" w:rsidRDefault="00FE51EE" w:rsidP="00FE51EE">
      <w:pPr>
        <w:pStyle w:val="BodyText"/>
      </w:pPr>
      <w:r>
        <w:t>HELP-PROMPT: Enter the date that the appointment was made.</w:t>
      </w:r>
    </w:p>
    <w:p w14:paraId="2C5B0686" w14:textId="22A14D51" w:rsidR="00FE51EE" w:rsidRDefault="00FE51EE" w:rsidP="00FE51EE">
      <w:pPr>
        <w:pStyle w:val="BodyText"/>
      </w:pPr>
      <w:r>
        <w:t>DESCRIPTION: This is the date the appointment was created.</w:t>
      </w:r>
    </w:p>
    <w:p w14:paraId="3B161AF2" w14:textId="05AC7C81" w:rsidR="00FE51EE" w:rsidRDefault="00FE51EE" w:rsidP="00FE51EE">
      <w:pPr>
        <w:pStyle w:val="BodyText"/>
      </w:pPr>
      <w:r>
        <w:t>TECHNICAL DESCR:  The Appointment Creation Date. It corresponds to the DATE APPT. MADE field (#20) of the APPOINTMENT multiple (#1900) in the PATIENT file (#2).</w:t>
      </w:r>
    </w:p>
    <w:p w14:paraId="3C401DF1" w14:textId="412DC8DE" w:rsidR="00FE51EE" w:rsidRDefault="00FE51EE" w:rsidP="00FE51EE">
      <w:pPr>
        <w:pStyle w:val="BodyText"/>
      </w:pPr>
      <w:r>
        <w:t>409.85,13.2 APPT CLINIC SDAPT;2 POINTER TO HOSPITAL LOCATION FILE (#44)</w:t>
      </w:r>
    </w:p>
    <w:p w14:paraId="02C96F89" w14:textId="5A70A02F" w:rsidR="00FE51EE" w:rsidRDefault="00FE51EE" w:rsidP="00FE51EE">
      <w:pPr>
        <w:pStyle w:val="BodyText"/>
      </w:pPr>
      <w:r>
        <w:t>LAST EDITED: APR 18, 2015</w:t>
      </w:r>
    </w:p>
    <w:p w14:paraId="04C88B1A" w14:textId="26F68486" w:rsidR="00FE51EE" w:rsidRDefault="00FE51EE" w:rsidP="00FE51EE">
      <w:pPr>
        <w:pStyle w:val="BodyText"/>
      </w:pPr>
      <w:r>
        <w:t>HELP-PROMPT: Select the clinic that this appointment is scheduled for.</w:t>
      </w:r>
    </w:p>
    <w:p w14:paraId="1C8D1DFF" w14:textId="4442F130" w:rsidR="00FE51EE" w:rsidRDefault="00FE51EE" w:rsidP="00FE51EE">
      <w:pPr>
        <w:pStyle w:val="BodyText"/>
      </w:pPr>
      <w:r>
        <w:t>DESCRIPTION: This is the clinic this appointment was created for.</w:t>
      </w:r>
    </w:p>
    <w:p w14:paraId="6CC476EC" w14:textId="608E0B80" w:rsidR="00FE51EE" w:rsidRDefault="00FE51EE" w:rsidP="00FE51EE">
      <w:pPr>
        <w:pStyle w:val="BodyText"/>
      </w:pPr>
      <w:r>
        <w:t>TECHNICAL DESCR: Pointer to the HOSPITAL LOCATION file (#44) of the related appointment.</w:t>
      </w:r>
    </w:p>
    <w:p w14:paraId="22F0FEDB" w14:textId="3EB92BBC" w:rsidR="00FE51EE" w:rsidRDefault="00FE51EE" w:rsidP="00FE51EE">
      <w:pPr>
        <w:pStyle w:val="BodyText"/>
      </w:pPr>
      <w:r>
        <w:t>409.85,13.3 APPT INSTITUTION SDAPT;3 POINTER TO INSTITUTION FILE (#4)</w:t>
      </w:r>
    </w:p>
    <w:p w14:paraId="126DD0A8" w14:textId="5D18D1B3" w:rsidR="00FE51EE" w:rsidRDefault="00FE51EE" w:rsidP="00FE51EE">
      <w:pPr>
        <w:pStyle w:val="BodyText"/>
      </w:pPr>
      <w:r>
        <w:t>LAST EDITED: APR 18, 2015</w:t>
      </w:r>
    </w:p>
    <w:p w14:paraId="19EA803F" w14:textId="4FE8D3AF" w:rsidR="00FE51EE" w:rsidRDefault="00FE51EE" w:rsidP="00FE51EE">
      <w:pPr>
        <w:pStyle w:val="BodyText"/>
      </w:pPr>
      <w:r>
        <w:t xml:space="preserve">HELP-PROMPT: </w:t>
      </w:r>
      <w:r w:rsidR="00463725">
        <w:t>S</w:t>
      </w:r>
      <w:r>
        <w:t>elect an Institution.</w:t>
      </w:r>
    </w:p>
    <w:p w14:paraId="5446A1BD" w14:textId="31F27578" w:rsidR="00FE51EE" w:rsidRDefault="00FE51EE" w:rsidP="00FE51EE">
      <w:pPr>
        <w:pStyle w:val="BodyText"/>
      </w:pPr>
      <w:r>
        <w:t>DESCRIPTION: This is the institution the clinic appointment belongs to.</w:t>
      </w:r>
    </w:p>
    <w:p w14:paraId="34B7B9FC" w14:textId="0A7D2827" w:rsidR="00FE51EE" w:rsidRDefault="00FE51EE" w:rsidP="00FE51EE">
      <w:pPr>
        <w:pStyle w:val="BodyText"/>
      </w:pPr>
      <w:r>
        <w:lastRenderedPageBreak/>
        <w:t>TECHNICAL DESCR: A pointer from the HOSPITAL LOCATION file of the scheduled appointment to the INSTITUTION file (#4).</w:t>
      </w:r>
    </w:p>
    <w:p w14:paraId="0D2F2253" w14:textId="5F8065A5" w:rsidR="00FE51EE" w:rsidRDefault="00FE51EE" w:rsidP="00FE51EE">
      <w:pPr>
        <w:pStyle w:val="BodyText"/>
      </w:pPr>
      <w:r>
        <w:t>409.85,13.4 APPT STOP CODE SDAPT;4 POINTER TO CLINIC STOP FILE (#40.7)</w:t>
      </w:r>
    </w:p>
    <w:p w14:paraId="644477B5" w14:textId="0BF196A1" w:rsidR="00FE51EE" w:rsidRDefault="00FE51EE" w:rsidP="00FE51EE">
      <w:pPr>
        <w:pStyle w:val="BodyText"/>
      </w:pPr>
      <w:r>
        <w:t>LAST EDITED: APR 18, 2015</w:t>
      </w:r>
    </w:p>
    <w:p w14:paraId="31B14561" w14:textId="777DA647" w:rsidR="00FE51EE" w:rsidRDefault="00FE51EE" w:rsidP="00FE51EE">
      <w:pPr>
        <w:pStyle w:val="BodyText"/>
      </w:pPr>
      <w:r>
        <w:t>HELP-PROMPT: Select a CLINIC STOP code.</w:t>
      </w:r>
    </w:p>
    <w:p w14:paraId="78BF5FEB" w14:textId="5E5D7D94" w:rsidR="00FE51EE" w:rsidRDefault="00FE51EE" w:rsidP="00FE51EE">
      <w:pPr>
        <w:pStyle w:val="BodyText"/>
      </w:pPr>
      <w:r>
        <w:t>DESCRIPTION: This is the stop code/specialty of a clinic associated with the patient appointment. This may be different that the STOP CODE defined in the REQ SERVICE/SPECIALTY field.</w:t>
      </w:r>
    </w:p>
    <w:p w14:paraId="60CFB7B9" w14:textId="64850FC4" w:rsidR="00FE51EE" w:rsidRDefault="00FE51EE" w:rsidP="00FE51EE">
      <w:pPr>
        <w:pStyle w:val="BodyText"/>
      </w:pPr>
      <w:r>
        <w:t>TECHNICAL DESCR: This is the primary STOP CODE Number pointer to the CLINIC STOP file (#40.7).</w:t>
      </w:r>
    </w:p>
    <w:p w14:paraId="69E8B951" w14:textId="3A3EC7E8" w:rsidR="00FE51EE" w:rsidRDefault="00FE51EE" w:rsidP="00FE51EE">
      <w:pPr>
        <w:pStyle w:val="BodyText"/>
      </w:pPr>
      <w:r>
        <w:t>409.85,13.5 APPT CREDIT STOP CODE  SDAPT;5 POINTER TO CLINIC STOP FILE (#40.7)</w:t>
      </w:r>
    </w:p>
    <w:p w14:paraId="201A3AA9" w14:textId="03FBFDAA" w:rsidR="00FE51EE" w:rsidRDefault="00FE51EE" w:rsidP="00FE51EE">
      <w:pPr>
        <w:pStyle w:val="BodyText"/>
      </w:pPr>
      <w:r>
        <w:t>LAST EDITED: APR 18, 2015</w:t>
      </w:r>
    </w:p>
    <w:p w14:paraId="29491DE4" w14:textId="6A651AFD" w:rsidR="00FE51EE" w:rsidRDefault="00FE51EE" w:rsidP="00FE51EE">
      <w:pPr>
        <w:pStyle w:val="BodyText"/>
      </w:pPr>
      <w:r>
        <w:t>HELP-PROMPT: Select a CLINIC STOP code.</w:t>
      </w:r>
    </w:p>
    <w:p w14:paraId="750C8C04" w14:textId="1DF177E6" w:rsidR="00FE51EE" w:rsidRDefault="00FE51EE" w:rsidP="00FE51EE">
      <w:pPr>
        <w:pStyle w:val="BodyText"/>
      </w:pPr>
      <w:r>
        <w:t>DESCRIPTION: This is the credit stop code optionally assigned to the HOSPITAL LOCATION file associated with the scheduled appointment.</w:t>
      </w:r>
    </w:p>
    <w:p w14:paraId="7D646DA2" w14:textId="2BCD5C9E" w:rsidR="00FE51EE" w:rsidRDefault="00FE51EE" w:rsidP="00FE51EE">
      <w:pPr>
        <w:pStyle w:val="BodyText"/>
      </w:pPr>
      <w:r>
        <w:t>TECHNICAL DESCR: This is the secondary (optional) Stop Code Number pointer to the CLINIC STOP file (#40.7). This stop code is assigned to the HOSPITAL LOCATION file associated with the scheduled appointment.</w:t>
      </w:r>
    </w:p>
    <w:p w14:paraId="6D7BB38D" w14:textId="7B223D68" w:rsidR="00FE51EE" w:rsidRDefault="00FE51EE" w:rsidP="00FE51EE">
      <w:pPr>
        <w:pStyle w:val="BodyText"/>
      </w:pPr>
      <w:r>
        <w:t>409.85,13.6 APPT STATION NUMBER SDAPT;6 FREE TEXT</w:t>
      </w:r>
    </w:p>
    <w:p w14:paraId="3DA4220E" w14:textId="5A34ED89" w:rsidR="00FE51EE" w:rsidRDefault="00FE51EE" w:rsidP="00FE51EE">
      <w:pPr>
        <w:pStyle w:val="BodyText"/>
      </w:pPr>
      <w:r>
        <w:t>INPUT TRANSFORM:  K:$L(X)&gt;6!($L(X)&lt;3) X</w:t>
      </w:r>
    </w:p>
    <w:p w14:paraId="5CBB5A69" w14:textId="58EF8BF7" w:rsidR="00FE51EE" w:rsidRDefault="00FE51EE" w:rsidP="00FE51EE">
      <w:pPr>
        <w:pStyle w:val="BodyText"/>
      </w:pPr>
      <w:r>
        <w:t>LAST EDITED: APR 18, 2015</w:t>
      </w:r>
    </w:p>
    <w:p w14:paraId="1A885A7E" w14:textId="39AD5660" w:rsidR="00FE51EE" w:rsidRDefault="00FE51EE" w:rsidP="00FE51EE">
      <w:pPr>
        <w:pStyle w:val="BodyText"/>
      </w:pPr>
      <w:r>
        <w:t>HELP-PROMPT: Answer must be 3-6 characters in length.</w:t>
      </w:r>
    </w:p>
    <w:p w14:paraId="7C046046" w14:textId="70D0D5B2" w:rsidR="00FE51EE" w:rsidRDefault="00FE51EE" w:rsidP="00FE51EE">
      <w:pPr>
        <w:pStyle w:val="BodyText"/>
      </w:pPr>
      <w:r>
        <w:t>DESCRIPTION:</w:t>
      </w:r>
      <w:r w:rsidR="000D24B9">
        <w:t xml:space="preserve"> </w:t>
      </w:r>
      <w:r>
        <w:t>This is the 3-digit station number assigned to the facility plus up to 3 optional modifiers.</w:t>
      </w:r>
    </w:p>
    <w:p w14:paraId="4EEE48BA" w14:textId="627095CF" w:rsidR="00FE51EE" w:rsidRDefault="00FE51EE" w:rsidP="00FE51EE">
      <w:pPr>
        <w:pStyle w:val="BodyText"/>
      </w:pPr>
      <w:r>
        <w:t>TECHNICAL DESCR: This is the STATION NUMBER field (#99) of the INSTITUTION file (#4) associated with the scheduled appointment.</w:t>
      </w:r>
    </w:p>
    <w:p w14:paraId="213D4394" w14:textId="518E9448" w:rsidR="00FE51EE" w:rsidRDefault="00FE51EE" w:rsidP="00FE51EE">
      <w:pPr>
        <w:pStyle w:val="BodyText"/>
      </w:pPr>
      <w:r>
        <w:t>409.85,13.7 APPT CLERK SDAPT;7 POINTER TO NEW PERSON FILE (#200)</w:t>
      </w:r>
    </w:p>
    <w:p w14:paraId="46563731" w14:textId="43E9BA2B" w:rsidR="00FE51EE" w:rsidRDefault="00FE51EE" w:rsidP="00FE51EE">
      <w:pPr>
        <w:pStyle w:val="BodyText"/>
      </w:pPr>
      <w:r>
        <w:t>LAST EDITED: APR 18, 2015</w:t>
      </w:r>
    </w:p>
    <w:p w14:paraId="74903601" w14:textId="44088946" w:rsidR="00FE51EE" w:rsidRDefault="00FE51EE" w:rsidP="00FE51EE">
      <w:pPr>
        <w:pStyle w:val="BodyText"/>
      </w:pPr>
      <w:r>
        <w:t>HELP-PROMPT: Select an Appt Clerk</w:t>
      </w:r>
    </w:p>
    <w:p w14:paraId="5B74B115" w14:textId="2E0D4141" w:rsidR="00FE51EE" w:rsidRDefault="00FE51EE" w:rsidP="00FE51EE">
      <w:pPr>
        <w:pStyle w:val="BodyText"/>
      </w:pPr>
      <w:r>
        <w:t>DESCRIPTION: This is the person who assigned the appointment to the REQUEST entry.</w:t>
      </w:r>
    </w:p>
    <w:p w14:paraId="26BA620D" w14:textId="2A120714" w:rsidR="00FE51EE" w:rsidRDefault="00FE51EE" w:rsidP="00FE51EE">
      <w:pPr>
        <w:pStyle w:val="BodyText"/>
      </w:pPr>
      <w:r>
        <w:t xml:space="preserve">TECHNICAL DESCR: This is a pointer to the NEW PERSON </w:t>
      </w:r>
      <w:r w:rsidR="000209A4">
        <w:t>file,</w:t>
      </w:r>
      <w:r>
        <w:t xml:space="preserve"> and it represents a person who entered the scheduled appointment into the Appointment Request.</w:t>
      </w:r>
    </w:p>
    <w:p w14:paraId="0F53C97A" w14:textId="5C7CBBCF" w:rsidR="00FE51EE" w:rsidRDefault="00FE51EE" w:rsidP="00FE51EE">
      <w:pPr>
        <w:pStyle w:val="BodyText"/>
      </w:pPr>
      <w:r>
        <w:t>409.85,13.8 APPT STATUS SDAPT;8 SET</w:t>
      </w:r>
      <w:r w:rsidR="0069606D">
        <w:t xml:space="preserve"> </w:t>
      </w:r>
      <w:r>
        <w:t>'R' FOR Scheduled/Kept; 'I' FOR Inpatient; 'NS' FOR No-Show; 'NSR' FOR No_Show, Rescheduled; 'CP' FOR Canceled by Patient; 'CPR' FOR Canceled by Patient, Rescheduled; 'CC' FOR Canceled by Clinic; 'CCR' FOR Canceled by Clinic, Rescheduled; 'NT' FOR No Action Taken;</w:t>
      </w:r>
    </w:p>
    <w:p w14:paraId="1C650778" w14:textId="740F6CBC" w:rsidR="00FE51EE" w:rsidRDefault="00FE51EE" w:rsidP="00FE51EE">
      <w:pPr>
        <w:pStyle w:val="BodyText"/>
      </w:pPr>
      <w:r>
        <w:lastRenderedPageBreak/>
        <w:t>LAST EDITED: APR 18, 2015</w:t>
      </w:r>
    </w:p>
    <w:p w14:paraId="6ADC3845" w14:textId="1FD96604" w:rsidR="00FE51EE" w:rsidRDefault="00FE51EE" w:rsidP="00FE51EE">
      <w:pPr>
        <w:pStyle w:val="BodyText"/>
      </w:pPr>
      <w:r>
        <w:t>HELP-PROMPT: Select an Appt Status</w:t>
      </w:r>
    </w:p>
    <w:p w14:paraId="1D679951" w14:textId="77A3F7BE" w:rsidR="00FE51EE" w:rsidRDefault="00FE51EE" w:rsidP="00FE51EE">
      <w:pPr>
        <w:pStyle w:val="BodyText"/>
      </w:pPr>
      <w:r>
        <w:t>DESCRIPTION: This field identifies the status of the appointment that is associated with this appointment request.</w:t>
      </w:r>
    </w:p>
    <w:p w14:paraId="5F8CA8D3" w14:textId="007D5C55" w:rsidR="00FE51EE" w:rsidRDefault="00FE51EE" w:rsidP="00FE51EE">
      <w:pPr>
        <w:pStyle w:val="BodyText"/>
      </w:pPr>
      <w:r>
        <w:t>409.85,14 SERVICE CONNECTED PERCENTAGE SC;1 NUMBER</w:t>
      </w:r>
    </w:p>
    <w:p w14:paraId="32359852" w14:textId="545680B4" w:rsidR="00FE51EE" w:rsidRDefault="00FE51EE" w:rsidP="00FE51EE">
      <w:pPr>
        <w:pStyle w:val="BodyText"/>
      </w:pPr>
      <w:r>
        <w:t>INPUT TRANSFORM:  K:+X'=X!(X&gt;100)!(X&lt;0)!(X?.E1"."1N.N) X</w:t>
      </w:r>
    </w:p>
    <w:p w14:paraId="4D214A52" w14:textId="05373577" w:rsidR="00FE51EE" w:rsidRDefault="00FE51EE" w:rsidP="00FE51EE">
      <w:pPr>
        <w:pStyle w:val="BodyText"/>
      </w:pPr>
      <w:r>
        <w:t>LAST EDITED: APR 18, 2015</w:t>
      </w:r>
    </w:p>
    <w:p w14:paraId="112CFF0A" w14:textId="6E85A6A7" w:rsidR="00FE51EE" w:rsidRDefault="00FE51EE" w:rsidP="00FE51EE">
      <w:pPr>
        <w:pStyle w:val="BodyText"/>
      </w:pPr>
      <w:r>
        <w:t>HELP-PROMPT: Type a number between 0 and 100, 0 decimal digits.</w:t>
      </w:r>
    </w:p>
    <w:p w14:paraId="0640CE8B" w14:textId="6E844EDE" w:rsidR="00FE51EE" w:rsidRDefault="00FE51EE" w:rsidP="00FE51EE">
      <w:pPr>
        <w:pStyle w:val="BodyText"/>
      </w:pPr>
      <w:r>
        <w:t>DESCRIPTION: The SERVICE CONNECTED PERCENTAGE is used to</w:t>
      </w:r>
      <w:r w:rsidR="00F1698A">
        <w:t xml:space="preserve"> </w:t>
      </w:r>
      <w:r>
        <w:t xml:space="preserve">determine the </w:t>
      </w:r>
      <w:r w:rsidR="000209A4">
        <w:t>service-connected</w:t>
      </w:r>
      <w:r>
        <w:t xml:space="preserve"> priority.</w:t>
      </w:r>
    </w:p>
    <w:p w14:paraId="2573674A" w14:textId="545A6CD5" w:rsidR="00FE51EE" w:rsidRDefault="00FE51EE" w:rsidP="00FE51EE">
      <w:pPr>
        <w:pStyle w:val="BodyText"/>
      </w:pPr>
      <w:r>
        <w:t>409.85,15 SERVICE CONNECTED PRIORITY SC;2 SET</w:t>
      </w:r>
      <w:r w:rsidR="00B3310F">
        <w:t xml:space="preserve"> </w:t>
      </w:r>
      <w:r>
        <w:t xml:space="preserve">'0' FOR NO; '1' FOR YES; </w:t>
      </w:r>
    </w:p>
    <w:p w14:paraId="574E5760" w14:textId="10360248" w:rsidR="00FE51EE" w:rsidRDefault="00FE51EE" w:rsidP="00FE51EE">
      <w:pPr>
        <w:pStyle w:val="BodyText"/>
      </w:pPr>
      <w:r>
        <w:t>LAST EDITED: APR 18, 2015</w:t>
      </w:r>
    </w:p>
    <w:p w14:paraId="737AE161" w14:textId="209447AE" w:rsidR="00FE51EE" w:rsidRDefault="00FE51EE" w:rsidP="00FE51EE">
      <w:pPr>
        <w:pStyle w:val="BodyText"/>
      </w:pPr>
      <w:r>
        <w:t xml:space="preserve">HELP-PROMPT: Enter 0 or NO if the appointment does not get a </w:t>
      </w:r>
      <w:r w:rsidR="000209A4">
        <w:t>Service-Connected</w:t>
      </w:r>
      <w:r>
        <w:t xml:space="preserve"> Priority. Enter 1 or YES if the appointment DOES get a </w:t>
      </w:r>
      <w:r w:rsidR="000209A4">
        <w:t>Service-Connected</w:t>
      </w:r>
      <w:r>
        <w:t xml:space="preserve"> Priority.</w:t>
      </w:r>
    </w:p>
    <w:p w14:paraId="4C252878" w14:textId="0829535D" w:rsidR="00FE51EE" w:rsidRDefault="00FE51EE" w:rsidP="00FE51EE">
      <w:pPr>
        <w:pStyle w:val="BodyText"/>
      </w:pPr>
      <w:r>
        <w:t xml:space="preserve">DESCRIPTION: This field represents whether the appointment has a </w:t>
      </w:r>
      <w:r w:rsidR="000209A4">
        <w:t>Service-Connected</w:t>
      </w:r>
      <w:r>
        <w:t xml:space="preserve"> Priority</w:t>
      </w:r>
      <w:r w:rsidR="00B3310F">
        <w:t>.</w:t>
      </w:r>
    </w:p>
    <w:p w14:paraId="488E6287" w14:textId="65382FED" w:rsidR="00FE51EE" w:rsidRDefault="00FE51EE" w:rsidP="00FE51EE">
      <w:pPr>
        <w:pStyle w:val="BodyText"/>
      </w:pPr>
      <w:r>
        <w:t>RECORD INDEXES: GSB (#1951)</w:t>
      </w:r>
    </w:p>
    <w:p w14:paraId="141BFC98" w14:textId="4E26EEE9" w:rsidR="00FE51EE" w:rsidRDefault="00FE51EE" w:rsidP="00FE51EE">
      <w:pPr>
        <w:pStyle w:val="BodyText"/>
      </w:pPr>
      <w:r>
        <w:t>409.85,19 DATE DISPOSITIONED DIS;1 DATE</w:t>
      </w:r>
    </w:p>
    <w:p w14:paraId="343F7469" w14:textId="2B6D7870" w:rsidR="00FE51EE" w:rsidRDefault="00FE51EE" w:rsidP="00FE51EE">
      <w:pPr>
        <w:pStyle w:val="BodyText"/>
      </w:pPr>
      <w:r>
        <w:t>INPUT TRANSFORM: S %DT="EX" D ^%DT S X=Y K:Y&lt;1 X</w:t>
      </w:r>
    </w:p>
    <w:p w14:paraId="0161BE69" w14:textId="1FD9BDF0" w:rsidR="00FE51EE" w:rsidRDefault="00FE51EE" w:rsidP="00FE51EE">
      <w:pPr>
        <w:pStyle w:val="BodyText"/>
      </w:pPr>
      <w:r>
        <w:t>LAST EDITED: APR 23, 2015</w:t>
      </w:r>
    </w:p>
    <w:p w14:paraId="1DD26297" w14:textId="6CCC9E35" w:rsidR="00FE51EE" w:rsidRDefault="00FE51EE" w:rsidP="00FE51EE">
      <w:pPr>
        <w:pStyle w:val="BodyText"/>
      </w:pPr>
      <w:r>
        <w:t>HELP-PROMPT:</w:t>
      </w:r>
      <w:r w:rsidR="00B3310F">
        <w:t xml:space="preserve"> </w:t>
      </w:r>
      <w:r>
        <w:t>Enter a date.</w:t>
      </w:r>
    </w:p>
    <w:p w14:paraId="2B1D0749" w14:textId="7D856E7A" w:rsidR="00FE51EE" w:rsidRDefault="00FE51EE" w:rsidP="00FE51EE">
      <w:pPr>
        <w:pStyle w:val="BodyText"/>
      </w:pPr>
      <w:r>
        <w:t>DESCRIPTION: This represents the date that the patient is dispositioned from the Appointment Request list.</w:t>
      </w:r>
    </w:p>
    <w:p w14:paraId="793C6859" w14:textId="04BCD528" w:rsidR="00FE51EE" w:rsidRDefault="00FE51EE" w:rsidP="00FE51EE">
      <w:pPr>
        <w:pStyle w:val="BodyText"/>
      </w:pPr>
      <w:r>
        <w:t>409.85,20 DISPOSITIONED BY DIS;2 POINTER TO NEW PERSON FILE (#200)</w:t>
      </w:r>
    </w:p>
    <w:p w14:paraId="1D7C1D00" w14:textId="5C5DC884" w:rsidR="00FE51EE" w:rsidRDefault="00FE51EE" w:rsidP="00FE51EE">
      <w:pPr>
        <w:pStyle w:val="BodyText"/>
      </w:pPr>
      <w:r>
        <w:t>LAST EDITED: APR 18, 2015</w:t>
      </w:r>
    </w:p>
    <w:p w14:paraId="3D715235" w14:textId="143026CA" w:rsidR="00FE51EE" w:rsidRDefault="00FE51EE" w:rsidP="00FE51EE">
      <w:pPr>
        <w:pStyle w:val="BodyText"/>
      </w:pPr>
      <w:r>
        <w:t>HELP-PROMPT: Select a user/provider</w:t>
      </w:r>
    </w:p>
    <w:p w14:paraId="3F6B807D" w14:textId="5EFFA537" w:rsidR="00FE51EE" w:rsidRDefault="00FE51EE" w:rsidP="00FE51EE">
      <w:pPr>
        <w:pStyle w:val="BodyText"/>
      </w:pPr>
      <w:r>
        <w:t>DESCRIPTION: This represents the user who dispositioned the patient from the appointment request list.</w:t>
      </w:r>
    </w:p>
    <w:p w14:paraId="61878CB7" w14:textId="4F96C539" w:rsidR="00FE51EE" w:rsidRDefault="00FE51EE" w:rsidP="00FE51EE">
      <w:pPr>
        <w:pStyle w:val="BodyText"/>
      </w:pPr>
      <w:r>
        <w:t>409.85,21 DISPOSITION DIS;3 SET</w:t>
      </w:r>
      <w:r w:rsidR="002502CC">
        <w:t xml:space="preserve"> </w:t>
      </w:r>
      <w:r>
        <w:t>'D' FOR DEATH; 'NC' FOR REMOVED/NON-VA CARE; 'SA' FOR REMOVED/SCHEDULED-ASSIGNED; 'CC' FOR REMOVED/VA CONTRACT CARE; 'NN' FOR REMOVED/NO LONGER NECESSARY; 'ER' FOR ENTERED IN ERROR; 'TR' FOR TRANSFERRED TO EWL; 'CL' FOR CHANGED CLINIC; 'MC' FOR MRTC PARENT CLOSED;</w:t>
      </w:r>
    </w:p>
    <w:p w14:paraId="70C67993" w14:textId="77777777" w:rsidR="002502CC" w:rsidRDefault="00FE51EE" w:rsidP="00FE51EE">
      <w:pPr>
        <w:pStyle w:val="BodyText"/>
      </w:pPr>
      <w:r>
        <w:t>LAST EDITED: JAN 05, 2016</w:t>
      </w:r>
    </w:p>
    <w:p w14:paraId="0CC4F704" w14:textId="50AD3470" w:rsidR="00FE51EE" w:rsidRDefault="00FE51EE" w:rsidP="00FE51EE">
      <w:pPr>
        <w:pStyle w:val="BodyText"/>
      </w:pPr>
      <w:r>
        <w:t>HELP-PROMPT:</w:t>
      </w:r>
      <w:r w:rsidR="002502CC">
        <w:t xml:space="preserve"> </w:t>
      </w:r>
      <w:r>
        <w:t>Select a disposition</w:t>
      </w:r>
    </w:p>
    <w:p w14:paraId="7B451291" w14:textId="633E1F85" w:rsidR="00FE51EE" w:rsidRDefault="00FE51EE" w:rsidP="00FE51EE">
      <w:pPr>
        <w:pStyle w:val="BodyText"/>
      </w:pPr>
      <w:r>
        <w:lastRenderedPageBreak/>
        <w:t>DESCRIPTION: This field represents the reason this patient has been dispositioned from this appointment Request.</w:t>
      </w:r>
    </w:p>
    <w:p w14:paraId="2894310F" w14:textId="0AA3D1DA" w:rsidR="00FE51EE" w:rsidRDefault="00FE51EE" w:rsidP="00FE51EE">
      <w:pPr>
        <w:pStyle w:val="BodyText"/>
      </w:pPr>
      <w:r>
        <w:t>409.85,21.1 DISPOSITION CLOSED BY CLEANUP DIS;4 SET</w:t>
      </w:r>
      <w:r w:rsidR="00E66D13">
        <w:t xml:space="preserve"> </w:t>
      </w:r>
      <w:r>
        <w:t xml:space="preserve">'Y' FOR YES; 'N' FOR NO; </w:t>
      </w:r>
    </w:p>
    <w:p w14:paraId="582AC46B" w14:textId="1BEC646B" w:rsidR="00FE51EE" w:rsidRDefault="00FE51EE" w:rsidP="00FE51EE">
      <w:pPr>
        <w:pStyle w:val="BodyText"/>
      </w:pPr>
      <w:r>
        <w:t>LAST EDITED: DEC 07, 2016</w:t>
      </w:r>
    </w:p>
    <w:p w14:paraId="7BBE3102" w14:textId="02D1E195" w:rsidR="00FE51EE" w:rsidRDefault="00FE51EE" w:rsidP="00FE51EE">
      <w:pPr>
        <w:pStyle w:val="BodyText"/>
      </w:pPr>
      <w:r>
        <w:t>HELP-PROMPT: Enter Yes if Disposition was due to Open Request being Closed with Cleanup Utility. Otherwise enter No.</w:t>
      </w:r>
    </w:p>
    <w:p w14:paraId="4A6B0865" w14:textId="41EF0A8C" w:rsidR="00FE51EE" w:rsidRDefault="00FE51EE" w:rsidP="00FE51EE">
      <w:pPr>
        <w:pStyle w:val="BodyText"/>
      </w:pPr>
      <w:r>
        <w:t>DESCRIPTION:</w:t>
      </w:r>
      <w:r w:rsidR="00E66D13">
        <w:t xml:space="preserve"> </w:t>
      </w:r>
      <w:r>
        <w:t>Enter Yes if Disposition is related to Open Request becoming Closed due to the running of Cleanup Utility.  Otherwise enter No.</w:t>
      </w:r>
    </w:p>
    <w:p w14:paraId="0848B433" w14:textId="29448CA2" w:rsidR="00FE51EE" w:rsidRDefault="00FE51EE" w:rsidP="00FE51EE">
      <w:pPr>
        <w:pStyle w:val="BodyText"/>
      </w:pPr>
      <w:r>
        <w:t>409.85,22 CID/PREFERRED DATE OF APPT 0;16 DATE (Required) (audited)</w:t>
      </w:r>
    </w:p>
    <w:p w14:paraId="6835C7B1" w14:textId="70180206" w:rsidR="00FE51EE" w:rsidRDefault="00FE51EE" w:rsidP="00FE51EE">
      <w:pPr>
        <w:pStyle w:val="BodyText"/>
      </w:pPr>
      <w:r>
        <w:t>INPUT TRANSFORM:  S %DT="EX" D ^%DT S X=Y K:Y&lt;1 X</w:t>
      </w:r>
    </w:p>
    <w:p w14:paraId="723AAFDC" w14:textId="05E3845D" w:rsidR="00FE51EE" w:rsidRDefault="00FE51EE" w:rsidP="00FE51EE">
      <w:pPr>
        <w:pStyle w:val="BodyText"/>
      </w:pPr>
      <w:r>
        <w:t xml:space="preserve">LAST EDITED: APR 23, 2015 </w:t>
      </w:r>
    </w:p>
    <w:p w14:paraId="50796D9A" w14:textId="0922FCB9" w:rsidR="00FE51EE" w:rsidRDefault="00FE51EE" w:rsidP="00FE51EE">
      <w:pPr>
        <w:pStyle w:val="BodyText"/>
      </w:pPr>
      <w:r>
        <w:t xml:space="preserve">HELP-PROMPT: Enter the CID/Preferred Date of this appointment. </w:t>
      </w:r>
    </w:p>
    <w:p w14:paraId="5D6E8F53" w14:textId="7B4AEFE1" w:rsidR="00FE51EE" w:rsidRDefault="00FE51EE" w:rsidP="00FE51EE">
      <w:pPr>
        <w:pStyle w:val="BodyText"/>
      </w:pPr>
      <w:r>
        <w:t>DESCRIPTION: This CID/PREFERRED DATE OF APPT field represents the date that the patient or provider has requested for the appointment. If the priority is ASAP, this is the date the patient is placed on the REQUEST List (SCHEDULING). If the priority is FUTURE, the user enters the date that the patient/provider is requesting that the appointment is to be scheduled.</w:t>
      </w:r>
    </w:p>
    <w:p w14:paraId="757D4FF2" w14:textId="6FB5843C" w:rsidR="00FE51EE" w:rsidRDefault="00FE51EE" w:rsidP="00FE51EE">
      <w:pPr>
        <w:pStyle w:val="BodyText"/>
      </w:pPr>
      <w:r>
        <w:t>AUDIT: YES, ALWAYS</w:t>
      </w:r>
    </w:p>
    <w:p w14:paraId="6370ED39" w14:textId="0439AF59" w:rsidR="00FE51EE" w:rsidRDefault="00FE51EE" w:rsidP="00FE51EE">
      <w:pPr>
        <w:pStyle w:val="BodyText"/>
      </w:pPr>
      <w:r>
        <w:t>RECORD INDEXES: GCC (#1953), GSC (#1948)</w:t>
      </w:r>
    </w:p>
    <w:p w14:paraId="1E1E236E" w14:textId="41AF50DC" w:rsidR="00FE51EE" w:rsidRDefault="00FE51EE" w:rsidP="00FE51EE">
      <w:pPr>
        <w:pStyle w:val="BodyText"/>
      </w:pPr>
      <w:r>
        <w:t>409.85,23 CURRENT STATUS 0;17 SET (audited)</w:t>
      </w:r>
      <w:r w:rsidR="00D52DD9">
        <w:t xml:space="preserve"> </w:t>
      </w:r>
      <w:r>
        <w:t xml:space="preserve">'O' FOR OPEN; 'C' FOR CLOSED; </w:t>
      </w:r>
    </w:p>
    <w:p w14:paraId="0541EF48" w14:textId="0065C165" w:rsidR="00FE51EE" w:rsidRDefault="00FE51EE" w:rsidP="00FE51EE">
      <w:pPr>
        <w:pStyle w:val="BodyText"/>
      </w:pPr>
      <w:r>
        <w:t>LAST EDITED: DEC 08, 2016</w:t>
      </w:r>
    </w:p>
    <w:p w14:paraId="4D855919" w14:textId="4DAAEEB9" w:rsidR="00FE51EE" w:rsidRDefault="00FE51EE" w:rsidP="00FE51EE">
      <w:pPr>
        <w:pStyle w:val="BodyText"/>
      </w:pPr>
      <w:r>
        <w:t>HELP-PROMPT: Enter O or OPEN if the APPT Request entry is open. Enter C or CLOSED if the APPT Request entry is closed.</w:t>
      </w:r>
    </w:p>
    <w:p w14:paraId="0FB7F9EA" w14:textId="2DA34F10" w:rsidR="00FE51EE" w:rsidRDefault="00FE51EE" w:rsidP="00FE51EE">
      <w:pPr>
        <w:pStyle w:val="BodyText"/>
      </w:pPr>
      <w:r>
        <w:t>DESCRIPTION: This field represents the current status of this appointment request. If the APPT Request entry is dispositioned, the status = CLOSED, otherwise, the APPT Request entry status =  OPEN.</w:t>
      </w:r>
    </w:p>
    <w:p w14:paraId="1FFB33B7" w14:textId="50072E08" w:rsidR="00FE51EE" w:rsidRDefault="00FE51EE" w:rsidP="00FE51EE">
      <w:pPr>
        <w:pStyle w:val="BodyText"/>
      </w:pPr>
      <w:r>
        <w:t>AUDIT: YES, ALWAYS</w:t>
      </w:r>
    </w:p>
    <w:p w14:paraId="02FBC5AE" w14:textId="5F459643" w:rsidR="00FE51EE" w:rsidRDefault="00FE51EE" w:rsidP="00FE51EE">
      <w:pPr>
        <w:pStyle w:val="BodyText"/>
      </w:pPr>
      <w:r>
        <w:t>RECORD INDEXES: E (#1662)</w:t>
      </w:r>
    </w:p>
    <w:p w14:paraId="6E3E1B69" w14:textId="0610E625" w:rsidR="00FE51EE" w:rsidRDefault="00FE51EE" w:rsidP="00FE51EE">
      <w:pPr>
        <w:pStyle w:val="BodyText"/>
      </w:pPr>
      <w:r>
        <w:t>409.85,25 COMMENTS 0;18 FREE TEXT (audited)</w:t>
      </w:r>
    </w:p>
    <w:p w14:paraId="421F9561" w14:textId="2AE381A8" w:rsidR="00FE51EE" w:rsidRDefault="00FE51EE" w:rsidP="00FE51EE">
      <w:pPr>
        <w:pStyle w:val="BodyText"/>
      </w:pPr>
      <w:r>
        <w:t>INPUT TRANSFORM:  K:$L(X)&gt;80!($L(X)&lt;1) X</w:t>
      </w:r>
    </w:p>
    <w:p w14:paraId="50B275C4" w14:textId="2759328A" w:rsidR="00FE51EE" w:rsidRDefault="00FE51EE" w:rsidP="00FE51EE">
      <w:pPr>
        <w:pStyle w:val="BodyText"/>
      </w:pPr>
      <w:r>
        <w:t>LAST EDITED: NOV 02, 2016</w:t>
      </w:r>
    </w:p>
    <w:p w14:paraId="695CBDA3" w14:textId="69910382" w:rsidR="00FE51EE" w:rsidRDefault="00FE51EE" w:rsidP="00FE51EE">
      <w:pPr>
        <w:pStyle w:val="BodyText"/>
      </w:pPr>
      <w:r>
        <w:t>HELP-PROMPT: Answer must be 1-80 characters in length.</w:t>
      </w:r>
    </w:p>
    <w:p w14:paraId="37659943" w14:textId="280B1A2C" w:rsidR="00FE51EE" w:rsidRDefault="00FE51EE" w:rsidP="00FE51EE">
      <w:pPr>
        <w:pStyle w:val="BodyText"/>
      </w:pPr>
      <w:r>
        <w:t xml:space="preserve">DESCRIPTION: This Free Text field represents information related to the appointment request. </w:t>
      </w:r>
      <w:r w:rsidR="00F96133">
        <w:t>E</w:t>
      </w:r>
      <w:r>
        <w:t xml:space="preserve">xample: see progress note date 5/01/02 this would direct the scheduling clerk to a note that may contain lab, </w:t>
      </w:r>
      <w:r w:rsidR="00F96133">
        <w:t>x-ray</w:t>
      </w:r>
      <w:r>
        <w:t xml:space="preserve"> orders that need to be completed prior to the appointment.</w:t>
      </w:r>
    </w:p>
    <w:p w14:paraId="4FB57F8C" w14:textId="3529F5B7" w:rsidR="00FE51EE" w:rsidRDefault="00FE51EE" w:rsidP="00FE51EE">
      <w:pPr>
        <w:pStyle w:val="BodyText"/>
      </w:pPr>
      <w:r>
        <w:t>AUDIT: YES, ALWAYS</w:t>
      </w:r>
    </w:p>
    <w:p w14:paraId="77654D14" w14:textId="12DE9135" w:rsidR="00FE51EE" w:rsidRDefault="00FE51EE" w:rsidP="00FE51EE">
      <w:pPr>
        <w:pStyle w:val="BodyText"/>
      </w:pPr>
      <w:r>
        <w:t>409.85,41 MULTIPLE APPOINTMENT RTC 3;1 SET</w:t>
      </w:r>
      <w:r w:rsidR="00F96133">
        <w:t xml:space="preserve"> </w:t>
      </w:r>
      <w:r>
        <w:t>'0' FOR NO; '1' FOR YES;</w:t>
      </w:r>
    </w:p>
    <w:p w14:paraId="044AEFDB" w14:textId="5935BEE4" w:rsidR="00FE51EE" w:rsidRDefault="00FE51EE" w:rsidP="00FE51EE">
      <w:pPr>
        <w:pStyle w:val="BodyText"/>
      </w:pPr>
      <w:r>
        <w:lastRenderedPageBreak/>
        <w:t>LAST EDITED: APR 18, 2015</w:t>
      </w:r>
    </w:p>
    <w:p w14:paraId="49E05423" w14:textId="755F5D05" w:rsidR="00FE51EE" w:rsidRDefault="00FE51EE" w:rsidP="00FE51EE">
      <w:pPr>
        <w:pStyle w:val="BodyText"/>
      </w:pPr>
      <w:r>
        <w:t>HELP-PROMPT: Select 1 or YES if multiple appointments are needed. Select 0 or NO if multiple appointments are not needed.</w:t>
      </w:r>
    </w:p>
    <w:p w14:paraId="6D61CEA0" w14:textId="5D002266" w:rsidR="00FE51EE" w:rsidRDefault="00FE51EE" w:rsidP="00FE51EE">
      <w:pPr>
        <w:pStyle w:val="BodyText"/>
      </w:pPr>
      <w:r>
        <w:t>DESCRIPTION: This field represents that Multiple Appointments need to be made.</w:t>
      </w:r>
      <w:r w:rsidR="00F96133">
        <w:t xml:space="preserve"> </w:t>
      </w:r>
      <w:r>
        <w:t>If set to NO (0 zero), Multiple Appointment (Return to Clinic) are not scheduled.  If set to YES (1), Multiple Appointment (Return to Clinic) could be scheduled.</w:t>
      </w:r>
    </w:p>
    <w:p w14:paraId="38DC0DDC" w14:textId="2091A36D" w:rsidR="00FE51EE" w:rsidRDefault="00FE51EE" w:rsidP="00FE51EE">
      <w:pPr>
        <w:pStyle w:val="BodyText"/>
      </w:pPr>
      <w:r>
        <w:t>409.85,42 MULT APPT RTC INTERVAL 3;2 NUMBER</w:t>
      </w:r>
    </w:p>
    <w:p w14:paraId="6D0C7A33" w14:textId="3CB1C7BF" w:rsidR="00FE51EE" w:rsidRDefault="00FE51EE" w:rsidP="00FE51EE">
      <w:pPr>
        <w:pStyle w:val="BodyText"/>
      </w:pPr>
      <w:r>
        <w:t>INPUT TRANSFORM: K:+X'=X!(X&gt;365)!(X&lt;0)!(X?.E1"."1N.N) X</w:t>
      </w:r>
    </w:p>
    <w:p w14:paraId="12B8E919" w14:textId="23A5F631" w:rsidR="00FE51EE" w:rsidRDefault="00FE51EE" w:rsidP="00FE51EE">
      <w:pPr>
        <w:pStyle w:val="BodyText"/>
      </w:pPr>
      <w:r>
        <w:t>LAST EDITED: APR 18, 2015</w:t>
      </w:r>
    </w:p>
    <w:p w14:paraId="5AD30D37" w14:textId="4187862F" w:rsidR="00FE51EE" w:rsidRDefault="00FE51EE" w:rsidP="00FE51EE">
      <w:pPr>
        <w:pStyle w:val="BodyText"/>
      </w:pPr>
      <w:r>
        <w:t>HELP-PROMPT:</w:t>
      </w:r>
      <w:r w:rsidR="00F96133">
        <w:t xml:space="preserve"> </w:t>
      </w:r>
      <w:r>
        <w:t>Type a number between 0 and 365, 0 decimal digits.</w:t>
      </w:r>
    </w:p>
    <w:p w14:paraId="6DAEEC77" w14:textId="426069EE" w:rsidR="00FE51EE" w:rsidRDefault="00FE51EE" w:rsidP="00FE51EE">
      <w:pPr>
        <w:pStyle w:val="BodyText"/>
      </w:pPr>
      <w:r>
        <w:t>DESCRIPTION: The MULT APPT RTC INTERVAL represents the number of Days between appointments.</w:t>
      </w:r>
    </w:p>
    <w:p w14:paraId="5E6E2D7C" w14:textId="69F5A70C" w:rsidR="00FE51EE" w:rsidRDefault="00FE51EE" w:rsidP="00FE51EE">
      <w:pPr>
        <w:pStyle w:val="BodyText"/>
      </w:pPr>
      <w:r>
        <w:t>409.85,43 MULT APPT NUMBER 3;3 NUMBER</w:t>
      </w:r>
    </w:p>
    <w:p w14:paraId="43D3DA65" w14:textId="2A635C3C" w:rsidR="00FE51EE" w:rsidRDefault="00FE51EE" w:rsidP="00FE51EE">
      <w:pPr>
        <w:pStyle w:val="BodyText"/>
      </w:pPr>
      <w:r>
        <w:t>INPUT TRANSFORM:  K:+X'=X!(X&gt;100)!(X&lt;0)!(X?.E1"."1N.N) X</w:t>
      </w:r>
    </w:p>
    <w:p w14:paraId="316E2132" w14:textId="348ED793" w:rsidR="00FE51EE" w:rsidRDefault="00FE51EE" w:rsidP="00FE51EE">
      <w:pPr>
        <w:pStyle w:val="BodyText"/>
      </w:pPr>
      <w:r>
        <w:t>LAST EDITED: APR 18, 2015</w:t>
      </w:r>
    </w:p>
    <w:p w14:paraId="68FC4019" w14:textId="7D6E77C0" w:rsidR="00FE51EE" w:rsidRDefault="00FE51EE" w:rsidP="00FE51EE">
      <w:pPr>
        <w:pStyle w:val="BodyText"/>
      </w:pPr>
      <w:r>
        <w:t>HELP-PROMPT: Type a number between 0 and 100, 0 decimal digits.</w:t>
      </w:r>
    </w:p>
    <w:p w14:paraId="3033DD1E" w14:textId="472C3619" w:rsidR="00FE51EE" w:rsidRDefault="00FE51EE" w:rsidP="00FE51EE">
      <w:pPr>
        <w:pStyle w:val="BodyText"/>
      </w:pPr>
      <w:r>
        <w:t>DESCRIPTION: This field represents the number of appointments that may be needed.</w:t>
      </w:r>
    </w:p>
    <w:p w14:paraId="5BDE6390" w14:textId="564606B9" w:rsidR="00FE51EE" w:rsidRDefault="00FE51EE" w:rsidP="00FE51EE">
      <w:pPr>
        <w:pStyle w:val="BodyText"/>
      </w:pPr>
      <w:r>
        <w:t>409.85,43.3 MULT APPTS MADE 2;0 POINTER Multiple #409.852</w:t>
      </w:r>
    </w:p>
    <w:p w14:paraId="7D9E7808" w14:textId="58453C0E" w:rsidR="00FE51EE" w:rsidRDefault="00FE51EE" w:rsidP="00FE51EE">
      <w:pPr>
        <w:pStyle w:val="BodyText"/>
      </w:pPr>
      <w:r>
        <w:t>DESCRIPTION:</w:t>
      </w:r>
      <w:r w:rsidR="000829E3">
        <w:t xml:space="preserve"> </w:t>
      </w:r>
      <w:r>
        <w:t>These are the MRTC Appointments that have been made for this appointment request.</w:t>
      </w:r>
    </w:p>
    <w:p w14:paraId="436FBA40" w14:textId="3AFE6413" w:rsidR="00FE51EE" w:rsidRDefault="00FE51EE" w:rsidP="00FE51EE">
      <w:pPr>
        <w:pStyle w:val="BodyText"/>
      </w:pPr>
      <w:r>
        <w:t>TECHNICAL DESCR: These appointments are pointers to the SDEC APPOINTMENT file 409.84.</w:t>
      </w:r>
    </w:p>
    <w:p w14:paraId="2C98694F" w14:textId="2D48F0FA" w:rsidR="00FE51EE" w:rsidRDefault="00FE51EE" w:rsidP="00FE51EE">
      <w:pPr>
        <w:pStyle w:val="BodyText"/>
      </w:pPr>
      <w:r>
        <w:t>409.852,.01 CHILD REQUEST 0;1 POINTER TO SDEC APPT REQUEST FILE (#409.85) (Multiply asked)</w:t>
      </w:r>
    </w:p>
    <w:p w14:paraId="6E0CBB03" w14:textId="0FF5B9FE" w:rsidR="00FE51EE" w:rsidRDefault="00FE51EE" w:rsidP="00FE51EE">
      <w:pPr>
        <w:pStyle w:val="BodyText"/>
      </w:pPr>
      <w:r>
        <w:t>LAST EDITED: JAN 05, 2016</w:t>
      </w:r>
    </w:p>
    <w:p w14:paraId="796F4E95" w14:textId="3EEFCBB2" w:rsidR="00FE51EE" w:rsidRDefault="00FE51EE" w:rsidP="00FE51EE">
      <w:pPr>
        <w:pStyle w:val="BodyText"/>
      </w:pPr>
      <w:r>
        <w:t>HELP-PROMPT: Select an appointment request.</w:t>
      </w:r>
    </w:p>
    <w:p w14:paraId="3E26AAEE" w14:textId="488D658C" w:rsidR="00FE51EE" w:rsidRDefault="00FE51EE" w:rsidP="00FE51EE">
      <w:pPr>
        <w:pStyle w:val="BodyText"/>
      </w:pPr>
      <w:r>
        <w:t>DESCRIPTION: This field represents a 'Child' appointment request.</w:t>
      </w:r>
    </w:p>
    <w:p w14:paraId="5E92399B" w14:textId="35A012E1" w:rsidR="00FE51EE" w:rsidRDefault="00FE51EE" w:rsidP="00FE51EE">
      <w:pPr>
        <w:pStyle w:val="BodyText"/>
      </w:pPr>
      <w:r>
        <w:t>TECHNICAL DESCR:</w:t>
      </w:r>
      <w:r w:rsidR="000829E3">
        <w:t xml:space="preserve"> </w:t>
      </w:r>
      <w:r>
        <w:t>Pointer to the SDEC APPT REQUEST file 409.85.</w:t>
      </w:r>
    </w:p>
    <w:p w14:paraId="11E65BFE" w14:textId="2D2ED69C" w:rsidR="00FE51EE" w:rsidRDefault="00FE51EE" w:rsidP="00FE51EE">
      <w:pPr>
        <w:pStyle w:val="BodyText"/>
      </w:pPr>
      <w:r>
        <w:t>CROSS-REFERENCE:  409.852^B</w:t>
      </w:r>
    </w:p>
    <w:p w14:paraId="4D63D419" w14:textId="378955FA" w:rsidR="00FE51EE" w:rsidRDefault="00FE51EE" w:rsidP="00FE51EE">
      <w:pPr>
        <w:pStyle w:val="BodyText"/>
      </w:pPr>
      <w:r>
        <w:t>1)= S ^SDEC(409.85,DA(1),2,"B",$E(X,1,30),DA)=""</w:t>
      </w:r>
    </w:p>
    <w:p w14:paraId="09CC9F19" w14:textId="2029A719" w:rsidR="00FE51EE" w:rsidRDefault="00FE51EE" w:rsidP="00FE51EE">
      <w:pPr>
        <w:pStyle w:val="BodyText"/>
      </w:pPr>
      <w:r>
        <w:t>2)= K ^SDEC(409.85,DA(1),2,"B",$E(X,1,30),DA)</w:t>
      </w:r>
    </w:p>
    <w:p w14:paraId="4563FD00" w14:textId="0008A554" w:rsidR="00FE51EE" w:rsidRDefault="00FE51EE" w:rsidP="00FE51EE">
      <w:pPr>
        <w:pStyle w:val="BodyText"/>
      </w:pPr>
      <w:r>
        <w:t>409.852,.02 MULT APPTS MADE 0;2 POINTER TO SDEC APPOINTMENT FILE (#409.84)</w:t>
      </w:r>
    </w:p>
    <w:p w14:paraId="27EDC217" w14:textId="3D7C885A" w:rsidR="00FE51EE" w:rsidRDefault="00FE51EE" w:rsidP="00FE51EE">
      <w:pPr>
        <w:pStyle w:val="BodyText"/>
      </w:pPr>
      <w:r>
        <w:t>LAST EDITED: JAN 05, 2016</w:t>
      </w:r>
    </w:p>
    <w:p w14:paraId="673BC512" w14:textId="1A033A79" w:rsidR="00FE51EE" w:rsidRDefault="00FE51EE" w:rsidP="00FE51EE">
      <w:pPr>
        <w:pStyle w:val="BodyText"/>
      </w:pPr>
      <w:r>
        <w:t>HELP-PROMPT:</w:t>
      </w:r>
      <w:r w:rsidR="00941A44">
        <w:t xml:space="preserve"> </w:t>
      </w:r>
      <w:r>
        <w:t>Select an appointment</w:t>
      </w:r>
    </w:p>
    <w:p w14:paraId="7B041FC6" w14:textId="7EDEF97E" w:rsidR="00FE51EE" w:rsidRDefault="00FE51EE" w:rsidP="00FE51EE">
      <w:pPr>
        <w:pStyle w:val="BodyText"/>
      </w:pPr>
      <w:r>
        <w:lastRenderedPageBreak/>
        <w:t>DESCRIPTION: This field represents one of the Multiple Appointments that have been made based on this appointment request.</w:t>
      </w:r>
    </w:p>
    <w:p w14:paraId="0EEC77B0" w14:textId="260221BA" w:rsidR="00FE51EE" w:rsidRDefault="00FE51EE" w:rsidP="00FE51EE">
      <w:pPr>
        <w:pStyle w:val="BodyText"/>
      </w:pPr>
      <w:r>
        <w:t>TECHNICAL DESCR:</w:t>
      </w:r>
      <w:r w:rsidR="00EB1767">
        <w:t xml:space="preserve"> </w:t>
      </w:r>
      <w:r>
        <w:t>Pointer to SDEC APPOINTMENT file 409.84.</w:t>
      </w:r>
    </w:p>
    <w:p w14:paraId="5BCA117A" w14:textId="488B86F9" w:rsidR="00FE51EE" w:rsidRDefault="00FE51EE" w:rsidP="00FE51EE">
      <w:pPr>
        <w:pStyle w:val="BodyText"/>
      </w:pPr>
      <w:r>
        <w:t>409.85,43.5 MRTC CALC PREF DATES 5;0 DATE Multiple #409.851</w:t>
      </w:r>
    </w:p>
    <w:p w14:paraId="720D6137" w14:textId="02B7C58F" w:rsidR="00FE51EE" w:rsidRDefault="00FE51EE" w:rsidP="00FE51EE">
      <w:pPr>
        <w:pStyle w:val="BodyText"/>
      </w:pPr>
      <w:r>
        <w:t>DESCRIPTION: This multiple field holds the dates that are requested for multiple appointments.</w:t>
      </w:r>
    </w:p>
    <w:p w14:paraId="6299A8CA" w14:textId="0D295EE5" w:rsidR="00FE51EE" w:rsidRDefault="00FE51EE" w:rsidP="00FE51EE">
      <w:pPr>
        <w:pStyle w:val="BodyText"/>
      </w:pPr>
      <w:r>
        <w:t>409.851,.01 MRTC CALC PREF DATES 0;1 DATE (Multiply asked)</w:t>
      </w:r>
    </w:p>
    <w:p w14:paraId="3BED3024" w14:textId="4BE510D4" w:rsidR="00FE51EE" w:rsidRDefault="00FE51EE" w:rsidP="00FE51EE">
      <w:pPr>
        <w:pStyle w:val="BodyText"/>
      </w:pPr>
      <w:r>
        <w:t>INPUT TRANSFORM:  S %DT="EX" D ^%DT S X=Y K:Y&lt;1 X</w:t>
      </w:r>
    </w:p>
    <w:p w14:paraId="155C97FE" w14:textId="157A8B23" w:rsidR="00FE51EE" w:rsidRDefault="00FE51EE" w:rsidP="00FE51EE">
      <w:pPr>
        <w:pStyle w:val="BodyText"/>
      </w:pPr>
      <w:r>
        <w:t>LAST EDITED: APR 18, 2015</w:t>
      </w:r>
    </w:p>
    <w:p w14:paraId="1C3FA69F" w14:textId="469A6E1C" w:rsidR="00FE51EE" w:rsidRDefault="00FE51EE" w:rsidP="00FE51EE">
      <w:pPr>
        <w:pStyle w:val="BodyText"/>
      </w:pPr>
      <w:r>
        <w:t>HELP-PROMPT: Enter a date</w:t>
      </w:r>
    </w:p>
    <w:p w14:paraId="50E7CFD8" w14:textId="07EEF11E" w:rsidR="00FE51EE" w:rsidRDefault="00FE51EE" w:rsidP="00FE51EE">
      <w:pPr>
        <w:pStyle w:val="BodyText"/>
      </w:pPr>
      <w:r>
        <w:t>DESCRIPTION: This field represents one of the dates requested for one of the multiple appointments.</w:t>
      </w:r>
    </w:p>
    <w:p w14:paraId="681D6024" w14:textId="6B1D5B4D" w:rsidR="00FE51EE" w:rsidRDefault="00FE51EE" w:rsidP="00FE51EE">
      <w:pPr>
        <w:pStyle w:val="BodyText"/>
      </w:pPr>
      <w:r>
        <w:t>CROSS-REFERENCE:  409.851^B</w:t>
      </w:r>
    </w:p>
    <w:p w14:paraId="49FE3AA4" w14:textId="5DD5A3AA" w:rsidR="00FE51EE" w:rsidRDefault="00FE51EE" w:rsidP="00FE51EE">
      <w:pPr>
        <w:pStyle w:val="BodyText"/>
      </w:pPr>
      <w:r>
        <w:t>1)= S ^SDEC(409.85,DA(1),5,"B",$E(X,1,30),DA)=" "</w:t>
      </w:r>
    </w:p>
    <w:p w14:paraId="391C7F31" w14:textId="31BA865C" w:rsidR="00FE51EE" w:rsidRDefault="00FE51EE" w:rsidP="00FE51EE">
      <w:pPr>
        <w:pStyle w:val="BodyText"/>
      </w:pPr>
      <w:r>
        <w:t>2)= K ^SDEC(409.85,DA(1),5,"B",$E(X,1,30),DA)</w:t>
      </w:r>
    </w:p>
    <w:p w14:paraId="14485937" w14:textId="78A6F3F7" w:rsidR="00FE51EE" w:rsidRDefault="00FE51EE" w:rsidP="00FE51EE">
      <w:pPr>
        <w:pStyle w:val="BodyText"/>
      </w:pPr>
      <w:r>
        <w:t>409.85,43.8 PARENT REQUEST 3;5 POINTER TO SDEC APPT REQUEST FILE (#409.85)</w:t>
      </w:r>
    </w:p>
    <w:p w14:paraId="36936015" w14:textId="58D826D0" w:rsidR="00FE51EE" w:rsidRDefault="00FE51EE" w:rsidP="00FE51EE">
      <w:pPr>
        <w:pStyle w:val="BodyText"/>
      </w:pPr>
      <w:r>
        <w:t>LAST EDITED: JAN 05, 2016</w:t>
      </w:r>
    </w:p>
    <w:p w14:paraId="4ED9DBF2" w14:textId="1C05C7C3" w:rsidR="00FE51EE" w:rsidRDefault="00FE51EE" w:rsidP="00FE51EE">
      <w:pPr>
        <w:pStyle w:val="BodyText"/>
      </w:pPr>
      <w:r>
        <w:t>HELP-PROMPT: Select an appointment request</w:t>
      </w:r>
    </w:p>
    <w:p w14:paraId="16D7B659" w14:textId="1B70BD0B" w:rsidR="00FE51EE" w:rsidRDefault="00FE51EE" w:rsidP="00FE51EE">
      <w:pPr>
        <w:pStyle w:val="BodyText"/>
      </w:pPr>
      <w:r>
        <w:t>DESCRIPTION: This field represents the parent appointment request.</w:t>
      </w:r>
    </w:p>
    <w:p w14:paraId="4BE99F6A" w14:textId="05D5A776" w:rsidR="00FE51EE" w:rsidRDefault="00FE51EE" w:rsidP="00FE51EE">
      <w:pPr>
        <w:pStyle w:val="BodyText"/>
      </w:pPr>
      <w:r>
        <w:t>409.85,44</w:t>
      </w:r>
      <w:r w:rsidR="00A80F61">
        <w:t xml:space="preserve"> </w:t>
      </w:r>
      <w:r>
        <w:t>PATIENT CONTACT 4;0 DATE Multiple #409.8544</w:t>
      </w:r>
    </w:p>
    <w:p w14:paraId="5C957D66" w14:textId="5EF1F307" w:rsidR="00FE51EE" w:rsidRDefault="00FE51EE" w:rsidP="00FE51EE">
      <w:pPr>
        <w:pStyle w:val="BodyText"/>
      </w:pPr>
      <w:r>
        <w:t>DESCRIPTION: This multiple records the patient contact events.</w:t>
      </w:r>
    </w:p>
    <w:p w14:paraId="737A7D98" w14:textId="25E16D8E" w:rsidR="00FE51EE" w:rsidRDefault="00FE51EE" w:rsidP="00FE51EE">
      <w:pPr>
        <w:pStyle w:val="BodyText"/>
      </w:pPr>
      <w:r>
        <w:t>409.8544,.01 DATE ENTERED 0;1 DATE</w:t>
      </w:r>
    </w:p>
    <w:p w14:paraId="3D311B24" w14:textId="1989AC5E" w:rsidR="00FE51EE" w:rsidRDefault="00FE51EE" w:rsidP="00FE51EE">
      <w:pPr>
        <w:pStyle w:val="BodyText"/>
      </w:pPr>
      <w:r>
        <w:t>INPUT TRANSFORM: S %DT="ETX" D ^%DT S X=Y K:Y&lt;1 X</w:t>
      </w:r>
    </w:p>
    <w:p w14:paraId="1FEB15B6" w14:textId="0E29F8A6" w:rsidR="00FE51EE" w:rsidRDefault="00FE51EE" w:rsidP="00FE51EE">
      <w:pPr>
        <w:pStyle w:val="BodyText"/>
      </w:pPr>
      <w:r>
        <w:t>LAST EDITED: APR 22, 2015</w:t>
      </w:r>
    </w:p>
    <w:p w14:paraId="18ACB499" w14:textId="0447EFDA" w:rsidR="00FE51EE" w:rsidRDefault="00FE51EE" w:rsidP="00FE51EE">
      <w:pPr>
        <w:pStyle w:val="BodyText"/>
      </w:pPr>
      <w:r>
        <w:t>HELP-PROMPT: Enter the date and optional time that this patient was contacted.</w:t>
      </w:r>
    </w:p>
    <w:p w14:paraId="3498FE04" w14:textId="27AB7A0F" w:rsidR="00FE51EE" w:rsidRDefault="00FE51EE" w:rsidP="00FE51EE">
      <w:pPr>
        <w:pStyle w:val="BodyText"/>
      </w:pPr>
      <w:r>
        <w:t>DESCRIPTION: This DATE ENTERED field represents the Date that an attempt was made to contact the patient regarding 'this' appointment REQUEST.  The time can also be optionally entered.</w:t>
      </w:r>
    </w:p>
    <w:p w14:paraId="6C55AE46" w14:textId="08FFBDF6" w:rsidR="00FE51EE" w:rsidRDefault="00FE51EE" w:rsidP="00FE51EE">
      <w:pPr>
        <w:pStyle w:val="BodyText"/>
      </w:pPr>
      <w:r>
        <w:t>CROSS-REFERENCE:  409.8544^B</w:t>
      </w:r>
    </w:p>
    <w:p w14:paraId="2E0BB6EE" w14:textId="1DA6D631" w:rsidR="00FE51EE" w:rsidRDefault="00FE51EE" w:rsidP="00FE51EE">
      <w:pPr>
        <w:pStyle w:val="BodyText"/>
      </w:pPr>
      <w:r>
        <w:t>1)= S ^SDEC(409.85,DA(1),4,"B",$E(X,1,30),DA)=" "</w:t>
      </w:r>
    </w:p>
    <w:p w14:paraId="127599E9" w14:textId="70948FFC" w:rsidR="00FE51EE" w:rsidRDefault="00FE51EE" w:rsidP="00FE51EE">
      <w:pPr>
        <w:pStyle w:val="BodyText"/>
      </w:pPr>
      <w:r>
        <w:t>2)= K ^SDEC(409.85,DA(1),4,"B",$E(X,1,30),DA)</w:t>
      </w:r>
    </w:p>
    <w:p w14:paraId="449E4421" w14:textId="7DC917F9" w:rsidR="00FE51EE" w:rsidRDefault="00FE51EE" w:rsidP="00FE51EE">
      <w:pPr>
        <w:pStyle w:val="BodyText"/>
      </w:pPr>
      <w:r>
        <w:t>RECORD INDEXES: AD (#1679) (WHOLE FILE #409.85)</w:t>
      </w:r>
    </w:p>
    <w:p w14:paraId="09597866" w14:textId="0E85008C" w:rsidR="00FE51EE" w:rsidRDefault="00FE51EE" w:rsidP="00FE51EE">
      <w:pPr>
        <w:pStyle w:val="BodyText"/>
      </w:pPr>
      <w:r>
        <w:t>409.8544,2 ENTERED BY USER 0;2 POINTER TO NEW PERSON FILE (#200)</w:t>
      </w:r>
    </w:p>
    <w:p w14:paraId="486C913C" w14:textId="46055019" w:rsidR="00FE51EE" w:rsidRDefault="00FE51EE" w:rsidP="00FE51EE">
      <w:pPr>
        <w:pStyle w:val="BodyText"/>
      </w:pPr>
      <w:r>
        <w:t>LAST EDITED: APR 18, 2015</w:t>
      </w:r>
    </w:p>
    <w:p w14:paraId="080C7CC6" w14:textId="24038E83" w:rsidR="00FE51EE" w:rsidRDefault="00FE51EE" w:rsidP="00FE51EE">
      <w:pPr>
        <w:pStyle w:val="BodyText"/>
      </w:pPr>
      <w:r>
        <w:t>HELP-PROMPT: Select a user/provider</w:t>
      </w:r>
    </w:p>
    <w:p w14:paraId="621B6077" w14:textId="666C00E5" w:rsidR="00FE51EE" w:rsidRDefault="00FE51EE" w:rsidP="00FE51EE">
      <w:pPr>
        <w:pStyle w:val="BodyText"/>
      </w:pPr>
      <w:r>
        <w:lastRenderedPageBreak/>
        <w:t>DESCRIPTION: This ENTERED BY USER field represents the user/provider that made an attempt to contact the patient regarding this appointment request.</w:t>
      </w:r>
    </w:p>
    <w:p w14:paraId="31D1D707" w14:textId="544BE6B3" w:rsidR="00FE51EE" w:rsidRDefault="00FE51EE" w:rsidP="00FE51EE">
      <w:pPr>
        <w:pStyle w:val="BodyText"/>
      </w:pPr>
      <w:r>
        <w:t>RECORD INDEXES: AD (#1679) (WHOLE FILE #409.85)</w:t>
      </w:r>
    </w:p>
    <w:p w14:paraId="4E18E238" w14:textId="3E799335" w:rsidR="00FE51EE" w:rsidRDefault="00FE51EE" w:rsidP="00FE51EE">
      <w:pPr>
        <w:pStyle w:val="BodyText"/>
      </w:pPr>
      <w:r>
        <w:t>409.8544,3</w:t>
      </w:r>
      <w:r w:rsidR="00CD14F4">
        <w:t xml:space="preserve"> </w:t>
      </w:r>
      <w:r>
        <w:t>ACTION 0;3 SET</w:t>
      </w:r>
      <w:r w:rsidR="00CD14F4">
        <w:t xml:space="preserve"> </w:t>
      </w:r>
      <w:r>
        <w:t>'C' FOR CALLED; 'M' FOR MESSAGE LEFT; 'L' FOR LETTER;</w:t>
      </w:r>
    </w:p>
    <w:p w14:paraId="2BAB69F1" w14:textId="49AD7DE5" w:rsidR="00FE51EE" w:rsidRDefault="00FE51EE" w:rsidP="00FE51EE">
      <w:pPr>
        <w:pStyle w:val="BodyText"/>
      </w:pPr>
      <w:r>
        <w:t>LAST EDITED: APR 18, 2015</w:t>
      </w:r>
    </w:p>
    <w:p w14:paraId="6A0C1618" w14:textId="3E5F7062" w:rsidR="00FE51EE" w:rsidRDefault="00FE51EE" w:rsidP="00FE51EE">
      <w:pPr>
        <w:pStyle w:val="BodyText"/>
      </w:pPr>
      <w:r>
        <w:t>HELP-PROMPT: Select an action.</w:t>
      </w:r>
    </w:p>
    <w:p w14:paraId="6CB884DC" w14:textId="5872B27C" w:rsidR="00FE51EE" w:rsidRDefault="00FE51EE" w:rsidP="00FE51EE">
      <w:pPr>
        <w:pStyle w:val="BodyText"/>
      </w:pPr>
      <w:r>
        <w:t>DESCRIPTION: The ACTION field represents the attempt that was made to contact the patient regarding 'this' appointment. C = Called M = Message Left L = Letter</w:t>
      </w:r>
    </w:p>
    <w:p w14:paraId="5FF99898" w14:textId="4789B0F8" w:rsidR="00FE51EE" w:rsidRDefault="00FE51EE" w:rsidP="00FE51EE">
      <w:pPr>
        <w:pStyle w:val="BodyText"/>
      </w:pPr>
      <w:r>
        <w:t>409.8544,4 PATIENT PHONE 0;4 FREE TEXT</w:t>
      </w:r>
    </w:p>
    <w:p w14:paraId="055FED4B" w14:textId="34F601B7" w:rsidR="00FE51EE" w:rsidRDefault="00FE51EE" w:rsidP="00FE51EE">
      <w:pPr>
        <w:pStyle w:val="BodyText"/>
      </w:pPr>
      <w:r>
        <w:t>INPUT TRANSFORM:K:$L(X)&gt;20!($L(X)&lt;4) X</w:t>
      </w:r>
    </w:p>
    <w:p w14:paraId="4C1F0334" w14:textId="14521578" w:rsidR="00FE51EE" w:rsidRDefault="00FE51EE" w:rsidP="00FE51EE">
      <w:pPr>
        <w:pStyle w:val="BodyText"/>
      </w:pPr>
      <w:r>
        <w:t>LAST EDITED: APR 18, 2015</w:t>
      </w:r>
    </w:p>
    <w:p w14:paraId="5CCABB21" w14:textId="305CC864" w:rsidR="00FE51EE" w:rsidRDefault="00FE51EE" w:rsidP="00FE51EE">
      <w:pPr>
        <w:pStyle w:val="BodyText"/>
      </w:pPr>
      <w:r>
        <w:t>HELP-PROMPT: Answer must be 4-20 characters in length.</w:t>
      </w:r>
    </w:p>
    <w:p w14:paraId="6879C7A3" w14:textId="47ECB65C" w:rsidR="00FE51EE" w:rsidRDefault="00FE51EE" w:rsidP="00FE51EE">
      <w:pPr>
        <w:pStyle w:val="BodyText"/>
      </w:pPr>
      <w:r>
        <w:t>DESCRIPTION: This is the phone number used to contact the patient.</w:t>
      </w:r>
    </w:p>
    <w:p w14:paraId="6D8B7CA1" w14:textId="220CC4C3" w:rsidR="00FE51EE" w:rsidRDefault="00FE51EE" w:rsidP="00FE51EE">
      <w:pPr>
        <w:pStyle w:val="BodyText"/>
      </w:pPr>
      <w:r>
        <w:t>409.85,45</w:t>
      </w:r>
      <w:r w:rsidR="00CD14F4">
        <w:t xml:space="preserve"> </w:t>
      </w:r>
      <w:r>
        <w:t>VS AUDIT 6;0 DATE Multiple #409.8545</w:t>
      </w:r>
    </w:p>
    <w:p w14:paraId="1B39146B" w14:textId="0F560D28" w:rsidR="00FE51EE" w:rsidRDefault="00FE51EE" w:rsidP="00FE51EE">
      <w:pPr>
        <w:pStyle w:val="BodyText"/>
      </w:pPr>
      <w:r>
        <w:t>(Add New Entry without Asking)</w:t>
      </w:r>
    </w:p>
    <w:p w14:paraId="77D0FDF2" w14:textId="16CDD913" w:rsidR="00FE51EE" w:rsidRDefault="00FE51EE" w:rsidP="00FE51EE">
      <w:pPr>
        <w:pStyle w:val="BodyText"/>
      </w:pPr>
      <w:r>
        <w:t>DESCRIPTION: This multiple is like an audit trail for specific fields and is used by VistA Scheduling GUI.</w:t>
      </w:r>
    </w:p>
    <w:p w14:paraId="6CC94B66" w14:textId="779FE94E" w:rsidR="00FE51EE" w:rsidRDefault="00FE51EE" w:rsidP="00FE51EE">
      <w:pPr>
        <w:pStyle w:val="BodyText"/>
      </w:pPr>
      <w:r>
        <w:t>409.8545,.01 DATE EDITED 0;1 DATE (Multiply asked)</w:t>
      </w:r>
    </w:p>
    <w:p w14:paraId="015E7E98" w14:textId="37805022" w:rsidR="00FE51EE" w:rsidRDefault="00FE51EE" w:rsidP="00FE51EE">
      <w:pPr>
        <w:pStyle w:val="BodyText"/>
      </w:pPr>
      <w:r>
        <w:t>INPUT TRANSFORM:  S %DT="ETXR" D ^%DT S X=Y K:Y&lt;1 X</w:t>
      </w:r>
    </w:p>
    <w:p w14:paraId="212B4E7C" w14:textId="4EDF37F9" w:rsidR="00FE51EE" w:rsidRDefault="00FE51EE" w:rsidP="00FE51EE">
      <w:pPr>
        <w:pStyle w:val="BodyText"/>
      </w:pPr>
      <w:r>
        <w:t>LAST EDITED: DEC 01, 2015</w:t>
      </w:r>
    </w:p>
    <w:p w14:paraId="156EA68B" w14:textId="517F29FF" w:rsidR="00FE51EE" w:rsidRDefault="00FE51EE" w:rsidP="00FE51EE">
      <w:pPr>
        <w:pStyle w:val="BodyText"/>
      </w:pPr>
      <w:r>
        <w:t>HELP-PROMPT: Enter a date and time</w:t>
      </w:r>
    </w:p>
    <w:p w14:paraId="50F7EA04" w14:textId="0B5E5211" w:rsidR="00FE51EE" w:rsidRDefault="00FE51EE" w:rsidP="00FE51EE">
      <w:pPr>
        <w:pStyle w:val="BodyText"/>
      </w:pPr>
      <w:r>
        <w:t>DESCRIPTION: This is the Date/Time in which the edits represented by this entry were made.</w:t>
      </w:r>
    </w:p>
    <w:p w14:paraId="51D97089" w14:textId="20A257CC" w:rsidR="00FE51EE" w:rsidRDefault="00FE51EE" w:rsidP="00FE51EE">
      <w:pPr>
        <w:pStyle w:val="BodyText"/>
      </w:pPr>
      <w:r>
        <w:t>CROSS-REFERENCE:  409.8545^B</w:t>
      </w:r>
    </w:p>
    <w:p w14:paraId="1DBF0818" w14:textId="0DBE8C37" w:rsidR="00FE51EE" w:rsidRDefault="00FE51EE" w:rsidP="00FE51EE">
      <w:pPr>
        <w:pStyle w:val="BodyText"/>
      </w:pPr>
      <w:r>
        <w:t>1)= S ^SDEC(409.85,DA(1),6,"B",$E(X,1,30),DA)=" "</w:t>
      </w:r>
    </w:p>
    <w:p w14:paraId="44A64FC5" w14:textId="00C21F08" w:rsidR="00FE51EE" w:rsidRDefault="00FE51EE" w:rsidP="00FE51EE">
      <w:pPr>
        <w:pStyle w:val="BodyText"/>
      </w:pPr>
      <w:r>
        <w:t>2)= K ^SDEC(409.85,DA(1),6,"B",$E(X,1,30),DA)</w:t>
      </w:r>
    </w:p>
    <w:p w14:paraId="6162A9E5" w14:textId="6C5D487F" w:rsidR="00FE51EE" w:rsidRDefault="00FE51EE" w:rsidP="00FE51EE">
      <w:pPr>
        <w:pStyle w:val="BodyText"/>
      </w:pPr>
      <w:r>
        <w:t>409.8545,1 EDITED BY 0;2 POINTER TO NEW PERSON FILE (#200)</w:t>
      </w:r>
    </w:p>
    <w:p w14:paraId="211C9B32" w14:textId="6F42C48B" w:rsidR="00FE51EE" w:rsidRDefault="00FE51EE" w:rsidP="00FE51EE">
      <w:pPr>
        <w:pStyle w:val="BodyText"/>
      </w:pPr>
      <w:r>
        <w:t>LAST EDITED: DEC 01, 2015</w:t>
      </w:r>
    </w:p>
    <w:p w14:paraId="617AA14F" w14:textId="3E790654" w:rsidR="00FE51EE" w:rsidRDefault="00FE51EE" w:rsidP="00FE51EE">
      <w:pPr>
        <w:pStyle w:val="BodyText"/>
      </w:pPr>
      <w:r>
        <w:t>HELP-PROMPT: Enter a user</w:t>
      </w:r>
    </w:p>
    <w:p w14:paraId="388B2CDD" w14:textId="3F4AC7FF" w:rsidR="00FE51EE" w:rsidRDefault="00FE51EE" w:rsidP="00FE51EE">
      <w:pPr>
        <w:pStyle w:val="BodyText"/>
      </w:pPr>
      <w:r>
        <w:t>DESCRIPTION: This is the user that edited the current VS AUDIT entry.</w:t>
      </w:r>
    </w:p>
    <w:p w14:paraId="47367736" w14:textId="4E56F409" w:rsidR="00FE51EE" w:rsidRDefault="00FE51EE" w:rsidP="00FE51EE">
      <w:pPr>
        <w:pStyle w:val="BodyText"/>
      </w:pPr>
      <w:r>
        <w:t>409.8545,2 REQ SPECIFIC CLINIC  0;3 POINTER TO HOSPITAL LOCATION FILE (#44)</w:t>
      </w:r>
    </w:p>
    <w:p w14:paraId="0F881D79" w14:textId="553804DE" w:rsidR="00FE51EE" w:rsidRDefault="00FE51EE" w:rsidP="00FE51EE">
      <w:pPr>
        <w:pStyle w:val="BodyText"/>
      </w:pPr>
      <w:r>
        <w:t>LAST EDITED: DEC 01, 2015</w:t>
      </w:r>
    </w:p>
    <w:p w14:paraId="73DF700A" w14:textId="7F298F39" w:rsidR="00FE51EE" w:rsidRDefault="00FE51EE" w:rsidP="00FE51EE">
      <w:pPr>
        <w:pStyle w:val="BodyText"/>
      </w:pPr>
      <w:r>
        <w:t>HELP-PROMPT: Select a clinic</w:t>
      </w:r>
    </w:p>
    <w:p w14:paraId="5DDA1B9A" w14:textId="77E1BC61" w:rsidR="00FE51EE" w:rsidRDefault="00FE51EE" w:rsidP="00FE51EE">
      <w:pPr>
        <w:pStyle w:val="BodyText"/>
      </w:pPr>
      <w:r>
        <w:t>DESCRIPTION: This field represents the clinic that this appointment request is for.</w:t>
      </w:r>
    </w:p>
    <w:p w14:paraId="2BDE4B4A" w14:textId="758F0741" w:rsidR="00FE51EE" w:rsidRDefault="00FE51EE" w:rsidP="00FE51EE">
      <w:pPr>
        <w:pStyle w:val="BodyText"/>
      </w:pPr>
      <w:r>
        <w:lastRenderedPageBreak/>
        <w:t>409.8545,3 REQ SERVICE/SPECIALTY 0;4 POINTER TO CLINIC STOP FILE (#40.7)</w:t>
      </w:r>
    </w:p>
    <w:p w14:paraId="09FB2DED" w14:textId="75346A35" w:rsidR="00FE51EE" w:rsidRDefault="00FE51EE" w:rsidP="00FE51EE">
      <w:pPr>
        <w:pStyle w:val="BodyText"/>
      </w:pPr>
      <w:r>
        <w:t>LAST EDITED:    DEC 01, 2015</w:t>
      </w:r>
    </w:p>
    <w:p w14:paraId="041DA0FD" w14:textId="28217158" w:rsidR="00FE51EE" w:rsidRDefault="00FE51EE" w:rsidP="00FE51EE">
      <w:pPr>
        <w:pStyle w:val="BodyText"/>
      </w:pPr>
      <w:r>
        <w:t>HELP-PROMPT:    Select a CLINIC STOP</w:t>
      </w:r>
    </w:p>
    <w:p w14:paraId="7FB5ACC0" w14:textId="6469FE5A" w:rsidR="00FE51EE" w:rsidRDefault="00FE51EE" w:rsidP="00FE51EE">
      <w:pPr>
        <w:pStyle w:val="BodyText"/>
      </w:pPr>
      <w:r>
        <w:t>DESCRIPTION:    This field represents the CLINIC STOP code (also referred to as SERVICE/SPECIALTY) that is associated with this appointment request.</w:t>
      </w:r>
    </w:p>
    <w:p w14:paraId="632582E0" w14:textId="0C2FC5F2" w:rsidR="00FE51EE" w:rsidRDefault="00FE51EE" w:rsidP="00FE51EE">
      <w:pPr>
        <w:pStyle w:val="BodyText"/>
      </w:pPr>
      <w:r>
        <w:t>409.85,46 ORDER ID</w:t>
      </w:r>
      <w:r w:rsidR="00B10A55">
        <w:t xml:space="preserve"> </w:t>
      </w:r>
      <w:r>
        <w:t>7;1 NUMBER</w:t>
      </w:r>
    </w:p>
    <w:p w14:paraId="311AB999" w14:textId="7F244F65" w:rsidR="00FE51EE" w:rsidRDefault="00FE51EE" w:rsidP="00FE51EE">
      <w:pPr>
        <w:pStyle w:val="BodyText"/>
      </w:pPr>
      <w:r>
        <w:t>INPUT TRANSFORM:  K:+X'=X!(X&gt;99999999999)!(X&lt;1)!(X?.E1"."1N.N) X</w:t>
      </w:r>
    </w:p>
    <w:p w14:paraId="694EDD79" w14:textId="5BA3FD0E" w:rsidR="00FE51EE" w:rsidRDefault="00FE51EE" w:rsidP="00FE51EE">
      <w:pPr>
        <w:pStyle w:val="BodyText"/>
      </w:pPr>
      <w:r>
        <w:t>LAST EDITED: JUN 19, 2017</w:t>
      </w:r>
    </w:p>
    <w:p w14:paraId="11936252" w14:textId="75B57B6B" w:rsidR="00FE51EE" w:rsidRDefault="00FE51EE" w:rsidP="00FE51EE">
      <w:pPr>
        <w:pStyle w:val="BodyText"/>
      </w:pPr>
      <w:r>
        <w:t>HELP-PROMPT: Type a number between 1 and 99999999999, 0 decimal digits.</w:t>
      </w:r>
    </w:p>
    <w:p w14:paraId="5E2FA4D3" w14:textId="60C02DA0" w:rsidR="00FE51EE" w:rsidRDefault="00FE51EE" w:rsidP="00FE51EE">
      <w:pPr>
        <w:pStyle w:val="BodyText"/>
      </w:pPr>
      <w:r>
        <w:t>DESCRIPTION: This field is the HL7 Message ID used for Return to Clinic orders.</w:t>
      </w:r>
    </w:p>
    <w:p w14:paraId="1364637A" w14:textId="3C395FB3" w:rsidR="00FE51EE" w:rsidRDefault="00FE51EE" w:rsidP="00FE51EE">
      <w:pPr>
        <w:pStyle w:val="BodyText"/>
      </w:pPr>
      <w:r>
        <w:t>TECHNICAL DESCR:</w:t>
      </w:r>
      <w:r w:rsidR="00B10A55">
        <w:t xml:space="preserve"> </w:t>
      </w:r>
      <w:r>
        <w:t>Message ID number from the ORDER (#100) file.</w:t>
      </w:r>
    </w:p>
    <w:p w14:paraId="555FE9D8" w14:textId="0337B183" w:rsidR="00FE51EE" w:rsidRDefault="00FE51EE" w:rsidP="00FE51EE">
      <w:pPr>
        <w:pStyle w:val="BodyText"/>
      </w:pPr>
      <w:r>
        <w:t>409.85,47 NO LATER THAN 7;2 SET</w:t>
      </w:r>
      <w:r w:rsidR="00B10A55">
        <w:t xml:space="preserve"> </w:t>
      </w:r>
      <w:r>
        <w:t>'0' FOR NO; '1' FOR YES;</w:t>
      </w:r>
    </w:p>
    <w:p w14:paraId="5B9AD510" w14:textId="51A917D5" w:rsidR="00FE51EE" w:rsidRDefault="00FE51EE" w:rsidP="00FE51EE">
      <w:pPr>
        <w:pStyle w:val="BodyText"/>
      </w:pPr>
      <w:r>
        <w:t>LAST EDITED: JUN 19, 2017</w:t>
      </w:r>
    </w:p>
    <w:p w14:paraId="5DECBF98" w14:textId="38FB9115" w:rsidR="00FE51EE" w:rsidRDefault="00FE51EE" w:rsidP="00FE51EE">
      <w:pPr>
        <w:pStyle w:val="BodyText"/>
      </w:pPr>
      <w:r>
        <w:t>HELP-PROMPT: Select 'YES' or 'NO'</w:t>
      </w:r>
    </w:p>
    <w:p w14:paraId="4E6BCFD7" w14:textId="342F9B01" w:rsidR="00FE51EE" w:rsidRDefault="00FE51EE" w:rsidP="00FE51EE">
      <w:pPr>
        <w:pStyle w:val="BodyText"/>
      </w:pPr>
      <w:r>
        <w:t>409.85,48 PREREQUISITE 8;0 Multiple #409.8548</w:t>
      </w:r>
    </w:p>
    <w:p w14:paraId="7CE343F7" w14:textId="5E23FE80" w:rsidR="00FE51EE" w:rsidRDefault="00FE51EE" w:rsidP="00FE51EE">
      <w:pPr>
        <w:pStyle w:val="BodyText"/>
      </w:pPr>
      <w:r>
        <w:t>409.8548,.01 PREREQUISITE 0;1 FREE TEXT (Multiply asked)</w:t>
      </w:r>
    </w:p>
    <w:p w14:paraId="35B36859" w14:textId="6D4C22E6" w:rsidR="00FE51EE" w:rsidRDefault="00FE51EE" w:rsidP="00FE51EE">
      <w:pPr>
        <w:pStyle w:val="BodyText"/>
      </w:pPr>
      <w:r>
        <w:t>INPUT TRANSFORM: K:$L(X)&gt;80!($L(X)&lt;1) X</w:t>
      </w:r>
    </w:p>
    <w:p w14:paraId="3EB6DD7F" w14:textId="24ED02EC" w:rsidR="00FE51EE" w:rsidRDefault="00FE51EE" w:rsidP="00FE51EE">
      <w:pPr>
        <w:pStyle w:val="BodyText"/>
      </w:pPr>
      <w:r>
        <w:t>LAST EDITED: JUN 29, 2017</w:t>
      </w:r>
    </w:p>
    <w:p w14:paraId="085C2FB3" w14:textId="39C7309A" w:rsidR="00FE51EE" w:rsidRDefault="00FE51EE" w:rsidP="00FE51EE">
      <w:pPr>
        <w:pStyle w:val="BodyText"/>
      </w:pPr>
      <w:r>
        <w:t>HELP-PROMPT: Answer must be 1-80 characters in length.</w:t>
      </w:r>
    </w:p>
    <w:p w14:paraId="539EA258" w14:textId="4C8248E8" w:rsidR="00FE51EE" w:rsidRDefault="00FE51EE" w:rsidP="00FE51EE">
      <w:pPr>
        <w:pStyle w:val="BodyText"/>
      </w:pPr>
      <w:r>
        <w:t>CROSS-REFERENCE: 409.8548^B</w:t>
      </w:r>
    </w:p>
    <w:p w14:paraId="07C6EC47" w14:textId="5408124C" w:rsidR="00FE51EE" w:rsidRDefault="00FE51EE" w:rsidP="00FE51EE">
      <w:pPr>
        <w:pStyle w:val="BodyText"/>
      </w:pPr>
      <w:r>
        <w:t>1)= S ^SDEC(409.85,DA(1),8,"B",$E(X,1,30),DA)=" "</w:t>
      </w:r>
    </w:p>
    <w:p w14:paraId="75631F41" w14:textId="34C67146" w:rsidR="00FE51EE" w:rsidRDefault="00FE51EE" w:rsidP="00FE51EE">
      <w:pPr>
        <w:pStyle w:val="BodyText"/>
      </w:pPr>
      <w:r>
        <w:t>2)= K ^SDEC(409.85,DA(1),8,"B",$E(X,1,30),DA)</w:t>
      </w:r>
    </w:p>
    <w:p w14:paraId="4B55CDB5" w14:textId="61DC88FC" w:rsidR="00FE51EE" w:rsidRDefault="00FE51EE" w:rsidP="00555B00">
      <w:pPr>
        <w:pStyle w:val="Heading3"/>
      </w:pPr>
      <w:bookmarkStart w:id="223" w:name="_Toc26530759"/>
      <w:r>
        <w:t>#409.86 SDEC CONTACT</w:t>
      </w:r>
      <w:bookmarkEnd w:id="223"/>
    </w:p>
    <w:p w14:paraId="572E1BB8" w14:textId="4B7A1323" w:rsidR="00FE51EE" w:rsidRDefault="00FE51EE" w:rsidP="00FE51EE">
      <w:pPr>
        <w:pStyle w:val="BodyText"/>
      </w:pPr>
      <w:r>
        <w:t>STANDARD DATA DICTIONARY #409.86 -- SDEC CONTACT FILE</w:t>
      </w:r>
    </w:p>
    <w:p w14:paraId="1E8711A4" w14:textId="2125700C" w:rsidR="00FE51EE" w:rsidRDefault="00FE51EE" w:rsidP="00FE51EE">
      <w:pPr>
        <w:pStyle w:val="BodyText"/>
      </w:pPr>
      <w:r>
        <w:t>STORED IN ^SDEC(409.86, (26 ENTRIES) SITE: TEST.CHEYENNE.MED.VA.GOV UCI: CHEYL134,ROU (VERSION 5.3)</w:t>
      </w:r>
    </w:p>
    <w:p w14:paraId="60387DAF" w14:textId="77777777" w:rsidR="00FE51EE" w:rsidRDefault="00FE51EE" w:rsidP="00FE51EE">
      <w:pPr>
        <w:pStyle w:val="BodyText"/>
      </w:pPr>
      <w:r>
        <w:t>DATA          NAME                  GLOBAL        DATA</w:t>
      </w:r>
    </w:p>
    <w:p w14:paraId="723A9B6E" w14:textId="77777777" w:rsidR="00FE51EE" w:rsidRDefault="00FE51EE" w:rsidP="00FE51EE">
      <w:pPr>
        <w:pStyle w:val="BodyText"/>
      </w:pPr>
      <w:r>
        <w:t>ELEMENT       TITLE                 LOCATION      TYPE</w:t>
      </w:r>
    </w:p>
    <w:p w14:paraId="2050EE26" w14:textId="07EA2107" w:rsidR="00FE51EE" w:rsidRDefault="00FE51EE" w:rsidP="00FE51EE">
      <w:pPr>
        <w:pStyle w:val="BodyText"/>
      </w:pPr>
      <w:r>
        <w:t xml:space="preserve">This file is used by the VSE VS GUI. The file contains patient contact information regarding </w:t>
      </w:r>
      <w:r w:rsidR="00B327D4">
        <w:t>a</w:t>
      </w:r>
      <w:r>
        <w:t>ppointment follow</w:t>
      </w:r>
      <w:r w:rsidR="00B327D4">
        <w:t>-</w:t>
      </w:r>
      <w:r>
        <w:t>up each time a patient is contacted.</w:t>
      </w:r>
      <w:r w:rsidR="00B327D4">
        <w:t xml:space="preserve"> This </w:t>
      </w:r>
      <w:r>
        <w:t>file should not be edited using Fileman, the file is updated using the</w:t>
      </w:r>
      <w:r w:rsidR="00B327D4">
        <w:t xml:space="preserve"> V</w:t>
      </w:r>
      <w:r>
        <w:t>S GUI.</w:t>
      </w:r>
    </w:p>
    <w:p w14:paraId="2823C221" w14:textId="5DE3EF3A" w:rsidR="00FE51EE" w:rsidRDefault="00FE51EE" w:rsidP="00FE51EE">
      <w:pPr>
        <w:pStyle w:val="BodyText"/>
      </w:pPr>
      <w:r>
        <w:t>DD ACCESS: @</w:t>
      </w:r>
    </w:p>
    <w:p w14:paraId="7EDB3710" w14:textId="3B199715" w:rsidR="00FE51EE" w:rsidRDefault="00FE51EE" w:rsidP="00FE51EE">
      <w:pPr>
        <w:pStyle w:val="BodyText"/>
      </w:pPr>
      <w:r>
        <w:t>RD ACCESS: @</w:t>
      </w:r>
    </w:p>
    <w:p w14:paraId="3ADC612A" w14:textId="4C4FCA39" w:rsidR="00FE51EE" w:rsidRDefault="00FE51EE" w:rsidP="00FE51EE">
      <w:pPr>
        <w:pStyle w:val="BodyText"/>
      </w:pPr>
      <w:r>
        <w:lastRenderedPageBreak/>
        <w:t>WR ACCESS: @</w:t>
      </w:r>
    </w:p>
    <w:p w14:paraId="338867F1" w14:textId="3FE0281F" w:rsidR="00FE51EE" w:rsidRDefault="00FE51EE" w:rsidP="00FE51EE">
      <w:pPr>
        <w:pStyle w:val="BodyText"/>
      </w:pPr>
      <w:r>
        <w:t>DEL ACCESS: @</w:t>
      </w:r>
    </w:p>
    <w:p w14:paraId="130860AB" w14:textId="586D2BED" w:rsidR="00FE51EE" w:rsidRDefault="00FE51EE" w:rsidP="00FE51EE">
      <w:pPr>
        <w:pStyle w:val="BodyText"/>
      </w:pPr>
      <w:r>
        <w:t>LAYGO ACCESS: @</w:t>
      </w:r>
    </w:p>
    <w:p w14:paraId="43714AF9" w14:textId="068FA81F" w:rsidR="00FE51EE" w:rsidRDefault="00FE51EE" w:rsidP="00FE51EE">
      <w:pPr>
        <w:pStyle w:val="BodyText"/>
      </w:pPr>
      <w:r>
        <w:t>AUDIT ACCESS: @</w:t>
      </w:r>
    </w:p>
    <w:p w14:paraId="3EC612E4" w14:textId="3675D199" w:rsidR="00FE51EE" w:rsidRDefault="00FE51EE" w:rsidP="00FE51EE">
      <w:pPr>
        <w:pStyle w:val="BodyText"/>
      </w:pPr>
      <w:r>
        <w:t>(NOTE: Kernel's File Access Security has been installed in this UCI.)</w:t>
      </w:r>
    </w:p>
    <w:p w14:paraId="672B589A" w14:textId="77777777" w:rsidR="00FE51EE" w:rsidRDefault="00FE51EE" w:rsidP="00FE51EE">
      <w:pPr>
        <w:pStyle w:val="BodyText"/>
      </w:pPr>
      <w:r>
        <w:t>IDENTIFIED BY: CLINIC (#1), REQUEST TYPE (#2.1)[R]</w:t>
      </w:r>
    </w:p>
    <w:p w14:paraId="4C94A38D" w14:textId="41F31FE6" w:rsidR="00FE51EE" w:rsidRDefault="00FE51EE" w:rsidP="00FE51EE">
      <w:pPr>
        <w:pStyle w:val="BodyText"/>
      </w:pPr>
      <w:r>
        <w:t>"W1.1":S%I=Y,Y=$S('$D(^(0)):"",$D(^DIC(40.7,+$P(^(0),U,6),0))#2:$P(^(0),U,1),1:""),C=$P(^DD(40.7,.01,0),U,2) D Y^DIQ:Y]"" W "   ",Y,@("$E("_DIC_"%I,0),0)") S Y=%I K %I"W2": W " ",$$NAKED^DIUTL("$$DATE^DIUTL($P(^(0),U,3))")</w:t>
      </w:r>
    </w:p>
    <w:p w14:paraId="7BCE4051" w14:textId="77777777" w:rsidR="00FE51EE" w:rsidRDefault="00FE51EE" w:rsidP="00FE51EE">
      <w:pPr>
        <w:pStyle w:val="BodyText"/>
      </w:pPr>
      <w:r>
        <w:t>CROSS REFERENCED BY: PATIENT(B)</w:t>
      </w:r>
    </w:p>
    <w:p w14:paraId="5E5579D7" w14:textId="1304E6E6" w:rsidR="00FE51EE" w:rsidRDefault="00FE51EE" w:rsidP="00FE51EE">
      <w:pPr>
        <w:pStyle w:val="BodyText"/>
      </w:pPr>
      <w:r>
        <w:t xml:space="preserve">409.86,.01 PATIENT 0;1 POINTER TO PATIENT </w:t>
      </w:r>
      <w:r w:rsidR="002E5BC9">
        <w:t xml:space="preserve">file </w:t>
      </w:r>
      <w:r>
        <w:t>(#2)</w:t>
      </w:r>
      <w:r w:rsidR="002E5BC9">
        <w:t xml:space="preserve"> </w:t>
      </w:r>
      <w:r>
        <w:t>(Required)</w:t>
      </w:r>
    </w:p>
    <w:p w14:paraId="10302212" w14:textId="37A42B4D" w:rsidR="00FE51EE" w:rsidRDefault="00FE51EE" w:rsidP="00FE51EE">
      <w:pPr>
        <w:pStyle w:val="BodyText"/>
      </w:pPr>
      <w:r>
        <w:t>LAST EDITED: APR 17, 2017</w:t>
      </w:r>
    </w:p>
    <w:p w14:paraId="2197D4C6" w14:textId="2CB3BC9D" w:rsidR="00FE51EE" w:rsidRDefault="00FE51EE" w:rsidP="00FE51EE">
      <w:pPr>
        <w:pStyle w:val="BodyText"/>
      </w:pPr>
      <w:r>
        <w:t>HELP-PROMPT: Please enter current Patient!</w:t>
      </w:r>
    </w:p>
    <w:p w14:paraId="58CA674D" w14:textId="7C1F394C" w:rsidR="00FE51EE" w:rsidRDefault="00FE51EE" w:rsidP="00FE51EE">
      <w:pPr>
        <w:pStyle w:val="BodyText"/>
      </w:pPr>
      <w:r>
        <w:t>DESCRIPTION: This is the Patient for this contact.</w:t>
      </w:r>
    </w:p>
    <w:p w14:paraId="1105E3D9" w14:textId="0A28C93E" w:rsidR="00FE51EE" w:rsidRDefault="00FE51EE" w:rsidP="00FE51EE">
      <w:pPr>
        <w:pStyle w:val="BodyText"/>
      </w:pPr>
      <w:r>
        <w:t>TECHNICAL DESCR: Pointer to the Patient(#2) file.</w:t>
      </w:r>
    </w:p>
    <w:p w14:paraId="453A0DCB" w14:textId="761C7592" w:rsidR="00FE51EE" w:rsidRDefault="00FE51EE" w:rsidP="00FE51EE">
      <w:pPr>
        <w:pStyle w:val="BodyText"/>
      </w:pPr>
      <w:r>
        <w:t>CROSS-REFERENCE:  409.86^B</w:t>
      </w:r>
    </w:p>
    <w:p w14:paraId="5F2FF36B" w14:textId="63AACD46" w:rsidR="00FE51EE" w:rsidRDefault="00FE51EE" w:rsidP="00FE51EE">
      <w:pPr>
        <w:pStyle w:val="BodyText"/>
      </w:pPr>
      <w:r>
        <w:t>1)= S ^SDEC(409.86,"B",$E(X,1,30),DA)=""</w:t>
      </w:r>
    </w:p>
    <w:p w14:paraId="4D9A456F" w14:textId="60606512" w:rsidR="00FE51EE" w:rsidRDefault="00FE51EE" w:rsidP="00FE51EE">
      <w:pPr>
        <w:pStyle w:val="BodyText"/>
      </w:pPr>
      <w:r>
        <w:t>2)= K ^SDEC(409.86,"B",$E(X,1,30),DA)</w:t>
      </w:r>
    </w:p>
    <w:p w14:paraId="2339B652" w14:textId="50D988D2" w:rsidR="00FE51EE" w:rsidRDefault="00FE51EE" w:rsidP="00FE51EE">
      <w:pPr>
        <w:pStyle w:val="BodyText"/>
      </w:pPr>
      <w:r>
        <w:t xml:space="preserve">409.86,1 CLINIC 0;2 POINTER TO HOSPITAL LOCATION </w:t>
      </w:r>
      <w:r w:rsidR="003F2CEC">
        <w:t xml:space="preserve">file </w:t>
      </w:r>
      <w:r>
        <w:t>(#44)</w:t>
      </w:r>
    </w:p>
    <w:p w14:paraId="7814272D" w14:textId="2481D686" w:rsidR="00FE51EE" w:rsidRDefault="00FE51EE" w:rsidP="00FE51EE">
      <w:pPr>
        <w:pStyle w:val="BodyText"/>
      </w:pPr>
      <w:r>
        <w:t>LAST EDITED: MAY 02, 2017</w:t>
      </w:r>
    </w:p>
    <w:p w14:paraId="382FDCD0" w14:textId="2637769B" w:rsidR="00FE51EE" w:rsidRDefault="00FE51EE" w:rsidP="00FE51EE">
      <w:pPr>
        <w:pStyle w:val="BodyText"/>
      </w:pPr>
      <w:r>
        <w:t>HELP-PROMPT: Please enter contact clinic!</w:t>
      </w:r>
    </w:p>
    <w:p w14:paraId="1F36EDF5" w14:textId="30365AEB" w:rsidR="00FE51EE" w:rsidRDefault="00FE51EE" w:rsidP="00FE51EE">
      <w:pPr>
        <w:pStyle w:val="BodyText"/>
      </w:pPr>
      <w:r>
        <w:t>DESCRIPTION: This is the Clinic for this contact.</w:t>
      </w:r>
    </w:p>
    <w:p w14:paraId="36631AC6" w14:textId="1A297913" w:rsidR="00FE51EE" w:rsidRDefault="00FE51EE" w:rsidP="00FE51EE">
      <w:pPr>
        <w:pStyle w:val="BodyText"/>
      </w:pPr>
      <w:r>
        <w:t>TECHNICAL DESCR:</w:t>
      </w:r>
      <w:r w:rsidR="003F2CEC">
        <w:t xml:space="preserve"> </w:t>
      </w:r>
      <w:r>
        <w:t>Pointer to the Hospital Location(#44) file.</w:t>
      </w:r>
    </w:p>
    <w:p w14:paraId="0EC921D1" w14:textId="5AAE2926" w:rsidR="00FE51EE" w:rsidRDefault="00FE51EE" w:rsidP="00FE51EE">
      <w:pPr>
        <w:pStyle w:val="BodyText"/>
      </w:pPr>
      <w:r>
        <w:t>409.86,1.1 SERVICE 0;6 POINTER TO CLINIC STOP FILE (#40.7)</w:t>
      </w:r>
    </w:p>
    <w:p w14:paraId="55230FAA" w14:textId="7AECFC62" w:rsidR="00FE51EE" w:rsidRDefault="00FE51EE" w:rsidP="00FE51EE">
      <w:pPr>
        <w:pStyle w:val="BodyText"/>
      </w:pPr>
      <w:r>
        <w:t>LAST EDITED: JUN 11, 2017</w:t>
      </w:r>
    </w:p>
    <w:p w14:paraId="3D1CC433" w14:textId="47E4E3B5" w:rsidR="00FE51EE" w:rsidRDefault="00FE51EE" w:rsidP="00FE51EE">
      <w:pPr>
        <w:pStyle w:val="BodyText"/>
      </w:pPr>
      <w:r>
        <w:t>HELP-PROMPT: Please enter Service for this contact.</w:t>
      </w:r>
    </w:p>
    <w:p w14:paraId="139FB165" w14:textId="2130FD2C" w:rsidR="00FE51EE" w:rsidRDefault="00FE51EE" w:rsidP="00FE51EE">
      <w:pPr>
        <w:pStyle w:val="BodyText"/>
      </w:pPr>
      <w:r>
        <w:t>DESCRIPTION: This is the Service for this contact.</w:t>
      </w:r>
    </w:p>
    <w:p w14:paraId="3C3F14CD" w14:textId="48ECBD09" w:rsidR="00FE51EE" w:rsidRDefault="00FE51EE" w:rsidP="00FE51EE">
      <w:pPr>
        <w:pStyle w:val="BodyText"/>
      </w:pPr>
      <w:r>
        <w:t>TECHNICAL DESCR:</w:t>
      </w:r>
      <w:r w:rsidR="003C061E">
        <w:t xml:space="preserve"> </w:t>
      </w:r>
      <w:r>
        <w:t>Pointer to the CLINIC STOP(#40.7) file.</w:t>
      </w:r>
    </w:p>
    <w:p w14:paraId="3BE6981E" w14:textId="2695FFAC" w:rsidR="00FE51EE" w:rsidRDefault="00FE51EE" w:rsidP="00FE51EE">
      <w:pPr>
        <w:pStyle w:val="BodyText"/>
      </w:pPr>
      <w:r>
        <w:t>409.86,2 PREFERRED DATE 0;3 DATE</w:t>
      </w:r>
    </w:p>
    <w:p w14:paraId="18667B50" w14:textId="67054F9B" w:rsidR="00FE51EE" w:rsidRDefault="00FE51EE" w:rsidP="00FE51EE">
      <w:pPr>
        <w:pStyle w:val="BodyText"/>
      </w:pPr>
      <w:r>
        <w:t>INPUT TRANSFORM:  S %DT="EX" D ^%DT S X=Y K:Y&lt;1 X</w:t>
      </w:r>
    </w:p>
    <w:p w14:paraId="2E955952" w14:textId="0DBD3C87" w:rsidR="00FE51EE" w:rsidRDefault="00FE51EE" w:rsidP="00FE51EE">
      <w:pPr>
        <w:pStyle w:val="BodyText"/>
      </w:pPr>
      <w:r>
        <w:t>LAST EDITED:</w:t>
      </w:r>
      <w:r w:rsidR="00E12BC7">
        <w:t xml:space="preserve"> </w:t>
      </w:r>
      <w:r>
        <w:t>JUN 11, 2017</w:t>
      </w:r>
    </w:p>
    <w:p w14:paraId="32906D8A" w14:textId="16416748" w:rsidR="00FE51EE" w:rsidRDefault="00FE51EE" w:rsidP="00FE51EE">
      <w:pPr>
        <w:pStyle w:val="BodyText"/>
      </w:pPr>
      <w:r>
        <w:t>HELP-PROMPT: Please enter Preferred Date of appointment.</w:t>
      </w:r>
    </w:p>
    <w:p w14:paraId="69C71D4C" w14:textId="2ED24848" w:rsidR="00FE51EE" w:rsidRDefault="00FE51EE" w:rsidP="00FE51EE">
      <w:pPr>
        <w:pStyle w:val="BodyText"/>
      </w:pPr>
      <w:r>
        <w:t>DESCRIPTION:</w:t>
      </w:r>
      <w:r w:rsidR="00E12BC7">
        <w:t xml:space="preserve"> </w:t>
      </w:r>
      <w:r>
        <w:t>This is the Preferred Date of Appointment for this contact.</w:t>
      </w:r>
    </w:p>
    <w:p w14:paraId="16BBE878" w14:textId="5ACA4A8C" w:rsidR="00FE51EE" w:rsidRDefault="00FE51EE" w:rsidP="00FE51EE">
      <w:pPr>
        <w:pStyle w:val="BodyText"/>
      </w:pPr>
      <w:r>
        <w:lastRenderedPageBreak/>
        <w:t>TECHNICAL DESCR:  This date field contains the Preferred Date of Appointment for this contact.</w:t>
      </w:r>
    </w:p>
    <w:p w14:paraId="6FB69B4E" w14:textId="61E4358F" w:rsidR="00FE51EE" w:rsidRDefault="00FE51EE" w:rsidP="00FE51EE">
      <w:pPr>
        <w:pStyle w:val="BodyText"/>
      </w:pPr>
      <w:r>
        <w:t>409.86,2.1 REQUEST TYPE 0;4 SET (Required)</w:t>
      </w:r>
      <w:r w:rsidR="000A32A2">
        <w:t xml:space="preserve"> </w:t>
      </w:r>
      <w:r>
        <w:t>'A' FOR APPOINTMENT; 'C' FOR CONSULT; 'R' FOR RECALL; 'V' FOR VETERAN; 'M' FOR MOBILE; 'P' FOR PROCEDURE; 'E' FOR EWL; 'W' FOR W2VA; 'RTC' FOR RETURN TO CLINIC;</w:t>
      </w:r>
    </w:p>
    <w:p w14:paraId="4B70F7D2" w14:textId="413BA4C7" w:rsidR="00FE51EE" w:rsidRDefault="00FE51EE" w:rsidP="00FE51EE">
      <w:pPr>
        <w:pStyle w:val="BodyText"/>
      </w:pPr>
      <w:r>
        <w:t>LAST EDITED: JUN 12, 2017</w:t>
      </w:r>
    </w:p>
    <w:p w14:paraId="47E01020" w14:textId="3C7912F4" w:rsidR="00FE51EE" w:rsidRDefault="00FE51EE" w:rsidP="00FE51EE">
      <w:pPr>
        <w:pStyle w:val="BodyText"/>
      </w:pPr>
      <w:r>
        <w:t>HELP-PROMPT: Select the Request Type for this contact!</w:t>
      </w:r>
    </w:p>
    <w:p w14:paraId="79D7777C" w14:textId="65334F69" w:rsidR="00FE51EE" w:rsidRDefault="00FE51EE" w:rsidP="00FE51EE">
      <w:pPr>
        <w:pStyle w:val="BodyText"/>
      </w:pPr>
      <w:r>
        <w:t>DESCRIPTION: This is the Request Type of this contact.</w:t>
      </w:r>
    </w:p>
    <w:p w14:paraId="29EECD6F" w14:textId="10079266" w:rsidR="00FE51EE" w:rsidRDefault="00FE51EE" w:rsidP="00FE51EE">
      <w:pPr>
        <w:pStyle w:val="BodyText"/>
      </w:pPr>
      <w:r>
        <w:t>TECHNICAL DESCR:</w:t>
      </w:r>
      <w:r w:rsidR="000A32A2">
        <w:t xml:space="preserve"> </w:t>
      </w:r>
      <w:r>
        <w:t>Contact Request Type is a set of codes.</w:t>
      </w:r>
    </w:p>
    <w:p w14:paraId="7D1B36B3" w14:textId="4BC93D64" w:rsidR="00FE51EE" w:rsidRDefault="00FE51EE" w:rsidP="00FE51EE">
      <w:pPr>
        <w:pStyle w:val="BodyText"/>
      </w:pPr>
      <w:r>
        <w:t>409.86,2.2</w:t>
      </w:r>
      <w:r w:rsidR="00FC29A6">
        <w:t xml:space="preserve"> </w:t>
      </w:r>
      <w:r>
        <w:t>MAIN SEQUENCE 0;5 NUMBER</w:t>
      </w:r>
    </w:p>
    <w:p w14:paraId="180E76DA" w14:textId="00FDEA81" w:rsidR="00FE51EE" w:rsidRDefault="00FE51EE" w:rsidP="00FE51EE">
      <w:pPr>
        <w:pStyle w:val="BodyText"/>
      </w:pPr>
      <w:r>
        <w:t>INPUT TRANSFORM:  K:+X'=X!(X&gt;99)!(X&lt;0)!(X?.E1"."1N.N) X</w:t>
      </w:r>
    </w:p>
    <w:p w14:paraId="7DF24C8D" w14:textId="2B4B3CD3" w:rsidR="00FE51EE" w:rsidRDefault="00FE51EE" w:rsidP="00FE51EE">
      <w:pPr>
        <w:pStyle w:val="BodyText"/>
      </w:pPr>
      <w:r>
        <w:t>LAST EDITED: APR 29, 2017</w:t>
      </w:r>
    </w:p>
    <w:p w14:paraId="536FC8BD" w14:textId="3CD80BA0" w:rsidR="00FE51EE" w:rsidRDefault="00FE51EE" w:rsidP="00FE51EE">
      <w:pPr>
        <w:pStyle w:val="BodyText"/>
      </w:pPr>
      <w:r>
        <w:t>HELP-PROMPT:</w:t>
      </w:r>
      <w:r w:rsidR="00FC29A6">
        <w:t xml:space="preserve"> </w:t>
      </w:r>
      <w:r>
        <w:t>Type a number between 0 and 99, 0 decimal digits.</w:t>
      </w:r>
    </w:p>
    <w:p w14:paraId="0274DCE5" w14:textId="2543E996" w:rsidR="00FE51EE" w:rsidRDefault="00FE51EE" w:rsidP="00FE51EE">
      <w:pPr>
        <w:pStyle w:val="BodyText"/>
      </w:pPr>
      <w:r>
        <w:t>DESCRIPTION: The Main Sequence field keeps track of the number of contacts.</w:t>
      </w:r>
    </w:p>
    <w:p w14:paraId="4EC03921" w14:textId="5187F336" w:rsidR="00FE51EE" w:rsidRDefault="00FE51EE" w:rsidP="00FE51EE">
      <w:pPr>
        <w:pStyle w:val="BodyText"/>
      </w:pPr>
      <w:r>
        <w:t>TECHNICAL DESCR: The Main Sequence is a numeric field that tracks the number contact of attempts.</w:t>
      </w:r>
    </w:p>
    <w:p w14:paraId="5D05FCD2" w14:textId="7D8FD70D" w:rsidR="00FE51EE" w:rsidRDefault="00FE51EE" w:rsidP="00FE51EE">
      <w:pPr>
        <w:pStyle w:val="BodyText"/>
      </w:pPr>
      <w:r>
        <w:t>409.86,3 DATE/TIME of CONTACT   1;0 DATE Multiple #409.863</w:t>
      </w:r>
    </w:p>
    <w:p w14:paraId="49C0F176" w14:textId="23A47EF0" w:rsidR="00FE51EE" w:rsidRDefault="00FE51EE" w:rsidP="00FE51EE">
      <w:pPr>
        <w:pStyle w:val="BodyText"/>
      </w:pPr>
      <w:r>
        <w:t>DESCRIPTION: This is the DATE/TIME multiple of the contact.</w:t>
      </w:r>
    </w:p>
    <w:p w14:paraId="24D70994" w14:textId="59B01ECB" w:rsidR="00FE51EE" w:rsidRDefault="00FE51EE" w:rsidP="00FE51EE">
      <w:pPr>
        <w:pStyle w:val="BodyText"/>
      </w:pPr>
      <w:r>
        <w:t>TECHNICAL DESCR:  DATE/TIME of CONTACT multiple tracks the number</w:t>
      </w:r>
      <w:r w:rsidR="00FC29A6">
        <w:t xml:space="preserve"> </w:t>
      </w:r>
      <w:r>
        <w:t>of contacts for this patient.</w:t>
      </w:r>
    </w:p>
    <w:p w14:paraId="0AE1FBD8" w14:textId="7ED9F576" w:rsidR="00FE51EE" w:rsidRDefault="00FE51EE" w:rsidP="00FE51EE">
      <w:pPr>
        <w:pStyle w:val="BodyText"/>
      </w:pPr>
      <w:r>
        <w:t>409.863,.01 DATE/TIME of CONTACT   0;1 DATE (Required) (Multiply asked)</w:t>
      </w:r>
    </w:p>
    <w:p w14:paraId="1A87436B" w14:textId="70E21940" w:rsidR="00FE51EE" w:rsidRDefault="00063EC4" w:rsidP="00FE51EE">
      <w:pPr>
        <w:pStyle w:val="BodyText"/>
      </w:pPr>
      <w:r>
        <w:t>I</w:t>
      </w:r>
      <w:r w:rsidR="00FE51EE">
        <w:t>NPUT TRANSFORM:  S %DT="ETXR" D ^%DT S X=Y K:Y&lt;1 X</w:t>
      </w:r>
    </w:p>
    <w:p w14:paraId="52323151" w14:textId="2D7EB4E2" w:rsidR="00FE51EE" w:rsidRDefault="00FE51EE" w:rsidP="00FE51EE">
      <w:pPr>
        <w:pStyle w:val="BodyText"/>
      </w:pPr>
      <w:r>
        <w:t>LAST EDITED: MAY 01, 2017</w:t>
      </w:r>
    </w:p>
    <w:p w14:paraId="6A9ADB45" w14:textId="56C1347B" w:rsidR="00FE51EE" w:rsidRDefault="00FE51EE" w:rsidP="00FE51EE">
      <w:pPr>
        <w:pStyle w:val="BodyText"/>
      </w:pPr>
      <w:r>
        <w:t>HELP-PROMPT: Please enter DATE/TIME of CONTACT.</w:t>
      </w:r>
    </w:p>
    <w:p w14:paraId="51DAE704" w14:textId="4BE48AFC" w:rsidR="00FE51EE" w:rsidRDefault="00FE51EE" w:rsidP="00FE51EE">
      <w:pPr>
        <w:pStyle w:val="BodyText"/>
      </w:pPr>
      <w:r>
        <w:t xml:space="preserve">DESCRIPTION: </w:t>
      </w:r>
      <w:r w:rsidR="0024114D">
        <w:t>T</w:t>
      </w:r>
      <w:r>
        <w:t>his is the Date/Time of contact for this patient.</w:t>
      </w:r>
    </w:p>
    <w:p w14:paraId="2BEF6CF5" w14:textId="310A5415" w:rsidR="00FE51EE" w:rsidRDefault="00FE51EE" w:rsidP="00FE51EE">
      <w:pPr>
        <w:pStyle w:val="BodyText"/>
      </w:pPr>
      <w:r>
        <w:t>TECHNICAL DESCR: This is a date/time field used to record the</w:t>
      </w:r>
      <w:r w:rsidR="00063EC4">
        <w:t xml:space="preserve"> </w:t>
      </w:r>
      <w:r>
        <w:t>date/time a contact is entered.</w:t>
      </w:r>
    </w:p>
    <w:p w14:paraId="2C1879B9" w14:textId="366B8FAD" w:rsidR="00FE51EE" w:rsidRDefault="00FE51EE" w:rsidP="00FE51EE">
      <w:pPr>
        <w:pStyle w:val="BodyText"/>
      </w:pPr>
      <w:r>
        <w:t>CROSS-REFERENCE:  409.863^B</w:t>
      </w:r>
    </w:p>
    <w:p w14:paraId="42026BF3" w14:textId="579AEDCB" w:rsidR="00FE51EE" w:rsidRDefault="00FE51EE" w:rsidP="00FE51EE">
      <w:pPr>
        <w:pStyle w:val="BodyText"/>
      </w:pPr>
      <w:r>
        <w:t>1)= S ^SDEC(409.86,DA(1),1,"B",$E(X,1,30),DA)=" "</w:t>
      </w:r>
    </w:p>
    <w:p w14:paraId="71F41687" w14:textId="47DF9EFD" w:rsidR="00FE51EE" w:rsidRDefault="00FE51EE" w:rsidP="00FE51EE">
      <w:pPr>
        <w:pStyle w:val="BodyText"/>
      </w:pPr>
      <w:r>
        <w:t>2)= K ^SDEC(409.86,DA(1),1,"B",$E(X,1,30),DA)</w:t>
      </w:r>
    </w:p>
    <w:p w14:paraId="077D779A" w14:textId="77777777" w:rsidR="00740B70" w:rsidRDefault="00FE51EE" w:rsidP="00FE51EE">
      <w:pPr>
        <w:pStyle w:val="BodyText"/>
      </w:pPr>
      <w:r>
        <w:t>409.863,1</w:t>
      </w:r>
      <w:r w:rsidR="00740B70">
        <w:t xml:space="preserve"> </w:t>
      </w:r>
      <w:r>
        <w:t>CONTACT TYPE 1;1 SET</w:t>
      </w:r>
      <w:r w:rsidR="00740B70">
        <w:t xml:space="preserve"> </w:t>
      </w:r>
      <w:r>
        <w:t>'C' FOR CALL; 'L' FOR LETTER;</w:t>
      </w:r>
    </w:p>
    <w:p w14:paraId="2610F7B8" w14:textId="167C9AF8" w:rsidR="00FE51EE" w:rsidRDefault="00FE51EE" w:rsidP="00FE51EE">
      <w:pPr>
        <w:pStyle w:val="BodyText"/>
      </w:pPr>
      <w:r>
        <w:t>LAST EDITED: JUN 11, 2017</w:t>
      </w:r>
    </w:p>
    <w:p w14:paraId="73FC1E9D" w14:textId="4CC00703" w:rsidR="00FE51EE" w:rsidRDefault="00FE51EE" w:rsidP="00FE51EE">
      <w:pPr>
        <w:pStyle w:val="BodyText"/>
      </w:pPr>
      <w:r>
        <w:t>HELP-PROMPT: Select Contact Type!</w:t>
      </w:r>
    </w:p>
    <w:p w14:paraId="2A2F65E5" w14:textId="51228D51" w:rsidR="00FE51EE" w:rsidRDefault="00FE51EE" w:rsidP="00FE51EE">
      <w:pPr>
        <w:pStyle w:val="BodyText"/>
      </w:pPr>
      <w:r>
        <w:t>DESCRIPTION: This field Contact Type is how the patient is contacted.</w:t>
      </w:r>
    </w:p>
    <w:p w14:paraId="7764DB94" w14:textId="3B4443D7" w:rsidR="00FE51EE" w:rsidRDefault="00FE51EE" w:rsidP="00FE51EE">
      <w:pPr>
        <w:pStyle w:val="BodyText"/>
      </w:pPr>
      <w:r>
        <w:t>TECHNICAL DESCR:</w:t>
      </w:r>
      <w:r w:rsidR="00555B00">
        <w:t xml:space="preserve"> </w:t>
      </w:r>
      <w:r>
        <w:t>This field Contact Type is a set of codes of  how a patient is contacted.</w:t>
      </w:r>
    </w:p>
    <w:p w14:paraId="46C8BBD0" w14:textId="759018AA" w:rsidR="00FE51EE" w:rsidRDefault="00FE51EE" w:rsidP="00FE51EE">
      <w:pPr>
        <w:pStyle w:val="BodyText"/>
      </w:pPr>
      <w:r>
        <w:lastRenderedPageBreak/>
        <w:t>409.863,2 COMMENTS 1;2 FREE TEXT</w:t>
      </w:r>
    </w:p>
    <w:p w14:paraId="1DD9E69E" w14:textId="35288A8B" w:rsidR="00FE51EE" w:rsidRDefault="00FE51EE" w:rsidP="00FE51EE">
      <w:pPr>
        <w:pStyle w:val="BodyText"/>
      </w:pPr>
      <w:r>
        <w:t>INPUT TRANSFORM:K:$L(X)&gt;80!($L(X)&lt;1) X</w:t>
      </w:r>
    </w:p>
    <w:p w14:paraId="4B70FCE3" w14:textId="65005FBC" w:rsidR="00FE51EE" w:rsidRDefault="00FE51EE" w:rsidP="00FE51EE">
      <w:pPr>
        <w:pStyle w:val="BodyText"/>
      </w:pPr>
      <w:r>
        <w:t>LAST EDITED: JUN 11, 2017</w:t>
      </w:r>
    </w:p>
    <w:p w14:paraId="48A260DD" w14:textId="54A433B4" w:rsidR="00FE51EE" w:rsidRDefault="00FE51EE" w:rsidP="00FE51EE">
      <w:pPr>
        <w:pStyle w:val="BodyText"/>
      </w:pPr>
      <w:r>
        <w:t>HELP-PROMPT: Answer must be 1-80 characters in length.</w:t>
      </w:r>
    </w:p>
    <w:p w14:paraId="186AD44E" w14:textId="44C9F3B4" w:rsidR="00FE51EE" w:rsidRDefault="00FE51EE" w:rsidP="00FE51EE">
      <w:pPr>
        <w:pStyle w:val="BodyText"/>
      </w:pPr>
      <w:r>
        <w:t>DESCRIPTION: This is any comments associated with this contact.</w:t>
      </w:r>
    </w:p>
    <w:p w14:paraId="555F7BE4" w14:textId="2C1D634E" w:rsidR="00FE51EE" w:rsidRDefault="00FE51EE" w:rsidP="00FE51EE">
      <w:pPr>
        <w:pStyle w:val="BodyText"/>
      </w:pPr>
      <w:r>
        <w:t>TECHNICAL DESCR:</w:t>
      </w:r>
      <w:r w:rsidR="00555B00">
        <w:t xml:space="preserve"> </w:t>
      </w:r>
      <w:r>
        <w:t>This is a Free Text field used to enter comments for this contact.</w:t>
      </w:r>
    </w:p>
    <w:p w14:paraId="085E3668" w14:textId="783C7135" w:rsidR="00FE51EE" w:rsidRDefault="00FE51EE" w:rsidP="00FE51EE">
      <w:pPr>
        <w:pStyle w:val="BodyText"/>
      </w:pPr>
      <w:r>
        <w:t>409.863,3 LEFT MESSAGE 1;3 SET</w:t>
      </w:r>
      <w:r w:rsidR="0068549D">
        <w:t xml:space="preserve"> </w:t>
      </w:r>
      <w:r>
        <w:t>'0' FOR NO; '1' FOR YES;</w:t>
      </w:r>
    </w:p>
    <w:p w14:paraId="2159DB7F" w14:textId="71EE0EA1" w:rsidR="00FE51EE" w:rsidRDefault="00FE51EE" w:rsidP="00FE51EE">
      <w:pPr>
        <w:pStyle w:val="BodyText"/>
      </w:pPr>
      <w:r>
        <w:t>LAST EDITED:    JUN 12, 2017</w:t>
      </w:r>
    </w:p>
    <w:p w14:paraId="0F4654F5" w14:textId="686181D3" w:rsidR="00FE51EE" w:rsidRDefault="00FE51EE" w:rsidP="00FE51EE">
      <w:pPr>
        <w:pStyle w:val="BodyText"/>
      </w:pPr>
      <w:r>
        <w:t>HELP-PROMPT:    Enter 'YES' if patient was left a message, else enter 'NO'.</w:t>
      </w:r>
    </w:p>
    <w:p w14:paraId="1835E8DD" w14:textId="21E3CE94" w:rsidR="00FE51EE" w:rsidRDefault="00FE51EE" w:rsidP="00FE51EE">
      <w:pPr>
        <w:pStyle w:val="BodyText"/>
      </w:pPr>
      <w:r>
        <w:t>DESCRIPTION:    This field is if the patient was left a message.</w:t>
      </w:r>
    </w:p>
    <w:p w14:paraId="2F6194A6" w14:textId="79EC09B8" w:rsidR="00FE51EE" w:rsidRDefault="00FE51EE" w:rsidP="00FE51EE">
      <w:pPr>
        <w:pStyle w:val="BodyText"/>
      </w:pPr>
      <w:r>
        <w:t>TECHNICAL DESCR:</w:t>
      </w:r>
      <w:r w:rsidR="0068549D">
        <w:t xml:space="preserve"> </w:t>
      </w:r>
      <w:r>
        <w:t>The Left Message field is a set of codes.</w:t>
      </w:r>
    </w:p>
    <w:p w14:paraId="3B106571" w14:textId="4DD0038D" w:rsidR="00FE51EE" w:rsidRDefault="00FE51EE" w:rsidP="00FE51EE">
      <w:pPr>
        <w:pStyle w:val="BodyText"/>
      </w:pPr>
      <w:r>
        <w:t>409.863,4 SEQUENCE 1;4 NUMBER (Required)</w:t>
      </w:r>
    </w:p>
    <w:p w14:paraId="7F1076E4" w14:textId="585E5A08" w:rsidR="00FE51EE" w:rsidRDefault="00FE51EE" w:rsidP="00FE51EE">
      <w:pPr>
        <w:pStyle w:val="BodyText"/>
      </w:pPr>
      <w:r>
        <w:t>INPUT TRANSFORM:K:+X'=X!(X&gt;99)!(X&lt;1)!(X?.E1"."1N.N) X</w:t>
      </w:r>
    </w:p>
    <w:p w14:paraId="35ADF6AD" w14:textId="3ECEE276" w:rsidR="00FE51EE" w:rsidRDefault="00FE51EE" w:rsidP="00FE51EE">
      <w:pPr>
        <w:pStyle w:val="BodyText"/>
      </w:pPr>
      <w:r>
        <w:t>LAST EDITED: APR 17, 2017</w:t>
      </w:r>
    </w:p>
    <w:p w14:paraId="6DDD0969" w14:textId="575A4542" w:rsidR="00FE51EE" w:rsidRDefault="00FE51EE" w:rsidP="00FE51EE">
      <w:pPr>
        <w:pStyle w:val="BodyText"/>
      </w:pPr>
      <w:r>
        <w:t>HELP-PROMPT:</w:t>
      </w:r>
      <w:r w:rsidR="000E2600">
        <w:t xml:space="preserve"> </w:t>
      </w:r>
      <w:r>
        <w:t>Type a number between 1 and 99, 0 decimal digits.</w:t>
      </w:r>
    </w:p>
    <w:p w14:paraId="53BEF4AF" w14:textId="59F6AE44" w:rsidR="00FE51EE" w:rsidRDefault="00FE51EE" w:rsidP="00FE51EE">
      <w:pPr>
        <w:pStyle w:val="BodyText"/>
      </w:pPr>
      <w:r>
        <w:t>DESCRIPTION: This is the Sequence of this contact.</w:t>
      </w:r>
    </w:p>
    <w:p w14:paraId="5FBDBB02" w14:textId="4A984B73" w:rsidR="00FE51EE" w:rsidRDefault="00FE51EE" w:rsidP="00FE51EE">
      <w:pPr>
        <w:pStyle w:val="BodyText"/>
      </w:pPr>
      <w:r>
        <w:t>TECHNICAL DESCR: This field sequence is a numeric field.</w:t>
      </w:r>
    </w:p>
    <w:p w14:paraId="297CABDB" w14:textId="0AD01067" w:rsidR="00FE51EE" w:rsidRDefault="00FE51EE" w:rsidP="00FE51EE">
      <w:pPr>
        <w:pStyle w:val="BodyText"/>
      </w:pPr>
      <w:r>
        <w:t>409.863,5 USER ENTERED CONTACT 1;5 POINTER TO NEW PERSON FILE (#200)</w:t>
      </w:r>
    </w:p>
    <w:p w14:paraId="2ED9AA68" w14:textId="063FA27C" w:rsidR="00FE51EE" w:rsidRDefault="00FE51EE" w:rsidP="00FE51EE">
      <w:pPr>
        <w:pStyle w:val="BodyText"/>
      </w:pPr>
      <w:r>
        <w:t>LAST EDITED: JUN 11, 2017</w:t>
      </w:r>
    </w:p>
    <w:p w14:paraId="6F6B13F2" w14:textId="2C23C06B" w:rsidR="00FE51EE" w:rsidRDefault="00FE51EE" w:rsidP="00FE51EE">
      <w:pPr>
        <w:pStyle w:val="BodyText"/>
      </w:pPr>
      <w:r>
        <w:t>HELP-PROMPT: Enter user who entered the contact!</w:t>
      </w:r>
    </w:p>
    <w:p w14:paraId="79E925A5" w14:textId="65247262" w:rsidR="00FE51EE" w:rsidRDefault="00FE51EE" w:rsidP="00FE51EE">
      <w:pPr>
        <w:pStyle w:val="BodyText"/>
      </w:pPr>
      <w:r>
        <w:t>DESCRIPTION: This is the user who entered the contact.</w:t>
      </w:r>
    </w:p>
    <w:p w14:paraId="0056192A" w14:textId="5EA183A6" w:rsidR="00FE51EE" w:rsidRDefault="00FE51EE" w:rsidP="00FE51EE">
      <w:pPr>
        <w:pStyle w:val="BodyText"/>
      </w:pPr>
      <w:r>
        <w:t>TECHNICAL DESCR:</w:t>
      </w:r>
      <w:r w:rsidR="00555B00">
        <w:t xml:space="preserve"> </w:t>
      </w:r>
      <w:r>
        <w:t>The User Entered Contact field is a pointer to file NEW PERSON(#200).</w:t>
      </w:r>
    </w:p>
    <w:p w14:paraId="3EF1580A" w14:textId="38718D1A" w:rsidR="00FE51EE" w:rsidRDefault="00FE51EE" w:rsidP="00FE51EE">
      <w:pPr>
        <w:pStyle w:val="BodyText"/>
      </w:pPr>
      <w:r>
        <w:t>409.863,6 DATE/TIME ENTERED</w:t>
      </w:r>
      <w:r w:rsidR="000E2600">
        <w:t xml:space="preserve"> </w:t>
      </w:r>
      <w:r>
        <w:t>1;6 DATE</w:t>
      </w:r>
    </w:p>
    <w:p w14:paraId="4BCB42EC" w14:textId="6135CDF2" w:rsidR="00FE51EE" w:rsidRDefault="00FE51EE" w:rsidP="00FE51EE">
      <w:pPr>
        <w:pStyle w:val="BodyText"/>
      </w:pPr>
      <w:r>
        <w:t>INPUT TRANSFORM:S %DT="ETX" D ^%DT S X=Y K:Y&lt;1 X</w:t>
      </w:r>
    </w:p>
    <w:p w14:paraId="4FD346B4" w14:textId="59204053" w:rsidR="00FE51EE" w:rsidRDefault="00FE51EE" w:rsidP="00FE51EE">
      <w:pPr>
        <w:pStyle w:val="BodyText"/>
      </w:pPr>
      <w:r>
        <w:t>LAST EDITED: JUN 12, 2017</w:t>
      </w:r>
    </w:p>
    <w:p w14:paraId="774C419A" w14:textId="2C51380D" w:rsidR="00FE51EE" w:rsidRDefault="00FE51EE" w:rsidP="00FE51EE">
      <w:pPr>
        <w:pStyle w:val="BodyText"/>
      </w:pPr>
      <w:r>
        <w:t>HELP-PROMPT:</w:t>
      </w:r>
      <w:r w:rsidR="000E2600">
        <w:t xml:space="preserve"> </w:t>
      </w:r>
      <w:r>
        <w:t>Enter date/time contact was entered.</w:t>
      </w:r>
    </w:p>
    <w:p w14:paraId="437DA575" w14:textId="6DE32A8A" w:rsidR="00FE51EE" w:rsidRDefault="00FE51EE" w:rsidP="00FE51EE">
      <w:pPr>
        <w:pStyle w:val="BodyText"/>
      </w:pPr>
      <w:r>
        <w:t>DESCRIPTION: This is the date/time the contact was entered.</w:t>
      </w:r>
    </w:p>
    <w:p w14:paraId="55C20AA3" w14:textId="2F155C02" w:rsidR="00FE51EE" w:rsidRDefault="00FE51EE" w:rsidP="00FE51EE">
      <w:pPr>
        <w:pStyle w:val="BodyText"/>
      </w:pPr>
      <w:r>
        <w:t>TECHNICAL DESCR:</w:t>
      </w:r>
      <w:r w:rsidR="00555B00">
        <w:t xml:space="preserve"> </w:t>
      </w:r>
      <w:r>
        <w:t>This is a date/time field for when the contact was entered.</w:t>
      </w:r>
    </w:p>
    <w:p w14:paraId="0D414B5D" w14:textId="524A1C32" w:rsidR="00FE51EE" w:rsidRDefault="00FE51EE" w:rsidP="0083451E">
      <w:pPr>
        <w:pStyle w:val="Heading3"/>
      </w:pPr>
      <w:bookmarkStart w:id="224" w:name="_Toc26530760"/>
      <w:r>
        <w:t xml:space="preserve">#409.97 </w:t>
      </w:r>
      <w:r w:rsidR="00FF61F2">
        <w:t>SD AUDIT STATISTICS</w:t>
      </w:r>
      <w:bookmarkEnd w:id="224"/>
    </w:p>
    <w:p w14:paraId="7B875FC4" w14:textId="5C478B0E" w:rsidR="00FE51EE" w:rsidRDefault="00FE51EE" w:rsidP="00FE51EE">
      <w:pPr>
        <w:pStyle w:val="BodyText"/>
      </w:pPr>
      <w:r>
        <w:t>STANDARD DATA DICTIONARY #409.97 -- SD Audit Statistics FILE</w:t>
      </w:r>
    </w:p>
    <w:p w14:paraId="713D8FBB" w14:textId="60A6D994" w:rsidR="00FE51EE" w:rsidRDefault="00FE51EE" w:rsidP="00FE51EE">
      <w:pPr>
        <w:pStyle w:val="BodyText"/>
      </w:pPr>
      <w:r>
        <w:t>STORED IN ^SDAUDIT((18 ENTRIES) SITE: TEST.CHEYENNE.MED.VA.GOV UCI: CHEYL1</w:t>
      </w:r>
      <w:r w:rsidR="00242322">
        <w:t xml:space="preserve"> </w:t>
      </w:r>
      <w:r>
        <w:t>34,ROU (VERSION 5.3)</w:t>
      </w:r>
    </w:p>
    <w:p w14:paraId="1D9FFBA3" w14:textId="77777777" w:rsidR="00FE51EE" w:rsidRDefault="00FE51EE" w:rsidP="00FE51EE">
      <w:pPr>
        <w:pStyle w:val="BodyText"/>
      </w:pPr>
      <w:r>
        <w:lastRenderedPageBreak/>
        <w:t>DATA          NAME                  GLOBAL        DATA</w:t>
      </w:r>
    </w:p>
    <w:p w14:paraId="1D854FEB" w14:textId="77777777" w:rsidR="00FE51EE" w:rsidRDefault="00FE51EE" w:rsidP="00FE51EE">
      <w:pPr>
        <w:pStyle w:val="BodyText"/>
      </w:pPr>
      <w:r>
        <w:t>ELEMENT       TITLE                 LOCATION      TYPE</w:t>
      </w:r>
    </w:p>
    <w:p w14:paraId="0CCD8097" w14:textId="1CF7E4D1" w:rsidR="00FE51EE" w:rsidRDefault="00FE51EE" w:rsidP="00FE51EE">
      <w:pPr>
        <w:pStyle w:val="BodyText"/>
      </w:pPr>
      <w:r>
        <w:t>The SD Audit Statistics file contains counts of activities performed by a scheduler on a date. The statistics are compiled early each morning by the</w:t>
      </w:r>
      <w:r w:rsidR="00F331A0">
        <w:t xml:space="preserve"> </w:t>
      </w:r>
      <w:r>
        <w:t>audit statistics compiler routine (SDECAUD) from data in files 403.5, 409.3,</w:t>
      </w:r>
      <w:r w:rsidR="00F331A0">
        <w:t xml:space="preserve"> </w:t>
      </w:r>
      <w:r>
        <w:t>409.84 and 409.85."</w:t>
      </w:r>
    </w:p>
    <w:p w14:paraId="66BEEC22" w14:textId="6BC1771F" w:rsidR="00FE51EE" w:rsidRDefault="00FE51EE" w:rsidP="00FE51EE">
      <w:pPr>
        <w:pStyle w:val="BodyText"/>
      </w:pPr>
      <w:r>
        <w:t>DD ACCESS: @</w:t>
      </w:r>
    </w:p>
    <w:p w14:paraId="4575BBAD" w14:textId="6B4E45EE" w:rsidR="00FE51EE" w:rsidRDefault="00FE51EE" w:rsidP="00FE51EE">
      <w:pPr>
        <w:pStyle w:val="BodyText"/>
      </w:pPr>
      <w:r>
        <w:t>RD ACCESS: @</w:t>
      </w:r>
    </w:p>
    <w:p w14:paraId="50ADC831" w14:textId="63EB25A3" w:rsidR="00FE51EE" w:rsidRDefault="00FE51EE" w:rsidP="00FE51EE">
      <w:pPr>
        <w:pStyle w:val="BodyText"/>
      </w:pPr>
      <w:r>
        <w:t>WR ACCESS: @</w:t>
      </w:r>
    </w:p>
    <w:p w14:paraId="35E5F2AB" w14:textId="6B86E084" w:rsidR="00FE51EE" w:rsidRDefault="00FE51EE" w:rsidP="00FE51EE">
      <w:pPr>
        <w:pStyle w:val="BodyText"/>
      </w:pPr>
      <w:r>
        <w:t>DEL ACCESS: @</w:t>
      </w:r>
    </w:p>
    <w:p w14:paraId="519B4F0E" w14:textId="761099BF" w:rsidR="00FE51EE" w:rsidRDefault="00FE51EE" w:rsidP="00FE51EE">
      <w:pPr>
        <w:pStyle w:val="BodyText"/>
      </w:pPr>
      <w:r>
        <w:t>LAYGO ACCESS: @</w:t>
      </w:r>
    </w:p>
    <w:p w14:paraId="4E34AA1F" w14:textId="48E4D988" w:rsidR="00FE51EE" w:rsidRDefault="00FE51EE" w:rsidP="00FE51EE">
      <w:pPr>
        <w:pStyle w:val="BodyText"/>
      </w:pPr>
      <w:r>
        <w:t>AUDIT ACCESS: @</w:t>
      </w:r>
    </w:p>
    <w:p w14:paraId="27E4F6D6" w14:textId="4EEA1186" w:rsidR="00FE51EE" w:rsidRDefault="00FE51EE" w:rsidP="00FE51EE">
      <w:pPr>
        <w:pStyle w:val="BodyText"/>
      </w:pPr>
      <w:r>
        <w:t>(NOTE: Kernel's File Access Security has been installed in this UCI.)</w:t>
      </w:r>
    </w:p>
    <w:p w14:paraId="1272D50B" w14:textId="5C750F46" w:rsidR="00FE51EE" w:rsidRDefault="00FE51EE" w:rsidP="00FE51EE">
      <w:pPr>
        <w:pStyle w:val="BodyText"/>
      </w:pPr>
      <w:r>
        <w:t>CROSS</w:t>
      </w:r>
      <w:r w:rsidR="00F331A0">
        <w:t>-</w:t>
      </w:r>
      <w:r>
        <w:t>REFERENCED BY: SCHEDULER(B), DATE(C)</w:t>
      </w:r>
    </w:p>
    <w:p w14:paraId="28399E73" w14:textId="041099FF" w:rsidR="00FE51EE" w:rsidRDefault="00FE51EE" w:rsidP="00FE51EE">
      <w:pPr>
        <w:pStyle w:val="BodyText"/>
      </w:pPr>
      <w:r>
        <w:t>INDEXED BY: DATE &amp; SCHEDULER (D), SCHEDULER &amp; DATE (E)</w:t>
      </w:r>
      <w:r w:rsidR="00F331A0">
        <w:t xml:space="preserve"> </w:t>
      </w:r>
      <w:r>
        <w:t>409.97,.01 SCHEDULER 0;1 POINTER TO NEW PERSON FILE (#200)</w:t>
      </w:r>
      <w:r w:rsidR="00F331A0">
        <w:t xml:space="preserve"> </w:t>
      </w:r>
      <w:r>
        <w:t>(Required)</w:t>
      </w:r>
    </w:p>
    <w:p w14:paraId="681F871A" w14:textId="442EF0CB" w:rsidR="00FE51EE" w:rsidRDefault="00FE51EE" w:rsidP="00FE51EE">
      <w:pPr>
        <w:pStyle w:val="BodyText"/>
      </w:pPr>
      <w:r>
        <w:t>LAST EDITED: FEB 20, 2018</w:t>
      </w:r>
    </w:p>
    <w:p w14:paraId="1C8ED826" w14:textId="3B62F726" w:rsidR="00FE51EE" w:rsidRDefault="00FE51EE" w:rsidP="00FE51EE">
      <w:pPr>
        <w:pStyle w:val="BodyText"/>
      </w:pPr>
      <w:r>
        <w:t>HELP-PROMPT: Enter name of scheduler.</w:t>
      </w:r>
    </w:p>
    <w:p w14:paraId="37A2CAF7" w14:textId="7113FD15" w:rsidR="00FE51EE" w:rsidRDefault="00FE51EE" w:rsidP="00FE51EE">
      <w:pPr>
        <w:pStyle w:val="BodyText"/>
      </w:pPr>
      <w:r>
        <w:t>DESCRIPTION: Scheduler (user of VS</w:t>
      </w:r>
      <w:r w:rsidR="0087353F">
        <w:t xml:space="preserve"> </w:t>
      </w:r>
      <w:r>
        <w:t>GUI) who performs</w:t>
      </w:r>
      <w:r w:rsidR="0087353F">
        <w:t xml:space="preserve"> </w:t>
      </w:r>
      <w:r>
        <w:t>actions (e.g., enter appointment requests).</w:t>
      </w:r>
    </w:p>
    <w:p w14:paraId="300BF606" w14:textId="24E66BF4" w:rsidR="00FE51EE" w:rsidRDefault="00FE51EE" w:rsidP="00FE51EE">
      <w:pPr>
        <w:pStyle w:val="BodyText"/>
      </w:pPr>
      <w:r>
        <w:t>TECHNICAL DESCR: Scheduler is extracted from activity files</w:t>
      </w:r>
      <w:r w:rsidR="0087353F">
        <w:t xml:space="preserve"> </w:t>
      </w:r>
      <w:r>
        <w:t>(e.g., 409.84, 409.85) by audit compiler</w:t>
      </w:r>
      <w:r w:rsidR="0087353F">
        <w:t xml:space="preserve"> </w:t>
      </w:r>
      <w:r>
        <w:t>(SDECAUD).</w:t>
      </w:r>
    </w:p>
    <w:p w14:paraId="124F25D4" w14:textId="327FA176" w:rsidR="00FE51EE" w:rsidRDefault="00FE51EE" w:rsidP="00FE51EE">
      <w:pPr>
        <w:pStyle w:val="BodyText"/>
      </w:pPr>
      <w:r>
        <w:t>CROSS-REFERENCE:  409.97^B</w:t>
      </w:r>
    </w:p>
    <w:p w14:paraId="016AFEC6" w14:textId="48777737" w:rsidR="00FE51EE" w:rsidRDefault="00FE51EE" w:rsidP="00FE51EE">
      <w:pPr>
        <w:pStyle w:val="BodyText"/>
      </w:pPr>
      <w:r>
        <w:t>1)= S ^SDAUDIT("B",$E(X,1,30),DA)=""</w:t>
      </w:r>
    </w:p>
    <w:p w14:paraId="00BCB3B9" w14:textId="1D74846A" w:rsidR="00FE51EE" w:rsidRDefault="00FE51EE" w:rsidP="00FE51EE">
      <w:pPr>
        <w:pStyle w:val="BodyText"/>
      </w:pPr>
      <w:r>
        <w:t>2)= K ^SDAUDIT("B",$E(X,1,30),DA)</w:t>
      </w:r>
    </w:p>
    <w:p w14:paraId="4FAC55F0" w14:textId="02DEFDC2" w:rsidR="00FE51EE" w:rsidRDefault="00FE51EE" w:rsidP="00FE51EE">
      <w:pPr>
        <w:pStyle w:val="BodyText"/>
      </w:pPr>
      <w:r>
        <w:t>RECORD INDEXES:   D (#1220), E (#1221)</w:t>
      </w:r>
      <w:r w:rsidR="0087353F">
        <w:t xml:space="preserve"> </w:t>
      </w:r>
      <w:r>
        <w:t>409.97,1 DATE 0;2 DATE</w:t>
      </w:r>
    </w:p>
    <w:p w14:paraId="6EBA29E5" w14:textId="05EDBB73" w:rsidR="00FE51EE" w:rsidRDefault="00FE51EE" w:rsidP="00FE51EE">
      <w:pPr>
        <w:pStyle w:val="BodyText"/>
      </w:pPr>
      <w:r>
        <w:t>INPUT TRANSFORM:  S %DT="EX" D ^%DT S X=Y K:Y&lt;1 X</w:t>
      </w:r>
    </w:p>
    <w:p w14:paraId="76E61ECA" w14:textId="3564205E" w:rsidR="00FE51EE" w:rsidRDefault="00FE51EE" w:rsidP="00FE51EE">
      <w:pPr>
        <w:pStyle w:val="BodyText"/>
      </w:pPr>
      <w:r>
        <w:t>LAST EDITED: FEB 20, 2018</w:t>
      </w:r>
    </w:p>
    <w:p w14:paraId="75381B19" w14:textId="478C8551" w:rsidR="00FE51EE" w:rsidRDefault="00FE51EE" w:rsidP="00FE51EE">
      <w:pPr>
        <w:pStyle w:val="BodyText"/>
      </w:pPr>
      <w:r>
        <w:t>HELP-PROMPT: Enter the date the action was performed.</w:t>
      </w:r>
    </w:p>
    <w:p w14:paraId="058663A7" w14:textId="090E1C03" w:rsidR="00FE51EE" w:rsidRDefault="00FE51EE" w:rsidP="00FE51EE">
      <w:pPr>
        <w:pStyle w:val="BodyText"/>
      </w:pPr>
      <w:r>
        <w:t>DESCRIPTION:</w:t>
      </w:r>
      <w:r w:rsidR="0087353F">
        <w:t xml:space="preserve"> </w:t>
      </w:r>
      <w:r>
        <w:t>Date the scheduler performed the action.</w:t>
      </w:r>
    </w:p>
    <w:p w14:paraId="77D92230" w14:textId="74566011" w:rsidR="00FE51EE" w:rsidRDefault="00FE51EE" w:rsidP="00FE51EE">
      <w:pPr>
        <w:pStyle w:val="BodyText"/>
      </w:pPr>
      <w:r>
        <w:t>TECHNICAL DESCR: Date is extracted from the relevant file (e.g.,</w:t>
      </w:r>
      <w:r w:rsidR="0087353F">
        <w:t xml:space="preserve"> 4</w:t>
      </w:r>
      <w:r>
        <w:t>09.84) by the audit statistics compiler</w:t>
      </w:r>
      <w:r w:rsidR="0087353F">
        <w:t xml:space="preserve"> </w:t>
      </w:r>
      <w:r>
        <w:t>(SDECAUD).</w:t>
      </w:r>
    </w:p>
    <w:p w14:paraId="3299AF77" w14:textId="6BDD0122" w:rsidR="00FE51EE" w:rsidRDefault="00FE51EE" w:rsidP="00FE51EE">
      <w:pPr>
        <w:pStyle w:val="BodyText"/>
      </w:pPr>
      <w:r>
        <w:t>CROSS-REFERENCE:  409.97^C</w:t>
      </w:r>
    </w:p>
    <w:p w14:paraId="4CED46CA" w14:textId="54D9A597" w:rsidR="00FE51EE" w:rsidRDefault="00FE51EE" w:rsidP="00FE51EE">
      <w:pPr>
        <w:pStyle w:val="BodyText"/>
      </w:pPr>
      <w:r>
        <w:t>1)= S ^SDAUDIT("C",$E(X,1,30),DA)=""</w:t>
      </w:r>
    </w:p>
    <w:p w14:paraId="45C19610" w14:textId="36B7DBA1" w:rsidR="00FE51EE" w:rsidRDefault="00FE51EE" w:rsidP="00FE51EE">
      <w:pPr>
        <w:pStyle w:val="BodyText"/>
      </w:pPr>
      <w:r>
        <w:t>2)= K ^SDAUDIT("C",$E(X,1,30),DA)</w:t>
      </w:r>
    </w:p>
    <w:p w14:paraId="4F0B52BA" w14:textId="60D6E3CC" w:rsidR="00FE51EE" w:rsidRDefault="00FE51EE" w:rsidP="00FE51EE">
      <w:pPr>
        <w:pStyle w:val="BodyText"/>
      </w:pPr>
      <w:r>
        <w:lastRenderedPageBreak/>
        <w:t>Date cross-reference for report of statistics</w:t>
      </w:r>
      <w:r w:rsidR="00926B38">
        <w:t xml:space="preserve"> </w:t>
      </w:r>
      <w:r>
        <w:t>by date.</w:t>
      </w:r>
    </w:p>
    <w:p w14:paraId="25D84B32" w14:textId="69E9C595" w:rsidR="00FE51EE" w:rsidRDefault="00FE51EE" w:rsidP="00FE51EE">
      <w:pPr>
        <w:pStyle w:val="BodyText"/>
      </w:pPr>
      <w:r>
        <w:t>RECORD INDEXES: D (#1220), E (#1221)</w:t>
      </w:r>
      <w:r w:rsidR="00926B38">
        <w:t xml:space="preserve"> </w:t>
      </w:r>
      <w:r>
        <w:t>409.97,2 PATIENT CONTACTS 0;3 NUMBER</w:t>
      </w:r>
    </w:p>
    <w:p w14:paraId="4F62ADAD" w14:textId="572A8358" w:rsidR="00FE51EE" w:rsidRDefault="00FE51EE" w:rsidP="00FE51EE">
      <w:pPr>
        <w:pStyle w:val="BodyText"/>
      </w:pPr>
      <w:r>
        <w:t>INPUT TRANSFORM:  K:+X'=X!(X&gt;99999999)!(X&lt;0)!(X?.E1"."1N.N) X</w:t>
      </w:r>
    </w:p>
    <w:p w14:paraId="17ADA42F" w14:textId="673F7747" w:rsidR="00FE51EE" w:rsidRDefault="00FE51EE" w:rsidP="00FE51EE">
      <w:pPr>
        <w:pStyle w:val="BodyText"/>
      </w:pPr>
      <w:r>
        <w:t>LAST EDITED: FEB 20, 2018</w:t>
      </w:r>
    </w:p>
    <w:p w14:paraId="08DCAF81" w14:textId="0CD70EDC" w:rsidR="00FE51EE" w:rsidRDefault="00FE51EE" w:rsidP="00FE51EE">
      <w:pPr>
        <w:pStyle w:val="BodyText"/>
      </w:pPr>
      <w:r>
        <w:t>HELP-PROMPT: Type a number between 0 and 99999999, 0 decimal digits.</w:t>
      </w:r>
    </w:p>
    <w:p w14:paraId="2C08D766" w14:textId="2E210B7B" w:rsidR="00FE51EE" w:rsidRDefault="00FE51EE" w:rsidP="00FE51EE">
      <w:pPr>
        <w:pStyle w:val="BodyText"/>
      </w:pPr>
      <w:r>
        <w:t>DESCRIPTION: Count of patient contacts performed by the</w:t>
      </w:r>
      <w:r w:rsidR="00926B38">
        <w:t xml:space="preserve"> </w:t>
      </w:r>
      <w:r>
        <w:t>scheduler on the date.</w:t>
      </w:r>
    </w:p>
    <w:p w14:paraId="791CEC9E" w14:textId="71C9E9D4" w:rsidR="00FE51EE" w:rsidRDefault="00FE51EE" w:rsidP="00FE51EE">
      <w:pPr>
        <w:pStyle w:val="BodyText"/>
      </w:pPr>
      <w:r>
        <w:t>TECHNICAL DESCR:  Counts are extracted by audit statistics</w:t>
      </w:r>
      <w:r w:rsidR="00926B38">
        <w:t xml:space="preserve"> </w:t>
      </w:r>
      <w:r>
        <w:t>compiler (SDECAUD) from files 409.85 and 409.3. 409.97,3 APPT REQUESTS 0;4 NUMBER</w:t>
      </w:r>
    </w:p>
    <w:p w14:paraId="7097395C" w14:textId="2F260B58" w:rsidR="00FE51EE" w:rsidRDefault="00FE51EE" w:rsidP="00FE51EE">
      <w:pPr>
        <w:pStyle w:val="BodyText"/>
      </w:pPr>
      <w:r>
        <w:t>INPUT TRANSFORM:  K:+X'=X!(X&gt;99999999)!(X&lt;0)!(X?.E1"."1N.N) X</w:t>
      </w:r>
    </w:p>
    <w:p w14:paraId="74807601" w14:textId="0E5A7140" w:rsidR="00FE51EE" w:rsidRDefault="00FE51EE" w:rsidP="00FE51EE">
      <w:pPr>
        <w:pStyle w:val="BodyText"/>
      </w:pPr>
      <w:r>
        <w:t>LAST EDITED: FEB 20, 2018</w:t>
      </w:r>
    </w:p>
    <w:p w14:paraId="3BF28726" w14:textId="2EBEFC86" w:rsidR="00FE51EE" w:rsidRDefault="00FE51EE" w:rsidP="00FE51EE">
      <w:pPr>
        <w:pStyle w:val="BodyText"/>
      </w:pPr>
      <w:r>
        <w:t>HELP-PROMPT: Type a number between 0 and 99999999, 0 decimal digits.</w:t>
      </w:r>
    </w:p>
    <w:p w14:paraId="083699A7" w14:textId="238D0FB0" w:rsidR="00FE51EE" w:rsidRDefault="00FE51EE" w:rsidP="00FE51EE">
      <w:pPr>
        <w:pStyle w:val="BodyText"/>
      </w:pPr>
      <w:r>
        <w:t>DESCRIPTION:</w:t>
      </w:r>
      <w:r w:rsidR="00926B38">
        <w:t xml:space="preserve"> </w:t>
      </w:r>
      <w:r>
        <w:t>Number of appointments requests entered by the</w:t>
      </w:r>
      <w:r w:rsidR="00926B38">
        <w:t xml:space="preserve"> </w:t>
      </w:r>
      <w:r>
        <w:t>scheduler on the date.</w:t>
      </w:r>
    </w:p>
    <w:p w14:paraId="622B1B5D" w14:textId="553D3A38" w:rsidR="00FE51EE" w:rsidRDefault="00FE51EE" w:rsidP="00FE51EE">
      <w:pPr>
        <w:pStyle w:val="BodyText"/>
      </w:pPr>
      <w:r>
        <w:t>TECHNICAL DESCR:  Data is extracted by the audit statistics</w:t>
      </w:r>
      <w:r w:rsidR="00926B38">
        <w:t xml:space="preserve"> co</w:t>
      </w:r>
      <w:r>
        <w:t>mpiler (SDECAUD) from file #409.84. 409.97,4 APPT APPOINTMENTS MADE 0;5 NUMBER</w:t>
      </w:r>
    </w:p>
    <w:p w14:paraId="7EB5A7A8" w14:textId="43D2A5DF" w:rsidR="00FE51EE" w:rsidRDefault="00FE51EE" w:rsidP="00FE51EE">
      <w:pPr>
        <w:pStyle w:val="BodyText"/>
      </w:pPr>
      <w:r>
        <w:t>INPUT TRANSFORM:  K:+X'=X!(X&gt;99999999)!(X&lt;0)!(X?.E1"."1N.N) X</w:t>
      </w:r>
    </w:p>
    <w:p w14:paraId="19EDD9A9" w14:textId="4A6C0805" w:rsidR="00FE51EE" w:rsidRDefault="00FE51EE" w:rsidP="00FE51EE">
      <w:pPr>
        <w:pStyle w:val="BodyText"/>
      </w:pPr>
      <w:r>
        <w:t>LAST EDITED:</w:t>
      </w:r>
      <w:r w:rsidR="00926B38">
        <w:t xml:space="preserve"> </w:t>
      </w:r>
      <w:r>
        <w:t>FEB 20, 2018</w:t>
      </w:r>
    </w:p>
    <w:p w14:paraId="7A3B3BA5" w14:textId="2B0EAFBD" w:rsidR="00FE51EE" w:rsidRDefault="00FE51EE" w:rsidP="00FE51EE">
      <w:pPr>
        <w:pStyle w:val="BodyText"/>
      </w:pPr>
      <w:r>
        <w:t>HELP-PROMPT: Type a number between 0 and 99999999, 0 decimal digits.</w:t>
      </w:r>
    </w:p>
    <w:p w14:paraId="478A982C" w14:textId="6344C7C8" w:rsidR="00FE51EE" w:rsidRDefault="00FE51EE" w:rsidP="00FE51EE">
      <w:pPr>
        <w:pStyle w:val="BodyText"/>
      </w:pPr>
      <w:r>
        <w:t>DESCRIPTION: Count of appointments performed by the</w:t>
      </w:r>
      <w:r w:rsidR="00CB7BBF">
        <w:t xml:space="preserve"> </w:t>
      </w:r>
      <w:r>
        <w:t>scheduler on the date.</w:t>
      </w:r>
    </w:p>
    <w:p w14:paraId="36ADE3AB" w14:textId="4F484200" w:rsidR="00FE51EE" w:rsidRDefault="00FE51EE" w:rsidP="00FE51EE">
      <w:pPr>
        <w:pStyle w:val="BodyText"/>
      </w:pPr>
      <w:r>
        <w:t>TECHNICAL DESCR: Data is extracted by the audit statistics</w:t>
      </w:r>
      <w:r w:rsidR="00CB7BBF">
        <w:t xml:space="preserve"> </w:t>
      </w:r>
      <w:r>
        <w:t>compiler (SDECAUD) from file 409.84.</w:t>
      </w:r>
      <w:r w:rsidR="00CB7BBF">
        <w:t xml:space="preserve"> </w:t>
      </w:r>
      <w:r>
        <w:t>09.97,5 APPT CLOSED 0;6 NUMBER</w:t>
      </w:r>
    </w:p>
    <w:p w14:paraId="5A1A80B8" w14:textId="5F0DB67F" w:rsidR="00FE51EE" w:rsidRDefault="00FE51EE" w:rsidP="00FE51EE">
      <w:pPr>
        <w:pStyle w:val="BodyText"/>
      </w:pPr>
      <w:r>
        <w:t>INPUT TRANSFORM:  K:+X'=X!(X&gt;99999999)!(X&lt;0)!(X?.E1"."1N.N) X</w:t>
      </w:r>
    </w:p>
    <w:p w14:paraId="45C8FB72" w14:textId="48FED610" w:rsidR="00FE51EE" w:rsidRDefault="00FE51EE" w:rsidP="00FE51EE">
      <w:pPr>
        <w:pStyle w:val="BodyText"/>
      </w:pPr>
      <w:r>
        <w:t>LAST EDITED: FEB 20, 2018</w:t>
      </w:r>
    </w:p>
    <w:p w14:paraId="551411BC" w14:textId="27018F16" w:rsidR="00FE51EE" w:rsidRDefault="00FE51EE" w:rsidP="00FE51EE">
      <w:pPr>
        <w:pStyle w:val="BodyText"/>
      </w:pPr>
      <w:r>
        <w:t>HELP-PROMPT: Type a number between 0 and 99999999, 0 decimal digits.</w:t>
      </w:r>
    </w:p>
    <w:p w14:paraId="5FBDAE42" w14:textId="10F5A746" w:rsidR="00FE51EE" w:rsidRDefault="00FE51EE" w:rsidP="00FE51EE">
      <w:pPr>
        <w:pStyle w:val="BodyText"/>
      </w:pPr>
      <w:r>
        <w:t>DESCRIPTION: Number of appointments cancelled by the</w:t>
      </w:r>
      <w:r w:rsidR="00CB7BBF">
        <w:t xml:space="preserve"> </w:t>
      </w:r>
      <w:r>
        <w:t>scheduler on the date.</w:t>
      </w:r>
    </w:p>
    <w:p w14:paraId="0021F9D4" w14:textId="57B85D9C" w:rsidR="00FE51EE" w:rsidRDefault="00FE51EE" w:rsidP="00FE51EE">
      <w:pPr>
        <w:pStyle w:val="BodyText"/>
      </w:pPr>
      <w:r>
        <w:t>TECHNICAL DESCR: Data is extracted by the audit statistics</w:t>
      </w:r>
      <w:r w:rsidR="00CB7BBF">
        <w:t xml:space="preserve"> </w:t>
      </w:r>
      <w:r>
        <w:t>compiler (SDECAUD).</w:t>
      </w:r>
      <w:r w:rsidR="00CB7BBF">
        <w:t xml:space="preserve"> </w:t>
      </w:r>
      <w:r>
        <w:t>409.97,6 MRTC OPENED 0;7 NUMBER</w:t>
      </w:r>
    </w:p>
    <w:p w14:paraId="09F213F4" w14:textId="75B79BBF" w:rsidR="00FE51EE" w:rsidRDefault="00FE51EE" w:rsidP="00FE51EE">
      <w:pPr>
        <w:pStyle w:val="BodyText"/>
      </w:pPr>
      <w:r>
        <w:t>INPUT TRANSFORM:  K:+X'=X!(X&gt;99999999)!(X&lt;0)!(X?.E1"."1N.N) X</w:t>
      </w:r>
    </w:p>
    <w:p w14:paraId="26F41B88" w14:textId="47D0A52A" w:rsidR="00FE51EE" w:rsidRDefault="00FE51EE" w:rsidP="00FE51EE">
      <w:pPr>
        <w:pStyle w:val="BodyText"/>
      </w:pPr>
      <w:r>
        <w:t>LAST EDITED: FEB 20, 2018</w:t>
      </w:r>
    </w:p>
    <w:p w14:paraId="578B842B" w14:textId="441717E0" w:rsidR="00FE51EE" w:rsidRDefault="00FE51EE" w:rsidP="00FE51EE">
      <w:pPr>
        <w:pStyle w:val="BodyText"/>
      </w:pPr>
      <w:r>
        <w:t xml:space="preserve">HELP-PROMPT: Type a number between 0 and 99999999, 0 decimal </w:t>
      </w:r>
      <w:r w:rsidR="00282BCE">
        <w:t>d</w:t>
      </w:r>
      <w:r>
        <w:t>igits.</w:t>
      </w:r>
    </w:p>
    <w:p w14:paraId="0B187750" w14:textId="6186FC70" w:rsidR="00FE51EE" w:rsidRDefault="00FE51EE" w:rsidP="00FE51EE">
      <w:pPr>
        <w:pStyle w:val="BodyText"/>
      </w:pPr>
      <w:r>
        <w:t>DESCRIPTION: Number of MRTC appointment requests opened by</w:t>
      </w:r>
      <w:r w:rsidR="00282BCE">
        <w:t xml:space="preserve"> </w:t>
      </w:r>
      <w:r>
        <w:t>the scheduler on the date.</w:t>
      </w:r>
    </w:p>
    <w:p w14:paraId="18DDCFCA" w14:textId="6B4470A0" w:rsidR="00FE51EE" w:rsidRDefault="00FE51EE" w:rsidP="00FE51EE">
      <w:pPr>
        <w:pStyle w:val="BodyText"/>
      </w:pPr>
      <w:r>
        <w:t>TECHNICAL DESCR:  Counts are extracted by the audit statistics</w:t>
      </w:r>
      <w:r w:rsidR="00282BCE">
        <w:t xml:space="preserve"> </w:t>
      </w:r>
      <w:r>
        <w:t>compiler (SDECAUD) from file 409.85.</w:t>
      </w:r>
      <w:r w:rsidR="00282BCE">
        <w:t xml:space="preserve"> </w:t>
      </w:r>
      <w:r>
        <w:t>409.97,7 MRTC CLOSED 0;8 NUMBER</w:t>
      </w:r>
    </w:p>
    <w:p w14:paraId="16128BE3" w14:textId="7948AAB2" w:rsidR="00FE51EE" w:rsidRDefault="00FE51EE" w:rsidP="00FE51EE">
      <w:pPr>
        <w:pStyle w:val="BodyText"/>
      </w:pPr>
      <w:r>
        <w:t>INPUT TRANSFORM: K:+X'=X!(X&gt;99999999)!(X&lt;0)!(X?.E1"."1N.N) X</w:t>
      </w:r>
    </w:p>
    <w:p w14:paraId="608D3C55" w14:textId="45B8034A" w:rsidR="00FE51EE" w:rsidRDefault="00FE51EE" w:rsidP="00FE51EE">
      <w:pPr>
        <w:pStyle w:val="BodyText"/>
      </w:pPr>
      <w:r>
        <w:t>LAST EDITED: FEB 20, 2018</w:t>
      </w:r>
    </w:p>
    <w:p w14:paraId="1CE1653A" w14:textId="726759B0" w:rsidR="00FE51EE" w:rsidRDefault="00FE51EE" w:rsidP="00FE51EE">
      <w:pPr>
        <w:pStyle w:val="BodyText"/>
      </w:pPr>
      <w:r>
        <w:lastRenderedPageBreak/>
        <w:t>HELP-PROMPT: Type a number between 0 and 99999999, 0 decimal digits.</w:t>
      </w:r>
    </w:p>
    <w:p w14:paraId="1095B306" w14:textId="5AE8A698" w:rsidR="00FE51EE" w:rsidRDefault="00FE51EE" w:rsidP="00FE51EE">
      <w:pPr>
        <w:pStyle w:val="BodyText"/>
      </w:pPr>
      <w:r>
        <w:t>DESCRIPTION: Number of MRTC appointment requests closed by</w:t>
      </w:r>
      <w:r w:rsidR="003B377B">
        <w:t xml:space="preserve"> </w:t>
      </w:r>
      <w:r>
        <w:t>the scheduler on the date.</w:t>
      </w:r>
    </w:p>
    <w:p w14:paraId="6E3E9F46" w14:textId="3FFD9726" w:rsidR="00FE51EE" w:rsidRDefault="00FE51EE" w:rsidP="00FE51EE">
      <w:pPr>
        <w:pStyle w:val="BodyText"/>
      </w:pPr>
      <w:r>
        <w:t xml:space="preserve">TECHNICAL DESCR: Counts are extracted by the audit </w:t>
      </w:r>
      <w:r w:rsidR="003B377B">
        <w:t xml:space="preserve">statistics </w:t>
      </w:r>
      <w:r>
        <w:t>compiler (SDECAUD) from file 409.85. 409.97,8 EWL ENTRIES 0;9 NUMBER</w:t>
      </w:r>
    </w:p>
    <w:p w14:paraId="592B6B38" w14:textId="0C1A8FDE" w:rsidR="00FE51EE" w:rsidRDefault="00FE51EE" w:rsidP="00FE51EE">
      <w:pPr>
        <w:pStyle w:val="BodyText"/>
      </w:pPr>
      <w:r>
        <w:t>INPUT TRANSFORM: K:+X'=X!(X&gt;99999999)!(X&lt;0)!(X?.E1"."1N.N) X</w:t>
      </w:r>
    </w:p>
    <w:p w14:paraId="71BD35C2" w14:textId="667EB051" w:rsidR="00FE51EE" w:rsidRDefault="00FE51EE" w:rsidP="00FE51EE">
      <w:pPr>
        <w:pStyle w:val="BodyText"/>
      </w:pPr>
      <w:r>
        <w:t>LAST EDITED: FEB 20, 2018</w:t>
      </w:r>
    </w:p>
    <w:p w14:paraId="3D24D610" w14:textId="7A38DD96" w:rsidR="00FE51EE" w:rsidRDefault="00FE51EE" w:rsidP="00FE51EE">
      <w:pPr>
        <w:pStyle w:val="BodyText"/>
      </w:pPr>
      <w:r>
        <w:t>HELP-PROMPT: Type a number between 0 and 99999999, 0 decimal digits.</w:t>
      </w:r>
    </w:p>
    <w:p w14:paraId="1277E6E3" w14:textId="111B0A74" w:rsidR="00FE51EE" w:rsidRDefault="00FE51EE" w:rsidP="00FE51EE">
      <w:pPr>
        <w:pStyle w:val="BodyText"/>
      </w:pPr>
      <w:r>
        <w:t>DESCRIPTION: Number of wait list entries created by the</w:t>
      </w:r>
      <w:r w:rsidR="005E4AC0">
        <w:t xml:space="preserve"> </w:t>
      </w:r>
      <w:r>
        <w:t>scheduler on the date.</w:t>
      </w:r>
    </w:p>
    <w:p w14:paraId="77362537" w14:textId="0EFA6015" w:rsidR="00FE51EE" w:rsidRDefault="00FE51EE" w:rsidP="00FE51EE">
      <w:pPr>
        <w:pStyle w:val="BodyText"/>
      </w:pPr>
      <w:r>
        <w:t>TECHNICAL DESCR: Data is extracted by the audit statistics</w:t>
      </w:r>
      <w:r w:rsidR="005E4AC0">
        <w:t xml:space="preserve"> </w:t>
      </w:r>
      <w:r>
        <w:t>compiler (SDECAUD) from file 409.3. 409.97,9 EWL APPOINTMENTS MADE  0;10 NUMBER</w:t>
      </w:r>
    </w:p>
    <w:p w14:paraId="44A0092B" w14:textId="0D9C017F" w:rsidR="00FE51EE" w:rsidRDefault="00FE51EE" w:rsidP="00FE51EE">
      <w:pPr>
        <w:pStyle w:val="BodyText"/>
      </w:pPr>
      <w:r>
        <w:t>INPUT TRANSFORM:  K:+X'=X!(X&gt;99999999)!(X&lt;0)!(X?.E1"."1N.N) X</w:t>
      </w:r>
    </w:p>
    <w:p w14:paraId="4A8C9927" w14:textId="19F10C33" w:rsidR="00FE51EE" w:rsidRDefault="00FE51EE" w:rsidP="00FE51EE">
      <w:pPr>
        <w:pStyle w:val="BodyText"/>
      </w:pPr>
      <w:r>
        <w:t>LAST EDITED: FEB 20, 2018</w:t>
      </w:r>
    </w:p>
    <w:p w14:paraId="32CB12D7" w14:textId="234FD2FC" w:rsidR="00FE51EE" w:rsidRDefault="00FE51EE" w:rsidP="00FE51EE">
      <w:pPr>
        <w:pStyle w:val="BodyText"/>
      </w:pPr>
      <w:r>
        <w:t>HELP-PROMPT: Type a number between 0 and 99999999, 0 decimal digits.</w:t>
      </w:r>
    </w:p>
    <w:p w14:paraId="65D74FD6" w14:textId="5B848712" w:rsidR="00FE51EE" w:rsidRDefault="00FE51EE" w:rsidP="00FE51EE">
      <w:pPr>
        <w:pStyle w:val="BodyText"/>
      </w:pPr>
      <w:r>
        <w:t>DESCRIPTION: Number of appointments made off of the EWL by</w:t>
      </w:r>
      <w:r w:rsidR="009837A6">
        <w:t xml:space="preserve"> </w:t>
      </w:r>
      <w:r>
        <w:t>the scheduler on a date.</w:t>
      </w:r>
    </w:p>
    <w:p w14:paraId="40C1C1E5" w14:textId="548C9E77" w:rsidR="00FE51EE" w:rsidRDefault="00FE51EE" w:rsidP="00FE51EE">
      <w:pPr>
        <w:pStyle w:val="BodyText"/>
      </w:pPr>
      <w:r>
        <w:t>TECHNICAL DESCR: Data is extracted by the audit statistics</w:t>
      </w:r>
      <w:r w:rsidR="009837A6">
        <w:t xml:space="preserve"> </w:t>
      </w:r>
      <w:r>
        <w:t>compiler (SDECAUD) from file 409.84. 409.97,10 EWL CLOSED 0;11 NUMBER</w:t>
      </w:r>
    </w:p>
    <w:p w14:paraId="5BEE6692" w14:textId="6629E117" w:rsidR="00FE51EE" w:rsidRDefault="00FE51EE" w:rsidP="00FE51EE">
      <w:pPr>
        <w:pStyle w:val="BodyText"/>
      </w:pPr>
      <w:r>
        <w:t>INPUT TRANSFORM:  K:+X'=X!(X&gt;99999999)!(X&lt;0)!(X?.E1"."1N.N) X</w:t>
      </w:r>
    </w:p>
    <w:p w14:paraId="63E1DF21" w14:textId="686DC39B" w:rsidR="00FE51EE" w:rsidRDefault="00FE51EE" w:rsidP="00FE51EE">
      <w:pPr>
        <w:pStyle w:val="BodyText"/>
      </w:pPr>
      <w:r>
        <w:t>LAST EDITED: FEB 20, 2018</w:t>
      </w:r>
    </w:p>
    <w:p w14:paraId="27F93C10" w14:textId="11D0F56B" w:rsidR="00FE51EE" w:rsidRDefault="00FE51EE" w:rsidP="00FE51EE">
      <w:pPr>
        <w:pStyle w:val="BodyText"/>
      </w:pPr>
      <w:r>
        <w:t>HELP-PROMPT: Type a number between 0 and 99999999, 0 decimal digits.</w:t>
      </w:r>
    </w:p>
    <w:p w14:paraId="58BB71B9" w14:textId="75B1D2C8" w:rsidR="00FE51EE" w:rsidRDefault="00FE51EE" w:rsidP="00FE51EE">
      <w:pPr>
        <w:pStyle w:val="BodyText"/>
      </w:pPr>
      <w:r>
        <w:t>DESCRIPTION: Number of EWL appointment requests closed by</w:t>
      </w:r>
      <w:r w:rsidR="005D06F6">
        <w:t xml:space="preserve"> </w:t>
      </w:r>
      <w:r>
        <w:t>the scheduler on the date.</w:t>
      </w:r>
    </w:p>
    <w:p w14:paraId="20CF3C3D" w14:textId="37EEE956" w:rsidR="00FE51EE" w:rsidRDefault="00FE51EE" w:rsidP="00FE51EE">
      <w:pPr>
        <w:pStyle w:val="BodyText"/>
      </w:pPr>
      <w:r>
        <w:t>TECHNICAL DESCR: Data is extracted by the audit statistics</w:t>
      </w:r>
      <w:r w:rsidR="005D06F6">
        <w:t xml:space="preserve"> </w:t>
      </w:r>
      <w:r>
        <w:t>compiler (SDECAUD) from file 409.3. 409.97,11 PtCSch ENTRIES 0;12 NUMBER</w:t>
      </w:r>
      <w:r w:rsidR="005D06F6">
        <w:t xml:space="preserve"> I</w:t>
      </w:r>
      <w:r>
        <w:t>NPUT TRANSFORM: K:+X'=X!(X&gt;99999999)!(X&lt;0)!(X?.E1"."1N.N) X</w:t>
      </w:r>
    </w:p>
    <w:p w14:paraId="4946AA14" w14:textId="0859E4BC" w:rsidR="00FE51EE" w:rsidRDefault="00FE51EE" w:rsidP="00FE51EE">
      <w:pPr>
        <w:pStyle w:val="BodyText"/>
      </w:pPr>
      <w:r>
        <w:t xml:space="preserve">LAST EDITED: FEB 20, 2018 </w:t>
      </w:r>
    </w:p>
    <w:p w14:paraId="565EF173" w14:textId="57A6E008" w:rsidR="00FE51EE" w:rsidRDefault="00FE51EE" w:rsidP="00FE51EE">
      <w:pPr>
        <w:pStyle w:val="BodyText"/>
      </w:pPr>
      <w:r>
        <w:t>HELP-PROMPT: Type a number between 0 and 99999999, 0 decimal digits.</w:t>
      </w:r>
    </w:p>
    <w:p w14:paraId="26BED582" w14:textId="04664220" w:rsidR="00FE51EE" w:rsidRDefault="00FE51EE" w:rsidP="00FE51EE">
      <w:pPr>
        <w:pStyle w:val="BodyText"/>
      </w:pPr>
      <w:r>
        <w:t>DESCRIPTION: Number of patient recall (PtCSch) requests</w:t>
      </w:r>
      <w:r w:rsidR="00C16D63">
        <w:t xml:space="preserve"> </w:t>
      </w:r>
      <w:r>
        <w:t>entered by the scheduler on the date.</w:t>
      </w:r>
    </w:p>
    <w:p w14:paraId="7DAF6E8A" w14:textId="351A0535" w:rsidR="00FE51EE" w:rsidRDefault="00FE51EE" w:rsidP="00FE51EE">
      <w:pPr>
        <w:pStyle w:val="BodyText"/>
      </w:pPr>
      <w:r>
        <w:t>TECHNICAL DESCR:  Data is extracted by the audit statistics</w:t>
      </w:r>
      <w:r w:rsidR="00C16D63">
        <w:t xml:space="preserve"> </w:t>
      </w:r>
      <w:r>
        <w:t>compiler (SDECAUD) from file 403.5. 409.97,12     PtCSch APPOINTMENTS MADE 0;13 NUMBER</w:t>
      </w:r>
    </w:p>
    <w:p w14:paraId="3D42674B" w14:textId="0469FADD" w:rsidR="00FE51EE" w:rsidRDefault="00FE51EE" w:rsidP="00FE51EE">
      <w:pPr>
        <w:pStyle w:val="BodyText"/>
      </w:pPr>
      <w:r>
        <w:t>INPUT TRANSFORM:  K:+X'=X!(X&gt;99999999)!(X&lt;0)!(X?.E1"."1N.N) X</w:t>
      </w:r>
    </w:p>
    <w:p w14:paraId="37816BAF" w14:textId="00605BEA" w:rsidR="00FE51EE" w:rsidRDefault="00FE51EE" w:rsidP="00FE51EE">
      <w:pPr>
        <w:pStyle w:val="BodyText"/>
      </w:pPr>
      <w:r>
        <w:t>LAST EDITED: FEB 20, 2018</w:t>
      </w:r>
    </w:p>
    <w:p w14:paraId="37BA40D7" w14:textId="14A71B2B" w:rsidR="00FE51EE" w:rsidRDefault="00FE51EE" w:rsidP="00FE51EE">
      <w:pPr>
        <w:pStyle w:val="BodyText"/>
      </w:pPr>
      <w:r>
        <w:t xml:space="preserve">HELP-PROMPT: Type a number between 0 and 99999999, 0 decimal </w:t>
      </w:r>
      <w:r w:rsidR="00C16D63">
        <w:t>d</w:t>
      </w:r>
      <w:r>
        <w:t>igits.</w:t>
      </w:r>
    </w:p>
    <w:p w14:paraId="2C509112" w14:textId="27976BCF" w:rsidR="00FE51EE" w:rsidRDefault="00FE51EE" w:rsidP="00FE51EE">
      <w:pPr>
        <w:pStyle w:val="BodyText"/>
      </w:pPr>
      <w:r>
        <w:t>DESCRIPTION: Number of patient recall (PtCSch) appointments</w:t>
      </w:r>
      <w:r w:rsidR="00C16D63">
        <w:t xml:space="preserve"> </w:t>
      </w:r>
      <w:r>
        <w:t>entered by the scheduler on the date.</w:t>
      </w:r>
    </w:p>
    <w:p w14:paraId="643F72AE" w14:textId="3E7239F0" w:rsidR="00FE51EE" w:rsidRDefault="00FE51EE" w:rsidP="00FE51EE">
      <w:pPr>
        <w:pStyle w:val="BodyText"/>
      </w:pPr>
      <w:r>
        <w:lastRenderedPageBreak/>
        <w:t>TECHNICAL DESCR:  Data is extracted by the audit statistics</w:t>
      </w:r>
      <w:r w:rsidR="00C16D63">
        <w:t xml:space="preserve"> </w:t>
      </w:r>
      <w:r>
        <w:t>compiler (SDECAUD) from file 409.84.</w:t>
      </w:r>
      <w:r w:rsidR="00C16D63">
        <w:t xml:space="preserve"> </w:t>
      </w:r>
      <w:r>
        <w:t>09.97,13 CONSULT APPOINTMENTS MADE 0;14 NUMBER</w:t>
      </w:r>
    </w:p>
    <w:p w14:paraId="5EC7EC70" w14:textId="118B5F20" w:rsidR="00FE51EE" w:rsidRDefault="00FE51EE" w:rsidP="00FE51EE">
      <w:pPr>
        <w:pStyle w:val="BodyText"/>
      </w:pPr>
      <w:r>
        <w:t>INPUT TRANSFORM:  K:+X'=X!(X&gt;99999999)!(X&lt;0)!(X?.E1"."1N.N) X</w:t>
      </w:r>
    </w:p>
    <w:p w14:paraId="36C67801" w14:textId="527EA3C9" w:rsidR="00FE51EE" w:rsidRDefault="00FE51EE" w:rsidP="00FE51EE">
      <w:pPr>
        <w:pStyle w:val="BodyText"/>
      </w:pPr>
      <w:r>
        <w:t>LAST EDITED: FEB 20, 2018</w:t>
      </w:r>
    </w:p>
    <w:p w14:paraId="6A9C12B1" w14:textId="67E9810A" w:rsidR="00FE51EE" w:rsidRDefault="00FE51EE" w:rsidP="00FE51EE">
      <w:pPr>
        <w:pStyle w:val="BodyText"/>
      </w:pPr>
      <w:r>
        <w:t>HELP-PROMPT:</w:t>
      </w:r>
      <w:r w:rsidR="00C16D63">
        <w:t xml:space="preserve"> </w:t>
      </w:r>
      <w:r>
        <w:t>Type a number between 0 and 99999999, 0 decimal digits.</w:t>
      </w:r>
    </w:p>
    <w:p w14:paraId="3250B53E" w14:textId="71BCAF04" w:rsidR="00FE51EE" w:rsidRDefault="00FE51EE" w:rsidP="00FE51EE">
      <w:pPr>
        <w:pStyle w:val="BodyText"/>
      </w:pPr>
      <w:r>
        <w:t>DESCRIPTION: Number of consult appointments entered by the</w:t>
      </w:r>
      <w:r w:rsidR="00C16D63">
        <w:t xml:space="preserve"> </w:t>
      </w:r>
      <w:r>
        <w:t>scheduler on the date.</w:t>
      </w:r>
    </w:p>
    <w:p w14:paraId="53EF1342" w14:textId="799A80CC" w:rsidR="00FE51EE" w:rsidRDefault="00FE51EE" w:rsidP="00FE51EE">
      <w:pPr>
        <w:pStyle w:val="BodyText"/>
      </w:pPr>
      <w:r>
        <w:t>TECHNICAL DESCR: Data is extracted by the audit statistics</w:t>
      </w:r>
      <w:r w:rsidR="00C16D63">
        <w:t xml:space="preserve"> </w:t>
      </w:r>
      <w:r>
        <w:t>compiler (SDECAUD) from file 409.84. 409.97,14 APPOINTMENTS CANCELLED 0;15 NUMBER</w:t>
      </w:r>
    </w:p>
    <w:p w14:paraId="68000EAC" w14:textId="557D62DB" w:rsidR="00FE51EE" w:rsidRDefault="00FE51EE" w:rsidP="00FE51EE">
      <w:pPr>
        <w:pStyle w:val="BodyText"/>
      </w:pPr>
      <w:r>
        <w:t>INPUT TRANSFORM:  K:+X'=X!(X&gt;99999999)!(X&lt;0)!(X?.E1"."1N.N) X</w:t>
      </w:r>
    </w:p>
    <w:p w14:paraId="653FCC6D" w14:textId="2B604672" w:rsidR="00FE51EE" w:rsidRDefault="00FE51EE" w:rsidP="00FE51EE">
      <w:pPr>
        <w:pStyle w:val="BodyText"/>
      </w:pPr>
      <w:r>
        <w:t>LAST EDITED: FEB 20, 2018</w:t>
      </w:r>
    </w:p>
    <w:p w14:paraId="188700CA" w14:textId="448B77E3" w:rsidR="00FE51EE" w:rsidRDefault="00FE51EE" w:rsidP="00FE51EE">
      <w:pPr>
        <w:pStyle w:val="BodyText"/>
      </w:pPr>
      <w:r>
        <w:t>HELP-PROMPT: Type a number between 0 and 99999999, 0 decimal digits.</w:t>
      </w:r>
    </w:p>
    <w:p w14:paraId="4AEBBB50" w14:textId="425AD764" w:rsidR="00FE51EE" w:rsidRDefault="00FE51EE" w:rsidP="00FE51EE">
      <w:pPr>
        <w:pStyle w:val="BodyText"/>
      </w:pPr>
      <w:r>
        <w:t>DESCRIPTION: Number of appointments cancelled by the</w:t>
      </w:r>
      <w:r w:rsidR="00C16D63">
        <w:t xml:space="preserve"> </w:t>
      </w:r>
      <w:r>
        <w:t>scheduler on the date.</w:t>
      </w:r>
    </w:p>
    <w:p w14:paraId="20496CB2" w14:textId="1EAB424D" w:rsidR="00FE51EE" w:rsidRDefault="00FE51EE" w:rsidP="00FE51EE">
      <w:pPr>
        <w:pStyle w:val="BodyText"/>
      </w:pPr>
      <w:r>
        <w:t>TECHNICAL DESCR:  Data is extracted by the audit statistics</w:t>
      </w:r>
      <w:r w:rsidR="00C16D63">
        <w:t xml:space="preserve"> </w:t>
      </w:r>
      <w:r>
        <w:t>compiler (SDECAUD) from file 409.84. 409.97,15 TOTAL ACTIONS; COMPUTED</w:t>
      </w:r>
    </w:p>
    <w:p w14:paraId="28269E6E" w14:textId="05FBB9CA" w:rsidR="00FE51EE" w:rsidRDefault="00FE51EE" w:rsidP="00FE51EE">
      <w:pPr>
        <w:pStyle w:val="BodyText"/>
      </w:pPr>
      <w:r>
        <w:t>MUMPS CODE: X ^DD(409.97,15,9.3) S X=X+$P(Y(409.97,15,1),U,14)+$P(Y(409.97,15,1),U,15)9.2 = S (409.97,15,1)=$S($D(^SDAUDIT(D0,0)):^(0),1:"") S X=$P(Y(409.97,15,1),U,3)+$P(Y(409.97,15,1),U,4)+$P(Y(409.97,15,1),U,5)+$P(Y(409.97,15,1),U,6)+$P(Y(409.97,15,1),U,7)9.3 = X ^DD(409.97,15,9.2) S X=X+$P(Y(409.97,15,1),U,8)+$P(Y(409.97,15,1),U,9)+$P(Y(409.97,15,1),U,10)+$P(Y(409.97,15,1),U,11)+$P(Y(409.97,15,1),U,12)+$P(Y(409.97,15,1),U,13)</w:t>
      </w:r>
    </w:p>
    <w:p w14:paraId="6A07C696" w14:textId="20A24E6B" w:rsidR="00FE51EE" w:rsidRDefault="00FE51EE" w:rsidP="00FE51EE">
      <w:pPr>
        <w:pStyle w:val="BodyText"/>
      </w:pPr>
      <w:r>
        <w:t>ALGORITHM: PATIENT CONTACTS+APPT REQUESTS+APPT APPOINTMENT</w:t>
      </w:r>
      <w:r w:rsidR="00C16D63">
        <w:t xml:space="preserve"> </w:t>
      </w:r>
      <w:r>
        <w:t>S MADE+APPT CLOSED+MRTC OPENED+MRTC CLOSED+EWL ENTRIES+EWL APPOINTMENTS MADE+EWL CLOSED+PtCSch</w:t>
      </w:r>
      <w:r w:rsidR="00C16D63">
        <w:t xml:space="preserve"> </w:t>
      </w:r>
      <w:r>
        <w:t>ENTRIES+PtCSch APPOINTMENTS MADE+CONSULT APPOINTMENTS MADE+APPOINTMENTS CANCELLED</w:t>
      </w:r>
      <w:r w:rsidR="00C16D63">
        <w:t xml:space="preserve"> </w:t>
      </w:r>
      <w:r>
        <w:t>FILES POINTED TO FIELDS</w:t>
      </w:r>
      <w:r w:rsidR="00C16D63">
        <w:t xml:space="preserve"> N</w:t>
      </w:r>
      <w:r>
        <w:t>EW PERSON (#200) SCHEDULER (#.01)</w:t>
      </w:r>
      <w:r w:rsidR="00C16D63">
        <w:t xml:space="preserve"> </w:t>
      </w:r>
      <w:r>
        <w:t>File #409.97</w:t>
      </w:r>
    </w:p>
    <w:p w14:paraId="6F4D4A6A" w14:textId="1D5E8881" w:rsidR="00FE51EE" w:rsidRDefault="00FE51EE" w:rsidP="00FE51EE">
      <w:pPr>
        <w:pStyle w:val="BodyText"/>
      </w:pPr>
      <w:r>
        <w:t>Record Indexes:</w:t>
      </w:r>
    </w:p>
    <w:p w14:paraId="6746EEA7" w14:textId="14A09226" w:rsidR="00FE51EE" w:rsidRDefault="00FE51EE" w:rsidP="00FE51EE">
      <w:pPr>
        <w:pStyle w:val="BodyText"/>
      </w:pPr>
      <w:r>
        <w:t>D (#1220) RECORD REGULAR IR LOOKUP &amp; SORTING</w:t>
      </w:r>
    </w:p>
    <w:p w14:paraId="273E6DD0" w14:textId="2BDD825C" w:rsidR="00FE51EE" w:rsidRDefault="00FE51EE" w:rsidP="00FE51EE">
      <w:pPr>
        <w:pStyle w:val="BodyText"/>
      </w:pPr>
      <w:r>
        <w:t>Short Descr:  DATE AND SCHEDULER</w:t>
      </w:r>
    </w:p>
    <w:p w14:paraId="210799AF" w14:textId="55B59E01" w:rsidR="00FE51EE" w:rsidRDefault="00FE51EE" w:rsidP="00FE51EE">
      <w:pPr>
        <w:pStyle w:val="BodyText"/>
      </w:pPr>
      <w:r>
        <w:t>Description:  Used to select records for printing on report by date.</w:t>
      </w:r>
    </w:p>
    <w:p w14:paraId="3B9F8F3D" w14:textId="363E90B2" w:rsidR="00FE51EE" w:rsidRDefault="00FE51EE" w:rsidP="00FE51EE">
      <w:pPr>
        <w:pStyle w:val="BodyText"/>
      </w:pPr>
      <w:r>
        <w:t>Set Logic:  S ^SDAUDIT("D",$E(X(1),1,7),$E(X(2),1,20),DA)=""</w:t>
      </w:r>
    </w:p>
    <w:p w14:paraId="7346E7A1" w14:textId="4BF328EB" w:rsidR="00FE51EE" w:rsidRDefault="00FE51EE" w:rsidP="00FE51EE">
      <w:pPr>
        <w:pStyle w:val="BodyText"/>
      </w:pPr>
      <w:r>
        <w:t>Kill Logic:  K ^SDAUDIT("D",$E(X(1),1,7),$E(X(2),1,20),DA)</w:t>
      </w:r>
    </w:p>
    <w:p w14:paraId="2F13119E" w14:textId="16C6DF99" w:rsidR="00FE51EE" w:rsidRDefault="00FE51EE" w:rsidP="00FE51EE">
      <w:pPr>
        <w:pStyle w:val="BodyText"/>
      </w:pPr>
      <w:r>
        <w:t>Whole Kill:  K ^SDAUDIT("D")X(1):  DATE  (409.97,1)  (Subscr 1)  (Len 7)  (forwards)</w:t>
      </w:r>
    </w:p>
    <w:p w14:paraId="0997A722" w14:textId="240D10A8" w:rsidR="00FE51EE" w:rsidRDefault="00FE51EE" w:rsidP="00FE51EE">
      <w:pPr>
        <w:pStyle w:val="BodyText"/>
      </w:pPr>
      <w:r>
        <w:t>Lookup Prompt:  DATE AND SCHEDULER</w:t>
      </w:r>
    </w:p>
    <w:p w14:paraId="19F36778" w14:textId="4738098B" w:rsidR="00FE51EE" w:rsidRDefault="00FE51EE" w:rsidP="00FE51EE">
      <w:pPr>
        <w:pStyle w:val="BodyText"/>
      </w:pPr>
      <w:r>
        <w:t>X(2):  SCHEDULER  (409.97,.01)  (Subscr 2)  (Len 20)  (forwards)</w:t>
      </w:r>
    </w:p>
    <w:p w14:paraId="29D52F33" w14:textId="228373A0" w:rsidR="00FE51EE" w:rsidRDefault="00FE51EE" w:rsidP="00FE51EE">
      <w:pPr>
        <w:pStyle w:val="BodyText"/>
      </w:pPr>
      <w:r>
        <w:t>Lookup Prompt:  SCHEDULER</w:t>
      </w:r>
    </w:p>
    <w:p w14:paraId="4963F42C" w14:textId="755CE676" w:rsidR="00FE51EE" w:rsidRDefault="00FE51EE" w:rsidP="00FE51EE">
      <w:pPr>
        <w:pStyle w:val="BodyText"/>
      </w:pPr>
      <w:r>
        <w:lastRenderedPageBreak/>
        <w:t>E (#1221) RECORD REGULAR IR LOOKUP &amp; SORTING</w:t>
      </w:r>
    </w:p>
    <w:p w14:paraId="1A9B2736" w14:textId="3F49328D" w:rsidR="00FE51EE" w:rsidRDefault="00FE51EE" w:rsidP="00FE51EE">
      <w:pPr>
        <w:pStyle w:val="BodyText"/>
      </w:pPr>
      <w:r>
        <w:t>Short Descr:  SCHEDULER AND DATE</w:t>
      </w:r>
    </w:p>
    <w:p w14:paraId="0FF26D2E" w14:textId="19187F9C" w:rsidR="00FE51EE" w:rsidRDefault="00FE51EE" w:rsidP="00FE51EE">
      <w:pPr>
        <w:pStyle w:val="BodyText"/>
      </w:pPr>
      <w:r>
        <w:t>Description:  Used to select records for printing on report by scheduler</w:t>
      </w:r>
      <w:r w:rsidR="008D0AEE">
        <w:t xml:space="preserve"> </w:t>
      </w:r>
      <w:r>
        <w:t>for a date range.</w:t>
      </w:r>
    </w:p>
    <w:p w14:paraId="62532FC3" w14:textId="492C2407" w:rsidR="00FE51EE" w:rsidRDefault="00FE51EE" w:rsidP="00FE51EE">
      <w:pPr>
        <w:pStyle w:val="BodyText"/>
      </w:pPr>
      <w:r>
        <w:t>Set Logic:  S ^SDAUDIT("E",$E(X(1),1,20),$E(X(2),1,7),DA)=""</w:t>
      </w:r>
    </w:p>
    <w:p w14:paraId="2C5C3291" w14:textId="74C92480" w:rsidR="00FE51EE" w:rsidRDefault="00FE51EE" w:rsidP="00FE51EE">
      <w:pPr>
        <w:pStyle w:val="BodyText"/>
      </w:pPr>
      <w:r>
        <w:t>Kill Logic:  K ^SDAUDIT("E",$E(X(1),1,20),$E(X(2),1,7),DA)</w:t>
      </w:r>
    </w:p>
    <w:p w14:paraId="680CBFA3" w14:textId="4946BF86" w:rsidR="00FE51EE" w:rsidRDefault="00FE51EE" w:rsidP="00FE51EE">
      <w:pPr>
        <w:pStyle w:val="BodyText"/>
      </w:pPr>
      <w:r>
        <w:t>Whole Kill:  K ^SDAUDIT("E")</w:t>
      </w:r>
    </w:p>
    <w:p w14:paraId="4C20BDAF" w14:textId="114DAF7B" w:rsidR="00FE51EE" w:rsidRDefault="00FE51EE" w:rsidP="00FE51EE">
      <w:pPr>
        <w:pStyle w:val="BodyText"/>
      </w:pPr>
      <w:r>
        <w:t>X(1):  SCHEDULER  (409.97,.01)  (Subscr 1)  (Len 20)  (forwards)</w:t>
      </w:r>
    </w:p>
    <w:p w14:paraId="1F19CAE0" w14:textId="1AFC8010" w:rsidR="00FE51EE" w:rsidRDefault="00FE51EE" w:rsidP="00FE51EE">
      <w:pPr>
        <w:pStyle w:val="BodyText"/>
      </w:pPr>
      <w:r>
        <w:t>X(2):  DATE  (409.97,1)  (Subscr 2)  (Len 7)  (forwards)</w:t>
      </w:r>
    </w:p>
    <w:p w14:paraId="3B88C738" w14:textId="53186309" w:rsidR="00FE51EE" w:rsidRDefault="00FE51EE" w:rsidP="00FE51EE">
      <w:pPr>
        <w:pStyle w:val="BodyText"/>
      </w:pPr>
      <w:r>
        <w:t>Lookup Prompt:  DATE</w:t>
      </w:r>
    </w:p>
    <w:p w14:paraId="10A82575" w14:textId="77777777" w:rsidR="00FE51EE" w:rsidRDefault="00FE51EE" w:rsidP="00FE51EE">
      <w:pPr>
        <w:pStyle w:val="BodyText"/>
      </w:pPr>
      <w:r>
        <w:t>INPUT TEMPLATE(S):</w:t>
      </w:r>
    </w:p>
    <w:p w14:paraId="44236C68" w14:textId="77777777" w:rsidR="00FE51EE" w:rsidRDefault="00FE51EE" w:rsidP="00FE51EE">
      <w:pPr>
        <w:pStyle w:val="BodyText"/>
      </w:pPr>
      <w:r>
        <w:t>PRINT TEMPLATE(S):</w:t>
      </w:r>
    </w:p>
    <w:p w14:paraId="1E02B643" w14:textId="329D158A" w:rsidR="00FE51EE" w:rsidRDefault="00FE51EE" w:rsidP="00FE51EE">
      <w:pPr>
        <w:pStyle w:val="BodyText"/>
      </w:pPr>
      <w:r>
        <w:t>CAPTIONED USER #0</w:t>
      </w:r>
    </w:p>
    <w:p w14:paraId="30516C30" w14:textId="2CFF6562" w:rsidR="00FE51EE" w:rsidRDefault="00FE51EE" w:rsidP="00FE51EE">
      <w:pPr>
        <w:pStyle w:val="BodyText"/>
      </w:pPr>
      <w:r>
        <w:t>SDEC AUDIT DATE PRINT MAR 07, 2018@10:26  USER #0 SD Audit Statistics</w:t>
      </w:r>
    </w:p>
    <w:p w14:paraId="0C26DAE8" w14:textId="77777777" w:rsidR="00FE51EE" w:rsidRDefault="00FE51EE" w:rsidP="00FE51EE">
      <w:pPr>
        <w:pStyle w:val="BodyText"/>
      </w:pPr>
      <w:r>
        <w:t>SORT TEMPLATE(S):</w:t>
      </w:r>
    </w:p>
    <w:p w14:paraId="49A8B7EB" w14:textId="67C44891" w:rsidR="00FE51EE" w:rsidRDefault="00FE51EE" w:rsidP="00FE51EE">
      <w:pPr>
        <w:pStyle w:val="BodyText"/>
      </w:pPr>
      <w:r>
        <w:t>SDEC AUDIT REPORT BY DATE MAR 07, 2018@10:24  USER #0</w:t>
      </w:r>
    </w:p>
    <w:p w14:paraId="68A490B4" w14:textId="0674DB49" w:rsidR="00FE51EE" w:rsidRDefault="00FE51EE" w:rsidP="00FE51EE">
      <w:pPr>
        <w:pStyle w:val="BodyText"/>
      </w:pPr>
      <w:r>
        <w:t>SORT BY: DATE// (User is asked range)</w:t>
      </w:r>
    </w:p>
    <w:p w14:paraId="0C503D88" w14:textId="008182CA" w:rsidR="00FE51EE" w:rsidRDefault="00FE51EE" w:rsidP="00FE51EE">
      <w:pPr>
        <w:pStyle w:val="BodyText"/>
      </w:pPr>
      <w:r>
        <w:t>WITHIN DATE, SORT BY: SCHEDULER// (SCHEDULER not null)</w:t>
      </w:r>
    </w:p>
    <w:p w14:paraId="71E60F60" w14:textId="0286FAED" w:rsidR="00AC49EA" w:rsidRDefault="00FE51EE" w:rsidP="00FE51EE">
      <w:pPr>
        <w:pStyle w:val="BodyText"/>
      </w:pPr>
      <w:r>
        <w:t>FORM(S)/BLOCK(S):</w:t>
      </w:r>
    </w:p>
    <w:p w14:paraId="50CDE31E" w14:textId="206F6C2E" w:rsidR="00AC49EA" w:rsidRDefault="00B56BDA" w:rsidP="00B56BDA">
      <w:pPr>
        <w:pStyle w:val="Heading2"/>
      </w:pPr>
      <w:bookmarkStart w:id="225" w:name="_Toc26530761"/>
      <w:r>
        <w:t>E</w:t>
      </w:r>
      <w:r w:rsidRPr="00B56BDA">
        <w:t>xported Option</w:t>
      </w:r>
      <w:r>
        <w:t>s</w:t>
      </w:r>
      <w:bookmarkEnd w:id="225"/>
    </w:p>
    <w:p w14:paraId="0B845F6C" w14:textId="3258EE4E" w:rsidR="00AC49EA" w:rsidRDefault="005139B1" w:rsidP="00F000CF">
      <w:pPr>
        <w:pStyle w:val="BodyText"/>
      </w:pPr>
      <w:r w:rsidRPr="005139B1">
        <w:rPr>
          <w:rStyle w:val="Cross-Reference"/>
        </w:rPr>
        <w:fldChar w:fldCharType="begin"/>
      </w:r>
      <w:r w:rsidRPr="005139B1">
        <w:rPr>
          <w:rStyle w:val="Cross-Reference"/>
        </w:rPr>
        <w:instrText xml:space="preserve"> REF _Ref26190566 \h </w:instrText>
      </w:r>
      <w:r>
        <w:rPr>
          <w:rStyle w:val="Cross-Reference"/>
        </w:rPr>
        <w:instrText xml:space="preserve"> \* MERGEFORMAT </w:instrText>
      </w:r>
      <w:r w:rsidRPr="005139B1">
        <w:rPr>
          <w:rStyle w:val="Cross-Reference"/>
        </w:rPr>
      </w:r>
      <w:r w:rsidRPr="005139B1">
        <w:rPr>
          <w:rStyle w:val="Cross-Reference"/>
        </w:rPr>
        <w:fldChar w:fldCharType="separate"/>
      </w:r>
      <w:r w:rsidRPr="005139B1">
        <w:rPr>
          <w:rStyle w:val="Cross-Reference"/>
        </w:rPr>
        <w:t>Table 14</w:t>
      </w:r>
      <w:r w:rsidRPr="005139B1">
        <w:rPr>
          <w:rStyle w:val="Cross-Reference"/>
        </w:rPr>
        <w:fldChar w:fldCharType="end"/>
      </w:r>
      <w:r w:rsidR="00F35EE2">
        <w:t xml:space="preserve"> lists exported options and their descriptions.</w:t>
      </w:r>
    </w:p>
    <w:p w14:paraId="4350CB6A" w14:textId="07AF39CB" w:rsidR="00AC49EA" w:rsidRDefault="00F35EE2" w:rsidP="00F35EE2">
      <w:pPr>
        <w:pStyle w:val="Caption"/>
      </w:pPr>
      <w:bookmarkStart w:id="226" w:name="_Ref26190566"/>
      <w:bookmarkStart w:id="227" w:name="_Toc26530830"/>
      <w:r>
        <w:t xml:space="preserve">Table </w:t>
      </w:r>
      <w:fldSimple w:instr=" SEQ Table \* ARABIC ">
        <w:r w:rsidR="003159D3">
          <w:rPr>
            <w:noProof/>
          </w:rPr>
          <w:t>14</w:t>
        </w:r>
      </w:fldSimple>
      <w:bookmarkEnd w:id="226"/>
      <w:r w:rsidRPr="00F35EE2">
        <w:t xml:space="preserve">: </w:t>
      </w:r>
      <w:r>
        <w:t xml:space="preserve"> </w:t>
      </w:r>
      <w:r w:rsidRPr="00F35EE2">
        <w:t>Exported Option</w:t>
      </w:r>
      <w:r>
        <w:t>s</w:t>
      </w:r>
      <w:r w:rsidRPr="00F35EE2">
        <w:t xml:space="preserve"> and Description</w:t>
      </w:r>
      <w:r>
        <w:t>s</w:t>
      </w:r>
      <w:bookmarkEnd w:id="227"/>
    </w:p>
    <w:tbl>
      <w:tblPr>
        <w:tblStyle w:val="JLV-CV"/>
        <w:tblW w:w="9445" w:type="dxa"/>
        <w:tblLook w:val="0420" w:firstRow="1" w:lastRow="0" w:firstColumn="0" w:lastColumn="0" w:noHBand="0" w:noVBand="1"/>
        <w:tblCaption w:val="Exported Options and Descriptions"/>
        <w:tblDescription w:val="A list of exported option names with their descriptions."/>
      </w:tblPr>
      <w:tblGrid>
        <w:gridCol w:w="4045"/>
        <w:gridCol w:w="5400"/>
      </w:tblGrid>
      <w:tr w:rsidR="004568F7" w14:paraId="3C5FE448" w14:textId="77777777" w:rsidTr="004568F7">
        <w:trPr>
          <w:cnfStyle w:val="100000000000" w:firstRow="1" w:lastRow="0" w:firstColumn="0" w:lastColumn="0" w:oddVBand="0" w:evenVBand="0" w:oddHBand="0" w:evenHBand="0" w:firstRowFirstColumn="0" w:firstRowLastColumn="0" w:lastRowFirstColumn="0" w:lastRowLastColumn="0"/>
        </w:trPr>
        <w:tc>
          <w:tcPr>
            <w:tcW w:w="4045" w:type="dxa"/>
          </w:tcPr>
          <w:p w14:paraId="2A0ECCA7" w14:textId="393C068A" w:rsidR="004568F7" w:rsidRPr="004568F7" w:rsidRDefault="008F2086" w:rsidP="004568F7">
            <w:pPr>
              <w:pStyle w:val="TableHeading"/>
            </w:pPr>
            <w:r>
              <w:t>Option Name</w:t>
            </w:r>
          </w:p>
        </w:tc>
        <w:tc>
          <w:tcPr>
            <w:tcW w:w="5400" w:type="dxa"/>
          </w:tcPr>
          <w:p w14:paraId="14CDF5EB" w14:textId="5B175C40" w:rsidR="004568F7" w:rsidRPr="004568F7" w:rsidRDefault="004568F7" w:rsidP="004568F7">
            <w:pPr>
              <w:pStyle w:val="TableHeading"/>
            </w:pPr>
            <w:r w:rsidRPr="004568F7">
              <w:t>Description</w:t>
            </w:r>
          </w:p>
        </w:tc>
      </w:tr>
      <w:tr w:rsidR="00052976" w14:paraId="370DBA5C" w14:textId="77777777" w:rsidTr="004568F7">
        <w:tc>
          <w:tcPr>
            <w:tcW w:w="4045" w:type="dxa"/>
          </w:tcPr>
          <w:p w14:paraId="45C56291" w14:textId="1E32580E" w:rsidR="00052976" w:rsidRPr="00052976" w:rsidRDefault="00052976" w:rsidP="00052976">
            <w:pPr>
              <w:pStyle w:val="TableText0"/>
            </w:pPr>
            <w:r w:rsidRPr="00052976">
              <w:t>CS Dashboard Data Compile [SDEC REPORT DATA]</w:t>
            </w:r>
          </w:p>
        </w:tc>
        <w:tc>
          <w:tcPr>
            <w:tcW w:w="5400" w:type="dxa"/>
          </w:tcPr>
          <w:p w14:paraId="4063284C" w14:textId="57465542" w:rsidR="00052976" w:rsidRPr="00052976" w:rsidRDefault="00052976" w:rsidP="00052976">
            <w:pPr>
              <w:pStyle w:val="TableText0"/>
            </w:pPr>
            <w:r w:rsidRPr="00052976">
              <w:rPr>
                <w:rFonts w:eastAsia="Calibri"/>
              </w:rPr>
              <w:t xml:space="preserve">This option allows scheduling administrators to initiate the Clinical Scheduling (CS) Resource Management Report data compilation. This option is scheduled to run every 24 hours at 1:00am to ensure data is collected </w:t>
            </w:r>
            <w:r w:rsidR="0089047E">
              <w:rPr>
                <w:rFonts w:eastAsia="Calibri"/>
              </w:rPr>
              <w:t>daily</w:t>
            </w:r>
            <w:r w:rsidRPr="00052976">
              <w:rPr>
                <w:rFonts w:eastAsia="Calibri"/>
              </w:rPr>
              <w:t>.</w:t>
            </w:r>
          </w:p>
        </w:tc>
      </w:tr>
      <w:tr w:rsidR="00052976" w14:paraId="10CF104C" w14:textId="77777777" w:rsidTr="004568F7">
        <w:tc>
          <w:tcPr>
            <w:tcW w:w="4045" w:type="dxa"/>
          </w:tcPr>
          <w:p w14:paraId="74254587" w14:textId="72B0F731" w:rsidR="00052976" w:rsidRPr="00052976" w:rsidRDefault="00052976" w:rsidP="00052976">
            <w:pPr>
              <w:pStyle w:val="TableText0"/>
            </w:pPr>
            <w:r w:rsidRPr="00052976">
              <w:t>Add/Edit CS Resource Management Stop Codes [SDEC ADD CLINIC STOP CODES]</w:t>
            </w:r>
          </w:p>
        </w:tc>
        <w:tc>
          <w:tcPr>
            <w:tcW w:w="5400" w:type="dxa"/>
          </w:tcPr>
          <w:p w14:paraId="54E92F79" w14:textId="11F3D670" w:rsidR="00052976" w:rsidRPr="00052976" w:rsidRDefault="00052976" w:rsidP="00052976">
            <w:pPr>
              <w:pStyle w:val="TableText0"/>
              <w:rPr>
                <w:rFonts w:eastAsia="Calibri"/>
              </w:rPr>
            </w:pPr>
            <w:r w:rsidRPr="00052976">
              <w:rPr>
                <w:rFonts w:eastAsia="Calibri"/>
              </w:rPr>
              <w:t xml:space="preserve">This option allows CS administrators to activate or deactivate Clinic Stop </w:t>
            </w:r>
            <w:r w:rsidR="00163611" w:rsidRPr="00052976">
              <w:rPr>
                <w:rFonts w:eastAsia="Calibri"/>
              </w:rPr>
              <w:t xml:space="preserve">Codes </w:t>
            </w:r>
            <w:r w:rsidRPr="00052976">
              <w:rPr>
                <w:rFonts w:eastAsia="Calibri"/>
              </w:rPr>
              <w:t>related to the report types displayed in the CS Resource Management Report.</w:t>
            </w:r>
          </w:p>
        </w:tc>
      </w:tr>
      <w:tr w:rsidR="00052976" w14:paraId="1657B220" w14:textId="77777777" w:rsidTr="004568F7">
        <w:tc>
          <w:tcPr>
            <w:tcW w:w="4045" w:type="dxa"/>
          </w:tcPr>
          <w:p w14:paraId="6CD61BE2" w14:textId="3D592967" w:rsidR="00052976" w:rsidRPr="00052976" w:rsidRDefault="00052976" w:rsidP="00052976">
            <w:pPr>
              <w:pStyle w:val="TableText0"/>
            </w:pPr>
            <w:r w:rsidRPr="00052976">
              <w:t>View CS Resource Management Clinics [SDEC VIEW CS CLINICS]</w:t>
            </w:r>
          </w:p>
        </w:tc>
        <w:tc>
          <w:tcPr>
            <w:tcW w:w="5400" w:type="dxa"/>
          </w:tcPr>
          <w:p w14:paraId="6CF88D75" w14:textId="5118E07F" w:rsidR="00052976" w:rsidRPr="00052976" w:rsidRDefault="00052976" w:rsidP="00052976">
            <w:pPr>
              <w:pStyle w:val="TableText0"/>
              <w:rPr>
                <w:rFonts w:eastAsia="Calibri"/>
              </w:rPr>
            </w:pPr>
            <w:r w:rsidRPr="00052976">
              <w:rPr>
                <w:rFonts w:eastAsia="Calibri"/>
              </w:rPr>
              <w:t>This option displays a list of clinic</w:t>
            </w:r>
            <w:r w:rsidR="00163611">
              <w:rPr>
                <w:rFonts w:eastAsia="Calibri"/>
              </w:rPr>
              <w:t xml:space="preserve"> </w:t>
            </w:r>
            <w:r w:rsidRPr="00052976">
              <w:rPr>
                <w:rFonts w:eastAsia="Calibri"/>
              </w:rPr>
              <w:t xml:space="preserve">hospital locations that have a Primary Stop </w:t>
            </w:r>
            <w:r w:rsidR="00163611" w:rsidRPr="00052976">
              <w:rPr>
                <w:rFonts w:eastAsia="Calibri"/>
              </w:rPr>
              <w:t xml:space="preserve">code </w:t>
            </w:r>
            <w:r w:rsidRPr="00052976">
              <w:rPr>
                <w:rFonts w:eastAsia="Calibri"/>
              </w:rPr>
              <w:t xml:space="preserve">that matches a CS Resource Management Stop </w:t>
            </w:r>
            <w:r w:rsidR="00163611" w:rsidRPr="00052976">
              <w:rPr>
                <w:rFonts w:eastAsia="Calibri"/>
              </w:rPr>
              <w:t>Code</w:t>
            </w:r>
            <w:r w:rsidRPr="00052976">
              <w:rPr>
                <w:rFonts w:eastAsia="Calibri"/>
              </w:rPr>
              <w:t>.</w:t>
            </w:r>
          </w:p>
        </w:tc>
      </w:tr>
      <w:tr w:rsidR="00052976" w14:paraId="19C22C68" w14:textId="77777777" w:rsidTr="004568F7">
        <w:tc>
          <w:tcPr>
            <w:tcW w:w="4045" w:type="dxa"/>
          </w:tcPr>
          <w:p w14:paraId="506BB066" w14:textId="492E463B" w:rsidR="00052976" w:rsidRPr="00052976" w:rsidRDefault="00052976" w:rsidP="00052976">
            <w:pPr>
              <w:pStyle w:val="TableText0"/>
            </w:pPr>
            <w:r w:rsidRPr="00052976">
              <w:t>View CS Clinic Stop Codes [SDEC VIEW CS STOP CODES]</w:t>
            </w:r>
          </w:p>
        </w:tc>
        <w:tc>
          <w:tcPr>
            <w:tcW w:w="5400" w:type="dxa"/>
          </w:tcPr>
          <w:p w14:paraId="4E5B25B3" w14:textId="0F4924F8" w:rsidR="00052976" w:rsidRPr="00052976" w:rsidRDefault="00052976" w:rsidP="00052976">
            <w:pPr>
              <w:pStyle w:val="TableText0"/>
              <w:rPr>
                <w:rFonts w:eastAsia="Calibri"/>
              </w:rPr>
            </w:pPr>
            <w:r w:rsidRPr="00052976">
              <w:rPr>
                <w:rFonts w:eastAsia="Calibri"/>
              </w:rPr>
              <w:t>This option displays the Clinic Stop Codes configured for the CS Resource Management Report.</w:t>
            </w:r>
          </w:p>
        </w:tc>
      </w:tr>
      <w:tr w:rsidR="00052976" w14:paraId="3CF52DB3" w14:textId="77777777" w:rsidTr="004568F7">
        <w:tc>
          <w:tcPr>
            <w:tcW w:w="4045" w:type="dxa"/>
          </w:tcPr>
          <w:p w14:paraId="4C635761" w14:textId="24E701D2" w:rsidR="00052976" w:rsidRPr="00052976" w:rsidRDefault="00052976" w:rsidP="00052976">
            <w:pPr>
              <w:pStyle w:val="TableText0"/>
            </w:pPr>
            <w:r w:rsidRPr="00052976">
              <w:t>CLINICAL SCHEDULING PROCEDURE CALLS [SDECRPC]</w:t>
            </w:r>
          </w:p>
        </w:tc>
        <w:tc>
          <w:tcPr>
            <w:tcW w:w="5400" w:type="dxa"/>
          </w:tcPr>
          <w:p w14:paraId="1A1BF0E4" w14:textId="4D3DAE4E" w:rsidR="00052976" w:rsidRPr="00052976" w:rsidRDefault="00052976" w:rsidP="00052976">
            <w:pPr>
              <w:pStyle w:val="TableText0"/>
              <w:rPr>
                <w:rFonts w:eastAsia="Calibri"/>
              </w:rPr>
            </w:pPr>
            <w:r w:rsidRPr="00052976">
              <w:t>This option hosts RPCs in the SDEC namespace. Access to this option is required for use.</w:t>
            </w:r>
          </w:p>
        </w:tc>
      </w:tr>
      <w:tr w:rsidR="00052976" w14:paraId="791C7295" w14:textId="77777777" w:rsidTr="004568F7">
        <w:tc>
          <w:tcPr>
            <w:tcW w:w="4045" w:type="dxa"/>
          </w:tcPr>
          <w:p w14:paraId="491EFD04" w14:textId="13CA3D3C" w:rsidR="00052976" w:rsidRPr="00052976" w:rsidRDefault="00052976" w:rsidP="00052976">
            <w:pPr>
              <w:pStyle w:val="TableText0"/>
            </w:pPr>
            <w:r w:rsidRPr="00052976">
              <w:lastRenderedPageBreak/>
              <w:t xml:space="preserve">Refresh SDEC Index </w:t>
            </w:r>
            <w:r w:rsidR="00163611" w:rsidRPr="00052976">
              <w:t>Global</w:t>
            </w:r>
          </w:p>
        </w:tc>
        <w:tc>
          <w:tcPr>
            <w:tcW w:w="5400" w:type="dxa"/>
          </w:tcPr>
          <w:p w14:paraId="44DD4E95" w14:textId="4CBDC738" w:rsidR="00052976" w:rsidRPr="00052976" w:rsidRDefault="00052976" w:rsidP="00052976">
            <w:pPr>
              <w:pStyle w:val="TableText0"/>
            </w:pPr>
            <w:r w:rsidRPr="00052976">
              <w:t>This option prepares the ^XTMP("SDEC","IDX" global and should be scheduled to run at 2:00am</w:t>
            </w:r>
            <w:r w:rsidR="00163611">
              <w:t xml:space="preserve"> daily.</w:t>
            </w:r>
          </w:p>
        </w:tc>
      </w:tr>
      <w:tr w:rsidR="00052976" w14:paraId="54985867" w14:textId="77777777" w:rsidTr="004568F7">
        <w:tc>
          <w:tcPr>
            <w:tcW w:w="4045" w:type="dxa"/>
          </w:tcPr>
          <w:p w14:paraId="02283FB7" w14:textId="7384599B" w:rsidR="00052976" w:rsidRPr="00052976" w:rsidRDefault="00052976" w:rsidP="00052976">
            <w:pPr>
              <w:pStyle w:val="TableText0"/>
            </w:pPr>
            <w:r w:rsidRPr="00052976">
              <w:t>SDEC INITIAL CLEANUP UTILITY</w:t>
            </w:r>
          </w:p>
        </w:tc>
        <w:tc>
          <w:tcPr>
            <w:tcW w:w="5400" w:type="dxa"/>
          </w:tcPr>
          <w:p w14:paraId="5D20F65E" w14:textId="1F3EB432" w:rsidR="00052976" w:rsidRPr="00052976" w:rsidRDefault="00052976" w:rsidP="00052976">
            <w:pPr>
              <w:pStyle w:val="TableText0"/>
            </w:pPr>
            <w:r w:rsidRPr="00052976">
              <w:t xml:space="preserve">This utility will allow the VistA user to run a cleanup of </w:t>
            </w:r>
            <w:r w:rsidR="00E40485">
              <w:t xml:space="preserve">erroneous </w:t>
            </w:r>
            <w:r w:rsidRPr="00052976">
              <w:t xml:space="preserve">SDEC APPT REQUEST entries </w:t>
            </w:r>
            <w:r w:rsidR="00E40485">
              <w:t xml:space="preserve">currently </w:t>
            </w:r>
            <w:r w:rsidRPr="00052976">
              <w:t>in an open</w:t>
            </w:r>
            <w:r w:rsidR="00E40485">
              <w:t xml:space="preserve"> </w:t>
            </w:r>
            <w:r w:rsidRPr="00052976">
              <w:t>status and associated with a cancellation in the corresponding SDEC APPOINTMENT entry. These entries can be committed to a closed status.</w:t>
            </w:r>
          </w:p>
        </w:tc>
      </w:tr>
      <w:tr w:rsidR="00052976" w14:paraId="3008B135" w14:textId="77777777" w:rsidTr="004568F7">
        <w:tc>
          <w:tcPr>
            <w:tcW w:w="4045" w:type="dxa"/>
          </w:tcPr>
          <w:p w14:paraId="7746F864" w14:textId="5882FA92" w:rsidR="00052976" w:rsidRPr="00052976" w:rsidRDefault="00052976" w:rsidP="00052976">
            <w:pPr>
              <w:pStyle w:val="TableText0"/>
            </w:pPr>
            <w:r w:rsidRPr="00052976">
              <w:t>SDEC REQ REOPENED BY SDCANCEL</w:t>
            </w:r>
          </w:p>
        </w:tc>
        <w:tc>
          <w:tcPr>
            <w:tcW w:w="5400" w:type="dxa"/>
          </w:tcPr>
          <w:p w14:paraId="78B417F9" w14:textId="246CC57B" w:rsidR="00052976" w:rsidRPr="00052976" w:rsidRDefault="00052976" w:rsidP="00052976">
            <w:pPr>
              <w:pStyle w:val="TableText0"/>
            </w:pPr>
            <w:r w:rsidRPr="00052976">
              <w:t xml:space="preserve">This option provides a report </w:t>
            </w:r>
            <w:r w:rsidR="00E40485">
              <w:t>of</w:t>
            </w:r>
            <w:r w:rsidRPr="00052976">
              <w:t xml:space="preserve"> requests reopened by SDCANCEL. The patient name, patient social security number (SSN), patient telephone number, and APPT Clinically Indicated Date (CID)/preferred date</w:t>
            </w:r>
            <w:r w:rsidR="00E40485">
              <w:t xml:space="preserve"> are listed on the report, by clinic.</w:t>
            </w:r>
          </w:p>
        </w:tc>
      </w:tr>
    </w:tbl>
    <w:p w14:paraId="38E18668" w14:textId="75EA29E9" w:rsidR="00573A27" w:rsidRDefault="001D5302" w:rsidP="001D5302">
      <w:pPr>
        <w:pStyle w:val="Heading2"/>
      </w:pPr>
      <w:bookmarkStart w:id="228" w:name="_Toc26530762"/>
      <w:r w:rsidRPr="001D5302">
        <w:t>Parameter Definitions</w:t>
      </w:r>
      <w:bookmarkEnd w:id="228"/>
    </w:p>
    <w:p w14:paraId="422BE1DB" w14:textId="6A5A1F3E" w:rsidR="003E7993" w:rsidRDefault="005139B1" w:rsidP="00F000CF">
      <w:pPr>
        <w:pStyle w:val="BodyText"/>
      </w:pPr>
      <w:r w:rsidRPr="005139B1">
        <w:rPr>
          <w:rStyle w:val="Cross-Reference"/>
        </w:rPr>
        <w:fldChar w:fldCharType="begin"/>
      </w:r>
      <w:r w:rsidRPr="005139B1">
        <w:rPr>
          <w:rStyle w:val="Cross-Reference"/>
        </w:rPr>
        <w:instrText xml:space="preserve"> REF _Ref26190565 \h </w:instrText>
      </w:r>
      <w:r>
        <w:rPr>
          <w:rStyle w:val="Cross-Reference"/>
        </w:rPr>
        <w:instrText xml:space="preserve"> \* MERGEFORMAT </w:instrText>
      </w:r>
      <w:r w:rsidRPr="005139B1">
        <w:rPr>
          <w:rStyle w:val="Cross-Reference"/>
        </w:rPr>
      </w:r>
      <w:r w:rsidRPr="005139B1">
        <w:rPr>
          <w:rStyle w:val="Cross-Reference"/>
        </w:rPr>
        <w:fldChar w:fldCharType="separate"/>
      </w:r>
      <w:r w:rsidRPr="005139B1">
        <w:rPr>
          <w:rStyle w:val="Cross-Reference"/>
        </w:rPr>
        <w:t>Table 15</w:t>
      </w:r>
      <w:r w:rsidRPr="005139B1">
        <w:rPr>
          <w:rStyle w:val="Cross-Reference"/>
        </w:rPr>
        <w:fldChar w:fldCharType="end"/>
      </w:r>
      <w:r w:rsidR="001D5302">
        <w:t xml:space="preserve"> lists parameters and their descriptions.</w:t>
      </w:r>
    </w:p>
    <w:p w14:paraId="03FE7F61" w14:textId="6FB5CAAF" w:rsidR="001D5302" w:rsidRDefault="001D5302" w:rsidP="001D5302">
      <w:pPr>
        <w:pStyle w:val="Caption"/>
      </w:pPr>
      <w:bookmarkStart w:id="229" w:name="_Ref26190565"/>
      <w:bookmarkStart w:id="230" w:name="_Toc26530831"/>
      <w:r>
        <w:t xml:space="preserve">Table </w:t>
      </w:r>
      <w:fldSimple w:instr=" SEQ Table \* ARABIC ">
        <w:r w:rsidR="003159D3">
          <w:rPr>
            <w:noProof/>
          </w:rPr>
          <w:t>15</w:t>
        </w:r>
      </w:fldSimple>
      <w:bookmarkEnd w:id="229"/>
      <w:r>
        <w:t>:  Parameter Descriptions</w:t>
      </w:r>
      <w:bookmarkEnd w:id="230"/>
    </w:p>
    <w:tbl>
      <w:tblPr>
        <w:tblStyle w:val="JLV-CV"/>
        <w:tblW w:w="9445" w:type="dxa"/>
        <w:tblLook w:val="0420" w:firstRow="1" w:lastRow="0" w:firstColumn="0" w:lastColumn="0" w:noHBand="0" w:noVBand="1"/>
        <w:tblCaption w:val="Parameters and Descriptions"/>
        <w:tblDescription w:val="A list of parameters by name, with their descriptions."/>
      </w:tblPr>
      <w:tblGrid>
        <w:gridCol w:w="4045"/>
        <w:gridCol w:w="5400"/>
      </w:tblGrid>
      <w:tr w:rsidR="009D47B0" w:rsidRPr="004568F7" w14:paraId="6F925FB2" w14:textId="77777777" w:rsidTr="00625099">
        <w:trPr>
          <w:cnfStyle w:val="100000000000" w:firstRow="1" w:lastRow="0" w:firstColumn="0" w:lastColumn="0" w:oddVBand="0" w:evenVBand="0" w:oddHBand="0" w:evenHBand="0" w:firstRowFirstColumn="0" w:firstRowLastColumn="0" w:lastRowFirstColumn="0" w:lastRowLastColumn="0"/>
        </w:trPr>
        <w:tc>
          <w:tcPr>
            <w:tcW w:w="4045" w:type="dxa"/>
          </w:tcPr>
          <w:p w14:paraId="5B480038" w14:textId="0542AF81" w:rsidR="009D47B0" w:rsidRPr="00042E8E" w:rsidRDefault="009D47B0" w:rsidP="00042E8E">
            <w:pPr>
              <w:pStyle w:val="TableHeading"/>
            </w:pPr>
            <w:r w:rsidRPr="00042E8E">
              <w:t>Parameter Name</w:t>
            </w:r>
          </w:p>
        </w:tc>
        <w:tc>
          <w:tcPr>
            <w:tcW w:w="5400" w:type="dxa"/>
          </w:tcPr>
          <w:p w14:paraId="743D527C" w14:textId="77777777" w:rsidR="009D47B0" w:rsidRPr="00042E8E" w:rsidRDefault="009D47B0" w:rsidP="00042E8E">
            <w:pPr>
              <w:pStyle w:val="TableHeading"/>
            </w:pPr>
            <w:r w:rsidRPr="00042E8E">
              <w:t>Description</w:t>
            </w:r>
          </w:p>
        </w:tc>
      </w:tr>
      <w:tr w:rsidR="00042E8E" w:rsidRPr="00052976" w14:paraId="624642D4" w14:textId="77777777" w:rsidTr="00625099">
        <w:tc>
          <w:tcPr>
            <w:tcW w:w="4045" w:type="dxa"/>
          </w:tcPr>
          <w:p w14:paraId="5D6E2B38" w14:textId="198F4241" w:rsidR="00042E8E" w:rsidRPr="00042E8E" w:rsidRDefault="00042E8E" w:rsidP="00042E8E">
            <w:pPr>
              <w:pStyle w:val="TableText0"/>
            </w:pPr>
            <w:r w:rsidRPr="00042E8E">
              <w:t>SDEC DEFAULT FONT SIZE</w:t>
            </w:r>
          </w:p>
        </w:tc>
        <w:tc>
          <w:tcPr>
            <w:tcW w:w="5400" w:type="dxa"/>
          </w:tcPr>
          <w:p w14:paraId="667CF169" w14:textId="27ED6625" w:rsidR="00042E8E" w:rsidRPr="00042E8E" w:rsidRDefault="00042E8E" w:rsidP="00042E8E">
            <w:pPr>
              <w:pStyle w:val="TableText0"/>
            </w:pPr>
            <w:r w:rsidRPr="00042E8E">
              <w:t>Font size for VistA Scheduling letters.</w:t>
            </w:r>
          </w:p>
        </w:tc>
      </w:tr>
      <w:tr w:rsidR="00042E8E" w:rsidRPr="00052976" w14:paraId="2511BD79" w14:textId="77777777" w:rsidTr="00625099">
        <w:tc>
          <w:tcPr>
            <w:tcW w:w="4045" w:type="dxa"/>
          </w:tcPr>
          <w:p w14:paraId="17C29DAB" w14:textId="349EA34C" w:rsidR="00042E8E" w:rsidRPr="00042E8E" w:rsidRDefault="00042E8E" w:rsidP="00042E8E">
            <w:pPr>
              <w:pStyle w:val="TableText0"/>
            </w:pPr>
            <w:r w:rsidRPr="00042E8E">
              <w:t>SDEC REQ MGR GRID FILTER</w:t>
            </w:r>
          </w:p>
        </w:tc>
        <w:tc>
          <w:tcPr>
            <w:tcW w:w="5400" w:type="dxa"/>
          </w:tcPr>
          <w:p w14:paraId="20277720" w14:textId="44EB7A5E" w:rsidR="00042E8E" w:rsidRPr="00042E8E" w:rsidRDefault="00042E8E" w:rsidP="00042E8E">
            <w:pPr>
              <w:pStyle w:val="TableText0"/>
            </w:pPr>
            <w:r w:rsidRPr="00042E8E">
              <w:t>Scheduling Request Manager Grid Filter.</w:t>
            </w:r>
          </w:p>
        </w:tc>
      </w:tr>
      <w:tr w:rsidR="00042E8E" w:rsidRPr="00052976" w14:paraId="4596BCF3" w14:textId="77777777" w:rsidTr="00625099">
        <w:tc>
          <w:tcPr>
            <w:tcW w:w="4045" w:type="dxa"/>
          </w:tcPr>
          <w:p w14:paraId="051619DE" w14:textId="42DB8D92" w:rsidR="00042E8E" w:rsidRPr="00042E8E" w:rsidRDefault="00042E8E" w:rsidP="00042E8E">
            <w:pPr>
              <w:pStyle w:val="TableText0"/>
            </w:pPr>
            <w:r w:rsidRPr="00042E8E">
              <w:t>SDEC MENTAL HEALTH STOP CODES</w:t>
            </w:r>
          </w:p>
        </w:tc>
        <w:tc>
          <w:tcPr>
            <w:tcW w:w="5400" w:type="dxa"/>
          </w:tcPr>
          <w:p w14:paraId="3BEB1BD0" w14:textId="0F71EC9F" w:rsidR="00042E8E" w:rsidRPr="00042E8E" w:rsidRDefault="00731C77" w:rsidP="00042E8E">
            <w:pPr>
              <w:pStyle w:val="TableText0"/>
            </w:pPr>
            <w:r>
              <w:t>I</w:t>
            </w:r>
            <w:r w:rsidR="00042E8E" w:rsidRPr="00042E8E">
              <w:t>dentifies stop codes related to the Mental Health report type for Resource Management Reporting.</w:t>
            </w:r>
          </w:p>
        </w:tc>
      </w:tr>
      <w:tr w:rsidR="00042E8E" w:rsidRPr="00052976" w14:paraId="0A8305DF" w14:textId="77777777" w:rsidTr="00625099">
        <w:tc>
          <w:tcPr>
            <w:tcW w:w="4045" w:type="dxa"/>
          </w:tcPr>
          <w:p w14:paraId="0DF74E85" w14:textId="5F84F5A1" w:rsidR="00042E8E" w:rsidRPr="00042E8E" w:rsidRDefault="00042E8E" w:rsidP="00042E8E">
            <w:pPr>
              <w:pStyle w:val="TableText0"/>
            </w:pPr>
            <w:r w:rsidRPr="00042E8E">
              <w:t>SDEC PRIMARY CARE STOP CODES</w:t>
            </w:r>
          </w:p>
        </w:tc>
        <w:tc>
          <w:tcPr>
            <w:tcW w:w="5400" w:type="dxa"/>
          </w:tcPr>
          <w:p w14:paraId="638BEFFF" w14:textId="4729099C" w:rsidR="00042E8E" w:rsidRPr="00042E8E" w:rsidRDefault="00731C77" w:rsidP="00042E8E">
            <w:pPr>
              <w:pStyle w:val="TableText0"/>
            </w:pPr>
            <w:r>
              <w:t>I</w:t>
            </w:r>
            <w:r w:rsidR="00042E8E" w:rsidRPr="00042E8E">
              <w:t>dentifies stop codes related to the Primary Care report type for Resource Management Reporting.</w:t>
            </w:r>
          </w:p>
        </w:tc>
      </w:tr>
      <w:tr w:rsidR="00042E8E" w:rsidRPr="00052976" w14:paraId="53875BE6" w14:textId="77777777" w:rsidTr="00625099">
        <w:tc>
          <w:tcPr>
            <w:tcW w:w="4045" w:type="dxa"/>
          </w:tcPr>
          <w:p w14:paraId="1DDC1B29" w14:textId="0ADD69C3" w:rsidR="00042E8E" w:rsidRPr="00042E8E" w:rsidRDefault="00042E8E" w:rsidP="00042E8E">
            <w:pPr>
              <w:pStyle w:val="TableText0"/>
            </w:pPr>
            <w:r w:rsidRPr="00042E8E">
              <w:t>SDEC SPECIALTY CARE STOP CODES</w:t>
            </w:r>
          </w:p>
        </w:tc>
        <w:tc>
          <w:tcPr>
            <w:tcW w:w="5400" w:type="dxa"/>
          </w:tcPr>
          <w:p w14:paraId="200AA5CD" w14:textId="42756A1E" w:rsidR="00042E8E" w:rsidRPr="00042E8E" w:rsidRDefault="00731C77" w:rsidP="00042E8E">
            <w:pPr>
              <w:pStyle w:val="TableText0"/>
            </w:pPr>
            <w:r>
              <w:t>I</w:t>
            </w:r>
            <w:r w:rsidR="00042E8E" w:rsidRPr="00042E8E">
              <w:t>dentifies stop codes related to the Specialty Care report type for Resource Management Reporting.</w:t>
            </w:r>
          </w:p>
        </w:tc>
      </w:tr>
      <w:tr w:rsidR="00042E8E" w:rsidRPr="00052976" w14:paraId="49F6F5D2" w14:textId="77777777" w:rsidTr="00625099">
        <w:tc>
          <w:tcPr>
            <w:tcW w:w="4045" w:type="dxa"/>
          </w:tcPr>
          <w:p w14:paraId="04878D06" w14:textId="22415ED2" w:rsidR="00042E8E" w:rsidRPr="00042E8E" w:rsidRDefault="00042E8E" w:rsidP="00042E8E">
            <w:pPr>
              <w:pStyle w:val="TableText0"/>
            </w:pPr>
            <w:r w:rsidRPr="00042E8E">
              <w:t>SDEC DEFAULT FONT SIZE</w:t>
            </w:r>
          </w:p>
        </w:tc>
        <w:tc>
          <w:tcPr>
            <w:tcW w:w="5400" w:type="dxa"/>
          </w:tcPr>
          <w:p w14:paraId="5F39DD98" w14:textId="237179A6" w:rsidR="00042E8E" w:rsidRPr="00042E8E" w:rsidRDefault="00731C77" w:rsidP="00042E8E">
            <w:pPr>
              <w:pStyle w:val="TableText0"/>
            </w:pPr>
            <w:r>
              <w:t>S</w:t>
            </w:r>
            <w:r w:rsidR="00042E8E" w:rsidRPr="00042E8E">
              <w:t>aves the preferred default font size for VistA Scheduling letters.</w:t>
            </w:r>
          </w:p>
        </w:tc>
      </w:tr>
      <w:tr w:rsidR="00042E8E" w:rsidRPr="00052976" w14:paraId="14890EB7" w14:textId="77777777" w:rsidTr="00625099">
        <w:tc>
          <w:tcPr>
            <w:tcW w:w="4045" w:type="dxa"/>
          </w:tcPr>
          <w:p w14:paraId="76BEB133" w14:textId="69064DDB" w:rsidR="00042E8E" w:rsidRPr="00042E8E" w:rsidRDefault="00042E8E" w:rsidP="00042E8E">
            <w:pPr>
              <w:pStyle w:val="TableText0"/>
            </w:pPr>
            <w:r w:rsidRPr="00042E8E">
              <w:t>SDEC REQ MGR GRID FILTER</w:t>
            </w:r>
          </w:p>
        </w:tc>
        <w:tc>
          <w:tcPr>
            <w:tcW w:w="5400" w:type="dxa"/>
          </w:tcPr>
          <w:p w14:paraId="0CA0EBF7" w14:textId="190F2F50" w:rsidR="00042E8E" w:rsidRPr="00042E8E" w:rsidRDefault="00731C77" w:rsidP="00042E8E">
            <w:pPr>
              <w:pStyle w:val="TableText0"/>
            </w:pPr>
            <w:r>
              <w:t>H</w:t>
            </w:r>
            <w:r w:rsidR="00042E8E" w:rsidRPr="00042E8E">
              <w:t>olds the filter preference set for the Request Manager Grid.</w:t>
            </w:r>
          </w:p>
        </w:tc>
      </w:tr>
    </w:tbl>
    <w:p w14:paraId="67A63C46" w14:textId="4783A731" w:rsidR="001D5302" w:rsidRPr="009D47B0" w:rsidRDefault="005E7A67" w:rsidP="005E7A67">
      <w:pPr>
        <w:pStyle w:val="Heading2"/>
      </w:pPr>
      <w:bookmarkStart w:id="231" w:name="_Toc26530763"/>
      <w:r>
        <w:t>Security Keys</w:t>
      </w:r>
      <w:bookmarkEnd w:id="231"/>
    </w:p>
    <w:p w14:paraId="279F975E" w14:textId="1E3BD84F" w:rsidR="003E7993" w:rsidRDefault="005139B1" w:rsidP="00F000CF">
      <w:pPr>
        <w:pStyle w:val="BodyText"/>
      </w:pPr>
      <w:r w:rsidRPr="005139B1">
        <w:rPr>
          <w:rStyle w:val="Cross-Reference"/>
        </w:rPr>
        <w:fldChar w:fldCharType="begin"/>
      </w:r>
      <w:r w:rsidRPr="005139B1">
        <w:rPr>
          <w:rStyle w:val="Cross-Reference"/>
        </w:rPr>
        <w:instrText xml:space="preserve"> REF _Ref26190564 \h </w:instrText>
      </w:r>
      <w:r>
        <w:rPr>
          <w:rStyle w:val="Cross-Reference"/>
        </w:rPr>
        <w:instrText xml:space="preserve"> \* MERGEFORMAT </w:instrText>
      </w:r>
      <w:r w:rsidRPr="005139B1">
        <w:rPr>
          <w:rStyle w:val="Cross-Reference"/>
        </w:rPr>
      </w:r>
      <w:r w:rsidRPr="005139B1">
        <w:rPr>
          <w:rStyle w:val="Cross-Reference"/>
        </w:rPr>
        <w:fldChar w:fldCharType="separate"/>
      </w:r>
      <w:r w:rsidRPr="005139B1">
        <w:rPr>
          <w:rStyle w:val="Cross-Reference"/>
        </w:rPr>
        <w:t>Table 16</w:t>
      </w:r>
      <w:r w:rsidRPr="005139B1">
        <w:rPr>
          <w:rStyle w:val="Cross-Reference"/>
        </w:rPr>
        <w:fldChar w:fldCharType="end"/>
      </w:r>
      <w:r w:rsidR="005E7A67">
        <w:t xml:space="preserve"> details exported security keys with their descriptions.</w:t>
      </w:r>
    </w:p>
    <w:p w14:paraId="386AE7B4" w14:textId="1000D78A" w:rsidR="005E7A67" w:rsidRDefault="005E7A67" w:rsidP="005E7A67">
      <w:pPr>
        <w:pStyle w:val="Caption"/>
      </w:pPr>
      <w:bookmarkStart w:id="232" w:name="_Ref26190564"/>
      <w:bookmarkStart w:id="233" w:name="_Toc26530832"/>
      <w:r>
        <w:t xml:space="preserve">Table </w:t>
      </w:r>
      <w:fldSimple w:instr=" SEQ Table \* ARABIC ">
        <w:r w:rsidR="003159D3">
          <w:rPr>
            <w:noProof/>
          </w:rPr>
          <w:t>16</w:t>
        </w:r>
      </w:fldSimple>
      <w:bookmarkEnd w:id="232"/>
      <w:r>
        <w:t>:  Exported Security Keys</w:t>
      </w:r>
      <w:bookmarkEnd w:id="233"/>
    </w:p>
    <w:tbl>
      <w:tblPr>
        <w:tblStyle w:val="JLV-CV"/>
        <w:tblW w:w="9445" w:type="dxa"/>
        <w:tblLook w:val="0420" w:firstRow="1" w:lastRow="0" w:firstColumn="0" w:lastColumn="0" w:noHBand="0" w:noVBand="1"/>
        <w:tblCaption w:val="Exported Security Keys"/>
        <w:tblDescription w:val="Name and description of exported security keys."/>
      </w:tblPr>
      <w:tblGrid>
        <w:gridCol w:w="4045"/>
        <w:gridCol w:w="5400"/>
      </w:tblGrid>
      <w:tr w:rsidR="005E7A67" w:rsidRPr="00042E8E" w14:paraId="34DCE22A" w14:textId="77777777" w:rsidTr="00625099">
        <w:trPr>
          <w:cnfStyle w:val="100000000000" w:firstRow="1" w:lastRow="0" w:firstColumn="0" w:lastColumn="0" w:oddVBand="0" w:evenVBand="0" w:oddHBand="0" w:evenHBand="0" w:firstRowFirstColumn="0" w:firstRowLastColumn="0" w:lastRowFirstColumn="0" w:lastRowLastColumn="0"/>
        </w:trPr>
        <w:tc>
          <w:tcPr>
            <w:tcW w:w="4045" w:type="dxa"/>
          </w:tcPr>
          <w:p w14:paraId="604DDA8B" w14:textId="3936835A" w:rsidR="005E7A67" w:rsidRPr="005E7A67" w:rsidRDefault="003B6BC6" w:rsidP="005E7A67">
            <w:pPr>
              <w:pStyle w:val="TableHeading"/>
            </w:pPr>
            <w:r>
              <w:t>Key</w:t>
            </w:r>
            <w:r w:rsidR="005E7A67" w:rsidRPr="005E7A67">
              <w:t xml:space="preserve"> Name</w:t>
            </w:r>
          </w:p>
        </w:tc>
        <w:tc>
          <w:tcPr>
            <w:tcW w:w="5400" w:type="dxa"/>
          </w:tcPr>
          <w:p w14:paraId="25C5EB34" w14:textId="77777777" w:rsidR="005E7A67" w:rsidRPr="005E7A67" w:rsidRDefault="005E7A67" w:rsidP="005E7A67">
            <w:pPr>
              <w:pStyle w:val="TableHeading"/>
            </w:pPr>
            <w:r w:rsidRPr="005E7A67">
              <w:t>Description</w:t>
            </w:r>
          </w:p>
        </w:tc>
      </w:tr>
      <w:tr w:rsidR="0089047E" w:rsidRPr="00042E8E" w14:paraId="1AFD0B6A" w14:textId="77777777" w:rsidTr="00625099">
        <w:tc>
          <w:tcPr>
            <w:tcW w:w="4045" w:type="dxa"/>
          </w:tcPr>
          <w:p w14:paraId="18DD288C" w14:textId="6CBF64E7" w:rsidR="0089047E" w:rsidRPr="005E7A67" w:rsidRDefault="0089047E" w:rsidP="0089047E">
            <w:pPr>
              <w:pStyle w:val="TableText0"/>
            </w:pPr>
            <w:r>
              <w:t>SDECVIEW</w:t>
            </w:r>
          </w:p>
        </w:tc>
        <w:tc>
          <w:tcPr>
            <w:tcW w:w="5400" w:type="dxa"/>
          </w:tcPr>
          <w:p w14:paraId="77693AAE" w14:textId="058EF0C7" w:rsidR="0089047E" w:rsidRPr="005E7A67" w:rsidRDefault="0089047E" w:rsidP="0089047E">
            <w:pPr>
              <w:pStyle w:val="TableText0"/>
            </w:pPr>
            <w:r>
              <w:t>VistA Scheduling GUI users with this key will have view-only access.</w:t>
            </w:r>
          </w:p>
        </w:tc>
      </w:tr>
      <w:tr w:rsidR="0089047E" w:rsidRPr="00042E8E" w14:paraId="5C0302C1" w14:textId="77777777" w:rsidTr="00625099">
        <w:tc>
          <w:tcPr>
            <w:tcW w:w="4045" w:type="dxa"/>
          </w:tcPr>
          <w:p w14:paraId="5595F472" w14:textId="7A8D9D79" w:rsidR="0089047E" w:rsidRDefault="0089047E" w:rsidP="0089047E">
            <w:pPr>
              <w:pStyle w:val="TableText0"/>
            </w:pPr>
            <w:r w:rsidRPr="00D7512E">
              <w:t>SD</w:t>
            </w:r>
            <w:r>
              <w:t>EC</w:t>
            </w:r>
            <w:r w:rsidRPr="00D7512E">
              <w:t>ZMENU</w:t>
            </w:r>
          </w:p>
        </w:tc>
        <w:tc>
          <w:tcPr>
            <w:tcW w:w="5400" w:type="dxa"/>
          </w:tcPr>
          <w:p w14:paraId="74CF9E90" w14:textId="3862B216" w:rsidR="0089047E" w:rsidRDefault="0089047E" w:rsidP="0089047E">
            <w:pPr>
              <w:pStyle w:val="TableText0"/>
            </w:pPr>
            <w:r w:rsidRPr="00D7512E">
              <w:t xml:space="preserve">All </w:t>
            </w:r>
            <w:r>
              <w:t>Window</w:t>
            </w:r>
            <w:r w:rsidR="00373309">
              <w:t>s</w:t>
            </w:r>
            <w:r>
              <w:t xml:space="preserve"> Scheduling users must have this key to access the application.</w:t>
            </w:r>
          </w:p>
        </w:tc>
      </w:tr>
      <w:tr w:rsidR="0089047E" w:rsidRPr="00042E8E" w14:paraId="4FDB57B6" w14:textId="77777777" w:rsidTr="00625099">
        <w:tc>
          <w:tcPr>
            <w:tcW w:w="4045" w:type="dxa"/>
          </w:tcPr>
          <w:p w14:paraId="28606870" w14:textId="2CC0BC88" w:rsidR="0089047E" w:rsidRPr="00D7512E" w:rsidRDefault="0089047E" w:rsidP="0089047E">
            <w:pPr>
              <w:pStyle w:val="TableText0"/>
            </w:pPr>
            <w:r w:rsidRPr="00D7512E">
              <w:lastRenderedPageBreak/>
              <w:t>SD</w:t>
            </w:r>
            <w:r>
              <w:t>EC</w:t>
            </w:r>
            <w:r w:rsidRPr="00D7512E">
              <w:t>ZMGR</w:t>
            </w:r>
          </w:p>
        </w:tc>
        <w:tc>
          <w:tcPr>
            <w:tcW w:w="5400" w:type="dxa"/>
          </w:tcPr>
          <w:p w14:paraId="159352C7" w14:textId="3B33384D" w:rsidR="0089047E" w:rsidRPr="0089047E" w:rsidRDefault="0089047E" w:rsidP="0089047E">
            <w:pPr>
              <w:pStyle w:val="TableText0"/>
            </w:pPr>
            <w:r w:rsidRPr="0089047E">
              <w:t xml:space="preserve">This key should be assigned to users who manage the overall scheduling application. This key gives access to the </w:t>
            </w:r>
            <w:r w:rsidRPr="00373309">
              <w:rPr>
                <w:rStyle w:val="Emphasis"/>
              </w:rPr>
              <w:t>Scheduling Management</w:t>
            </w:r>
            <w:r w:rsidRPr="0089047E">
              <w:t xml:space="preserve"> menu option on the VS </w:t>
            </w:r>
            <w:r w:rsidR="00373309">
              <w:t xml:space="preserve">GUI’s </w:t>
            </w:r>
            <w:r w:rsidR="00373309" w:rsidRPr="00373309">
              <w:rPr>
                <w:rStyle w:val="Emphasis"/>
              </w:rPr>
              <w:t>S</w:t>
            </w:r>
            <w:r w:rsidRPr="00373309">
              <w:rPr>
                <w:rStyle w:val="Emphasis"/>
              </w:rPr>
              <w:t>ystem</w:t>
            </w:r>
            <w:r w:rsidRPr="0089047E">
              <w:t xml:space="preserve"> tab.</w:t>
            </w:r>
          </w:p>
        </w:tc>
      </w:tr>
      <w:tr w:rsidR="0089047E" w:rsidRPr="00042E8E" w14:paraId="1F21BDD3" w14:textId="77777777" w:rsidTr="00625099">
        <w:tc>
          <w:tcPr>
            <w:tcW w:w="4045" w:type="dxa"/>
          </w:tcPr>
          <w:p w14:paraId="113CEE36" w14:textId="6C7BFCA0" w:rsidR="0089047E" w:rsidRPr="00D7512E" w:rsidRDefault="0089047E" w:rsidP="0089047E">
            <w:pPr>
              <w:pStyle w:val="TableText0"/>
            </w:pPr>
            <w:r>
              <w:t>SDOB</w:t>
            </w:r>
          </w:p>
        </w:tc>
        <w:tc>
          <w:tcPr>
            <w:tcW w:w="5400" w:type="dxa"/>
          </w:tcPr>
          <w:p w14:paraId="698B46A3" w14:textId="0371C140" w:rsidR="0089047E" w:rsidRPr="00D7512E" w:rsidRDefault="0089047E" w:rsidP="0089047E">
            <w:pPr>
              <w:pStyle w:val="TableText0"/>
            </w:pPr>
            <w:r>
              <w:t xml:space="preserve">This key authorizes the ability to overbook the clinic to </w:t>
            </w:r>
            <w:r w:rsidR="00783E9F">
              <w:t xml:space="preserve">the </w:t>
            </w:r>
            <w:r>
              <w:t>maximum allowed, as defined in clinic setup.</w:t>
            </w:r>
          </w:p>
        </w:tc>
      </w:tr>
      <w:tr w:rsidR="0089047E" w:rsidRPr="00042E8E" w14:paraId="724B607F" w14:textId="77777777" w:rsidTr="00625099">
        <w:tc>
          <w:tcPr>
            <w:tcW w:w="4045" w:type="dxa"/>
          </w:tcPr>
          <w:p w14:paraId="015722AD" w14:textId="50C1E142" w:rsidR="0089047E" w:rsidRDefault="0089047E" w:rsidP="0089047E">
            <w:pPr>
              <w:pStyle w:val="TableText0"/>
            </w:pPr>
            <w:r>
              <w:t>SDMOB</w:t>
            </w:r>
          </w:p>
        </w:tc>
        <w:tc>
          <w:tcPr>
            <w:tcW w:w="5400" w:type="dxa"/>
          </w:tcPr>
          <w:p w14:paraId="06D9F2FC" w14:textId="6FF61ED3" w:rsidR="0089047E" w:rsidRDefault="0089047E" w:rsidP="0089047E">
            <w:pPr>
              <w:pStyle w:val="TableText0"/>
            </w:pPr>
            <w:r>
              <w:t xml:space="preserve">This key authorizes the ability to overbook in the clinic </w:t>
            </w:r>
            <w:r w:rsidRPr="00A63371">
              <w:rPr>
                <w:rStyle w:val="Emphasis"/>
              </w:rPr>
              <w:t xml:space="preserve">over </w:t>
            </w:r>
            <w:r>
              <w:t>the maximum allowed, as defined in clinic setup.</w:t>
            </w:r>
          </w:p>
        </w:tc>
      </w:tr>
      <w:tr w:rsidR="0089047E" w:rsidRPr="00042E8E" w14:paraId="222CDE82" w14:textId="77777777" w:rsidTr="00625099">
        <w:tc>
          <w:tcPr>
            <w:tcW w:w="4045" w:type="dxa"/>
          </w:tcPr>
          <w:p w14:paraId="4410F6A9" w14:textId="2E60E08B" w:rsidR="0089047E" w:rsidRDefault="0089047E" w:rsidP="0089047E">
            <w:pPr>
              <w:pStyle w:val="TableText0"/>
            </w:pPr>
            <w:r>
              <w:t>SDWL MENU</w:t>
            </w:r>
          </w:p>
        </w:tc>
        <w:tc>
          <w:tcPr>
            <w:tcW w:w="5400" w:type="dxa"/>
          </w:tcPr>
          <w:p w14:paraId="59D381F1" w14:textId="7C2F199C" w:rsidR="0089047E" w:rsidRDefault="0089047E" w:rsidP="00C249F7">
            <w:pPr>
              <w:pStyle w:val="TableText0"/>
            </w:pPr>
            <w:r>
              <w:t xml:space="preserve">If the user does not have this key assigned, they cannot enter a new wait list request (right-click option </w:t>
            </w:r>
            <w:r w:rsidRPr="00C249F7">
              <w:rPr>
                <w:rStyle w:val="Emphasis"/>
              </w:rPr>
              <w:t xml:space="preserve">Transfer to </w:t>
            </w:r>
            <w:r w:rsidRPr="00C249F7">
              <w:rPr>
                <w:rStyle w:val="Emphasis"/>
                <w:bCs w:val="0"/>
                <w:i w:val="0"/>
                <w:iCs w:val="0"/>
              </w:rPr>
              <w:t>EWL</w:t>
            </w:r>
            <w:r w:rsidR="00C249F7">
              <w:rPr>
                <w:rStyle w:val="Emphasis"/>
                <w:bCs w:val="0"/>
                <w:i w:val="0"/>
                <w:iCs w:val="0"/>
              </w:rPr>
              <w:t xml:space="preserve"> </w:t>
            </w:r>
            <w:r w:rsidRPr="00C249F7">
              <w:t>from</w:t>
            </w:r>
            <w:r>
              <w:t xml:space="preserve"> an open APPT request) or perform a disposition (right</w:t>
            </w:r>
            <w:r w:rsidR="00C249F7">
              <w:t>-</w:t>
            </w:r>
            <w:r>
              <w:t>click option for EWL Disposition) of an EWL request.</w:t>
            </w:r>
          </w:p>
        </w:tc>
      </w:tr>
    </w:tbl>
    <w:p w14:paraId="0FAE1890" w14:textId="49AEC9BB" w:rsidR="00640846" w:rsidRDefault="00640846" w:rsidP="00640846">
      <w:pPr>
        <w:pStyle w:val="Heading2"/>
      </w:pPr>
      <w:bookmarkStart w:id="234" w:name="_Toc26530764"/>
      <w:r>
        <w:t>Archiving and Purging</w:t>
      </w:r>
      <w:bookmarkEnd w:id="234"/>
    </w:p>
    <w:p w14:paraId="1E9309A8" w14:textId="49E5B282" w:rsidR="003E7993" w:rsidRDefault="00640846" w:rsidP="00640846">
      <w:pPr>
        <w:pStyle w:val="BodyText"/>
      </w:pPr>
      <w:r>
        <w:t>There is neither archiving nor purging in this module.</w:t>
      </w:r>
    </w:p>
    <w:p w14:paraId="6B82ABD9" w14:textId="0416972C" w:rsidR="003E7993" w:rsidRDefault="00AA593C" w:rsidP="00AA593C">
      <w:pPr>
        <w:pStyle w:val="Heading1"/>
      </w:pPr>
      <w:bookmarkStart w:id="235" w:name="_Toc26530765"/>
      <w:r>
        <w:t>Generating Online Documentation</w:t>
      </w:r>
      <w:bookmarkEnd w:id="235"/>
    </w:p>
    <w:p w14:paraId="6C2DF533" w14:textId="3F6BDC67" w:rsidR="00D648F8" w:rsidRDefault="00D648F8" w:rsidP="00D648F8">
      <w:pPr>
        <w:pStyle w:val="BodyText"/>
      </w:pPr>
      <w:r>
        <w:t>This section describes the methods to generate VS GUI system technical documentation. VS GUI technical documentation can be generated through the use of several Kernel options, in addition to that which may be accessed via the Help prompts throughout the VS GUI module. Such Kernel options include, but are not limited to, the following:</w:t>
      </w:r>
    </w:p>
    <w:p w14:paraId="3A24837D" w14:textId="5D3CF5EC" w:rsidR="00D648F8" w:rsidRDefault="00D648F8" w:rsidP="00D648F8">
      <w:pPr>
        <w:pStyle w:val="ListBullet"/>
      </w:pPr>
      <w:r>
        <w:t>%INDEX</w:t>
      </w:r>
    </w:p>
    <w:p w14:paraId="25D523DC" w14:textId="6B5E63C2" w:rsidR="00D648F8" w:rsidRDefault="00D648F8" w:rsidP="00D648F8">
      <w:pPr>
        <w:pStyle w:val="ListBullet"/>
      </w:pPr>
      <w:r>
        <w:t>VA FileMan</w:t>
      </w:r>
    </w:p>
    <w:p w14:paraId="7CCD7367" w14:textId="71E85EA9" w:rsidR="00D648F8" w:rsidRDefault="00D648F8" w:rsidP="00D648F8">
      <w:pPr>
        <w:pStyle w:val="ListBullet"/>
      </w:pPr>
      <w:r>
        <w:t>Data Dictionary Utilities</w:t>
      </w:r>
    </w:p>
    <w:p w14:paraId="70D1375E" w14:textId="6828A075" w:rsidR="00D648F8" w:rsidRDefault="00D648F8" w:rsidP="00D648F8">
      <w:pPr>
        <w:pStyle w:val="ListBullet"/>
      </w:pPr>
      <w:r>
        <w:t>List File Attributes</w:t>
      </w:r>
    </w:p>
    <w:p w14:paraId="614D8038" w14:textId="290860E4" w:rsidR="003E7993" w:rsidRDefault="00D648F8" w:rsidP="00D648F8">
      <w:pPr>
        <w:pStyle w:val="BodyText"/>
      </w:pPr>
      <w:r>
        <w:t>For further information about the other utilities that supply online technical information, consult the VistA Kernel reference manual.</w:t>
      </w:r>
    </w:p>
    <w:p w14:paraId="5578A6DE" w14:textId="3CF708A4" w:rsidR="003E7993" w:rsidRDefault="009A652A" w:rsidP="009A652A">
      <w:pPr>
        <w:pStyle w:val="Heading2"/>
      </w:pPr>
      <w:bookmarkStart w:id="236" w:name="_Toc26530766"/>
      <w:r>
        <w:t>%Index</w:t>
      </w:r>
      <w:bookmarkEnd w:id="236"/>
    </w:p>
    <w:p w14:paraId="09D68843" w14:textId="77777777" w:rsidR="00FE44BB" w:rsidRDefault="00FE44BB" w:rsidP="00FE44BB">
      <w:pPr>
        <w:pStyle w:val="BodyText"/>
      </w:pPr>
      <w:r>
        <w:t>This option analyzes the structure of a routine to determine, in part, if the routine adheres to VistA programming standards. The %INDEX output can include the following components:</w:t>
      </w:r>
    </w:p>
    <w:p w14:paraId="06362B4A" w14:textId="607049D8" w:rsidR="00FE44BB" w:rsidRDefault="00FE44BB" w:rsidP="00FE44BB">
      <w:pPr>
        <w:pStyle w:val="BodyText"/>
      </w:pPr>
      <w:r>
        <w:t>Compiled list of errors and warnings</w:t>
      </w:r>
    </w:p>
    <w:p w14:paraId="67276B28" w14:textId="28DE45B3" w:rsidR="00FE44BB" w:rsidRDefault="00FE44BB" w:rsidP="00FE44BB">
      <w:pPr>
        <w:pStyle w:val="ListBullet"/>
      </w:pPr>
      <w:r>
        <w:t>Routine listing</w:t>
      </w:r>
    </w:p>
    <w:p w14:paraId="6E46BCFD" w14:textId="530CB252" w:rsidR="00FE44BB" w:rsidRDefault="00FE44BB" w:rsidP="00FE44BB">
      <w:pPr>
        <w:pStyle w:val="ListBullet"/>
      </w:pPr>
      <w:r>
        <w:t>Local variables</w:t>
      </w:r>
    </w:p>
    <w:p w14:paraId="2ACD1F7C" w14:textId="1BBEC1ED" w:rsidR="00FE44BB" w:rsidRDefault="00FE44BB" w:rsidP="00FE44BB">
      <w:pPr>
        <w:pStyle w:val="ListBullet"/>
      </w:pPr>
      <w:r>
        <w:t>Global variables</w:t>
      </w:r>
    </w:p>
    <w:p w14:paraId="1A3DAF57" w14:textId="1A4C7C06" w:rsidR="00FE44BB" w:rsidRDefault="00FE44BB" w:rsidP="00FE44BB">
      <w:pPr>
        <w:pStyle w:val="ListBullet"/>
      </w:pPr>
      <w:r>
        <w:t>Naked globals</w:t>
      </w:r>
    </w:p>
    <w:p w14:paraId="4B7C6789" w14:textId="760EAED1" w:rsidR="00FE44BB" w:rsidRDefault="00FE44BB" w:rsidP="00FE44BB">
      <w:pPr>
        <w:pStyle w:val="ListBullet"/>
      </w:pPr>
      <w:r>
        <w:t>Label references</w:t>
      </w:r>
    </w:p>
    <w:p w14:paraId="7E9CBED1" w14:textId="0EE68024" w:rsidR="00FE44BB" w:rsidRDefault="00FE44BB" w:rsidP="00FE44BB">
      <w:pPr>
        <w:pStyle w:val="ListBullet"/>
      </w:pPr>
      <w:r>
        <w:t>External references</w:t>
      </w:r>
    </w:p>
    <w:p w14:paraId="4C8357C6" w14:textId="11946152" w:rsidR="003E7993" w:rsidRDefault="00FE44BB" w:rsidP="00FE44BB">
      <w:pPr>
        <w:pStyle w:val="BodyText"/>
      </w:pPr>
      <w:r>
        <w:lastRenderedPageBreak/>
        <w:t>Running %INDEX for a specified set of routines allows users to discover any deviations from VistA programming standards that exist in the selected routines, and to see how routines interact with one another, for example, which routines call, or are called by, other routines.</w:t>
      </w:r>
    </w:p>
    <w:p w14:paraId="0232213A" w14:textId="34204733" w:rsidR="0098462C" w:rsidRDefault="0098462C" w:rsidP="0098462C">
      <w:pPr>
        <w:pStyle w:val="Heading2"/>
      </w:pPr>
      <w:bookmarkStart w:id="237" w:name="_Toc26530767"/>
      <w:r>
        <w:t>List File Attributes</w:t>
      </w:r>
      <w:bookmarkEnd w:id="237"/>
    </w:p>
    <w:p w14:paraId="58315748" w14:textId="11AF8A02" w:rsidR="0098462C" w:rsidRDefault="000E6F19" w:rsidP="0098462C">
      <w:pPr>
        <w:pStyle w:val="BodyText"/>
      </w:pPr>
      <w:r>
        <w:t xml:space="preserve">The </w:t>
      </w:r>
      <w:r w:rsidR="0098462C">
        <w:t xml:space="preserve">VA FileMan option allows users to generate documentation pertaining to files and file structure. Using the standard format of this option yields the following </w:t>
      </w:r>
      <w:r>
        <w:t>D</w:t>
      </w:r>
      <w:r w:rsidR="0098462C">
        <w:t xml:space="preserve">ata </w:t>
      </w:r>
      <w:r>
        <w:t>D</w:t>
      </w:r>
      <w:r w:rsidR="0098462C">
        <w:t xml:space="preserve">ictionary </w:t>
      </w:r>
      <w:r>
        <w:t xml:space="preserve">(DD) </w:t>
      </w:r>
      <w:r w:rsidR="0098462C">
        <w:t>information for a specified file:</w:t>
      </w:r>
    </w:p>
    <w:p w14:paraId="77EE3B40" w14:textId="152D4FD4" w:rsidR="0098462C" w:rsidRDefault="0098462C" w:rsidP="0098462C">
      <w:pPr>
        <w:pStyle w:val="ListBullet"/>
      </w:pPr>
      <w:r>
        <w:t>File name and description</w:t>
      </w:r>
    </w:p>
    <w:p w14:paraId="0963EBC8" w14:textId="3E5006C3" w:rsidR="0098462C" w:rsidRDefault="0098462C" w:rsidP="0098462C">
      <w:pPr>
        <w:pStyle w:val="ListBullet"/>
      </w:pPr>
      <w:r>
        <w:t>Identifiers</w:t>
      </w:r>
    </w:p>
    <w:p w14:paraId="59590FED" w14:textId="6153BA8D" w:rsidR="0098462C" w:rsidRDefault="0098462C" w:rsidP="0098462C">
      <w:pPr>
        <w:pStyle w:val="ListBullet"/>
      </w:pPr>
      <w:r>
        <w:t>Cross-references</w:t>
      </w:r>
    </w:p>
    <w:p w14:paraId="48C4E0BF" w14:textId="6C18159B" w:rsidR="0098462C" w:rsidRDefault="0098462C" w:rsidP="0098462C">
      <w:pPr>
        <w:pStyle w:val="ListBullet"/>
      </w:pPr>
      <w:r>
        <w:t>Files pointed to by the file specified</w:t>
      </w:r>
    </w:p>
    <w:p w14:paraId="43EEDD92" w14:textId="5BBD42C6" w:rsidR="0098462C" w:rsidRDefault="0098462C" w:rsidP="0098462C">
      <w:pPr>
        <w:pStyle w:val="ListBullet"/>
      </w:pPr>
      <w:r>
        <w:t>Files that point to the file specified</w:t>
      </w:r>
    </w:p>
    <w:p w14:paraId="3DB7103E" w14:textId="650F5DEE" w:rsidR="0098462C" w:rsidRDefault="0098462C" w:rsidP="0098462C">
      <w:pPr>
        <w:pStyle w:val="ListBullet"/>
      </w:pPr>
      <w:r>
        <w:t>Input, print, and sort templates</w:t>
      </w:r>
    </w:p>
    <w:p w14:paraId="32F6EB13" w14:textId="66E629D2" w:rsidR="0098462C" w:rsidRDefault="0098462C" w:rsidP="0098462C">
      <w:pPr>
        <w:pStyle w:val="BodyText"/>
      </w:pPr>
      <w:r>
        <w:t>In addition, the following data is supplied for each field in the file:</w:t>
      </w:r>
    </w:p>
    <w:p w14:paraId="3D5FDEB3" w14:textId="03A75B80" w:rsidR="008F67E3" w:rsidRDefault="0098462C" w:rsidP="000A5B22">
      <w:pPr>
        <w:pStyle w:val="ListBullet"/>
      </w:pPr>
      <w:r>
        <w:t>Field name, number, title, and description</w:t>
      </w:r>
    </w:p>
    <w:p w14:paraId="0DC7B85F" w14:textId="510AFCF1" w:rsidR="008F67E3" w:rsidRDefault="0098462C" w:rsidP="004907C7">
      <w:pPr>
        <w:pStyle w:val="ListBullet"/>
      </w:pPr>
      <w:r>
        <w:t>Global location</w:t>
      </w:r>
    </w:p>
    <w:p w14:paraId="736371E4" w14:textId="77777777" w:rsidR="008F67E3" w:rsidRDefault="0098462C" w:rsidP="00FA5F38">
      <w:pPr>
        <w:pStyle w:val="ListBullet"/>
      </w:pPr>
      <w:r>
        <w:t>Help prompt</w:t>
      </w:r>
    </w:p>
    <w:p w14:paraId="547AE7DE" w14:textId="685DD93A" w:rsidR="0098462C" w:rsidRDefault="0098462C" w:rsidP="00FA5F38">
      <w:pPr>
        <w:pStyle w:val="ListBullet"/>
      </w:pPr>
      <w:r>
        <w:t>Cross-references</w:t>
      </w:r>
    </w:p>
    <w:p w14:paraId="0A1E12C8" w14:textId="7F4E4543" w:rsidR="0098462C" w:rsidRDefault="0098462C" w:rsidP="008F67E3">
      <w:pPr>
        <w:pStyle w:val="ListBullet"/>
      </w:pPr>
      <w:r>
        <w:t>Input transform</w:t>
      </w:r>
    </w:p>
    <w:p w14:paraId="3EC3420C" w14:textId="1D79FB4D" w:rsidR="0098462C" w:rsidRDefault="0098462C" w:rsidP="008F67E3">
      <w:pPr>
        <w:pStyle w:val="ListBullet"/>
      </w:pPr>
      <w:r>
        <w:t>Date last edited</w:t>
      </w:r>
    </w:p>
    <w:p w14:paraId="63C99375" w14:textId="1D7747D6" w:rsidR="0098462C" w:rsidRDefault="0098462C" w:rsidP="008F67E3">
      <w:pPr>
        <w:pStyle w:val="ListBullet"/>
      </w:pPr>
      <w:r>
        <w:t>Notes</w:t>
      </w:r>
    </w:p>
    <w:p w14:paraId="472AEC2F" w14:textId="3293E270" w:rsidR="0098462C" w:rsidRDefault="0098462C" w:rsidP="0098462C">
      <w:pPr>
        <w:pStyle w:val="BodyText"/>
      </w:pPr>
      <w:r>
        <w:t>Using the global map format of this option generates an output that lists:</w:t>
      </w:r>
    </w:p>
    <w:p w14:paraId="54B3AA81" w14:textId="2C7DD62A" w:rsidR="0098462C" w:rsidRDefault="0098462C" w:rsidP="00EA4218">
      <w:pPr>
        <w:pStyle w:val="ListBullet"/>
      </w:pPr>
      <w:r>
        <w:t>All cross-references for the file selected</w:t>
      </w:r>
    </w:p>
    <w:p w14:paraId="0BA0F221" w14:textId="3B08A7CA" w:rsidR="0098462C" w:rsidRDefault="0098462C" w:rsidP="00EA4218">
      <w:pPr>
        <w:pStyle w:val="ListBullet"/>
      </w:pPr>
      <w:r>
        <w:t>Global location of each field in the file</w:t>
      </w:r>
    </w:p>
    <w:p w14:paraId="3875989B" w14:textId="31BB8F0D" w:rsidR="0098462C" w:rsidRDefault="0098462C" w:rsidP="00EA4218">
      <w:pPr>
        <w:pStyle w:val="ListBullet"/>
      </w:pPr>
      <w:r>
        <w:t>Input, print, and sort templates</w:t>
      </w:r>
    </w:p>
    <w:p w14:paraId="126C4A21" w14:textId="79E834F0" w:rsidR="0098462C" w:rsidRDefault="0098462C" w:rsidP="000F7540">
      <w:pPr>
        <w:pStyle w:val="Heading2"/>
      </w:pPr>
      <w:bookmarkStart w:id="238" w:name="_Toc26530768"/>
      <w:r>
        <w:t>Standards and Conventions</w:t>
      </w:r>
      <w:r w:rsidR="000F7540">
        <w:t xml:space="preserve">, </w:t>
      </w:r>
      <w:r>
        <w:t>Requirements and Exemptions</w:t>
      </w:r>
      <w:bookmarkEnd w:id="238"/>
    </w:p>
    <w:p w14:paraId="5F6482F7" w14:textId="77777777" w:rsidR="0098462C" w:rsidRDefault="0098462C" w:rsidP="0098462C">
      <w:pPr>
        <w:pStyle w:val="BodyText"/>
      </w:pPr>
      <w:r>
        <w:t>There are no exemptions to the Standards and Conventions (SAC) standards for this version.</w:t>
      </w:r>
    </w:p>
    <w:p w14:paraId="2E0139AA" w14:textId="540C224D" w:rsidR="0098462C" w:rsidRDefault="0098462C" w:rsidP="000F7540">
      <w:pPr>
        <w:pStyle w:val="Heading2"/>
      </w:pPr>
      <w:bookmarkStart w:id="239" w:name="_Toc26530769"/>
      <w:r>
        <w:t>Callable Routines</w:t>
      </w:r>
      <w:bookmarkEnd w:id="239"/>
    </w:p>
    <w:p w14:paraId="4F0E9871" w14:textId="4A97724A" w:rsidR="003E7993" w:rsidRDefault="000F7540" w:rsidP="0098462C">
      <w:pPr>
        <w:pStyle w:val="BodyText"/>
      </w:pPr>
      <w:r>
        <w:t>There are no callable routines applicable to this version.</w:t>
      </w:r>
    </w:p>
    <w:p w14:paraId="690C9BA8" w14:textId="5D610F7A" w:rsidR="003E7993" w:rsidRDefault="003E7993" w:rsidP="003159D3">
      <w:pPr>
        <w:pStyle w:val="BodyText"/>
      </w:pPr>
    </w:p>
    <w:p w14:paraId="2B38F155" w14:textId="136490D6" w:rsidR="006C7328" w:rsidRDefault="006C7328" w:rsidP="00A43EDB">
      <w:pPr>
        <w:pStyle w:val="Appendix1"/>
      </w:pPr>
      <w:bookmarkStart w:id="240" w:name="_Toc26530770"/>
      <w:r w:rsidRPr="00343CD0">
        <w:lastRenderedPageBreak/>
        <w:t>Appendix</w:t>
      </w:r>
      <w:r w:rsidR="002A14EF">
        <w:t xml:space="preserve"> 1</w:t>
      </w:r>
      <w:r w:rsidR="003159D3">
        <w:t>:  Acronyms and Abbreviations</w:t>
      </w:r>
      <w:bookmarkEnd w:id="240"/>
    </w:p>
    <w:p w14:paraId="428F0A05" w14:textId="430E5161" w:rsidR="008272BB" w:rsidRDefault="005A0F64" w:rsidP="008272BB">
      <w:pPr>
        <w:pStyle w:val="BodyText"/>
      </w:pPr>
      <w:r w:rsidRPr="005A0F64">
        <w:rPr>
          <w:rStyle w:val="Cross-Reference"/>
        </w:rPr>
        <w:fldChar w:fldCharType="begin"/>
      </w:r>
      <w:r w:rsidRPr="005A0F64">
        <w:rPr>
          <w:rStyle w:val="Cross-Reference"/>
        </w:rPr>
        <w:instrText xml:space="preserve"> REF _Ref26190563 \h </w:instrText>
      </w:r>
      <w:r>
        <w:rPr>
          <w:rStyle w:val="Cross-Reference"/>
        </w:rPr>
        <w:instrText xml:space="preserve"> \* MERGEFORMAT </w:instrText>
      </w:r>
      <w:r w:rsidRPr="005A0F64">
        <w:rPr>
          <w:rStyle w:val="Cross-Reference"/>
        </w:rPr>
      </w:r>
      <w:r w:rsidRPr="005A0F64">
        <w:rPr>
          <w:rStyle w:val="Cross-Reference"/>
        </w:rPr>
        <w:fldChar w:fldCharType="separate"/>
      </w:r>
      <w:r w:rsidRPr="005A0F64">
        <w:rPr>
          <w:rStyle w:val="Cross-Reference"/>
        </w:rPr>
        <w:t>Table 17</w:t>
      </w:r>
      <w:r w:rsidRPr="005A0F64">
        <w:rPr>
          <w:rStyle w:val="Cross-Reference"/>
        </w:rPr>
        <w:fldChar w:fldCharType="end"/>
      </w:r>
      <w:r w:rsidR="003159D3">
        <w:t xml:space="preserve"> lists the acronyms and abbreviations used throughout this document, with their definitions.</w:t>
      </w:r>
    </w:p>
    <w:p w14:paraId="0B8B4F34" w14:textId="5F790736" w:rsidR="003159D3" w:rsidRDefault="003159D3" w:rsidP="003159D3">
      <w:pPr>
        <w:pStyle w:val="Caption"/>
      </w:pPr>
      <w:bookmarkStart w:id="241" w:name="_Ref26190563"/>
      <w:bookmarkStart w:id="242" w:name="_Toc26530833"/>
      <w:r>
        <w:t xml:space="preserve">Table </w:t>
      </w:r>
      <w:fldSimple w:instr=" SEQ Table \* ARABIC ">
        <w:r>
          <w:rPr>
            <w:noProof/>
          </w:rPr>
          <w:t>17</w:t>
        </w:r>
      </w:fldSimple>
      <w:bookmarkEnd w:id="241"/>
      <w:r>
        <w:t>:  Acronyms and Abbreviations</w:t>
      </w:r>
      <w:bookmarkEnd w:id="242"/>
    </w:p>
    <w:tbl>
      <w:tblPr>
        <w:tblStyle w:val="JLV-CV"/>
        <w:tblW w:w="9445" w:type="dxa"/>
        <w:tblLook w:val="0420" w:firstRow="1" w:lastRow="0" w:firstColumn="0" w:lastColumn="0" w:noHBand="0" w:noVBand="1"/>
        <w:tblCaption w:val="Acronyms and Abbreviations"/>
        <w:tblDescription w:val="A table listing all of the acronyms and abbreviations used throughout this document, with their definitions."/>
      </w:tblPr>
      <w:tblGrid>
        <w:gridCol w:w="2155"/>
        <w:gridCol w:w="7290"/>
      </w:tblGrid>
      <w:tr w:rsidR="003159D3" w14:paraId="2457B407" w14:textId="77777777" w:rsidTr="00FF61F2">
        <w:trPr>
          <w:cnfStyle w:val="100000000000" w:firstRow="1" w:lastRow="0" w:firstColumn="0" w:lastColumn="0" w:oddVBand="0" w:evenVBand="0" w:oddHBand="0" w:evenHBand="0" w:firstRowFirstColumn="0" w:firstRowLastColumn="0" w:lastRowFirstColumn="0" w:lastRowLastColumn="0"/>
        </w:trPr>
        <w:tc>
          <w:tcPr>
            <w:tcW w:w="2155" w:type="dxa"/>
          </w:tcPr>
          <w:p w14:paraId="0BEF09BE" w14:textId="559F396E" w:rsidR="003159D3" w:rsidRPr="003159D3" w:rsidRDefault="003159D3" w:rsidP="003159D3">
            <w:pPr>
              <w:pStyle w:val="TableHeading"/>
            </w:pPr>
            <w:r w:rsidRPr="003159D3">
              <w:t>Acronym/</w:t>
            </w:r>
            <w:r w:rsidR="00B64D25">
              <w:t>Term</w:t>
            </w:r>
          </w:p>
        </w:tc>
        <w:tc>
          <w:tcPr>
            <w:tcW w:w="7290" w:type="dxa"/>
          </w:tcPr>
          <w:p w14:paraId="6C556D87" w14:textId="4F4ACFB9" w:rsidR="003159D3" w:rsidRPr="003159D3" w:rsidRDefault="003159D3" w:rsidP="003159D3">
            <w:pPr>
              <w:pStyle w:val="TableHeading"/>
            </w:pPr>
            <w:r w:rsidRPr="003159D3">
              <w:t>Description</w:t>
            </w:r>
          </w:p>
        </w:tc>
      </w:tr>
      <w:tr w:rsidR="0068354E" w14:paraId="71BA4B87" w14:textId="77777777" w:rsidTr="00FF61F2">
        <w:tc>
          <w:tcPr>
            <w:tcW w:w="2155" w:type="dxa"/>
          </w:tcPr>
          <w:p w14:paraId="53A23E3E" w14:textId="13FCDA0F" w:rsidR="0068354E" w:rsidRPr="003159D3" w:rsidRDefault="0068354E" w:rsidP="0068354E">
            <w:pPr>
              <w:pStyle w:val="TableText0"/>
            </w:pPr>
            <w:r w:rsidRPr="00F34A42">
              <w:t>ANSI</w:t>
            </w:r>
          </w:p>
        </w:tc>
        <w:tc>
          <w:tcPr>
            <w:tcW w:w="7290" w:type="dxa"/>
          </w:tcPr>
          <w:p w14:paraId="123AB83A" w14:textId="66463CD3" w:rsidR="0068354E" w:rsidRPr="003159D3" w:rsidRDefault="0068354E" w:rsidP="0068354E">
            <w:pPr>
              <w:pStyle w:val="TableText0"/>
            </w:pPr>
            <w:r w:rsidRPr="00F34A42">
              <w:t xml:space="preserve">American National Standards Institute </w:t>
            </w:r>
          </w:p>
        </w:tc>
      </w:tr>
      <w:tr w:rsidR="0068354E" w14:paraId="012D8E03" w14:textId="77777777" w:rsidTr="00FF61F2">
        <w:tc>
          <w:tcPr>
            <w:tcW w:w="2155" w:type="dxa"/>
          </w:tcPr>
          <w:p w14:paraId="45585BCC" w14:textId="2F986084" w:rsidR="0068354E" w:rsidRPr="003159D3" w:rsidRDefault="0068354E" w:rsidP="0068354E">
            <w:pPr>
              <w:pStyle w:val="TableText0"/>
            </w:pPr>
            <w:r w:rsidRPr="00F34A42">
              <w:t>APPT</w:t>
            </w:r>
          </w:p>
        </w:tc>
        <w:tc>
          <w:tcPr>
            <w:tcW w:w="7290" w:type="dxa"/>
          </w:tcPr>
          <w:p w14:paraId="69C68D74" w14:textId="03BB7715" w:rsidR="0068354E" w:rsidRPr="003159D3" w:rsidRDefault="0068354E" w:rsidP="0068354E">
            <w:pPr>
              <w:pStyle w:val="TableText0"/>
            </w:pPr>
            <w:r w:rsidRPr="00F34A42">
              <w:t>Appointment</w:t>
            </w:r>
          </w:p>
        </w:tc>
      </w:tr>
      <w:tr w:rsidR="0068354E" w14:paraId="68FDA205" w14:textId="77777777" w:rsidTr="00FF61F2">
        <w:tc>
          <w:tcPr>
            <w:tcW w:w="2155" w:type="dxa"/>
          </w:tcPr>
          <w:p w14:paraId="7E2B423A" w14:textId="49D40CE9" w:rsidR="0068354E" w:rsidRPr="003159D3" w:rsidRDefault="0068354E" w:rsidP="0068354E">
            <w:pPr>
              <w:pStyle w:val="TableText0"/>
            </w:pPr>
            <w:r w:rsidRPr="00F34A42">
              <w:t>Archiving</w:t>
            </w:r>
          </w:p>
        </w:tc>
        <w:tc>
          <w:tcPr>
            <w:tcW w:w="7290" w:type="dxa"/>
          </w:tcPr>
          <w:p w14:paraId="5C98B251" w14:textId="67002DE5" w:rsidR="0068354E" w:rsidRPr="003159D3" w:rsidRDefault="0068354E" w:rsidP="0068354E">
            <w:pPr>
              <w:pStyle w:val="TableText0"/>
            </w:pPr>
            <w:r w:rsidRPr="00F34A42">
              <w:t>The storing of historical or little used data off-line (often on tape)</w:t>
            </w:r>
          </w:p>
        </w:tc>
      </w:tr>
      <w:tr w:rsidR="0068354E" w14:paraId="290C2F4B" w14:textId="77777777" w:rsidTr="00FF61F2">
        <w:tc>
          <w:tcPr>
            <w:tcW w:w="2155" w:type="dxa"/>
          </w:tcPr>
          <w:p w14:paraId="5D64540B" w14:textId="0CED8F93" w:rsidR="0068354E" w:rsidRPr="003159D3" w:rsidRDefault="0068354E" w:rsidP="0068354E">
            <w:pPr>
              <w:pStyle w:val="TableText0"/>
            </w:pPr>
            <w:r w:rsidRPr="00F34A42">
              <w:t>ASCII</w:t>
            </w:r>
          </w:p>
        </w:tc>
        <w:tc>
          <w:tcPr>
            <w:tcW w:w="7290" w:type="dxa"/>
          </w:tcPr>
          <w:p w14:paraId="6CF90A47" w14:textId="10A9A4AA" w:rsidR="0068354E" w:rsidRPr="003159D3" w:rsidRDefault="0068354E" w:rsidP="0068354E">
            <w:pPr>
              <w:pStyle w:val="TableText0"/>
            </w:pPr>
            <w:r w:rsidRPr="00F34A42">
              <w:t xml:space="preserve">American Standard Code for Information Interchange </w:t>
            </w:r>
          </w:p>
        </w:tc>
      </w:tr>
      <w:tr w:rsidR="0068354E" w14:paraId="52DE2259" w14:textId="77777777" w:rsidTr="00FF61F2">
        <w:tc>
          <w:tcPr>
            <w:tcW w:w="2155" w:type="dxa"/>
          </w:tcPr>
          <w:p w14:paraId="237F9965" w14:textId="571ED251" w:rsidR="0068354E" w:rsidRPr="003159D3" w:rsidRDefault="0068354E" w:rsidP="0068354E">
            <w:pPr>
              <w:pStyle w:val="TableText0"/>
            </w:pPr>
            <w:r w:rsidRPr="00F34A42">
              <w:t>Banner</w:t>
            </w:r>
          </w:p>
        </w:tc>
        <w:tc>
          <w:tcPr>
            <w:tcW w:w="7290" w:type="dxa"/>
          </w:tcPr>
          <w:p w14:paraId="712C7DAC" w14:textId="54774EFB" w:rsidR="0068354E" w:rsidRPr="003159D3" w:rsidRDefault="0068354E" w:rsidP="0068354E">
            <w:pPr>
              <w:pStyle w:val="TableText0"/>
            </w:pPr>
            <w:r w:rsidRPr="00F34A42">
              <w:t>A line of text with a user’s name and domain</w:t>
            </w:r>
          </w:p>
        </w:tc>
      </w:tr>
      <w:tr w:rsidR="0068354E" w14:paraId="090FEAB0" w14:textId="77777777" w:rsidTr="00FF61F2">
        <w:tc>
          <w:tcPr>
            <w:tcW w:w="2155" w:type="dxa"/>
          </w:tcPr>
          <w:p w14:paraId="0939ACF8" w14:textId="001DE00F" w:rsidR="0068354E" w:rsidRPr="003159D3" w:rsidRDefault="0068354E" w:rsidP="0068354E">
            <w:pPr>
              <w:pStyle w:val="TableText0"/>
            </w:pPr>
            <w:r w:rsidRPr="00F34A42">
              <w:t>Browser</w:t>
            </w:r>
          </w:p>
        </w:tc>
        <w:tc>
          <w:tcPr>
            <w:tcW w:w="7290" w:type="dxa"/>
          </w:tcPr>
          <w:p w14:paraId="04AD57DA" w14:textId="15295001" w:rsidR="0068354E" w:rsidRPr="003159D3" w:rsidRDefault="0068354E" w:rsidP="0068354E">
            <w:pPr>
              <w:pStyle w:val="TableText0"/>
            </w:pPr>
            <w:r w:rsidRPr="00F34A42">
              <w:t xml:space="preserve">An interactive application that displays American Standard Code for Information Interchange (ASCII) text on a terminal that supports a scroll region; text can be in the form of a word-processing field or sequential local or global array and the user is allowed to navigate freely within the document </w:t>
            </w:r>
          </w:p>
        </w:tc>
      </w:tr>
      <w:tr w:rsidR="0068354E" w14:paraId="441263A3" w14:textId="77777777" w:rsidTr="00FF61F2">
        <w:tc>
          <w:tcPr>
            <w:tcW w:w="2155" w:type="dxa"/>
          </w:tcPr>
          <w:p w14:paraId="4B8423F3" w14:textId="6CEF04D0" w:rsidR="0068354E" w:rsidRPr="003159D3" w:rsidRDefault="0068354E" w:rsidP="0068354E">
            <w:pPr>
              <w:pStyle w:val="TableText0"/>
            </w:pPr>
            <w:r w:rsidRPr="00F34A42">
              <w:t>Callable Entry Points</w:t>
            </w:r>
          </w:p>
        </w:tc>
        <w:tc>
          <w:tcPr>
            <w:tcW w:w="7290" w:type="dxa"/>
          </w:tcPr>
          <w:p w14:paraId="27640B4D" w14:textId="28988E97" w:rsidR="0068354E" w:rsidRPr="003159D3" w:rsidRDefault="0068354E" w:rsidP="0068354E">
            <w:pPr>
              <w:pStyle w:val="TableText0"/>
            </w:pPr>
            <w:r w:rsidRPr="00F34A42">
              <w:t>Places in a routine that can be called from an application program</w:t>
            </w:r>
          </w:p>
        </w:tc>
      </w:tr>
      <w:tr w:rsidR="0068354E" w14:paraId="0D9CE6A0" w14:textId="77777777" w:rsidTr="00FF61F2">
        <w:tc>
          <w:tcPr>
            <w:tcW w:w="2155" w:type="dxa"/>
          </w:tcPr>
          <w:p w14:paraId="78B70F89" w14:textId="7FA2F99D" w:rsidR="0068354E" w:rsidRPr="003159D3" w:rsidRDefault="0068354E" w:rsidP="0068354E">
            <w:pPr>
              <w:pStyle w:val="TableText0"/>
            </w:pPr>
            <w:r w:rsidRPr="00F34A42">
              <w:t>CID</w:t>
            </w:r>
          </w:p>
        </w:tc>
        <w:tc>
          <w:tcPr>
            <w:tcW w:w="7290" w:type="dxa"/>
          </w:tcPr>
          <w:p w14:paraId="21DBF042" w14:textId="2A4EF62C" w:rsidR="0068354E" w:rsidRPr="003159D3" w:rsidRDefault="0068354E" w:rsidP="0068354E">
            <w:pPr>
              <w:pStyle w:val="TableText0"/>
            </w:pPr>
            <w:r w:rsidRPr="00F34A42">
              <w:t>Clinically Indicated Date</w:t>
            </w:r>
          </w:p>
        </w:tc>
      </w:tr>
      <w:tr w:rsidR="0068354E" w14:paraId="20D255EF" w14:textId="77777777" w:rsidTr="00FF61F2">
        <w:tc>
          <w:tcPr>
            <w:tcW w:w="2155" w:type="dxa"/>
          </w:tcPr>
          <w:p w14:paraId="44FE847A" w14:textId="3246AC75" w:rsidR="0068354E" w:rsidRPr="003159D3" w:rsidRDefault="0068354E" w:rsidP="0068354E">
            <w:pPr>
              <w:pStyle w:val="TableText0"/>
            </w:pPr>
            <w:r w:rsidRPr="00F34A42">
              <w:t>CIT</w:t>
            </w:r>
          </w:p>
        </w:tc>
        <w:tc>
          <w:tcPr>
            <w:tcW w:w="7290" w:type="dxa"/>
          </w:tcPr>
          <w:p w14:paraId="732D02D3" w14:textId="5C52E05D" w:rsidR="0068354E" w:rsidRPr="003159D3" w:rsidRDefault="0068354E" w:rsidP="0068354E">
            <w:pPr>
              <w:pStyle w:val="TableText0"/>
            </w:pPr>
            <w:r w:rsidRPr="00F34A42">
              <w:t>Component Integration Testing</w:t>
            </w:r>
          </w:p>
        </w:tc>
      </w:tr>
      <w:tr w:rsidR="0068354E" w14:paraId="05B9B460" w14:textId="77777777" w:rsidTr="00FF61F2">
        <w:tc>
          <w:tcPr>
            <w:tcW w:w="2155" w:type="dxa"/>
          </w:tcPr>
          <w:p w14:paraId="319EDA67" w14:textId="72764425" w:rsidR="0068354E" w:rsidRPr="003159D3" w:rsidRDefault="0068354E" w:rsidP="0068354E">
            <w:pPr>
              <w:pStyle w:val="TableText0"/>
            </w:pPr>
            <w:r w:rsidRPr="00F34A42">
              <w:t>Cross-reference</w:t>
            </w:r>
          </w:p>
        </w:tc>
        <w:tc>
          <w:tcPr>
            <w:tcW w:w="7290" w:type="dxa"/>
          </w:tcPr>
          <w:p w14:paraId="362D5F9C" w14:textId="3E214304" w:rsidR="0068354E" w:rsidRPr="003159D3" w:rsidRDefault="0068354E" w:rsidP="0068354E">
            <w:pPr>
              <w:pStyle w:val="TableText0"/>
            </w:pPr>
            <w:r w:rsidRPr="00F34A42">
              <w:t>An indexing method whereby files can include pre-sorted lists of entries as part of the stored database; cross-references (x-refs) facilitate look-up and reporting</w:t>
            </w:r>
          </w:p>
        </w:tc>
      </w:tr>
      <w:tr w:rsidR="0068354E" w14:paraId="1AAFBD89" w14:textId="77777777" w:rsidTr="00FF61F2">
        <w:tc>
          <w:tcPr>
            <w:tcW w:w="2155" w:type="dxa"/>
          </w:tcPr>
          <w:p w14:paraId="22CAB8B3" w14:textId="1D14C8CC" w:rsidR="0068354E" w:rsidRPr="003159D3" w:rsidRDefault="0068354E" w:rsidP="0068354E">
            <w:pPr>
              <w:pStyle w:val="TableText0"/>
            </w:pPr>
            <w:r w:rsidRPr="00F34A42">
              <w:t>CS</w:t>
            </w:r>
          </w:p>
        </w:tc>
        <w:tc>
          <w:tcPr>
            <w:tcW w:w="7290" w:type="dxa"/>
          </w:tcPr>
          <w:p w14:paraId="561C6732" w14:textId="4167F381" w:rsidR="0068354E" w:rsidRPr="003159D3" w:rsidRDefault="0068354E" w:rsidP="0068354E">
            <w:pPr>
              <w:pStyle w:val="TableText0"/>
            </w:pPr>
            <w:r w:rsidRPr="00F34A42">
              <w:t>Clinical Scheduling</w:t>
            </w:r>
          </w:p>
        </w:tc>
      </w:tr>
      <w:tr w:rsidR="0068354E" w14:paraId="0B47F851" w14:textId="77777777" w:rsidTr="00FF61F2">
        <w:tc>
          <w:tcPr>
            <w:tcW w:w="2155" w:type="dxa"/>
          </w:tcPr>
          <w:p w14:paraId="4BCD24C3" w14:textId="4BF57AF2" w:rsidR="0068354E" w:rsidRPr="003159D3" w:rsidRDefault="0068354E" w:rsidP="0068354E">
            <w:pPr>
              <w:pStyle w:val="TableText0"/>
            </w:pPr>
            <w:r w:rsidRPr="00F34A42">
              <w:t>Default Facility</w:t>
            </w:r>
          </w:p>
        </w:tc>
        <w:tc>
          <w:tcPr>
            <w:tcW w:w="7290" w:type="dxa"/>
          </w:tcPr>
          <w:p w14:paraId="18082389" w14:textId="237A8303" w:rsidR="0068354E" w:rsidRPr="003159D3" w:rsidRDefault="0068354E" w:rsidP="0068354E">
            <w:pPr>
              <w:pStyle w:val="TableText0"/>
            </w:pPr>
            <w:r w:rsidRPr="00F34A42">
              <w:t>A user selects a facility identification to work with patients registered to that facility</w:t>
            </w:r>
          </w:p>
        </w:tc>
      </w:tr>
      <w:tr w:rsidR="0068354E" w14:paraId="710E3458" w14:textId="77777777" w:rsidTr="00FF61F2">
        <w:tc>
          <w:tcPr>
            <w:tcW w:w="2155" w:type="dxa"/>
          </w:tcPr>
          <w:p w14:paraId="330AA8C0" w14:textId="2E00CF8D" w:rsidR="0068354E" w:rsidRPr="003159D3" w:rsidRDefault="0068354E" w:rsidP="0068354E">
            <w:pPr>
              <w:pStyle w:val="TableText0"/>
            </w:pPr>
            <w:r w:rsidRPr="00F34A42">
              <w:t>Dev</w:t>
            </w:r>
          </w:p>
        </w:tc>
        <w:tc>
          <w:tcPr>
            <w:tcW w:w="7290" w:type="dxa"/>
          </w:tcPr>
          <w:p w14:paraId="3AF8ACE9" w14:textId="7027164F" w:rsidR="0068354E" w:rsidRPr="003159D3" w:rsidRDefault="0068354E" w:rsidP="0068354E">
            <w:pPr>
              <w:pStyle w:val="TableText0"/>
            </w:pPr>
            <w:r w:rsidRPr="00F34A42">
              <w:t>Developer</w:t>
            </w:r>
          </w:p>
        </w:tc>
      </w:tr>
      <w:tr w:rsidR="0068354E" w14:paraId="20164E1D" w14:textId="77777777" w:rsidTr="00FF61F2">
        <w:tc>
          <w:tcPr>
            <w:tcW w:w="2155" w:type="dxa"/>
          </w:tcPr>
          <w:p w14:paraId="7E7A60F4" w14:textId="268FB67C" w:rsidR="0068354E" w:rsidRPr="003159D3" w:rsidRDefault="0068354E" w:rsidP="0068354E">
            <w:pPr>
              <w:pStyle w:val="TableText0"/>
            </w:pPr>
            <w:r w:rsidRPr="00F34A42">
              <w:t>Entry Point</w:t>
            </w:r>
          </w:p>
        </w:tc>
        <w:tc>
          <w:tcPr>
            <w:tcW w:w="7290" w:type="dxa"/>
          </w:tcPr>
          <w:p w14:paraId="37E67B55" w14:textId="7258682B" w:rsidR="0068354E" w:rsidRPr="003159D3" w:rsidRDefault="0068354E" w:rsidP="0068354E">
            <w:pPr>
              <w:pStyle w:val="TableText0"/>
            </w:pPr>
            <w:r w:rsidRPr="00F34A42">
              <w:t>Entry point within a routine that is referenced by a “DO” or “GOTO” command from a routine internal to a package</w:t>
            </w:r>
          </w:p>
        </w:tc>
      </w:tr>
      <w:tr w:rsidR="0068354E" w14:paraId="06236BE5" w14:textId="77777777" w:rsidTr="00FF61F2">
        <w:tc>
          <w:tcPr>
            <w:tcW w:w="2155" w:type="dxa"/>
          </w:tcPr>
          <w:p w14:paraId="34FAE5DF" w14:textId="44A13182" w:rsidR="0068354E" w:rsidRPr="003159D3" w:rsidRDefault="0068354E" w:rsidP="0068354E">
            <w:pPr>
              <w:pStyle w:val="TableText0"/>
            </w:pPr>
            <w:r w:rsidRPr="00F34A42">
              <w:t>EWL</w:t>
            </w:r>
          </w:p>
        </w:tc>
        <w:tc>
          <w:tcPr>
            <w:tcW w:w="7290" w:type="dxa"/>
          </w:tcPr>
          <w:p w14:paraId="18516885" w14:textId="76F513AD" w:rsidR="0068354E" w:rsidRPr="003159D3" w:rsidRDefault="0068354E" w:rsidP="0068354E">
            <w:pPr>
              <w:pStyle w:val="TableText0"/>
            </w:pPr>
            <w:r w:rsidRPr="00F34A42">
              <w:t>Electronic Wait List</w:t>
            </w:r>
          </w:p>
        </w:tc>
      </w:tr>
      <w:tr w:rsidR="0068354E" w14:paraId="66B469FA" w14:textId="77777777" w:rsidTr="00FF61F2">
        <w:tc>
          <w:tcPr>
            <w:tcW w:w="2155" w:type="dxa"/>
          </w:tcPr>
          <w:p w14:paraId="6BFF4B51" w14:textId="3300D0AE" w:rsidR="0068354E" w:rsidRPr="003159D3" w:rsidRDefault="0068354E" w:rsidP="0068354E">
            <w:pPr>
              <w:pStyle w:val="TableText0"/>
            </w:pPr>
            <w:r w:rsidRPr="00F34A42">
              <w:t>File</w:t>
            </w:r>
          </w:p>
        </w:tc>
        <w:tc>
          <w:tcPr>
            <w:tcW w:w="7290" w:type="dxa"/>
          </w:tcPr>
          <w:p w14:paraId="3BF95165" w14:textId="41526E5D" w:rsidR="0068354E" w:rsidRPr="003159D3" w:rsidRDefault="0068354E" w:rsidP="0068354E">
            <w:pPr>
              <w:pStyle w:val="TableText0"/>
            </w:pPr>
            <w:r w:rsidRPr="00F34A42">
              <w:t>A set of related records or entries treated as a single unit</w:t>
            </w:r>
          </w:p>
        </w:tc>
      </w:tr>
      <w:tr w:rsidR="0068354E" w14:paraId="41ABDB1A" w14:textId="77777777" w:rsidTr="00FF61F2">
        <w:tc>
          <w:tcPr>
            <w:tcW w:w="2155" w:type="dxa"/>
          </w:tcPr>
          <w:p w14:paraId="64B71959" w14:textId="1260C6BF" w:rsidR="0068354E" w:rsidRPr="003159D3" w:rsidRDefault="0068354E" w:rsidP="0068354E">
            <w:pPr>
              <w:pStyle w:val="TableText0"/>
            </w:pPr>
            <w:r w:rsidRPr="00F34A42">
              <w:t>FileMan</w:t>
            </w:r>
          </w:p>
        </w:tc>
        <w:tc>
          <w:tcPr>
            <w:tcW w:w="7290" w:type="dxa"/>
          </w:tcPr>
          <w:p w14:paraId="5F545774" w14:textId="25B54283" w:rsidR="0068354E" w:rsidRPr="003159D3" w:rsidRDefault="0068354E" w:rsidP="0068354E">
            <w:pPr>
              <w:pStyle w:val="TableText0"/>
            </w:pPr>
            <w:r w:rsidRPr="00F34A42">
              <w:t>The database management system for VistA</w:t>
            </w:r>
          </w:p>
        </w:tc>
      </w:tr>
      <w:tr w:rsidR="0068354E" w14:paraId="153E6BC5" w14:textId="77777777" w:rsidTr="00FF61F2">
        <w:tc>
          <w:tcPr>
            <w:tcW w:w="2155" w:type="dxa"/>
          </w:tcPr>
          <w:p w14:paraId="42E4AF3B" w14:textId="35C56D1D" w:rsidR="0068354E" w:rsidRPr="003159D3" w:rsidRDefault="0068354E" w:rsidP="0068354E">
            <w:pPr>
              <w:pStyle w:val="TableText0"/>
            </w:pPr>
            <w:r w:rsidRPr="00F34A42">
              <w:t>GB</w:t>
            </w:r>
          </w:p>
        </w:tc>
        <w:tc>
          <w:tcPr>
            <w:tcW w:w="7290" w:type="dxa"/>
          </w:tcPr>
          <w:p w14:paraId="5A233F40" w14:textId="71F7BCFC" w:rsidR="0068354E" w:rsidRPr="003159D3" w:rsidRDefault="0068354E" w:rsidP="0068354E">
            <w:pPr>
              <w:pStyle w:val="TableText0"/>
            </w:pPr>
            <w:r w:rsidRPr="00F34A42">
              <w:t>Gigabyte</w:t>
            </w:r>
          </w:p>
        </w:tc>
      </w:tr>
      <w:tr w:rsidR="0068354E" w14:paraId="35DF5FBC" w14:textId="77777777" w:rsidTr="00FF61F2">
        <w:tc>
          <w:tcPr>
            <w:tcW w:w="2155" w:type="dxa"/>
          </w:tcPr>
          <w:p w14:paraId="2AAD48BC" w14:textId="481A0C61" w:rsidR="0068354E" w:rsidRPr="003159D3" w:rsidRDefault="0068354E" w:rsidP="0068354E">
            <w:pPr>
              <w:pStyle w:val="TableText0"/>
            </w:pPr>
            <w:r w:rsidRPr="00F34A42">
              <w:t>Global</w:t>
            </w:r>
          </w:p>
        </w:tc>
        <w:tc>
          <w:tcPr>
            <w:tcW w:w="7290" w:type="dxa"/>
          </w:tcPr>
          <w:p w14:paraId="54CC1F73" w14:textId="2A59B065" w:rsidR="0068354E" w:rsidRPr="003159D3" w:rsidRDefault="0068354E" w:rsidP="0068354E">
            <w:pPr>
              <w:pStyle w:val="TableText0"/>
            </w:pPr>
            <w:r w:rsidRPr="00F34A42">
              <w:t>In Massachusetts General Hospital Utility Multi-Programming System (MUMPS), global refers to a variable stored on disk (global variable) or the array to which the global variable may belong (global array)</w:t>
            </w:r>
          </w:p>
        </w:tc>
      </w:tr>
      <w:tr w:rsidR="0068354E" w14:paraId="296C6010" w14:textId="77777777" w:rsidTr="00FF61F2">
        <w:tc>
          <w:tcPr>
            <w:tcW w:w="2155" w:type="dxa"/>
          </w:tcPr>
          <w:p w14:paraId="798BDB63" w14:textId="4DD0CD49" w:rsidR="0068354E" w:rsidRPr="003159D3" w:rsidRDefault="0068354E" w:rsidP="0068354E">
            <w:pPr>
              <w:pStyle w:val="TableText0"/>
            </w:pPr>
            <w:r w:rsidRPr="00F34A42">
              <w:t>GUI</w:t>
            </w:r>
          </w:p>
        </w:tc>
        <w:tc>
          <w:tcPr>
            <w:tcW w:w="7290" w:type="dxa"/>
          </w:tcPr>
          <w:p w14:paraId="056C5E5A" w14:textId="5E604501" w:rsidR="0068354E" w:rsidRPr="003159D3" w:rsidRDefault="0068354E" w:rsidP="0068354E">
            <w:pPr>
              <w:pStyle w:val="TableText0"/>
            </w:pPr>
            <w:r w:rsidRPr="00F34A42">
              <w:t>Graphical User Interface</w:t>
            </w:r>
          </w:p>
        </w:tc>
      </w:tr>
      <w:tr w:rsidR="0068354E" w14:paraId="0485BC9C" w14:textId="77777777" w:rsidTr="00FF61F2">
        <w:tc>
          <w:tcPr>
            <w:tcW w:w="2155" w:type="dxa"/>
          </w:tcPr>
          <w:p w14:paraId="58928B63" w14:textId="2E442F40" w:rsidR="0068354E" w:rsidRPr="003159D3" w:rsidRDefault="0068354E" w:rsidP="0068354E">
            <w:pPr>
              <w:pStyle w:val="TableText0"/>
            </w:pPr>
            <w:r w:rsidRPr="00F34A42">
              <w:t>INDEX (%INDEX)</w:t>
            </w:r>
          </w:p>
        </w:tc>
        <w:tc>
          <w:tcPr>
            <w:tcW w:w="7290" w:type="dxa"/>
          </w:tcPr>
          <w:p w14:paraId="08FA4716" w14:textId="08D575B5" w:rsidR="0068354E" w:rsidRPr="003159D3" w:rsidRDefault="0068354E" w:rsidP="0068354E">
            <w:pPr>
              <w:pStyle w:val="TableText0"/>
            </w:pPr>
            <w:r w:rsidRPr="00F34A42">
              <w:t>A Kernel utility used to verify routines and other MUMPS code associated with a package; checking is done according to current American National Standards Institute (ANSI) MUMPS standards and VistA programming standards – this   tool can be invoked through an option or from direct mode (&gt;D^%INDEX)</w:t>
            </w:r>
          </w:p>
        </w:tc>
      </w:tr>
      <w:tr w:rsidR="0068354E" w14:paraId="3810DA7A" w14:textId="77777777" w:rsidTr="00FF61F2">
        <w:tc>
          <w:tcPr>
            <w:tcW w:w="2155" w:type="dxa"/>
          </w:tcPr>
          <w:p w14:paraId="11922C69" w14:textId="001150DD" w:rsidR="0068354E" w:rsidRPr="003159D3" w:rsidRDefault="0068354E" w:rsidP="0068354E">
            <w:pPr>
              <w:pStyle w:val="TableText0"/>
            </w:pPr>
            <w:r w:rsidRPr="00F34A42">
              <w:t>Init</w:t>
            </w:r>
          </w:p>
        </w:tc>
        <w:tc>
          <w:tcPr>
            <w:tcW w:w="7290" w:type="dxa"/>
          </w:tcPr>
          <w:p w14:paraId="2FBE7164" w14:textId="61824D53" w:rsidR="0068354E" w:rsidRPr="003159D3" w:rsidRDefault="0068354E" w:rsidP="0068354E">
            <w:pPr>
              <w:pStyle w:val="TableText0"/>
            </w:pPr>
            <w:r w:rsidRPr="00F34A42">
              <w:t>Initialization of an application package; the initialization step in the installation process builds files from a set of routines (the init routines)</w:t>
            </w:r>
          </w:p>
        </w:tc>
      </w:tr>
      <w:tr w:rsidR="0068354E" w14:paraId="25739139" w14:textId="77777777" w:rsidTr="00FF61F2">
        <w:tc>
          <w:tcPr>
            <w:tcW w:w="2155" w:type="dxa"/>
          </w:tcPr>
          <w:p w14:paraId="1DFBF08F" w14:textId="4B43A11F" w:rsidR="0068354E" w:rsidRPr="003159D3" w:rsidRDefault="0068354E" w:rsidP="0068354E">
            <w:pPr>
              <w:pStyle w:val="TableText0"/>
            </w:pPr>
            <w:r w:rsidRPr="00F34A42">
              <w:lastRenderedPageBreak/>
              <w:t>IEN</w:t>
            </w:r>
          </w:p>
        </w:tc>
        <w:tc>
          <w:tcPr>
            <w:tcW w:w="7290" w:type="dxa"/>
          </w:tcPr>
          <w:p w14:paraId="654865BB" w14:textId="7C88ED43" w:rsidR="0068354E" w:rsidRPr="003159D3" w:rsidRDefault="0068354E" w:rsidP="0068354E">
            <w:pPr>
              <w:pStyle w:val="TableText0"/>
            </w:pPr>
            <w:r w:rsidRPr="00F34A42">
              <w:t>Internal Entry Number: The number used to identify an entry within a file; every record has a unique IEN</w:t>
            </w:r>
          </w:p>
        </w:tc>
      </w:tr>
      <w:tr w:rsidR="0068354E" w14:paraId="7176352F" w14:textId="77777777" w:rsidTr="00FF61F2">
        <w:tc>
          <w:tcPr>
            <w:tcW w:w="2155" w:type="dxa"/>
          </w:tcPr>
          <w:p w14:paraId="46A3F5BF" w14:textId="2C031CBA" w:rsidR="0068354E" w:rsidRPr="003159D3" w:rsidRDefault="0068354E" w:rsidP="0068354E">
            <w:pPr>
              <w:pStyle w:val="TableText0"/>
            </w:pPr>
            <w:r w:rsidRPr="00F34A42">
              <w:t>IOC</w:t>
            </w:r>
          </w:p>
        </w:tc>
        <w:tc>
          <w:tcPr>
            <w:tcW w:w="7290" w:type="dxa"/>
          </w:tcPr>
          <w:p w14:paraId="1B178C83" w14:textId="0E71C8F1" w:rsidR="0068354E" w:rsidRPr="003159D3" w:rsidRDefault="0068354E" w:rsidP="0068354E">
            <w:pPr>
              <w:pStyle w:val="TableText0"/>
            </w:pPr>
            <w:r w:rsidRPr="00F34A42">
              <w:t>Initial Operating Capability</w:t>
            </w:r>
          </w:p>
        </w:tc>
      </w:tr>
      <w:tr w:rsidR="0068354E" w14:paraId="4C109C4B" w14:textId="77777777" w:rsidTr="00FF61F2">
        <w:tc>
          <w:tcPr>
            <w:tcW w:w="2155" w:type="dxa"/>
          </w:tcPr>
          <w:p w14:paraId="6FA28DCC" w14:textId="3E366FF6" w:rsidR="0068354E" w:rsidRPr="003159D3" w:rsidRDefault="0068354E" w:rsidP="0068354E">
            <w:pPr>
              <w:pStyle w:val="TableText0"/>
            </w:pPr>
            <w:r w:rsidRPr="00F34A42">
              <w:t>IP</w:t>
            </w:r>
          </w:p>
        </w:tc>
        <w:tc>
          <w:tcPr>
            <w:tcW w:w="7290" w:type="dxa"/>
          </w:tcPr>
          <w:p w14:paraId="4A26C2EB" w14:textId="497202DD" w:rsidR="0068354E" w:rsidRPr="003159D3" w:rsidRDefault="0068354E" w:rsidP="0068354E">
            <w:pPr>
              <w:pStyle w:val="TableText0"/>
            </w:pPr>
            <w:r w:rsidRPr="00F34A42">
              <w:t>Internet Protocol</w:t>
            </w:r>
          </w:p>
        </w:tc>
      </w:tr>
      <w:tr w:rsidR="0068354E" w14:paraId="3B7DAF32" w14:textId="77777777" w:rsidTr="00FF61F2">
        <w:tc>
          <w:tcPr>
            <w:tcW w:w="2155" w:type="dxa"/>
          </w:tcPr>
          <w:p w14:paraId="3EB014BE" w14:textId="35E4B19A" w:rsidR="0068354E" w:rsidRPr="003159D3" w:rsidRDefault="0068354E" w:rsidP="0068354E">
            <w:pPr>
              <w:pStyle w:val="TableText0"/>
            </w:pPr>
            <w:r w:rsidRPr="00F34A42">
              <w:t>Kernel</w:t>
            </w:r>
          </w:p>
        </w:tc>
        <w:tc>
          <w:tcPr>
            <w:tcW w:w="7290" w:type="dxa"/>
          </w:tcPr>
          <w:p w14:paraId="0418839C" w14:textId="217E2834" w:rsidR="0068354E" w:rsidRPr="003159D3" w:rsidRDefault="0068354E" w:rsidP="0068354E">
            <w:pPr>
              <w:pStyle w:val="TableText0"/>
            </w:pPr>
            <w:r w:rsidRPr="00F34A42">
              <w:t>The set of MUMPS software utilities that function as an intermediary between the host operating system and application packages, such as Laboratory and Pharmacy; Kernel provides a standard and consistent user and programmer interface between application packages and the underlying MUMPS implementation – these utilities provide the foundation for VistA</w:t>
            </w:r>
          </w:p>
        </w:tc>
      </w:tr>
      <w:tr w:rsidR="0068354E" w14:paraId="015E6B73" w14:textId="77777777" w:rsidTr="00FF61F2">
        <w:tc>
          <w:tcPr>
            <w:tcW w:w="2155" w:type="dxa"/>
          </w:tcPr>
          <w:p w14:paraId="79C96C21" w14:textId="7FD922C3" w:rsidR="0068354E" w:rsidRPr="003159D3" w:rsidRDefault="0068354E" w:rsidP="0068354E">
            <w:pPr>
              <w:pStyle w:val="TableText0"/>
            </w:pPr>
            <w:r w:rsidRPr="00F34A42">
              <w:t>KIDS</w:t>
            </w:r>
          </w:p>
        </w:tc>
        <w:tc>
          <w:tcPr>
            <w:tcW w:w="7290" w:type="dxa"/>
          </w:tcPr>
          <w:p w14:paraId="3F46274C" w14:textId="5F7D4CAD" w:rsidR="0068354E" w:rsidRPr="003159D3" w:rsidRDefault="0068354E" w:rsidP="0068354E">
            <w:pPr>
              <w:pStyle w:val="TableText0"/>
            </w:pPr>
            <w:r>
              <w:t>Kernel Installation and Distribution System</w:t>
            </w:r>
          </w:p>
        </w:tc>
      </w:tr>
      <w:tr w:rsidR="0068354E" w14:paraId="714CF3F7" w14:textId="77777777" w:rsidTr="00FF61F2">
        <w:tc>
          <w:tcPr>
            <w:tcW w:w="2155" w:type="dxa"/>
          </w:tcPr>
          <w:p w14:paraId="16D40DF2" w14:textId="481784CE" w:rsidR="0068354E" w:rsidRPr="003159D3" w:rsidRDefault="0068354E" w:rsidP="0068354E">
            <w:pPr>
              <w:pStyle w:val="TableText0"/>
            </w:pPr>
            <w:r w:rsidRPr="00F34A42">
              <w:t>Menu</w:t>
            </w:r>
          </w:p>
        </w:tc>
        <w:tc>
          <w:tcPr>
            <w:tcW w:w="7290" w:type="dxa"/>
          </w:tcPr>
          <w:p w14:paraId="6027C8BD" w14:textId="494EB751" w:rsidR="0068354E" w:rsidRPr="003159D3" w:rsidRDefault="0068354E" w:rsidP="0068354E">
            <w:pPr>
              <w:pStyle w:val="TableText0"/>
            </w:pPr>
            <w:r w:rsidRPr="00F34A42">
              <w:t>A list of choices for computing activity; a menu is a type of option designed to identify a series of items (other options) for presentation to the user for selection – when displayed, menu options are preceded by the word “select” and followed by the word “option” (as in: select Menu Management option, the menu’s select prompt)</w:t>
            </w:r>
          </w:p>
        </w:tc>
      </w:tr>
      <w:tr w:rsidR="0068354E" w14:paraId="57EDF5E7" w14:textId="77777777" w:rsidTr="00FF61F2">
        <w:tc>
          <w:tcPr>
            <w:tcW w:w="2155" w:type="dxa"/>
          </w:tcPr>
          <w:p w14:paraId="6AEED45B" w14:textId="6BDB6827" w:rsidR="0068354E" w:rsidRPr="003159D3" w:rsidRDefault="0068354E" w:rsidP="0068354E">
            <w:pPr>
              <w:pStyle w:val="TableText0"/>
            </w:pPr>
            <w:r w:rsidRPr="00F34A42">
              <w:t>MS</w:t>
            </w:r>
          </w:p>
        </w:tc>
        <w:tc>
          <w:tcPr>
            <w:tcW w:w="7290" w:type="dxa"/>
          </w:tcPr>
          <w:p w14:paraId="67558C23" w14:textId="5B37962E" w:rsidR="0068354E" w:rsidRPr="003159D3" w:rsidRDefault="0068354E" w:rsidP="0068354E">
            <w:pPr>
              <w:pStyle w:val="TableText0"/>
            </w:pPr>
            <w:r w:rsidRPr="00F34A42">
              <w:t>Microsoft</w:t>
            </w:r>
          </w:p>
        </w:tc>
      </w:tr>
      <w:tr w:rsidR="0068354E" w14:paraId="4B0737AB" w14:textId="77777777" w:rsidTr="00FF61F2">
        <w:tc>
          <w:tcPr>
            <w:tcW w:w="2155" w:type="dxa"/>
          </w:tcPr>
          <w:p w14:paraId="61F458C8" w14:textId="7E893FD8" w:rsidR="0068354E" w:rsidRPr="003159D3" w:rsidRDefault="0068354E" w:rsidP="0068354E">
            <w:pPr>
              <w:pStyle w:val="TableText0"/>
            </w:pPr>
            <w:r w:rsidRPr="00F34A42">
              <w:t>MUMPS</w:t>
            </w:r>
          </w:p>
        </w:tc>
        <w:tc>
          <w:tcPr>
            <w:tcW w:w="7290" w:type="dxa"/>
          </w:tcPr>
          <w:p w14:paraId="75FECCE4" w14:textId="72633934" w:rsidR="0068354E" w:rsidRPr="003159D3" w:rsidRDefault="0068354E" w:rsidP="0068354E">
            <w:pPr>
              <w:pStyle w:val="TableText0"/>
            </w:pPr>
            <w:r w:rsidRPr="00F34A42">
              <w:t>Massachusetts General Hospital Utility Multi-Programming System</w:t>
            </w:r>
          </w:p>
        </w:tc>
      </w:tr>
      <w:tr w:rsidR="0068354E" w14:paraId="47720896" w14:textId="77777777" w:rsidTr="00FF61F2">
        <w:tc>
          <w:tcPr>
            <w:tcW w:w="2155" w:type="dxa"/>
          </w:tcPr>
          <w:p w14:paraId="5BF66609" w14:textId="639663EB" w:rsidR="0068354E" w:rsidRPr="003159D3" w:rsidRDefault="0068354E" w:rsidP="0068354E">
            <w:pPr>
              <w:pStyle w:val="TableText0"/>
            </w:pPr>
            <w:r w:rsidRPr="00F34A42">
              <w:t>Namespace</w:t>
            </w:r>
          </w:p>
        </w:tc>
        <w:tc>
          <w:tcPr>
            <w:tcW w:w="7290" w:type="dxa"/>
          </w:tcPr>
          <w:p w14:paraId="16B561B5" w14:textId="1B841B18" w:rsidR="0068354E" w:rsidRPr="003159D3" w:rsidRDefault="0068354E" w:rsidP="0068354E">
            <w:pPr>
              <w:pStyle w:val="TableText0"/>
            </w:pPr>
            <w:r w:rsidRPr="00F34A42">
              <w:t>A unique set of two to four alpha characters that are assigned by the database administrator to a software application</w:t>
            </w:r>
          </w:p>
        </w:tc>
      </w:tr>
      <w:tr w:rsidR="0068354E" w14:paraId="7E453458" w14:textId="77777777" w:rsidTr="00FF61F2">
        <w:tc>
          <w:tcPr>
            <w:tcW w:w="2155" w:type="dxa"/>
          </w:tcPr>
          <w:p w14:paraId="66EBBDD5" w14:textId="361030B3" w:rsidR="0068354E" w:rsidRPr="003159D3" w:rsidRDefault="0068354E" w:rsidP="0068354E">
            <w:pPr>
              <w:pStyle w:val="TableText0"/>
            </w:pPr>
            <w:r w:rsidRPr="00F34A42">
              <w:t>Option</w:t>
            </w:r>
          </w:p>
        </w:tc>
        <w:tc>
          <w:tcPr>
            <w:tcW w:w="7290" w:type="dxa"/>
          </w:tcPr>
          <w:p w14:paraId="7CDE7BED" w14:textId="262919B9" w:rsidR="0068354E" w:rsidRPr="003159D3" w:rsidRDefault="0068354E" w:rsidP="0068354E">
            <w:pPr>
              <w:pStyle w:val="TableText0"/>
            </w:pPr>
            <w:r w:rsidRPr="00F34A42">
              <w:t>An entry in the Option file; as an item on a menu, an option provides an opportunity for users to select it, thereby invoking the associated computing activity – options may also be scheduled to run in the background, non-interactively, by TaskMan</w:t>
            </w:r>
          </w:p>
        </w:tc>
      </w:tr>
      <w:tr w:rsidR="0068354E" w14:paraId="120A5DB3" w14:textId="77777777" w:rsidTr="00FF61F2">
        <w:tc>
          <w:tcPr>
            <w:tcW w:w="2155" w:type="dxa"/>
          </w:tcPr>
          <w:p w14:paraId="4E6FF3A4" w14:textId="11CC87C1" w:rsidR="0068354E" w:rsidRPr="003159D3" w:rsidRDefault="0068354E" w:rsidP="0068354E">
            <w:pPr>
              <w:pStyle w:val="TableText0"/>
            </w:pPr>
            <w:r w:rsidRPr="00F34A42">
              <w:t>PIMS</w:t>
            </w:r>
          </w:p>
        </w:tc>
        <w:tc>
          <w:tcPr>
            <w:tcW w:w="7290" w:type="dxa"/>
          </w:tcPr>
          <w:p w14:paraId="37E2C773" w14:textId="6E80BDC5" w:rsidR="0068354E" w:rsidRPr="003159D3" w:rsidRDefault="0068354E" w:rsidP="0068354E">
            <w:pPr>
              <w:pStyle w:val="TableText0"/>
            </w:pPr>
            <w:r w:rsidRPr="00F34A42">
              <w:t>Patient Information Management System</w:t>
            </w:r>
          </w:p>
        </w:tc>
      </w:tr>
      <w:tr w:rsidR="0068354E" w14:paraId="050C4748" w14:textId="77777777" w:rsidTr="00FF61F2">
        <w:tc>
          <w:tcPr>
            <w:tcW w:w="2155" w:type="dxa"/>
          </w:tcPr>
          <w:p w14:paraId="43792F8D" w14:textId="5BFD136B" w:rsidR="0068354E" w:rsidRPr="003159D3" w:rsidRDefault="0068354E" w:rsidP="0068354E">
            <w:pPr>
              <w:pStyle w:val="TableText0"/>
            </w:pPr>
            <w:r w:rsidRPr="00F34A42">
              <w:t>Queuing</w:t>
            </w:r>
          </w:p>
        </w:tc>
        <w:tc>
          <w:tcPr>
            <w:tcW w:w="7290" w:type="dxa"/>
          </w:tcPr>
          <w:p w14:paraId="1B2211A9" w14:textId="0F6C9DDD" w:rsidR="0068354E" w:rsidRPr="003159D3" w:rsidRDefault="0068354E" w:rsidP="0068354E">
            <w:pPr>
              <w:pStyle w:val="TableText0"/>
            </w:pPr>
            <w:r w:rsidRPr="00F34A42">
              <w:t>Requesting that a job be processed at a later time within the current session</w:t>
            </w:r>
          </w:p>
        </w:tc>
      </w:tr>
      <w:tr w:rsidR="0068354E" w14:paraId="5D21D772" w14:textId="77777777" w:rsidTr="00FF61F2">
        <w:tc>
          <w:tcPr>
            <w:tcW w:w="2155" w:type="dxa"/>
          </w:tcPr>
          <w:p w14:paraId="5BC3DDF4" w14:textId="7EC17C32" w:rsidR="0068354E" w:rsidRPr="003159D3" w:rsidRDefault="0068354E" w:rsidP="0068354E">
            <w:pPr>
              <w:pStyle w:val="TableText0"/>
            </w:pPr>
            <w:r w:rsidRPr="00F34A42">
              <w:t>RAM</w:t>
            </w:r>
          </w:p>
        </w:tc>
        <w:tc>
          <w:tcPr>
            <w:tcW w:w="7290" w:type="dxa"/>
          </w:tcPr>
          <w:p w14:paraId="0426BCB3" w14:textId="5FC68738" w:rsidR="0068354E" w:rsidRPr="003159D3" w:rsidRDefault="0068354E" w:rsidP="0068354E">
            <w:pPr>
              <w:pStyle w:val="TableText0"/>
            </w:pPr>
            <w:r w:rsidRPr="00F34A42">
              <w:t>random access memory</w:t>
            </w:r>
          </w:p>
        </w:tc>
      </w:tr>
      <w:tr w:rsidR="0068354E" w14:paraId="641D537B" w14:textId="77777777" w:rsidTr="00FF61F2">
        <w:tc>
          <w:tcPr>
            <w:tcW w:w="2155" w:type="dxa"/>
          </w:tcPr>
          <w:p w14:paraId="6E2B6CAE" w14:textId="5E3E4F53" w:rsidR="0068354E" w:rsidRPr="003159D3" w:rsidRDefault="0068354E" w:rsidP="0068354E">
            <w:pPr>
              <w:pStyle w:val="TableText0"/>
            </w:pPr>
            <w:r w:rsidRPr="00F34A42">
              <w:t>RPC</w:t>
            </w:r>
          </w:p>
        </w:tc>
        <w:tc>
          <w:tcPr>
            <w:tcW w:w="7290" w:type="dxa"/>
          </w:tcPr>
          <w:p w14:paraId="12F535CA" w14:textId="17761725" w:rsidR="0068354E" w:rsidRPr="003159D3" w:rsidRDefault="0068354E" w:rsidP="0068354E">
            <w:pPr>
              <w:pStyle w:val="TableText0"/>
            </w:pPr>
            <w:r w:rsidRPr="00F34A42">
              <w:t>Remote Procedure Call: An entry in the REMOTE PROCEDURE file that points to specific M code to execute when called by an external Windows application</w:t>
            </w:r>
          </w:p>
        </w:tc>
      </w:tr>
      <w:tr w:rsidR="0068354E" w14:paraId="6D76F525" w14:textId="77777777" w:rsidTr="00FF61F2">
        <w:tc>
          <w:tcPr>
            <w:tcW w:w="2155" w:type="dxa"/>
          </w:tcPr>
          <w:p w14:paraId="4C470E3A" w14:textId="2862A0D0" w:rsidR="0068354E" w:rsidRPr="003159D3" w:rsidRDefault="0068354E" w:rsidP="0068354E">
            <w:pPr>
              <w:pStyle w:val="TableText0"/>
            </w:pPr>
            <w:r w:rsidRPr="00F34A42">
              <w:t>Routine</w:t>
            </w:r>
          </w:p>
        </w:tc>
        <w:tc>
          <w:tcPr>
            <w:tcW w:w="7290" w:type="dxa"/>
          </w:tcPr>
          <w:p w14:paraId="5CF99286" w14:textId="6AC01225" w:rsidR="0068354E" w:rsidRPr="003159D3" w:rsidRDefault="0068354E" w:rsidP="0068354E">
            <w:pPr>
              <w:pStyle w:val="TableText0"/>
            </w:pPr>
            <w:r w:rsidRPr="00F34A42">
              <w:t>A program or sequence of instructions called by a program that may have some general or frequent use; MUMPS routines are groups of program lines that are saved, loaded, and called as a single unit via a specific name</w:t>
            </w:r>
          </w:p>
        </w:tc>
      </w:tr>
      <w:tr w:rsidR="0068354E" w14:paraId="57EC07FA" w14:textId="77777777" w:rsidTr="00FF61F2">
        <w:tc>
          <w:tcPr>
            <w:tcW w:w="2155" w:type="dxa"/>
          </w:tcPr>
          <w:p w14:paraId="62C614A8" w14:textId="6584F353" w:rsidR="0068354E" w:rsidRPr="003159D3" w:rsidRDefault="0068354E" w:rsidP="0068354E">
            <w:pPr>
              <w:pStyle w:val="TableText0"/>
            </w:pPr>
            <w:r w:rsidRPr="00F34A42">
              <w:t>SAC</w:t>
            </w:r>
          </w:p>
        </w:tc>
        <w:tc>
          <w:tcPr>
            <w:tcW w:w="7290" w:type="dxa"/>
          </w:tcPr>
          <w:p w14:paraId="64136A90" w14:textId="3877A7D8" w:rsidR="0068354E" w:rsidRPr="003159D3" w:rsidRDefault="0068354E" w:rsidP="0068354E">
            <w:pPr>
              <w:pStyle w:val="TableText0"/>
            </w:pPr>
            <w:r w:rsidRPr="00F34A42">
              <w:t>Standards and Conventions</w:t>
            </w:r>
          </w:p>
        </w:tc>
      </w:tr>
      <w:tr w:rsidR="0068354E" w14:paraId="23833EDA" w14:textId="77777777" w:rsidTr="00FF61F2">
        <w:tc>
          <w:tcPr>
            <w:tcW w:w="2155" w:type="dxa"/>
          </w:tcPr>
          <w:p w14:paraId="5D2344C4" w14:textId="616EEA80" w:rsidR="0068354E" w:rsidRPr="003159D3" w:rsidRDefault="0068354E" w:rsidP="0068354E">
            <w:pPr>
              <w:pStyle w:val="TableText0"/>
            </w:pPr>
            <w:r w:rsidRPr="00F34A42">
              <w:t>SQA</w:t>
            </w:r>
          </w:p>
        </w:tc>
        <w:tc>
          <w:tcPr>
            <w:tcW w:w="7290" w:type="dxa"/>
          </w:tcPr>
          <w:p w14:paraId="2D11EB79" w14:textId="772712F4" w:rsidR="0068354E" w:rsidRPr="003159D3" w:rsidRDefault="0068354E" w:rsidP="0068354E">
            <w:pPr>
              <w:pStyle w:val="TableText0"/>
            </w:pPr>
            <w:r w:rsidRPr="00F34A42">
              <w:t>Software Quality Assurance</w:t>
            </w:r>
          </w:p>
        </w:tc>
      </w:tr>
      <w:tr w:rsidR="0068354E" w14:paraId="02E3EBDC" w14:textId="77777777" w:rsidTr="00FF61F2">
        <w:tc>
          <w:tcPr>
            <w:tcW w:w="2155" w:type="dxa"/>
          </w:tcPr>
          <w:p w14:paraId="484267B5" w14:textId="310F0E68" w:rsidR="0068354E" w:rsidRPr="003159D3" w:rsidRDefault="0068354E" w:rsidP="0068354E">
            <w:pPr>
              <w:pStyle w:val="TableText0"/>
            </w:pPr>
            <w:r w:rsidRPr="00F34A42">
              <w:t>SSN</w:t>
            </w:r>
          </w:p>
        </w:tc>
        <w:tc>
          <w:tcPr>
            <w:tcW w:w="7290" w:type="dxa"/>
          </w:tcPr>
          <w:p w14:paraId="36916531" w14:textId="29A877AF" w:rsidR="0068354E" w:rsidRPr="003159D3" w:rsidRDefault="0068354E" w:rsidP="0068354E">
            <w:pPr>
              <w:pStyle w:val="TableText0"/>
            </w:pPr>
            <w:r w:rsidRPr="00F34A42">
              <w:t>Social Security Number</w:t>
            </w:r>
          </w:p>
        </w:tc>
      </w:tr>
      <w:tr w:rsidR="0068354E" w14:paraId="2F8771E9" w14:textId="77777777" w:rsidTr="00FF61F2">
        <w:tc>
          <w:tcPr>
            <w:tcW w:w="2155" w:type="dxa"/>
          </w:tcPr>
          <w:p w14:paraId="3771C97F" w14:textId="3F044E7D" w:rsidR="0068354E" w:rsidRPr="003159D3" w:rsidRDefault="0068354E" w:rsidP="0068354E">
            <w:pPr>
              <w:pStyle w:val="TableText0"/>
            </w:pPr>
            <w:r w:rsidRPr="00F34A42">
              <w:t>TW</w:t>
            </w:r>
          </w:p>
        </w:tc>
        <w:tc>
          <w:tcPr>
            <w:tcW w:w="7290" w:type="dxa"/>
          </w:tcPr>
          <w:p w14:paraId="234BD718" w14:textId="2343EA0D" w:rsidR="0068354E" w:rsidRPr="003159D3" w:rsidRDefault="0068354E" w:rsidP="0068354E">
            <w:pPr>
              <w:pStyle w:val="TableText0"/>
            </w:pPr>
            <w:r w:rsidRPr="00F34A42">
              <w:t>Technical Writer</w:t>
            </w:r>
          </w:p>
        </w:tc>
      </w:tr>
      <w:tr w:rsidR="0068354E" w14:paraId="27FB87AC" w14:textId="77777777" w:rsidTr="00FF61F2">
        <w:tc>
          <w:tcPr>
            <w:tcW w:w="2155" w:type="dxa"/>
          </w:tcPr>
          <w:p w14:paraId="00CA7FF3" w14:textId="7F76C9FD" w:rsidR="0068354E" w:rsidRPr="003159D3" w:rsidRDefault="0068354E" w:rsidP="0068354E">
            <w:pPr>
              <w:pStyle w:val="TableText0"/>
            </w:pPr>
            <w:r w:rsidRPr="00F34A42">
              <w:t>UCI</w:t>
            </w:r>
          </w:p>
        </w:tc>
        <w:tc>
          <w:tcPr>
            <w:tcW w:w="7290" w:type="dxa"/>
          </w:tcPr>
          <w:p w14:paraId="739B4D90" w14:textId="0B2FE3E0" w:rsidR="0068354E" w:rsidRPr="003159D3" w:rsidRDefault="0068354E" w:rsidP="0068354E">
            <w:pPr>
              <w:pStyle w:val="TableText0"/>
            </w:pPr>
            <w:r w:rsidRPr="00F34A42">
              <w:t>User Class Identification: A computing area</w:t>
            </w:r>
          </w:p>
        </w:tc>
      </w:tr>
      <w:tr w:rsidR="0068354E" w14:paraId="2743E8C9" w14:textId="77777777" w:rsidTr="00FF61F2">
        <w:tc>
          <w:tcPr>
            <w:tcW w:w="2155" w:type="dxa"/>
          </w:tcPr>
          <w:p w14:paraId="58953C3A" w14:textId="4745D0AE" w:rsidR="0068354E" w:rsidRPr="003159D3" w:rsidRDefault="0068354E" w:rsidP="0068354E">
            <w:pPr>
              <w:pStyle w:val="TableText0"/>
            </w:pPr>
            <w:r w:rsidRPr="00F34A42">
              <w:t>Up-Hat (^)</w:t>
            </w:r>
          </w:p>
        </w:tc>
        <w:tc>
          <w:tcPr>
            <w:tcW w:w="7290" w:type="dxa"/>
          </w:tcPr>
          <w:p w14:paraId="7034739B" w14:textId="5C6387EA" w:rsidR="0068354E" w:rsidRPr="003159D3" w:rsidRDefault="0068354E" w:rsidP="0068354E">
            <w:pPr>
              <w:pStyle w:val="TableText0"/>
            </w:pPr>
            <w:r w:rsidRPr="00F34A42">
              <w:t>A circumflex, also known as a “hat” (or “caret”) that is used as a piece delimiter in a global; the up-hat is denoted as “^” and is typed by pressing Shift + 6 on the keyboard</w:t>
            </w:r>
          </w:p>
        </w:tc>
      </w:tr>
      <w:tr w:rsidR="0068354E" w14:paraId="097CB854" w14:textId="77777777" w:rsidTr="00FF61F2">
        <w:tc>
          <w:tcPr>
            <w:tcW w:w="2155" w:type="dxa"/>
            <w:tcBorders>
              <w:bottom w:val="single" w:sz="4" w:space="0" w:color="auto"/>
            </w:tcBorders>
          </w:tcPr>
          <w:p w14:paraId="28FF9A98" w14:textId="7161FAA4" w:rsidR="0068354E" w:rsidRPr="003159D3" w:rsidRDefault="0068354E" w:rsidP="0068354E">
            <w:pPr>
              <w:pStyle w:val="TableText0"/>
            </w:pPr>
            <w:r w:rsidRPr="00F34A42">
              <w:t>Utility</w:t>
            </w:r>
          </w:p>
        </w:tc>
        <w:tc>
          <w:tcPr>
            <w:tcW w:w="7290" w:type="dxa"/>
            <w:tcBorders>
              <w:bottom w:val="single" w:sz="4" w:space="0" w:color="auto"/>
            </w:tcBorders>
          </w:tcPr>
          <w:p w14:paraId="70DA8066" w14:textId="56D94F3A" w:rsidR="0068354E" w:rsidRPr="003159D3" w:rsidRDefault="0068354E" w:rsidP="0068354E">
            <w:pPr>
              <w:pStyle w:val="TableText0"/>
            </w:pPr>
            <w:r w:rsidRPr="00F34A42">
              <w:t>A callable routine line tag or function; a universal routine usable by anyone</w:t>
            </w:r>
          </w:p>
        </w:tc>
      </w:tr>
      <w:tr w:rsidR="0068354E" w14:paraId="4AC92B88" w14:textId="77777777" w:rsidTr="00FF61F2">
        <w:tc>
          <w:tcPr>
            <w:tcW w:w="2155" w:type="dxa"/>
            <w:tcBorders>
              <w:top w:val="single" w:sz="4" w:space="0" w:color="auto"/>
              <w:left w:val="single" w:sz="4" w:space="0" w:color="auto"/>
              <w:bottom w:val="single" w:sz="4" w:space="0" w:color="auto"/>
              <w:right w:val="single" w:sz="4" w:space="0" w:color="auto"/>
            </w:tcBorders>
          </w:tcPr>
          <w:p w14:paraId="617FB372" w14:textId="69C14267" w:rsidR="0068354E" w:rsidRPr="003159D3" w:rsidRDefault="0068354E" w:rsidP="0068354E">
            <w:pPr>
              <w:pStyle w:val="TableText0"/>
            </w:pPr>
            <w:r w:rsidRPr="00F34A42">
              <w:t>VA</w:t>
            </w:r>
          </w:p>
        </w:tc>
        <w:tc>
          <w:tcPr>
            <w:tcW w:w="7290" w:type="dxa"/>
            <w:tcBorders>
              <w:top w:val="single" w:sz="4" w:space="0" w:color="auto"/>
              <w:left w:val="single" w:sz="4" w:space="0" w:color="auto"/>
              <w:bottom w:val="single" w:sz="4" w:space="0" w:color="auto"/>
              <w:right w:val="single" w:sz="4" w:space="0" w:color="auto"/>
            </w:tcBorders>
          </w:tcPr>
          <w:p w14:paraId="7B1409CE" w14:textId="32EFB069" w:rsidR="0068354E" w:rsidRPr="003159D3" w:rsidRDefault="0068354E" w:rsidP="0068354E">
            <w:pPr>
              <w:pStyle w:val="TableText0"/>
            </w:pPr>
            <w:r>
              <w:t>Department of Veterans Affairs</w:t>
            </w:r>
          </w:p>
        </w:tc>
      </w:tr>
      <w:tr w:rsidR="0068354E" w14:paraId="5216ED80" w14:textId="77777777" w:rsidTr="00FF61F2">
        <w:tc>
          <w:tcPr>
            <w:tcW w:w="2155" w:type="dxa"/>
            <w:tcBorders>
              <w:top w:val="single" w:sz="4" w:space="0" w:color="auto"/>
            </w:tcBorders>
          </w:tcPr>
          <w:p w14:paraId="143FFDA0" w14:textId="361D5D8F" w:rsidR="0068354E" w:rsidRPr="003159D3" w:rsidRDefault="0068354E" w:rsidP="0068354E">
            <w:pPr>
              <w:pStyle w:val="TableText0"/>
            </w:pPr>
            <w:r w:rsidRPr="00F34A42">
              <w:lastRenderedPageBreak/>
              <w:t>Variable</w:t>
            </w:r>
          </w:p>
        </w:tc>
        <w:tc>
          <w:tcPr>
            <w:tcW w:w="7290" w:type="dxa"/>
            <w:tcBorders>
              <w:top w:val="single" w:sz="4" w:space="0" w:color="auto"/>
            </w:tcBorders>
          </w:tcPr>
          <w:p w14:paraId="75F1A369" w14:textId="5B0D4702" w:rsidR="0068354E" w:rsidRPr="003159D3" w:rsidRDefault="0068354E" w:rsidP="00045940">
            <w:pPr>
              <w:pStyle w:val="TableText0"/>
            </w:pPr>
            <w:r w:rsidRPr="00F34A42">
              <w:t>A character or group of characters that refers to a value</w:t>
            </w:r>
            <w:r w:rsidR="00D937E2">
              <w:t xml:space="preserve">. </w:t>
            </w:r>
            <w:r w:rsidRPr="00F34A42">
              <w:t>MUMPS recognizes three types of variables: local variables, global variables and special variables</w:t>
            </w:r>
            <w:r w:rsidR="00D937E2">
              <w:t>. L</w:t>
            </w:r>
            <w:r w:rsidRPr="00F34A42">
              <w:t>ocal variables exist in a partition of the main memory and disappear at sign</w:t>
            </w:r>
            <w:r w:rsidR="00D937E2">
              <w:t xml:space="preserve"> </w:t>
            </w:r>
            <w:r w:rsidRPr="00F34A42">
              <w:t>off</w:t>
            </w:r>
            <w:r w:rsidR="00D937E2">
              <w:t>. A</w:t>
            </w:r>
            <w:r w:rsidRPr="00F34A42">
              <w:t xml:space="preserve"> global variable is stored on disk, potentially available to any user, and usually exist as parts of global arrays</w:t>
            </w:r>
            <w:r w:rsidR="00D937E2">
              <w:t>.</w:t>
            </w:r>
            <w:r w:rsidR="00045940">
              <w:t xml:space="preserve"> </w:t>
            </w:r>
            <w:r w:rsidR="00D937E2">
              <w:t xml:space="preserve">Special variables </w:t>
            </w:r>
            <w:r w:rsidR="00045940">
              <w:t>are defined by MUMPS and are used within the symbol table.</w:t>
            </w:r>
          </w:p>
        </w:tc>
      </w:tr>
      <w:tr w:rsidR="0068354E" w14:paraId="0CCDF2AC" w14:textId="77777777" w:rsidTr="00FF61F2">
        <w:tc>
          <w:tcPr>
            <w:tcW w:w="2155" w:type="dxa"/>
          </w:tcPr>
          <w:p w14:paraId="7248C965" w14:textId="183F4552" w:rsidR="0068354E" w:rsidRPr="003159D3" w:rsidRDefault="0068354E" w:rsidP="0068354E">
            <w:pPr>
              <w:pStyle w:val="TableText0"/>
            </w:pPr>
            <w:r w:rsidRPr="00F34A42">
              <w:t>VistA</w:t>
            </w:r>
          </w:p>
        </w:tc>
        <w:tc>
          <w:tcPr>
            <w:tcW w:w="7290" w:type="dxa"/>
          </w:tcPr>
          <w:p w14:paraId="6D63129D" w14:textId="4E53130F" w:rsidR="0068354E" w:rsidRPr="003159D3" w:rsidRDefault="0068354E" w:rsidP="0068354E">
            <w:pPr>
              <w:pStyle w:val="TableText0"/>
            </w:pPr>
            <w:r w:rsidRPr="00F34A42">
              <w:t>Veterans Health Information System and Technology Architecture</w:t>
            </w:r>
          </w:p>
        </w:tc>
      </w:tr>
      <w:tr w:rsidR="0068354E" w14:paraId="3A86E4FE" w14:textId="77777777" w:rsidTr="00FF61F2">
        <w:tc>
          <w:tcPr>
            <w:tcW w:w="2155" w:type="dxa"/>
          </w:tcPr>
          <w:p w14:paraId="7C5B0AB5" w14:textId="640F1019" w:rsidR="0068354E" w:rsidRPr="003159D3" w:rsidRDefault="0068354E" w:rsidP="0068354E">
            <w:pPr>
              <w:pStyle w:val="TableText0"/>
            </w:pPr>
            <w:r w:rsidRPr="00F34A42">
              <w:t>VSE</w:t>
            </w:r>
          </w:p>
        </w:tc>
        <w:tc>
          <w:tcPr>
            <w:tcW w:w="7290" w:type="dxa"/>
          </w:tcPr>
          <w:p w14:paraId="4BB6AFE6" w14:textId="30E96D45" w:rsidR="0068354E" w:rsidRPr="003159D3" w:rsidRDefault="0068354E" w:rsidP="0068354E">
            <w:pPr>
              <w:pStyle w:val="TableText0"/>
            </w:pPr>
            <w:r w:rsidRPr="00F34A42">
              <w:t>VistA Scheduling Enhancements</w:t>
            </w:r>
          </w:p>
        </w:tc>
      </w:tr>
      <w:tr w:rsidR="0068354E" w14:paraId="1830ED1D" w14:textId="77777777" w:rsidTr="00FF61F2">
        <w:tc>
          <w:tcPr>
            <w:tcW w:w="2155" w:type="dxa"/>
          </w:tcPr>
          <w:p w14:paraId="6DBFE5F7" w14:textId="0611AFE9" w:rsidR="0068354E" w:rsidRPr="003159D3" w:rsidRDefault="0068354E" w:rsidP="0068354E">
            <w:pPr>
              <w:pStyle w:val="TableText0"/>
            </w:pPr>
            <w:r w:rsidRPr="00F34A42">
              <w:t>WYSIWYG</w:t>
            </w:r>
          </w:p>
        </w:tc>
        <w:tc>
          <w:tcPr>
            <w:tcW w:w="7290" w:type="dxa"/>
          </w:tcPr>
          <w:p w14:paraId="75E61E9A" w14:textId="6CDD2108" w:rsidR="0068354E" w:rsidRPr="003159D3" w:rsidRDefault="0068354E" w:rsidP="0068354E">
            <w:pPr>
              <w:pStyle w:val="TableText0"/>
            </w:pPr>
            <w:r w:rsidRPr="00F34A42">
              <w:t>What You See is What You Get</w:t>
            </w:r>
          </w:p>
        </w:tc>
      </w:tr>
      <w:tr w:rsidR="0068354E" w14:paraId="20F54483" w14:textId="77777777" w:rsidTr="00FF61F2">
        <w:tc>
          <w:tcPr>
            <w:tcW w:w="2155" w:type="dxa"/>
          </w:tcPr>
          <w:p w14:paraId="129683EE" w14:textId="6E82D3F8" w:rsidR="0068354E" w:rsidRPr="003159D3" w:rsidRDefault="0068354E" w:rsidP="0068354E">
            <w:pPr>
              <w:pStyle w:val="TableText0"/>
            </w:pPr>
            <w:r w:rsidRPr="00F34A42">
              <w:t>X-refs</w:t>
            </w:r>
          </w:p>
        </w:tc>
        <w:tc>
          <w:tcPr>
            <w:tcW w:w="7290" w:type="dxa"/>
          </w:tcPr>
          <w:p w14:paraId="33500C51" w14:textId="2C0AB6EC" w:rsidR="0068354E" w:rsidRPr="003159D3" w:rsidRDefault="0068354E" w:rsidP="0068354E">
            <w:pPr>
              <w:pStyle w:val="TableText0"/>
            </w:pPr>
            <w:r w:rsidRPr="00F34A42">
              <w:t>Cross-references</w:t>
            </w:r>
          </w:p>
        </w:tc>
      </w:tr>
    </w:tbl>
    <w:p w14:paraId="37A67310" w14:textId="3569B96B" w:rsidR="003159D3" w:rsidRDefault="003159D3" w:rsidP="008272BB">
      <w:pPr>
        <w:pStyle w:val="BodyText"/>
      </w:pPr>
    </w:p>
    <w:sectPr w:rsidR="003159D3" w:rsidSect="00B65CB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BAEC62" w14:textId="77777777" w:rsidR="00994C09" w:rsidRDefault="00994C09" w:rsidP="00AE1DED">
      <w:pPr>
        <w:spacing w:before="0" w:after="0"/>
      </w:pPr>
      <w:r>
        <w:separator/>
      </w:r>
    </w:p>
  </w:endnote>
  <w:endnote w:type="continuationSeparator" w:id="0">
    <w:p w14:paraId="154AB9FC" w14:textId="77777777" w:rsidR="00994C09" w:rsidRDefault="00994C09" w:rsidP="00AE1DE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Body CS)">
    <w:altName w:val="Times New Roman"/>
    <w:charset w:val="00"/>
    <w:family w:val="roman"/>
    <w:pitch w:val="variable"/>
    <w:sig w:usb0="E0002AFF" w:usb1="C0007841" w:usb2="00000009" w:usb3="00000000" w:csb0="000001FF" w:csb1="00000000"/>
  </w:font>
  <w:font w:name="Arial Bold">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764488" w14:textId="433706B1" w:rsidR="00B65CB3" w:rsidRDefault="008975E8">
    <w:pPr>
      <w:pStyle w:val="Footer"/>
    </w:pPr>
    <w:r>
      <w:t>VSE Technical Manual</w:t>
    </w:r>
    <w:r w:rsidR="00B65CB3">
      <w:tab/>
    </w:r>
    <w:r w:rsidR="00B65CB3">
      <w:fldChar w:fldCharType="begin"/>
    </w:r>
    <w:r w:rsidR="00B65CB3">
      <w:instrText xml:space="preserve"> PAGE  \* MERGEFORMAT </w:instrText>
    </w:r>
    <w:r w:rsidR="00B65CB3">
      <w:fldChar w:fldCharType="separate"/>
    </w:r>
    <w:r w:rsidR="00B65CB3">
      <w:t>1</w:t>
    </w:r>
    <w:r w:rsidR="00B65CB3">
      <w:fldChar w:fldCharType="end"/>
    </w:r>
    <w:r w:rsidR="00B65CB3">
      <w:tab/>
    </w:r>
    <w:r w:rsidR="00D972B4">
      <w:rPr>
        <w:noProof/>
      </w:rPr>
      <w:fldChar w:fldCharType="begin"/>
    </w:r>
    <w:r w:rsidR="00D972B4">
      <w:rPr>
        <w:noProof/>
      </w:rPr>
      <w:instrText xml:space="preserve"> STYLEREF PubDate \* MERGEFORMAT </w:instrText>
    </w:r>
    <w:r w:rsidR="00D972B4">
      <w:rPr>
        <w:noProof/>
      </w:rPr>
      <w:fldChar w:fldCharType="separate"/>
    </w:r>
    <w:r w:rsidR="00BA2AED">
      <w:rPr>
        <w:noProof/>
      </w:rPr>
      <w:t>December 2019</w:t>
    </w:r>
    <w:r w:rsidR="00D972B4">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CD8B2E" w14:textId="77777777" w:rsidR="00994C09" w:rsidRDefault="00994C09" w:rsidP="00AE1DED">
      <w:pPr>
        <w:spacing w:before="0" w:after="0"/>
      </w:pPr>
      <w:r>
        <w:separator/>
      </w:r>
    </w:p>
  </w:footnote>
  <w:footnote w:type="continuationSeparator" w:id="0">
    <w:p w14:paraId="6B04CD18" w14:textId="77777777" w:rsidR="00994C09" w:rsidRDefault="00994C09" w:rsidP="00AE1DED">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A087A"/>
    <w:multiLevelType w:val="multilevel"/>
    <w:tmpl w:val="41663A08"/>
    <w:numStyleLink w:val="ListBullets"/>
  </w:abstractNum>
  <w:abstractNum w:abstractNumId="1" w15:restartNumberingAfterBreak="0">
    <w:nsid w:val="09257379"/>
    <w:multiLevelType w:val="multilevel"/>
    <w:tmpl w:val="454609C4"/>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9D27E87"/>
    <w:multiLevelType w:val="multilevel"/>
    <w:tmpl w:val="F54E79D2"/>
    <w:lvl w:ilvl="0">
      <w:start w:val="1"/>
      <w:numFmt w:val="decimal"/>
      <w:lvlText w:val="%1"/>
      <w:lvlJc w:val="left"/>
      <w:pPr>
        <w:ind w:left="792" w:hanging="792"/>
      </w:pPr>
      <w:rPr>
        <w:rFonts w:hint="default"/>
      </w:rPr>
    </w:lvl>
    <w:lvl w:ilvl="1">
      <w:start w:val="1"/>
      <w:numFmt w:val="decimal"/>
      <w:lvlText w:val="%1.%2"/>
      <w:lvlJc w:val="left"/>
      <w:pPr>
        <w:ind w:left="936" w:hanging="936"/>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224" w:hanging="1224"/>
      </w:pPr>
      <w:rPr>
        <w:rFonts w:hint="default"/>
      </w:rPr>
    </w:lvl>
    <w:lvl w:ilvl="4">
      <w:start w:val="1"/>
      <w:numFmt w:val="decimal"/>
      <w:lvlText w:val="%1.%2.%3.%4.%5"/>
      <w:lvlJc w:val="left"/>
      <w:pPr>
        <w:ind w:left="1368" w:hanging="1368"/>
      </w:pPr>
      <w:rPr>
        <w:rFonts w:hint="default"/>
      </w:rPr>
    </w:lvl>
    <w:lvl w:ilvl="5">
      <w:start w:val="1"/>
      <w:numFmt w:val="decimal"/>
      <w:lvlText w:val="%1.%2.%3.%4.%5.%6"/>
      <w:lvlJc w:val="left"/>
      <w:pPr>
        <w:ind w:left="1512" w:hanging="1512"/>
      </w:pPr>
      <w:rPr>
        <w:rFonts w:hint="default"/>
      </w:rPr>
    </w:lvl>
    <w:lvl w:ilvl="6">
      <w:start w:val="1"/>
      <w:numFmt w:val="decimal"/>
      <w:lvlText w:val="%1.%2.%3.%4.%5.%6.%7"/>
      <w:lvlJc w:val="left"/>
      <w:pPr>
        <w:ind w:left="1656" w:hanging="1656"/>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944" w:hanging="1944"/>
      </w:pPr>
      <w:rPr>
        <w:rFonts w:hint="default"/>
      </w:rPr>
    </w:lvl>
  </w:abstractNum>
  <w:abstractNum w:abstractNumId="3" w15:restartNumberingAfterBreak="0">
    <w:nsid w:val="0A051A93"/>
    <w:multiLevelType w:val="multilevel"/>
    <w:tmpl w:val="992CD300"/>
    <w:lvl w:ilvl="0">
      <w:start w:val="1"/>
      <w:numFmt w:val="decimal"/>
      <w:lvlText w:val="%1."/>
      <w:lvlJc w:val="left"/>
      <w:pPr>
        <w:ind w:left="792" w:hanging="792"/>
      </w:pPr>
      <w:rPr>
        <w:rFonts w:hint="default"/>
      </w:rPr>
    </w:lvl>
    <w:lvl w:ilvl="1">
      <w:start w:val="1"/>
      <w:numFmt w:val="decimal"/>
      <w:lvlText w:val="%1.%2."/>
      <w:lvlJc w:val="left"/>
      <w:pPr>
        <w:ind w:left="936" w:hanging="936"/>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368" w:hanging="1368"/>
      </w:pPr>
      <w:rPr>
        <w:rFonts w:hint="default"/>
      </w:rPr>
    </w:lvl>
    <w:lvl w:ilvl="4">
      <w:start w:val="1"/>
      <w:numFmt w:val="decimal"/>
      <w:lvlText w:val="%1.%2.%3.%4.%5."/>
      <w:lvlJc w:val="left"/>
      <w:pPr>
        <w:ind w:left="1512" w:hanging="1512"/>
      </w:pPr>
      <w:rPr>
        <w:rFonts w:hint="default"/>
      </w:rPr>
    </w:lvl>
    <w:lvl w:ilvl="5">
      <w:start w:val="1"/>
      <w:numFmt w:val="decimal"/>
      <w:lvlText w:val="%1.%2.%3.%4.%5.%6."/>
      <w:lvlJc w:val="left"/>
      <w:pPr>
        <w:ind w:left="1656" w:hanging="1656"/>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944" w:hanging="1944"/>
      </w:pPr>
      <w:rPr>
        <w:rFonts w:hint="default"/>
      </w:rPr>
    </w:lvl>
    <w:lvl w:ilvl="8">
      <w:start w:val="1"/>
      <w:numFmt w:val="decimal"/>
      <w:lvlText w:val="%1.%2.%3.%4.%5.%6.%7.%8.%9."/>
      <w:lvlJc w:val="left"/>
      <w:pPr>
        <w:ind w:left="2088" w:hanging="2088"/>
      </w:pPr>
      <w:rPr>
        <w:rFonts w:hint="default"/>
      </w:rPr>
    </w:lvl>
  </w:abstractNum>
  <w:abstractNum w:abstractNumId="4" w15:restartNumberingAfterBreak="0">
    <w:nsid w:val="15BA246C"/>
    <w:multiLevelType w:val="multilevel"/>
    <w:tmpl w:val="9D3C7AB6"/>
    <w:lvl w:ilvl="0">
      <w:start w:val="1"/>
      <w:numFmt w:val="decimal"/>
      <w:pStyle w:val="TableNumbered"/>
      <w:lvlText w:val="%1)"/>
      <w:lvlJc w:val="left"/>
      <w:pPr>
        <w:ind w:left="0" w:firstLine="0"/>
      </w:pPr>
      <w:rPr>
        <w:rFonts w:hint="default"/>
      </w:rPr>
    </w:lvl>
    <w:lvl w:ilvl="1">
      <w:start w:val="1"/>
      <w:numFmt w:val="lowerLetter"/>
      <w:pStyle w:val="TableNumbered2"/>
      <w:lvlText w:val="%2)"/>
      <w:lvlJc w:val="left"/>
      <w:pPr>
        <w:ind w:left="0" w:firstLine="0"/>
      </w:pPr>
      <w:rPr>
        <w:rFonts w:hint="default"/>
      </w:rPr>
    </w:lvl>
    <w:lvl w:ilvl="2">
      <w:numFmt w:val="decimal"/>
      <w:lvlText w:val=""/>
      <w:lvlJc w:val="left"/>
      <w:pPr>
        <w:ind w:left="0" w:firstLine="0"/>
      </w:pPr>
      <w:rPr>
        <w:rFonts w:hint="default"/>
      </w:rPr>
    </w:lvl>
    <w:lvl w:ilvl="3">
      <w:numFmt w:val="decimal"/>
      <w:lvlText w:val=""/>
      <w:lvlJc w:val="left"/>
      <w:pPr>
        <w:ind w:left="0" w:firstLine="0"/>
      </w:pPr>
      <w:rPr>
        <w:rFonts w:hint="default"/>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5" w15:restartNumberingAfterBreak="0">
    <w:nsid w:val="1A7111E5"/>
    <w:multiLevelType w:val="multilevel"/>
    <w:tmpl w:val="67C8D5C6"/>
    <w:numStyleLink w:val="ListNumbered"/>
  </w:abstractNum>
  <w:abstractNum w:abstractNumId="6" w15:restartNumberingAfterBreak="0">
    <w:nsid w:val="21795AD6"/>
    <w:multiLevelType w:val="multilevel"/>
    <w:tmpl w:val="454609C4"/>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5101116"/>
    <w:multiLevelType w:val="multilevel"/>
    <w:tmpl w:val="08F620BA"/>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8" w15:restartNumberingAfterBreak="0">
    <w:nsid w:val="28201D34"/>
    <w:multiLevelType w:val="multilevel"/>
    <w:tmpl w:val="FF3C4378"/>
    <w:styleLink w:val="TableNumbering"/>
    <w:lvl w:ilvl="0">
      <w:start w:val="1"/>
      <w:numFmt w:val="decimal"/>
      <w:lvlText w:val="%1)"/>
      <w:lvlJc w:val="left"/>
      <w:pPr>
        <w:ind w:left="360" w:hanging="360"/>
      </w:pPr>
      <w:rPr>
        <w:rFonts w:hint="default"/>
      </w:rPr>
    </w:lvl>
    <w:lvl w:ilvl="1">
      <w:start w:val="1"/>
      <w:numFmt w:val="lowerLetter"/>
      <w:lvlText w:val="%2)"/>
      <w:lvlJc w:val="left"/>
      <w:pPr>
        <w:ind w:left="792" w:hanging="432"/>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2D955B9B"/>
    <w:multiLevelType w:val="multilevel"/>
    <w:tmpl w:val="AFA86F68"/>
    <w:lvl w:ilvl="0">
      <w:start w:val="1"/>
      <w:numFmt w:val="decimal"/>
      <w:lvlText w:val="%1"/>
      <w:lvlJc w:val="left"/>
      <w:pPr>
        <w:ind w:left="792" w:hanging="792"/>
      </w:pPr>
      <w:rPr>
        <w:rFonts w:hint="default"/>
      </w:rPr>
    </w:lvl>
    <w:lvl w:ilvl="1">
      <w:start w:val="1"/>
      <w:numFmt w:val="decimal"/>
      <w:lvlText w:val="%1.%2"/>
      <w:lvlJc w:val="left"/>
      <w:pPr>
        <w:ind w:left="936" w:hanging="936"/>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368" w:hanging="1368"/>
      </w:pPr>
      <w:rPr>
        <w:rFonts w:hint="default"/>
      </w:rPr>
    </w:lvl>
    <w:lvl w:ilvl="4">
      <w:start w:val="1"/>
      <w:numFmt w:val="decimal"/>
      <w:lvlText w:val="%1.%2.%3.%4.%5"/>
      <w:lvlJc w:val="left"/>
      <w:pPr>
        <w:ind w:left="1512" w:hanging="1512"/>
      </w:pPr>
      <w:rPr>
        <w:rFonts w:hint="default"/>
      </w:rPr>
    </w:lvl>
    <w:lvl w:ilvl="5">
      <w:start w:val="1"/>
      <w:numFmt w:val="decimal"/>
      <w:lvlText w:val="%1.%2.%3.%4.%5.%6"/>
      <w:lvlJc w:val="left"/>
      <w:pPr>
        <w:ind w:left="1656" w:hanging="1656"/>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944" w:hanging="1944"/>
      </w:pPr>
      <w:rPr>
        <w:rFonts w:hint="default"/>
      </w:rPr>
    </w:lvl>
    <w:lvl w:ilvl="8">
      <w:start w:val="1"/>
      <w:numFmt w:val="decimal"/>
      <w:lvlText w:val="%1.%2.%3.%4.%5.%6.%7.%8.%9"/>
      <w:lvlJc w:val="left"/>
      <w:pPr>
        <w:ind w:left="2088" w:hanging="2088"/>
      </w:pPr>
      <w:rPr>
        <w:rFonts w:hint="default"/>
      </w:rPr>
    </w:lvl>
  </w:abstractNum>
  <w:abstractNum w:abstractNumId="10" w15:restartNumberingAfterBreak="0">
    <w:nsid w:val="2DBC3C66"/>
    <w:multiLevelType w:val="multilevel"/>
    <w:tmpl w:val="41663A08"/>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2F190339"/>
    <w:multiLevelType w:val="multilevel"/>
    <w:tmpl w:val="992CD300"/>
    <w:lvl w:ilvl="0">
      <w:start w:val="1"/>
      <w:numFmt w:val="decimal"/>
      <w:lvlText w:val="%1."/>
      <w:lvlJc w:val="left"/>
      <w:pPr>
        <w:ind w:left="792" w:hanging="792"/>
      </w:pPr>
      <w:rPr>
        <w:rFonts w:hint="default"/>
      </w:rPr>
    </w:lvl>
    <w:lvl w:ilvl="1">
      <w:start w:val="1"/>
      <w:numFmt w:val="decimal"/>
      <w:lvlText w:val="%1.%2."/>
      <w:lvlJc w:val="left"/>
      <w:pPr>
        <w:ind w:left="936" w:hanging="936"/>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368" w:hanging="1368"/>
      </w:pPr>
      <w:rPr>
        <w:rFonts w:hint="default"/>
      </w:rPr>
    </w:lvl>
    <w:lvl w:ilvl="4">
      <w:start w:val="1"/>
      <w:numFmt w:val="decimal"/>
      <w:lvlText w:val="%1.%2.%3.%4.%5."/>
      <w:lvlJc w:val="left"/>
      <w:pPr>
        <w:ind w:left="1512" w:hanging="1512"/>
      </w:pPr>
      <w:rPr>
        <w:rFonts w:hint="default"/>
      </w:rPr>
    </w:lvl>
    <w:lvl w:ilvl="5">
      <w:start w:val="1"/>
      <w:numFmt w:val="decimal"/>
      <w:lvlText w:val="%1.%2.%3.%4.%5.%6."/>
      <w:lvlJc w:val="left"/>
      <w:pPr>
        <w:ind w:left="1656" w:hanging="1656"/>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944" w:hanging="1944"/>
      </w:pPr>
      <w:rPr>
        <w:rFonts w:hint="default"/>
      </w:rPr>
    </w:lvl>
    <w:lvl w:ilvl="8">
      <w:start w:val="1"/>
      <w:numFmt w:val="decimal"/>
      <w:lvlText w:val="%1.%2.%3.%4.%5.%6.%7.%8.%9."/>
      <w:lvlJc w:val="left"/>
      <w:pPr>
        <w:ind w:left="2088" w:hanging="2088"/>
      </w:pPr>
      <w:rPr>
        <w:rFonts w:hint="default"/>
      </w:rPr>
    </w:lvl>
  </w:abstractNum>
  <w:abstractNum w:abstractNumId="12" w15:restartNumberingAfterBreak="0">
    <w:nsid w:val="48E950BC"/>
    <w:multiLevelType w:val="multilevel"/>
    <w:tmpl w:val="67C8D5C6"/>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49685B13"/>
    <w:multiLevelType w:val="multilevel"/>
    <w:tmpl w:val="454609C4"/>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5319226A"/>
    <w:multiLevelType w:val="multilevel"/>
    <w:tmpl w:val="8190EB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54074824"/>
    <w:multiLevelType w:val="multilevel"/>
    <w:tmpl w:val="67C8D5C6"/>
    <w:styleLink w:val="ListNumbered"/>
    <w:lvl w:ilvl="0">
      <w:start w:val="1"/>
      <w:numFmt w:val="decimal"/>
      <w:pStyle w:val="ListNumber"/>
      <w:lvlText w:val="%1."/>
      <w:lvlJc w:val="left"/>
      <w:pPr>
        <w:ind w:left="360" w:hanging="360"/>
      </w:pPr>
      <w:rPr>
        <w:rFonts w:hint="default"/>
      </w:rPr>
    </w:lvl>
    <w:lvl w:ilvl="1">
      <w:start w:val="1"/>
      <w:numFmt w:val="lowerLetter"/>
      <w:pStyle w:val="ListNumber2"/>
      <w:lvlText w:val="%2."/>
      <w:lvlJc w:val="left"/>
      <w:pPr>
        <w:ind w:left="720" w:hanging="360"/>
      </w:pPr>
      <w:rPr>
        <w:rFonts w:hint="default"/>
      </w:rPr>
    </w:lvl>
    <w:lvl w:ilvl="2">
      <w:start w:val="1"/>
      <w:numFmt w:val="lowerRoman"/>
      <w:pStyle w:val="ListNumber3"/>
      <w:lvlText w:val="%3."/>
      <w:lvlJc w:val="left"/>
      <w:pPr>
        <w:ind w:left="1267" w:hanging="547"/>
      </w:pPr>
      <w:rPr>
        <w:rFonts w:hint="default"/>
      </w:rPr>
    </w:lvl>
    <w:lvl w:ilvl="3">
      <w:start w:val="1"/>
      <w:numFmt w:val="decimal"/>
      <w:pStyle w:val="ListNumber4"/>
      <w:lvlText w:val="(%4)"/>
      <w:lvlJc w:val="left"/>
      <w:pPr>
        <w:ind w:left="1944" w:hanging="677"/>
      </w:pPr>
      <w:rPr>
        <w:rFonts w:hint="default"/>
      </w:rPr>
    </w:lvl>
    <w:lvl w:ilvl="4">
      <w:start w:val="1"/>
      <w:numFmt w:val="lowerLetter"/>
      <w:pStyle w:val="ListNumber5"/>
      <w:lvlText w:val="(%5)"/>
      <w:lvlJc w:val="left"/>
      <w:pPr>
        <w:ind w:left="2520" w:hanging="576"/>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58866898"/>
    <w:multiLevelType w:val="multilevel"/>
    <w:tmpl w:val="41663A08"/>
    <w:styleLink w:val="ListBullets"/>
    <w:lvl w:ilvl="0">
      <w:start w:val="1"/>
      <w:numFmt w:val="bullet"/>
      <w:pStyle w:val="ListBullet"/>
      <w:lvlText w:val=""/>
      <w:lvlJc w:val="left"/>
      <w:pPr>
        <w:tabs>
          <w:tab w:val="num" w:pos="360"/>
        </w:tabs>
        <w:ind w:left="360" w:hanging="360"/>
      </w:pPr>
      <w:rPr>
        <w:rFonts w:ascii="Symbol" w:hAnsi="Symbol" w:hint="default"/>
      </w:rPr>
    </w:lvl>
    <w:lvl w:ilvl="1">
      <w:start w:val="1"/>
      <w:numFmt w:val="bullet"/>
      <w:pStyle w:val="ListBullet2"/>
      <w:lvlText w:val=""/>
      <w:lvlJc w:val="left"/>
      <w:pPr>
        <w:tabs>
          <w:tab w:val="num" w:pos="720"/>
        </w:tabs>
        <w:ind w:left="720" w:hanging="360"/>
      </w:pPr>
      <w:rPr>
        <w:rFonts w:ascii="Symbol" w:hAnsi="Symbol" w:hint="default"/>
      </w:rPr>
    </w:lvl>
    <w:lvl w:ilvl="2">
      <w:start w:val="1"/>
      <w:numFmt w:val="bullet"/>
      <w:pStyle w:val="ListBullet3"/>
      <w:lvlText w:val=""/>
      <w:lvlJc w:val="left"/>
      <w:pPr>
        <w:tabs>
          <w:tab w:val="num" w:pos="1080"/>
        </w:tabs>
        <w:ind w:left="1080" w:hanging="360"/>
      </w:pPr>
      <w:rPr>
        <w:rFonts w:ascii="Symbol" w:hAnsi="Symbol" w:hint="default"/>
      </w:rPr>
    </w:lvl>
    <w:lvl w:ilvl="3">
      <w:start w:val="1"/>
      <w:numFmt w:val="bullet"/>
      <w:pStyle w:val="ListBullet4"/>
      <w:lvlText w:val=""/>
      <w:lvlJc w:val="left"/>
      <w:pPr>
        <w:tabs>
          <w:tab w:val="num" w:pos="1440"/>
        </w:tabs>
        <w:ind w:left="1440" w:hanging="360"/>
      </w:pPr>
      <w:rPr>
        <w:rFonts w:ascii="Symbol" w:hAnsi="Symbol" w:hint="default"/>
        <w:color w:val="auto"/>
      </w:rPr>
    </w:lvl>
    <w:lvl w:ilvl="4">
      <w:start w:val="1"/>
      <w:numFmt w:val="bullet"/>
      <w:pStyle w:val="ListBullet5"/>
      <w:lvlText w:val=""/>
      <w:lvlJc w:val="left"/>
      <w:pPr>
        <w:ind w:left="1800" w:hanging="360"/>
      </w:pPr>
      <w:rPr>
        <w:rFonts w:ascii="Symbol" w:hAnsi="Symbol"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595438F8"/>
    <w:multiLevelType w:val="hybridMultilevel"/>
    <w:tmpl w:val="FCE21A7C"/>
    <w:lvl w:ilvl="0" w:tplc="DAA4633C">
      <w:start w:val="1"/>
      <w:numFmt w:val="bullet"/>
      <w:pStyle w:val="TableBullet"/>
      <w:lvlText w:val=""/>
      <w:lvlJc w:val="left"/>
      <w:pPr>
        <w:ind w:left="720" w:hanging="360"/>
      </w:pPr>
      <w:rPr>
        <w:rFonts w:ascii="Symbol" w:hAnsi="Symbol" w:hint="default"/>
      </w:rPr>
    </w:lvl>
    <w:lvl w:ilvl="1" w:tplc="7FDEFE56" w:tentative="1">
      <w:start w:val="1"/>
      <w:numFmt w:val="bullet"/>
      <w:lvlText w:val="o"/>
      <w:lvlJc w:val="left"/>
      <w:pPr>
        <w:ind w:left="1440" w:hanging="360"/>
      </w:pPr>
      <w:rPr>
        <w:rFonts w:ascii="Courier New" w:hAnsi="Courier New" w:cs="Courier New" w:hint="default"/>
      </w:rPr>
    </w:lvl>
    <w:lvl w:ilvl="2" w:tplc="AD344D8A" w:tentative="1">
      <w:start w:val="1"/>
      <w:numFmt w:val="bullet"/>
      <w:lvlText w:val=""/>
      <w:lvlJc w:val="left"/>
      <w:pPr>
        <w:ind w:left="2160" w:hanging="360"/>
      </w:pPr>
      <w:rPr>
        <w:rFonts w:ascii="Wingdings" w:hAnsi="Wingdings" w:hint="default"/>
      </w:rPr>
    </w:lvl>
    <w:lvl w:ilvl="3" w:tplc="298889FE" w:tentative="1">
      <w:start w:val="1"/>
      <w:numFmt w:val="bullet"/>
      <w:lvlText w:val=""/>
      <w:lvlJc w:val="left"/>
      <w:pPr>
        <w:ind w:left="2880" w:hanging="360"/>
      </w:pPr>
      <w:rPr>
        <w:rFonts w:ascii="Symbol" w:hAnsi="Symbol" w:hint="default"/>
      </w:rPr>
    </w:lvl>
    <w:lvl w:ilvl="4" w:tplc="3A7E7570" w:tentative="1">
      <w:start w:val="1"/>
      <w:numFmt w:val="bullet"/>
      <w:lvlText w:val="o"/>
      <w:lvlJc w:val="left"/>
      <w:pPr>
        <w:ind w:left="3600" w:hanging="360"/>
      </w:pPr>
      <w:rPr>
        <w:rFonts w:ascii="Courier New" w:hAnsi="Courier New" w:cs="Courier New" w:hint="default"/>
      </w:rPr>
    </w:lvl>
    <w:lvl w:ilvl="5" w:tplc="AAC4A956" w:tentative="1">
      <w:start w:val="1"/>
      <w:numFmt w:val="bullet"/>
      <w:lvlText w:val=""/>
      <w:lvlJc w:val="left"/>
      <w:pPr>
        <w:ind w:left="4320" w:hanging="360"/>
      </w:pPr>
      <w:rPr>
        <w:rFonts w:ascii="Wingdings" w:hAnsi="Wingdings" w:hint="default"/>
      </w:rPr>
    </w:lvl>
    <w:lvl w:ilvl="6" w:tplc="C6A06DB4" w:tentative="1">
      <w:start w:val="1"/>
      <w:numFmt w:val="bullet"/>
      <w:lvlText w:val=""/>
      <w:lvlJc w:val="left"/>
      <w:pPr>
        <w:ind w:left="5040" w:hanging="360"/>
      </w:pPr>
      <w:rPr>
        <w:rFonts w:ascii="Symbol" w:hAnsi="Symbol" w:hint="default"/>
      </w:rPr>
    </w:lvl>
    <w:lvl w:ilvl="7" w:tplc="F202FCEE" w:tentative="1">
      <w:start w:val="1"/>
      <w:numFmt w:val="bullet"/>
      <w:lvlText w:val="o"/>
      <w:lvlJc w:val="left"/>
      <w:pPr>
        <w:ind w:left="5760" w:hanging="360"/>
      </w:pPr>
      <w:rPr>
        <w:rFonts w:ascii="Courier New" w:hAnsi="Courier New" w:cs="Courier New" w:hint="default"/>
      </w:rPr>
    </w:lvl>
    <w:lvl w:ilvl="8" w:tplc="F730701A" w:tentative="1">
      <w:start w:val="1"/>
      <w:numFmt w:val="bullet"/>
      <w:lvlText w:val=""/>
      <w:lvlJc w:val="left"/>
      <w:pPr>
        <w:ind w:left="6480" w:hanging="360"/>
      </w:pPr>
      <w:rPr>
        <w:rFonts w:ascii="Wingdings" w:hAnsi="Wingdings" w:hint="default"/>
      </w:rPr>
    </w:lvl>
  </w:abstractNum>
  <w:abstractNum w:abstractNumId="18" w15:restartNumberingAfterBreak="0">
    <w:nsid w:val="6528028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66C865ED"/>
    <w:multiLevelType w:val="multilevel"/>
    <w:tmpl w:val="A838E1E0"/>
    <w:lvl w:ilvl="0">
      <w:start w:val="1"/>
      <w:numFmt w:val="decimal"/>
      <w:pStyle w:val="Heading1"/>
      <w:lvlText w:val="%1."/>
      <w:lvlJc w:val="left"/>
      <w:pPr>
        <w:ind w:left="792" w:hanging="792"/>
      </w:pPr>
      <w:rPr>
        <w:rFonts w:hint="default"/>
      </w:rPr>
    </w:lvl>
    <w:lvl w:ilvl="1">
      <w:start w:val="1"/>
      <w:numFmt w:val="decimal"/>
      <w:pStyle w:val="Heading2"/>
      <w:lvlText w:val="%1.%2."/>
      <w:lvlJc w:val="left"/>
      <w:pPr>
        <w:ind w:left="936" w:hanging="936"/>
      </w:pPr>
      <w:rPr>
        <w:rFonts w:hint="default"/>
      </w:rPr>
    </w:lvl>
    <w:lvl w:ilvl="2">
      <w:start w:val="1"/>
      <w:numFmt w:val="decimal"/>
      <w:pStyle w:val="Heading3"/>
      <w:lvlText w:val="%1.%2.%3."/>
      <w:lvlJc w:val="left"/>
      <w:pPr>
        <w:ind w:left="1080" w:hanging="1080"/>
      </w:pPr>
      <w:rPr>
        <w:rFonts w:hint="default"/>
      </w:rPr>
    </w:lvl>
    <w:lvl w:ilvl="3">
      <w:start w:val="1"/>
      <w:numFmt w:val="decimal"/>
      <w:pStyle w:val="Heading4"/>
      <w:lvlText w:val="%1.%2.%3.%4."/>
      <w:lvlJc w:val="left"/>
      <w:pPr>
        <w:ind w:left="1368" w:hanging="1368"/>
      </w:pPr>
      <w:rPr>
        <w:rFonts w:hint="default"/>
      </w:rPr>
    </w:lvl>
    <w:lvl w:ilvl="4">
      <w:start w:val="1"/>
      <w:numFmt w:val="decimal"/>
      <w:pStyle w:val="Heading5"/>
      <w:lvlText w:val="%1.%2.%3.%4.%5."/>
      <w:lvlJc w:val="left"/>
      <w:pPr>
        <w:ind w:left="1512" w:hanging="1512"/>
      </w:pPr>
      <w:rPr>
        <w:rFonts w:hint="default"/>
      </w:rPr>
    </w:lvl>
    <w:lvl w:ilvl="5">
      <w:start w:val="1"/>
      <w:numFmt w:val="decimal"/>
      <w:pStyle w:val="Heading6"/>
      <w:lvlText w:val="%1.%2.%3.%4.%5.%6."/>
      <w:lvlJc w:val="left"/>
      <w:pPr>
        <w:ind w:left="1656" w:hanging="1656"/>
      </w:pPr>
      <w:rPr>
        <w:rFonts w:hint="default"/>
      </w:rPr>
    </w:lvl>
    <w:lvl w:ilvl="6">
      <w:start w:val="1"/>
      <w:numFmt w:val="decimal"/>
      <w:pStyle w:val="Heading7"/>
      <w:lvlText w:val="%1.%2.%3.%4.%5.%6.%7."/>
      <w:lvlJc w:val="left"/>
      <w:pPr>
        <w:ind w:left="1800" w:hanging="1800"/>
      </w:pPr>
      <w:rPr>
        <w:rFonts w:hint="default"/>
      </w:rPr>
    </w:lvl>
    <w:lvl w:ilvl="7">
      <w:start w:val="1"/>
      <w:numFmt w:val="decimal"/>
      <w:pStyle w:val="Heading8"/>
      <w:lvlText w:val="%1.%2.%3.%4.%5.%6.%7.%8."/>
      <w:lvlJc w:val="left"/>
      <w:pPr>
        <w:ind w:left="1944" w:hanging="1944"/>
      </w:pPr>
      <w:rPr>
        <w:rFonts w:hint="default"/>
      </w:rPr>
    </w:lvl>
    <w:lvl w:ilvl="8">
      <w:start w:val="1"/>
      <w:numFmt w:val="decimal"/>
      <w:pStyle w:val="Heading9"/>
      <w:lvlText w:val="%1.%2.%3.%4.%5.%6.%7.%8.%9."/>
      <w:lvlJc w:val="left"/>
      <w:pPr>
        <w:ind w:left="2088" w:hanging="2088"/>
      </w:pPr>
      <w:rPr>
        <w:rFonts w:hint="default"/>
      </w:rPr>
    </w:lvl>
  </w:abstractNum>
  <w:abstractNum w:abstractNumId="20" w15:restartNumberingAfterBreak="0">
    <w:nsid w:val="71E53BBE"/>
    <w:multiLevelType w:val="multilevel"/>
    <w:tmpl w:val="4BF8D16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14"/>
  </w:num>
  <w:num w:numId="2">
    <w:abstractNumId w:val="17"/>
  </w:num>
  <w:num w:numId="3">
    <w:abstractNumId w:val="15"/>
  </w:num>
  <w:num w:numId="4">
    <w:abstractNumId w:val="12"/>
  </w:num>
  <w:num w:numId="5">
    <w:abstractNumId w:val="16"/>
  </w:num>
  <w:num w:numId="6">
    <w:abstractNumId w:val="10"/>
  </w:num>
  <w:num w:numId="7">
    <w:abstractNumId w:val="7"/>
  </w:num>
  <w:num w:numId="8">
    <w:abstractNumId w:val="20"/>
  </w:num>
  <w:num w:numId="9">
    <w:abstractNumId w:val="8"/>
  </w:num>
  <w:num w:numId="10">
    <w:abstractNumId w:val="4"/>
  </w:num>
  <w:num w:numId="11">
    <w:abstractNumId w:val="20"/>
  </w:num>
  <w:num w:numId="12">
    <w:abstractNumId w:val="20"/>
  </w:num>
  <w:num w:numId="13">
    <w:abstractNumId w:val="20"/>
  </w:num>
  <w:num w:numId="14">
    <w:abstractNumId w:val="20"/>
  </w:num>
  <w:num w:numId="15">
    <w:abstractNumId w:val="2"/>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num>
  <w:num w:numId="18">
    <w:abstractNumId w:val="1"/>
  </w:num>
  <w:num w:numId="19">
    <w:abstractNumId w:val="11"/>
  </w:num>
  <w:num w:numId="20">
    <w:abstractNumId w:val="6"/>
  </w:num>
  <w:num w:numId="21">
    <w:abstractNumId w:val="3"/>
  </w:num>
  <w:num w:numId="22">
    <w:abstractNumId w:val="13"/>
  </w:num>
  <w:num w:numId="23">
    <w:abstractNumId w:val="18"/>
  </w:num>
  <w:num w:numId="24">
    <w:abstractNumId w:val="19"/>
  </w:num>
  <w:num w:numId="25">
    <w:abstractNumId w:val="19"/>
  </w:num>
  <w:num w:numId="26">
    <w:abstractNumId w:val="19"/>
  </w:num>
  <w:num w:numId="27">
    <w:abstractNumId w:val="19"/>
  </w:num>
  <w:num w:numId="28">
    <w:abstractNumId w:val="0"/>
  </w:num>
  <w:num w:numId="29">
    <w:abstractNumId w:val="5"/>
  </w:num>
  <w:num w:numId="30">
    <w:abstractNumId w:val="19"/>
  </w:num>
  <w:num w:numId="31">
    <w:abstractNumId w:val="19"/>
  </w:num>
  <w:num w:numId="32">
    <w:abstractNumId w:val="19"/>
  </w:num>
  <w:num w:numId="33">
    <w:abstractNumId w:val="19"/>
  </w:num>
  <w:num w:numId="34">
    <w:abstractNumId w:val="19"/>
  </w:num>
  <w:num w:numId="35">
    <w:abstractNumId w:val="4"/>
  </w:num>
  <w:num w:numId="3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0"/>
  </w:num>
  <w:num w:numId="40">
    <w:abstractNumId w:val="0"/>
  </w:num>
  <w:num w:numId="41">
    <w:abstractNumId w:val="0"/>
  </w:num>
  <w:num w:numId="42">
    <w:abstractNumId w:val="0"/>
  </w:num>
  <w:num w:numId="4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attachedTemplate r:id="rId1"/>
  <w:stylePaneFormatFilter w:val="3F24" w:allStyles="0" w:customStyles="0" w:latentStyles="1"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130C"/>
    <w:rsid w:val="00000126"/>
    <w:rsid w:val="00006408"/>
    <w:rsid w:val="00017D90"/>
    <w:rsid w:val="000209A4"/>
    <w:rsid w:val="00021B6F"/>
    <w:rsid w:val="000231A7"/>
    <w:rsid w:val="00025482"/>
    <w:rsid w:val="00040D3D"/>
    <w:rsid w:val="00042034"/>
    <w:rsid w:val="00042E8E"/>
    <w:rsid w:val="00044083"/>
    <w:rsid w:val="00045412"/>
    <w:rsid w:val="00045940"/>
    <w:rsid w:val="00047BC3"/>
    <w:rsid w:val="00052976"/>
    <w:rsid w:val="00055FD9"/>
    <w:rsid w:val="000570E9"/>
    <w:rsid w:val="00060433"/>
    <w:rsid w:val="000606BC"/>
    <w:rsid w:val="00063EC4"/>
    <w:rsid w:val="000672A8"/>
    <w:rsid w:val="00072D7A"/>
    <w:rsid w:val="00074EE6"/>
    <w:rsid w:val="00076EFA"/>
    <w:rsid w:val="000776B1"/>
    <w:rsid w:val="000808B4"/>
    <w:rsid w:val="000829E3"/>
    <w:rsid w:val="00083C4C"/>
    <w:rsid w:val="00091E8F"/>
    <w:rsid w:val="0009761D"/>
    <w:rsid w:val="000A30C8"/>
    <w:rsid w:val="000A32A2"/>
    <w:rsid w:val="000A3437"/>
    <w:rsid w:val="000A4171"/>
    <w:rsid w:val="000A473A"/>
    <w:rsid w:val="000A6588"/>
    <w:rsid w:val="000A72DF"/>
    <w:rsid w:val="000B149A"/>
    <w:rsid w:val="000B3623"/>
    <w:rsid w:val="000B4A0A"/>
    <w:rsid w:val="000C05E7"/>
    <w:rsid w:val="000C1942"/>
    <w:rsid w:val="000C3B67"/>
    <w:rsid w:val="000C6E0C"/>
    <w:rsid w:val="000D08B4"/>
    <w:rsid w:val="000D24B9"/>
    <w:rsid w:val="000D40B7"/>
    <w:rsid w:val="000D6E8D"/>
    <w:rsid w:val="000E0806"/>
    <w:rsid w:val="000E084D"/>
    <w:rsid w:val="000E2600"/>
    <w:rsid w:val="000E2EF2"/>
    <w:rsid w:val="000E51E0"/>
    <w:rsid w:val="000E6F19"/>
    <w:rsid w:val="000F2A1F"/>
    <w:rsid w:val="000F7540"/>
    <w:rsid w:val="00101C90"/>
    <w:rsid w:val="00104D14"/>
    <w:rsid w:val="00105215"/>
    <w:rsid w:val="00110135"/>
    <w:rsid w:val="00115491"/>
    <w:rsid w:val="00121516"/>
    <w:rsid w:val="0012398F"/>
    <w:rsid w:val="00124BDE"/>
    <w:rsid w:val="001259AA"/>
    <w:rsid w:val="00126063"/>
    <w:rsid w:val="00130C8A"/>
    <w:rsid w:val="00146E84"/>
    <w:rsid w:val="001600FF"/>
    <w:rsid w:val="001615DA"/>
    <w:rsid w:val="00163611"/>
    <w:rsid w:val="001647A2"/>
    <w:rsid w:val="00166D0A"/>
    <w:rsid w:val="0017204F"/>
    <w:rsid w:val="001824AD"/>
    <w:rsid w:val="00182964"/>
    <w:rsid w:val="00182A61"/>
    <w:rsid w:val="00183642"/>
    <w:rsid w:val="00185A42"/>
    <w:rsid w:val="0019071D"/>
    <w:rsid w:val="00190966"/>
    <w:rsid w:val="0019575C"/>
    <w:rsid w:val="00195D8A"/>
    <w:rsid w:val="001A2137"/>
    <w:rsid w:val="001A3773"/>
    <w:rsid w:val="001A565C"/>
    <w:rsid w:val="001B0B89"/>
    <w:rsid w:val="001C05D4"/>
    <w:rsid w:val="001C282D"/>
    <w:rsid w:val="001C388C"/>
    <w:rsid w:val="001C38C2"/>
    <w:rsid w:val="001C511E"/>
    <w:rsid w:val="001D1B55"/>
    <w:rsid w:val="001D2275"/>
    <w:rsid w:val="001D5302"/>
    <w:rsid w:val="001E12A1"/>
    <w:rsid w:val="001E5773"/>
    <w:rsid w:val="001E623F"/>
    <w:rsid w:val="001E69A1"/>
    <w:rsid w:val="001F0242"/>
    <w:rsid w:val="001F06D7"/>
    <w:rsid w:val="001F6126"/>
    <w:rsid w:val="0020378F"/>
    <w:rsid w:val="00205B1F"/>
    <w:rsid w:val="00206EA3"/>
    <w:rsid w:val="00207132"/>
    <w:rsid w:val="00207D7C"/>
    <w:rsid w:val="00214D68"/>
    <w:rsid w:val="00215369"/>
    <w:rsid w:val="002164B6"/>
    <w:rsid w:val="00217673"/>
    <w:rsid w:val="00217921"/>
    <w:rsid w:val="00220CDD"/>
    <w:rsid w:val="00225382"/>
    <w:rsid w:val="002319FD"/>
    <w:rsid w:val="00237E23"/>
    <w:rsid w:val="0024061A"/>
    <w:rsid w:val="0024114D"/>
    <w:rsid w:val="00242322"/>
    <w:rsid w:val="00246127"/>
    <w:rsid w:val="002470A2"/>
    <w:rsid w:val="00247B5B"/>
    <w:rsid w:val="002502CC"/>
    <w:rsid w:val="00251587"/>
    <w:rsid w:val="00252962"/>
    <w:rsid w:val="00253C87"/>
    <w:rsid w:val="00254808"/>
    <w:rsid w:val="00260230"/>
    <w:rsid w:val="00263EF9"/>
    <w:rsid w:val="00265AD2"/>
    <w:rsid w:val="00265E99"/>
    <w:rsid w:val="00266131"/>
    <w:rsid w:val="00272C52"/>
    <w:rsid w:val="00282027"/>
    <w:rsid w:val="00282BCE"/>
    <w:rsid w:val="00283D04"/>
    <w:rsid w:val="00286936"/>
    <w:rsid w:val="0029354D"/>
    <w:rsid w:val="00295B1B"/>
    <w:rsid w:val="002A14EF"/>
    <w:rsid w:val="002A261D"/>
    <w:rsid w:val="002A26A5"/>
    <w:rsid w:val="002A3217"/>
    <w:rsid w:val="002A5DAF"/>
    <w:rsid w:val="002B0347"/>
    <w:rsid w:val="002B31E4"/>
    <w:rsid w:val="002B4110"/>
    <w:rsid w:val="002C1728"/>
    <w:rsid w:val="002C1E29"/>
    <w:rsid w:val="002C41BA"/>
    <w:rsid w:val="002C4394"/>
    <w:rsid w:val="002C4B55"/>
    <w:rsid w:val="002C5345"/>
    <w:rsid w:val="002C7F22"/>
    <w:rsid w:val="002D2F9E"/>
    <w:rsid w:val="002E0116"/>
    <w:rsid w:val="002E1850"/>
    <w:rsid w:val="002E2D3E"/>
    <w:rsid w:val="002E5BC9"/>
    <w:rsid w:val="002F2C0D"/>
    <w:rsid w:val="00305781"/>
    <w:rsid w:val="003063B6"/>
    <w:rsid w:val="003078E0"/>
    <w:rsid w:val="00312B56"/>
    <w:rsid w:val="00313BD3"/>
    <w:rsid w:val="003149CE"/>
    <w:rsid w:val="003159D3"/>
    <w:rsid w:val="003223A0"/>
    <w:rsid w:val="003224B7"/>
    <w:rsid w:val="00324317"/>
    <w:rsid w:val="003243FD"/>
    <w:rsid w:val="0032514C"/>
    <w:rsid w:val="0033310D"/>
    <w:rsid w:val="00334017"/>
    <w:rsid w:val="00335476"/>
    <w:rsid w:val="003357E6"/>
    <w:rsid w:val="00342B94"/>
    <w:rsid w:val="00343CD0"/>
    <w:rsid w:val="00353E54"/>
    <w:rsid w:val="00355EED"/>
    <w:rsid w:val="003610C4"/>
    <w:rsid w:val="00367AA9"/>
    <w:rsid w:val="00373309"/>
    <w:rsid w:val="003759BF"/>
    <w:rsid w:val="003819E0"/>
    <w:rsid w:val="00383A42"/>
    <w:rsid w:val="0039031E"/>
    <w:rsid w:val="00392D38"/>
    <w:rsid w:val="003938CA"/>
    <w:rsid w:val="003A07FA"/>
    <w:rsid w:val="003A5A7E"/>
    <w:rsid w:val="003B1912"/>
    <w:rsid w:val="003B377B"/>
    <w:rsid w:val="003B6BC6"/>
    <w:rsid w:val="003C000B"/>
    <w:rsid w:val="003C044B"/>
    <w:rsid w:val="003C061E"/>
    <w:rsid w:val="003C14F6"/>
    <w:rsid w:val="003C269D"/>
    <w:rsid w:val="003C2A1E"/>
    <w:rsid w:val="003C3872"/>
    <w:rsid w:val="003C4205"/>
    <w:rsid w:val="003C61DF"/>
    <w:rsid w:val="003D3A32"/>
    <w:rsid w:val="003D4D07"/>
    <w:rsid w:val="003D4E97"/>
    <w:rsid w:val="003D5846"/>
    <w:rsid w:val="003D5F55"/>
    <w:rsid w:val="003E2695"/>
    <w:rsid w:val="003E4585"/>
    <w:rsid w:val="003E5E29"/>
    <w:rsid w:val="003E7993"/>
    <w:rsid w:val="003F19F4"/>
    <w:rsid w:val="003F2BEA"/>
    <w:rsid w:val="003F2CEC"/>
    <w:rsid w:val="003F5745"/>
    <w:rsid w:val="003F5DA8"/>
    <w:rsid w:val="003F6CC4"/>
    <w:rsid w:val="00407340"/>
    <w:rsid w:val="00411C6A"/>
    <w:rsid w:val="004129B2"/>
    <w:rsid w:val="00417BD8"/>
    <w:rsid w:val="004225CB"/>
    <w:rsid w:val="0042319A"/>
    <w:rsid w:val="004251A3"/>
    <w:rsid w:val="0043097F"/>
    <w:rsid w:val="00432754"/>
    <w:rsid w:val="00433484"/>
    <w:rsid w:val="00437843"/>
    <w:rsid w:val="00446E66"/>
    <w:rsid w:val="00450173"/>
    <w:rsid w:val="00451875"/>
    <w:rsid w:val="00452051"/>
    <w:rsid w:val="00452486"/>
    <w:rsid w:val="00452D3A"/>
    <w:rsid w:val="004568F7"/>
    <w:rsid w:val="00456CC5"/>
    <w:rsid w:val="0046130C"/>
    <w:rsid w:val="00461CC9"/>
    <w:rsid w:val="00462FFE"/>
    <w:rsid w:val="00463725"/>
    <w:rsid w:val="00467CF3"/>
    <w:rsid w:val="004730E3"/>
    <w:rsid w:val="0047413B"/>
    <w:rsid w:val="00474DD5"/>
    <w:rsid w:val="00482F89"/>
    <w:rsid w:val="00483B03"/>
    <w:rsid w:val="00487FD0"/>
    <w:rsid w:val="00490160"/>
    <w:rsid w:val="00494922"/>
    <w:rsid w:val="0049782B"/>
    <w:rsid w:val="0049783E"/>
    <w:rsid w:val="004A6BA3"/>
    <w:rsid w:val="004B0861"/>
    <w:rsid w:val="004B7488"/>
    <w:rsid w:val="004C2F92"/>
    <w:rsid w:val="004C4511"/>
    <w:rsid w:val="004D0281"/>
    <w:rsid w:val="004D2090"/>
    <w:rsid w:val="004D703A"/>
    <w:rsid w:val="004D72BE"/>
    <w:rsid w:val="004E11A4"/>
    <w:rsid w:val="004E14B1"/>
    <w:rsid w:val="004E1BDB"/>
    <w:rsid w:val="004E417D"/>
    <w:rsid w:val="004E48FC"/>
    <w:rsid w:val="004E5009"/>
    <w:rsid w:val="004E6767"/>
    <w:rsid w:val="004F0766"/>
    <w:rsid w:val="004F1110"/>
    <w:rsid w:val="004F17C5"/>
    <w:rsid w:val="004F1917"/>
    <w:rsid w:val="004F1BDF"/>
    <w:rsid w:val="004F2D31"/>
    <w:rsid w:val="004F6498"/>
    <w:rsid w:val="004F7AF2"/>
    <w:rsid w:val="00500974"/>
    <w:rsid w:val="00500AAD"/>
    <w:rsid w:val="00507B2D"/>
    <w:rsid w:val="00511EB4"/>
    <w:rsid w:val="005139B1"/>
    <w:rsid w:val="00520580"/>
    <w:rsid w:val="0052293C"/>
    <w:rsid w:val="0052587F"/>
    <w:rsid w:val="0052773A"/>
    <w:rsid w:val="005358FD"/>
    <w:rsid w:val="0053633F"/>
    <w:rsid w:val="005404F8"/>
    <w:rsid w:val="00545CA0"/>
    <w:rsid w:val="00546367"/>
    <w:rsid w:val="005519BF"/>
    <w:rsid w:val="005551CB"/>
    <w:rsid w:val="0055573C"/>
    <w:rsid w:val="00555B00"/>
    <w:rsid w:val="00561CB9"/>
    <w:rsid w:val="005632C6"/>
    <w:rsid w:val="00564F9F"/>
    <w:rsid w:val="00566A43"/>
    <w:rsid w:val="00567BF7"/>
    <w:rsid w:val="00570A04"/>
    <w:rsid w:val="00570F4C"/>
    <w:rsid w:val="00573A27"/>
    <w:rsid w:val="00573D5D"/>
    <w:rsid w:val="00576AE1"/>
    <w:rsid w:val="00583E5A"/>
    <w:rsid w:val="0059261B"/>
    <w:rsid w:val="00592C8D"/>
    <w:rsid w:val="005969D0"/>
    <w:rsid w:val="005A0F64"/>
    <w:rsid w:val="005A0F84"/>
    <w:rsid w:val="005A22E9"/>
    <w:rsid w:val="005A2AAF"/>
    <w:rsid w:val="005A7684"/>
    <w:rsid w:val="005B1EA6"/>
    <w:rsid w:val="005B59D1"/>
    <w:rsid w:val="005B6751"/>
    <w:rsid w:val="005C2A39"/>
    <w:rsid w:val="005C6389"/>
    <w:rsid w:val="005D06F6"/>
    <w:rsid w:val="005D2B75"/>
    <w:rsid w:val="005E1D0E"/>
    <w:rsid w:val="005E1EC2"/>
    <w:rsid w:val="005E3B64"/>
    <w:rsid w:val="005E479B"/>
    <w:rsid w:val="005E4AC0"/>
    <w:rsid w:val="005E7A67"/>
    <w:rsid w:val="005F2541"/>
    <w:rsid w:val="005F4957"/>
    <w:rsid w:val="005F5B3E"/>
    <w:rsid w:val="00600A6E"/>
    <w:rsid w:val="00601E33"/>
    <w:rsid w:val="00603C69"/>
    <w:rsid w:val="006049A5"/>
    <w:rsid w:val="00606E12"/>
    <w:rsid w:val="00613012"/>
    <w:rsid w:val="00614955"/>
    <w:rsid w:val="00616001"/>
    <w:rsid w:val="00616A2E"/>
    <w:rsid w:val="00622B5D"/>
    <w:rsid w:val="00622B94"/>
    <w:rsid w:val="00624DDF"/>
    <w:rsid w:val="006346FB"/>
    <w:rsid w:val="00640846"/>
    <w:rsid w:val="006423D3"/>
    <w:rsid w:val="006439F1"/>
    <w:rsid w:val="006511AF"/>
    <w:rsid w:val="00660550"/>
    <w:rsid w:val="0067263E"/>
    <w:rsid w:val="00675433"/>
    <w:rsid w:val="00680645"/>
    <w:rsid w:val="00680F62"/>
    <w:rsid w:val="00682F6A"/>
    <w:rsid w:val="0068354E"/>
    <w:rsid w:val="0068549D"/>
    <w:rsid w:val="00694FD2"/>
    <w:rsid w:val="0069606D"/>
    <w:rsid w:val="006A0A7F"/>
    <w:rsid w:val="006A3014"/>
    <w:rsid w:val="006A5CA8"/>
    <w:rsid w:val="006A7BB4"/>
    <w:rsid w:val="006A7BE5"/>
    <w:rsid w:val="006B014D"/>
    <w:rsid w:val="006B147B"/>
    <w:rsid w:val="006C237C"/>
    <w:rsid w:val="006C2B3F"/>
    <w:rsid w:val="006C4E1B"/>
    <w:rsid w:val="006C7328"/>
    <w:rsid w:val="006D02E0"/>
    <w:rsid w:val="006D3D8C"/>
    <w:rsid w:val="006D66D1"/>
    <w:rsid w:val="006D716B"/>
    <w:rsid w:val="006E18AB"/>
    <w:rsid w:val="006E39EF"/>
    <w:rsid w:val="006E56C6"/>
    <w:rsid w:val="006E5C01"/>
    <w:rsid w:val="006F133B"/>
    <w:rsid w:val="006F197C"/>
    <w:rsid w:val="006F3AD9"/>
    <w:rsid w:val="007003E7"/>
    <w:rsid w:val="00700A1B"/>
    <w:rsid w:val="0070550D"/>
    <w:rsid w:val="00705DBC"/>
    <w:rsid w:val="00706086"/>
    <w:rsid w:val="0070697F"/>
    <w:rsid w:val="00707E0F"/>
    <w:rsid w:val="007142B2"/>
    <w:rsid w:val="00724443"/>
    <w:rsid w:val="0072553C"/>
    <w:rsid w:val="00731C77"/>
    <w:rsid w:val="007323EA"/>
    <w:rsid w:val="00734139"/>
    <w:rsid w:val="00735289"/>
    <w:rsid w:val="007376D7"/>
    <w:rsid w:val="00740B70"/>
    <w:rsid w:val="007439E8"/>
    <w:rsid w:val="00747465"/>
    <w:rsid w:val="0074765F"/>
    <w:rsid w:val="00754EC4"/>
    <w:rsid w:val="00757436"/>
    <w:rsid w:val="007661BB"/>
    <w:rsid w:val="00766A04"/>
    <w:rsid w:val="00775C82"/>
    <w:rsid w:val="00776558"/>
    <w:rsid w:val="00781739"/>
    <w:rsid w:val="00783E9F"/>
    <w:rsid w:val="0079074A"/>
    <w:rsid w:val="00793370"/>
    <w:rsid w:val="0079700A"/>
    <w:rsid w:val="007977D7"/>
    <w:rsid w:val="007A5340"/>
    <w:rsid w:val="007A5861"/>
    <w:rsid w:val="007B2249"/>
    <w:rsid w:val="007B4068"/>
    <w:rsid w:val="007B5FB1"/>
    <w:rsid w:val="007C09D5"/>
    <w:rsid w:val="007D1E4C"/>
    <w:rsid w:val="007D278B"/>
    <w:rsid w:val="007D2F51"/>
    <w:rsid w:val="007D4998"/>
    <w:rsid w:val="007D53E9"/>
    <w:rsid w:val="007D7DCA"/>
    <w:rsid w:val="007E3C81"/>
    <w:rsid w:val="007F0759"/>
    <w:rsid w:val="007F188B"/>
    <w:rsid w:val="007F1C51"/>
    <w:rsid w:val="007F5DE7"/>
    <w:rsid w:val="007F5EFC"/>
    <w:rsid w:val="007F7BA2"/>
    <w:rsid w:val="008056A1"/>
    <w:rsid w:val="00811098"/>
    <w:rsid w:val="00811E42"/>
    <w:rsid w:val="00816273"/>
    <w:rsid w:val="00816296"/>
    <w:rsid w:val="008211C7"/>
    <w:rsid w:val="008218C2"/>
    <w:rsid w:val="008230AD"/>
    <w:rsid w:val="00826076"/>
    <w:rsid w:val="008272BB"/>
    <w:rsid w:val="00831269"/>
    <w:rsid w:val="0083451E"/>
    <w:rsid w:val="00834778"/>
    <w:rsid w:val="00835D78"/>
    <w:rsid w:val="0084103A"/>
    <w:rsid w:val="00842677"/>
    <w:rsid w:val="0084470C"/>
    <w:rsid w:val="00845A44"/>
    <w:rsid w:val="00846D5B"/>
    <w:rsid w:val="00847CA1"/>
    <w:rsid w:val="00853618"/>
    <w:rsid w:val="00853A19"/>
    <w:rsid w:val="0085418D"/>
    <w:rsid w:val="00855228"/>
    <w:rsid w:val="00863461"/>
    <w:rsid w:val="00865CDA"/>
    <w:rsid w:val="00865F0A"/>
    <w:rsid w:val="00872584"/>
    <w:rsid w:val="00872C84"/>
    <w:rsid w:val="0087353F"/>
    <w:rsid w:val="008747C7"/>
    <w:rsid w:val="00874F0E"/>
    <w:rsid w:val="00877DD1"/>
    <w:rsid w:val="00882308"/>
    <w:rsid w:val="0089047E"/>
    <w:rsid w:val="008906D9"/>
    <w:rsid w:val="008916F1"/>
    <w:rsid w:val="008932B0"/>
    <w:rsid w:val="00896CB8"/>
    <w:rsid w:val="008975E8"/>
    <w:rsid w:val="0089763F"/>
    <w:rsid w:val="008A3056"/>
    <w:rsid w:val="008A67A5"/>
    <w:rsid w:val="008B09EA"/>
    <w:rsid w:val="008B3A4F"/>
    <w:rsid w:val="008B6D17"/>
    <w:rsid w:val="008C474C"/>
    <w:rsid w:val="008D078E"/>
    <w:rsid w:val="008D0AEE"/>
    <w:rsid w:val="008D3E88"/>
    <w:rsid w:val="008D4386"/>
    <w:rsid w:val="008D522B"/>
    <w:rsid w:val="008E0C08"/>
    <w:rsid w:val="008E1DEC"/>
    <w:rsid w:val="008E2A68"/>
    <w:rsid w:val="008E4640"/>
    <w:rsid w:val="008E512F"/>
    <w:rsid w:val="008F122A"/>
    <w:rsid w:val="008F2086"/>
    <w:rsid w:val="008F3D38"/>
    <w:rsid w:val="008F41C4"/>
    <w:rsid w:val="008F591E"/>
    <w:rsid w:val="008F67E3"/>
    <w:rsid w:val="00901328"/>
    <w:rsid w:val="00904BAA"/>
    <w:rsid w:val="009146F9"/>
    <w:rsid w:val="00917D96"/>
    <w:rsid w:val="00920FF8"/>
    <w:rsid w:val="00921114"/>
    <w:rsid w:val="00923CF2"/>
    <w:rsid w:val="00926B38"/>
    <w:rsid w:val="00927C64"/>
    <w:rsid w:val="00932E0C"/>
    <w:rsid w:val="009356A6"/>
    <w:rsid w:val="009374B1"/>
    <w:rsid w:val="009406CC"/>
    <w:rsid w:val="00941A44"/>
    <w:rsid w:val="0095305D"/>
    <w:rsid w:val="009532ED"/>
    <w:rsid w:val="009534EF"/>
    <w:rsid w:val="00966640"/>
    <w:rsid w:val="009733C9"/>
    <w:rsid w:val="009832AB"/>
    <w:rsid w:val="009837A6"/>
    <w:rsid w:val="0098462C"/>
    <w:rsid w:val="00991AEA"/>
    <w:rsid w:val="0099379A"/>
    <w:rsid w:val="009937F7"/>
    <w:rsid w:val="00994C09"/>
    <w:rsid w:val="00995538"/>
    <w:rsid w:val="009A0D51"/>
    <w:rsid w:val="009A18E3"/>
    <w:rsid w:val="009A1D9A"/>
    <w:rsid w:val="009A47A8"/>
    <w:rsid w:val="009A652A"/>
    <w:rsid w:val="009A6865"/>
    <w:rsid w:val="009A736C"/>
    <w:rsid w:val="009B0BEC"/>
    <w:rsid w:val="009B0FFE"/>
    <w:rsid w:val="009B274D"/>
    <w:rsid w:val="009B6DD4"/>
    <w:rsid w:val="009B7B57"/>
    <w:rsid w:val="009D1FEA"/>
    <w:rsid w:val="009D47B0"/>
    <w:rsid w:val="009E0512"/>
    <w:rsid w:val="009E139B"/>
    <w:rsid w:val="009E19D1"/>
    <w:rsid w:val="009E241A"/>
    <w:rsid w:val="009E5B77"/>
    <w:rsid w:val="009F3BA0"/>
    <w:rsid w:val="009F5734"/>
    <w:rsid w:val="009F6203"/>
    <w:rsid w:val="00A0452B"/>
    <w:rsid w:val="00A05E91"/>
    <w:rsid w:val="00A12CBD"/>
    <w:rsid w:val="00A12D4F"/>
    <w:rsid w:val="00A15985"/>
    <w:rsid w:val="00A201C0"/>
    <w:rsid w:val="00A2339A"/>
    <w:rsid w:val="00A24CA7"/>
    <w:rsid w:val="00A27DD7"/>
    <w:rsid w:val="00A31975"/>
    <w:rsid w:val="00A31F23"/>
    <w:rsid w:val="00A32838"/>
    <w:rsid w:val="00A33F81"/>
    <w:rsid w:val="00A34AB3"/>
    <w:rsid w:val="00A35BCC"/>
    <w:rsid w:val="00A42327"/>
    <w:rsid w:val="00A43EDB"/>
    <w:rsid w:val="00A45D4A"/>
    <w:rsid w:val="00A47047"/>
    <w:rsid w:val="00A5045E"/>
    <w:rsid w:val="00A53FC2"/>
    <w:rsid w:val="00A5666C"/>
    <w:rsid w:val="00A6058E"/>
    <w:rsid w:val="00A61939"/>
    <w:rsid w:val="00A6321E"/>
    <w:rsid w:val="00A63371"/>
    <w:rsid w:val="00A6565A"/>
    <w:rsid w:val="00A66C08"/>
    <w:rsid w:val="00A66D68"/>
    <w:rsid w:val="00A80F61"/>
    <w:rsid w:val="00A8611D"/>
    <w:rsid w:val="00A86662"/>
    <w:rsid w:val="00A86E37"/>
    <w:rsid w:val="00A871CA"/>
    <w:rsid w:val="00A903B2"/>
    <w:rsid w:val="00A93F83"/>
    <w:rsid w:val="00A9633F"/>
    <w:rsid w:val="00A96479"/>
    <w:rsid w:val="00AA593C"/>
    <w:rsid w:val="00AB4244"/>
    <w:rsid w:val="00AB67B9"/>
    <w:rsid w:val="00AB6E1D"/>
    <w:rsid w:val="00AB73B6"/>
    <w:rsid w:val="00AC0E30"/>
    <w:rsid w:val="00AC1D9F"/>
    <w:rsid w:val="00AC266F"/>
    <w:rsid w:val="00AC49EA"/>
    <w:rsid w:val="00AC7D63"/>
    <w:rsid w:val="00AD2BAE"/>
    <w:rsid w:val="00AD2F3E"/>
    <w:rsid w:val="00AD764D"/>
    <w:rsid w:val="00AD7A63"/>
    <w:rsid w:val="00AE1DED"/>
    <w:rsid w:val="00AE2E9F"/>
    <w:rsid w:val="00AE5723"/>
    <w:rsid w:val="00AE70D8"/>
    <w:rsid w:val="00AE7DA6"/>
    <w:rsid w:val="00AF2A4D"/>
    <w:rsid w:val="00AF5926"/>
    <w:rsid w:val="00AF6D92"/>
    <w:rsid w:val="00B10A55"/>
    <w:rsid w:val="00B1386A"/>
    <w:rsid w:val="00B13903"/>
    <w:rsid w:val="00B20F5A"/>
    <w:rsid w:val="00B226F3"/>
    <w:rsid w:val="00B2420A"/>
    <w:rsid w:val="00B26BA4"/>
    <w:rsid w:val="00B327D4"/>
    <w:rsid w:val="00B3310F"/>
    <w:rsid w:val="00B33ABC"/>
    <w:rsid w:val="00B4126B"/>
    <w:rsid w:val="00B4684B"/>
    <w:rsid w:val="00B46FD2"/>
    <w:rsid w:val="00B547C0"/>
    <w:rsid w:val="00B56BDA"/>
    <w:rsid w:val="00B56C76"/>
    <w:rsid w:val="00B57323"/>
    <w:rsid w:val="00B64D25"/>
    <w:rsid w:val="00B65744"/>
    <w:rsid w:val="00B65CB3"/>
    <w:rsid w:val="00B66812"/>
    <w:rsid w:val="00B70CC8"/>
    <w:rsid w:val="00B7146D"/>
    <w:rsid w:val="00B71690"/>
    <w:rsid w:val="00B723C4"/>
    <w:rsid w:val="00B7560C"/>
    <w:rsid w:val="00B77BC9"/>
    <w:rsid w:val="00B77C30"/>
    <w:rsid w:val="00B9175A"/>
    <w:rsid w:val="00B961F4"/>
    <w:rsid w:val="00BA02E7"/>
    <w:rsid w:val="00BA2AED"/>
    <w:rsid w:val="00BA305B"/>
    <w:rsid w:val="00BA4165"/>
    <w:rsid w:val="00BA4E41"/>
    <w:rsid w:val="00BA69BF"/>
    <w:rsid w:val="00BB2360"/>
    <w:rsid w:val="00BB3A23"/>
    <w:rsid w:val="00BB3A2E"/>
    <w:rsid w:val="00BB5FA1"/>
    <w:rsid w:val="00BB6EAD"/>
    <w:rsid w:val="00BC5828"/>
    <w:rsid w:val="00BC7187"/>
    <w:rsid w:val="00BC72D5"/>
    <w:rsid w:val="00BD0D33"/>
    <w:rsid w:val="00BD11F5"/>
    <w:rsid w:val="00BD51D8"/>
    <w:rsid w:val="00BE1644"/>
    <w:rsid w:val="00BE2318"/>
    <w:rsid w:val="00BE2C37"/>
    <w:rsid w:val="00BE57D7"/>
    <w:rsid w:val="00BE66DE"/>
    <w:rsid w:val="00C00722"/>
    <w:rsid w:val="00C0449E"/>
    <w:rsid w:val="00C06E03"/>
    <w:rsid w:val="00C11FB7"/>
    <w:rsid w:val="00C14091"/>
    <w:rsid w:val="00C14C8F"/>
    <w:rsid w:val="00C167F6"/>
    <w:rsid w:val="00C16D63"/>
    <w:rsid w:val="00C2312B"/>
    <w:rsid w:val="00C23AE2"/>
    <w:rsid w:val="00C249F7"/>
    <w:rsid w:val="00C36B4C"/>
    <w:rsid w:val="00C377C5"/>
    <w:rsid w:val="00C40F35"/>
    <w:rsid w:val="00C427E7"/>
    <w:rsid w:val="00C4522A"/>
    <w:rsid w:val="00C455BE"/>
    <w:rsid w:val="00C459E5"/>
    <w:rsid w:val="00C45AFA"/>
    <w:rsid w:val="00C46A38"/>
    <w:rsid w:val="00C6086B"/>
    <w:rsid w:val="00C618CB"/>
    <w:rsid w:val="00C63D28"/>
    <w:rsid w:val="00C6418D"/>
    <w:rsid w:val="00C653B6"/>
    <w:rsid w:val="00C720A2"/>
    <w:rsid w:val="00C72793"/>
    <w:rsid w:val="00C7502C"/>
    <w:rsid w:val="00C7504F"/>
    <w:rsid w:val="00C76AC8"/>
    <w:rsid w:val="00C76B7D"/>
    <w:rsid w:val="00C77CBD"/>
    <w:rsid w:val="00C812C9"/>
    <w:rsid w:val="00C81B0A"/>
    <w:rsid w:val="00C87CF9"/>
    <w:rsid w:val="00C930FF"/>
    <w:rsid w:val="00CB158C"/>
    <w:rsid w:val="00CB5375"/>
    <w:rsid w:val="00CB760E"/>
    <w:rsid w:val="00CB7BBF"/>
    <w:rsid w:val="00CC16F4"/>
    <w:rsid w:val="00CD092B"/>
    <w:rsid w:val="00CD14F4"/>
    <w:rsid w:val="00CD2F6C"/>
    <w:rsid w:val="00CD5DAB"/>
    <w:rsid w:val="00CD76E2"/>
    <w:rsid w:val="00CD7BF0"/>
    <w:rsid w:val="00CE4FC7"/>
    <w:rsid w:val="00CE5266"/>
    <w:rsid w:val="00CF07FF"/>
    <w:rsid w:val="00CF160D"/>
    <w:rsid w:val="00CF240F"/>
    <w:rsid w:val="00CF51A8"/>
    <w:rsid w:val="00D05E5F"/>
    <w:rsid w:val="00D10D21"/>
    <w:rsid w:val="00D130FA"/>
    <w:rsid w:val="00D13635"/>
    <w:rsid w:val="00D14913"/>
    <w:rsid w:val="00D14B34"/>
    <w:rsid w:val="00D205A1"/>
    <w:rsid w:val="00D22A20"/>
    <w:rsid w:val="00D25EF0"/>
    <w:rsid w:val="00D26AF0"/>
    <w:rsid w:val="00D26FA7"/>
    <w:rsid w:val="00D27532"/>
    <w:rsid w:val="00D3084A"/>
    <w:rsid w:val="00D345DF"/>
    <w:rsid w:val="00D41916"/>
    <w:rsid w:val="00D52DD9"/>
    <w:rsid w:val="00D5549F"/>
    <w:rsid w:val="00D63BF6"/>
    <w:rsid w:val="00D648F8"/>
    <w:rsid w:val="00D70B7D"/>
    <w:rsid w:val="00D73F35"/>
    <w:rsid w:val="00D74C7D"/>
    <w:rsid w:val="00D77A41"/>
    <w:rsid w:val="00D81BD7"/>
    <w:rsid w:val="00D83F5E"/>
    <w:rsid w:val="00D84557"/>
    <w:rsid w:val="00D85067"/>
    <w:rsid w:val="00D87690"/>
    <w:rsid w:val="00D937E2"/>
    <w:rsid w:val="00D972B4"/>
    <w:rsid w:val="00DA3338"/>
    <w:rsid w:val="00DA3A9D"/>
    <w:rsid w:val="00DA54A4"/>
    <w:rsid w:val="00DA5F24"/>
    <w:rsid w:val="00DB1555"/>
    <w:rsid w:val="00DB17E9"/>
    <w:rsid w:val="00DB2004"/>
    <w:rsid w:val="00DC36B0"/>
    <w:rsid w:val="00DC6270"/>
    <w:rsid w:val="00DC64CE"/>
    <w:rsid w:val="00DE2D1D"/>
    <w:rsid w:val="00DE354A"/>
    <w:rsid w:val="00DE7783"/>
    <w:rsid w:val="00DF3922"/>
    <w:rsid w:val="00E03955"/>
    <w:rsid w:val="00E04B86"/>
    <w:rsid w:val="00E05E6F"/>
    <w:rsid w:val="00E1020B"/>
    <w:rsid w:val="00E10611"/>
    <w:rsid w:val="00E107FF"/>
    <w:rsid w:val="00E12BC3"/>
    <w:rsid w:val="00E12BC7"/>
    <w:rsid w:val="00E1425E"/>
    <w:rsid w:val="00E14CFF"/>
    <w:rsid w:val="00E1640C"/>
    <w:rsid w:val="00E21A6C"/>
    <w:rsid w:val="00E332FA"/>
    <w:rsid w:val="00E36E6B"/>
    <w:rsid w:val="00E37445"/>
    <w:rsid w:val="00E40485"/>
    <w:rsid w:val="00E40E5A"/>
    <w:rsid w:val="00E45696"/>
    <w:rsid w:val="00E46032"/>
    <w:rsid w:val="00E460B0"/>
    <w:rsid w:val="00E534A1"/>
    <w:rsid w:val="00E5476F"/>
    <w:rsid w:val="00E6135E"/>
    <w:rsid w:val="00E667AF"/>
    <w:rsid w:val="00E66D13"/>
    <w:rsid w:val="00E676BF"/>
    <w:rsid w:val="00E71B1F"/>
    <w:rsid w:val="00E73EB4"/>
    <w:rsid w:val="00E803C5"/>
    <w:rsid w:val="00E81552"/>
    <w:rsid w:val="00E8343B"/>
    <w:rsid w:val="00E95C73"/>
    <w:rsid w:val="00EA0859"/>
    <w:rsid w:val="00EA10D2"/>
    <w:rsid w:val="00EA1D87"/>
    <w:rsid w:val="00EA219F"/>
    <w:rsid w:val="00EA37AF"/>
    <w:rsid w:val="00EA4218"/>
    <w:rsid w:val="00EA5155"/>
    <w:rsid w:val="00EB1767"/>
    <w:rsid w:val="00EC12AC"/>
    <w:rsid w:val="00EC618B"/>
    <w:rsid w:val="00ED44A6"/>
    <w:rsid w:val="00ED4AC0"/>
    <w:rsid w:val="00ED52EA"/>
    <w:rsid w:val="00ED7548"/>
    <w:rsid w:val="00EE5743"/>
    <w:rsid w:val="00EF0D71"/>
    <w:rsid w:val="00EF12B1"/>
    <w:rsid w:val="00EF18EA"/>
    <w:rsid w:val="00EF4B89"/>
    <w:rsid w:val="00F000CF"/>
    <w:rsid w:val="00F0283C"/>
    <w:rsid w:val="00F118E0"/>
    <w:rsid w:val="00F121D6"/>
    <w:rsid w:val="00F14DBD"/>
    <w:rsid w:val="00F156B4"/>
    <w:rsid w:val="00F1698A"/>
    <w:rsid w:val="00F200AA"/>
    <w:rsid w:val="00F2228E"/>
    <w:rsid w:val="00F236CB"/>
    <w:rsid w:val="00F27082"/>
    <w:rsid w:val="00F319C2"/>
    <w:rsid w:val="00F32847"/>
    <w:rsid w:val="00F331A0"/>
    <w:rsid w:val="00F34424"/>
    <w:rsid w:val="00F35EE2"/>
    <w:rsid w:val="00F400E9"/>
    <w:rsid w:val="00F408F6"/>
    <w:rsid w:val="00F40CCA"/>
    <w:rsid w:val="00F44DB4"/>
    <w:rsid w:val="00F44E8F"/>
    <w:rsid w:val="00F503C0"/>
    <w:rsid w:val="00F72943"/>
    <w:rsid w:val="00F75EA8"/>
    <w:rsid w:val="00F835E5"/>
    <w:rsid w:val="00F83D32"/>
    <w:rsid w:val="00F87573"/>
    <w:rsid w:val="00F9011E"/>
    <w:rsid w:val="00F94651"/>
    <w:rsid w:val="00F95130"/>
    <w:rsid w:val="00F96133"/>
    <w:rsid w:val="00FB1AC4"/>
    <w:rsid w:val="00FB2BDA"/>
    <w:rsid w:val="00FB2F20"/>
    <w:rsid w:val="00FB330D"/>
    <w:rsid w:val="00FB42E3"/>
    <w:rsid w:val="00FB58C6"/>
    <w:rsid w:val="00FC29A6"/>
    <w:rsid w:val="00FC4A1B"/>
    <w:rsid w:val="00FD2454"/>
    <w:rsid w:val="00FE44BB"/>
    <w:rsid w:val="00FE51EE"/>
    <w:rsid w:val="00FE57E0"/>
    <w:rsid w:val="00FF33B2"/>
    <w:rsid w:val="00FF61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E5D937"/>
  <w15:chartTrackingRefBased/>
  <w15:docId w15:val="{2D3E8A73-1182-4465-97C7-2B371B85FA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40" w:line="480" w:lineRule="auto"/>
        <w:ind w:firstLine="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qFormat="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37F7"/>
    <w:pPr>
      <w:spacing w:before="40" w:after="40" w:line="240" w:lineRule="auto"/>
      <w:ind w:firstLine="0"/>
    </w:pPr>
    <w:rPr>
      <w:sz w:val="20"/>
    </w:rPr>
  </w:style>
  <w:style w:type="paragraph" w:styleId="Heading1">
    <w:name w:val="heading 1"/>
    <w:basedOn w:val="Normal"/>
    <w:next w:val="BodyText"/>
    <w:link w:val="Heading1Char"/>
    <w:uiPriority w:val="9"/>
    <w:qFormat/>
    <w:rsid w:val="00A43EDB"/>
    <w:pPr>
      <w:keepNext/>
      <w:numPr>
        <w:numId w:val="33"/>
      </w:numPr>
      <w:spacing w:before="240" w:after="120"/>
      <w:ind w:left="540" w:hanging="540"/>
      <w:outlineLvl w:val="0"/>
    </w:pPr>
    <w:rPr>
      <w:rFonts w:asciiTheme="majorHAnsi" w:eastAsiaTheme="majorEastAsia" w:hAnsiTheme="majorHAnsi" w:cstheme="majorBidi"/>
      <w:b/>
      <w:bCs/>
      <w:iCs/>
      <w:sz w:val="32"/>
      <w:szCs w:val="32"/>
    </w:rPr>
  </w:style>
  <w:style w:type="paragraph" w:styleId="Heading2">
    <w:name w:val="heading 2"/>
    <w:basedOn w:val="Normal"/>
    <w:next w:val="BodyText"/>
    <w:link w:val="Heading2Char"/>
    <w:uiPriority w:val="9"/>
    <w:unhideWhenUsed/>
    <w:qFormat/>
    <w:rsid w:val="000672A8"/>
    <w:pPr>
      <w:keepNext/>
      <w:numPr>
        <w:ilvl w:val="1"/>
        <w:numId w:val="34"/>
      </w:numPr>
      <w:tabs>
        <w:tab w:val="left" w:pos="936"/>
      </w:tabs>
      <w:spacing w:before="240" w:after="60"/>
      <w:outlineLvl w:val="1"/>
    </w:pPr>
    <w:rPr>
      <w:rFonts w:asciiTheme="majorHAnsi" w:eastAsiaTheme="majorEastAsia" w:hAnsiTheme="majorHAnsi" w:cstheme="majorBidi"/>
      <w:b/>
      <w:bCs/>
      <w:iCs/>
      <w:sz w:val="28"/>
      <w:szCs w:val="28"/>
    </w:rPr>
  </w:style>
  <w:style w:type="paragraph" w:styleId="Heading3">
    <w:name w:val="heading 3"/>
    <w:basedOn w:val="Normal"/>
    <w:next w:val="BodyText"/>
    <w:link w:val="Heading3Char"/>
    <w:uiPriority w:val="9"/>
    <w:unhideWhenUsed/>
    <w:qFormat/>
    <w:rsid w:val="000672A8"/>
    <w:pPr>
      <w:keepNext/>
      <w:numPr>
        <w:ilvl w:val="2"/>
        <w:numId w:val="34"/>
      </w:numPr>
      <w:tabs>
        <w:tab w:val="left" w:pos="1080"/>
      </w:tabs>
      <w:spacing w:before="240" w:after="60"/>
      <w:outlineLvl w:val="2"/>
    </w:pPr>
    <w:rPr>
      <w:rFonts w:asciiTheme="majorHAnsi" w:eastAsiaTheme="majorEastAsia" w:hAnsiTheme="majorHAnsi" w:cstheme="majorBidi"/>
      <w:b/>
      <w:bCs/>
      <w:iCs/>
      <w:sz w:val="26"/>
      <w:szCs w:val="26"/>
    </w:rPr>
  </w:style>
  <w:style w:type="paragraph" w:styleId="Heading4">
    <w:name w:val="heading 4"/>
    <w:basedOn w:val="Normal"/>
    <w:next w:val="BodyText"/>
    <w:link w:val="Heading4Char"/>
    <w:uiPriority w:val="9"/>
    <w:unhideWhenUsed/>
    <w:qFormat/>
    <w:rsid w:val="002B4110"/>
    <w:pPr>
      <w:keepNext/>
      <w:numPr>
        <w:ilvl w:val="3"/>
        <w:numId w:val="34"/>
      </w:numPr>
      <w:spacing w:before="240" w:after="60"/>
      <w:ind w:left="1260" w:hanging="1260"/>
      <w:outlineLvl w:val="3"/>
    </w:pPr>
    <w:rPr>
      <w:rFonts w:asciiTheme="majorHAnsi" w:eastAsiaTheme="majorEastAsia" w:hAnsiTheme="majorHAnsi" w:cstheme="majorBidi"/>
      <w:b/>
      <w:bCs/>
      <w:iCs/>
      <w:sz w:val="24"/>
      <w:szCs w:val="24"/>
    </w:rPr>
  </w:style>
  <w:style w:type="paragraph" w:styleId="Heading5">
    <w:name w:val="heading 5"/>
    <w:basedOn w:val="Heading4"/>
    <w:next w:val="BodyText"/>
    <w:link w:val="Heading5Char"/>
    <w:uiPriority w:val="9"/>
    <w:unhideWhenUsed/>
    <w:qFormat/>
    <w:rsid w:val="000672A8"/>
    <w:pPr>
      <w:numPr>
        <w:ilvl w:val="4"/>
      </w:numPr>
      <w:tabs>
        <w:tab w:val="left" w:pos="1530"/>
      </w:tabs>
      <w:outlineLvl w:val="4"/>
    </w:pPr>
  </w:style>
  <w:style w:type="paragraph" w:styleId="Heading6">
    <w:name w:val="heading 6"/>
    <w:basedOn w:val="Normal"/>
    <w:next w:val="BodyText"/>
    <w:link w:val="Heading6Char"/>
    <w:uiPriority w:val="9"/>
    <w:unhideWhenUsed/>
    <w:qFormat/>
    <w:rsid w:val="001C38C2"/>
    <w:pPr>
      <w:keepNext/>
      <w:numPr>
        <w:ilvl w:val="5"/>
        <w:numId w:val="27"/>
      </w:numPr>
      <w:spacing w:before="240" w:after="60"/>
      <w:outlineLvl w:val="5"/>
    </w:pPr>
    <w:rPr>
      <w:rFonts w:asciiTheme="majorHAnsi" w:eastAsiaTheme="majorEastAsia" w:hAnsiTheme="majorHAnsi" w:cstheme="majorBidi"/>
      <w:b/>
      <w:bCs/>
      <w:iCs/>
      <w:sz w:val="24"/>
    </w:rPr>
  </w:style>
  <w:style w:type="paragraph" w:styleId="Heading7">
    <w:name w:val="heading 7"/>
    <w:basedOn w:val="Normal"/>
    <w:next w:val="Normal"/>
    <w:link w:val="Heading7Char"/>
    <w:uiPriority w:val="9"/>
    <w:unhideWhenUsed/>
    <w:qFormat/>
    <w:rsid w:val="000672A8"/>
    <w:pPr>
      <w:numPr>
        <w:ilvl w:val="6"/>
        <w:numId w:val="34"/>
      </w:numPr>
      <w:spacing w:before="240" w:after="60"/>
      <w:outlineLvl w:val="6"/>
    </w:pPr>
    <w:rPr>
      <w:rFonts w:asciiTheme="majorHAnsi" w:eastAsiaTheme="majorEastAsia" w:hAnsiTheme="majorHAnsi" w:cstheme="majorBidi"/>
      <w:b/>
      <w:bCs/>
      <w:iCs/>
      <w:szCs w:val="20"/>
    </w:rPr>
  </w:style>
  <w:style w:type="paragraph" w:styleId="Heading8">
    <w:name w:val="heading 8"/>
    <w:basedOn w:val="Normal"/>
    <w:next w:val="Normal"/>
    <w:link w:val="Heading8Char"/>
    <w:uiPriority w:val="9"/>
    <w:semiHidden/>
    <w:unhideWhenUsed/>
    <w:qFormat/>
    <w:rsid w:val="000672A8"/>
    <w:pPr>
      <w:numPr>
        <w:ilvl w:val="7"/>
        <w:numId w:val="34"/>
      </w:numPr>
      <w:spacing w:before="280" w:after="0" w:line="360" w:lineRule="auto"/>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0672A8"/>
    <w:pPr>
      <w:numPr>
        <w:ilvl w:val="8"/>
        <w:numId w:val="34"/>
      </w:numPr>
      <w:spacing w:before="280" w:after="0" w:line="360" w:lineRule="auto"/>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3EDB"/>
    <w:rPr>
      <w:rFonts w:asciiTheme="majorHAnsi" w:eastAsiaTheme="majorEastAsia" w:hAnsiTheme="majorHAnsi" w:cstheme="majorBidi"/>
      <w:b/>
      <w:bCs/>
      <w:iCs/>
      <w:sz w:val="32"/>
      <w:szCs w:val="32"/>
    </w:rPr>
  </w:style>
  <w:style w:type="character" w:customStyle="1" w:styleId="Heading2Char">
    <w:name w:val="Heading 2 Char"/>
    <w:basedOn w:val="DefaultParagraphFont"/>
    <w:link w:val="Heading2"/>
    <w:uiPriority w:val="9"/>
    <w:rsid w:val="00B20F5A"/>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816296"/>
    <w:rPr>
      <w:rFonts w:asciiTheme="majorHAnsi" w:eastAsiaTheme="majorEastAsia" w:hAnsiTheme="majorHAnsi" w:cstheme="majorBidi"/>
      <w:b/>
      <w:bCs/>
      <w:iCs/>
      <w:sz w:val="26"/>
      <w:szCs w:val="26"/>
    </w:rPr>
  </w:style>
  <w:style w:type="character" w:customStyle="1" w:styleId="Heading4Char">
    <w:name w:val="Heading 4 Char"/>
    <w:basedOn w:val="DefaultParagraphFont"/>
    <w:link w:val="Heading4"/>
    <w:uiPriority w:val="9"/>
    <w:rsid w:val="002B4110"/>
    <w:rPr>
      <w:rFonts w:asciiTheme="majorHAnsi" w:eastAsiaTheme="majorEastAsia" w:hAnsiTheme="majorHAnsi" w:cstheme="majorBidi"/>
      <w:b/>
      <w:bCs/>
      <w:iCs/>
      <w:sz w:val="24"/>
      <w:szCs w:val="24"/>
    </w:rPr>
  </w:style>
  <w:style w:type="character" w:customStyle="1" w:styleId="Heading5Char">
    <w:name w:val="Heading 5 Char"/>
    <w:basedOn w:val="DefaultParagraphFont"/>
    <w:link w:val="Heading5"/>
    <w:uiPriority w:val="9"/>
    <w:rsid w:val="00816296"/>
    <w:rPr>
      <w:rFonts w:asciiTheme="majorHAnsi" w:eastAsiaTheme="majorEastAsia" w:hAnsiTheme="majorHAnsi" w:cstheme="majorBidi"/>
      <w:b/>
      <w:bCs/>
      <w:iCs/>
      <w:sz w:val="24"/>
      <w:szCs w:val="24"/>
    </w:rPr>
  </w:style>
  <w:style w:type="character" w:customStyle="1" w:styleId="Heading6Char">
    <w:name w:val="Heading 6 Char"/>
    <w:basedOn w:val="DefaultParagraphFont"/>
    <w:link w:val="Heading6"/>
    <w:uiPriority w:val="9"/>
    <w:rsid w:val="001C38C2"/>
    <w:rPr>
      <w:rFonts w:asciiTheme="majorHAnsi" w:eastAsiaTheme="majorEastAsia" w:hAnsiTheme="majorHAnsi" w:cstheme="majorBidi"/>
      <w:b/>
      <w:bCs/>
      <w:iCs/>
      <w:sz w:val="24"/>
    </w:rPr>
  </w:style>
  <w:style w:type="character" w:customStyle="1" w:styleId="Heading7Char">
    <w:name w:val="Heading 7 Char"/>
    <w:basedOn w:val="DefaultParagraphFont"/>
    <w:link w:val="Heading7"/>
    <w:uiPriority w:val="9"/>
    <w:rsid w:val="00E667AF"/>
    <w:rPr>
      <w:rFonts w:asciiTheme="majorHAnsi" w:eastAsiaTheme="majorEastAsia" w:hAnsiTheme="majorHAnsi" w:cstheme="majorBidi"/>
      <w:b/>
      <w:bCs/>
      <w:iCs/>
      <w:sz w:val="20"/>
      <w:szCs w:val="20"/>
    </w:rPr>
  </w:style>
  <w:style w:type="character" w:customStyle="1" w:styleId="Heading8Char">
    <w:name w:val="Heading 8 Char"/>
    <w:basedOn w:val="DefaultParagraphFont"/>
    <w:link w:val="Heading8"/>
    <w:uiPriority w:val="9"/>
    <w:semiHidden/>
    <w:rsid w:val="00872C84"/>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872C84"/>
    <w:rPr>
      <w:rFonts w:asciiTheme="majorHAnsi" w:eastAsiaTheme="majorEastAsia" w:hAnsiTheme="majorHAnsi" w:cstheme="majorBidi"/>
      <w:i/>
      <w:iCs/>
      <w:sz w:val="18"/>
      <w:szCs w:val="18"/>
    </w:rPr>
  </w:style>
  <w:style w:type="paragraph" w:styleId="Caption">
    <w:name w:val="caption"/>
    <w:next w:val="BodyText"/>
    <w:uiPriority w:val="35"/>
    <w:unhideWhenUsed/>
    <w:qFormat/>
    <w:rsid w:val="004730E3"/>
    <w:pPr>
      <w:keepNext/>
      <w:spacing w:before="360" w:after="60" w:line="240" w:lineRule="auto"/>
      <w:ind w:firstLine="0"/>
      <w:jc w:val="center"/>
    </w:pPr>
    <w:rPr>
      <w:rFonts w:asciiTheme="majorHAnsi" w:hAnsiTheme="majorHAnsi"/>
      <w:b/>
      <w:bCs/>
      <w:sz w:val="20"/>
      <w:szCs w:val="18"/>
    </w:rPr>
  </w:style>
  <w:style w:type="paragraph" w:styleId="Title">
    <w:name w:val="Title"/>
    <w:basedOn w:val="Normal"/>
    <w:next w:val="Normal"/>
    <w:link w:val="TitleChar"/>
    <w:uiPriority w:val="10"/>
    <w:qFormat/>
    <w:rsid w:val="00AE1DED"/>
    <w:pPr>
      <w:spacing w:after="360"/>
      <w:jc w:val="center"/>
    </w:pPr>
    <w:rPr>
      <w:rFonts w:asciiTheme="majorHAnsi" w:eastAsiaTheme="majorEastAsia" w:hAnsiTheme="majorHAnsi" w:cstheme="majorBidi"/>
      <w:b/>
      <w:bCs/>
      <w:iCs/>
      <w:spacing w:val="10"/>
      <w:sz w:val="36"/>
      <w:szCs w:val="60"/>
    </w:rPr>
  </w:style>
  <w:style w:type="character" w:customStyle="1" w:styleId="TitleChar">
    <w:name w:val="Title Char"/>
    <w:basedOn w:val="DefaultParagraphFont"/>
    <w:link w:val="Title"/>
    <w:uiPriority w:val="10"/>
    <w:rsid w:val="00AE1DED"/>
    <w:rPr>
      <w:rFonts w:asciiTheme="majorHAnsi" w:eastAsiaTheme="majorEastAsia" w:hAnsiTheme="majorHAnsi" w:cstheme="majorBidi"/>
      <w:b/>
      <w:bCs/>
      <w:iCs/>
      <w:spacing w:val="10"/>
      <w:sz w:val="36"/>
      <w:szCs w:val="60"/>
    </w:rPr>
  </w:style>
  <w:style w:type="paragraph" w:styleId="Subtitle">
    <w:name w:val="Subtitle"/>
    <w:basedOn w:val="Normal"/>
    <w:next w:val="Normal"/>
    <w:link w:val="SubtitleChar"/>
    <w:uiPriority w:val="11"/>
    <w:qFormat/>
    <w:rsid w:val="009A1D9A"/>
    <w:pPr>
      <w:spacing w:before="360" w:after="320"/>
      <w:jc w:val="center"/>
    </w:pPr>
    <w:rPr>
      <w:rFonts w:asciiTheme="majorHAnsi" w:hAnsiTheme="majorHAnsi"/>
      <w:b/>
      <w:iCs/>
      <w:spacing w:val="10"/>
      <w:sz w:val="28"/>
      <w:szCs w:val="24"/>
    </w:rPr>
  </w:style>
  <w:style w:type="character" w:customStyle="1" w:styleId="SubtitleChar">
    <w:name w:val="Subtitle Char"/>
    <w:basedOn w:val="DefaultParagraphFont"/>
    <w:link w:val="Subtitle"/>
    <w:uiPriority w:val="11"/>
    <w:rsid w:val="009A1D9A"/>
    <w:rPr>
      <w:rFonts w:asciiTheme="majorHAnsi" w:hAnsiTheme="majorHAnsi"/>
      <w:b/>
      <w:iCs/>
      <w:spacing w:val="10"/>
      <w:sz w:val="28"/>
      <w:szCs w:val="24"/>
    </w:rPr>
  </w:style>
  <w:style w:type="character" w:styleId="Strong">
    <w:name w:val="Strong"/>
    <w:basedOn w:val="DefaultParagraphFont"/>
    <w:uiPriority w:val="22"/>
    <w:qFormat/>
    <w:rsid w:val="00872C84"/>
    <w:rPr>
      <w:b/>
      <w:bCs/>
      <w:spacing w:val="0"/>
    </w:rPr>
  </w:style>
  <w:style w:type="character" w:styleId="Emphasis">
    <w:name w:val="Emphasis"/>
    <w:uiPriority w:val="20"/>
    <w:qFormat/>
    <w:rsid w:val="00006408"/>
    <w:rPr>
      <w:b w:val="0"/>
      <w:bCs/>
      <w:i/>
      <w:iCs/>
      <w:color w:val="auto"/>
    </w:rPr>
  </w:style>
  <w:style w:type="paragraph" w:styleId="NoSpacing">
    <w:name w:val="No Spacing"/>
    <w:basedOn w:val="Normal"/>
    <w:uiPriority w:val="1"/>
    <w:qFormat/>
    <w:rsid w:val="00872C84"/>
    <w:pPr>
      <w:spacing w:after="0"/>
    </w:pPr>
  </w:style>
  <w:style w:type="character" w:customStyle="1" w:styleId="InactiveLink">
    <w:name w:val="Inactive Link"/>
    <w:basedOn w:val="DefaultParagraphFont"/>
    <w:uiPriority w:val="1"/>
    <w:qFormat/>
    <w:rsid w:val="002C1728"/>
    <w:rPr>
      <w:b/>
      <w:u w:val="single"/>
    </w:rPr>
  </w:style>
  <w:style w:type="paragraph" w:customStyle="1" w:styleId="TableNumbered">
    <w:name w:val="Table Numbered"/>
    <w:qFormat/>
    <w:rsid w:val="006E5C01"/>
    <w:pPr>
      <w:numPr>
        <w:numId w:val="35"/>
      </w:numPr>
      <w:spacing w:before="40" w:line="240" w:lineRule="auto"/>
    </w:pPr>
    <w:rPr>
      <w:rFonts w:ascii="Arial" w:hAnsi="Arial" w:cs="Times New Roman (Body CS)"/>
      <w:sz w:val="20"/>
    </w:rPr>
  </w:style>
  <w:style w:type="paragraph" w:customStyle="1" w:styleId="CoverImage">
    <w:name w:val="Cover Image"/>
    <w:basedOn w:val="Picture"/>
    <w:qFormat/>
    <w:rsid w:val="00334017"/>
    <w:pPr>
      <w:spacing w:before="840" w:after="840"/>
    </w:pPr>
    <w:rPr>
      <w:sz w:val="16"/>
    </w:rPr>
  </w:style>
  <w:style w:type="character" w:styleId="UnresolvedMention">
    <w:name w:val="Unresolved Mention"/>
    <w:basedOn w:val="DefaultParagraphFont"/>
    <w:uiPriority w:val="99"/>
    <w:semiHidden/>
    <w:unhideWhenUsed/>
    <w:rsid w:val="00E14CFF"/>
    <w:rPr>
      <w:color w:val="808080"/>
      <w:shd w:val="clear" w:color="auto" w:fill="E6E6E6"/>
    </w:rPr>
  </w:style>
  <w:style w:type="paragraph" w:styleId="TOCHeading">
    <w:name w:val="TOC Heading"/>
    <w:basedOn w:val="Title2"/>
    <w:next w:val="Normal"/>
    <w:uiPriority w:val="39"/>
    <w:unhideWhenUsed/>
    <w:qFormat/>
    <w:rsid w:val="003243FD"/>
    <w:pPr>
      <w:pageBreakBefore/>
    </w:pPr>
  </w:style>
  <w:style w:type="paragraph" w:customStyle="1" w:styleId="Title2">
    <w:name w:val="Title 2"/>
    <w:basedOn w:val="Title"/>
    <w:next w:val="Subtitle"/>
    <w:qFormat/>
    <w:rsid w:val="009A1D9A"/>
    <w:pPr>
      <w:spacing w:after="120"/>
      <w:contextualSpacing/>
    </w:pPr>
    <w:rPr>
      <w:sz w:val="28"/>
    </w:rPr>
  </w:style>
  <w:style w:type="paragraph" w:customStyle="1" w:styleId="Picture">
    <w:name w:val="Picture"/>
    <w:basedOn w:val="Normal"/>
    <w:next w:val="Normal"/>
    <w:qFormat/>
    <w:rsid w:val="00AD2BAE"/>
    <w:pPr>
      <w:spacing w:before="0" w:after="360"/>
      <w:contextualSpacing/>
      <w:jc w:val="center"/>
    </w:pPr>
  </w:style>
  <w:style w:type="paragraph" w:customStyle="1" w:styleId="PubDate">
    <w:name w:val="PubDate"/>
    <w:basedOn w:val="Title2"/>
    <w:next w:val="Title2"/>
    <w:qFormat/>
    <w:rsid w:val="00AE1DED"/>
  </w:style>
  <w:style w:type="paragraph" w:styleId="Footer">
    <w:name w:val="footer"/>
    <w:basedOn w:val="Normal"/>
    <w:link w:val="FooterChar"/>
    <w:uiPriority w:val="99"/>
    <w:unhideWhenUsed/>
    <w:rsid w:val="00A86E37"/>
    <w:pPr>
      <w:tabs>
        <w:tab w:val="center" w:pos="4680"/>
        <w:tab w:val="right" w:pos="9360"/>
      </w:tabs>
      <w:spacing w:before="0" w:after="0"/>
    </w:pPr>
  </w:style>
  <w:style w:type="character" w:customStyle="1" w:styleId="FooterChar">
    <w:name w:val="Footer Char"/>
    <w:basedOn w:val="DefaultParagraphFont"/>
    <w:link w:val="Footer"/>
    <w:uiPriority w:val="99"/>
    <w:rsid w:val="00A86E37"/>
    <w:rPr>
      <w:sz w:val="20"/>
    </w:rPr>
  </w:style>
  <w:style w:type="table" w:styleId="TableGrid">
    <w:name w:val="Table Grid"/>
    <w:basedOn w:val="TableNormal"/>
    <w:uiPriority w:val="39"/>
    <w:rsid w:val="009A1D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JLV-CV">
    <w:name w:val="JLV-CV"/>
    <w:basedOn w:val="TableNormal"/>
    <w:uiPriority w:val="99"/>
    <w:rsid w:val="008E4640"/>
    <w:pPr>
      <w:spacing w:after="0" w:line="240" w:lineRule="auto"/>
      <w:ind w:firstLine="0"/>
    </w:pPr>
    <w:rPr>
      <w:rFonts w:ascii="Arial" w:hAnsi="Arial" w:cs="Times New Roman (Body CS)"/>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Pr>
    <w:trPr>
      <w:cantSplit/>
    </w:trPr>
    <w:tblStylePr w:type="firstRow">
      <w:pPr>
        <w:keepNext/>
        <w:widowControl/>
        <w:wordWrap/>
        <w:spacing w:line="240" w:lineRule="auto"/>
      </w:pPr>
      <w:rPr>
        <w:b/>
      </w:rPr>
      <w:tblPr/>
      <w:trPr>
        <w:tblHeader/>
      </w:trPr>
      <w:tcPr>
        <w:shd w:val="clear" w:color="auto" w:fill="F2F2F2" w:themeFill="background1" w:themeFillShade="F2"/>
      </w:tcPr>
    </w:tblStylePr>
    <w:tblStylePr w:type="firstCol">
      <w:rPr>
        <w:b/>
      </w:rPr>
    </w:tblStylePr>
  </w:style>
  <w:style w:type="paragraph" w:styleId="TOAHeading">
    <w:name w:val="toa heading"/>
    <w:basedOn w:val="Normal"/>
    <w:next w:val="Normal"/>
    <w:uiPriority w:val="99"/>
    <w:unhideWhenUsed/>
    <w:qFormat/>
    <w:rsid w:val="00AF6D92"/>
    <w:pPr>
      <w:keepNext/>
      <w:spacing w:before="360"/>
      <w:jc w:val="center"/>
    </w:pPr>
    <w:rPr>
      <w:rFonts w:asciiTheme="majorHAnsi" w:eastAsiaTheme="majorEastAsia" w:hAnsiTheme="majorHAnsi" w:cstheme="majorBidi"/>
      <w:b/>
      <w:bCs/>
      <w:sz w:val="28"/>
      <w:szCs w:val="24"/>
    </w:rPr>
  </w:style>
  <w:style w:type="paragraph" w:styleId="TOC1">
    <w:name w:val="toc 1"/>
    <w:uiPriority w:val="39"/>
    <w:unhideWhenUsed/>
    <w:rsid w:val="002E1850"/>
    <w:pPr>
      <w:tabs>
        <w:tab w:val="left" w:pos="540"/>
        <w:tab w:val="right" w:leader="dot" w:pos="9350"/>
      </w:tabs>
      <w:spacing w:after="100" w:line="240" w:lineRule="auto"/>
      <w:ind w:left="547" w:hanging="547"/>
    </w:pPr>
    <w:rPr>
      <w:rFonts w:ascii="Arial Bold" w:hAnsi="Arial Bold"/>
      <w:b/>
      <w:noProof/>
      <w:sz w:val="28"/>
    </w:rPr>
  </w:style>
  <w:style w:type="paragraph" w:styleId="TOC2">
    <w:name w:val="toc 2"/>
    <w:next w:val="TOC3"/>
    <w:uiPriority w:val="39"/>
    <w:unhideWhenUsed/>
    <w:rsid w:val="002E1850"/>
    <w:pPr>
      <w:tabs>
        <w:tab w:val="left" w:pos="1170"/>
        <w:tab w:val="right" w:leader="dot" w:pos="9350"/>
      </w:tabs>
      <w:spacing w:after="100" w:line="240" w:lineRule="auto"/>
      <w:ind w:left="1181" w:hanging="634"/>
    </w:pPr>
    <w:rPr>
      <w:rFonts w:ascii="Arial Bold" w:hAnsi="Arial Bold"/>
      <w:b/>
      <w:noProof/>
      <w:sz w:val="24"/>
    </w:rPr>
  </w:style>
  <w:style w:type="paragraph" w:styleId="TOC3">
    <w:name w:val="toc 3"/>
    <w:next w:val="TOC4"/>
    <w:uiPriority w:val="39"/>
    <w:unhideWhenUsed/>
    <w:rsid w:val="002E1850"/>
    <w:pPr>
      <w:tabs>
        <w:tab w:val="left" w:pos="1440"/>
        <w:tab w:val="right" w:leader="dot" w:pos="9350"/>
      </w:tabs>
      <w:spacing w:after="100" w:line="240" w:lineRule="auto"/>
      <w:ind w:left="1454" w:hanging="907"/>
    </w:pPr>
    <w:rPr>
      <w:rFonts w:asciiTheme="majorHAnsi" w:hAnsiTheme="majorHAnsi"/>
      <w:b/>
      <w:noProof/>
      <w:sz w:val="20"/>
    </w:rPr>
  </w:style>
  <w:style w:type="paragraph" w:styleId="TOC4">
    <w:name w:val="toc 4"/>
    <w:next w:val="TOC5"/>
    <w:uiPriority w:val="39"/>
    <w:unhideWhenUsed/>
    <w:rsid w:val="002E1850"/>
    <w:pPr>
      <w:tabs>
        <w:tab w:val="left" w:pos="1620"/>
        <w:tab w:val="right" w:leader="dot" w:pos="9350"/>
      </w:tabs>
      <w:spacing w:after="100" w:line="240" w:lineRule="auto"/>
      <w:ind w:left="1627" w:hanging="1080"/>
    </w:pPr>
    <w:rPr>
      <w:rFonts w:asciiTheme="majorHAnsi" w:hAnsiTheme="majorHAnsi"/>
      <w:b/>
      <w:noProof/>
      <w:sz w:val="20"/>
      <w:szCs w:val="20"/>
    </w:rPr>
  </w:style>
  <w:style w:type="paragraph" w:styleId="TOC5">
    <w:name w:val="toc 5"/>
    <w:basedOn w:val="Normal"/>
    <w:next w:val="Normal"/>
    <w:autoRedefine/>
    <w:uiPriority w:val="39"/>
    <w:unhideWhenUsed/>
    <w:rsid w:val="00060433"/>
    <w:pPr>
      <w:tabs>
        <w:tab w:val="left" w:pos="1800"/>
        <w:tab w:val="right" w:leader="dot" w:pos="9350"/>
      </w:tabs>
      <w:spacing w:after="100"/>
      <w:ind w:left="1800" w:hanging="1260"/>
    </w:pPr>
    <w:rPr>
      <w:rFonts w:asciiTheme="majorHAnsi" w:hAnsiTheme="majorHAnsi"/>
      <w:b/>
      <w:noProof/>
      <w:szCs w:val="20"/>
    </w:rPr>
  </w:style>
  <w:style w:type="paragraph" w:styleId="ListBullet">
    <w:name w:val="List Bullet"/>
    <w:basedOn w:val="Normal"/>
    <w:uiPriority w:val="99"/>
    <w:unhideWhenUsed/>
    <w:qFormat/>
    <w:rsid w:val="00ED4AC0"/>
    <w:pPr>
      <w:numPr>
        <w:numId w:val="28"/>
      </w:numPr>
      <w:spacing w:before="60" w:after="60"/>
    </w:pPr>
    <w:rPr>
      <w:sz w:val="24"/>
    </w:rPr>
  </w:style>
  <w:style w:type="paragraph" w:styleId="ListNumber">
    <w:name w:val="List Number"/>
    <w:basedOn w:val="Normal"/>
    <w:uiPriority w:val="99"/>
    <w:unhideWhenUsed/>
    <w:qFormat/>
    <w:rsid w:val="00ED4AC0"/>
    <w:pPr>
      <w:numPr>
        <w:numId w:val="29"/>
      </w:numPr>
      <w:spacing w:before="60" w:after="60"/>
    </w:pPr>
    <w:rPr>
      <w:sz w:val="24"/>
    </w:rPr>
  </w:style>
  <w:style w:type="paragraph" w:styleId="ListNumber2">
    <w:name w:val="List Number 2"/>
    <w:basedOn w:val="Normal"/>
    <w:uiPriority w:val="99"/>
    <w:unhideWhenUsed/>
    <w:rsid w:val="00ED4AC0"/>
    <w:pPr>
      <w:numPr>
        <w:ilvl w:val="1"/>
        <w:numId w:val="29"/>
      </w:numPr>
      <w:spacing w:before="60" w:after="60"/>
    </w:pPr>
    <w:rPr>
      <w:sz w:val="24"/>
    </w:rPr>
  </w:style>
  <w:style w:type="paragraph" w:styleId="ListNumber3">
    <w:name w:val="List Number 3"/>
    <w:basedOn w:val="Normal"/>
    <w:uiPriority w:val="99"/>
    <w:unhideWhenUsed/>
    <w:rsid w:val="00ED4AC0"/>
    <w:pPr>
      <w:numPr>
        <w:ilvl w:val="2"/>
        <w:numId w:val="29"/>
      </w:numPr>
      <w:spacing w:before="60" w:after="60"/>
    </w:pPr>
    <w:rPr>
      <w:sz w:val="24"/>
    </w:rPr>
  </w:style>
  <w:style w:type="paragraph" w:styleId="ListNumber4">
    <w:name w:val="List Number 4"/>
    <w:basedOn w:val="Normal"/>
    <w:uiPriority w:val="99"/>
    <w:unhideWhenUsed/>
    <w:rsid w:val="00ED4AC0"/>
    <w:pPr>
      <w:numPr>
        <w:ilvl w:val="3"/>
        <w:numId w:val="29"/>
      </w:numPr>
      <w:spacing w:before="60" w:after="60"/>
    </w:pPr>
    <w:rPr>
      <w:sz w:val="24"/>
    </w:rPr>
  </w:style>
  <w:style w:type="paragraph" w:styleId="ListNumber5">
    <w:name w:val="List Number 5"/>
    <w:basedOn w:val="Normal"/>
    <w:uiPriority w:val="99"/>
    <w:unhideWhenUsed/>
    <w:rsid w:val="00ED4AC0"/>
    <w:pPr>
      <w:numPr>
        <w:ilvl w:val="4"/>
        <w:numId w:val="29"/>
      </w:numPr>
      <w:spacing w:before="60" w:after="60"/>
    </w:pPr>
    <w:rPr>
      <w:sz w:val="24"/>
    </w:rPr>
  </w:style>
  <w:style w:type="paragraph" w:styleId="FootnoteText">
    <w:name w:val="footnote text"/>
    <w:basedOn w:val="Normal"/>
    <w:link w:val="FootnoteTextChar"/>
    <w:uiPriority w:val="99"/>
    <w:semiHidden/>
    <w:unhideWhenUsed/>
    <w:rsid w:val="001D2275"/>
    <w:pPr>
      <w:spacing w:before="0" w:after="0"/>
    </w:pPr>
    <w:rPr>
      <w:szCs w:val="20"/>
    </w:rPr>
  </w:style>
  <w:style w:type="character" w:customStyle="1" w:styleId="FootnoteTextChar">
    <w:name w:val="Footnote Text Char"/>
    <w:basedOn w:val="DefaultParagraphFont"/>
    <w:link w:val="FootnoteText"/>
    <w:uiPriority w:val="99"/>
    <w:semiHidden/>
    <w:rsid w:val="001D2275"/>
    <w:rPr>
      <w:sz w:val="20"/>
      <w:szCs w:val="20"/>
    </w:rPr>
  </w:style>
  <w:style w:type="character" w:styleId="FootnoteReference">
    <w:name w:val="footnote reference"/>
    <w:basedOn w:val="DefaultParagraphFont"/>
    <w:uiPriority w:val="99"/>
    <w:semiHidden/>
    <w:unhideWhenUsed/>
    <w:rsid w:val="001D2275"/>
    <w:rPr>
      <w:vertAlign w:val="superscript"/>
    </w:rPr>
  </w:style>
  <w:style w:type="character" w:styleId="Hyperlink">
    <w:name w:val="Hyperlink"/>
    <w:basedOn w:val="DefaultParagraphFont"/>
    <w:uiPriority w:val="99"/>
    <w:unhideWhenUsed/>
    <w:qFormat/>
    <w:rsid w:val="002D2F9E"/>
    <w:rPr>
      <w:color w:val="0000FF"/>
      <w:u w:val="single"/>
    </w:rPr>
  </w:style>
  <w:style w:type="paragraph" w:styleId="BodyText">
    <w:name w:val="Body Text"/>
    <w:basedOn w:val="Normal"/>
    <w:link w:val="BodyTextChar"/>
    <w:unhideWhenUsed/>
    <w:qFormat/>
    <w:rsid w:val="002C1E29"/>
    <w:pPr>
      <w:spacing w:before="120" w:after="120"/>
    </w:pPr>
    <w:rPr>
      <w:sz w:val="24"/>
    </w:rPr>
  </w:style>
  <w:style w:type="character" w:customStyle="1" w:styleId="BodyTextChar">
    <w:name w:val="Body Text Char"/>
    <w:basedOn w:val="DefaultParagraphFont"/>
    <w:link w:val="BodyText"/>
    <w:rsid w:val="002C1E29"/>
    <w:rPr>
      <w:sz w:val="24"/>
    </w:rPr>
  </w:style>
  <w:style w:type="paragraph" w:customStyle="1" w:styleId="TableBullet">
    <w:name w:val="Table Bullet"/>
    <w:basedOn w:val="Normal"/>
    <w:qFormat/>
    <w:rsid w:val="00BD11F5"/>
    <w:pPr>
      <w:numPr>
        <w:numId w:val="2"/>
      </w:numPr>
      <w:ind w:left="342"/>
      <w:contextualSpacing/>
    </w:pPr>
    <w:rPr>
      <w:rFonts w:ascii="Arial" w:hAnsi="Arial" w:cs="Times New Roman (Body CS)"/>
    </w:rPr>
  </w:style>
  <w:style w:type="paragraph" w:customStyle="1" w:styleId="Appendix1">
    <w:name w:val="Appendix 1"/>
    <w:basedOn w:val="Heading1"/>
    <w:next w:val="BodyText"/>
    <w:qFormat/>
    <w:rsid w:val="00343CD0"/>
    <w:pPr>
      <w:pageBreakBefore/>
      <w:numPr>
        <w:numId w:val="7"/>
      </w:numPr>
      <w:ind w:hanging="720"/>
    </w:pPr>
  </w:style>
  <w:style w:type="paragraph" w:customStyle="1" w:styleId="Appendix2">
    <w:name w:val="Appendix 2"/>
    <w:basedOn w:val="Heading2"/>
    <w:next w:val="BodyText"/>
    <w:qFormat/>
    <w:rsid w:val="00F835E5"/>
    <w:pPr>
      <w:numPr>
        <w:numId w:val="7"/>
      </w:numPr>
      <w:tabs>
        <w:tab w:val="clear" w:pos="1152"/>
      </w:tabs>
      <w:ind w:left="936" w:hanging="936"/>
    </w:pPr>
  </w:style>
  <w:style w:type="paragraph" w:styleId="TableofFigures">
    <w:name w:val="table of figures"/>
    <w:basedOn w:val="Normal"/>
    <w:next w:val="Normal"/>
    <w:uiPriority w:val="99"/>
    <w:unhideWhenUsed/>
    <w:rsid w:val="007D53E9"/>
    <w:pPr>
      <w:spacing w:after="0"/>
    </w:pPr>
    <w:rPr>
      <w:sz w:val="24"/>
    </w:rPr>
  </w:style>
  <w:style w:type="numbering" w:customStyle="1" w:styleId="ListNumbered">
    <w:name w:val="List Numbered"/>
    <w:uiPriority w:val="99"/>
    <w:rsid w:val="00B66812"/>
    <w:pPr>
      <w:numPr>
        <w:numId w:val="3"/>
      </w:numPr>
    </w:pPr>
  </w:style>
  <w:style w:type="character" w:styleId="FollowedHyperlink">
    <w:name w:val="FollowedHyperlink"/>
    <w:basedOn w:val="DefaultParagraphFont"/>
    <w:uiPriority w:val="99"/>
    <w:semiHidden/>
    <w:unhideWhenUsed/>
    <w:rsid w:val="007376D7"/>
    <w:rPr>
      <w:color w:val="7030A0"/>
      <w:u w:val="single"/>
    </w:rPr>
  </w:style>
  <w:style w:type="paragraph" w:customStyle="1" w:styleId="Note">
    <w:name w:val="Note"/>
    <w:basedOn w:val="BodyText"/>
    <w:qFormat/>
    <w:rsid w:val="00461CC9"/>
    <w:pPr>
      <w:tabs>
        <w:tab w:val="left" w:pos="1457"/>
      </w:tabs>
      <w:spacing w:before="240" w:after="240"/>
      <w:ind w:left="1440" w:right="720" w:hanging="720"/>
    </w:pPr>
  </w:style>
  <w:style w:type="paragraph" w:styleId="ListBullet2">
    <w:name w:val="List Bullet 2"/>
    <w:basedOn w:val="ListBullet"/>
    <w:uiPriority w:val="99"/>
    <w:unhideWhenUsed/>
    <w:rsid w:val="00ED4AC0"/>
    <w:pPr>
      <w:numPr>
        <w:ilvl w:val="1"/>
      </w:numPr>
    </w:pPr>
  </w:style>
  <w:style w:type="paragraph" w:styleId="ListBullet3">
    <w:name w:val="List Bullet 3"/>
    <w:basedOn w:val="ListBullet"/>
    <w:uiPriority w:val="99"/>
    <w:unhideWhenUsed/>
    <w:rsid w:val="00ED4AC0"/>
    <w:pPr>
      <w:numPr>
        <w:ilvl w:val="2"/>
      </w:numPr>
    </w:pPr>
  </w:style>
  <w:style w:type="paragraph" w:styleId="ListBullet4">
    <w:name w:val="List Bullet 4"/>
    <w:basedOn w:val="ListBullet"/>
    <w:uiPriority w:val="99"/>
    <w:unhideWhenUsed/>
    <w:rsid w:val="00ED4AC0"/>
    <w:pPr>
      <w:numPr>
        <w:ilvl w:val="3"/>
      </w:numPr>
    </w:pPr>
  </w:style>
  <w:style w:type="paragraph" w:styleId="ListBullet5">
    <w:name w:val="List Bullet 5"/>
    <w:basedOn w:val="ListBullet"/>
    <w:uiPriority w:val="99"/>
    <w:unhideWhenUsed/>
    <w:rsid w:val="00ED4AC0"/>
    <w:pPr>
      <w:numPr>
        <w:ilvl w:val="4"/>
      </w:numPr>
    </w:pPr>
  </w:style>
  <w:style w:type="numbering" w:customStyle="1" w:styleId="ListBullets">
    <w:name w:val="List Bullets"/>
    <w:uiPriority w:val="99"/>
    <w:rsid w:val="009F3BA0"/>
    <w:pPr>
      <w:numPr>
        <w:numId w:val="5"/>
      </w:numPr>
    </w:pPr>
  </w:style>
  <w:style w:type="character" w:customStyle="1" w:styleId="Cross-Reference">
    <w:name w:val="Cross-Reference"/>
    <w:basedOn w:val="Hyperlink"/>
    <w:uiPriority w:val="1"/>
    <w:qFormat/>
    <w:rsid w:val="0067263E"/>
    <w:rPr>
      <w:color w:val="0000FF"/>
      <w:u w:val="single"/>
    </w:rPr>
  </w:style>
  <w:style w:type="paragraph" w:styleId="Header">
    <w:name w:val="header"/>
    <w:basedOn w:val="Normal"/>
    <w:link w:val="HeaderChar"/>
    <w:uiPriority w:val="99"/>
    <w:unhideWhenUsed/>
    <w:rsid w:val="00B65CB3"/>
    <w:pPr>
      <w:tabs>
        <w:tab w:val="center" w:pos="4680"/>
        <w:tab w:val="right" w:pos="9360"/>
      </w:tabs>
      <w:spacing w:before="0" w:after="0"/>
    </w:pPr>
  </w:style>
  <w:style w:type="character" w:customStyle="1" w:styleId="HeaderChar">
    <w:name w:val="Header Char"/>
    <w:basedOn w:val="DefaultParagraphFont"/>
    <w:link w:val="Header"/>
    <w:uiPriority w:val="99"/>
    <w:rsid w:val="00B65CB3"/>
    <w:rPr>
      <w:sz w:val="20"/>
    </w:rPr>
  </w:style>
  <w:style w:type="paragraph" w:customStyle="1" w:styleId="TableNumbered2">
    <w:name w:val="Table Numbered 2"/>
    <w:basedOn w:val="TableNumbered"/>
    <w:qFormat/>
    <w:rsid w:val="006E5C01"/>
    <w:pPr>
      <w:numPr>
        <w:ilvl w:val="1"/>
      </w:numPr>
    </w:pPr>
  </w:style>
  <w:style w:type="numbering" w:customStyle="1" w:styleId="TableNumbering">
    <w:name w:val="Table Numbering"/>
    <w:uiPriority w:val="99"/>
    <w:rsid w:val="00C45AFA"/>
    <w:pPr>
      <w:numPr>
        <w:numId w:val="9"/>
      </w:numPr>
    </w:pPr>
  </w:style>
  <w:style w:type="numbering" w:customStyle="1" w:styleId="Headings">
    <w:name w:val="Headings"/>
    <w:uiPriority w:val="99"/>
    <w:rsid w:val="00D345DF"/>
  </w:style>
  <w:style w:type="character" w:styleId="IntenseEmphasis">
    <w:name w:val="Intense Emphasis"/>
    <w:basedOn w:val="DefaultParagraphFont"/>
    <w:uiPriority w:val="21"/>
    <w:qFormat/>
    <w:rsid w:val="00392D38"/>
    <w:rPr>
      <w:b/>
      <w:i/>
      <w:iCs/>
      <w:color w:val="000000" w:themeColor="text1"/>
    </w:rPr>
  </w:style>
  <w:style w:type="numbering" w:customStyle="1" w:styleId="Headings0">
    <w:name w:val="Headings"/>
    <w:next w:val="Headings"/>
    <w:uiPriority w:val="99"/>
    <w:rsid w:val="00D345DF"/>
  </w:style>
  <w:style w:type="paragraph" w:styleId="BalloonText">
    <w:name w:val="Balloon Text"/>
    <w:basedOn w:val="Normal"/>
    <w:link w:val="BalloonTextChar"/>
    <w:uiPriority w:val="99"/>
    <w:semiHidden/>
    <w:unhideWhenUsed/>
    <w:rsid w:val="00BA4165"/>
    <w:pPr>
      <w:spacing w:before="0" w:after="0"/>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A4165"/>
    <w:rPr>
      <w:rFonts w:ascii="Times New Roman" w:hAnsi="Times New Roman" w:cs="Times New Roman"/>
      <w:sz w:val="18"/>
      <w:szCs w:val="18"/>
    </w:rPr>
  </w:style>
  <w:style w:type="paragraph" w:customStyle="1" w:styleId="TableHeading">
    <w:name w:val="Table Heading"/>
    <w:next w:val="TableText"/>
    <w:qFormat/>
    <w:rsid w:val="00452D3A"/>
    <w:pPr>
      <w:keepNext/>
      <w:shd w:val="clear" w:color="auto" w:fill="F2F2F2" w:themeFill="background1" w:themeFillShade="F2"/>
      <w:spacing w:before="40" w:after="40" w:line="240" w:lineRule="auto"/>
      <w:ind w:firstLine="0"/>
      <w:jc w:val="center"/>
    </w:pPr>
    <w:rPr>
      <w:rFonts w:ascii="Arial Bold" w:hAnsi="Arial Bold" w:cs="Times New Roman (Body CS)"/>
      <w:b/>
      <w:sz w:val="20"/>
    </w:rPr>
  </w:style>
  <w:style w:type="paragraph" w:customStyle="1" w:styleId="TableText">
    <w:name w:val="TableText"/>
    <w:basedOn w:val="BodyText"/>
    <w:qFormat/>
    <w:rsid w:val="006E18AB"/>
    <w:pPr>
      <w:spacing w:before="40" w:after="40"/>
    </w:pPr>
    <w:rPr>
      <w:rFonts w:ascii="Arial" w:hAnsi="Arial" w:cs="Times New Roman (Body CS)"/>
      <w:sz w:val="20"/>
    </w:rPr>
  </w:style>
  <w:style w:type="paragraph" w:customStyle="1" w:styleId="AppendixNoNumber">
    <w:name w:val="Appendix No Number"/>
    <w:next w:val="BodyText"/>
    <w:qFormat/>
    <w:rsid w:val="00F44DB4"/>
    <w:pPr>
      <w:pageBreakBefore/>
      <w:spacing w:before="120" w:line="240" w:lineRule="auto"/>
      <w:ind w:firstLine="0"/>
    </w:pPr>
    <w:rPr>
      <w:rFonts w:asciiTheme="majorHAnsi" w:eastAsiaTheme="majorEastAsia" w:hAnsiTheme="majorHAnsi" w:cstheme="majorBidi"/>
      <w:b/>
      <w:bCs/>
      <w:iCs/>
      <w:sz w:val="32"/>
      <w:szCs w:val="32"/>
    </w:rPr>
  </w:style>
  <w:style w:type="paragraph" w:customStyle="1" w:styleId="TableText0">
    <w:name w:val="Table Text"/>
    <w:link w:val="TableTextChar"/>
    <w:rsid w:val="003C269D"/>
    <w:pPr>
      <w:spacing w:before="60" w:after="60" w:line="240" w:lineRule="auto"/>
      <w:ind w:firstLine="0"/>
    </w:pPr>
    <w:rPr>
      <w:rFonts w:ascii="Arial" w:eastAsia="Times New Roman" w:hAnsi="Arial" w:cs="Arial"/>
      <w:sz w:val="20"/>
      <w:szCs w:val="20"/>
    </w:rPr>
  </w:style>
  <w:style w:type="character" w:customStyle="1" w:styleId="TableTextChar">
    <w:name w:val="Table Text Char"/>
    <w:link w:val="TableText0"/>
    <w:rsid w:val="003C269D"/>
    <w:rPr>
      <w:rFonts w:ascii="Arial" w:eastAsia="Times New Roman" w:hAnsi="Arial" w:cs="Arial"/>
      <w:sz w:val="20"/>
      <w:szCs w:val="20"/>
    </w:rPr>
  </w:style>
  <w:style w:type="paragraph" w:customStyle="1" w:styleId="BodyTextList">
    <w:name w:val="Body Text List"/>
    <w:basedOn w:val="BodyText"/>
    <w:qFormat/>
    <w:rsid w:val="008F41C4"/>
    <w:pPr>
      <w:spacing w:before="60" w:after="60"/>
      <w:ind w:left="720" w:hanging="720"/>
    </w:pPr>
    <w:rPr>
      <w:rFonts w:eastAsia="Times New Roman"/>
    </w:rPr>
  </w:style>
  <w:style w:type="paragraph" w:customStyle="1" w:styleId="BodyTextList2ndLevel">
    <w:name w:val="Body Text List 2nd Level"/>
    <w:basedOn w:val="Normal"/>
    <w:qFormat/>
    <w:rsid w:val="008F41C4"/>
    <w:pPr>
      <w:ind w:left="1440" w:hanging="720"/>
    </w:pPr>
    <w:rPr>
      <w:rFonts w:ascii="Times New Roman" w:eastAsia="Times New Roman" w:hAnsi="Times New Roman" w:cs="Times New Roman"/>
      <w:sz w:val="24"/>
      <w:szCs w:val="24"/>
    </w:rPr>
  </w:style>
  <w:style w:type="paragraph" w:customStyle="1" w:styleId="TextBubble">
    <w:name w:val="Text Bubble"/>
    <w:basedOn w:val="BodyText"/>
    <w:next w:val="BodyText"/>
    <w:qFormat/>
    <w:rsid w:val="00781739"/>
    <w:pPr>
      <w:spacing w:before="240"/>
    </w:pPr>
  </w:style>
  <w:style w:type="paragraph" w:customStyle="1" w:styleId="TitleforTOC">
    <w:name w:val="Title for TOC"/>
    <w:basedOn w:val="Title"/>
    <w:next w:val="BodyText"/>
    <w:qFormat/>
    <w:rsid w:val="00AB73B6"/>
  </w:style>
  <w:style w:type="paragraph" w:customStyle="1" w:styleId="CLINSatisfactionTitle">
    <w:name w:val="CLIN Satisfaction Title"/>
    <w:basedOn w:val="Title2"/>
    <w:next w:val="BodyText"/>
    <w:qFormat/>
    <w:rsid w:val="00E12BC3"/>
    <w:pPr>
      <w:spacing w:before="360"/>
      <w:contextualSpacing w:val="0"/>
    </w:pPr>
  </w:style>
  <w:style w:type="paragraph" w:styleId="BodyTextIndent">
    <w:name w:val="Body Text Indent"/>
    <w:basedOn w:val="Normal"/>
    <w:link w:val="BodyTextIndentChar"/>
    <w:uiPriority w:val="99"/>
    <w:unhideWhenUsed/>
    <w:rsid w:val="002E2D3E"/>
    <w:pPr>
      <w:spacing w:after="120"/>
      <w:ind w:left="360"/>
    </w:pPr>
  </w:style>
  <w:style w:type="character" w:customStyle="1" w:styleId="BodyTextIndentChar">
    <w:name w:val="Body Text Indent Char"/>
    <w:basedOn w:val="DefaultParagraphFont"/>
    <w:link w:val="BodyTextIndent"/>
    <w:uiPriority w:val="99"/>
    <w:rsid w:val="002E2D3E"/>
    <w:rPr>
      <w:sz w:val="20"/>
    </w:rPr>
  </w:style>
  <w:style w:type="character" w:styleId="CommentReference">
    <w:name w:val="annotation reference"/>
    <w:basedOn w:val="DefaultParagraphFont"/>
    <w:uiPriority w:val="99"/>
    <w:semiHidden/>
    <w:unhideWhenUsed/>
    <w:rsid w:val="00A9633F"/>
    <w:rPr>
      <w:sz w:val="16"/>
      <w:szCs w:val="16"/>
    </w:rPr>
  </w:style>
  <w:style w:type="paragraph" w:styleId="CommentText">
    <w:name w:val="annotation text"/>
    <w:basedOn w:val="Normal"/>
    <w:link w:val="CommentTextChar"/>
    <w:uiPriority w:val="99"/>
    <w:semiHidden/>
    <w:unhideWhenUsed/>
    <w:rsid w:val="00A9633F"/>
    <w:rPr>
      <w:szCs w:val="20"/>
    </w:rPr>
  </w:style>
  <w:style w:type="character" w:customStyle="1" w:styleId="CommentTextChar">
    <w:name w:val="Comment Text Char"/>
    <w:basedOn w:val="DefaultParagraphFont"/>
    <w:link w:val="CommentText"/>
    <w:uiPriority w:val="99"/>
    <w:semiHidden/>
    <w:rsid w:val="00A9633F"/>
    <w:rPr>
      <w:sz w:val="20"/>
      <w:szCs w:val="20"/>
    </w:rPr>
  </w:style>
  <w:style w:type="paragraph" w:styleId="CommentSubject">
    <w:name w:val="annotation subject"/>
    <w:basedOn w:val="CommentText"/>
    <w:next w:val="CommentText"/>
    <w:link w:val="CommentSubjectChar"/>
    <w:uiPriority w:val="99"/>
    <w:semiHidden/>
    <w:unhideWhenUsed/>
    <w:rsid w:val="00A9633F"/>
    <w:rPr>
      <w:b/>
      <w:bCs/>
    </w:rPr>
  </w:style>
  <w:style w:type="character" w:customStyle="1" w:styleId="CommentSubjectChar">
    <w:name w:val="Comment Subject Char"/>
    <w:basedOn w:val="CommentTextChar"/>
    <w:link w:val="CommentSubject"/>
    <w:uiPriority w:val="99"/>
    <w:semiHidden/>
    <w:rsid w:val="00A9633F"/>
    <w:rPr>
      <w:b/>
      <w:bCs/>
      <w:sz w:val="20"/>
      <w:szCs w:val="20"/>
    </w:rPr>
  </w:style>
  <w:style w:type="paragraph" w:styleId="TOC6">
    <w:name w:val="toc 6"/>
    <w:basedOn w:val="Normal"/>
    <w:next w:val="Normal"/>
    <w:autoRedefine/>
    <w:uiPriority w:val="39"/>
    <w:unhideWhenUsed/>
    <w:rsid w:val="00353E54"/>
    <w:pPr>
      <w:spacing w:before="0" w:after="100" w:line="259" w:lineRule="auto"/>
      <w:ind w:left="1100"/>
    </w:pPr>
    <w:rPr>
      <w:sz w:val="22"/>
    </w:rPr>
  </w:style>
  <w:style w:type="paragraph" w:styleId="TOC7">
    <w:name w:val="toc 7"/>
    <w:basedOn w:val="Normal"/>
    <w:next w:val="Normal"/>
    <w:autoRedefine/>
    <w:uiPriority w:val="39"/>
    <w:unhideWhenUsed/>
    <w:rsid w:val="00353E54"/>
    <w:pPr>
      <w:spacing w:before="0" w:after="100" w:line="259" w:lineRule="auto"/>
      <w:ind w:left="1320"/>
    </w:pPr>
    <w:rPr>
      <w:sz w:val="22"/>
    </w:rPr>
  </w:style>
  <w:style w:type="paragraph" w:styleId="TOC8">
    <w:name w:val="toc 8"/>
    <w:basedOn w:val="Normal"/>
    <w:next w:val="Normal"/>
    <w:autoRedefine/>
    <w:uiPriority w:val="39"/>
    <w:unhideWhenUsed/>
    <w:rsid w:val="00353E54"/>
    <w:pPr>
      <w:spacing w:before="0" w:after="100" w:line="259" w:lineRule="auto"/>
      <w:ind w:left="1540"/>
    </w:pPr>
    <w:rPr>
      <w:sz w:val="22"/>
    </w:rPr>
  </w:style>
  <w:style w:type="paragraph" w:styleId="TOC9">
    <w:name w:val="toc 9"/>
    <w:basedOn w:val="Normal"/>
    <w:next w:val="Normal"/>
    <w:autoRedefine/>
    <w:uiPriority w:val="39"/>
    <w:unhideWhenUsed/>
    <w:rsid w:val="00353E54"/>
    <w:pPr>
      <w:spacing w:before="0" w:after="100" w:line="259" w:lineRule="auto"/>
      <w:ind w:left="1760"/>
    </w:pPr>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16150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jpeg"/><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www.va.gov/TRM/SearchPage.asp" TargetMode="External"/><Relationship Id="rId56" Type="http://schemas.openxmlformats.org/officeDocument/2006/relationships/image" Target="media/image44.png"/><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4" Type="http://schemas.openxmlformats.org/officeDocument/2006/relationships/customXml" Target="../customXml/item4.xml"/><Relationship Id="rId9"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ndi%20Woodruff\Documents\__VSE%20Docs\__Clean%20VA%20Template\VA%20Doc%20Template%20for%20Word.dotx" TargetMode="Externa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AB3414B3CC4954BA5765EBCDC5522FA" ma:contentTypeVersion="6" ma:contentTypeDescription="Create a new document." ma:contentTypeScope="" ma:versionID="dfeb2292f0014420faa13456ec66a40d">
  <xsd:schema xmlns:xsd="http://www.w3.org/2001/XMLSchema" xmlns:xs="http://www.w3.org/2001/XMLSchema" xmlns:p="http://schemas.microsoft.com/office/2006/metadata/properties" xmlns:ns2="2e098963-d6bd-49b4-a63b-06d1b448dd0d" xmlns:ns3="4a3ef9de-4a84-48be-97a3-bfe0a6feebf9" targetNamespace="http://schemas.microsoft.com/office/2006/metadata/properties" ma:root="true" ma:fieldsID="785ab47830bf0135590626c6559d2de0" ns2:_="" ns3:_="">
    <xsd:import namespace="2e098963-d6bd-49b4-a63b-06d1b448dd0d"/>
    <xsd:import namespace="4a3ef9de-4a84-48be-97a3-bfe0a6feebf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e098963-d6bd-49b4-a63b-06d1b448dd0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a3ef9de-4a84-48be-97a3-bfe0a6feebf9"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F07D5F-4116-429E-B77C-3953A4DA3BA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2C83A95-624D-43AE-88F8-196C2B8AB2E5}">
  <ds:schemaRefs>
    <ds:schemaRef ds:uri="http://schemas.microsoft.com/sharepoint/v3/contenttype/forms"/>
  </ds:schemaRefs>
</ds:datastoreItem>
</file>

<file path=customXml/itemProps3.xml><?xml version="1.0" encoding="utf-8"?>
<ds:datastoreItem xmlns:ds="http://schemas.openxmlformats.org/officeDocument/2006/customXml" ds:itemID="{6001A104-251A-47F5-A858-1D488BCCF5DA}"/>
</file>

<file path=customXml/itemProps4.xml><?xml version="1.0" encoding="utf-8"?>
<ds:datastoreItem xmlns:ds="http://schemas.openxmlformats.org/officeDocument/2006/customXml" ds:itemID="{BE84F62D-D805-4786-9E75-0E55EAECC8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VA Doc Template for Word</Template>
  <TotalTime>1348</TotalTime>
  <Pages>163</Pages>
  <Words>37485</Words>
  <Characters>213669</Characters>
  <Application>Microsoft Office Word</Application>
  <DocSecurity>0</DocSecurity>
  <Lines>1780</Lines>
  <Paragraphs>501</Paragraphs>
  <ScaleCrop>false</ScaleCrop>
  <HeadingPairs>
    <vt:vector size="2" baseType="variant">
      <vt:variant>
        <vt:lpstr>Title</vt:lpstr>
      </vt:variant>
      <vt:variant>
        <vt:i4>1</vt:i4>
      </vt:variant>
    </vt:vector>
  </HeadingPairs>
  <TitlesOfParts>
    <vt:vector size="1" baseType="lpstr">
      <vt:lpstr/>
    </vt:vector>
  </TitlesOfParts>
  <Manager>Katherine.Shelor@ablevets.com;John.Backert@ablevets.com</Manager>
  <Company>Cerner AbleVets</Company>
  <LinksUpToDate>false</LinksUpToDate>
  <CharactersWithSpaces>250653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VSE Technical Manual</dc:title>
  <dc:subject/>
  <dc:creator>Mandi Woodroof</dc:creator>
  <cp:keywords/>
  <dc:description/>
  <cp:lastModifiedBy>Mandi Woodroof</cp:lastModifiedBy>
  <cp:revision>624</cp:revision>
  <dcterms:created xsi:type="dcterms:W3CDTF">2019-11-19T14:04:00Z</dcterms:created>
  <dcterms:modified xsi:type="dcterms:W3CDTF">2019-12-06T18:17:00Z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0x0101004AB3414B3CC4954BA5765EBCDC5522FA</vt:lpwstr>
  </property>
</Properties>
</file>