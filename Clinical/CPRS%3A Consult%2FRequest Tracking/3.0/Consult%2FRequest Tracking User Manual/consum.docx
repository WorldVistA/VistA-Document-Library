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F514E" w14:textId="77777777" w:rsidR="00D41468" w:rsidRPr="00EF5256" w:rsidRDefault="00D41468" w:rsidP="00D41468">
      <w:pPr>
        <w:pStyle w:val="Title"/>
        <w:spacing w:after="360"/>
        <w:rPr>
          <w:sz w:val="36"/>
          <w:szCs w:val="36"/>
        </w:rPr>
      </w:pPr>
      <w:bookmarkStart w:id="0" w:name="_Toc497992714"/>
      <w:bookmarkStart w:id="1" w:name="_Toc6930130"/>
      <w:r w:rsidRPr="00EF5256">
        <w:rPr>
          <w:sz w:val="36"/>
          <w:szCs w:val="36"/>
        </w:rPr>
        <w:t>Consult/Request Tracking</w:t>
      </w:r>
      <w:bookmarkEnd w:id="0"/>
      <w:bookmarkEnd w:id="1"/>
    </w:p>
    <w:p w14:paraId="7C1EF7EC" w14:textId="400EB07C" w:rsidR="00D41468" w:rsidRPr="00EF5256" w:rsidRDefault="2215AA9F" w:rsidP="2215AA9F">
      <w:pPr>
        <w:pStyle w:val="Title"/>
        <w:spacing w:after="360"/>
        <w:rPr>
          <w:sz w:val="36"/>
          <w:szCs w:val="36"/>
        </w:rPr>
      </w:pPr>
      <w:bookmarkStart w:id="2" w:name="_Toc497992715"/>
      <w:bookmarkStart w:id="3" w:name="_Toc6930131"/>
      <w:r w:rsidRPr="00EF5256">
        <w:rPr>
          <w:sz w:val="36"/>
          <w:szCs w:val="36"/>
        </w:rPr>
        <w:t>User Manual</w:t>
      </w:r>
      <w:bookmarkEnd w:id="2"/>
      <w:bookmarkEnd w:id="3"/>
    </w:p>
    <w:p w14:paraId="4B1A09BA" w14:textId="77777777" w:rsidR="00D41468" w:rsidRPr="00EF5256" w:rsidRDefault="00A57AF7" w:rsidP="00D41468">
      <w:pPr>
        <w:pStyle w:val="FirstPage3"/>
        <w:spacing w:before="960" w:after="960"/>
      </w:pPr>
      <w:r w:rsidRPr="00EF5256">
        <w:rPr>
          <w:noProof/>
        </w:rPr>
        <w:drawing>
          <wp:inline distT="0" distB="0" distL="0" distR="0" wp14:anchorId="2D4552A2" wp14:editId="577FE24C">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F3FB1D" w14:textId="7F95DC9B" w:rsidR="00D41468" w:rsidRPr="00EF5256" w:rsidRDefault="0094291B" w:rsidP="00D41468">
      <w:pPr>
        <w:pStyle w:val="Title2"/>
      </w:pPr>
      <w:r>
        <w:t>April</w:t>
      </w:r>
      <w:r w:rsidR="00C7141D" w:rsidRPr="00EF5256">
        <w:t xml:space="preserve"> 2019</w:t>
      </w:r>
    </w:p>
    <w:p w14:paraId="6AF55981" w14:textId="77777777" w:rsidR="00D41468" w:rsidRPr="00EF5256" w:rsidRDefault="0085016B" w:rsidP="00D41468">
      <w:pPr>
        <w:pStyle w:val="Title2"/>
      </w:pPr>
      <w:r w:rsidRPr="00EF5256">
        <w:t>Version</w:t>
      </w:r>
      <w:r w:rsidR="00D41468" w:rsidRPr="00EF5256">
        <w:t xml:space="preserve"> 3.0</w:t>
      </w:r>
    </w:p>
    <w:p w14:paraId="61779F20" w14:textId="77777777" w:rsidR="00D41468" w:rsidRPr="00EF5256" w:rsidRDefault="00D41468" w:rsidP="00D41468">
      <w:pPr>
        <w:pStyle w:val="Title2"/>
      </w:pPr>
      <w:bookmarkStart w:id="4" w:name="_Toc363271339"/>
      <w:r w:rsidRPr="00EF5256">
        <w:t>Department of Veterans Affairs</w:t>
      </w:r>
      <w:bookmarkEnd w:id="4"/>
      <w:r w:rsidRPr="00EF5256">
        <w:t xml:space="preserve"> (VA)</w:t>
      </w:r>
    </w:p>
    <w:p w14:paraId="2F4CFE03" w14:textId="79135ED0" w:rsidR="00D41468" w:rsidRDefault="00D41468" w:rsidP="00F62AFC">
      <w:pPr>
        <w:pStyle w:val="Title2"/>
      </w:pPr>
      <w:r w:rsidRPr="00EF5256">
        <w:t>Office of Information &amp; Technology (OIT)</w:t>
      </w:r>
    </w:p>
    <w:p w14:paraId="350F1973" w14:textId="6D423999" w:rsidR="00D41468" w:rsidRPr="00F62AFC" w:rsidRDefault="00F62AFC" w:rsidP="00F62AFC">
      <w:pPr>
        <w:pStyle w:val="TOCHeading"/>
      </w:pPr>
      <w:r w:rsidRPr="00F62AFC">
        <w:br w:type="page"/>
      </w:r>
      <w:r w:rsidR="00D41468" w:rsidRPr="00F62AFC">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4"/>
        <w:gridCol w:w="1649"/>
        <w:gridCol w:w="4754"/>
        <w:gridCol w:w="1763"/>
      </w:tblGrid>
      <w:tr w:rsidR="00D41468" w:rsidRPr="00EF5256" w14:paraId="0BDCF790" w14:textId="77777777" w:rsidTr="11EB1A4F">
        <w:trPr>
          <w:trHeight w:val="29"/>
          <w:tblHeader/>
        </w:trPr>
        <w:tc>
          <w:tcPr>
            <w:tcW w:w="633" w:type="pct"/>
            <w:shd w:val="clear" w:color="auto" w:fill="D9D9D9" w:themeFill="background1" w:themeFillShade="D9"/>
            <w:vAlign w:val="center"/>
          </w:tcPr>
          <w:p w14:paraId="1F500F92"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Date</w:t>
            </w:r>
          </w:p>
        </w:tc>
        <w:tc>
          <w:tcPr>
            <w:tcW w:w="882" w:type="pct"/>
            <w:shd w:val="clear" w:color="auto" w:fill="D9D9D9" w:themeFill="background1" w:themeFillShade="D9"/>
            <w:vAlign w:val="center"/>
          </w:tcPr>
          <w:p w14:paraId="5D720FC1"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Patch</w:t>
            </w:r>
          </w:p>
        </w:tc>
        <w:tc>
          <w:tcPr>
            <w:tcW w:w="2542" w:type="pct"/>
            <w:shd w:val="clear" w:color="auto" w:fill="D9D9D9" w:themeFill="background1" w:themeFillShade="D9"/>
            <w:vAlign w:val="center"/>
          </w:tcPr>
          <w:p w14:paraId="7BD35665"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Description</w:t>
            </w:r>
          </w:p>
        </w:tc>
        <w:tc>
          <w:tcPr>
            <w:tcW w:w="943" w:type="pct"/>
            <w:shd w:val="clear" w:color="auto" w:fill="D9D9D9" w:themeFill="background1" w:themeFillShade="D9"/>
            <w:vAlign w:val="center"/>
          </w:tcPr>
          <w:p w14:paraId="75A6677C" w14:textId="77777777" w:rsidR="00D41468" w:rsidRPr="00EF5256" w:rsidRDefault="00D41468" w:rsidP="00D41468">
            <w:pPr>
              <w:pStyle w:val="TableHeading"/>
              <w:spacing w:before="120" w:after="120"/>
              <w:jc w:val="center"/>
              <w:rPr>
                <w:rFonts w:ascii="Arial" w:hAnsi="Arial" w:cs="Arial"/>
                <w:sz w:val="20"/>
              </w:rPr>
            </w:pPr>
            <w:r w:rsidRPr="00EF5256">
              <w:rPr>
                <w:rFonts w:ascii="Arial" w:hAnsi="Arial" w:cs="Arial"/>
                <w:sz w:val="20"/>
              </w:rPr>
              <w:t>Authors</w:t>
            </w:r>
          </w:p>
        </w:tc>
      </w:tr>
      <w:tr w:rsidR="00F40C60" w:rsidRPr="00EF5256" w14:paraId="7205F7A1" w14:textId="77777777" w:rsidTr="11EB1A4F">
        <w:trPr>
          <w:trHeight w:val="881"/>
        </w:trPr>
        <w:tc>
          <w:tcPr>
            <w:tcW w:w="633" w:type="pct"/>
            <w:vAlign w:val="center"/>
          </w:tcPr>
          <w:p w14:paraId="0CE7F124" w14:textId="25034B7A" w:rsidR="00F40C60" w:rsidRPr="00EF5256" w:rsidRDefault="00F40C60" w:rsidP="00E65F31">
            <w:pPr>
              <w:pStyle w:val="TableText"/>
            </w:pPr>
            <w:r>
              <w:t>4/2019</w:t>
            </w:r>
          </w:p>
        </w:tc>
        <w:tc>
          <w:tcPr>
            <w:tcW w:w="882" w:type="pct"/>
            <w:vAlign w:val="center"/>
          </w:tcPr>
          <w:p w14:paraId="391AB763" w14:textId="03A5FEA3" w:rsidR="00F40C60" w:rsidRPr="00EF5256" w:rsidRDefault="00F40C60" w:rsidP="00E65F31">
            <w:pPr>
              <w:pStyle w:val="TableText"/>
            </w:pPr>
            <w:r w:rsidRPr="00F40C60">
              <w:t>GMRC*3.0*124</w:t>
            </w:r>
          </w:p>
        </w:tc>
        <w:tc>
          <w:tcPr>
            <w:tcW w:w="2542" w:type="pct"/>
            <w:vAlign w:val="center"/>
          </w:tcPr>
          <w:p w14:paraId="50FA2B7A" w14:textId="78302D57" w:rsidR="00F40C60" w:rsidRPr="00EF5256" w:rsidRDefault="00F40C60" w:rsidP="00E65F31">
            <w:pPr>
              <w:pStyle w:val="TableText"/>
            </w:pPr>
            <w:r>
              <w:t xml:space="preserve">Added reference to changes in </w:t>
            </w:r>
            <w:r w:rsidR="0094291B">
              <w:t xml:space="preserve">Package Operation Workflow for users of Care Coordination (CC) Decision Support Tool (DST). See Page </w:t>
            </w:r>
            <w:hyperlink w:anchor="p12_124" w:tooltip="p12_124" w:history="1">
              <w:r w:rsidR="0094291B" w:rsidRPr="0094291B">
                <w:rPr>
                  <w:rStyle w:val="Hyperlink"/>
                </w:rPr>
                <w:t>12</w:t>
              </w:r>
            </w:hyperlink>
          </w:p>
        </w:tc>
        <w:tc>
          <w:tcPr>
            <w:tcW w:w="943" w:type="pct"/>
            <w:vAlign w:val="center"/>
          </w:tcPr>
          <w:p w14:paraId="2862D158" w14:textId="181026FD" w:rsidR="0094291B" w:rsidRPr="00EF5256" w:rsidRDefault="0094291B" w:rsidP="0094291B">
            <w:pPr>
              <w:pStyle w:val="TableText"/>
            </w:pPr>
            <w:r>
              <w:t>F. Perez;</w:t>
            </w:r>
            <w:r>
              <w:br/>
              <w:t>B. Lord</w:t>
            </w:r>
          </w:p>
        </w:tc>
      </w:tr>
      <w:tr w:rsidR="00AD5E53" w:rsidRPr="00EF5256" w14:paraId="53265E6C" w14:textId="77777777" w:rsidTr="11EB1A4F">
        <w:trPr>
          <w:trHeight w:val="881"/>
        </w:trPr>
        <w:tc>
          <w:tcPr>
            <w:tcW w:w="633" w:type="pct"/>
            <w:vAlign w:val="center"/>
          </w:tcPr>
          <w:p w14:paraId="7EFA31E7" w14:textId="331B025B" w:rsidR="00AD5E53" w:rsidRPr="00EF5256" w:rsidRDefault="001B0A50" w:rsidP="00E65F31">
            <w:pPr>
              <w:pStyle w:val="TableText"/>
            </w:pPr>
            <w:r w:rsidRPr="00EF5256">
              <w:t>3</w:t>
            </w:r>
            <w:r w:rsidR="00AD5E53" w:rsidRPr="00EF5256">
              <w:t>/2019</w:t>
            </w:r>
          </w:p>
        </w:tc>
        <w:tc>
          <w:tcPr>
            <w:tcW w:w="882" w:type="pct"/>
            <w:vAlign w:val="center"/>
          </w:tcPr>
          <w:p w14:paraId="5F596E91" w14:textId="6AE1CE95" w:rsidR="00AD5E53" w:rsidRPr="00EF5256" w:rsidRDefault="00AD5E53" w:rsidP="00E65F31">
            <w:pPr>
              <w:pStyle w:val="TableText"/>
            </w:pPr>
            <w:r w:rsidRPr="00EF5256">
              <w:t>GMRC*3.0*119</w:t>
            </w:r>
          </w:p>
        </w:tc>
        <w:tc>
          <w:tcPr>
            <w:tcW w:w="2542" w:type="pct"/>
            <w:vAlign w:val="center"/>
          </w:tcPr>
          <w:p w14:paraId="1269EC1F" w14:textId="6B48662E" w:rsidR="00E06901" w:rsidRPr="00EF5256" w:rsidRDefault="00946793" w:rsidP="00E65F31">
            <w:pPr>
              <w:pStyle w:val="TableText"/>
            </w:pPr>
            <w:bookmarkStart w:id="5" w:name="_Hlk175626"/>
            <w:r w:rsidRPr="00EF5256">
              <w:t xml:space="preserve">Added Help Text that displays when entering ??? at the "Select Consult Tracking Reports Option:" prompt. </w:t>
            </w:r>
            <w:r w:rsidR="00E06901" w:rsidRPr="00EF5256">
              <w:t xml:space="preserve">See Page </w:t>
            </w:r>
            <w:hyperlink w:anchor="Option_Help_119" w:history="1">
              <w:r w:rsidR="00E06901" w:rsidRPr="00EF5256">
                <w:rPr>
                  <w:rStyle w:val="Hyperlink"/>
                </w:rPr>
                <w:t>159</w:t>
              </w:r>
            </w:hyperlink>
          </w:p>
          <w:p w14:paraId="04F39010" w14:textId="5384D697" w:rsidR="00AD5E53" w:rsidRPr="00EF5256" w:rsidRDefault="00174CDB" w:rsidP="00E65F31">
            <w:pPr>
              <w:pStyle w:val="TableText"/>
            </w:pPr>
            <w:r w:rsidRPr="00EF5256">
              <w:t xml:space="preserve">Added the </w:t>
            </w:r>
            <w:r w:rsidR="007E0B8E" w:rsidRPr="00EF5256">
              <w:t xml:space="preserve">Administratively Released Consults by Group Local Report example. </w:t>
            </w:r>
            <w:r w:rsidR="00AD5E53" w:rsidRPr="00EF5256">
              <w:t xml:space="preserve">The </w:t>
            </w:r>
            <w:r w:rsidR="007E0B8E" w:rsidRPr="00EF5256">
              <w:t>report</w:t>
            </w:r>
            <w:r w:rsidR="00AD5E53" w:rsidRPr="00EF5256">
              <w:t xml:space="preserve"> was changed to include in the counts those services that were made in a consult name including -DS or -ADMIN but then forwarded to a different serv</w:t>
            </w:r>
            <w:r w:rsidR="00DE6422" w:rsidRPr="00EF5256">
              <w:t>ic</w:t>
            </w:r>
            <w:r w:rsidR="00AD5E53" w:rsidRPr="00EF5256">
              <w:t xml:space="preserve">e. See </w:t>
            </w:r>
            <w:hyperlink w:anchor="GR_fwd" w:history="1">
              <w:r w:rsidR="00AD5E53" w:rsidRPr="00EF5256">
                <w:rPr>
                  <w:rStyle w:val="Hyperlink"/>
                </w:rPr>
                <w:t>Page 16</w:t>
              </w:r>
              <w:r w:rsidR="00946793" w:rsidRPr="00EF5256">
                <w:rPr>
                  <w:rStyle w:val="Hyperlink"/>
                </w:rPr>
                <w:t>2</w:t>
              </w:r>
            </w:hyperlink>
            <w:bookmarkEnd w:id="5"/>
            <w:r w:rsidR="007E0B8E" w:rsidRPr="00EF5256">
              <w:rPr>
                <w:rStyle w:val="Hyperlink"/>
              </w:rPr>
              <w:t>.</w:t>
            </w:r>
          </w:p>
        </w:tc>
        <w:tc>
          <w:tcPr>
            <w:tcW w:w="943" w:type="pct"/>
            <w:vAlign w:val="center"/>
          </w:tcPr>
          <w:p w14:paraId="0EEA720F" w14:textId="54139647" w:rsidR="00AD5E53" w:rsidRPr="00EF5256" w:rsidRDefault="003062F3" w:rsidP="00E65F31">
            <w:pPr>
              <w:pStyle w:val="TableText"/>
            </w:pPr>
            <w:r w:rsidRPr="00EF5256">
              <w:t>G. Scorca;</w:t>
            </w:r>
            <w:r w:rsidRPr="00EF5256">
              <w:br/>
              <w:t>M. Needham</w:t>
            </w:r>
          </w:p>
        </w:tc>
      </w:tr>
      <w:tr w:rsidR="00E65F31" w:rsidRPr="00EF5256" w14:paraId="48EEB67A" w14:textId="77777777" w:rsidTr="11EB1A4F">
        <w:trPr>
          <w:trHeight w:val="881"/>
        </w:trPr>
        <w:tc>
          <w:tcPr>
            <w:tcW w:w="633" w:type="pct"/>
            <w:vAlign w:val="center"/>
          </w:tcPr>
          <w:p w14:paraId="3711F800" w14:textId="2AF7A1D8" w:rsidR="00E65F31" w:rsidRPr="00EF5256" w:rsidRDefault="00E65F31" w:rsidP="00E65F31">
            <w:pPr>
              <w:pStyle w:val="TableText"/>
            </w:pPr>
            <w:r w:rsidRPr="00EF5256">
              <w:t>2/2019</w:t>
            </w:r>
          </w:p>
        </w:tc>
        <w:tc>
          <w:tcPr>
            <w:tcW w:w="882" w:type="pct"/>
            <w:vAlign w:val="center"/>
          </w:tcPr>
          <w:p w14:paraId="4763E3AD" w14:textId="148BCCA4" w:rsidR="00E65F31" w:rsidRPr="00EF5256" w:rsidRDefault="00E65F31" w:rsidP="00E65F31">
            <w:pPr>
              <w:pStyle w:val="TableText"/>
            </w:pPr>
            <w:r w:rsidRPr="00EF5256">
              <w:t>GMRC*3.0*113</w:t>
            </w:r>
          </w:p>
        </w:tc>
        <w:tc>
          <w:tcPr>
            <w:tcW w:w="2542" w:type="pct"/>
            <w:vAlign w:val="center"/>
          </w:tcPr>
          <w:p w14:paraId="5E224F38" w14:textId="1081699F" w:rsidR="00E65F31" w:rsidRPr="00EF5256" w:rsidRDefault="00E65F31" w:rsidP="00E65F31">
            <w:pPr>
              <w:pStyle w:val="TableText"/>
              <w:rPr>
                <w:sz w:val="22"/>
                <w:szCs w:val="22"/>
              </w:rPr>
            </w:pPr>
            <w:r w:rsidRPr="00EF5256">
              <w:t xml:space="preserve">Added the Cancelled to Discontinued Consults section. Added the option GMRC CX TO DC PARAMETER EDIT, where user is able to update parameters that drive the overnight job GMRC CHANGE STATUS X TO DC. Page </w:t>
            </w:r>
            <w:hyperlink w:anchor="ConsultsCXtoDC" w:history="1">
              <w:r w:rsidRPr="00EF5256">
                <w:rPr>
                  <w:rStyle w:val="Hyperlink"/>
                </w:rPr>
                <w:t>161</w:t>
              </w:r>
            </w:hyperlink>
            <w:r w:rsidRPr="00EF5256">
              <w:rPr>
                <w:rStyle w:val="Hyperlink"/>
              </w:rPr>
              <w:t xml:space="preserve"> – </w:t>
            </w:r>
            <w:hyperlink w:anchor="GMRC_113_CancelledtoDiscontinuepg2" w:history="1">
              <w:r w:rsidRPr="00EF5256">
                <w:rPr>
                  <w:rStyle w:val="Hyperlink"/>
                </w:rPr>
                <w:t>162</w:t>
              </w:r>
            </w:hyperlink>
            <w:r w:rsidRPr="00EF5256">
              <w:rPr>
                <w:rStyle w:val="Hyperlink"/>
              </w:rPr>
              <w:t>.</w:t>
            </w:r>
          </w:p>
        </w:tc>
        <w:tc>
          <w:tcPr>
            <w:tcW w:w="943" w:type="pct"/>
            <w:vAlign w:val="center"/>
          </w:tcPr>
          <w:p w14:paraId="6545FC58" w14:textId="07C1D6D8" w:rsidR="00E65F31" w:rsidRPr="00EF5256" w:rsidRDefault="00E65F31" w:rsidP="00E65F31">
            <w:pPr>
              <w:pStyle w:val="TableText"/>
            </w:pPr>
            <w:r w:rsidRPr="00EF5256">
              <w:t>G. Scorca;</w:t>
            </w:r>
            <w:r w:rsidRPr="00EF5256">
              <w:br/>
              <w:t>M. Needham</w:t>
            </w:r>
          </w:p>
        </w:tc>
      </w:tr>
      <w:tr w:rsidR="00E65F31" w:rsidRPr="00EF5256" w14:paraId="22941802" w14:textId="77777777" w:rsidTr="11EB1A4F">
        <w:trPr>
          <w:trHeight w:val="881"/>
        </w:trPr>
        <w:tc>
          <w:tcPr>
            <w:tcW w:w="633" w:type="pct"/>
            <w:vAlign w:val="center"/>
          </w:tcPr>
          <w:p w14:paraId="5255E87A" w14:textId="4F1CB28D" w:rsidR="00E65F31" w:rsidRPr="00EF5256" w:rsidRDefault="00E65F31" w:rsidP="00E65F31">
            <w:pPr>
              <w:pStyle w:val="TableText"/>
            </w:pPr>
            <w:r w:rsidRPr="00EF5256">
              <w:t>1/2019</w:t>
            </w:r>
          </w:p>
        </w:tc>
        <w:tc>
          <w:tcPr>
            <w:tcW w:w="882" w:type="pct"/>
            <w:vAlign w:val="center"/>
          </w:tcPr>
          <w:p w14:paraId="44C464D7" w14:textId="1AFAA6A3" w:rsidR="00E65F31" w:rsidRPr="00EF5256" w:rsidRDefault="00E65F31" w:rsidP="00E65F31">
            <w:pPr>
              <w:pStyle w:val="TableText"/>
            </w:pPr>
            <w:r w:rsidRPr="00EF5256">
              <w:t>GMRC*3*110</w:t>
            </w:r>
          </w:p>
        </w:tc>
        <w:tc>
          <w:tcPr>
            <w:tcW w:w="2542" w:type="pct"/>
            <w:vAlign w:val="center"/>
          </w:tcPr>
          <w:p w14:paraId="3D5D61C0" w14:textId="4FBDBBD2" w:rsidR="00E65F31" w:rsidRPr="00EF5256" w:rsidRDefault="00E65F31" w:rsidP="00E65F31">
            <w:pPr>
              <w:pStyle w:val="TableText"/>
            </w:pPr>
            <w:r w:rsidRPr="00EF5256">
              <w:t xml:space="preserve">When a user clicks on the Consults tab, then highlights a Consult, the details of the consult appear in the right-hand panel. This display was changed to display the Unique Consult ID (UCID) at the top. See Page </w:t>
            </w:r>
            <w:hyperlink w:anchor="UCIDDisplay" w:history="1">
              <w:r w:rsidRPr="00EF5256">
                <w:rPr>
                  <w:rStyle w:val="Hyperlink"/>
                </w:rPr>
                <w:t>161</w:t>
              </w:r>
            </w:hyperlink>
            <w:r w:rsidRPr="00EF5256">
              <w:t>.</w:t>
            </w:r>
          </w:p>
        </w:tc>
        <w:tc>
          <w:tcPr>
            <w:tcW w:w="943" w:type="pct"/>
            <w:vAlign w:val="center"/>
          </w:tcPr>
          <w:p w14:paraId="427BCDD4" w14:textId="7A5292B2" w:rsidR="00E65F31" w:rsidRPr="00EF5256" w:rsidRDefault="00E65F31" w:rsidP="00E65F31">
            <w:pPr>
              <w:pStyle w:val="TableText"/>
            </w:pPr>
            <w:r w:rsidRPr="00EF5256">
              <w:t>G. Scorca;</w:t>
            </w:r>
            <w:r w:rsidRPr="00EF5256">
              <w:br/>
              <w:t>M. Needham</w:t>
            </w:r>
          </w:p>
        </w:tc>
      </w:tr>
      <w:tr w:rsidR="00E65F31" w:rsidRPr="00EF5256" w14:paraId="6BDFD91F" w14:textId="77777777" w:rsidTr="11EB1A4F">
        <w:trPr>
          <w:trHeight w:val="881"/>
        </w:trPr>
        <w:tc>
          <w:tcPr>
            <w:tcW w:w="633" w:type="pct"/>
            <w:vAlign w:val="center"/>
          </w:tcPr>
          <w:p w14:paraId="43270CBD" w14:textId="76F67E13" w:rsidR="00E65F31" w:rsidRPr="00EF5256" w:rsidRDefault="00E65F31" w:rsidP="00E65F31">
            <w:pPr>
              <w:pStyle w:val="TableText"/>
            </w:pPr>
            <w:r w:rsidRPr="00EF5256">
              <w:t>12/2018</w:t>
            </w:r>
          </w:p>
        </w:tc>
        <w:tc>
          <w:tcPr>
            <w:tcW w:w="882" w:type="pct"/>
            <w:vAlign w:val="center"/>
          </w:tcPr>
          <w:p w14:paraId="4C2083B4" w14:textId="694FA83E" w:rsidR="00E65F31" w:rsidRPr="00EF5256" w:rsidRDefault="00E65F31" w:rsidP="00E65F31">
            <w:pPr>
              <w:pStyle w:val="TableText"/>
            </w:pPr>
            <w:r w:rsidRPr="00EF5256">
              <w:t>GMRC*3.0*107</w:t>
            </w:r>
          </w:p>
        </w:tc>
        <w:tc>
          <w:tcPr>
            <w:tcW w:w="2542" w:type="pct"/>
            <w:vAlign w:val="center"/>
          </w:tcPr>
          <w:p w14:paraId="16697074" w14:textId="45A2DB07" w:rsidR="00E65F31" w:rsidRPr="00EF5256" w:rsidRDefault="00E65F31" w:rsidP="00E65F31">
            <w:pPr>
              <w:pStyle w:val="TableText"/>
              <w:rPr>
                <w:sz w:val="22"/>
                <w:szCs w:val="22"/>
              </w:rPr>
            </w:pPr>
            <w:r w:rsidRPr="00EF5256">
              <w:rPr>
                <w:sz w:val="22"/>
                <w:szCs w:val="22"/>
              </w:rPr>
              <w:t xml:space="preserve">Added details for new GMRC Reports to support the ADMIN KEY consults for consults that are Administratively released by Policy. See pages </w:t>
            </w:r>
            <w:hyperlink w:anchor="AdminKeyReports" w:history="1">
              <w:r w:rsidRPr="00EF5256">
                <w:rPr>
                  <w:rStyle w:val="Hyperlink"/>
                  <w:sz w:val="22"/>
                  <w:szCs w:val="22"/>
                </w:rPr>
                <w:t>158</w:t>
              </w:r>
            </w:hyperlink>
            <w:r w:rsidRPr="00EF5256">
              <w:rPr>
                <w:sz w:val="22"/>
                <w:szCs w:val="22"/>
              </w:rPr>
              <w:t xml:space="preserve"> – </w:t>
            </w:r>
            <w:hyperlink w:anchor="GMRC_3_107" w:history="1">
              <w:r w:rsidRPr="00EF5256">
                <w:rPr>
                  <w:rStyle w:val="Hyperlink"/>
                  <w:sz w:val="22"/>
                  <w:szCs w:val="22"/>
                </w:rPr>
                <w:t>161</w:t>
              </w:r>
            </w:hyperlink>
            <w:r w:rsidRPr="00EF5256">
              <w:rPr>
                <w:sz w:val="22"/>
                <w:szCs w:val="22"/>
              </w:rPr>
              <w:t>.</w:t>
            </w:r>
          </w:p>
        </w:tc>
        <w:tc>
          <w:tcPr>
            <w:tcW w:w="943" w:type="pct"/>
            <w:vAlign w:val="center"/>
          </w:tcPr>
          <w:p w14:paraId="660BC05F" w14:textId="1785BE9B" w:rsidR="00E65F31" w:rsidRPr="00EF5256" w:rsidRDefault="00E65F31" w:rsidP="00E65F31">
            <w:pPr>
              <w:pStyle w:val="TableText"/>
            </w:pPr>
            <w:r w:rsidRPr="00EF5256">
              <w:t xml:space="preserve">K. Marchant, </w:t>
            </w:r>
            <w:r w:rsidRPr="00EF5256">
              <w:br/>
              <w:t>P. Jacobson</w:t>
            </w:r>
            <w:r w:rsidRPr="00EF5256">
              <w:br/>
              <w:t>G. Scorca</w:t>
            </w:r>
          </w:p>
        </w:tc>
      </w:tr>
      <w:tr w:rsidR="00E65F31" w:rsidRPr="00EF5256" w14:paraId="040149E6" w14:textId="77777777" w:rsidTr="11EB1A4F">
        <w:trPr>
          <w:trHeight w:val="881"/>
        </w:trPr>
        <w:tc>
          <w:tcPr>
            <w:tcW w:w="633" w:type="pct"/>
            <w:vAlign w:val="center"/>
          </w:tcPr>
          <w:p w14:paraId="10118D02" w14:textId="41AD789B" w:rsidR="00E65F31" w:rsidRPr="00EF5256" w:rsidRDefault="00E65F31" w:rsidP="00E65F31">
            <w:pPr>
              <w:pStyle w:val="TableText"/>
            </w:pPr>
            <w:r w:rsidRPr="00EF5256">
              <w:t>08/2018</w:t>
            </w:r>
          </w:p>
        </w:tc>
        <w:tc>
          <w:tcPr>
            <w:tcW w:w="882" w:type="pct"/>
            <w:vAlign w:val="center"/>
          </w:tcPr>
          <w:p w14:paraId="0C5B50F5" w14:textId="36F8A5EE" w:rsidR="00E65F31" w:rsidRPr="00EF5256" w:rsidRDefault="00E65F31" w:rsidP="00E65F31">
            <w:pPr>
              <w:pStyle w:val="TableText"/>
            </w:pPr>
            <w:r w:rsidRPr="00EF5256">
              <w:t>XU*8.0*679</w:t>
            </w:r>
          </w:p>
        </w:tc>
        <w:tc>
          <w:tcPr>
            <w:tcW w:w="2542" w:type="pct"/>
            <w:vAlign w:val="center"/>
          </w:tcPr>
          <w:p w14:paraId="263D8891" w14:textId="13B96AF8" w:rsidR="00E65F31" w:rsidRPr="00EF5256" w:rsidRDefault="00E65F31" w:rsidP="00E65F31">
            <w:pPr>
              <w:pStyle w:val="TableText"/>
              <w:rPr>
                <w:sz w:val="22"/>
                <w:szCs w:val="22"/>
              </w:rPr>
            </w:pPr>
            <w:r w:rsidRPr="00EF5256">
              <w:t xml:space="preserve">Added note regarding electronic Signature Block restrictions. See Page </w:t>
            </w:r>
            <w:hyperlink w:anchor="SignatureBlockNote" w:history="1">
              <w:r w:rsidRPr="00EF5256">
                <w:rPr>
                  <w:rStyle w:val="Hyperlink"/>
                </w:rPr>
                <w:t>19</w:t>
              </w:r>
            </w:hyperlink>
            <w:r w:rsidRPr="00EF5256">
              <w:t>.</w:t>
            </w:r>
          </w:p>
        </w:tc>
        <w:tc>
          <w:tcPr>
            <w:tcW w:w="943" w:type="pct"/>
            <w:vAlign w:val="center"/>
          </w:tcPr>
          <w:p w14:paraId="03B16FCA" w14:textId="77777777" w:rsidR="00E65F31" w:rsidRPr="00EF5256" w:rsidRDefault="00E65F31" w:rsidP="00E65F31">
            <w:pPr>
              <w:pStyle w:val="TableText"/>
            </w:pPr>
            <w:r w:rsidRPr="00EF5256">
              <w:t>E. Weaver</w:t>
            </w:r>
          </w:p>
          <w:p w14:paraId="21ACFA0B" w14:textId="491A47AA" w:rsidR="00E65F31" w:rsidRPr="00EF5256" w:rsidRDefault="00E65F31" w:rsidP="00E65F31">
            <w:pPr>
              <w:pStyle w:val="TableText"/>
            </w:pPr>
            <w:r w:rsidRPr="00EF5256">
              <w:t>R. Beltran-West</w:t>
            </w:r>
          </w:p>
        </w:tc>
      </w:tr>
      <w:tr w:rsidR="00E65F31" w:rsidRPr="00EF5256" w14:paraId="0CBCFCC1" w14:textId="77777777" w:rsidTr="11EB1A4F">
        <w:trPr>
          <w:trHeight w:val="881"/>
        </w:trPr>
        <w:tc>
          <w:tcPr>
            <w:tcW w:w="633" w:type="pct"/>
            <w:vAlign w:val="center"/>
          </w:tcPr>
          <w:p w14:paraId="08DB3F7D" w14:textId="77777777" w:rsidR="00E65F31" w:rsidRPr="00EF5256" w:rsidRDefault="00E65F31" w:rsidP="00E65F31">
            <w:pPr>
              <w:pStyle w:val="TableText"/>
            </w:pPr>
            <w:r w:rsidRPr="00EF5256">
              <w:t>03/3018</w:t>
            </w:r>
          </w:p>
        </w:tc>
        <w:tc>
          <w:tcPr>
            <w:tcW w:w="882" w:type="pct"/>
            <w:vAlign w:val="center"/>
          </w:tcPr>
          <w:p w14:paraId="5E1F57BB" w14:textId="77777777" w:rsidR="00E65F31" w:rsidRPr="00EF5256" w:rsidRDefault="00E65F31" w:rsidP="00E65F31">
            <w:pPr>
              <w:pStyle w:val="TableText"/>
            </w:pPr>
            <w:r w:rsidRPr="00EF5256">
              <w:t>GMRC*3*91</w:t>
            </w:r>
          </w:p>
        </w:tc>
        <w:tc>
          <w:tcPr>
            <w:tcW w:w="2542" w:type="pct"/>
            <w:vAlign w:val="center"/>
          </w:tcPr>
          <w:p w14:paraId="7375790C" w14:textId="4CE2A16A" w:rsidR="00E65F31" w:rsidRPr="00EF5256" w:rsidRDefault="00E65F31" w:rsidP="00E65F31">
            <w:pPr>
              <w:pStyle w:val="TableText"/>
            </w:pPr>
            <w:r w:rsidRPr="00EF5256">
              <w:t xml:space="preserve">Added information about additional recipients receiving an alert. See Page </w:t>
            </w:r>
            <w:r w:rsidRPr="00EF5256">
              <w:fldChar w:fldCharType="begin"/>
            </w:r>
            <w:r w:rsidRPr="00EF5256">
              <w:instrText xml:space="preserve"> PAGEREF  Additional_Recipients_to_Receive_Alert1 \h  \* MERGEFORMAT </w:instrText>
            </w:r>
            <w:r w:rsidRPr="00EF5256">
              <w:fldChar w:fldCharType="separate"/>
            </w:r>
            <w:r w:rsidR="00330081">
              <w:rPr>
                <w:noProof/>
              </w:rPr>
              <w:t>142</w:t>
            </w:r>
            <w:r w:rsidRPr="00EF5256">
              <w:fldChar w:fldCharType="end"/>
            </w:r>
            <w:r w:rsidRPr="00EF5256">
              <w:t xml:space="preserve"> and Page </w:t>
            </w:r>
            <w:r w:rsidRPr="00EF5256">
              <w:fldChar w:fldCharType="begin"/>
            </w:r>
            <w:r w:rsidRPr="00EF5256">
              <w:instrText xml:space="preserve"> PAGEREF  Additional_Recipients_to_Receive_Alert2 \h  \* MERGEFORMAT </w:instrText>
            </w:r>
            <w:r w:rsidRPr="00EF5256">
              <w:fldChar w:fldCharType="separate"/>
            </w:r>
            <w:r w:rsidR="00330081">
              <w:rPr>
                <w:noProof/>
              </w:rPr>
              <w:t>153</w:t>
            </w:r>
            <w:r w:rsidRPr="00EF5256">
              <w:fldChar w:fldCharType="end"/>
            </w:r>
            <w:r w:rsidRPr="00EF5256">
              <w:t>.</w:t>
            </w:r>
          </w:p>
        </w:tc>
        <w:tc>
          <w:tcPr>
            <w:tcW w:w="943" w:type="pct"/>
            <w:vAlign w:val="center"/>
          </w:tcPr>
          <w:p w14:paraId="7CB1B293" w14:textId="77777777" w:rsidR="00E65F31" w:rsidRPr="00EF5256" w:rsidRDefault="00E65F31" w:rsidP="00E65F31">
            <w:pPr>
              <w:pStyle w:val="TableText"/>
            </w:pPr>
            <w:r w:rsidRPr="00EF5256">
              <w:t>B. Sanders</w:t>
            </w:r>
          </w:p>
          <w:p w14:paraId="481C9CED" w14:textId="77777777" w:rsidR="00E65F31" w:rsidRPr="00EF5256" w:rsidRDefault="00E65F31" w:rsidP="00E65F31">
            <w:pPr>
              <w:pStyle w:val="TableText"/>
            </w:pPr>
            <w:r w:rsidRPr="00EF5256">
              <w:t>C. Hinton</w:t>
            </w:r>
          </w:p>
        </w:tc>
      </w:tr>
      <w:tr w:rsidR="00E65F31" w:rsidRPr="00EF5256" w14:paraId="77029584" w14:textId="77777777" w:rsidTr="11EB1A4F">
        <w:trPr>
          <w:trHeight w:val="881"/>
        </w:trPr>
        <w:tc>
          <w:tcPr>
            <w:tcW w:w="633" w:type="pct"/>
            <w:vAlign w:val="center"/>
          </w:tcPr>
          <w:p w14:paraId="4939249F" w14:textId="77777777" w:rsidR="00E65F31" w:rsidRPr="00EF5256" w:rsidRDefault="00E65F31" w:rsidP="00E65F31">
            <w:pPr>
              <w:pStyle w:val="TableText"/>
            </w:pPr>
            <w:r w:rsidRPr="00EF5256">
              <w:t>03/2018</w:t>
            </w:r>
          </w:p>
        </w:tc>
        <w:tc>
          <w:tcPr>
            <w:tcW w:w="882" w:type="pct"/>
            <w:vAlign w:val="center"/>
          </w:tcPr>
          <w:p w14:paraId="303EBD8E" w14:textId="77777777" w:rsidR="00E65F31" w:rsidRPr="00EF5256" w:rsidRDefault="00E65F31" w:rsidP="00E65F31">
            <w:pPr>
              <w:pStyle w:val="TableText"/>
            </w:pPr>
            <w:r w:rsidRPr="00EF5256">
              <w:t>GMRC*3*92</w:t>
            </w:r>
          </w:p>
        </w:tc>
        <w:tc>
          <w:tcPr>
            <w:tcW w:w="2542" w:type="pct"/>
            <w:vAlign w:val="center"/>
          </w:tcPr>
          <w:p w14:paraId="71FAC999" w14:textId="2D5744BD" w:rsidR="00E65F31" w:rsidRPr="00EF5256" w:rsidRDefault="00E65F31" w:rsidP="00E65F31">
            <w:pPr>
              <w:pStyle w:val="TableText"/>
              <w:rPr>
                <w:rStyle w:val="Hyperlink"/>
              </w:rPr>
            </w:pPr>
            <w:r w:rsidRPr="00EF5256">
              <w:fldChar w:fldCharType="begin"/>
            </w:r>
            <w:r w:rsidRPr="00EF5256">
              <w:instrText xml:space="preserve"> HYPERLINK  \l "GMRC_92_LastName" </w:instrText>
            </w:r>
            <w:r w:rsidRPr="00EF5256">
              <w:fldChar w:fldCharType="separate"/>
            </w:r>
            <w:r w:rsidRPr="00EF5256">
              <w:rPr>
                <w:rStyle w:val="Hyperlink"/>
              </w:rPr>
              <w:t>Update the VistA last name criteria.</w:t>
            </w:r>
          </w:p>
          <w:p w14:paraId="3D14EAB1" w14:textId="77777777" w:rsidR="00E65F31" w:rsidRPr="00EF5256" w:rsidRDefault="00E65F31" w:rsidP="00E65F31">
            <w:pPr>
              <w:pStyle w:val="TableText"/>
              <w:rPr>
                <w:b/>
              </w:rPr>
            </w:pPr>
            <w:r w:rsidRPr="00EF5256">
              <w:fldChar w:fldCharType="end"/>
            </w:r>
            <w:r w:rsidRPr="00EF5256">
              <w:t>Applied up-to-date 508 standards and VA compliance to title page, Revision History table, headings, and footers.</w:t>
            </w:r>
          </w:p>
        </w:tc>
        <w:tc>
          <w:tcPr>
            <w:tcW w:w="943" w:type="pct"/>
            <w:vAlign w:val="center"/>
          </w:tcPr>
          <w:p w14:paraId="667C68BB" w14:textId="77777777" w:rsidR="00E65F31" w:rsidRPr="00EF5256" w:rsidRDefault="00E65F31" w:rsidP="00E65F31">
            <w:pPr>
              <w:pStyle w:val="TableText"/>
            </w:pPr>
            <w:r w:rsidRPr="00EF5256">
              <w:t>N. Grimes</w:t>
            </w:r>
          </w:p>
          <w:p w14:paraId="4DCAC55E" w14:textId="77777777" w:rsidR="00E65F31" w:rsidRPr="00EF5256" w:rsidRDefault="00E65F31" w:rsidP="00E65F31">
            <w:pPr>
              <w:pStyle w:val="TableText"/>
            </w:pPr>
            <w:r w:rsidRPr="00EF5256">
              <w:t>K. Watson</w:t>
            </w:r>
          </w:p>
        </w:tc>
      </w:tr>
      <w:tr w:rsidR="00E65F31" w:rsidRPr="00EF5256" w14:paraId="2F85DB46" w14:textId="77777777" w:rsidTr="11EB1A4F">
        <w:tc>
          <w:tcPr>
            <w:tcW w:w="633" w:type="pct"/>
            <w:vAlign w:val="center"/>
          </w:tcPr>
          <w:p w14:paraId="392ED826" w14:textId="77777777" w:rsidR="00E65F31" w:rsidRPr="00EF5256" w:rsidRDefault="00E65F31" w:rsidP="00E65F31">
            <w:pPr>
              <w:pStyle w:val="TableText"/>
            </w:pPr>
            <w:r w:rsidRPr="00EF5256">
              <w:t>03/2018</w:t>
            </w:r>
          </w:p>
        </w:tc>
        <w:tc>
          <w:tcPr>
            <w:tcW w:w="882" w:type="pct"/>
            <w:vAlign w:val="center"/>
          </w:tcPr>
          <w:p w14:paraId="5526F28F" w14:textId="77777777" w:rsidR="00E65F31" w:rsidRPr="00EF5256" w:rsidRDefault="00E65F31" w:rsidP="00E65F31">
            <w:pPr>
              <w:pStyle w:val="TableText"/>
            </w:pPr>
            <w:r w:rsidRPr="00EF5256">
              <w:t>GMRC*3*89</w:t>
            </w:r>
          </w:p>
        </w:tc>
        <w:tc>
          <w:tcPr>
            <w:tcW w:w="2542" w:type="pct"/>
            <w:vAlign w:val="center"/>
          </w:tcPr>
          <w:p w14:paraId="52344019" w14:textId="43598129" w:rsidR="00E65F31" w:rsidRPr="00EF5256" w:rsidRDefault="00E65F31" w:rsidP="00E65F31">
            <w:pPr>
              <w:pStyle w:val="TableText"/>
            </w:pPr>
            <w:r w:rsidRPr="00EF5256">
              <w:t>Modified SF 513 images (</w:t>
            </w:r>
            <w:hyperlink w:anchor="GMRC_89_1" w:history="1">
              <w:r w:rsidRPr="00EF5256">
                <w:rPr>
                  <w:rStyle w:val="Hyperlink"/>
                </w:rPr>
                <w:t>Image 1</w:t>
              </w:r>
            </w:hyperlink>
            <w:r w:rsidRPr="00EF5256">
              <w:t xml:space="preserve"> and </w:t>
            </w:r>
            <w:hyperlink w:anchor="GMRC_89_2" w:history="1">
              <w:r w:rsidRPr="00EF5256">
                <w:rPr>
                  <w:rStyle w:val="Hyperlink"/>
                </w:rPr>
                <w:t>Image 2)</w:t>
              </w:r>
            </w:hyperlink>
            <w:r w:rsidRPr="00EF5256">
              <w:t xml:space="preserve"> to reflect addition of Age and Cell Phone fields. Added info re: set up of a secondary printer for SF 513. </w:t>
            </w:r>
            <w:hyperlink w:anchor="GMRC_89_ClosToolNote" w:history="1">
              <w:r w:rsidRPr="00EF5256">
                <w:rPr>
                  <w:rStyle w:val="Hyperlink"/>
                </w:rPr>
                <w:t>Added info on new Consult Closure Tool.</w:t>
              </w:r>
            </w:hyperlink>
          </w:p>
        </w:tc>
        <w:tc>
          <w:tcPr>
            <w:tcW w:w="943" w:type="pct"/>
            <w:vAlign w:val="center"/>
          </w:tcPr>
          <w:p w14:paraId="398BEB5B" w14:textId="77777777" w:rsidR="00E65F31" w:rsidRPr="00EF5256" w:rsidRDefault="00E65F31" w:rsidP="00E65F31">
            <w:pPr>
              <w:pStyle w:val="TableText"/>
            </w:pPr>
            <w:r w:rsidRPr="00EF5256">
              <w:t>T. Turowski</w:t>
            </w:r>
          </w:p>
          <w:p w14:paraId="47D0C798" w14:textId="77777777" w:rsidR="00E65F31" w:rsidRPr="00EF5256" w:rsidRDefault="00E65F31" w:rsidP="00E65F31">
            <w:pPr>
              <w:pStyle w:val="TableText"/>
            </w:pPr>
            <w:r w:rsidRPr="00EF5256">
              <w:t>R. Beltran-West</w:t>
            </w:r>
          </w:p>
        </w:tc>
      </w:tr>
      <w:tr w:rsidR="00E65F31" w:rsidRPr="00EF5256" w14:paraId="05562344" w14:textId="77777777" w:rsidTr="11EB1A4F">
        <w:tc>
          <w:tcPr>
            <w:tcW w:w="633" w:type="pct"/>
            <w:vAlign w:val="center"/>
          </w:tcPr>
          <w:p w14:paraId="3D39EA17" w14:textId="77777777" w:rsidR="00E65F31" w:rsidRPr="00EF5256" w:rsidRDefault="00E65F31" w:rsidP="00E65F31">
            <w:pPr>
              <w:pStyle w:val="TableText"/>
            </w:pPr>
            <w:r w:rsidRPr="00EF5256">
              <w:t>02/2016</w:t>
            </w:r>
          </w:p>
        </w:tc>
        <w:tc>
          <w:tcPr>
            <w:tcW w:w="882" w:type="pct"/>
            <w:vAlign w:val="center"/>
          </w:tcPr>
          <w:p w14:paraId="71D65024" w14:textId="77777777" w:rsidR="00E65F31" w:rsidRPr="00EF5256" w:rsidRDefault="00E65F31" w:rsidP="00E65F31">
            <w:pPr>
              <w:pStyle w:val="TableText"/>
            </w:pPr>
            <w:r w:rsidRPr="00EF5256">
              <w:t>GRMC*3*81</w:t>
            </w:r>
          </w:p>
        </w:tc>
        <w:tc>
          <w:tcPr>
            <w:tcW w:w="2542" w:type="pct"/>
            <w:vAlign w:val="center"/>
          </w:tcPr>
          <w:p w14:paraId="45CD6279" w14:textId="12D347D0" w:rsidR="00E65F31" w:rsidRPr="00EF5256" w:rsidRDefault="00E65F31" w:rsidP="00E65F31">
            <w:pPr>
              <w:pStyle w:val="TableText"/>
            </w:pPr>
            <w:r w:rsidRPr="00EF5256">
              <w:t xml:space="preserve">Changed the Earliest Appropriate Date to Clinically Indicated Date. Pages: </w:t>
            </w:r>
            <w:r w:rsidRPr="00EF5256">
              <w:fldChar w:fldCharType="begin"/>
            </w:r>
            <w:r w:rsidRPr="00EF5256">
              <w:instrText xml:space="preserve"> PAGEREF  CID_new_order_consult \h  \* MERGEFORMAT </w:instrText>
            </w:r>
            <w:r w:rsidRPr="00EF5256">
              <w:fldChar w:fldCharType="separate"/>
            </w:r>
            <w:r w:rsidR="00330081">
              <w:rPr>
                <w:noProof/>
              </w:rPr>
              <w:t>16</w:t>
            </w:r>
            <w:r w:rsidRPr="00EF5256">
              <w:fldChar w:fldCharType="end"/>
            </w:r>
            <w:r w:rsidRPr="00EF5256">
              <w:t xml:space="preserve">, </w:t>
            </w:r>
            <w:r w:rsidRPr="00EF5256">
              <w:fldChar w:fldCharType="begin"/>
            </w:r>
            <w:r w:rsidRPr="00EF5256">
              <w:instrText xml:space="preserve"> PAGEREF  CID_working_copy \h  \* MERGEFORMAT </w:instrText>
            </w:r>
            <w:r w:rsidRPr="00EF5256">
              <w:fldChar w:fldCharType="separate"/>
            </w:r>
            <w:r w:rsidR="00330081">
              <w:rPr>
                <w:noProof/>
              </w:rPr>
              <w:t>22</w:t>
            </w:r>
            <w:r w:rsidRPr="00EF5256">
              <w:fldChar w:fldCharType="end"/>
            </w:r>
            <w:r w:rsidRPr="00EF5256">
              <w:t xml:space="preserve">, </w:t>
            </w:r>
            <w:r w:rsidRPr="00EF5256">
              <w:fldChar w:fldCharType="begin"/>
            </w:r>
            <w:r w:rsidRPr="00EF5256">
              <w:instrText xml:space="preserve"> PAGEREF  CID_SF513 \h  \* MERGEFORMAT </w:instrText>
            </w:r>
            <w:r w:rsidRPr="00EF5256">
              <w:fldChar w:fldCharType="separate"/>
            </w:r>
            <w:r w:rsidR="00330081">
              <w:rPr>
                <w:noProof/>
              </w:rPr>
              <w:t>33</w:t>
            </w:r>
            <w:r w:rsidRPr="00EF5256">
              <w:fldChar w:fldCharType="end"/>
            </w:r>
            <w:r w:rsidRPr="00EF5256">
              <w:t xml:space="preserve">, </w:t>
            </w:r>
            <w:r w:rsidRPr="00EF5256">
              <w:fldChar w:fldCharType="begin"/>
            </w:r>
            <w:r w:rsidRPr="00EF5256">
              <w:instrText xml:space="preserve"> PAGEREF  CID_Order_a_Consult_dialog \h  \* MERGEFORMAT </w:instrText>
            </w:r>
            <w:r w:rsidRPr="00EF5256">
              <w:fldChar w:fldCharType="separate"/>
            </w:r>
            <w:r w:rsidR="00330081">
              <w:rPr>
                <w:noProof/>
              </w:rPr>
              <w:t>64</w:t>
            </w:r>
            <w:r w:rsidRPr="00EF5256">
              <w:fldChar w:fldCharType="end"/>
            </w:r>
          </w:p>
        </w:tc>
        <w:tc>
          <w:tcPr>
            <w:tcW w:w="943" w:type="pct"/>
            <w:vAlign w:val="center"/>
          </w:tcPr>
          <w:p w14:paraId="73479D49" w14:textId="77777777" w:rsidR="00E65F31" w:rsidRPr="00EF5256" w:rsidRDefault="00E65F31" w:rsidP="00E65F31">
            <w:pPr>
              <w:pStyle w:val="TableText"/>
            </w:pPr>
            <w:r w:rsidRPr="00EF5256">
              <w:t xml:space="preserve">T. Robinson </w:t>
            </w:r>
          </w:p>
          <w:p w14:paraId="1D69F7DA" w14:textId="77777777" w:rsidR="00E65F31" w:rsidRPr="00EF5256" w:rsidRDefault="00E65F31" w:rsidP="00E65F31">
            <w:pPr>
              <w:pStyle w:val="TableText"/>
            </w:pPr>
            <w:r w:rsidRPr="00EF5256">
              <w:t>K. Condie</w:t>
            </w:r>
          </w:p>
        </w:tc>
      </w:tr>
      <w:tr w:rsidR="00E65F31" w:rsidRPr="00EF5256" w14:paraId="16D35DD1" w14:textId="77777777" w:rsidTr="11EB1A4F">
        <w:tc>
          <w:tcPr>
            <w:tcW w:w="633" w:type="pct"/>
            <w:vAlign w:val="center"/>
          </w:tcPr>
          <w:p w14:paraId="54939C9A" w14:textId="77777777" w:rsidR="00E65F31" w:rsidRPr="00EF5256" w:rsidRDefault="00E65F31" w:rsidP="00E65F31">
            <w:pPr>
              <w:pStyle w:val="TableText"/>
            </w:pPr>
            <w:r w:rsidRPr="00EF5256">
              <w:t>08/2014</w:t>
            </w:r>
          </w:p>
        </w:tc>
        <w:tc>
          <w:tcPr>
            <w:tcW w:w="882" w:type="pct"/>
            <w:vAlign w:val="center"/>
          </w:tcPr>
          <w:p w14:paraId="3DEBA2ED" w14:textId="77777777" w:rsidR="00E65F31" w:rsidRPr="00EF5256" w:rsidRDefault="00E65F31" w:rsidP="00E65F31">
            <w:pPr>
              <w:pStyle w:val="TableText"/>
            </w:pPr>
            <w:r w:rsidRPr="00EF5256">
              <w:t>GMRC*3*75</w:t>
            </w:r>
          </w:p>
        </w:tc>
        <w:tc>
          <w:tcPr>
            <w:tcW w:w="2542" w:type="pct"/>
            <w:vAlign w:val="center"/>
          </w:tcPr>
          <w:p w14:paraId="13D635EB" w14:textId="4B7786DD" w:rsidR="00E65F31" w:rsidRPr="00EF5256" w:rsidRDefault="00E65F31" w:rsidP="00E65F31">
            <w:pPr>
              <w:pStyle w:val="TableText"/>
              <w:rPr>
                <w:bCs/>
                <w:color w:val="4F81BD"/>
                <w:u w:val="thick"/>
              </w:rPr>
            </w:pPr>
            <w:r w:rsidRPr="00EF5256">
              <w:rPr>
                <w:rStyle w:val="Hyperlink"/>
                <w:color w:val="auto"/>
                <w:u w:val="none"/>
              </w:rPr>
              <w:t xml:space="preserve">Modified description to </w:t>
            </w:r>
            <w:hyperlink w:anchor="GMRC_75_CONSULT_REQUEST_UPDATED" w:history="1">
              <w:r w:rsidRPr="00EF5256">
                <w:rPr>
                  <w:rStyle w:val="Hyperlink"/>
                </w:rPr>
                <w:t>CONSULT/REQUEST UPDATED</w:t>
              </w:r>
            </w:hyperlink>
            <w:r w:rsidRPr="00EF5256">
              <w:rPr>
                <w:rStyle w:val="Hyperlink"/>
                <w:color w:val="auto"/>
                <w:u w:val="none"/>
              </w:rPr>
              <w:t xml:space="preserve">; added description of </w:t>
            </w:r>
            <w:hyperlink w:anchor="GMRC_75_HCPS" w:history="1">
              <w:r w:rsidRPr="00EF5256">
                <w:rPr>
                  <w:rStyle w:val="Hyperlink"/>
                </w:rPr>
                <w:t>HCPS</w:t>
              </w:r>
            </w:hyperlink>
            <w:r w:rsidRPr="00EF5256">
              <w:rPr>
                <w:rStyle w:val="Hyperlink"/>
                <w:color w:val="auto"/>
                <w:u w:val="none"/>
              </w:rPr>
              <w:t xml:space="preserve"> and </w:t>
            </w:r>
            <w:hyperlink w:anchor="GMRC_75_RAS" w:history="1">
              <w:r w:rsidRPr="00EF5256">
                <w:rPr>
                  <w:rStyle w:val="Hyperlink"/>
                </w:rPr>
                <w:t>RAS</w:t>
              </w:r>
            </w:hyperlink>
            <w:r w:rsidRPr="00EF5256">
              <w:rPr>
                <w:rStyle w:val="Hyperlink"/>
                <w:color w:val="auto"/>
                <w:u w:val="none"/>
              </w:rPr>
              <w:t xml:space="preserve"> to Glossary</w:t>
            </w:r>
            <w:r w:rsidRPr="00EF5256">
              <w:rPr>
                <w:rStyle w:val="Hyperlink"/>
                <w:bCs/>
                <w:color w:val="4F81BD"/>
                <w:u w:val="thick"/>
              </w:rPr>
              <w:t>.</w:t>
            </w:r>
          </w:p>
        </w:tc>
        <w:tc>
          <w:tcPr>
            <w:tcW w:w="943" w:type="pct"/>
            <w:vAlign w:val="center"/>
          </w:tcPr>
          <w:p w14:paraId="1BDF275B" w14:textId="77777777" w:rsidR="00E65F31" w:rsidRPr="00EF5256" w:rsidRDefault="00E65F31" w:rsidP="00E65F31">
            <w:pPr>
              <w:pStyle w:val="TableText"/>
            </w:pPr>
            <w:r w:rsidRPr="00EF5256">
              <w:t xml:space="preserve">J. Pappas </w:t>
            </w:r>
          </w:p>
          <w:p w14:paraId="5AF57D43" w14:textId="77777777" w:rsidR="00E65F31" w:rsidRPr="00EF5256" w:rsidRDefault="00E65F31" w:rsidP="00E65F31">
            <w:pPr>
              <w:pStyle w:val="TableText"/>
            </w:pPr>
            <w:r w:rsidRPr="00EF5256">
              <w:t>P. Yeager</w:t>
            </w:r>
          </w:p>
        </w:tc>
      </w:tr>
      <w:tr w:rsidR="00E65F31" w:rsidRPr="00EF5256" w14:paraId="121273E7" w14:textId="77777777" w:rsidTr="11EB1A4F">
        <w:tc>
          <w:tcPr>
            <w:tcW w:w="633" w:type="pct"/>
            <w:vAlign w:val="center"/>
          </w:tcPr>
          <w:p w14:paraId="45C2D2AC" w14:textId="77777777" w:rsidR="00E65F31" w:rsidRPr="00EF5256" w:rsidRDefault="00E65F31" w:rsidP="00E65F31">
            <w:pPr>
              <w:pStyle w:val="TableText"/>
            </w:pPr>
            <w:r w:rsidRPr="00EF5256">
              <w:lastRenderedPageBreak/>
              <w:t>01/2015</w:t>
            </w:r>
          </w:p>
        </w:tc>
        <w:tc>
          <w:tcPr>
            <w:tcW w:w="882" w:type="pct"/>
            <w:vAlign w:val="center"/>
          </w:tcPr>
          <w:p w14:paraId="5E18EFB7" w14:textId="77777777" w:rsidR="00E65F31" w:rsidRPr="00EF5256" w:rsidRDefault="00E65F31" w:rsidP="00E65F31">
            <w:pPr>
              <w:pStyle w:val="TableText"/>
            </w:pPr>
            <w:r w:rsidRPr="00EF5256">
              <w:t>GMRC*3*82</w:t>
            </w:r>
          </w:p>
        </w:tc>
        <w:tc>
          <w:tcPr>
            <w:tcW w:w="2542" w:type="pct"/>
            <w:vAlign w:val="center"/>
          </w:tcPr>
          <w:p w14:paraId="7DB13A82" w14:textId="437D974A" w:rsidR="00E65F31" w:rsidRPr="00EF5256" w:rsidRDefault="00330081" w:rsidP="00E65F31">
            <w:pPr>
              <w:pStyle w:val="TableText"/>
            </w:pPr>
            <w:hyperlink w:anchor="GMRC_3_82image1" w:history="1">
              <w:r w:rsidR="00E65F31" w:rsidRPr="00EF5256">
                <w:rPr>
                  <w:rStyle w:val="Hyperlink"/>
                </w:rPr>
                <w:t>Modified SF 513 Images to reflect SSN format change</w:t>
              </w:r>
            </w:hyperlink>
            <w:r w:rsidR="00E65F31" w:rsidRPr="00EF5256">
              <w:t>.</w:t>
            </w:r>
          </w:p>
        </w:tc>
        <w:tc>
          <w:tcPr>
            <w:tcW w:w="943" w:type="pct"/>
            <w:vAlign w:val="center"/>
          </w:tcPr>
          <w:p w14:paraId="131E972C" w14:textId="77777777" w:rsidR="00E65F31" w:rsidRPr="00EF5256" w:rsidRDefault="00E65F31" w:rsidP="00E65F31">
            <w:pPr>
              <w:pStyle w:val="TableText"/>
            </w:pPr>
            <w:r w:rsidRPr="00EF5256">
              <w:t>D Burger</w:t>
            </w:r>
          </w:p>
          <w:p w14:paraId="179A35E6" w14:textId="77777777" w:rsidR="00E65F31" w:rsidRPr="00EF5256" w:rsidRDefault="00E65F31" w:rsidP="00E65F31">
            <w:pPr>
              <w:pStyle w:val="TableText"/>
            </w:pPr>
            <w:r w:rsidRPr="00EF5256">
              <w:t>P Behuniak</w:t>
            </w:r>
          </w:p>
        </w:tc>
      </w:tr>
      <w:tr w:rsidR="00E65F31" w:rsidRPr="00EF5256" w14:paraId="6310E53E" w14:textId="77777777" w:rsidTr="11EB1A4F">
        <w:tc>
          <w:tcPr>
            <w:tcW w:w="633" w:type="pct"/>
            <w:vAlign w:val="center"/>
          </w:tcPr>
          <w:p w14:paraId="68F512FF" w14:textId="77777777" w:rsidR="00E65F31" w:rsidRPr="00EF5256" w:rsidRDefault="00E65F31" w:rsidP="00E65F31">
            <w:pPr>
              <w:pStyle w:val="TableText"/>
            </w:pPr>
            <w:r w:rsidRPr="00EF5256">
              <w:t>02/2014</w:t>
            </w:r>
          </w:p>
        </w:tc>
        <w:tc>
          <w:tcPr>
            <w:tcW w:w="882" w:type="pct"/>
            <w:vAlign w:val="center"/>
          </w:tcPr>
          <w:p w14:paraId="1CE6B5AD" w14:textId="4421C4E7" w:rsidR="00E65F31" w:rsidRPr="00EF5256" w:rsidRDefault="00330081" w:rsidP="00E65F31">
            <w:pPr>
              <w:pStyle w:val="TableText"/>
            </w:pPr>
            <w:hyperlink w:anchor="gmrc73" w:history="1">
              <w:r w:rsidR="00E65F31" w:rsidRPr="00EF5256">
                <w:rPr>
                  <w:rStyle w:val="Hyperlink"/>
                </w:rPr>
                <w:t>GMRC*3*73</w:t>
              </w:r>
            </w:hyperlink>
          </w:p>
        </w:tc>
        <w:tc>
          <w:tcPr>
            <w:tcW w:w="2542" w:type="pct"/>
            <w:vAlign w:val="center"/>
          </w:tcPr>
          <w:p w14:paraId="59D47D0C" w14:textId="5E8BB5A5" w:rsidR="00E65F31" w:rsidRPr="00EF5256" w:rsidRDefault="00330081" w:rsidP="00E65F31">
            <w:pPr>
              <w:pStyle w:val="TableText"/>
            </w:pPr>
            <w:hyperlink w:anchor="gmrc73display" w:history="1">
              <w:r w:rsidR="00E65F31" w:rsidRPr="00EF5256">
                <w:rPr>
                  <w:rStyle w:val="Hyperlink"/>
                </w:rPr>
                <w:t>ICD-10 Remediation</w:t>
              </w:r>
            </w:hyperlink>
          </w:p>
        </w:tc>
        <w:tc>
          <w:tcPr>
            <w:tcW w:w="943" w:type="pct"/>
            <w:vAlign w:val="center"/>
          </w:tcPr>
          <w:p w14:paraId="47CE0EF9" w14:textId="77777777" w:rsidR="00E65F31" w:rsidRPr="00EF5256" w:rsidRDefault="00E65F31" w:rsidP="00E65F31">
            <w:pPr>
              <w:pStyle w:val="TableText"/>
            </w:pPr>
            <w:r w:rsidRPr="00EF5256">
              <w:t xml:space="preserve">J. Green </w:t>
            </w:r>
          </w:p>
          <w:p w14:paraId="47214996" w14:textId="77777777" w:rsidR="00E65F31" w:rsidRPr="00EF5256" w:rsidRDefault="00E65F31" w:rsidP="00E65F31">
            <w:pPr>
              <w:pStyle w:val="TableText"/>
            </w:pPr>
            <w:r w:rsidRPr="00EF5256">
              <w:t>C. Hinton</w:t>
            </w:r>
          </w:p>
        </w:tc>
      </w:tr>
      <w:tr w:rsidR="00E65F31" w:rsidRPr="00EF5256" w14:paraId="37D922D2" w14:textId="77777777" w:rsidTr="11EB1A4F">
        <w:tc>
          <w:tcPr>
            <w:tcW w:w="633" w:type="pct"/>
            <w:vAlign w:val="center"/>
          </w:tcPr>
          <w:p w14:paraId="1A376EFE" w14:textId="77777777" w:rsidR="00E65F31" w:rsidRPr="00EF5256" w:rsidRDefault="00E65F31" w:rsidP="00E65F31">
            <w:pPr>
              <w:pStyle w:val="TableText"/>
            </w:pPr>
            <w:r w:rsidRPr="00EF5256">
              <w:t>02/2014</w:t>
            </w:r>
          </w:p>
        </w:tc>
        <w:tc>
          <w:tcPr>
            <w:tcW w:w="882" w:type="pct"/>
            <w:vAlign w:val="center"/>
          </w:tcPr>
          <w:p w14:paraId="5BA9B63A" w14:textId="77777777" w:rsidR="00E65F31" w:rsidRPr="00EF5256" w:rsidRDefault="00E65F31" w:rsidP="00E65F31">
            <w:pPr>
              <w:pStyle w:val="TableText"/>
            </w:pPr>
            <w:r w:rsidRPr="00EF5256">
              <w:t>GMRC*3*73</w:t>
            </w:r>
          </w:p>
        </w:tc>
        <w:tc>
          <w:tcPr>
            <w:tcW w:w="2542" w:type="pct"/>
            <w:vAlign w:val="center"/>
          </w:tcPr>
          <w:p w14:paraId="18C0B281" w14:textId="7B593BC2" w:rsidR="00E65F31" w:rsidRPr="00EF5256" w:rsidRDefault="00E65F31" w:rsidP="00E65F31">
            <w:pPr>
              <w:pStyle w:val="TableText"/>
            </w:pPr>
            <w:r w:rsidRPr="00EF5256">
              <w:t xml:space="preserve">Added info to description for </w:t>
            </w:r>
            <w:hyperlink w:anchor="ConsultRESULTUPDATE2" w:history="1">
              <w:r w:rsidRPr="00EF5256">
                <w:rPr>
                  <w:rStyle w:val="Hyperlink"/>
                </w:rPr>
                <w:t>CONSULT/REQUEST UPDATED</w:t>
              </w:r>
            </w:hyperlink>
            <w:r w:rsidRPr="00EF5256">
              <w:t xml:space="preserve"> and </w:t>
            </w:r>
            <w:hyperlink w:anchor="ConsultADDEDCOMMENT" w:history="1">
              <w:r w:rsidRPr="00EF5256">
                <w:rPr>
                  <w:rStyle w:val="Hyperlink"/>
                </w:rPr>
                <w:t>Consult/Request Has an Added Comment</w:t>
              </w:r>
            </w:hyperlink>
            <w:r w:rsidRPr="00EF5256">
              <w:t>.</w:t>
            </w:r>
          </w:p>
        </w:tc>
        <w:tc>
          <w:tcPr>
            <w:tcW w:w="943" w:type="pct"/>
            <w:vAlign w:val="center"/>
          </w:tcPr>
          <w:p w14:paraId="338CB3C4" w14:textId="77777777" w:rsidR="00E65F31" w:rsidRPr="00EF5256" w:rsidRDefault="00E65F31" w:rsidP="00E65F31">
            <w:pPr>
              <w:pStyle w:val="TableText"/>
            </w:pPr>
            <w:r w:rsidRPr="00EF5256">
              <w:t>J. Green</w:t>
            </w:r>
          </w:p>
        </w:tc>
      </w:tr>
      <w:tr w:rsidR="00E65F31" w:rsidRPr="00EF5256" w14:paraId="233465C1" w14:textId="77777777" w:rsidTr="11EB1A4F">
        <w:tc>
          <w:tcPr>
            <w:tcW w:w="633" w:type="pct"/>
            <w:vAlign w:val="center"/>
          </w:tcPr>
          <w:p w14:paraId="2019AA1B" w14:textId="77777777" w:rsidR="00E65F31" w:rsidRPr="00EF5256" w:rsidRDefault="00E65F31" w:rsidP="00E65F31">
            <w:pPr>
              <w:pStyle w:val="TableText"/>
            </w:pPr>
            <w:r w:rsidRPr="00EF5256">
              <w:t>08/2011</w:t>
            </w:r>
          </w:p>
        </w:tc>
        <w:tc>
          <w:tcPr>
            <w:tcW w:w="882" w:type="pct"/>
            <w:vAlign w:val="center"/>
          </w:tcPr>
          <w:p w14:paraId="139FA328" w14:textId="77777777" w:rsidR="00E65F31" w:rsidRPr="00EF5256" w:rsidRDefault="00E65F31" w:rsidP="00E65F31">
            <w:pPr>
              <w:pStyle w:val="TableText"/>
            </w:pPr>
            <w:r w:rsidRPr="00EF5256">
              <w:t>GMRC*3*71</w:t>
            </w:r>
          </w:p>
        </w:tc>
        <w:tc>
          <w:tcPr>
            <w:tcW w:w="2542" w:type="pct"/>
            <w:vAlign w:val="center"/>
          </w:tcPr>
          <w:p w14:paraId="6E42E4BC" w14:textId="29568128" w:rsidR="00E65F31" w:rsidRPr="00EF5256" w:rsidRDefault="00330081" w:rsidP="00E65F31">
            <w:pPr>
              <w:pStyle w:val="TableText"/>
            </w:pPr>
            <w:hyperlink w:anchor="ConsultRESULTUPDATE2" w:history="1">
              <w:r w:rsidR="00E65F31" w:rsidRPr="00EF5256">
                <w:rPr>
                  <w:rStyle w:val="Hyperlink"/>
                </w:rPr>
                <w:t>Modified description for CONSULT/REQUEST UPDATED</w:t>
              </w:r>
            </w:hyperlink>
          </w:p>
        </w:tc>
        <w:tc>
          <w:tcPr>
            <w:tcW w:w="943" w:type="pct"/>
            <w:vAlign w:val="center"/>
          </w:tcPr>
          <w:p w14:paraId="174DEAC6" w14:textId="77777777" w:rsidR="00E65F31" w:rsidRPr="00EF5256" w:rsidRDefault="00E65F31" w:rsidP="00E65F31">
            <w:pPr>
              <w:pStyle w:val="TableText"/>
            </w:pPr>
            <w:bookmarkStart w:id="6" w:name="ConsultRESULTUPDATE"/>
            <w:bookmarkEnd w:id="6"/>
            <w:r w:rsidRPr="00EF5256">
              <w:t>G. Werner</w:t>
            </w:r>
          </w:p>
        </w:tc>
      </w:tr>
      <w:tr w:rsidR="00E65F31" w:rsidRPr="00EF5256" w14:paraId="08D0945D" w14:textId="77777777" w:rsidTr="11EB1A4F">
        <w:tc>
          <w:tcPr>
            <w:tcW w:w="633" w:type="pct"/>
            <w:vAlign w:val="center"/>
          </w:tcPr>
          <w:p w14:paraId="2C305CF4" w14:textId="77777777" w:rsidR="00E65F31" w:rsidRPr="00EF5256" w:rsidRDefault="00E65F31" w:rsidP="00E65F31">
            <w:pPr>
              <w:pStyle w:val="TableText"/>
            </w:pPr>
            <w:r w:rsidRPr="00EF5256">
              <w:t>02/2011</w:t>
            </w:r>
          </w:p>
        </w:tc>
        <w:tc>
          <w:tcPr>
            <w:tcW w:w="882" w:type="pct"/>
            <w:vAlign w:val="center"/>
          </w:tcPr>
          <w:p w14:paraId="566ACD30" w14:textId="77777777" w:rsidR="00E65F31" w:rsidRPr="00EF5256" w:rsidRDefault="00E65F31" w:rsidP="00E65F31">
            <w:pPr>
              <w:pStyle w:val="TableText"/>
            </w:pPr>
          </w:p>
        </w:tc>
        <w:tc>
          <w:tcPr>
            <w:tcW w:w="2542" w:type="pct"/>
            <w:vAlign w:val="center"/>
          </w:tcPr>
          <w:p w14:paraId="5A4E8E64" w14:textId="77777777" w:rsidR="00E65F31" w:rsidRPr="00EF5256" w:rsidRDefault="00E65F31" w:rsidP="00E65F31">
            <w:pPr>
              <w:pStyle w:val="TableText"/>
            </w:pPr>
            <w:r w:rsidRPr="00EF5256">
              <w:t>Earliest Appropriate Date Patch 66</w:t>
            </w:r>
          </w:p>
        </w:tc>
        <w:tc>
          <w:tcPr>
            <w:tcW w:w="943" w:type="pct"/>
            <w:vAlign w:val="center"/>
          </w:tcPr>
          <w:p w14:paraId="12B97802" w14:textId="77777777" w:rsidR="00E65F31" w:rsidRPr="00EF5256" w:rsidRDefault="00E65F31" w:rsidP="00E65F31">
            <w:pPr>
              <w:pStyle w:val="TableText"/>
            </w:pPr>
            <w:r w:rsidRPr="00EF5256">
              <w:t>C. Arceneau</w:t>
            </w:r>
          </w:p>
          <w:p w14:paraId="703DAADB" w14:textId="77777777" w:rsidR="00E65F31" w:rsidRPr="00EF5256" w:rsidRDefault="00E65F31" w:rsidP="00E65F31">
            <w:pPr>
              <w:pStyle w:val="TableText"/>
            </w:pPr>
            <w:r w:rsidRPr="00EF5256">
              <w:t>K. Condie</w:t>
            </w:r>
          </w:p>
        </w:tc>
      </w:tr>
      <w:tr w:rsidR="00E65F31" w:rsidRPr="00EF5256" w14:paraId="499B2A6E" w14:textId="77777777" w:rsidTr="11EB1A4F">
        <w:tc>
          <w:tcPr>
            <w:tcW w:w="633" w:type="pct"/>
            <w:vAlign w:val="center"/>
          </w:tcPr>
          <w:p w14:paraId="44D8708D" w14:textId="77777777" w:rsidR="00E65F31" w:rsidRPr="00EF5256" w:rsidRDefault="00E65F31" w:rsidP="00E65F31">
            <w:pPr>
              <w:pStyle w:val="TableText"/>
            </w:pPr>
            <w:r w:rsidRPr="00EF5256">
              <w:t>08/2009</w:t>
            </w:r>
          </w:p>
        </w:tc>
        <w:tc>
          <w:tcPr>
            <w:tcW w:w="882" w:type="pct"/>
            <w:vAlign w:val="center"/>
          </w:tcPr>
          <w:p w14:paraId="3E62B6FA" w14:textId="77777777" w:rsidR="00E65F31" w:rsidRPr="00EF5256" w:rsidRDefault="00E65F31" w:rsidP="00E65F31">
            <w:pPr>
              <w:pStyle w:val="TableText"/>
            </w:pPr>
          </w:p>
        </w:tc>
        <w:tc>
          <w:tcPr>
            <w:tcW w:w="2542" w:type="pct"/>
            <w:vAlign w:val="center"/>
          </w:tcPr>
          <w:p w14:paraId="6C1261EB" w14:textId="77777777" w:rsidR="00E65F31" w:rsidRPr="00EF5256" w:rsidRDefault="00E65F31" w:rsidP="00E65F31">
            <w:pPr>
              <w:pStyle w:val="TableText"/>
            </w:pPr>
            <w:r w:rsidRPr="00EF5256">
              <w:t>Combat Veteran (CV) status added to SF 513</w:t>
            </w:r>
          </w:p>
        </w:tc>
        <w:tc>
          <w:tcPr>
            <w:tcW w:w="943" w:type="pct"/>
            <w:vAlign w:val="center"/>
          </w:tcPr>
          <w:p w14:paraId="1843710E" w14:textId="77777777" w:rsidR="00E65F31" w:rsidRPr="00EF5256" w:rsidRDefault="00E65F31" w:rsidP="00E65F31">
            <w:pPr>
              <w:pStyle w:val="TableText"/>
            </w:pPr>
            <w:r w:rsidRPr="00EF5256">
              <w:t>C. Arceneaux</w:t>
            </w:r>
          </w:p>
          <w:p w14:paraId="6E54E326" w14:textId="77777777" w:rsidR="00E65F31" w:rsidRPr="00EF5256" w:rsidRDefault="00E65F31" w:rsidP="00E65F31">
            <w:pPr>
              <w:pStyle w:val="TableText"/>
            </w:pPr>
            <w:r w:rsidRPr="00EF5256">
              <w:t>K. Condie</w:t>
            </w:r>
          </w:p>
        </w:tc>
      </w:tr>
      <w:tr w:rsidR="00E65F31" w:rsidRPr="00EF5256" w14:paraId="74F5BC06" w14:textId="77777777" w:rsidTr="11EB1A4F">
        <w:tc>
          <w:tcPr>
            <w:tcW w:w="633" w:type="pct"/>
            <w:vAlign w:val="center"/>
          </w:tcPr>
          <w:p w14:paraId="60B7A117" w14:textId="77777777" w:rsidR="00E65F31" w:rsidRPr="00EF5256" w:rsidRDefault="00E65F31" w:rsidP="00E65F31">
            <w:pPr>
              <w:pStyle w:val="TableText"/>
            </w:pPr>
            <w:r w:rsidRPr="00EF5256">
              <w:t>04/2006</w:t>
            </w:r>
          </w:p>
        </w:tc>
        <w:tc>
          <w:tcPr>
            <w:tcW w:w="882" w:type="pct"/>
            <w:vAlign w:val="center"/>
          </w:tcPr>
          <w:p w14:paraId="7FABD51B" w14:textId="77777777" w:rsidR="00E65F31" w:rsidRPr="00EF5256" w:rsidRDefault="00E65F31" w:rsidP="00E65F31">
            <w:pPr>
              <w:pStyle w:val="TableText"/>
            </w:pPr>
          </w:p>
        </w:tc>
        <w:tc>
          <w:tcPr>
            <w:tcW w:w="2542" w:type="pct"/>
            <w:vAlign w:val="center"/>
          </w:tcPr>
          <w:p w14:paraId="7E1B6045" w14:textId="77777777" w:rsidR="00E65F31" w:rsidRPr="00EF5256" w:rsidRDefault="00E65F31" w:rsidP="00E65F31">
            <w:pPr>
              <w:pStyle w:val="TableText"/>
            </w:pPr>
            <w:r w:rsidRPr="00EF5256">
              <w:t>Updates/corrections to patient and provider names to comply with SOP 192-352</w:t>
            </w:r>
          </w:p>
        </w:tc>
        <w:tc>
          <w:tcPr>
            <w:tcW w:w="943" w:type="pct"/>
            <w:vAlign w:val="center"/>
          </w:tcPr>
          <w:p w14:paraId="7B4933D2" w14:textId="77777777" w:rsidR="00E65F31" w:rsidRPr="00EF5256" w:rsidRDefault="00E65F31" w:rsidP="00E65F31">
            <w:pPr>
              <w:pStyle w:val="TableText"/>
            </w:pPr>
            <w:r w:rsidRPr="00EF5256">
              <w:t>J. Green</w:t>
            </w:r>
          </w:p>
          <w:p w14:paraId="4255E9C3" w14:textId="77777777" w:rsidR="00E65F31" w:rsidRPr="00EF5256" w:rsidRDefault="00E65F31" w:rsidP="00E65F31">
            <w:pPr>
              <w:pStyle w:val="TableText"/>
            </w:pPr>
            <w:r w:rsidRPr="00EF5256">
              <w:t>P. Landy</w:t>
            </w:r>
          </w:p>
        </w:tc>
      </w:tr>
      <w:tr w:rsidR="00E65F31" w:rsidRPr="00EF5256" w14:paraId="3750C85E" w14:textId="77777777" w:rsidTr="11EB1A4F">
        <w:tc>
          <w:tcPr>
            <w:tcW w:w="633" w:type="pct"/>
            <w:vAlign w:val="center"/>
          </w:tcPr>
          <w:p w14:paraId="123B1863" w14:textId="77777777" w:rsidR="00E65F31" w:rsidRPr="00EF5256" w:rsidRDefault="00E65F31" w:rsidP="00E65F31">
            <w:pPr>
              <w:pStyle w:val="TableText"/>
            </w:pPr>
            <w:r w:rsidRPr="00EF5256">
              <w:t>12/2004</w:t>
            </w:r>
          </w:p>
        </w:tc>
        <w:tc>
          <w:tcPr>
            <w:tcW w:w="882" w:type="pct"/>
            <w:vAlign w:val="center"/>
          </w:tcPr>
          <w:p w14:paraId="00233827" w14:textId="77777777" w:rsidR="00E65F31" w:rsidRPr="00EF5256" w:rsidRDefault="00E65F31" w:rsidP="00E65F31">
            <w:pPr>
              <w:pStyle w:val="TableText"/>
            </w:pPr>
          </w:p>
        </w:tc>
        <w:tc>
          <w:tcPr>
            <w:tcW w:w="2542" w:type="pct"/>
            <w:vAlign w:val="center"/>
          </w:tcPr>
          <w:p w14:paraId="622DEDC2" w14:textId="77777777" w:rsidR="00E65F31" w:rsidRPr="00EF5256" w:rsidRDefault="00E65F31" w:rsidP="00E65F31">
            <w:pPr>
              <w:pStyle w:val="TableText"/>
            </w:pPr>
            <w:r w:rsidRPr="00EF5256">
              <w:t>SOP 192-352 applied (scrubbed)</w:t>
            </w:r>
          </w:p>
        </w:tc>
        <w:tc>
          <w:tcPr>
            <w:tcW w:w="943" w:type="pct"/>
            <w:vAlign w:val="center"/>
          </w:tcPr>
          <w:p w14:paraId="17071129" w14:textId="77777777" w:rsidR="00E65F31" w:rsidRPr="00EF5256" w:rsidRDefault="00E65F31" w:rsidP="00E65F31">
            <w:pPr>
              <w:pStyle w:val="TableText"/>
            </w:pPr>
            <w:r w:rsidRPr="00EF5256">
              <w:t>C Arceneaux</w:t>
            </w:r>
          </w:p>
          <w:p w14:paraId="052A000E" w14:textId="77777777" w:rsidR="00E65F31" w:rsidRPr="00EF5256" w:rsidRDefault="00E65F31" w:rsidP="00E65F31">
            <w:pPr>
              <w:pStyle w:val="TableText"/>
            </w:pPr>
            <w:r w:rsidRPr="00EF5256">
              <w:t>P. Landy</w:t>
            </w:r>
          </w:p>
        </w:tc>
      </w:tr>
      <w:tr w:rsidR="00E65F31" w:rsidRPr="00EF5256" w14:paraId="2CE4738F" w14:textId="77777777" w:rsidTr="11EB1A4F">
        <w:tc>
          <w:tcPr>
            <w:tcW w:w="633" w:type="pct"/>
            <w:vAlign w:val="center"/>
          </w:tcPr>
          <w:p w14:paraId="3123893A" w14:textId="77777777" w:rsidR="00E65F31" w:rsidRPr="00EF5256" w:rsidRDefault="00E65F31" w:rsidP="00E65F31">
            <w:pPr>
              <w:pStyle w:val="TableText"/>
            </w:pPr>
            <w:r w:rsidRPr="00EF5256">
              <w:t>06/2002</w:t>
            </w:r>
          </w:p>
        </w:tc>
        <w:tc>
          <w:tcPr>
            <w:tcW w:w="882" w:type="pct"/>
            <w:vAlign w:val="center"/>
          </w:tcPr>
          <w:p w14:paraId="3B54500F" w14:textId="77777777" w:rsidR="00E65F31" w:rsidRPr="00EF5256" w:rsidRDefault="00E65F31" w:rsidP="00E65F31">
            <w:pPr>
              <w:pStyle w:val="TableText"/>
            </w:pPr>
          </w:p>
        </w:tc>
        <w:tc>
          <w:tcPr>
            <w:tcW w:w="2542" w:type="pct"/>
            <w:vAlign w:val="center"/>
          </w:tcPr>
          <w:p w14:paraId="2C902F0F" w14:textId="77777777" w:rsidR="00E65F31" w:rsidRPr="00EF5256" w:rsidRDefault="00E65F31" w:rsidP="00E65F31">
            <w:pPr>
              <w:pStyle w:val="TableText"/>
            </w:pPr>
            <w:r w:rsidRPr="00EF5256">
              <w:t>Include Patch 25</w:t>
            </w:r>
          </w:p>
        </w:tc>
        <w:tc>
          <w:tcPr>
            <w:tcW w:w="943" w:type="pct"/>
            <w:vAlign w:val="center"/>
          </w:tcPr>
          <w:p w14:paraId="326A2399" w14:textId="77777777" w:rsidR="00E65F31" w:rsidRPr="00EF5256" w:rsidRDefault="00E65F31" w:rsidP="00E65F31">
            <w:pPr>
              <w:pStyle w:val="TableText"/>
            </w:pPr>
          </w:p>
        </w:tc>
      </w:tr>
      <w:tr w:rsidR="00E65F31" w:rsidRPr="00EF5256" w14:paraId="1138698F" w14:textId="77777777" w:rsidTr="11EB1A4F">
        <w:tc>
          <w:tcPr>
            <w:tcW w:w="633" w:type="pct"/>
            <w:vAlign w:val="center"/>
          </w:tcPr>
          <w:p w14:paraId="5331F9A8" w14:textId="77777777" w:rsidR="00E65F31" w:rsidRPr="00EF5256" w:rsidRDefault="00E65F31" w:rsidP="00E65F31">
            <w:pPr>
              <w:pStyle w:val="TableText"/>
            </w:pPr>
            <w:r w:rsidRPr="00EF5256">
              <w:t>04/2002</w:t>
            </w:r>
          </w:p>
        </w:tc>
        <w:tc>
          <w:tcPr>
            <w:tcW w:w="882" w:type="pct"/>
            <w:vAlign w:val="center"/>
          </w:tcPr>
          <w:p w14:paraId="3F439186" w14:textId="77777777" w:rsidR="00E65F31" w:rsidRPr="00EF5256" w:rsidRDefault="00E65F31" w:rsidP="00E65F31">
            <w:pPr>
              <w:pStyle w:val="TableText"/>
            </w:pPr>
          </w:p>
        </w:tc>
        <w:tc>
          <w:tcPr>
            <w:tcW w:w="2542" w:type="pct"/>
            <w:vAlign w:val="center"/>
          </w:tcPr>
          <w:p w14:paraId="1E32A650" w14:textId="77777777" w:rsidR="00E65F31" w:rsidRPr="00EF5256" w:rsidRDefault="00E65F31" w:rsidP="00E65F31">
            <w:pPr>
              <w:pStyle w:val="TableText"/>
            </w:pPr>
            <w:r w:rsidRPr="00EF5256">
              <w:t>Include Patch 22 &amp; 25</w:t>
            </w:r>
          </w:p>
        </w:tc>
        <w:tc>
          <w:tcPr>
            <w:tcW w:w="943" w:type="pct"/>
            <w:vAlign w:val="center"/>
          </w:tcPr>
          <w:p w14:paraId="1822FC5E" w14:textId="77777777" w:rsidR="00E65F31" w:rsidRPr="00EF5256" w:rsidRDefault="00E65F31" w:rsidP="00E65F31">
            <w:pPr>
              <w:pStyle w:val="TableText"/>
            </w:pPr>
          </w:p>
        </w:tc>
      </w:tr>
      <w:tr w:rsidR="00E65F31" w:rsidRPr="00EF5256" w14:paraId="3A663F3E" w14:textId="77777777" w:rsidTr="11EB1A4F">
        <w:tc>
          <w:tcPr>
            <w:tcW w:w="633" w:type="pct"/>
            <w:vAlign w:val="center"/>
          </w:tcPr>
          <w:p w14:paraId="3C364A66" w14:textId="77777777" w:rsidR="00E65F31" w:rsidRPr="00EF5256" w:rsidRDefault="00E65F31" w:rsidP="00E65F31">
            <w:pPr>
              <w:pStyle w:val="TableText"/>
            </w:pPr>
            <w:r w:rsidRPr="00EF5256">
              <w:t>11/2001</w:t>
            </w:r>
          </w:p>
        </w:tc>
        <w:tc>
          <w:tcPr>
            <w:tcW w:w="882" w:type="pct"/>
            <w:vAlign w:val="center"/>
          </w:tcPr>
          <w:p w14:paraId="09D0EE6B" w14:textId="77777777" w:rsidR="00E65F31" w:rsidRPr="00EF5256" w:rsidRDefault="00E65F31" w:rsidP="00E65F31">
            <w:pPr>
              <w:pStyle w:val="TableText"/>
            </w:pPr>
          </w:p>
        </w:tc>
        <w:tc>
          <w:tcPr>
            <w:tcW w:w="2542" w:type="pct"/>
            <w:vAlign w:val="center"/>
          </w:tcPr>
          <w:p w14:paraId="2F573DAA" w14:textId="77777777" w:rsidR="00E65F31" w:rsidRPr="00EF5256" w:rsidRDefault="00E65F31" w:rsidP="00E65F31">
            <w:pPr>
              <w:pStyle w:val="TableText"/>
            </w:pPr>
            <w:r w:rsidRPr="00EF5256">
              <w:t>Include Patch 17</w:t>
            </w:r>
          </w:p>
        </w:tc>
        <w:tc>
          <w:tcPr>
            <w:tcW w:w="943" w:type="pct"/>
            <w:vAlign w:val="center"/>
          </w:tcPr>
          <w:p w14:paraId="40E55E7A" w14:textId="77777777" w:rsidR="00E65F31" w:rsidRPr="00EF5256" w:rsidRDefault="00E65F31" w:rsidP="00E65F31">
            <w:pPr>
              <w:pStyle w:val="TableText"/>
            </w:pPr>
          </w:p>
        </w:tc>
      </w:tr>
      <w:tr w:rsidR="00E65F31" w:rsidRPr="00EF5256" w14:paraId="34EC98E1" w14:textId="77777777" w:rsidTr="11EB1A4F">
        <w:tc>
          <w:tcPr>
            <w:tcW w:w="633" w:type="pct"/>
            <w:vAlign w:val="center"/>
          </w:tcPr>
          <w:p w14:paraId="7F950DF4" w14:textId="77777777" w:rsidR="00E65F31" w:rsidRPr="00EF5256" w:rsidRDefault="00E65F31" w:rsidP="00E65F31">
            <w:pPr>
              <w:pStyle w:val="TableText"/>
            </w:pPr>
            <w:r w:rsidRPr="00EF5256">
              <w:t>06/2001</w:t>
            </w:r>
          </w:p>
        </w:tc>
        <w:tc>
          <w:tcPr>
            <w:tcW w:w="882" w:type="pct"/>
            <w:vAlign w:val="center"/>
          </w:tcPr>
          <w:p w14:paraId="14454114" w14:textId="77777777" w:rsidR="00E65F31" w:rsidRPr="00EF5256" w:rsidRDefault="00E65F31" w:rsidP="00E65F31">
            <w:pPr>
              <w:pStyle w:val="TableText"/>
            </w:pPr>
          </w:p>
        </w:tc>
        <w:tc>
          <w:tcPr>
            <w:tcW w:w="2542" w:type="pct"/>
            <w:vAlign w:val="center"/>
          </w:tcPr>
          <w:p w14:paraId="3FDE646C" w14:textId="77777777" w:rsidR="00E65F31" w:rsidRPr="00EF5256" w:rsidRDefault="00E65F31" w:rsidP="00E65F31">
            <w:pPr>
              <w:pStyle w:val="TableText"/>
            </w:pPr>
            <w:r w:rsidRPr="00EF5256">
              <w:t>Include Patch 21</w:t>
            </w:r>
          </w:p>
        </w:tc>
        <w:tc>
          <w:tcPr>
            <w:tcW w:w="943" w:type="pct"/>
            <w:vAlign w:val="center"/>
          </w:tcPr>
          <w:p w14:paraId="51BF5A00" w14:textId="77777777" w:rsidR="00E65F31" w:rsidRPr="00EF5256" w:rsidRDefault="00E65F31" w:rsidP="00E65F31">
            <w:pPr>
              <w:pStyle w:val="TableText"/>
            </w:pPr>
          </w:p>
        </w:tc>
      </w:tr>
      <w:tr w:rsidR="00E65F31" w:rsidRPr="00EF5256" w14:paraId="59F549A9" w14:textId="77777777" w:rsidTr="11EB1A4F">
        <w:tc>
          <w:tcPr>
            <w:tcW w:w="633" w:type="pct"/>
            <w:vAlign w:val="center"/>
          </w:tcPr>
          <w:p w14:paraId="73B1B246" w14:textId="77777777" w:rsidR="00E65F31" w:rsidRPr="00EF5256" w:rsidRDefault="00E65F31" w:rsidP="00E65F31">
            <w:pPr>
              <w:pStyle w:val="TableText"/>
            </w:pPr>
            <w:r w:rsidRPr="00EF5256">
              <w:t>02/2001</w:t>
            </w:r>
          </w:p>
        </w:tc>
        <w:tc>
          <w:tcPr>
            <w:tcW w:w="882" w:type="pct"/>
            <w:vAlign w:val="center"/>
          </w:tcPr>
          <w:p w14:paraId="03110CA9" w14:textId="77777777" w:rsidR="00E65F31" w:rsidRPr="00EF5256" w:rsidRDefault="00E65F31" w:rsidP="00E65F31">
            <w:pPr>
              <w:pStyle w:val="TableText"/>
            </w:pPr>
          </w:p>
        </w:tc>
        <w:tc>
          <w:tcPr>
            <w:tcW w:w="2542" w:type="pct"/>
            <w:vAlign w:val="center"/>
          </w:tcPr>
          <w:p w14:paraId="401F7228" w14:textId="77777777" w:rsidR="00E65F31" w:rsidRPr="00EF5256" w:rsidRDefault="00E65F31" w:rsidP="00E65F31">
            <w:pPr>
              <w:pStyle w:val="TableText"/>
            </w:pPr>
            <w:r w:rsidRPr="00EF5256">
              <w:t>Include Patch 15, 19, &amp; 20</w:t>
            </w:r>
          </w:p>
        </w:tc>
        <w:tc>
          <w:tcPr>
            <w:tcW w:w="943" w:type="pct"/>
            <w:vAlign w:val="center"/>
          </w:tcPr>
          <w:p w14:paraId="116B3C4E" w14:textId="77777777" w:rsidR="00E65F31" w:rsidRPr="00EF5256" w:rsidRDefault="00E65F31" w:rsidP="00E65F31">
            <w:pPr>
              <w:pStyle w:val="TableText"/>
            </w:pPr>
          </w:p>
        </w:tc>
      </w:tr>
      <w:tr w:rsidR="00E65F31" w:rsidRPr="00EF5256" w14:paraId="15A6234B" w14:textId="77777777" w:rsidTr="11EB1A4F">
        <w:tc>
          <w:tcPr>
            <w:tcW w:w="633" w:type="pct"/>
            <w:vAlign w:val="center"/>
          </w:tcPr>
          <w:p w14:paraId="3217C39E" w14:textId="77777777" w:rsidR="00E65F31" w:rsidRPr="00EF5256" w:rsidRDefault="00E65F31" w:rsidP="00E65F31">
            <w:pPr>
              <w:pStyle w:val="TableText"/>
            </w:pPr>
            <w:r w:rsidRPr="00EF5256">
              <w:t>10/2000</w:t>
            </w:r>
          </w:p>
        </w:tc>
        <w:tc>
          <w:tcPr>
            <w:tcW w:w="882" w:type="pct"/>
            <w:vAlign w:val="center"/>
          </w:tcPr>
          <w:p w14:paraId="54B85B77" w14:textId="77777777" w:rsidR="00E65F31" w:rsidRPr="00EF5256" w:rsidRDefault="00E65F31" w:rsidP="00E65F31">
            <w:pPr>
              <w:pStyle w:val="TableText"/>
            </w:pPr>
          </w:p>
        </w:tc>
        <w:tc>
          <w:tcPr>
            <w:tcW w:w="2542" w:type="pct"/>
            <w:vAlign w:val="center"/>
          </w:tcPr>
          <w:p w14:paraId="3F99C09E" w14:textId="77777777" w:rsidR="00E65F31" w:rsidRPr="00EF5256" w:rsidRDefault="00E65F31" w:rsidP="00E65F31">
            <w:pPr>
              <w:pStyle w:val="TableText"/>
            </w:pPr>
            <w:r w:rsidRPr="00EF5256">
              <w:t>Include Patches 13, 14, 16, &amp; 18</w:t>
            </w:r>
          </w:p>
        </w:tc>
        <w:tc>
          <w:tcPr>
            <w:tcW w:w="943" w:type="pct"/>
            <w:vAlign w:val="center"/>
          </w:tcPr>
          <w:p w14:paraId="087F45D1" w14:textId="77777777" w:rsidR="00E65F31" w:rsidRPr="00EF5256" w:rsidRDefault="00E65F31" w:rsidP="00E65F31">
            <w:pPr>
              <w:pStyle w:val="TableText"/>
            </w:pPr>
          </w:p>
        </w:tc>
      </w:tr>
      <w:tr w:rsidR="00E65F31" w:rsidRPr="00EF5256" w14:paraId="66494A44" w14:textId="77777777" w:rsidTr="11EB1A4F">
        <w:tc>
          <w:tcPr>
            <w:tcW w:w="633" w:type="pct"/>
            <w:vAlign w:val="center"/>
          </w:tcPr>
          <w:p w14:paraId="21A4A8D9" w14:textId="77777777" w:rsidR="00E65F31" w:rsidRPr="00EF5256" w:rsidRDefault="00E65F31" w:rsidP="00E65F31">
            <w:pPr>
              <w:pStyle w:val="TableText"/>
            </w:pPr>
            <w:r w:rsidRPr="00EF5256">
              <w:t>07/2000</w:t>
            </w:r>
          </w:p>
        </w:tc>
        <w:tc>
          <w:tcPr>
            <w:tcW w:w="882" w:type="pct"/>
            <w:vAlign w:val="center"/>
          </w:tcPr>
          <w:p w14:paraId="44EE53F0" w14:textId="77777777" w:rsidR="00E65F31" w:rsidRPr="00EF5256" w:rsidRDefault="00E65F31" w:rsidP="00E65F31">
            <w:pPr>
              <w:pStyle w:val="TableText"/>
            </w:pPr>
          </w:p>
        </w:tc>
        <w:tc>
          <w:tcPr>
            <w:tcW w:w="2542" w:type="pct"/>
            <w:vAlign w:val="center"/>
          </w:tcPr>
          <w:p w14:paraId="0617067E" w14:textId="77777777" w:rsidR="00E65F31" w:rsidRPr="00EF5256" w:rsidRDefault="00E65F31" w:rsidP="00E65F31">
            <w:pPr>
              <w:pStyle w:val="TableText"/>
            </w:pPr>
            <w:r w:rsidRPr="00EF5256">
              <w:t>Add Patches 6 thru 8, 11, &amp; 12</w:t>
            </w:r>
          </w:p>
        </w:tc>
        <w:tc>
          <w:tcPr>
            <w:tcW w:w="943" w:type="pct"/>
            <w:vAlign w:val="center"/>
          </w:tcPr>
          <w:p w14:paraId="3C60BD41" w14:textId="77777777" w:rsidR="00E65F31" w:rsidRPr="00EF5256" w:rsidRDefault="00E65F31" w:rsidP="00E65F31">
            <w:pPr>
              <w:pStyle w:val="TableText"/>
            </w:pPr>
          </w:p>
        </w:tc>
      </w:tr>
      <w:tr w:rsidR="00E65F31" w:rsidRPr="00EF5256" w14:paraId="29AE2425" w14:textId="77777777" w:rsidTr="11EB1A4F">
        <w:tc>
          <w:tcPr>
            <w:tcW w:w="633" w:type="pct"/>
            <w:vAlign w:val="center"/>
          </w:tcPr>
          <w:p w14:paraId="24B302DF" w14:textId="77777777" w:rsidR="00E65F31" w:rsidRPr="00EF5256" w:rsidRDefault="00E65F31" w:rsidP="00E65F31">
            <w:pPr>
              <w:pStyle w:val="TableText"/>
            </w:pPr>
            <w:r w:rsidRPr="00EF5256">
              <w:t>09/1998</w:t>
            </w:r>
          </w:p>
        </w:tc>
        <w:tc>
          <w:tcPr>
            <w:tcW w:w="882" w:type="pct"/>
            <w:vAlign w:val="center"/>
          </w:tcPr>
          <w:p w14:paraId="0281FBA2" w14:textId="77777777" w:rsidR="00E65F31" w:rsidRPr="00EF5256" w:rsidRDefault="00E65F31" w:rsidP="00E65F31">
            <w:pPr>
              <w:pStyle w:val="TableText"/>
            </w:pPr>
          </w:p>
        </w:tc>
        <w:tc>
          <w:tcPr>
            <w:tcW w:w="2542" w:type="pct"/>
            <w:vAlign w:val="center"/>
          </w:tcPr>
          <w:p w14:paraId="4F9F286D" w14:textId="77777777" w:rsidR="00E65F31" w:rsidRPr="00EF5256" w:rsidRDefault="00E65F31" w:rsidP="00E65F31">
            <w:pPr>
              <w:pStyle w:val="TableText"/>
            </w:pPr>
            <w:r w:rsidRPr="00EF5256">
              <w:t>Include Patches 1 thru 5</w:t>
            </w:r>
          </w:p>
        </w:tc>
        <w:tc>
          <w:tcPr>
            <w:tcW w:w="943" w:type="pct"/>
            <w:vAlign w:val="center"/>
          </w:tcPr>
          <w:p w14:paraId="27DECEBE" w14:textId="77777777" w:rsidR="00E65F31" w:rsidRPr="00EF5256" w:rsidRDefault="00E65F31" w:rsidP="00E65F31">
            <w:pPr>
              <w:pStyle w:val="TableText"/>
            </w:pPr>
          </w:p>
        </w:tc>
      </w:tr>
      <w:tr w:rsidR="00E65F31" w:rsidRPr="00EF5256" w14:paraId="6BA59E7F" w14:textId="77777777" w:rsidTr="11EB1A4F">
        <w:tc>
          <w:tcPr>
            <w:tcW w:w="633" w:type="pct"/>
            <w:vAlign w:val="center"/>
          </w:tcPr>
          <w:p w14:paraId="18AD601B" w14:textId="77777777" w:rsidR="00E65F31" w:rsidRPr="00EF5256" w:rsidRDefault="00E65F31" w:rsidP="00E65F31">
            <w:pPr>
              <w:pStyle w:val="TableText"/>
            </w:pPr>
            <w:r w:rsidRPr="00EF5256">
              <w:t>12/1997</w:t>
            </w:r>
          </w:p>
        </w:tc>
        <w:tc>
          <w:tcPr>
            <w:tcW w:w="882" w:type="pct"/>
            <w:vAlign w:val="center"/>
          </w:tcPr>
          <w:p w14:paraId="4E4CBC48" w14:textId="77777777" w:rsidR="00E65F31" w:rsidRPr="00EF5256" w:rsidRDefault="00E65F31" w:rsidP="00E65F31">
            <w:pPr>
              <w:pStyle w:val="TableText"/>
            </w:pPr>
          </w:p>
        </w:tc>
        <w:tc>
          <w:tcPr>
            <w:tcW w:w="2542" w:type="pct"/>
            <w:vAlign w:val="center"/>
          </w:tcPr>
          <w:p w14:paraId="70DFF324" w14:textId="77777777" w:rsidR="00E65F31" w:rsidRPr="00EF5256" w:rsidRDefault="00E65F31" w:rsidP="00E65F31">
            <w:pPr>
              <w:pStyle w:val="TableText"/>
            </w:pPr>
            <w:r w:rsidRPr="00EF5256">
              <w:t xml:space="preserve">Initail Release </w:t>
            </w:r>
          </w:p>
        </w:tc>
        <w:tc>
          <w:tcPr>
            <w:tcW w:w="943" w:type="pct"/>
            <w:vAlign w:val="center"/>
          </w:tcPr>
          <w:p w14:paraId="5A7F95E0" w14:textId="77777777" w:rsidR="00E65F31" w:rsidRPr="00EF5256" w:rsidRDefault="00E65F31" w:rsidP="00E65F31">
            <w:pPr>
              <w:pStyle w:val="TableText"/>
            </w:pPr>
          </w:p>
        </w:tc>
      </w:tr>
    </w:tbl>
    <w:p w14:paraId="4BBE4C19" w14:textId="77777777" w:rsidR="004A5973" w:rsidRPr="00EF5256" w:rsidRDefault="004A5973" w:rsidP="00D41468">
      <w:pPr>
        <w:pStyle w:val="TOCHeading"/>
        <w:rPr>
          <w:sz w:val="28"/>
        </w:rPr>
      </w:pPr>
      <w:r w:rsidRPr="00EF5256">
        <w:br w:type="page"/>
      </w:r>
    </w:p>
    <w:sdt>
      <w:sdtPr>
        <w:rPr>
          <w:rFonts w:ascii="Times New Roman" w:hAnsi="Times New Roman"/>
          <w:b w:val="0"/>
          <w:sz w:val="24"/>
        </w:rPr>
        <w:id w:val="1380750807"/>
        <w:docPartObj>
          <w:docPartGallery w:val="Table of Contents"/>
          <w:docPartUnique/>
        </w:docPartObj>
      </w:sdtPr>
      <w:sdtEndPr>
        <w:rPr>
          <w:noProof/>
        </w:rPr>
      </w:sdtEndPr>
      <w:sdtContent>
        <w:p w14:paraId="5E7A2C87" w14:textId="77777777" w:rsidR="003540CE" w:rsidRPr="00EF5256" w:rsidRDefault="003540CE" w:rsidP="00F62AFC">
          <w:pPr>
            <w:pStyle w:val="TOCHeading"/>
          </w:pPr>
          <w:r w:rsidRPr="00EF5256">
            <w:t>Table of Contents</w:t>
          </w:r>
        </w:p>
        <w:p w14:paraId="14C187B2" w14:textId="5EE93773" w:rsidR="00330081" w:rsidRDefault="003540CE">
          <w:pPr>
            <w:pStyle w:val="TOC1"/>
            <w:tabs>
              <w:tab w:val="right" w:leader="dot" w:pos="9350"/>
            </w:tabs>
            <w:rPr>
              <w:rFonts w:asciiTheme="minorHAnsi" w:eastAsiaTheme="minorEastAsia" w:hAnsiTheme="minorHAnsi" w:cstheme="minorBidi"/>
              <w:b w:val="0"/>
              <w:bCs w:val="0"/>
              <w:i w:val="0"/>
              <w:noProof/>
              <w:sz w:val="22"/>
              <w:szCs w:val="22"/>
            </w:rPr>
          </w:pPr>
          <w:r w:rsidRPr="00EF5256">
            <w:fldChar w:fldCharType="begin"/>
          </w:r>
          <w:r w:rsidRPr="00EF5256">
            <w:instrText xml:space="preserve"> TOC \o "1-3" \h \z \u </w:instrText>
          </w:r>
          <w:r w:rsidRPr="00EF5256">
            <w:fldChar w:fldCharType="separate"/>
          </w:r>
          <w:hyperlink w:anchor="_Toc6930130" w:history="1">
            <w:r w:rsidR="00330081" w:rsidRPr="00815C80">
              <w:rPr>
                <w:rStyle w:val="Hyperlink"/>
                <w:noProof/>
              </w:rPr>
              <w:t>Consult/Request Tracking</w:t>
            </w:r>
            <w:r w:rsidR="00330081">
              <w:rPr>
                <w:noProof/>
                <w:webHidden/>
              </w:rPr>
              <w:tab/>
            </w:r>
            <w:r w:rsidR="00330081">
              <w:rPr>
                <w:noProof/>
                <w:webHidden/>
              </w:rPr>
              <w:fldChar w:fldCharType="begin"/>
            </w:r>
            <w:r w:rsidR="00330081">
              <w:rPr>
                <w:noProof/>
                <w:webHidden/>
              </w:rPr>
              <w:instrText xml:space="preserve"> PAGEREF _Toc6930130 \h </w:instrText>
            </w:r>
            <w:r w:rsidR="00330081">
              <w:rPr>
                <w:noProof/>
                <w:webHidden/>
              </w:rPr>
            </w:r>
            <w:r w:rsidR="00330081">
              <w:rPr>
                <w:noProof/>
                <w:webHidden/>
              </w:rPr>
              <w:fldChar w:fldCharType="separate"/>
            </w:r>
            <w:r w:rsidR="00330081">
              <w:rPr>
                <w:noProof/>
                <w:webHidden/>
              </w:rPr>
              <w:t>i</w:t>
            </w:r>
            <w:r w:rsidR="00330081">
              <w:rPr>
                <w:noProof/>
                <w:webHidden/>
              </w:rPr>
              <w:fldChar w:fldCharType="end"/>
            </w:r>
          </w:hyperlink>
        </w:p>
        <w:p w14:paraId="5F7F8178" w14:textId="4354EBD4"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131" w:history="1">
            <w:r w:rsidRPr="00815C80">
              <w:rPr>
                <w:rStyle w:val="Hyperlink"/>
                <w:noProof/>
              </w:rPr>
              <w:t>User Manual</w:t>
            </w:r>
            <w:r>
              <w:rPr>
                <w:noProof/>
                <w:webHidden/>
              </w:rPr>
              <w:tab/>
            </w:r>
            <w:r>
              <w:rPr>
                <w:noProof/>
                <w:webHidden/>
              </w:rPr>
              <w:fldChar w:fldCharType="begin"/>
            </w:r>
            <w:r>
              <w:rPr>
                <w:noProof/>
                <w:webHidden/>
              </w:rPr>
              <w:instrText xml:space="preserve"> PAGEREF _Toc6930131 \h </w:instrText>
            </w:r>
            <w:r>
              <w:rPr>
                <w:noProof/>
                <w:webHidden/>
              </w:rPr>
            </w:r>
            <w:r>
              <w:rPr>
                <w:noProof/>
                <w:webHidden/>
              </w:rPr>
              <w:fldChar w:fldCharType="separate"/>
            </w:r>
            <w:r>
              <w:rPr>
                <w:noProof/>
                <w:webHidden/>
              </w:rPr>
              <w:t>i</w:t>
            </w:r>
            <w:r>
              <w:rPr>
                <w:noProof/>
                <w:webHidden/>
              </w:rPr>
              <w:fldChar w:fldCharType="end"/>
            </w:r>
          </w:hyperlink>
        </w:p>
        <w:p w14:paraId="3996AF36" w14:textId="774F3CBB"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132" w:history="1">
            <w:r w:rsidRPr="00815C80">
              <w:rPr>
                <w:rStyle w:val="Hyperlink"/>
                <w:noProof/>
              </w:rPr>
              <w:t>Introduction</w:t>
            </w:r>
            <w:r>
              <w:rPr>
                <w:noProof/>
                <w:webHidden/>
              </w:rPr>
              <w:tab/>
            </w:r>
            <w:r>
              <w:rPr>
                <w:noProof/>
                <w:webHidden/>
              </w:rPr>
              <w:fldChar w:fldCharType="begin"/>
            </w:r>
            <w:r>
              <w:rPr>
                <w:noProof/>
                <w:webHidden/>
              </w:rPr>
              <w:instrText xml:space="preserve"> PAGEREF _Toc6930132 \h </w:instrText>
            </w:r>
            <w:r>
              <w:rPr>
                <w:noProof/>
                <w:webHidden/>
              </w:rPr>
            </w:r>
            <w:r>
              <w:rPr>
                <w:noProof/>
                <w:webHidden/>
              </w:rPr>
              <w:fldChar w:fldCharType="separate"/>
            </w:r>
            <w:r>
              <w:rPr>
                <w:noProof/>
                <w:webHidden/>
              </w:rPr>
              <w:t>1</w:t>
            </w:r>
            <w:r>
              <w:rPr>
                <w:noProof/>
                <w:webHidden/>
              </w:rPr>
              <w:fldChar w:fldCharType="end"/>
            </w:r>
          </w:hyperlink>
        </w:p>
        <w:p w14:paraId="64CC838E" w14:textId="4AF062A0"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33" w:history="1">
            <w:r w:rsidRPr="00815C80">
              <w:rPr>
                <w:rStyle w:val="Hyperlink"/>
                <w:noProof/>
              </w:rPr>
              <w:t>Overview</w:t>
            </w:r>
            <w:r>
              <w:rPr>
                <w:noProof/>
                <w:webHidden/>
              </w:rPr>
              <w:tab/>
            </w:r>
            <w:r>
              <w:rPr>
                <w:noProof/>
                <w:webHidden/>
              </w:rPr>
              <w:fldChar w:fldCharType="begin"/>
            </w:r>
            <w:r>
              <w:rPr>
                <w:noProof/>
                <w:webHidden/>
              </w:rPr>
              <w:instrText xml:space="preserve"> PAGEREF _Toc6930133 \h </w:instrText>
            </w:r>
            <w:r>
              <w:rPr>
                <w:noProof/>
                <w:webHidden/>
              </w:rPr>
            </w:r>
            <w:r>
              <w:rPr>
                <w:noProof/>
                <w:webHidden/>
              </w:rPr>
              <w:fldChar w:fldCharType="separate"/>
            </w:r>
            <w:r>
              <w:rPr>
                <w:noProof/>
                <w:webHidden/>
              </w:rPr>
              <w:t>2</w:t>
            </w:r>
            <w:r>
              <w:rPr>
                <w:noProof/>
                <w:webHidden/>
              </w:rPr>
              <w:fldChar w:fldCharType="end"/>
            </w:r>
          </w:hyperlink>
        </w:p>
        <w:p w14:paraId="14DFCFBB" w14:textId="46A2273C"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34" w:history="1">
            <w:r w:rsidRPr="00815C80">
              <w:rPr>
                <w:rStyle w:val="Hyperlink"/>
                <w:noProof/>
              </w:rPr>
              <w:t>Purpose</w:t>
            </w:r>
            <w:r>
              <w:rPr>
                <w:noProof/>
                <w:webHidden/>
              </w:rPr>
              <w:tab/>
            </w:r>
            <w:r>
              <w:rPr>
                <w:noProof/>
                <w:webHidden/>
              </w:rPr>
              <w:fldChar w:fldCharType="begin"/>
            </w:r>
            <w:r>
              <w:rPr>
                <w:noProof/>
                <w:webHidden/>
              </w:rPr>
              <w:instrText xml:space="preserve"> PAGEREF _Toc6930134 \h </w:instrText>
            </w:r>
            <w:r>
              <w:rPr>
                <w:noProof/>
                <w:webHidden/>
              </w:rPr>
            </w:r>
            <w:r>
              <w:rPr>
                <w:noProof/>
                <w:webHidden/>
              </w:rPr>
              <w:fldChar w:fldCharType="separate"/>
            </w:r>
            <w:r>
              <w:rPr>
                <w:noProof/>
                <w:webHidden/>
              </w:rPr>
              <w:t>2</w:t>
            </w:r>
            <w:r>
              <w:rPr>
                <w:noProof/>
                <w:webHidden/>
              </w:rPr>
              <w:fldChar w:fldCharType="end"/>
            </w:r>
          </w:hyperlink>
        </w:p>
        <w:p w14:paraId="6930F70C" w14:textId="4B3B5CD6"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35" w:history="1">
            <w:r w:rsidRPr="00815C80">
              <w:rPr>
                <w:rStyle w:val="Hyperlink"/>
                <w:noProof/>
              </w:rPr>
              <w:t>Relationship to Other Packages</w:t>
            </w:r>
            <w:r>
              <w:rPr>
                <w:noProof/>
                <w:webHidden/>
              </w:rPr>
              <w:tab/>
            </w:r>
            <w:r>
              <w:rPr>
                <w:noProof/>
                <w:webHidden/>
              </w:rPr>
              <w:fldChar w:fldCharType="begin"/>
            </w:r>
            <w:r>
              <w:rPr>
                <w:noProof/>
                <w:webHidden/>
              </w:rPr>
              <w:instrText xml:space="preserve"> PAGEREF _Toc6930135 \h </w:instrText>
            </w:r>
            <w:r>
              <w:rPr>
                <w:noProof/>
                <w:webHidden/>
              </w:rPr>
            </w:r>
            <w:r>
              <w:rPr>
                <w:noProof/>
                <w:webHidden/>
              </w:rPr>
              <w:fldChar w:fldCharType="separate"/>
            </w:r>
            <w:r>
              <w:rPr>
                <w:noProof/>
                <w:webHidden/>
              </w:rPr>
              <w:t>2</w:t>
            </w:r>
            <w:r>
              <w:rPr>
                <w:noProof/>
                <w:webHidden/>
              </w:rPr>
              <w:fldChar w:fldCharType="end"/>
            </w:r>
          </w:hyperlink>
        </w:p>
        <w:p w14:paraId="16827774" w14:textId="6D7D16DA"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36" w:history="1">
            <w:r w:rsidRPr="00815C80">
              <w:rPr>
                <w:rStyle w:val="Hyperlink"/>
                <w:noProof/>
              </w:rPr>
              <w:t>Enhancements since Version 2.5</w:t>
            </w:r>
            <w:r>
              <w:rPr>
                <w:noProof/>
                <w:webHidden/>
              </w:rPr>
              <w:tab/>
            </w:r>
            <w:r>
              <w:rPr>
                <w:noProof/>
                <w:webHidden/>
              </w:rPr>
              <w:fldChar w:fldCharType="begin"/>
            </w:r>
            <w:r>
              <w:rPr>
                <w:noProof/>
                <w:webHidden/>
              </w:rPr>
              <w:instrText xml:space="preserve"> PAGEREF _Toc6930136 \h </w:instrText>
            </w:r>
            <w:r>
              <w:rPr>
                <w:noProof/>
                <w:webHidden/>
              </w:rPr>
            </w:r>
            <w:r>
              <w:rPr>
                <w:noProof/>
                <w:webHidden/>
              </w:rPr>
              <w:fldChar w:fldCharType="separate"/>
            </w:r>
            <w:r>
              <w:rPr>
                <w:noProof/>
                <w:webHidden/>
              </w:rPr>
              <w:t>4</w:t>
            </w:r>
            <w:r>
              <w:rPr>
                <w:noProof/>
                <w:webHidden/>
              </w:rPr>
              <w:fldChar w:fldCharType="end"/>
            </w:r>
          </w:hyperlink>
        </w:p>
        <w:p w14:paraId="262D6CCB" w14:textId="72BD1E5A"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37" w:history="1">
            <w:r w:rsidRPr="00815C80">
              <w:rPr>
                <w:rStyle w:val="Hyperlink"/>
                <w:noProof/>
              </w:rPr>
              <w:t>Relations with other VistA Components</w:t>
            </w:r>
            <w:r>
              <w:rPr>
                <w:noProof/>
                <w:webHidden/>
              </w:rPr>
              <w:tab/>
            </w:r>
            <w:r>
              <w:rPr>
                <w:noProof/>
                <w:webHidden/>
              </w:rPr>
              <w:fldChar w:fldCharType="begin"/>
            </w:r>
            <w:r>
              <w:rPr>
                <w:noProof/>
                <w:webHidden/>
              </w:rPr>
              <w:instrText xml:space="preserve"> PAGEREF _Toc6930137 \h </w:instrText>
            </w:r>
            <w:r>
              <w:rPr>
                <w:noProof/>
                <w:webHidden/>
              </w:rPr>
            </w:r>
            <w:r>
              <w:rPr>
                <w:noProof/>
                <w:webHidden/>
              </w:rPr>
              <w:fldChar w:fldCharType="separate"/>
            </w:r>
            <w:r>
              <w:rPr>
                <w:noProof/>
                <w:webHidden/>
              </w:rPr>
              <w:t>6</w:t>
            </w:r>
            <w:r>
              <w:rPr>
                <w:noProof/>
                <w:webHidden/>
              </w:rPr>
              <w:fldChar w:fldCharType="end"/>
            </w:r>
          </w:hyperlink>
        </w:p>
        <w:p w14:paraId="37B35E72" w14:textId="6BD8EA6A"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38" w:history="1">
            <w:r w:rsidRPr="00815C80">
              <w:rPr>
                <w:rStyle w:val="Hyperlink"/>
                <w:noProof/>
              </w:rPr>
              <w:t>Related Manuals and Other References</w:t>
            </w:r>
            <w:r>
              <w:rPr>
                <w:noProof/>
                <w:webHidden/>
              </w:rPr>
              <w:tab/>
            </w:r>
            <w:r>
              <w:rPr>
                <w:noProof/>
                <w:webHidden/>
              </w:rPr>
              <w:fldChar w:fldCharType="begin"/>
            </w:r>
            <w:r>
              <w:rPr>
                <w:noProof/>
                <w:webHidden/>
              </w:rPr>
              <w:instrText xml:space="preserve"> PAGEREF _Toc6930138 \h </w:instrText>
            </w:r>
            <w:r>
              <w:rPr>
                <w:noProof/>
                <w:webHidden/>
              </w:rPr>
            </w:r>
            <w:r>
              <w:rPr>
                <w:noProof/>
                <w:webHidden/>
              </w:rPr>
              <w:fldChar w:fldCharType="separate"/>
            </w:r>
            <w:r>
              <w:rPr>
                <w:noProof/>
                <w:webHidden/>
              </w:rPr>
              <w:t>8</w:t>
            </w:r>
            <w:r>
              <w:rPr>
                <w:noProof/>
                <w:webHidden/>
              </w:rPr>
              <w:fldChar w:fldCharType="end"/>
            </w:r>
          </w:hyperlink>
        </w:p>
        <w:p w14:paraId="773B05D1" w14:textId="552B4FE3"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139" w:history="1">
            <w:r w:rsidRPr="00815C80">
              <w:rPr>
                <w:rStyle w:val="Hyperlink"/>
                <w:noProof/>
              </w:rPr>
              <w:t>Package Management</w:t>
            </w:r>
            <w:r>
              <w:rPr>
                <w:noProof/>
                <w:webHidden/>
              </w:rPr>
              <w:tab/>
            </w:r>
            <w:r>
              <w:rPr>
                <w:noProof/>
                <w:webHidden/>
              </w:rPr>
              <w:fldChar w:fldCharType="begin"/>
            </w:r>
            <w:r>
              <w:rPr>
                <w:noProof/>
                <w:webHidden/>
              </w:rPr>
              <w:instrText xml:space="preserve"> PAGEREF _Toc6930139 \h </w:instrText>
            </w:r>
            <w:r>
              <w:rPr>
                <w:noProof/>
                <w:webHidden/>
              </w:rPr>
            </w:r>
            <w:r>
              <w:rPr>
                <w:noProof/>
                <w:webHidden/>
              </w:rPr>
              <w:fldChar w:fldCharType="separate"/>
            </w:r>
            <w:r>
              <w:rPr>
                <w:noProof/>
                <w:webHidden/>
              </w:rPr>
              <w:t>9</w:t>
            </w:r>
            <w:r>
              <w:rPr>
                <w:noProof/>
                <w:webHidden/>
              </w:rPr>
              <w:fldChar w:fldCharType="end"/>
            </w:r>
          </w:hyperlink>
        </w:p>
        <w:p w14:paraId="2E5B0AED" w14:textId="57A25251"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40" w:history="1">
            <w:r w:rsidRPr="00815C80">
              <w:rPr>
                <w:rStyle w:val="Hyperlink"/>
                <w:noProof/>
              </w:rPr>
              <w:t>Service Update and Tracking Security</w:t>
            </w:r>
            <w:r>
              <w:rPr>
                <w:noProof/>
                <w:webHidden/>
              </w:rPr>
              <w:tab/>
            </w:r>
            <w:r>
              <w:rPr>
                <w:noProof/>
                <w:webHidden/>
              </w:rPr>
              <w:fldChar w:fldCharType="begin"/>
            </w:r>
            <w:r>
              <w:rPr>
                <w:noProof/>
                <w:webHidden/>
              </w:rPr>
              <w:instrText xml:space="preserve"> PAGEREF _Toc6930140 \h </w:instrText>
            </w:r>
            <w:r>
              <w:rPr>
                <w:noProof/>
                <w:webHidden/>
              </w:rPr>
            </w:r>
            <w:r>
              <w:rPr>
                <w:noProof/>
                <w:webHidden/>
              </w:rPr>
              <w:fldChar w:fldCharType="separate"/>
            </w:r>
            <w:r>
              <w:rPr>
                <w:noProof/>
                <w:webHidden/>
              </w:rPr>
              <w:t>9</w:t>
            </w:r>
            <w:r>
              <w:rPr>
                <w:noProof/>
                <w:webHidden/>
              </w:rPr>
              <w:fldChar w:fldCharType="end"/>
            </w:r>
          </w:hyperlink>
        </w:p>
        <w:p w14:paraId="75BF046E" w14:textId="36F80CAE"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1" w:history="1">
            <w:r w:rsidRPr="00815C80">
              <w:rPr>
                <w:rStyle w:val="Hyperlink"/>
                <w:noProof/>
              </w:rPr>
              <w:t>Consult Service Tracking</w:t>
            </w:r>
            <w:r>
              <w:rPr>
                <w:noProof/>
                <w:webHidden/>
              </w:rPr>
              <w:tab/>
            </w:r>
            <w:r>
              <w:rPr>
                <w:noProof/>
                <w:webHidden/>
              </w:rPr>
              <w:fldChar w:fldCharType="begin"/>
            </w:r>
            <w:r>
              <w:rPr>
                <w:noProof/>
                <w:webHidden/>
              </w:rPr>
              <w:instrText xml:space="preserve"> PAGEREF _Toc6930141 \h </w:instrText>
            </w:r>
            <w:r>
              <w:rPr>
                <w:noProof/>
                <w:webHidden/>
              </w:rPr>
            </w:r>
            <w:r>
              <w:rPr>
                <w:noProof/>
                <w:webHidden/>
              </w:rPr>
              <w:fldChar w:fldCharType="separate"/>
            </w:r>
            <w:r>
              <w:rPr>
                <w:noProof/>
                <w:webHidden/>
              </w:rPr>
              <w:t>9</w:t>
            </w:r>
            <w:r>
              <w:rPr>
                <w:noProof/>
                <w:webHidden/>
              </w:rPr>
              <w:fldChar w:fldCharType="end"/>
            </w:r>
          </w:hyperlink>
        </w:p>
        <w:p w14:paraId="3C19E41A" w14:textId="4004D71A"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142" w:history="1">
            <w:r w:rsidRPr="00815C80">
              <w:rPr>
                <w:rStyle w:val="Hyperlink"/>
                <w:noProof/>
              </w:rPr>
              <w:t>Package Operation</w:t>
            </w:r>
            <w:r>
              <w:rPr>
                <w:noProof/>
                <w:webHidden/>
              </w:rPr>
              <w:tab/>
            </w:r>
            <w:r>
              <w:rPr>
                <w:noProof/>
                <w:webHidden/>
              </w:rPr>
              <w:fldChar w:fldCharType="begin"/>
            </w:r>
            <w:r>
              <w:rPr>
                <w:noProof/>
                <w:webHidden/>
              </w:rPr>
              <w:instrText xml:space="preserve"> PAGEREF _Toc6930142 \h </w:instrText>
            </w:r>
            <w:r>
              <w:rPr>
                <w:noProof/>
                <w:webHidden/>
              </w:rPr>
            </w:r>
            <w:r>
              <w:rPr>
                <w:noProof/>
                <w:webHidden/>
              </w:rPr>
              <w:fldChar w:fldCharType="separate"/>
            </w:r>
            <w:r>
              <w:rPr>
                <w:noProof/>
                <w:webHidden/>
              </w:rPr>
              <w:t>11</w:t>
            </w:r>
            <w:r>
              <w:rPr>
                <w:noProof/>
                <w:webHidden/>
              </w:rPr>
              <w:fldChar w:fldCharType="end"/>
            </w:r>
          </w:hyperlink>
        </w:p>
        <w:p w14:paraId="485081E7" w14:textId="32A4E00C"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43" w:history="1">
            <w:r w:rsidRPr="00815C80">
              <w:rPr>
                <w:rStyle w:val="Hyperlink"/>
                <w:noProof/>
              </w:rPr>
              <w:t>Wor</w:t>
            </w:r>
            <w:r w:rsidRPr="00815C80">
              <w:rPr>
                <w:rStyle w:val="Hyperlink"/>
                <w:noProof/>
              </w:rPr>
              <w:t>k</w:t>
            </w:r>
            <w:r w:rsidRPr="00815C80">
              <w:rPr>
                <w:rStyle w:val="Hyperlink"/>
                <w:noProof/>
              </w:rPr>
              <w:t>flow</w:t>
            </w:r>
            <w:r>
              <w:rPr>
                <w:noProof/>
                <w:webHidden/>
              </w:rPr>
              <w:tab/>
            </w:r>
            <w:r>
              <w:rPr>
                <w:noProof/>
                <w:webHidden/>
              </w:rPr>
              <w:fldChar w:fldCharType="begin"/>
            </w:r>
            <w:r>
              <w:rPr>
                <w:noProof/>
                <w:webHidden/>
              </w:rPr>
              <w:instrText xml:space="preserve"> PAGEREF _Toc6930143 \h </w:instrText>
            </w:r>
            <w:r>
              <w:rPr>
                <w:noProof/>
                <w:webHidden/>
              </w:rPr>
            </w:r>
            <w:r>
              <w:rPr>
                <w:noProof/>
                <w:webHidden/>
              </w:rPr>
              <w:fldChar w:fldCharType="separate"/>
            </w:r>
            <w:r>
              <w:rPr>
                <w:noProof/>
                <w:webHidden/>
              </w:rPr>
              <w:t>12</w:t>
            </w:r>
            <w:r>
              <w:rPr>
                <w:noProof/>
                <w:webHidden/>
              </w:rPr>
              <w:fldChar w:fldCharType="end"/>
            </w:r>
          </w:hyperlink>
        </w:p>
        <w:p w14:paraId="53944732" w14:textId="59AFCF18"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4" w:history="1">
            <w:r w:rsidRPr="00815C80">
              <w:rPr>
                <w:rStyle w:val="Hyperlink"/>
                <w:noProof/>
              </w:rPr>
              <w:t>1. The Clinician Orders a Consult</w:t>
            </w:r>
            <w:r>
              <w:rPr>
                <w:noProof/>
                <w:webHidden/>
              </w:rPr>
              <w:tab/>
            </w:r>
            <w:r>
              <w:rPr>
                <w:noProof/>
                <w:webHidden/>
              </w:rPr>
              <w:fldChar w:fldCharType="begin"/>
            </w:r>
            <w:r>
              <w:rPr>
                <w:noProof/>
                <w:webHidden/>
              </w:rPr>
              <w:instrText xml:space="preserve"> PAGEREF _Toc6930144 \h </w:instrText>
            </w:r>
            <w:r>
              <w:rPr>
                <w:noProof/>
                <w:webHidden/>
              </w:rPr>
            </w:r>
            <w:r>
              <w:rPr>
                <w:noProof/>
                <w:webHidden/>
              </w:rPr>
              <w:fldChar w:fldCharType="separate"/>
            </w:r>
            <w:r>
              <w:rPr>
                <w:noProof/>
                <w:webHidden/>
              </w:rPr>
              <w:t>13</w:t>
            </w:r>
            <w:r>
              <w:rPr>
                <w:noProof/>
                <w:webHidden/>
              </w:rPr>
              <w:fldChar w:fldCharType="end"/>
            </w:r>
          </w:hyperlink>
        </w:p>
        <w:p w14:paraId="7A7C1F8E" w14:textId="0F809116"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5" w:history="1">
            <w:r w:rsidRPr="00815C80">
              <w:rPr>
                <w:rStyle w:val="Hyperlink"/>
                <w:noProof/>
              </w:rPr>
              <w:t>2. The Consult Service Gets a Written Copy</w:t>
            </w:r>
            <w:r>
              <w:rPr>
                <w:noProof/>
                <w:webHidden/>
              </w:rPr>
              <w:tab/>
            </w:r>
            <w:r>
              <w:rPr>
                <w:noProof/>
                <w:webHidden/>
              </w:rPr>
              <w:fldChar w:fldCharType="begin"/>
            </w:r>
            <w:r>
              <w:rPr>
                <w:noProof/>
                <w:webHidden/>
              </w:rPr>
              <w:instrText xml:space="preserve"> PAGEREF _Toc6930145 \h </w:instrText>
            </w:r>
            <w:r>
              <w:rPr>
                <w:noProof/>
                <w:webHidden/>
              </w:rPr>
            </w:r>
            <w:r>
              <w:rPr>
                <w:noProof/>
                <w:webHidden/>
              </w:rPr>
              <w:fldChar w:fldCharType="separate"/>
            </w:r>
            <w:r>
              <w:rPr>
                <w:noProof/>
                <w:webHidden/>
              </w:rPr>
              <w:t>22</w:t>
            </w:r>
            <w:r>
              <w:rPr>
                <w:noProof/>
                <w:webHidden/>
              </w:rPr>
              <w:fldChar w:fldCharType="end"/>
            </w:r>
          </w:hyperlink>
        </w:p>
        <w:p w14:paraId="06D374FD" w14:textId="3E0E4D79"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6" w:history="1">
            <w:r w:rsidRPr="00815C80">
              <w:rPr>
                <w:rStyle w:val="Hyperlink"/>
                <w:noProof/>
              </w:rPr>
              <w:t>3. If Accepted, an Appointment is Held</w:t>
            </w:r>
            <w:r>
              <w:rPr>
                <w:noProof/>
                <w:webHidden/>
              </w:rPr>
              <w:tab/>
            </w:r>
            <w:r>
              <w:rPr>
                <w:noProof/>
                <w:webHidden/>
              </w:rPr>
              <w:fldChar w:fldCharType="begin"/>
            </w:r>
            <w:r>
              <w:rPr>
                <w:noProof/>
                <w:webHidden/>
              </w:rPr>
              <w:instrText xml:space="preserve"> PAGEREF _Toc6930146 \h </w:instrText>
            </w:r>
            <w:r>
              <w:rPr>
                <w:noProof/>
                <w:webHidden/>
              </w:rPr>
            </w:r>
            <w:r>
              <w:rPr>
                <w:noProof/>
                <w:webHidden/>
              </w:rPr>
              <w:fldChar w:fldCharType="separate"/>
            </w:r>
            <w:r>
              <w:rPr>
                <w:noProof/>
                <w:webHidden/>
              </w:rPr>
              <w:t>24</w:t>
            </w:r>
            <w:r>
              <w:rPr>
                <w:noProof/>
                <w:webHidden/>
              </w:rPr>
              <w:fldChar w:fldCharType="end"/>
            </w:r>
          </w:hyperlink>
        </w:p>
        <w:p w14:paraId="793BBEAF" w14:textId="2C8C7E0F"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7" w:history="1">
            <w:r w:rsidRPr="00815C80">
              <w:rPr>
                <w:rStyle w:val="Hyperlink"/>
                <w:noProof/>
              </w:rPr>
              <w:t>4. Results are Entered and Signed</w:t>
            </w:r>
            <w:r>
              <w:rPr>
                <w:noProof/>
                <w:webHidden/>
              </w:rPr>
              <w:tab/>
            </w:r>
            <w:r>
              <w:rPr>
                <w:noProof/>
                <w:webHidden/>
              </w:rPr>
              <w:fldChar w:fldCharType="begin"/>
            </w:r>
            <w:r>
              <w:rPr>
                <w:noProof/>
                <w:webHidden/>
              </w:rPr>
              <w:instrText xml:space="preserve"> PAGEREF _Toc6930147 \h </w:instrText>
            </w:r>
            <w:r>
              <w:rPr>
                <w:noProof/>
                <w:webHidden/>
              </w:rPr>
            </w:r>
            <w:r>
              <w:rPr>
                <w:noProof/>
                <w:webHidden/>
              </w:rPr>
              <w:fldChar w:fldCharType="separate"/>
            </w:r>
            <w:r>
              <w:rPr>
                <w:noProof/>
                <w:webHidden/>
              </w:rPr>
              <w:t>27</w:t>
            </w:r>
            <w:r>
              <w:rPr>
                <w:noProof/>
                <w:webHidden/>
              </w:rPr>
              <w:fldChar w:fldCharType="end"/>
            </w:r>
          </w:hyperlink>
        </w:p>
        <w:p w14:paraId="040F494C" w14:textId="5ED37390"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8" w:history="1">
            <w:r w:rsidRPr="00815C80">
              <w:rPr>
                <w:rStyle w:val="Hyperlink"/>
                <w:noProof/>
              </w:rPr>
              <w:t>5. The Originating Clinician Receives an Alert that the Consult is Complete</w:t>
            </w:r>
            <w:r>
              <w:rPr>
                <w:noProof/>
                <w:webHidden/>
              </w:rPr>
              <w:tab/>
            </w:r>
            <w:r>
              <w:rPr>
                <w:noProof/>
                <w:webHidden/>
              </w:rPr>
              <w:fldChar w:fldCharType="begin"/>
            </w:r>
            <w:r>
              <w:rPr>
                <w:noProof/>
                <w:webHidden/>
              </w:rPr>
              <w:instrText xml:space="preserve"> PAGEREF _Toc6930148 \h </w:instrText>
            </w:r>
            <w:r>
              <w:rPr>
                <w:noProof/>
                <w:webHidden/>
              </w:rPr>
            </w:r>
            <w:r>
              <w:rPr>
                <w:noProof/>
                <w:webHidden/>
              </w:rPr>
              <w:fldChar w:fldCharType="separate"/>
            </w:r>
            <w:r>
              <w:rPr>
                <w:noProof/>
                <w:webHidden/>
              </w:rPr>
              <w:t>30</w:t>
            </w:r>
            <w:r>
              <w:rPr>
                <w:noProof/>
                <w:webHidden/>
              </w:rPr>
              <w:fldChar w:fldCharType="end"/>
            </w:r>
          </w:hyperlink>
        </w:p>
        <w:p w14:paraId="597B96B0" w14:textId="5FACA69D"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49" w:history="1">
            <w:r w:rsidRPr="00815C80">
              <w:rPr>
                <w:rStyle w:val="Hyperlink"/>
                <w:noProof/>
              </w:rPr>
              <w:t>6. The SF 513 Report Becomes Part of the Patient’s Medical Record</w:t>
            </w:r>
            <w:r>
              <w:rPr>
                <w:noProof/>
                <w:webHidden/>
              </w:rPr>
              <w:tab/>
            </w:r>
            <w:r>
              <w:rPr>
                <w:noProof/>
                <w:webHidden/>
              </w:rPr>
              <w:fldChar w:fldCharType="begin"/>
            </w:r>
            <w:r>
              <w:rPr>
                <w:noProof/>
                <w:webHidden/>
              </w:rPr>
              <w:instrText xml:space="preserve"> PAGEREF _Toc6930149 \h </w:instrText>
            </w:r>
            <w:r>
              <w:rPr>
                <w:noProof/>
                <w:webHidden/>
              </w:rPr>
            </w:r>
            <w:r>
              <w:rPr>
                <w:noProof/>
                <w:webHidden/>
              </w:rPr>
              <w:fldChar w:fldCharType="separate"/>
            </w:r>
            <w:r>
              <w:rPr>
                <w:noProof/>
                <w:webHidden/>
              </w:rPr>
              <w:t>32</w:t>
            </w:r>
            <w:r>
              <w:rPr>
                <w:noProof/>
                <w:webHidden/>
              </w:rPr>
              <w:fldChar w:fldCharType="end"/>
            </w:r>
          </w:hyperlink>
        </w:p>
        <w:p w14:paraId="7550D2F9" w14:textId="0E6DAE44"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50" w:history="1">
            <w:r w:rsidRPr="00815C80">
              <w:rPr>
                <w:rStyle w:val="Hyperlink"/>
                <w:noProof/>
              </w:rPr>
              <w:t>Quick Orders</w:t>
            </w:r>
            <w:r>
              <w:rPr>
                <w:noProof/>
                <w:webHidden/>
              </w:rPr>
              <w:tab/>
            </w:r>
            <w:r>
              <w:rPr>
                <w:noProof/>
                <w:webHidden/>
              </w:rPr>
              <w:fldChar w:fldCharType="begin"/>
            </w:r>
            <w:r>
              <w:rPr>
                <w:noProof/>
                <w:webHidden/>
              </w:rPr>
              <w:instrText xml:space="preserve"> PAGEREF _Toc6930150 \h </w:instrText>
            </w:r>
            <w:r>
              <w:rPr>
                <w:noProof/>
                <w:webHidden/>
              </w:rPr>
            </w:r>
            <w:r>
              <w:rPr>
                <w:noProof/>
                <w:webHidden/>
              </w:rPr>
              <w:fldChar w:fldCharType="separate"/>
            </w:r>
            <w:r>
              <w:rPr>
                <w:noProof/>
                <w:webHidden/>
              </w:rPr>
              <w:t>35</w:t>
            </w:r>
            <w:r>
              <w:rPr>
                <w:noProof/>
                <w:webHidden/>
              </w:rPr>
              <w:fldChar w:fldCharType="end"/>
            </w:r>
          </w:hyperlink>
        </w:p>
        <w:p w14:paraId="38BA9005" w14:textId="3150420B"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51" w:history="1">
            <w:r w:rsidRPr="00815C80">
              <w:rPr>
                <w:rStyle w:val="Hyperlink"/>
                <w:noProof/>
              </w:rPr>
              <w:t>Using the Consults Package with TIU</w:t>
            </w:r>
            <w:r>
              <w:rPr>
                <w:noProof/>
                <w:webHidden/>
              </w:rPr>
              <w:tab/>
            </w:r>
            <w:r>
              <w:rPr>
                <w:noProof/>
                <w:webHidden/>
              </w:rPr>
              <w:fldChar w:fldCharType="begin"/>
            </w:r>
            <w:r>
              <w:rPr>
                <w:noProof/>
                <w:webHidden/>
              </w:rPr>
              <w:instrText xml:space="preserve"> PAGEREF _Toc6930151 \h </w:instrText>
            </w:r>
            <w:r>
              <w:rPr>
                <w:noProof/>
                <w:webHidden/>
              </w:rPr>
            </w:r>
            <w:r>
              <w:rPr>
                <w:noProof/>
                <w:webHidden/>
              </w:rPr>
              <w:fldChar w:fldCharType="separate"/>
            </w:r>
            <w:r>
              <w:rPr>
                <w:noProof/>
                <w:webHidden/>
              </w:rPr>
              <w:t>37</w:t>
            </w:r>
            <w:r>
              <w:rPr>
                <w:noProof/>
                <w:webHidden/>
              </w:rPr>
              <w:fldChar w:fldCharType="end"/>
            </w:r>
          </w:hyperlink>
        </w:p>
        <w:p w14:paraId="6833E981" w14:textId="60214D4D"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52" w:history="1">
            <w:r w:rsidRPr="00815C80">
              <w:rPr>
                <w:rStyle w:val="Hyperlink"/>
                <w:noProof/>
              </w:rPr>
              <w:t>Direct TIU Input</w:t>
            </w:r>
            <w:r>
              <w:rPr>
                <w:noProof/>
                <w:webHidden/>
              </w:rPr>
              <w:tab/>
            </w:r>
            <w:r>
              <w:rPr>
                <w:noProof/>
                <w:webHidden/>
              </w:rPr>
              <w:fldChar w:fldCharType="begin"/>
            </w:r>
            <w:r>
              <w:rPr>
                <w:noProof/>
                <w:webHidden/>
              </w:rPr>
              <w:instrText xml:space="preserve"> PAGEREF _Toc6930152 \h </w:instrText>
            </w:r>
            <w:r>
              <w:rPr>
                <w:noProof/>
                <w:webHidden/>
              </w:rPr>
            </w:r>
            <w:r>
              <w:rPr>
                <w:noProof/>
                <w:webHidden/>
              </w:rPr>
              <w:fldChar w:fldCharType="separate"/>
            </w:r>
            <w:r>
              <w:rPr>
                <w:noProof/>
                <w:webHidden/>
              </w:rPr>
              <w:t>37</w:t>
            </w:r>
            <w:r>
              <w:rPr>
                <w:noProof/>
                <w:webHidden/>
              </w:rPr>
              <w:fldChar w:fldCharType="end"/>
            </w:r>
          </w:hyperlink>
        </w:p>
        <w:p w14:paraId="2A91E3F7" w14:textId="61058425"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53" w:history="1">
            <w:r w:rsidRPr="00815C80">
              <w:rPr>
                <w:rStyle w:val="Hyperlink"/>
                <w:noProof/>
              </w:rPr>
              <w:t>Correcting Misdirected Results</w:t>
            </w:r>
            <w:r>
              <w:rPr>
                <w:noProof/>
                <w:webHidden/>
              </w:rPr>
              <w:tab/>
            </w:r>
            <w:r>
              <w:rPr>
                <w:noProof/>
                <w:webHidden/>
              </w:rPr>
              <w:fldChar w:fldCharType="begin"/>
            </w:r>
            <w:r>
              <w:rPr>
                <w:noProof/>
                <w:webHidden/>
              </w:rPr>
              <w:instrText xml:space="preserve"> PAGEREF _Toc6930153 \h </w:instrText>
            </w:r>
            <w:r>
              <w:rPr>
                <w:noProof/>
                <w:webHidden/>
              </w:rPr>
            </w:r>
            <w:r>
              <w:rPr>
                <w:noProof/>
                <w:webHidden/>
              </w:rPr>
              <w:fldChar w:fldCharType="separate"/>
            </w:r>
            <w:r>
              <w:rPr>
                <w:noProof/>
                <w:webHidden/>
              </w:rPr>
              <w:t>41</w:t>
            </w:r>
            <w:r>
              <w:rPr>
                <w:noProof/>
                <w:webHidden/>
              </w:rPr>
              <w:fldChar w:fldCharType="end"/>
            </w:r>
          </w:hyperlink>
        </w:p>
        <w:p w14:paraId="39E33600" w14:textId="1C30B115"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54" w:history="1">
            <w:r w:rsidRPr="00815C80">
              <w:rPr>
                <w:rStyle w:val="Hyperlink"/>
                <w:noProof/>
              </w:rPr>
              <w:t>Using the Consults Package with Medicine</w:t>
            </w:r>
            <w:r>
              <w:rPr>
                <w:noProof/>
                <w:webHidden/>
              </w:rPr>
              <w:tab/>
            </w:r>
            <w:r>
              <w:rPr>
                <w:noProof/>
                <w:webHidden/>
              </w:rPr>
              <w:fldChar w:fldCharType="begin"/>
            </w:r>
            <w:r>
              <w:rPr>
                <w:noProof/>
                <w:webHidden/>
              </w:rPr>
              <w:instrText xml:space="preserve"> PAGEREF _Toc6930154 \h </w:instrText>
            </w:r>
            <w:r>
              <w:rPr>
                <w:noProof/>
                <w:webHidden/>
              </w:rPr>
            </w:r>
            <w:r>
              <w:rPr>
                <w:noProof/>
                <w:webHidden/>
              </w:rPr>
              <w:fldChar w:fldCharType="separate"/>
            </w:r>
            <w:r>
              <w:rPr>
                <w:noProof/>
                <w:webHidden/>
              </w:rPr>
              <w:t>53</w:t>
            </w:r>
            <w:r>
              <w:rPr>
                <w:noProof/>
                <w:webHidden/>
              </w:rPr>
              <w:fldChar w:fldCharType="end"/>
            </w:r>
          </w:hyperlink>
        </w:p>
        <w:p w14:paraId="5C9B6B79" w14:textId="23A89608"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55" w:history="1">
            <w:r w:rsidRPr="00815C80">
              <w:rPr>
                <w:rStyle w:val="Hyperlink"/>
                <w:noProof/>
              </w:rPr>
              <w:t>Using the Consults Package with Clinical Procedures</w:t>
            </w:r>
            <w:r>
              <w:rPr>
                <w:noProof/>
                <w:webHidden/>
              </w:rPr>
              <w:tab/>
            </w:r>
            <w:r>
              <w:rPr>
                <w:noProof/>
                <w:webHidden/>
              </w:rPr>
              <w:fldChar w:fldCharType="begin"/>
            </w:r>
            <w:r>
              <w:rPr>
                <w:noProof/>
                <w:webHidden/>
              </w:rPr>
              <w:instrText xml:space="preserve"> PAGEREF _Toc6930155 \h </w:instrText>
            </w:r>
            <w:r>
              <w:rPr>
                <w:noProof/>
                <w:webHidden/>
              </w:rPr>
            </w:r>
            <w:r>
              <w:rPr>
                <w:noProof/>
                <w:webHidden/>
              </w:rPr>
              <w:fldChar w:fldCharType="separate"/>
            </w:r>
            <w:r>
              <w:rPr>
                <w:noProof/>
                <w:webHidden/>
              </w:rPr>
              <w:t>56</w:t>
            </w:r>
            <w:r>
              <w:rPr>
                <w:noProof/>
                <w:webHidden/>
              </w:rPr>
              <w:fldChar w:fldCharType="end"/>
            </w:r>
          </w:hyperlink>
        </w:p>
        <w:p w14:paraId="5176FA1E" w14:textId="450C04CC"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56" w:history="1">
            <w:r w:rsidRPr="00815C80">
              <w:rPr>
                <w:rStyle w:val="Hyperlink"/>
                <w:noProof/>
              </w:rPr>
              <w:t>Windows Quick Start</w:t>
            </w:r>
            <w:r>
              <w:rPr>
                <w:noProof/>
                <w:webHidden/>
              </w:rPr>
              <w:tab/>
            </w:r>
            <w:r>
              <w:rPr>
                <w:noProof/>
                <w:webHidden/>
              </w:rPr>
              <w:fldChar w:fldCharType="begin"/>
            </w:r>
            <w:r>
              <w:rPr>
                <w:noProof/>
                <w:webHidden/>
              </w:rPr>
              <w:instrText xml:space="preserve"> PAGEREF _Toc6930156 \h </w:instrText>
            </w:r>
            <w:r>
              <w:rPr>
                <w:noProof/>
                <w:webHidden/>
              </w:rPr>
            </w:r>
            <w:r>
              <w:rPr>
                <w:noProof/>
                <w:webHidden/>
              </w:rPr>
              <w:fldChar w:fldCharType="separate"/>
            </w:r>
            <w:r>
              <w:rPr>
                <w:noProof/>
                <w:webHidden/>
              </w:rPr>
              <w:t>57</w:t>
            </w:r>
            <w:r>
              <w:rPr>
                <w:noProof/>
                <w:webHidden/>
              </w:rPr>
              <w:fldChar w:fldCharType="end"/>
            </w:r>
          </w:hyperlink>
        </w:p>
        <w:p w14:paraId="5C661FB9" w14:textId="479BC16D"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57" w:history="1">
            <w:r w:rsidRPr="00815C80">
              <w:rPr>
                <w:rStyle w:val="Hyperlink"/>
                <w:noProof/>
              </w:rPr>
              <w:t>Introduction 59</w:t>
            </w:r>
            <w:r>
              <w:rPr>
                <w:noProof/>
                <w:webHidden/>
              </w:rPr>
              <w:tab/>
            </w:r>
            <w:r>
              <w:rPr>
                <w:noProof/>
                <w:webHidden/>
              </w:rPr>
              <w:fldChar w:fldCharType="begin"/>
            </w:r>
            <w:r>
              <w:rPr>
                <w:noProof/>
                <w:webHidden/>
              </w:rPr>
              <w:instrText xml:space="preserve"> PAGEREF _Toc6930157 \h </w:instrText>
            </w:r>
            <w:r>
              <w:rPr>
                <w:noProof/>
                <w:webHidden/>
              </w:rPr>
            </w:r>
            <w:r>
              <w:rPr>
                <w:noProof/>
                <w:webHidden/>
              </w:rPr>
              <w:fldChar w:fldCharType="separate"/>
            </w:r>
            <w:r>
              <w:rPr>
                <w:noProof/>
                <w:webHidden/>
              </w:rPr>
              <w:t>57</w:t>
            </w:r>
            <w:r>
              <w:rPr>
                <w:noProof/>
                <w:webHidden/>
              </w:rPr>
              <w:fldChar w:fldCharType="end"/>
            </w:r>
          </w:hyperlink>
        </w:p>
        <w:p w14:paraId="54DBD958" w14:textId="0E1DF28B"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58" w:history="1">
            <w:r w:rsidRPr="00815C80">
              <w:rPr>
                <w:rStyle w:val="Hyperlink"/>
                <w:noProof/>
              </w:rPr>
              <w:t>Introduction</w:t>
            </w:r>
            <w:r>
              <w:rPr>
                <w:noProof/>
                <w:webHidden/>
              </w:rPr>
              <w:tab/>
            </w:r>
            <w:r>
              <w:rPr>
                <w:noProof/>
                <w:webHidden/>
              </w:rPr>
              <w:fldChar w:fldCharType="begin"/>
            </w:r>
            <w:r>
              <w:rPr>
                <w:noProof/>
                <w:webHidden/>
              </w:rPr>
              <w:instrText xml:space="preserve"> PAGEREF _Toc6930158 \h </w:instrText>
            </w:r>
            <w:r>
              <w:rPr>
                <w:noProof/>
                <w:webHidden/>
              </w:rPr>
            </w:r>
            <w:r>
              <w:rPr>
                <w:noProof/>
                <w:webHidden/>
              </w:rPr>
              <w:fldChar w:fldCharType="separate"/>
            </w:r>
            <w:r>
              <w:rPr>
                <w:noProof/>
                <w:webHidden/>
              </w:rPr>
              <w:t>59</w:t>
            </w:r>
            <w:r>
              <w:rPr>
                <w:noProof/>
                <w:webHidden/>
              </w:rPr>
              <w:fldChar w:fldCharType="end"/>
            </w:r>
          </w:hyperlink>
        </w:p>
        <w:p w14:paraId="112DD658" w14:textId="7FD585BE"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59" w:history="1">
            <w:r w:rsidRPr="00815C80">
              <w:rPr>
                <w:rStyle w:val="Hyperlink"/>
                <w:noProof/>
              </w:rPr>
              <w:t>Windows Flow of Information</w:t>
            </w:r>
            <w:r>
              <w:rPr>
                <w:noProof/>
                <w:webHidden/>
              </w:rPr>
              <w:tab/>
            </w:r>
            <w:r>
              <w:rPr>
                <w:noProof/>
                <w:webHidden/>
              </w:rPr>
              <w:fldChar w:fldCharType="begin"/>
            </w:r>
            <w:r>
              <w:rPr>
                <w:noProof/>
                <w:webHidden/>
              </w:rPr>
              <w:instrText xml:space="preserve"> PAGEREF _Toc6930159 \h </w:instrText>
            </w:r>
            <w:r>
              <w:rPr>
                <w:noProof/>
                <w:webHidden/>
              </w:rPr>
            </w:r>
            <w:r>
              <w:rPr>
                <w:noProof/>
                <w:webHidden/>
              </w:rPr>
              <w:fldChar w:fldCharType="separate"/>
            </w:r>
            <w:r>
              <w:rPr>
                <w:noProof/>
                <w:webHidden/>
              </w:rPr>
              <w:t>59</w:t>
            </w:r>
            <w:r>
              <w:rPr>
                <w:noProof/>
                <w:webHidden/>
              </w:rPr>
              <w:fldChar w:fldCharType="end"/>
            </w:r>
          </w:hyperlink>
        </w:p>
        <w:p w14:paraId="2684AB7D" w14:textId="5D7C4EBE"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60" w:history="1">
            <w:r w:rsidRPr="00815C80">
              <w:rPr>
                <w:rStyle w:val="Hyperlink"/>
                <w:noProof/>
              </w:rPr>
              <w:t>Other Windows Topics</w:t>
            </w:r>
            <w:r>
              <w:rPr>
                <w:noProof/>
                <w:webHidden/>
              </w:rPr>
              <w:tab/>
            </w:r>
            <w:r>
              <w:rPr>
                <w:noProof/>
                <w:webHidden/>
              </w:rPr>
              <w:fldChar w:fldCharType="begin"/>
            </w:r>
            <w:r>
              <w:rPr>
                <w:noProof/>
                <w:webHidden/>
              </w:rPr>
              <w:instrText xml:space="preserve"> PAGEREF _Toc6930160 \h </w:instrText>
            </w:r>
            <w:r>
              <w:rPr>
                <w:noProof/>
                <w:webHidden/>
              </w:rPr>
            </w:r>
            <w:r>
              <w:rPr>
                <w:noProof/>
                <w:webHidden/>
              </w:rPr>
              <w:fldChar w:fldCharType="separate"/>
            </w:r>
            <w:r>
              <w:rPr>
                <w:noProof/>
                <w:webHidden/>
              </w:rPr>
              <w:t>76</w:t>
            </w:r>
            <w:r>
              <w:rPr>
                <w:noProof/>
                <w:webHidden/>
              </w:rPr>
              <w:fldChar w:fldCharType="end"/>
            </w:r>
          </w:hyperlink>
        </w:p>
        <w:p w14:paraId="4AB392C2" w14:textId="593E348B"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61" w:history="1">
            <w:r w:rsidRPr="00815C80">
              <w:rPr>
                <w:rStyle w:val="Hyperlink"/>
                <w:noProof/>
              </w:rPr>
              <w:t>Changes made by Patch 73 for ICD-10 Remediation</w:t>
            </w:r>
            <w:r>
              <w:rPr>
                <w:noProof/>
                <w:webHidden/>
              </w:rPr>
              <w:tab/>
            </w:r>
            <w:r>
              <w:rPr>
                <w:noProof/>
                <w:webHidden/>
              </w:rPr>
              <w:fldChar w:fldCharType="begin"/>
            </w:r>
            <w:r>
              <w:rPr>
                <w:noProof/>
                <w:webHidden/>
              </w:rPr>
              <w:instrText xml:space="preserve"> PAGEREF _Toc6930161 \h </w:instrText>
            </w:r>
            <w:r>
              <w:rPr>
                <w:noProof/>
                <w:webHidden/>
              </w:rPr>
            </w:r>
            <w:r>
              <w:rPr>
                <w:noProof/>
                <w:webHidden/>
              </w:rPr>
              <w:fldChar w:fldCharType="separate"/>
            </w:r>
            <w:r>
              <w:rPr>
                <w:noProof/>
                <w:webHidden/>
              </w:rPr>
              <w:t>78</w:t>
            </w:r>
            <w:r>
              <w:rPr>
                <w:noProof/>
                <w:webHidden/>
              </w:rPr>
              <w:fldChar w:fldCharType="end"/>
            </w:r>
          </w:hyperlink>
        </w:p>
        <w:p w14:paraId="6611E6BA" w14:textId="2C26A2B6"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162" w:history="1">
            <w:r w:rsidRPr="00815C80">
              <w:rPr>
                <w:rStyle w:val="Hyperlink"/>
                <w:noProof/>
              </w:rPr>
              <w:t>Package Reference</w:t>
            </w:r>
            <w:r>
              <w:rPr>
                <w:noProof/>
                <w:webHidden/>
              </w:rPr>
              <w:tab/>
            </w:r>
            <w:r>
              <w:rPr>
                <w:noProof/>
                <w:webHidden/>
              </w:rPr>
              <w:fldChar w:fldCharType="begin"/>
            </w:r>
            <w:r>
              <w:rPr>
                <w:noProof/>
                <w:webHidden/>
              </w:rPr>
              <w:instrText xml:space="preserve"> PAGEREF _Toc6930162 \h </w:instrText>
            </w:r>
            <w:r>
              <w:rPr>
                <w:noProof/>
                <w:webHidden/>
              </w:rPr>
            </w:r>
            <w:r>
              <w:rPr>
                <w:noProof/>
                <w:webHidden/>
              </w:rPr>
              <w:fldChar w:fldCharType="separate"/>
            </w:r>
            <w:r>
              <w:rPr>
                <w:noProof/>
                <w:webHidden/>
              </w:rPr>
              <w:t>95</w:t>
            </w:r>
            <w:r>
              <w:rPr>
                <w:noProof/>
                <w:webHidden/>
              </w:rPr>
              <w:fldChar w:fldCharType="end"/>
            </w:r>
          </w:hyperlink>
        </w:p>
        <w:p w14:paraId="57CD6DFF" w14:textId="5ADC97C0"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63" w:history="1">
            <w:r w:rsidRPr="00815C80">
              <w:rPr>
                <w:rStyle w:val="Hyperlink"/>
                <w:noProof/>
              </w:rPr>
              <w:t>General Service User Menu</w:t>
            </w:r>
            <w:r>
              <w:rPr>
                <w:noProof/>
                <w:webHidden/>
              </w:rPr>
              <w:tab/>
            </w:r>
            <w:r>
              <w:rPr>
                <w:noProof/>
                <w:webHidden/>
              </w:rPr>
              <w:fldChar w:fldCharType="begin"/>
            </w:r>
            <w:r>
              <w:rPr>
                <w:noProof/>
                <w:webHidden/>
              </w:rPr>
              <w:instrText xml:space="preserve"> PAGEREF _Toc6930163 \h </w:instrText>
            </w:r>
            <w:r>
              <w:rPr>
                <w:noProof/>
                <w:webHidden/>
              </w:rPr>
            </w:r>
            <w:r>
              <w:rPr>
                <w:noProof/>
                <w:webHidden/>
              </w:rPr>
              <w:fldChar w:fldCharType="separate"/>
            </w:r>
            <w:r>
              <w:rPr>
                <w:noProof/>
                <w:webHidden/>
              </w:rPr>
              <w:t>96</w:t>
            </w:r>
            <w:r>
              <w:rPr>
                <w:noProof/>
                <w:webHidden/>
              </w:rPr>
              <w:fldChar w:fldCharType="end"/>
            </w:r>
          </w:hyperlink>
        </w:p>
        <w:p w14:paraId="7F01B636" w14:textId="7449A5AA"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64" w:history="1">
            <w:r w:rsidRPr="00815C80">
              <w:rPr>
                <w:rStyle w:val="Hyperlink"/>
                <w:noProof/>
              </w:rPr>
              <w:t>Consult Service Tracking Option</w:t>
            </w:r>
            <w:r>
              <w:rPr>
                <w:noProof/>
                <w:webHidden/>
              </w:rPr>
              <w:tab/>
            </w:r>
            <w:r>
              <w:rPr>
                <w:noProof/>
                <w:webHidden/>
              </w:rPr>
              <w:fldChar w:fldCharType="begin"/>
            </w:r>
            <w:r>
              <w:rPr>
                <w:noProof/>
                <w:webHidden/>
              </w:rPr>
              <w:instrText xml:space="preserve"> PAGEREF _Toc6930164 \h </w:instrText>
            </w:r>
            <w:r>
              <w:rPr>
                <w:noProof/>
                <w:webHidden/>
              </w:rPr>
            </w:r>
            <w:r>
              <w:rPr>
                <w:noProof/>
                <w:webHidden/>
              </w:rPr>
              <w:fldChar w:fldCharType="separate"/>
            </w:r>
            <w:r>
              <w:rPr>
                <w:noProof/>
                <w:webHidden/>
              </w:rPr>
              <w:t>97</w:t>
            </w:r>
            <w:r>
              <w:rPr>
                <w:noProof/>
                <w:webHidden/>
              </w:rPr>
              <w:fldChar w:fldCharType="end"/>
            </w:r>
          </w:hyperlink>
        </w:p>
        <w:p w14:paraId="7FB82901" w14:textId="60492161"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65" w:history="1">
            <w:r w:rsidRPr="00815C80">
              <w:rPr>
                <w:rStyle w:val="Hyperlink"/>
                <w:noProof/>
              </w:rPr>
              <w:t>Completion Time Statistics</w:t>
            </w:r>
            <w:r>
              <w:rPr>
                <w:noProof/>
                <w:webHidden/>
              </w:rPr>
              <w:tab/>
            </w:r>
            <w:r>
              <w:rPr>
                <w:noProof/>
                <w:webHidden/>
              </w:rPr>
              <w:fldChar w:fldCharType="begin"/>
            </w:r>
            <w:r>
              <w:rPr>
                <w:noProof/>
                <w:webHidden/>
              </w:rPr>
              <w:instrText xml:space="preserve"> PAGEREF _Toc6930165 \h </w:instrText>
            </w:r>
            <w:r>
              <w:rPr>
                <w:noProof/>
                <w:webHidden/>
              </w:rPr>
            </w:r>
            <w:r>
              <w:rPr>
                <w:noProof/>
                <w:webHidden/>
              </w:rPr>
              <w:fldChar w:fldCharType="separate"/>
            </w:r>
            <w:r>
              <w:rPr>
                <w:noProof/>
                <w:webHidden/>
              </w:rPr>
              <w:t>102</w:t>
            </w:r>
            <w:r>
              <w:rPr>
                <w:noProof/>
                <w:webHidden/>
              </w:rPr>
              <w:fldChar w:fldCharType="end"/>
            </w:r>
          </w:hyperlink>
        </w:p>
        <w:p w14:paraId="570A0113" w14:textId="227ACC82"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66" w:history="1">
            <w:r w:rsidRPr="00815C80">
              <w:rPr>
                <w:rStyle w:val="Hyperlink"/>
                <w:noProof/>
              </w:rPr>
              <w:t>Service Consults Pending Resolution</w:t>
            </w:r>
            <w:r>
              <w:rPr>
                <w:noProof/>
                <w:webHidden/>
              </w:rPr>
              <w:tab/>
            </w:r>
            <w:r>
              <w:rPr>
                <w:noProof/>
                <w:webHidden/>
              </w:rPr>
              <w:fldChar w:fldCharType="begin"/>
            </w:r>
            <w:r>
              <w:rPr>
                <w:noProof/>
                <w:webHidden/>
              </w:rPr>
              <w:instrText xml:space="preserve"> PAGEREF _Toc6930166 \h </w:instrText>
            </w:r>
            <w:r>
              <w:rPr>
                <w:noProof/>
                <w:webHidden/>
              </w:rPr>
            </w:r>
            <w:r>
              <w:rPr>
                <w:noProof/>
                <w:webHidden/>
              </w:rPr>
              <w:fldChar w:fldCharType="separate"/>
            </w:r>
            <w:r>
              <w:rPr>
                <w:noProof/>
                <w:webHidden/>
              </w:rPr>
              <w:t>103</w:t>
            </w:r>
            <w:r>
              <w:rPr>
                <w:noProof/>
                <w:webHidden/>
              </w:rPr>
              <w:fldChar w:fldCharType="end"/>
            </w:r>
          </w:hyperlink>
        </w:p>
        <w:p w14:paraId="35D81D87" w14:textId="250B0A26"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67" w:history="1">
            <w:r w:rsidRPr="00815C80">
              <w:rPr>
                <w:rStyle w:val="Hyperlink"/>
                <w:noProof/>
              </w:rPr>
              <w:t>Consult Status</w:t>
            </w:r>
            <w:r>
              <w:rPr>
                <w:noProof/>
                <w:webHidden/>
              </w:rPr>
              <w:tab/>
            </w:r>
            <w:r>
              <w:rPr>
                <w:noProof/>
                <w:webHidden/>
              </w:rPr>
              <w:fldChar w:fldCharType="begin"/>
            </w:r>
            <w:r>
              <w:rPr>
                <w:noProof/>
                <w:webHidden/>
              </w:rPr>
              <w:instrText xml:space="preserve"> PAGEREF _Toc6930167 \h </w:instrText>
            </w:r>
            <w:r>
              <w:rPr>
                <w:noProof/>
                <w:webHidden/>
              </w:rPr>
            </w:r>
            <w:r>
              <w:rPr>
                <w:noProof/>
                <w:webHidden/>
              </w:rPr>
              <w:fldChar w:fldCharType="separate"/>
            </w:r>
            <w:r>
              <w:rPr>
                <w:noProof/>
                <w:webHidden/>
              </w:rPr>
              <w:t>104</w:t>
            </w:r>
            <w:r>
              <w:rPr>
                <w:noProof/>
                <w:webHidden/>
              </w:rPr>
              <w:fldChar w:fldCharType="end"/>
            </w:r>
          </w:hyperlink>
        </w:p>
        <w:p w14:paraId="3EF1A5E6" w14:textId="510AAF5F"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68" w:history="1">
            <w:r w:rsidRPr="00815C80">
              <w:rPr>
                <w:rStyle w:val="Hyperlink"/>
                <w:noProof/>
              </w:rPr>
              <w:t>Actions</w:t>
            </w:r>
            <w:r>
              <w:rPr>
                <w:noProof/>
                <w:webHidden/>
              </w:rPr>
              <w:tab/>
            </w:r>
            <w:r>
              <w:rPr>
                <w:noProof/>
                <w:webHidden/>
              </w:rPr>
              <w:fldChar w:fldCharType="begin"/>
            </w:r>
            <w:r>
              <w:rPr>
                <w:noProof/>
                <w:webHidden/>
              </w:rPr>
              <w:instrText xml:space="preserve"> PAGEREF _Toc6930168 \h </w:instrText>
            </w:r>
            <w:r>
              <w:rPr>
                <w:noProof/>
                <w:webHidden/>
              </w:rPr>
            </w:r>
            <w:r>
              <w:rPr>
                <w:noProof/>
                <w:webHidden/>
              </w:rPr>
              <w:fldChar w:fldCharType="separate"/>
            </w:r>
            <w:r>
              <w:rPr>
                <w:noProof/>
                <w:webHidden/>
              </w:rPr>
              <w:t>108</w:t>
            </w:r>
            <w:r>
              <w:rPr>
                <w:noProof/>
                <w:webHidden/>
              </w:rPr>
              <w:fldChar w:fldCharType="end"/>
            </w:r>
          </w:hyperlink>
        </w:p>
        <w:p w14:paraId="57764AEF" w14:textId="5714899C"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69" w:history="1">
            <w:r w:rsidRPr="00815C80">
              <w:rPr>
                <w:rStyle w:val="Hyperlink"/>
                <w:noProof/>
              </w:rPr>
              <w:t>Brief Action Descriptions</w:t>
            </w:r>
            <w:r>
              <w:rPr>
                <w:noProof/>
                <w:webHidden/>
              </w:rPr>
              <w:tab/>
            </w:r>
            <w:r>
              <w:rPr>
                <w:noProof/>
                <w:webHidden/>
              </w:rPr>
              <w:fldChar w:fldCharType="begin"/>
            </w:r>
            <w:r>
              <w:rPr>
                <w:noProof/>
                <w:webHidden/>
              </w:rPr>
              <w:instrText xml:space="preserve"> PAGEREF _Toc6930169 \h </w:instrText>
            </w:r>
            <w:r>
              <w:rPr>
                <w:noProof/>
                <w:webHidden/>
              </w:rPr>
            </w:r>
            <w:r>
              <w:rPr>
                <w:noProof/>
                <w:webHidden/>
              </w:rPr>
              <w:fldChar w:fldCharType="separate"/>
            </w:r>
            <w:r>
              <w:rPr>
                <w:noProof/>
                <w:webHidden/>
              </w:rPr>
              <w:t>108</w:t>
            </w:r>
            <w:r>
              <w:rPr>
                <w:noProof/>
                <w:webHidden/>
              </w:rPr>
              <w:fldChar w:fldCharType="end"/>
            </w:r>
          </w:hyperlink>
        </w:p>
        <w:p w14:paraId="70259F9E" w14:textId="392AB2D4"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0" w:history="1">
            <w:r w:rsidRPr="00815C80">
              <w:rPr>
                <w:rStyle w:val="Hyperlink"/>
                <w:noProof/>
              </w:rPr>
              <w:t>Add Comment (CM) Action</w:t>
            </w:r>
            <w:r>
              <w:rPr>
                <w:noProof/>
                <w:webHidden/>
              </w:rPr>
              <w:tab/>
            </w:r>
            <w:r>
              <w:rPr>
                <w:noProof/>
                <w:webHidden/>
              </w:rPr>
              <w:fldChar w:fldCharType="begin"/>
            </w:r>
            <w:r>
              <w:rPr>
                <w:noProof/>
                <w:webHidden/>
              </w:rPr>
              <w:instrText xml:space="preserve"> PAGEREF _Toc6930170 \h </w:instrText>
            </w:r>
            <w:r>
              <w:rPr>
                <w:noProof/>
                <w:webHidden/>
              </w:rPr>
            </w:r>
            <w:r>
              <w:rPr>
                <w:noProof/>
                <w:webHidden/>
              </w:rPr>
              <w:fldChar w:fldCharType="separate"/>
            </w:r>
            <w:r>
              <w:rPr>
                <w:noProof/>
                <w:webHidden/>
              </w:rPr>
              <w:t>111</w:t>
            </w:r>
            <w:r>
              <w:rPr>
                <w:noProof/>
                <w:webHidden/>
              </w:rPr>
              <w:fldChar w:fldCharType="end"/>
            </w:r>
          </w:hyperlink>
        </w:p>
        <w:p w14:paraId="6E6966B5" w14:textId="60C8983B"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1" w:history="1">
            <w:r w:rsidRPr="00815C80">
              <w:rPr>
                <w:rStyle w:val="Hyperlink"/>
                <w:noProof/>
              </w:rPr>
              <w:t>Cancel (or Deny) Consult</w:t>
            </w:r>
            <w:r>
              <w:rPr>
                <w:noProof/>
                <w:webHidden/>
              </w:rPr>
              <w:tab/>
            </w:r>
            <w:r>
              <w:rPr>
                <w:noProof/>
                <w:webHidden/>
              </w:rPr>
              <w:fldChar w:fldCharType="begin"/>
            </w:r>
            <w:r>
              <w:rPr>
                <w:noProof/>
                <w:webHidden/>
              </w:rPr>
              <w:instrText xml:space="preserve"> PAGEREF _Toc6930171 \h </w:instrText>
            </w:r>
            <w:r>
              <w:rPr>
                <w:noProof/>
                <w:webHidden/>
              </w:rPr>
            </w:r>
            <w:r>
              <w:rPr>
                <w:noProof/>
                <w:webHidden/>
              </w:rPr>
              <w:fldChar w:fldCharType="separate"/>
            </w:r>
            <w:r>
              <w:rPr>
                <w:noProof/>
                <w:webHidden/>
              </w:rPr>
              <w:t>112</w:t>
            </w:r>
            <w:r>
              <w:rPr>
                <w:noProof/>
                <w:webHidden/>
              </w:rPr>
              <w:fldChar w:fldCharType="end"/>
            </w:r>
          </w:hyperlink>
        </w:p>
        <w:p w14:paraId="5C9626C3" w14:textId="276613BA"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2" w:history="1">
            <w:r w:rsidRPr="00815C80">
              <w:rPr>
                <w:rStyle w:val="Hyperlink"/>
                <w:noProof/>
              </w:rPr>
              <w:t>Change View (CV) Action</w:t>
            </w:r>
            <w:r>
              <w:rPr>
                <w:noProof/>
                <w:webHidden/>
              </w:rPr>
              <w:tab/>
            </w:r>
            <w:r>
              <w:rPr>
                <w:noProof/>
                <w:webHidden/>
              </w:rPr>
              <w:fldChar w:fldCharType="begin"/>
            </w:r>
            <w:r>
              <w:rPr>
                <w:noProof/>
                <w:webHidden/>
              </w:rPr>
              <w:instrText xml:space="preserve"> PAGEREF _Toc6930172 \h </w:instrText>
            </w:r>
            <w:r>
              <w:rPr>
                <w:noProof/>
                <w:webHidden/>
              </w:rPr>
            </w:r>
            <w:r>
              <w:rPr>
                <w:noProof/>
                <w:webHidden/>
              </w:rPr>
              <w:fldChar w:fldCharType="separate"/>
            </w:r>
            <w:r>
              <w:rPr>
                <w:noProof/>
                <w:webHidden/>
              </w:rPr>
              <w:t>114</w:t>
            </w:r>
            <w:r>
              <w:rPr>
                <w:noProof/>
                <w:webHidden/>
              </w:rPr>
              <w:fldChar w:fldCharType="end"/>
            </w:r>
          </w:hyperlink>
        </w:p>
        <w:p w14:paraId="0759EE2B" w14:textId="7B491112"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3" w:history="1">
            <w:r w:rsidRPr="00815C80">
              <w:rPr>
                <w:rStyle w:val="Hyperlink"/>
                <w:noProof/>
              </w:rPr>
              <w:t>Complete Request (CT) Action</w:t>
            </w:r>
            <w:r>
              <w:rPr>
                <w:noProof/>
                <w:webHidden/>
              </w:rPr>
              <w:tab/>
            </w:r>
            <w:r>
              <w:rPr>
                <w:noProof/>
                <w:webHidden/>
              </w:rPr>
              <w:fldChar w:fldCharType="begin"/>
            </w:r>
            <w:r>
              <w:rPr>
                <w:noProof/>
                <w:webHidden/>
              </w:rPr>
              <w:instrText xml:space="preserve"> PAGEREF _Toc6930173 \h </w:instrText>
            </w:r>
            <w:r>
              <w:rPr>
                <w:noProof/>
                <w:webHidden/>
              </w:rPr>
            </w:r>
            <w:r>
              <w:rPr>
                <w:noProof/>
                <w:webHidden/>
              </w:rPr>
              <w:fldChar w:fldCharType="separate"/>
            </w:r>
            <w:r>
              <w:rPr>
                <w:noProof/>
                <w:webHidden/>
              </w:rPr>
              <w:t>116</w:t>
            </w:r>
            <w:r>
              <w:rPr>
                <w:noProof/>
                <w:webHidden/>
              </w:rPr>
              <w:fldChar w:fldCharType="end"/>
            </w:r>
          </w:hyperlink>
        </w:p>
        <w:p w14:paraId="2012AD9B" w14:textId="58A70B4B"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4" w:history="1">
            <w:r w:rsidRPr="00815C80">
              <w:rPr>
                <w:rStyle w:val="Hyperlink"/>
                <w:noProof/>
              </w:rPr>
              <w:t>Deny Request (DY) Action</w:t>
            </w:r>
            <w:r>
              <w:rPr>
                <w:noProof/>
                <w:webHidden/>
              </w:rPr>
              <w:tab/>
            </w:r>
            <w:r>
              <w:rPr>
                <w:noProof/>
                <w:webHidden/>
              </w:rPr>
              <w:fldChar w:fldCharType="begin"/>
            </w:r>
            <w:r>
              <w:rPr>
                <w:noProof/>
                <w:webHidden/>
              </w:rPr>
              <w:instrText xml:space="preserve"> PAGEREF _Toc6930174 \h </w:instrText>
            </w:r>
            <w:r>
              <w:rPr>
                <w:noProof/>
                <w:webHidden/>
              </w:rPr>
            </w:r>
            <w:r>
              <w:rPr>
                <w:noProof/>
                <w:webHidden/>
              </w:rPr>
              <w:fldChar w:fldCharType="separate"/>
            </w:r>
            <w:r>
              <w:rPr>
                <w:noProof/>
                <w:webHidden/>
              </w:rPr>
              <w:t>117</w:t>
            </w:r>
            <w:r>
              <w:rPr>
                <w:noProof/>
                <w:webHidden/>
              </w:rPr>
              <w:fldChar w:fldCharType="end"/>
            </w:r>
          </w:hyperlink>
        </w:p>
        <w:p w14:paraId="079ADFD0" w14:textId="49F6697E"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5" w:history="1">
            <w:r w:rsidRPr="00815C80">
              <w:rPr>
                <w:rStyle w:val="Hyperlink"/>
                <w:noProof/>
              </w:rPr>
              <w:t>Detailed Order Display (DD) Action</w:t>
            </w:r>
            <w:r>
              <w:rPr>
                <w:noProof/>
                <w:webHidden/>
              </w:rPr>
              <w:tab/>
            </w:r>
            <w:r>
              <w:rPr>
                <w:noProof/>
                <w:webHidden/>
              </w:rPr>
              <w:fldChar w:fldCharType="begin"/>
            </w:r>
            <w:r>
              <w:rPr>
                <w:noProof/>
                <w:webHidden/>
              </w:rPr>
              <w:instrText xml:space="preserve"> PAGEREF _Toc6930175 \h </w:instrText>
            </w:r>
            <w:r>
              <w:rPr>
                <w:noProof/>
                <w:webHidden/>
              </w:rPr>
            </w:r>
            <w:r>
              <w:rPr>
                <w:noProof/>
                <w:webHidden/>
              </w:rPr>
              <w:fldChar w:fldCharType="separate"/>
            </w:r>
            <w:r>
              <w:rPr>
                <w:noProof/>
                <w:webHidden/>
              </w:rPr>
              <w:t>118</w:t>
            </w:r>
            <w:r>
              <w:rPr>
                <w:noProof/>
                <w:webHidden/>
              </w:rPr>
              <w:fldChar w:fldCharType="end"/>
            </w:r>
          </w:hyperlink>
        </w:p>
        <w:p w14:paraId="5B88F37F" w14:textId="68F80A60"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6" w:history="1">
            <w:r w:rsidRPr="00815C80">
              <w:rPr>
                <w:rStyle w:val="Hyperlink"/>
                <w:noProof/>
              </w:rPr>
              <w:t>Discontinue Order (DC) Action</w:t>
            </w:r>
            <w:r>
              <w:rPr>
                <w:noProof/>
                <w:webHidden/>
              </w:rPr>
              <w:tab/>
            </w:r>
            <w:r>
              <w:rPr>
                <w:noProof/>
                <w:webHidden/>
              </w:rPr>
              <w:fldChar w:fldCharType="begin"/>
            </w:r>
            <w:r>
              <w:rPr>
                <w:noProof/>
                <w:webHidden/>
              </w:rPr>
              <w:instrText xml:space="preserve"> PAGEREF _Toc6930176 \h </w:instrText>
            </w:r>
            <w:r>
              <w:rPr>
                <w:noProof/>
                <w:webHidden/>
              </w:rPr>
            </w:r>
            <w:r>
              <w:rPr>
                <w:noProof/>
                <w:webHidden/>
              </w:rPr>
              <w:fldChar w:fldCharType="separate"/>
            </w:r>
            <w:r>
              <w:rPr>
                <w:noProof/>
                <w:webHidden/>
              </w:rPr>
              <w:t>122</w:t>
            </w:r>
            <w:r>
              <w:rPr>
                <w:noProof/>
                <w:webHidden/>
              </w:rPr>
              <w:fldChar w:fldCharType="end"/>
            </w:r>
          </w:hyperlink>
        </w:p>
        <w:p w14:paraId="2FF22D2C" w14:textId="40B379F5"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7" w:history="1">
            <w:r w:rsidRPr="00815C80">
              <w:rPr>
                <w:rStyle w:val="Hyperlink"/>
                <w:noProof/>
              </w:rPr>
              <w:t>Edit/Resubmit (ER)   Action</w:t>
            </w:r>
            <w:r>
              <w:rPr>
                <w:noProof/>
                <w:webHidden/>
              </w:rPr>
              <w:tab/>
            </w:r>
            <w:r>
              <w:rPr>
                <w:noProof/>
                <w:webHidden/>
              </w:rPr>
              <w:fldChar w:fldCharType="begin"/>
            </w:r>
            <w:r>
              <w:rPr>
                <w:noProof/>
                <w:webHidden/>
              </w:rPr>
              <w:instrText xml:space="preserve"> PAGEREF _Toc6930177 \h </w:instrText>
            </w:r>
            <w:r>
              <w:rPr>
                <w:noProof/>
                <w:webHidden/>
              </w:rPr>
            </w:r>
            <w:r>
              <w:rPr>
                <w:noProof/>
                <w:webHidden/>
              </w:rPr>
              <w:fldChar w:fldCharType="separate"/>
            </w:r>
            <w:r>
              <w:rPr>
                <w:noProof/>
                <w:webHidden/>
              </w:rPr>
              <w:t>124</w:t>
            </w:r>
            <w:r>
              <w:rPr>
                <w:noProof/>
                <w:webHidden/>
              </w:rPr>
              <w:fldChar w:fldCharType="end"/>
            </w:r>
          </w:hyperlink>
        </w:p>
        <w:p w14:paraId="78BBC93F" w14:textId="56F56828"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8" w:history="1">
            <w:r w:rsidRPr="00815C80">
              <w:rPr>
                <w:rStyle w:val="Hyperlink"/>
                <w:noProof/>
              </w:rPr>
              <w:t>Forward Request (FR) Action</w:t>
            </w:r>
            <w:r>
              <w:rPr>
                <w:noProof/>
                <w:webHidden/>
              </w:rPr>
              <w:tab/>
            </w:r>
            <w:r>
              <w:rPr>
                <w:noProof/>
                <w:webHidden/>
              </w:rPr>
              <w:fldChar w:fldCharType="begin"/>
            </w:r>
            <w:r>
              <w:rPr>
                <w:noProof/>
                <w:webHidden/>
              </w:rPr>
              <w:instrText xml:space="preserve"> PAGEREF _Toc6930178 \h </w:instrText>
            </w:r>
            <w:r>
              <w:rPr>
                <w:noProof/>
                <w:webHidden/>
              </w:rPr>
            </w:r>
            <w:r>
              <w:rPr>
                <w:noProof/>
                <w:webHidden/>
              </w:rPr>
              <w:fldChar w:fldCharType="separate"/>
            </w:r>
            <w:r>
              <w:rPr>
                <w:noProof/>
                <w:webHidden/>
              </w:rPr>
              <w:t>125</w:t>
            </w:r>
            <w:r>
              <w:rPr>
                <w:noProof/>
                <w:webHidden/>
              </w:rPr>
              <w:fldChar w:fldCharType="end"/>
            </w:r>
          </w:hyperlink>
        </w:p>
        <w:p w14:paraId="5724750A" w14:textId="69F823FE"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79" w:history="1">
            <w:r w:rsidRPr="00815C80">
              <w:rPr>
                <w:rStyle w:val="Hyperlink"/>
                <w:noProof/>
              </w:rPr>
              <w:t>Make Addendum (MA) Action</w:t>
            </w:r>
            <w:r>
              <w:rPr>
                <w:noProof/>
                <w:webHidden/>
              </w:rPr>
              <w:tab/>
            </w:r>
            <w:r>
              <w:rPr>
                <w:noProof/>
                <w:webHidden/>
              </w:rPr>
              <w:fldChar w:fldCharType="begin"/>
            </w:r>
            <w:r>
              <w:rPr>
                <w:noProof/>
                <w:webHidden/>
              </w:rPr>
              <w:instrText xml:space="preserve"> PAGEREF _Toc6930179 \h </w:instrText>
            </w:r>
            <w:r>
              <w:rPr>
                <w:noProof/>
                <w:webHidden/>
              </w:rPr>
            </w:r>
            <w:r>
              <w:rPr>
                <w:noProof/>
                <w:webHidden/>
              </w:rPr>
              <w:fldChar w:fldCharType="separate"/>
            </w:r>
            <w:r>
              <w:rPr>
                <w:noProof/>
                <w:webHidden/>
              </w:rPr>
              <w:t>126</w:t>
            </w:r>
            <w:r>
              <w:rPr>
                <w:noProof/>
                <w:webHidden/>
              </w:rPr>
              <w:fldChar w:fldCharType="end"/>
            </w:r>
          </w:hyperlink>
        </w:p>
        <w:p w14:paraId="2CAAE3EA" w14:textId="637D0DE7"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0" w:history="1">
            <w:r w:rsidRPr="00815C80">
              <w:rPr>
                <w:rStyle w:val="Hyperlink"/>
                <w:noProof/>
              </w:rPr>
              <w:t>Print Form (PF) Action</w:t>
            </w:r>
            <w:r>
              <w:rPr>
                <w:noProof/>
                <w:webHidden/>
              </w:rPr>
              <w:tab/>
            </w:r>
            <w:r>
              <w:rPr>
                <w:noProof/>
                <w:webHidden/>
              </w:rPr>
              <w:fldChar w:fldCharType="begin"/>
            </w:r>
            <w:r>
              <w:rPr>
                <w:noProof/>
                <w:webHidden/>
              </w:rPr>
              <w:instrText xml:space="preserve"> PAGEREF _Toc6930180 \h </w:instrText>
            </w:r>
            <w:r>
              <w:rPr>
                <w:noProof/>
                <w:webHidden/>
              </w:rPr>
            </w:r>
            <w:r>
              <w:rPr>
                <w:noProof/>
                <w:webHidden/>
              </w:rPr>
              <w:fldChar w:fldCharType="separate"/>
            </w:r>
            <w:r>
              <w:rPr>
                <w:noProof/>
                <w:webHidden/>
              </w:rPr>
              <w:t>127</w:t>
            </w:r>
            <w:r>
              <w:rPr>
                <w:noProof/>
                <w:webHidden/>
              </w:rPr>
              <w:fldChar w:fldCharType="end"/>
            </w:r>
          </w:hyperlink>
        </w:p>
        <w:p w14:paraId="32F65556" w14:textId="592BBA27"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1" w:history="1">
            <w:r w:rsidRPr="00815C80">
              <w:rPr>
                <w:rStyle w:val="Hyperlink"/>
                <w:noProof/>
              </w:rPr>
              <w:t>Print Screen Contents (PS) Action</w:t>
            </w:r>
            <w:r>
              <w:rPr>
                <w:noProof/>
                <w:webHidden/>
              </w:rPr>
              <w:tab/>
            </w:r>
            <w:r>
              <w:rPr>
                <w:noProof/>
                <w:webHidden/>
              </w:rPr>
              <w:fldChar w:fldCharType="begin"/>
            </w:r>
            <w:r>
              <w:rPr>
                <w:noProof/>
                <w:webHidden/>
              </w:rPr>
              <w:instrText xml:space="preserve"> PAGEREF _Toc6930181 \h </w:instrText>
            </w:r>
            <w:r>
              <w:rPr>
                <w:noProof/>
                <w:webHidden/>
              </w:rPr>
            </w:r>
            <w:r>
              <w:rPr>
                <w:noProof/>
                <w:webHidden/>
              </w:rPr>
              <w:fldChar w:fldCharType="separate"/>
            </w:r>
            <w:r>
              <w:rPr>
                <w:noProof/>
                <w:webHidden/>
              </w:rPr>
              <w:t>128</w:t>
            </w:r>
            <w:r>
              <w:rPr>
                <w:noProof/>
                <w:webHidden/>
              </w:rPr>
              <w:fldChar w:fldCharType="end"/>
            </w:r>
          </w:hyperlink>
        </w:p>
        <w:p w14:paraId="2F34891A" w14:textId="47BB7A59"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2" w:history="1">
            <w:r w:rsidRPr="00815C80">
              <w:rPr>
                <w:rStyle w:val="Hyperlink"/>
                <w:noProof/>
                <w:lang w:val="es-ES"/>
              </w:rPr>
              <w:t>Quit (Q) Action</w:t>
            </w:r>
            <w:r>
              <w:rPr>
                <w:noProof/>
                <w:webHidden/>
              </w:rPr>
              <w:tab/>
            </w:r>
            <w:r>
              <w:rPr>
                <w:noProof/>
                <w:webHidden/>
              </w:rPr>
              <w:fldChar w:fldCharType="begin"/>
            </w:r>
            <w:r>
              <w:rPr>
                <w:noProof/>
                <w:webHidden/>
              </w:rPr>
              <w:instrText xml:space="preserve"> PAGEREF _Toc6930182 \h </w:instrText>
            </w:r>
            <w:r>
              <w:rPr>
                <w:noProof/>
                <w:webHidden/>
              </w:rPr>
            </w:r>
            <w:r>
              <w:rPr>
                <w:noProof/>
                <w:webHidden/>
              </w:rPr>
              <w:fldChar w:fldCharType="separate"/>
            </w:r>
            <w:r>
              <w:rPr>
                <w:noProof/>
                <w:webHidden/>
              </w:rPr>
              <w:t>129</w:t>
            </w:r>
            <w:r>
              <w:rPr>
                <w:noProof/>
                <w:webHidden/>
              </w:rPr>
              <w:fldChar w:fldCharType="end"/>
            </w:r>
          </w:hyperlink>
        </w:p>
        <w:p w14:paraId="0D7C8184" w14:textId="648B0FC9"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3" w:history="1">
            <w:r w:rsidRPr="00815C80">
              <w:rPr>
                <w:rStyle w:val="Hyperlink"/>
                <w:noProof/>
              </w:rPr>
              <w:t>Receive Request (RC) Action</w:t>
            </w:r>
            <w:r>
              <w:rPr>
                <w:noProof/>
                <w:webHidden/>
              </w:rPr>
              <w:tab/>
            </w:r>
            <w:r>
              <w:rPr>
                <w:noProof/>
                <w:webHidden/>
              </w:rPr>
              <w:fldChar w:fldCharType="begin"/>
            </w:r>
            <w:r>
              <w:rPr>
                <w:noProof/>
                <w:webHidden/>
              </w:rPr>
              <w:instrText xml:space="preserve"> PAGEREF _Toc6930183 \h </w:instrText>
            </w:r>
            <w:r>
              <w:rPr>
                <w:noProof/>
                <w:webHidden/>
              </w:rPr>
            </w:r>
            <w:r>
              <w:rPr>
                <w:noProof/>
                <w:webHidden/>
              </w:rPr>
              <w:fldChar w:fldCharType="separate"/>
            </w:r>
            <w:r>
              <w:rPr>
                <w:noProof/>
                <w:webHidden/>
              </w:rPr>
              <w:t>130</w:t>
            </w:r>
            <w:r>
              <w:rPr>
                <w:noProof/>
                <w:webHidden/>
              </w:rPr>
              <w:fldChar w:fldCharType="end"/>
            </w:r>
          </w:hyperlink>
        </w:p>
        <w:p w14:paraId="7C815AF9" w14:textId="3C1E32D1"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4" w:history="1">
            <w:r w:rsidRPr="00815C80">
              <w:rPr>
                <w:rStyle w:val="Hyperlink"/>
                <w:noProof/>
              </w:rPr>
              <w:t>Remove Medicine Results (RM)</w:t>
            </w:r>
            <w:r>
              <w:rPr>
                <w:noProof/>
                <w:webHidden/>
              </w:rPr>
              <w:tab/>
            </w:r>
            <w:r>
              <w:rPr>
                <w:noProof/>
                <w:webHidden/>
              </w:rPr>
              <w:fldChar w:fldCharType="begin"/>
            </w:r>
            <w:r>
              <w:rPr>
                <w:noProof/>
                <w:webHidden/>
              </w:rPr>
              <w:instrText xml:space="preserve"> PAGEREF _Toc6930184 \h </w:instrText>
            </w:r>
            <w:r>
              <w:rPr>
                <w:noProof/>
                <w:webHidden/>
              </w:rPr>
            </w:r>
            <w:r>
              <w:rPr>
                <w:noProof/>
                <w:webHidden/>
              </w:rPr>
              <w:fldChar w:fldCharType="separate"/>
            </w:r>
            <w:r>
              <w:rPr>
                <w:noProof/>
                <w:webHidden/>
              </w:rPr>
              <w:t>132</w:t>
            </w:r>
            <w:r>
              <w:rPr>
                <w:noProof/>
                <w:webHidden/>
              </w:rPr>
              <w:fldChar w:fldCharType="end"/>
            </w:r>
          </w:hyperlink>
        </w:p>
        <w:p w14:paraId="098C013D" w14:textId="54832BE1"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5" w:history="1">
            <w:r w:rsidRPr="00815C80">
              <w:rPr>
                <w:rStyle w:val="Hyperlink"/>
                <w:noProof/>
              </w:rPr>
              <w:t>Results Display (RT) Action</w:t>
            </w:r>
            <w:r>
              <w:rPr>
                <w:noProof/>
                <w:webHidden/>
              </w:rPr>
              <w:tab/>
            </w:r>
            <w:r>
              <w:rPr>
                <w:noProof/>
                <w:webHidden/>
              </w:rPr>
              <w:fldChar w:fldCharType="begin"/>
            </w:r>
            <w:r>
              <w:rPr>
                <w:noProof/>
                <w:webHidden/>
              </w:rPr>
              <w:instrText xml:space="preserve"> PAGEREF _Toc6930185 \h </w:instrText>
            </w:r>
            <w:r>
              <w:rPr>
                <w:noProof/>
                <w:webHidden/>
              </w:rPr>
            </w:r>
            <w:r>
              <w:rPr>
                <w:noProof/>
                <w:webHidden/>
              </w:rPr>
              <w:fldChar w:fldCharType="separate"/>
            </w:r>
            <w:r>
              <w:rPr>
                <w:noProof/>
                <w:webHidden/>
              </w:rPr>
              <w:t>133</w:t>
            </w:r>
            <w:r>
              <w:rPr>
                <w:noProof/>
                <w:webHidden/>
              </w:rPr>
              <w:fldChar w:fldCharType="end"/>
            </w:r>
          </w:hyperlink>
        </w:p>
        <w:p w14:paraId="5B184186" w14:textId="261CD0E0"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6" w:history="1">
            <w:r w:rsidRPr="00815C80">
              <w:rPr>
                <w:rStyle w:val="Hyperlink"/>
                <w:noProof/>
              </w:rPr>
              <w:t>Schedule (SC) Action</w:t>
            </w:r>
            <w:r>
              <w:rPr>
                <w:noProof/>
                <w:webHidden/>
              </w:rPr>
              <w:tab/>
            </w:r>
            <w:r>
              <w:rPr>
                <w:noProof/>
                <w:webHidden/>
              </w:rPr>
              <w:fldChar w:fldCharType="begin"/>
            </w:r>
            <w:r>
              <w:rPr>
                <w:noProof/>
                <w:webHidden/>
              </w:rPr>
              <w:instrText xml:space="preserve"> PAGEREF _Toc6930186 \h </w:instrText>
            </w:r>
            <w:r>
              <w:rPr>
                <w:noProof/>
                <w:webHidden/>
              </w:rPr>
            </w:r>
            <w:r>
              <w:rPr>
                <w:noProof/>
                <w:webHidden/>
              </w:rPr>
              <w:fldChar w:fldCharType="separate"/>
            </w:r>
            <w:r>
              <w:rPr>
                <w:noProof/>
                <w:webHidden/>
              </w:rPr>
              <w:t>134</w:t>
            </w:r>
            <w:r>
              <w:rPr>
                <w:noProof/>
                <w:webHidden/>
              </w:rPr>
              <w:fldChar w:fldCharType="end"/>
            </w:r>
          </w:hyperlink>
        </w:p>
        <w:p w14:paraId="4C968CA4" w14:textId="5C43C3EE"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7" w:history="1">
            <w:r w:rsidRPr="00815C80">
              <w:rPr>
                <w:rStyle w:val="Hyperlink"/>
                <w:noProof/>
              </w:rPr>
              <w:t>Select New Patient (SP) Action</w:t>
            </w:r>
            <w:r>
              <w:rPr>
                <w:noProof/>
                <w:webHidden/>
              </w:rPr>
              <w:tab/>
            </w:r>
            <w:r>
              <w:rPr>
                <w:noProof/>
                <w:webHidden/>
              </w:rPr>
              <w:fldChar w:fldCharType="begin"/>
            </w:r>
            <w:r>
              <w:rPr>
                <w:noProof/>
                <w:webHidden/>
              </w:rPr>
              <w:instrText xml:space="preserve"> PAGEREF _Toc6930187 \h </w:instrText>
            </w:r>
            <w:r>
              <w:rPr>
                <w:noProof/>
                <w:webHidden/>
              </w:rPr>
            </w:r>
            <w:r>
              <w:rPr>
                <w:noProof/>
                <w:webHidden/>
              </w:rPr>
              <w:fldChar w:fldCharType="separate"/>
            </w:r>
            <w:r>
              <w:rPr>
                <w:noProof/>
                <w:webHidden/>
              </w:rPr>
              <w:t>136</w:t>
            </w:r>
            <w:r>
              <w:rPr>
                <w:noProof/>
                <w:webHidden/>
              </w:rPr>
              <w:fldChar w:fldCharType="end"/>
            </w:r>
          </w:hyperlink>
        </w:p>
        <w:p w14:paraId="469E5D0C" w14:textId="7CCBA6F0"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88" w:history="1">
            <w:r w:rsidRPr="00815C80">
              <w:rPr>
                <w:rStyle w:val="Hyperlink"/>
                <w:noProof/>
              </w:rPr>
              <w:t>Significant Findings (SF) Action</w:t>
            </w:r>
            <w:r>
              <w:rPr>
                <w:noProof/>
                <w:webHidden/>
              </w:rPr>
              <w:tab/>
            </w:r>
            <w:r>
              <w:rPr>
                <w:noProof/>
                <w:webHidden/>
              </w:rPr>
              <w:fldChar w:fldCharType="begin"/>
            </w:r>
            <w:r>
              <w:rPr>
                <w:noProof/>
                <w:webHidden/>
              </w:rPr>
              <w:instrText xml:space="preserve"> PAGEREF _Toc6930188 \h </w:instrText>
            </w:r>
            <w:r>
              <w:rPr>
                <w:noProof/>
                <w:webHidden/>
              </w:rPr>
            </w:r>
            <w:r>
              <w:rPr>
                <w:noProof/>
                <w:webHidden/>
              </w:rPr>
              <w:fldChar w:fldCharType="separate"/>
            </w:r>
            <w:r>
              <w:rPr>
                <w:noProof/>
                <w:webHidden/>
              </w:rPr>
              <w:t>138</w:t>
            </w:r>
            <w:r>
              <w:rPr>
                <w:noProof/>
                <w:webHidden/>
              </w:rPr>
              <w:fldChar w:fldCharType="end"/>
            </w:r>
          </w:hyperlink>
        </w:p>
        <w:p w14:paraId="44647DA9" w14:textId="1719FAEE"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89" w:history="1">
            <w:r w:rsidRPr="00815C80">
              <w:rPr>
                <w:rStyle w:val="Hyperlink"/>
                <w:noProof/>
              </w:rPr>
              <w:t>Notifications about Consults and Requests</w:t>
            </w:r>
            <w:r>
              <w:rPr>
                <w:noProof/>
                <w:webHidden/>
              </w:rPr>
              <w:tab/>
            </w:r>
            <w:r>
              <w:rPr>
                <w:noProof/>
                <w:webHidden/>
              </w:rPr>
              <w:fldChar w:fldCharType="begin"/>
            </w:r>
            <w:r>
              <w:rPr>
                <w:noProof/>
                <w:webHidden/>
              </w:rPr>
              <w:instrText xml:space="preserve"> PAGEREF _Toc6930189 \h </w:instrText>
            </w:r>
            <w:r>
              <w:rPr>
                <w:noProof/>
                <w:webHidden/>
              </w:rPr>
            </w:r>
            <w:r>
              <w:rPr>
                <w:noProof/>
                <w:webHidden/>
              </w:rPr>
              <w:fldChar w:fldCharType="separate"/>
            </w:r>
            <w:r>
              <w:rPr>
                <w:noProof/>
                <w:webHidden/>
              </w:rPr>
              <w:t>140</w:t>
            </w:r>
            <w:r>
              <w:rPr>
                <w:noProof/>
                <w:webHidden/>
              </w:rPr>
              <w:fldChar w:fldCharType="end"/>
            </w:r>
          </w:hyperlink>
        </w:p>
        <w:p w14:paraId="5E35903D" w14:textId="4DF33BF3"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0" w:history="1">
            <w:r w:rsidRPr="00815C80">
              <w:rPr>
                <w:rStyle w:val="Hyperlink"/>
                <w:noProof/>
                <w:snapToGrid w:val="0"/>
              </w:rPr>
              <w:t>Enabling Notifications</w:t>
            </w:r>
            <w:r>
              <w:rPr>
                <w:noProof/>
                <w:webHidden/>
              </w:rPr>
              <w:tab/>
            </w:r>
            <w:r>
              <w:rPr>
                <w:noProof/>
                <w:webHidden/>
              </w:rPr>
              <w:fldChar w:fldCharType="begin"/>
            </w:r>
            <w:r>
              <w:rPr>
                <w:noProof/>
                <w:webHidden/>
              </w:rPr>
              <w:instrText xml:space="preserve"> PAGEREF _Toc6930190 \h </w:instrText>
            </w:r>
            <w:r>
              <w:rPr>
                <w:noProof/>
                <w:webHidden/>
              </w:rPr>
            </w:r>
            <w:r>
              <w:rPr>
                <w:noProof/>
                <w:webHidden/>
              </w:rPr>
              <w:fldChar w:fldCharType="separate"/>
            </w:r>
            <w:r>
              <w:rPr>
                <w:noProof/>
                <w:webHidden/>
              </w:rPr>
              <w:t>144</w:t>
            </w:r>
            <w:r>
              <w:rPr>
                <w:noProof/>
                <w:webHidden/>
              </w:rPr>
              <w:fldChar w:fldCharType="end"/>
            </w:r>
          </w:hyperlink>
        </w:p>
        <w:p w14:paraId="47EB57D1" w14:textId="284EF9EA"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1" w:history="1">
            <w:r w:rsidRPr="00815C80">
              <w:rPr>
                <w:rStyle w:val="Hyperlink"/>
                <w:noProof/>
                <w:snapToGrid w:val="0"/>
              </w:rPr>
              <w:t>New Service Consult/Request</w:t>
            </w:r>
            <w:r>
              <w:rPr>
                <w:noProof/>
                <w:webHidden/>
              </w:rPr>
              <w:tab/>
            </w:r>
            <w:r>
              <w:rPr>
                <w:noProof/>
                <w:webHidden/>
              </w:rPr>
              <w:fldChar w:fldCharType="begin"/>
            </w:r>
            <w:r>
              <w:rPr>
                <w:noProof/>
                <w:webHidden/>
              </w:rPr>
              <w:instrText xml:space="preserve"> PAGEREF _Toc6930191 \h </w:instrText>
            </w:r>
            <w:r>
              <w:rPr>
                <w:noProof/>
                <w:webHidden/>
              </w:rPr>
            </w:r>
            <w:r>
              <w:rPr>
                <w:noProof/>
                <w:webHidden/>
              </w:rPr>
              <w:fldChar w:fldCharType="separate"/>
            </w:r>
            <w:r>
              <w:rPr>
                <w:noProof/>
                <w:webHidden/>
              </w:rPr>
              <w:t>147</w:t>
            </w:r>
            <w:r>
              <w:rPr>
                <w:noProof/>
                <w:webHidden/>
              </w:rPr>
              <w:fldChar w:fldCharType="end"/>
            </w:r>
          </w:hyperlink>
        </w:p>
        <w:p w14:paraId="2A94B6BB" w14:textId="5C477643"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2" w:history="1">
            <w:r w:rsidRPr="00815C80">
              <w:rPr>
                <w:rStyle w:val="Hyperlink"/>
                <w:noProof/>
                <w:snapToGrid w:val="0"/>
              </w:rPr>
              <w:t>Consult/</w:t>
            </w:r>
            <w:r w:rsidRPr="00815C80">
              <w:rPr>
                <w:rStyle w:val="Hyperlink"/>
                <w:noProof/>
              </w:rPr>
              <w:t>R</w:t>
            </w:r>
            <w:r w:rsidRPr="00815C80">
              <w:rPr>
                <w:rStyle w:val="Hyperlink"/>
                <w:noProof/>
                <w:snapToGrid w:val="0"/>
              </w:rPr>
              <w:t>equest Resolution</w:t>
            </w:r>
            <w:r>
              <w:rPr>
                <w:noProof/>
                <w:webHidden/>
              </w:rPr>
              <w:tab/>
            </w:r>
            <w:r>
              <w:rPr>
                <w:noProof/>
                <w:webHidden/>
              </w:rPr>
              <w:fldChar w:fldCharType="begin"/>
            </w:r>
            <w:r>
              <w:rPr>
                <w:noProof/>
                <w:webHidden/>
              </w:rPr>
              <w:instrText xml:space="preserve"> PAGEREF _Toc6930192 \h </w:instrText>
            </w:r>
            <w:r>
              <w:rPr>
                <w:noProof/>
                <w:webHidden/>
              </w:rPr>
            </w:r>
            <w:r>
              <w:rPr>
                <w:noProof/>
                <w:webHidden/>
              </w:rPr>
              <w:fldChar w:fldCharType="separate"/>
            </w:r>
            <w:r>
              <w:rPr>
                <w:noProof/>
                <w:webHidden/>
              </w:rPr>
              <w:t>150</w:t>
            </w:r>
            <w:r>
              <w:rPr>
                <w:noProof/>
                <w:webHidden/>
              </w:rPr>
              <w:fldChar w:fldCharType="end"/>
            </w:r>
          </w:hyperlink>
        </w:p>
        <w:p w14:paraId="2632FA8D" w14:textId="00C5BE73"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3" w:history="1">
            <w:r w:rsidRPr="00815C80">
              <w:rPr>
                <w:rStyle w:val="Hyperlink"/>
                <w:noProof/>
              </w:rPr>
              <w:t>Consult/Request Updated</w:t>
            </w:r>
            <w:r>
              <w:rPr>
                <w:noProof/>
                <w:webHidden/>
              </w:rPr>
              <w:tab/>
            </w:r>
            <w:r>
              <w:rPr>
                <w:noProof/>
                <w:webHidden/>
              </w:rPr>
              <w:fldChar w:fldCharType="begin"/>
            </w:r>
            <w:r>
              <w:rPr>
                <w:noProof/>
                <w:webHidden/>
              </w:rPr>
              <w:instrText xml:space="preserve"> PAGEREF _Toc6930193 \h </w:instrText>
            </w:r>
            <w:r>
              <w:rPr>
                <w:noProof/>
                <w:webHidden/>
              </w:rPr>
            </w:r>
            <w:r>
              <w:rPr>
                <w:noProof/>
                <w:webHidden/>
              </w:rPr>
              <w:fldChar w:fldCharType="separate"/>
            </w:r>
            <w:r>
              <w:rPr>
                <w:noProof/>
                <w:webHidden/>
              </w:rPr>
              <w:t>151</w:t>
            </w:r>
            <w:r>
              <w:rPr>
                <w:noProof/>
                <w:webHidden/>
              </w:rPr>
              <w:fldChar w:fldCharType="end"/>
            </w:r>
          </w:hyperlink>
        </w:p>
        <w:p w14:paraId="0CC2CC2A" w14:textId="0ABC8C1A"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4" w:history="1">
            <w:r w:rsidRPr="00815C80">
              <w:rPr>
                <w:rStyle w:val="Hyperlink"/>
                <w:noProof/>
                <w:snapToGrid w:val="0"/>
              </w:rPr>
              <w:t>Consult/Request Cancel/Hold</w:t>
            </w:r>
            <w:r>
              <w:rPr>
                <w:noProof/>
                <w:webHidden/>
              </w:rPr>
              <w:tab/>
            </w:r>
            <w:r>
              <w:rPr>
                <w:noProof/>
                <w:webHidden/>
              </w:rPr>
              <w:fldChar w:fldCharType="begin"/>
            </w:r>
            <w:r>
              <w:rPr>
                <w:noProof/>
                <w:webHidden/>
              </w:rPr>
              <w:instrText xml:space="preserve"> PAGEREF _Toc6930194 \h </w:instrText>
            </w:r>
            <w:r>
              <w:rPr>
                <w:noProof/>
                <w:webHidden/>
              </w:rPr>
            </w:r>
            <w:r>
              <w:rPr>
                <w:noProof/>
                <w:webHidden/>
              </w:rPr>
              <w:fldChar w:fldCharType="separate"/>
            </w:r>
            <w:r>
              <w:rPr>
                <w:noProof/>
                <w:webHidden/>
              </w:rPr>
              <w:t>152</w:t>
            </w:r>
            <w:r>
              <w:rPr>
                <w:noProof/>
                <w:webHidden/>
              </w:rPr>
              <w:fldChar w:fldCharType="end"/>
            </w:r>
          </w:hyperlink>
        </w:p>
        <w:p w14:paraId="281F320A" w14:textId="39FA8F3F"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5" w:history="1">
            <w:r w:rsidRPr="00815C80">
              <w:rPr>
                <w:rStyle w:val="Hyperlink"/>
                <w:noProof/>
                <w:snapToGrid w:val="0"/>
              </w:rPr>
              <w:t>Consult/Request Has an Added Comment</w:t>
            </w:r>
            <w:r>
              <w:rPr>
                <w:noProof/>
                <w:webHidden/>
              </w:rPr>
              <w:tab/>
            </w:r>
            <w:r>
              <w:rPr>
                <w:noProof/>
                <w:webHidden/>
              </w:rPr>
              <w:fldChar w:fldCharType="begin"/>
            </w:r>
            <w:r>
              <w:rPr>
                <w:noProof/>
                <w:webHidden/>
              </w:rPr>
              <w:instrText xml:space="preserve"> PAGEREF _Toc6930195 \h </w:instrText>
            </w:r>
            <w:r>
              <w:rPr>
                <w:noProof/>
                <w:webHidden/>
              </w:rPr>
            </w:r>
            <w:r>
              <w:rPr>
                <w:noProof/>
                <w:webHidden/>
              </w:rPr>
              <w:fldChar w:fldCharType="separate"/>
            </w:r>
            <w:r>
              <w:rPr>
                <w:noProof/>
                <w:webHidden/>
              </w:rPr>
              <w:t>157</w:t>
            </w:r>
            <w:r>
              <w:rPr>
                <w:noProof/>
                <w:webHidden/>
              </w:rPr>
              <w:fldChar w:fldCharType="end"/>
            </w:r>
          </w:hyperlink>
        </w:p>
        <w:p w14:paraId="4FCF67BF" w14:textId="4842A579"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6" w:history="1">
            <w:r w:rsidRPr="00815C80">
              <w:rPr>
                <w:rStyle w:val="Hyperlink"/>
                <w:noProof/>
                <w:snapToGrid w:val="0"/>
              </w:rPr>
              <w:t>Order(s) Require Electronic Signature</w:t>
            </w:r>
            <w:r>
              <w:rPr>
                <w:noProof/>
                <w:webHidden/>
              </w:rPr>
              <w:tab/>
            </w:r>
            <w:r>
              <w:rPr>
                <w:noProof/>
                <w:webHidden/>
              </w:rPr>
              <w:fldChar w:fldCharType="begin"/>
            </w:r>
            <w:r>
              <w:rPr>
                <w:noProof/>
                <w:webHidden/>
              </w:rPr>
              <w:instrText xml:space="preserve"> PAGEREF _Toc6930196 \h </w:instrText>
            </w:r>
            <w:r>
              <w:rPr>
                <w:noProof/>
                <w:webHidden/>
              </w:rPr>
            </w:r>
            <w:r>
              <w:rPr>
                <w:noProof/>
                <w:webHidden/>
              </w:rPr>
              <w:fldChar w:fldCharType="separate"/>
            </w:r>
            <w:r>
              <w:rPr>
                <w:noProof/>
                <w:webHidden/>
              </w:rPr>
              <w:t>157</w:t>
            </w:r>
            <w:r>
              <w:rPr>
                <w:noProof/>
                <w:webHidden/>
              </w:rPr>
              <w:fldChar w:fldCharType="end"/>
            </w:r>
          </w:hyperlink>
        </w:p>
        <w:p w14:paraId="62CBFA7A" w14:textId="342DAD44"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7" w:history="1">
            <w:r w:rsidRPr="00815C80">
              <w:rPr>
                <w:rStyle w:val="Hyperlink"/>
                <w:noProof/>
              </w:rPr>
              <w:t>Significant Findings for a Consult</w:t>
            </w:r>
            <w:r>
              <w:rPr>
                <w:noProof/>
                <w:webHidden/>
              </w:rPr>
              <w:tab/>
            </w:r>
            <w:r>
              <w:rPr>
                <w:noProof/>
                <w:webHidden/>
              </w:rPr>
              <w:fldChar w:fldCharType="begin"/>
            </w:r>
            <w:r>
              <w:rPr>
                <w:noProof/>
                <w:webHidden/>
              </w:rPr>
              <w:instrText xml:space="preserve"> PAGEREF _Toc6930197 \h </w:instrText>
            </w:r>
            <w:r>
              <w:rPr>
                <w:noProof/>
                <w:webHidden/>
              </w:rPr>
            </w:r>
            <w:r>
              <w:rPr>
                <w:noProof/>
                <w:webHidden/>
              </w:rPr>
              <w:fldChar w:fldCharType="separate"/>
            </w:r>
            <w:r>
              <w:rPr>
                <w:noProof/>
                <w:webHidden/>
              </w:rPr>
              <w:t>158</w:t>
            </w:r>
            <w:r>
              <w:rPr>
                <w:noProof/>
                <w:webHidden/>
              </w:rPr>
              <w:fldChar w:fldCharType="end"/>
            </w:r>
          </w:hyperlink>
        </w:p>
        <w:p w14:paraId="46551055" w14:textId="19196E5A" w:rsidR="00330081" w:rsidRDefault="00330081">
          <w:pPr>
            <w:pStyle w:val="TOC2"/>
            <w:tabs>
              <w:tab w:val="right" w:leader="dot" w:pos="9350"/>
            </w:tabs>
            <w:rPr>
              <w:rFonts w:asciiTheme="minorHAnsi" w:eastAsiaTheme="minorEastAsia" w:hAnsiTheme="minorHAnsi" w:cstheme="minorBidi"/>
              <w:b w:val="0"/>
              <w:bCs w:val="0"/>
              <w:noProof/>
              <w:szCs w:val="22"/>
            </w:rPr>
          </w:pPr>
          <w:hyperlink w:anchor="_Toc6930198" w:history="1">
            <w:r w:rsidRPr="00815C80">
              <w:rPr>
                <w:rStyle w:val="Hyperlink"/>
                <w:noProof/>
              </w:rPr>
              <w:t>ADMIN KEY Reports</w:t>
            </w:r>
            <w:r>
              <w:rPr>
                <w:noProof/>
                <w:webHidden/>
              </w:rPr>
              <w:tab/>
            </w:r>
            <w:r>
              <w:rPr>
                <w:noProof/>
                <w:webHidden/>
              </w:rPr>
              <w:fldChar w:fldCharType="begin"/>
            </w:r>
            <w:r>
              <w:rPr>
                <w:noProof/>
                <w:webHidden/>
              </w:rPr>
              <w:instrText xml:space="preserve"> PAGEREF _Toc6930198 \h </w:instrText>
            </w:r>
            <w:r>
              <w:rPr>
                <w:noProof/>
                <w:webHidden/>
              </w:rPr>
            </w:r>
            <w:r>
              <w:rPr>
                <w:noProof/>
                <w:webHidden/>
              </w:rPr>
              <w:fldChar w:fldCharType="separate"/>
            </w:r>
            <w:r>
              <w:rPr>
                <w:noProof/>
                <w:webHidden/>
              </w:rPr>
              <w:t>158</w:t>
            </w:r>
            <w:r>
              <w:rPr>
                <w:noProof/>
                <w:webHidden/>
              </w:rPr>
              <w:fldChar w:fldCharType="end"/>
            </w:r>
          </w:hyperlink>
        </w:p>
        <w:p w14:paraId="486069F1" w14:textId="1FCE3EF4"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199" w:history="1">
            <w:r w:rsidRPr="00815C80">
              <w:rPr>
                <w:rStyle w:val="Hyperlink"/>
                <w:noProof/>
              </w:rPr>
              <w:t>UCID Display</w:t>
            </w:r>
            <w:r>
              <w:rPr>
                <w:noProof/>
                <w:webHidden/>
              </w:rPr>
              <w:tab/>
            </w:r>
            <w:r>
              <w:rPr>
                <w:noProof/>
                <w:webHidden/>
              </w:rPr>
              <w:fldChar w:fldCharType="begin"/>
            </w:r>
            <w:r>
              <w:rPr>
                <w:noProof/>
                <w:webHidden/>
              </w:rPr>
              <w:instrText xml:space="preserve"> PAGEREF _Toc6930199 \h </w:instrText>
            </w:r>
            <w:r>
              <w:rPr>
                <w:noProof/>
                <w:webHidden/>
              </w:rPr>
            </w:r>
            <w:r>
              <w:rPr>
                <w:noProof/>
                <w:webHidden/>
              </w:rPr>
              <w:fldChar w:fldCharType="separate"/>
            </w:r>
            <w:r>
              <w:rPr>
                <w:noProof/>
                <w:webHidden/>
              </w:rPr>
              <w:t>163</w:t>
            </w:r>
            <w:r>
              <w:rPr>
                <w:noProof/>
                <w:webHidden/>
              </w:rPr>
              <w:fldChar w:fldCharType="end"/>
            </w:r>
          </w:hyperlink>
        </w:p>
        <w:p w14:paraId="35CD0CF5" w14:textId="70AB540C" w:rsidR="00330081" w:rsidRDefault="00330081">
          <w:pPr>
            <w:pStyle w:val="TOC3"/>
            <w:tabs>
              <w:tab w:val="right" w:leader="dot" w:pos="9350"/>
            </w:tabs>
            <w:rPr>
              <w:rFonts w:asciiTheme="minorHAnsi" w:eastAsiaTheme="minorEastAsia" w:hAnsiTheme="minorHAnsi" w:cstheme="minorBidi"/>
              <w:bCs w:val="0"/>
              <w:noProof/>
              <w:sz w:val="22"/>
              <w:szCs w:val="22"/>
            </w:rPr>
          </w:pPr>
          <w:hyperlink w:anchor="_Toc6930200" w:history="1">
            <w:r w:rsidRPr="00815C80">
              <w:rPr>
                <w:rStyle w:val="Hyperlink"/>
                <w:noProof/>
              </w:rPr>
              <w:t>Cancelled to Discontinued Consults</w:t>
            </w:r>
            <w:r>
              <w:rPr>
                <w:noProof/>
                <w:webHidden/>
              </w:rPr>
              <w:tab/>
            </w:r>
            <w:r>
              <w:rPr>
                <w:noProof/>
                <w:webHidden/>
              </w:rPr>
              <w:fldChar w:fldCharType="begin"/>
            </w:r>
            <w:r>
              <w:rPr>
                <w:noProof/>
                <w:webHidden/>
              </w:rPr>
              <w:instrText xml:space="preserve"> PAGEREF _Toc6930200 \h </w:instrText>
            </w:r>
            <w:r>
              <w:rPr>
                <w:noProof/>
                <w:webHidden/>
              </w:rPr>
            </w:r>
            <w:r>
              <w:rPr>
                <w:noProof/>
                <w:webHidden/>
              </w:rPr>
              <w:fldChar w:fldCharType="separate"/>
            </w:r>
            <w:r>
              <w:rPr>
                <w:noProof/>
                <w:webHidden/>
              </w:rPr>
              <w:t>163</w:t>
            </w:r>
            <w:r>
              <w:rPr>
                <w:noProof/>
                <w:webHidden/>
              </w:rPr>
              <w:fldChar w:fldCharType="end"/>
            </w:r>
          </w:hyperlink>
        </w:p>
        <w:p w14:paraId="1676D4A5" w14:textId="5D0D2C41"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201" w:history="1">
            <w:r w:rsidRPr="00815C80">
              <w:rPr>
                <w:rStyle w:val="Hyperlink"/>
                <w:noProof/>
              </w:rPr>
              <w:t>Glossary</w:t>
            </w:r>
            <w:r>
              <w:rPr>
                <w:noProof/>
                <w:webHidden/>
              </w:rPr>
              <w:tab/>
            </w:r>
            <w:r>
              <w:rPr>
                <w:noProof/>
                <w:webHidden/>
              </w:rPr>
              <w:fldChar w:fldCharType="begin"/>
            </w:r>
            <w:r>
              <w:rPr>
                <w:noProof/>
                <w:webHidden/>
              </w:rPr>
              <w:instrText xml:space="preserve"> PAGEREF _Toc6930201 \h </w:instrText>
            </w:r>
            <w:r>
              <w:rPr>
                <w:noProof/>
                <w:webHidden/>
              </w:rPr>
            </w:r>
            <w:r>
              <w:rPr>
                <w:noProof/>
                <w:webHidden/>
              </w:rPr>
              <w:fldChar w:fldCharType="separate"/>
            </w:r>
            <w:r>
              <w:rPr>
                <w:noProof/>
                <w:webHidden/>
              </w:rPr>
              <w:t>165</w:t>
            </w:r>
            <w:r>
              <w:rPr>
                <w:noProof/>
                <w:webHidden/>
              </w:rPr>
              <w:fldChar w:fldCharType="end"/>
            </w:r>
          </w:hyperlink>
        </w:p>
        <w:p w14:paraId="67C875E9" w14:textId="300C4CB1" w:rsidR="00330081" w:rsidRDefault="00330081">
          <w:pPr>
            <w:pStyle w:val="TOC1"/>
            <w:tabs>
              <w:tab w:val="right" w:leader="dot" w:pos="9350"/>
            </w:tabs>
            <w:rPr>
              <w:rFonts w:asciiTheme="minorHAnsi" w:eastAsiaTheme="minorEastAsia" w:hAnsiTheme="minorHAnsi" w:cstheme="minorBidi"/>
              <w:b w:val="0"/>
              <w:bCs w:val="0"/>
              <w:i w:val="0"/>
              <w:noProof/>
              <w:sz w:val="22"/>
              <w:szCs w:val="22"/>
            </w:rPr>
          </w:pPr>
          <w:hyperlink w:anchor="_Toc6930202" w:history="1">
            <w:r w:rsidRPr="00815C80">
              <w:rPr>
                <w:rStyle w:val="Hyperlink"/>
                <w:noProof/>
              </w:rPr>
              <w:t>Index</w:t>
            </w:r>
            <w:r>
              <w:rPr>
                <w:noProof/>
                <w:webHidden/>
              </w:rPr>
              <w:tab/>
            </w:r>
            <w:r>
              <w:rPr>
                <w:noProof/>
                <w:webHidden/>
              </w:rPr>
              <w:fldChar w:fldCharType="begin"/>
            </w:r>
            <w:r>
              <w:rPr>
                <w:noProof/>
                <w:webHidden/>
              </w:rPr>
              <w:instrText xml:space="preserve"> PAGEREF _Toc6930202 \h </w:instrText>
            </w:r>
            <w:r>
              <w:rPr>
                <w:noProof/>
                <w:webHidden/>
              </w:rPr>
            </w:r>
            <w:r>
              <w:rPr>
                <w:noProof/>
                <w:webHidden/>
              </w:rPr>
              <w:fldChar w:fldCharType="separate"/>
            </w:r>
            <w:r>
              <w:rPr>
                <w:noProof/>
                <w:webHidden/>
              </w:rPr>
              <w:t>167</w:t>
            </w:r>
            <w:r>
              <w:rPr>
                <w:noProof/>
                <w:webHidden/>
              </w:rPr>
              <w:fldChar w:fldCharType="end"/>
            </w:r>
          </w:hyperlink>
        </w:p>
        <w:p w14:paraId="27D08E91" w14:textId="6C75C34D" w:rsidR="003540CE" w:rsidRPr="00EF5256" w:rsidRDefault="003540CE">
          <w:r w:rsidRPr="00EF5256">
            <w:rPr>
              <w:b/>
              <w:noProof/>
            </w:rPr>
            <w:fldChar w:fldCharType="end"/>
          </w:r>
        </w:p>
      </w:sdtContent>
    </w:sdt>
    <w:p w14:paraId="06FA1BFC" w14:textId="77777777" w:rsidR="004A5973" w:rsidRPr="00EF5256" w:rsidRDefault="004A5973" w:rsidP="00D41468">
      <w:pPr>
        <w:pStyle w:val="ListMember"/>
      </w:pPr>
    </w:p>
    <w:p w14:paraId="441034B7" w14:textId="77777777" w:rsidR="004A5973" w:rsidRPr="00EF5256" w:rsidRDefault="004A5973" w:rsidP="00D41468"/>
    <w:p w14:paraId="151093CA" w14:textId="77777777" w:rsidR="004A5973" w:rsidRPr="00EF5256" w:rsidRDefault="004A5973" w:rsidP="00D41468">
      <w:pPr>
        <w:pStyle w:val="Heading1"/>
        <w:sectPr w:rsidR="004A5973" w:rsidRPr="00EF5256" w:rsidSect="00F62AFC">
          <w:headerReference w:type="even" r:id="rId13"/>
          <w:footerReference w:type="even" r:id="rId14"/>
          <w:footerReference w:type="default" r:id="rId15"/>
          <w:type w:val="oddPage"/>
          <w:pgSz w:w="12240" w:h="15840" w:code="1"/>
          <w:pgMar w:top="1440" w:right="1440" w:bottom="1440" w:left="1440" w:header="720" w:footer="634" w:gutter="0"/>
          <w:pgNumType w:fmt="lowerRoman"/>
          <w:cols w:space="720"/>
          <w:noEndnote/>
          <w:titlePg/>
          <w:docGrid w:linePitch="326"/>
        </w:sectPr>
      </w:pPr>
    </w:p>
    <w:p w14:paraId="380264E1" w14:textId="77777777" w:rsidR="004A5973" w:rsidRPr="00EF5256" w:rsidRDefault="004A5973" w:rsidP="00D41468">
      <w:pPr>
        <w:pStyle w:val="Heading1"/>
      </w:pPr>
      <w:bookmarkStart w:id="7" w:name="_Toc401592210"/>
      <w:bookmarkStart w:id="8" w:name="_Toc402366850"/>
      <w:bookmarkStart w:id="9" w:name="_Toc421668473"/>
      <w:bookmarkStart w:id="10" w:name="_Toc421693900"/>
      <w:bookmarkStart w:id="11" w:name="_Toc6930132"/>
      <w:r w:rsidRPr="00EF5256">
        <w:lastRenderedPageBreak/>
        <w:t>Introduction</w:t>
      </w:r>
      <w:bookmarkEnd w:id="7"/>
      <w:bookmarkEnd w:id="8"/>
      <w:bookmarkEnd w:id="9"/>
      <w:bookmarkEnd w:id="10"/>
      <w:bookmarkEnd w:id="11"/>
      <w:r w:rsidRPr="00EF5256">
        <w:fldChar w:fldCharType="begin"/>
      </w:r>
      <w:r w:rsidRPr="00EF5256">
        <w:instrText>xe "Introduction"</w:instrText>
      </w:r>
      <w:r w:rsidRPr="00EF5256">
        <w:fldChar w:fldCharType="end"/>
      </w:r>
    </w:p>
    <w:p w14:paraId="4EE4E3EE" w14:textId="77777777" w:rsidR="00626A20" w:rsidRPr="00EF5256" w:rsidRDefault="00626A20" w:rsidP="00D41468"/>
    <w:p w14:paraId="3E08F348" w14:textId="77777777" w:rsidR="004A5973" w:rsidRPr="00EF5256" w:rsidRDefault="004A5973" w:rsidP="00D41468">
      <w:r w:rsidRPr="00EF5256">
        <w:t xml:space="preserve">The </w:t>
      </w:r>
      <w:r w:rsidRPr="00EF5256">
        <w:rPr>
          <w:i/>
        </w:rPr>
        <w:t>Consult/Request Tracking User Manual</w:t>
      </w:r>
      <w:r w:rsidRPr="00EF5256">
        <w:t xml:space="preserve"> provides descriptions of Consults’ options and other information required to effectively use the Consult/Request Tracking package (or Consults). </w:t>
      </w:r>
    </w:p>
    <w:p w14:paraId="7869F87B" w14:textId="77777777" w:rsidR="00626A20" w:rsidRPr="00EF5256" w:rsidRDefault="00626A20" w:rsidP="00D41468"/>
    <w:p w14:paraId="146E7308" w14:textId="77777777" w:rsidR="004A5973" w:rsidRPr="00EF5256" w:rsidRDefault="004A5973" w:rsidP="00D41468">
      <w:r w:rsidRPr="00EF5256">
        <w:t>This manual is for people who use the Consults package in the course of their hospital duties, including:</w:t>
      </w:r>
    </w:p>
    <w:p w14:paraId="6C3FC68E" w14:textId="77777777" w:rsidR="004A5973" w:rsidRPr="00EF5256" w:rsidRDefault="004A5973" w:rsidP="00D41468">
      <w:pPr>
        <w:numPr>
          <w:ilvl w:val="0"/>
          <w:numId w:val="16"/>
        </w:numPr>
      </w:pPr>
      <w:r w:rsidRPr="00EF5256">
        <w:t>Care providers: doctors, nurses, pharmacists, and therapists who make or service requests</w:t>
      </w:r>
      <w:r w:rsidRPr="00EF5256">
        <w:fldChar w:fldCharType="begin"/>
      </w:r>
      <w:r w:rsidRPr="00EF5256">
        <w:instrText xml:space="preserve"> XE "Requests" </w:instrText>
      </w:r>
      <w:r w:rsidRPr="00EF5256">
        <w:fldChar w:fldCharType="end"/>
      </w:r>
      <w:r w:rsidRPr="00EF5256">
        <w:t xml:space="preserve"> for consultations on patients.</w:t>
      </w:r>
    </w:p>
    <w:p w14:paraId="65B12ED1" w14:textId="77777777" w:rsidR="004A5973" w:rsidRPr="00EF5256" w:rsidRDefault="004A5973" w:rsidP="00D41468">
      <w:pPr>
        <w:numPr>
          <w:ilvl w:val="0"/>
          <w:numId w:val="16"/>
        </w:numPr>
      </w:pPr>
      <w:r w:rsidRPr="00EF5256">
        <w:t>Clerical staff, who assist the above-mentioned people.</w:t>
      </w:r>
    </w:p>
    <w:p w14:paraId="595E043B" w14:textId="77777777" w:rsidR="004A5973" w:rsidRPr="00EF5256" w:rsidRDefault="004A5973" w:rsidP="00D41468">
      <w:pPr>
        <w:numPr>
          <w:ilvl w:val="0"/>
          <w:numId w:val="16"/>
        </w:numPr>
      </w:pPr>
      <w:r w:rsidRPr="00EF5256">
        <w:t>Quality Assurance and management, who have an interest in seeing that VA patients receive the best possible care.</w:t>
      </w:r>
    </w:p>
    <w:p w14:paraId="06D53264" w14:textId="77777777" w:rsidR="004A5973" w:rsidRPr="00EF5256" w:rsidRDefault="004A5973" w:rsidP="00D41468">
      <w:pPr>
        <w:pStyle w:val="ListMember"/>
        <w:numPr>
          <w:ilvl w:val="0"/>
          <w:numId w:val="16"/>
        </w:numPr>
      </w:pPr>
      <w:r w:rsidRPr="00EF5256">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14:paraId="3BFAC978" w14:textId="77777777" w:rsidR="00626A20" w:rsidRPr="00EF5256" w:rsidRDefault="00626A20" w:rsidP="00D41468"/>
    <w:p w14:paraId="1F0FE1B4" w14:textId="77777777" w:rsidR="004A5973" w:rsidRPr="00EF5256" w:rsidRDefault="004A5973" w:rsidP="00D41468">
      <w:r w:rsidRPr="00EF5256">
        <w:t xml:space="preserve">You can pull out parts of this manual, such as the </w:t>
      </w:r>
      <w:r w:rsidRPr="00EF5256">
        <w:rPr>
          <w:b/>
          <w:noProof/>
        </w:rPr>
        <w:t>User Introduction to GUI</w:t>
      </w:r>
      <w:r w:rsidRPr="00EF5256">
        <w:rPr>
          <w:noProof/>
        </w:rPr>
        <w:t xml:space="preserve"> section or the</w:t>
      </w:r>
      <w:r w:rsidRPr="00EF5256">
        <w:rPr>
          <w:b/>
          <w:noProof/>
        </w:rPr>
        <w:t xml:space="preserve"> Package Operation</w:t>
      </w:r>
      <w:r w:rsidRPr="00EF5256">
        <w:rPr>
          <w:noProof/>
        </w:rPr>
        <w:t xml:space="preserve"> section, to use for unit training or reference. General parts of this manual, such as the </w:t>
      </w:r>
      <w:r w:rsidRPr="00EF5256">
        <w:rPr>
          <w:b/>
          <w:noProof/>
        </w:rPr>
        <w:t>Package Orientation</w:t>
      </w:r>
      <w:r w:rsidRPr="00EF5256">
        <w:rPr>
          <w:noProof/>
        </w:rPr>
        <w:t xml:space="preserve"> section, have been written with examples from Consults to make the general information more meaningful to this application. </w:t>
      </w:r>
    </w:p>
    <w:p w14:paraId="3F527974" w14:textId="77777777" w:rsidR="004A5973" w:rsidRPr="00EF5256" w:rsidRDefault="004A5973" w:rsidP="00D41468">
      <w:pPr>
        <w:pStyle w:val="Heading2"/>
      </w:pPr>
      <w:bookmarkStart w:id="12" w:name="_Toc401592211"/>
      <w:bookmarkStart w:id="13" w:name="_Toc402366851"/>
      <w:bookmarkStart w:id="14" w:name="_Toc421668474"/>
      <w:bookmarkStart w:id="15" w:name="_Toc421693901"/>
      <w:r w:rsidRPr="00EF5256">
        <w:br w:type="page"/>
      </w:r>
      <w:bookmarkStart w:id="16" w:name="_Toc6930133"/>
      <w:r w:rsidRPr="00EF5256">
        <w:lastRenderedPageBreak/>
        <w:t>Overview</w:t>
      </w:r>
      <w:bookmarkEnd w:id="12"/>
      <w:bookmarkEnd w:id="13"/>
      <w:bookmarkEnd w:id="14"/>
      <w:bookmarkEnd w:id="15"/>
      <w:bookmarkEnd w:id="16"/>
    </w:p>
    <w:p w14:paraId="5A0A206B" w14:textId="77777777" w:rsidR="00626A20" w:rsidRPr="00EF5256" w:rsidRDefault="00626A20" w:rsidP="00D41468">
      <w:bookmarkStart w:id="17" w:name="_Toc401592212"/>
      <w:bookmarkStart w:id="18" w:name="_Toc402366852"/>
      <w:bookmarkStart w:id="19" w:name="_Toc421668475"/>
      <w:bookmarkStart w:id="20" w:name="_Toc421693902"/>
    </w:p>
    <w:p w14:paraId="518A9B70" w14:textId="77777777" w:rsidR="004A5973" w:rsidRPr="00EF5256" w:rsidRDefault="004A5973" w:rsidP="00D41468">
      <w:pPr>
        <w:pStyle w:val="Heading3"/>
      </w:pPr>
      <w:bookmarkStart w:id="21" w:name="_Toc6930134"/>
      <w:r w:rsidRPr="00EF5256">
        <w:t>Purpose</w:t>
      </w:r>
      <w:bookmarkEnd w:id="17"/>
      <w:bookmarkEnd w:id="18"/>
      <w:bookmarkEnd w:id="19"/>
      <w:bookmarkEnd w:id="20"/>
      <w:bookmarkEnd w:id="21"/>
      <w:r w:rsidRPr="00EF5256">
        <w:fldChar w:fldCharType="begin"/>
      </w:r>
      <w:r w:rsidRPr="00EF5256">
        <w:instrText xml:space="preserve"> XE "Purpose" </w:instrText>
      </w:r>
      <w:r w:rsidRPr="00EF5256">
        <w:fldChar w:fldCharType="end"/>
      </w:r>
    </w:p>
    <w:p w14:paraId="4D79E71C" w14:textId="77777777" w:rsidR="00626A20" w:rsidRPr="00EF5256" w:rsidRDefault="00626A20" w:rsidP="00D41468"/>
    <w:p w14:paraId="58A40BB1" w14:textId="77777777" w:rsidR="004A5973" w:rsidRPr="00EF5256" w:rsidRDefault="004A5973" w:rsidP="00D41468">
      <w:r w:rsidRPr="00EF5256">
        <w:t>Consult/Request Tracking package V. 3.0 improves the quality of patient care by:</w:t>
      </w:r>
    </w:p>
    <w:p w14:paraId="28615C12" w14:textId="77777777" w:rsidR="00626A20" w:rsidRPr="00EF5256" w:rsidRDefault="00626A20" w:rsidP="00D41468"/>
    <w:p w14:paraId="3A15DF0E" w14:textId="77777777" w:rsidR="004A5973" w:rsidRPr="00EF5256" w:rsidRDefault="004A5973" w:rsidP="00D41468">
      <w:pPr>
        <w:numPr>
          <w:ilvl w:val="0"/>
          <w:numId w:val="17"/>
        </w:numPr>
      </w:pPr>
      <w:r w:rsidRPr="00EF5256">
        <w:t>Interfacing with CPRS to provide an efficient mechanism for clinicians to order</w:t>
      </w:r>
      <w:r w:rsidRPr="00EF5256">
        <w:fldChar w:fldCharType="begin"/>
      </w:r>
      <w:r w:rsidRPr="00EF5256">
        <w:instrText xml:space="preserve"> XE "Order" </w:instrText>
      </w:r>
      <w:r w:rsidRPr="00EF5256">
        <w:fldChar w:fldCharType="end"/>
      </w:r>
      <w:r w:rsidRPr="00EF5256">
        <w:t xml:space="preserve"> consults and procedure requests</w:t>
      </w:r>
      <w:r w:rsidRPr="00EF5256">
        <w:fldChar w:fldCharType="begin"/>
      </w:r>
      <w:r w:rsidRPr="00EF5256">
        <w:instrText xml:space="preserve"> XE "Requests" </w:instrText>
      </w:r>
      <w:r w:rsidRPr="00EF5256">
        <w:fldChar w:fldCharType="end"/>
      </w:r>
      <w:r w:rsidRPr="00EF5256">
        <w:fldChar w:fldCharType="begin"/>
      </w:r>
      <w:r w:rsidRPr="00EF5256">
        <w:instrText xml:space="preserve"> XE "Procedure Request" </w:instrText>
      </w:r>
      <w:r w:rsidRPr="00EF5256">
        <w:fldChar w:fldCharType="end"/>
      </w:r>
      <w:r w:rsidRPr="00EF5256">
        <w:t xml:space="preserve">. </w:t>
      </w:r>
    </w:p>
    <w:p w14:paraId="741ADE9F" w14:textId="77777777" w:rsidR="004A5973" w:rsidRPr="00EF5256" w:rsidRDefault="004A5973" w:rsidP="00D41468">
      <w:pPr>
        <w:numPr>
          <w:ilvl w:val="0"/>
          <w:numId w:val="17"/>
        </w:numPr>
      </w:pPr>
      <w:r w:rsidRPr="00EF5256">
        <w:t>Providing consulting service</w:t>
      </w:r>
      <w:r w:rsidRPr="00EF5256">
        <w:fldChar w:fldCharType="begin"/>
      </w:r>
      <w:r w:rsidRPr="00EF5256">
        <w:instrText xml:space="preserve"> XE "service" </w:instrText>
      </w:r>
      <w:r w:rsidRPr="00EF5256">
        <w:fldChar w:fldCharType="end"/>
      </w:r>
      <w:r w:rsidRPr="00EF5256">
        <w:t xml:space="preserve">s with the ability to update and track the progress of a consult/procedure request from the point of receipt through its final resolution. </w:t>
      </w:r>
    </w:p>
    <w:p w14:paraId="45DB5EFD" w14:textId="77777777" w:rsidR="004A5973" w:rsidRPr="00EF5256" w:rsidRDefault="004A5973" w:rsidP="00D41468">
      <w:pPr>
        <w:numPr>
          <w:ilvl w:val="0"/>
          <w:numId w:val="17"/>
        </w:numPr>
      </w:pPr>
      <w:r w:rsidRPr="00EF5256">
        <w:t xml:space="preserve">Providing results reporting that includes doctor's notes and comments entered during the tracking process. </w:t>
      </w:r>
    </w:p>
    <w:p w14:paraId="0BD7F90A" w14:textId="77777777" w:rsidR="00626A20" w:rsidRPr="00EF5256" w:rsidRDefault="00626A20" w:rsidP="00D41468">
      <w:bookmarkStart w:id="22" w:name="_Toc401592213"/>
      <w:bookmarkStart w:id="23" w:name="_Toc402366853"/>
      <w:bookmarkStart w:id="24" w:name="_Toc421668476"/>
      <w:bookmarkStart w:id="25" w:name="_Toc421693903"/>
    </w:p>
    <w:p w14:paraId="7779A209" w14:textId="77777777" w:rsidR="004A5973" w:rsidRPr="00EF5256" w:rsidRDefault="004A5973" w:rsidP="00D41468">
      <w:pPr>
        <w:pStyle w:val="Heading3"/>
      </w:pPr>
      <w:bookmarkStart w:id="26" w:name="_Toc6930135"/>
      <w:r w:rsidRPr="00EF5256">
        <w:t>Relationship to Other Packages</w:t>
      </w:r>
      <w:bookmarkEnd w:id="22"/>
      <w:bookmarkEnd w:id="23"/>
      <w:bookmarkEnd w:id="24"/>
      <w:bookmarkEnd w:id="25"/>
      <w:bookmarkEnd w:id="26"/>
      <w:r w:rsidRPr="00EF5256">
        <w:fldChar w:fldCharType="begin"/>
      </w:r>
      <w:r w:rsidRPr="00EF5256">
        <w:instrText xml:space="preserve"> XE "Relationship to Other Packages" </w:instrText>
      </w:r>
      <w:r w:rsidRPr="00EF5256">
        <w:fldChar w:fldCharType="end"/>
      </w:r>
    </w:p>
    <w:p w14:paraId="104A3653" w14:textId="77777777" w:rsidR="00626A20" w:rsidRPr="00EF5256" w:rsidRDefault="00626A20" w:rsidP="00D41468"/>
    <w:p w14:paraId="0A12B5CB" w14:textId="77777777" w:rsidR="004A5973" w:rsidRPr="00EF5256" w:rsidRDefault="004A5973" w:rsidP="00D41468">
      <w:r w:rsidRPr="00EF5256">
        <w:t xml:space="preserve">The Consults package works with the following packages: </w:t>
      </w:r>
    </w:p>
    <w:p w14:paraId="0AD4E399" w14:textId="77777777" w:rsidR="004A5973" w:rsidRPr="00EF5256" w:rsidRDefault="004A5973" w:rsidP="00D41468">
      <w:pPr>
        <w:numPr>
          <w:ilvl w:val="0"/>
          <w:numId w:val="18"/>
        </w:numPr>
      </w:pPr>
      <w:r w:rsidRPr="00EF5256">
        <w:t xml:space="preserve">Computerized Patient Record System (CPRS) </w:t>
      </w:r>
    </w:p>
    <w:p w14:paraId="242C1690" w14:textId="77777777" w:rsidR="004A5973" w:rsidRPr="00EF5256" w:rsidRDefault="004A5973" w:rsidP="00D41468">
      <w:pPr>
        <w:numPr>
          <w:ilvl w:val="0"/>
          <w:numId w:val="18"/>
        </w:numPr>
      </w:pPr>
      <w:r w:rsidRPr="00EF5256">
        <w:t>Text Integration Utilities (TIU)</w:t>
      </w:r>
    </w:p>
    <w:p w14:paraId="4A6A4BB5" w14:textId="77777777" w:rsidR="00626A20" w:rsidRPr="00EF5256" w:rsidRDefault="00626A20" w:rsidP="00D41468">
      <w:pPr>
        <w:pStyle w:val="Heading4"/>
      </w:pPr>
    </w:p>
    <w:p w14:paraId="6AE73DD6" w14:textId="77777777" w:rsidR="004A5973" w:rsidRPr="00EF5256" w:rsidRDefault="004A5973" w:rsidP="00D41468">
      <w:pPr>
        <w:pStyle w:val="Heading4"/>
      </w:pPr>
      <w:r w:rsidRPr="00EF5256">
        <w:t>Relationship of Consults to CPRS</w:t>
      </w:r>
    </w:p>
    <w:p w14:paraId="443C27D6" w14:textId="77777777" w:rsidR="00626A20" w:rsidRPr="00EF5256" w:rsidRDefault="00626A20" w:rsidP="00D41468">
      <w:pPr>
        <w:pStyle w:val="Heading5"/>
      </w:pPr>
    </w:p>
    <w:p w14:paraId="52D12890" w14:textId="77777777" w:rsidR="004A5973" w:rsidRPr="00EF5256" w:rsidRDefault="004A5973" w:rsidP="00D41468">
      <w:pPr>
        <w:pStyle w:val="Heading5"/>
      </w:pPr>
      <w:r w:rsidRPr="00EF5256">
        <w:t>From CPRS Actions to Consults:</w:t>
      </w:r>
    </w:p>
    <w:p w14:paraId="3D0E04C3" w14:textId="77777777" w:rsidR="004A5973" w:rsidRPr="00EF5256" w:rsidRDefault="004A5973" w:rsidP="00D41468">
      <w:pPr>
        <w:numPr>
          <w:ilvl w:val="0"/>
          <w:numId w:val="19"/>
        </w:numPr>
      </w:pPr>
      <w:r w:rsidRPr="00EF5256">
        <w:t>Ordering</w:t>
      </w:r>
    </w:p>
    <w:p w14:paraId="5DD98E9F" w14:textId="77777777" w:rsidR="004A5973" w:rsidRPr="00EF5256" w:rsidRDefault="004A5973" w:rsidP="00D41468">
      <w:pPr>
        <w:numPr>
          <w:ilvl w:val="0"/>
          <w:numId w:val="19"/>
        </w:numPr>
      </w:pPr>
      <w:r w:rsidRPr="00EF5256">
        <w:t>Order checking</w:t>
      </w:r>
    </w:p>
    <w:p w14:paraId="7E41452C" w14:textId="77777777" w:rsidR="004A5973" w:rsidRPr="00EF5256" w:rsidRDefault="004A5973" w:rsidP="00D41468">
      <w:pPr>
        <w:numPr>
          <w:ilvl w:val="0"/>
          <w:numId w:val="19"/>
        </w:numPr>
      </w:pPr>
      <w:r w:rsidRPr="00EF5256">
        <w:t>Order updates via HL7</w:t>
      </w:r>
      <w:r w:rsidRPr="00EF5256">
        <w:fldChar w:fldCharType="begin"/>
      </w:r>
      <w:r w:rsidRPr="00EF5256">
        <w:instrText xml:space="preserve"> XE "HL7" </w:instrText>
      </w:r>
      <w:r w:rsidRPr="00EF5256">
        <w:fldChar w:fldCharType="end"/>
      </w:r>
      <w:r w:rsidRPr="00EF5256">
        <w:t xml:space="preserve"> messages</w:t>
      </w:r>
    </w:p>
    <w:p w14:paraId="290799E7" w14:textId="77777777" w:rsidR="004A5973" w:rsidRPr="00EF5256" w:rsidRDefault="004A5973" w:rsidP="00D41468">
      <w:pPr>
        <w:numPr>
          <w:ilvl w:val="0"/>
          <w:numId w:val="19"/>
        </w:numPr>
      </w:pPr>
      <w:r w:rsidRPr="00EF5256">
        <w:t>Inter-Facility Consults via HL7 messages</w:t>
      </w:r>
    </w:p>
    <w:p w14:paraId="23A80292" w14:textId="77777777" w:rsidR="004A5973" w:rsidRPr="00EF5256" w:rsidRDefault="004A5973" w:rsidP="00D41468">
      <w:pPr>
        <w:numPr>
          <w:ilvl w:val="0"/>
          <w:numId w:val="19"/>
        </w:numPr>
      </w:pPr>
      <w:r w:rsidRPr="00EF5256">
        <w:t xml:space="preserve">Tracking Consults activity  </w:t>
      </w:r>
    </w:p>
    <w:p w14:paraId="7F7751BC" w14:textId="77777777" w:rsidR="004A5973" w:rsidRPr="00EF5256" w:rsidRDefault="004A5973" w:rsidP="00D41468">
      <w:pPr>
        <w:numPr>
          <w:ilvl w:val="0"/>
          <w:numId w:val="19"/>
        </w:numPr>
      </w:pPr>
      <w:r w:rsidRPr="00EF5256">
        <w:t>Resulting  TIU and Consults</w:t>
      </w:r>
    </w:p>
    <w:p w14:paraId="1F878A11" w14:textId="77777777" w:rsidR="004A5973" w:rsidRPr="00EF5256" w:rsidRDefault="004A5973" w:rsidP="00D41468">
      <w:pPr>
        <w:numPr>
          <w:ilvl w:val="0"/>
          <w:numId w:val="19"/>
        </w:numPr>
      </w:pPr>
      <w:r w:rsidRPr="00EF5256">
        <w:t>Notifications</w:t>
      </w:r>
    </w:p>
    <w:p w14:paraId="2DC86FE4" w14:textId="77777777" w:rsidR="00626A20" w:rsidRPr="00EF5256" w:rsidRDefault="00626A20" w:rsidP="00D41468">
      <w:pPr>
        <w:pStyle w:val="Heading5"/>
      </w:pPr>
    </w:p>
    <w:p w14:paraId="7D793CC4" w14:textId="77777777" w:rsidR="004A5973" w:rsidRPr="00EF5256" w:rsidRDefault="004A5973" w:rsidP="00D41468">
      <w:pPr>
        <w:pStyle w:val="Heading5"/>
      </w:pPr>
      <w:r w:rsidRPr="00EF5256">
        <w:t>From Consults actions to CPRS:</w:t>
      </w:r>
    </w:p>
    <w:p w14:paraId="2F1D1B39" w14:textId="77777777" w:rsidR="004A5973" w:rsidRPr="00EF5256" w:rsidRDefault="004A5973" w:rsidP="00D41468">
      <w:pPr>
        <w:numPr>
          <w:ilvl w:val="0"/>
          <w:numId w:val="20"/>
        </w:numPr>
      </w:pPr>
      <w:r w:rsidRPr="00EF5256">
        <w:t>Consult status changes update the CPRS order</w:t>
      </w:r>
    </w:p>
    <w:p w14:paraId="0AAA2277" w14:textId="77777777" w:rsidR="004A5973" w:rsidRPr="00EF5256" w:rsidRDefault="004A5973" w:rsidP="00D41468">
      <w:pPr>
        <w:numPr>
          <w:ilvl w:val="0"/>
          <w:numId w:val="20"/>
        </w:numPr>
      </w:pPr>
      <w:r w:rsidRPr="00EF5256">
        <w:t>Forwarded and edit/resubmitted consults get a new service/correction order from CPRS</w:t>
      </w:r>
    </w:p>
    <w:p w14:paraId="3BF8F105" w14:textId="77777777" w:rsidR="004A5973" w:rsidRPr="00EF5256" w:rsidRDefault="004A5973" w:rsidP="00D41468">
      <w:pPr>
        <w:numPr>
          <w:ilvl w:val="0"/>
          <w:numId w:val="20"/>
        </w:numPr>
      </w:pPr>
      <w:r w:rsidRPr="00EF5256">
        <w:t>Sends alerts based on consult activity</w:t>
      </w:r>
    </w:p>
    <w:p w14:paraId="584312B9" w14:textId="77777777" w:rsidR="00626A20" w:rsidRPr="00EF5256" w:rsidRDefault="00626A20" w:rsidP="00D41468">
      <w:pPr>
        <w:pStyle w:val="Heading4"/>
      </w:pPr>
    </w:p>
    <w:p w14:paraId="20322F1B" w14:textId="77777777" w:rsidR="004A5973" w:rsidRPr="00EF5256" w:rsidRDefault="004A5973" w:rsidP="00D41468">
      <w:pPr>
        <w:pStyle w:val="Heading4"/>
      </w:pPr>
      <w:r w:rsidRPr="00EF5256">
        <w:t>Relationship of Consults to TIU</w:t>
      </w:r>
    </w:p>
    <w:p w14:paraId="4045E7DD" w14:textId="77777777" w:rsidR="004A5973" w:rsidRPr="00EF5256" w:rsidRDefault="004A5973" w:rsidP="00D41468">
      <w:pPr>
        <w:pStyle w:val="Heading5"/>
      </w:pPr>
      <w:r w:rsidRPr="00EF5256">
        <w:t>From TIU Actions to Consults:</w:t>
      </w:r>
    </w:p>
    <w:p w14:paraId="54DCE6F2" w14:textId="77777777" w:rsidR="004A5973" w:rsidRPr="00EF5256" w:rsidRDefault="004A5973" w:rsidP="00D41468">
      <w:pPr>
        <w:numPr>
          <w:ilvl w:val="0"/>
          <w:numId w:val="21"/>
        </w:numPr>
      </w:pPr>
      <w:r w:rsidRPr="00EF5256">
        <w:t>Select a consult to associate with a note</w:t>
      </w:r>
    </w:p>
    <w:p w14:paraId="3994ADB4" w14:textId="77777777" w:rsidR="004A5973" w:rsidRPr="00EF5256" w:rsidRDefault="004A5973" w:rsidP="00D41468">
      <w:pPr>
        <w:numPr>
          <w:ilvl w:val="0"/>
          <w:numId w:val="21"/>
        </w:numPr>
      </w:pPr>
      <w:r w:rsidRPr="00EF5256">
        <w:t>One consult link per consult note</w:t>
      </w:r>
    </w:p>
    <w:p w14:paraId="17D8996D" w14:textId="77777777" w:rsidR="004A5973" w:rsidRPr="00EF5256" w:rsidRDefault="004A5973" w:rsidP="00D41468">
      <w:pPr>
        <w:numPr>
          <w:ilvl w:val="0"/>
          <w:numId w:val="21"/>
        </w:numPr>
      </w:pPr>
      <w:r w:rsidRPr="00EF5256">
        <w:t>Sends TIU updates to consult package for:</w:t>
      </w:r>
    </w:p>
    <w:p w14:paraId="6B82A590" w14:textId="77777777" w:rsidR="004A5973" w:rsidRPr="00EF5256" w:rsidRDefault="004A5973" w:rsidP="00D41468">
      <w:pPr>
        <w:numPr>
          <w:ilvl w:val="0"/>
          <w:numId w:val="21"/>
        </w:numPr>
      </w:pPr>
      <w:r w:rsidRPr="00EF5256">
        <w:t>New consult note entered</w:t>
      </w:r>
    </w:p>
    <w:p w14:paraId="0E1683A5" w14:textId="77777777" w:rsidR="004A5973" w:rsidRPr="00EF5256" w:rsidRDefault="004A5973" w:rsidP="00D41468">
      <w:pPr>
        <w:numPr>
          <w:ilvl w:val="0"/>
          <w:numId w:val="22"/>
        </w:numPr>
      </w:pPr>
      <w:r w:rsidRPr="00EF5256">
        <w:t>Consult note completed</w:t>
      </w:r>
    </w:p>
    <w:p w14:paraId="10C50E03" w14:textId="77777777" w:rsidR="004A5973" w:rsidRPr="00EF5256" w:rsidRDefault="004A5973" w:rsidP="00D41468">
      <w:pPr>
        <w:numPr>
          <w:ilvl w:val="0"/>
          <w:numId w:val="22"/>
        </w:numPr>
      </w:pPr>
      <w:r w:rsidRPr="00EF5256">
        <w:lastRenderedPageBreak/>
        <w:t>New addendum completed</w:t>
      </w:r>
    </w:p>
    <w:p w14:paraId="72B73DFD" w14:textId="77777777" w:rsidR="004A5973" w:rsidRPr="00EF5256" w:rsidRDefault="004A5973" w:rsidP="00D41468">
      <w:pPr>
        <w:numPr>
          <w:ilvl w:val="0"/>
          <w:numId w:val="22"/>
        </w:numPr>
      </w:pPr>
      <w:r w:rsidRPr="00EF5256">
        <w:t>Disassociate a note</w:t>
      </w:r>
    </w:p>
    <w:p w14:paraId="7AD1F5E3" w14:textId="77777777" w:rsidR="004A5973" w:rsidRPr="00EF5256" w:rsidRDefault="004A5973" w:rsidP="00D41468">
      <w:pPr>
        <w:numPr>
          <w:ilvl w:val="0"/>
          <w:numId w:val="22"/>
        </w:numPr>
      </w:pPr>
      <w:r w:rsidRPr="00EF5256">
        <w:t>Extract notes for SF 513 and displays</w:t>
      </w:r>
    </w:p>
    <w:p w14:paraId="63D303B8" w14:textId="77777777" w:rsidR="00626A20" w:rsidRPr="00EF5256" w:rsidRDefault="00626A20" w:rsidP="00D41468">
      <w:pPr>
        <w:pStyle w:val="Heading5"/>
      </w:pPr>
    </w:p>
    <w:p w14:paraId="3142863B" w14:textId="77777777" w:rsidR="004A5973" w:rsidRPr="00EF5256" w:rsidRDefault="004A5973" w:rsidP="00D41468">
      <w:pPr>
        <w:pStyle w:val="Heading5"/>
      </w:pPr>
      <w:r w:rsidRPr="00EF5256">
        <w:t>From Consult Actions to TIU:</w:t>
      </w:r>
    </w:p>
    <w:p w14:paraId="60245DD9" w14:textId="77777777" w:rsidR="004A5973" w:rsidRPr="00EF5256" w:rsidRDefault="004A5973" w:rsidP="00D41468">
      <w:pPr>
        <w:numPr>
          <w:ilvl w:val="0"/>
          <w:numId w:val="23"/>
        </w:numPr>
      </w:pPr>
      <w:r w:rsidRPr="00EF5256">
        <w:t>A consult may have multiple notes associated with it.</w:t>
      </w:r>
    </w:p>
    <w:p w14:paraId="6E31348E" w14:textId="77777777" w:rsidR="004A5973" w:rsidRPr="00EF5256" w:rsidRDefault="004A5973" w:rsidP="00D41468">
      <w:pPr>
        <w:numPr>
          <w:ilvl w:val="0"/>
          <w:numId w:val="23"/>
        </w:numPr>
      </w:pPr>
      <w:r w:rsidRPr="00EF5256">
        <w:t>Lists the notes associated with a consult.</w:t>
      </w:r>
    </w:p>
    <w:p w14:paraId="70BA2CE9" w14:textId="77777777" w:rsidR="004A5973" w:rsidRPr="00EF5256" w:rsidRDefault="004A5973" w:rsidP="00D41468">
      <w:pPr>
        <w:numPr>
          <w:ilvl w:val="0"/>
          <w:numId w:val="23"/>
        </w:numPr>
      </w:pPr>
      <w:r w:rsidRPr="00EF5256">
        <w:t>Uses TIU to act on a note.</w:t>
      </w:r>
    </w:p>
    <w:p w14:paraId="3159D444" w14:textId="77777777" w:rsidR="004A5973" w:rsidRPr="00EF5256" w:rsidRDefault="004A5973" w:rsidP="00D41468">
      <w:pPr>
        <w:numPr>
          <w:ilvl w:val="0"/>
          <w:numId w:val="23"/>
        </w:numPr>
      </w:pPr>
      <w:r w:rsidRPr="00EF5256">
        <w:t>Updates consult status and activity log from TIU updates.</w:t>
      </w:r>
    </w:p>
    <w:p w14:paraId="5E3104A6" w14:textId="77777777" w:rsidR="004A5973" w:rsidRPr="00EF5256" w:rsidRDefault="004A5973" w:rsidP="00D41468">
      <w:pPr>
        <w:pStyle w:val="Heading2"/>
      </w:pPr>
      <w:bookmarkStart w:id="27" w:name="_Toc401592216"/>
      <w:r w:rsidRPr="00EF5256">
        <w:br w:type="page"/>
      </w:r>
      <w:bookmarkStart w:id="28" w:name="_Toc402366855"/>
      <w:bookmarkStart w:id="29" w:name="_Toc421668477"/>
      <w:bookmarkStart w:id="30" w:name="_Toc421693904"/>
      <w:bookmarkStart w:id="31" w:name="_Toc6930136"/>
      <w:r w:rsidRPr="00EF5256">
        <w:lastRenderedPageBreak/>
        <w:t>Enhancements since Version 2.5</w:t>
      </w:r>
      <w:bookmarkEnd w:id="27"/>
      <w:bookmarkEnd w:id="28"/>
      <w:bookmarkEnd w:id="29"/>
      <w:bookmarkEnd w:id="30"/>
      <w:bookmarkEnd w:id="31"/>
      <w:r w:rsidRPr="00EF5256">
        <w:fldChar w:fldCharType="begin"/>
      </w:r>
      <w:r w:rsidRPr="00EF5256">
        <w:instrText xml:space="preserve"> XE "Enhancements Since Version 2.5" </w:instrText>
      </w:r>
      <w:r w:rsidRPr="00EF5256">
        <w:fldChar w:fldCharType="end"/>
      </w:r>
    </w:p>
    <w:p w14:paraId="198C4D3E" w14:textId="77777777" w:rsidR="00B458AA" w:rsidRPr="00EF5256" w:rsidRDefault="00B458AA" w:rsidP="00D41468"/>
    <w:p w14:paraId="367BFD72" w14:textId="77777777" w:rsidR="008A5BEF" w:rsidRPr="00EF5256" w:rsidRDefault="008A5BEF" w:rsidP="00D41468">
      <w:pPr>
        <w:pStyle w:val="Heading4"/>
      </w:pPr>
      <w:bookmarkStart w:id="32" w:name="gmrc73"/>
      <w:bookmarkEnd w:id="32"/>
      <w:r w:rsidRPr="00EF5256">
        <w:t>GMRC*3*73</w:t>
      </w:r>
    </w:p>
    <w:p w14:paraId="4DB6C18D" w14:textId="77777777" w:rsidR="008A5BEF" w:rsidRPr="00EF5256" w:rsidRDefault="008A5BEF" w:rsidP="00D41468">
      <w:r w:rsidRPr="00EF5256">
        <w:t xml:space="preserve">This patch is part of the Computerized Patient Records System CPRSv30 project. This project will modify the Computerized Patient Record System, Text Integration Utilities, Consults, Health Summary, Problem List, Clinical Reminders, and Order Entry/Results Reporting to meet the requirements proposed by the Dept. of Health and Human Services </w:t>
      </w:r>
    </w:p>
    <w:p w14:paraId="772C0E78" w14:textId="77777777" w:rsidR="008A5BEF" w:rsidRPr="00EF5256" w:rsidRDefault="008A5BEF" w:rsidP="00D41468">
      <w:r w:rsidRPr="00EF5256">
        <w:t xml:space="preserve"> to adopt ICD-10 code set standards Clinic Orders.</w:t>
      </w:r>
    </w:p>
    <w:p w14:paraId="70340009" w14:textId="77777777" w:rsidR="008A5BEF" w:rsidRPr="00EF5256" w:rsidRDefault="008A5BEF" w:rsidP="00D41468">
      <w:r w:rsidRPr="00EF5256">
        <w:t xml:space="preserve">  </w:t>
      </w:r>
    </w:p>
    <w:p w14:paraId="15F24F96" w14:textId="77777777" w:rsidR="008A5BEF" w:rsidRPr="00EF5256" w:rsidRDefault="008A5BEF" w:rsidP="00D41468">
      <w:r w:rsidRPr="00EF5256">
        <w:t xml:space="preserve"> On January 16, 2009, the Centers for Medicare &amp; Medicaid Services (CMS) released a final rule for replacing the 30-year-old ICD-9-CM code set with International Classification of Diseases, Tenth Revision, Clinical  Modification (ICD-10-CM) and International Classification of Diseases, Tenth Revision, Procedure Coding System (ICD-10-PCS) with dates of service, or date of discharge for inpatients, that occur on or after </w:t>
      </w:r>
    </w:p>
    <w:p w14:paraId="0BE3D9C7" w14:textId="77777777" w:rsidR="008A5BEF" w:rsidRPr="00EF5256" w:rsidRDefault="00084979" w:rsidP="00D41468">
      <w:r w:rsidRPr="00EF5256">
        <w:t xml:space="preserve"> October 1, 2015</w:t>
      </w:r>
      <w:r w:rsidR="008A5BEF" w:rsidRPr="00EF5256">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decision-making and outcomes research.</w:t>
      </w:r>
    </w:p>
    <w:p w14:paraId="3F26682E" w14:textId="77777777" w:rsidR="008A5BEF" w:rsidRPr="00EF5256" w:rsidRDefault="008A5BEF" w:rsidP="00D41468"/>
    <w:p w14:paraId="3F779217" w14:textId="77777777" w:rsidR="008A5BEF" w:rsidRPr="00EF5256" w:rsidRDefault="008A5BEF" w:rsidP="00D41468">
      <w:r w:rsidRPr="00EF5256">
        <w:t>This patch installs the necessary routine updates to make the GMRC package compliant with the mandate to use ICD-10 codes.  The installation also contains one post-install routine that will populate the new PROVISIONAL DIAGNOSIS DATE (30.2) and PROVISIONAL DIAGNOSIS SYSTEM (30.3) fields for existing entries in the REQUEST/CONSULTATION (#123) file.  The PROVISIONAL DIAGNOSIS DATE will be populated using the value pulled from FILE ENTRY DATE (.01) field.  The PROVISIONAL DIAGNOSIS SYSTEM field will be populated with "ICD" to indicate these diagnoses are from the ICD-9-CM coding system. These fields are only populated for existing entries where the provisional diagnosis contains an ICD code.  Consult records with a free-text diagnosis will not have these fields populated.</w:t>
      </w:r>
    </w:p>
    <w:p w14:paraId="692C4CFA" w14:textId="77777777" w:rsidR="00626A20" w:rsidRPr="00EF5256" w:rsidRDefault="00626A20" w:rsidP="00D41468"/>
    <w:p w14:paraId="6391FDBE" w14:textId="77777777" w:rsidR="00626A20" w:rsidRPr="00EF5256" w:rsidRDefault="00626A20" w:rsidP="00D41468">
      <w:r w:rsidRPr="00EF5256">
        <w:t xml:space="preserve">See page </w:t>
      </w:r>
      <w:r w:rsidR="00274F4A" w:rsidRPr="00EF5256">
        <w:t>76</w:t>
      </w:r>
      <w:r w:rsidRPr="00EF5256">
        <w:t xml:space="preserve"> for examples of new displays as a result of GMPL*2*73.</w:t>
      </w:r>
    </w:p>
    <w:p w14:paraId="72C04394" w14:textId="77777777" w:rsidR="004A5973" w:rsidRPr="00EF5256" w:rsidRDefault="00626A20" w:rsidP="00D41468">
      <w:pPr>
        <w:pStyle w:val="Heading4"/>
      </w:pPr>
      <w:r w:rsidRPr="00EF5256">
        <w:br w:type="page"/>
      </w:r>
      <w:r w:rsidR="004A5973" w:rsidRPr="00EF5256">
        <w:lastRenderedPageBreak/>
        <w:t>General</w:t>
      </w:r>
      <w:r w:rsidRPr="00EF5256">
        <w:t xml:space="preserve"> Overview of Consults/Request Tracking</w:t>
      </w:r>
    </w:p>
    <w:p w14:paraId="54ED71A3" w14:textId="77777777" w:rsidR="00626A20" w:rsidRPr="00EF5256" w:rsidRDefault="00626A20" w:rsidP="00D41468"/>
    <w:p w14:paraId="342D5135" w14:textId="77777777" w:rsidR="004A5973" w:rsidRPr="00EF5256" w:rsidRDefault="004A5973" w:rsidP="00D41468">
      <w:pPr>
        <w:numPr>
          <w:ilvl w:val="0"/>
          <w:numId w:val="24"/>
        </w:numPr>
      </w:pPr>
      <w:r w:rsidRPr="00EF5256">
        <w:t>Consults can be accessed through Windows NT, Windows 95, or a later Microsoft Windows version with the CPRS GUI Interface</w:t>
      </w:r>
      <w:r w:rsidR="00C50ABB" w:rsidRPr="00EF5256">
        <w:t xml:space="preserve"> or through the List Manager (LM) interface</w:t>
      </w:r>
      <w:r w:rsidRPr="00EF5256">
        <w:t>.</w:t>
      </w:r>
    </w:p>
    <w:p w14:paraId="499133AC" w14:textId="77777777" w:rsidR="004A5973" w:rsidRPr="00EF5256" w:rsidRDefault="004A5973" w:rsidP="00D41468">
      <w:pPr>
        <w:numPr>
          <w:ilvl w:val="0"/>
          <w:numId w:val="24"/>
        </w:numPr>
      </w:pPr>
      <w:r w:rsidRPr="00EF5256">
        <w:t>Consult ordering is managed by CPRS Order Entry from within the CPRS Order tab. This includes Quick Orders.</w:t>
      </w:r>
    </w:p>
    <w:p w14:paraId="62782A05" w14:textId="77777777" w:rsidR="004A5973" w:rsidRPr="00EF5256" w:rsidRDefault="004A5973" w:rsidP="00D41468">
      <w:pPr>
        <w:numPr>
          <w:ilvl w:val="0"/>
          <w:numId w:val="24"/>
        </w:numPr>
      </w:pPr>
      <w:r w:rsidRPr="00EF5256">
        <w:t>Consult resulting is based on TIU Consult Notes, Medicine package results, and provider comments.</w:t>
      </w:r>
    </w:p>
    <w:p w14:paraId="36F0E82B" w14:textId="77777777" w:rsidR="004A5973" w:rsidRPr="00EF5256" w:rsidRDefault="004A5973" w:rsidP="00D41468">
      <w:pPr>
        <w:numPr>
          <w:ilvl w:val="0"/>
          <w:numId w:val="24"/>
        </w:numPr>
      </w:pPr>
      <w:r w:rsidRPr="00EF5256">
        <w:t>Services must be defined within the ALL SERVICES hierarchy in order to access their consults and requests.</w:t>
      </w:r>
    </w:p>
    <w:p w14:paraId="5307981B" w14:textId="77777777" w:rsidR="004A5973" w:rsidRPr="00EF5256" w:rsidRDefault="004A5973" w:rsidP="00D41468">
      <w:pPr>
        <w:numPr>
          <w:ilvl w:val="0"/>
          <w:numId w:val="24"/>
        </w:numPr>
      </w:pPr>
      <w:r w:rsidRPr="00EF5256">
        <w:t>Tracking services are not orderable unless the user is an update user for the service or its parent service.</w:t>
      </w:r>
    </w:p>
    <w:p w14:paraId="65631F85" w14:textId="77777777" w:rsidR="004A5973" w:rsidRPr="00EF5256" w:rsidRDefault="004A5973" w:rsidP="00D41468">
      <w:pPr>
        <w:numPr>
          <w:ilvl w:val="0"/>
          <w:numId w:val="24"/>
        </w:numPr>
      </w:pPr>
      <w:r w:rsidRPr="00EF5256">
        <w:t>The ordering provider may edit and resubmit a consult after it has been canceled.</w:t>
      </w:r>
    </w:p>
    <w:p w14:paraId="26BD17BF" w14:textId="77777777" w:rsidR="00626A20" w:rsidRPr="00EF5256" w:rsidRDefault="00626A20" w:rsidP="00D41468"/>
    <w:p w14:paraId="3F44B97A" w14:textId="77777777" w:rsidR="004A5973" w:rsidRPr="00EF5256" w:rsidRDefault="004A5973" w:rsidP="00D41468">
      <w:pPr>
        <w:pStyle w:val="Heading4"/>
      </w:pPr>
      <w:r w:rsidRPr="00EF5256">
        <w:t>Alert Actions</w:t>
      </w:r>
    </w:p>
    <w:p w14:paraId="4A8C54E9" w14:textId="77777777" w:rsidR="004A5973" w:rsidRPr="00EF5256" w:rsidRDefault="004A5973" w:rsidP="00D41468">
      <w:pPr>
        <w:numPr>
          <w:ilvl w:val="0"/>
          <w:numId w:val="25"/>
        </w:numPr>
      </w:pPr>
      <w:r w:rsidRPr="00EF5256">
        <w:t>Users can process consult service update actions from the alert.</w:t>
      </w:r>
      <w:r w:rsidRPr="00EF5256">
        <w:fldChar w:fldCharType="begin"/>
      </w:r>
      <w:r w:rsidRPr="00EF5256">
        <w:instrText xml:space="preserve"> XE "Alert Actions" </w:instrText>
      </w:r>
      <w:r w:rsidRPr="00EF5256">
        <w:fldChar w:fldCharType="end"/>
      </w:r>
    </w:p>
    <w:p w14:paraId="04A25573" w14:textId="77777777" w:rsidR="004A5973" w:rsidRPr="00EF5256" w:rsidRDefault="004A5973" w:rsidP="00D41468">
      <w:pPr>
        <w:numPr>
          <w:ilvl w:val="0"/>
          <w:numId w:val="25"/>
        </w:numPr>
      </w:pPr>
      <w:r w:rsidRPr="00EF5256">
        <w:t>The recipient of a</w:t>
      </w:r>
      <w:r w:rsidR="00626A20" w:rsidRPr="00EF5256">
        <w:t>n alert for a cancelled request</w:t>
      </w:r>
      <w:r w:rsidRPr="00EF5256">
        <w:t xml:space="preserve"> can edit and resubmit the request from the alert </w:t>
      </w:r>
      <w:r w:rsidR="00626A20" w:rsidRPr="00EF5256">
        <w:t>.</w:t>
      </w:r>
    </w:p>
    <w:p w14:paraId="62B4D858" w14:textId="77777777" w:rsidR="00626A20" w:rsidRPr="00EF5256" w:rsidRDefault="00626A20" w:rsidP="00D41468"/>
    <w:p w14:paraId="4EDC9151" w14:textId="77777777" w:rsidR="004A5973" w:rsidRPr="00EF5256" w:rsidRDefault="004A5973" w:rsidP="00D41468">
      <w:pPr>
        <w:pStyle w:val="Heading4"/>
      </w:pPr>
      <w:r w:rsidRPr="00EF5256">
        <w:t>Reporting</w:t>
      </w:r>
    </w:p>
    <w:p w14:paraId="7EBFB919" w14:textId="77777777" w:rsidR="004A5973" w:rsidRPr="00EF5256" w:rsidRDefault="004A5973" w:rsidP="00D41468">
      <w:pPr>
        <w:numPr>
          <w:ilvl w:val="0"/>
          <w:numId w:val="26"/>
        </w:numPr>
      </w:pPr>
      <w:r w:rsidRPr="00EF5256">
        <w:t>The Standard Form 513 is based on a hard-coded consults routine instead of the OE/RR Print Formats. This facilitates results printing when the consult reaches final resolution.</w:t>
      </w:r>
    </w:p>
    <w:p w14:paraId="1C2CEAC5" w14:textId="77777777" w:rsidR="004A5973" w:rsidRPr="00EF5256" w:rsidRDefault="004A5973" w:rsidP="00D41468">
      <w:pPr>
        <w:numPr>
          <w:ilvl w:val="0"/>
          <w:numId w:val="26"/>
        </w:numPr>
      </w:pPr>
      <w:r w:rsidRPr="00EF5256">
        <w:t>A report with completion time statistics has been added.</w:t>
      </w:r>
    </w:p>
    <w:p w14:paraId="0237569F" w14:textId="77777777" w:rsidR="004A5973" w:rsidRPr="00EF5256" w:rsidRDefault="004A5973" w:rsidP="00D41468">
      <w:pPr>
        <w:numPr>
          <w:ilvl w:val="0"/>
          <w:numId w:val="26"/>
        </w:numPr>
      </w:pPr>
      <w:r w:rsidRPr="00EF5256">
        <w:t>A report with pending consults has been added.</w:t>
      </w:r>
    </w:p>
    <w:p w14:paraId="2002B714" w14:textId="77777777" w:rsidR="004A5973" w:rsidRPr="00EF5256" w:rsidRDefault="004A5973" w:rsidP="00D41468">
      <w:pPr>
        <w:numPr>
          <w:ilvl w:val="0"/>
          <w:numId w:val="26"/>
        </w:numPr>
      </w:pPr>
      <w:r w:rsidRPr="00EF5256">
        <w:t>Lists of consults can be viewed by order status, service, and/or date range.</w:t>
      </w:r>
    </w:p>
    <w:p w14:paraId="23363F47" w14:textId="77777777" w:rsidR="00626A20" w:rsidRPr="00EF5256" w:rsidRDefault="00626A20" w:rsidP="00D41468"/>
    <w:p w14:paraId="73265C6F" w14:textId="77777777" w:rsidR="004A5973" w:rsidRPr="00EF5256" w:rsidRDefault="004A5973" w:rsidP="00D41468">
      <w:pPr>
        <w:pStyle w:val="Heading4"/>
      </w:pPr>
      <w:r w:rsidRPr="00EF5256">
        <w:t>Communications</w:t>
      </w:r>
    </w:p>
    <w:p w14:paraId="21B4FFC5" w14:textId="77777777" w:rsidR="004A5973" w:rsidRPr="00EF5256" w:rsidRDefault="004A5973" w:rsidP="00D41468">
      <w:pPr>
        <w:numPr>
          <w:ilvl w:val="0"/>
          <w:numId w:val="27"/>
        </w:numPr>
      </w:pPr>
      <w:r w:rsidRPr="00EF5256">
        <w:t>HL7</w:t>
      </w:r>
      <w:r w:rsidRPr="00EF5256">
        <w:fldChar w:fldCharType="begin"/>
      </w:r>
      <w:r w:rsidRPr="00EF5256">
        <w:instrText xml:space="preserve"> XE "HL7" </w:instrText>
      </w:r>
      <w:r w:rsidRPr="00EF5256">
        <w:fldChar w:fldCharType="end"/>
      </w:r>
      <w:r w:rsidRPr="00EF5256">
        <w:t xml:space="preserve"> messages and protocols are the communications medium between CPRS and Consults.</w:t>
      </w:r>
    </w:p>
    <w:p w14:paraId="37C4DC58" w14:textId="77777777" w:rsidR="00626A20" w:rsidRPr="00EF5256" w:rsidRDefault="00626A20" w:rsidP="00D41468"/>
    <w:p w14:paraId="1645E327" w14:textId="77777777" w:rsidR="004A5973" w:rsidRPr="00EF5256" w:rsidRDefault="004A5973" w:rsidP="00D41468">
      <w:pPr>
        <w:pStyle w:val="Heading4"/>
      </w:pPr>
      <w:r w:rsidRPr="00EF5256">
        <w:t>Setup</w:t>
      </w:r>
      <w:r w:rsidRPr="00EF5256">
        <w:fldChar w:fldCharType="begin"/>
      </w:r>
      <w:r w:rsidRPr="00EF5256">
        <w:instrText xml:space="preserve"> XE "Setup" </w:instrText>
      </w:r>
      <w:r w:rsidRPr="00EF5256">
        <w:fldChar w:fldCharType="end"/>
      </w:r>
    </w:p>
    <w:p w14:paraId="12281814" w14:textId="77777777" w:rsidR="004A5973" w:rsidRPr="00EF5256" w:rsidRDefault="004A5973" w:rsidP="00D41468">
      <w:r w:rsidRPr="00EF5256">
        <w:t>Consult services have a related entry in the CPRS Orderable Items file (#101.43).</w:t>
      </w:r>
    </w:p>
    <w:p w14:paraId="273060A1" w14:textId="77777777" w:rsidR="004A5973" w:rsidRPr="00EF5256" w:rsidRDefault="004A5973" w:rsidP="00D41468">
      <w:r w:rsidRPr="00EF5256">
        <w:t>Management of procedures and services must be done through Consult options.</w:t>
      </w:r>
    </w:p>
    <w:p w14:paraId="05F7BE28" w14:textId="77777777" w:rsidR="004A5973" w:rsidRPr="00EF5256" w:rsidRDefault="004A5973" w:rsidP="00D41468"/>
    <w:p w14:paraId="0C46CAD1" w14:textId="77777777" w:rsidR="004A5973" w:rsidRPr="00EF5256" w:rsidRDefault="004A5973" w:rsidP="00D41468">
      <w:pPr>
        <w:pStyle w:val="Heading2"/>
      </w:pPr>
      <w:r w:rsidRPr="00EF5256">
        <w:br w:type="page"/>
      </w:r>
      <w:bookmarkStart w:id="33" w:name="_Toc401592217"/>
      <w:bookmarkStart w:id="34" w:name="_Toc402366856"/>
      <w:bookmarkStart w:id="35" w:name="_Toc421668478"/>
      <w:bookmarkStart w:id="36" w:name="_Toc421693905"/>
      <w:bookmarkStart w:id="37" w:name="_Toc6930137"/>
      <w:r w:rsidRPr="00EF5256">
        <w:lastRenderedPageBreak/>
        <w:t>Relations with other VistA Components</w:t>
      </w:r>
      <w:bookmarkStart w:id="38" w:name="Enhancements"/>
      <w:bookmarkEnd w:id="33"/>
      <w:bookmarkEnd w:id="34"/>
      <w:bookmarkEnd w:id="35"/>
      <w:bookmarkEnd w:id="36"/>
      <w:bookmarkEnd w:id="38"/>
      <w:bookmarkEnd w:id="37"/>
      <w:r w:rsidRPr="00EF5256">
        <w:fldChar w:fldCharType="begin"/>
      </w:r>
      <w:r w:rsidRPr="00EF5256">
        <w:instrText xml:space="preserve"> XE "Relations with other VISTA Components" </w:instrText>
      </w:r>
      <w:r w:rsidRPr="00EF5256">
        <w:fldChar w:fldCharType="end"/>
      </w:r>
      <w:r w:rsidRPr="00EF5256">
        <w:t xml:space="preserve"> </w:t>
      </w:r>
      <w:bookmarkStart w:id="39" w:name="_Toc366039926"/>
      <w:bookmarkStart w:id="40" w:name="_Toc367443887"/>
    </w:p>
    <w:p w14:paraId="12DF75F1" w14:textId="77777777" w:rsidR="004A5973" w:rsidRPr="00EF5256" w:rsidRDefault="004A5973" w:rsidP="00D41468">
      <w:pPr>
        <w:pStyle w:val="BodyTextIndent"/>
      </w:pPr>
      <w:r w:rsidRPr="00EF5256">
        <w:t>The Consults package communicates with CPRS through HL7</w:t>
      </w:r>
      <w:r w:rsidRPr="00EF5256">
        <w:fldChar w:fldCharType="begin"/>
      </w:r>
      <w:r w:rsidRPr="00EF5256">
        <w:instrText xml:space="preserve"> XE "HL7" </w:instrText>
      </w:r>
      <w:r w:rsidRPr="00EF5256">
        <w:fldChar w:fldCharType="end"/>
      </w:r>
      <w:r w:rsidRPr="00EF5256">
        <w:t xml:space="preserve"> messages. Order Checking</w:t>
      </w:r>
      <w:r w:rsidRPr="00EF5256">
        <w:fldChar w:fldCharType="begin"/>
      </w:r>
      <w:r w:rsidRPr="00EF5256">
        <w:instrText xml:space="preserve"> XE "Order Checking" </w:instrText>
      </w:r>
      <w:r w:rsidRPr="00EF5256">
        <w:fldChar w:fldCharType="end"/>
      </w:r>
      <w:r w:rsidRPr="00EF5256">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14:paraId="21BC5301" w14:textId="77777777" w:rsidR="004A5973" w:rsidRPr="00EF5256" w:rsidRDefault="00A57AF7" w:rsidP="00D41468">
      <w:r w:rsidRPr="00EF5256">
        <w:rPr>
          <w:noProof/>
          <w:sz w:val="20"/>
        </w:rPr>
        <mc:AlternateContent>
          <mc:Choice Requires="wps">
            <w:drawing>
              <wp:anchor distT="0" distB="0" distL="114300" distR="114300" simplePos="0" relativeHeight="251696640" behindDoc="0" locked="0" layoutInCell="1" allowOverlap="1" wp14:anchorId="60196875" wp14:editId="49C92B18">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5A0549"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sidRPr="00EF5256">
        <w:rPr>
          <w:noProof/>
        </w:rPr>
        <w:drawing>
          <wp:inline distT="0" distB="0" distL="0" distR="0" wp14:anchorId="45870259" wp14:editId="6771E6DF">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14:paraId="50C90688" w14:textId="77777777" w:rsidR="004A5973" w:rsidRPr="00EF5256" w:rsidRDefault="00A57AF7" w:rsidP="00D41468">
      <w:r w:rsidRPr="00EF5256">
        <w:rPr>
          <w:noProof/>
          <w:sz w:val="20"/>
        </w:rPr>
        <mc:AlternateContent>
          <mc:Choice Requires="wps">
            <w:drawing>
              <wp:anchor distT="0" distB="0" distL="114300" distR="114300" simplePos="0" relativeHeight="251697664" behindDoc="0" locked="0" layoutInCell="1" allowOverlap="1" wp14:anchorId="17B2F159" wp14:editId="46E1B23B">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6DDC60"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rsidRPr="00EF5256">
        <w:t>Inter-Facility Consults</w:t>
      </w:r>
      <w:r w:rsidR="004A5973" w:rsidRPr="00EF5256">
        <w:fldChar w:fldCharType="begin"/>
      </w:r>
      <w:r w:rsidR="004A5973" w:rsidRPr="00EF5256">
        <w:instrText xml:space="preserve"> XE "Inter-Facility Consults" </w:instrText>
      </w:r>
      <w:r w:rsidR="004A5973" w:rsidRPr="00EF5256">
        <w:fldChar w:fldCharType="end"/>
      </w:r>
      <w:r w:rsidR="004A5973" w:rsidRPr="00EF5256">
        <w:t xml:space="preserve"> (IFC</w:t>
      </w:r>
      <w:r w:rsidR="004A5973" w:rsidRPr="00EF5256">
        <w:fldChar w:fldCharType="begin"/>
      </w:r>
      <w:r w:rsidR="004A5973" w:rsidRPr="00EF5256">
        <w:instrText xml:space="preserve"> XE "IFC" </w:instrText>
      </w:r>
      <w:r w:rsidR="004A5973" w:rsidRPr="00EF5256">
        <w:fldChar w:fldCharType="end"/>
      </w:r>
      <w:r w:rsidR="004A5973" w:rsidRPr="00EF5256">
        <w:t xml:space="preserve">) are requested, acted upon, and viewed the same way as regular Consults. Typically consults that are handled at a different facility have the remote facility indicated in their title, such as “Eye Exam—Salt Lake.” </w:t>
      </w:r>
      <w:r w:rsidR="004A5973" w:rsidRPr="00EF5256">
        <w:lastRenderedPageBreak/>
        <w:t>The software uses HL7 messaging in the background to communicate inter-facility consults and actions between cooperating facilities. Results are filed at the resulting facility, but since CPRS uses Remote Data Views in the background to access the results, users do not need to treat Inter-Facility Consults any differently.</w:t>
      </w:r>
    </w:p>
    <w:p w14:paraId="4B0C7FF3" w14:textId="77777777" w:rsidR="004A5973" w:rsidRPr="00EF5256" w:rsidRDefault="004A5973" w:rsidP="00D41468">
      <w:pPr>
        <w:pStyle w:val="Heading2"/>
      </w:pPr>
      <w:r w:rsidRPr="00EF5256">
        <w:br w:type="page"/>
      </w:r>
      <w:bookmarkStart w:id="41" w:name="_Toc401592218"/>
      <w:bookmarkStart w:id="42" w:name="_Toc402366857"/>
      <w:bookmarkStart w:id="43" w:name="_Toc421668479"/>
      <w:bookmarkStart w:id="44" w:name="_Toc421693906"/>
      <w:bookmarkStart w:id="45" w:name="_Toc6930138"/>
      <w:r w:rsidRPr="00EF5256">
        <w:lastRenderedPageBreak/>
        <w:t>Related Manuals</w:t>
      </w:r>
      <w:bookmarkEnd w:id="39"/>
      <w:bookmarkEnd w:id="40"/>
      <w:r w:rsidRPr="00EF5256">
        <w:fldChar w:fldCharType="begin"/>
      </w:r>
      <w:r w:rsidRPr="00EF5256">
        <w:instrText xml:space="preserve"> XE "Manuals" </w:instrText>
      </w:r>
      <w:r w:rsidRPr="00EF5256">
        <w:fldChar w:fldCharType="end"/>
      </w:r>
      <w:r w:rsidRPr="00EF5256">
        <w:t xml:space="preserve"> and Other References</w:t>
      </w:r>
      <w:bookmarkEnd w:id="41"/>
      <w:bookmarkEnd w:id="42"/>
      <w:bookmarkEnd w:id="43"/>
      <w:bookmarkEnd w:id="44"/>
      <w:bookmarkEnd w:id="45"/>
    </w:p>
    <w:p w14:paraId="39956060" w14:textId="77777777" w:rsidR="00626A20" w:rsidRPr="00EF5256" w:rsidRDefault="00626A20" w:rsidP="00D41468"/>
    <w:p w14:paraId="329F0736" w14:textId="77777777" w:rsidR="004A5973" w:rsidRPr="00EF5256" w:rsidRDefault="004A5973" w:rsidP="00D41468">
      <w:r w:rsidRPr="00EF5256">
        <w:t xml:space="preserve">If you are an ADPAC or IRM personnel, the </w:t>
      </w:r>
      <w:r w:rsidRPr="00EF5256">
        <w:rPr>
          <w:i/>
        </w:rPr>
        <w:t>Consult/Request Tracking Technical Manual</w:t>
      </w:r>
      <w:r w:rsidRPr="00EF5256">
        <w:rPr>
          <w:i/>
        </w:rPr>
        <w:fldChar w:fldCharType="begin"/>
      </w:r>
      <w:r w:rsidRPr="00EF5256">
        <w:instrText xml:space="preserve"> XE "</w:instrText>
      </w:r>
      <w:r w:rsidRPr="00EF5256">
        <w:rPr>
          <w:i/>
        </w:rPr>
        <w:instrText>Consult/Request Tracking Technical Manual</w:instrText>
      </w:r>
      <w:r w:rsidRPr="00EF5256">
        <w:instrText xml:space="preserve">" </w:instrText>
      </w:r>
      <w:r w:rsidRPr="00EF5256">
        <w:rPr>
          <w:i/>
        </w:rPr>
        <w:fldChar w:fldCharType="end"/>
      </w:r>
      <w:r w:rsidRPr="00EF5256">
        <w:t xml:space="preserve"> would probably aid in your understanding of Consults setup and operation.</w:t>
      </w:r>
    </w:p>
    <w:p w14:paraId="19E46F45" w14:textId="77777777" w:rsidR="00626A20" w:rsidRPr="00EF5256" w:rsidRDefault="00626A20" w:rsidP="00D41468"/>
    <w:p w14:paraId="6B8D7CEF" w14:textId="77777777" w:rsidR="004A5973" w:rsidRPr="00EF5256" w:rsidRDefault="004A5973" w:rsidP="00D41468">
      <w:r w:rsidRPr="00EF5256">
        <w:t xml:space="preserve">Consults is installed with CPRS, so the </w:t>
      </w:r>
      <w:r w:rsidRPr="00EF5256">
        <w:rPr>
          <w:i/>
        </w:rPr>
        <w:t>CPRS Installation Guide</w:t>
      </w:r>
      <w:r w:rsidRPr="00EF5256">
        <w:rPr>
          <w:i/>
        </w:rPr>
        <w:fldChar w:fldCharType="begin"/>
      </w:r>
      <w:r w:rsidRPr="00EF5256">
        <w:instrText xml:space="preserve"> XE "</w:instrText>
      </w:r>
      <w:r w:rsidRPr="00EF5256">
        <w:rPr>
          <w:i/>
        </w:rPr>
        <w:instrText>CPRS Installation Guide</w:instrText>
      </w:r>
      <w:r w:rsidRPr="00EF5256">
        <w:instrText xml:space="preserve">" </w:instrText>
      </w:r>
      <w:r w:rsidRPr="00EF5256">
        <w:rPr>
          <w:i/>
        </w:rPr>
        <w:fldChar w:fldCharType="end"/>
      </w:r>
      <w:r w:rsidRPr="00EF5256">
        <w:t xml:space="preserve"> is the appropriate manual to refer to on installation issues that aren’t covered in the </w:t>
      </w:r>
      <w:r w:rsidRPr="00EF5256">
        <w:rPr>
          <w:i/>
        </w:rPr>
        <w:t>Consult/Request Tracking Technical Manual</w:t>
      </w:r>
      <w:r w:rsidRPr="00EF5256">
        <w:t xml:space="preserve">. </w:t>
      </w:r>
    </w:p>
    <w:p w14:paraId="2DFED8FB" w14:textId="77777777" w:rsidR="00626A20" w:rsidRPr="00EF5256" w:rsidRDefault="00626A20" w:rsidP="00D41468"/>
    <w:p w14:paraId="24D6EE46" w14:textId="77777777" w:rsidR="004A5973" w:rsidRPr="00EF5256" w:rsidRDefault="004A5973" w:rsidP="00D41468">
      <w:r w:rsidRPr="00EF5256">
        <w:t>TIU</w:t>
      </w:r>
      <w:r w:rsidRPr="00EF5256">
        <w:fldChar w:fldCharType="begin"/>
      </w:r>
      <w:r w:rsidRPr="00EF5256">
        <w:instrText xml:space="preserve"> XE "Text Integration Utility (TIU)"</w:instrText>
      </w:r>
      <w:r w:rsidRPr="00EF5256">
        <w:fldChar w:fldCharType="end"/>
      </w:r>
      <w:r w:rsidRPr="00EF5256">
        <w:t xml:space="preserve"> provides boilerplate text and other text-oriented services.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t xml:space="preserve"> would assist you in using these features.</w:t>
      </w:r>
    </w:p>
    <w:p w14:paraId="647FCC25" w14:textId="77777777" w:rsidR="00626A20" w:rsidRPr="00EF5256" w:rsidRDefault="00626A20" w:rsidP="00D41468"/>
    <w:p w14:paraId="15C783AE" w14:textId="77777777" w:rsidR="004A5973" w:rsidRPr="00EF5256" w:rsidRDefault="004A5973" w:rsidP="00D41468">
      <w:pPr>
        <w:rPr>
          <w:i/>
        </w:rPr>
      </w:pPr>
      <w:r w:rsidRPr="00EF5256">
        <w:t xml:space="preserve">Consults package is highly integrated with CPRS. As such, any Consults package user should be familiar with the </w:t>
      </w:r>
      <w:r w:rsidRPr="00EF5256">
        <w:rPr>
          <w:i/>
        </w:rPr>
        <w:t>CPRS Clinician’s Getting Started Guide</w:t>
      </w:r>
      <w:r w:rsidRPr="00EF5256">
        <w:t xml:space="preserve"> and the </w:t>
      </w:r>
      <w:r w:rsidRPr="00EF5256">
        <w:rPr>
          <w:i/>
        </w:rPr>
        <w:t>CPRS Clinical Coordinator &amp; User Manual</w:t>
      </w:r>
      <w:r w:rsidRPr="00EF5256">
        <w:rPr>
          <w:i/>
        </w:rPr>
        <w:fldChar w:fldCharType="begin"/>
      </w:r>
      <w:r w:rsidRPr="00EF5256">
        <w:instrText xml:space="preserve"> XE "</w:instrText>
      </w:r>
      <w:r w:rsidRPr="00EF5256">
        <w:rPr>
          <w:i/>
        </w:rPr>
        <w:instrText>CPRS Clinical Coordinator &amp; User Manual</w:instrText>
      </w:r>
      <w:r w:rsidRPr="00EF5256">
        <w:instrText xml:space="preserve">" </w:instrText>
      </w:r>
      <w:r w:rsidRPr="00EF5256">
        <w:rPr>
          <w:i/>
        </w:rPr>
        <w:fldChar w:fldCharType="end"/>
      </w:r>
      <w:r w:rsidRPr="00EF5256">
        <w:rPr>
          <w:i/>
        </w:rPr>
        <w:t>.</w:t>
      </w:r>
    </w:p>
    <w:p w14:paraId="221374B1" w14:textId="77777777" w:rsidR="004A5973" w:rsidRPr="00EF5256" w:rsidRDefault="004A5973" w:rsidP="00D41468">
      <w:r w:rsidRPr="00EF5256">
        <w:t>See our web pages</w:t>
      </w:r>
      <w:r w:rsidRPr="00EF5256">
        <w:fldChar w:fldCharType="begin"/>
      </w:r>
      <w:r w:rsidRPr="00EF5256">
        <w:instrText xml:space="preserve"> XE "web pages" </w:instrText>
      </w:r>
      <w:r w:rsidRPr="00EF5256">
        <w:fldChar w:fldCharType="end"/>
      </w:r>
      <w:r w:rsidRPr="00EF5256">
        <w:t xml:space="preserve"> at:</w:t>
      </w:r>
    </w:p>
    <w:p w14:paraId="5F7072E8" w14:textId="77777777" w:rsidR="004A5973" w:rsidRPr="00EF5256" w:rsidRDefault="004A5973" w:rsidP="00D41468">
      <w:pPr>
        <w:pStyle w:val="FirstPage3"/>
      </w:pPr>
      <w:r w:rsidRPr="00EF5256">
        <w:t>vista.med.va.gov/consults</w:t>
      </w:r>
    </w:p>
    <w:p w14:paraId="77F5087E" w14:textId="77777777" w:rsidR="004A5973" w:rsidRPr="00EF5256" w:rsidRDefault="004A5973" w:rsidP="00D41468">
      <w:pPr>
        <w:pStyle w:val="FirstPage3"/>
      </w:pPr>
      <w:r w:rsidRPr="00EF5256">
        <w:t>and</w:t>
      </w:r>
    </w:p>
    <w:p w14:paraId="0E53BE4A" w14:textId="77777777" w:rsidR="004A5973" w:rsidRPr="00EF5256" w:rsidRDefault="004A5973" w:rsidP="00D41468">
      <w:pPr>
        <w:pStyle w:val="FirstPage3"/>
      </w:pPr>
      <w:r w:rsidRPr="00EF5256">
        <w:t>vista.med.va.gov/cprs</w:t>
      </w:r>
    </w:p>
    <w:p w14:paraId="3DB7E1BE" w14:textId="77777777" w:rsidR="004A5973" w:rsidRPr="00EF5256" w:rsidRDefault="004A5973" w:rsidP="00D41468"/>
    <w:p w14:paraId="525C0D17" w14:textId="77777777" w:rsidR="004A5973" w:rsidRPr="00EF5256" w:rsidRDefault="004A5973" w:rsidP="00D41468"/>
    <w:p w14:paraId="01298857" w14:textId="77777777" w:rsidR="004A5973" w:rsidRPr="00EF5256" w:rsidRDefault="004A5973" w:rsidP="00D41468">
      <w:pPr>
        <w:pStyle w:val="Heading1"/>
        <w:sectPr w:rsidR="004A5973" w:rsidRPr="00EF5256" w:rsidSect="00ED54E9">
          <w:headerReference w:type="even" r:id="rId17"/>
          <w:headerReference w:type="default" r:id="rId18"/>
          <w:footerReference w:type="even" r:id="rId19"/>
          <w:footerReference w:type="default" r:id="rId20"/>
          <w:type w:val="oddPage"/>
          <w:pgSz w:w="12240" w:h="15840" w:code="1"/>
          <w:pgMar w:top="1440" w:right="1440" w:bottom="1440" w:left="1440" w:header="720" w:footer="634" w:gutter="0"/>
          <w:pgNumType w:start="1"/>
          <w:cols w:space="720"/>
          <w:noEndnote/>
        </w:sectPr>
      </w:pPr>
      <w:bookmarkStart w:id="46" w:name="_Toc402366858"/>
    </w:p>
    <w:p w14:paraId="316016C5" w14:textId="77777777" w:rsidR="004A5973" w:rsidRPr="00EF5256" w:rsidRDefault="004A5973" w:rsidP="00D41468">
      <w:pPr>
        <w:pStyle w:val="Heading1"/>
      </w:pPr>
      <w:bookmarkStart w:id="47" w:name="_Toc402366864"/>
      <w:bookmarkStart w:id="48" w:name="_Toc421668488"/>
      <w:bookmarkStart w:id="49" w:name="_Toc421693915"/>
      <w:bookmarkStart w:id="50" w:name="_Toc6930139"/>
      <w:bookmarkEnd w:id="46"/>
      <w:r w:rsidRPr="00EF5256">
        <w:lastRenderedPageBreak/>
        <w:t>Package Management</w:t>
      </w:r>
      <w:bookmarkStart w:id="51" w:name="Edit_1"/>
      <w:bookmarkEnd w:id="47"/>
      <w:bookmarkEnd w:id="48"/>
      <w:bookmarkEnd w:id="49"/>
      <w:bookmarkEnd w:id="51"/>
      <w:bookmarkEnd w:id="50"/>
      <w:r w:rsidRPr="00EF5256">
        <w:fldChar w:fldCharType="begin"/>
      </w:r>
      <w:r w:rsidRPr="00EF5256">
        <w:instrText xml:space="preserve"> XE "Package Management" </w:instrText>
      </w:r>
      <w:r w:rsidRPr="00EF5256">
        <w:fldChar w:fldCharType="end"/>
      </w:r>
      <w:r w:rsidRPr="00EF5256">
        <w:fldChar w:fldCharType="begin"/>
      </w:r>
      <w:r w:rsidRPr="00EF5256">
        <w:instrText>xe "Management"</w:instrText>
      </w:r>
      <w:r w:rsidRPr="00EF5256">
        <w:fldChar w:fldCharType="end"/>
      </w:r>
    </w:p>
    <w:p w14:paraId="4E566101" w14:textId="77777777" w:rsidR="004A5973" w:rsidRPr="00EF5256" w:rsidRDefault="004A5973" w:rsidP="00D41468">
      <w:bookmarkStart w:id="52" w:name="_Toc402366866"/>
    </w:p>
    <w:p w14:paraId="62D435BF" w14:textId="77777777" w:rsidR="004A5973" w:rsidRPr="00EF5256" w:rsidRDefault="004A5973" w:rsidP="00D41468">
      <w:pPr>
        <w:pStyle w:val="Heading2"/>
      </w:pPr>
      <w:bookmarkStart w:id="53" w:name="_Toc421668489"/>
      <w:bookmarkStart w:id="54" w:name="_Toc421693916"/>
      <w:bookmarkStart w:id="55" w:name="_Toc6930140"/>
      <w:r w:rsidRPr="00EF5256">
        <w:t>Service Update and Tracking Security</w:t>
      </w:r>
      <w:bookmarkEnd w:id="52"/>
      <w:bookmarkEnd w:id="53"/>
      <w:bookmarkEnd w:id="54"/>
      <w:bookmarkEnd w:id="55"/>
      <w:r w:rsidRPr="00EF5256">
        <w:fldChar w:fldCharType="begin"/>
      </w:r>
      <w:r w:rsidRPr="00EF5256">
        <w:instrText xml:space="preserve"> XE "Service Update and Tracking Security" </w:instrText>
      </w:r>
      <w:r w:rsidRPr="00EF5256">
        <w:fldChar w:fldCharType="end"/>
      </w:r>
      <w:r w:rsidRPr="00EF5256">
        <w:fldChar w:fldCharType="begin"/>
      </w:r>
      <w:r w:rsidRPr="00EF5256">
        <w:instrText xml:space="preserve"> XE "Security" </w:instrText>
      </w:r>
      <w:r w:rsidRPr="00EF5256">
        <w:fldChar w:fldCharType="end"/>
      </w:r>
    </w:p>
    <w:p w14:paraId="021EC266" w14:textId="77777777" w:rsidR="004A5973" w:rsidRPr="00EF5256" w:rsidRDefault="004A5973" w:rsidP="00D41468">
      <w:r w:rsidRPr="00EF5256">
        <w:t>Your ADPAC can use the Consult Service User Management option, in conjunction with availability to various menus and options, to control access to Consults functionality. The menus that can be provided to you are:</w:t>
      </w:r>
    </w:p>
    <w:p w14:paraId="711466A5" w14:textId="77777777" w:rsidR="004A5973" w:rsidRPr="00EF5256" w:rsidRDefault="004A5973" w:rsidP="00D41468">
      <w:pPr>
        <w:pStyle w:val="ListMember"/>
      </w:pPr>
    </w:p>
    <w:p w14:paraId="36B2AC80" w14:textId="77777777" w:rsidR="004A5973" w:rsidRPr="00EF5256" w:rsidRDefault="004A5973" w:rsidP="00D41468">
      <w:pPr>
        <w:pStyle w:val="Heading3"/>
      </w:pPr>
      <w:bookmarkStart w:id="56" w:name="_Toc6930141"/>
      <w:r w:rsidRPr="00EF5256">
        <w:t>Consult Service Tracking</w:t>
      </w:r>
      <w:bookmarkEnd w:id="56"/>
    </w:p>
    <w:p w14:paraId="7F906BE9" w14:textId="77777777" w:rsidR="004A5973" w:rsidRPr="00EF5256" w:rsidRDefault="004A5973" w:rsidP="00D41468">
      <w:r w:rsidRPr="00EF5256">
        <w:t xml:space="preserve">The Consult Service Tracking menu provides access to basic consult tracking functions and reports, but can also provide complete update capabilities if you have been granted update privileges by your ADPAC. </w:t>
      </w:r>
    </w:p>
    <w:p w14:paraId="6288B970" w14:textId="77777777" w:rsidR="004A5973" w:rsidRPr="00EF5256" w:rsidRDefault="004A5973" w:rsidP="00D41468">
      <w:r w:rsidRPr="00EF5256">
        <w:t>Individual options in the Consults package that may be useful to you, and what access they provide, are detailed in the following table:</w:t>
      </w:r>
    </w:p>
    <w:p w14:paraId="323ED7D4" w14:textId="77777777" w:rsidR="004A5973" w:rsidRPr="00EF5256"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rsidRPr="00EF5256" w14:paraId="6F3F2A0C" w14:textId="77777777">
        <w:tc>
          <w:tcPr>
            <w:tcW w:w="4410" w:type="dxa"/>
          </w:tcPr>
          <w:p w14:paraId="2FEAA733" w14:textId="77777777" w:rsidR="004A5973" w:rsidRPr="00EF5256" w:rsidRDefault="004A5973" w:rsidP="00D41468">
            <w:pPr>
              <w:pStyle w:val="TableHeading"/>
            </w:pPr>
            <w:r w:rsidRPr="00EF5256">
              <w:t>Option</w:t>
            </w:r>
          </w:p>
        </w:tc>
        <w:tc>
          <w:tcPr>
            <w:tcW w:w="3618" w:type="dxa"/>
          </w:tcPr>
          <w:p w14:paraId="581D186E" w14:textId="77777777" w:rsidR="004A5973" w:rsidRPr="00EF5256" w:rsidRDefault="004A5973" w:rsidP="00D41468">
            <w:pPr>
              <w:pStyle w:val="TableHeading"/>
            </w:pPr>
            <w:r w:rsidRPr="00EF5256">
              <w:t>Services</w:t>
            </w:r>
          </w:p>
        </w:tc>
      </w:tr>
      <w:tr w:rsidR="004A5973" w:rsidRPr="00EF5256" w14:paraId="1C8CA4EC" w14:textId="77777777">
        <w:tc>
          <w:tcPr>
            <w:tcW w:w="4410" w:type="dxa"/>
          </w:tcPr>
          <w:p w14:paraId="653CF263" w14:textId="77777777" w:rsidR="004A5973" w:rsidRPr="00EF5256" w:rsidRDefault="004A5973" w:rsidP="00D41468">
            <w:pPr>
              <w:pStyle w:val="ListMember"/>
            </w:pPr>
            <w:r w:rsidRPr="00EF5256">
              <w:t>Consult Service Tracking</w:t>
            </w:r>
          </w:p>
        </w:tc>
        <w:tc>
          <w:tcPr>
            <w:tcW w:w="3618" w:type="dxa"/>
          </w:tcPr>
          <w:p w14:paraId="6E2BACAF" w14:textId="77777777" w:rsidR="004A5973" w:rsidRPr="00EF5256" w:rsidRDefault="004A5973" w:rsidP="00D41468">
            <w:pPr>
              <w:pStyle w:val="ListMember"/>
            </w:pPr>
            <w:r w:rsidRPr="00EF5256">
              <w:t>Tracking and/or update functionality depending upon your individual privileges.</w:t>
            </w:r>
          </w:p>
        </w:tc>
      </w:tr>
      <w:tr w:rsidR="004A5973" w:rsidRPr="00EF5256" w14:paraId="706F96A5" w14:textId="77777777">
        <w:tc>
          <w:tcPr>
            <w:tcW w:w="4410" w:type="dxa"/>
          </w:tcPr>
          <w:p w14:paraId="5A9FA236" w14:textId="77777777" w:rsidR="004A5973" w:rsidRPr="00EF5256" w:rsidRDefault="004A5973" w:rsidP="00D41468">
            <w:pPr>
              <w:pStyle w:val="ListMember"/>
            </w:pPr>
            <w:r w:rsidRPr="00EF5256">
              <w:t>Completion Time Statistics</w:t>
            </w:r>
          </w:p>
        </w:tc>
        <w:tc>
          <w:tcPr>
            <w:tcW w:w="3618" w:type="dxa"/>
          </w:tcPr>
          <w:p w14:paraId="391EDF76" w14:textId="77777777" w:rsidR="004A5973" w:rsidRPr="00EF5256" w:rsidRDefault="004A5973" w:rsidP="00D41468">
            <w:pPr>
              <w:pStyle w:val="ListMember"/>
            </w:pPr>
            <w:r w:rsidRPr="00EF5256">
              <w:t>Reporting.</w:t>
            </w:r>
          </w:p>
        </w:tc>
      </w:tr>
      <w:tr w:rsidR="004A5973" w:rsidRPr="00EF5256" w14:paraId="31351BBE" w14:textId="77777777">
        <w:tc>
          <w:tcPr>
            <w:tcW w:w="4410" w:type="dxa"/>
          </w:tcPr>
          <w:p w14:paraId="03F31D8C" w14:textId="77777777" w:rsidR="004A5973" w:rsidRPr="00EF5256" w:rsidRDefault="004A5973" w:rsidP="00D41468">
            <w:pPr>
              <w:pStyle w:val="ListMember"/>
            </w:pPr>
            <w:r w:rsidRPr="00EF5256">
              <w:t>Service Consults Pending Resolution</w:t>
            </w:r>
          </w:p>
        </w:tc>
        <w:tc>
          <w:tcPr>
            <w:tcW w:w="3618" w:type="dxa"/>
          </w:tcPr>
          <w:p w14:paraId="20C14307" w14:textId="77777777" w:rsidR="004A5973" w:rsidRPr="00EF5256" w:rsidRDefault="004A5973" w:rsidP="00D41468">
            <w:pPr>
              <w:pStyle w:val="ListMember"/>
            </w:pPr>
            <w:r w:rsidRPr="00EF5256">
              <w:t>Reporting.</w:t>
            </w:r>
          </w:p>
        </w:tc>
      </w:tr>
    </w:tbl>
    <w:p w14:paraId="5D760457" w14:textId="77777777" w:rsidR="004A5973" w:rsidRPr="00EF5256" w:rsidRDefault="004A5973" w:rsidP="00D41468"/>
    <w:p w14:paraId="13915FEA" w14:textId="77777777" w:rsidR="004A5973" w:rsidRPr="00EF5256" w:rsidRDefault="004A5973" w:rsidP="00D41468">
      <w:r w:rsidRPr="00EF5256">
        <w:br w:type="page"/>
      </w:r>
      <w:r w:rsidRPr="00EF5256">
        <w:lastRenderedPageBreak/>
        <w:t>With the GMRC Service User Management option, your ADPAC can set you up to be an update user for one or more service</w:t>
      </w:r>
      <w:r w:rsidRPr="00EF5256">
        <w:fldChar w:fldCharType="begin"/>
      </w:r>
      <w:r w:rsidRPr="00EF5256">
        <w:instrText xml:space="preserve"> XE "service" </w:instrText>
      </w:r>
      <w:r w:rsidRPr="00EF5256">
        <w:fldChar w:fldCharType="end"/>
      </w:r>
      <w:r w:rsidRPr="00EF5256">
        <w:t>s at your hospital. In addition, the ADPAC can grant the ability to receive consult notifications according to criteria outlined in the following table:</w:t>
      </w:r>
    </w:p>
    <w:p w14:paraId="4B195379" w14:textId="77777777" w:rsidR="004A5973" w:rsidRPr="00EF5256"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rsidRPr="00EF5256" w14:paraId="586AA177" w14:textId="77777777">
        <w:tc>
          <w:tcPr>
            <w:tcW w:w="4860" w:type="dxa"/>
            <w:tcBorders>
              <w:top w:val="single" w:sz="12" w:space="0" w:color="auto"/>
              <w:bottom w:val="single" w:sz="12" w:space="0" w:color="auto"/>
            </w:tcBorders>
          </w:tcPr>
          <w:p w14:paraId="25A41D07" w14:textId="77777777" w:rsidR="004A5973" w:rsidRPr="00EF5256" w:rsidRDefault="004A5973" w:rsidP="00D41468">
            <w:pPr>
              <w:pStyle w:val="TableHeading"/>
            </w:pPr>
            <w:r w:rsidRPr="00EF5256">
              <w:t xml:space="preserve">Category </w:t>
            </w:r>
          </w:p>
        </w:tc>
        <w:tc>
          <w:tcPr>
            <w:tcW w:w="3168" w:type="dxa"/>
            <w:tcBorders>
              <w:top w:val="single" w:sz="12" w:space="0" w:color="auto"/>
              <w:bottom w:val="single" w:sz="12" w:space="0" w:color="auto"/>
            </w:tcBorders>
          </w:tcPr>
          <w:p w14:paraId="23FA67BE" w14:textId="77777777" w:rsidR="004A5973" w:rsidRPr="00EF5256" w:rsidRDefault="004A5973" w:rsidP="00D41468">
            <w:pPr>
              <w:pStyle w:val="TableHeading"/>
            </w:pPr>
            <w:r w:rsidRPr="00EF5256">
              <w:t>Notifications Received</w:t>
            </w:r>
          </w:p>
        </w:tc>
      </w:tr>
      <w:tr w:rsidR="004A5973" w:rsidRPr="00EF5256" w14:paraId="6BC3DC11" w14:textId="77777777">
        <w:tc>
          <w:tcPr>
            <w:tcW w:w="4860" w:type="dxa"/>
            <w:tcBorders>
              <w:top w:val="nil"/>
            </w:tcBorders>
          </w:tcPr>
          <w:p w14:paraId="0DC129FA" w14:textId="77777777" w:rsidR="004A5973" w:rsidRPr="00EF5256" w:rsidRDefault="004A5973" w:rsidP="00D41468">
            <w:pPr>
              <w:pStyle w:val="ListMember"/>
            </w:pPr>
            <w:r w:rsidRPr="00EF5256">
              <w:t>UPDATE USERS W/O NOTIFICATIONS</w:t>
            </w:r>
          </w:p>
        </w:tc>
        <w:tc>
          <w:tcPr>
            <w:tcW w:w="3168" w:type="dxa"/>
            <w:tcBorders>
              <w:top w:val="nil"/>
            </w:tcBorders>
          </w:tcPr>
          <w:p w14:paraId="467403D5" w14:textId="77777777" w:rsidR="004A5973" w:rsidRPr="00EF5256" w:rsidRDefault="004A5973" w:rsidP="00D41468">
            <w:pPr>
              <w:pStyle w:val="ListMember"/>
            </w:pPr>
            <w:r w:rsidRPr="00EF5256">
              <w:t>Unless otherwise set up, will not receive notifications.</w:t>
            </w:r>
          </w:p>
        </w:tc>
      </w:tr>
      <w:tr w:rsidR="004A5973" w:rsidRPr="00EF5256" w14:paraId="109BA84B" w14:textId="77777777">
        <w:tc>
          <w:tcPr>
            <w:tcW w:w="4860" w:type="dxa"/>
            <w:tcBorders>
              <w:top w:val="nil"/>
            </w:tcBorders>
          </w:tcPr>
          <w:p w14:paraId="53DE6246" w14:textId="77777777" w:rsidR="004A5973" w:rsidRPr="00EF5256" w:rsidRDefault="004A5973" w:rsidP="00D41468">
            <w:pPr>
              <w:pStyle w:val="ListMember"/>
            </w:pPr>
            <w:r w:rsidRPr="00EF5256">
              <w:t>UPDATE TEAMS W/O NOTIFICATIONS</w:t>
            </w:r>
          </w:p>
        </w:tc>
        <w:tc>
          <w:tcPr>
            <w:tcW w:w="3168" w:type="dxa"/>
            <w:tcBorders>
              <w:top w:val="nil"/>
            </w:tcBorders>
          </w:tcPr>
          <w:p w14:paraId="156CF910" w14:textId="77777777" w:rsidR="004A5973" w:rsidRPr="00EF5256" w:rsidRDefault="004A5973" w:rsidP="00D41468">
            <w:pPr>
              <w:pStyle w:val="ListMember"/>
            </w:pPr>
            <w:r w:rsidRPr="00EF5256">
              <w:t>Unless otherwise set up, will not receive notifications.</w:t>
            </w:r>
          </w:p>
        </w:tc>
      </w:tr>
      <w:tr w:rsidR="004A5973" w:rsidRPr="00EF5256" w14:paraId="67CF8967" w14:textId="77777777">
        <w:tc>
          <w:tcPr>
            <w:tcW w:w="4860" w:type="dxa"/>
            <w:tcBorders>
              <w:top w:val="nil"/>
            </w:tcBorders>
          </w:tcPr>
          <w:p w14:paraId="3E93F1AE" w14:textId="77777777" w:rsidR="004A5973" w:rsidRPr="00EF5256" w:rsidRDefault="004A5973" w:rsidP="00D41468">
            <w:pPr>
              <w:pStyle w:val="ListMember"/>
            </w:pPr>
            <w:r w:rsidRPr="00EF5256">
              <w:t>UPDATE USER CLASS W/O NOTIFS</w:t>
            </w:r>
          </w:p>
        </w:tc>
        <w:tc>
          <w:tcPr>
            <w:tcW w:w="3168" w:type="dxa"/>
            <w:tcBorders>
              <w:top w:val="nil"/>
            </w:tcBorders>
          </w:tcPr>
          <w:p w14:paraId="4CAB6F09" w14:textId="77777777" w:rsidR="004A5973" w:rsidRPr="00EF5256" w:rsidRDefault="004A5973" w:rsidP="00D41468">
            <w:pPr>
              <w:pStyle w:val="ListMember"/>
            </w:pPr>
            <w:r w:rsidRPr="00EF5256">
              <w:t>Unless otherwise set up, will not receive notifications.</w:t>
            </w:r>
          </w:p>
        </w:tc>
      </w:tr>
      <w:tr w:rsidR="004A5973" w:rsidRPr="00EF5256" w14:paraId="68328311" w14:textId="77777777">
        <w:tc>
          <w:tcPr>
            <w:tcW w:w="4860" w:type="dxa"/>
          </w:tcPr>
          <w:p w14:paraId="1FD72C28" w14:textId="77777777" w:rsidR="004A5973" w:rsidRPr="00EF5256" w:rsidRDefault="004A5973" w:rsidP="00D41468">
            <w:pPr>
              <w:pStyle w:val="ListMember"/>
            </w:pPr>
            <w:r w:rsidRPr="00EF5256">
              <w:t>SERVICE INDIVIDUAL TO NOTIFY</w:t>
            </w:r>
          </w:p>
        </w:tc>
        <w:tc>
          <w:tcPr>
            <w:tcW w:w="3168" w:type="dxa"/>
          </w:tcPr>
          <w:p w14:paraId="1CC5B80D" w14:textId="77777777" w:rsidR="004A5973" w:rsidRPr="00EF5256" w:rsidRDefault="004A5973" w:rsidP="00D41468">
            <w:pPr>
              <w:pStyle w:val="ListMember"/>
            </w:pPr>
            <w:r w:rsidRPr="00EF5256">
              <w:t>Receive consult notifications for your service.</w:t>
            </w:r>
          </w:p>
        </w:tc>
      </w:tr>
      <w:tr w:rsidR="004A5973" w:rsidRPr="00EF5256" w14:paraId="102AE7EE" w14:textId="77777777">
        <w:tc>
          <w:tcPr>
            <w:tcW w:w="4860" w:type="dxa"/>
          </w:tcPr>
          <w:p w14:paraId="74DB13CA" w14:textId="77777777" w:rsidR="004A5973" w:rsidRPr="00EF5256" w:rsidRDefault="004A5973" w:rsidP="00D41468">
            <w:pPr>
              <w:pStyle w:val="ListMember"/>
            </w:pPr>
            <w:r w:rsidRPr="00EF5256">
              <w:t>SERVICE TEAM TO NOTIFY</w:t>
            </w:r>
          </w:p>
        </w:tc>
        <w:tc>
          <w:tcPr>
            <w:tcW w:w="3168" w:type="dxa"/>
          </w:tcPr>
          <w:p w14:paraId="13932CD0" w14:textId="77777777" w:rsidR="004A5973" w:rsidRPr="00EF5256" w:rsidRDefault="004A5973" w:rsidP="00D41468">
            <w:pPr>
              <w:pStyle w:val="ListMember"/>
            </w:pPr>
            <w:r w:rsidRPr="00EF5256">
              <w:t>Receive consult notifications for patients assigned to your team.</w:t>
            </w:r>
            <w:r w:rsidR="00744A0C" w:rsidRPr="00EF5256">
              <w:t>*</w:t>
            </w:r>
          </w:p>
        </w:tc>
      </w:tr>
      <w:tr w:rsidR="004A5973" w:rsidRPr="00EF5256" w14:paraId="5BC2DB54" w14:textId="77777777">
        <w:tc>
          <w:tcPr>
            <w:tcW w:w="4860" w:type="dxa"/>
          </w:tcPr>
          <w:p w14:paraId="59104A0F" w14:textId="77777777" w:rsidR="004A5973" w:rsidRPr="00EF5256" w:rsidRDefault="004A5973" w:rsidP="00D41468">
            <w:pPr>
              <w:pStyle w:val="ListMember"/>
            </w:pPr>
            <w:r w:rsidRPr="00EF5256">
              <w:t>NOTIFICATION BY PT LOCATION</w:t>
            </w:r>
          </w:p>
          <w:p w14:paraId="60F60EEB" w14:textId="77777777" w:rsidR="004A5973" w:rsidRPr="00EF5256" w:rsidRDefault="004A5973" w:rsidP="00D41468">
            <w:pPr>
              <w:pStyle w:val="ListMember"/>
            </w:pPr>
            <w:r w:rsidRPr="00EF5256">
              <w:t xml:space="preserve">  INDIVIDUAL TO NOTIFY</w:t>
            </w:r>
          </w:p>
        </w:tc>
        <w:tc>
          <w:tcPr>
            <w:tcW w:w="3168" w:type="dxa"/>
          </w:tcPr>
          <w:p w14:paraId="5AA735AC" w14:textId="77777777" w:rsidR="004A5973" w:rsidRPr="00EF5256" w:rsidRDefault="004A5973" w:rsidP="00D41468">
            <w:pPr>
              <w:pStyle w:val="ListMember"/>
            </w:pPr>
            <w:r w:rsidRPr="00EF5256">
              <w:t>Receive all consult notifications for your service for patients in a specified ward.</w:t>
            </w:r>
          </w:p>
        </w:tc>
      </w:tr>
      <w:tr w:rsidR="004A5973" w:rsidRPr="00EF5256" w14:paraId="7CB35AF0" w14:textId="77777777">
        <w:tc>
          <w:tcPr>
            <w:tcW w:w="4860" w:type="dxa"/>
          </w:tcPr>
          <w:p w14:paraId="5D65092B" w14:textId="77777777" w:rsidR="004A5973" w:rsidRPr="00EF5256" w:rsidRDefault="004A5973" w:rsidP="00D41468">
            <w:pPr>
              <w:pStyle w:val="ListMember"/>
            </w:pPr>
            <w:r w:rsidRPr="00EF5256">
              <w:t>NOTIFICATION BY PT LOCATION</w:t>
            </w:r>
          </w:p>
          <w:p w14:paraId="081DA6CB" w14:textId="77777777" w:rsidR="004A5973" w:rsidRPr="00EF5256" w:rsidRDefault="004A5973" w:rsidP="00D41468">
            <w:pPr>
              <w:pStyle w:val="ListMember"/>
            </w:pPr>
            <w:r w:rsidRPr="00EF5256">
              <w:t xml:space="preserve">  TEAM TO NOTIFY</w:t>
            </w:r>
          </w:p>
        </w:tc>
        <w:tc>
          <w:tcPr>
            <w:tcW w:w="3168" w:type="dxa"/>
          </w:tcPr>
          <w:p w14:paraId="749469FF" w14:textId="77777777" w:rsidR="004A5973" w:rsidRPr="00EF5256" w:rsidRDefault="004A5973" w:rsidP="00D41468">
            <w:pPr>
              <w:pStyle w:val="ListMember"/>
            </w:pPr>
            <w:r w:rsidRPr="00EF5256">
              <w:t>Receive consult notifications for patients assigned to your team and in a specified ward</w:t>
            </w:r>
          </w:p>
        </w:tc>
      </w:tr>
      <w:tr w:rsidR="004A5973" w:rsidRPr="00EF5256" w14:paraId="72588620" w14:textId="77777777">
        <w:tc>
          <w:tcPr>
            <w:tcW w:w="4860" w:type="dxa"/>
          </w:tcPr>
          <w:p w14:paraId="07B49A68" w14:textId="77777777" w:rsidR="004A5973" w:rsidRPr="00EF5256" w:rsidRDefault="004A5973" w:rsidP="00D41468">
            <w:pPr>
              <w:pStyle w:val="ListMember"/>
            </w:pPr>
            <w:r w:rsidRPr="00EF5256">
              <w:t>SPECIAL UPDATES INDIVIDUAL</w:t>
            </w:r>
          </w:p>
        </w:tc>
        <w:tc>
          <w:tcPr>
            <w:tcW w:w="3168" w:type="dxa"/>
          </w:tcPr>
          <w:p w14:paraId="36944CF1" w14:textId="77777777" w:rsidR="004A5973" w:rsidRPr="00EF5256" w:rsidRDefault="004A5973" w:rsidP="00D41468">
            <w:pPr>
              <w:pStyle w:val="ListMember"/>
            </w:pPr>
            <w:r w:rsidRPr="00EF5256">
              <w:t>An individual who has privileges to perform group status updates.</w:t>
            </w:r>
          </w:p>
        </w:tc>
      </w:tr>
    </w:tbl>
    <w:p w14:paraId="491E6BE4" w14:textId="77777777" w:rsidR="004A5973" w:rsidRPr="00EF5256" w:rsidRDefault="004A5973" w:rsidP="00D41468">
      <w:r w:rsidRPr="00EF5256">
        <w:t>These categories are not mutually exclusive, meaning you may receive notifications based on being present on one or more of the lists detailed in the foregoing table.</w:t>
      </w:r>
    </w:p>
    <w:p w14:paraId="2F1DE3D2" w14:textId="77777777" w:rsidR="00744A0C" w:rsidRPr="00EF5256" w:rsidRDefault="00744A0C" w:rsidP="00D41468">
      <w:pPr>
        <w:pStyle w:val="BodyTextIndent"/>
        <w:rPr>
          <w:sz w:val="32"/>
        </w:rPr>
      </w:pPr>
      <w:r w:rsidRPr="00EF5256">
        <w:t>*</w:t>
      </w:r>
      <w:r w:rsidRPr="00EF5256">
        <w:rPr>
          <w:sz w:val="32"/>
        </w:rPr>
        <w:t xml:space="preserve"> </w:t>
      </w:r>
      <w:r w:rsidRPr="00EF5256">
        <w:t>NOTE</w:t>
      </w:r>
      <w:r w:rsidRPr="00EF5256">
        <w:rPr>
          <w:sz w:val="32"/>
        </w:rPr>
        <w:t xml:space="preserve">: </w:t>
      </w:r>
      <w:r w:rsidRPr="00EF5256">
        <w:t>The service team does not receive the CONSULT/REQUEST UPDATED notification if another member of that team or an update user is the user adding the comment</w:t>
      </w:r>
    </w:p>
    <w:p w14:paraId="28B9A889" w14:textId="77777777" w:rsidR="004A5973" w:rsidRPr="00EF5256" w:rsidRDefault="004A5973" w:rsidP="00D41468">
      <w:pPr>
        <w:pStyle w:val="BlankLine"/>
      </w:pPr>
      <w:r w:rsidRPr="00EF5256">
        <w:fldChar w:fldCharType="begin"/>
      </w:r>
      <w:r w:rsidRPr="00EF5256">
        <w:instrText>xe "Security"</w:instrText>
      </w:r>
      <w:r w:rsidRPr="00EF5256">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rsidRPr="00EF5256" w14:paraId="7E76A930" w14:textId="77777777">
        <w:tc>
          <w:tcPr>
            <w:tcW w:w="4050" w:type="dxa"/>
            <w:tcBorders>
              <w:top w:val="single" w:sz="12" w:space="0" w:color="auto"/>
              <w:left w:val="single" w:sz="12" w:space="0" w:color="auto"/>
              <w:bottom w:val="single" w:sz="12" w:space="0" w:color="auto"/>
            </w:tcBorders>
          </w:tcPr>
          <w:p w14:paraId="758360EA" w14:textId="77777777" w:rsidR="004A5973" w:rsidRPr="00EF5256" w:rsidRDefault="004A5973" w:rsidP="00D41468">
            <w:pPr>
              <w:pStyle w:val="TableHeading"/>
            </w:pPr>
            <w:r w:rsidRPr="00EF5256">
              <w:t>Privilege</w:t>
            </w:r>
          </w:p>
        </w:tc>
        <w:tc>
          <w:tcPr>
            <w:tcW w:w="3978" w:type="dxa"/>
            <w:tcBorders>
              <w:top w:val="single" w:sz="12" w:space="0" w:color="auto"/>
              <w:bottom w:val="single" w:sz="12" w:space="0" w:color="auto"/>
              <w:right w:val="single" w:sz="12" w:space="0" w:color="auto"/>
            </w:tcBorders>
          </w:tcPr>
          <w:p w14:paraId="4C29E658" w14:textId="77777777" w:rsidR="004A5973" w:rsidRPr="00EF5256" w:rsidRDefault="004A5973" w:rsidP="00D41468">
            <w:pPr>
              <w:pStyle w:val="TableHeading"/>
            </w:pPr>
            <w:r w:rsidRPr="00EF5256">
              <w:t>Granted</w:t>
            </w:r>
          </w:p>
        </w:tc>
      </w:tr>
      <w:tr w:rsidR="004A5973" w:rsidRPr="00EF5256" w14:paraId="45E3596D" w14:textId="77777777">
        <w:tc>
          <w:tcPr>
            <w:tcW w:w="4050" w:type="dxa"/>
            <w:tcBorders>
              <w:top w:val="nil"/>
              <w:left w:val="single" w:sz="12" w:space="0" w:color="auto"/>
            </w:tcBorders>
          </w:tcPr>
          <w:p w14:paraId="294593DF" w14:textId="77777777" w:rsidR="004A5973" w:rsidRPr="00EF5256" w:rsidRDefault="004A5973" w:rsidP="00D41468">
            <w:pPr>
              <w:pStyle w:val="TableEntry"/>
            </w:pPr>
            <w:r w:rsidRPr="00EF5256">
              <w:t>Originate a consult</w:t>
            </w:r>
          </w:p>
        </w:tc>
        <w:tc>
          <w:tcPr>
            <w:tcW w:w="3978" w:type="dxa"/>
            <w:tcBorders>
              <w:top w:val="nil"/>
              <w:right w:val="single" w:sz="12" w:space="0" w:color="auto"/>
            </w:tcBorders>
          </w:tcPr>
          <w:p w14:paraId="6D46882F" w14:textId="77777777" w:rsidR="004A5973" w:rsidRPr="00EF5256" w:rsidRDefault="004A5973" w:rsidP="00D41468">
            <w:pPr>
              <w:pStyle w:val="TableEntry"/>
            </w:pPr>
            <w:r w:rsidRPr="00EF5256">
              <w:t>Anyone with access to CPRS</w:t>
            </w:r>
          </w:p>
        </w:tc>
      </w:tr>
      <w:tr w:rsidR="004A5973" w:rsidRPr="00EF5256" w14:paraId="27E7B1D1" w14:textId="77777777">
        <w:tc>
          <w:tcPr>
            <w:tcW w:w="4050" w:type="dxa"/>
            <w:tcBorders>
              <w:left w:val="single" w:sz="12" w:space="0" w:color="auto"/>
            </w:tcBorders>
          </w:tcPr>
          <w:p w14:paraId="3DEA893C" w14:textId="77777777" w:rsidR="004A5973" w:rsidRPr="00EF5256" w:rsidRDefault="004A5973" w:rsidP="00D41468">
            <w:pPr>
              <w:pStyle w:val="TableEntry"/>
            </w:pPr>
            <w:r w:rsidRPr="00EF5256">
              <w:t>Sign a consult</w:t>
            </w:r>
          </w:p>
        </w:tc>
        <w:tc>
          <w:tcPr>
            <w:tcW w:w="3978" w:type="dxa"/>
            <w:tcBorders>
              <w:right w:val="single" w:sz="12" w:space="0" w:color="auto"/>
            </w:tcBorders>
          </w:tcPr>
          <w:p w14:paraId="699F8615" w14:textId="77777777" w:rsidR="004A5973" w:rsidRPr="00EF5256" w:rsidRDefault="004A5973" w:rsidP="00D41468">
            <w:pPr>
              <w:pStyle w:val="TableEntry"/>
            </w:pPr>
            <w:r w:rsidRPr="00EF5256">
              <w:t>Anyone who can sign an order</w:t>
            </w:r>
          </w:p>
        </w:tc>
      </w:tr>
      <w:tr w:rsidR="004A5973" w:rsidRPr="00EF5256" w14:paraId="766B8AC7" w14:textId="77777777">
        <w:tc>
          <w:tcPr>
            <w:tcW w:w="4050" w:type="dxa"/>
            <w:tcBorders>
              <w:left w:val="single" w:sz="12" w:space="0" w:color="auto"/>
            </w:tcBorders>
          </w:tcPr>
          <w:p w14:paraId="7E9D5EC3" w14:textId="77777777" w:rsidR="004A5973" w:rsidRPr="00EF5256" w:rsidRDefault="004A5973" w:rsidP="00D41468">
            <w:pPr>
              <w:pStyle w:val="TableEntry"/>
            </w:pPr>
            <w:r w:rsidRPr="00EF5256">
              <w:t>Change a consult status</w:t>
            </w:r>
            <w:r w:rsidRPr="00EF5256">
              <w:fldChar w:fldCharType="begin"/>
            </w:r>
            <w:r w:rsidRPr="00EF5256">
              <w:instrText xml:space="preserve"> XE "status" </w:instrText>
            </w:r>
            <w:r w:rsidRPr="00EF5256">
              <w:fldChar w:fldCharType="end"/>
            </w:r>
          </w:p>
        </w:tc>
        <w:tc>
          <w:tcPr>
            <w:tcW w:w="3978" w:type="dxa"/>
            <w:tcBorders>
              <w:right w:val="single" w:sz="12" w:space="0" w:color="auto"/>
            </w:tcBorders>
          </w:tcPr>
          <w:p w14:paraId="764955C0" w14:textId="77777777" w:rsidR="004A5973" w:rsidRPr="00EF5256" w:rsidRDefault="004A5973" w:rsidP="00D41468">
            <w:pPr>
              <w:pStyle w:val="TableEntry"/>
            </w:pPr>
            <w:r w:rsidRPr="00EF5256">
              <w:t>Anyone with update privileges</w:t>
            </w:r>
          </w:p>
        </w:tc>
      </w:tr>
      <w:tr w:rsidR="004A5973" w:rsidRPr="00EF5256" w14:paraId="62059BE3" w14:textId="77777777">
        <w:tc>
          <w:tcPr>
            <w:tcW w:w="4050" w:type="dxa"/>
            <w:tcBorders>
              <w:left w:val="single" w:sz="12" w:space="0" w:color="auto"/>
              <w:bottom w:val="single" w:sz="12" w:space="0" w:color="auto"/>
            </w:tcBorders>
          </w:tcPr>
          <w:p w14:paraId="16B7E104" w14:textId="77777777" w:rsidR="004A5973" w:rsidRPr="00EF5256" w:rsidRDefault="004A5973" w:rsidP="00D41468">
            <w:pPr>
              <w:pStyle w:val="TableEntry"/>
            </w:pPr>
            <w:r w:rsidRPr="00EF5256">
              <w:t>View or print a consult</w:t>
            </w:r>
          </w:p>
        </w:tc>
        <w:tc>
          <w:tcPr>
            <w:tcW w:w="3978" w:type="dxa"/>
            <w:tcBorders>
              <w:bottom w:val="single" w:sz="12" w:space="0" w:color="auto"/>
              <w:right w:val="single" w:sz="12" w:space="0" w:color="auto"/>
            </w:tcBorders>
          </w:tcPr>
          <w:p w14:paraId="27401F83" w14:textId="77777777" w:rsidR="004A5973" w:rsidRPr="00EF5256" w:rsidRDefault="004A5973" w:rsidP="00D41468">
            <w:pPr>
              <w:pStyle w:val="TableEntry"/>
            </w:pPr>
            <w:r w:rsidRPr="00EF5256">
              <w:t>Anyone with access to CPRS</w:t>
            </w:r>
          </w:p>
        </w:tc>
      </w:tr>
    </w:tbl>
    <w:p w14:paraId="0C3A2F41" w14:textId="77777777" w:rsidR="00744A0C" w:rsidRPr="00EF5256" w:rsidRDefault="00744A0C" w:rsidP="00D41468"/>
    <w:p w14:paraId="2F3397A6" w14:textId="77777777" w:rsidR="004A5973" w:rsidRPr="00EF5256" w:rsidRDefault="004A5973" w:rsidP="00D41468">
      <w:r w:rsidRPr="00EF5256">
        <w:t>In summary, update user capabilities vary depending on</w:t>
      </w:r>
    </w:p>
    <w:p w14:paraId="694D7645" w14:textId="77777777" w:rsidR="004A5973" w:rsidRPr="00EF5256" w:rsidRDefault="004A5973" w:rsidP="00D41468">
      <w:pPr>
        <w:pStyle w:val="ListMember"/>
      </w:pPr>
    </w:p>
    <w:p w14:paraId="5BBF3365" w14:textId="77777777" w:rsidR="004A5973" w:rsidRPr="00EF5256" w:rsidRDefault="004A5973" w:rsidP="00D41468">
      <w:pPr>
        <w:pStyle w:val="ListMember"/>
      </w:pPr>
      <w:r w:rsidRPr="00EF5256">
        <w:t>The option(s) that you are assigned.</w:t>
      </w:r>
    </w:p>
    <w:p w14:paraId="51238CF8" w14:textId="77777777" w:rsidR="004A5973" w:rsidRPr="00EF5256" w:rsidRDefault="004A5973" w:rsidP="00D41468">
      <w:pPr>
        <w:pStyle w:val="ListMember"/>
      </w:pPr>
      <w:r w:rsidRPr="00EF5256">
        <w:t>Privileges granted in the Consults Service User Management option.</w:t>
      </w:r>
    </w:p>
    <w:p w14:paraId="20998820" w14:textId="77777777" w:rsidR="004A5973" w:rsidRPr="00EF5256" w:rsidRDefault="004A5973" w:rsidP="00D41468">
      <w:pPr>
        <w:pStyle w:val="Heading1"/>
        <w:sectPr w:rsidR="004A5973" w:rsidRPr="00EF5256" w:rsidSect="00ED54E9">
          <w:headerReference w:type="even" r:id="rId21"/>
          <w:headerReference w:type="default" r:id="rId22"/>
          <w:type w:val="oddPage"/>
          <w:pgSz w:w="12240" w:h="15840" w:code="1"/>
          <w:pgMar w:top="1440" w:right="1440" w:bottom="1440" w:left="1440" w:header="720" w:footer="634" w:gutter="0"/>
          <w:cols w:space="720"/>
          <w:noEndnote/>
        </w:sectPr>
      </w:pPr>
    </w:p>
    <w:p w14:paraId="3D07F3FD" w14:textId="77777777" w:rsidR="004A5973" w:rsidRPr="00EF5256" w:rsidRDefault="004A5973" w:rsidP="00D41468">
      <w:pPr>
        <w:pStyle w:val="Heading1"/>
      </w:pPr>
      <w:bookmarkStart w:id="57" w:name="_Toc421668490"/>
      <w:bookmarkStart w:id="58" w:name="_Toc421693917"/>
      <w:bookmarkStart w:id="59" w:name="_Toc6930142"/>
      <w:r w:rsidRPr="00EF5256">
        <w:lastRenderedPageBreak/>
        <w:t>Package Operation</w:t>
      </w:r>
      <w:bookmarkEnd w:id="57"/>
      <w:bookmarkEnd w:id="58"/>
      <w:bookmarkEnd w:id="59"/>
      <w:r w:rsidRPr="00EF5256">
        <w:fldChar w:fldCharType="begin"/>
      </w:r>
      <w:r w:rsidRPr="00EF5256">
        <w:instrText xml:space="preserve"> XE "Package Operation" </w:instrText>
      </w:r>
      <w:r w:rsidRPr="00EF5256">
        <w:fldChar w:fldCharType="end"/>
      </w:r>
      <w:r w:rsidRPr="00EF5256">
        <w:fldChar w:fldCharType="begin"/>
      </w:r>
      <w:r w:rsidRPr="00EF5256">
        <w:instrText>xe "Operation"</w:instrText>
      </w:r>
      <w:r w:rsidRPr="00EF5256">
        <w:fldChar w:fldCharType="end"/>
      </w:r>
    </w:p>
    <w:p w14:paraId="75280BDF" w14:textId="77777777" w:rsidR="00D436DA" w:rsidRPr="00EF5256" w:rsidRDefault="00D436DA" w:rsidP="00D41468">
      <w:bookmarkStart w:id="60" w:name="_Toc401592232"/>
      <w:bookmarkStart w:id="61" w:name="_Toc402366869"/>
    </w:p>
    <w:p w14:paraId="1C5C577C" w14:textId="77777777" w:rsidR="00D436DA" w:rsidRPr="00EF5256" w:rsidRDefault="004A5973" w:rsidP="00D41468">
      <w:r w:rsidRPr="00EF5256">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14:paraId="1D94F210" w14:textId="77777777" w:rsidR="004A5973" w:rsidRPr="00EF5256" w:rsidRDefault="004A5973" w:rsidP="00D41468">
      <w:r w:rsidRPr="00EF5256">
        <w:t xml:space="preserve">It collects notes and keeps records on everything that happens to it. When complete it becomes part of the patient’s medical record. </w:t>
      </w:r>
    </w:p>
    <w:p w14:paraId="76170442" w14:textId="77777777" w:rsidR="00D436DA" w:rsidRPr="00EF5256" w:rsidRDefault="00D436DA" w:rsidP="00D41468"/>
    <w:p w14:paraId="6C0B5DDF" w14:textId="77777777" w:rsidR="004A5973" w:rsidRPr="00EF5256" w:rsidRDefault="004A5973" w:rsidP="00D41468">
      <w:r w:rsidRPr="00EF5256">
        <w:t xml:space="preserve">In the pages that follow, we present this flow of information, and show the actions that must be taken at each step in the process. Many of these actions must be taken by persons other than those originating the consult. </w:t>
      </w:r>
    </w:p>
    <w:p w14:paraId="0B1D24A2" w14:textId="77777777" w:rsidR="00D436DA" w:rsidRPr="00EF5256" w:rsidRDefault="00D436DA" w:rsidP="00D41468"/>
    <w:p w14:paraId="78130EA0" w14:textId="77777777" w:rsidR="004A5973" w:rsidRPr="00EF5256" w:rsidRDefault="004A5973" w:rsidP="00D41468">
      <w:r w:rsidRPr="00EF5256">
        <w:t>Also, Consults uses CPRS during the initiation process and TIU during the completion process. In this section, we give some information about each of these packages that may help you in using Consults.</w:t>
      </w:r>
    </w:p>
    <w:p w14:paraId="0E24FDAC" w14:textId="77777777" w:rsidR="004A5973" w:rsidRPr="00EF5256" w:rsidRDefault="004A5973" w:rsidP="00D41468">
      <w:pPr>
        <w:pStyle w:val="Heading2"/>
      </w:pPr>
      <w:r w:rsidRPr="00EF5256">
        <w:br w:type="page"/>
      </w:r>
      <w:bookmarkStart w:id="62" w:name="_Toc6930143"/>
      <w:bookmarkStart w:id="63" w:name="_GoBack"/>
      <w:bookmarkEnd w:id="63"/>
      <w:r w:rsidR="00A57AF7" w:rsidRPr="00EF5256">
        <w:rPr>
          <w:noProof/>
        </w:rPr>
        <w:lastRenderedPageBreak/>
        <w:drawing>
          <wp:anchor distT="0" distB="0" distL="114300" distR="114300" simplePos="0" relativeHeight="251666944" behindDoc="0" locked="0" layoutInCell="0" allowOverlap="1" wp14:anchorId="5B7F6589" wp14:editId="6E60FEF2">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0"/>
      <w:bookmarkEnd w:id="61"/>
      <w:r w:rsidR="003E05C6" w:rsidRPr="00EF5256">
        <w:t>Workf</w:t>
      </w:r>
      <w:r w:rsidRPr="00EF5256">
        <w:t>low</w:t>
      </w:r>
      <w:bookmarkEnd w:id="62"/>
      <w:r w:rsidRPr="00EF5256">
        <w:fldChar w:fldCharType="begin"/>
      </w:r>
      <w:r w:rsidRPr="00EF5256">
        <w:instrText xml:space="preserve"> XE "Work Flow" </w:instrText>
      </w:r>
      <w:r w:rsidRPr="00EF5256">
        <w:fldChar w:fldCharType="end"/>
      </w:r>
    </w:p>
    <w:p w14:paraId="3C24788A" w14:textId="77777777" w:rsidR="004A5973" w:rsidRPr="00EF5256" w:rsidRDefault="004A5973" w:rsidP="00D41468">
      <w:pPr>
        <w:pStyle w:val="ListMember"/>
      </w:pPr>
      <w:r w:rsidRPr="00EF5256">
        <w:rPr>
          <w:b/>
        </w:rPr>
        <w:t>1. The clinician orders a consult.</w:t>
      </w:r>
      <w:r w:rsidRPr="00EF5256">
        <w:t xml:space="preserve"> While in a patient's CPRS medical record, a clinician enters an order for a consultation or procedure. </w:t>
      </w:r>
    </w:p>
    <w:p w14:paraId="5E3123CB" w14:textId="77777777" w:rsidR="004A5973" w:rsidRPr="00EF5256" w:rsidRDefault="004A5973" w:rsidP="00D41468">
      <w:pPr>
        <w:pStyle w:val="ListMember"/>
      </w:pPr>
      <w:r w:rsidRPr="00EF5256">
        <w:rPr>
          <w:b/>
        </w:rPr>
        <w:t xml:space="preserve">2. The consult service gets a written copy.  </w:t>
      </w:r>
      <w:r w:rsidRPr="00EF5256">
        <w:t>An alert and a hard-copy of the SF 513 are sent to the consult service.</w:t>
      </w:r>
    </w:p>
    <w:p w14:paraId="1E36FE89" w14:textId="77777777" w:rsidR="004A5973" w:rsidRPr="00EF5256" w:rsidRDefault="004A5973" w:rsidP="00D41468">
      <w:pPr>
        <w:pStyle w:val="ListMember"/>
      </w:pPr>
      <w:r w:rsidRPr="00EF5256">
        <w:rPr>
          <w:b/>
        </w:rPr>
        <w:t>3. If accepted, an appointment is held.</w:t>
      </w:r>
      <w:r w:rsidRPr="00EF5256">
        <w:t xml:space="preserve"> To accept the consult, the service uses the </w:t>
      </w:r>
      <w:r w:rsidRPr="00EF5256">
        <w:rPr>
          <w:b/>
        </w:rPr>
        <w:t>receive</w:t>
      </w:r>
      <w:r w:rsidRPr="00EF5256">
        <w:t xml:space="preserve"> action. The service can also </w:t>
      </w:r>
      <w:r w:rsidRPr="00EF5256">
        <w:rPr>
          <w:b/>
        </w:rPr>
        <w:t>discontinue</w:t>
      </w:r>
      <w:r w:rsidRPr="00EF5256">
        <w:t xml:space="preserve"> or </w:t>
      </w:r>
      <w:r w:rsidRPr="00EF5256">
        <w:rPr>
          <w:b/>
        </w:rPr>
        <w:t>cancel</w:t>
      </w:r>
      <w:r w:rsidRPr="00EF5256">
        <w:t xml:space="preserve"> the consult. Cancelled consults can be edited and re-submitted by the ordering clinician. </w:t>
      </w:r>
    </w:p>
    <w:p w14:paraId="3ECF94CD" w14:textId="77777777" w:rsidR="004A5973" w:rsidRPr="00EF5256" w:rsidRDefault="004A5973" w:rsidP="00D41468">
      <w:pPr>
        <w:pStyle w:val="ListMember"/>
      </w:pPr>
      <w:r w:rsidRPr="00EF5256">
        <w:rPr>
          <w:b/>
        </w:rPr>
        <w:t xml:space="preserve">4. Results are entered and signed. </w:t>
      </w:r>
      <w:r w:rsidRPr="00EF5256">
        <w:t>The consult service enters results and comments. Resulting is primarily done using TIU.</w:t>
      </w:r>
    </w:p>
    <w:p w14:paraId="3C8C5DCE" w14:textId="77777777" w:rsidR="004A5973" w:rsidRPr="00EF5256" w:rsidRDefault="004A5973" w:rsidP="00D41468">
      <w:pPr>
        <w:pStyle w:val="ListMember"/>
      </w:pPr>
      <w:r w:rsidRPr="00EF5256">
        <w:rPr>
          <w:b/>
        </w:rPr>
        <w:t>5. The originating clinician receives an alert that the consult is complete.</w:t>
      </w:r>
      <w:r w:rsidRPr="00EF5256">
        <w:t xml:space="preserve"> The results can now be examined and further action taken on behalf of the patient.</w:t>
      </w:r>
    </w:p>
    <w:p w14:paraId="6FF77FCD" w14:textId="31B4CF6F" w:rsidR="004A5973" w:rsidRDefault="004A5973" w:rsidP="00D41468">
      <w:r w:rsidRPr="00EF5256">
        <w:rPr>
          <w:b/>
        </w:rPr>
        <w:t>6. The SF 513 report becomes part of the patient’s medical record.</w:t>
      </w:r>
      <w:r w:rsidRPr="00EF5256">
        <w:t xml:space="preserve"> A hard copy can be filed and the electronic copy is on line for paperless access.</w:t>
      </w:r>
    </w:p>
    <w:p w14:paraId="0086B05E" w14:textId="4A28ADDC" w:rsidR="00AB129D" w:rsidRDefault="00AB129D" w:rsidP="00D41468"/>
    <w:p w14:paraId="52EF63DD" w14:textId="62E6FB64" w:rsidR="00C972E1" w:rsidRDefault="00AB129D" w:rsidP="00D41468">
      <w:bookmarkStart w:id="64" w:name="p12_124"/>
      <w:bookmarkEnd w:id="64"/>
      <w:r w:rsidRPr="00DA3DA0">
        <w:rPr>
          <w:highlight w:val="yellow"/>
        </w:rPr>
        <w:t xml:space="preserve">*NOTE: </w:t>
      </w:r>
      <w:r w:rsidR="00252D10" w:rsidRPr="00DA3DA0">
        <w:rPr>
          <w:highlight w:val="yellow"/>
        </w:rPr>
        <w:t xml:space="preserve">Under the Care Coordination (CC) Decision Support Tool (DST) project, the release of Patch GMRC*3.0*124 modifies the above workflow. The workflow changes effective with the installation of </w:t>
      </w:r>
      <w:r w:rsidR="000C4987" w:rsidRPr="00DA3DA0">
        <w:rPr>
          <w:highlight w:val="yellow"/>
        </w:rPr>
        <w:t xml:space="preserve">this patch </w:t>
      </w:r>
      <w:r w:rsidR="00C07785" w:rsidRPr="00DA3DA0">
        <w:rPr>
          <w:highlight w:val="yellow"/>
        </w:rPr>
        <w:t xml:space="preserve">will only impact users of DST. For further information regarding </w:t>
      </w:r>
      <w:r w:rsidR="00DA3DA0" w:rsidRPr="00DA3DA0">
        <w:rPr>
          <w:highlight w:val="yellow"/>
        </w:rPr>
        <w:t xml:space="preserve">the </w:t>
      </w:r>
      <w:r w:rsidR="009E3E92" w:rsidRPr="00DA3DA0">
        <w:rPr>
          <w:highlight w:val="yellow"/>
        </w:rPr>
        <w:t xml:space="preserve">workflow process for </w:t>
      </w:r>
      <w:r w:rsidR="00DA3DA0" w:rsidRPr="00DA3DA0">
        <w:rPr>
          <w:highlight w:val="yellow"/>
        </w:rPr>
        <w:t>DST users</w:t>
      </w:r>
      <w:r w:rsidR="00C07785" w:rsidRPr="00DA3DA0">
        <w:rPr>
          <w:highlight w:val="yellow"/>
        </w:rPr>
        <w:t>, please refer to the DST User Guide, which can be found in the VA Software Document Library (VDL)</w:t>
      </w:r>
      <w:r w:rsidR="00C972E1" w:rsidRPr="00DA3DA0">
        <w:rPr>
          <w:highlight w:val="yellow"/>
        </w:rPr>
        <w:t xml:space="preserve"> under </w:t>
      </w:r>
      <w:hyperlink r:id="rId24" w:history="1">
        <w:r w:rsidR="00C972E1" w:rsidRPr="00DA3DA0">
          <w:rPr>
            <w:rStyle w:val="Hyperlink"/>
            <w:highlight w:val="yellow"/>
          </w:rPr>
          <w:t>CPRS: Consult/Request Tracking</w:t>
        </w:r>
      </w:hyperlink>
      <w:r w:rsidR="00C972E1" w:rsidRPr="00DA3DA0">
        <w:rPr>
          <w:highlight w:val="yellow"/>
        </w:rPr>
        <w:t>.</w:t>
      </w:r>
    </w:p>
    <w:p w14:paraId="04EEBEC2" w14:textId="70449B24" w:rsidR="004A5973" w:rsidRPr="00EF5256" w:rsidRDefault="004A5973" w:rsidP="00D41468">
      <w:pPr>
        <w:pStyle w:val="Heading3"/>
      </w:pPr>
      <w:bookmarkStart w:id="65" w:name="_Toc401592234"/>
      <w:bookmarkStart w:id="66" w:name="_Toc402366871"/>
      <w:bookmarkStart w:id="67" w:name="_Toc421668492"/>
      <w:bookmarkStart w:id="68" w:name="_Toc421693919"/>
      <w:r w:rsidRPr="00EF5256">
        <w:br w:type="page"/>
      </w:r>
      <w:bookmarkStart w:id="69" w:name="_Toc6930144"/>
      <w:r w:rsidRPr="00EF5256">
        <w:lastRenderedPageBreak/>
        <w:t>1</w:t>
      </w:r>
      <w:bookmarkEnd w:id="65"/>
      <w:bookmarkEnd w:id="66"/>
      <w:bookmarkEnd w:id="67"/>
      <w:bookmarkEnd w:id="68"/>
      <w:r w:rsidRPr="00EF5256">
        <w:t>. The Clinician Orders a Consult</w:t>
      </w:r>
      <w:bookmarkStart w:id="70" w:name="EnterOrder"/>
      <w:bookmarkEnd w:id="70"/>
      <w:bookmarkEnd w:id="69"/>
      <w:r w:rsidRPr="00EF5256">
        <w:fldChar w:fldCharType="begin"/>
      </w:r>
      <w:r w:rsidRPr="00EF5256">
        <w:instrText xml:space="preserve"> XE "Order New Consult" </w:instrText>
      </w:r>
      <w:r w:rsidRPr="00EF5256">
        <w:fldChar w:fldCharType="end"/>
      </w:r>
      <w:r w:rsidRPr="00EF5256">
        <w:t xml:space="preserve"> </w:t>
      </w:r>
    </w:p>
    <w:p w14:paraId="5618BF83" w14:textId="77777777" w:rsidR="004A5973" w:rsidRPr="00EF5256" w:rsidRDefault="004A5973" w:rsidP="00D41468">
      <w:pPr>
        <w:pStyle w:val="BodyTextIndent"/>
      </w:pPr>
      <w:r w:rsidRPr="00EF5256">
        <w:t>Consult orders can be entered:</w:t>
      </w:r>
    </w:p>
    <w:p w14:paraId="0E77F6C9" w14:textId="77777777" w:rsidR="004A5973" w:rsidRPr="00EF5256" w:rsidRDefault="004A5973" w:rsidP="00D41468">
      <w:pPr>
        <w:pStyle w:val="ListMember"/>
      </w:pPr>
    </w:p>
    <w:p w14:paraId="2B43299A" w14:textId="77777777" w:rsidR="004A5973" w:rsidRPr="00EF5256" w:rsidRDefault="004A5973" w:rsidP="00D41468">
      <w:pPr>
        <w:pStyle w:val="ListMember"/>
      </w:pPr>
      <w:r w:rsidRPr="00EF5256">
        <w:t>From the CPRS medical record screen, Consults tab</w:t>
      </w:r>
    </w:p>
    <w:p w14:paraId="4A9FD5B5" w14:textId="77777777" w:rsidR="004A5973" w:rsidRPr="00EF5256" w:rsidRDefault="004A5973" w:rsidP="00D41468">
      <w:pPr>
        <w:pStyle w:val="ListMember"/>
      </w:pPr>
      <w:r w:rsidRPr="00EF5256">
        <w:t>CPRS GUI interface program, Consults tab</w:t>
      </w:r>
    </w:p>
    <w:p w14:paraId="70D655A5" w14:textId="77777777" w:rsidR="004A5973" w:rsidRPr="00EF5256" w:rsidRDefault="004A5973" w:rsidP="00D41468">
      <w:pPr>
        <w:pStyle w:val="Heading4"/>
      </w:pPr>
      <w:r w:rsidRPr="00EF5256">
        <w:t>Ordering Within the CPRS Package</w:t>
      </w:r>
    </w:p>
    <w:p w14:paraId="69A0936D" w14:textId="77777777" w:rsidR="004A5973" w:rsidRPr="00EF5256" w:rsidRDefault="004A5973" w:rsidP="00D41468">
      <w:r w:rsidRPr="00EF5256">
        <w:t>Primarily, Consult orders should be placed through the CPRS Add New Orders</w:t>
      </w:r>
      <w:r w:rsidRPr="00EF5256">
        <w:fldChar w:fldCharType="begin"/>
      </w:r>
      <w:r w:rsidRPr="00EF5256">
        <w:instrText xml:space="preserve"> XE "Add New Orders" </w:instrText>
      </w:r>
      <w:r w:rsidRPr="00EF5256">
        <w:fldChar w:fldCharType="end"/>
      </w:r>
      <w:r w:rsidRPr="00EF5256">
        <w:t xml:space="preserve"> action.</w:t>
      </w:r>
    </w:p>
    <w:p w14:paraId="5044996F" w14:textId="77777777" w:rsidR="004A5973" w:rsidRPr="00EF5256" w:rsidRDefault="004A5973" w:rsidP="00D41468">
      <w:r w:rsidRPr="00EF5256">
        <w:t>In this manual we provide a step-by-step display of the process for ordering consult or procedures requests through the CPRS package. We first go through a brief list of steps, then we discuss each step in detail.</w:t>
      </w:r>
    </w:p>
    <w:p w14:paraId="72BF132F" w14:textId="77777777" w:rsidR="004A5973" w:rsidRPr="00EF5256" w:rsidRDefault="004A5973" w:rsidP="00D41468">
      <w:pPr>
        <w:pStyle w:val="Heading4"/>
      </w:pPr>
      <w:r w:rsidRPr="00EF5256">
        <w:t>To Order a Consult:</w:t>
      </w:r>
    </w:p>
    <w:p w14:paraId="274FE671" w14:textId="77777777" w:rsidR="004A5973" w:rsidRPr="00EF5256" w:rsidRDefault="004A5973" w:rsidP="00D41468">
      <w:pPr>
        <w:pStyle w:val="ListMember"/>
      </w:pPr>
    </w:p>
    <w:p w14:paraId="3F4833F9" w14:textId="77777777" w:rsidR="004A5973" w:rsidRPr="00EF5256" w:rsidRDefault="004A5973" w:rsidP="00D41468">
      <w:pPr>
        <w:pStyle w:val="ListMember"/>
      </w:pPr>
      <w:r w:rsidRPr="00EF5256">
        <w:t>A.</w:t>
      </w:r>
      <w:r w:rsidRPr="00EF5256">
        <w:tab/>
        <w:t>Select CPRS Clinician Menu (OE) from the Clinician Menu.</w:t>
      </w:r>
    </w:p>
    <w:p w14:paraId="4FFEB6C4" w14:textId="77777777" w:rsidR="004A5973" w:rsidRPr="00EF5256" w:rsidRDefault="004A5973" w:rsidP="00D41468">
      <w:pPr>
        <w:pStyle w:val="ListMember"/>
      </w:pPr>
      <w:r w:rsidRPr="00EF5256">
        <w:t>B.</w:t>
      </w:r>
      <w:r w:rsidRPr="00EF5256">
        <w:tab/>
        <w:t>Select the patient.</w:t>
      </w:r>
    </w:p>
    <w:p w14:paraId="79B658D6" w14:textId="77777777" w:rsidR="004A5973" w:rsidRPr="00EF5256" w:rsidRDefault="004A5973" w:rsidP="00D41468">
      <w:pPr>
        <w:pStyle w:val="ListMember"/>
      </w:pPr>
      <w:r w:rsidRPr="00EF5256">
        <w:t>C.</w:t>
      </w:r>
      <w:r w:rsidRPr="00EF5256">
        <w:tab/>
        <w:t>Select Chart Contents then Consults.</w:t>
      </w:r>
    </w:p>
    <w:p w14:paraId="637B0F90" w14:textId="77777777" w:rsidR="004A5973" w:rsidRPr="00EF5256" w:rsidRDefault="004A5973" w:rsidP="00D41468">
      <w:pPr>
        <w:pStyle w:val="ListMember"/>
      </w:pPr>
      <w:r w:rsidRPr="00EF5256">
        <w:t>D.</w:t>
      </w:r>
      <w:r w:rsidRPr="00EF5256">
        <w:tab/>
        <w:t>Select Order New Consult.</w:t>
      </w:r>
    </w:p>
    <w:p w14:paraId="0310F10A" w14:textId="77777777" w:rsidR="004A5973" w:rsidRPr="00EF5256" w:rsidRDefault="004A5973" w:rsidP="00D41468">
      <w:pPr>
        <w:pStyle w:val="ListMember"/>
      </w:pPr>
      <w:r w:rsidRPr="00EF5256">
        <w:t>E.</w:t>
      </w:r>
      <w:r w:rsidRPr="00EF5256">
        <w:tab/>
        <w:t>Answer questions on the particulars of the request.</w:t>
      </w:r>
    </w:p>
    <w:p w14:paraId="3BFBCB6C" w14:textId="77777777" w:rsidR="004A5973" w:rsidRPr="00EF5256" w:rsidRDefault="004A5973" w:rsidP="00D41468">
      <w:r w:rsidRPr="00EF5256">
        <w:t>To go over in detail how to order a consult:</w:t>
      </w:r>
    </w:p>
    <w:p w14:paraId="45B7D051" w14:textId="77777777" w:rsidR="004A5973" w:rsidRPr="00EF5256" w:rsidRDefault="004A5973" w:rsidP="00D41468">
      <w:pPr>
        <w:pStyle w:val="Heading4"/>
      </w:pPr>
      <w:r w:rsidRPr="00EF5256">
        <w:t>A.</w:t>
      </w:r>
      <w:r w:rsidRPr="00EF5256">
        <w:tab/>
        <w:t>Select CPRS Clinician Menu (OE) from the Clinician Menu</w:t>
      </w:r>
    </w:p>
    <w:p w14:paraId="37BF9B5A" w14:textId="77777777" w:rsidR="004A5973" w:rsidRPr="00EF5256" w:rsidRDefault="004A5973" w:rsidP="00D41468">
      <w:r w:rsidRPr="00EF5256">
        <w:t>Exactly how you do this option depends on how IRM or your ADPAC set up your menu. This example shows one way of performing step A.</w:t>
      </w:r>
    </w:p>
    <w:p w14:paraId="4CB7A310" w14:textId="77777777" w:rsidR="004A5973" w:rsidRPr="00EF5256" w:rsidRDefault="004A5973" w:rsidP="00D41468">
      <w:pPr>
        <w:pStyle w:val="BlankLine"/>
      </w:pPr>
    </w:p>
    <w:p w14:paraId="3BF76EB6" w14:textId="77777777" w:rsidR="004A5973" w:rsidRPr="00EF5256" w:rsidRDefault="004A5973" w:rsidP="00D41468">
      <w:pPr>
        <w:pStyle w:val="ComputerScreen"/>
      </w:pPr>
      <w:r w:rsidRPr="00EF5256">
        <w:t>Select Clinician Menu Option: ?</w:t>
      </w:r>
    </w:p>
    <w:p w14:paraId="1E5F040D" w14:textId="77777777" w:rsidR="004A5973" w:rsidRPr="00EF5256" w:rsidRDefault="004A5973" w:rsidP="00D41468">
      <w:pPr>
        <w:pStyle w:val="ComputerScreen"/>
      </w:pPr>
    </w:p>
    <w:p w14:paraId="3E2B2896" w14:textId="77777777" w:rsidR="004A5973" w:rsidRPr="00EF5256" w:rsidRDefault="004A5973" w:rsidP="00D41468">
      <w:pPr>
        <w:pStyle w:val="ComputerScreen"/>
      </w:pPr>
      <w:r w:rsidRPr="00EF5256">
        <w:t xml:space="preserve">   OE     CPRS Clinician Menu</w:t>
      </w:r>
    </w:p>
    <w:p w14:paraId="18C0CF5F" w14:textId="77777777" w:rsidR="004A5973" w:rsidRPr="00EF5256" w:rsidRDefault="004A5973" w:rsidP="00D41468">
      <w:pPr>
        <w:pStyle w:val="ComputerScreen"/>
      </w:pPr>
      <w:r w:rsidRPr="00EF5256">
        <w:t xml:space="preserve">   RR     Results Reporting Menu</w:t>
      </w:r>
    </w:p>
    <w:p w14:paraId="37E030ED" w14:textId="77777777" w:rsidR="004A5973" w:rsidRPr="00EF5256" w:rsidRDefault="004A5973" w:rsidP="00D41468">
      <w:pPr>
        <w:pStyle w:val="ComputerScreen"/>
      </w:pPr>
      <w:r w:rsidRPr="00EF5256">
        <w:t xml:space="preserve">   AD     Add New Orders</w:t>
      </w:r>
    </w:p>
    <w:p w14:paraId="2EC1BD87" w14:textId="77777777" w:rsidR="004A5973" w:rsidRPr="00EF5256" w:rsidRDefault="004A5973" w:rsidP="00D41468">
      <w:pPr>
        <w:pStyle w:val="ComputerScreen"/>
      </w:pPr>
      <w:r w:rsidRPr="00EF5256">
        <w:t xml:space="preserve">   RO     Act On Existing Orders</w:t>
      </w:r>
    </w:p>
    <w:p w14:paraId="5990BE2E" w14:textId="77777777" w:rsidR="004A5973" w:rsidRPr="00EF5256" w:rsidRDefault="004A5973" w:rsidP="00D41468">
      <w:pPr>
        <w:pStyle w:val="ComputerScreen"/>
      </w:pPr>
      <w:r w:rsidRPr="00EF5256">
        <w:t xml:space="preserve">   PP     Personal Preferences ...</w:t>
      </w:r>
    </w:p>
    <w:p w14:paraId="20DCD842" w14:textId="77777777" w:rsidR="004A5973" w:rsidRPr="00EF5256" w:rsidRDefault="004A5973" w:rsidP="00D41468">
      <w:pPr>
        <w:pStyle w:val="ComputerScreen"/>
      </w:pPr>
    </w:p>
    <w:p w14:paraId="536124E2" w14:textId="77777777" w:rsidR="004A5973" w:rsidRPr="00EF5256" w:rsidRDefault="004A5973" w:rsidP="00D41468">
      <w:pPr>
        <w:pStyle w:val="ComputerScreen"/>
      </w:pPr>
      <w:r w:rsidRPr="00EF5256">
        <w:t>Enter ?? for more options, ??? for brief descriptions, ?OPTION for help text.</w:t>
      </w:r>
    </w:p>
    <w:p w14:paraId="50D0C1D3" w14:textId="77777777" w:rsidR="004A5973" w:rsidRPr="00EF5256" w:rsidRDefault="004A5973" w:rsidP="00D41468">
      <w:pPr>
        <w:pStyle w:val="ComputerScreen"/>
      </w:pPr>
    </w:p>
    <w:p w14:paraId="73A89FAE" w14:textId="77777777" w:rsidR="004A5973" w:rsidRPr="00EF5256" w:rsidRDefault="004A5973" w:rsidP="00D41468">
      <w:pPr>
        <w:pStyle w:val="ComputerScreen"/>
      </w:pPr>
      <w:r w:rsidRPr="00EF5256">
        <w:t xml:space="preserve">Select Clinician Menu Option: </w:t>
      </w:r>
      <w:r w:rsidRPr="00EF5256">
        <w:rPr>
          <w:b/>
        </w:rPr>
        <w:t>OE</w:t>
      </w:r>
    </w:p>
    <w:p w14:paraId="2702C2DC" w14:textId="77777777" w:rsidR="004A5973" w:rsidRPr="00EF5256" w:rsidRDefault="004A5973" w:rsidP="00D41468"/>
    <w:p w14:paraId="2FFA3416" w14:textId="77777777" w:rsidR="004A5973" w:rsidRPr="00EF5256" w:rsidRDefault="004A5973" w:rsidP="00D41468">
      <w:r w:rsidRPr="00EF5256">
        <w:br w:type="page"/>
      </w:r>
      <w:r w:rsidRPr="00EF5256">
        <w:lastRenderedPageBreak/>
        <w:t>The screen now looks like this:</w:t>
      </w:r>
    </w:p>
    <w:p w14:paraId="2CACF261" w14:textId="77777777" w:rsidR="004A5973" w:rsidRPr="00EF5256" w:rsidRDefault="004A5973" w:rsidP="00D41468">
      <w:pPr>
        <w:pStyle w:val="BlankLine"/>
      </w:pPr>
    </w:p>
    <w:p w14:paraId="01DB4A89" w14:textId="77777777" w:rsidR="004A5973" w:rsidRPr="00EF5256" w:rsidRDefault="004A5973" w:rsidP="00D41468">
      <w:pPr>
        <w:pStyle w:val="ComputerScreen"/>
      </w:pPr>
      <w:r w:rsidRPr="00EF5256">
        <w:t>Patient Selection             Apr 07, 1999 14:51:30           Page:   1 of  1</w:t>
      </w:r>
    </w:p>
    <w:p w14:paraId="54C70E55" w14:textId="77777777" w:rsidR="004A5973" w:rsidRPr="00EF5256" w:rsidRDefault="004A5973" w:rsidP="00D41468">
      <w:pPr>
        <w:pStyle w:val="ComputerScreen"/>
      </w:pPr>
      <w:r w:rsidRPr="00EF5256">
        <w:t>Current patient: ** No patient selected **</w:t>
      </w:r>
    </w:p>
    <w:p w14:paraId="737DC54B" w14:textId="77777777" w:rsidR="004A5973" w:rsidRPr="00EF5256" w:rsidRDefault="004A5973" w:rsidP="00D41468">
      <w:pPr>
        <w:pStyle w:val="ComputerScreen"/>
      </w:pPr>
    </w:p>
    <w:p w14:paraId="3B06CD1A" w14:textId="77777777" w:rsidR="004A5973" w:rsidRPr="00EF5256" w:rsidRDefault="004A5973" w:rsidP="00D41468">
      <w:pPr>
        <w:pStyle w:val="CScreenUnderline"/>
      </w:pPr>
      <w:r w:rsidRPr="00EF5256">
        <w:t xml:space="preserve">     Patient Name                   ID        DOB            Room-Bed          </w:t>
      </w:r>
    </w:p>
    <w:p w14:paraId="0EF725DB" w14:textId="77777777" w:rsidR="004A5973" w:rsidRPr="00EF5256" w:rsidRDefault="004A5973" w:rsidP="00D41468">
      <w:pPr>
        <w:pStyle w:val="ComputerScreen"/>
      </w:pPr>
      <w:r w:rsidRPr="00EF5256">
        <w:t xml:space="preserve">     No patients found.                                                         </w:t>
      </w:r>
    </w:p>
    <w:p w14:paraId="3A73FA02" w14:textId="77777777" w:rsidR="004A5973" w:rsidRPr="00EF5256" w:rsidRDefault="004A5973" w:rsidP="00D41468">
      <w:pPr>
        <w:pStyle w:val="ComputerScreen"/>
      </w:pPr>
    </w:p>
    <w:p w14:paraId="0E4AE217" w14:textId="77777777" w:rsidR="004A5973" w:rsidRPr="00EF5256" w:rsidRDefault="004A5973" w:rsidP="00D41468">
      <w:pPr>
        <w:pStyle w:val="ComputerScreen"/>
      </w:pPr>
    </w:p>
    <w:p w14:paraId="69D04B25" w14:textId="77777777" w:rsidR="004A5973" w:rsidRPr="00EF5256" w:rsidRDefault="004A5973" w:rsidP="00D41468">
      <w:pPr>
        <w:pStyle w:val="ComputerScreen"/>
      </w:pPr>
    </w:p>
    <w:p w14:paraId="76DFAC85" w14:textId="77777777" w:rsidR="004A5973" w:rsidRPr="00EF5256" w:rsidRDefault="004A5973" w:rsidP="00D41468">
      <w:pPr>
        <w:pStyle w:val="ComputerScreen"/>
      </w:pPr>
    </w:p>
    <w:p w14:paraId="7DEA6199" w14:textId="77777777" w:rsidR="004A5973" w:rsidRPr="00EF5256" w:rsidRDefault="004A5973" w:rsidP="00D41468">
      <w:pPr>
        <w:pStyle w:val="ComputerScreen"/>
      </w:pPr>
    </w:p>
    <w:p w14:paraId="23AF3161" w14:textId="77777777" w:rsidR="004A5973" w:rsidRPr="00EF5256" w:rsidRDefault="004A5973" w:rsidP="00D41468">
      <w:pPr>
        <w:pStyle w:val="ComputerScreen"/>
      </w:pPr>
    </w:p>
    <w:p w14:paraId="13062764" w14:textId="77777777" w:rsidR="004A5973" w:rsidRPr="00EF5256" w:rsidRDefault="004A5973" w:rsidP="00D41468">
      <w:pPr>
        <w:pStyle w:val="ComputerScreen"/>
      </w:pPr>
    </w:p>
    <w:p w14:paraId="6E21CFF0" w14:textId="77777777" w:rsidR="004A5973" w:rsidRPr="00EF5256" w:rsidRDefault="004A5973" w:rsidP="00D41468">
      <w:pPr>
        <w:pStyle w:val="ComputerScreen"/>
      </w:pPr>
    </w:p>
    <w:p w14:paraId="22331543" w14:textId="77777777" w:rsidR="004A5973" w:rsidRPr="00EF5256" w:rsidRDefault="004A5973" w:rsidP="00D41468">
      <w:pPr>
        <w:pStyle w:val="ComputerScreen"/>
      </w:pPr>
    </w:p>
    <w:p w14:paraId="1CC3748C" w14:textId="77777777" w:rsidR="004A5973" w:rsidRPr="00EF5256" w:rsidRDefault="004A5973" w:rsidP="00D41468">
      <w:pPr>
        <w:pStyle w:val="ComputerScreen"/>
      </w:pPr>
    </w:p>
    <w:p w14:paraId="115AE419" w14:textId="77777777" w:rsidR="004A5973" w:rsidRPr="00EF5256" w:rsidRDefault="004A5973" w:rsidP="00D41468">
      <w:pPr>
        <w:pStyle w:val="ComputerScreen"/>
      </w:pPr>
    </w:p>
    <w:p w14:paraId="66ED4043" w14:textId="77777777" w:rsidR="004A5973" w:rsidRPr="00EF5256" w:rsidRDefault="004A5973" w:rsidP="00D41468">
      <w:pPr>
        <w:pStyle w:val="ComputerScreen"/>
      </w:pPr>
    </w:p>
    <w:p w14:paraId="36C7387C" w14:textId="77777777" w:rsidR="004A5973" w:rsidRPr="00EF5256" w:rsidRDefault="004A5973" w:rsidP="00D41468">
      <w:pPr>
        <w:pStyle w:val="ComputerScreen"/>
      </w:pPr>
    </w:p>
    <w:p w14:paraId="13CEC757" w14:textId="77777777" w:rsidR="004A5973" w:rsidRPr="00EF5256" w:rsidRDefault="004A5973" w:rsidP="00D41468">
      <w:pPr>
        <w:pStyle w:val="ComputerScreen"/>
      </w:pPr>
    </w:p>
    <w:p w14:paraId="7EC2035B" w14:textId="77777777" w:rsidR="004A5973" w:rsidRPr="00EF5256" w:rsidRDefault="004A5973" w:rsidP="00D41468">
      <w:pPr>
        <w:pStyle w:val="CScreenReversed"/>
      </w:pPr>
      <w:r w:rsidRPr="00EF5256">
        <w:t xml:space="preserve">          Enter the number of the patient chart to be opened                 &gt;&gt;&gt; </w:t>
      </w:r>
    </w:p>
    <w:p w14:paraId="7407C772" w14:textId="77777777" w:rsidR="004A5973" w:rsidRPr="00EF5256" w:rsidRDefault="004A5973" w:rsidP="00D41468">
      <w:pPr>
        <w:pStyle w:val="ComputerScreen"/>
      </w:pPr>
      <w:r w:rsidRPr="00EF5256">
        <w:t>+   Next Screen           CV  Change View ...       FD  Find Patient</w:t>
      </w:r>
    </w:p>
    <w:p w14:paraId="697B5753" w14:textId="77777777" w:rsidR="004A5973" w:rsidRPr="00EF5256" w:rsidRDefault="004A5973" w:rsidP="00D41468">
      <w:pPr>
        <w:pStyle w:val="ComputerScreen"/>
      </w:pPr>
      <w:r w:rsidRPr="00EF5256">
        <w:t>-   Previous Screen       SV  (Save as Default List)Q   Close</w:t>
      </w:r>
    </w:p>
    <w:p w14:paraId="3BD1EF2F" w14:textId="77777777" w:rsidR="004A5973" w:rsidRPr="00EF5256" w:rsidRDefault="004A5973" w:rsidP="00D41468">
      <w:pPr>
        <w:pStyle w:val="ComputerScreen"/>
      </w:pPr>
      <w:r w:rsidRPr="00EF5256">
        <w:t xml:space="preserve">                                 </w:t>
      </w:r>
    </w:p>
    <w:p w14:paraId="7FD1A45A" w14:textId="77777777" w:rsidR="004A5973" w:rsidRPr="00EF5256" w:rsidRDefault="004A5973" w:rsidP="00D41468">
      <w:pPr>
        <w:pStyle w:val="ComputerScreen"/>
      </w:pPr>
      <w:r w:rsidRPr="00EF5256">
        <w:t>Select Patient: Change View //</w:t>
      </w:r>
    </w:p>
    <w:p w14:paraId="289B1F6F" w14:textId="77777777" w:rsidR="004A5973" w:rsidRPr="00EF5256" w:rsidRDefault="004A5973" w:rsidP="00D41468">
      <w:pPr>
        <w:pStyle w:val="Heading4"/>
      </w:pPr>
      <w:r w:rsidRPr="00EF5256">
        <w:t>B.</w:t>
      </w:r>
      <w:r w:rsidRPr="00EF5256">
        <w:tab/>
        <w:t>Select the Patient</w:t>
      </w:r>
    </w:p>
    <w:p w14:paraId="6211C036" w14:textId="77777777" w:rsidR="004A5973" w:rsidRPr="00EF5256" w:rsidRDefault="004A5973" w:rsidP="00D41468">
      <w:r w:rsidRPr="00EF5256">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14:paraId="5E07BE1E" w14:textId="77777777" w:rsidR="004A5973" w:rsidRPr="00EF5256" w:rsidRDefault="004A5973" w:rsidP="00D41468">
      <w:pPr>
        <w:pStyle w:val="BlankLine"/>
      </w:pPr>
    </w:p>
    <w:p w14:paraId="6A157151" w14:textId="77777777" w:rsidR="004A5973" w:rsidRPr="00EF5256" w:rsidRDefault="004A5973" w:rsidP="00D41468">
      <w:pPr>
        <w:pStyle w:val="ComputerScreen"/>
      </w:pPr>
      <w:r w:rsidRPr="00EF5256">
        <w:t xml:space="preserve">Select Patient: Change View // </w:t>
      </w:r>
      <w:r w:rsidR="00391D46" w:rsidRPr="00EF5256">
        <w:rPr>
          <w:b/>
        </w:rPr>
        <w:t>C</w:t>
      </w:r>
      <w:r w:rsidRPr="00EF5256">
        <w:rPr>
          <w:b/>
        </w:rPr>
        <w:t>2342</w:t>
      </w:r>
    </w:p>
    <w:p w14:paraId="53A92A42" w14:textId="77777777" w:rsidR="004A5973" w:rsidRPr="00EF5256" w:rsidRDefault="004A5973" w:rsidP="00D41468">
      <w:pPr>
        <w:pStyle w:val="ComputerScreen"/>
      </w:pPr>
      <w:r w:rsidRPr="00EF5256">
        <w:t xml:space="preserve">   1   </w:t>
      </w:r>
      <w:r w:rsidR="00391D46" w:rsidRPr="00EF5256">
        <w:t>C</w:t>
      </w:r>
      <w:r w:rsidRPr="00EF5256">
        <w:t xml:space="preserve">2342  </w:t>
      </w:r>
      <w:r w:rsidR="00391D46" w:rsidRPr="00EF5256">
        <w:t>CPRSPATIENT,TWO</w:t>
      </w:r>
      <w:r w:rsidRPr="00EF5256">
        <w:t xml:space="preserve">       03-04-32     </w:t>
      </w:r>
      <w:r w:rsidR="00391D46" w:rsidRPr="00EF5256">
        <w:t>666</w:t>
      </w:r>
      <w:r w:rsidRPr="00EF5256">
        <w:t xml:space="preserve">902342      MILITARY RETIREE  </w:t>
      </w:r>
    </w:p>
    <w:p w14:paraId="1BC70D28" w14:textId="77777777" w:rsidR="004A5973" w:rsidRPr="00EF5256" w:rsidRDefault="004A5973" w:rsidP="00D41468">
      <w:pPr>
        <w:pStyle w:val="ComputerScreen"/>
      </w:pPr>
      <w:r w:rsidRPr="00EF5256">
        <w:t xml:space="preserve">  </w:t>
      </w:r>
    </w:p>
    <w:p w14:paraId="3E506F94" w14:textId="77777777" w:rsidR="004A5973" w:rsidRPr="00EF5256" w:rsidRDefault="004A5973" w:rsidP="00D41468">
      <w:pPr>
        <w:pStyle w:val="ComputerScreen"/>
      </w:pPr>
      <w:r w:rsidRPr="00EF5256">
        <w:t xml:space="preserve">   2   </w:t>
      </w:r>
      <w:r w:rsidR="00391D46" w:rsidRPr="00EF5256">
        <w:t>C</w:t>
      </w:r>
      <w:r w:rsidRPr="00EF5256">
        <w:t xml:space="preserve">2342  </w:t>
      </w:r>
      <w:bookmarkStart w:id="71" w:name="OLE_LINK4"/>
      <w:bookmarkStart w:id="72" w:name="OLE_LINK5"/>
      <w:r w:rsidR="00391D46" w:rsidRPr="00EF5256">
        <w:t>CPRSPATIENT,TWELVE</w:t>
      </w:r>
      <w:bookmarkEnd w:id="71"/>
      <w:bookmarkEnd w:id="72"/>
      <w:r w:rsidRPr="00EF5256">
        <w:t xml:space="preserve">    02-03-23     </w:t>
      </w:r>
      <w:r w:rsidR="00391D46" w:rsidRPr="00EF5256">
        <w:t>666</w:t>
      </w:r>
      <w:r w:rsidRPr="00EF5256">
        <w:t xml:space="preserve">242342      MILITARY RETIREE    </w:t>
      </w:r>
    </w:p>
    <w:p w14:paraId="2ED55583" w14:textId="77777777" w:rsidR="004A5973" w:rsidRPr="00EF5256" w:rsidRDefault="004A5973" w:rsidP="00D41468">
      <w:pPr>
        <w:pStyle w:val="ComputerScreen"/>
      </w:pPr>
      <w:r w:rsidRPr="00EF5256">
        <w:t xml:space="preserve">CHOOSE 1-2: </w:t>
      </w:r>
      <w:r w:rsidRPr="00EF5256">
        <w:rPr>
          <w:b/>
        </w:rPr>
        <w:t>2</w:t>
      </w:r>
      <w:r w:rsidRPr="00EF5256">
        <w:t xml:space="preserve">  </w:t>
      </w:r>
      <w:r w:rsidR="0015656E" w:rsidRPr="00EF5256">
        <w:t>CPRSPATIENT,TWELVE</w:t>
      </w:r>
      <w:r w:rsidRPr="00EF5256">
        <w:t xml:space="preserve">        02-03-23   </w:t>
      </w:r>
      <w:r w:rsidR="00391D46" w:rsidRPr="00EF5256">
        <w:t>666</w:t>
      </w:r>
      <w:r w:rsidRPr="00EF5256">
        <w:t xml:space="preserve">242342     MILITARY RETIREE  </w:t>
      </w:r>
    </w:p>
    <w:p w14:paraId="493E46C6" w14:textId="77777777" w:rsidR="004A5973" w:rsidRPr="00EF5256" w:rsidRDefault="004A5973" w:rsidP="00D41468">
      <w:pPr>
        <w:pStyle w:val="ComputerScreen"/>
      </w:pPr>
      <w:r w:rsidRPr="00EF5256">
        <w:t xml:space="preserve">  </w:t>
      </w:r>
    </w:p>
    <w:p w14:paraId="752DFF01" w14:textId="77777777" w:rsidR="004A5973" w:rsidRPr="00EF5256" w:rsidRDefault="004A5973" w:rsidP="00D41468">
      <w:pPr>
        <w:pStyle w:val="ComputerScreen"/>
      </w:pPr>
      <w:r w:rsidRPr="00EF5256">
        <w:t>Searching for the patient's chart ...</w:t>
      </w:r>
    </w:p>
    <w:p w14:paraId="009CCAD8" w14:textId="77777777" w:rsidR="004A5973" w:rsidRPr="00EF5256" w:rsidRDefault="004A5973" w:rsidP="00D41468">
      <w:pPr>
        <w:pStyle w:val="BlankLine"/>
      </w:pPr>
    </w:p>
    <w:p w14:paraId="1A1E6F27" w14:textId="77777777" w:rsidR="004A5973" w:rsidRPr="00EF5256" w:rsidRDefault="004A5973" w:rsidP="00D41468">
      <w:pPr>
        <w:pStyle w:val="BlankLine"/>
      </w:pPr>
      <w:r w:rsidRPr="00EF5256">
        <w:t>(Continued on the next page.)</w:t>
      </w:r>
    </w:p>
    <w:p w14:paraId="1C9AE4DE" w14:textId="77777777" w:rsidR="004A5973" w:rsidRPr="00EF5256" w:rsidRDefault="004A5973" w:rsidP="00D41468">
      <w:r w:rsidRPr="00EF5256">
        <w:br w:type="page"/>
      </w:r>
      <w:r w:rsidRPr="00EF5256">
        <w:lastRenderedPageBreak/>
        <w:t>The screen now looks something like this:</w:t>
      </w:r>
    </w:p>
    <w:p w14:paraId="7D4AD261" w14:textId="77777777" w:rsidR="004A5973" w:rsidRPr="00EF5256" w:rsidRDefault="004A5973" w:rsidP="00D41468">
      <w:pPr>
        <w:pStyle w:val="BlankLine"/>
      </w:pPr>
    </w:p>
    <w:p w14:paraId="3A75BE80" w14:textId="77777777" w:rsidR="004A5973" w:rsidRPr="00EF5256" w:rsidRDefault="004A5973" w:rsidP="00D41468">
      <w:pPr>
        <w:pStyle w:val="ComputerScreen"/>
      </w:pPr>
      <w:r w:rsidRPr="00EF5256">
        <w:t>Cover Sheet                   Feb 13, 1999 12:53:14        Page:    1 of    2</w:t>
      </w:r>
    </w:p>
    <w:p w14:paraId="5219FBE8" w14:textId="77777777" w:rsidR="004A5973" w:rsidRPr="00EF5256" w:rsidRDefault="00391D46" w:rsidP="00D41468">
      <w:pPr>
        <w:pStyle w:val="ComputerScreen"/>
      </w:pPr>
      <w:r w:rsidRPr="00EF5256">
        <w:t>CPRSPATIENT,TWELVE 666</w:t>
      </w:r>
      <w:r w:rsidR="004A5973" w:rsidRPr="00EF5256">
        <w:t>-24-2342              1A/B-1      FEB 3,1923 (74)   &lt;CA&gt;</w:t>
      </w:r>
    </w:p>
    <w:p w14:paraId="49E1D117" w14:textId="77777777" w:rsidR="004A5973" w:rsidRPr="00EF5256" w:rsidRDefault="004A5973" w:rsidP="00D41468">
      <w:pPr>
        <w:pStyle w:val="ComputerScreen"/>
      </w:pPr>
      <w:r w:rsidRPr="00EF5256">
        <w:t xml:space="preserve">PrimCare: </w:t>
      </w:r>
      <w:r w:rsidR="00391D46" w:rsidRPr="00EF5256">
        <w:t>CPRSProvider, Three</w:t>
      </w:r>
      <w:r w:rsidRPr="00EF5256">
        <w:t xml:space="preserve">                   PCTeam: GOLD</w:t>
      </w:r>
    </w:p>
    <w:p w14:paraId="771F4914" w14:textId="77777777" w:rsidR="004A5973" w:rsidRPr="00EF5256" w:rsidRDefault="004A5973" w:rsidP="00D41468">
      <w:pPr>
        <w:pStyle w:val="ComputerScreen"/>
      </w:pPr>
    </w:p>
    <w:p w14:paraId="0643696C" w14:textId="77777777" w:rsidR="004A5973" w:rsidRPr="00EF5256" w:rsidRDefault="004A5973" w:rsidP="00D41468">
      <w:pPr>
        <w:pStyle w:val="ComputerScreen"/>
      </w:pPr>
      <w:r w:rsidRPr="00EF5256">
        <w:t xml:space="preserve">     Item                                         Entered                    </w:t>
      </w:r>
    </w:p>
    <w:p w14:paraId="6330101A" w14:textId="77777777" w:rsidR="004A5973" w:rsidRPr="00EF5256" w:rsidRDefault="004A5973" w:rsidP="00D41468">
      <w:pPr>
        <w:pStyle w:val="ComputerScreen"/>
      </w:pPr>
      <w:r w:rsidRPr="00EF5256">
        <w:t xml:space="preserve">     Allergies/Adverse Reactions                |                               </w:t>
      </w:r>
    </w:p>
    <w:p w14:paraId="45E6944E" w14:textId="77777777" w:rsidR="004A5973" w:rsidRPr="00EF5256" w:rsidRDefault="004A5973" w:rsidP="00D41468">
      <w:pPr>
        <w:pStyle w:val="ComputerScreen"/>
      </w:pPr>
      <w:r w:rsidRPr="00EF5256">
        <w:t xml:space="preserve">1    BEESWAX (hives, itching,watering eyes,     | 03/28/97                      </w:t>
      </w:r>
    </w:p>
    <w:p w14:paraId="39D44C87" w14:textId="77777777" w:rsidR="004A5973" w:rsidRPr="00EF5256" w:rsidRDefault="004A5973" w:rsidP="00D41468">
      <w:pPr>
        <w:pStyle w:val="ComputerScreen"/>
      </w:pPr>
      <w:r w:rsidRPr="00EF5256">
        <w:t xml:space="preserve">     anxiety)                                   |                               </w:t>
      </w:r>
    </w:p>
    <w:p w14:paraId="2088A8DE" w14:textId="77777777" w:rsidR="004A5973" w:rsidRPr="00EF5256" w:rsidRDefault="004A5973" w:rsidP="00D41468">
      <w:pPr>
        <w:pStyle w:val="ComputerScreen"/>
      </w:pPr>
      <w:r w:rsidRPr="00EF5256">
        <w:t xml:space="preserve">                                                |                               </w:t>
      </w:r>
    </w:p>
    <w:p w14:paraId="35C30D9D" w14:textId="77777777" w:rsidR="004A5973" w:rsidRPr="00EF5256" w:rsidRDefault="004A5973" w:rsidP="00D41468">
      <w:pPr>
        <w:pStyle w:val="ComputerScreen"/>
      </w:pPr>
      <w:r w:rsidRPr="00EF5256">
        <w:t xml:space="preserve">     Patient Postings                           |                               </w:t>
      </w:r>
    </w:p>
    <w:p w14:paraId="16EE0605" w14:textId="77777777" w:rsidR="004A5973" w:rsidRPr="00EF5256" w:rsidRDefault="004A5973" w:rsidP="00D41468">
      <w:pPr>
        <w:pStyle w:val="ComputerScreen"/>
      </w:pPr>
      <w:r w:rsidRPr="00EF5256">
        <w:t xml:space="preserve">2    CRISIS NOTE                                | 02/25/97 12:18                </w:t>
      </w:r>
    </w:p>
    <w:p w14:paraId="4469BA51" w14:textId="77777777" w:rsidR="004A5973" w:rsidRPr="00EF5256" w:rsidRDefault="004A5973" w:rsidP="00D41468">
      <w:pPr>
        <w:pStyle w:val="ComputerScreen"/>
      </w:pPr>
      <w:r w:rsidRPr="00EF5256">
        <w:t xml:space="preserve">                                                |                               </w:t>
      </w:r>
    </w:p>
    <w:p w14:paraId="271DA0BA" w14:textId="77777777" w:rsidR="004A5973" w:rsidRPr="00EF5256" w:rsidRDefault="004A5973" w:rsidP="00D41468">
      <w:pPr>
        <w:pStyle w:val="ComputerScreen"/>
      </w:pPr>
      <w:r w:rsidRPr="00EF5256">
        <w:t xml:space="preserve">     Recent Vitals                              |                               </w:t>
      </w:r>
    </w:p>
    <w:p w14:paraId="36ABB73E" w14:textId="77777777" w:rsidR="004A5973" w:rsidRPr="00EF5256" w:rsidRDefault="004A5973" w:rsidP="00D41468">
      <w:pPr>
        <w:pStyle w:val="ComputerScreen"/>
      </w:pPr>
      <w:r w:rsidRPr="00EF5256">
        <w:t xml:space="preserve">     No data available                          |                               </w:t>
      </w:r>
    </w:p>
    <w:p w14:paraId="74A19DC9" w14:textId="77777777" w:rsidR="004A5973" w:rsidRPr="00EF5256" w:rsidRDefault="004A5973" w:rsidP="00D41468">
      <w:pPr>
        <w:pStyle w:val="ComputerScreen"/>
      </w:pPr>
      <w:r w:rsidRPr="00EF5256">
        <w:t xml:space="preserve">                                                |                               </w:t>
      </w:r>
    </w:p>
    <w:p w14:paraId="772F272B" w14:textId="77777777" w:rsidR="004A5973" w:rsidRPr="00EF5256" w:rsidRDefault="004A5973" w:rsidP="00D41468">
      <w:pPr>
        <w:pStyle w:val="ComputerScreen"/>
      </w:pPr>
      <w:r w:rsidRPr="00EF5256">
        <w:t xml:space="preserve">     Immunizations                              |                               </w:t>
      </w:r>
    </w:p>
    <w:p w14:paraId="66FEA643" w14:textId="77777777" w:rsidR="004A5973" w:rsidRPr="00EF5256" w:rsidRDefault="004A5973" w:rsidP="00D41468">
      <w:pPr>
        <w:pStyle w:val="ComputerScreen"/>
      </w:pPr>
      <w:r w:rsidRPr="00EF5256">
        <w:t xml:space="preserve">     No immunizations found.                    |                               </w:t>
      </w:r>
    </w:p>
    <w:p w14:paraId="523D4C1A" w14:textId="77777777" w:rsidR="004A5973" w:rsidRPr="00EF5256" w:rsidRDefault="004A5973" w:rsidP="00D41468">
      <w:pPr>
        <w:pStyle w:val="ComputerScreen"/>
      </w:pPr>
      <w:r w:rsidRPr="00EF5256">
        <w:t xml:space="preserve">                                                |                               </w:t>
      </w:r>
    </w:p>
    <w:p w14:paraId="149D73A4" w14:textId="77777777" w:rsidR="004A5973" w:rsidRPr="00EF5256" w:rsidRDefault="004A5973" w:rsidP="00D41468">
      <w:pPr>
        <w:pStyle w:val="ComputerScreen"/>
      </w:pPr>
      <w:r w:rsidRPr="00EF5256">
        <w:t xml:space="preserve">     Eligibility                                |                               </w:t>
      </w:r>
    </w:p>
    <w:p w14:paraId="776A0728" w14:textId="77777777" w:rsidR="004A5973" w:rsidRPr="00EF5256" w:rsidRDefault="004A5973" w:rsidP="00D41468">
      <w:pPr>
        <w:pStyle w:val="ComputerScreen"/>
      </w:pPr>
      <w:r w:rsidRPr="00EF5256">
        <w:t xml:space="preserve">     Not Service Connected                      |                               </w:t>
      </w:r>
    </w:p>
    <w:p w14:paraId="39A18CA8" w14:textId="77777777" w:rsidR="004A5973" w:rsidRPr="00EF5256" w:rsidRDefault="004A5973" w:rsidP="00D41468">
      <w:pPr>
        <w:pStyle w:val="CScreenReversed"/>
      </w:pPr>
      <w:r w:rsidRPr="00EF5256">
        <w:t>+         Enter the numbers of the items you wish to act on.                 &gt;&gt;&gt;</w:t>
      </w:r>
    </w:p>
    <w:p w14:paraId="059DDE14" w14:textId="77777777" w:rsidR="004A5973" w:rsidRPr="00EF5256" w:rsidRDefault="004A5973" w:rsidP="00D41468">
      <w:pPr>
        <w:pStyle w:val="ComputerScreen"/>
      </w:pPr>
      <w:r w:rsidRPr="00EF5256">
        <w:t>NW  Enter New Allergy/ADR CV  (Change View ...)     SP  Select New Patient</w:t>
      </w:r>
    </w:p>
    <w:p w14:paraId="145D5EF7" w14:textId="77777777" w:rsidR="004A5973" w:rsidRPr="00EF5256" w:rsidRDefault="004A5973" w:rsidP="00D41468">
      <w:pPr>
        <w:pStyle w:val="ComputerScreen"/>
      </w:pPr>
      <w:r w:rsidRPr="00EF5256">
        <w:t>AD  Add New Orders        CC  Chart Contents ...    Q   Close Patient Chart</w:t>
      </w:r>
    </w:p>
    <w:p w14:paraId="5D10D7F6" w14:textId="77777777" w:rsidR="004A5973" w:rsidRPr="00EF5256" w:rsidRDefault="004A5973" w:rsidP="00D41468">
      <w:pPr>
        <w:pStyle w:val="ComputerScreen"/>
      </w:pPr>
      <w:r w:rsidRPr="00EF5256">
        <w:t xml:space="preserve">                                                            </w:t>
      </w:r>
    </w:p>
    <w:p w14:paraId="6A39D4FA" w14:textId="77777777" w:rsidR="004A5973" w:rsidRPr="00EF5256" w:rsidRDefault="004A5973" w:rsidP="00D41468">
      <w:pPr>
        <w:pStyle w:val="ComputerScreen"/>
      </w:pPr>
      <w:r w:rsidRPr="00EF5256">
        <w:t>Select: Next Screen//</w:t>
      </w:r>
    </w:p>
    <w:p w14:paraId="47AC6824" w14:textId="77777777" w:rsidR="004A5973" w:rsidRPr="00EF5256" w:rsidRDefault="004A5973" w:rsidP="00D41468">
      <w:pPr>
        <w:pStyle w:val="Heading4"/>
      </w:pPr>
      <w:r w:rsidRPr="00EF5256">
        <w:t>C.</w:t>
      </w:r>
      <w:r w:rsidRPr="00EF5256">
        <w:tab/>
        <w:t>Select Chart Contents then Consults</w:t>
      </w:r>
    </w:p>
    <w:p w14:paraId="3C240771" w14:textId="77777777" w:rsidR="004A5973" w:rsidRPr="00EF5256" w:rsidRDefault="004A5973" w:rsidP="00D41468">
      <w:r w:rsidRPr="00EF5256">
        <w:t>To get to the menu containing Order New Consults, you must go through the Chart Contents menu, then select the Consults screen. This can be done in one step by typing:</w:t>
      </w:r>
    </w:p>
    <w:p w14:paraId="4D3E5623" w14:textId="77777777" w:rsidR="004A5973" w:rsidRPr="00EF5256" w:rsidRDefault="004A5973" w:rsidP="00D41468">
      <w:r w:rsidRPr="00EF5256">
        <w:tab/>
        <w:t>CC;CON</w:t>
      </w:r>
    </w:p>
    <w:p w14:paraId="6B7B5F9E" w14:textId="77777777" w:rsidR="004A5973" w:rsidRPr="00EF5256" w:rsidRDefault="004A5973" w:rsidP="00D41468">
      <w:pPr>
        <w:pStyle w:val="BlankLine"/>
      </w:pPr>
    </w:p>
    <w:p w14:paraId="7710279B" w14:textId="77777777" w:rsidR="004A5973" w:rsidRPr="00EF5256" w:rsidRDefault="004A5973" w:rsidP="00D41468">
      <w:pPr>
        <w:pStyle w:val="ComputerScreen"/>
      </w:pPr>
      <w:r w:rsidRPr="00EF5256">
        <w:t>All Consults                  Feb 13, 1998 12:56:32          Page:   1 of   1</w:t>
      </w:r>
    </w:p>
    <w:p w14:paraId="41CC6536" w14:textId="77777777" w:rsidR="00726DC4" w:rsidRPr="00EF5256" w:rsidRDefault="00726DC4" w:rsidP="00D41468">
      <w:pPr>
        <w:pStyle w:val="ComputerScreen"/>
      </w:pPr>
      <w:r w:rsidRPr="00EF5256">
        <w:t>CPRSPATIENT,TWELVE 666-24-2342              1A/B-1      FEB 3,1923 (74)   &lt;CA&gt;</w:t>
      </w:r>
    </w:p>
    <w:p w14:paraId="5953A4DA" w14:textId="77777777" w:rsidR="00726DC4" w:rsidRPr="00EF5256" w:rsidRDefault="00726DC4" w:rsidP="00D41468">
      <w:pPr>
        <w:pStyle w:val="ComputerScreen"/>
      </w:pPr>
      <w:r w:rsidRPr="00EF5256">
        <w:t>PrimCare: CPRSProvider, Three                   PCTeam: GOLD</w:t>
      </w:r>
    </w:p>
    <w:p w14:paraId="78E83009" w14:textId="77777777" w:rsidR="00726DC4" w:rsidRPr="00EF5256" w:rsidRDefault="00726DC4" w:rsidP="00D41468">
      <w:pPr>
        <w:pStyle w:val="ComputerScreen"/>
      </w:pPr>
    </w:p>
    <w:p w14:paraId="7E87B83C" w14:textId="77777777" w:rsidR="004A5973" w:rsidRPr="00EF5256" w:rsidRDefault="004A5973" w:rsidP="00D41468">
      <w:pPr>
        <w:pStyle w:val="ComputerScreen"/>
      </w:pPr>
      <w:r w:rsidRPr="00EF5256">
        <w:t xml:space="preserve">     Consult/Procedure                            Requested       Status     </w:t>
      </w:r>
    </w:p>
    <w:p w14:paraId="37B3D673" w14:textId="77777777" w:rsidR="004A5973" w:rsidRPr="00EF5256" w:rsidRDefault="004A5973" w:rsidP="00D41468">
      <w:pPr>
        <w:pStyle w:val="ComputerScreen"/>
      </w:pPr>
      <w:r w:rsidRPr="00EF5256">
        <w:t xml:space="preserve">1    CARDIOLOGY Consult                         | 02/25/97 11:02  complete      </w:t>
      </w:r>
    </w:p>
    <w:p w14:paraId="0936CEF9" w14:textId="77777777" w:rsidR="004A5973" w:rsidRPr="00EF5256" w:rsidRDefault="004A5973" w:rsidP="00D41468">
      <w:pPr>
        <w:pStyle w:val="ComputerScreen"/>
      </w:pPr>
    </w:p>
    <w:p w14:paraId="16AEEE17" w14:textId="77777777" w:rsidR="004A5973" w:rsidRPr="00EF5256" w:rsidRDefault="004A5973" w:rsidP="00D41468">
      <w:pPr>
        <w:pStyle w:val="ComputerScreen"/>
      </w:pPr>
    </w:p>
    <w:p w14:paraId="4FF0B4B5" w14:textId="77777777" w:rsidR="004A5973" w:rsidRPr="00EF5256" w:rsidRDefault="004A5973" w:rsidP="00D41468">
      <w:pPr>
        <w:pStyle w:val="ComputerScreen"/>
      </w:pPr>
    </w:p>
    <w:p w14:paraId="6051611D" w14:textId="77777777" w:rsidR="004A5973" w:rsidRPr="00EF5256" w:rsidRDefault="004A5973" w:rsidP="00D41468">
      <w:pPr>
        <w:pStyle w:val="ComputerScreen"/>
      </w:pPr>
    </w:p>
    <w:p w14:paraId="2D077BD0" w14:textId="77777777" w:rsidR="004A5973" w:rsidRPr="00EF5256" w:rsidRDefault="004A5973" w:rsidP="00D41468">
      <w:pPr>
        <w:pStyle w:val="ComputerScreen"/>
      </w:pPr>
    </w:p>
    <w:p w14:paraId="1325B215" w14:textId="77777777" w:rsidR="004A5973" w:rsidRPr="00EF5256" w:rsidRDefault="004A5973" w:rsidP="00D41468">
      <w:pPr>
        <w:pStyle w:val="ComputerScreen"/>
      </w:pPr>
    </w:p>
    <w:p w14:paraId="282D891A" w14:textId="77777777" w:rsidR="004A5973" w:rsidRPr="00EF5256" w:rsidRDefault="004A5973" w:rsidP="00D41468">
      <w:pPr>
        <w:pStyle w:val="ComputerScreen"/>
      </w:pPr>
    </w:p>
    <w:p w14:paraId="75F16A22" w14:textId="77777777" w:rsidR="004A5973" w:rsidRPr="00EF5256" w:rsidRDefault="004A5973" w:rsidP="00D41468">
      <w:pPr>
        <w:pStyle w:val="CScreenReversed"/>
      </w:pPr>
      <w:r w:rsidRPr="00EF5256">
        <w:t xml:space="preserve">          Enter the numbers of the items you wish to act on.                 &gt;&gt;&gt;</w:t>
      </w:r>
    </w:p>
    <w:p w14:paraId="49818353" w14:textId="77777777" w:rsidR="004A5973" w:rsidRPr="00EF5256" w:rsidRDefault="004A5973" w:rsidP="00D41468">
      <w:pPr>
        <w:pStyle w:val="ComputerScreen"/>
      </w:pPr>
      <w:r w:rsidRPr="00EF5256">
        <w:t>NW  Enter New Allergy/ADR CV  (Change View ...)     SP  Select New Patient</w:t>
      </w:r>
    </w:p>
    <w:p w14:paraId="0897F36D" w14:textId="77777777" w:rsidR="004A5973" w:rsidRPr="00EF5256" w:rsidRDefault="004A5973" w:rsidP="00D41468">
      <w:pPr>
        <w:pStyle w:val="ComputerScreen"/>
      </w:pPr>
      <w:r w:rsidRPr="00EF5256">
        <w:t>AD  Add New Orders        CC  Chart Contents ...    Q   Close Patient Chart</w:t>
      </w:r>
    </w:p>
    <w:p w14:paraId="48626222" w14:textId="77777777" w:rsidR="004A5973" w:rsidRPr="00EF5256" w:rsidRDefault="004A5973" w:rsidP="00D41468">
      <w:pPr>
        <w:pStyle w:val="ComputerScreen"/>
      </w:pPr>
      <w:r w:rsidRPr="00EF5256">
        <w:t xml:space="preserve">                                             </w:t>
      </w:r>
    </w:p>
    <w:p w14:paraId="015B7B69" w14:textId="77777777" w:rsidR="004A5973" w:rsidRPr="00EF5256" w:rsidRDefault="004A5973" w:rsidP="00D41468">
      <w:pPr>
        <w:pStyle w:val="ComputerScreen"/>
      </w:pPr>
      <w:r w:rsidRPr="00EF5256">
        <w:t>Select: Chart Contents//</w:t>
      </w:r>
    </w:p>
    <w:p w14:paraId="2D9A2271" w14:textId="77777777" w:rsidR="004A5973" w:rsidRPr="00EF5256" w:rsidRDefault="004A5973" w:rsidP="00D41468">
      <w:pPr>
        <w:pStyle w:val="Heading4"/>
      </w:pPr>
      <w:r w:rsidRPr="00EF5256">
        <w:br w:type="page"/>
      </w:r>
      <w:r w:rsidRPr="00EF5256">
        <w:lastRenderedPageBreak/>
        <w:t>D.</w:t>
      </w:r>
      <w:r w:rsidRPr="00EF5256">
        <w:tab/>
        <w:t>Select Order New Consult</w:t>
      </w:r>
    </w:p>
    <w:p w14:paraId="0D2824D8" w14:textId="77777777" w:rsidR="004A5973" w:rsidRPr="00EF5256" w:rsidRDefault="004A5973" w:rsidP="00D41468">
      <w:r w:rsidRPr="00EF5256">
        <w:t>Type NW and press the &lt;Enter&gt; key.</w:t>
      </w:r>
    </w:p>
    <w:p w14:paraId="581A1EA3" w14:textId="77777777" w:rsidR="004A5973" w:rsidRPr="00EF5256" w:rsidRDefault="004A5973" w:rsidP="00D41468">
      <w:pPr>
        <w:pStyle w:val="Heading4"/>
      </w:pPr>
      <w:r w:rsidRPr="00EF5256">
        <w:t>Answer Questions on the Particulars of the Request</w:t>
      </w:r>
    </w:p>
    <w:p w14:paraId="7D164331" w14:textId="77777777" w:rsidR="004A5973" w:rsidRPr="00EF5256" w:rsidRDefault="004A5973" w:rsidP="00D41468">
      <w:pPr>
        <w:pStyle w:val="BlankLine"/>
      </w:pPr>
    </w:p>
    <w:p w14:paraId="5A1CAD94" w14:textId="77777777" w:rsidR="004A5973" w:rsidRPr="00EF5256" w:rsidRDefault="004A5973" w:rsidP="00D41468">
      <w:pPr>
        <w:pStyle w:val="ComputerScreen"/>
      </w:pPr>
      <w:r w:rsidRPr="00EF5256">
        <w:t xml:space="preserve">Select: Chart Contents// </w:t>
      </w:r>
      <w:r w:rsidRPr="00EF5256">
        <w:rPr>
          <w:b/>
        </w:rPr>
        <w:t>NW</w:t>
      </w:r>
      <w:r w:rsidRPr="00EF5256">
        <w:t xml:space="preserve">   Order New Consult  </w:t>
      </w:r>
    </w:p>
    <w:p w14:paraId="193BED7F" w14:textId="77777777" w:rsidR="004A5973" w:rsidRPr="00EF5256" w:rsidRDefault="004A5973" w:rsidP="00D41468">
      <w:pPr>
        <w:pStyle w:val="ComputerScreen"/>
      </w:pPr>
    </w:p>
    <w:p w14:paraId="2B12D5BD" w14:textId="77777777" w:rsidR="004A5973" w:rsidRPr="00EF5256" w:rsidRDefault="004A5973" w:rsidP="00D41468">
      <w:pPr>
        <w:pStyle w:val="ComputerScreen"/>
      </w:pPr>
      <w:r w:rsidRPr="00EF5256">
        <w:t xml:space="preserve">     Consult                   Procedure</w:t>
      </w:r>
    </w:p>
    <w:p w14:paraId="0C9E7AC5" w14:textId="77777777" w:rsidR="004A5973" w:rsidRPr="00EF5256" w:rsidRDefault="004A5973" w:rsidP="00D41468">
      <w:pPr>
        <w:pStyle w:val="ComputerScreen"/>
      </w:pPr>
    </w:p>
    <w:p w14:paraId="36D89981" w14:textId="77777777" w:rsidR="004A5973" w:rsidRPr="00EF5256" w:rsidRDefault="004A5973" w:rsidP="00D41468">
      <w:pPr>
        <w:pStyle w:val="ComputerScreen"/>
      </w:pPr>
      <w:r w:rsidRPr="00EF5256">
        <w:t xml:space="preserve">Order new: </w:t>
      </w:r>
      <w:r w:rsidRPr="00EF5256">
        <w:rPr>
          <w:b/>
        </w:rPr>
        <w:t>C</w:t>
      </w:r>
      <w:r w:rsidRPr="00EF5256">
        <w:t xml:space="preserve">   Consult  </w:t>
      </w:r>
    </w:p>
    <w:p w14:paraId="2E85BDB6" w14:textId="77777777" w:rsidR="004A5973" w:rsidRPr="00EF5256" w:rsidRDefault="004A5973" w:rsidP="00D41468">
      <w:pPr>
        <w:pStyle w:val="ComputerScreen"/>
      </w:pPr>
      <w:r w:rsidRPr="00EF5256">
        <w:t xml:space="preserve">Delay release of these orders? NO// </w:t>
      </w:r>
      <w:r w:rsidRPr="00EF5256">
        <w:rPr>
          <w:b/>
        </w:rPr>
        <w:t>&lt;Enter&gt;</w:t>
      </w:r>
    </w:p>
    <w:p w14:paraId="5BCBAC68" w14:textId="77777777" w:rsidR="004A5973" w:rsidRPr="00EF5256" w:rsidRDefault="004A5973" w:rsidP="00D41468">
      <w:pPr>
        <w:pStyle w:val="ComputerScreen"/>
      </w:pPr>
      <w:r w:rsidRPr="00EF5256">
        <w:t xml:space="preserve">Consult to Service/Specialty: </w:t>
      </w:r>
      <w:r w:rsidRPr="00EF5256">
        <w:rPr>
          <w:b/>
        </w:rPr>
        <w:t>POD</w:t>
      </w:r>
      <w:r w:rsidRPr="00EF5256">
        <w:t xml:space="preserve">    FOOT CLINIC   FOOT CLINIC</w:t>
      </w:r>
    </w:p>
    <w:p w14:paraId="2FA201F3" w14:textId="77777777" w:rsidR="004A5973" w:rsidRPr="00EF5256" w:rsidRDefault="004A5973" w:rsidP="00D41468">
      <w:pPr>
        <w:pStyle w:val="ComputerScreen"/>
      </w:pPr>
      <w:r w:rsidRPr="00EF5256">
        <w:t xml:space="preserve">Reason for Request: </w:t>
      </w:r>
    </w:p>
    <w:p w14:paraId="75319DE4" w14:textId="77777777" w:rsidR="004A5973" w:rsidRPr="00EF5256" w:rsidRDefault="004A5973" w:rsidP="00D41468">
      <w:pPr>
        <w:pStyle w:val="ComputerScreen"/>
      </w:pPr>
      <w:r w:rsidRPr="00EF5256">
        <w:t xml:space="preserve">  1&gt;PERSISTENT SMALL FISSURES AND SCALING ON BOTH FEET.</w:t>
      </w:r>
    </w:p>
    <w:p w14:paraId="0B833323" w14:textId="77777777" w:rsidR="004A5973" w:rsidRPr="00EF5256" w:rsidRDefault="004A5973" w:rsidP="00D41468">
      <w:pPr>
        <w:pStyle w:val="ComputerScreen"/>
      </w:pPr>
      <w:r w:rsidRPr="00EF5256">
        <w:t xml:space="preserve">  2&gt;</w:t>
      </w:r>
    </w:p>
    <w:p w14:paraId="434D6A34" w14:textId="77777777" w:rsidR="004A5973" w:rsidRPr="00EF5256" w:rsidRDefault="004A5973" w:rsidP="00D41468">
      <w:pPr>
        <w:pStyle w:val="ComputerScreen"/>
      </w:pPr>
      <w:r w:rsidRPr="00EF5256">
        <w:t xml:space="preserve">EDIT Option: </w:t>
      </w:r>
    </w:p>
    <w:p w14:paraId="0BF03857" w14:textId="77777777" w:rsidR="004A5973" w:rsidRPr="00EF5256" w:rsidRDefault="004A5973" w:rsidP="00D41468">
      <w:pPr>
        <w:pStyle w:val="ComputerScreen"/>
      </w:pPr>
      <w:r w:rsidRPr="00EF5256">
        <w:t xml:space="preserve">Category: INPATIENT// </w:t>
      </w:r>
      <w:r w:rsidRPr="00EF5256">
        <w:rPr>
          <w:b/>
        </w:rPr>
        <w:t>&lt;Enter&gt;</w:t>
      </w:r>
    </w:p>
    <w:p w14:paraId="19AE2737" w14:textId="77777777" w:rsidR="004A5973" w:rsidRPr="00EF5256" w:rsidRDefault="004A5973" w:rsidP="00D41468">
      <w:pPr>
        <w:pStyle w:val="ComputerScreen"/>
      </w:pPr>
      <w:r w:rsidRPr="00EF5256">
        <w:t xml:space="preserve">Urgency: ROUTINE// </w:t>
      </w:r>
      <w:r w:rsidRPr="00EF5256">
        <w:rPr>
          <w:b/>
        </w:rPr>
        <w:t>??</w:t>
      </w:r>
    </w:p>
    <w:p w14:paraId="49233901" w14:textId="77777777" w:rsidR="004A5973" w:rsidRPr="00EF5256" w:rsidRDefault="004A5973" w:rsidP="00D41468">
      <w:pPr>
        <w:pStyle w:val="ComputerScreen"/>
      </w:pPr>
      <w:r w:rsidRPr="00EF5256">
        <w:t xml:space="preserve">Select from: </w:t>
      </w:r>
    </w:p>
    <w:p w14:paraId="674EB4E7" w14:textId="77777777" w:rsidR="004A5973" w:rsidRPr="00EF5256" w:rsidRDefault="004A5973" w:rsidP="00D41468">
      <w:pPr>
        <w:pStyle w:val="ComputerScreen"/>
      </w:pPr>
      <w:r w:rsidRPr="00EF5256">
        <w:t xml:space="preserve">  1 STAT</w:t>
      </w:r>
    </w:p>
    <w:p w14:paraId="517EDE14" w14:textId="77777777" w:rsidR="004A5973" w:rsidRPr="00EF5256" w:rsidRDefault="004A5973" w:rsidP="00D41468">
      <w:pPr>
        <w:pStyle w:val="ComputerScreen"/>
      </w:pPr>
      <w:r w:rsidRPr="00EF5256">
        <w:t xml:space="preserve">  2 ROUTINE</w:t>
      </w:r>
    </w:p>
    <w:p w14:paraId="0B1A8F25" w14:textId="77777777" w:rsidR="004A5973" w:rsidRPr="00EF5256" w:rsidRDefault="004A5973" w:rsidP="00D41468">
      <w:pPr>
        <w:pStyle w:val="ComputerScreen"/>
      </w:pPr>
      <w:r w:rsidRPr="00EF5256">
        <w:t xml:space="preserve">  3 WITHIN 48 HOURS</w:t>
      </w:r>
    </w:p>
    <w:p w14:paraId="14F224CF" w14:textId="77777777" w:rsidR="004A5973" w:rsidRPr="00EF5256" w:rsidRDefault="004A5973" w:rsidP="00D41468">
      <w:pPr>
        <w:pStyle w:val="ComputerScreen"/>
      </w:pPr>
      <w:r w:rsidRPr="00EF5256">
        <w:t xml:space="preserve">  4 WITHIN 72 HOURS</w:t>
      </w:r>
    </w:p>
    <w:p w14:paraId="287ACCAD" w14:textId="77777777" w:rsidR="004A5973" w:rsidRPr="00EF5256" w:rsidRDefault="004A5973" w:rsidP="00D41468">
      <w:pPr>
        <w:pStyle w:val="ComputerScreen"/>
      </w:pPr>
      <w:r w:rsidRPr="00EF5256">
        <w:t xml:space="preserve">  5 EMERGENCY</w:t>
      </w:r>
    </w:p>
    <w:p w14:paraId="0A0ADA86" w14:textId="77777777" w:rsidR="004A5973" w:rsidRPr="00EF5256" w:rsidRDefault="004A5973" w:rsidP="00D41468">
      <w:pPr>
        <w:pStyle w:val="ComputerScreen"/>
      </w:pPr>
      <w:bookmarkStart w:id="73" w:name="GMRC66a"/>
      <w:r w:rsidRPr="00EF5256">
        <w:t>Select the urgency indicating how quickly results from this consult are needed.</w:t>
      </w:r>
    </w:p>
    <w:p w14:paraId="5D6DF9B4"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753984" behindDoc="0" locked="0" layoutInCell="1" allowOverlap="1" wp14:anchorId="2E1E8FDB" wp14:editId="65819FBF">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7FBC7B4"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3"/>
    <w:p w14:paraId="5F1162FA" w14:textId="77777777" w:rsidR="009057D1" w:rsidRPr="00EF5256" w:rsidRDefault="004A5973" w:rsidP="00D41468">
      <w:pPr>
        <w:pStyle w:val="ComputerScreen"/>
      </w:pPr>
      <w:r w:rsidRPr="00EF5256">
        <w:t>Urgency: ROUTINE//</w:t>
      </w:r>
      <w:r w:rsidRPr="00EF5256">
        <w:rPr>
          <w:b/>
        </w:rPr>
        <w:t xml:space="preserve"> &lt;Enter&gt;</w:t>
      </w:r>
      <w:r w:rsidRPr="00EF5256">
        <w:t xml:space="preserve">  </w:t>
      </w:r>
    </w:p>
    <w:p w14:paraId="390F02F0" w14:textId="77777777" w:rsidR="009057D1" w:rsidRPr="00EF5256" w:rsidRDefault="00EB78D8" w:rsidP="00D41468">
      <w:pPr>
        <w:pStyle w:val="ComputerScreen"/>
      </w:pPr>
      <w:bookmarkStart w:id="74" w:name="CID_new_order_consult"/>
      <w:r w:rsidRPr="00EF5256">
        <w:t>Clinically</w:t>
      </w:r>
      <w:r w:rsidR="00785A82" w:rsidRPr="00EF5256">
        <w:fldChar w:fldCharType="begin"/>
      </w:r>
      <w:r w:rsidR="00785A82" w:rsidRPr="00EF5256">
        <w:instrText xml:space="preserve"> XE "Clinically Indicated Date" </w:instrText>
      </w:r>
      <w:r w:rsidR="00785A82" w:rsidRPr="00EF5256">
        <w:fldChar w:fldCharType="end"/>
      </w:r>
      <w:r w:rsidRPr="00EF5256">
        <w:t xml:space="preserve"> </w:t>
      </w:r>
      <w:bookmarkEnd w:id="74"/>
      <w:r w:rsidRPr="00EF5256">
        <w:t>indicated</w:t>
      </w:r>
      <w:r w:rsidR="009057D1" w:rsidRPr="00EF5256">
        <w:t xml:space="preserve"> date:TODAY// </w:t>
      </w:r>
      <w:r w:rsidR="009057D1" w:rsidRPr="00EF5256">
        <w:rPr>
          <w:b/>
        </w:rPr>
        <w:t>&lt;Enter&gt;</w:t>
      </w:r>
      <w:r w:rsidR="009057D1" w:rsidRPr="00EF5256">
        <w:t xml:space="preserve">  </w:t>
      </w:r>
    </w:p>
    <w:p w14:paraId="0FF07D2B"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752960" behindDoc="0" locked="0" layoutInCell="1" allowOverlap="1" wp14:anchorId="38DA3E66" wp14:editId="2798AAFE">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C9FD26" w14:textId="77777777" w:rsidR="00AB129D" w:rsidRDefault="00AB129D"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A3E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14:paraId="2DC9FD26" w14:textId="77777777" w:rsidR="00AB129D" w:rsidRDefault="00AB129D" w:rsidP="00D41468">
                      <w:pPr>
                        <w:pStyle w:val="Callout"/>
                      </w:pPr>
                      <w:r>
                        <w:t>If the request is for a future service, such as an EKG in 6 months, then enter the future date here.</w:t>
                      </w:r>
                    </w:p>
                  </w:txbxContent>
                </v:textbox>
              </v:shape>
            </w:pict>
          </mc:Fallback>
        </mc:AlternateContent>
      </w:r>
      <w:r w:rsidR="004A5973" w:rsidRPr="00EF5256">
        <w:t xml:space="preserve">Place of Consultation: Bedside// </w:t>
      </w:r>
      <w:r w:rsidR="004A5973" w:rsidRPr="00EF5256">
        <w:rPr>
          <w:b/>
        </w:rPr>
        <w:t>?</w:t>
      </w:r>
    </w:p>
    <w:p w14:paraId="390174CB" w14:textId="77777777" w:rsidR="004A5973" w:rsidRPr="00EF5256" w:rsidRDefault="004A5973" w:rsidP="00D41468">
      <w:pPr>
        <w:pStyle w:val="ComputerScreen"/>
      </w:pPr>
      <w:r w:rsidRPr="00EF5256">
        <w:t xml:space="preserve">Select from: </w:t>
      </w:r>
    </w:p>
    <w:p w14:paraId="07EA6F5C" w14:textId="77777777" w:rsidR="004A5973" w:rsidRPr="00EF5256" w:rsidRDefault="004A5973" w:rsidP="00D41468">
      <w:pPr>
        <w:pStyle w:val="ComputerScreen"/>
      </w:pPr>
      <w:r w:rsidRPr="00EF5256">
        <w:t xml:space="preserve">  1 Bedside</w:t>
      </w:r>
    </w:p>
    <w:p w14:paraId="47BEC735" w14:textId="77777777" w:rsidR="004A5973" w:rsidRPr="00EF5256" w:rsidRDefault="004A5973" w:rsidP="00D41468">
      <w:pPr>
        <w:pStyle w:val="ComputerScreen"/>
      </w:pPr>
      <w:r w:rsidRPr="00EF5256">
        <w:t xml:space="preserve">  2 Consultant's Choice</w:t>
      </w:r>
    </w:p>
    <w:p w14:paraId="7CED0B3A" w14:textId="77777777" w:rsidR="004A5973" w:rsidRPr="00EF5256" w:rsidRDefault="004A5973" w:rsidP="00D41468">
      <w:pPr>
        <w:pStyle w:val="ComputerScreen"/>
      </w:pPr>
      <w:r w:rsidRPr="00EF5256">
        <w:t>Select the preferred place to see the patient for this consult.</w:t>
      </w:r>
    </w:p>
    <w:p w14:paraId="2CD49B25" w14:textId="77777777" w:rsidR="004A5973" w:rsidRPr="00EF5256" w:rsidRDefault="004A5973" w:rsidP="00D41468">
      <w:pPr>
        <w:pStyle w:val="ComputerScreen"/>
      </w:pPr>
    </w:p>
    <w:p w14:paraId="7350A3A5" w14:textId="77777777" w:rsidR="004A5973" w:rsidRPr="00EF5256" w:rsidRDefault="004A5973" w:rsidP="00D41468">
      <w:pPr>
        <w:pStyle w:val="ComputerScreen"/>
      </w:pPr>
      <w:r w:rsidRPr="00EF5256">
        <w:t xml:space="preserve">Place of Consultation: Bedside// </w:t>
      </w:r>
      <w:r w:rsidRPr="00EF5256">
        <w:rPr>
          <w:b/>
        </w:rPr>
        <w:t>&lt;Enter&gt;</w:t>
      </w:r>
      <w:r w:rsidRPr="00EF5256">
        <w:t xml:space="preserve"> </w:t>
      </w:r>
    </w:p>
    <w:p w14:paraId="77A2DC89" w14:textId="77777777" w:rsidR="004A5973" w:rsidRPr="00EF5256" w:rsidRDefault="004A5973" w:rsidP="00D41468">
      <w:pPr>
        <w:pStyle w:val="ComputerScreen"/>
      </w:pPr>
      <w:r w:rsidRPr="00EF5256">
        <w:t xml:space="preserve">Attention: </w:t>
      </w:r>
      <w:r w:rsidR="00726DC4" w:rsidRPr="00EF5256">
        <w:rPr>
          <w:b/>
        </w:rPr>
        <w:t>CPRSPROVIDER,TH</w:t>
      </w:r>
      <w:r w:rsidR="00726DC4" w:rsidRPr="00EF5256">
        <w:t>REE</w:t>
      </w:r>
      <w:r w:rsidRPr="00EF5256">
        <w:t xml:space="preserve">           </w:t>
      </w:r>
      <w:r w:rsidR="00726DC4" w:rsidRPr="00EF5256">
        <w:t>CT</w:t>
      </w:r>
      <w:r w:rsidRPr="00EF5256">
        <w:t xml:space="preserve">          PHYSICIAN</w:t>
      </w:r>
    </w:p>
    <w:p w14:paraId="3DF36DAE" w14:textId="77777777" w:rsidR="004A5973" w:rsidRPr="00EF5256" w:rsidRDefault="004A5973" w:rsidP="00D41468">
      <w:pPr>
        <w:pStyle w:val="ComputerScreen"/>
      </w:pPr>
      <w:r w:rsidRPr="00EF5256">
        <w:t xml:space="preserve">Provisional Diagnosis: </w:t>
      </w:r>
      <w:r w:rsidRPr="00EF5256">
        <w:rPr>
          <w:b/>
        </w:rPr>
        <w:t>TINEA PEDIS</w:t>
      </w:r>
    </w:p>
    <w:p w14:paraId="3EC37411" w14:textId="77777777" w:rsidR="004A5973" w:rsidRPr="00EF5256" w:rsidRDefault="004A5973" w:rsidP="00D41468">
      <w:pPr>
        <w:pStyle w:val="ComputerScreen"/>
      </w:pPr>
    </w:p>
    <w:p w14:paraId="6B48916E" w14:textId="77777777" w:rsidR="004A5973" w:rsidRPr="00EF5256" w:rsidRDefault="004A5973" w:rsidP="00D41468">
      <w:pPr>
        <w:pStyle w:val="ComputerScreen"/>
      </w:pPr>
      <w:r w:rsidRPr="00EF5256">
        <w:t>-------------------------------------------------------------------------------</w:t>
      </w:r>
    </w:p>
    <w:p w14:paraId="5A002052" w14:textId="77777777" w:rsidR="004A5973" w:rsidRPr="00EF5256" w:rsidRDefault="004A5973" w:rsidP="00D41468">
      <w:pPr>
        <w:pStyle w:val="ComputerScreen"/>
      </w:pPr>
      <w:r w:rsidRPr="00EF5256">
        <w:t>Consult to Service/Specialty: Podiatry</w:t>
      </w:r>
    </w:p>
    <w:p w14:paraId="51E4D144" w14:textId="77777777" w:rsidR="004A5973" w:rsidRPr="00EF5256" w:rsidRDefault="004A5973" w:rsidP="00D41468">
      <w:pPr>
        <w:pStyle w:val="ComputerScreen"/>
      </w:pPr>
      <w:r w:rsidRPr="00EF5256">
        <w:t xml:space="preserve">          Reason for Request: PERSISTENT SMALL FISSURES AND SCALING ON ...</w:t>
      </w:r>
    </w:p>
    <w:p w14:paraId="523CF19F" w14:textId="77777777" w:rsidR="004A5973" w:rsidRPr="00EF5256" w:rsidRDefault="004A5973" w:rsidP="00D41468">
      <w:pPr>
        <w:pStyle w:val="ComputerScreen"/>
      </w:pPr>
      <w:r w:rsidRPr="00EF5256">
        <w:t xml:space="preserve">                    Category: INPATIENT</w:t>
      </w:r>
    </w:p>
    <w:p w14:paraId="070E4B63" w14:textId="77777777" w:rsidR="004A5973" w:rsidRPr="00EF5256" w:rsidRDefault="004A5973" w:rsidP="00D41468">
      <w:pPr>
        <w:pStyle w:val="ComputerScreen"/>
      </w:pPr>
      <w:r w:rsidRPr="00EF5256">
        <w:t xml:space="preserve">                     Urgency: ROUTINE</w:t>
      </w:r>
    </w:p>
    <w:p w14:paraId="4A6EDAA6" w14:textId="77777777" w:rsidR="004A5973" w:rsidRPr="00EF5256" w:rsidRDefault="004A5973" w:rsidP="00D41468">
      <w:pPr>
        <w:pStyle w:val="ComputerScreen"/>
      </w:pPr>
      <w:r w:rsidRPr="00EF5256">
        <w:t xml:space="preserve">       Place of Consultation: Bedside</w:t>
      </w:r>
    </w:p>
    <w:p w14:paraId="19C6E94D" w14:textId="77777777" w:rsidR="004A5973" w:rsidRPr="00EF5256" w:rsidRDefault="004A5973" w:rsidP="00D41468">
      <w:pPr>
        <w:pStyle w:val="ComputerScreen"/>
      </w:pPr>
      <w:r w:rsidRPr="00EF5256">
        <w:t xml:space="preserve">                   Attention: </w:t>
      </w:r>
      <w:r w:rsidR="00726DC4" w:rsidRPr="00EF5256">
        <w:t>CPRSPROVIDER,THREE</w:t>
      </w:r>
    </w:p>
    <w:p w14:paraId="7EF0DE06" w14:textId="77777777" w:rsidR="004A5973" w:rsidRPr="00EF5256" w:rsidRDefault="004A5973" w:rsidP="00D41468">
      <w:pPr>
        <w:pStyle w:val="ComputerScreen"/>
      </w:pPr>
      <w:r w:rsidRPr="00EF5256">
        <w:t xml:space="preserve">       Provisional Diagnosis: TINEA PEDIS</w:t>
      </w:r>
    </w:p>
    <w:p w14:paraId="79828F14" w14:textId="77777777" w:rsidR="004A5973" w:rsidRPr="00EF5256" w:rsidRDefault="004A5973" w:rsidP="00D41468">
      <w:pPr>
        <w:pStyle w:val="ComputerScreen"/>
      </w:pPr>
      <w:r w:rsidRPr="00EF5256">
        <w:t>-------------------------------------------------------------------------------</w:t>
      </w:r>
    </w:p>
    <w:p w14:paraId="20B7D8B2" w14:textId="77777777" w:rsidR="004A5973" w:rsidRPr="00EF5256" w:rsidRDefault="004A5973" w:rsidP="00D41468">
      <w:pPr>
        <w:pStyle w:val="ComputerScreen"/>
      </w:pPr>
    </w:p>
    <w:p w14:paraId="4800E3D4" w14:textId="77777777" w:rsidR="004A5973" w:rsidRPr="00EF5256" w:rsidRDefault="004A5973" w:rsidP="00D41468">
      <w:pPr>
        <w:pStyle w:val="ComputerScreen"/>
      </w:pPr>
      <w:r w:rsidRPr="00EF5256">
        <w:t xml:space="preserve">(P)lace, (E)dit, or (C)ancel this order? PLACE// </w:t>
      </w:r>
      <w:r w:rsidRPr="00EF5256">
        <w:rPr>
          <w:b/>
        </w:rPr>
        <w:t>&lt;Enter&gt;</w:t>
      </w:r>
      <w:r w:rsidRPr="00EF5256">
        <w:t xml:space="preserve"> </w:t>
      </w:r>
    </w:p>
    <w:p w14:paraId="65311A93" w14:textId="77777777" w:rsidR="004A5973" w:rsidRPr="00EF5256" w:rsidRDefault="004A5973" w:rsidP="00D41468">
      <w:pPr>
        <w:pStyle w:val="ComputerScreen"/>
      </w:pPr>
      <w:r w:rsidRPr="00EF5256">
        <w:t xml:space="preserve">          ... order placed.</w:t>
      </w:r>
    </w:p>
    <w:p w14:paraId="27D55C16" w14:textId="77777777" w:rsidR="004A5973" w:rsidRPr="00EF5256" w:rsidRDefault="004A5973" w:rsidP="00D41468">
      <w:pPr>
        <w:pStyle w:val="ComputerScreen"/>
      </w:pPr>
    </w:p>
    <w:p w14:paraId="3F3A73EF" w14:textId="77777777" w:rsidR="004A5973" w:rsidRPr="00EF5256" w:rsidRDefault="004A5973" w:rsidP="00D41468">
      <w:pPr>
        <w:pStyle w:val="ComputerScreen"/>
      </w:pPr>
      <w:r w:rsidRPr="00EF5256">
        <w:t>Add another Consult order? NO//</w:t>
      </w:r>
    </w:p>
    <w:p w14:paraId="407E7DA7" w14:textId="77777777" w:rsidR="004A5973" w:rsidRPr="00EF5256" w:rsidRDefault="004A5973" w:rsidP="00D41468">
      <w:pPr>
        <w:pStyle w:val="BlankLine"/>
      </w:pPr>
      <w:r w:rsidRPr="00EF5256">
        <w:t>(Continued on the next page.)</w:t>
      </w:r>
    </w:p>
    <w:p w14:paraId="4FA743BD" w14:textId="77777777" w:rsidR="004A5973" w:rsidRPr="00EF5256" w:rsidRDefault="004A5973" w:rsidP="00D41468">
      <w:pPr>
        <w:pStyle w:val="ListMember"/>
      </w:pPr>
      <w:r w:rsidRPr="00EF5256">
        <w:br w:type="page"/>
      </w:r>
      <w:r w:rsidRPr="00EF5256">
        <w:lastRenderedPageBreak/>
        <w:t>The screen now looks something like this:</w:t>
      </w:r>
    </w:p>
    <w:p w14:paraId="5EDE7BDB" w14:textId="77777777" w:rsidR="004A5973" w:rsidRPr="00EF5256" w:rsidRDefault="004A5973" w:rsidP="00D41468">
      <w:pPr>
        <w:pStyle w:val="BlankLine"/>
      </w:pPr>
    </w:p>
    <w:p w14:paraId="1842645E" w14:textId="77777777" w:rsidR="004A5973" w:rsidRPr="00EF5256" w:rsidRDefault="004A5973" w:rsidP="00D41468">
      <w:pPr>
        <w:pStyle w:val="ComputerScreen"/>
      </w:pPr>
      <w:r w:rsidRPr="00EF5256">
        <w:t>All Consults                  Feb 13, 1998 12:58:32            Page:   1 of   1</w:t>
      </w:r>
    </w:p>
    <w:p w14:paraId="46111B87" w14:textId="77777777" w:rsidR="00726DC4" w:rsidRPr="00EF5256" w:rsidRDefault="00726DC4" w:rsidP="00D41468">
      <w:pPr>
        <w:pStyle w:val="ComputerScreen"/>
      </w:pPr>
      <w:r w:rsidRPr="00EF5256">
        <w:t>CPRSPATIENT,TWELVE 666-24-2342              1A/B-1      FEB 3,1923 (74)   &lt;CA&gt;</w:t>
      </w:r>
    </w:p>
    <w:p w14:paraId="1959D86C" w14:textId="77777777" w:rsidR="00726DC4" w:rsidRPr="00EF5256" w:rsidRDefault="00726DC4" w:rsidP="00D41468">
      <w:pPr>
        <w:pStyle w:val="ComputerScreen"/>
      </w:pPr>
      <w:r w:rsidRPr="00EF5256">
        <w:t>PrimCare: CPRSProvider, Three                   PCTeam: GOLD</w:t>
      </w:r>
    </w:p>
    <w:p w14:paraId="26D05A90" w14:textId="77777777" w:rsidR="00726DC4" w:rsidRPr="00EF5256" w:rsidRDefault="00726DC4" w:rsidP="00D41468">
      <w:pPr>
        <w:pStyle w:val="ComputerScreen"/>
      </w:pPr>
    </w:p>
    <w:p w14:paraId="222F0A0D" w14:textId="77777777" w:rsidR="004A5973" w:rsidRPr="00EF5256" w:rsidRDefault="004A5973" w:rsidP="00D41468">
      <w:pPr>
        <w:pStyle w:val="ComputerScreen"/>
      </w:pPr>
      <w:r w:rsidRPr="00EF5256">
        <w:t xml:space="preserve">     Consult/Procedure                            Requested       Status     </w:t>
      </w:r>
    </w:p>
    <w:p w14:paraId="01A14FFF" w14:textId="77777777" w:rsidR="004A5973" w:rsidRPr="00EF5256" w:rsidRDefault="004A5973" w:rsidP="00D41468">
      <w:pPr>
        <w:pStyle w:val="ComputerScreen"/>
      </w:pPr>
      <w:r w:rsidRPr="00EF5256">
        <w:t xml:space="preserve">1    CARDIOLOGY Consult                         | 02/25/97 11:02  complete      </w:t>
      </w:r>
    </w:p>
    <w:p w14:paraId="248690C0" w14:textId="77777777" w:rsidR="004A5973" w:rsidRPr="00EF5256" w:rsidRDefault="004A5973" w:rsidP="00D41468">
      <w:pPr>
        <w:pStyle w:val="ComputerScreen"/>
      </w:pPr>
    </w:p>
    <w:p w14:paraId="596BE88C" w14:textId="77777777" w:rsidR="004A5973" w:rsidRPr="00EF5256" w:rsidRDefault="004A5973" w:rsidP="00D41468">
      <w:pPr>
        <w:pStyle w:val="ComputerScreen"/>
      </w:pPr>
    </w:p>
    <w:p w14:paraId="1BC51D30" w14:textId="77777777" w:rsidR="004A5973" w:rsidRPr="00EF5256" w:rsidRDefault="004A5973" w:rsidP="00D41468">
      <w:pPr>
        <w:pStyle w:val="ComputerScreen"/>
      </w:pPr>
    </w:p>
    <w:p w14:paraId="73FD7FD1" w14:textId="77777777" w:rsidR="004A5973" w:rsidRPr="00EF5256" w:rsidRDefault="004A5973" w:rsidP="00D41468">
      <w:pPr>
        <w:pStyle w:val="ComputerScreen"/>
      </w:pPr>
    </w:p>
    <w:p w14:paraId="5F1D7CC5" w14:textId="77777777" w:rsidR="004A5973" w:rsidRPr="00EF5256" w:rsidRDefault="004A5973" w:rsidP="00D41468">
      <w:pPr>
        <w:pStyle w:val="ComputerScreen"/>
      </w:pPr>
    </w:p>
    <w:p w14:paraId="0948778C" w14:textId="77777777" w:rsidR="004A5973" w:rsidRPr="00EF5256" w:rsidRDefault="004A5973" w:rsidP="00D41468">
      <w:pPr>
        <w:pStyle w:val="ComputerScreen"/>
      </w:pPr>
    </w:p>
    <w:p w14:paraId="3C1EF181" w14:textId="77777777" w:rsidR="004A5973" w:rsidRPr="00EF5256" w:rsidRDefault="004A5973" w:rsidP="00D41468">
      <w:pPr>
        <w:pStyle w:val="ComputerScreen"/>
      </w:pPr>
    </w:p>
    <w:p w14:paraId="0A23ABD2" w14:textId="77777777" w:rsidR="004A5973" w:rsidRPr="00EF5256" w:rsidRDefault="004A5973" w:rsidP="00D41468">
      <w:pPr>
        <w:pStyle w:val="ComputerScreen"/>
      </w:pPr>
    </w:p>
    <w:p w14:paraId="1583557C" w14:textId="77777777" w:rsidR="004A5973" w:rsidRPr="00EF5256" w:rsidRDefault="004A5973" w:rsidP="00D41468">
      <w:pPr>
        <w:pStyle w:val="ComputerScreen"/>
      </w:pPr>
    </w:p>
    <w:p w14:paraId="6A732061" w14:textId="77777777" w:rsidR="004A5973" w:rsidRPr="00EF5256" w:rsidRDefault="004A5973" w:rsidP="00D41468">
      <w:pPr>
        <w:pStyle w:val="ComputerScreen"/>
      </w:pPr>
    </w:p>
    <w:p w14:paraId="5DAE1B21" w14:textId="77777777" w:rsidR="004A5973" w:rsidRPr="00EF5256" w:rsidRDefault="004A5973" w:rsidP="00D41468">
      <w:pPr>
        <w:pStyle w:val="ComputerScreen"/>
      </w:pPr>
    </w:p>
    <w:p w14:paraId="7B539E6C" w14:textId="77777777" w:rsidR="004A5973" w:rsidRPr="00EF5256" w:rsidRDefault="004A5973" w:rsidP="00D41468">
      <w:pPr>
        <w:pStyle w:val="ComputerScreen"/>
      </w:pPr>
    </w:p>
    <w:p w14:paraId="51F1827B" w14:textId="77777777" w:rsidR="004A5973" w:rsidRPr="00EF5256" w:rsidRDefault="004A5973" w:rsidP="00D41468">
      <w:pPr>
        <w:pStyle w:val="CScreenReversed"/>
      </w:pPr>
      <w:r w:rsidRPr="00EF5256">
        <w:t xml:space="preserve">          Enter the numbers of the items you wish to act on.                 &gt;&gt;&gt;</w:t>
      </w:r>
    </w:p>
    <w:p w14:paraId="39277C3B" w14:textId="77777777" w:rsidR="004A5973" w:rsidRPr="00EF5256" w:rsidRDefault="004A5973" w:rsidP="00D41468">
      <w:pPr>
        <w:pStyle w:val="ComputerScreen"/>
      </w:pPr>
      <w:r w:rsidRPr="00EF5256">
        <w:t>NW  Enter New Allergy/ADR CV  (Change View ...)     SP  Select New Patient</w:t>
      </w:r>
    </w:p>
    <w:p w14:paraId="3AD5AB37" w14:textId="77777777" w:rsidR="004A5973" w:rsidRPr="00EF5256" w:rsidRDefault="004A5973" w:rsidP="00D41468">
      <w:pPr>
        <w:pStyle w:val="ComputerScreen"/>
      </w:pPr>
      <w:r w:rsidRPr="00EF5256">
        <w:t>AD  Add New Orders        CC  Chart Contents ...    Q   Close Patient Chart</w:t>
      </w:r>
    </w:p>
    <w:p w14:paraId="32163745" w14:textId="77777777" w:rsidR="004A5973" w:rsidRPr="00EF5256" w:rsidRDefault="004A5973" w:rsidP="00D41468">
      <w:pPr>
        <w:pStyle w:val="ComputerScreen"/>
      </w:pPr>
      <w:r w:rsidRPr="00EF5256">
        <w:t xml:space="preserve">                                          </w:t>
      </w:r>
    </w:p>
    <w:p w14:paraId="19532730" w14:textId="77777777" w:rsidR="004A5973" w:rsidRPr="00EF5256" w:rsidRDefault="004A5973" w:rsidP="00D41468">
      <w:pPr>
        <w:pStyle w:val="ComputerScreen"/>
      </w:pPr>
      <w:r w:rsidRPr="00EF5256">
        <w:t>Select: Chart Contents//</w:t>
      </w:r>
    </w:p>
    <w:p w14:paraId="26131D1A" w14:textId="77777777" w:rsidR="00D436DA" w:rsidRPr="00EF5256" w:rsidRDefault="00D436DA" w:rsidP="00D41468"/>
    <w:p w14:paraId="46503EEB" w14:textId="77777777" w:rsidR="004A5973" w:rsidRPr="00EF5256" w:rsidRDefault="004A5973" w:rsidP="00D41468">
      <w:r w:rsidRPr="00EF5256">
        <w:t>Notice that the consult just entered is not yet displayed. It is not displayed until after you have signed the order.</w:t>
      </w:r>
    </w:p>
    <w:p w14:paraId="0F8A9A5C" w14:textId="77777777" w:rsidR="004A5973" w:rsidRPr="00EF5256" w:rsidRDefault="004A5973" w:rsidP="00D41468">
      <w:pPr>
        <w:pStyle w:val="Heading4"/>
      </w:pPr>
      <w:r w:rsidRPr="00EF5256">
        <w:br w:type="page"/>
      </w:r>
      <w:bookmarkStart w:id="75" w:name="_Toc401592235"/>
      <w:bookmarkStart w:id="76" w:name="_Toc402366872"/>
      <w:bookmarkStart w:id="77" w:name="_Toc421668493"/>
      <w:bookmarkStart w:id="78" w:name="_Toc421693920"/>
      <w:r w:rsidRPr="00EF5256">
        <w:rPr>
          <w:noProof/>
        </w:rPr>
        <w:lastRenderedPageBreak/>
        <w:t xml:space="preserve"> </w:t>
      </w:r>
      <w:r w:rsidR="00A57AF7" w:rsidRPr="00EF5256">
        <w:rPr>
          <w:noProof/>
        </w:rPr>
        <mc:AlternateContent>
          <mc:Choice Requires="wps">
            <w:drawing>
              <wp:anchor distT="0" distB="0" distL="114300" distR="114300" simplePos="0" relativeHeight="251543040" behindDoc="0" locked="0" layoutInCell="0" allowOverlap="1" wp14:anchorId="26E4A73E" wp14:editId="2CF0CE9D">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14:paraId="1E0B882C" w14:textId="77777777" w:rsidR="00AB129D" w:rsidRDefault="00AB129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4A73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14:paraId="1E0B882C" w14:textId="77777777" w:rsidR="00AB129D" w:rsidRDefault="00AB129D" w:rsidP="00D41468">
                      <w:pPr>
                        <w:pStyle w:val="Callout"/>
                      </w:pPr>
                      <w:r>
                        <w:t>Enter your electronic signature here.</w:t>
                      </w:r>
                    </w:p>
                  </w:txbxContent>
                </v:textbox>
                <o:callout v:ext="edit" minusy="t"/>
              </v:shape>
            </w:pict>
          </mc:Fallback>
        </mc:AlternateContent>
      </w:r>
      <w:r w:rsidRPr="00EF5256">
        <w:t>Sign the Consult</w:t>
      </w:r>
      <w:bookmarkEnd w:id="75"/>
      <w:bookmarkEnd w:id="76"/>
      <w:bookmarkEnd w:id="77"/>
      <w:bookmarkEnd w:id="78"/>
    </w:p>
    <w:p w14:paraId="3B73D148" w14:textId="77777777" w:rsidR="004A5973" w:rsidRPr="00EF5256" w:rsidRDefault="004A5973" w:rsidP="00D41468">
      <w:pPr>
        <w:pStyle w:val="BlankLine"/>
      </w:pPr>
    </w:p>
    <w:p w14:paraId="65309411" w14:textId="77777777" w:rsidR="004A5973" w:rsidRPr="00EF5256" w:rsidRDefault="004A5973" w:rsidP="00D41468">
      <w:pPr>
        <w:pStyle w:val="ComputerScreen"/>
      </w:pPr>
      <w:r w:rsidRPr="00EF5256">
        <w:t>+   Next Screen                        $   Sign All Orders</w:t>
      </w:r>
    </w:p>
    <w:p w14:paraId="13AD3302" w14:textId="77777777" w:rsidR="004A5973" w:rsidRPr="00EF5256" w:rsidRDefault="004A5973" w:rsidP="00D41468">
      <w:pPr>
        <w:pStyle w:val="ComputerScreen"/>
      </w:pPr>
      <w:r w:rsidRPr="00EF5256">
        <w:t>-   Previous Screen                    Q   Close</w:t>
      </w:r>
    </w:p>
    <w:p w14:paraId="768A9D9A" w14:textId="77777777" w:rsidR="004A5973" w:rsidRPr="00EF5256" w:rsidRDefault="004A5973" w:rsidP="00D41468">
      <w:pPr>
        <w:pStyle w:val="ComputerScreen"/>
      </w:pPr>
      <w:r w:rsidRPr="00EF5256">
        <w:t xml:space="preserve">Select: Sign All Orders// </w:t>
      </w:r>
      <w:r w:rsidRPr="00EF5256">
        <w:rPr>
          <w:b/>
        </w:rPr>
        <w:t>$</w:t>
      </w:r>
      <w:r w:rsidRPr="00EF5256">
        <w:t xml:space="preserve">    Sign All Orders</w:t>
      </w:r>
    </w:p>
    <w:p w14:paraId="3ECD20E5" w14:textId="77777777" w:rsidR="004A5973" w:rsidRPr="00EF5256" w:rsidRDefault="004A5973" w:rsidP="00D41468">
      <w:pPr>
        <w:pStyle w:val="ComputerScreen"/>
      </w:pPr>
    </w:p>
    <w:p w14:paraId="5E73C615"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Code:    SIGNATURE VERIFIED</w:t>
      </w:r>
    </w:p>
    <w:p w14:paraId="1A830C1E" w14:textId="77777777" w:rsidR="004A5973" w:rsidRPr="00EF5256" w:rsidRDefault="004A5973" w:rsidP="00D41468">
      <w:pPr>
        <w:pStyle w:val="ComputerScreen"/>
      </w:pPr>
    </w:p>
    <w:p w14:paraId="3074915F" w14:textId="77777777" w:rsidR="004A5973" w:rsidRPr="00EF5256" w:rsidRDefault="004A5973" w:rsidP="00D41468">
      <w:pPr>
        <w:pStyle w:val="ComputerScreen"/>
      </w:pPr>
      <w:r w:rsidRPr="00EF5256">
        <w:t>Processing orders ...</w:t>
      </w:r>
    </w:p>
    <w:p w14:paraId="02F9C561" w14:textId="77777777" w:rsidR="00D436DA" w:rsidRPr="00EF5256" w:rsidRDefault="00D436DA" w:rsidP="00D41468">
      <w:pPr>
        <w:pStyle w:val="BodyTextIndent"/>
      </w:pPr>
    </w:p>
    <w:p w14:paraId="4315C1E0" w14:textId="77777777" w:rsidR="004A5973" w:rsidRPr="00EF5256" w:rsidRDefault="004A5973" w:rsidP="00D41468">
      <w:pPr>
        <w:pStyle w:val="BodyTextIndent"/>
      </w:pPr>
      <w:r w:rsidRPr="00EF5256">
        <w:t>When applied to an approved medical record, an electronic signature has the same legal weight as a signature</w:t>
      </w:r>
      <w:r w:rsidRPr="00EF5256">
        <w:fldChar w:fldCharType="begin"/>
      </w:r>
      <w:r w:rsidRPr="00EF5256">
        <w:instrText xml:space="preserve"> XE "signature" </w:instrText>
      </w:r>
      <w:r w:rsidRPr="00EF5256">
        <w:fldChar w:fldCharType="end"/>
      </w:r>
      <w:r w:rsidRPr="00EF5256">
        <w:t xml:space="preserve"> made with a pen on paper. For this reason electronic signatures are part of the overall security system maintained by IRMS.</w:t>
      </w:r>
    </w:p>
    <w:p w14:paraId="34BB8B97" w14:textId="77777777" w:rsidR="00D436DA" w:rsidRPr="00EF5256" w:rsidRDefault="00D436DA" w:rsidP="00D41468"/>
    <w:p w14:paraId="19E6E8D7" w14:textId="77777777" w:rsidR="004A5973" w:rsidRPr="00EF5256" w:rsidRDefault="004A5973" w:rsidP="00D41468">
      <w:r w:rsidRPr="00EF5256">
        <w:t>When the computer prints a document that has been signed and/or cosigned, an electronic signature block is included. What appears in this block is user configurable through the User’s Toolbox option.</w:t>
      </w:r>
    </w:p>
    <w:p w14:paraId="4A7F306F" w14:textId="77777777" w:rsidR="00D436DA" w:rsidRPr="00EF5256" w:rsidRDefault="00D436DA" w:rsidP="00D41468"/>
    <w:p w14:paraId="0C71F23C" w14:textId="77777777" w:rsidR="004A5973" w:rsidRPr="00EF5256" w:rsidRDefault="004A5973" w:rsidP="00D41468">
      <w:r w:rsidRPr="00EF5256">
        <w:t>In this example we change</w:t>
      </w:r>
      <w:r w:rsidRPr="00EF5256">
        <w:fldChar w:fldCharType="begin"/>
      </w:r>
      <w:r w:rsidRPr="00EF5256">
        <w:instrText xml:space="preserve"> XE "change signature" </w:instrText>
      </w:r>
      <w:r w:rsidRPr="00EF5256">
        <w:fldChar w:fldCharType="end"/>
      </w:r>
      <w:r w:rsidRPr="00EF5256">
        <w:t xml:space="preserve"> a title and electronic signature:</w:t>
      </w:r>
    </w:p>
    <w:p w14:paraId="0A66AE75" w14:textId="77777777" w:rsidR="004A5973" w:rsidRPr="00EF5256" w:rsidRDefault="004A5973" w:rsidP="00D41468">
      <w:pPr>
        <w:pStyle w:val="BlankLine"/>
      </w:pPr>
    </w:p>
    <w:p w14:paraId="203F7CFF" w14:textId="77777777" w:rsidR="004A5973" w:rsidRPr="00EF5256" w:rsidRDefault="004A5973" w:rsidP="00D41468">
      <w:pPr>
        <w:pStyle w:val="ComputerScreen"/>
      </w:pPr>
      <w:r w:rsidRPr="00EF5256">
        <w:t xml:space="preserve">Select Consult Service Tracking Option: </w:t>
      </w:r>
      <w:r w:rsidRPr="00EF5256">
        <w:rPr>
          <w:b/>
        </w:rPr>
        <w:t>??</w:t>
      </w:r>
    </w:p>
    <w:p w14:paraId="3EAB08D8" w14:textId="77777777" w:rsidR="004A5973" w:rsidRPr="00EF5256" w:rsidRDefault="004A5973" w:rsidP="00D41468">
      <w:pPr>
        <w:pStyle w:val="ComputerScreen"/>
      </w:pPr>
    </w:p>
    <w:p w14:paraId="427F27E0" w14:textId="77777777" w:rsidR="004A5973" w:rsidRPr="00EF5256" w:rsidRDefault="004A5973" w:rsidP="00D41468">
      <w:pPr>
        <w:pStyle w:val="ComputerScreen"/>
      </w:pPr>
      <w:r w:rsidRPr="00EF5256">
        <w:t xml:space="preserve">   CS     Consult Service Tracking [GMRC SERVICE TRACKING]</w:t>
      </w:r>
    </w:p>
    <w:p w14:paraId="23299B50" w14:textId="77777777" w:rsidR="004A5973" w:rsidRPr="00EF5256" w:rsidRDefault="004A5973" w:rsidP="00D41468">
      <w:pPr>
        <w:pStyle w:val="ComputerScreen"/>
      </w:pPr>
      <w:r w:rsidRPr="00EF5256">
        <w:t xml:space="preserve">   PC     Service Consults Pending Resolution [GMRC RPT PENDING CONSULTS]</w:t>
      </w:r>
    </w:p>
    <w:p w14:paraId="0E3804DD" w14:textId="77777777" w:rsidR="004A5973" w:rsidRPr="00EF5256" w:rsidRDefault="004A5973" w:rsidP="00D41468">
      <w:pPr>
        <w:pStyle w:val="ComputerScreen"/>
      </w:pPr>
      <w:r w:rsidRPr="00EF5256">
        <w:t xml:space="preserve">   ST     Completion Time Statistics [GMRC COMPLETION STATISTICS]</w:t>
      </w:r>
    </w:p>
    <w:p w14:paraId="161F39A0" w14:textId="77777777" w:rsidR="004A5973" w:rsidRPr="00EF5256" w:rsidRDefault="004A5973" w:rsidP="00D41468">
      <w:pPr>
        <w:pStyle w:val="ComputerScreen"/>
      </w:pPr>
    </w:p>
    <w:p w14:paraId="46F27076" w14:textId="77777777" w:rsidR="004A5973" w:rsidRPr="00EF5256" w:rsidRDefault="004A5973" w:rsidP="00D41468">
      <w:pPr>
        <w:pStyle w:val="ComputerScreen"/>
      </w:pPr>
      <w:r w:rsidRPr="00EF5256">
        <w:t>Or a Common Option:</w:t>
      </w:r>
    </w:p>
    <w:p w14:paraId="5DD147B1" w14:textId="77777777" w:rsidR="004A5973" w:rsidRPr="00EF5256" w:rsidRDefault="004A5973" w:rsidP="00D41468">
      <w:pPr>
        <w:pStyle w:val="ComputerScreen"/>
      </w:pPr>
    </w:p>
    <w:p w14:paraId="40B82F90" w14:textId="77777777" w:rsidR="004A5973" w:rsidRPr="00EF5256" w:rsidRDefault="004A5973" w:rsidP="00D41468">
      <w:pPr>
        <w:pStyle w:val="ComputerScreen"/>
      </w:pPr>
      <w:r w:rsidRPr="00EF5256">
        <w:t xml:space="preserve">   CWA    Patient Warning (CWAD) Display [GMRPNCW]</w:t>
      </w:r>
    </w:p>
    <w:p w14:paraId="75056E1E" w14:textId="77777777" w:rsidR="004A5973" w:rsidRPr="00EF5256" w:rsidRDefault="004A5973" w:rsidP="00D41468">
      <w:pPr>
        <w:pStyle w:val="ComputerScreen"/>
      </w:pPr>
      <w:r w:rsidRPr="00EF5256">
        <w:t xml:space="preserve">   MA     MailMan Menu ... [XMUSER]</w:t>
      </w:r>
    </w:p>
    <w:p w14:paraId="6C5E67B0" w14:textId="77777777" w:rsidR="004A5973" w:rsidRPr="00EF5256" w:rsidRDefault="004A5973" w:rsidP="00D41468">
      <w:pPr>
        <w:pStyle w:val="ComputerScreen"/>
      </w:pPr>
      <w:r w:rsidRPr="00EF5256">
        <w:t xml:space="preserve">   TBOX   User's Toolbox ... [XUSERTOOLS]</w:t>
      </w:r>
    </w:p>
    <w:p w14:paraId="7CBCAF43" w14:textId="77777777" w:rsidR="004A5973" w:rsidRPr="00EF5256" w:rsidRDefault="004A5973" w:rsidP="00D41468">
      <w:pPr>
        <w:pStyle w:val="ComputerScreen"/>
      </w:pPr>
      <w:r w:rsidRPr="00EF5256">
        <w:t xml:space="preserve">   VA     View Alerts [XQALERT]</w:t>
      </w:r>
    </w:p>
    <w:p w14:paraId="6D9CA5EF" w14:textId="77777777" w:rsidR="004A5973" w:rsidRPr="00EF5256" w:rsidRDefault="004A5973" w:rsidP="00D41468">
      <w:pPr>
        <w:pStyle w:val="ComputerScreen"/>
      </w:pPr>
      <w:r w:rsidRPr="00EF5256">
        <w:t xml:space="preserve">          Continue [XUCONTINUE]</w:t>
      </w:r>
    </w:p>
    <w:p w14:paraId="2D96A0C3" w14:textId="77777777" w:rsidR="004A5973" w:rsidRPr="00EF5256" w:rsidRDefault="004A5973" w:rsidP="00D41468">
      <w:pPr>
        <w:pStyle w:val="ComputerScreen"/>
      </w:pPr>
      <w:r w:rsidRPr="00EF5256">
        <w:t xml:space="preserve">             **&gt; Reverse lock ZZLUKE</w:t>
      </w:r>
    </w:p>
    <w:p w14:paraId="06A211B7" w14:textId="77777777" w:rsidR="004A5973" w:rsidRPr="00EF5256" w:rsidRDefault="004A5973" w:rsidP="00D41468">
      <w:pPr>
        <w:pStyle w:val="ComputerScreen"/>
      </w:pPr>
      <w:r w:rsidRPr="00EF5256">
        <w:t xml:space="preserve">          Halt [XUHALT]</w:t>
      </w:r>
    </w:p>
    <w:p w14:paraId="128E47CA" w14:textId="77777777" w:rsidR="004A5973" w:rsidRPr="00EF5256" w:rsidRDefault="004A5973" w:rsidP="00D41468">
      <w:pPr>
        <w:pStyle w:val="ComputerScreen"/>
      </w:pPr>
      <w:r w:rsidRPr="00EF5256">
        <w:t xml:space="preserve">          Restart Session [XURELOG]</w:t>
      </w:r>
    </w:p>
    <w:p w14:paraId="7764CD99" w14:textId="77777777" w:rsidR="004A5973" w:rsidRPr="00EF5256" w:rsidRDefault="004A5973" w:rsidP="00D41468">
      <w:pPr>
        <w:pStyle w:val="ComputerScreen"/>
      </w:pPr>
      <w:r w:rsidRPr="00EF5256">
        <w:t xml:space="preserve">          Time [XUTIME]</w:t>
      </w:r>
    </w:p>
    <w:p w14:paraId="71304FC7" w14:textId="77777777" w:rsidR="004A5973" w:rsidRPr="00EF5256" w:rsidRDefault="004A5973" w:rsidP="00D41468">
      <w:pPr>
        <w:pStyle w:val="ComputerScreen"/>
      </w:pPr>
      <w:r w:rsidRPr="00EF5256">
        <w:t xml:space="preserve">          Where am I? [XUSERWHERE]</w:t>
      </w:r>
    </w:p>
    <w:p w14:paraId="65718664" w14:textId="77777777" w:rsidR="004A5973" w:rsidRPr="00EF5256" w:rsidRDefault="004A5973" w:rsidP="00D41468">
      <w:pPr>
        <w:pStyle w:val="ComputerScreen"/>
      </w:pPr>
    </w:p>
    <w:p w14:paraId="4F3DA955" w14:textId="77777777" w:rsidR="004A5973" w:rsidRPr="00EF5256" w:rsidRDefault="004A5973" w:rsidP="00D41468">
      <w:pPr>
        <w:pStyle w:val="ComputerScreen"/>
      </w:pPr>
      <w:r w:rsidRPr="00EF5256">
        <w:t>You have PENDING ALERTS</w:t>
      </w:r>
    </w:p>
    <w:p w14:paraId="0B95F727" w14:textId="77777777" w:rsidR="004A5973" w:rsidRPr="00EF5256" w:rsidRDefault="004A5973" w:rsidP="00D41468">
      <w:pPr>
        <w:pStyle w:val="ComputerScreen"/>
      </w:pPr>
      <w:r w:rsidRPr="00EF5256">
        <w:t xml:space="preserve">          Enter  "VA   VIEW ALERTS     to review alerts</w:t>
      </w:r>
    </w:p>
    <w:p w14:paraId="13373B68" w14:textId="77777777" w:rsidR="004A5973" w:rsidRPr="00EF5256" w:rsidRDefault="004A5973" w:rsidP="00D41468">
      <w:pPr>
        <w:pStyle w:val="ComputerScreen"/>
      </w:pPr>
    </w:p>
    <w:p w14:paraId="48EECD03" w14:textId="77777777" w:rsidR="004A5973" w:rsidRPr="00EF5256" w:rsidRDefault="004A5973" w:rsidP="00D41468">
      <w:pPr>
        <w:pStyle w:val="ComputerScreen"/>
      </w:pPr>
      <w:r w:rsidRPr="00EF5256">
        <w:t xml:space="preserve">Select Consult Service Tracking Option:  </w:t>
      </w:r>
      <w:r w:rsidRPr="00EF5256">
        <w:rPr>
          <w:b/>
        </w:rPr>
        <w:t>TBOX</w:t>
      </w:r>
      <w:r w:rsidRPr="00EF5256">
        <w:t xml:space="preserve">  User's Toolbox</w:t>
      </w:r>
    </w:p>
    <w:p w14:paraId="0C3BC9D4" w14:textId="77777777" w:rsidR="004A5973" w:rsidRPr="00EF5256" w:rsidRDefault="004A5973" w:rsidP="00D41468">
      <w:pPr>
        <w:pStyle w:val="ComputerScreen"/>
      </w:pPr>
    </w:p>
    <w:p w14:paraId="6CBA8668" w14:textId="77777777" w:rsidR="004A5973" w:rsidRPr="00EF5256" w:rsidRDefault="004A5973" w:rsidP="00D41468">
      <w:pPr>
        <w:pStyle w:val="ComputerScreen"/>
      </w:pPr>
    </w:p>
    <w:p w14:paraId="4AC32D0E" w14:textId="77777777" w:rsidR="004A5973" w:rsidRPr="00EF5256" w:rsidRDefault="004A5973" w:rsidP="00D41468">
      <w:pPr>
        <w:pStyle w:val="ComputerScreen"/>
      </w:pPr>
      <w:r w:rsidRPr="00EF5256">
        <w:t xml:space="preserve">Select User's Toolbox Option: </w:t>
      </w:r>
      <w:r w:rsidRPr="00EF5256">
        <w:rPr>
          <w:b/>
        </w:rPr>
        <w:t>?</w:t>
      </w:r>
    </w:p>
    <w:p w14:paraId="3CA453DE" w14:textId="77777777" w:rsidR="004A5973" w:rsidRPr="00EF5256" w:rsidRDefault="004A5973" w:rsidP="00D41468">
      <w:pPr>
        <w:pStyle w:val="ComputerScreen"/>
      </w:pPr>
    </w:p>
    <w:p w14:paraId="07324711" w14:textId="77777777" w:rsidR="004A5973" w:rsidRPr="00EF5256" w:rsidRDefault="004A5973" w:rsidP="00D41468">
      <w:pPr>
        <w:pStyle w:val="ComputerScreen"/>
      </w:pPr>
      <w:r w:rsidRPr="00EF5256">
        <w:t xml:space="preserve">          Display User Characteristics</w:t>
      </w:r>
    </w:p>
    <w:p w14:paraId="2EDCFB5E" w14:textId="77777777" w:rsidR="004A5973" w:rsidRPr="00EF5256" w:rsidRDefault="004A5973" w:rsidP="00D41468">
      <w:pPr>
        <w:pStyle w:val="ComputerScreen"/>
      </w:pPr>
      <w:r w:rsidRPr="00EF5256">
        <w:t xml:space="preserve">          Edit User Characteristics</w:t>
      </w:r>
    </w:p>
    <w:p w14:paraId="6EA414B8" w14:textId="77777777" w:rsidR="004A5973" w:rsidRPr="00EF5256" w:rsidRDefault="004A5973" w:rsidP="00D41468">
      <w:pPr>
        <w:pStyle w:val="ComputerScreen"/>
      </w:pPr>
      <w:r w:rsidRPr="00EF5256">
        <w:t xml:space="preserve">          Electronic Signature code Edit</w:t>
      </w:r>
    </w:p>
    <w:p w14:paraId="27BBD34D" w14:textId="77777777" w:rsidR="004A5973" w:rsidRPr="00EF5256" w:rsidRDefault="004A5973" w:rsidP="00D41468">
      <w:pPr>
        <w:pStyle w:val="ComputerScreen"/>
      </w:pPr>
      <w:r w:rsidRPr="00EF5256">
        <w:t xml:space="preserve">          Menu Templates ...</w:t>
      </w:r>
    </w:p>
    <w:p w14:paraId="6BA5FF92" w14:textId="77777777" w:rsidR="004A5973" w:rsidRPr="00EF5256" w:rsidRDefault="004A5973" w:rsidP="00D41468">
      <w:pPr>
        <w:pStyle w:val="ComputerScreen"/>
      </w:pPr>
      <w:r w:rsidRPr="00EF5256">
        <w:t xml:space="preserve">          Spooler Menu ...</w:t>
      </w:r>
    </w:p>
    <w:p w14:paraId="5A4A72A2" w14:textId="77777777" w:rsidR="004A5973" w:rsidRPr="00EF5256" w:rsidRDefault="004A5973" w:rsidP="00D41468">
      <w:pPr>
        <w:pStyle w:val="ComputerScreen"/>
      </w:pPr>
      <w:r w:rsidRPr="00EF5256">
        <w:t xml:space="preserve">          Switch UCI</w:t>
      </w:r>
    </w:p>
    <w:p w14:paraId="751C8E95" w14:textId="77777777" w:rsidR="004A5973" w:rsidRPr="00EF5256" w:rsidRDefault="004A5973" w:rsidP="00D41468">
      <w:pPr>
        <w:pStyle w:val="ComputerScreen"/>
      </w:pPr>
      <w:r w:rsidRPr="00EF5256">
        <w:t xml:space="preserve">          TaskMan User</w:t>
      </w:r>
    </w:p>
    <w:p w14:paraId="6396F33F" w14:textId="77777777" w:rsidR="004A5973" w:rsidRPr="00EF5256" w:rsidRDefault="004A5973" w:rsidP="00D41468">
      <w:pPr>
        <w:pStyle w:val="ComputerScreen"/>
      </w:pPr>
      <w:r w:rsidRPr="00EF5256">
        <w:t xml:space="preserve">          User Help</w:t>
      </w:r>
    </w:p>
    <w:p w14:paraId="30FEA150" w14:textId="77777777" w:rsidR="004A5973" w:rsidRPr="00EF5256" w:rsidRDefault="004A5973" w:rsidP="00D41468">
      <w:pPr>
        <w:pStyle w:val="ComputerScreen"/>
      </w:pPr>
    </w:p>
    <w:p w14:paraId="337F4358" w14:textId="77777777" w:rsidR="004A5973" w:rsidRPr="00EF5256" w:rsidRDefault="004A5973" w:rsidP="00D41468">
      <w:pPr>
        <w:pStyle w:val="ComputerScreen"/>
      </w:pPr>
      <w:r w:rsidRPr="00EF5256">
        <w:t>Enter ?? for more options, ??? for brief descriptions, ?OPTION for help text.</w:t>
      </w:r>
    </w:p>
    <w:p w14:paraId="3447532C" w14:textId="77777777" w:rsidR="004A5973" w:rsidRPr="00EF5256" w:rsidRDefault="004A5973" w:rsidP="00D41468">
      <w:pPr>
        <w:pStyle w:val="ComputerScreen"/>
      </w:pPr>
    </w:p>
    <w:p w14:paraId="2F4E8E69" w14:textId="77777777" w:rsidR="004A5973" w:rsidRPr="00EF5256" w:rsidRDefault="004A5973" w:rsidP="00D41468">
      <w:pPr>
        <w:pStyle w:val="ComputerScreen"/>
      </w:pPr>
    </w:p>
    <w:p w14:paraId="73BA1A4C" w14:textId="77777777" w:rsidR="004A5973" w:rsidRPr="00EF5256" w:rsidRDefault="004A5973" w:rsidP="00D41468">
      <w:pPr>
        <w:pStyle w:val="ComputerScreen"/>
      </w:pPr>
      <w:r w:rsidRPr="00EF5256">
        <w:t xml:space="preserve">Select User's Toolbox Option: </w:t>
      </w:r>
      <w:r w:rsidRPr="00EF5256">
        <w:rPr>
          <w:b/>
        </w:rPr>
        <w:t>EL</w:t>
      </w:r>
      <w:r w:rsidRPr="00EF5256">
        <w:t>ectronic Signature code Edit</w:t>
      </w:r>
    </w:p>
    <w:p w14:paraId="458FD2BD" w14:textId="77777777" w:rsidR="004A5973" w:rsidRPr="00EF5256" w:rsidRDefault="004A5973" w:rsidP="00D41468">
      <w:pPr>
        <w:pStyle w:val="ComputerScreen"/>
      </w:pPr>
      <w:r w:rsidRPr="00EF5256">
        <w:t>This option is designed to permit you to enter or change your Initials,</w:t>
      </w:r>
    </w:p>
    <w:p w14:paraId="399483B0" w14:textId="77777777" w:rsidR="004A5973" w:rsidRPr="00EF5256" w:rsidRDefault="004A5973" w:rsidP="00D41468">
      <w:pPr>
        <w:pStyle w:val="ComputerScreen"/>
      </w:pPr>
      <w:r w:rsidRPr="00EF5256">
        <w:t>Signature Block Information, Office Phone number, and Voice and</w:t>
      </w:r>
    </w:p>
    <w:p w14:paraId="118CC76A" w14:textId="77777777" w:rsidR="004A5973" w:rsidRPr="00EF5256" w:rsidRDefault="004A5973" w:rsidP="00D41468">
      <w:pPr>
        <w:pStyle w:val="ComputerScreen"/>
      </w:pPr>
      <w:r w:rsidRPr="00EF5256">
        <w:t>Digital Pagers numbers.</w:t>
      </w:r>
    </w:p>
    <w:p w14:paraId="60CAE421" w14:textId="77777777" w:rsidR="004A5973" w:rsidRPr="00EF5256" w:rsidRDefault="004A5973" w:rsidP="00D41468">
      <w:pPr>
        <w:pStyle w:val="ComputerScreen"/>
      </w:pPr>
      <w:r w:rsidRPr="00EF5256">
        <w:t>In addition, you are permitted to enter a new Electronic Signature Code</w:t>
      </w:r>
    </w:p>
    <w:p w14:paraId="629EAFC9" w14:textId="77777777" w:rsidR="004A5973" w:rsidRPr="00EF5256" w:rsidRDefault="004A5973" w:rsidP="00D41468">
      <w:pPr>
        <w:pStyle w:val="ComputerScreen"/>
      </w:pPr>
      <w:r w:rsidRPr="00EF5256">
        <w:t>or to change an existing code.</w:t>
      </w:r>
    </w:p>
    <w:p w14:paraId="7CCA9E23" w14:textId="77777777" w:rsidR="004A5973" w:rsidRPr="00EF5256" w:rsidRDefault="004A5973" w:rsidP="00D41468">
      <w:pPr>
        <w:pStyle w:val="ComputerScreen"/>
      </w:pPr>
    </w:p>
    <w:p w14:paraId="0421A90B" w14:textId="77777777" w:rsidR="004A5973" w:rsidRPr="00EF5256" w:rsidRDefault="004A5973" w:rsidP="00D41468">
      <w:pPr>
        <w:pStyle w:val="ComputerScreen"/>
      </w:pPr>
    </w:p>
    <w:p w14:paraId="1A5EB615" w14:textId="77777777" w:rsidR="004A5973" w:rsidRPr="00EF5256" w:rsidRDefault="004A5973" w:rsidP="00D41468">
      <w:pPr>
        <w:pStyle w:val="ComputerScreen"/>
      </w:pPr>
      <w:r w:rsidRPr="00EF5256">
        <w:t xml:space="preserve">INITIAL: CRS// </w:t>
      </w:r>
      <w:r w:rsidRPr="00EF5256">
        <w:rPr>
          <w:b/>
        </w:rPr>
        <w:t>&lt;Enter&gt;</w:t>
      </w:r>
    </w:p>
    <w:p w14:paraId="3E7C081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7136" behindDoc="0" locked="0" layoutInCell="0" allowOverlap="1" wp14:anchorId="2D3335C0" wp14:editId="20A1E2F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14:paraId="43924528" w14:textId="77777777" w:rsidR="00AB129D" w:rsidRDefault="00AB129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35C0"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14:paraId="43924528" w14:textId="77777777" w:rsidR="00AB129D" w:rsidRDefault="00AB129D" w:rsidP="00D41468">
                      <w:pPr>
                        <w:pStyle w:val="Callout"/>
                      </w:pPr>
                      <w:r>
                        <w:t>The electronic signature is typed here.</w:t>
                      </w:r>
                    </w:p>
                  </w:txbxContent>
                </v:textbox>
                <o:callout v:ext="edit" minusy="t"/>
              </v:shape>
            </w:pict>
          </mc:Fallback>
        </mc:AlternateContent>
      </w:r>
      <w:r w:rsidR="004A5973" w:rsidRPr="00EF5256">
        <w:t xml:space="preserve">SIGNATURE BLOCK PRINTED NAME: </w:t>
      </w:r>
      <w:r w:rsidR="007D056E" w:rsidRPr="00EF5256">
        <w:t>CPRSPROVIDER,SEVEN</w:t>
      </w:r>
      <w:r w:rsidR="004A5973" w:rsidRPr="00EF5256">
        <w:t xml:space="preserve">// </w:t>
      </w:r>
      <w:r w:rsidR="004A5973" w:rsidRPr="00EF5256">
        <w:rPr>
          <w:b/>
        </w:rPr>
        <w:t>&lt;Enter&gt;</w:t>
      </w:r>
    </w:p>
    <w:p w14:paraId="5D73E180" w14:textId="77777777" w:rsidR="004A5973" w:rsidRPr="00EF5256" w:rsidRDefault="004A5973" w:rsidP="00D41468">
      <w:pPr>
        <w:pStyle w:val="ComputerScreen"/>
      </w:pPr>
      <w:r w:rsidRPr="00EF5256">
        <w:t xml:space="preserve">SIGNATURE BLOCK TITLE: DOCTOR// </w:t>
      </w:r>
      <w:r w:rsidRPr="00EF5256">
        <w:rPr>
          <w:b/>
        </w:rPr>
        <w:t>MD</w:t>
      </w:r>
    </w:p>
    <w:p w14:paraId="419EE0C3" w14:textId="77777777" w:rsidR="004A5973" w:rsidRPr="00EF5256" w:rsidRDefault="004A5973" w:rsidP="00D41468">
      <w:pPr>
        <w:pStyle w:val="ComputerScreen"/>
      </w:pPr>
      <w:r w:rsidRPr="00EF5256">
        <w:t xml:space="preserve">OFFICE PHONE: </w:t>
      </w:r>
      <w:r w:rsidRPr="00EF5256">
        <w:rPr>
          <w:b/>
        </w:rPr>
        <w:t>58</w:t>
      </w:r>
      <w:r w:rsidR="007D056E" w:rsidRPr="00EF5256">
        <w:rPr>
          <w:b/>
        </w:rPr>
        <w:t>8</w:t>
      </w:r>
      <w:r w:rsidRPr="00EF5256">
        <w:rPr>
          <w:b/>
        </w:rPr>
        <w:t>-5029</w:t>
      </w:r>
    </w:p>
    <w:p w14:paraId="07217CF3" w14:textId="77777777" w:rsidR="004A5973" w:rsidRPr="00EF5256" w:rsidRDefault="004A5973" w:rsidP="00D41468">
      <w:pPr>
        <w:pStyle w:val="ComputerScreen"/>
      </w:pPr>
      <w:r w:rsidRPr="00EF5256">
        <w:t xml:space="preserve">ANALOG PAGER: </w:t>
      </w:r>
      <w:r w:rsidRPr="00EF5256">
        <w:rPr>
          <w:b/>
        </w:rPr>
        <w:t>4038</w:t>
      </w:r>
    </w:p>
    <w:p w14:paraId="2AC31D2B" w14:textId="77777777" w:rsidR="004A5973" w:rsidRPr="00EF5256" w:rsidRDefault="004A5973" w:rsidP="00D41468">
      <w:pPr>
        <w:pStyle w:val="ComputerScreen"/>
      </w:pPr>
      <w:r w:rsidRPr="00EF5256">
        <w:t xml:space="preserve">DIGITAL PAGER: </w:t>
      </w:r>
      <w:r w:rsidRPr="00EF5256">
        <w:rPr>
          <w:b/>
        </w:rPr>
        <w:t>&lt;Enter&gt;</w:t>
      </w:r>
    </w:p>
    <w:p w14:paraId="1A42B884" w14:textId="77777777" w:rsidR="004A5973" w:rsidRPr="00EF5256" w:rsidRDefault="004A5973" w:rsidP="00D41468">
      <w:pPr>
        <w:pStyle w:val="ComputerScreen"/>
      </w:pPr>
    </w:p>
    <w:p w14:paraId="0CAD54C8" w14:textId="77777777" w:rsidR="004A5973" w:rsidRPr="00EF5256" w:rsidRDefault="004A5973" w:rsidP="00D41468">
      <w:pPr>
        <w:pStyle w:val="ComputerScreen"/>
      </w:pPr>
      <w:r w:rsidRPr="00EF5256">
        <w:t>Enter your Current Signature Code:    SIGNATURE VERIFIED</w:t>
      </w:r>
    </w:p>
    <w:p w14:paraId="709A324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6112" behindDoc="0" locked="0" layoutInCell="0" allowOverlap="1" wp14:anchorId="7D8DCE63" wp14:editId="44339AEF">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14:paraId="2278B204" w14:textId="77777777" w:rsidR="00AB129D" w:rsidRDefault="00AB129D"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DCE63"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14:paraId="2278B204" w14:textId="77777777" w:rsidR="00AB129D" w:rsidRDefault="00AB129D" w:rsidP="00D41468">
                      <w:pPr>
                        <w:pStyle w:val="Callout"/>
                      </w:pPr>
                      <w:r>
                        <w:t>The new signature is typed here.</w:t>
                      </w:r>
                    </w:p>
                  </w:txbxContent>
                </v:textbox>
                <o:callout v:ext="edit" minusy="t"/>
              </v:shape>
            </w:pict>
          </mc:Fallback>
        </mc:AlternateContent>
      </w:r>
    </w:p>
    <w:p w14:paraId="0B52180D" w14:textId="77777777" w:rsidR="004A5973" w:rsidRPr="00EF5256" w:rsidRDefault="004A5973" w:rsidP="00D41468">
      <w:pPr>
        <w:pStyle w:val="ComputerScreen"/>
      </w:pPr>
      <w:r w:rsidRPr="00EF5256">
        <w:t>Your typing will not show.</w:t>
      </w:r>
    </w:p>
    <w:p w14:paraId="677160F8" w14:textId="77777777" w:rsidR="004A5973" w:rsidRPr="00EF5256" w:rsidRDefault="004A5973" w:rsidP="00D41468">
      <w:pPr>
        <w:pStyle w:val="ComputerScreen"/>
      </w:pPr>
      <w:r w:rsidRPr="00EF5256">
        <w:t xml:space="preserve">ENTER NEW SIGNATURE CODE: </w:t>
      </w:r>
    </w:p>
    <w:p w14:paraId="03A1F76B" w14:textId="77777777" w:rsidR="004A5973" w:rsidRPr="00EF5256" w:rsidRDefault="004A5973" w:rsidP="00D41468">
      <w:pPr>
        <w:pStyle w:val="ComputerScreen"/>
      </w:pPr>
      <w:r w:rsidRPr="00EF5256">
        <w:t xml:space="preserve">RE-ENTER SIGNATURE CODE FOR VERIFICATION: </w:t>
      </w:r>
    </w:p>
    <w:p w14:paraId="779D77DE" w14:textId="77777777" w:rsidR="004A5973" w:rsidRPr="00EF5256" w:rsidRDefault="004A5973" w:rsidP="00D41468">
      <w:pPr>
        <w:pStyle w:val="ComputerScreen"/>
      </w:pPr>
      <w:r w:rsidRPr="00EF5256">
        <w:t>DONE</w:t>
      </w:r>
    </w:p>
    <w:p w14:paraId="6F0C8219" w14:textId="77777777" w:rsidR="004A5973" w:rsidRPr="00EF5256" w:rsidRDefault="004A5973" w:rsidP="00D41468">
      <w:pPr>
        <w:pStyle w:val="ComputerScreen"/>
      </w:pPr>
    </w:p>
    <w:p w14:paraId="4DE7DC10"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5088" behindDoc="0" locked="0" layoutInCell="0" allowOverlap="1" wp14:anchorId="0ACB9D1E" wp14:editId="405736A7">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14:paraId="61A55CD6" w14:textId="77777777" w:rsidR="00AB129D" w:rsidRDefault="00AB129D"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B9D1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14:paraId="61A55CD6" w14:textId="77777777" w:rsidR="00AB129D" w:rsidRDefault="00AB129D" w:rsidP="00D41468">
                      <w:pPr>
                        <w:pStyle w:val="Callout"/>
                      </w:pPr>
                      <w:r>
                        <w:t>And here.</w:t>
                      </w:r>
                    </w:p>
                  </w:txbxContent>
                </v:textbox>
              </v:shape>
            </w:pict>
          </mc:Fallback>
        </mc:AlternateContent>
      </w:r>
    </w:p>
    <w:p w14:paraId="1FE76898" w14:textId="77777777" w:rsidR="004A5973" w:rsidRPr="00EF5256" w:rsidRDefault="004A5973" w:rsidP="00D41468">
      <w:pPr>
        <w:pStyle w:val="ComputerScreen"/>
      </w:pPr>
      <w:r w:rsidRPr="00EF5256">
        <w:t xml:space="preserve">Select User's Toolbox Option: </w:t>
      </w:r>
    </w:p>
    <w:p w14:paraId="0BA44373" w14:textId="77777777" w:rsidR="00D41468" w:rsidRPr="00EF5256" w:rsidRDefault="00D41468" w:rsidP="00D41468"/>
    <w:p w14:paraId="37BC370B" w14:textId="77777777" w:rsidR="00D41468" w:rsidRPr="00EF5256" w:rsidRDefault="00D41468" w:rsidP="00D41468"/>
    <w:p w14:paraId="4A98778A" w14:textId="77777777" w:rsidR="00D41468" w:rsidRPr="00EF5256" w:rsidRDefault="00D41468" w:rsidP="00D41468">
      <w:bookmarkStart w:id="79" w:name="GMRC_92_LastName"/>
      <w:bookmarkEnd w:id="79"/>
      <w:r w:rsidRPr="00EF5256">
        <w:rPr>
          <w:b/>
        </w:rPr>
        <w:t>*NOTE:</w:t>
      </w:r>
      <w:r w:rsidRPr="00EF5256">
        <w:t xml:space="preserve"> CONCERNING SPACES IN LAST NAMES OF PROVIDERS SIGNING CONSULTS</w:t>
      </w:r>
    </w:p>
    <w:p w14:paraId="562EBB1A" w14:textId="25B649C6" w:rsidR="00D41468" w:rsidRPr="00EF5256" w:rsidRDefault="00D41468" w:rsidP="00D41468">
      <w:r w:rsidRPr="00EF5256">
        <w:t xml:space="preserve">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w:t>
      </w:r>
      <w:r w:rsidR="00DF14A3" w:rsidRPr="00EF5256">
        <w:t xml:space="preserve"> </w:t>
      </w:r>
      <w:r w:rsidRPr="00EF5256">
        <w:t>For example, the name "DE LUCA" should be changed to "DELUCA".</w:t>
      </w:r>
      <w:r w:rsidR="00DF14A3" w:rsidRPr="00EF5256">
        <w:t xml:space="preserve"> </w:t>
      </w:r>
      <w:r w:rsidRPr="00EF5256">
        <w:t xml:space="preserve"> Another example: </w:t>
      </w:r>
      <w:r w:rsidR="00DF14A3" w:rsidRPr="00EF5256">
        <w:t xml:space="preserve"> </w:t>
      </w:r>
      <w:r w:rsidRPr="00EF5256">
        <w:t xml:space="preserve">the unhyphenated last name "JONES SMITH" should be changed to "JONES-SMITH". </w:t>
      </w:r>
      <w:r w:rsidR="00DF14A3" w:rsidRPr="00EF5256">
        <w:t xml:space="preserve"> </w:t>
      </w:r>
      <w:r w:rsidRPr="00EF5256">
        <w:t>Please contact your facility system access coordinator with your request to edit your VistA last name.</w:t>
      </w:r>
      <w:r w:rsidR="00DF14A3" w:rsidRPr="00EF5256">
        <w:t xml:space="preserve"> </w:t>
      </w:r>
      <w:r w:rsidRPr="00EF5256">
        <w:t xml:space="preserve"> Space removal is also recommended as part of VA name standardization; more details are described by Kernel patches XU*8*134 and XU*8*343.</w:t>
      </w:r>
    </w:p>
    <w:p w14:paraId="471F0D82" w14:textId="1A5830C6" w:rsidR="00CA3807" w:rsidRPr="00EF5256" w:rsidRDefault="00CA3807" w:rsidP="00D41468"/>
    <w:p w14:paraId="5FD268BC" w14:textId="77777777" w:rsidR="00CA3807" w:rsidRPr="00EF5256" w:rsidRDefault="00CA3807" w:rsidP="00CA3807">
      <w:pPr>
        <w:pStyle w:val="BodyTextIndent"/>
      </w:pPr>
      <w:r w:rsidRPr="00EF5256">
        <w:t>*</w:t>
      </w:r>
      <w:r w:rsidRPr="00EF5256">
        <w:rPr>
          <w:sz w:val="32"/>
        </w:rPr>
        <w:t xml:space="preserve"> </w:t>
      </w:r>
      <w:r w:rsidRPr="00EF5256">
        <w:rPr>
          <w:b/>
        </w:rPr>
        <w:t>NOTE</w:t>
      </w:r>
      <w:r w:rsidRPr="00EF5256">
        <w:rPr>
          <w:sz w:val="32"/>
        </w:rPr>
        <w:t xml:space="preserve">: </w:t>
      </w:r>
      <w:r w:rsidRPr="00EF5256">
        <w:t>If t</w:t>
      </w:r>
      <w:bookmarkStart w:id="80" w:name="SignatureBlockNote"/>
      <w:bookmarkEnd w:id="80"/>
      <w:r w:rsidRPr="00EF5256">
        <w:t>he SIGNATURE BLOCK PRINTED NAME</w:t>
      </w:r>
      <w:r w:rsidRPr="00EF5256">
        <w:rPr>
          <w:rStyle w:val="fontstyle01"/>
        </w:rPr>
        <w:t xml:space="preserve"> and </w:t>
      </w:r>
      <w:r w:rsidRPr="00EF5256">
        <w:t>SIGNATURE BLOCK TITLE fields are disabled at your site, contact your supervisor to request entry of your name and title</w:t>
      </w:r>
      <w:r w:rsidRPr="00EF5256">
        <w:rPr>
          <w:rStyle w:val="fontstyle01"/>
        </w:rPr>
        <w:t>.</w:t>
      </w:r>
    </w:p>
    <w:p w14:paraId="2608D88E" w14:textId="77777777" w:rsidR="00CA3807" w:rsidRPr="00EF5256" w:rsidRDefault="00CA3807" w:rsidP="00CA3807"/>
    <w:p w14:paraId="3C687469" w14:textId="77777777" w:rsidR="00CA3807" w:rsidRPr="00EF5256" w:rsidRDefault="00CA3807" w:rsidP="00CA3807"/>
    <w:p w14:paraId="59CCC9B5" w14:textId="6FA99E8F" w:rsidR="004A5973" w:rsidRPr="00EF5256" w:rsidRDefault="004A5973" w:rsidP="00D41468">
      <w:r w:rsidRPr="00EF5256">
        <w:t>The signature block, as changed in the example above, looks like this:</w:t>
      </w:r>
    </w:p>
    <w:p w14:paraId="206308DC" w14:textId="77777777" w:rsidR="004A5973" w:rsidRPr="00EF5256" w:rsidRDefault="004A5973" w:rsidP="00D41468">
      <w:pPr>
        <w:pStyle w:val="BlankLine"/>
      </w:pPr>
    </w:p>
    <w:p w14:paraId="1257AD2D" w14:textId="77777777" w:rsidR="004A5973" w:rsidRPr="00EF5256" w:rsidRDefault="004A5973" w:rsidP="00D41468">
      <w:pPr>
        <w:pStyle w:val="ComputerScreen"/>
      </w:pPr>
      <w:r w:rsidRPr="00EF5256">
        <w:tab/>
      </w:r>
      <w:r w:rsidRPr="00EF5256">
        <w:tab/>
      </w:r>
      <w:r w:rsidRPr="00EF5256">
        <w:tab/>
      </w:r>
      <w:r w:rsidRPr="00EF5256">
        <w:tab/>
      </w:r>
      <w:r w:rsidRPr="00EF5256">
        <w:tab/>
      </w:r>
      <w:r w:rsidRPr="00EF5256">
        <w:tab/>
      </w:r>
      <w:r w:rsidRPr="00EF5256">
        <w:tab/>
      </w:r>
      <w:r w:rsidRPr="00EF5256">
        <w:tab/>
        <w:t>/es/</w:t>
      </w:r>
      <w:r w:rsidR="007D056E" w:rsidRPr="00EF5256">
        <w:t>CPRSPROVIDER,SEVEN</w:t>
      </w:r>
    </w:p>
    <w:p w14:paraId="489B553D" w14:textId="77777777" w:rsidR="004A5973" w:rsidRPr="00EF5256" w:rsidRDefault="004A5973" w:rsidP="00D41468">
      <w:pPr>
        <w:pStyle w:val="ComputerScreen"/>
      </w:pPr>
      <w:r w:rsidRPr="00EF5256">
        <w:tab/>
      </w:r>
      <w:r w:rsidRPr="00EF5256">
        <w:tab/>
      </w:r>
      <w:r w:rsidRPr="00EF5256">
        <w:tab/>
      </w:r>
      <w:r w:rsidRPr="00EF5256">
        <w:tab/>
      </w:r>
      <w:r w:rsidRPr="00EF5256">
        <w:tab/>
      </w:r>
      <w:r w:rsidRPr="00EF5256">
        <w:tab/>
      </w:r>
      <w:r w:rsidRPr="00EF5256">
        <w:tab/>
      </w:r>
      <w:r w:rsidRPr="00EF5256">
        <w:tab/>
        <w:t>MD</w:t>
      </w:r>
    </w:p>
    <w:p w14:paraId="0A21E05A" w14:textId="77777777" w:rsidR="00D436DA" w:rsidRPr="00EF5256" w:rsidRDefault="00D436DA" w:rsidP="00D41468"/>
    <w:p w14:paraId="50A89258" w14:textId="77777777" w:rsidR="004A5973" w:rsidRPr="00EF5256" w:rsidRDefault="004A5973" w:rsidP="00D41468">
      <w:r w:rsidRPr="00EF5256">
        <w:t xml:space="preserve">The </w:t>
      </w:r>
      <w:r w:rsidRPr="00EF5256">
        <w:rPr>
          <w:rFonts w:ascii="Courier New" w:hAnsi="Courier New"/>
        </w:rPr>
        <w:t>/es/</w:t>
      </w:r>
      <w:r w:rsidRPr="00EF5256">
        <w:t xml:space="preserve"> annotation indicates that the medical document was electronically signed</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p>
    <w:p w14:paraId="6E0315E7" w14:textId="77777777" w:rsidR="004A5973" w:rsidRPr="00EF5256" w:rsidRDefault="004A5973" w:rsidP="00D41468">
      <w:r w:rsidRPr="00EF5256">
        <w:lastRenderedPageBreak/>
        <w:t>If for some reason you do not sign an order at the time you write it, then the system enters the order into your list of alerts. Signing the order is then simply a matter of responding to the alert as in the following example:</w:t>
      </w:r>
    </w:p>
    <w:p w14:paraId="076C3A41" w14:textId="77777777" w:rsidR="004A5973" w:rsidRPr="00EF5256" w:rsidRDefault="004A5973" w:rsidP="00D41468"/>
    <w:p w14:paraId="5E03827D" w14:textId="77777777" w:rsidR="004A5973" w:rsidRPr="00EF5256" w:rsidRDefault="004A5973" w:rsidP="00D41468">
      <w:pPr>
        <w:pStyle w:val="ComputerScreen"/>
      </w:pPr>
      <w:r w:rsidRPr="00EF5256">
        <w:t>You have PENDING ALERTS</w:t>
      </w:r>
    </w:p>
    <w:p w14:paraId="47B1DC10" w14:textId="77777777" w:rsidR="004A5973" w:rsidRPr="00EF5256" w:rsidRDefault="004A5973" w:rsidP="00D41468">
      <w:pPr>
        <w:pStyle w:val="ComputerScreen"/>
      </w:pPr>
      <w:r w:rsidRPr="00EF5256">
        <w:t xml:space="preserve">          Enter  "VA   VIEW ALERTS     to review alerts</w:t>
      </w:r>
    </w:p>
    <w:p w14:paraId="0D5425CF" w14:textId="77777777" w:rsidR="004A5973" w:rsidRPr="00EF5256" w:rsidRDefault="004A5973" w:rsidP="00D41468">
      <w:pPr>
        <w:pStyle w:val="ComputerScreen"/>
      </w:pPr>
    </w:p>
    <w:p w14:paraId="703B416D"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2C49DA86" w14:textId="77777777" w:rsidR="004A5973" w:rsidRPr="00EF5256" w:rsidRDefault="00AA3CC3" w:rsidP="00D41468">
      <w:pPr>
        <w:pStyle w:val="ComputerScreen"/>
      </w:pPr>
      <w:r w:rsidRPr="00EF5256">
        <w:t xml:space="preserve">     </w:t>
      </w:r>
    </w:p>
    <w:p w14:paraId="28511E1F" w14:textId="77777777" w:rsidR="004A5973" w:rsidRPr="00EF5256" w:rsidRDefault="004A5973" w:rsidP="00D41468">
      <w:pPr>
        <w:pStyle w:val="ComputerScreen"/>
      </w:pPr>
      <w:r w:rsidRPr="00EF5256">
        <w:t xml:space="preserve"> 1.  </w:t>
      </w:r>
      <w:r w:rsidR="00AA3CC3" w:rsidRPr="00EF5256">
        <w:t>CPRSPATIE</w:t>
      </w:r>
      <w:r w:rsidRPr="00EF5256">
        <w:t xml:space="preserve"> (</w:t>
      </w:r>
      <w:r w:rsidR="00AA3CC3" w:rsidRPr="00EF5256">
        <w:t>C</w:t>
      </w:r>
      <w:r w:rsidRPr="00EF5256">
        <w:t>0999): Order requires electronic signature.</w:t>
      </w:r>
    </w:p>
    <w:p w14:paraId="4AFD6420" w14:textId="77777777" w:rsidR="004A5973" w:rsidRPr="00EF5256" w:rsidRDefault="004A5973" w:rsidP="00D41468">
      <w:pPr>
        <w:pStyle w:val="ComputerScreen"/>
      </w:pPr>
      <w:r w:rsidRPr="00EF5256">
        <w:t xml:space="preserve"> 2.  </w:t>
      </w:r>
      <w:r w:rsidR="00AA3CC3" w:rsidRPr="00EF5256">
        <w:t>TIUPATIEN</w:t>
      </w:r>
      <w:r w:rsidRPr="00EF5256">
        <w:t xml:space="preserve"> (</w:t>
      </w:r>
      <w:r w:rsidR="00AA3CC3" w:rsidRPr="00EF5256">
        <w:t>T</w:t>
      </w:r>
      <w:r w:rsidRPr="00EF5256">
        <w:t>3456): New  Consult/Request (Stat)</w:t>
      </w:r>
    </w:p>
    <w:p w14:paraId="75F709CC" w14:textId="77777777" w:rsidR="004A5973" w:rsidRPr="00EF5256" w:rsidRDefault="004A5973" w:rsidP="00D41468">
      <w:pPr>
        <w:pStyle w:val="ComputerScreen"/>
      </w:pPr>
    </w:p>
    <w:p w14:paraId="213FBFB6" w14:textId="77777777" w:rsidR="004A5973" w:rsidRPr="00EF5256" w:rsidRDefault="004A5973" w:rsidP="00D41468">
      <w:pPr>
        <w:pStyle w:val="ComputerScreen"/>
      </w:pPr>
      <w:r w:rsidRPr="00EF5256">
        <w:t xml:space="preserve">          Select from 1 to 2</w:t>
      </w:r>
    </w:p>
    <w:p w14:paraId="25AA7279" w14:textId="77777777" w:rsidR="004A5973" w:rsidRPr="00EF5256" w:rsidRDefault="004A5973" w:rsidP="00D41468">
      <w:pPr>
        <w:pStyle w:val="ComputerScreen"/>
      </w:pPr>
      <w:r w:rsidRPr="00EF5256">
        <w:t xml:space="preserve">          or enter ?, A I, F, P, M, R, or ^ to exit: 1</w:t>
      </w:r>
    </w:p>
    <w:p w14:paraId="16F65F21" w14:textId="77777777" w:rsidR="004A5973" w:rsidRPr="00EF5256" w:rsidRDefault="004A5973" w:rsidP="00D41468">
      <w:pPr>
        <w:pStyle w:val="ComputerScreen"/>
      </w:pPr>
      <w:r w:rsidRPr="00EF5256">
        <w:t>Searching for the patient's chart ...</w:t>
      </w:r>
    </w:p>
    <w:p w14:paraId="04AC404C" w14:textId="77777777" w:rsidR="004A5973" w:rsidRPr="00EF5256" w:rsidRDefault="004A5973" w:rsidP="00D41468">
      <w:pPr>
        <w:pStyle w:val="ComputerScreen"/>
      </w:pPr>
    </w:p>
    <w:p w14:paraId="5F2B45C6" w14:textId="77777777" w:rsidR="004A5973" w:rsidRPr="00EF5256" w:rsidRDefault="004A5973" w:rsidP="00D41468">
      <w:pPr>
        <w:pStyle w:val="ComputerScreen"/>
      </w:pPr>
    </w:p>
    <w:p w14:paraId="1A20B68A" w14:textId="77777777" w:rsidR="004A5973" w:rsidRPr="00EF5256" w:rsidRDefault="004A5973" w:rsidP="00D41468">
      <w:pPr>
        <w:pStyle w:val="ComputerScreen"/>
      </w:pPr>
      <w:r w:rsidRPr="00EF5256">
        <w:t xml:space="preserve">Unsigned Orders            Feb 13, 1999 13:01:58       Page:    1 of    1     </w:t>
      </w:r>
    </w:p>
    <w:p w14:paraId="74079E67" w14:textId="77777777" w:rsidR="00726DC4" w:rsidRPr="00EF5256" w:rsidRDefault="00726DC4" w:rsidP="00D41468">
      <w:pPr>
        <w:pStyle w:val="ComputerScreen"/>
      </w:pPr>
      <w:r w:rsidRPr="00EF5256">
        <w:t>CPRSPATIENT,TWELVE 666-24-</w:t>
      </w:r>
      <w:r w:rsidR="00AA3CC3" w:rsidRPr="00EF5256">
        <w:t>3456</w:t>
      </w:r>
      <w:r w:rsidRPr="00EF5256">
        <w:t xml:space="preserve">              1A/B-1      FEB 3,1923 (74)   &lt;CA&gt;</w:t>
      </w:r>
    </w:p>
    <w:p w14:paraId="6354C030" w14:textId="77777777" w:rsidR="00726DC4" w:rsidRPr="00EF5256" w:rsidRDefault="00726DC4" w:rsidP="00D41468">
      <w:pPr>
        <w:pStyle w:val="ComputerScreen"/>
      </w:pPr>
      <w:r w:rsidRPr="00EF5256">
        <w:t>PrimCare: CPRSProvider, Three                   PCTeam: GOLD</w:t>
      </w:r>
    </w:p>
    <w:p w14:paraId="455DEB7F" w14:textId="77777777" w:rsidR="00726DC4" w:rsidRPr="00EF5256" w:rsidRDefault="00726DC4" w:rsidP="00D41468">
      <w:pPr>
        <w:pStyle w:val="ComputerScreen"/>
      </w:pPr>
    </w:p>
    <w:p w14:paraId="3F203CDB" w14:textId="77777777" w:rsidR="004A5973" w:rsidRPr="00EF5256" w:rsidRDefault="004A5973" w:rsidP="00D41468">
      <w:pPr>
        <w:pStyle w:val="ComputerScreen"/>
      </w:pPr>
      <w:r w:rsidRPr="00EF5256">
        <w:t xml:space="preserve">     Item Ordered                              Requestor Start Stop Sts      </w:t>
      </w:r>
    </w:p>
    <w:p w14:paraId="52CB6F9B" w14:textId="77777777" w:rsidR="004A5973" w:rsidRPr="00EF5256" w:rsidRDefault="004A5973" w:rsidP="00D41468">
      <w:pPr>
        <w:pStyle w:val="ComputerScreen"/>
      </w:pPr>
      <w:r w:rsidRPr="00EF5256">
        <w:t xml:space="preserve">1    CT ABDOMEN W&amp;W/O CONT *UNSIGNED*        | </w:t>
      </w:r>
      <w:r w:rsidR="00AA3CC3" w:rsidRPr="00EF5256">
        <w:t>CPRSPROVIDER,THREE</w:t>
      </w:r>
      <w:r w:rsidRPr="00EF5256">
        <w:t xml:space="preserve">   unr</w:t>
      </w:r>
    </w:p>
    <w:p w14:paraId="6185632D" w14:textId="77777777" w:rsidR="004A5973" w:rsidRPr="00EF5256" w:rsidRDefault="004A5973" w:rsidP="00D41468">
      <w:pPr>
        <w:pStyle w:val="ComputerScreen"/>
      </w:pPr>
      <w:r w:rsidRPr="00EF5256">
        <w:t xml:space="preserve">2    Discontinue CBC BLOOD WC LB# 269        | </w:t>
      </w:r>
      <w:r w:rsidR="00AA3CC3" w:rsidRPr="00EF5256">
        <w:t>CPRSPROVIDER,TEN</w:t>
      </w:r>
      <w:r w:rsidRPr="00EF5256">
        <w:t xml:space="preserve">     unr</w:t>
      </w:r>
    </w:p>
    <w:p w14:paraId="553A9554" w14:textId="77777777" w:rsidR="004A5973" w:rsidRPr="00EF5256" w:rsidRDefault="004A5973" w:rsidP="00D41468">
      <w:pPr>
        <w:pStyle w:val="ComputerScreen"/>
      </w:pPr>
      <w:r w:rsidRPr="00EF5256">
        <w:t xml:space="preserve">     *UNSIGNED*                              | </w:t>
      </w:r>
    </w:p>
    <w:p w14:paraId="437FAB81" w14:textId="77777777" w:rsidR="004A5973" w:rsidRPr="00EF5256" w:rsidRDefault="004A5973" w:rsidP="00D41468">
      <w:pPr>
        <w:pStyle w:val="ComputerScreen"/>
      </w:pPr>
      <w:r w:rsidRPr="00EF5256">
        <w:t>3    Change SODIUM SERUM SERUM WC to GLUCOSE |                      pend</w:t>
      </w:r>
    </w:p>
    <w:p w14:paraId="13E35499" w14:textId="77777777" w:rsidR="004A5973" w:rsidRPr="00EF5256" w:rsidRDefault="004A5973" w:rsidP="00D41468">
      <w:pPr>
        <w:pStyle w:val="ComputerScreen"/>
      </w:pPr>
      <w:r w:rsidRPr="00EF5256">
        <w:t xml:space="preserve">     SERUM SERUM SP LB# 242 *UNSIGNED*       | </w:t>
      </w:r>
    </w:p>
    <w:p w14:paraId="1331382B" w14:textId="77777777" w:rsidR="004A5973" w:rsidRPr="00EF5256" w:rsidRDefault="004A5973" w:rsidP="00D41468">
      <w:pPr>
        <w:pStyle w:val="ComputerScreen"/>
      </w:pPr>
      <w:r w:rsidRPr="00EF5256">
        <w:t>4    Change GLUCOSE SERUM SERUM SP to        |                      pend</w:t>
      </w:r>
    </w:p>
    <w:p w14:paraId="62448124" w14:textId="77777777" w:rsidR="004A5973" w:rsidRPr="00EF5256" w:rsidRDefault="004A5973" w:rsidP="00D41468">
      <w:pPr>
        <w:pStyle w:val="ComputerScreen"/>
      </w:pPr>
      <w:r w:rsidRPr="00EF5256">
        <w:t xml:space="preserve">     POTASSIUM SERUM SERUM SP LB# 242        |</w:t>
      </w:r>
    </w:p>
    <w:p w14:paraId="791B32C4" w14:textId="77777777" w:rsidR="004A5973" w:rsidRPr="00EF5256" w:rsidRDefault="004A5973" w:rsidP="00D41468">
      <w:pPr>
        <w:pStyle w:val="ComputerScreen"/>
      </w:pPr>
      <w:r w:rsidRPr="00EF5256">
        <w:t xml:space="preserve">     *UNSIGNED*                              |                               </w:t>
      </w:r>
    </w:p>
    <w:p w14:paraId="2377909A" w14:textId="77777777" w:rsidR="004A5973" w:rsidRPr="00EF5256" w:rsidRDefault="004A5973" w:rsidP="00D41468">
      <w:pPr>
        <w:pStyle w:val="ComputerScreen"/>
      </w:pPr>
    </w:p>
    <w:p w14:paraId="3CF3201D" w14:textId="77777777" w:rsidR="004A5973" w:rsidRPr="00EF5256" w:rsidRDefault="004A5973" w:rsidP="00D41468">
      <w:pPr>
        <w:pStyle w:val="ComputerScreen"/>
      </w:pPr>
    </w:p>
    <w:p w14:paraId="5623CCE7" w14:textId="77777777" w:rsidR="004A5973" w:rsidRPr="00EF5256" w:rsidRDefault="004A5973" w:rsidP="00D41468">
      <w:pPr>
        <w:pStyle w:val="ComputerScreen"/>
      </w:pPr>
    </w:p>
    <w:p w14:paraId="3678A7FD" w14:textId="77777777" w:rsidR="004A5973" w:rsidRPr="00EF5256" w:rsidRDefault="004A5973" w:rsidP="00D41468">
      <w:pPr>
        <w:pStyle w:val="ComputerScreen"/>
      </w:pPr>
    </w:p>
    <w:p w14:paraId="4DD1683B" w14:textId="77777777" w:rsidR="004A5973" w:rsidRPr="00EF5256" w:rsidRDefault="004A5973" w:rsidP="00D41468">
      <w:pPr>
        <w:pStyle w:val="ComputerScreen"/>
      </w:pPr>
    </w:p>
    <w:p w14:paraId="759878AC" w14:textId="77777777" w:rsidR="004A5973" w:rsidRPr="00EF5256" w:rsidRDefault="004A5973" w:rsidP="00D41468">
      <w:pPr>
        <w:pStyle w:val="CScreenReversed"/>
      </w:pPr>
      <w:r w:rsidRPr="00EF5256">
        <w:t xml:space="preserve">      Enter the numbers of the items you wish to act on.            &gt;&gt;&gt;</w:t>
      </w:r>
    </w:p>
    <w:p w14:paraId="755A4522" w14:textId="77777777" w:rsidR="004A5973" w:rsidRPr="00EF5256" w:rsidRDefault="004A5973" w:rsidP="00D41468">
      <w:pPr>
        <w:pStyle w:val="ComputerScreen"/>
      </w:pPr>
      <w:r w:rsidRPr="00EF5256">
        <w:t>+   Next Screen           -   Previous Screen       Q   Quit</w:t>
      </w:r>
    </w:p>
    <w:p w14:paraId="231B23DD" w14:textId="77777777" w:rsidR="004A5973" w:rsidRPr="00EF5256" w:rsidRDefault="004A5973" w:rsidP="00D41468">
      <w:pPr>
        <w:pStyle w:val="ComputerScreen"/>
      </w:pPr>
      <w:r w:rsidRPr="00EF5256">
        <w:t xml:space="preserve">                                 </w:t>
      </w:r>
    </w:p>
    <w:p w14:paraId="633B8829" w14:textId="77777777" w:rsidR="004A5973" w:rsidRPr="00EF5256" w:rsidRDefault="004A5973" w:rsidP="00D41468">
      <w:pPr>
        <w:pStyle w:val="ComputerScreen"/>
      </w:pPr>
      <w:r w:rsidRPr="00EF5256">
        <w:t xml:space="preserve">Select:Quit// </w:t>
      </w:r>
      <w:r w:rsidRPr="00EF5256">
        <w:rPr>
          <w:b/>
        </w:rPr>
        <w:t>1</w:t>
      </w:r>
      <w:r w:rsidRPr="00EF5256">
        <w:t xml:space="preserve">     </w:t>
      </w:r>
    </w:p>
    <w:p w14:paraId="7DE3738B" w14:textId="77777777" w:rsidR="004A5973" w:rsidRPr="00EF5256" w:rsidRDefault="004A5973" w:rsidP="00D41468">
      <w:pPr>
        <w:pStyle w:val="ComputerScreen"/>
      </w:pPr>
    </w:p>
    <w:p w14:paraId="19D495DB" w14:textId="77777777" w:rsidR="004A5973" w:rsidRPr="00EF5256" w:rsidRDefault="004A5973" w:rsidP="00D41468">
      <w:pPr>
        <w:pStyle w:val="ComputerScreen"/>
      </w:pPr>
    </w:p>
    <w:p w14:paraId="0B85BDDD" w14:textId="77777777" w:rsidR="004A5973" w:rsidRPr="00EF5256" w:rsidRDefault="004A5973" w:rsidP="00D41468">
      <w:pPr>
        <w:pStyle w:val="ComputerScreen"/>
      </w:pPr>
      <w:r w:rsidRPr="00EF5256">
        <w:br w:type="page"/>
      </w:r>
      <w:r w:rsidRPr="00EF5256">
        <w:lastRenderedPageBreak/>
        <w:t xml:space="preserve">Unsigned Orders            Feb 13, 1998 13:02:58       Page:    1 of   1      </w:t>
      </w:r>
      <w:r w:rsidRPr="00EF5256">
        <w:sym w:font="Symbol" w:char="F07F"/>
      </w:r>
    </w:p>
    <w:p w14:paraId="24D18FD1" w14:textId="77777777" w:rsidR="00726DC4" w:rsidRPr="00EF5256" w:rsidRDefault="00726DC4" w:rsidP="00D41468">
      <w:pPr>
        <w:pStyle w:val="ComputerScreen"/>
      </w:pPr>
      <w:r w:rsidRPr="00EF5256">
        <w:t>CPRSPATIENT,TWELVE 666-24-2342              1A/B-1      FEB 3,1923 (74)   &lt;CA&gt;</w:t>
      </w:r>
    </w:p>
    <w:p w14:paraId="1687182D" w14:textId="77777777" w:rsidR="00726DC4" w:rsidRPr="00EF5256" w:rsidRDefault="00726DC4" w:rsidP="00D41468">
      <w:pPr>
        <w:pStyle w:val="ComputerScreen"/>
      </w:pPr>
      <w:r w:rsidRPr="00EF5256">
        <w:t>PrimCare: CPRSProvider, Three                   PCTeam: GOLD</w:t>
      </w:r>
    </w:p>
    <w:p w14:paraId="57B72241" w14:textId="77777777" w:rsidR="00726DC4" w:rsidRPr="00EF5256" w:rsidRDefault="00726DC4" w:rsidP="00D41468">
      <w:pPr>
        <w:pStyle w:val="ComputerScreen"/>
      </w:pPr>
    </w:p>
    <w:p w14:paraId="27AA0263" w14:textId="77777777" w:rsidR="004A5973" w:rsidRPr="00EF5256" w:rsidRDefault="004A5973" w:rsidP="00D41468">
      <w:pPr>
        <w:pStyle w:val="ComputerScreen"/>
      </w:pPr>
      <w:r w:rsidRPr="00EF5256">
        <w:t xml:space="preserve">     Item Ordered                              Requestor Start Stop Sts      </w:t>
      </w:r>
      <w:r w:rsidRPr="00EF5256">
        <w:sym w:font="Symbol" w:char="F07F"/>
      </w:r>
    </w:p>
    <w:p w14:paraId="402A6396" w14:textId="77777777" w:rsidR="004A5973" w:rsidRPr="00EF5256" w:rsidRDefault="004A5973" w:rsidP="00D41468">
      <w:pPr>
        <w:pStyle w:val="CScreenReversed"/>
      </w:pPr>
      <w:r w:rsidRPr="00EF5256">
        <w:t xml:space="preserve">1    CT ABDOMEN W&amp;W/O CONT *UNSIGNED*        | </w:t>
      </w:r>
      <w:r w:rsidR="00AA3CC3" w:rsidRPr="00EF5256">
        <w:t>CPRSPROVIDER,THREE</w:t>
      </w:r>
      <w:r w:rsidRPr="00EF5256">
        <w:t xml:space="preserve">   unr</w:t>
      </w:r>
    </w:p>
    <w:p w14:paraId="353B403E" w14:textId="77777777" w:rsidR="004A5973" w:rsidRPr="00EF5256" w:rsidRDefault="004A5973" w:rsidP="00D41468">
      <w:pPr>
        <w:pStyle w:val="ComputerScreen"/>
      </w:pPr>
      <w:r w:rsidRPr="00EF5256">
        <w:t xml:space="preserve">2    Discontinue CBC BLOOD WC LB# 269        | </w:t>
      </w:r>
      <w:r w:rsidR="00AA3CC3" w:rsidRPr="00EF5256">
        <w:t xml:space="preserve">CPRSPROVIDER,TEN  </w:t>
      </w:r>
      <w:r w:rsidRPr="00EF5256">
        <w:t xml:space="preserve">   unr</w:t>
      </w:r>
    </w:p>
    <w:p w14:paraId="3D1C60B1" w14:textId="77777777" w:rsidR="004A5973" w:rsidRPr="00EF5256" w:rsidRDefault="004A5973" w:rsidP="00D41468">
      <w:pPr>
        <w:pStyle w:val="ComputerScreen"/>
      </w:pPr>
      <w:r w:rsidRPr="00EF5256">
        <w:t xml:space="preserve">     *UNSIGNED*                              | </w:t>
      </w:r>
    </w:p>
    <w:p w14:paraId="04B63BCC" w14:textId="77777777" w:rsidR="004A5973" w:rsidRPr="00EF5256" w:rsidRDefault="004A5973" w:rsidP="00D41468">
      <w:pPr>
        <w:pStyle w:val="ComputerScreen"/>
      </w:pPr>
      <w:r w:rsidRPr="00EF5256">
        <w:t>3    Change SODIUM SERUM SERUM WC to GLUCOSE |                      pend</w:t>
      </w:r>
    </w:p>
    <w:p w14:paraId="5E20BE40" w14:textId="77777777" w:rsidR="004A5973" w:rsidRPr="00EF5256" w:rsidRDefault="004A5973" w:rsidP="00D41468">
      <w:pPr>
        <w:pStyle w:val="ComputerScreen"/>
      </w:pPr>
      <w:r w:rsidRPr="00EF5256">
        <w:t xml:space="preserve">     SERUM SERUM SP LB# 242 *UNSIGNED*       | </w:t>
      </w:r>
    </w:p>
    <w:p w14:paraId="292F7F7C" w14:textId="77777777" w:rsidR="004A5973" w:rsidRPr="00EF5256" w:rsidRDefault="004A5973" w:rsidP="00D41468">
      <w:pPr>
        <w:pStyle w:val="ComputerScreen"/>
      </w:pPr>
      <w:r w:rsidRPr="00EF5256">
        <w:t>4    Change GLUCOSE SERUM SERUM SP to        |                      pend</w:t>
      </w:r>
    </w:p>
    <w:p w14:paraId="1E3A708C" w14:textId="77777777" w:rsidR="004A5973" w:rsidRPr="00EF5256" w:rsidRDefault="004A5973" w:rsidP="00D41468">
      <w:pPr>
        <w:pStyle w:val="ComputerScreen"/>
      </w:pPr>
      <w:r w:rsidRPr="00EF5256">
        <w:t xml:space="preserve">     POTASSIUM SERUM SERUM SP LB# 242        |</w:t>
      </w:r>
    </w:p>
    <w:p w14:paraId="42FC5CB0" w14:textId="77777777" w:rsidR="004A5973" w:rsidRPr="00EF5256" w:rsidRDefault="004A5973" w:rsidP="00D41468">
      <w:pPr>
        <w:pStyle w:val="ComputerScreen"/>
      </w:pPr>
      <w:r w:rsidRPr="00EF5256">
        <w:t xml:space="preserve">     *UNSIGNED*                              |                               </w:t>
      </w:r>
    </w:p>
    <w:p w14:paraId="667C9DC2" w14:textId="77777777" w:rsidR="004A5973" w:rsidRPr="00EF5256" w:rsidRDefault="004A5973" w:rsidP="00D41468">
      <w:pPr>
        <w:pStyle w:val="ComputerScreen"/>
      </w:pPr>
    </w:p>
    <w:p w14:paraId="55BD02CD" w14:textId="77777777" w:rsidR="004A5973" w:rsidRPr="00EF5256" w:rsidRDefault="004A5973" w:rsidP="00D41468">
      <w:pPr>
        <w:pStyle w:val="ComputerScreen"/>
      </w:pPr>
    </w:p>
    <w:p w14:paraId="4F215ED2" w14:textId="77777777" w:rsidR="004A5973" w:rsidRPr="00EF5256" w:rsidRDefault="004A5973" w:rsidP="00D41468">
      <w:pPr>
        <w:pStyle w:val="ComputerScreen"/>
      </w:pPr>
    </w:p>
    <w:p w14:paraId="4E3F6ACA" w14:textId="77777777" w:rsidR="004A5973" w:rsidRPr="00EF5256" w:rsidRDefault="004A5973" w:rsidP="00D41468">
      <w:pPr>
        <w:pStyle w:val="ComputerScreen"/>
      </w:pPr>
    </w:p>
    <w:p w14:paraId="71F0B2AD" w14:textId="77777777" w:rsidR="004A5973" w:rsidRPr="00EF5256" w:rsidRDefault="004A5973" w:rsidP="00D41468">
      <w:pPr>
        <w:pStyle w:val="ComputerScreen"/>
      </w:pPr>
    </w:p>
    <w:p w14:paraId="3A039B3F" w14:textId="77777777" w:rsidR="004A5973" w:rsidRPr="00EF5256" w:rsidRDefault="004A5973" w:rsidP="00D41468">
      <w:pPr>
        <w:pStyle w:val="CScreenReversed"/>
      </w:pPr>
      <w:r w:rsidRPr="00EF5256">
        <w:t xml:space="preserve">      Enter the numbers of the items you wish to act on.            &gt;&gt;&gt;</w:t>
      </w:r>
    </w:p>
    <w:p w14:paraId="3767983A" w14:textId="77777777" w:rsidR="004A5973" w:rsidRPr="00EF5256" w:rsidRDefault="004A5973" w:rsidP="00D41468">
      <w:pPr>
        <w:pStyle w:val="ComputerScreen"/>
      </w:pPr>
      <w:r w:rsidRPr="00EF5256">
        <w:t xml:space="preserve">     Change                                  Sign</w:t>
      </w:r>
    </w:p>
    <w:p w14:paraId="1C47C8D5" w14:textId="77777777" w:rsidR="004A5973" w:rsidRPr="00EF5256" w:rsidRDefault="004A5973" w:rsidP="00D41468">
      <w:pPr>
        <w:pStyle w:val="ComputerScreen"/>
      </w:pPr>
      <w:r w:rsidRPr="00EF5256">
        <w:t xml:space="preserve">     Discontinue                             Detailed Display</w:t>
      </w:r>
    </w:p>
    <w:p w14:paraId="08F04C1A" w14:textId="77777777" w:rsidR="004A5973" w:rsidRPr="00EF5256" w:rsidRDefault="004A5973" w:rsidP="00D41468">
      <w:pPr>
        <w:pStyle w:val="ComputerScreen"/>
      </w:pPr>
    </w:p>
    <w:p w14:paraId="05A4482E" w14:textId="77777777" w:rsidR="004A5973" w:rsidRPr="00EF5256" w:rsidRDefault="004A5973" w:rsidP="00D41468">
      <w:pPr>
        <w:pStyle w:val="ComputerScreen"/>
      </w:pPr>
      <w:r w:rsidRPr="00EF5256">
        <w:t xml:space="preserve">Select action: S   Sign  </w:t>
      </w:r>
    </w:p>
    <w:p w14:paraId="0A71D22C" w14:textId="77777777" w:rsidR="004A5973" w:rsidRPr="00EF5256" w:rsidRDefault="004A5973" w:rsidP="00D41468">
      <w:pPr>
        <w:pStyle w:val="ComputerScreen"/>
      </w:pPr>
    </w:p>
    <w:p w14:paraId="4B98A412" w14:textId="77777777" w:rsidR="004A5973" w:rsidRPr="00EF5256" w:rsidRDefault="004A5973" w:rsidP="00D41468">
      <w:pPr>
        <w:pStyle w:val="ComputerScreen"/>
      </w:pPr>
      <w:r w:rsidRPr="00EF5256">
        <w:t xml:space="preserve">                         -- CT ABDOMEN W&amp;W/O CONT  --</w:t>
      </w:r>
    </w:p>
    <w:p w14:paraId="39DB2852" w14:textId="77777777" w:rsidR="004A5973" w:rsidRPr="00EF5256" w:rsidRDefault="004A5973" w:rsidP="00D41468">
      <w:pPr>
        <w:pStyle w:val="ComputerScreen"/>
      </w:pPr>
    </w:p>
    <w:p w14:paraId="27A6AD34" w14:textId="77777777" w:rsidR="004A5973" w:rsidRPr="00EF5256" w:rsidRDefault="004A5973" w:rsidP="00D41468">
      <w:pPr>
        <w:pStyle w:val="ComputerScreen"/>
      </w:pPr>
    </w:p>
    <w:p w14:paraId="404F6E72" w14:textId="77777777" w:rsidR="004A5973" w:rsidRPr="00EF5256" w:rsidRDefault="004A5973" w:rsidP="00D41468">
      <w:pPr>
        <w:pStyle w:val="ComputerScreen"/>
      </w:pPr>
      <w:r w:rsidRPr="00EF5256">
        <w:t>Enter your Current Signature Code:    SIGNATURE VERIFIED</w:t>
      </w:r>
    </w:p>
    <w:p w14:paraId="424CDAFD"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8160" behindDoc="0" locked="0" layoutInCell="0" allowOverlap="1" wp14:anchorId="6CD88BB1" wp14:editId="4A73FC23">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14:paraId="71849217" w14:textId="77777777" w:rsidR="00AB129D" w:rsidRDefault="00AB129D"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88BB1"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14:paraId="71849217" w14:textId="77777777" w:rsidR="00AB129D" w:rsidRDefault="00AB129D" w:rsidP="00D41468">
                      <w:pPr>
                        <w:pStyle w:val="Callout"/>
                      </w:pPr>
                      <w:r>
                        <w:t>The electronic signature is typed here.</w:t>
                      </w:r>
                    </w:p>
                  </w:txbxContent>
                </v:textbox>
              </v:shape>
            </w:pict>
          </mc:Fallback>
        </mc:AlternateContent>
      </w:r>
    </w:p>
    <w:p w14:paraId="05E55E4A" w14:textId="77777777" w:rsidR="004A5973" w:rsidRPr="00EF5256" w:rsidRDefault="004A5973" w:rsidP="00D41468">
      <w:pPr>
        <w:pStyle w:val="ComputerScreen"/>
      </w:pPr>
      <w:r w:rsidRPr="00EF5256">
        <w:t>CT ABDOMEN W&amp;W/O CONT  signed.</w:t>
      </w:r>
    </w:p>
    <w:p w14:paraId="4B5EFFF1" w14:textId="77777777" w:rsidR="004A5973" w:rsidRPr="00EF5256" w:rsidRDefault="004A5973" w:rsidP="00D41468">
      <w:pPr>
        <w:pStyle w:val="ComputerScreen"/>
      </w:pPr>
      <w:r w:rsidRPr="00EF5256">
        <w:t xml:space="preserve">Print CHART COPY for the orders: YES// </w:t>
      </w:r>
      <w:r w:rsidRPr="00EF5256">
        <w:rPr>
          <w:b/>
        </w:rPr>
        <w:t xml:space="preserve">&lt;Enter&gt; </w:t>
      </w:r>
      <w:r w:rsidRPr="00EF5256">
        <w:t>YES</w:t>
      </w:r>
    </w:p>
    <w:p w14:paraId="168DB032" w14:textId="77777777" w:rsidR="004A5973" w:rsidRPr="00EF5256" w:rsidRDefault="004A5973" w:rsidP="00D41468">
      <w:pPr>
        <w:pStyle w:val="ComputerScreen"/>
      </w:pPr>
      <w:r w:rsidRPr="00EF5256">
        <w:t xml:space="preserve">DEVICE: LTA35// </w:t>
      </w:r>
      <w:r w:rsidRPr="00EF5256">
        <w:rPr>
          <w:b/>
        </w:rPr>
        <w:t>&lt;Enter&gt;</w:t>
      </w:r>
      <w:r w:rsidRPr="00EF5256">
        <w:t xml:space="preserve">  C-ITOH 300 LINE PRINTER</w:t>
      </w:r>
    </w:p>
    <w:p w14:paraId="54AD3A5D" w14:textId="77777777" w:rsidR="004A5973" w:rsidRPr="00EF5256" w:rsidRDefault="004A5973" w:rsidP="00D41468">
      <w:pPr>
        <w:pStyle w:val="ComputerScreen"/>
      </w:pPr>
      <w:r w:rsidRPr="00EF5256">
        <w:t xml:space="preserve">DO YOU WANT YOUR OUTPUT QUEUED? NO// </w:t>
      </w:r>
      <w:r w:rsidRPr="00EF5256">
        <w:rPr>
          <w:b/>
        </w:rPr>
        <w:t>&lt;Enter&gt;</w:t>
      </w:r>
      <w:r w:rsidRPr="00EF5256">
        <w:t xml:space="preserve">  (NO)</w:t>
      </w:r>
    </w:p>
    <w:p w14:paraId="14A4F793" w14:textId="77777777" w:rsidR="004A5973" w:rsidRPr="00EF5256" w:rsidRDefault="004A5973" w:rsidP="00D41468">
      <w:pPr>
        <w:pStyle w:val="ComputerScreen"/>
      </w:pPr>
    </w:p>
    <w:p w14:paraId="17BA8A90" w14:textId="77777777" w:rsidR="004A5973" w:rsidRPr="00EF5256" w:rsidRDefault="004A5973" w:rsidP="00D41468">
      <w:pPr>
        <w:pStyle w:val="ComputerScreen"/>
      </w:pPr>
    </w:p>
    <w:p w14:paraId="6A6266B7" w14:textId="77777777" w:rsidR="004A5973" w:rsidRPr="00EF5256" w:rsidRDefault="004A5973" w:rsidP="00D41468">
      <w:pPr>
        <w:pStyle w:val="ComputerScreen"/>
      </w:pPr>
      <w:r w:rsidRPr="00EF5256">
        <w:t xml:space="preserve">Unsigned Orders            Feb 13, 1998 13:03:58     Page:    1 of    1       </w:t>
      </w:r>
    </w:p>
    <w:p w14:paraId="5C0B615B" w14:textId="77777777" w:rsidR="00726DC4" w:rsidRPr="00EF5256" w:rsidRDefault="00726DC4" w:rsidP="00D41468">
      <w:pPr>
        <w:pStyle w:val="ComputerScreen"/>
      </w:pPr>
      <w:r w:rsidRPr="00EF5256">
        <w:t>CPRSPATIENT,TWELVE 666-24-2342              1A/B-1      FEB 3,1923 (74)   &lt;CA&gt;</w:t>
      </w:r>
    </w:p>
    <w:p w14:paraId="3BA2C8F5" w14:textId="77777777" w:rsidR="00726DC4" w:rsidRPr="00EF5256" w:rsidRDefault="00726DC4" w:rsidP="00D41468">
      <w:pPr>
        <w:pStyle w:val="ComputerScreen"/>
      </w:pPr>
      <w:r w:rsidRPr="00EF5256">
        <w:t>PrimCare: CPRSProvider, Three                   PCTeam: GOLD</w:t>
      </w:r>
    </w:p>
    <w:p w14:paraId="6F04443B" w14:textId="77777777" w:rsidR="00726DC4" w:rsidRPr="00EF5256" w:rsidRDefault="00726DC4" w:rsidP="00D41468">
      <w:pPr>
        <w:pStyle w:val="ComputerScreen"/>
      </w:pPr>
    </w:p>
    <w:p w14:paraId="11BA747C" w14:textId="77777777" w:rsidR="004A5973" w:rsidRPr="00EF5256" w:rsidRDefault="004A5973" w:rsidP="00D41468">
      <w:pPr>
        <w:pStyle w:val="ComputerScreen"/>
      </w:pPr>
      <w:r w:rsidRPr="00EF5256">
        <w:t xml:space="preserve">     Item Ordered                              Requestor </w:t>
      </w:r>
      <w:r w:rsidR="00585EA3" w:rsidRPr="00EF5256">
        <w:t xml:space="preserve">        </w:t>
      </w:r>
      <w:r w:rsidRPr="00EF5256">
        <w:t xml:space="preserve">Start Stop </w:t>
      </w:r>
      <w:r w:rsidR="00585EA3" w:rsidRPr="00EF5256">
        <w:t xml:space="preserve"> </w:t>
      </w:r>
      <w:r w:rsidRPr="00EF5256">
        <w:t xml:space="preserve">Sts      </w:t>
      </w:r>
    </w:p>
    <w:p w14:paraId="39138600" w14:textId="77777777" w:rsidR="004A5973" w:rsidRPr="00EF5256" w:rsidRDefault="004A5973" w:rsidP="00D41468">
      <w:pPr>
        <w:pStyle w:val="ComputerScreen"/>
      </w:pPr>
      <w:r w:rsidRPr="00EF5256">
        <w:t xml:space="preserve">1    CT ABDOMEN W&amp;W/O CONT *UNSIGNED*        | </w:t>
      </w:r>
      <w:r w:rsidR="00585EA3" w:rsidRPr="00EF5256">
        <w:t>CPRSPROVIDER,ONE</w:t>
      </w:r>
      <w:r w:rsidRPr="00EF5256">
        <w:t xml:space="preserve">               unr</w:t>
      </w:r>
    </w:p>
    <w:p w14:paraId="3D087662" w14:textId="77777777" w:rsidR="004A5973" w:rsidRPr="00EF5256" w:rsidRDefault="004A5973" w:rsidP="00D41468">
      <w:pPr>
        <w:pStyle w:val="ComputerScreen"/>
      </w:pPr>
      <w:r w:rsidRPr="00EF5256">
        <w:t xml:space="preserve">2    Discontinue CBC BLOOD WC LB# 269        | </w:t>
      </w:r>
      <w:r w:rsidR="00585EA3" w:rsidRPr="00EF5256">
        <w:t xml:space="preserve">CPRSPROVIDER,TWO  </w:t>
      </w:r>
      <w:r w:rsidRPr="00EF5256">
        <w:t xml:space="preserve">             unr</w:t>
      </w:r>
    </w:p>
    <w:p w14:paraId="08B252EA" w14:textId="77777777" w:rsidR="004A5973" w:rsidRPr="00EF5256" w:rsidRDefault="004A5973" w:rsidP="00D41468">
      <w:pPr>
        <w:pStyle w:val="ComputerScreen"/>
      </w:pPr>
      <w:r w:rsidRPr="00EF5256">
        <w:t xml:space="preserve">     *UNSIGNED*                              | </w:t>
      </w:r>
    </w:p>
    <w:p w14:paraId="3C238F29" w14:textId="77777777" w:rsidR="004A5973" w:rsidRPr="00EF5256" w:rsidRDefault="004A5973" w:rsidP="00D41468">
      <w:pPr>
        <w:pStyle w:val="ComputerScreen"/>
      </w:pPr>
      <w:r w:rsidRPr="00EF5256">
        <w:t xml:space="preserve">3    Change SODIUM SERUM SERUM WC to GLUCOSE |                      </w:t>
      </w:r>
      <w:r w:rsidR="00585EA3" w:rsidRPr="00EF5256">
        <w:t xml:space="preserve">          </w:t>
      </w:r>
      <w:r w:rsidRPr="00EF5256">
        <w:t>pend</w:t>
      </w:r>
    </w:p>
    <w:p w14:paraId="3B37DB8E" w14:textId="77777777" w:rsidR="004A5973" w:rsidRPr="00EF5256" w:rsidRDefault="004A5973" w:rsidP="00D41468">
      <w:pPr>
        <w:pStyle w:val="ComputerScreen"/>
      </w:pPr>
      <w:r w:rsidRPr="00EF5256">
        <w:t xml:space="preserve">     SERUM SERUM SP LB# 242 *UNSIGNED*       | </w:t>
      </w:r>
    </w:p>
    <w:p w14:paraId="68EEB13F" w14:textId="77777777" w:rsidR="004A5973" w:rsidRPr="00EF5256" w:rsidRDefault="004A5973" w:rsidP="00D41468">
      <w:pPr>
        <w:pStyle w:val="ComputerScreen"/>
      </w:pPr>
      <w:r w:rsidRPr="00EF5256">
        <w:t xml:space="preserve">4    Change GLUCOSE SERUM SERUM SP to        |                      </w:t>
      </w:r>
      <w:r w:rsidR="00585EA3" w:rsidRPr="00EF5256">
        <w:t xml:space="preserve">          </w:t>
      </w:r>
      <w:r w:rsidRPr="00EF5256">
        <w:t>pend</w:t>
      </w:r>
    </w:p>
    <w:p w14:paraId="2812B5D9" w14:textId="77777777" w:rsidR="004A5973" w:rsidRPr="00EF5256" w:rsidRDefault="004A5973" w:rsidP="00D41468">
      <w:pPr>
        <w:pStyle w:val="ComputerScreen"/>
      </w:pPr>
      <w:r w:rsidRPr="00EF5256">
        <w:t xml:space="preserve">     POTASSIUM SERUM SERUM SP LB# 242        |</w:t>
      </w:r>
      <w:r w:rsidR="00585EA3" w:rsidRPr="00EF5256">
        <w:t xml:space="preserve">   </w:t>
      </w:r>
    </w:p>
    <w:p w14:paraId="70D71840" w14:textId="77777777" w:rsidR="004A5973" w:rsidRPr="00EF5256" w:rsidRDefault="004A5973" w:rsidP="00D41468">
      <w:pPr>
        <w:pStyle w:val="ComputerScreen"/>
      </w:pPr>
      <w:r w:rsidRPr="00EF5256">
        <w:t xml:space="preserve">     *UNSIGNED*                              |                               </w:t>
      </w:r>
    </w:p>
    <w:p w14:paraId="06CA47F7" w14:textId="77777777" w:rsidR="004A5973" w:rsidRPr="00EF5256" w:rsidRDefault="004A5973" w:rsidP="00D41468">
      <w:pPr>
        <w:pStyle w:val="ComputerScreen"/>
      </w:pPr>
    </w:p>
    <w:p w14:paraId="193773D3" w14:textId="77777777" w:rsidR="004A5973" w:rsidRPr="00EF5256" w:rsidRDefault="004A5973" w:rsidP="00D41468">
      <w:pPr>
        <w:pStyle w:val="ComputerScreen"/>
      </w:pPr>
    </w:p>
    <w:p w14:paraId="7F6315C1" w14:textId="77777777" w:rsidR="004A5973" w:rsidRPr="00EF5256" w:rsidRDefault="004A5973" w:rsidP="00D41468">
      <w:pPr>
        <w:pStyle w:val="ComputerScreen"/>
      </w:pPr>
    </w:p>
    <w:p w14:paraId="17467E7C" w14:textId="77777777" w:rsidR="004A5973" w:rsidRPr="00EF5256" w:rsidRDefault="004A5973" w:rsidP="00D41468">
      <w:pPr>
        <w:pStyle w:val="ComputerScreen"/>
      </w:pPr>
    </w:p>
    <w:p w14:paraId="066F07C8" w14:textId="77777777" w:rsidR="004A5973" w:rsidRPr="00EF5256" w:rsidRDefault="004A5973" w:rsidP="00D41468">
      <w:pPr>
        <w:pStyle w:val="CScreenReversed"/>
      </w:pPr>
      <w:r w:rsidRPr="00EF5256">
        <w:t xml:space="preserve">      Enter the numbers of the items you wish to act on.            &gt;&gt;&gt;</w:t>
      </w:r>
    </w:p>
    <w:p w14:paraId="6C8A47FD" w14:textId="77777777" w:rsidR="004A5973" w:rsidRPr="00EF5256" w:rsidRDefault="004A5973" w:rsidP="00D41468">
      <w:pPr>
        <w:pStyle w:val="ComputerScreen"/>
      </w:pPr>
      <w:r w:rsidRPr="00EF5256">
        <w:t>+   Next Screen           -   Previous Screen       Q   Quit</w:t>
      </w:r>
    </w:p>
    <w:p w14:paraId="0FF8A7EE" w14:textId="77777777" w:rsidR="004A5973" w:rsidRPr="00EF5256" w:rsidRDefault="004A5973" w:rsidP="00D41468">
      <w:pPr>
        <w:pStyle w:val="ComputerScreen"/>
      </w:pPr>
      <w:r w:rsidRPr="00EF5256">
        <w:t xml:space="preserve">                                 </w:t>
      </w:r>
    </w:p>
    <w:p w14:paraId="514F020B" w14:textId="77777777" w:rsidR="004A5973" w:rsidRPr="00EF5256" w:rsidRDefault="004A5973" w:rsidP="00D41468">
      <w:pPr>
        <w:pStyle w:val="ComputerScreen"/>
      </w:pPr>
      <w:r w:rsidRPr="00EF5256">
        <w:t xml:space="preserve">Select:Quit// &lt;Enter&gt;  Quit     </w:t>
      </w:r>
    </w:p>
    <w:p w14:paraId="5F0E3CC1" w14:textId="77777777" w:rsidR="004A5973" w:rsidRPr="00EF5256" w:rsidRDefault="004A5973" w:rsidP="00D41468">
      <w:pPr>
        <w:pStyle w:val="Heading3"/>
      </w:pPr>
      <w:r w:rsidRPr="00EF5256">
        <w:br w:type="page"/>
      </w:r>
      <w:bookmarkStart w:id="81" w:name="_Toc6930145"/>
      <w:r w:rsidRPr="00EF5256">
        <w:lastRenderedPageBreak/>
        <w:t>2. The Consult Service Gets a Written Copy</w:t>
      </w:r>
      <w:bookmarkEnd w:id="81"/>
    </w:p>
    <w:p w14:paraId="403DB35F" w14:textId="77777777" w:rsidR="00D436DA" w:rsidRPr="00EF5256" w:rsidRDefault="00D436DA" w:rsidP="00D41468"/>
    <w:p w14:paraId="1A1715A3" w14:textId="77777777" w:rsidR="004A5973" w:rsidRPr="00EF5256" w:rsidRDefault="004A5973" w:rsidP="00D41468">
      <w:r w:rsidRPr="00EF5256">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rsidRPr="00EF5256">
        <w:t xml:space="preserve"> A Secondary Printer can be configured in VistA (see </w:t>
      </w:r>
      <w:r w:rsidR="00286626" w:rsidRPr="00EF5256">
        <w:t xml:space="preserve">the </w:t>
      </w:r>
      <w:r w:rsidR="009F5695" w:rsidRPr="00EF5256">
        <w:rPr>
          <w:i/>
        </w:rPr>
        <w:t>Consult/Request Tracking Technical Manual</w:t>
      </w:r>
      <w:r w:rsidR="009F5695" w:rsidRPr="00EF5256">
        <w:t xml:space="preserve"> </w:t>
      </w:r>
      <w:r w:rsidR="003027E0" w:rsidRPr="00EF5256">
        <w:rPr>
          <w:i/>
        </w:rPr>
        <w:fldChar w:fldCharType="begin"/>
      </w:r>
      <w:r w:rsidR="003027E0" w:rsidRPr="00EF5256">
        <w:instrText xml:space="preserve"> XE "</w:instrText>
      </w:r>
      <w:r w:rsidR="003027E0" w:rsidRPr="00EF5256">
        <w:rPr>
          <w:i/>
        </w:rPr>
        <w:instrText>Consult/Request Tracking Technical Manual</w:instrText>
      </w:r>
      <w:r w:rsidR="003027E0" w:rsidRPr="00EF5256">
        <w:instrText xml:space="preserve">" </w:instrText>
      </w:r>
      <w:r w:rsidR="003027E0" w:rsidRPr="00EF5256">
        <w:rPr>
          <w:i/>
        </w:rPr>
        <w:fldChar w:fldCharType="end"/>
      </w:r>
      <w:r w:rsidR="009F5695" w:rsidRPr="00EF5256">
        <w:t>for instructions). When configured, this automatically prints the SF</w:t>
      </w:r>
      <w:r w:rsidR="00DF5CF8" w:rsidRPr="00EF5256">
        <w:t xml:space="preserve"> </w:t>
      </w:r>
      <w:r w:rsidR="009F5695" w:rsidRPr="00EF5256">
        <w:t>513 to both services whenever printing is requested.</w:t>
      </w:r>
    </w:p>
    <w:p w14:paraId="02A5C4B1" w14:textId="77777777" w:rsidR="00DC3726" w:rsidRPr="00EF5256" w:rsidRDefault="00DC3726" w:rsidP="00D41468">
      <w:pPr>
        <w:pStyle w:val="Note"/>
      </w:pPr>
    </w:p>
    <w:p w14:paraId="2C776FCD" w14:textId="77777777" w:rsidR="004A5973" w:rsidRPr="00EF5256" w:rsidRDefault="004A5973" w:rsidP="00D41468">
      <w:r w:rsidRPr="00EF5256">
        <w:rPr>
          <w:b/>
        </w:rPr>
        <w:t>Caution:</w:t>
      </w:r>
      <w:r w:rsidRPr="00EF5256">
        <w:t xml:space="preserve"> The Consultation Form (SF 513)</w:t>
      </w:r>
      <w:r w:rsidRPr="00EF5256">
        <w:fldChar w:fldCharType="begin"/>
      </w:r>
      <w:r w:rsidRPr="00EF5256">
        <w:instrText xml:space="preserve"> XE "Consultation Form (SF 513)" </w:instrText>
      </w:r>
      <w:r w:rsidRPr="00EF5256">
        <w:fldChar w:fldCharType="end"/>
      </w:r>
      <w:r w:rsidRPr="00EF5256">
        <w:t xml:space="preserve"> generated by this package for use by the receiving service</w:t>
      </w:r>
      <w:r w:rsidRPr="00EF5256">
        <w:fldChar w:fldCharType="begin"/>
      </w:r>
      <w:r w:rsidRPr="00EF5256">
        <w:instrText xml:space="preserve"> XE "service" </w:instrText>
      </w:r>
      <w:r w:rsidRPr="00EF5256">
        <w:fldChar w:fldCharType="end"/>
      </w:r>
      <w:r w:rsidRPr="00EF5256">
        <w:t>s is highly confidential and should be treated with the same security precautions as other patient medical record documents.</w:t>
      </w:r>
    </w:p>
    <w:p w14:paraId="7D08D979" w14:textId="77777777" w:rsidR="004A5973" w:rsidRPr="00EF5256" w:rsidRDefault="004A5973" w:rsidP="00D41468">
      <w:r w:rsidRPr="00EF5256">
        <w:t xml:space="preserve">The computerized consultation form created and printed by this package may only be placed in a patient’s medical record, as a valid medical form, </w:t>
      </w:r>
      <w:r w:rsidRPr="00EF5256">
        <w:rPr>
          <w:i/>
        </w:rPr>
        <w:t>if</w:t>
      </w:r>
      <w:r w:rsidRPr="00EF5256">
        <w:t xml:space="preserve"> it has been authorized for medical record use by the Medical Records Committee</w:t>
      </w:r>
      <w:r w:rsidRPr="00EF5256">
        <w:fldChar w:fldCharType="begin"/>
      </w:r>
      <w:r w:rsidRPr="00EF5256">
        <w:instrText xml:space="preserve"> XE "Medical Records Committee" </w:instrText>
      </w:r>
      <w:r w:rsidRPr="00EF5256">
        <w:fldChar w:fldCharType="end"/>
      </w:r>
      <w:r w:rsidRPr="00EF5256">
        <w:t xml:space="preserve"> at your facility.</w:t>
      </w:r>
    </w:p>
    <w:p w14:paraId="578BEB2B" w14:textId="77777777" w:rsidR="00A954B2" w:rsidRPr="00EF5256" w:rsidRDefault="00A954B2" w:rsidP="00D41468"/>
    <w:p w14:paraId="2DC9C656" w14:textId="77777777" w:rsidR="002742DF" w:rsidRPr="00EF5256" w:rsidRDefault="002742DF" w:rsidP="00D41468">
      <w:pPr>
        <w:pStyle w:val="ComputerScreen"/>
      </w:pPr>
      <w:bookmarkStart w:id="82" w:name="_Toc401592237"/>
      <w:bookmarkStart w:id="83" w:name="_Toc402366874"/>
      <w:r w:rsidRPr="00EF5256">
        <w:t>--------------------------------------------------------------------------------</w:t>
      </w:r>
    </w:p>
    <w:p w14:paraId="30CA926E" w14:textId="77777777" w:rsidR="002742DF" w:rsidRPr="00EF5256" w:rsidRDefault="002742DF" w:rsidP="00D41468">
      <w:pPr>
        <w:pStyle w:val="ComputerScreen"/>
      </w:pPr>
      <w:r w:rsidRPr="00EF5256">
        <w:t xml:space="preserve">      </w:t>
      </w:r>
      <w:bookmarkStart w:id="84" w:name="SF513"/>
      <w:r w:rsidRPr="00EF5256">
        <w:t xml:space="preserve">MEDICAL RECORD                   </w:t>
      </w:r>
      <w:bookmarkEnd w:id="84"/>
      <w:r w:rsidRPr="00EF5256">
        <w:t>|     CONSULTATION SHEET</w:t>
      </w:r>
    </w:p>
    <w:p w14:paraId="666060D9" w14:textId="77777777" w:rsidR="002742DF" w:rsidRPr="00EF5256" w:rsidRDefault="002742DF" w:rsidP="00D41468">
      <w:pPr>
        <w:pStyle w:val="ComputerScreen"/>
      </w:pPr>
      <w:r w:rsidRPr="00EF5256">
        <w:t>--------------------------------------------------------------------------------</w:t>
      </w:r>
    </w:p>
    <w:p w14:paraId="1A704B56" w14:textId="77777777" w:rsidR="002742DF" w:rsidRPr="00EF5256" w:rsidRDefault="002742DF" w:rsidP="00D41468">
      <w:pPr>
        <w:pStyle w:val="ComputerScreen"/>
      </w:pPr>
      <w:r w:rsidRPr="00EF5256">
        <w:t xml:space="preserve">CPRSPATIENT,NINETY                           </w:t>
      </w:r>
    </w:p>
    <w:p w14:paraId="6106E84C" w14:textId="77777777" w:rsidR="00C2109F" w:rsidRPr="00EF5256" w:rsidRDefault="00E02880" w:rsidP="00D41468">
      <w:pPr>
        <w:pStyle w:val="ComputerScreen"/>
      </w:pPr>
      <w:r w:rsidRPr="00EF5256">
        <w:t>XXX</w:t>
      </w:r>
      <w:r w:rsidR="002742DF" w:rsidRPr="00EF5256">
        <w:t>-</w:t>
      </w:r>
      <w:r w:rsidRPr="00EF5256">
        <w:t>XX</w:t>
      </w:r>
      <w:r w:rsidR="002742DF" w:rsidRPr="00EF5256">
        <w:t xml:space="preserve">-9200     02/03/1904 </w:t>
      </w:r>
      <w:r w:rsidR="00C2109F" w:rsidRPr="00EF5256">
        <w:t xml:space="preserve"> </w:t>
      </w:r>
      <w:bookmarkStart w:id="85" w:name="GMRC_89_1"/>
      <w:bookmarkEnd w:id="85"/>
      <w:r w:rsidR="00C2109F" w:rsidRPr="00EF5256">
        <w:t>(Age 113)</w:t>
      </w:r>
      <w:r w:rsidR="002742DF" w:rsidRPr="00EF5256">
        <w:t xml:space="preserve">  </w:t>
      </w:r>
      <w:r w:rsidR="00071250" w:rsidRPr="00EF5256">
        <w:tab/>
      </w:r>
      <w:r w:rsidR="00071250" w:rsidRPr="00EF5256">
        <w:tab/>
        <w:t>NSC VETERAN</w:t>
      </w:r>
    </w:p>
    <w:p w14:paraId="610AA571" w14:textId="77777777" w:rsidR="002742DF" w:rsidRPr="00EF5256" w:rsidRDefault="007D7FE7" w:rsidP="00D41468">
      <w:pPr>
        <w:pStyle w:val="ComputerScreen"/>
      </w:pPr>
      <w:r w:rsidRPr="00EF5256">
        <w:tab/>
      </w:r>
      <w:r w:rsidRPr="00EF5256">
        <w:tab/>
      </w:r>
      <w:r w:rsidRPr="00EF5256">
        <w:tab/>
      </w:r>
      <w:r w:rsidR="0020248B" w:rsidRPr="00EF5256">
        <w:tab/>
      </w:r>
      <w:r w:rsidR="0020248B" w:rsidRPr="00EF5256">
        <w:tab/>
      </w:r>
      <w:r w:rsidR="0020248B" w:rsidRPr="00EF5256">
        <w:tab/>
      </w:r>
      <w:r w:rsidR="0020248B" w:rsidRPr="00EF5256">
        <w:tab/>
      </w:r>
      <w:r w:rsidR="00071250" w:rsidRPr="00EF5256">
        <w:t>CV ELIGIBLE</w:t>
      </w:r>
    </w:p>
    <w:p w14:paraId="7079C739" w14:textId="77777777" w:rsidR="002742DF" w:rsidRPr="00EF5256" w:rsidRDefault="007D7FE7" w:rsidP="00D41468">
      <w:pPr>
        <w:pStyle w:val="ComputerScreen"/>
      </w:pPr>
      <w:r w:rsidRPr="00EF5256">
        <w:tab/>
      </w:r>
      <w:r w:rsidRPr="00EF5256">
        <w:tab/>
      </w:r>
      <w:r w:rsidRPr="00EF5256">
        <w:tab/>
      </w:r>
      <w:r w:rsidRPr="00EF5256">
        <w:tab/>
      </w:r>
      <w:r w:rsidRPr="00EF5256">
        <w:tab/>
      </w:r>
      <w:r w:rsidR="00071250" w:rsidRPr="00EF5256">
        <w:t>Cell: (202) 555-1919</w:t>
      </w:r>
      <w:r w:rsidR="00C2109F" w:rsidRPr="00EF5256">
        <w:t xml:space="preserve">   </w:t>
      </w:r>
    </w:p>
    <w:p w14:paraId="0ADCDA7C" w14:textId="77777777" w:rsidR="002742DF" w:rsidRPr="00EF5256" w:rsidRDefault="002742DF" w:rsidP="00D41468">
      <w:pPr>
        <w:pStyle w:val="ComputerScreen"/>
      </w:pPr>
      <w:r w:rsidRPr="00EF5256">
        <w:t>--------------------------------------------------------------------------------</w:t>
      </w:r>
    </w:p>
    <w:p w14:paraId="55B6756D" w14:textId="77777777" w:rsidR="002742DF" w:rsidRPr="00EF5256" w:rsidRDefault="002742DF" w:rsidP="00D41468">
      <w:pPr>
        <w:pStyle w:val="ComputerScreen"/>
      </w:pPr>
      <w:r w:rsidRPr="00EF5256">
        <w:t>Consult Request: Consult                         |Consult No.: 10943</w:t>
      </w:r>
    </w:p>
    <w:p w14:paraId="53C3C125" w14:textId="77777777" w:rsidR="002742DF" w:rsidRPr="00EF5256" w:rsidRDefault="002742DF" w:rsidP="00D41468">
      <w:pPr>
        <w:pStyle w:val="ComputerScreen"/>
      </w:pPr>
      <w:r w:rsidRPr="00EF5256">
        <w:t>--------------------------------------------------------------------------------</w:t>
      </w:r>
    </w:p>
    <w:p w14:paraId="17D58D86" w14:textId="77777777" w:rsidR="002742DF" w:rsidRPr="00EF5256" w:rsidRDefault="002742DF" w:rsidP="00D41468">
      <w:pPr>
        <w:pStyle w:val="ComputerScreen"/>
      </w:pPr>
      <w:r w:rsidRPr="00EF5256">
        <w:t>To: CARDIOLOGY</w:t>
      </w:r>
    </w:p>
    <w:p w14:paraId="76A3026D" w14:textId="77777777" w:rsidR="002742DF" w:rsidRPr="00EF5256" w:rsidRDefault="002742DF" w:rsidP="00D41468">
      <w:pPr>
        <w:pStyle w:val="ComputerScreen"/>
      </w:pPr>
      <w:r w:rsidRPr="00EF5256">
        <w:t xml:space="preserve">     From: 2B MED                                |Requested: 08/24/2009 11:00 am</w:t>
      </w:r>
    </w:p>
    <w:p w14:paraId="66A10B01" w14:textId="77777777" w:rsidR="002742DF" w:rsidRPr="00EF5256" w:rsidRDefault="002742DF" w:rsidP="00D41468">
      <w:pPr>
        <w:pStyle w:val="ComputerScreen"/>
      </w:pPr>
      <w:r w:rsidRPr="00EF5256">
        <w:t>--------------------------------------------------------------------------------</w:t>
      </w:r>
    </w:p>
    <w:p w14:paraId="4B30057F" w14:textId="77777777" w:rsidR="002742DF" w:rsidRPr="00EF5256" w:rsidRDefault="002742DF" w:rsidP="00D41468">
      <w:pPr>
        <w:pStyle w:val="ComputerScreen"/>
      </w:pPr>
      <w:r w:rsidRPr="00EF5256">
        <w:t>Requesting Facility: BOISE                   |ATTENTION: CPRSPROVIDER,SEVEN</w:t>
      </w:r>
    </w:p>
    <w:p w14:paraId="0C4FB4B4" w14:textId="77777777" w:rsidR="002742DF" w:rsidRPr="00EF5256" w:rsidRDefault="002742DF" w:rsidP="00D41468">
      <w:pPr>
        <w:pStyle w:val="ComputerScreen"/>
      </w:pPr>
      <w:r w:rsidRPr="00EF5256">
        <w:t>================================================================================</w:t>
      </w:r>
    </w:p>
    <w:p w14:paraId="68D40F84" w14:textId="77777777" w:rsidR="002742DF" w:rsidRPr="00EF5256" w:rsidRDefault="002742DF" w:rsidP="00D41468">
      <w:pPr>
        <w:pStyle w:val="ComputerScreen"/>
      </w:pPr>
      <w:r w:rsidRPr="00EF5256">
        <w:t>REASON FOR REQUEST: (Complaints and findings)</w:t>
      </w:r>
    </w:p>
    <w:p w14:paraId="2A6428A6" w14:textId="77777777" w:rsidR="002742DF" w:rsidRPr="00EF5256" w:rsidRDefault="002742DF" w:rsidP="00D41468">
      <w:pPr>
        <w:pStyle w:val="ComputerScreen"/>
      </w:pPr>
      <w:r w:rsidRPr="00EF5256">
        <w:t xml:space="preserve">Patient has a Hx of hypertrophic cardiomyopathy Dx'ed 3 years ago and </w:t>
      </w:r>
    </w:p>
    <w:p w14:paraId="5F783F25" w14:textId="77777777" w:rsidR="002742DF" w:rsidRPr="00EF5256" w:rsidRDefault="002742DF" w:rsidP="00D41468">
      <w:pPr>
        <w:pStyle w:val="ComputerScreen"/>
      </w:pPr>
      <w:r w:rsidRPr="00EF5256">
        <w:t xml:space="preserve">seems to be somewhat stable.  Lung fields appear slightly edematious on </w:t>
      </w:r>
    </w:p>
    <w:p w14:paraId="231B5C4A" w14:textId="77777777" w:rsidR="002742DF" w:rsidRPr="00EF5256" w:rsidRDefault="002742DF" w:rsidP="00D41468">
      <w:pPr>
        <w:pStyle w:val="ComputerScreen"/>
      </w:pPr>
      <w:r w:rsidRPr="00EF5256">
        <w:t xml:space="preserve">Chest X-Ray and we need an assessment of cardiac function prior to </w:t>
      </w:r>
    </w:p>
    <w:p w14:paraId="6BB0414C" w14:textId="77777777" w:rsidR="002742DF" w:rsidRPr="00EF5256" w:rsidRDefault="002742DF" w:rsidP="00D41468">
      <w:pPr>
        <w:pStyle w:val="ComputerScreen"/>
      </w:pPr>
      <w:r w:rsidRPr="00EF5256">
        <w:t>increasing Digitalis dosages.</w:t>
      </w:r>
    </w:p>
    <w:p w14:paraId="63C5E636" w14:textId="77777777" w:rsidR="002742DF" w:rsidRPr="00EF5256" w:rsidRDefault="002742DF" w:rsidP="00D41468">
      <w:pPr>
        <w:pStyle w:val="ComputerScreen"/>
      </w:pPr>
      <w:r w:rsidRPr="00EF5256">
        <w:t xml:space="preserve"> </w:t>
      </w:r>
    </w:p>
    <w:p w14:paraId="3A1D8B25" w14:textId="77777777" w:rsidR="002742DF" w:rsidRPr="00EF5256" w:rsidRDefault="002742DF" w:rsidP="00D41468">
      <w:pPr>
        <w:pStyle w:val="ComputerScreen"/>
      </w:pPr>
      <w:r w:rsidRPr="00EF5256">
        <w:t>--------------------------------------------------------------------------------</w:t>
      </w:r>
    </w:p>
    <w:p w14:paraId="1A6FE901" w14:textId="77777777" w:rsidR="002742DF" w:rsidRPr="00EF5256" w:rsidRDefault="002742DF" w:rsidP="00D41468">
      <w:pPr>
        <w:pStyle w:val="ComputerScreen"/>
      </w:pPr>
      <w:bookmarkStart w:id="86" w:name="GMRC66d"/>
      <w:r w:rsidRPr="00EF5256">
        <w:t>PROVISIONAL DIAG</w:t>
      </w:r>
      <w:bookmarkEnd w:id="86"/>
      <w:r w:rsidRPr="00EF5256">
        <w:t>: Cardiomyopathy, Hypertrophic (425.1)</w:t>
      </w:r>
    </w:p>
    <w:p w14:paraId="524A87AE" w14:textId="77777777" w:rsidR="002742DF" w:rsidRPr="00EF5256" w:rsidRDefault="002742DF" w:rsidP="00D41468">
      <w:pPr>
        <w:pStyle w:val="ComputerScreen"/>
      </w:pPr>
      <w:r w:rsidRPr="00EF5256">
        <w:t>--------------------------------------------------------------------------------</w:t>
      </w:r>
    </w:p>
    <w:p w14:paraId="10440085" w14:textId="77777777" w:rsidR="002742DF" w:rsidRPr="00EF5256" w:rsidRDefault="002742DF" w:rsidP="00D41468">
      <w:pPr>
        <w:pStyle w:val="ComputerScreen"/>
      </w:pPr>
      <w:r w:rsidRPr="00EF5256">
        <w:t>REQUESTED BY:                      |PLACE:                 |URGENCY:</w:t>
      </w:r>
    </w:p>
    <w:p w14:paraId="1BD4ADC9" w14:textId="77777777" w:rsidR="002742DF" w:rsidRPr="00EF5256" w:rsidRDefault="002742DF" w:rsidP="00D41468">
      <w:pPr>
        <w:pStyle w:val="ComputerScreen"/>
      </w:pPr>
      <w:r w:rsidRPr="00EF5256">
        <w:t>CPRSPROVIDER,</w:t>
      </w:r>
      <w:r w:rsidR="005D61C1" w:rsidRPr="00EF5256">
        <w:t xml:space="preserve">TEN   </w:t>
      </w:r>
      <w:r w:rsidRPr="00EF5256">
        <w:t xml:space="preserve">                |Bedside                |Routine</w:t>
      </w:r>
    </w:p>
    <w:p w14:paraId="491BA5BA" w14:textId="77777777" w:rsidR="002742DF" w:rsidRPr="00EF5256" w:rsidRDefault="002742DF" w:rsidP="00D41468">
      <w:pPr>
        <w:pStyle w:val="ComputerScreen"/>
      </w:pPr>
      <w:r w:rsidRPr="00EF5256">
        <w:t>PHYSICIAN                          |                       |</w:t>
      </w:r>
    </w:p>
    <w:p w14:paraId="44B1A2C4" w14:textId="77777777" w:rsidR="00785A82" w:rsidRPr="00EF5256" w:rsidRDefault="002742DF" w:rsidP="00D41468">
      <w:pPr>
        <w:pStyle w:val="ComputerScreen"/>
      </w:pPr>
      <w:r w:rsidRPr="00EF5256">
        <w:t>(Pager: )                          |SERVICE RENDERED AS:   |</w:t>
      </w:r>
      <w:r w:rsidR="009057D1" w:rsidRPr="00EF5256">
        <w:t xml:space="preserve"> </w:t>
      </w:r>
      <w:bookmarkStart w:id="87" w:name="CID_working_copy"/>
      <w:r w:rsidR="00785A82" w:rsidRPr="00EF5256">
        <w:t>Clinically</w:t>
      </w:r>
      <w:bookmarkEnd w:id="87"/>
      <w:r w:rsidR="00785A82" w:rsidRPr="00EF5256">
        <w:t xml:space="preserve"> Indicated </w:t>
      </w:r>
    </w:p>
    <w:p w14:paraId="6DBE1D01" w14:textId="77777777" w:rsidR="002742DF" w:rsidRPr="00EF5256" w:rsidRDefault="00785A82" w:rsidP="00D41468">
      <w:pPr>
        <w:pStyle w:val="ComputerScreen"/>
      </w:pPr>
      <w:r w:rsidRPr="00EF5256">
        <w:tab/>
        <w:t>date</w:t>
      </w:r>
      <w:r w:rsidR="00F2141C" w:rsidRPr="00EF5256">
        <w:fldChar w:fldCharType="begin"/>
      </w:r>
      <w:r w:rsidR="00F2141C" w:rsidRPr="00EF5256">
        <w:instrText xml:space="preserve"> XE "</w:instrText>
      </w:r>
      <w:r w:rsidRPr="00EF5256">
        <w:instrText xml:space="preserve">Clinically Indicated </w:instrText>
      </w:r>
      <w:r w:rsidR="00D05730" w:rsidRPr="00EF5256">
        <w:instrText>D</w:instrText>
      </w:r>
      <w:r w:rsidR="00F2141C" w:rsidRPr="00EF5256">
        <w:instrText>ate"</w:instrText>
      </w:r>
      <w:r w:rsidR="00F2141C" w:rsidRPr="00EF5256">
        <w:fldChar w:fldCharType="end"/>
      </w:r>
      <w:r w:rsidR="009057D1" w:rsidRPr="00EF5256">
        <w:t>:</w:t>
      </w:r>
    </w:p>
    <w:p w14:paraId="316BAD78" w14:textId="77777777" w:rsidR="002742DF" w:rsidRPr="00EF5256" w:rsidRDefault="002742DF" w:rsidP="00D41468">
      <w:pPr>
        <w:pStyle w:val="ComputerScreen"/>
      </w:pPr>
      <w:r w:rsidRPr="00EF5256">
        <w:t>(Phone: )                          |Inpatient              |</w:t>
      </w:r>
      <w:r w:rsidR="009057D1" w:rsidRPr="00EF5256">
        <w:t xml:space="preserve"> Jan 31, 2011</w:t>
      </w:r>
    </w:p>
    <w:p w14:paraId="0AEAA30C" w14:textId="77777777" w:rsidR="002742DF" w:rsidRPr="00EF5256" w:rsidRDefault="002742DF" w:rsidP="00D41468">
      <w:pPr>
        <w:pStyle w:val="ComputerScreen"/>
      </w:pPr>
      <w:r w:rsidRPr="00EF5256">
        <w:t>--------------------------------------------------------------------------------</w:t>
      </w:r>
    </w:p>
    <w:p w14:paraId="667DBDA7" w14:textId="77777777" w:rsidR="002742DF" w:rsidRPr="00EF5256" w:rsidRDefault="002742DF" w:rsidP="00D41468">
      <w:pPr>
        <w:pStyle w:val="ComputerScreen"/>
      </w:pPr>
      <w:r w:rsidRPr="00EF5256">
        <w:t xml:space="preserve"> </w:t>
      </w:r>
    </w:p>
    <w:p w14:paraId="00E195A6" w14:textId="77777777" w:rsidR="002742DF" w:rsidRPr="00EF5256" w:rsidRDefault="002742DF" w:rsidP="00D41468">
      <w:pPr>
        <w:pStyle w:val="ComputerScreen"/>
      </w:pPr>
      <w:r w:rsidRPr="00EF5256">
        <w:t xml:space="preserve">                       W O R K I N G   C O P Y</w:t>
      </w:r>
    </w:p>
    <w:p w14:paraId="6936BCF2" w14:textId="77777777" w:rsidR="002742DF" w:rsidRPr="00EF5256" w:rsidRDefault="002742DF" w:rsidP="00D41468">
      <w:pPr>
        <w:pStyle w:val="ComputerScreen"/>
      </w:pPr>
    </w:p>
    <w:p w14:paraId="73FB803B" w14:textId="77777777" w:rsidR="002742DF" w:rsidRPr="00EF5256" w:rsidRDefault="002742DF" w:rsidP="00D41468">
      <w:pPr>
        <w:pStyle w:val="ComputerScreen"/>
      </w:pPr>
      <w:r w:rsidRPr="00EF5256">
        <w:t xml:space="preserve">                  No Consultation Results available.</w:t>
      </w:r>
    </w:p>
    <w:p w14:paraId="12734774" w14:textId="77777777" w:rsidR="002742DF" w:rsidRPr="00EF5256" w:rsidRDefault="002742DF" w:rsidP="00D41468">
      <w:pPr>
        <w:pStyle w:val="ComputerScreen"/>
      </w:pPr>
      <w:r w:rsidRPr="00EF5256">
        <w:t xml:space="preserve"> </w:t>
      </w:r>
    </w:p>
    <w:p w14:paraId="6B88F5E5" w14:textId="77777777" w:rsidR="002742DF" w:rsidRPr="00EF5256" w:rsidRDefault="002742DF" w:rsidP="00D41468">
      <w:pPr>
        <w:pStyle w:val="ComputerScreen"/>
      </w:pPr>
      <w:r w:rsidRPr="00EF5256">
        <w:t>================================================================================</w:t>
      </w:r>
    </w:p>
    <w:p w14:paraId="004E3A59" w14:textId="77777777" w:rsidR="002742DF" w:rsidRPr="00EF5256" w:rsidRDefault="002742DF" w:rsidP="00D41468">
      <w:pPr>
        <w:pStyle w:val="ComputerScreen"/>
      </w:pPr>
      <w:r w:rsidRPr="00EF5256">
        <w:t>AUTHOR &amp; TITLE:                                       |</w:t>
      </w:r>
    </w:p>
    <w:p w14:paraId="54210807" w14:textId="77777777" w:rsidR="002742DF" w:rsidRPr="00EF5256" w:rsidRDefault="002742DF" w:rsidP="00D41468">
      <w:pPr>
        <w:pStyle w:val="ComputerScreen"/>
      </w:pPr>
      <w:r w:rsidRPr="00EF5256">
        <w:t xml:space="preserve">                                                      |DATE: </w:t>
      </w:r>
    </w:p>
    <w:p w14:paraId="123DC805" w14:textId="77777777" w:rsidR="002742DF" w:rsidRPr="00EF5256" w:rsidRDefault="002742DF" w:rsidP="00D41468">
      <w:pPr>
        <w:pStyle w:val="ComputerScreen"/>
      </w:pPr>
      <w:r w:rsidRPr="00EF5256">
        <w:t>--------------------------------------------------------------------------------</w:t>
      </w:r>
    </w:p>
    <w:p w14:paraId="672F10A6" w14:textId="77777777" w:rsidR="002742DF" w:rsidRPr="00EF5256" w:rsidRDefault="002742DF" w:rsidP="00D41468">
      <w:pPr>
        <w:pStyle w:val="ComputerScreen"/>
      </w:pPr>
      <w:r w:rsidRPr="00EF5256">
        <w:t>ID #:_______|ORGANIZATION:            BOISE  |REG #:____  |LOC: 2B MED</w:t>
      </w:r>
    </w:p>
    <w:p w14:paraId="139EB049" w14:textId="77777777" w:rsidR="002742DF" w:rsidRPr="00EF5256" w:rsidRDefault="002742DF" w:rsidP="00D41468">
      <w:pPr>
        <w:pStyle w:val="ComputerScreen"/>
      </w:pPr>
      <w:r w:rsidRPr="00EF5256">
        <w:lastRenderedPageBreak/>
        <w:t>--------------------------------------------------------------------------------</w:t>
      </w:r>
    </w:p>
    <w:p w14:paraId="49DD9D49" w14:textId="77777777" w:rsidR="005D61C1" w:rsidRPr="00EF5256" w:rsidRDefault="002742DF" w:rsidP="00D41468">
      <w:pPr>
        <w:pStyle w:val="ComputerScreen"/>
      </w:pPr>
      <w:r w:rsidRPr="00EF5256">
        <w:t xml:space="preserve">                                                   Standard Form 513 (Rev 9-77)</w:t>
      </w:r>
    </w:p>
    <w:p w14:paraId="55E7DF45" w14:textId="77777777" w:rsidR="004A5973" w:rsidRPr="00EF5256" w:rsidRDefault="004A5973" w:rsidP="00D41468">
      <w:pPr>
        <w:pStyle w:val="Heading3"/>
      </w:pPr>
      <w:r w:rsidRPr="00EF5256">
        <w:br w:type="page"/>
      </w:r>
      <w:bookmarkStart w:id="88" w:name="_Toc6930146"/>
      <w:bookmarkEnd w:id="82"/>
      <w:bookmarkEnd w:id="83"/>
      <w:r w:rsidRPr="00EF5256">
        <w:lastRenderedPageBreak/>
        <w:t>3. If Accepted, an Appointment is Held</w:t>
      </w:r>
      <w:bookmarkEnd w:id="88"/>
      <w:r w:rsidRPr="00EF5256">
        <w:t xml:space="preserve"> </w:t>
      </w:r>
      <w:bookmarkStart w:id="89" w:name="Forward"/>
      <w:bookmarkEnd w:id="89"/>
    </w:p>
    <w:p w14:paraId="3B6D4D88" w14:textId="77777777" w:rsidR="00D436DA" w:rsidRPr="00EF5256" w:rsidRDefault="00D436DA" w:rsidP="00D41468">
      <w:bookmarkStart w:id="90" w:name="Forward02"/>
      <w:bookmarkEnd w:id="90"/>
    </w:p>
    <w:p w14:paraId="6B4430B9" w14:textId="77777777" w:rsidR="004A5973" w:rsidRPr="00EF5256" w:rsidRDefault="004A5973" w:rsidP="00D41468">
      <w:r w:rsidRPr="00EF5256">
        <w:t>It is fairly common for a consult to be sent to the wrong clinic. For this reason it is very easy to forward a consult to another clinic. Simply use the FR (Forward Request</w:t>
      </w:r>
      <w:r w:rsidRPr="00EF5256">
        <w:fldChar w:fldCharType="begin"/>
      </w:r>
      <w:r w:rsidRPr="00EF5256">
        <w:instrText xml:space="preserve"> XE "Forward Request (FR)" </w:instrText>
      </w:r>
      <w:r w:rsidRPr="00EF5256">
        <w:fldChar w:fldCharType="end"/>
      </w:r>
      <w:r w:rsidRPr="00EF5256">
        <w:t>) action to specify the new receiving clinic.</w:t>
      </w:r>
    </w:p>
    <w:p w14:paraId="320E0CA3" w14:textId="77777777" w:rsidR="00D436DA" w:rsidRPr="00EF5256" w:rsidRDefault="00D436DA" w:rsidP="00D41468"/>
    <w:p w14:paraId="6007A48D" w14:textId="77777777" w:rsidR="004A5973" w:rsidRPr="00EF5256" w:rsidRDefault="004A5973" w:rsidP="00D41468">
      <w:r w:rsidRPr="00EF5256">
        <w:t>In this example, a Neurology consult is forwarded to Psychiatry at the discretion of the consulting physician:</w:t>
      </w:r>
    </w:p>
    <w:p w14:paraId="20409F2C" w14:textId="77777777" w:rsidR="00D436DA" w:rsidRPr="00EF5256" w:rsidRDefault="00D436DA" w:rsidP="00D41468"/>
    <w:p w14:paraId="6A272EAD" w14:textId="77777777" w:rsidR="004A5973" w:rsidRPr="00EF5256" w:rsidRDefault="004A5973" w:rsidP="00D41468">
      <w:pPr>
        <w:pStyle w:val="ComputerScreen"/>
      </w:pPr>
      <w:r w:rsidRPr="00EF5256">
        <w:t xml:space="preserve">Select OPTION NAME: </w:t>
      </w:r>
      <w:r w:rsidRPr="00EF5256">
        <w:rPr>
          <w:b/>
        </w:rPr>
        <w:t>ORMGR</w:t>
      </w:r>
      <w:r w:rsidRPr="00EF5256">
        <w:t xml:space="preserve">          OE/RR Manager Menu      menu</w:t>
      </w:r>
    </w:p>
    <w:p w14:paraId="7C369EED" w14:textId="77777777" w:rsidR="004A5973" w:rsidRPr="00EF5256" w:rsidRDefault="004A5973" w:rsidP="00D41468">
      <w:pPr>
        <w:pStyle w:val="ComputerScreen"/>
      </w:pPr>
    </w:p>
    <w:p w14:paraId="567BE282" w14:textId="77777777" w:rsidR="004A5973" w:rsidRPr="00EF5256" w:rsidRDefault="004A5973" w:rsidP="00D41468">
      <w:pPr>
        <w:pStyle w:val="ComputerScreen"/>
      </w:pPr>
    </w:p>
    <w:p w14:paraId="69AD6B2B" w14:textId="77777777" w:rsidR="004A5973" w:rsidRPr="00EF5256" w:rsidRDefault="004A5973" w:rsidP="00D41468">
      <w:pPr>
        <w:pStyle w:val="ComputerScreen"/>
      </w:pPr>
      <w:r w:rsidRPr="00EF5256">
        <w:t>You have PENDING ALERTS</w:t>
      </w:r>
    </w:p>
    <w:p w14:paraId="3CF53793" w14:textId="77777777" w:rsidR="004A5973" w:rsidRPr="00EF5256" w:rsidRDefault="004A5973" w:rsidP="00D41468">
      <w:pPr>
        <w:pStyle w:val="ComputerScreen"/>
      </w:pPr>
      <w:r w:rsidRPr="00EF5256">
        <w:t xml:space="preserve">          Enter  "VA   VIEW ALERTS     to review alerts</w:t>
      </w:r>
    </w:p>
    <w:p w14:paraId="2661CBE9" w14:textId="77777777" w:rsidR="004A5973" w:rsidRPr="00EF5256" w:rsidRDefault="004A5973" w:rsidP="00D41468">
      <w:pPr>
        <w:pStyle w:val="ComputerScreen"/>
      </w:pPr>
    </w:p>
    <w:p w14:paraId="10D86464"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58901363" w14:textId="77777777" w:rsidR="004A5973" w:rsidRPr="00EF5256" w:rsidRDefault="00AA3CC3" w:rsidP="00D41468">
      <w:pPr>
        <w:pStyle w:val="ComputerScreen"/>
      </w:pPr>
      <w:r w:rsidRPr="00EF5256">
        <w:t xml:space="preserve">      </w:t>
      </w:r>
    </w:p>
    <w:p w14:paraId="2A44AC9C" w14:textId="77777777" w:rsidR="004A5973" w:rsidRPr="00EF5256" w:rsidRDefault="004A5973" w:rsidP="00D41468">
      <w:pPr>
        <w:pStyle w:val="ComputerScreen"/>
      </w:pPr>
      <w:r w:rsidRPr="00EF5256">
        <w:t xml:space="preserve"> 1.I  </w:t>
      </w:r>
      <w:r w:rsidR="00AA3CC3" w:rsidRPr="00EF5256">
        <w:t>CPRSPATIE</w:t>
      </w:r>
      <w:r w:rsidRPr="00EF5256">
        <w:t xml:space="preserve"> (</w:t>
      </w:r>
      <w:r w:rsidR="00AA3CC3" w:rsidRPr="00EF5256">
        <w:t>C</w:t>
      </w:r>
      <w:r w:rsidRPr="00EF5256">
        <w:t>3779): Critical High Lab: LITHIUM 5 02/06 10:51</w:t>
      </w:r>
    </w:p>
    <w:p w14:paraId="279EA8E0" w14:textId="77777777" w:rsidR="004A5973" w:rsidRPr="00EF5256" w:rsidRDefault="004A5973" w:rsidP="00D41468">
      <w:pPr>
        <w:pStyle w:val="ComputerScreen"/>
      </w:pPr>
      <w:r w:rsidRPr="00EF5256">
        <w:t xml:space="preserve"> 2.   </w:t>
      </w:r>
      <w:r w:rsidR="00AA3CC3" w:rsidRPr="00EF5256">
        <w:t>ARTPATIEN</w:t>
      </w:r>
      <w:r w:rsidRPr="00EF5256">
        <w:t xml:space="preserve"> (</w:t>
      </w:r>
      <w:r w:rsidR="00AA3CC3" w:rsidRPr="00EF5256">
        <w:t>A</w:t>
      </w:r>
      <w:r w:rsidRPr="00EF5256">
        <w:t>9600): New  Consult/Request (Today)</w:t>
      </w:r>
    </w:p>
    <w:p w14:paraId="0CC168CD" w14:textId="77777777" w:rsidR="004A5973" w:rsidRPr="00EF5256" w:rsidRDefault="004A5973" w:rsidP="00D41468">
      <w:pPr>
        <w:pStyle w:val="ComputerScreen"/>
      </w:pPr>
      <w:r w:rsidRPr="00EF5256">
        <w:t xml:space="preserve">          Select from 1 to 12</w:t>
      </w:r>
    </w:p>
    <w:p w14:paraId="72DE48A0" w14:textId="77777777" w:rsidR="004A5973" w:rsidRPr="00EF5256" w:rsidRDefault="004A5973" w:rsidP="00D41468">
      <w:pPr>
        <w:pStyle w:val="ComputerScreen"/>
      </w:pPr>
      <w:r w:rsidRPr="00EF5256">
        <w:t xml:space="preserve">          or enter ?, A I, F, P, M, R, or ^ to exit: </w:t>
      </w:r>
      <w:r w:rsidRPr="00EF5256">
        <w:rPr>
          <w:b/>
        </w:rPr>
        <w:t>2</w:t>
      </w:r>
    </w:p>
    <w:p w14:paraId="54951F41" w14:textId="77777777" w:rsidR="004A5973" w:rsidRPr="00EF5256" w:rsidRDefault="004A5973" w:rsidP="00D41468">
      <w:pPr>
        <w:pStyle w:val="ListMember"/>
      </w:pPr>
    </w:p>
    <w:p w14:paraId="77DCE7A3" w14:textId="77777777" w:rsidR="004A5973" w:rsidRPr="00EF5256" w:rsidRDefault="004A5973" w:rsidP="00D41468">
      <w:pPr>
        <w:pStyle w:val="ComputerScreen"/>
      </w:pPr>
      <w:r w:rsidRPr="00EF5256">
        <w:t xml:space="preserve">Consult/Request Alerts      Feb 13, 1999 13:06           Page: 1 of  1       </w:t>
      </w:r>
    </w:p>
    <w:p w14:paraId="70AF4F0C"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107882DD" w14:textId="77777777" w:rsidR="004A5973" w:rsidRPr="00EF5256" w:rsidRDefault="004A5973" w:rsidP="00D41468">
      <w:pPr>
        <w:pStyle w:val="ComputerScreen"/>
      </w:pPr>
      <w:r w:rsidRPr="00EF5256">
        <w:t>Ward: 2B MED</w:t>
      </w:r>
    </w:p>
    <w:p w14:paraId="7A41035E" w14:textId="77777777" w:rsidR="004A5973" w:rsidRPr="00EF5256" w:rsidRDefault="004A5973" w:rsidP="00D41468">
      <w:pPr>
        <w:pStyle w:val="ComputerScreen"/>
      </w:pPr>
      <w:r w:rsidRPr="00EF5256">
        <w:t xml:space="preserve">     Requested  St     No.   Consult/Procedure Request                        </w:t>
      </w:r>
    </w:p>
    <w:p w14:paraId="2B2B17FF" w14:textId="77777777" w:rsidR="004A5973" w:rsidRPr="00EF5256" w:rsidRDefault="004A5973" w:rsidP="00D41468">
      <w:pPr>
        <w:pStyle w:val="ComputerScreen"/>
      </w:pPr>
      <w:r w:rsidRPr="00EF5256">
        <w:t xml:space="preserve">185  02/12/97   p      1636  NEUROLOGY Consult                    </w:t>
      </w:r>
    </w:p>
    <w:p w14:paraId="2F446C60" w14:textId="77777777" w:rsidR="004A5973" w:rsidRPr="00EF5256" w:rsidRDefault="004A5973" w:rsidP="00D41468">
      <w:pPr>
        <w:pStyle w:val="ComputerScreen"/>
      </w:pPr>
    </w:p>
    <w:p w14:paraId="6EFE7770" w14:textId="77777777" w:rsidR="004A5973" w:rsidRPr="00EF5256" w:rsidRDefault="004A5973" w:rsidP="00D41468">
      <w:pPr>
        <w:pStyle w:val="ComputerScreen"/>
      </w:pPr>
    </w:p>
    <w:p w14:paraId="3338F85A" w14:textId="77777777" w:rsidR="004A5973" w:rsidRPr="00EF5256" w:rsidRDefault="004A5973" w:rsidP="00D41468">
      <w:pPr>
        <w:pStyle w:val="ComputerScreen"/>
      </w:pPr>
    </w:p>
    <w:p w14:paraId="2B9C677E" w14:textId="77777777" w:rsidR="004A5973" w:rsidRPr="00EF5256" w:rsidRDefault="004A5973" w:rsidP="00D41468">
      <w:pPr>
        <w:pStyle w:val="ComputerScreen"/>
      </w:pPr>
    </w:p>
    <w:p w14:paraId="2A3B1B9A" w14:textId="77777777" w:rsidR="004A5973" w:rsidRPr="00EF5256" w:rsidRDefault="004A5973" w:rsidP="00D41468">
      <w:pPr>
        <w:pStyle w:val="ComputerScreen"/>
      </w:pPr>
    </w:p>
    <w:p w14:paraId="389E99B8" w14:textId="77777777" w:rsidR="004A5973" w:rsidRPr="00EF5256" w:rsidRDefault="004A5973" w:rsidP="00D41468">
      <w:pPr>
        <w:pStyle w:val="ComputerScreen"/>
      </w:pPr>
    </w:p>
    <w:p w14:paraId="377BF937" w14:textId="77777777" w:rsidR="004A5973" w:rsidRPr="00EF5256" w:rsidRDefault="004A5973" w:rsidP="00D41468">
      <w:pPr>
        <w:pStyle w:val="CScreenReversed"/>
      </w:pPr>
      <w:r w:rsidRPr="00EF5256">
        <w:t xml:space="preserve">        Enter ?? for more actions                                     </w:t>
      </w:r>
    </w:p>
    <w:p w14:paraId="2A1496DD" w14:textId="77777777" w:rsidR="004A5973" w:rsidRPr="00EF5256" w:rsidRDefault="004A5973" w:rsidP="00D41468">
      <w:pPr>
        <w:pStyle w:val="ComputerScreen"/>
      </w:pPr>
      <w:r w:rsidRPr="00EF5256">
        <w:t xml:space="preserve">RC Receive                CM Add Comment            DD Detailed Display </w:t>
      </w:r>
    </w:p>
    <w:p w14:paraId="72EC54A1" w14:textId="77777777" w:rsidR="004A5973" w:rsidRPr="00EF5256" w:rsidRDefault="004A5973" w:rsidP="00D41468">
      <w:pPr>
        <w:pStyle w:val="ComputerScreen"/>
      </w:pPr>
      <w:r w:rsidRPr="00EF5256">
        <w:t>FR Forward                CT Complete/Update        RT Results Display</w:t>
      </w:r>
    </w:p>
    <w:p w14:paraId="6F77951A" w14:textId="77777777" w:rsidR="004A5973" w:rsidRPr="00EF5256" w:rsidRDefault="004A5973" w:rsidP="00D41468">
      <w:pPr>
        <w:pStyle w:val="ComputerScreen"/>
      </w:pPr>
      <w:r w:rsidRPr="00EF5256">
        <w:t>CX Cancel (Deny)          MA Make Addendum          PF Print Form 513</w:t>
      </w:r>
    </w:p>
    <w:p w14:paraId="59A006F2" w14:textId="77777777" w:rsidR="004A5973" w:rsidRPr="00EF5256" w:rsidRDefault="004A5973" w:rsidP="00D41468">
      <w:pPr>
        <w:pStyle w:val="ComputerScreen"/>
      </w:pPr>
      <w:r w:rsidRPr="00EF5256">
        <w:t>DC Discontinue            SC Schedule</w:t>
      </w:r>
    </w:p>
    <w:p w14:paraId="6B375F88" w14:textId="77777777" w:rsidR="004A5973" w:rsidRPr="00EF5256" w:rsidRDefault="004A5973" w:rsidP="00D41468">
      <w:pPr>
        <w:pStyle w:val="ComputerScreen"/>
      </w:pPr>
      <w:r w:rsidRPr="00EF5256">
        <w:t xml:space="preserve">Select Action: Quit// </w:t>
      </w:r>
      <w:r w:rsidRPr="00EF5256">
        <w:rPr>
          <w:b/>
        </w:rPr>
        <w:t>FR</w:t>
      </w:r>
      <w:r w:rsidRPr="00EF5256">
        <w:t xml:space="preserve">   Forward Consult  </w:t>
      </w:r>
    </w:p>
    <w:p w14:paraId="4658DAA5" w14:textId="77777777" w:rsidR="004A5973" w:rsidRPr="00EF5256" w:rsidRDefault="004A5973" w:rsidP="00D41468">
      <w:pPr>
        <w:pStyle w:val="ComputerScreen"/>
      </w:pPr>
    </w:p>
    <w:p w14:paraId="59C8B7B1" w14:textId="77777777" w:rsidR="004A5973" w:rsidRPr="00EF5256" w:rsidRDefault="004A5973" w:rsidP="00D41468">
      <w:pPr>
        <w:pStyle w:val="ComputerScreen"/>
      </w:pPr>
      <w:r w:rsidRPr="00EF5256">
        <w:t>Forward Request To Another Service For Action.</w:t>
      </w:r>
    </w:p>
    <w:p w14:paraId="043BF3A5" w14:textId="77777777" w:rsidR="004A5973" w:rsidRPr="00EF5256" w:rsidRDefault="004A5973" w:rsidP="00D41468">
      <w:pPr>
        <w:pStyle w:val="ComputerScreen"/>
      </w:pPr>
      <w:r w:rsidRPr="00EF5256">
        <w:t>Select the service to send the consult to.</w:t>
      </w:r>
    </w:p>
    <w:p w14:paraId="0AFEBB77" w14:textId="77777777" w:rsidR="004A5973" w:rsidRPr="00EF5256" w:rsidRDefault="004A5973" w:rsidP="00D41468">
      <w:pPr>
        <w:pStyle w:val="ComputerScreen"/>
      </w:pPr>
    </w:p>
    <w:p w14:paraId="696A7262" w14:textId="77777777" w:rsidR="004A5973" w:rsidRPr="00EF5256" w:rsidRDefault="004A5973" w:rsidP="00D41468">
      <w:pPr>
        <w:pStyle w:val="ComputerScreen"/>
      </w:pPr>
      <w:r w:rsidRPr="00EF5256">
        <w:t xml:space="preserve">Forward Consult to which Service/Specialty: </w:t>
      </w:r>
      <w:r w:rsidRPr="00EF5256">
        <w:rPr>
          <w:b/>
        </w:rPr>
        <w:t>PSY</w:t>
      </w:r>
      <w:r w:rsidRPr="00EF5256">
        <w:t xml:space="preserve">CHIATRY       </w:t>
      </w:r>
    </w:p>
    <w:p w14:paraId="33B3159C" w14:textId="77777777" w:rsidR="004A5973" w:rsidRPr="00EF5256" w:rsidRDefault="004A5973" w:rsidP="00D41468">
      <w:pPr>
        <w:pStyle w:val="ComputerScreen"/>
      </w:pPr>
      <w:r w:rsidRPr="00EF5256">
        <w:t xml:space="preserve">Who is responsible for Forwarding the Consult: </w:t>
      </w:r>
      <w:r w:rsidR="00AA3CC3" w:rsidRPr="00EF5256">
        <w:rPr>
          <w:b/>
        </w:rPr>
        <w:t>CPRSPROVIDER,SE</w:t>
      </w:r>
      <w:r w:rsidR="00AA3CC3" w:rsidRPr="00EF5256">
        <w:t>VEN</w:t>
      </w:r>
      <w:r w:rsidRPr="00EF5256">
        <w:t xml:space="preserve">    </w:t>
      </w:r>
      <w:r w:rsidR="00AA3CC3" w:rsidRPr="00EF5256">
        <w:t>CS</w:t>
      </w:r>
      <w:r w:rsidRPr="00EF5256">
        <w:t xml:space="preserve">     HYN</w:t>
      </w:r>
    </w:p>
    <w:p w14:paraId="7850CCBF" w14:textId="77777777" w:rsidR="004A5973" w:rsidRPr="00EF5256" w:rsidRDefault="004A5973" w:rsidP="00D41468">
      <w:pPr>
        <w:pStyle w:val="ComputerScreen"/>
      </w:pPr>
      <w:r w:rsidRPr="00EF5256">
        <w:t>Actual Date/Time of Activity: NOW//   (Feb 13, 1999@14:24)</w:t>
      </w:r>
    </w:p>
    <w:p w14:paraId="4ECBBBBD" w14:textId="77777777" w:rsidR="004A5973" w:rsidRPr="00EF5256" w:rsidRDefault="004A5973" w:rsidP="00D41468">
      <w:pPr>
        <w:pStyle w:val="ComputerScreen"/>
      </w:pPr>
      <w:r w:rsidRPr="00EF5256">
        <w:t xml:space="preserve">Urgency: Today// </w:t>
      </w:r>
      <w:r w:rsidRPr="00EF5256">
        <w:rPr>
          <w:b/>
        </w:rPr>
        <w:t>&lt;Enter&gt;</w:t>
      </w:r>
      <w:r w:rsidRPr="00EF5256">
        <w:t xml:space="preserve"> Today  </w:t>
      </w:r>
    </w:p>
    <w:p w14:paraId="78EE2157" w14:textId="77777777" w:rsidR="004A5973" w:rsidRPr="00EF5256" w:rsidRDefault="004A5973" w:rsidP="00D41468">
      <w:pPr>
        <w:pStyle w:val="ComputerScreen"/>
      </w:pPr>
      <w:r w:rsidRPr="00EF5256">
        <w:t>Enter COMMENT:</w:t>
      </w:r>
    </w:p>
    <w:p w14:paraId="62820515" w14:textId="77777777" w:rsidR="004A5973" w:rsidRPr="00EF5256" w:rsidRDefault="004A5973" w:rsidP="00D41468">
      <w:pPr>
        <w:pStyle w:val="ComputerScreen"/>
      </w:pPr>
      <w:r w:rsidRPr="00EF5256">
        <w:t xml:space="preserve">  1&gt; List of symptoms indicates Psychiatry would give better work up.</w:t>
      </w:r>
    </w:p>
    <w:p w14:paraId="3109E7D9" w14:textId="77777777" w:rsidR="004A5973" w:rsidRPr="00EF5256" w:rsidRDefault="004A5973" w:rsidP="00D41468">
      <w:pPr>
        <w:pStyle w:val="ComputerScreen"/>
      </w:pPr>
      <w:r w:rsidRPr="00EF5256">
        <w:t xml:space="preserve">  2&gt; &lt;Enter&gt;</w:t>
      </w:r>
    </w:p>
    <w:p w14:paraId="641034EA" w14:textId="77777777" w:rsidR="004A5973" w:rsidRPr="00EF5256" w:rsidRDefault="004A5973" w:rsidP="00D41468">
      <w:pPr>
        <w:pStyle w:val="ComputerScreen"/>
      </w:pPr>
      <w:r w:rsidRPr="00EF5256">
        <w:t xml:space="preserve">EDIT Option: </w:t>
      </w:r>
      <w:r w:rsidRPr="00EF5256">
        <w:rPr>
          <w:b/>
        </w:rPr>
        <w:t>&lt;Enter&gt;</w:t>
      </w:r>
    </w:p>
    <w:p w14:paraId="5CCAE0FA" w14:textId="77777777" w:rsidR="004A5973" w:rsidRPr="00EF5256" w:rsidRDefault="004A5973" w:rsidP="00D41468">
      <w:pPr>
        <w:pStyle w:val="BlankLine"/>
      </w:pPr>
      <w:r w:rsidRPr="00EF5256">
        <w:t xml:space="preserve"> (Continued on the next page.)</w:t>
      </w:r>
    </w:p>
    <w:p w14:paraId="6E25CD34" w14:textId="77777777" w:rsidR="004A5973" w:rsidRPr="00EF5256" w:rsidRDefault="004A5973" w:rsidP="00D41468">
      <w:pPr>
        <w:pStyle w:val="ComputerScreen"/>
      </w:pPr>
      <w:r w:rsidRPr="00EF5256">
        <w:br w:type="page"/>
      </w:r>
      <w:r w:rsidRPr="00EF5256">
        <w:lastRenderedPageBreak/>
        <w:t xml:space="preserve">Consult/Request Alerts      Feb 13, 1998 13:07          Page:  1 of  1       </w:t>
      </w:r>
    </w:p>
    <w:p w14:paraId="3B3E43CB"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5EBB9EFB" w14:textId="77777777" w:rsidR="004A5973" w:rsidRPr="00EF5256" w:rsidRDefault="004A5973" w:rsidP="00D41468">
      <w:pPr>
        <w:pStyle w:val="ComputerScreen"/>
      </w:pPr>
      <w:r w:rsidRPr="00EF5256">
        <w:t xml:space="preserve">     Number    Date  Stat  Service           Procedure                       </w:t>
      </w:r>
    </w:p>
    <w:p w14:paraId="5ECEF406" w14:textId="77777777" w:rsidR="004A5973" w:rsidRPr="00EF5256" w:rsidRDefault="004A5973" w:rsidP="00D41468">
      <w:pPr>
        <w:pStyle w:val="ComputerScreen"/>
      </w:pPr>
      <w:r w:rsidRPr="00EF5256">
        <w:t xml:space="preserve">185  02/12/97 p     PSYCHIATRY        Consult                    </w:t>
      </w:r>
    </w:p>
    <w:p w14:paraId="44747926" w14:textId="77777777" w:rsidR="004A5973" w:rsidRPr="00EF5256" w:rsidRDefault="004A5973" w:rsidP="00D41468">
      <w:pPr>
        <w:pStyle w:val="ComputerScreen"/>
      </w:pPr>
    </w:p>
    <w:p w14:paraId="43588105" w14:textId="77777777" w:rsidR="004A5973" w:rsidRPr="00EF5256" w:rsidRDefault="004A5973" w:rsidP="00D41468">
      <w:pPr>
        <w:pStyle w:val="ComputerScreen"/>
      </w:pPr>
    </w:p>
    <w:p w14:paraId="355A6AF8" w14:textId="77777777" w:rsidR="004A5973" w:rsidRPr="00EF5256" w:rsidRDefault="004A5973" w:rsidP="00D41468">
      <w:pPr>
        <w:pStyle w:val="ComputerScreen"/>
      </w:pPr>
    </w:p>
    <w:p w14:paraId="68C670E0" w14:textId="77777777" w:rsidR="004A5973" w:rsidRPr="00EF5256" w:rsidRDefault="004A5973" w:rsidP="00D41468">
      <w:pPr>
        <w:pStyle w:val="ComputerScreen"/>
      </w:pPr>
    </w:p>
    <w:p w14:paraId="1FE537D7" w14:textId="77777777" w:rsidR="004A5973" w:rsidRPr="00EF5256" w:rsidRDefault="004A5973" w:rsidP="00D41468">
      <w:pPr>
        <w:pStyle w:val="ComputerScreen"/>
      </w:pPr>
    </w:p>
    <w:p w14:paraId="379BED40" w14:textId="77777777" w:rsidR="004A5973" w:rsidRPr="00EF5256" w:rsidRDefault="004A5973" w:rsidP="00D41468">
      <w:pPr>
        <w:pStyle w:val="ComputerScreen"/>
      </w:pPr>
    </w:p>
    <w:p w14:paraId="73E9884A" w14:textId="77777777" w:rsidR="004A5973" w:rsidRPr="00EF5256" w:rsidRDefault="004A5973" w:rsidP="00D41468">
      <w:pPr>
        <w:pStyle w:val="ComputerScreen"/>
      </w:pPr>
    </w:p>
    <w:p w14:paraId="611E6921" w14:textId="77777777" w:rsidR="004A5973" w:rsidRPr="00EF5256" w:rsidRDefault="004A5973" w:rsidP="00D41468">
      <w:pPr>
        <w:pStyle w:val="ComputerScreen"/>
      </w:pPr>
    </w:p>
    <w:p w14:paraId="66B406B4" w14:textId="77777777" w:rsidR="004A5973" w:rsidRPr="00EF5256" w:rsidRDefault="004A5973" w:rsidP="00D41468">
      <w:pPr>
        <w:pStyle w:val="ComputerScreen"/>
      </w:pPr>
    </w:p>
    <w:p w14:paraId="237220ED" w14:textId="77777777" w:rsidR="004A5973" w:rsidRPr="00EF5256" w:rsidRDefault="004A5973" w:rsidP="00D41468">
      <w:pPr>
        <w:pStyle w:val="ComputerScreen"/>
      </w:pPr>
    </w:p>
    <w:p w14:paraId="6C65EF66" w14:textId="77777777" w:rsidR="004A5973" w:rsidRPr="00EF5256" w:rsidRDefault="004A5973" w:rsidP="00D41468">
      <w:pPr>
        <w:pStyle w:val="ComputerScreen"/>
      </w:pPr>
    </w:p>
    <w:p w14:paraId="1D9E0AF3" w14:textId="77777777" w:rsidR="004A5973" w:rsidRPr="00EF5256" w:rsidRDefault="004A5973" w:rsidP="00D41468">
      <w:pPr>
        <w:pStyle w:val="CScreenReversed"/>
      </w:pPr>
      <w:r w:rsidRPr="00EF5256">
        <w:t xml:space="preserve">       Enter ?? for more actions                                     </w:t>
      </w:r>
    </w:p>
    <w:p w14:paraId="5316DF86" w14:textId="77777777" w:rsidR="004A5973" w:rsidRPr="00EF5256" w:rsidRDefault="004A5973" w:rsidP="00D41468">
      <w:pPr>
        <w:pStyle w:val="ComputerScreen"/>
      </w:pPr>
      <w:r w:rsidRPr="00EF5256">
        <w:t xml:space="preserve">RC Receive                CM Add Comment            DD Detailed Display </w:t>
      </w:r>
    </w:p>
    <w:p w14:paraId="2F89E9F4" w14:textId="77777777" w:rsidR="004A5973" w:rsidRPr="00EF5256" w:rsidRDefault="004A5973" w:rsidP="00D41468">
      <w:pPr>
        <w:pStyle w:val="ComputerScreen"/>
      </w:pPr>
      <w:r w:rsidRPr="00EF5256">
        <w:t>FR Forward                CT Complete/Update        RT Results Display</w:t>
      </w:r>
    </w:p>
    <w:p w14:paraId="58E0FA0D" w14:textId="77777777" w:rsidR="004A5973" w:rsidRPr="00EF5256" w:rsidRDefault="004A5973" w:rsidP="00D41468">
      <w:pPr>
        <w:pStyle w:val="ComputerScreen"/>
      </w:pPr>
      <w:r w:rsidRPr="00EF5256">
        <w:t>CX Cancel (Deny)          MA Make Addendum          PF Print Form 513</w:t>
      </w:r>
    </w:p>
    <w:p w14:paraId="49E59858" w14:textId="77777777" w:rsidR="004A5973" w:rsidRPr="00EF5256" w:rsidRDefault="004A5973" w:rsidP="00D41468">
      <w:pPr>
        <w:pStyle w:val="ComputerScreen"/>
      </w:pPr>
      <w:r w:rsidRPr="00EF5256">
        <w:t>DC Discontinue            SC Schedule</w:t>
      </w:r>
    </w:p>
    <w:p w14:paraId="081236B9" w14:textId="77777777" w:rsidR="004A5973" w:rsidRPr="00EF5256" w:rsidRDefault="004A5973" w:rsidP="00D41468">
      <w:pPr>
        <w:pStyle w:val="ComputerScreen"/>
      </w:pPr>
      <w:r w:rsidRPr="00EF5256">
        <w:t xml:space="preserve">Select Action: Quit// </w:t>
      </w:r>
    </w:p>
    <w:p w14:paraId="3DCA0703" w14:textId="77777777" w:rsidR="004A5973" w:rsidRPr="00EF5256" w:rsidRDefault="004A5973" w:rsidP="00D41468">
      <w:pPr>
        <w:pStyle w:val="Heading4"/>
      </w:pPr>
      <w:bookmarkStart w:id="91" w:name="_Toc401592238"/>
      <w:bookmarkStart w:id="92" w:name="_Toc402366875"/>
      <w:r w:rsidRPr="00EF5256">
        <w:br w:type="page"/>
      </w:r>
      <w:bookmarkStart w:id="93" w:name="_Toc421668496"/>
      <w:bookmarkStart w:id="94" w:name="_Toc421693923"/>
      <w:r w:rsidRPr="00EF5256">
        <w:lastRenderedPageBreak/>
        <w:t>Receive the Consult</w:t>
      </w:r>
      <w:bookmarkStart w:id="95" w:name="Receive"/>
      <w:bookmarkEnd w:id="91"/>
      <w:bookmarkEnd w:id="92"/>
      <w:bookmarkEnd w:id="93"/>
      <w:bookmarkEnd w:id="94"/>
      <w:bookmarkEnd w:id="95"/>
    </w:p>
    <w:p w14:paraId="0A7BD396" w14:textId="77777777" w:rsidR="00D436DA" w:rsidRPr="00EF5256" w:rsidRDefault="00D436DA" w:rsidP="00D41468"/>
    <w:p w14:paraId="4B70DEA2" w14:textId="77777777" w:rsidR="004A5973" w:rsidRPr="00EF5256" w:rsidRDefault="004A5973" w:rsidP="00D41468">
      <w:r w:rsidRPr="00EF5256">
        <w:t>Performing the Receive action on a consult changes its status</w:t>
      </w:r>
      <w:r w:rsidRPr="00EF5256">
        <w:fldChar w:fldCharType="begin"/>
      </w:r>
      <w:r w:rsidRPr="00EF5256">
        <w:instrText xml:space="preserve"> XE "status" </w:instrText>
      </w:r>
      <w:r w:rsidRPr="00EF5256">
        <w:fldChar w:fldCharType="end"/>
      </w:r>
      <w:r w:rsidRPr="00EF5256">
        <w:t xml:space="preserve"> from Pending to Active. This puts your clinic on record as accepting responsibility for completing the consult.</w:t>
      </w:r>
    </w:p>
    <w:p w14:paraId="4419CF15" w14:textId="77777777" w:rsidR="004A5973" w:rsidRPr="00EF5256" w:rsidRDefault="004A5973" w:rsidP="00D41468">
      <w:pPr>
        <w:pStyle w:val="ListMember"/>
      </w:pPr>
      <w:r w:rsidRPr="00EF5256">
        <w:t>There are two ways to receive a consult:</w:t>
      </w:r>
    </w:p>
    <w:p w14:paraId="2D2A377D" w14:textId="77777777" w:rsidR="004A5973" w:rsidRPr="00EF5256" w:rsidRDefault="004A5973" w:rsidP="00D41468">
      <w:pPr>
        <w:pStyle w:val="BlankLine"/>
      </w:pPr>
    </w:p>
    <w:p w14:paraId="479F8E9A" w14:textId="77777777" w:rsidR="004A5973" w:rsidRPr="00EF5256" w:rsidRDefault="004A5973" w:rsidP="00D41468">
      <w:pPr>
        <w:pStyle w:val="ListMember"/>
      </w:pPr>
      <w:r w:rsidRPr="00EF5256">
        <w:t>From a consult tracking screen.</w:t>
      </w:r>
    </w:p>
    <w:p w14:paraId="4F2E7BC4" w14:textId="0972F63D" w:rsidR="004A5973" w:rsidRPr="00EF5256" w:rsidRDefault="004A5973" w:rsidP="00D41468">
      <w:pPr>
        <w:pStyle w:val="ListMember"/>
      </w:pPr>
      <w:r w:rsidRPr="00EF5256">
        <w:t xml:space="preserve">From a notification alert of a new consult. See page </w:t>
      </w:r>
      <w:r w:rsidR="00233BB3" w:rsidRPr="00EF5256">
        <w:rPr>
          <w:noProof/>
        </w:rPr>
        <w:fldChar w:fldCharType="begin"/>
      </w:r>
      <w:r w:rsidR="00233BB3" w:rsidRPr="00EF5256">
        <w:rPr>
          <w:noProof/>
        </w:rPr>
        <w:instrText xml:space="preserve"> PAGEREF NotificationAlert \* MERGEFORMAT </w:instrText>
      </w:r>
      <w:r w:rsidR="00233BB3" w:rsidRPr="00EF5256">
        <w:rPr>
          <w:noProof/>
        </w:rPr>
        <w:fldChar w:fldCharType="separate"/>
      </w:r>
      <w:r w:rsidR="00330081">
        <w:rPr>
          <w:noProof/>
        </w:rPr>
        <w:t>130</w:t>
      </w:r>
      <w:r w:rsidR="00233BB3" w:rsidRPr="00EF5256">
        <w:rPr>
          <w:noProof/>
        </w:rPr>
        <w:fldChar w:fldCharType="end"/>
      </w:r>
      <w:r w:rsidRPr="00EF5256">
        <w:t xml:space="preserve"> for an example of this method.</w:t>
      </w:r>
    </w:p>
    <w:p w14:paraId="454EF587" w14:textId="77777777" w:rsidR="004A5973" w:rsidRPr="00EF5256" w:rsidRDefault="004A5973" w:rsidP="00D41468">
      <w:r w:rsidRPr="00EF5256">
        <w:t>In the following example, we receive a consult from a consult tracking screen:</w:t>
      </w:r>
    </w:p>
    <w:p w14:paraId="012E2865" w14:textId="77777777" w:rsidR="004A5973" w:rsidRPr="00EF5256" w:rsidRDefault="004A5973" w:rsidP="00D41468">
      <w:pPr>
        <w:pStyle w:val="BlankLine"/>
      </w:pPr>
    </w:p>
    <w:p w14:paraId="62D050D4" w14:textId="77777777" w:rsidR="004A5973" w:rsidRPr="00EF5256" w:rsidRDefault="004A5973" w:rsidP="00D41468">
      <w:pPr>
        <w:pStyle w:val="ComputerScreen"/>
      </w:pPr>
      <w:r w:rsidRPr="00EF5256">
        <w:t xml:space="preserve">CONSULT TRACKING              Oct 05, 2000 09:18:22          Page:    1 of    1 </w:t>
      </w:r>
    </w:p>
    <w:p w14:paraId="6CB9C050"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2D13A690" w14:textId="77777777" w:rsidR="004A5973" w:rsidRPr="00EF5256" w:rsidRDefault="004A5973" w:rsidP="00D41468">
      <w:pPr>
        <w:pStyle w:val="ComputerScreen"/>
      </w:pPr>
      <w:r w:rsidRPr="00EF5256">
        <w:t xml:space="preserve">                                                              Wt.(lb): No Entry</w:t>
      </w:r>
    </w:p>
    <w:p w14:paraId="65E9B28F" w14:textId="77777777" w:rsidR="004A5973" w:rsidRPr="00EF5256" w:rsidRDefault="004A5973" w:rsidP="00D41468">
      <w:pPr>
        <w:pStyle w:val="ComputerScreen"/>
      </w:pPr>
      <w:r w:rsidRPr="00EF5256">
        <w:t xml:space="preserve">    Requested  St     No.   Consult/Procedure Request                           </w:t>
      </w:r>
    </w:p>
    <w:p w14:paraId="51740665" w14:textId="77777777" w:rsidR="004A5973" w:rsidRPr="00EF5256" w:rsidRDefault="004A5973" w:rsidP="00D41468">
      <w:pPr>
        <w:pStyle w:val="ComputerScreen"/>
      </w:pPr>
      <w:r w:rsidRPr="00EF5256">
        <w:t xml:space="preserve">1   05/06/97   p       226  PSYCHIATRY Cons                                     </w:t>
      </w:r>
    </w:p>
    <w:p w14:paraId="6B26207D" w14:textId="77777777" w:rsidR="004A5973" w:rsidRPr="00EF5256" w:rsidRDefault="004A5973" w:rsidP="00D41468">
      <w:pPr>
        <w:pStyle w:val="ComputerScreen"/>
      </w:pPr>
    </w:p>
    <w:p w14:paraId="30B94669" w14:textId="77777777" w:rsidR="004A5973" w:rsidRPr="00EF5256" w:rsidRDefault="004A5973" w:rsidP="00D41468">
      <w:pPr>
        <w:pStyle w:val="ComputerScreen"/>
      </w:pPr>
    </w:p>
    <w:p w14:paraId="4ECEEC4E" w14:textId="77777777" w:rsidR="004A5973" w:rsidRPr="00EF5256" w:rsidRDefault="004A5973" w:rsidP="00D41468">
      <w:pPr>
        <w:pStyle w:val="ComputerScreen"/>
      </w:pPr>
    </w:p>
    <w:p w14:paraId="734C5515" w14:textId="77777777" w:rsidR="004A5973" w:rsidRPr="00EF5256" w:rsidRDefault="004A5973" w:rsidP="00D41468">
      <w:pPr>
        <w:pStyle w:val="ComputerScreen"/>
      </w:pPr>
    </w:p>
    <w:p w14:paraId="52690448" w14:textId="77777777" w:rsidR="004A5973" w:rsidRPr="00EF5256" w:rsidRDefault="004A5973" w:rsidP="00D41468">
      <w:pPr>
        <w:pStyle w:val="ComputerScreen"/>
      </w:pPr>
    </w:p>
    <w:p w14:paraId="21D62F86" w14:textId="77777777" w:rsidR="004A5973" w:rsidRPr="00EF5256" w:rsidRDefault="004A5973" w:rsidP="00D41468">
      <w:pPr>
        <w:pStyle w:val="ComputerScreen"/>
      </w:pPr>
    </w:p>
    <w:p w14:paraId="30E9FAB4" w14:textId="77777777" w:rsidR="004A5973" w:rsidRPr="00EF5256" w:rsidRDefault="004A5973" w:rsidP="00D41468">
      <w:pPr>
        <w:pStyle w:val="ComputerScreen"/>
      </w:pPr>
    </w:p>
    <w:p w14:paraId="1B4388C2" w14:textId="77777777" w:rsidR="004A5973" w:rsidRPr="00EF5256" w:rsidRDefault="004A5973" w:rsidP="00D41468">
      <w:pPr>
        <w:pStyle w:val="ComputerScreen"/>
      </w:pPr>
    </w:p>
    <w:p w14:paraId="08E24B41" w14:textId="77777777" w:rsidR="004A5973" w:rsidRPr="00EF5256" w:rsidRDefault="004A5973" w:rsidP="00D41468">
      <w:pPr>
        <w:pStyle w:val="CScreenReversed"/>
      </w:pPr>
      <w:r w:rsidRPr="00EF5256">
        <w:t xml:space="preserve">          Enter ?? for more actions                                             </w:t>
      </w:r>
    </w:p>
    <w:p w14:paraId="6C6DA8BE" w14:textId="77777777" w:rsidR="004A5973" w:rsidRPr="00EF5256" w:rsidRDefault="004A5973" w:rsidP="00D41468">
      <w:pPr>
        <w:pStyle w:val="ComputerScreen"/>
      </w:pPr>
      <w:r w:rsidRPr="00EF5256">
        <w:t>SP Select Patient   FR Forward          CT Complete/Update  RT Results Display</w:t>
      </w:r>
    </w:p>
    <w:p w14:paraId="45EF80B4" w14:textId="77777777" w:rsidR="004A5973" w:rsidRPr="00EF5256" w:rsidRDefault="004A5973" w:rsidP="00D41468">
      <w:pPr>
        <w:pStyle w:val="ComputerScreen"/>
      </w:pPr>
      <w:r w:rsidRPr="00EF5256">
        <w:t>CV Change View ...  CX Cancel (Deny)    MA Make Addendum    PF Print Form 513</w:t>
      </w:r>
    </w:p>
    <w:p w14:paraId="102940A7" w14:textId="77777777" w:rsidR="004A5973" w:rsidRPr="00EF5256" w:rsidRDefault="004A5973" w:rsidP="00D41468">
      <w:pPr>
        <w:pStyle w:val="ComputerScreen"/>
      </w:pPr>
      <w:r w:rsidRPr="00EF5256">
        <w:t>RC Receive          DC Discontinue      SF Sig Findings     RM Remove Med Rslt</w:t>
      </w:r>
    </w:p>
    <w:p w14:paraId="19A1F02E" w14:textId="77777777" w:rsidR="004A5973" w:rsidRPr="00EF5256" w:rsidRDefault="004A5973" w:rsidP="00D41468">
      <w:pPr>
        <w:pStyle w:val="ComputerScreen"/>
      </w:pPr>
      <w:r w:rsidRPr="00EF5256">
        <w:t>SC Schedule         CM Add Comment      DD Detailed Display ER Edit/Resubmit</w:t>
      </w:r>
    </w:p>
    <w:p w14:paraId="7487E050" w14:textId="77777777" w:rsidR="004A5973" w:rsidRPr="00EF5256" w:rsidRDefault="004A5973" w:rsidP="00D41468">
      <w:pPr>
        <w:pStyle w:val="ComputerScreen"/>
      </w:pPr>
      <w:r w:rsidRPr="00EF5256">
        <w:t xml:space="preserve">Select: Quit// </w:t>
      </w:r>
      <w:r w:rsidRPr="00EF5256">
        <w:rPr>
          <w:b/>
        </w:rPr>
        <w:t>RC</w:t>
      </w:r>
      <w:r w:rsidRPr="00EF5256">
        <w:t xml:space="preserve">   Receive Request  </w:t>
      </w:r>
    </w:p>
    <w:p w14:paraId="1BB54178" w14:textId="77777777" w:rsidR="004A5973" w:rsidRPr="00EF5256" w:rsidRDefault="004A5973" w:rsidP="00D41468">
      <w:pPr>
        <w:pStyle w:val="BlankLine"/>
      </w:pPr>
    </w:p>
    <w:p w14:paraId="139D5B5C" w14:textId="77777777" w:rsidR="004A5973" w:rsidRPr="00EF5256" w:rsidRDefault="004A5973" w:rsidP="00D41468">
      <w:pPr>
        <w:pStyle w:val="ComputerScreen"/>
      </w:pPr>
      <w:r w:rsidRPr="00EF5256">
        <w:t xml:space="preserve">Who received it?: </w:t>
      </w:r>
      <w:r w:rsidR="00AA3CC3" w:rsidRPr="00EF5256">
        <w:rPr>
          <w:b/>
        </w:rPr>
        <w:t>CPRSPROVIDER,SE</w:t>
      </w:r>
      <w:r w:rsidR="00AA3CC3" w:rsidRPr="00EF5256">
        <w:t>VEN</w:t>
      </w:r>
      <w:r w:rsidRPr="00EF5256">
        <w:t xml:space="preserve">         </w:t>
      </w:r>
      <w:r w:rsidR="00AA3CC3" w:rsidRPr="00EF5256">
        <w:t>CS</w:t>
      </w:r>
      <w:r w:rsidRPr="00EF5256">
        <w:t xml:space="preserve">          </w:t>
      </w:r>
    </w:p>
    <w:p w14:paraId="16C685D5" w14:textId="77777777" w:rsidR="004A5973" w:rsidRPr="00EF5256" w:rsidRDefault="004A5973" w:rsidP="00D41468">
      <w:pPr>
        <w:pStyle w:val="ComputerScreen"/>
      </w:pPr>
      <w:r w:rsidRPr="00EF5256">
        <w:t xml:space="preserve">Date/Time Actually Received: NOW// </w:t>
      </w:r>
      <w:r w:rsidRPr="00EF5256">
        <w:rPr>
          <w:b/>
        </w:rPr>
        <w:t>&lt;Enter&gt;</w:t>
      </w:r>
      <w:r w:rsidRPr="00EF5256">
        <w:t xml:space="preserve">  (NOV 01, 1997@09:05) </w:t>
      </w:r>
    </w:p>
    <w:p w14:paraId="5908F2B3" w14:textId="77777777" w:rsidR="004A5973" w:rsidRPr="00EF5256" w:rsidRDefault="004A5973" w:rsidP="00D41468">
      <w:pPr>
        <w:pStyle w:val="ComputerScreen"/>
      </w:pPr>
      <w:r w:rsidRPr="00EF5256">
        <w:t>Enter COMMENT...</w:t>
      </w:r>
    </w:p>
    <w:p w14:paraId="4753B151" w14:textId="77777777" w:rsidR="004A5973" w:rsidRPr="00EF5256" w:rsidRDefault="004A5973" w:rsidP="00D41468">
      <w:pPr>
        <w:pStyle w:val="ComputerScreen"/>
      </w:pPr>
      <w:r w:rsidRPr="00EF5256">
        <w:t xml:space="preserve">  1&gt;Pt will be seen ASAP</w:t>
      </w:r>
    </w:p>
    <w:p w14:paraId="70C646AA" w14:textId="77777777" w:rsidR="004A5973" w:rsidRPr="00EF5256" w:rsidRDefault="004A5973" w:rsidP="00D41468">
      <w:pPr>
        <w:pStyle w:val="ComputerScreen"/>
      </w:pPr>
      <w:r w:rsidRPr="00EF5256">
        <w:t xml:space="preserve">  2&gt; &lt;Enter&gt;</w:t>
      </w:r>
    </w:p>
    <w:p w14:paraId="0191EA96" w14:textId="77777777" w:rsidR="004A5973" w:rsidRPr="00EF5256" w:rsidRDefault="004A5973" w:rsidP="00D41468">
      <w:pPr>
        <w:pStyle w:val="ComputerScreen"/>
      </w:pPr>
      <w:r w:rsidRPr="00EF5256">
        <w:t>EDIT Option:</w:t>
      </w:r>
      <w:r w:rsidRPr="00EF5256">
        <w:rPr>
          <w:b/>
        </w:rPr>
        <w:t xml:space="preserve"> &lt;Enter&gt;</w:t>
      </w:r>
    </w:p>
    <w:p w14:paraId="55E135A9" w14:textId="77777777" w:rsidR="004A5973" w:rsidRPr="00EF5256" w:rsidRDefault="004A5973" w:rsidP="00D41468">
      <w:pPr>
        <w:pStyle w:val="BlankLine"/>
      </w:pPr>
    </w:p>
    <w:p w14:paraId="3BD484F0" w14:textId="77777777" w:rsidR="004A5973" w:rsidRPr="00EF5256" w:rsidRDefault="004A5973" w:rsidP="00D41468">
      <w:pPr>
        <w:pStyle w:val="ComputerScreen"/>
      </w:pPr>
      <w:r w:rsidRPr="00EF5256">
        <w:br w:type="page"/>
      </w:r>
      <w:r w:rsidRPr="00EF5256">
        <w:lastRenderedPageBreak/>
        <w:t xml:space="preserve">CONSULT TRACKING              Oct 05, 2000 09:18:22          Page:    1 of    1 </w:t>
      </w:r>
    </w:p>
    <w:p w14:paraId="62FCC9BF" w14:textId="77777777" w:rsidR="00726DC4" w:rsidRPr="00EF5256" w:rsidRDefault="00726DC4" w:rsidP="00D41468">
      <w:pPr>
        <w:pStyle w:val="ComputerScreen"/>
      </w:pPr>
      <w:r w:rsidRPr="00EF5256">
        <w:t>CPRSPATIENT,TWELVE 666-24-</w:t>
      </w:r>
      <w:r w:rsidR="00AA3CC3" w:rsidRPr="00EF5256">
        <w:t>3779</w:t>
      </w:r>
      <w:r w:rsidRPr="00EF5256">
        <w:t xml:space="preserve">              1A/B-1      FEB 3,1923 (74)   &lt;CA&gt;</w:t>
      </w:r>
    </w:p>
    <w:p w14:paraId="16D48712" w14:textId="77777777" w:rsidR="004A5973" w:rsidRPr="00EF5256" w:rsidRDefault="004A5973" w:rsidP="00D41468">
      <w:pPr>
        <w:pStyle w:val="ComputerScreen"/>
      </w:pPr>
      <w:r w:rsidRPr="00EF5256">
        <w:t xml:space="preserve">                                                              Wt.(lb): No Entry</w:t>
      </w:r>
    </w:p>
    <w:p w14:paraId="724E797B" w14:textId="77777777" w:rsidR="004A5973" w:rsidRPr="00EF5256" w:rsidRDefault="004A5973" w:rsidP="00D41468">
      <w:pPr>
        <w:pStyle w:val="ComputerScreen"/>
      </w:pPr>
      <w:r w:rsidRPr="00EF5256">
        <w:t xml:space="preserve">    Requested  St     No.   Consult/Procedure Request                           </w:t>
      </w:r>
    </w:p>
    <w:p w14:paraId="47974983" w14:textId="77777777" w:rsidR="004A5973" w:rsidRPr="00EF5256" w:rsidRDefault="004A5973" w:rsidP="00D41468">
      <w:pPr>
        <w:pStyle w:val="ComputerScreen"/>
      </w:pPr>
      <w:r w:rsidRPr="00EF5256">
        <w:t xml:space="preserve">1   05/06/97   a       226  PSYCHIATRY Cons                                     </w:t>
      </w:r>
    </w:p>
    <w:p w14:paraId="11EBFABD" w14:textId="77777777" w:rsidR="004A5973" w:rsidRPr="00EF5256" w:rsidRDefault="004A5973" w:rsidP="00D41468">
      <w:pPr>
        <w:pStyle w:val="ComputerScreen"/>
      </w:pPr>
    </w:p>
    <w:p w14:paraId="24FED777" w14:textId="77777777" w:rsidR="004A5973" w:rsidRPr="00EF5256" w:rsidRDefault="004A5973" w:rsidP="00D41468">
      <w:pPr>
        <w:pStyle w:val="ComputerScreen"/>
      </w:pPr>
    </w:p>
    <w:p w14:paraId="5F9CA98D" w14:textId="77777777" w:rsidR="004A5973" w:rsidRPr="00EF5256" w:rsidRDefault="004A5973" w:rsidP="00D41468">
      <w:pPr>
        <w:pStyle w:val="ComputerScreen"/>
      </w:pPr>
    </w:p>
    <w:p w14:paraId="18215E57" w14:textId="77777777" w:rsidR="004A5973" w:rsidRPr="00EF5256" w:rsidRDefault="004A5973" w:rsidP="00D41468">
      <w:pPr>
        <w:pStyle w:val="ComputerScreen"/>
      </w:pPr>
    </w:p>
    <w:p w14:paraId="532CFA75" w14:textId="77777777" w:rsidR="004A5973" w:rsidRPr="00EF5256" w:rsidRDefault="004A5973" w:rsidP="00D41468">
      <w:pPr>
        <w:pStyle w:val="ComputerScreen"/>
      </w:pPr>
    </w:p>
    <w:p w14:paraId="7F9145F3" w14:textId="77777777" w:rsidR="004A5973" w:rsidRPr="00EF5256" w:rsidRDefault="004A5973" w:rsidP="00D41468">
      <w:pPr>
        <w:pStyle w:val="ComputerScreen"/>
      </w:pPr>
    </w:p>
    <w:p w14:paraId="03356741" w14:textId="77777777" w:rsidR="004A5973" w:rsidRPr="00EF5256" w:rsidRDefault="004A5973" w:rsidP="00D41468">
      <w:pPr>
        <w:pStyle w:val="ComputerScreen"/>
      </w:pPr>
    </w:p>
    <w:p w14:paraId="32C6D259" w14:textId="77777777" w:rsidR="004A5973" w:rsidRPr="00EF5256" w:rsidRDefault="004A5973" w:rsidP="00D41468">
      <w:pPr>
        <w:pStyle w:val="ComputerScreen"/>
      </w:pPr>
    </w:p>
    <w:p w14:paraId="108080D8" w14:textId="77777777" w:rsidR="004A5973" w:rsidRPr="00EF5256" w:rsidRDefault="004A5973" w:rsidP="00D41468">
      <w:pPr>
        <w:pStyle w:val="ComputerScreen"/>
      </w:pPr>
    </w:p>
    <w:p w14:paraId="2CDBA727" w14:textId="77777777" w:rsidR="004A5973" w:rsidRPr="00EF5256" w:rsidRDefault="004A5973" w:rsidP="00D41468">
      <w:pPr>
        <w:pStyle w:val="CScreenReversed"/>
      </w:pPr>
      <w:r w:rsidRPr="00EF5256">
        <w:t xml:space="preserve">          Enter ?? for more actions                                             </w:t>
      </w:r>
    </w:p>
    <w:p w14:paraId="01A83DFE" w14:textId="77777777" w:rsidR="004A5973" w:rsidRPr="00EF5256" w:rsidRDefault="004A5973" w:rsidP="00D41468">
      <w:pPr>
        <w:pStyle w:val="ComputerScreen"/>
      </w:pPr>
      <w:r w:rsidRPr="00EF5256">
        <w:t>SP Select Patient   FR Forward          CT Complete/Update  RT Results Display</w:t>
      </w:r>
    </w:p>
    <w:p w14:paraId="2E5EDCF1" w14:textId="77777777" w:rsidR="004A5973" w:rsidRPr="00EF5256" w:rsidRDefault="004A5973" w:rsidP="00D41468">
      <w:pPr>
        <w:pStyle w:val="ComputerScreen"/>
      </w:pPr>
      <w:r w:rsidRPr="00EF5256">
        <w:t>CV Change View ...  CX Cancel (Deny)    MA Make Addendum    PF Print Form 513</w:t>
      </w:r>
    </w:p>
    <w:p w14:paraId="084ECEB7" w14:textId="77777777" w:rsidR="004A5973" w:rsidRPr="00EF5256" w:rsidRDefault="004A5973" w:rsidP="00D41468">
      <w:pPr>
        <w:pStyle w:val="ComputerScreen"/>
      </w:pPr>
      <w:r w:rsidRPr="00EF5256">
        <w:t>RC Receive          DC Discontinue      SF Sig Findings     RM Remove Med Rslt</w:t>
      </w:r>
    </w:p>
    <w:p w14:paraId="525CF432" w14:textId="77777777" w:rsidR="004A5973" w:rsidRPr="00EF5256" w:rsidRDefault="004A5973" w:rsidP="00D41468">
      <w:pPr>
        <w:pStyle w:val="ComputerScreen"/>
      </w:pPr>
      <w:r w:rsidRPr="00EF5256">
        <w:t>SC Schedule         CM Add Comment      DD Detailed Display ER Edit/Resubmit</w:t>
      </w:r>
    </w:p>
    <w:p w14:paraId="5310FCB7" w14:textId="77777777" w:rsidR="004A5973" w:rsidRPr="00EF5256" w:rsidRDefault="004A5973" w:rsidP="00D41468">
      <w:pPr>
        <w:pStyle w:val="ComputerScreen"/>
      </w:pPr>
      <w:r w:rsidRPr="00EF5256">
        <w:t xml:space="preserve">Select: Quit// </w:t>
      </w:r>
    </w:p>
    <w:p w14:paraId="4DBBD2D8" w14:textId="77777777" w:rsidR="004A5973" w:rsidRPr="00EF5256" w:rsidRDefault="004A5973" w:rsidP="00D41468">
      <w:bookmarkStart w:id="96" w:name="_Toc401592239"/>
      <w:bookmarkStart w:id="97" w:name="_Toc402366876"/>
      <w:bookmarkStart w:id="98" w:name="_Toc421668497"/>
      <w:bookmarkStart w:id="99" w:name="_Toc421693924"/>
    </w:p>
    <w:p w14:paraId="3994848E" w14:textId="77777777" w:rsidR="004A5973" w:rsidRPr="00EF5256" w:rsidRDefault="004A5973" w:rsidP="00D41468">
      <w:pPr>
        <w:pStyle w:val="Heading3"/>
      </w:pPr>
      <w:bookmarkStart w:id="100" w:name="EnterFindings"/>
      <w:bookmarkStart w:id="101" w:name="_Toc6930147"/>
      <w:bookmarkEnd w:id="96"/>
      <w:bookmarkEnd w:id="97"/>
      <w:bookmarkEnd w:id="98"/>
      <w:bookmarkEnd w:id="99"/>
      <w:bookmarkEnd w:id="100"/>
      <w:r w:rsidRPr="00EF5256">
        <w:t>4. Results are Entered and Signed</w:t>
      </w:r>
      <w:bookmarkEnd w:id="101"/>
    </w:p>
    <w:p w14:paraId="11AE1E7F" w14:textId="77777777" w:rsidR="00D436DA" w:rsidRPr="00EF5256" w:rsidRDefault="00D436DA" w:rsidP="00D41468"/>
    <w:p w14:paraId="5FD4989F" w14:textId="77777777" w:rsidR="004A5973" w:rsidRPr="00EF5256" w:rsidRDefault="004A5973" w:rsidP="00D41468">
      <w:r w:rsidRPr="00EF5256">
        <w:t>The consult service enters results and comments. When you request the Complete (CT) action from the Consults service tracking or CPRS Consults screen, V</w:t>
      </w:r>
      <w:r w:rsidRPr="00EF5256">
        <w:rPr>
          <w:i/>
          <w:sz w:val="20"/>
        </w:rPr>
        <w:t>IST</w:t>
      </w:r>
      <w:r w:rsidRPr="00EF5256">
        <w:t>A shifts you into TIU</w:t>
      </w:r>
      <w:r w:rsidRPr="00EF5256">
        <w:fldChar w:fldCharType="begin"/>
      </w:r>
      <w:r w:rsidRPr="00EF5256">
        <w:instrText xml:space="preserve"> XE "Text Integration Utility (TIU)" </w:instrText>
      </w:r>
      <w:r w:rsidRPr="00EF5256">
        <w:fldChar w:fldCharType="end"/>
      </w:r>
      <w:r w:rsidRPr="00EF5256">
        <w:t>.</w:t>
      </w:r>
    </w:p>
    <w:p w14:paraId="79EFE539" w14:textId="77777777" w:rsidR="004A5973" w:rsidRPr="00EF5256" w:rsidRDefault="004A5973" w:rsidP="00D41468">
      <w:r w:rsidRPr="00EF5256">
        <w:t>In the following example, we complete a consult and enter findings through Consult’s link to TIU:</w:t>
      </w:r>
    </w:p>
    <w:p w14:paraId="0339B745" w14:textId="77777777" w:rsidR="004A5973" w:rsidRPr="00EF5256" w:rsidRDefault="004A5973" w:rsidP="00D41468">
      <w:pPr>
        <w:pStyle w:val="BlankLine"/>
      </w:pPr>
    </w:p>
    <w:p w14:paraId="58387369" w14:textId="77777777" w:rsidR="004A5973" w:rsidRPr="00EF5256" w:rsidRDefault="004A5973" w:rsidP="00D41468">
      <w:pPr>
        <w:pStyle w:val="ComputerScreen"/>
      </w:pPr>
      <w:r w:rsidRPr="00EF5256">
        <w:t xml:space="preserve">Select Consult Service Tracking Option: </w:t>
      </w:r>
      <w:r w:rsidRPr="00EF5256">
        <w:rPr>
          <w:b/>
        </w:rPr>
        <w:t>CS</w:t>
      </w:r>
      <w:r w:rsidRPr="00EF5256">
        <w:t xml:space="preserve">  Consult Service Tracking </w:t>
      </w:r>
    </w:p>
    <w:p w14:paraId="08B05679" w14:textId="77777777" w:rsidR="004A5973" w:rsidRPr="00EF5256" w:rsidRDefault="004A5973" w:rsidP="00D41468">
      <w:pPr>
        <w:pStyle w:val="ComputerScreen"/>
      </w:pPr>
      <w:r w:rsidRPr="00EF5256">
        <w:t xml:space="preserve">Select Patient:    </w:t>
      </w:r>
      <w:r w:rsidR="009328C8" w:rsidRPr="00EF5256">
        <w:rPr>
          <w:b/>
        </w:rPr>
        <w:t>CPRSPATIENT</w:t>
      </w:r>
      <w:r w:rsidR="00AA3CC3" w:rsidRPr="00EF5256">
        <w:rPr>
          <w:b/>
        </w:rPr>
        <w:t>,</w:t>
      </w:r>
      <w:r w:rsidR="009328C8" w:rsidRPr="00EF5256">
        <w:rPr>
          <w:b/>
        </w:rPr>
        <w:t>TW</w:t>
      </w:r>
      <w:r w:rsidR="009328C8" w:rsidRPr="00EF5256">
        <w:t>ELVE</w:t>
      </w:r>
      <w:r w:rsidRPr="00EF5256">
        <w:t xml:space="preserve">         05-05-55     </w:t>
      </w:r>
      <w:r w:rsidR="009328C8" w:rsidRPr="00EF5256">
        <w:t>666</w:t>
      </w:r>
      <w:r w:rsidRPr="00EF5256">
        <w:t>55</w:t>
      </w:r>
      <w:r w:rsidR="009328C8" w:rsidRPr="00EF5256">
        <w:t>3779</w:t>
      </w:r>
      <w:r w:rsidRPr="00EF5256">
        <w:t xml:space="preserve">     YES     SC</w:t>
      </w:r>
    </w:p>
    <w:p w14:paraId="6FF20378" w14:textId="77777777" w:rsidR="004A5973" w:rsidRPr="00EF5256" w:rsidRDefault="004A5973" w:rsidP="00D41468">
      <w:pPr>
        <w:pStyle w:val="ComputerScreen"/>
      </w:pPr>
      <w:r w:rsidRPr="00EF5256">
        <w:t xml:space="preserve"> VETERAN    </w:t>
      </w:r>
    </w:p>
    <w:p w14:paraId="327C168B" w14:textId="77777777" w:rsidR="004A5973" w:rsidRPr="00EF5256" w:rsidRDefault="004A5973" w:rsidP="00D41468">
      <w:pPr>
        <w:pStyle w:val="ComputerScreen"/>
      </w:pPr>
    </w:p>
    <w:p w14:paraId="5D79A763"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1F177974"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629B0D9D" w14:textId="77777777" w:rsidR="004A5973" w:rsidRPr="00EF5256" w:rsidRDefault="004A5973" w:rsidP="00D41468">
      <w:pPr>
        <w:pStyle w:val="ComputerScreen"/>
      </w:pPr>
      <w:r w:rsidRPr="00EF5256">
        <w:br w:type="page"/>
      </w:r>
      <w:r w:rsidRPr="00EF5256">
        <w:lastRenderedPageBreak/>
        <w:t xml:space="preserve">CONSULT TRACKING              Oct 05, 2000 09:22:45          Page:    1 of    1 </w:t>
      </w:r>
    </w:p>
    <w:p w14:paraId="71661BE5"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7549148D" w14:textId="77777777" w:rsidR="004A5973" w:rsidRPr="00EF5256" w:rsidRDefault="004A5973" w:rsidP="00D41468">
      <w:pPr>
        <w:pStyle w:val="ComputerScreen"/>
      </w:pPr>
      <w:r w:rsidRPr="00EF5256">
        <w:t xml:space="preserve">                                                                   Wt.(lb): 180</w:t>
      </w:r>
    </w:p>
    <w:p w14:paraId="0FA668E0" w14:textId="77777777" w:rsidR="004A5973" w:rsidRPr="00EF5256" w:rsidRDefault="004A5973" w:rsidP="00D41468">
      <w:pPr>
        <w:pStyle w:val="ComputerScreen"/>
      </w:pPr>
      <w:r w:rsidRPr="00EF5256">
        <w:t xml:space="preserve">    Requested  St     No.   Consult/Procedure Request                           </w:t>
      </w:r>
    </w:p>
    <w:p w14:paraId="7E121264" w14:textId="77777777" w:rsidR="004A5973" w:rsidRPr="00EF5256" w:rsidRDefault="004A5973" w:rsidP="00D41468">
      <w:pPr>
        <w:pStyle w:val="ComputerScreen"/>
      </w:pPr>
      <w:r w:rsidRPr="00EF5256">
        <w:t xml:space="preserve">1   09/04/97   p       319  PULMONARY Cons                                      </w:t>
      </w:r>
    </w:p>
    <w:p w14:paraId="16588F4D" w14:textId="77777777" w:rsidR="004A5973" w:rsidRPr="00EF5256" w:rsidRDefault="004A5973" w:rsidP="00D41468">
      <w:pPr>
        <w:pStyle w:val="ComputerScreen"/>
      </w:pPr>
    </w:p>
    <w:p w14:paraId="5E7E31F2" w14:textId="77777777" w:rsidR="004A5973" w:rsidRPr="00EF5256" w:rsidRDefault="004A5973" w:rsidP="00D41468">
      <w:pPr>
        <w:pStyle w:val="ComputerScreen"/>
      </w:pPr>
    </w:p>
    <w:p w14:paraId="2A4EFADD" w14:textId="77777777" w:rsidR="004A5973" w:rsidRPr="00EF5256" w:rsidRDefault="004A5973" w:rsidP="00D41468">
      <w:pPr>
        <w:pStyle w:val="ComputerScreen"/>
      </w:pPr>
    </w:p>
    <w:p w14:paraId="32FAC3FB" w14:textId="77777777" w:rsidR="004A5973" w:rsidRPr="00EF5256" w:rsidRDefault="004A5973" w:rsidP="00D41468">
      <w:pPr>
        <w:pStyle w:val="ComputerScreen"/>
      </w:pPr>
    </w:p>
    <w:p w14:paraId="593D49E6" w14:textId="77777777" w:rsidR="004A5973" w:rsidRPr="00EF5256" w:rsidRDefault="004A5973" w:rsidP="00D41468">
      <w:pPr>
        <w:pStyle w:val="ComputerScreen"/>
      </w:pPr>
    </w:p>
    <w:p w14:paraId="1F48F4F7" w14:textId="77777777" w:rsidR="004A5973" w:rsidRPr="00EF5256" w:rsidRDefault="004A5973" w:rsidP="00D41468">
      <w:pPr>
        <w:pStyle w:val="ComputerScreen"/>
      </w:pPr>
    </w:p>
    <w:p w14:paraId="4CEA7D99" w14:textId="77777777" w:rsidR="004A5973" w:rsidRPr="00EF5256" w:rsidRDefault="004A5973" w:rsidP="00D41468">
      <w:pPr>
        <w:pStyle w:val="ComputerScreen"/>
      </w:pPr>
    </w:p>
    <w:p w14:paraId="5AE13690" w14:textId="77777777" w:rsidR="004A5973" w:rsidRPr="00EF5256" w:rsidRDefault="004A5973" w:rsidP="00D41468">
      <w:pPr>
        <w:pStyle w:val="ComputerScreen"/>
      </w:pPr>
    </w:p>
    <w:p w14:paraId="0CF7264E" w14:textId="77777777" w:rsidR="004A5973" w:rsidRPr="00EF5256" w:rsidRDefault="004A5973" w:rsidP="00D41468">
      <w:pPr>
        <w:pStyle w:val="ComputerScreen"/>
      </w:pPr>
    </w:p>
    <w:p w14:paraId="008538B6" w14:textId="77777777" w:rsidR="004A5973" w:rsidRPr="00EF5256" w:rsidRDefault="004A5973" w:rsidP="00D41468">
      <w:pPr>
        <w:pStyle w:val="ComputerScreen"/>
      </w:pPr>
    </w:p>
    <w:p w14:paraId="11DD3E57" w14:textId="77777777" w:rsidR="004A5973" w:rsidRPr="00EF5256" w:rsidRDefault="004A5973" w:rsidP="00D41468">
      <w:pPr>
        <w:pStyle w:val="CScreenReversed"/>
      </w:pPr>
      <w:r w:rsidRPr="00EF5256">
        <w:t xml:space="preserve">          Enter ?? for more actions                                             </w:t>
      </w:r>
    </w:p>
    <w:p w14:paraId="6FAD4720" w14:textId="77777777" w:rsidR="004A5973" w:rsidRPr="00EF5256" w:rsidRDefault="004A5973" w:rsidP="00D41468">
      <w:pPr>
        <w:pStyle w:val="ComputerScreen"/>
      </w:pPr>
      <w:r w:rsidRPr="00EF5256">
        <w:t>SP Select Patient   FR Forward          CT Complete/Update  RT Results Display</w:t>
      </w:r>
    </w:p>
    <w:p w14:paraId="658E92D1" w14:textId="77777777" w:rsidR="004A5973" w:rsidRPr="00EF5256" w:rsidRDefault="004A5973" w:rsidP="00D41468">
      <w:pPr>
        <w:pStyle w:val="ComputerScreen"/>
      </w:pPr>
      <w:r w:rsidRPr="00EF5256">
        <w:t>CV Change View ...  CX Cancel (Deny)    MA Make Addendum    PF Print Form 513</w:t>
      </w:r>
    </w:p>
    <w:p w14:paraId="29A34BA5" w14:textId="77777777" w:rsidR="004A5973" w:rsidRPr="00EF5256" w:rsidRDefault="004A5973" w:rsidP="00D41468">
      <w:pPr>
        <w:pStyle w:val="ComputerScreen"/>
      </w:pPr>
      <w:r w:rsidRPr="00EF5256">
        <w:t>RC Receive          DC Discontinue      SF Sig Findings     RM Remove Med Rslt</w:t>
      </w:r>
    </w:p>
    <w:p w14:paraId="7899CC1C" w14:textId="77777777" w:rsidR="004A5973" w:rsidRPr="00EF5256" w:rsidRDefault="004A5973" w:rsidP="00D41468">
      <w:pPr>
        <w:pStyle w:val="ComputerScreen"/>
      </w:pPr>
      <w:r w:rsidRPr="00EF5256">
        <w:t>SC Schedule         CM Add Comment      DD Detailed Display ER Edit/Resubmit</w:t>
      </w:r>
    </w:p>
    <w:p w14:paraId="3F383FD7" w14:textId="77777777" w:rsidR="004A5973" w:rsidRPr="00EF5256" w:rsidRDefault="004A5973" w:rsidP="00D41468">
      <w:pPr>
        <w:pStyle w:val="ComputerScreen"/>
      </w:pPr>
      <w:r w:rsidRPr="00EF5256">
        <w:t xml:space="preserve">Select: Quit// </w:t>
      </w:r>
      <w:r w:rsidRPr="00EF5256">
        <w:rPr>
          <w:b/>
        </w:rPr>
        <w:t>CT</w:t>
      </w:r>
      <w:r w:rsidRPr="00EF5256">
        <w:t xml:space="preserve">   Complete  </w:t>
      </w:r>
    </w:p>
    <w:p w14:paraId="6BF5E3B5" w14:textId="77777777" w:rsidR="004A5973" w:rsidRPr="00EF5256" w:rsidRDefault="004A5973" w:rsidP="00D41468">
      <w:pPr>
        <w:pStyle w:val="BlankLine"/>
      </w:pPr>
    </w:p>
    <w:p w14:paraId="532D9754" w14:textId="77777777" w:rsidR="004A5973" w:rsidRPr="00EF5256" w:rsidRDefault="004A5973" w:rsidP="00D41468">
      <w:pPr>
        <w:pStyle w:val="ComputerScreen"/>
      </w:pPr>
      <w:r w:rsidRPr="00EF5256">
        <w:t xml:space="preserve">CHOOSE No. 1-2: </w:t>
      </w:r>
      <w:r w:rsidRPr="00EF5256">
        <w:rPr>
          <w:b/>
        </w:rPr>
        <w:t>1</w:t>
      </w:r>
    </w:p>
    <w:p w14:paraId="17136608" w14:textId="77777777" w:rsidR="004A5973" w:rsidRPr="00EF5256" w:rsidRDefault="004A5973" w:rsidP="00D41468">
      <w:pPr>
        <w:pStyle w:val="ComputerScreen"/>
      </w:pPr>
    </w:p>
    <w:p w14:paraId="5E3E05B0" w14:textId="77777777" w:rsidR="004A5973" w:rsidRPr="00EF5256" w:rsidRDefault="004A5973" w:rsidP="00D41468">
      <w:pPr>
        <w:pStyle w:val="ComputerScreen"/>
      </w:pPr>
      <w:r w:rsidRPr="00EF5256">
        <w:t>Creating new progress note...</w:t>
      </w:r>
    </w:p>
    <w:p w14:paraId="0C6D2767" w14:textId="77777777" w:rsidR="004A5973" w:rsidRPr="00EF5256" w:rsidRDefault="004A5973" w:rsidP="00D41468">
      <w:pPr>
        <w:pStyle w:val="ComputerScreen"/>
      </w:pPr>
      <w:r w:rsidRPr="00EF5256">
        <w:t xml:space="preserve">          Patient Location:  2B</w:t>
      </w:r>
    </w:p>
    <w:p w14:paraId="528D5490" w14:textId="77777777" w:rsidR="004A5973" w:rsidRPr="00EF5256" w:rsidRDefault="004A5973" w:rsidP="00D41468">
      <w:pPr>
        <w:pStyle w:val="ComputerScreen"/>
      </w:pPr>
      <w:r w:rsidRPr="00EF5256">
        <w:t xml:space="preserve">    Date/time of Admission:  10/05/00 09:22 </w:t>
      </w:r>
    </w:p>
    <w:p w14:paraId="12F1F05B" w14:textId="77777777" w:rsidR="004A5973" w:rsidRPr="00EF5256" w:rsidRDefault="004A5973" w:rsidP="00D41468">
      <w:pPr>
        <w:pStyle w:val="ComputerScreen"/>
      </w:pPr>
      <w:r w:rsidRPr="00EF5256">
        <w:t xml:space="preserve">         Date/time of Note:  NOW</w:t>
      </w:r>
    </w:p>
    <w:p w14:paraId="669E96F1" w14:textId="77777777" w:rsidR="004A5973" w:rsidRPr="00EF5256" w:rsidRDefault="004A5973" w:rsidP="00D41468">
      <w:pPr>
        <w:pStyle w:val="ComputerScreen"/>
      </w:pPr>
      <w:r w:rsidRPr="00EF5256">
        <w:t xml:space="preserve">            Author of Note:  </w:t>
      </w:r>
      <w:r w:rsidR="009328C8" w:rsidRPr="00EF5256">
        <w:t>CPRSPROVIDER,SEVEN</w:t>
      </w:r>
    </w:p>
    <w:p w14:paraId="6D118B1E" w14:textId="77777777" w:rsidR="004A5973" w:rsidRPr="00EF5256" w:rsidRDefault="004A5973" w:rsidP="00D41468">
      <w:pPr>
        <w:pStyle w:val="ComputerScreen"/>
      </w:pPr>
      <w:r w:rsidRPr="00EF5256">
        <w:t xml:space="preserve">   ...OK? YES// </w:t>
      </w:r>
      <w:r w:rsidRPr="00EF5256">
        <w:rPr>
          <w:b/>
        </w:rPr>
        <w:t>&lt;Enter&gt;</w:t>
      </w:r>
    </w:p>
    <w:p w14:paraId="5512E97F" w14:textId="77777777" w:rsidR="004A5973" w:rsidRPr="00EF5256" w:rsidRDefault="004A5973" w:rsidP="00D41468">
      <w:pPr>
        <w:pStyle w:val="ComputerScreen"/>
      </w:pPr>
    </w:p>
    <w:p w14:paraId="519480AE" w14:textId="77777777" w:rsidR="004A5973" w:rsidRPr="00EF5256" w:rsidRDefault="004A5973" w:rsidP="00D41468">
      <w:pPr>
        <w:pStyle w:val="ComputerScreen"/>
      </w:pPr>
      <w:r w:rsidRPr="00EF5256">
        <w:t>Calling text editor, please wait...</w:t>
      </w:r>
    </w:p>
    <w:p w14:paraId="4919815B" w14:textId="77777777" w:rsidR="004A5973" w:rsidRPr="00EF5256" w:rsidRDefault="004A5973" w:rsidP="00D41468">
      <w:pPr>
        <w:pStyle w:val="BlankLine"/>
      </w:pPr>
    </w:p>
    <w:p w14:paraId="72845A58" w14:textId="77777777" w:rsidR="004A5973" w:rsidRPr="00EF5256" w:rsidRDefault="004A5973" w:rsidP="00D41468">
      <w:pPr>
        <w:pStyle w:val="ComputerScreen"/>
      </w:pPr>
      <w:r w:rsidRPr="00EF5256">
        <w:t xml:space="preserve">==[ WRAP ]==[ INSERT ]===&lt; Patient: </w:t>
      </w:r>
      <w:r w:rsidR="007D056E" w:rsidRPr="00EF5256">
        <w:t>CPRSPATIENT,TWELVE</w:t>
      </w:r>
      <w:r w:rsidRPr="00EF5256">
        <w:t xml:space="preserve"> &gt;===[ &lt;PF1&gt;H=Help ]===</w:t>
      </w:r>
    </w:p>
    <w:p w14:paraId="5A8ADD73" w14:textId="77777777" w:rsidR="004A5973" w:rsidRPr="00EF5256" w:rsidRDefault="004A5973" w:rsidP="00D41468">
      <w:pPr>
        <w:pStyle w:val="ComputerScreen"/>
      </w:pPr>
      <w:r w:rsidRPr="00EF5256">
        <w:t xml:space="preserve">Mr. </w:t>
      </w:r>
      <w:r w:rsidR="00726DC4" w:rsidRPr="00EF5256">
        <w:t>CPRSPatient</w:t>
      </w:r>
      <w:r w:rsidR="00585EA3" w:rsidRPr="00EF5256">
        <w:t>’s</w:t>
      </w:r>
      <w:r w:rsidRPr="00EF5256">
        <w:t xml:space="preserve"> regimen is lacking in inhaled corticosteroids.  Recognizing</w:t>
      </w:r>
    </w:p>
    <w:p w14:paraId="1C5E6BCE" w14:textId="77777777" w:rsidR="004A5973" w:rsidRPr="00EF5256" w:rsidRDefault="004A5973" w:rsidP="00D41468">
      <w:pPr>
        <w:pStyle w:val="ComputerScreen"/>
      </w:pPr>
      <w:r w:rsidRPr="00EF5256">
        <w:t>that asthma is an inflammatory process, inhaled steroids are important</w:t>
      </w:r>
    </w:p>
    <w:p w14:paraId="6D5A8E4E" w14:textId="77777777" w:rsidR="004A5973" w:rsidRPr="00EF5256" w:rsidRDefault="004A5973" w:rsidP="00D41468">
      <w:pPr>
        <w:pStyle w:val="ComputerScreen"/>
      </w:pPr>
      <w:r w:rsidRPr="00EF5256">
        <w:t>in controlling the inflammatory response.  My practice for severely</w:t>
      </w:r>
    </w:p>
    <w:p w14:paraId="461249AF" w14:textId="77777777" w:rsidR="004A5973" w:rsidRPr="00EF5256" w:rsidRDefault="004A5973" w:rsidP="00D41468">
      <w:pPr>
        <w:pStyle w:val="ComputerScreen"/>
      </w:pPr>
      <w:r w:rsidRPr="00EF5256">
        <w:t>out-of-control asthmatics is to use high-dose inhaled steroids,</w:t>
      </w:r>
    </w:p>
    <w:p w14:paraId="46A1A873" w14:textId="77777777" w:rsidR="004A5973" w:rsidRPr="00EF5256" w:rsidRDefault="004A5973" w:rsidP="00D41468">
      <w:pPr>
        <w:pStyle w:val="ComputerScreen"/>
      </w:pPr>
      <w:r w:rsidRPr="00EF5256">
        <w:t>typically vanceril, 16 puffs qid, with a spacing device such as the</w:t>
      </w:r>
    </w:p>
    <w:p w14:paraId="42C81081" w14:textId="77777777" w:rsidR="004A5973" w:rsidRPr="00EF5256" w:rsidRDefault="004A5973" w:rsidP="00D41468">
      <w:pPr>
        <w:pStyle w:val="ComputerScreen"/>
      </w:pPr>
      <w:r w:rsidRPr="00EF5256">
        <w:t>Aerochamber. I would institute such a regimen while he is here.</w:t>
      </w:r>
    </w:p>
    <w:p w14:paraId="102DFEB5" w14:textId="77777777" w:rsidR="004A5973" w:rsidRPr="00EF5256" w:rsidRDefault="004A5973" w:rsidP="00D41468">
      <w:pPr>
        <w:pStyle w:val="ComputerScreen"/>
      </w:pPr>
      <w:r w:rsidRPr="00EF5256">
        <w:t xml:space="preserve"> </w:t>
      </w:r>
    </w:p>
    <w:p w14:paraId="4F911110" w14:textId="77777777" w:rsidR="004A5973" w:rsidRPr="00EF5256" w:rsidRDefault="004A5973" w:rsidP="00D41468">
      <w:pPr>
        <w:pStyle w:val="ComputerScreen"/>
      </w:pPr>
      <w:r w:rsidRPr="00EF5256">
        <w:t xml:space="preserve">Mr. </w:t>
      </w:r>
      <w:r w:rsidR="00585EA3" w:rsidRPr="00EF5256">
        <w:t xml:space="preserve">CPRSPatient </w:t>
      </w:r>
      <w:r w:rsidRPr="00EF5256">
        <w:t>has an in-house pet dog and an outside pet cat.  I have</w:t>
      </w:r>
    </w:p>
    <w:p w14:paraId="0B486C35" w14:textId="77777777" w:rsidR="004A5973" w:rsidRPr="00EF5256" w:rsidRDefault="004A5973" w:rsidP="00D41468">
      <w:pPr>
        <w:pStyle w:val="ComputerScreen"/>
      </w:pPr>
      <w:r w:rsidRPr="00EF5256">
        <w:t>told him that the cat should go, even if it is outdoors.  Cat saliva</w:t>
      </w:r>
    </w:p>
    <w:p w14:paraId="746BD51D" w14:textId="77777777" w:rsidR="004A5973" w:rsidRPr="00EF5256" w:rsidRDefault="004A5973" w:rsidP="00D41468">
      <w:pPr>
        <w:pStyle w:val="ComputerScreen"/>
      </w:pPr>
      <w:r w:rsidRPr="00EF5256">
        <w:t>contains a glycoprotein that leaves residue on their coats and flakes</w:t>
      </w:r>
    </w:p>
    <w:p w14:paraId="67DBABA6" w14:textId="77777777" w:rsidR="004A5973" w:rsidRPr="00EF5256" w:rsidRDefault="004A5973" w:rsidP="00D41468">
      <w:pPr>
        <w:pStyle w:val="ComputerScreen"/>
      </w:pPr>
      <w:r w:rsidRPr="00EF5256">
        <w:t>into the air; it is problematic for many asthmatics.</w:t>
      </w:r>
    </w:p>
    <w:p w14:paraId="7154F1B8" w14:textId="77777777" w:rsidR="004A5973" w:rsidRPr="00EF5256" w:rsidRDefault="004A5973" w:rsidP="00D41468">
      <w:pPr>
        <w:pStyle w:val="ComputerScreen"/>
      </w:pPr>
    </w:p>
    <w:p w14:paraId="62CA07B1" w14:textId="77777777" w:rsidR="004A5973" w:rsidRPr="00EF5256" w:rsidRDefault="004A5973" w:rsidP="00D41468">
      <w:pPr>
        <w:pStyle w:val="ComputerScreen"/>
      </w:pPr>
      <w:r w:rsidRPr="00EF5256">
        <w:t>The purulent phlegm asthmatics have during exacerbations is usually</w:t>
      </w:r>
    </w:p>
    <w:p w14:paraId="7B960835" w14:textId="77777777" w:rsidR="004A5973" w:rsidRPr="00EF5256" w:rsidRDefault="004A5973" w:rsidP="00D41468">
      <w:pPr>
        <w:pStyle w:val="ComputerScreen"/>
      </w:pPr>
      <w:r w:rsidRPr="00EF5256">
        <w:t>due to the eosinophils, not from infection.  Antibiotics are usually</w:t>
      </w:r>
    </w:p>
    <w:p w14:paraId="45C5E392" w14:textId="77777777" w:rsidR="004A5973" w:rsidRPr="00EF5256" w:rsidRDefault="004A5973" w:rsidP="00D41468">
      <w:pPr>
        <w:pStyle w:val="ComputerScreen"/>
      </w:pPr>
      <w:r w:rsidRPr="00EF5256">
        <w:t>not necessary.</w:t>
      </w:r>
    </w:p>
    <w:p w14:paraId="53B83DDE" w14:textId="77777777" w:rsidR="004A5973" w:rsidRPr="00EF5256" w:rsidRDefault="004A5973" w:rsidP="00D41468">
      <w:pPr>
        <w:pStyle w:val="ComputerScreen"/>
      </w:pPr>
    </w:p>
    <w:p w14:paraId="5E2A41B7" w14:textId="77777777" w:rsidR="004A5973" w:rsidRPr="00EF5256" w:rsidRDefault="004A5973" w:rsidP="00D41468">
      <w:pPr>
        <w:pStyle w:val="ComputerScreen"/>
      </w:pPr>
      <w:r w:rsidRPr="00EF5256">
        <w:t xml:space="preserve">If you like, you may refer Mr. </w:t>
      </w:r>
      <w:r w:rsidR="00585EA3" w:rsidRPr="00EF5256">
        <w:t xml:space="preserve">CPRSPatient </w:t>
      </w:r>
      <w:r w:rsidRPr="00EF5256">
        <w:t>to my clinic after discharge.</w:t>
      </w:r>
    </w:p>
    <w:p w14:paraId="1628020B" w14:textId="77777777" w:rsidR="004A5973" w:rsidRPr="00EF5256" w:rsidRDefault="004A5973" w:rsidP="00D41468">
      <w:pPr>
        <w:pStyle w:val="ComputerScreen"/>
      </w:pPr>
    </w:p>
    <w:p w14:paraId="17E31D71" w14:textId="77777777" w:rsidR="004A5973" w:rsidRPr="00EF5256" w:rsidRDefault="004A5973" w:rsidP="00D41468">
      <w:pPr>
        <w:pStyle w:val="ComputerScreen"/>
        <w:rPr>
          <w:lang w:val="fr-FR"/>
        </w:rPr>
      </w:pPr>
      <w:r w:rsidRPr="00EF5256">
        <w:rPr>
          <w:lang w:val="fr-FR"/>
        </w:rPr>
        <w:t>&lt;======T=======T=======T=======T=======T=======T=======T=======T=======T=&gt;=====T</w:t>
      </w:r>
    </w:p>
    <w:p w14:paraId="7EED296D" w14:textId="77777777" w:rsidR="004A5973" w:rsidRPr="00EF5256" w:rsidRDefault="004A5973" w:rsidP="00D41468">
      <w:pPr>
        <w:pStyle w:val="BlankLine"/>
        <w:rPr>
          <w:lang w:val="fr-FR"/>
        </w:rPr>
      </w:pPr>
      <w:r w:rsidRPr="00EF5256">
        <w:rPr>
          <w:lang w:val="fr-FR"/>
        </w:rPr>
        <w:t>(Continued on next page.)</w:t>
      </w:r>
    </w:p>
    <w:p w14:paraId="6B5B2F55" w14:textId="77777777" w:rsidR="004A5973" w:rsidRPr="00EF5256" w:rsidRDefault="004A5973" w:rsidP="00D41468">
      <w:pPr>
        <w:pStyle w:val="ComputerScreen"/>
      </w:pPr>
      <w:r w:rsidRPr="00EF5256">
        <w:br w:type="page"/>
      </w:r>
      <w:r w:rsidRPr="00EF5256">
        <w:lastRenderedPageBreak/>
        <w:t>Saving MEDICINE CONSULT with changes...</w:t>
      </w:r>
    </w:p>
    <w:p w14:paraId="2433D015" w14:textId="77777777" w:rsidR="004A5973" w:rsidRPr="00EF5256" w:rsidRDefault="00A57AF7" w:rsidP="00D41468">
      <w:pPr>
        <w:pStyle w:val="ComputerScreen"/>
      </w:pPr>
      <w:r w:rsidRPr="00EF5256">
        <w:rPr>
          <w:noProof/>
        </w:rPr>
        <mc:AlternateContent>
          <mc:Choice Requires="wps">
            <w:drawing>
              <wp:anchor distT="0" distB="0" distL="114300" distR="114300" simplePos="0" relativeHeight="251549184" behindDoc="0" locked="0" layoutInCell="1" allowOverlap="1" wp14:anchorId="5E9CA7B3" wp14:editId="3ADA67D4">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14:paraId="71561E0C" w14:textId="77777777" w:rsidR="00AB129D" w:rsidRDefault="00AB129D"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CA7B3"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14:paraId="71561E0C" w14:textId="77777777" w:rsidR="00AB129D" w:rsidRDefault="00AB129D" w:rsidP="00D41468">
                      <w:pPr>
                        <w:pStyle w:val="Callout"/>
                      </w:pPr>
                      <w:r>
                        <w:t>Your electronic signature is typed here.</w:t>
                      </w:r>
                    </w:p>
                  </w:txbxContent>
                </v:textbox>
                <o:callout v:ext="edit" minusy="t"/>
              </v:shape>
            </w:pict>
          </mc:Fallback>
        </mc:AlternateContent>
      </w:r>
    </w:p>
    <w:p w14:paraId="0FCBB2CA" w14:textId="77777777" w:rsidR="004A5973" w:rsidRPr="00EF5256" w:rsidRDefault="004A5973" w:rsidP="00D41468">
      <w:pPr>
        <w:pStyle w:val="ComputerScreen"/>
      </w:pPr>
    </w:p>
    <w:p w14:paraId="1496AFC0" w14:textId="77777777" w:rsidR="004A5973" w:rsidRPr="00EF5256" w:rsidRDefault="004A5973" w:rsidP="00D41468">
      <w:pPr>
        <w:pStyle w:val="ComputerScreen"/>
      </w:pPr>
    </w:p>
    <w:p w14:paraId="73E10D59" w14:textId="77777777" w:rsidR="004A5973" w:rsidRPr="00EF5256" w:rsidRDefault="004A5973" w:rsidP="00D41468">
      <w:pPr>
        <w:pStyle w:val="ComputerScreen"/>
      </w:pPr>
      <w:r w:rsidRPr="00EF5256">
        <w:t>Enter your Current Signature Code:    SIGNATURE VERIFIED..</w:t>
      </w:r>
    </w:p>
    <w:p w14:paraId="1BC9FCCE" w14:textId="77777777" w:rsidR="004A5973" w:rsidRPr="00EF5256" w:rsidRDefault="004A5973" w:rsidP="00D41468">
      <w:pPr>
        <w:pStyle w:val="ComputerScreen"/>
      </w:pPr>
      <w:r w:rsidRPr="00EF5256">
        <w:t xml:space="preserve">Print this note? No// </w:t>
      </w:r>
      <w:r w:rsidRPr="00EF5256">
        <w:rPr>
          <w:b/>
        </w:rPr>
        <w:t>Y</w:t>
      </w:r>
      <w:r w:rsidRPr="00EF5256">
        <w:t xml:space="preserve">  YES</w:t>
      </w:r>
    </w:p>
    <w:p w14:paraId="2EF42CD9" w14:textId="77777777" w:rsidR="004A5973" w:rsidRPr="00EF5256" w:rsidRDefault="004A5973" w:rsidP="00D41468">
      <w:pPr>
        <w:pStyle w:val="ComputerScreen"/>
      </w:pPr>
      <w:r w:rsidRPr="00EF5256">
        <w:t xml:space="preserve">Do you want WORK copies or CHART copies? CHART// </w:t>
      </w:r>
      <w:r w:rsidRPr="00EF5256">
        <w:rPr>
          <w:b/>
        </w:rPr>
        <w:t>&lt;Enter&gt;</w:t>
      </w:r>
    </w:p>
    <w:p w14:paraId="68695BA5" w14:textId="77777777" w:rsidR="004A5973" w:rsidRPr="00EF5256" w:rsidRDefault="004A5973" w:rsidP="00D41468">
      <w:pPr>
        <w:pStyle w:val="ComputerScreen"/>
      </w:pPr>
      <w:r w:rsidRPr="00EF5256">
        <w:t xml:space="preserve">DEVICE: HOME// </w:t>
      </w:r>
      <w:r w:rsidRPr="00EF5256">
        <w:rPr>
          <w:b/>
        </w:rPr>
        <w:t>WORK</w:t>
      </w:r>
      <w:r w:rsidRPr="00EF5256">
        <w:t xml:space="preserve">  OTC</w:t>
      </w:r>
    </w:p>
    <w:p w14:paraId="2CEDA87A" w14:textId="77777777" w:rsidR="004A5973" w:rsidRPr="00EF5256" w:rsidRDefault="004A5973" w:rsidP="00D41468">
      <w:pPr>
        <w:pStyle w:val="ComputerScreen"/>
      </w:pPr>
      <w:r w:rsidRPr="00EF5256">
        <w:t xml:space="preserve">DO YOU WANT YOUR OUTPUT QUEUED? NO// </w:t>
      </w:r>
      <w:r w:rsidRPr="00EF5256">
        <w:rPr>
          <w:b/>
        </w:rPr>
        <w:t>Y</w:t>
      </w:r>
      <w:r w:rsidRPr="00EF5256">
        <w:t xml:space="preserve">  (YES)</w:t>
      </w:r>
    </w:p>
    <w:p w14:paraId="34651A80" w14:textId="77777777" w:rsidR="004A5973" w:rsidRPr="00EF5256" w:rsidRDefault="004A5973" w:rsidP="00D41468">
      <w:pPr>
        <w:pStyle w:val="ComputerScreen"/>
      </w:pPr>
    </w:p>
    <w:p w14:paraId="25B67399" w14:textId="77777777" w:rsidR="004A5973" w:rsidRPr="00EF5256" w:rsidRDefault="004A5973" w:rsidP="00D41468">
      <w:pPr>
        <w:pStyle w:val="ComputerScreen"/>
      </w:pPr>
      <w:r w:rsidRPr="00EF5256">
        <w:t xml:space="preserve">Requested Start Time: NOW// </w:t>
      </w:r>
      <w:r w:rsidRPr="00EF5256">
        <w:rPr>
          <w:b/>
        </w:rPr>
        <w:t>&lt;Enter&gt;</w:t>
      </w:r>
      <w:r w:rsidRPr="00EF5256">
        <w:t xml:space="preserve"> (Oct 05, 2000 09:23:05)</w:t>
      </w:r>
    </w:p>
    <w:p w14:paraId="637D78EA" w14:textId="77777777" w:rsidR="004A5973" w:rsidRPr="00EF5256" w:rsidRDefault="004A5973" w:rsidP="00D41468">
      <w:pPr>
        <w:pStyle w:val="ComputerScreen"/>
      </w:pPr>
      <w:r w:rsidRPr="00EF5256">
        <w:t>Request Queued!</w:t>
      </w:r>
    </w:p>
    <w:p w14:paraId="5F949C05" w14:textId="77777777" w:rsidR="004A5973" w:rsidRPr="00EF5256" w:rsidRDefault="004A5973" w:rsidP="00D41468">
      <w:pPr>
        <w:pStyle w:val="BlankLine"/>
      </w:pPr>
    </w:p>
    <w:p w14:paraId="6332650C" w14:textId="77777777" w:rsidR="004A5973" w:rsidRPr="00EF5256" w:rsidRDefault="004A5973" w:rsidP="00D41468">
      <w:pPr>
        <w:pStyle w:val="ComputerScreen"/>
      </w:pPr>
      <w:r w:rsidRPr="00EF5256">
        <w:t xml:space="preserve">CONSULT TRACKING              Oct 05, 2000 09:23:45          Page:    1 of    1 </w:t>
      </w:r>
    </w:p>
    <w:p w14:paraId="1F5B7985"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135195F9" w14:textId="77777777" w:rsidR="004A5973" w:rsidRPr="00EF5256" w:rsidRDefault="004A5973" w:rsidP="00D41468">
      <w:pPr>
        <w:pStyle w:val="ComputerScreen"/>
      </w:pPr>
      <w:r w:rsidRPr="00EF5256">
        <w:t xml:space="preserve">                                                                   Wt.(lb): 180</w:t>
      </w:r>
    </w:p>
    <w:p w14:paraId="3BF31CD7" w14:textId="77777777" w:rsidR="004A5973" w:rsidRPr="00EF5256" w:rsidRDefault="004A5973" w:rsidP="00D41468">
      <w:pPr>
        <w:pStyle w:val="ComputerScreen"/>
      </w:pPr>
      <w:r w:rsidRPr="00EF5256">
        <w:t xml:space="preserve">    Requested  St     No.   Consult/Procedure Request                           </w:t>
      </w:r>
    </w:p>
    <w:p w14:paraId="78A64476" w14:textId="77777777" w:rsidR="004A5973" w:rsidRPr="00EF5256" w:rsidRDefault="004A5973" w:rsidP="00D41468">
      <w:pPr>
        <w:pStyle w:val="ComputerScreen"/>
      </w:pPr>
      <w:r w:rsidRPr="00EF5256">
        <w:t xml:space="preserve">1   09/04/97   c       319  PULMONARY Cons                                      </w:t>
      </w:r>
    </w:p>
    <w:p w14:paraId="1D9D5356" w14:textId="77777777" w:rsidR="004A5973" w:rsidRPr="00EF5256" w:rsidRDefault="004A5973" w:rsidP="00D41468">
      <w:pPr>
        <w:pStyle w:val="ComputerScreen"/>
      </w:pPr>
    </w:p>
    <w:p w14:paraId="3792D672" w14:textId="77777777" w:rsidR="004A5973" w:rsidRPr="00EF5256" w:rsidRDefault="004A5973" w:rsidP="00D41468">
      <w:pPr>
        <w:pStyle w:val="ComputerScreen"/>
      </w:pPr>
    </w:p>
    <w:p w14:paraId="1739A2D7" w14:textId="77777777" w:rsidR="004A5973" w:rsidRPr="00EF5256" w:rsidRDefault="004A5973" w:rsidP="00D41468">
      <w:pPr>
        <w:pStyle w:val="ComputerScreen"/>
      </w:pPr>
    </w:p>
    <w:p w14:paraId="1928DA44" w14:textId="77777777" w:rsidR="004A5973" w:rsidRPr="00EF5256" w:rsidRDefault="004A5973" w:rsidP="00D41468">
      <w:pPr>
        <w:pStyle w:val="ComputerScreen"/>
      </w:pPr>
    </w:p>
    <w:p w14:paraId="4F4A131B" w14:textId="77777777" w:rsidR="004A5973" w:rsidRPr="00EF5256" w:rsidRDefault="004A5973" w:rsidP="00D41468">
      <w:pPr>
        <w:pStyle w:val="ComputerScreen"/>
      </w:pPr>
    </w:p>
    <w:p w14:paraId="67CBD9AF" w14:textId="77777777" w:rsidR="004A5973" w:rsidRPr="00EF5256" w:rsidRDefault="004A5973" w:rsidP="00D41468">
      <w:pPr>
        <w:pStyle w:val="ComputerScreen"/>
      </w:pPr>
    </w:p>
    <w:p w14:paraId="126AF77A" w14:textId="77777777" w:rsidR="004A5973" w:rsidRPr="00EF5256" w:rsidRDefault="004A5973" w:rsidP="00D41468">
      <w:pPr>
        <w:pStyle w:val="ComputerScreen"/>
      </w:pPr>
    </w:p>
    <w:p w14:paraId="2CA4C230" w14:textId="77777777" w:rsidR="004A5973" w:rsidRPr="00EF5256" w:rsidRDefault="004A5973" w:rsidP="00D41468">
      <w:pPr>
        <w:pStyle w:val="ComputerScreen"/>
      </w:pPr>
    </w:p>
    <w:p w14:paraId="47BA6E20" w14:textId="77777777" w:rsidR="004A5973" w:rsidRPr="00EF5256" w:rsidRDefault="004A5973" w:rsidP="00D41468">
      <w:pPr>
        <w:pStyle w:val="ComputerScreen"/>
      </w:pPr>
    </w:p>
    <w:p w14:paraId="561F8E6D" w14:textId="77777777" w:rsidR="004A5973" w:rsidRPr="00EF5256" w:rsidRDefault="004A5973" w:rsidP="00D41468">
      <w:pPr>
        <w:pStyle w:val="ComputerScreen"/>
      </w:pPr>
    </w:p>
    <w:p w14:paraId="13A7CC68" w14:textId="77777777" w:rsidR="004A5973" w:rsidRPr="00EF5256" w:rsidRDefault="004A5973" w:rsidP="00D41468">
      <w:pPr>
        <w:pStyle w:val="CScreenReversed"/>
      </w:pPr>
      <w:r w:rsidRPr="00EF5256">
        <w:t xml:space="preserve">          Enter ?? for more actions                                             </w:t>
      </w:r>
    </w:p>
    <w:p w14:paraId="27597F55" w14:textId="77777777" w:rsidR="004A5973" w:rsidRPr="00EF5256" w:rsidRDefault="004A5973" w:rsidP="00D41468">
      <w:pPr>
        <w:pStyle w:val="ComputerScreen"/>
      </w:pPr>
      <w:r w:rsidRPr="00EF5256">
        <w:t>SP Select Patient   FR Forward          CT Complete/Update  RT Results Display</w:t>
      </w:r>
    </w:p>
    <w:p w14:paraId="2F76B9A5" w14:textId="77777777" w:rsidR="004A5973" w:rsidRPr="00EF5256" w:rsidRDefault="004A5973" w:rsidP="00D41468">
      <w:pPr>
        <w:pStyle w:val="ComputerScreen"/>
      </w:pPr>
      <w:r w:rsidRPr="00EF5256">
        <w:t>CV Change View ...  CX Cancel (Deny)    MA Make Addendum    PF Print Form 513</w:t>
      </w:r>
    </w:p>
    <w:p w14:paraId="78BCB9A4" w14:textId="77777777" w:rsidR="004A5973" w:rsidRPr="00EF5256" w:rsidRDefault="004A5973" w:rsidP="00D41468">
      <w:pPr>
        <w:pStyle w:val="ComputerScreen"/>
      </w:pPr>
      <w:r w:rsidRPr="00EF5256">
        <w:t>RC Receive          DC Discontinue      SF Sig Findings     RM Remove Med Rslt</w:t>
      </w:r>
    </w:p>
    <w:p w14:paraId="7B2ACC73" w14:textId="77777777" w:rsidR="004A5973" w:rsidRPr="00EF5256" w:rsidRDefault="004A5973" w:rsidP="00D41468">
      <w:pPr>
        <w:pStyle w:val="ComputerScreen"/>
      </w:pPr>
      <w:r w:rsidRPr="00EF5256">
        <w:t>SC Schedule         CM Add Comment      DD Detailed Display ER Edit/Resubmit</w:t>
      </w:r>
    </w:p>
    <w:p w14:paraId="33F24BFE" w14:textId="77777777" w:rsidR="004A5973" w:rsidRPr="00EF5256" w:rsidRDefault="004A5973" w:rsidP="00D41468">
      <w:pPr>
        <w:pStyle w:val="ComputerScreen"/>
      </w:pPr>
      <w:r w:rsidRPr="00EF5256">
        <w:t xml:space="preserve">Select: Quit// </w:t>
      </w:r>
    </w:p>
    <w:p w14:paraId="715A1E9F" w14:textId="77777777" w:rsidR="00AF7996" w:rsidRPr="00EF5256" w:rsidRDefault="00AF7996" w:rsidP="002379E7">
      <w:pPr>
        <w:pStyle w:val="BodyText"/>
      </w:pPr>
    </w:p>
    <w:p w14:paraId="2955A150" w14:textId="77777777" w:rsidR="00AF7996" w:rsidRPr="00EF5256" w:rsidRDefault="00AF7996" w:rsidP="00D41468">
      <w:pPr>
        <w:pStyle w:val="Note"/>
      </w:pPr>
      <w:r w:rsidRPr="00EF5256">
        <w:rPr>
          <w:sz w:val="48"/>
        </w:rPr>
        <w:sym w:font="Wingdings" w:char="F046"/>
      </w:r>
      <w:r w:rsidRPr="00EF5256">
        <w:tab/>
        <w:t>Note:</w:t>
      </w:r>
      <w:r w:rsidRPr="00EF5256">
        <w:tab/>
      </w:r>
      <w:bookmarkStart w:id="102" w:name="GMRC_89_ClosToolNote"/>
      <w:bookmarkEnd w:id="102"/>
      <w:r w:rsidRPr="00EF5256">
        <w:t xml:space="preserve">The Consult Closure Tool in VistA can be used to generate a team list of consults </w:t>
      </w:r>
      <w:r w:rsidR="003027E0" w:rsidRPr="00EF5256">
        <w:t xml:space="preserve">with a </w:t>
      </w:r>
      <w:r w:rsidRPr="00EF5256">
        <w:t>pending</w:t>
      </w:r>
      <w:r w:rsidR="003027E0" w:rsidRPr="00EF5256">
        <w:t xml:space="preserve"> sta</w:t>
      </w:r>
      <w:r w:rsidR="001E29EE" w:rsidRPr="00EF5256">
        <w:t>t</w:t>
      </w:r>
      <w:r w:rsidR="003027E0" w:rsidRPr="00EF5256">
        <w:t>us</w:t>
      </w:r>
      <w:r w:rsidRPr="00EF5256">
        <w:t xml:space="preserve"> that </w:t>
      </w:r>
      <w:r w:rsidR="003027E0" w:rsidRPr="00EF5256">
        <w:t>potentially</w:t>
      </w:r>
      <w:r w:rsidRPr="00EF5256">
        <w:t xml:space="preserve"> need to be closed. The </w:t>
      </w:r>
      <w:r w:rsidR="003027E0" w:rsidRPr="00EF5256">
        <w:t>tool can be configured to search for consults by Clinic, Procedure, Service, and Order Item. The resulting list can be reviewed in CPRS</w:t>
      </w:r>
      <w:r w:rsidR="00E062D6" w:rsidRPr="00EF5256">
        <w:t>,</w:t>
      </w:r>
      <w:r w:rsidR="003027E0" w:rsidRPr="00EF5256">
        <w:t xml:space="preserve"> and consults</w:t>
      </w:r>
      <w:r w:rsidR="00014D84" w:rsidRPr="00EF5256">
        <w:t xml:space="preserve"> can be</w:t>
      </w:r>
      <w:r w:rsidR="003027E0" w:rsidRPr="00EF5256">
        <w:t xml:space="preserve"> closed </w:t>
      </w:r>
      <w:r w:rsidR="00014D84" w:rsidRPr="00EF5256">
        <w:t>using the tool within VistA</w:t>
      </w:r>
      <w:r w:rsidR="003027E0" w:rsidRPr="00EF5256">
        <w:t xml:space="preserve">. The </w:t>
      </w:r>
      <w:r w:rsidR="003027E0" w:rsidRPr="00EF5256">
        <w:rPr>
          <w:i/>
        </w:rPr>
        <w:t>Consult/Request Tracking Technical Manual</w:t>
      </w:r>
      <w:r w:rsidR="003027E0" w:rsidRPr="00EF5256">
        <w:t xml:space="preserve"> </w:t>
      </w:r>
      <w:r w:rsidR="003027E0" w:rsidRPr="00EF5256">
        <w:rPr>
          <w:i/>
        </w:rPr>
        <w:fldChar w:fldCharType="begin"/>
      </w:r>
      <w:r w:rsidR="003027E0" w:rsidRPr="00EF5256">
        <w:instrText xml:space="preserve"> XE "</w:instrText>
      </w:r>
      <w:r w:rsidR="003027E0" w:rsidRPr="00EF5256">
        <w:rPr>
          <w:i/>
        </w:rPr>
        <w:instrText>Consult/Request Tracking Technical Manual</w:instrText>
      </w:r>
      <w:r w:rsidR="003027E0" w:rsidRPr="00EF5256">
        <w:instrText xml:space="preserve">" </w:instrText>
      </w:r>
      <w:r w:rsidR="003027E0" w:rsidRPr="00EF5256">
        <w:rPr>
          <w:i/>
        </w:rPr>
        <w:fldChar w:fldCharType="end"/>
      </w:r>
      <w:r w:rsidR="003027E0" w:rsidRPr="00EF5256">
        <w:t xml:space="preserve">provides instructions on using the tool. </w:t>
      </w:r>
    </w:p>
    <w:p w14:paraId="551A5519" w14:textId="77777777" w:rsidR="00AF7996" w:rsidRPr="00EF5256" w:rsidRDefault="00AF7996" w:rsidP="002379E7">
      <w:pPr>
        <w:pStyle w:val="BodyText"/>
      </w:pPr>
    </w:p>
    <w:p w14:paraId="6E3F9485" w14:textId="77777777" w:rsidR="004A5973" w:rsidRPr="00EF5256" w:rsidRDefault="004A5973" w:rsidP="00D41468">
      <w:pPr>
        <w:pStyle w:val="Heading3"/>
      </w:pPr>
      <w:r w:rsidRPr="00EF5256">
        <w:br w:type="page"/>
      </w:r>
      <w:bookmarkStart w:id="103" w:name="FinalReport"/>
      <w:bookmarkStart w:id="104" w:name="_Toc6930148"/>
      <w:bookmarkEnd w:id="103"/>
      <w:r w:rsidRPr="00EF5256">
        <w:lastRenderedPageBreak/>
        <w:t>5. The Originating Clinician Receives an Alert that the Consult is Complete</w:t>
      </w:r>
      <w:bookmarkEnd w:id="104"/>
    </w:p>
    <w:p w14:paraId="18319680" w14:textId="77777777" w:rsidR="00D436DA" w:rsidRPr="00EF5256" w:rsidRDefault="00D436DA" w:rsidP="00D41468"/>
    <w:p w14:paraId="41675A6E" w14:textId="77777777" w:rsidR="004A5973" w:rsidRPr="00EF5256" w:rsidRDefault="004A5973" w:rsidP="00D41468">
      <w:r w:rsidRPr="00EF5256">
        <w:t>After the consult is complete, Notifi</w:t>
      </w:r>
      <w:r w:rsidR="00585EA3" w:rsidRPr="00EF5256">
        <w:t>cations sends an alert (via File</w:t>
      </w:r>
      <w:r w:rsidRPr="00EF5256">
        <w:t>Man Alerts</w:t>
      </w:r>
      <w:r w:rsidRPr="00EF5256">
        <w:fldChar w:fldCharType="begin"/>
      </w:r>
      <w:r w:rsidRPr="00EF5256">
        <w:instrText xml:space="preserve"> XE "FilaMan Alerts" </w:instrText>
      </w:r>
      <w:r w:rsidRPr="00EF5256">
        <w:fldChar w:fldCharType="end"/>
      </w:r>
      <w:r w:rsidRPr="00EF5256">
        <w:t>) of the completion. This is done while you are in the menu terminal mode, as such:</w:t>
      </w:r>
    </w:p>
    <w:p w14:paraId="35051510" w14:textId="77777777" w:rsidR="004A5973" w:rsidRPr="00EF5256" w:rsidRDefault="004A5973" w:rsidP="00D41468">
      <w:pPr>
        <w:pStyle w:val="BlankLine"/>
      </w:pPr>
    </w:p>
    <w:p w14:paraId="1F05DE42" w14:textId="77777777" w:rsidR="004A5973" w:rsidRPr="00EF5256" w:rsidRDefault="009328C8" w:rsidP="00D41468">
      <w:pPr>
        <w:pStyle w:val="ComputerScreen"/>
      </w:pPr>
      <w:r w:rsidRPr="00EF5256">
        <w:t xml:space="preserve">CPRSPATIE </w:t>
      </w:r>
      <w:r w:rsidR="004A5973" w:rsidRPr="00EF5256">
        <w:t>(</w:t>
      </w:r>
      <w:r w:rsidRPr="00EF5256">
        <w:t>C</w:t>
      </w:r>
      <w:r w:rsidR="004A5973" w:rsidRPr="00EF5256">
        <w:t>8829): Completed Consult CAR</w:t>
      </w:r>
    </w:p>
    <w:p w14:paraId="3F2C3C7B" w14:textId="77777777" w:rsidR="004A5973" w:rsidRPr="00EF5256" w:rsidRDefault="009328C8" w:rsidP="00D41468">
      <w:pPr>
        <w:pStyle w:val="ComputerScreen"/>
      </w:pPr>
      <w:r w:rsidRPr="00EF5256">
        <w:t>TIUPATIEN</w:t>
      </w:r>
      <w:r w:rsidR="004A5973" w:rsidRPr="00EF5256">
        <w:t xml:space="preserve"> (</w:t>
      </w:r>
      <w:r w:rsidRPr="00EF5256">
        <w:t>T2342</w:t>
      </w:r>
      <w:r w:rsidR="004A5973" w:rsidRPr="00EF5256">
        <w:t>): Cancelled consult PLM</w:t>
      </w:r>
    </w:p>
    <w:p w14:paraId="1F18FE7F" w14:textId="77777777" w:rsidR="004A5973" w:rsidRPr="00EF5256" w:rsidRDefault="009328C8" w:rsidP="00D41468">
      <w:pPr>
        <w:pStyle w:val="ComputerScreen"/>
      </w:pPr>
      <w:r w:rsidRPr="00EF5256">
        <w:t>ARTPATIEN</w:t>
      </w:r>
      <w:r w:rsidR="004A5973" w:rsidRPr="00EF5256">
        <w:t xml:space="preserve"> (A9898): Completed Consult GASTROENTEROLOGY</w:t>
      </w:r>
    </w:p>
    <w:p w14:paraId="1CE81060" w14:textId="77777777" w:rsidR="004A5973" w:rsidRPr="00EF5256" w:rsidRDefault="009328C8" w:rsidP="00D41468">
      <w:pPr>
        <w:pStyle w:val="ComputerScreen"/>
      </w:pPr>
      <w:r w:rsidRPr="00EF5256">
        <w:t>CPRSPATIE</w:t>
      </w:r>
      <w:r w:rsidR="004A5973" w:rsidRPr="00EF5256">
        <w:t xml:space="preserve"> (</w:t>
      </w:r>
      <w:r w:rsidRPr="00EF5256">
        <w:t>C</w:t>
      </w:r>
      <w:r w:rsidR="004A5973" w:rsidRPr="00EF5256">
        <w:t>8831): Completed Consult PLM with Sig Findings</w:t>
      </w:r>
    </w:p>
    <w:p w14:paraId="0DC8FC3C" w14:textId="77777777" w:rsidR="004A5973" w:rsidRPr="00EF5256" w:rsidRDefault="004A5973" w:rsidP="00D41468">
      <w:pPr>
        <w:pStyle w:val="ComputerScreen"/>
      </w:pPr>
      <w:r w:rsidRPr="00EF5256">
        <w:t xml:space="preserve">          Enter  "VA   VIEW ALERTS     to review alerts</w:t>
      </w:r>
    </w:p>
    <w:p w14:paraId="7281369A" w14:textId="77777777" w:rsidR="004A5973" w:rsidRPr="00EF5256" w:rsidRDefault="004A5973" w:rsidP="00D41468">
      <w:pPr>
        <w:pStyle w:val="ComputerScreen"/>
      </w:pPr>
    </w:p>
    <w:p w14:paraId="6218A39C" w14:textId="77777777" w:rsidR="004A5973" w:rsidRPr="00EF5256" w:rsidRDefault="004A5973" w:rsidP="00D41468">
      <w:pPr>
        <w:pStyle w:val="ComputerScreen"/>
      </w:pPr>
      <w:r w:rsidRPr="00EF5256">
        <w:t xml:space="preserve">Select Consult Service Tracking Option: </w:t>
      </w:r>
    </w:p>
    <w:p w14:paraId="664986A3" w14:textId="77777777" w:rsidR="00D436DA" w:rsidRPr="00EF5256" w:rsidRDefault="00D436DA" w:rsidP="00D41468"/>
    <w:p w14:paraId="2DBF1BCB" w14:textId="77777777" w:rsidR="004A5973" w:rsidRPr="00EF5256" w:rsidRDefault="004A5973" w:rsidP="00D41468">
      <w:r w:rsidRPr="00EF5256">
        <w:t>To receive an on-screen report of the results, respond as in the following example:</w:t>
      </w:r>
    </w:p>
    <w:p w14:paraId="179A08E6" w14:textId="77777777" w:rsidR="004A5973" w:rsidRPr="00EF5256" w:rsidRDefault="004A5973" w:rsidP="00D41468">
      <w:pPr>
        <w:pStyle w:val="BlankLine"/>
      </w:pPr>
    </w:p>
    <w:p w14:paraId="0B542458" w14:textId="77777777" w:rsidR="004A5973" w:rsidRPr="00EF5256" w:rsidRDefault="004A5973" w:rsidP="00D41468">
      <w:pPr>
        <w:pStyle w:val="ComputerScreen"/>
      </w:pPr>
      <w:r w:rsidRPr="00EF5256">
        <w:t xml:space="preserve">Select Consult Service Tracking Option: </w:t>
      </w:r>
      <w:r w:rsidRPr="00EF5256">
        <w:rPr>
          <w:b/>
        </w:rPr>
        <w:t>VA</w:t>
      </w:r>
      <w:r w:rsidRPr="00EF5256">
        <w:t xml:space="preserve">  View Alerts</w:t>
      </w:r>
    </w:p>
    <w:p w14:paraId="3602EDB4" w14:textId="77777777" w:rsidR="004A5973" w:rsidRPr="00EF5256" w:rsidRDefault="004A5973" w:rsidP="00D41468">
      <w:pPr>
        <w:pStyle w:val="ComputerScreen"/>
      </w:pPr>
    </w:p>
    <w:p w14:paraId="2965F2E6" w14:textId="77777777" w:rsidR="004A5973" w:rsidRPr="00EF5256" w:rsidRDefault="004A5973" w:rsidP="00D41468">
      <w:pPr>
        <w:pStyle w:val="ComputerScreen"/>
      </w:pPr>
      <w:r w:rsidRPr="00EF5256">
        <w:t xml:space="preserve"> 1.   </w:t>
      </w:r>
      <w:r w:rsidR="009328C8" w:rsidRPr="00EF5256">
        <w:t>CPRSPATIE</w:t>
      </w:r>
      <w:r w:rsidRPr="00EF5256">
        <w:t xml:space="preserve"> (</w:t>
      </w:r>
      <w:r w:rsidR="009328C8" w:rsidRPr="00EF5256">
        <w:t>C</w:t>
      </w:r>
      <w:r w:rsidRPr="00EF5256">
        <w:t>8829): Completed Consult CAR</w:t>
      </w:r>
    </w:p>
    <w:p w14:paraId="47243998" w14:textId="77777777" w:rsidR="004A5973" w:rsidRPr="00EF5256" w:rsidRDefault="004A5973" w:rsidP="00D41468">
      <w:pPr>
        <w:pStyle w:val="ComputerScreen"/>
      </w:pPr>
      <w:r w:rsidRPr="00EF5256">
        <w:t xml:space="preserve"> 2.   </w:t>
      </w:r>
      <w:r w:rsidR="009328C8" w:rsidRPr="00EF5256">
        <w:t>TIUPATIEN</w:t>
      </w:r>
      <w:r w:rsidRPr="00EF5256">
        <w:t xml:space="preserve"> (</w:t>
      </w:r>
      <w:r w:rsidR="009328C8" w:rsidRPr="00EF5256">
        <w:t>T2342</w:t>
      </w:r>
      <w:r w:rsidRPr="00EF5256">
        <w:t>): Cancelled consult PLM</w:t>
      </w:r>
    </w:p>
    <w:p w14:paraId="53C26677" w14:textId="77777777" w:rsidR="004A5973" w:rsidRPr="00EF5256" w:rsidRDefault="004A5973" w:rsidP="00D41468">
      <w:pPr>
        <w:pStyle w:val="ComputerScreen"/>
      </w:pPr>
      <w:r w:rsidRPr="00EF5256">
        <w:t xml:space="preserve"> 3.   </w:t>
      </w:r>
      <w:r w:rsidR="009328C8" w:rsidRPr="00EF5256">
        <w:t>ARTPATIEN</w:t>
      </w:r>
      <w:r w:rsidRPr="00EF5256">
        <w:t xml:space="preserve"> (A9898): Completed Consult GASTROENTEROLOGY</w:t>
      </w:r>
    </w:p>
    <w:p w14:paraId="63E1D2CC" w14:textId="77777777" w:rsidR="004A5973" w:rsidRPr="00EF5256" w:rsidRDefault="004A5973" w:rsidP="00D41468">
      <w:pPr>
        <w:pStyle w:val="ComputerScreen"/>
      </w:pPr>
      <w:r w:rsidRPr="00EF5256">
        <w:t xml:space="preserve"> 4.   </w:t>
      </w:r>
      <w:r w:rsidR="009328C8" w:rsidRPr="00EF5256">
        <w:t>CPRSPATIE</w:t>
      </w:r>
      <w:r w:rsidRPr="00EF5256">
        <w:t xml:space="preserve"> (</w:t>
      </w:r>
      <w:r w:rsidR="009328C8" w:rsidRPr="00EF5256">
        <w:t>C</w:t>
      </w:r>
      <w:r w:rsidRPr="00EF5256">
        <w:t>8831): Completed Consult PLM with Sig Findings</w:t>
      </w:r>
    </w:p>
    <w:p w14:paraId="6960C7B4" w14:textId="77777777" w:rsidR="004A5973" w:rsidRPr="00EF5256" w:rsidRDefault="004A5973" w:rsidP="00D41468">
      <w:pPr>
        <w:pStyle w:val="ComputerScreen"/>
      </w:pPr>
      <w:r w:rsidRPr="00EF5256">
        <w:t xml:space="preserve">          Select from 1 to 4</w:t>
      </w:r>
    </w:p>
    <w:p w14:paraId="40DA3E4D" w14:textId="77777777" w:rsidR="004A5973" w:rsidRPr="00EF5256" w:rsidRDefault="004A5973" w:rsidP="00D41468">
      <w:pPr>
        <w:pStyle w:val="ComputerScreen"/>
      </w:pPr>
      <w:r w:rsidRPr="00EF5256">
        <w:t xml:space="preserve">          or enter ?, A I, F, P, M, R, or ^ to exit</w:t>
      </w:r>
    </w:p>
    <w:p w14:paraId="0F94D7C2" w14:textId="77777777" w:rsidR="004A5973" w:rsidRPr="00EF5256" w:rsidRDefault="004A5973" w:rsidP="00D41468">
      <w:pPr>
        <w:pStyle w:val="ComputerScreen"/>
      </w:pPr>
      <w:r w:rsidRPr="00EF5256">
        <w:t xml:space="preserve">          or RETURN to continue:  </w:t>
      </w:r>
      <w:r w:rsidRPr="00EF5256">
        <w:rPr>
          <w:b/>
        </w:rPr>
        <w:t>3</w:t>
      </w:r>
    </w:p>
    <w:p w14:paraId="5C25E167" w14:textId="77777777" w:rsidR="004A5973" w:rsidRPr="00EF5256" w:rsidRDefault="004A5973" w:rsidP="00D41468">
      <w:pPr>
        <w:pStyle w:val="ComputerScreen"/>
      </w:pPr>
    </w:p>
    <w:p w14:paraId="3445018A" w14:textId="77777777" w:rsidR="004A5973" w:rsidRPr="00EF5256" w:rsidRDefault="004A5973" w:rsidP="00D41468">
      <w:pPr>
        <w:pStyle w:val="ComputerScreen"/>
      </w:pPr>
      <w:r w:rsidRPr="00EF5256">
        <w:t xml:space="preserve">Processing alert: </w:t>
      </w:r>
      <w:r w:rsidR="009328C8" w:rsidRPr="00EF5256">
        <w:t>TIUPATIEN</w:t>
      </w:r>
      <w:r w:rsidRPr="00EF5256">
        <w:t xml:space="preserve"> (</w:t>
      </w:r>
      <w:r w:rsidR="009328C8" w:rsidRPr="00EF5256">
        <w:t>T</w:t>
      </w:r>
      <w:r w:rsidRPr="00EF5256">
        <w:t>8829): Completed Consult PLM</w:t>
      </w:r>
    </w:p>
    <w:p w14:paraId="5658CBCB" w14:textId="77777777" w:rsidR="004A5973" w:rsidRPr="00EF5256" w:rsidRDefault="004A5973" w:rsidP="00D41468">
      <w:pPr>
        <w:pStyle w:val="BlankLine"/>
      </w:pPr>
    </w:p>
    <w:p w14:paraId="278F2196" w14:textId="77777777" w:rsidR="004A5973" w:rsidRPr="00EF5256" w:rsidRDefault="004A5973" w:rsidP="00D41468">
      <w:pPr>
        <w:pStyle w:val="ComputerScreen"/>
      </w:pPr>
      <w:r w:rsidRPr="00EF5256">
        <w:t>Consult/Request Alerts        Feb 26, 1999 14:56:57          Page:    1 of    1</w:t>
      </w:r>
    </w:p>
    <w:p w14:paraId="39082E1E" w14:textId="77777777" w:rsidR="00726DC4" w:rsidRPr="00EF5256" w:rsidRDefault="009328C8" w:rsidP="00D41468">
      <w:pPr>
        <w:pStyle w:val="ComputerScreen"/>
      </w:pPr>
      <w:r w:rsidRPr="00EF5256">
        <w:t>TIUPATIENT,TWELVE</w:t>
      </w:r>
      <w:r w:rsidR="00726DC4" w:rsidRPr="00EF5256">
        <w:t xml:space="preserve"> 666-24-2342              1A/B-1      FEB 3,1923 (74)   &lt;CA&gt;</w:t>
      </w:r>
    </w:p>
    <w:p w14:paraId="09DDF856" w14:textId="77777777" w:rsidR="004A5973" w:rsidRPr="00EF5256" w:rsidRDefault="004A5973" w:rsidP="00D41468">
      <w:pPr>
        <w:pStyle w:val="ComputerScreen"/>
      </w:pPr>
      <w:r w:rsidRPr="00EF5256">
        <w:t xml:space="preserve">                                                              Wt.(lb): No Entry</w:t>
      </w:r>
    </w:p>
    <w:p w14:paraId="238CC101" w14:textId="77777777" w:rsidR="004A5973" w:rsidRPr="00EF5256" w:rsidRDefault="004A5973" w:rsidP="00D41468">
      <w:pPr>
        <w:pStyle w:val="ComputerScreen"/>
      </w:pPr>
      <w:r w:rsidRPr="00EF5256">
        <w:t xml:space="preserve">    Requested  St     No.   Consult/Procedure Request                           </w:t>
      </w:r>
    </w:p>
    <w:p w14:paraId="69D4FAF5" w14:textId="77777777" w:rsidR="004A5973" w:rsidRPr="00EF5256" w:rsidRDefault="004A5973" w:rsidP="00D41468">
      <w:pPr>
        <w:pStyle w:val="ComputerScreen"/>
      </w:pPr>
      <w:r w:rsidRPr="00EF5256">
        <w:t xml:space="preserve">1   01/08/99   c      1337  PULMONARY Cons                                       </w:t>
      </w:r>
    </w:p>
    <w:p w14:paraId="2AAC80AA" w14:textId="77777777" w:rsidR="004A5973" w:rsidRPr="00EF5256" w:rsidRDefault="004A5973" w:rsidP="00D41468">
      <w:pPr>
        <w:pStyle w:val="ComputerScreen"/>
      </w:pPr>
    </w:p>
    <w:p w14:paraId="36D0D6AB" w14:textId="77777777" w:rsidR="004A5973" w:rsidRPr="00EF5256" w:rsidRDefault="004A5973" w:rsidP="00D41468">
      <w:pPr>
        <w:pStyle w:val="ComputerScreen"/>
      </w:pPr>
    </w:p>
    <w:p w14:paraId="04C840F5" w14:textId="77777777" w:rsidR="004A5973" w:rsidRPr="00EF5256" w:rsidRDefault="004A5973" w:rsidP="00D41468">
      <w:pPr>
        <w:pStyle w:val="ComputerScreen"/>
      </w:pPr>
    </w:p>
    <w:p w14:paraId="11709A86" w14:textId="77777777" w:rsidR="004A5973" w:rsidRPr="00EF5256" w:rsidRDefault="004A5973" w:rsidP="00D41468">
      <w:pPr>
        <w:pStyle w:val="ComputerScreen"/>
      </w:pPr>
    </w:p>
    <w:p w14:paraId="27E4BDE7" w14:textId="77777777" w:rsidR="004A5973" w:rsidRPr="00EF5256" w:rsidRDefault="004A5973" w:rsidP="00D41468">
      <w:pPr>
        <w:pStyle w:val="ComputerScreen"/>
      </w:pPr>
    </w:p>
    <w:p w14:paraId="0D561BBD" w14:textId="77777777" w:rsidR="004A5973" w:rsidRPr="00EF5256" w:rsidRDefault="004A5973" w:rsidP="00D41468">
      <w:pPr>
        <w:pStyle w:val="ComputerScreen"/>
      </w:pPr>
    </w:p>
    <w:p w14:paraId="3B72ECD0" w14:textId="77777777" w:rsidR="004A5973" w:rsidRPr="00EF5256" w:rsidRDefault="004A5973" w:rsidP="00D41468">
      <w:pPr>
        <w:pStyle w:val="ComputerScreen"/>
      </w:pPr>
    </w:p>
    <w:p w14:paraId="42F3C885" w14:textId="77777777" w:rsidR="004A5973" w:rsidRPr="00EF5256" w:rsidRDefault="004A5973" w:rsidP="00D41468">
      <w:pPr>
        <w:pStyle w:val="ComputerScreen"/>
      </w:pPr>
    </w:p>
    <w:p w14:paraId="1D6071CE" w14:textId="77777777" w:rsidR="004A5973" w:rsidRPr="00EF5256" w:rsidRDefault="004A5973" w:rsidP="00D41468">
      <w:pPr>
        <w:pStyle w:val="ComputerScreen"/>
      </w:pPr>
    </w:p>
    <w:p w14:paraId="17FABD5C" w14:textId="77777777" w:rsidR="004A5973" w:rsidRPr="00EF5256" w:rsidRDefault="004A5973" w:rsidP="00D41468">
      <w:pPr>
        <w:pStyle w:val="ComputerScreen"/>
      </w:pPr>
    </w:p>
    <w:p w14:paraId="093F3DE1" w14:textId="77777777" w:rsidR="004A5973" w:rsidRPr="00EF5256" w:rsidRDefault="004A5973" w:rsidP="00D41468">
      <w:pPr>
        <w:pStyle w:val="ComputerScreen"/>
      </w:pPr>
    </w:p>
    <w:p w14:paraId="5A3590D7" w14:textId="77777777" w:rsidR="004A5973" w:rsidRPr="00EF5256" w:rsidRDefault="004A5973" w:rsidP="00D41468">
      <w:pPr>
        <w:pStyle w:val="CScreenReversed"/>
      </w:pPr>
      <w:r w:rsidRPr="00EF5256">
        <w:t xml:space="preserve">          Enter ?? for more actions                                             </w:t>
      </w:r>
    </w:p>
    <w:p w14:paraId="54027979" w14:textId="77777777" w:rsidR="004A5973" w:rsidRPr="00EF5256" w:rsidRDefault="004A5973" w:rsidP="00D41468">
      <w:pPr>
        <w:pStyle w:val="ComputerScreen"/>
      </w:pPr>
      <w:r w:rsidRPr="00EF5256">
        <w:t>SP Select Patient   FR Forward          CT Complete/Update  RT Results Display</w:t>
      </w:r>
    </w:p>
    <w:p w14:paraId="7DFAE9F9" w14:textId="77777777" w:rsidR="004A5973" w:rsidRPr="00EF5256" w:rsidRDefault="004A5973" w:rsidP="00D41468">
      <w:pPr>
        <w:pStyle w:val="ComputerScreen"/>
      </w:pPr>
      <w:r w:rsidRPr="00EF5256">
        <w:t>CV Change View ...  CX Cancel (Deny)    MA Make Addendum    PF Print Form 513</w:t>
      </w:r>
    </w:p>
    <w:p w14:paraId="1DEEFF8D" w14:textId="77777777" w:rsidR="004A5973" w:rsidRPr="00EF5256" w:rsidRDefault="004A5973" w:rsidP="00D41468">
      <w:pPr>
        <w:pStyle w:val="ComputerScreen"/>
      </w:pPr>
      <w:r w:rsidRPr="00EF5256">
        <w:t>RC Receive          DC Discontinue      SF Sig Findings     RM Remove Med Rslt</w:t>
      </w:r>
    </w:p>
    <w:p w14:paraId="74CE9511" w14:textId="77777777" w:rsidR="004A5973" w:rsidRPr="00EF5256" w:rsidRDefault="004A5973" w:rsidP="00D41468">
      <w:pPr>
        <w:pStyle w:val="ComputerScreen"/>
      </w:pPr>
      <w:r w:rsidRPr="00EF5256">
        <w:t>SC Schedule         CM Add Comment      DD Detailed Display ER Edit/Resubmit</w:t>
      </w:r>
    </w:p>
    <w:p w14:paraId="3439AD01" w14:textId="77777777" w:rsidR="004A5973" w:rsidRPr="00EF5256" w:rsidRDefault="004A5973" w:rsidP="00D41468">
      <w:pPr>
        <w:pStyle w:val="ComputerScreen"/>
      </w:pPr>
      <w:r w:rsidRPr="00EF5256">
        <w:t>Compiling Result Display...</w:t>
      </w:r>
    </w:p>
    <w:p w14:paraId="23AED4B5" w14:textId="77777777" w:rsidR="004A5973" w:rsidRPr="00EF5256" w:rsidRDefault="004A5973" w:rsidP="00D41468">
      <w:pPr>
        <w:pStyle w:val="BlankLine"/>
      </w:pPr>
      <w:r w:rsidRPr="00EF5256">
        <w:t>(Continued on next page.)</w:t>
      </w:r>
    </w:p>
    <w:p w14:paraId="0522F953" w14:textId="77777777" w:rsidR="004A5973" w:rsidRPr="00EF5256" w:rsidRDefault="004A5973" w:rsidP="00D41468">
      <w:pPr>
        <w:pStyle w:val="BlankLine"/>
      </w:pPr>
      <w:r w:rsidRPr="00EF5256">
        <w:br w:type="page"/>
      </w:r>
      <w:r w:rsidRPr="00EF5256">
        <w:lastRenderedPageBreak/>
        <w:t>Here we select the Results Display (RT) action:</w:t>
      </w:r>
    </w:p>
    <w:p w14:paraId="29C3A944" w14:textId="77777777" w:rsidR="004A5973" w:rsidRPr="00EF5256" w:rsidRDefault="004A5973" w:rsidP="00D41468">
      <w:pPr>
        <w:pStyle w:val="BlankLine"/>
      </w:pPr>
    </w:p>
    <w:p w14:paraId="52414D73" w14:textId="77777777" w:rsidR="004A5973" w:rsidRPr="00EF5256" w:rsidRDefault="004A5973" w:rsidP="00D41468">
      <w:pPr>
        <w:pStyle w:val="ComputerScreen"/>
      </w:pPr>
      <w:r w:rsidRPr="00EF5256">
        <w:t>Results Display               Feb 26, 1999 14:59:10          Page:    1 of    1_</w:t>
      </w:r>
    </w:p>
    <w:p w14:paraId="2E451403" w14:textId="77777777" w:rsidR="00726DC4" w:rsidRPr="00EF5256" w:rsidRDefault="009328C8" w:rsidP="00D41468">
      <w:pPr>
        <w:pStyle w:val="ComputerScreen"/>
      </w:pPr>
      <w:r w:rsidRPr="00EF5256">
        <w:t>TIU</w:t>
      </w:r>
      <w:r w:rsidR="00726DC4" w:rsidRPr="00EF5256">
        <w:t>PATIENT,TWELVE 666-24-2342              1A/B-1      FEB 3,1923 (74)   &lt;CA&gt;</w:t>
      </w:r>
    </w:p>
    <w:p w14:paraId="2B1D8BC3" w14:textId="77777777" w:rsidR="004A5973" w:rsidRPr="00EF5256" w:rsidRDefault="004A5973" w:rsidP="00D41468">
      <w:pPr>
        <w:pStyle w:val="ComputerScreen"/>
      </w:pPr>
      <w:r w:rsidRPr="00EF5256">
        <w:t>Consult No.: 1337                                             Wt.(lb): No Entry</w:t>
      </w:r>
    </w:p>
    <w:p w14:paraId="2787750F" w14:textId="77777777" w:rsidR="004A5973" w:rsidRPr="00EF5256" w:rsidRDefault="004A5973" w:rsidP="00D41468">
      <w:pPr>
        <w:pStyle w:val="ComputerScreen"/>
      </w:pPr>
      <w:r w:rsidRPr="00EF5256">
        <w:t xml:space="preserve">                                                                               </w:t>
      </w:r>
    </w:p>
    <w:p w14:paraId="12A2834A" w14:textId="77777777" w:rsidR="004A5973" w:rsidRPr="00EF5256" w:rsidRDefault="004A5973" w:rsidP="00D41468">
      <w:pPr>
        <w:pStyle w:val="ComputerScreen"/>
      </w:pPr>
    </w:p>
    <w:p w14:paraId="7F936241" w14:textId="77777777" w:rsidR="004A5973" w:rsidRPr="00EF5256" w:rsidRDefault="004A5973" w:rsidP="00D41468">
      <w:pPr>
        <w:pStyle w:val="ComputerScreen"/>
      </w:pPr>
      <w:r w:rsidRPr="00EF5256">
        <w:t xml:space="preserve">------------------------------MEDICINE CS CONSULT------------------------------ </w:t>
      </w:r>
    </w:p>
    <w:p w14:paraId="542D568A" w14:textId="77777777" w:rsidR="004A5973" w:rsidRPr="00EF5256" w:rsidRDefault="004A5973" w:rsidP="00D41468">
      <w:pPr>
        <w:pStyle w:val="ComputerScreen"/>
      </w:pPr>
    </w:p>
    <w:p w14:paraId="6A5DE0F2" w14:textId="77777777" w:rsidR="004A5973" w:rsidRPr="00EF5256" w:rsidRDefault="004A5973" w:rsidP="00D41468">
      <w:pPr>
        <w:pStyle w:val="ComputerScreen"/>
      </w:pPr>
      <w:r w:rsidRPr="00EF5256">
        <w:t xml:space="preserve">Pt should stay away from Oyster Crackers.                                       </w:t>
      </w:r>
    </w:p>
    <w:p w14:paraId="2E8B8493" w14:textId="77777777" w:rsidR="004A5973" w:rsidRPr="00EF5256" w:rsidRDefault="004A5973" w:rsidP="00D41468">
      <w:pPr>
        <w:pStyle w:val="ComputerScreen"/>
      </w:pPr>
    </w:p>
    <w:p w14:paraId="3969BB04" w14:textId="77777777" w:rsidR="004A5973" w:rsidRPr="00EF5256" w:rsidRDefault="004A5973" w:rsidP="00D41468">
      <w:pPr>
        <w:pStyle w:val="ComputerScreen"/>
      </w:pPr>
      <w:r w:rsidRPr="00EF5256">
        <w:t>Signature: /es/</w:t>
      </w:r>
      <w:r w:rsidR="009328C8" w:rsidRPr="00EF5256">
        <w:t>CPRSPROVIDER,SEVEN</w:t>
      </w:r>
      <w:r w:rsidRPr="00EF5256">
        <w:t xml:space="preserve">         Date: FEB 12, 1999@11:35:14              </w:t>
      </w:r>
    </w:p>
    <w:p w14:paraId="28386A76" w14:textId="77777777" w:rsidR="004A5973" w:rsidRPr="00EF5256" w:rsidRDefault="004A5973" w:rsidP="00D41468">
      <w:pPr>
        <w:pStyle w:val="ComputerScreen"/>
      </w:pPr>
    </w:p>
    <w:p w14:paraId="1758FAD3" w14:textId="77777777" w:rsidR="004A5973" w:rsidRPr="00EF5256" w:rsidRDefault="004A5973" w:rsidP="00D41468">
      <w:pPr>
        <w:pStyle w:val="ComputerScreen"/>
      </w:pPr>
      <w:r w:rsidRPr="00EF5256">
        <w:t xml:space="preserve">Source Information                                                              </w:t>
      </w:r>
    </w:p>
    <w:p w14:paraId="4B9B2ED8" w14:textId="77777777" w:rsidR="004A5973" w:rsidRPr="00EF5256" w:rsidRDefault="004A5973" w:rsidP="00D41468">
      <w:pPr>
        <w:pStyle w:val="ComputerScreen"/>
      </w:pPr>
      <w:r w:rsidRPr="00EF5256">
        <w:t xml:space="preserve">  Document Status: COMPLETED                                                    </w:t>
      </w:r>
    </w:p>
    <w:p w14:paraId="1B60E52B" w14:textId="77777777" w:rsidR="004A5973" w:rsidRPr="00EF5256" w:rsidRDefault="004A5973" w:rsidP="00D41468">
      <w:pPr>
        <w:pStyle w:val="ComputerScreen"/>
      </w:pPr>
      <w:r w:rsidRPr="00EF5256">
        <w:t xml:space="preserve">       Entry Date: FEB 12, 1999@11:32                    Author: </w:t>
      </w:r>
      <w:r w:rsidR="009328C8" w:rsidRPr="00EF5256">
        <w:t>CPRSPROVIDER,S</w:t>
      </w:r>
    </w:p>
    <w:p w14:paraId="6F446E25" w14:textId="77777777" w:rsidR="004A5973" w:rsidRPr="00EF5256" w:rsidRDefault="004A5973" w:rsidP="00D41468">
      <w:pPr>
        <w:pStyle w:val="ComputerScreen"/>
      </w:pPr>
      <w:r w:rsidRPr="00EF5256">
        <w:t xml:space="preserve">  Expected Signer: </w:t>
      </w:r>
      <w:r w:rsidR="009328C8" w:rsidRPr="00EF5256">
        <w:t>CPRSPROVIDER,SEVEN</w:t>
      </w:r>
      <w:r w:rsidRPr="00EF5256">
        <w:t xml:space="preserve">         Expected Cosigner: None           </w:t>
      </w:r>
    </w:p>
    <w:p w14:paraId="2F42853E" w14:textId="77777777" w:rsidR="004A5973" w:rsidRPr="00EF5256" w:rsidRDefault="004A5973" w:rsidP="00D41468">
      <w:pPr>
        <w:pStyle w:val="ComputerScreen"/>
      </w:pPr>
      <w:r w:rsidRPr="00EF5256">
        <w:t xml:space="preserve">       Entered By: CRS                           TIU Document #: 5365           </w:t>
      </w:r>
    </w:p>
    <w:p w14:paraId="25FE627C" w14:textId="77777777" w:rsidR="004A5973" w:rsidRPr="00EF5256" w:rsidRDefault="004A5973" w:rsidP="00D41468">
      <w:pPr>
        <w:pStyle w:val="ComputerScreen"/>
      </w:pPr>
      <w:r w:rsidRPr="00EF5256">
        <w:t xml:space="preserve">          Urgency: None                                                         </w:t>
      </w:r>
    </w:p>
    <w:p w14:paraId="2B14E30C" w14:textId="77777777" w:rsidR="004A5973" w:rsidRPr="00EF5256" w:rsidRDefault="004A5973" w:rsidP="00D41468">
      <w:pPr>
        <w:pStyle w:val="ComputerScreen"/>
      </w:pPr>
    </w:p>
    <w:p w14:paraId="5B571F72" w14:textId="77777777" w:rsidR="004A5973" w:rsidRPr="00EF5256" w:rsidRDefault="004A5973" w:rsidP="00D41468">
      <w:pPr>
        <w:pStyle w:val="ComputerScreen"/>
      </w:pPr>
      <w:r w:rsidRPr="00EF5256">
        <w:t>================================================================================</w:t>
      </w:r>
    </w:p>
    <w:p w14:paraId="385E3B52" w14:textId="77777777" w:rsidR="004A5973" w:rsidRPr="00EF5256" w:rsidRDefault="004A5973" w:rsidP="00D41468">
      <w:pPr>
        <w:pStyle w:val="CScreenReversed"/>
      </w:pPr>
      <w:r w:rsidRPr="00EF5256">
        <w:t xml:space="preserve">          Enter ?? for more actions                                             </w:t>
      </w:r>
    </w:p>
    <w:p w14:paraId="121689A4" w14:textId="77777777" w:rsidR="004A5973" w:rsidRPr="00EF5256" w:rsidRDefault="004A5973" w:rsidP="00D41468">
      <w:pPr>
        <w:pStyle w:val="ComputerScreen"/>
      </w:pPr>
    </w:p>
    <w:p w14:paraId="05AB0BAF" w14:textId="77777777" w:rsidR="004A5973" w:rsidRPr="00EF5256" w:rsidRDefault="004A5973" w:rsidP="00D41468">
      <w:pPr>
        <w:pStyle w:val="ComputerScreen"/>
      </w:pPr>
      <w:r w:rsidRPr="00EF5256">
        <w:t xml:space="preserve">Select Action: Quit// </w:t>
      </w:r>
    </w:p>
    <w:p w14:paraId="0DEBE768" w14:textId="77777777" w:rsidR="004A5973" w:rsidRPr="00EF5256" w:rsidRDefault="004A5973" w:rsidP="00D41468">
      <w:pPr>
        <w:pStyle w:val="ComputerScreen"/>
      </w:pPr>
    </w:p>
    <w:p w14:paraId="2E19486A" w14:textId="77777777" w:rsidR="004A5973" w:rsidRPr="00EF5256" w:rsidRDefault="004A5973" w:rsidP="00D41468">
      <w:pPr>
        <w:pStyle w:val="ComputerScreen"/>
      </w:pPr>
    </w:p>
    <w:p w14:paraId="1AFBD6DD" w14:textId="77777777" w:rsidR="004A5973" w:rsidRPr="00EF5256" w:rsidRDefault="004A5973" w:rsidP="00D41468">
      <w:pPr>
        <w:pStyle w:val="Heading3"/>
      </w:pPr>
      <w:r w:rsidRPr="00EF5256">
        <w:br w:type="page"/>
      </w:r>
      <w:bookmarkStart w:id="105" w:name="_Toc6930149"/>
      <w:r w:rsidRPr="00EF5256">
        <w:lastRenderedPageBreak/>
        <w:t>6. The SF 513 Report Becomes Part of the Patient’s Medical Record</w:t>
      </w:r>
      <w:bookmarkEnd w:id="105"/>
    </w:p>
    <w:p w14:paraId="4A6E9348" w14:textId="77777777" w:rsidR="00D436DA" w:rsidRPr="00EF5256" w:rsidRDefault="00D436DA" w:rsidP="00D41468">
      <w:pPr>
        <w:pStyle w:val="BodyTextIndent"/>
      </w:pPr>
    </w:p>
    <w:p w14:paraId="0F151770" w14:textId="77777777" w:rsidR="004A5973" w:rsidRPr="00EF5256" w:rsidRDefault="004A5973" w:rsidP="00D41468">
      <w:pPr>
        <w:pStyle w:val="BodyTextIndent"/>
      </w:pPr>
      <w:r w:rsidRPr="00EF5256">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14:paraId="3730D4D7" w14:textId="77777777" w:rsidR="004A5973" w:rsidRPr="00EF5256" w:rsidRDefault="004A5973" w:rsidP="00D41468">
      <w:pPr>
        <w:pStyle w:val="BlankLine"/>
      </w:pPr>
    </w:p>
    <w:p w14:paraId="67621BF0" w14:textId="77777777" w:rsidR="004A5973" w:rsidRPr="00EF5256" w:rsidRDefault="004A5973" w:rsidP="00D41468">
      <w:pPr>
        <w:pStyle w:val="ComputerScreen"/>
      </w:pPr>
      <w:r w:rsidRPr="00EF5256">
        <w:t>CONSULT TRACKING              Feb 13, 1998 13:20:44            Page:   1 of   1</w:t>
      </w:r>
    </w:p>
    <w:p w14:paraId="39D6AC3E"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7B9A8922" w14:textId="77777777" w:rsidR="004A5973" w:rsidRPr="00EF5256" w:rsidRDefault="004A5973" w:rsidP="00D41468">
      <w:pPr>
        <w:pStyle w:val="ComputerScreen"/>
      </w:pPr>
      <w:r w:rsidRPr="00EF5256">
        <w:t xml:space="preserve">                                                                   Wt.(lb): 178</w:t>
      </w:r>
    </w:p>
    <w:p w14:paraId="728BC98C" w14:textId="77777777" w:rsidR="004A5973" w:rsidRPr="00EF5256" w:rsidRDefault="004A5973" w:rsidP="00D41468">
      <w:pPr>
        <w:pStyle w:val="ComputerScreen"/>
      </w:pPr>
      <w:r w:rsidRPr="00EF5256">
        <w:t xml:space="preserve">    Requested  St     No.   Consult/Procedure Request                          </w:t>
      </w:r>
    </w:p>
    <w:p w14:paraId="77BFE4C9" w14:textId="77777777" w:rsidR="004A5973" w:rsidRPr="00EF5256" w:rsidRDefault="004A5973" w:rsidP="00D41468">
      <w:pPr>
        <w:pStyle w:val="CScreenReversed"/>
      </w:pPr>
      <w:r w:rsidRPr="00EF5256">
        <w:t xml:space="preserve">1   11/01/97   c       675  PULMONARY Consult                   </w:t>
      </w:r>
    </w:p>
    <w:p w14:paraId="17B8E6A3" w14:textId="77777777" w:rsidR="004A5973" w:rsidRPr="00EF5256" w:rsidRDefault="004A5973" w:rsidP="00D41468">
      <w:pPr>
        <w:pStyle w:val="ComputerScreen"/>
      </w:pPr>
      <w:r w:rsidRPr="00EF5256">
        <w:t xml:space="preserve">2   10/28/97   a       506  &lt;MEDICINE EAST&gt; Consult                   </w:t>
      </w:r>
    </w:p>
    <w:p w14:paraId="2B74B92F" w14:textId="77777777" w:rsidR="004A5973" w:rsidRPr="00EF5256" w:rsidRDefault="004A5973" w:rsidP="00D41468">
      <w:pPr>
        <w:pStyle w:val="ComputerScreen"/>
      </w:pPr>
      <w:r w:rsidRPr="00EF5256">
        <w:t xml:space="preserve">3   07/21/97   c       285  PULMONARY Pulmonary Function Test   </w:t>
      </w:r>
    </w:p>
    <w:p w14:paraId="37F0FBDE" w14:textId="77777777" w:rsidR="004A5973" w:rsidRPr="00EF5256" w:rsidRDefault="004A5973" w:rsidP="00D41468">
      <w:pPr>
        <w:pStyle w:val="ComputerScreen"/>
      </w:pPr>
    </w:p>
    <w:p w14:paraId="32FB4B8A" w14:textId="77777777" w:rsidR="004A5973" w:rsidRPr="00EF5256" w:rsidRDefault="004A5973" w:rsidP="00D41468">
      <w:pPr>
        <w:pStyle w:val="ComputerScreen"/>
      </w:pPr>
    </w:p>
    <w:p w14:paraId="6D8DC971" w14:textId="77777777" w:rsidR="004A5973" w:rsidRPr="00EF5256" w:rsidRDefault="004A5973" w:rsidP="00D41468">
      <w:pPr>
        <w:pStyle w:val="ComputerScreen"/>
      </w:pPr>
    </w:p>
    <w:p w14:paraId="7375EBDC" w14:textId="77777777" w:rsidR="004A5973" w:rsidRPr="00EF5256" w:rsidRDefault="004A5973" w:rsidP="00D41468">
      <w:pPr>
        <w:pStyle w:val="ComputerScreen"/>
      </w:pPr>
    </w:p>
    <w:p w14:paraId="0DE641D9" w14:textId="77777777" w:rsidR="004A5973" w:rsidRPr="00EF5256" w:rsidRDefault="004A5973" w:rsidP="00D41468">
      <w:pPr>
        <w:pStyle w:val="ComputerScreen"/>
      </w:pPr>
    </w:p>
    <w:p w14:paraId="5578DD19" w14:textId="77777777" w:rsidR="004A5973" w:rsidRPr="00EF5256" w:rsidRDefault="004A5973" w:rsidP="00D41468">
      <w:pPr>
        <w:pStyle w:val="ComputerScreen"/>
      </w:pPr>
    </w:p>
    <w:p w14:paraId="18C6FBED" w14:textId="77777777" w:rsidR="004A5973" w:rsidRPr="00EF5256" w:rsidRDefault="004A5973" w:rsidP="00D41468">
      <w:pPr>
        <w:pStyle w:val="ComputerScreen"/>
      </w:pPr>
    </w:p>
    <w:p w14:paraId="24BB5F88" w14:textId="77777777" w:rsidR="004A5973" w:rsidRPr="00EF5256" w:rsidRDefault="004A5973" w:rsidP="00D41468">
      <w:pPr>
        <w:pStyle w:val="ComputerScreen"/>
      </w:pPr>
    </w:p>
    <w:p w14:paraId="434CB33B" w14:textId="77777777" w:rsidR="004A5973" w:rsidRPr="00EF5256" w:rsidRDefault="004A5973" w:rsidP="00D41468">
      <w:pPr>
        <w:pStyle w:val="CScreenReversed"/>
      </w:pPr>
      <w:r w:rsidRPr="00EF5256">
        <w:t xml:space="preserve">          Enter ?? for more actions                                             </w:t>
      </w:r>
    </w:p>
    <w:p w14:paraId="7084BB91" w14:textId="77777777" w:rsidR="004A5973" w:rsidRPr="00EF5256" w:rsidRDefault="004A5973" w:rsidP="00D41468">
      <w:pPr>
        <w:pStyle w:val="ComputerScreen"/>
      </w:pPr>
      <w:r w:rsidRPr="00EF5256">
        <w:t>SP Select Patient   FR Forward          CT Complete/Update  RT Results Display</w:t>
      </w:r>
    </w:p>
    <w:p w14:paraId="2F1CA16A" w14:textId="77777777" w:rsidR="004A5973" w:rsidRPr="00EF5256" w:rsidRDefault="004A5973" w:rsidP="00D41468">
      <w:pPr>
        <w:pStyle w:val="ComputerScreen"/>
      </w:pPr>
      <w:r w:rsidRPr="00EF5256">
        <w:t>CV Change View ...  CX Cancel (Deny)    MA Make Addendum    PF Print Form 513</w:t>
      </w:r>
    </w:p>
    <w:p w14:paraId="78691D2C" w14:textId="77777777" w:rsidR="004A5973" w:rsidRPr="00EF5256" w:rsidRDefault="004A5973" w:rsidP="00D41468">
      <w:pPr>
        <w:pStyle w:val="ComputerScreen"/>
      </w:pPr>
      <w:r w:rsidRPr="00EF5256">
        <w:t>RC Receive          DC Discontinue      SF Sig Findings     RM Remove Med Rslt</w:t>
      </w:r>
    </w:p>
    <w:p w14:paraId="73910DA1" w14:textId="77777777" w:rsidR="004A5973" w:rsidRPr="00EF5256" w:rsidRDefault="004A5973" w:rsidP="00D41468">
      <w:pPr>
        <w:pStyle w:val="ComputerScreen"/>
      </w:pPr>
      <w:r w:rsidRPr="00EF5256">
        <w:t>SC Schedule         CM Add Comment      DD Detailed Display ER Edit/Resubmit</w:t>
      </w:r>
    </w:p>
    <w:p w14:paraId="1EC4C204" w14:textId="77777777" w:rsidR="004A5973" w:rsidRPr="00EF5256" w:rsidRDefault="004A5973" w:rsidP="00D41468">
      <w:pPr>
        <w:pStyle w:val="ComputerScreen"/>
      </w:pPr>
      <w:r w:rsidRPr="00EF5256">
        <w:t xml:space="preserve">Select: Quit// </w:t>
      </w:r>
      <w:r w:rsidRPr="00EF5256">
        <w:rPr>
          <w:b/>
        </w:rPr>
        <w:t>PT</w:t>
      </w:r>
      <w:r w:rsidRPr="00EF5256">
        <w:t xml:space="preserve">   Print Form  </w:t>
      </w:r>
    </w:p>
    <w:p w14:paraId="7D53D5E9" w14:textId="77777777" w:rsidR="004A5973" w:rsidRPr="00EF5256" w:rsidRDefault="004A5973" w:rsidP="00D41468">
      <w:pPr>
        <w:pStyle w:val="BlankLine"/>
      </w:pPr>
    </w:p>
    <w:p w14:paraId="14425045" w14:textId="77777777" w:rsidR="004A5973" w:rsidRPr="00EF5256" w:rsidRDefault="004A5973" w:rsidP="00D41468">
      <w:pPr>
        <w:pStyle w:val="ComputerScreen"/>
        <w:rPr>
          <w:b/>
        </w:rPr>
      </w:pPr>
      <w:r w:rsidRPr="00EF5256">
        <w:t xml:space="preserve">Chart Copy (Y/N) Y// </w:t>
      </w:r>
      <w:r w:rsidR="00A16C1C" w:rsidRPr="00EF5256">
        <w:rPr>
          <w:b/>
        </w:rPr>
        <w:t>&lt;Enter&gt;</w:t>
      </w:r>
    </w:p>
    <w:p w14:paraId="4F0E2E06" w14:textId="77777777" w:rsidR="004A5973" w:rsidRPr="00EF5256" w:rsidRDefault="004A5973" w:rsidP="00D41468">
      <w:pPr>
        <w:pStyle w:val="ComputerScreen"/>
      </w:pPr>
      <w:r w:rsidRPr="00EF5256">
        <w:t xml:space="preserve">DEVICE: HOME//  </w:t>
      </w:r>
      <w:r w:rsidR="00A16C1C" w:rsidRPr="00EF5256">
        <w:rPr>
          <w:b/>
        </w:rPr>
        <w:t>;;9999</w:t>
      </w:r>
      <w:r w:rsidR="00DC072D" w:rsidRPr="00EF5256">
        <w:rPr>
          <w:b/>
        </w:rPr>
        <w:t xml:space="preserve">   </w:t>
      </w:r>
      <w:r w:rsidR="00DC072D" w:rsidRPr="00EF5256">
        <w:t>HOME</w:t>
      </w:r>
    </w:p>
    <w:p w14:paraId="6E08768A" w14:textId="77777777" w:rsidR="009328C8" w:rsidRPr="00EF5256" w:rsidRDefault="009328C8" w:rsidP="00D41468"/>
    <w:p w14:paraId="55B88E95" w14:textId="77777777" w:rsidR="004A5973" w:rsidRPr="00EF5256" w:rsidRDefault="004A5973" w:rsidP="00D41468">
      <w:r w:rsidRPr="00EF5256">
        <w:t>(Continued on next page)</w:t>
      </w:r>
      <w:r w:rsidRPr="00EF5256">
        <w:br w:type="page"/>
      </w:r>
      <w:r w:rsidRPr="00EF5256">
        <w:lastRenderedPageBreak/>
        <w:t>--------------------------------------------------------------------------------</w:t>
      </w:r>
    </w:p>
    <w:p w14:paraId="2442CD1C" w14:textId="77777777" w:rsidR="004A5973" w:rsidRPr="00EF5256" w:rsidRDefault="004A5973" w:rsidP="00D41468">
      <w:pPr>
        <w:pStyle w:val="ComputerScreen"/>
      </w:pPr>
      <w:r w:rsidRPr="00EF5256">
        <w:t xml:space="preserve">      MEDICAL RECORD         |      CONSULTATION SHEET</w:t>
      </w:r>
    </w:p>
    <w:p w14:paraId="31C382FD" w14:textId="77777777" w:rsidR="004A5973" w:rsidRPr="00EF5256" w:rsidRDefault="004A5973" w:rsidP="00D41468">
      <w:pPr>
        <w:pStyle w:val="ComputerScreen"/>
      </w:pPr>
      <w:r w:rsidRPr="00EF5256">
        <w:t>--------------------------------------------------------------------------------</w:t>
      </w:r>
    </w:p>
    <w:p w14:paraId="3484F941" w14:textId="77777777" w:rsidR="00DC072D" w:rsidRPr="00EF5256" w:rsidRDefault="00DC072D" w:rsidP="00D41468">
      <w:pPr>
        <w:pStyle w:val="ComputerScreen"/>
      </w:pPr>
      <w:r w:rsidRPr="00EF5256">
        <w:t>CPRSPATIENT,FOUR                             SERVICE CONNECTED 50% to 100%</w:t>
      </w:r>
    </w:p>
    <w:p w14:paraId="6C5B082E" w14:textId="77777777" w:rsidR="00DC072D" w:rsidRPr="00EF5256" w:rsidRDefault="0053109C" w:rsidP="00D41468">
      <w:pPr>
        <w:pStyle w:val="ComputerScreen"/>
      </w:pPr>
      <w:bookmarkStart w:id="106" w:name="GMRC_82_SSN2"/>
      <w:bookmarkEnd w:id="106"/>
      <w:r w:rsidRPr="00EF5256">
        <w:t>XXX</w:t>
      </w:r>
      <w:r w:rsidR="00DC072D" w:rsidRPr="00EF5256">
        <w:t>-</w:t>
      </w:r>
      <w:r w:rsidRPr="00EF5256">
        <w:t>XX</w:t>
      </w:r>
      <w:r w:rsidR="0058177C" w:rsidRPr="00EF5256">
        <w:t xml:space="preserve">-4442     03/03/1960  </w:t>
      </w:r>
      <w:bookmarkStart w:id="107" w:name="GMRC_89_2"/>
      <w:bookmarkEnd w:id="107"/>
      <w:r w:rsidR="0058177C" w:rsidRPr="00EF5256">
        <w:t>Age: 57</w:t>
      </w:r>
      <w:r w:rsidR="00DC072D" w:rsidRPr="00EF5256">
        <w:t xml:space="preserve">          SC VETERAN</w:t>
      </w:r>
    </w:p>
    <w:p w14:paraId="7B55B72E" w14:textId="77777777" w:rsidR="00DC072D" w:rsidRPr="00EF5256" w:rsidRDefault="00DC072D" w:rsidP="00D41468">
      <w:pPr>
        <w:pStyle w:val="ComputerScreen"/>
      </w:pPr>
      <w:r w:rsidRPr="00EF5256">
        <w:t>123 SESAME ST.</w:t>
      </w:r>
    </w:p>
    <w:p w14:paraId="22616443" w14:textId="77777777" w:rsidR="00DC072D" w:rsidRPr="00EF5256" w:rsidRDefault="00DC072D" w:rsidP="00D41468">
      <w:pPr>
        <w:pStyle w:val="ComputerScreen"/>
      </w:pPr>
      <w:r w:rsidRPr="00EF5256">
        <w:t>APT. 4</w:t>
      </w:r>
    </w:p>
    <w:p w14:paraId="0D501E42" w14:textId="77777777" w:rsidR="00DC072D" w:rsidRPr="00EF5256" w:rsidRDefault="00DC072D" w:rsidP="00D41468">
      <w:pPr>
        <w:pStyle w:val="ComputerScreen"/>
      </w:pPr>
      <w:r w:rsidRPr="00EF5256">
        <w:t>SALT LAKE CITY   UTAH      84101</w:t>
      </w:r>
      <w:r w:rsidR="00084838" w:rsidRPr="00EF5256">
        <w:t xml:space="preserve"> </w:t>
      </w:r>
      <w:r w:rsidRPr="00EF5256">
        <w:t>Phone: 801-555-1289</w:t>
      </w:r>
      <w:r w:rsidR="0058177C" w:rsidRPr="00EF5256">
        <w:t xml:space="preserve"> Cell: 801-555-1010 </w:t>
      </w:r>
    </w:p>
    <w:p w14:paraId="55A57B21" w14:textId="77777777" w:rsidR="00DC072D" w:rsidRPr="00EF5256" w:rsidRDefault="00DC072D" w:rsidP="00D41468">
      <w:pPr>
        <w:pStyle w:val="ComputerScreen"/>
      </w:pPr>
      <w:r w:rsidRPr="00EF5256">
        <w:t>--------------------------------------------------------------------------------</w:t>
      </w:r>
    </w:p>
    <w:p w14:paraId="487180D2" w14:textId="77777777" w:rsidR="004A5973" w:rsidRPr="00EF5256" w:rsidRDefault="004A5973" w:rsidP="00D41468">
      <w:pPr>
        <w:pStyle w:val="ComputerScreen"/>
      </w:pPr>
      <w:r w:rsidRPr="00EF5256">
        <w:t>Consult Request: Consult                               |Consult No.: 675</w:t>
      </w:r>
    </w:p>
    <w:p w14:paraId="4567DE57" w14:textId="77777777" w:rsidR="004A5973" w:rsidRPr="00EF5256" w:rsidRDefault="004A5973" w:rsidP="00D41468">
      <w:pPr>
        <w:pStyle w:val="ComputerScreen"/>
      </w:pPr>
      <w:r w:rsidRPr="00EF5256">
        <w:t>--------------------------------------------------------------------------------</w:t>
      </w:r>
    </w:p>
    <w:p w14:paraId="3CC99895" w14:textId="77777777" w:rsidR="004A5973" w:rsidRPr="00EF5256" w:rsidRDefault="004A5973" w:rsidP="00D41468">
      <w:pPr>
        <w:pStyle w:val="ComputerScreen"/>
      </w:pPr>
      <w:r w:rsidRPr="00EF5256">
        <w:t>To: PULMONARY</w:t>
      </w:r>
    </w:p>
    <w:p w14:paraId="1CEF51F7" w14:textId="77777777" w:rsidR="004A5973" w:rsidRPr="00EF5256" w:rsidRDefault="004A5973" w:rsidP="00D41468">
      <w:pPr>
        <w:pStyle w:val="ComputerScreen"/>
      </w:pPr>
      <w:r w:rsidRPr="00EF5256">
        <w:t xml:space="preserve">     From: NOT 2B                                |Requested: 11/01/1997 10:13 am</w:t>
      </w:r>
    </w:p>
    <w:p w14:paraId="24282F4C" w14:textId="77777777" w:rsidR="004A5973" w:rsidRPr="00EF5256" w:rsidRDefault="004A5973" w:rsidP="00D41468">
      <w:pPr>
        <w:pStyle w:val="ComputerScreen"/>
      </w:pPr>
      <w:r w:rsidRPr="00EF5256">
        <w:t>--------------------------------------------------------------------------------</w:t>
      </w:r>
    </w:p>
    <w:p w14:paraId="34AB43C9" w14:textId="77777777" w:rsidR="004A5973" w:rsidRPr="00EF5256" w:rsidRDefault="004A5973" w:rsidP="00D41468">
      <w:pPr>
        <w:pStyle w:val="ComputerScreen"/>
      </w:pPr>
      <w:r w:rsidRPr="00EF5256">
        <w:t xml:space="preserve">Requesting Facility: ELY         </w:t>
      </w:r>
      <w:r w:rsidR="00DC072D" w:rsidRPr="00EF5256">
        <w:t xml:space="preserve">          </w:t>
      </w:r>
      <w:r w:rsidRPr="00EF5256">
        <w:t xml:space="preserve">  </w:t>
      </w:r>
      <w:r w:rsidR="00DC072D" w:rsidRPr="00EF5256">
        <w:t xml:space="preserve">|ATTENTION: CPRSPROVIDER,TWO </w:t>
      </w:r>
      <w:r w:rsidRPr="00EF5256">
        <w:t>================================================================================</w:t>
      </w:r>
    </w:p>
    <w:p w14:paraId="2954534F" w14:textId="77777777" w:rsidR="004A5973" w:rsidRPr="00EF5256" w:rsidRDefault="004A5973" w:rsidP="00D41468">
      <w:pPr>
        <w:pStyle w:val="ComputerScreen"/>
      </w:pPr>
      <w:r w:rsidRPr="00EF5256">
        <w:t xml:space="preserve">Current Primary Care Provider: </w:t>
      </w:r>
      <w:r w:rsidR="009328C8" w:rsidRPr="00EF5256">
        <w:t>CPRSPROVIDER,SEVEN</w:t>
      </w:r>
    </w:p>
    <w:p w14:paraId="230CB6A6" w14:textId="77777777" w:rsidR="004A5973" w:rsidRPr="00EF5256" w:rsidRDefault="004A5973" w:rsidP="00D41468">
      <w:pPr>
        <w:pStyle w:val="ComputerScreen"/>
      </w:pPr>
      <w:r w:rsidRPr="00EF5256">
        <w:t xml:space="preserve">    Current Primary Care Team: </w:t>
      </w:r>
      <w:r w:rsidR="00DC072D" w:rsidRPr="00EF5256">
        <w:t>GOLD TEAM</w:t>
      </w:r>
    </w:p>
    <w:p w14:paraId="39C7B394" w14:textId="77777777" w:rsidR="004A5973" w:rsidRPr="00EF5256" w:rsidRDefault="004A5973" w:rsidP="00D41468">
      <w:pPr>
        <w:pStyle w:val="ComputerScreen"/>
      </w:pPr>
    </w:p>
    <w:p w14:paraId="3D41143A" w14:textId="77777777" w:rsidR="004A5973" w:rsidRPr="00EF5256" w:rsidRDefault="004A5973" w:rsidP="00D41468">
      <w:pPr>
        <w:pStyle w:val="ComputerScreen"/>
      </w:pPr>
      <w:r w:rsidRPr="00EF5256">
        <w:t>REASON FOR REQUEST: (Complaints and findings)</w:t>
      </w:r>
    </w:p>
    <w:p w14:paraId="04B1B849" w14:textId="77777777" w:rsidR="004A5973" w:rsidRPr="00EF5256" w:rsidRDefault="004A5973" w:rsidP="00D41468">
      <w:pPr>
        <w:pStyle w:val="ComputerScreen"/>
      </w:pPr>
      <w:r w:rsidRPr="00EF5256">
        <w:t>Pt experiences shortness of breath when out of bed.</w:t>
      </w:r>
    </w:p>
    <w:p w14:paraId="30F77960" w14:textId="77777777" w:rsidR="004A5973" w:rsidRPr="00EF5256" w:rsidRDefault="004A5973" w:rsidP="00D41468">
      <w:pPr>
        <w:pStyle w:val="ComputerScreen"/>
      </w:pPr>
      <w:r w:rsidRPr="00EF5256">
        <w:t>--------------------------------------------------------------------------------</w:t>
      </w:r>
    </w:p>
    <w:p w14:paraId="20F81BD6" w14:textId="77777777" w:rsidR="004A5973" w:rsidRPr="00EF5256" w:rsidRDefault="004A5973" w:rsidP="00D41468">
      <w:pPr>
        <w:pStyle w:val="ComputerScreen"/>
      </w:pPr>
      <w:r w:rsidRPr="00EF5256">
        <w:t xml:space="preserve">PROVISIONAL DIAG: </w:t>
      </w:r>
      <w:r w:rsidR="00DC072D" w:rsidRPr="00EF5256">
        <w:t>CHEESE HANDLER’S LUNG</w:t>
      </w:r>
    </w:p>
    <w:p w14:paraId="6950B0EA" w14:textId="77777777" w:rsidR="004A5973" w:rsidRPr="00EF5256" w:rsidRDefault="004A5973" w:rsidP="00D41468">
      <w:pPr>
        <w:pStyle w:val="ComputerScreen"/>
      </w:pPr>
      <w:r w:rsidRPr="00EF5256">
        <w:t>--------------------------------------------------------------------------------</w:t>
      </w:r>
    </w:p>
    <w:p w14:paraId="579FE87C" w14:textId="77777777" w:rsidR="004A5973" w:rsidRPr="00EF5256" w:rsidRDefault="004A5973" w:rsidP="00D41468">
      <w:pPr>
        <w:pStyle w:val="ComputerScreen"/>
      </w:pPr>
      <w:r w:rsidRPr="00EF5256">
        <w:t>REQUESTED BY:                      |PLACE:                 |URGENCY:</w:t>
      </w:r>
    </w:p>
    <w:p w14:paraId="2CA6B0F8" w14:textId="77777777" w:rsidR="004A5973" w:rsidRPr="00EF5256" w:rsidRDefault="009328C8" w:rsidP="00D41468">
      <w:pPr>
        <w:pStyle w:val="ComputerScreen"/>
      </w:pPr>
      <w:r w:rsidRPr="00EF5256">
        <w:t>CPRSPROVIDER,SEVEN</w:t>
      </w:r>
      <w:r w:rsidR="004A5973" w:rsidRPr="00EF5256">
        <w:t xml:space="preserve">                 |Bedside                |Routine</w:t>
      </w:r>
    </w:p>
    <w:p w14:paraId="11DFDE5B" w14:textId="77777777" w:rsidR="004A5973" w:rsidRPr="00EF5256" w:rsidRDefault="009328C8" w:rsidP="00D41468">
      <w:pPr>
        <w:pStyle w:val="ComputerScreen"/>
      </w:pPr>
      <w:r w:rsidRPr="00EF5256">
        <w:t>Chief of Surgery</w:t>
      </w:r>
      <w:r w:rsidR="004A5973" w:rsidRPr="00EF5256">
        <w:t xml:space="preserve">                   |                       |</w:t>
      </w:r>
    </w:p>
    <w:p w14:paraId="54620EBE" w14:textId="77777777" w:rsidR="00DC072D" w:rsidRPr="00EF5256" w:rsidRDefault="004A5973" w:rsidP="00D41468">
      <w:pPr>
        <w:pStyle w:val="ComputerScreen"/>
      </w:pPr>
      <w:r w:rsidRPr="00EF5256">
        <w:t>(Pager: 9999)</w:t>
      </w:r>
      <w:r w:rsidR="00DC072D" w:rsidRPr="00EF5256">
        <w:t xml:space="preserve">                      |</w:t>
      </w:r>
      <w:r w:rsidR="00380EE2" w:rsidRPr="00EF5256">
        <w:t>SERVICE RENDERED AS:</w:t>
      </w:r>
      <w:r w:rsidR="00DC072D" w:rsidRPr="00EF5256">
        <w:t xml:space="preserve">   |</w:t>
      </w:r>
    </w:p>
    <w:p w14:paraId="50DC6604" w14:textId="77777777" w:rsidR="004A5973" w:rsidRPr="00EF5256" w:rsidRDefault="00DC072D" w:rsidP="00D41468">
      <w:pPr>
        <w:pStyle w:val="ComputerScreen"/>
        <w:rPr>
          <w:lang w:val="es-ES"/>
        </w:rPr>
      </w:pPr>
      <w:r w:rsidRPr="00EF5256">
        <w:rPr>
          <w:lang w:val="es-ES"/>
        </w:rPr>
        <w:t>(Phone: 1234)</w:t>
      </w:r>
      <w:r w:rsidR="00380EE2" w:rsidRPr="00EF5256">
        <w:rPr>
          <w:lang w:val="es-ES"/>
        </w:rPr>
        <w:t xml:space="preserve">                      |Inpatient              |</w:t>
      </w:r>
    </w:p>
    <w:p w14:paraId="32427CDF" w14:textId="77777777" w:rsidR="004A5973" w:rsidRPr="00EF5256" w:rsidRDefault="004A5973" w:rsidP="00D41468">
      <w:pPr>
        <w:pStyle w:val="ComputerScreen"/>
        <w:rPr>
          <w:lang w:val="es-ES"/>
        </w:rPr>
      </w:pPr>
      <w:r w:rsidRPr="00EF5256">
        <w:rPr>
          <w:lang w:val="es-ES"/>
        </w:rPr>
        <w:t>--------------------------------------------------------------------------------</w:t>
      </w:r>
    </w:p>
    <w:p w14:paraId="3BBD538C" w14:textId="77777777" w:rsidR="004A5973" w:rsidRPr="00EF5256" w:rsidRDefault="004A5973" w:rsidP="00D41468">
      <w:pPr>
        <w:pStyle w:val="ComputerScreen"/>
        <w:rPr>
          <w:lang w:val="es-ES"/>
        </w:rPr>
      </w:pPr>
      <w:r w:rsidRPr="00EF5256">
        <w:rPr>
          <w:lang w:val="es-ES"/>
        </w:rPr>
        <w:t xml:space="preserve">                       W O R K I N G   C O P Y</w:t>
      </w:r>
    </w:p>
    <w:p w14:paraId="693B0836" w14:textId="77777777" w:rsidR="004A5973" w:rsidRPr="00EF5256" w:rsidRDefault="004A5973" w:rsidP="00D41468">
      <w:pPr>
        <w:pStyle w:val="ComputerScreen"/>
      </w:pPr>
      <w:r w:rsidRPr="00EF5256">
        <w:rPr>
          <w:lang w:val="es-ES"/>
        </w:rPr>
        <w:t xml:space="preserve">                       </w:t>
      </w:r>
      <w:r w:rsidRPr="00EF5256">
        <w:t>CONSULTATION NOTE #2330</w:t>
      </w:r>
    </w:p>
    <w:p w14:paraId="18B6DE1B" w14:textId="77777777" w:rsidR="004A5973" w:rsidRPr="00EF5256" w:rsidRDefault="004A5973" w:rsidP="00D41468">
      <w:pPr>
        <w:pStyle w:val="ComputerScreen"/>
      </w:pPr>
    </w:p>
    <w:p w14:paraId="3A736729" w14:textId="77777777" w:rsidR="004A5973" w:rsidRPr="00EF5256" w:rsidRDefault="004A5973" w:rsidP="00D41468">
      <w:pPr>
        <w:pStyle w:val="ComputerScreen"/>
      </w:pPr>
      <w:r w:rsidRPr="00EF5256">
        <w:t xml:space="preserve">       TITLE: PULMONARY CS CONSULT                                     </w:t>
      </w:r>
    </w:p>
    <w:p w14:paraId="78494FF5" w14:textId="77777777" w:rsidR="004A5973" w:rsidRPr="00EF5256" w:rsidRDefault="004A5973" w:rsidP="00D41468">
      <w:pPr>
        <w:pStyle w:val="ComputerScreen"/>
      </w:pPr>
      <w:r w:rsidRPr="00EF5256">
        <w:t xml:space="preserve">DATE OF NOTE: NOV 01, 1997@10:15:35  ENTRY DATE: NOV 01, 1997@10:15:35      </w:t>
      </w:r>
    </w:p>
    <w:p w14:paraId="2F8D4F75" w14:textId="77777777" w:rsidR="004A5973" w:rsidRPr="00EF5256" w:rsidRDefault="004A5973" w:rsidP="00D41468">
      <w:pPr>
        <w:pStyle w:val="ComputerScreen"/>
      </w:pPr>
      <w:r w:rsidRPr="00EF5256">
        <w:t xml:space="preserve">      AUTHOR: </w:t>
      </w:r>
      <w:r w:rsidR="009328C8" w:rsidRPr="00EF5256">
        <w:t xml:space="preserve">CPRSPROVIDER,SEVEN </w:t>
      </w:r>
      <w:r w:rsidRPr="00EF5256">
        <w:t xml:space="preserve">  EXP COSIGNER:                           </w:t>
      </w:r>
    </w:p>
    <w:p w14:paraId="5B2E133E" w14:textId="77777777" w:rsidR="004A5973" w:rsidRPr="00EF5256" w:rsidRDefault="004A5973" w:rsidP="00D41468">
      <w:pPr>
        <w:pStyle w:val="ComputerScreen"/>
      </w:pPr>
      <w:r w:rsidRPr="00EF5256">
        <w:t xml:space="preserve">     URGENCY:                            STATUS: COMPLETED                     </w:t>
      </w:r>
    </w:p>
    <w:p w14:paraId="11A52644" w14:textId="77777777" w:rsidR="004A5973" w:rsidRPr="00EF5256" w:rsidRDefault="004A5973" w:rsidP="00D41468">
      <w:pPr>
        <w:pStyle w:val="ComputerScreen"/>
      </w:pPr>
    </w:p>
    <w:p w14:paraId="07B9B208" w14:textId="77777777" w:rsidR="004A5973" w:rsidRPr="00EF5256" w:rsidRDefault="004A5973" w:rsidP="00D41468">
      <w:pPr>
        <w:pStyle w:val="ComputerScreen"/>
      </w:pPr>
      <w:r w:rsidRPr="00EF5256">
        <w:t xml:space="preserve">At the time I went to examine the pt, he was acutely broncho-      </w:t>
      </w:r>
    </w:p>
    <w:p w14:paraId="79EFA0A3" w14:textId="77777777" w:rsidR="004A5973" w:rsidRPr="00EF5256" w:rsidRDefault="004A5973" w:rsidP="00D41468">
      <w:pPr>
        <w:pStyle w:val="ComputerScreen"/>
      </w:pPr>
      <w:r w:rsidRPr="00EF5256">
        <w:t xml:space="preserve">spastic and in moderately severe respiratory distress.  I had him  </w:t>
      </w:r>
    </w:p>
    <w:p w14:paraId="78F29535" w14:textId="77777777" w:rsidR="004A5973" w:rsidRPr="00EF5256" w:rsidRDefault="004A5973" w:rsidP="00D41468">
      <w:pPr>
        <w:pStyle w:val="ComputerScreen"/>
      </w:pPr>
      <w:r w:rsidRPr="00EF5256">
        <w:t xml:space="preserve">deliver a puff of albuterol with an Aerochamber; his technique was </w:t>
      </w:r>
    </w:p>
    <w:p w14:paraId="0D53062C" w14:textId="77777777" w:rsidR="004A5973" w:rsidRPr="00EF5256" w:rsidRDefault="004A5973" w:rsidP="00D41468">
      <w:pPr>
        <w:pStyle w:val="ComputerScreen"/>
      </w:pPr>
      <w:r w:rsidRPr="00EF5256">
        <w:t xml:space="preserve">poor. I then instructed him and delivered an additional four puffs, </w:t>
      </w:r>
    </w:p>
    <w:p w14:paraId="45207976" w14:textId="77777777" w:rsidR="004A5973" w:rsidRPr="00EF5256" w:rsidRDefault="004A5973" w:rsidP="00D41468">
      <w:pPr>
        <w:pStyle w:val="ComputerScreen"/>
      </w:pPr>
      <w:r w:rsidRPr="00EF5256">
        <w:t xml:space="preserve">which he did with good technique.  He was improved and with a clear </w:t>
      </w:r>
    </w:p>
    <w:p w14:paraId="09E0758B" w14:textId="77777777" w:rsidR="004A5973" w:rsidRPr="00EF5256" w:rsidRDefault="004A5973" w:rsidP="00D41468">
      <w:pPr>
        <w:pStyle w:val="ComputerScreen"/>
      </w:pPr>
      <w:r w:rsidRPr="00EF5256">
        <w:t xml:space="preserve">lung exam within a few seconds (though wheezes were still present  </w:t>
      </w:r>
    </w:p>
    <w:p w14:paraId="030A0887" w14:textId="77777777" w:rsidR="004A5973" w:rsidRPr="00EF5256" w:rsidRDefault="004A5973" w:rsidP="00D41468">
      <w:pPr>
        <w:pStyle w:val="ComputerScreen"/>
      </w:pPr>
      <w:r w:rsidRPr="00EF5256">
        <w:t xml:space="preserve">on forced expiration).                                             </w:t>
      </w:r>
    </w:p>
    <w:p w14:paraId="32F5CAE8" w14:textId="77777777" w:rsidR="004A5973" w:rsidRPr="00EF5256" w:rsidRDefault="004A5973" w:rsidP="00D41468">
      <w:pPr>
        <w:pStyle w:val="ComputerScreen"/>
      </w:pPr>
      <w:r w:rsidRPr="00EF5256">
        <w:t xml:space="preserve">             </w:t>
      </w:r>
    </w:p>
    <w:p w14:paraId="1A75F20A" w14:textId="77777777" w:rsidR="004A5973" w:rsidRPr="00EF5256" w:rsidRDefault="004A5973" w:rsidP="00D41468">
      <w:pPr>
        <w:pStyle w:val="ComputerScreen"/>
      </w:pPr>
      <w:r w:rsidRPr="00EF5256">
        <w:t xml:space="preserve">The pt regimen is lacking in inhaled corticosteroids.  Recognizing </w:t>
      </w:r>
    </w:p>
    <w:p w14:paraId="39D32640" w14:textId="77777777" w:rsidR="004A5973" w:rsidRPr="00EF5256" w:rsidRDefault="004A5973" w:rsidP="00D41468">
      <w:pPr>
        <w:pStyle w:val="ComputerScreen"/>
      </w:pPr>
      <w:r w:rsidRPr="00EF5256">
        <w:t xml:space="preserve">that asthma is an inflammatory process, inhaled steroids are important </w:t>
      </w:r>
    </w:p>
    <w:p w14:paraId="746F3D10" w14:textId="77777777" w:rsidR="004A5973" w:rsidRPr="00EF5256" w:rsidRDefault="004A5973" w:rsidP="00D41468">
      <w:pPr>
        <w:pStyle w:val="ComputerScreen"/>
      </w:pPr>
      <w:r w:rsidRPr="00EF5256">
        <w:t xml:space="preserve">in controlling the inflammtory response.  My practice for severely </w:t>
      </w:r>
    </w:p>
    <w:p w14:paraId="6A868A84" w14:textId="77777777" w:rsidR="004A5973" w:rsidRPr="00EF5256" w:rsidRDefault="004A5973" w:rsidP="00D41468">
      <w:pPr>
        <w:pStyle w:val="ComputerScreen"/>
      </w:pPr>
      <w:r w:rsidRPr="00EF5256">
        <w:t xml:space="preserve">out-of-control asthmatics is to use high-dose inhaled steroids,    </w:t>
      </w:r>
    </w:p>
    <w:p w14:paraId="467CE5F6" w14:textId="77777777" w:rsidR="004A5973" w:rsidRPr="00EF5256" w:rsidRDefault="004A5973" w:rsidP="00D41468">
      <w:pPr>
        <w:pStyle w:val="ComputerScreen"/>
      </w:pPr>
      <w:r w:rsidRPr="00EF5256">
        <w:t xml:space="preserve">typically vanceril, 16 puffs qid, with a spacing device such as the </w:t>
      </w:r>
    </w:p>
    <w:p w14:paraId="408ED972" w14:textId="77777777" w:rsidR="004A5973" w:rsidRPr="00EF5256" w:rsidRDefault="004A5973" w:rsidP="00D41468">
      <w:pPr>
        <w:pStyle w:val="ComputerScreen"/>
      </w:pPr>
      <w:r w:rsidRPr="00EF5256">
        <w:t xml:space="preserve">Aerochamber. I would institute such a regimen while he is here.    </w:t>
      </w:r>
    </w:p>
    <w:p w14:paraId="4338C467" w14:textId="77777777" w:rsidR="004A5973" w:rsidRPr="00EF5256" w:rsidRDefault="004A5973" w:rsidP="00D41468">
      <w:pPr>
        <w:pStyle w:val="ComputerScreen"/>
      </w:pPr>
    </w:p>
    <w:p w14:paraId="73D38306" w14:textId="77777777" w:rsidR="004A5973" w:rsidRPr="00EF5256" w:rsidRDefault="004A5973" w:rsidP="00D41468">
      <w:pPr>
        <w:pStyle w:val="ComputerScreen"/>
      </w:pPr>
      <w:r w:rsidRPr="00EF5256">
        <w:t xml:space="preserve">/es/ </w:t>
      </w:r>
      <w:r w:rsidR="009328C8" w:rsidRPr="00EF5256">
        <w:t>CPRSPROVIDER,SEVEN</w:t>
      </w:r>
      <w:r w:rsidRPr="00EF5256">
        <w:t xml:space="preserve">                                                      </w:t>
      </w:r>
    </w:p>
    <w:p w14:paraId="145674B1" w14:textId="77777777" w:rsidR="004A5973" w:rsidRPr="00EF5256" w:rsidRDefault="004A5973" w:rsidP="00D41468">
      <w:pPr>
        <w:pStyle w:val="ComputerScreen"/>
      </w:pPr>
      <w:r w:rsidRPr="00EF5256">
        <w:t xml:space="preserve">Signed: 11/01/1997 10:17                                                  </w:t>
      </w:r>
    </w:p>
    <w:p w14:paraId="53C77959" w14:textId="77777777" w:rsidR="004A5973" w:rsidRPr="00EF5256" w:rsidRDefault="004A5973" w:rsidP="00D41468">
      <w:pPr>
        <w:pStyle w:val="ComputerScreen"/>
      </w:pPr>
      <w:r w:rsidRPr="00EF5256">
        <w:t>--------------------------------------------------------------------------------</w:t>
      </w:r>
    </w:p>
    <w:p w14:paraId="26873D60" w14:textId="77777777" w:rsidR="004A5973" w:rsidRPr="00EF5256" w:rsidRDefault="004A5973" w:rsidP="00D41468">
      <w:pPr>
        <w:pStyle w:val="ComputerScreen"/>
      </w:pPr>
      <w:r w:rsidRPr="00EF5256">
        <w:t>PROVISIONAL DIAG: Arrhythmia (427.9)</w:t>
      </w:r>
    </w:p>
    <w:p w14:paraId="2D4A50E3" w14:textId="77777777" w:rsidR="004A5973" w:rsidRPr="00EF5256" w:rsidRDefault="004A5973" w:rsidP="00D41468">
      <w:pPr>
        <w:pStyle w:val="ComputerScreen"/>
      </w:pPr>
      <w:r w:rsidRPr="00EF5256">
        <w:t>--------------------------------------------------------------------------------</w:t>
      </w:r>
    </w:p>
    <w:p w14:paraId="170DD31C" w14:textId="77777777" w:rsidR="004A5973" w:rsidRPr="00EF5256" w:rsidRDefault="004A5973" w:rsidP="00D41468">
      <w:pPr>
        <w:pStyle w:val="ComputerScreen"/>
      </w:pPr>
      <w:r w:rsidRPr="00EF5256">
        <w:t>REQUESTED BY:                      |PLACE:                 |URGENCY:</w:t>
      </w:r>
    </w:p>
    <w:p w14:paraId="086886F5" w14:textId="77777777" w:rsidR="004A5973" w:rsidRPr="00EF5256" w:rsidRDefault="004A5973" w:rsidP="00D41468">
      <w:pPr>
        <w:pStyle w:val="ComputerScreen"/>
      </w:pPr>
      <w:r w:rsidRPr="00EF5256">
        <w:t>CASEY,BEN                          |Bedside                |Routine</w:t>
      </w:r>
    </w:p>
    <w:p w14:paraId="2D0E17CF" w14:textId="77777777" w:rsidR="004A5973" w:rsidRPr="00EF5256" w:rsidRDefault="004A5973" w:rsidP="00D41468">
      <w:pPr>
        <w:pStyle w:val="ComputerScreen"/>
      </w:pPr>
      <w:r w:rsidRPr="00EF5256">
        <w:t>CHIEF OF SURGERY                   |                       |</w:t>
      </w:r>
    </w:p>
    <w:p w14:paraId="10B41986" w14:textId="77777777" w:rsidR="004A5973" w:rsidRPr="00EF5256" w:rsidRDefault="004A5973" w:rsidP="00D41468">
      <w:pPr>
        <w:pStyle w:val="ComputerScreen"/>
      </w:pPr>
      <w:r w:rsidRPr="00EF5256">
        <w:t>(Pager: )                          |SERVICE RENDERED AS:   |</w:t>
      </w:r>
      <w:bookmarkStart w:id="108" w:name="CID_SF513"/>
      <w:r w:rsidR="00785A82" w:rsidRPr="00EF5256">
        <w:t>CLINICALLY</w:t>
      </w:r>
      <w:r w:rsidR="00785A82" w:rsidRPr="00EF5256">
        <w:fldChar w:fldCharType="begin"/>
      </w:r>
      <w:r w:rsidR="00785A82" w:rsidRPr="00EF5256">
        <w:instrText xml:space="preserve"> XE "Clinically Indicated Date" </w:instrText>
      </w:r>
      <w:r w:rsidR="00785A82" w:rsidRPr="00EF5256">
        <w:fldChar w:fldCharType="end"/>
      </w:r>
      <w:r w:rsidR="00785A82" w:rsidRPr="00EF5256">
        <w:t xml:space="preserve"> </w:t>
      </w:r>
      <w:bookmarkEnd w:id="108"/>
      <w:r w:rsidR="00785A82" w:rsidRPr="00EF5256">
        <w:t>INDICATED</w:t>
      </w:r>
      <w:r w:rsidR="009057D1" w:rsidRPr="00EF5256">
        <w:t xml:space="preserve"> DATE:</w:t>
      </w:r>
    </w:p>
    <w:p w14:paraId="6843DB6E" w14:textId="77777777" w:rsidR="004A5973" w:rsidRPr="00EF5256" w:rsidRDefault="004A5973" w:rsidP="00D41468">
      <w:pPr>
        <w:pStyle w:val="ComputerScreen"/>
      </w:pPr>
      <w:r w:rsidRPr="00EF5256">
        <w:lastRenderedPageBreak/>
        <w:t>(Phone: )                          |Inpatient              |</w:t>
      </w:r>
      <w:r w:rsidR="009057D1" w:rsidRPr="00EF5256">
        <w:t>Jan 31, 2011</w:t>
      </w:r>
    </w:p>
    <w:p w14:paraId="0E45FC2E" w14:textId="77777777" w:rsidR="004A5973" w:rsidRPr="00EF5256" w:rsidRDefault="004A5973" w:rsidP="00D41468">
      <w:pPr>
        <w:pStyle w:val="ComputerScreen"/>
      </w:pPr>
      <w:r w:rsidRPr="00EF5256">
        <w:t>-------------------------------------------------------------------------------</w:t>
      </w:r>
    </w:p>
    <w:p w14:paraId="2DE835CC" w14:textId="02923A67" w:rsidR="004A5973" w:rsidRPr="00EF5256" w:rsidRDefault="004A5973" w:rsidP="00D41468">
      <w:r w:rsidRPr="00EF5256">
        <w:t xml:space="preserve">See page </w:t>
      </w:r>
      <w:r w:rsidR="00233BB3" w:rsidRPr="00EF5256">
        <w:rPr>
          <w:noProof/>
        </w:rPr>
        <w:fldChar w:fldCharType="begin"/>
      </w:r>
      <w:r w:rsidR="00233BB3" w:rsidRPr="00EF5256">
        <w:rPr>
          <w:noProof/>
        </w:rPr>
        <w:instrText xml:space="preserve"> PAGEREF PR \* MERGEFORMAT </w:instrText>
      </w:r>
      <w:r w:rsidR="00233BB3" w:rsidRPr="00EF5256">
        <w:rPr>
          <w:noProof/>
        </w:rPr>
        <w:fldChar w:fldCharType="separate"/>
      </w:r>
      <w:r w:rsidR="00330081">
        <w:rPr>
          <w:noProof/>
        </w:rPr>
        <w:t>127</w:t>
      </w:r>
      <w:r w:rsidR="00233BB3" w:rsidRPr="00EF5256">
        <w:rPr>
          <w:noProof/>
        </w:rPr>
        <w:fldChar w:fldCharType="end"/>
      </w:r>
      <w:r w:rsidRPr="00EF5256">
        <w:t xml:space="preserve"> for details on the Print Report (PR) action.</w:t>
      </w:r>
    </w:p>
    <w:p w14:paraId="406498B8" w14:textId="77777777" w:rsidR="004A5973" w:rsidRPr="00EF5256" w:rsidRDefault="004A5973" w:rsidP="00D41468">
      <w:pPr>
        <w:pStyle w:val="Heading2"/>
      </w:pPr>
      <w:bookmarkStart w:id="109" w:name="_Toc401592243"/>
      <w:bookmarkStart w:id="110" w:name="_Toc402366880"/>
      <w:r w:rsidRPr="00EF5256">
        <w:br w:type="page"/>
      </w:r>
      <w:bookmarkStart w:id="111" w:name="_Toc421668500"/>
      <w:bookmarkStart w:id="112" w:name="_Toc421693927"/>
      <w:bookmarkStart w:id="113" w:name="_Toc6930150"/>
      <w:r w:rsidRPr="00EF5256">
        <w:lastRenderedPageBreak/>
        <w:t>Quick Orders</w:t>
      </w:r>
      <w:bookmarkStart w:id="114" w:name="Edit_2"/>
      <w:bookmarkEnd w:id="109"/>
      <w:bookmarkEnd w:id="110"/>
      <w:bookmarkEnd w:id="111"/>
      <w:bookmarkEnd w:id="112"/>
      <w:bookmarkEnd w:id="114"/>
      <w:bookmarkEnd w:id="113"/>
      <w:r w:rsidRPr="00EF5256">
        <w:fldChar w:fldCharType="begin"/>
      </w:r>
      <w:r w:rsidRPr="00EF5256">
        <w:instrText xml:space="preserve"> XE "Quick Orders" </w:instrText>
      </w:r>
      <w:r w:rsidRPr="00EF5256">
        <w:fldChar w:fldCharType="end"/>
      </w:r>
    </w:p>
    <w:p w14:paraId="6E439ADD" w14:textId="77777777" w:rsidR="00F371ED" w:rsidRPr="00EF5256" w:rsidRDefault="00F371ED" w:rsidP="00D41468"/>
    <w:p w14:paraId="32991030" w14:textId="77777777" w:rsidR="004A5973" w:rsidRPr="00EF5256" w:rsidRDefault="004A5973" w:rsidP="00D41468">
      <w:r w:rsidRPr="00EF5256">
        <w:t xml:space="preserve">Quick Orders are a feature of CPRS that allow certain prompts to be automatically filled in by the computer. Your ADPAC can set them up (a subject that is discussed in the </w:t>
      </w:r>
      <w:r w:rsidRPr="00EF5256">
        <w:rPr>
          <w:i/>
        </w:rPr>
        <w:t>CPRS Setup Guide</w:t>
      </w:r>
      <w:r w:rsidRPr="00EF5256">
        <w:rPr>
          <w:i/>
        </w:rPr>
        <w:fldChar w:fldCharType="begin"/>
      </w:r>
      <w:r w:rsidRPr="00EF5256">
        <w:instrText xml:space="preserve"> XE "</w:instrText>
      </w:r>
      <w:r w:rsidRPr="00EF5256">
        <w:rPr>
          <w:i/>
        </w:rPr>
        <w:instrText>CPRS Technical Manual</w:instrText>
      </w:r>
      <w:r w:rsidRPr="00EF5256">
        <w:instrText xml:space="preserve">" </w:instrText>
      </w:r>
      <w:r w:rsidRPr="00EF5256">
        <w:rPr>
          <w:i/>
        </w:rPr>
        <w:fldChar w:fldCharType="end"/>
      </w:r>
      <w:r w:rsidRPr="00EF5256">
        <w:t xml:space="preserve">.) </w:t>
      </w:r>
    </w:p>
    <w:p w14:paraId="350EDDAD" w14:textId="77777777" w:rsidR="00F371ED" w:rsidRPr="00EF5256" w:rsidRDefault="00F371ED" w:rsidP="00D41468"/>
    <w:p w14:paraId="165B0054" w14:textId="77777777" w:rsidR="004A5973" w:rsidRPr="00EF5256" w:rsidRDefault="004A5973" w:rsidP="00D41468">
      <w:r w:rsidRPr="00EF5256">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14:paraId="3C285F1F" w14:textId="77777777" w:rsidR="004A5973" w:rsidRPr="00EF5256" w:rsidRDefault="004A5973" w:rsidP="00D41468">
      <w:pPr>
        <w:pStyle w:val="BlankLine"/>
      </w:pPr>
    </w:p>
    <w:p w14:paraId="73D60279" w14:textId="77777777" w:rsidR="004A5973" w:rsidRPr="00EF5256" w:rsidRDefault="004A5973" w:rsidP="00D41468">
      <w:pPr>
        <w:pStyle w:val="ComputerScreen"/>
      </w:pPr>
      <w:r w:rsidRPr="00EF5256">
        <w:t>Add New Orders                Feb 13, 1998 13:21:08          Page:   1 of   1</w:t>
      </w:r>
    </w:p>
    <w:p w14:paraId="7429D078" w14:textId="77777777" w:rsidR="00726DC4" w:rsidRPr="00EF5256" w:rsidRDefault="00726DC4" w:rsidP="00D41468">
      <w:pPr>
        <w:pStyle w:val="ComputerScreen"/>
      </w:pPr>
      <w:r w:rsidRPr="00EF5256">
        <w:t>CPRSPATIENT,TWELVE 666-24-</w:t>
      </w:r>
      <w:r w:rsidR="009328C8" w:rsidRPr="00EF5256">
        <w:t>3779</w:t>
      </w:r>
      <w:r w:rsidRPr="00EF5256">
        <w:t xml:space="preserve">              1A/B-1      FEB 3,1923 (74)   &lt;CA&gt;</w:t>
      </w:r>
    </w:p>
    <w:p w14:paraId="032F76D2" w14:textId="77777777" w:rsidR="004A5973" w:rsidRPr="00EF5256" w:rsidRDefault="004A5973" w:rsidP="00D41468">
      <w:pPr>
        <w:pStyle w:val="ComputerScreen"/>
      </w:pPr>
      <w:r w:rsidRPr="00EF5256">
        <w:t xml:space="preserve">                                                                             </w:t>
      </w:r>
    </w:p>
    <w:p w14:paraId="4EEE0711" w14:textId="77777777" w:rsidR="004A5973" w:rsidRPr="00EF5256" w:rsidRDefault="004A5973" w:rsidP="00D41468">
      <w:pPr>
        <w:pStyle w:val="ComputerScreen"/>
      </w:pPr>
      <w:r w:rsidRPr="00EF5256">
        <w:t xml:space="preserve">0  ORDER SETS...          30 PATIENT CARE...        70 LABORATORY...            </w:t>
      </w:r>
    </w:p>
    <w:p w14:paraId="1C91FA89" w14:textId="77777777" w:rsidR="004A5973" w:rsidRPr="00EF5256" w:rsidRDefault="004A5973" w:rsidP="00D41468">
      <w:pPr>
        <w:pStyle w:val="ComputerScreen"/>
      </w:pPr>
      <w:r w:rsidRPr="00EF5256">
        <w:t xml:space="preserve">1  Patient Movement       31 Condom Catheter        71 Chem 7                   </w:t>
      </w:r>
    </w:p>
    <w:p w14:paraId="27451EB5" w14:textId="77777777" w:rsidR="004A5973" w:rsidRPr="00EF5256" w:rsidRDefault="004A5973" w:rsidP="00D41468">
      <w:pPr>
        <w:pStyle w:val="ComputerScreen"/>
      </w:pPr>
      <w:r w:rsidRPr="00EF5256">
        <w:t xml:space="preserve">2  Diagnosis              32 Guaiac Stools          72 T&amp;S                      </w:t>
      </w:r>
    </w:p>
    <w:p w14:paraId="21B7BD6E" w14:textId="77777777" w:rsidR="004A5973" w:rsidRPr="00EF5256" w:rsidRDefault="004A5973" w:rsidP="00D41468">
      <w:pPr>
        <w:pStyle w:val="ComputerScreen"/>
      </w:pPr>
      <w:r w:rsidRPr="00EF5256">
        <w:t xml:space="preserve">3  Condition              33 Incentive Spirometer   73 Glucose                  </w:t>
      </w:r>
    </w:p>
    <w:p w14:paraId="20EAD6DE" w14:textId="77777777" w:rsidR="004A5973" w:rsidRPr="00EF5256" w:rsidRDefault="004A5973" w:rsidP="00D41468">
      <w:pPr>
        <w:pStyle w:val="ComputerScreen"/>
      </w:pPr>
      <w:r w:rsidRPr="00EF5256">
        <w:t xml:space="preserve">4  Allergies              34 Dressing Change        74 CBC w/Diff               </w:t>
      </w:r>
    </w:p>
    <w:p w14:paraId="6C41B513" w14:textId="77777777" w:rsidR="004A5973" w:rsidRPr="00EF5256" w:rsidRDefault="004A5973" w:rsidP="00D41468">
      <w:pPr>
        <w:pStyle w:val="ComputerScreen"/>
      </w:pPr>
      <w:r w:rsidRPr="00EF5256">
        <w:t xml:space="preserve">                                                    75 PT                       </w:t>
      </w:r>
    </w:p>
    <w:p w14:paraId="2FCC7D1C" w14:textId="77777777" w:rsidR="004A5973" w:rsidRPr="00EF5256" w:rsidRDefault="004A5973" w:rsidP="00D41468">
      <w:pPr>
        <w:pStyle w:val="ComputerScreen"/>
      </w:pPr>
      <w:r w:rsidRPr="00EF5256">
        <w:t xml:space="preserve">10 PARAMETERS...          40 DIETETICS...           76 PTT                      </w:t>
      </w:r>
    </w:p>
    <w:p w14:paraId="52E86187" w14:textId="77777777" w:rsidR="004A5973" w:rsidRPr="00EF5256" w:rsidRDefault="004A5973" w:rsidP="00D41468">
      <w:pPr>
        <w:pStyle w:val="ComputerScreen"/>
      </w:pPr>
      <w:r w:rsidRPr="00EF5256">
        <w:t xml:space="preserve">11 TPR B/P                41 Regular Diet           77 CPK                      </w:t>
      </w:r>
    </w:p>
    <w:p w14:paraId="37F26763" w14:textId="77777777" w:rsidR="004A5973" w:rsidRPr="00EF5256" w:rsidRDefault="004A5973" w:rsidP="00D41468">
      <w:pPr>
        <w:pStyle w:val="ComputerScreen"/>
      </w:pPr>
      <w:r w:rsidRPr="00EF5256">
        <w:t xml:space="preserve">12 Weight                 42 Tubefeeding            78 CPK                      </w:t>
      </w:r>
    </w:p>
    <w:p w14:paraId="697517A8" w14:textId="77777777" w:rsidR="004A5973" w:rsidRPr="00EF5256" w:rsidRDefault="004A5973" w:rsidP="00D41468">
      <w:pPr>
        <w:pStyle w:val="ComputerScreen"/>
      </w:pPr>
      <w:r w:rsidRPr="00EF5256">
        <w:t xml:space="preserve">13 I &amp; O                  43 NPO at Midnight        79 LDH                      </w:t>
      </w:r>
    </w:p>
    <w:p w14:paraId="4C1967F0" w14:textId="77777777" w:rsidR="004A5973" w:rsidRPr="00EF5256" w:rsidRDefault="004A5973" w:rsidP="00D41468">
      <w:pPr>
        <w:pStyle w:val="ComputerScreen"/>
      </w:pPr>
      <w:r w:rsidRPr="00EF5256">
        <w:t xml:space="preserve">14 Call HO on                                       80 Urinalysis               </w:t>
      </w:r>
    </w:p>
    <w:p w14:paraId="05B54F36" w14:textId="77777777" w:rsidR="004A5973" w:rsidRPr="00EF5256" w:rsidRDefault="004A5973" w:rsidP="00D41468">
      <w:pPr>
        <w:pStyle w:val="ComputerScreen"/>
      </w:pPr>
      <w:r w:rsidRPr="00EF5256">
        <w:t xml:space="preserve">                          50 IV FLUIDS...           81 Culture &amp; Suscept        </w:t>
      </w:r>
    </w:p>
    <w:p w14:paraId="17AC891C" w14:textId="77777777" w:rsidR="004A5973" w:rsidRPr="00EF5256" w:rsidRDefault="004A5973" w:rsidP="00D41468">
      <w:pPr>
        <w:pStyle w:val="ComputerScreen"/>
      </w:pPr>
      <w:r w:rsidRPr="00EF5256">
        <w:t xml:space="preserve">20 ACTIVITY...            51 OUTPATIENT MEDS...                                 </w:t>
      </w:r>
    </w:p>
    <w:p w14:paraId="5114BD61" w14:textId="77777777" w:rsidR="004A5973" w:rsidRPr="00EF5256" w:rsidRDefault="004A5973" w:rsidP="00D41468">
      <w:pPr>
        <w:pStyle w:val="ComputerScreen"/>
      </w:pPr>
      <w:r w:rsidRPr="00EF5256">
        <w:t xml:space="preserve">21 Ad Lib                 55 INPATIENT MEDS...      90 OTHER ORDERS...          </w:t>
      </w:r>
    </w:p>
    <w:p w14:paraId="23B213A6" w14:textId="77777777" w:rsidR="004A5973" w:rsidRPr="00EF5256" w:rsidRDefault="004A5973" w:rsidP="00D41468">
      <w:pPr>
        <w:pStyle w:val="ComputerScreen"/>
      </w:pPr>
      <w:r w:rsidRPr="00EF5256">
        <w:t xml:space="preserve">23 Bed Rest / BRP                                   91 EKG: Portable            </w:t>
      </w:r>
    </w:p>
    <w:p w14:paraId="01A87FE1" w14:textId="77777777" w:rsidR="004A5973" w:rsidRPr="00EF5256" w:rsidRDefault="004A5973" w:rsidP="00D41468">
      <w:pPr>
        <w:pStyle w:val="ComputerScreen"/>
      </w:pPr>
      <w:r w:rsidRPr="00EF5256">
        <w:t xml:space="preserve">24 Ambulate TID           60 IMAGING ...                                        </w:t>
      </w:r>
    </w:p>
    <w:p w14:paraId="383E9389" w14:textId="77777777" w:rsidR="004A5973" w:rsidRPr="00EF5256" w:rsidRDefault="004A5973" w:rsidP="00D41468">
      <w:pPr>
        <w:pStyle w:val="ComputerScreen"/>
      </w:pPr>
      <w:r w:rsidRPr="00EF5256">
        <w:t xml:space="preserve">25 Up in Chair TID        61 Chest 2 views PA&amp;LAT   99 Text Only Order          </w:t>
      </w:r>
    </w:p>
    <w:p w14:paraId="53AEBC78" w14:textId="77777777" w:rsidR="004A5973" w:rsidRPr="00EF5256" w:rsidRDefault="004A5973" w:rsidP="00D41468">
      <w:pPr>
        <w:pStyle w:val="CScreenReversed"/>
      </w:pPr>
      <w:r w:rsidRPr="00EF5256">
        <w:t xml:space="preserve">          Enter the number of each item you wish to order.                   &gt;&gt;&gt;</w:t>
      </w:r>
    </w:p>
    <w:p w14:paraId="71813AC1" w14:textId="77777777" w:rsidR="004A5973" w:rsidRPr="00EF5256" w:rsidRDefault="004A5973" w:rsidP="00D41468">
      <w:pPr>
        <w:pStyle w:val="ComputerScreen"/>
      </w:pPr>
      <w:r w:rsidRPr="00EF5256">
        <w:t>+   Next Screen           TD  Set Delay ...         Q   Done</w:t>
      </w:r>
    </w:p>
    <w:p w14:paraId="05B8054A" w14:textId="77777777" w:rsidR="004A5973" w:rsidRPr="00EF5256" w:rsidRDefault="004A5973" w:rsidP="00D41468">
      <w:pPr>
        <w:pStyle w:val="ComputerScreen"/>
      </w:pPr>
      <w:r w:rsidRPr="00EF5256">
        <w:t xml:space="preserve">      </w:t>
      </w:r>
    </w:p>
    <w:p w14:paraId="7FAF8F11" w14:textId="77777777" w:rsidR="004A5973" w:rsidRPr="00EF5256" w:rsidRDefault="004A5973" w:rsidP="00D41468">
      <w:pPr>
        <w:pStyle w:val="ComputerScreen"/>
      </w:pPr>
      <w:r w:rsidRPr="00EF5256">
        <w:t>Select Item(s): Done//</w:t>
      </w:r>
    </w:p>
    <w:p w14:paraId="0D107F4E" w14:textId="77777777" w:rsidR="004A5973" w:rsidRPr="00EF5256" w:rsidRDefault="004A5973" w:rsidP="00D41468">
      <w:r w:rsidRPr="00EF5256">
        <w:br w:type="page"/>
      </w:r>
      <w:r w:rsidRPr="00EF5256">
        <w:lastRenderedPageBreak/>
        <w:t>Basically, quick orders supply stock answers to some of the prompts required to make an order. For example, if we filled in the values for the placeholder EKG, Portable, we might answer the following questions in the quick order template:</w:t>
      </w:r>
    </w:p>
    <w:p w14:paraId="4CF09E30" w14:textId="77777777" w:rsidR="004A5973" w:rsidRPr="00EF5256" w:rsidRDefault="004A5973" w:rsidP="00D41468">
      <w:pPr>
        <w:pStyle w:val="ListMember"/>
      </w:pPr>
    </w:p>
    <w:p w14:paraId="45F182E2" w14:textId="77777777" w:rsidR="004A5973" w:rsidRPr="00EF5256" w:rsidRDefault="004A5973" w:rsidP="00D41468">
      <w:pPr>
        <w:pStyle w:val="ComputerScreen"/>
      </w:pPr>
      <w:r w:rsidRPr="00EF5256">
        <w:tab/>
        <w:t xml:space="preserve">Consult to Service/Specialty:  </w:t>
      </w:r>
      <w:r w:rsidRPr="00EF5256">
        <w:rPr>
          <w:b/>
        </w:rPr>
        <w:t>Cardiology</w:t>
      </w:r>
    </w:p>
    <w:p w14:paraId="5D370412" w14:textId="77777777" w:rsidR="004A5973" w:rsidRPr="00EF5256" w:rsidRDefault="004A5973" w:rsidP="00D41468">
      <w:pPr>
        <w:pStyle w:val="ComputerScreen"/>
      </w:pPr>
      <w:r w:rsidRPr="00EF5256">
        <w:tab/>
        <w:t xml:space="preserve">Category: </w:t>
      </w:r>
      <w:r w:rsidRPr="00EF5256">
        <w:rPr>
          <w:b/>
        </w:rPr>
        <w:t>Inpatient</w:t>
      </w:r>
    </w:p>
    <w:p w14:paraId="22A41CEE" w14:textId="77777777" w:rsidR="004A5973" w:rsidRPr="00EF5256" w:rsidRDefault="004A5973" w:rsidP="00D41468">
      <w:pPr>
        <w:pStyle w:val="ComputerScreen"/>
        <w:rPr>
          <w:b/>
        </w:rPr>
      </w:pPr>
      <w:r w:rsidRPr="00EF5256">
        <w:tab/>
        <w:t xml:space="preserve">Place of Consult: </w:t>
      </w:r>
      <w:r w:rsidRPr="00EF5256">
        <w:rPr>
          <w:b/>
        </w:rPr>
        <w:t>Bedside</w:t>
      </w:r>
    </w:p>
    <w:p w14:paraId="0CF689A4" w14:textId="77777777" w:rsidR="00F371ED" w:rsidRPr="00EF5256" w:rsidRDefault="00F371ED" w:rsidP="00D41468"/>
    <w:p w14:paraId="690B0E60" w14:textId="77777777" w:rsidR="004A5973" w:rsidRPr="00EF5256" w:rsidRDefault="004A5973" w:rsidP="00D41468">
      <w:r w:rsidRPr="00EF5256">
        <w:t>These three prompts are then excluded when you select EKG from the orders screen—relieving you of the necessity of filling in answering several prompts.</w:t>
      </w:r>
    </w:p>
    <w:p w14:paraId="683362BF" w14:textId="77777777" w:rsidR="004A5973" w:rsidRPr="00EF5256" w:rsidRDefault="004A5973" w:rsidP="00D41468">
      <w:r w:rsidRPr="00EF5256">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14:paraId="16602C7B" w14:textId="77777777" w:rsidR="004A5973" w:rsidRPr="00EF5256" w:rsidRDefault="004A5973" w:rsidP="00D41468"/>
    <w:p w14:paraId="02971E2A" w14:textId="77777777" w:rsidR="004A5973" w:rsidRPr="00EF5256" w:rsidRDefault="004A5973" w:rsidP="00D41468">
      <w:pPr>
        <w:pStyle w:val="Heading2"/>
      </w:pPr>
      <w:r w:rsidRPr="00EF5256">
        <w:br w:type="page"/>
      </w:r>
      <w:bookmarkStart w:id="115" w:name="_Toc401592244"/>
      <w:bookmarkStart w:id="116" w:name="_Toc402366881"/>
      <w:bookmarkStart w:id="117" w:name="_Toc421668501"/>
      <w:bookmarkStart w:id="118" w:name="_Toc421693928"/>
      <w:bookmarkStart w:id="119" w:name="_Toc6930151"/>
      <w:r w:rsidRPr="00EF5256">
        <w:lastRenderedPageBreak/>
        <w:t>Using the Consults Package with TIU</w:t>
      </w:r>
      <w:bookmarkEnd w:id="115"/>
      <w:bookmarkEnd w:id="116"/>
      <w:bookmarkEnd w:id="117"/>
      <w:bookmarkEnd w:id="118"/>
      <w:bookmarkEnd w:id="119"/>
      <w:r w:rsidRPr="00EF5256">
        <w:fldChar w:fldCharType="begin"/>
      </w:r>
      <w:r w:rsidRPr="00EF5256">
        <w:instrText xml:space="preserve"> XE "Using the Consults Package with TIU" </w:instrText>
      </w:r>
      <w:r w:rsidRPr="00EF5256">
        <w:fldChar w:fldCharType="end"/>
      </w:r>
      <w:r w:rsidRPr="00EF5256">
        <w:fldChar w:fldCharType="begin"/>
      </w:r>
      <w:r w:rsidRPr="00EF5256">
        <w:instrText xml:space="preserve"> XE "Text Integration Utility (TIU)" </w:instrText>
      </w:r>
      <w:r w:rsidRPr="00EF5256">
        <w:fldChar w:fldCharType="end"/>
      </w:r>
      <w:r w:rsidRPr="00EF5256">
        <w:t xml:space="preserve"> </w:t>
      </w:r>
    </w:p>
    <w:p w14:paraId="7A6CDC90" w14:textId="77777777" w:rsidR="004A5973" w:rsidRPr="00EF5256" w:rsidRDefault="004A5973" w:rsidP="00D41468">
      <w:pPr>
        <w:pStyle w:val="Heading3"/>
      </w:pPr>
      <w:bookmarkStart w:id="120" w:name="_Toc421668502"/>
      <w:bookmarkStart w:id="121" w:name="_Toc421693929"/>
      <w:bookmarkStart w:id="122" w:name="_Toc6930152"/>
      <w:r w:rsidRPr="00EF5256">
        <w:t>Direct TIU Input</w:t>
      </w:r>
      <w:bookmarkEnd w:id="120"/>
      <w:bookmarkEnd w:id="121"/>
      <w:bookmarkEnd w:id="122"/>
      <w:r w:rsidRPr="00EF5256">
        <w:fldChar w:fldCharType="begin"/>
      </w:r>
      <w:r w:rsidRPr="00EF5256">
        <w:instrText xml:space="preserve"> XE "TIU Direct Input" </w:instrText>
      </w:r>
      <w:r w:rsidRPr="00EF5256">
        <w:fldChar w:fldCharType="end"/>
      </w:r>
    </w:p>
    <w:p w14:paraId="3D568011" w14:textId="77777777" w:rsidR="00F371ED" w:rsidRPr="00EF5256" w:rsidRDefault="00F371ED" w:rsidP="00D41468"/>
    <w:p w14:paraId="3A7BF168" w14:textId="61236638" w:rsidR="004A5973" w:rsidRPr="00EF5256" w:rsidRDefault="004A5973" w:rsidP="00D41468">
      <w:r w:rsidRPr="00EF5256">
        <w:t xml:space="preserve">On page </w:t>
      </w:r>
      <w:r w:rsidR="00233BB3" w:rsidRPr="00EF5256">
        <w:rPr>
          <w:noProof/>
        </w:rPr>
        <w:fldChar w:fldCharType="begin"/>
      </w:r>
      <w:r w:rsidR="00233BB3" w:rsidRPr="00EF5256">
        <w:rPr>
          <w:noProof/>
        </w:rPr>
        <w:instrText xml:space="preserve"> PAGEREF EnterFindings \* MERGEFORMAT </w:instrText>
      </w:r>
      <w:r w:rsidR="00233BB3" w:rsidRPr="00EF5256">
        <w:rPr>
          <w:noProof/>
        </w:rPr>
        <w:fldChar w:fldCharType="separate"/>
      </w:r>
      <w:r w:rsidR="00330081">
        <w:rPr>
          <w:noProof/>
        </w:rPr>
        <w:t>27</w:t>
      </w:r>
      <w:r w:rsidR="00233BB3" w:rsidRPr="00EF5256">
        <w:rPr>
          <w:noProof/>
        </w:rPr>
        <w:fldChar w:fldCharType="end"/>
      </w:r>
      <w:r w:rsidRPr="00EF5256">
        <w:t xml:space="preserve"> are the directions for entering results</w:t>
      </w:r>
      <w:r w:rsidRPr="00EF5256">
        <w:fldChar w:fldCharType="begin"/>
      </w:r>
      <w:r w:rsidRPr="00EF5256">
        <w:instrText xml:space="preserve"> XE "Results" </w:instrText>
      </w:r>
      <w:r w:rsidRPr="00EF5256">
        <w:fldChar w:fldCharType="end"/>
      </w:r>
      <w:r w:rsidRPr="00EF5256">
        <w:t xml:space="preserve"> from the Consult/ Result Tracking screen. You can also enter results directly from TIU. This may be preferable if you are doing large volumes of consults or it fits your office work flow.</w:t>
      </w:r>
    </w:p>
    <w:p w14:paraId="3FE8E578" w14:textId="77777777" w:rsidR="004A5973" w:rsidRPr="00EF5256" w:rsidRDefault="004A5973" w:rsidP="00D41468">
      <w:r w:rsidRPr="00EF5256">
        <w:t xml:space="preserve">The basic steps to entering findings through TIU given here are. The interested user should look at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rPr>
          <w:i/>
        </w:rPr>
        <w:t xml:space="preserve"> </w:t>
      </w:r>
      <w:r w:rsidRPr="00EF5256">
        <w:t>for further information.</w:t>
      </w:r>
    </w:p>
    <w:p w14:paraId="64B7F965" w14:textId="77777777" w:rsidR="00F371ED" w:rsidRPr="00EF5256" w:rsidRDefault="00F371ED" w:rsidP="00D41468"/>
    <w:p w14:paraId="00E77881" w14:textId="77777777" w:rsidR="004A5973" w:rsidRPr="00EF5256" w:rsidRDefault="004A5973" w:rsidP="00D41468">
      <w:pPr>
        <w:pStyle w:val="Heading4"/>
      </w:pPr>
      <w:r w:rsidRPr="00EF5256">
        <w:t>1.</w:t>
      </w:r>
      <w:r w:rsidRPr="00EF5256">
        <w:tab/>
        <w:t>From TIU, choose Integrated Document Management</w:t>
      </w:r>
      <w:r w:rsidRPr="00EF5256">
        <w:fldChar w:fldCharType="begin"/>
      </w:r>
      <w:r w:rsidRPr="00EF5256">
        <w:instrText xml:space="preserve"> XE "Integrated Document Management" </w:instrText>
      </w:r>
      <w:r w:rsidRPr="00EF5256">
        <w:fldChar w:fldCharType="end"/>
      </w:r>
      <w:r w:rsidRPr="00EF5256">
        <w:t>.</w:t>
      </w:r>
    </w:p>
    <w:p w14:paraId="4B06940D" w14:textId="77777777" w:rsidR="004A5973" w:rsidRPr="00EF5256" w:rsidRDefault="004A5973" w:rsidP="00D41468">
      <w:r w:rsidRPr="00EF5256">
        <w:t>As with almost everything in V</w:t>
      </w:r>
      <w:r w:rsidRPr="00EF5256">
        <w:rPr>
          <w:i/>
          <w:sz w:val="20"/>
        </w:rPr>
        <w:t>IST</w:t>
      </w:r>
      <w:r w:rsidRPr="00EF5256">
        <w:t>A, exactly how you do this depends on how your system is set up. If you cannot find this option on your menu, consult your ADPAC.</w:t>
      </w:r>
    </w:p>
    <w:p w14:paraId="566A907D" w14:textId="77777777" w:rsidR="004A5973" w:rsidRPr="00EF5256" w:rsidRDefault="004A5973" w:rsidP="00D41468">
      <w:pPr>
        <w:pStyle w:val="ListMember"/>
      </w:pPr>
      <w:r w:rsidRPr="00EF5256">
        <w:t>Example:</w:t>
      </w:r>
    </w:p>
    <w:p w14:paraId="5135E194" w14:textId="77777777" w:rsidR="004A5973" w:rsidRPr="00EF5256" w:rsidRDefault="004A5973" w:rsidP="00D41468">
      <w:pPr>
        <w:pStyle w:val="BlankLine"/>
      </w:pPr>
    </w:p>
    <w:p w14:paraId="1B1BC043" w14:textId="77777777" w:rsidR="004A5973" w:rsidRPr="00EF5256" w:rsidRDefault="004A5973" w:rsidP="00D41468">
      <w:pPr>
        <w:pStyle w:val="ComputerScreen"/>
      </w:pPr>
      <w:r w:rsidRPr="00EF5256">
        <w:t xml:space="preserve">Select Progress Notes/Discharge Summary [TIU] Option: </w:t>
      </w:r>
      <w:r w:rsidRPr="00EF5256">
        <w:rPr>
          <w:b/>
        </w:rPr>
        <w:t>?</w:t>
      </w:r>
    </w:p>
    <w:p w14:paraId="12AB877C" w14:textId="77777777" w:rsidR="004A5973" w:rsidRPr="00EF5256" w:rsidRDefault="004A5973" w:rsidP="00D41468">
      <w:pPr>
        <w:pStyle w:val="ComputerScreen"/>
      </w:pPr>
    </w:p>
    <w:p w14:paraId="59795BEA" w14:textId="77777777" w:rsidR="004A5973" w:rsidRPr="00EF5256" w:rsidRDefault="004A5973" w:rsidP="00D41468">
      <w:pPr>
        <w:pStyle w:val="ComputerScreen"/>
      </w:pPr>
      <w:r w:rsidRPr="00EF5256">
        <w:t xml:space="preserve">   1      Progress Notes User Menu ...</w:t>
      </w:r>
    </w:p>
    <w:p w14:paraId="1FC7FEDF" w14:textId="77777777" w:rsidR="004A5973" w:rsidRPr="00EF5256" w:rsidRDefault="004A5973" w:rsidP="00D41468">
      <w:pPr>
        <w:pStyle w:val="ComputerScreen"/>
      </w:pPr>
      <w:r w:rsidRPr="00EF5256">
        <w:t xml:space="preserve">   2      Discharge Summary User Menu ...</w:t>
      </w:r>
    </w:p>
    <w:p w14:paraId="568962D7" w14:textId="77777777" w:rsidR="004A5973" w:rsidRPr="00EF5256" w:rsidRDefault="004A5973" w:rsidP="00D41468">
      <w:pPr>
        <w:pStyle w:val="ComputerScreen"/>
      </w:pPr>
      <w:r w:rsidRPr="00EF5256">
        <w:t xml:space="preserve">   3      Integrated Document Management ...</w:t>
      </w:r>
    </w:p>
    <w:p w14:paraId="6FA1A3ED" w14:textId="77777777" w:rsidR="004A5973" w:rsidRPr="00EF5256" w:rsidRDefault="004A5973" w:rsidP="00D41468">
      <w:pPr>
        <w:pStyle w:val="ComputerScreen"/>
      </w:pPr>
      <w:r w:rsidRPr="00EF5256">
        <w:t xml:space="preserve">   4      Personal Preferences ...</w:t>
      </w:r>
    </w:p>
    <w:p w14:paraId="271AA26D" w14:textId="77777777" w:rsidR="004A5973" w:rsidRPr="00EF5256" w:rsidRDefault="004A5973" w:rsidP="00D41468">
      <w:pPr>
        <w:pStyle w:val="ComputerScreen"/>
      </w:pPr>
    </w:p>
    <w:p w14:paraId="43D5F5A8" w14:textId="77777777" w:rsidR="004A5973" w:rsidRPr="00EF5256" w:rsidRDefault="004A5973" w:rsidP="00D41468">
      <w:pPr>
        <w:pStyle w:val="ComputerScreen"/>
      </w:pPr>
      <w:r w:rsidRPr="00EF5256">
        <w:t>Enter ?? for more options, ??? for brief descriptions, ?OPTION for help text.</w:t>
      </w:r>
    </w:p>
    <w:p w14:paraId="023E0181" w14:textId="77777777" w:rsidR="004A5973" w:rsidRPr="00EF5256" w:rsidRDefault="004A5973" w:rsidP="00D41468">
      <w:pPr>
        <w:pStyle w:val="ComputerScreen"/>
      </w:pPr>
    </w:p>
    <w:p w14:paraId="1FCC72AE" w14:textId="77777777" w:rsidR="00F371ED" w:rsidRPr="00EF5256" w:rsidRDefault="004A5973" w:rsidP="00D41468">
      <w:pPr>
        <w:pStyle w:val="ComputerScreen"/>
      </w:pPr>
      <w:r w:rsidRPr="00EF5256">
        <w:t xml:space="preserve">Select Progress Notes/Discharge Summary [TIU] Option: </w:t>
      </w:r>
      <w:r w:rsidRPr="00EF5256">
        <w:rPr>
          <w:b/>
        </w:rPr>
        <w:t>3</w:t>
      </w:r>
      <w:r w:rsidRPr="00EF5256">
        <w:t xml:space="preserve">  Integrated Document </w:t>
      </w:r>
    </w:p>
    <w:p w14:paraId="01583544" w14:textId="77777777" w:rsidR="004A5973" w:rsidRPr="00EF5256" w:rsidRDefault="004A5973" w:rsidP="00D41468">
      <w:pPr>
        <w:pStyle w:val="ComputerScreen"/>
      </w:pPr>
      <w:r w:rsidRPr="00EF5256">
        <w:t>Management</w:t>
      </w:r>
    </w:p>
    <w:p w14:paraId="300010BA" w14:textId="77777777" w:rsidR="004A5973" w:rsidRPr="00EF5256" w:rsidRDefault="004A5973" w:rsidP="00D41468">
      <w:pPr>
        <w:pStyle w:val="ComputerScreen"/>
      </w:pPr>
    </w:p>
    <w:p w14:paraId="0D8E6AB1" w14:textId="77777777" w:rsidR="004A5973" w:rsidRPr="00EF5256" w:rsidRDefault="004A5973" w:rsidP="00D41468">
      <w:pPr>
        <w:pStyle w:val="ComputerScreen"/>
      </w:pPr>
      <w:r w:rsidRPr="00EF5256">
        <w:t xml:space="preserve">                           --- Clinician's Menu ---</w:t>
      </w:r>
    </w:p>
    <w:p w14:paraId="2B9FD358" w14:textId="77777777" w:rsidR="004A5973" w:rsidRPr="00EF5256" w:rsidRDefault="004A5973" w:rsidP="00D41468">
      <w:pPr>
        <w:pStyle w:val="ComputerScreen"/>
      </w:pPr>
    </w:p>
    <w:p w14:paraId="2D7B9A4B" w14:textId="77777777" w:rsidR="004A5973" w:rsidRPr="00EF5256" w:rsidRDefault="004A5973" w:rsidP="00D41468">
      <w:pPr>
        <w:pStyle w:val="ComputerScreen"/>
      </w:pPr>
      <w:r w:rsidRPr="00EF5256">
        <w:t>Select Integrated Document Management Option:</w:t>
      </w:r>
    </w:p>
    <w:p w14:paraId="79DAFDBB" w14:textId="77777777" w:rsidR="004A5973" w:rsidRPr="00EF5256" w:rsidRDefault="004A5973" w:rsidP="00D41468">
      <w:pPr>
        <w:pStyle w:val="Heading4"/>
      </w:pPr>
      <w:r w:rsidRPr="00EF5256">
        <w:br w:type="page"/>
      </w:r>
      <w:r w:rsidRPr="00EF5256">
        <w:lastRenderedPageBreak/>
        <w:t>2.</w:t>
      </w:r>
      <w:r w:rsidRPr="00EF5256">
        <w:tab/>
        <w:t>Select Enter/edit Document.</w:t>
      </w:r>
    </w:p>
    <w:p w14:paraId="6144E641" w14:textId="77777777" w:rsidR="00F371ED" w:rsidRPr="00EF5256" w:rsidRDefault="00F371ED" w:rsidP="00D41468"/>
    <w:p w14:paraId="2B4242D3" w14:textId="77777777" w:rsidR="004A5973" w:rsidRPr="00EF5256" w:rsidRDefault="004A5973" w:rsidP="00D41468">
      <w:r w:rsidRPr="00EF5256">
        <w:t>Example:</w:t>
      </w:r>
    </w:p>
    <w:p w14:paraId="280A721E" w14:textId="77777777" w:rsidR="004A5973" w:rsidRPr="00EF5256" w:rsidRDefault="004A5973" w:rsidP="00D41468">
      <w:pPr>
        <w:pStyle w:val="BlankLine"/>
      </w:pPr>
    </w:p>
    <w:p w14:paraId="33C8BE18" w14:textId="77777777" w:rsidR="004A5973" w:rsidRPr="00EF5256" w:rsidRDefault="004A5973" w:rsidP="00D41468">
      <w:pPr>
        <w:pStyle w:val="ComputerScreen"/>
      </w:pPr>
      <w:r w:rsidRPr="00EF5256">
        <w:t xml:space="preserve">Select Integrated Document Management Option: </w:t>
      </w:r>
      <w:r w:rsidRPr="00EF5256">
        <w:rPr>
          <w:b/>
        </w:rPr>
        <w:t>?</w:t>
      </w:r>
    </w:p>
    <w:p w14:paraId="3731665A" w14:textId="77777777" w:rsidR="004A5973" w:rsidRPr="00EF5256" w:rsidRDefault="004A5973" w:rsidP="00D41468">
      <w:pPr>
        <w:pStyle w:val="ComputerScreen"/>
      </w:pPr>
    </w:p>
    <w:p w14:paraId="7D30570B" w14:textId="77777777" w:rsidR="004A5973" w:rsidRPr="00EF5256" w:rsidRDefault="004A5973" w:rsidP="00D41468">
      <w:pPr>
        <w:pStyle w:val="ComputerScreen"/>
      </w:pPr>
      <w:r w:rsidRPr="00EF5256">
        <w:t xml:space="preserve">   1      Individual Patient Document</w:t>
      </w:r>
    </w:p>
    <w:p w14:paraId="428844B8" w14:textId="77777777" w:rsidR="004A5973" w:rsidRPr="00EF5256" w:rsidRDefault="004A5973" w:rsidP="00D41468">
      <w:pPr>
        <w:pStyle w:val="ComputerScreen"/>
      </w:pPr>
      <w:r w:rsidRPr="00EF5256">
        <w:t xml:space="preserve">   2      All MY UNSIGNED Documents</w:t>
      </w:r>
    </w:p>
    <w:p w14:paraId="00C12D46" w14:textId="77777777" w:rsidR="004A5973" w:rsidRPr="00EF5256" w:rsidRDefault="004A5973" w:rsidP="00D41468">
      <w:pPr>
        <w:pStyle w:val="ComputerScreen"/>
      </w:pPr>
      <w:r w:rsidRPr="00EF5256">
        <w:t xml:space="preserve">   3      Multiple Patient Documents</w:t>
      </w:r>
    </w:p>
    <w:p w14:paraId="0DF29586" w14:textId="77777777" w:rsidR="004A5973" w:rsidRPr="00EF5256" w:rsidRDefault="004A5973" w:rsidP="00D41468">
      <w:pPr>
        <w:pStyle w:val="ComputerScreen"/>
      </w:pPr>
      <w:r w:rsidRPr="00EF5256">
        <w:t xml:space="preserve">   4      Enter/edit Document</w:t>
      </w:r>
    </w:p>
    <w:p w14:paraId="2E5EE6E9" w14:textId="77777777" w:rsidR="004A5973" w:rsidRPr="00EF5256" w:rsidRDefault="004A5973" w:rsidP="00D41468">
      <w:pPr>
        <w:pStyle w:val="ComputerScreen"/>
      </w:pPr>
    </w:p>
    <w:p w14:paraId="09CD4497" w14:textId="77777777" w:rsidR="004A5973" w:rsidRPr="00EF5256" w:rsidRDefault="004A5973" w:rsidP="00D41468">
      <w:pPr>
        <w:pStyle w:val="ComputerScreen"/>
      </w:pPr>
      <w:r w:rsidRPr="00EF5256">
        <w:t>Enter ?? for more options, ??? for brief descriptions, ?OPTION for help text.</w:t>
      </w:r>
    </w:p>
    <w:p w14:paraId="22CCF8B6" w14:textId="77777777" w:rsidR="004A5973" w:rsidRPr="00EF5256" w:rsidRDefault="004A5973" w:rsidP="00D41468">
      <w:pPr>
        <w:pStyle w:val="ComputerScreen"/>
      </w:pPr>
    </w:p>
    <w:p w14:paraId="2C6E2184" w14:textId="77777777" w:rsidR="004A5973" w:rsidRPr="00EF5256" w:rsidRDefault="004A5973" w:rsidP="00D41468">
      <w:pPr>
        <w:pStyle w:val="ComputerScreen"/>
      </w:pPr>
      <w:r w:rsidRPr="00EF5256">
        <w:t xml:space="preserve">Select Integrated Document Management Option: </w:t>
      </w:r>
      <w:r w:rsidRPr="00EF5256">
        <w:rPr>
          <w:b/>
        </w:rPr>
        <w:t>E</w:t>
      </w:r>
      <w:r w:rsidRPr="00EF5256">
        <w:t>nter/edit Document</w:t>
      </w:r>
    </w:p>
    <w:p w14:paraId="18089A69" w14:textId="77777777" w:rsidR="00F371ED" w:rsidRPr="00EF5256" w:rsidRDefault="00F371ED" w:rsidP="00D41468"/>
    <w:p w14:paraId="1D187AFC" w14:textId="77777777" w:rsidR="004A5973" w:rsidRPr="00EF5256" w:rsidRDefault="004A5973" w:rsidP="00D41468">
      <w:pPr>
        <w:pStyle w:val="Heading4"/>
      </w:pPr>
      <w:r w:rsidRPr="00EF5256">
        <w:t>3.</w:t>
      </w:r>
      <w:r w:rsidRPr="00EF5256">
        <w:tab/>
        <w:t>Enter the patient’s name.</w:t>
      </w:r>
    </w:p>
    <w:p w14:paraId="4F32E6A8" w14:textId="77777777" w:rsidR="00F371ED" w:rsidRPr="00EF5256" w:rsidRDefault="00F371ED" w:rsidP="00D41468">
      <w:pPr>
        <w:pStyle w:val="BodyTextIndent"/>
      </w:pPr>
    </w:p>
    <w:p w14:paraId="6EC799B3" w14:textId="77777777" w:rsidR="004A5973" w:rsidRPr="00EF5256" w:rsidRDefault="004A5973" w:rsidP="00D41468">
      <w:pPr>
        <w:pStyle w:val="BodyTextIndent"/>
      </w:pPr>
      <w:r w:rsidRPr="00EF5256">
        <w:t>Follow the usual V</w:t>
      </w:r>
      <w:r w:rsidRPr="00EF5256">
        <w:rPr>
          <w:i/>
          <w:sz w:val="20"/>
        </w:rPr>
        <w:t>IST</w:t>
      </w:r>
      <w:r w:rsidRPr="00EF5256">
        <w:t>A conventions for selecting a patient.</w:t>
      </w:r>
    </w:p>
    <w:p w14:paraId="7A60684D" w14:textId="77777777" w:rsidR="00F371ED" w:rsidRPr="00EF5256" w:rsidRDefault="00F371ED" w:rsidP="00D41468"/>
    <w:p w14:paraId="5F8E50F9" w14:textId="77777777" w:rsidR="004A5973" w:rsidRPr="00EF5256" w:rsidRDefault="004A5973" w:rsidP="00D41468">
      <w:r w:rsidRPr="00EF5256">
        <w:t>Example:</w:t>
      </w:r>
    </w:p>
    <w:p w14:paraId="71C55C29" w14:textId="77777777" w:rsidR="004A5973" w:rsidRPr="00EF5256" w:rsidRDefault="004A5973" w:rsidP="00D41468">
      <w:pPr>
        <w:pStyle w:val="BlankLine"/>
      </w:pPr>
    </w:p>
    <w:p w14:paraId="3B6D8CD4" w14:textId="77777777" w:rsidR="004A5973" w:rsidRPr="00EF5256" w:rsidRDefault="004A5973" w:rsidP="00D41468">
      <w:pPr>
        <w:pStyle w:val="ComputerScreen"/>
      </w:pPr>
      <w:r w:rsidRPr="00EF5256">
        <w:t xml:space="preserve">Select PATIENT NAME:    </w:t>
      </w:r>
      <w:r w:rsidR="002C199D" w:rsidRPr="00EF5256">
        <w:rPr>
          <w:b/>
        </w:rPr>
        <w:t>CPRSPATIENT,FI</w:t>
      </w:r>
      <w:r w:rsidR="002C199D" w:rsidRPr="00EF5256">
        <w:t>V</w:t>
      </w:r>
      <w:r w:rsidRPr="00EF5256">
        <w:t xml:space="preserve">       03-05-33     </w:t>
      </w:r>
      <w:r w:rsidR="002C199D" w:rsidRPr="00EF5256">
        <w:t>666</w:t>
      </w:r>
      <w:r w:rsidRPr="00EF5256">
        <w:t xml:space="preserve">332432     YES     SC VETERAN    </w:t>
      </w:r>
    </w:p>
    <w:p w14:paraId="74C06546" w14:textId="77777777" w:rsidR="004A5973" w:rsidRPr="00EF5256" w:rsidRDefault="004A5973" w:rsidP="00D41468">
      <w:pPr>
        <w:pStyle w:val="ComputerScreen"/>
      </w:pPr>
      <w:r w:rsidRPr="00EF5256">
        <w:t xml:space="preserve">                       A: Known allergies</w:t>
      </w:r>
    </w:p>
    <w:p w14:paraId="13FA1A7B" w14:textId="77777777" w:rsidR="004A5973" w:rsidRPr="00EF5256" w:rsidRDefault="004A5973" w:rsidP="00D41468">
      <w:pPr>
        <w:pStyle w:val="ComputerScreen"/>
      </w:pPr>
      <w:r w:rsidRPr="00EF5256">
        <w:t>Select TITLE:</w:t>
      </w:r>
    </w:p>
    <w:p w14:paraId="7CD69175" w14:textId="77777777" w:rsidR="004A5973" w:rsidRPr="00EF5256" w:rsidRDefault="004A5973" w:rsidP="00D41468">
      <w:pPr>
        <w:pStyle w:val="Heading4"/>
      </w:pPr>
      <w:r w:rsidRPr="00EF5256">
        <w:br w:type="page"/>
      </w:r>
      <w:r w:rsidRPr="00EF5256">
        <w:lastRenderedPageBreak/>
        <w:t>4.</w:t>
      </w:r>
      <w:r w:rsidRPr="00EF5256">
        <w:tab/>
        <w:t>Select a document title.</w:t>
      </w:r>
    </w:p>
    <w:p w14:paraId="4E973F39" w14:textId="77777777" w:rsidR="00F371ED" w:rsidRPr="00EF5256" w:rsidRDefault="00F371ED" w:rsidP="00D41468"/>
    <w:p w14:paraId="1B614227" w14:textId="77777777" w:rsidR="004A5973" w:rsidRPr="00EF5256" w:rsidRDefault="004A5973" w:rsidP="00D41468">
      <w:r w:rsidRPr="00EF5256">
        <w:t>Using the standard help functions (? or ??), you can see a list of titles that are available to you. Consult you</w:t>
      </w:r>
      <w:r w:rsidR="00F371ED" w:rsidRPr="00EF5256">
        <w:t>r</w:t>
      </w:r>
      <w:r w:rsidRPr="00EF5256">
        <w:t xml:space="preserve"> supervisor or ADPAC about which one is appropriate to your situation.</w:t>
      </w:r>
    </w:p>
    <w:p w14:paraId="7D33A0D7" w14:textId="77777777" w:rsidR="00F371ED" w:rsidRPr="00EF5256" w:rsidRDefault="00F371ED" w:rsidP="00D41468"/>
    <w:p w14:paraId="40AE4DAB" w14:textId="77777777" w:rsidR="004A5973" w:rsidRPr="00EF5256" w:rsidRDefault="004A5973" w:rsidP="00D41468">
      <w:r w:rsidRPr="00EF5256">
        <w:t>Example:</w:t>
      </w:r>
    </w:p>
    <w:p w14:paraId="79E672CF" w14:textId="77777777" w:rsidR="004A5973" w:rsidRPr="00EF5256" w:rsidRDefault="004A5973" w:rsidP="00D41468">
      <w:pPr>
        <w:pStyle w:val="ComputerScreen"/>
      </w:pPr>
      <w:r w:rsidRPr="00EF5256">
        <w:t xml:space="preserve">Select TITLE: </w:t>
      </w:r>
      <w:r w:rsidRPr="00EF5256">
        <w:rPr>
          <w:b/>
        </w:rPr>
        <w:t>?</w:t>
      </w:r>
    </w:p>
    <w:p w14:paraId="18CF594D" w14:textId="77777777" w:rsidR="004A5973" w:rsidRPr="00EF5256" w:rsidRDefault="004A5973" w:rsidP="00D41468">
      <w:pPr>
        <w:pStyle w:val="ComputerScreen"/>
      </w:pPr>
      <w:r w:rsidRPr="00EF5256">
        <w:t xml:space="preserve"> Answer with TIU DOCUMENT DEFINITION NAME, or ABBREVIATION, or</w:t>
      </w:r>
    </w:p>
    <w:p w14:paraId="65A19A3D" w14:textId="77777777" w:rsidR="004A5973" w:rsidRPr="00EF5256" w:rsidRDefault="004A5973" w:rsidP="00D41468">
      <w:pPr>
        <w:pStyle w:val="ComputerScreen"/>
      </w:pPr>
      <w:r w:rsidRPr="00EF5256">
        <w:t xml:space="preserve">     PRINT NAME</w:t>
      </w:r>
    </w:p>
    <w:p w14:paraId="03A70A01" w14:textId="77777777" w:rsidR="004A5973" w:rsidRPr="00EF5256" w:rsidRDefault="004A5973" w:rsidP="00D41468">
      <w:pPr>
        <w:pStyle w:val="ComputerScreen"/>
      </w:pPr>
      <w:r w:rsidRPr="00EF5256">
        <w:t xml:space="preserve"> Do you want the entire TIU DOCUMENT DEFINITION List? </w:t>
      </w:r>
      <w:r w:rsidRPr="00EF5256">
        <w:rPr>
          <w:b/>
        </w:rPr>
        <w:t>Y</w:t>
      </w:r>
      <w:r w:rsidRPr="00EF5256">
        <w:t xml:space="preserve">  (Yes)</w:t>
      </w:r>
    </w:p>
    <w:p w14:paraId="3A3774CC" w14:textId="77777777" w:rsidR="004A5973" w:rsidRPr="00EF5256" w:rsidRDefault="004A5973" w:rsidP="00D41468">
      <w:pPr>
        <w:pStyle w:val="ComputerScreen"/>
      </w:pPr>
      <w:r w:rsidRPr="00EF5256">
        <w:t>Choose from:</w:t>
      </w:r>
    </w:p>
    <w:p w14:paraId="7C8884EE" w14:textId="77777777" w:rsidR="004A5973" w:rsidRPr="00EF5256" w:rsidRDefault="004A5973" w:rsidP="00D41468">
      <w:pPr>
        <w:pStyle w:val="ComputerScreen"/>
      </w:pPr>
      <w:r w:rsidRPr="00EF5256">
        <w:t xml:space="preserve">   ADVANCE DIRECTIVE      TITLE</w:t>
      </w:r>
    </w:p>
    <w:p w14:paraId="1C60A1F6" w14:textId="77777777" w:rsidR="004A5973" w:rsidRPr="00EF5256" w:rsidRDefault="004A5973" w:rsidP="00D41468">
      <w:pPr>
        <w:pStyle w:val="ComputerScreen"/>
      </w:pPr>
      <w:r w:rsidRPr="00EF5256">
        <w:t xml:space="preserve">   ADVERSE REACTION/ALLERGY      TITLE</w:t>
      </w:r>
    </w:p>
    <w:p w14:paraId="42322BD0" w14:textId="77777777" w:rsidR="004A5973" w:rsidRPr="00EF5256" w:rsidRDefault="004A5973" w:rsidP="00D41468">
      <w:pPr>
        <w:pStyle w:val="ComputerScreen"/>
      </w:pPr>
      <w:r w:rsidRPr="00EF5256">
        <w:t xml:space="preserve">   ASI-ADDICTION SEVERITY INDEX      TITLE</w:t>
      </w:r>
    </w:p>
    <w:p w14:paraId="19C7B56A" w14:textId="77777777" w:rsidR="004A5973" w:rsidRPr="00EF5256" w:rsidRDefault="004A5973" w:rsidP="00D41468">
      <w:pPr>
        <w:pStyle w:val="ComputerScreen"/>
      </w:pPr>
      <w:r w:rsidRPr="00EF5256">
        <w:t xml:space="preserve">   BP TEST NOTE      TITLE</w:t>
      </w:r>
    </w:p>
    <w:p w14:paraId="1D8757BC" w14:textId="77777777" w:rsidR="004A5973" w:rsidRPr="00EF5256" w:rsidRDefault="004A5973" w:rsidP="00D41468">
      <w:pPr>
        <w:pStyle w:val="ComputerScreen"/>
      </w:pPr>
      <w:r w:rsidRPr="00EF5256">
        <w:t xml:space="preserve">   CLINICAL WARNING      TITLE</w:t>
      </w:r>
    </w:p>
    <w:p w14:paraId="6C3D91EC" w14:textId="77777777" w:rsidR="004A5973" w:rsidRPr="00EF5256" w:rsidRDefault="004A5973" w:rsidP="00D41468">
      <w:pPr>
        <w:pStyle w:val="ComputerScreen"/>
      </w:pPr>
      <w:r w:rsidRPr="00EF5256">
        <w:t xml:space="preserve">   CRISIS NOTE      TITLE</w:t>
      </w:r>
    </w:p>
    <w:p w14:paraId="111407A5" w14:textId="77777777" w:rsidR="004A5973" w:rsidRPr="00EF5256" w:rsidRDefault="004A5973" w:rsidP="00D41468">
      <w:pPr>
        <w:pStyle w:val="ComputerScreen"/>
      </w:pPr>
      <w:r w:rsidRPr="00EF5256">
        <w:t xml:space="preserve">   DISCHARGE SUMMARY      TITLE</w:t>
      </w:r>
    </w:p>
    <w:p w14:paraId="4875F0A0" w14:textId="77777777" w:rsidR="004A5973" w:rsidRPr="00EF5256" w:rsidRDefault="004A5973" w:rsidP="00D41468">
      <w:pPr>
        <w:pStyle w:val="ComputerScreen"/>
      </w:pPr>
      <w:r w:rsidRPr="00EF5256">
        <w:t xml:space="preserve">   MEDICINE CONSULT      TITLE</w:t>
      </w:r>
    </w:p>
    <w:p w14:paraId="6F9CFFFE" w14:textId="77777777" w:rsidR="004A5973" w:rsidRPr="00EF5256" w:rsidRDefault="004A5973" w:rsidP="00D41468">
      <w:pPr>
        <w:pStyle w:val="ComputerScreen"/>
      </w:pPr>
      <w:r w:rsidRPr="00EF5256">
        <w:t xml:space="preserve">    </w:t>
      </w:r>
    </w:p>
    <w:p w14:paraId="75159341" w14:textId="77777777" w:rsidR="004A5973" w:rsidRPr="00EF5256" w:rsidRDefault="004A5973" w:rsidP="00D41468">
      <w:pPr>
        <w:pStyle w:val="ComputerScreen"/>
      </w:pPr>
      <w:r w:rsidRPr="00EF5256">
        <w:t xml:space="preserve">Select TITLE: </w:t>
      </w:r>
      <w:r w:rsidRPr="00EF5256">
        <w:rPr>
          <w:b/>
        </w:rPr>
        <w:t>M</w:t>
      </w:r>
      <w:r w:rsidRPr="00EF5256">
        <w:t>EDICINE CONSULT          TITLE</w:t>
      </w:r>
    </w:p>
    <w:p w14:paraId="57BF18AD" w14:textId="77777777" w:rsidR="004A5973" w:rsidRPr="00EF5256" w:rsidRDefault="004A5973" w:rsidP="00D41468">
      <w:pPr>
        <w:pStyle w:val="ComputerScreen"/>
      </w:pPr>
    </w:p>
    <w:p w14:paraId="59228C9F" w14:textId="77777777" w:rsidR="004A5973" w:rsidRPr="00EF5256" w:rsidRDefault="004A5973" w:rsidP="00D41468">
      <w:pPr>
        <w:pStyle w:val="ComputerScreen"/>
      </w:pPr>
      <w:r w:rsidRPr="00EF5256">
        <w:t>Creating new progress note...</w:t>
      </w:r>
    </w:p>
    <w:p w14:paraId="1D799F8F" w14:textId="77777777" w:rsidR="004A5973" w:rsidRPr="00EF5256" w:rsidRDefault="004A5973" w:rsidP="00D41468">
      <w:pPr>
        <w:pStyle w:val="ComputerScreen"/>
      </w:pPr>
      <w:r w:rsidRPr="00EF5256">
        <w:t xml:space="preserve">          Patient Location:  2B</w:t>
      </w:r>
    </w:p>
    <w:p w14:paraId="5DEAE4B9" w14:textId="77777777" w:rsidR="004A5973" w:rsidRPr="00EF5256" w:rsidRDefault="004A5973" w:rsidP="00D41468">
      <w:pPr>
        <w:pStyle w:val="ComputerScreen"/>
      </w:pPr>
      <w:r w:rsidRPr="00EF5256">
        <w:t xml:space="preserve">    Date/time of Admission:  05/10/96 10:17</w:t>
      </w:r>
    </w:p>
    <w:p w14:paraId="17557AC1" w14:textId="77777777" w:rsidR="004A5973" w:rsidRPr="00EF5256" w:rsidRDefault="004A5973" w:rsidP="00D41468">
      <w:pPr>
        <w:pStyle w:val="ComputerScreen"/>
      </w:pPr>
      <w:r w:rsidRPr="00EF5256">
        <w:t xml:space="preserve">         Date/time of Note:  NOW</w:t>
      </w:r>
    </w:p>
    <w:p w14:paraId="45530705" w14:textId="77777777" w:rsidR="004A5973" w:rsidRPr="00EF5256" w:rsidRDefault="004A5973" w:rsidP="00D41468">
      <w:pPr>
        <w:pStyle w:val="ComputerScreen"/>
      </w:pPr>
      <w:r w:rsidRPr="00EF5256">
        <w:t xml:space="preserve">            Author of Note:  </w:t>
      </w:r>
      <w:r w:rsidR="002C199D" w:rsidRPr="00EF5256">
        <w:t>CPRSPROVIDER,SEVEN</w:t>
      </w:r>
    </w:p>
    <w:p w14:paraId="1D411A8B" w14:textId="77777777" w:rsidR="004A5973" w:rsidRPr="00EF5256" w:rsidRDefault="004A5973" w:rsidP="00D41468">
      <w:pPr>
        <w:pStyle w:val="ComputerScreen"/>
      </w:pPr>
      <w:r w:rsidRPr="00EF5256">
        <w:t xml:space="preserve">   ...OK? YES// </w:t>
      </w:r>
    </w:p>
    <w:p w14:paraId="65A40429" w14:textId="77777777" w:rsidR="004A5973" w:rsidRPr="00EF5256" w:rsidRDefault="004A5973" w:rsidP="00D41468">
      <w:pPr>
        <w:pStyle w:val="ComputerScreen"/>
      </w:pPr>
      <w:r w:rsidRPr="00EF5256">
        <w:t>You must link your Result to a Consult Request...</w:t>
      </w:r>
    </w:p>
    <w:p w14:paraId="6040858A" w14:textId="77777777" w:rsidR="004A5973" w:rsidRPr="00EF5256" w:rsidRDefault="004A5973" w:rsidP="00D41468">
      <w:pPr>
        <w:pStyle w:val="ComputerScreen"/>
      </w:pPr>
    </w:p>
    <w:p w14:paraId="264FE783" w14:textId="77777777" w:rsidR="004A5973" w:rsidRPr="00EF5256" w:rsidRDefault="004A5973" w:rsidP="00D41468">
      <w:pPr>
        <w:pStyle w:val="ComputerScreen"/>
      </w:pPr>
      <w:r w:rsidRPr="00EF5256">
        <w:t>The following CONSULT REQUEST is available:</w:t>
      </w:r>
    </w:p>
    <w:p w14:paraId="6271410A" w14:textId="77777777" w:rsidR="004A5973" w:rsidRPr="00EF5256" w:rsidRDefault="004A5973" w:rsidP="00D41468">
      <w:pPr>
        <w:pStyle w:val="ComputerScreen"/>
      </w:pPr>
      <w:r w:rsidRPr="00EF5256">
        <w:t xml:space="preserve">   1. JUL 16, 1997@06:08  278     PULMONARY         </w:t>
      </w:r>
    </w:p>
    <w:p w14:paraId="2DD8FC2B" w14:textId="77777777" w:rsidR="004A5973" w:rsidRPr="00EF5256" w:rsidRDefault="004A5973" w:rsidP="00D41468">
      <w:pPr>
        <w:pStyle w:val="ComputerScreen"/>
      </w:pPr>
      <w:r w:rsidRPr="00EF5256">
        <w:t>CHOOSE 1-1:</w:t>
      </w:r>
    </w:p>
    <w:p w14:paraId="784EC7CC" w14:textId="77777777" w:rsidR="004A5973" w:rsidRPr="00EF5256" w:rsidRDefault="004A5973" w:rsidP="00D41468"/>
    <w:p w14:paraId="0153D693" w14:textId="77777777" w:rsidR="004A5973" w:rsidRPr="00EF5256" w:rsidRDefault="004A5973" w:rsidP="00D41468">
      <w:pPr>
        <w:pStyle w:val="Heading4"/>
      </w:pPr>
      <w:r w:rsidRPr="00EF5256">
        <w:t>5.</w:t>
      </w:r>
      <w:r w:rsidRPr="00EF5256">
        <w:tab/>
        <w:t>Choose the consult to enter findings.</w:t>
      </w:r>
    </w:p>
    <w:p w14:paraId="085B6374" w14:textId="77777777" w:rsidR="00F371ED" w:rsidRPr="00EF5256" w:rsidRDefault="00F371ED" w:rsidP="00D41468"/>
    <w:p w14:paraId="35030666" w14:textId="77777777" w:rsidR="004A5973" w:rsidRPr="00EF5256" w:rsidRDefault="004A5973" w:rsidP="00D41468">
      <w:r w:rsidRPr="00EF5256">
        <w:t>TIU lists one or more active consults for the patient. Select the one you have findings for.</w:t>
      </w:r>
    </w:p>
    <w:p w14:paraId="5019514E" w14:textId="77777777" w:rsidR="004A5973" w:rsidRPr="00EF5256" w:rsidRDefault="004A5973" w:rsidP="00D41468">
      <w:r w:rsidRPr="00EF5256">
        <w:t>Example:</w:t>
      </w:r>
    </w:p>
    <w:p w14:paraId="76510226" w14:textId="77777777" w:rsidR="004A5973" w:rsidRPr="00EF5256" w:rsidRDefault="004A5973" w:rsidP="00D41468">
      <w:pPr>
        <w:pStyle w:val="BlankLine"/>
      </w:pPr>
    </w:p>
    <w:p w14:paraId="1CCC680A" w14:textId="77777777" w:rsidR="004A5973" w:rsidRPr="00EF5256" w:rsidRDefault="004A5973" w:rsidP="00D41468">
      <w:pPr>
        <w:pStyle w:val="ComputerScreen"/>
      </w:pPr>
      <w:r w:rsidRPr="00EF5256">
        <w:t>The following CONSULT REQUEST is available:</w:t>
      </w:r>
    </w:p>
    <w:p w14:paraId="68C00166" w14:textId="77777777" w:rsidR="004A5973" w:rsidRPr="00EF5256" w:rsidRDefault="004A5973" w:rsidP="00D41468">
      <w:pPr>
        <w:pStyle w:val="ComputerScreen"/>
      </w:pPr>
      <w:r w:rsidRPr="00EF5256">
        <w:t xml:space="preserve">   1. JUL 16, 1997@06:08  278     PULMONARY         </w:t>
      </w:r>
    </w:p>
    <w:p w14:paraId="2902A7FB" w14:textId="77777777" w:rsidR="004A5973" w:rsidRPr="00EF5256" w:rsidRDefault="004A5973" w:rsidP="00D41468">
      <w:pPr>
        <w:pStyle w:val="ComputerScreen"/>
      </w:pPr>
      <w:r w:rsidRPr="00EF5256">
        <w:t>CHOOSE 1-1: 1  278</w:t>
      </w:r>
    </w:p>
    <w:p w14:paraId="65F320AC" w14:textId="77777777" w:rsidR="004A5973" w:rsidRPr="00EF5256" w:rsidRDefault="004A5973" w:rsidP="00D41468">
      <w:pPr>
        <w:pStyle w:val="ComputerScreen"/>
      </w:pPr>
    </w:p>
    <w:p w14:paraId="3B39542E" w14:textId="77777777" w:rsidR="004A5973" w:rsidRPr="00EF5256" w:rsidRDefault="004A5973" w:rsidP="00D41468">
      <w:pPr>
        <w:pStyle w:val="ComputerScreen"/>
      </w:pPr>
      <w:r w:rsidRPr="00EF5256">
        <w:t>Calling text editor, please wait...</w:t>
      </w:r>
    </w:p>
    <w:p w14:paraId="215F3F8E" w14:textId="77777777" w:rsidR="004A5973" w:rsidRPr="00EF5256" w:rsidRDefault="004A5973" w:rsidP="00D41468">
      <w:pPr>
        <w:pStyle w:val="ComputerScreen"/>
      </w:pPr>
      <w:r w:rsidRPr="00EF5256">
        <w:t xml:space="preserve">  1&gt;</w:t>
      </w:r>
    </w:p>
    <w:p w14:paraId="5E15F211" w14:textId="77777777" w:rsidR="004A5973" w:rsidRPr="00EF5256" w:rsidRDefault="004A5973" w:rsidP="00D41468"/>
    <w:p w14:paraId="0AF45AF5" w14:textId="77777777" w:rsidR="004A5973" w:rsidRPr="00EF5256" w:rsidRDefault="004A5973" w:rsidP="00D41468">
      <w:pPr>
        <w:pStyle w:val="Heading4"/>
      </w:pPr>
      <w:r w:rsidRPr="00EF5256">
        <w:br w:type="page"/>
      </w:r>
      <w:r w:rsidRPr="00EF5256">
        <w:lastRenderedPageBreak/>
        <w:t>6.</w:t>
      </w:r>
      <w:r w:rsidRPr="00EF5256">
        <w:tab/>
        <w:t>Enter and edit findings.</w:t>
      </w:r>
    </w:p>
    <w:p w14:paraId="5B52283E" w14:textId="77777777" w:rsidR="00F371ED" w:rsidRPr="00EF5256" w:rsidRDefault="00F371ED" w:rsidP="00D41468"/>
    <w:p w14:paraId="79DEB80C" w14:textId="77777777" w:rsidR="004A5973" w:rsidRPr="00EF5256" w:rsidRDefault="004A5973" w:rsidP="00D41468">
      <w:r w:rsidRPr="00EF5256">
        <w:t>TIU enters the editor specified in your V</w:t>
      </w:r>
      <w:r w:rsidRPr="00EF5256">
        <w:rPr>
          <w:i/>
          <w:sz w:val="20"/>
        </w:rPr>
        <w:t>IST</w:t>
      </w:r>
      <w:r w:rsidRPr="00EF5256">
        <w:t xml:space="preserve">A personal preferences. There are a number of alternate ways to enter findings in TIU. Consult the </w:t>
      </w:r>
      <w:r w:rsidRPr="00EF5256">
        <w:rPr>
          <w:i/>
        </w:rPr>
        <w:t>TIU Clinical Coordinator &amp; User Manual</w:t>
      </w:r>
      <w:r w:rsidRPr="00EF5256">
        <w:rPr>
          <w:i/>
        </w:rPr>
        <w:fldChar w:fldCharType="begin"/>
      </w:r>
      <w:r w:rsidRPr="00EF5256">
        <w:instrText xml:space="preserve"> XE "</w:instrText>
      </w:r>
      <w:r w:rsidRPr="00EF5256">
        <w:rPr>
          <w:i/>
        </w:rPr>
        <w:instrText>TIU Clinical Coordinator &amp; User Manual</w:instrText>
      </w:r>
      <w:r w:rsidRPr="00EF5256">
        <w:instrText xml:space="preserve">" </w:instrText>
      </w:r>
      <w:r w:rsidRPr="00EF5256">
        <w:rPr>
          <w:i/>
        </w:rPr>
        <w:fldChar w:fldCharType="end"/>
      </w:r>
      <w:r w:rsidRPr="00EF5256">
        <w:t xml:space="preserve"> for details.</w:t>
      </w:r>
    </w:p>
    <w:p w14:paraId="7047A948" w14:textId="77777777" w:rsidR="00F371ED" w:rsidRPr="00EF5256" w:rsidRDefault="00F371ED" w:rsidP="00D41468"/>
    <w:p w14:paraId="083611FE" w14:textId="77777777" w:rsidR="004A5973" w:rsidRPr="00EF5256" w:rsidRDefault="004A5973" w:rsidP="00D41468">
      <w:r w:rsidRPr="00EF5256">
        <w:t>Example:</w:t>
      </w:r>
    </w:p>
    <w:p w14:paraId="1D5CE0DE" w14:textId="77777777" w:rsidR="004A5973" w:rsidRPr="00EF5256" w:rsidRDefault="004A5973" w:rsidP="00D41468">
      <w:pPr>
        <w:pStyle w:val="BlankLine"/>
      </w:pPr>
    </w:p>
    <w:p w14:paraId="0F2B62D8" w14:textId="77777777" w:rsidR="004A5973" w:rsidRPr="00EF5256" w:rsidRDefault="004A5973" w:rsidP="00D41468">
      <w:pPr>
        <w:pStyle w:val="ComputerScreen"/>
      </w:pPr>
      <w:r w:rsidRPr="00EF5256">
        <w:t>Calling text editor, please wait...</w:t>
      </w:r>
    </w:p>
    <w:p w14:paraId="0E7BA2CE" w14:textId="77777777" w:rsidR="004A5973" w:rsidRPr="00EF5256" w:rsidRDefault="004A5973" w:rsidP="00D41468">
      <w:pPr>
        <w:pStyle w:val="ComputerScreen"/>
      </w:pPr>
      <w:r w:rsidRPr="00EF5256">
        <w:t xml:space="preserve">  1&gt; No significant findings. Suggest respiratory therapy.</w:t>
      </w:r>
    </w:p>
    <w:p w14:paraId="3821845D" w14:textId="77777777" w:rsidR="004A5973" w:rsidRPr="00EF5256" w:rsidRDefault="004A5973" w:rsidP="00D41468">
      <w:pPr>
        <w:pStyle w:val="ComputerScreen"/>
      </w:pPr>
      <w:r w:rsidRPr="00EF5256">
        <w:t xml:space="preserve">  2&gt;</w:t>
      </w:r>
    </w:p>
    <w:p w14:paraId="78DFC138" w14:textId="77777777" w:rsidR="004A5973" w:rsidRPr="00EF5256" w:rsidRDefault="004A5973" w:rsidP="00D41468">
      <w:pPr>
        <w:pStyle w:val="ComputerScreen"/>
      </w:pPr>
      <w:r w:rsidRPr="00EF5256">
        <w:t xml:space="preserve">EDIT Option: </w:t>
      </w:r>
    </w:p>
    <w:p w14:paraId="3B046E97" w14:textId="77777777" w:rsidR="004A5973" w:rsidRPr="00EF5256" w:rsidRDefault="004A5973" w:rsidP="00D41468">
      <w:pPr>
        <w:pStyle w:val="ComputerScreen"/>
      </w:pPr>
    </w:p>
    <w:p w14:paraId="34136A67" w14:textId="77777777" w:rsidR="004A5973" w:rsidRPr="00EF5256" w:rsidRDefault="004A5973" w:rsidP="00D41468">
      <w:pPr>
        <w:pStyle w:val="ComputerScreen"/>
      </w:pPr>
      <w:r w:rsidRPr="00EF5256">
        <w:t>Saving MEDICINE CONSULT with changes...</w:t>
      </w:r>
    </w:p>
    <w:p w14:paraId="67E5B932" w14:textId="77777777" w:rsidR="004A5973" w:rsidRPr="00EF5256" w:rsidRDefault="004A5973" w:rsidP="00D41468">
      <w:pPr>
        <w:pStyle w:val="ComputerScreen"/>
      </w:pPr>
    </w:p>
    <w:p w14:paraId="72FEB3D0" w14:textId="77777777" w:rsidR="004A5973" w:rsidRPr="00EF5256" w:rsidRDefault="004A5973" w:rsidP="00D41468">
      <w:pPr>
        <w:pStyle w:val="ComputerScreen"/>
      </w:pPr>
    </w:p>
    <w:p w14:paraId="30452E0C" w14:textId="77777777" w:rsidR="004A5973" w:rsidRPr="00EF5256" w:rsidRDefault="004A5973" w:rsidP="00D41468">
      <w:pPr>
        <w:pStyle w:val="ComputerScreen"/>
      </w:pPr>
    </w:p>
    <w:p w14:paraId="69044305" w14:textId="77777777" w:rsidR="004A5973" w:rsidRPr="00EF5256" w:rsidRDefault="004A5973" w:rsidP="00D41468">
      <w:pPr>
        <w:pStyle w:val="ComputerScreen"/>
      </w:pPr>
      <w:r w:rsidRPr="00EF5256">
        <w:t>Enter your Current Signature Code:</w:t>
      </w:r>
    </w:p>
    <w:p w14:paraId="638C0DA7" w14:textId="77777777" w:rsidR="00F371ED" w:rsidRPr="00EF5256" w:rsidRDefault="00F371ED" w:rsidP="00D41468"/>
    <w:p w14:paraId="0EF49CA8" w14:textId="77777777" w:rsidR="004A5973" w:rsidRPr="00EF5256" w:rsidRDefault="004A5973" w:rsidP="00D41468">
      <w:pPr>
        <w:pStyle w:val="Heading4"/>
      </w:pPr>
      <w:r w:rsidRPr="00EF5256">
        <w:t>7.</w:t>
      </w:r>
      <w:r w:rsidRPr="00EF5256">
        <w:tab/>
        <w:t>Sign the findings.</w:t>
      </w:r>
    </w:p>
    <w:p w14:paraId="592A9C77" w14:textId="77777777" w:rsidR="00F371ED" w:rsidRPr="00EF5256" w:rsidRDefault="00F371ED" w:rsidP="00D41468"/>
    <w:p w14:paraId="52C16D5A" w14:textId="77777777" w:rsidR="004A5973" w:rsidRPr="00EF5256" w:rsidRDefault="004A5973" w:rsidP="00D41468">
      <w:r w:rsidRPr="00EF5256">
        <w:t>At the prompt</w:t>
      </w:r>
      <w:r w:rsidRPr="00EF5256">
        <w:fldChar w:fldCharType="begin"/>
      </w:r>
      <w:r w:rsidRPr="00EF5256">
        <w:instrText xml:space="preserve"> XE "prompt" </w:instrText>
      </w:r>
      <w:r w:rsidRPr="00EF5256">
        <w:fldChar w:fldCharType="end"/>
      </w:r>
      <w:r w:rsidRPr="00EF5256">
        <w:t>, enter your signature code. If you do not sign the document at this time, VISTA generates an alert to remind you to sign it at a later time.</w:t>
      </w:r>
    </w:p>
    <w:p w14:paraId="618CF3A7" w14:textId="77777777" w:rsidR="004A5973" w:rsidRPr="00EF5256" w:rsidRDefault="004A5973" w:rsidP="00D41468">
      <w:r w:rsidRPr="00EF5256">
        <w:t>There is a detailed discussion of electronic signatures</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under step 2, </w:t>
      </w:r>
      <w:r w:rsidRPr="00EF5256">
        <w:rPr>
          <w:i/>
        </w:rPr>
        <w:t>Sign the Consult</w:t>
      </w:r>
      <w:r w:rsidRPr="00EF5256">
        <w:t>.</w:t>
      </w:r>
    </w:p>
    <w:p w14:paraId="776C4553" w14:textId="77777777" w:rsidR="00F371ED" w:rsidRPr="00EF5256" w:rsidRDefault="00F371ED" w:rsidP="00D41468"/>
    <w:p w14:paraId="0FAC846E" w14:textId="77777777" w:rsidR="004A5973" w:rsidRPr="00EF5256" w:rsidRDefault="004A5973" w:rsidP="00D41468">
      <w:pPr>
        <w:pStyle w:val="Heading4"/>
      </w:pPr>
      <w:r w:rsidRPr="00EF5256">
        <w:t>8.</w:t>
      </w:r>
      <w:r w:rsidRPr="00EF5256">
        <w:tab/>
        <w:t>Repeat for other patients.</w:t>
      </w:r>
    </w:p>
    <w:p w14:paraId="68612C6D" w14:textId="77777777" w:rsidR="004A5973" w:rsidRPr="00EF5256" w:rsidRDefault="004A5973" w:rsidP="00D41468">
      <w:pPr>
        <w:pStyle w:val="BodyTextIndent"/>
      </w:pPr>
      <w:r w:rsidRPr="00EF5256">
        <w:t>After TIU accepts your signature, it prompts you for another patient name.</w:t>
      </w:r>
    </w:p>
    <w:p w14:paraId="72F241D6" w14:textId="77777777" w:rsidR="004A5973" w:rsidRPr="00EF5256" w:rsidRDefault="00A57AF7" w:rsidP="00D41468">
      <w:r w:rsidRPr="00EF5256">
        <w:rPr>
          <w:noProof/>
          <w:sz w:val="20"/>
        </w:rPr>
        <mc:AlternateContent>
          <mc:Choice Requires="wps">
            <w:drawing>
              <wp:anchor distT="0" distB="0" distL="114300" distR="114300" simplePos="0" relativeHeight="251681280" behindDoc="0" locked="0" layoutInCell="1" allowOverlap="1" wp14:anchorId="67CDF5C6" wp14:editId="635A8AE3">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14:paraId="2E4C2149" w14:textId="77777777" w:rsidR="00AB129D" w:rsidRDefault="00AB129D" w:rsidP="00D41468">
                            <w:pPr>
                              <w:pStyle w:val="Callout"/>
                            </w:pPr>
                            <w:r>
                              <w:t>Enter your electronic signature here.</w:t>
                            </w:r>
                          </w:p>
                          <w:p w14:paraId="39A5CA5B" w14:textId="77777777" w:rsidR="00AB129D" w:rsidRDefault="00AB129D" w:rsidP="00D41468"/>
                          <w:p w14:paraId="2850E0EC" w14:textId="77777777" w:rsidR="00AB129D" w:rsidRDefault="00AB129D" w:rsidP="00D41468"/>
                          <w:p w14:paraId="41D18BBC" w14:textId="77777777" w:rsidR="00AB129D" w:rsidRDefault="00AB129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DF5C6"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14:paraId="2E4C2149" w14:textId="77777777" w:rsidR="00AB129D" w:rsidRDefault="00AB129D" w:rsidP="00D41468">
                      <w:pPr>
                        <w:pStyle w:val="Callout"/>
                      </w:pPr>
                      <w:r>
                        <w:t>Enter your electronic signature here.</w:t>
                      </w:r>
                    </w:p>
                    <w:p w14:paraId="39A5CA5B" w14:textId="77777777" w:rsidR="00AB129D" w:rsidRDefault="00AB129D" w:rsidP="00D41468"/>
                    <w:p w14:paraId="2850E0EC" w14:textId="77777777" w:rsidR="00AB129D" w:rsidRDefault="00AB129D" w:rsidP="00D41468"/>
                    <w:p w14:paraId="41D18BBC" w14:textId="77777777" w:rsidR="00AB129D" w:rsidRDefault="00AB129D" w:rsidP="00D41468"/>
                  </w:txbxContent>
                </v:textbox>
                <o:callout v:ext="edit" minusy="t"/>
              </v:shape>
            </w:pict>
          </mc:Fallback>
        </mc:AlternateContent>
      </w:r>
      <w:r w:rsidR="004A5973" w:rsidRPr="00EF5256">
        <w:t>Example:</w:t>
      </w:r>
    </w:p>
    <w:p w14:paraId="1EEA8883" w14:textId="77777777" w:rsidR="004A5973" w:rsidRPr="00EF5256" w:rsidRDefault="004A5973" w:rsidP="00D41468">
      <w:pPr>
        <w:pStyle w:val="BlankLine"/>
      </w:pPr>
    </w:p>
    <w:p w14:paraId="2683BB92"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"electronic signature" </w:instrText>
      </w:r>
      <w:r w:rsidRPr="00EF5256">
        <w:fldChar w:fldCharType="end"/>
      </w:r>
      <w:r w:rsidRPr="00EF5256">
        <w:t xml:space="preserve"> Code: SIGNATURE VERIFIED..</w:t>
      </w:r>
    </w:p>
    <w:p w14:paraId="26BF8970" w14:textId="77777777" w:rsidR="004A5973" w:rsidRPr="00EF5256" w:rsidRDefault="004A5973" w:rsidP="00D41468">
      <w:pPr>
        <w:pStyle w:val="ComputerScreen"/>
      </w:pPr>
    </w:p>
    <w:p w14:paraId="1D084669" w14:textId="77777777" w:rsidR="004A5973" w:rsidRPr="00EF5256" w:rsidRDefault="004A5973" w:rsidP="00D41468">
      <w:pPr>
        <w:pStyle w:val="ComputerScreen"/>
      </w:pPr>
      <w:r w:rsidRPr="00EF5256">
        <w:t>You may enter another CLINICAL DOCUMENT. Press RETURN to exit.</w:t>
      </w:r>
    </w:p>
    <w:p w14:paraId="6181F0E0" w14:textId="77777777" w:rsidR="004A5973" w:rsidRPr="00EF5256" w:rsidRDefault="004A5973" w:rsidP="00D41468">
      <w:pPr>
        <w:pStyle w:val="ComputerScreen"/>
      </w:pPr>
    </w:p>
    <w:p w14:paraId="5102AD32" w14:textId="77777777" w:rsidR="004A5973" w:rsidRPr="00EF5256" w:rsidRDefault="004A5973" w:rsidP="00D41468">
      <w:pPr>
        <w:pStyle w:val="ComputerScreen"/>
      </w:pPr>
      <w:r w:rsidRPr="00EF5256">
        <w:t>Select PATIENT NAME:</w:t>
      </w:r>
    </w:p>
    <w:p w14:paraId="6EBB3F9D" w14:textId="77777777" w:rsidR="004A5973" w:rsidRPr="00EF5256" w:rsidRDefault="004A5973" w:rsidP="00D41468">
      <w:pPr>
        <w:pStyle w:val="ListMember"/>
      </w:pPr>
    </w:p>
    <w:p w14:paraId="20844BD2" w14:textId="77777777" w:rsidR="004A5973" w:rsidRPr="00EF5256" w:rsidRDefault="004A5973" w:rsidP="00D41468">
      <w:pPr>
        <w:pStyle w:val="Note"/>
      </w:pPr>
      <w:r w:rsidRPr="00EF5256">
        <w:rPr>
          <w:sz w:val="48"/>
        </w:rPr>
        <w:sym w:font="Wingdings" w:char="F046"/>
      </w:r>
      <w:r w:rsidRPr="00EF5256">
        <w:tab/>
        <w:t>Note:</w:t>
      </w:r>
      <w:r w:rsidRPr="00EF5256">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3" w:name="_Toc401592245"/>
      <w:bookmarkStart w:id="124" w:name="_Toc402366882"/>
    </w:p>
    <w:p w14:paraId="0E5D6C6B" w14:textId="77777777" w:rsidR="004A5973" w:rsidRPr="00EF5256" w:rsidRDefault="004A5973" w:rsidP="00D41468">
      <w:pPr>
        <w:pStyle w:val="Note"/>
      </w:pPr>
    </w:p>
    <w:p w14:paraId="3114F008" w14:textId="77777777" w:rsidR="004A5973" w:rsidRPr="00EF5256" w:rsidRDefault="004A5973" w:rsidP="00D41468">
      <w:pPr>
        <w:pStyle w:val="Heading3"/>
      </w:pPr>
      <w:r w:rsidRPr="00EF5256">
        <w:br w:type="page"/>
      </w:r>
      <w:bookmarkStart w:id="125" w:name="_Toc421668503"/>
      <w:bookmarkStart w:id="126" w:name="_Toc421693930"/>
      <w:bookmarkStart w:id="127" w:name="_Toc6930153"/>
      <w:r w:rsidRPr="00EF5256">
        <w:lastRenderedPageBreak/>
        <w:t>Correcting Misdirected Results</w:t>
      </w:r>
      <w:bookmarkEnd w:id="125"/>
      <w:bookmarkEnd w:id="126"/>
      <w:bookmarkEnd w:id="127"/>
      <w:r w:rsidRPr="00EF5256">
        <w:fldChar w:fldCharType="begin"/>
      </w:r>
      <w:r w:rsidRPr="00EF5256">
        <w:instrText xml:space="preserve"> XE "Correcting Misdirected Results" </w:instrText>
      </w:r>
      <w:r w:rsidRPr="00EF5256">
        <w:fldChar w:fldCharType="end"/>
      </w:r>
      <w:r w:rsidRPr="00EF5256">
        <w:fldChar w:fldCharType="begin"/>
      </w:r>
      <w:r w:rsidRPr="00EF5256">
        <w:instrText xml:space="preserve"> XE "TIU Correcting Misdirected Results" </w:instrText>
      </w:r>
      <w:r w:rsidRPr="00EF5256">
        <w:fldChar w:fldCharType="end"/>
      </w:r>
    </w:p>
    <w:p w14:paraId="0B492E5D" w14:textId="77777777" w:rsidR="00F371ED" w:rsidRPr="00EF5256" w:rsidRDefault="00F371ED" w:rsidP="00D41468"/>
    <w:p w14:paraId="118455E4" w14:textId="77777777" w:rsidR="004A5973" w:rsidRPr="00EF5256" w:rsidRDefault="004A5973" w:rsidP="00D41468">
      <w:r w:rsidRPr="00EF5256">
        <w:t>Occasionally a consult result</w:t>
      </w:r>
      <w:r w:rsidRPr="00EF5256">
        <w:fldChar w:fldCharType="begin"/>
      </w:r>
      <w:r w:rsidRPr="00EF5256">
        <w:instrText xml:space="preserve"> XE "Result" </w:instrText>
      </w:r>
      <w:r w:rsidRPr="00EF5256">
        <w:fldChar w:fldCharType="end"/>
      </w:r>
      <w:r w:rsidRPr="00EF5256">
        <w:t xml:space="preserve"> </w:t>
      </w:r>
      <w:r w:rsidR="00035889" w:rsidRPr="00EF5256">
        <w:t>is linked to the wrong consult.</w:t>
      </w:r>
      <w:r w:rsidRPr="00EF5256">
        <w:t xml:space="preserve"> If this is detected prior to signature, it is possible for the author of a consult result to re-direct the record to a different consult request by any of several methods, as illustrated in the examples below:</w:t>
      </w:r>
    </w:p>
    <w:p w14:paraId="1CDFD6D5" w14:textId="77777777" w:rsidR="004A5973" w:rsidRPr="00EF5256" w:rsidRDefault="004A5973" w:rsidP="00D41468">
      <w:pPr>
        <w:pStyle w:val="BlankLine"/>
      </w:pPr>
    </w:p>
    <w:p w14:paraId="52417C66" w14:textId="77777777" w:rsidR="004A5973" w:rsidRPr="00EF5256" w:rsidRDefault="004A5973" w:rsidP="00D41468">
      <w:pPr>
        <w:pStyle w:val="ListMember"/>
        <w:numPr>
          <w:ilvl w:val="0"/>
          <w:numId w:val="11"/>
        </w:numPr>
      </w:pPr>
      <w:r w:rsidRPr="00EF5256">
        <w:t>Through the Link to Request action, when processing the alert for the unsigned consult result:</w:t>
      </w:r>
    </w:p>
    <w:p w14:paraId="354E38C9" w14:textId="77777777" w:rsidR="004A5973" w:rsidRPr="00EF5256" w:rsidRDefault="004A5973" w:rsidP="00D41468">
      <w:pPr>
        <w:pStyle w:val="ListMember"/>
        <w:numPr>
          <w:ilvl w:val="0"/>
          <w:numId w:val="11"/>
        </w:numPr>
      </w:pPr>
      <w:r w:rsidRPr="00EF5256">
        <w:t>Through the Individual Patient Document option (which is identical to the Browse action, accessible by a number of familiar paths from TIU Clinician's options, or through the CPRS LM Chart).</w:t>
      </w:r>
    </w:p>
    <w:p w14:paraId="14E547CC" w14:textId="77777777" w:rsidR="004A5973" w:rsidRPr="00EF5256" w:rsidRDefault="004A5973" w:rsidP="00D41468">
      <w:pPr>
        <w:pStyle w:val="ListMember"/>
        <w:numPr>
          <w:ilvl w:val="0"/>
          <w:numId w:val="11"/>
        </w:numPr>
      </w:pPr>
      <w:r w:rsidRPr="00EF5256">
        <w:t>You may choose the Link action from the All My Unsigned Documents Option.</w:t>
      </w:r>
    </w:p>
    <w:p w14:paraId="3B00093E" w14:textId="77777777" w:rsidR="004A5973" w:rsidRPr="00EF5256" w:rsidRDefault="004A5973" w:rsidP="00D41468">
      <w:pPr>
        <w:pStyle w:val="ListMember"/>
        <w:numPr>
          <w:ilvl w:val="0"/>
          <w:numId w:val="11"/>
        </w:numPr>
      </w:pPr>
      <w:r w:rsidRPr="00EF5256">
        <w:t>From the CPRS Chart.</w:t>
      </w:r>
    </w:p>
    <w:p w14:paraId="0B6F68D7" w14:textId="77777777" w:rsidR="00F371ED" w:rsidRPr="00EF5256" w:rsidRDefault="00F371ED" w:rsidP="00D41468"/>
    <w:p w14:paraId="4C15C75D" w14:textId="77777777" w:rsidR="004A5973" w:rsidRPr="00EF5256" w:rsidRDefault="004A5973" w:rsidP="00D41468">
      <w:r w:rsidRPr="00EF5256">
        <w:t>Following signature, such corrections can only be made by those persons who are granted permission to do so under the Authorizatio</w:t>
      </w:r>
      <w:r w:rsidR="00035889" w:rsidRPr="00EF5256">
        <w:t xml:space="preserve">n/ Subscription Utility (ASU). </w:t>
      </w:r>
      <w:r w:rsidRPr="00EF5256">
        <w:t>Information on how to make this kind of correction is contained in the Consult/Request Tracking Technical Manual.</w:t>
      </w:r>
    </w:p>
    <w:p w14:paraId="7A8E0AA8" w14:textId="77777777" w:rsidR="00F371ED" w:rsidRPr="00EF5256" w:rsidRDefault="00F371ED" w:rsidP="00D41468"/>
    <w:p w14:paraId="363BC100" w14:textId="77777777" w:rsidR="004A5973" w:rsidRPr="00EF5256" w:rsidRDefault="004A5973" w:rsidP="00D41468">
      <w:r w:rsidRPr="00EF5256">
        <w:t>Examples:</w:t>
      </w:r>
    </w:p>
    <w:p w14:paraId="2D67DB1E" w14:textId="77777777" w:rsidR="004A5973" w:rsidRPr="00EF5256" w:rsidRDefault="004A5973" w:rsidP="00D41468">
      <w:pPr>
        <w:rPr>
          <w:rFonts w:ascii="Courier New" w:hAnsi="Courier New"/>
        </w:rPr>
      </w:pPr>
      <w:r w:rsidRPr="00EF5256">
        <w:t>You may redirect a consult result through the Link to Request action, when processing the alert for the unsigned consult result:</w:t>
      </w:r>
    </w:p>
    <w:p w14:paraId="044DD7A2" w14:textId="77777777" w:rsidR="004A5973" w:rsidRPr="00EF5256" w:rsidRDefault="004A5973" w:rsidP="00D41468">
      <w:pPr>
        <w:pStyle w:val="BlankLine"/>
      </w:pPr>
    </w:p>
    <w:p w14:paraId="39560B23" w14:textId="77777777" w:rsidR="004A5973" w:rsidRPr="00EF5256" w:rsidRDefault="004A5973" w:rsidP="00D41468">
      <w:pPr>
        <w:pStyle w:val="ComputerScreen"/>
      </w:pPr>
      <w:r w:rsidRPr="00EF5256">
        <w:t xml:space="preserve">                           --- Clinician's Menu ---</w:t>
      </w:r>
    </w:p>
    <w:p w14:paraId="34F61AC7" w14:textId="77777777" w:rsidR="004A5973" w:rsidRPr="00EF5256" w:rsidRDefault="004A5973" w:rsidP="00D41468">
      <w:pPr>
        <w:pStyle w:val="ComputerScreen"/>
      </w:pPr>
    </w:p>
    <w:p w14:paraId="606E0EB2" w14:textId="77777777" w:rsidR="004A5973" w:rsidRPr="00EF5256" w:rsidRDefault="004A5973" w:rsidP="00D41468">
      <w:pPr>
        <w:pStyle w:val="ComputerScreen"/>
      </w:pPr>
      <w:r w:rsidRPr="00EF5256">
        <w:t xml:space="preserve">   1      Progress Notes User Menu ...</w:t>
      </w:r>
    </w:p>
    <w:p w14:paraId="7936AAA9" w14:textId="77777777" w:rsidR="004A5973" w:rsidRPr="00EF5256" w:rsidRDefault="004A5973" w:rsidP="00D41468">
      <w:pPr>
        <w:pStyle w:val="ComputerScreen"/>
      </w:pPr>
      <w:r w:rsidRPr="00EF5256">
        <w:t xml:space="preserve">   2      Discharge Summary User Menu ...</w:t>
      </w:r>
    </w:p>
    <w:p w14:paraId="413E1A18" w14:textId="77777777" w:rsidR="004A5973" w:rsidRPr="00EF5256" w:rsidRDefault="004A5973" w:rsidP="00D41468">
      <w:pPr>
        <w:pStyle w:val="ComputerScreen"/>
      </w:pPr>
      <w:r w:rsidRPr="00EF5256">
        <w:t xml:space="preserve">   3      Integrated Document Management ...</w:t>
      </w:r>
    </w:p>
    <w:p w14:paraId="067BD893" w14:textId="77777777" w:rsidR="004A5973" w:rsidRPr="00EF5256" w:rsidRDefault="004A5973" w:rsidP="00D41468">
      <w:pPr>
        <w:pStyle w:val="ComputerScreen"/>
      </w:pPr>
      <w:r w:rsidRPr="00EF5256">
        <w:t xml:space="preserve">   4      Personal Preferences ...</w:t>
      </w:r>
    </w:p>
    <w:p w14:paraId="58302850" w14:textId="77777777" w:rsidR="004A5973" w:rsidRPr="00EF5256" w:rsidRDefault="004A5973" w:rsidP="00D41468">
      <w:pPr>
        <w:pStyle w:val="ComputerScreen"/>
      </w:pPr>
    </w:p>
    <w:p w14:paraId="4A8765A5" w14:textId="77777777" w:rsidR="004A5973" w:rsidRPr="00EF5256" w:rsidRDefault="004A5973" w:rsidP="00D41468">
      <w:pPr>
        <w:pStyle w:val="ComputerScreen"/>
      </w:pPr>
      <w:r w:rsidRPr="00EF5256">
        <w:t xml:space="preserve">Select Progress Notes/Discharge Summary [TIU] Option: </w:t>
      </w:r>
      <w:r w:rsidRPr="00EF5256">
        <w:rPr>
          <w:b/>
        </w:rPr>
        <w:t>VA</w:t>
      </w:r>
      <w:r w:rsidRPr="00EF5256">
        <w:t xml:space="preserve">  View Alerts</w:t>
      </w:r>
    </w:p>
    <w:p w14:paraId="475349F3" w14:textId="77777777" w:rsidR="004A5973" w:rsidRPr="00EF5256" w:rsidRDefault="004A5973" w:rsidP="00D41468">
      <w:pPr>
        <w:pStyle w:val="ComputerScreen"/>
      </w:pPr>
    </w:p>
    <w:p w14:paraId="6148D567" w14:textId="77777777" w:rsidR="004A5973" w:rsidRPr="00EF5256" w:rsidRDefault="004A5973" w:rsidP="00D41468">
      <w:pPr>
        <w:pStyle w:val="ComputerScreen"/>
      </w:pPr>
      <w:r w:rsidRPr="00EF5256">
        <w:t xml:space="preserve"> 1.   </w:t>
      </w:r>
      <w:r w:rsidR="00726DC4" w:rsidRPr="00EF5256">
        <w:t>CPRSPATIE</w:t>
      </w:r>
      <w:r w:rsidRPr="00EF5256">
        <w:t xml:space="preserve"> (</w:t>
      </w:r>
      <w:r w:rsidR="00726DC4" w:rsidRPr="00EF5256">
        <w:t>C</w:t>
      </w:r>
      <w:r w:rsidRPr="00EF5256">
        <w:t>0167P): PULMONARY CONSULT available for signature.</w:t>
      </w:r>
    </w:p>
    <w:p w14:paraId="422FC05C" w14:textId="77777777" w:rsidR="004A5973" w:rsidRPr="00EF5256" w:rsidRDefault="004A5973" w:rsidP="00D41468">
      <w:pPr>
        <w:pStyle w:val="ComputerScreen"/>
      </w:pPr>
      <w:r w:rsidRPr="00EF5256">
        <w:t xml:space="preserve"> 2.   </w:t>
      </w:r>
      <w:r w:rsidR="00726DC4" w:rsidRPr="00EF5256">
        <w:t>ARTPATIEN</w:t>
      </w:r>
      <w:r w:rsidRPr="00EF5256">
        <w:t xml:space="preserve"> (</w:t>
      </w:r>
      <w:r w:rsidR="00726DC4" w:rsidRPr="00EF5256">
        <w:t>A</w:t>
      </w:r>
      <w:r w:rsidRPr="00EF5256">
        <w:t>1414): New order(s) placed.</w:t>
      </w:r>
    </w:p>
    <w:p w14:paraId="3CF3717F" w14:textId="77777777" w:rsidR="004A5973" w:rsidRPr="00EF5256" w:rsidRDefault="004A5973" w:rsidP="00D41468">
      <w:pPr>
        <w:pStyle w:val="ComputerScreen"/>
      </w:pPr>
      <w:r w:rsidRPr="00EF5256">
        <w:t xml:space="preserve"> 3.   </w:t>
      </w:r>
      <w:r w:rsidR="00726DC4" w:rsidRPr="00EF5256">
        <w:t>ARTPATIEN</w:t>
      </w:r>
      <w:r w:rsidRPr="00EF5256">
        <w:t xml:space="preserve"> (</w:t>
      </w:r>
      <w:r w:rsidR="00726DC4" w:rsidRPr="00EF5256">
        <w:t>A</w:t>
      </w:r>
      <w:r w:rsidRPr="00EF5256">
        <w:t>1414): New consult PLM (Routine)</w:t>
      </w:r>
    </w:p>
    <w:p w14:paraId="6255FA70" w14:textId="77777777" w:rsidR="004A5973" w:rsidRPr="00EF5256" w:rsidRDefault="004A5973" w:rsidP="00D41468">
      <w:pPr>
        <w:pStyle w:val="ComputerScreen"/>
      </w:pPr>
      <w:r w:rsidRPr="00EF5256">
        <w:t xml:space="preserve"> 4.   </w:t>
      </w:r>
      <w:r w:rsidR="00726DC4" w:rsidRPr="00EF5256">
        <w:t>CPRSPATIE</w:t>
      </w:r>
      <w:r w:rsidRPr="00EF5256">
        <w:t xml:space="preserve"> (</w:t>
      </w:r>
      <w:r w:rsidR="00726DC4" w:rsidRPr="00EF5256">
        <w:t>C</w:t>
      </w:r>
      <w:r w:rsidRPr="00EF5256">
        <w:t>2432): New consult CAR (Routine)</w:t>
      </w:r>
    </w:p>
    <w:p w14:paraId="17758AB5" w14:textId="77777777" w:rsidR="004A5973" w:rsidRPr="00EF5256" w:rsidRDefault="004A5973" w:rsidP="00D41468">
      <w:pPr>
        <w:pStyle w:val="ComputerScreen"/>
      </w:pPr>
      <w:r w:rsidRPr="00EF5256">
        <w:t xml:space="preserve">          Select from 1 to 4</w:t>
      </w:r>
    </w:p>
    <w:p w14:paraId="13570A70" w14:textId="77777777" w:rsidR="004A5973" w:rsidRPr="00EF5256" w:rsidRDefault="004A5973" w:rsidP="00D41468">
      <w:pPr>
        <w:pStyle w:val="ComputerScreen"/>
      </w:pPr>
      <w:r w:rsidRPr="00EF5256">
        <w:t xml:space="preserve">          or enter ?, A I, F, P, M, R, or ^ to exit: </w:t>
      </w:r>
      <w:r w:rsidRPr="00EF5256">
        <w:rPr>
          <w:b/>
        </w:rPr>
        <w:t>1</w:t>
      </w:r>
    </w:p>
    <w:p w14:paraId="0D382582" w14:textId="77777777" w:rsidR="004A5973" w:rsidRPr="00EF5256" w:rsidRDefault="004A5973" w:rsidP="00D41468">
      <w:pPr>
        <w:pStyle w:val="ComputerScreen"/>
      </w:pPr>
    </w:p>
    <w:p w14:paraId="3E03B642" w14:textId="77777777" w:rsidR="004A5973" w:rsidRPr="00EF5256" w:rsidRDefault="004A5973" w:rsidP="00D41468">
      <w:pPr>
        <w:pStyle w:val="ComputerScreen"/>
      </w:pPr>
      <w:r w:rsidRPr="00EF5256">
        <w:t>Opening PULMONARY CONSULT record for review...</w:t>
      </w:r>
    </w:p>
    <w:p w14:paraId="2F73C723" w14:textId="77777777" w:rsidR="004A5973" w:rsidRPr="00EF5256" w:rsidRDefault="004A5973" w:rsidP="00D41468">
      <w:pPr>
        <w:pStyle w:val="BlankLine"/>
      </w:pPr>
      <w:r w:rsidRPr="00EF5256">
        <w:t>(Continued on the next page.)</w:t>
      </w:r>
    </w:p>
    <w:p w14:paraId="07AB564C" w14:textId="77777777" w:rsidR="004A5973" w:rsidRPr="00EF5256" w:rsidRDefault="004A5973" w:rsidP="00D41468">
      <w:pPr>
        <w:pStyle w:val="ComputerScreen"/>
      </w:pPr>
      <w:r w:rsidRPr="00EF5256">
        <w:br w:type="page"/>
      </w:r>
      <w:r w:rsidRPr="00EF5256">
        <w:lastRenderedPageBreak/>
        <w:t>Browse Document               Jan 26, 1998 16:49:32        Page:    1 of    1</w:t>
      </w:r>
    </w:p>
    <w:p w14:paraId="531A4726" w14:textId="77777777" w:rsidR="004A5973" w:rsidRPr="00EF5256" w:rsidRDefault="004A5973" w:rsidP="00D41468">
      <w:pPr>
        <w:pStyle w:val="ComputerScreen"/>
      </w:pPr>
      <w:r w:rsidRPr="00EF5256">
        <w:t xml:space="preserve">                              PULMONARY CONSULT</w:t>
      </w:r>
    </w:p>
    <w:p w14:paraId="322856B8" w14:textId="77777777" w:rsidR="004A5973" w:rsidRPr="00EF5256" w:rsidRDefault="00726DC4" w:rsidP="00D41468">
      <w:pPr>
        <w:pStyle w:val="ComputerScreen"/>
      </w:pPr>
      <w:r w:rsidRPr="00EF5256">
        <w:t>CPRSPATIENT,T</w:t>
      </w:r>
      <w:r w:rsidR="004A5973" w:rsidRPr="00EF5256">
        <w:t xml:space="preserve"> </w:t>
      </w:r>
      <w:r w:rsidRPr="00EF5256">
        <w:t>666</w:t>
      </w:r>
      <w:r w:rsidR="004A5973" w:rsidRPr="00EF5256">
        <w:t xml:space="preserve">-01-0167P  PULMONARY CLINIC     Visit Date: 01/26/98@16:37 </w:t>
      </w:r>
    </w:p>
    <w:p w14:paraId="5093A97C" w14:textId="77777777" w:rsidR="004A5973" w:rsidRPr="00EF5256" w:rsidRDefault="004A5973" w:rsidP="00D41468">
      <w:pPr>
        <w:pStyle w:val="ComputerScreen"/>
      </w:pPr>
      <w:r w:rsidRPr="00EF5256">
        <w:t xml:space="preserve">DATE OF NOTE: JAN 26, 1998@16:37:34  ENTRY DATE: JAN 26, 1998@16:37:34        </w:t>
      </w:r>
    </w:p>
    <w:p w14:paraId="4BD9CF51"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  EXP COSIGNER:                              </w:t>
      </w:r>
    </w:p>
    <w:p w14:paraId="7DF32506" w14:textId="77777777" w:rsidR="004A5973" w:rsidRPr="00EF5256" w:rsidRDefault="004A5973" w:rsidP="00D41468">
      <w:pPr>
        <w:pStyle w:val="ComputerScreen"/>
      </w:pPr>
      <w:r w:rsidRPr="00EF5256">
        <w:t xml:space="preserve">     URGENCY:                            STATUS: UNSIGNED                     </w:t>
      </w:r>
    </w:p>
    <w:p w14:paraId="73E045C5" w14:textId="77777777" w:rsidR="004A5973" w:rsidRPr="00EF5256" w:rsidRDefault="004A5973" w:rsidP="00D41468">
      <w:pPr>
        <w:pStyle w:val="ComputerScreen"/>
      </w:pPr>
    </w:p>
    <w:p w14:paraId="7DE19AA9" w14:textId="77777777" w:rsidR="00726DC4" w:rsidRPr="00EF5256" w:rsidRDefault="004A5973" w:rsidP="00D41468">
      <w:pPr>
        <w:pStyle w:val="ComputerScreen"/>
      </w:pPr>
      <w:r w:rsidRPr="00EF5256">
        <w:t xml:space="preserve">DEMOGRAPHICS: </w:t>
      </w:r>
      <w:r w:rsidR="00726DC4" w:rsidRPr="00EF5256">
        <w:t xml:space="preserve">CPRSPATIENT,TWO                                  </w:t>
      </w:r>
    </w:p>
    <w:p w14:paraId="52F74E96" w14:textId="77777777" w:rsidR="004A5973" w:rsidRPr="00EF5256" w:rsidRDefault="00726DC4" w:rsidP="00D41468">
      <w:pPr>
        <w:pStyle w:val="ComputerScreen"/>
      </w:pPr>
      <w:r w:rsidRPr="00EF5256">
        <w:t xml:space="preserve">              666</w:t>
      </w:r>
      <w:r w:rsidR="004A5973" w:rsidRPr="00EF5256">
        <w:t xml:space="preserve">-01-0167P                                                    </w:t>
      </w:r>
    </w:p>
    <w:p w14:paraId="748EC0CF" w14:textId="77777777" w:rsidR="004A5973" w:rsidRPr="00EF5256" w:rsidRDefault="004A5973" w:rsidP="00D41468">
      <w:pPr>
        <w:pStyle w:val="ComputerScreen"/>
      </w:pPr>
      <w:r w:rsidRPr="00EF5256">
        <w:t xml:space="preserve">              31                                                              </w:t>
      </w:r>
    </w:p>
    <w:p w14:paraId="2387A9C1" w14:textId="77777777" w:rsidR="004A5973" w:rsidRPr="00EF5256" w:rsidRDefault="004A5973" w:rsidP="00D41468">
      <w:pPr>
        <w:pStyle w:val="ComputerScreen"/>
      </w:pPr>
      <w:r w:rsidRPr="00EF5256">
        <w:t xml:space="preserve">              JAN 1,1967                                                      </w:t>
      </w:r>
    </w:p>
    <w:p w14:paraId="268821F6" w14:textId="77777777" w:rsidR="004A5973" w:rsidRPr="00EF5256" w:rsidRDefault="004A5973" w:rsidP="00D41468">
      <w:pPr>
        <w:pStyle w:val="ComputerScreen"/>
      </w:pPr>
      <w:r w:rsidRPr="00EF5256">
        <w:t xml:space="preserve">                                                                              </w:t>
      </w:r>
    </w:p>
    <w:p w14:paraId="4F8BB3D5" w14:textId="77777777" w:rsidR="004A5973" w:rsidRPr="00EF5256" w:rsidRDefault="004A5973" w:rsidP="00D41468">
      <w:pPr>
        <w:pStyle w:val="ComputerScreen"/>
      </w:pPr>
      <w:r w:rsidRPr="00EF5256">
        <w:t xml:space="preserve">His disposition is good.                                                      </w:t>
      </w:r>
    </w:p>
    <w:p w14:paraId="3D7EC793" w14:textId="77777777" w:rsidR="004A5973" w:rsidRPr="00EF5256" w:rsidRDefault="004A5973" w:rsidP="00D41468">
      <w:pPr>
        <w:pStyle w:val="ComputerScreen"/>
      </w:pPr>
    </w:p>
    <w:p w14:paraId="43BB1A09" w14:textId="77777777" w:rsidR="004A5973" w:rsidRPr="00EF5256" w:rsidRDefault="004A5973" w:rsidP="00D41468">
      <w:pPr>
        <w:pStyle w:val="CScreenReversed"/>
      </w:pPr>
      <w:r w:rsidRPr="00EF5256">
        <w:t xml:space="preserve">          + Next Screen  - Prev Screen  ?? More actions                    &gt;&gt;&gt;</w:t>
      </w:r>
    </w:p>
    <w:p w14:paraId="7BE2979E" w14:textId="77777777" w:rsidR="004A5973" w:rsidRPr="00EF5256" w:rsidRDefault="004A5973" w:rsidP="00D41468">
      <w:pPr>
        <w:pStyle w:val="ComputerScreen"/>
      </w:pPr>
      <w:r w:rsidRPr="00EF5256">
        <w:t xml:space="preserve">     Find                      Make Addendum             Identify Signers</w:t>
      </w:r>
    </w:p>
    <w:p w14:paraId="3EDF8C1F" w14:textId="77777777" w:rsidR="004A5973" w:rsidRPr="00EF5256" w:rsidRDefault="004A5973" w:rsidP="00D41468">
      <w:pPr>
        <w:pStyle w:val="ComputerScreen"/>
      </w:pPr>
      <w:r w:rsidRPr="00EF5256">
        <w:t xml:space="preserve">     Print                     Sign/Cosign               Delete</w:t>
      </w:r>
    </w:p>
    <w:p w14:paraId="210F67B1" w14:textId="77777777" w:rsidR="004A5973" w:rsidRPr="00EF5256" w:rsidRDefault="004A5973" w:rsidP="00D41468">
      <w:pPr>
        <w:pStyle w:val="ComputerScreen"/>
      </w:pPr>
      <w:r w:rsidRPr="00EF5256">
        <w:t xml:space="preserve">     Edit                      Copy                      Link ...</w:t>
      </w:r>
    </w:p>
    <w:p w14:paraId="6709B063" w14:textId="77777777" w:rsidR="004A5973" w:rsidRPr="00EF5256" w:rsidRDefault="004A5973" w:rsidP="00D41468">
      <w:pPr>
        <w:pStyle w:val="ComputerScreen"/>
      </w:pPr>
      <w:r w:rsidRPr="00EF5256">
        <w:t xml:space="preserve">                                                         Quit</w:t>
      </w:r>
    </w:p>
    <w:p w14:paraId="79C0C3EB"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7328F52B" w14:textId="77777777" w:rsidR="004A5973" w:rsidRPr="00EF5256" w:rsidRDefault="004A5973" w:rsidP="00D41468">
      <w:pPr>
        <w:pStyle w:val="BlankLine"/>
      </w:pPr>
    </w:p>
    <w:p w14:paraId="05527AEB" w14:textId="77777777" w:rsidR="004A5973" w:rsidRPr="00EF5256" w:rsidRDefault="004A5973" w:rsidP="00D41468">
      <w:pPr>
        <w:pStyle w:val="ComputerScreen"/>
      </w:pPr>
      <w:r w:rsidRPr="00EF5256">
        <w:t xml:space="preserve">     Problem(s)                Patient/Visit             Link with Request</w:t>
      </w:r>
    </w:p>
    <w:p w14:paraId="48424C6F" w14:textId="77777777" w:rsidR="004A5973" w:rsidRPr="00EF5256" w:rsidRDefault="004A5973" w:rsidP="00D41468">
      <w:pPr>
        <w:pStyle w:val="ComputerScreen"/>
      </w:pPr>
    </w:p>
    <w:p w14:paraId="327B079B"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34DF9183" w14:textId="77777777" w:rsidR="004A5973" w:rsidRPr="00EF5256" w:rsidRDefault="004A5973" w:rsidP="00D41468">
      <w:pPr>
        <w:pStyle w:val="ComputerScreen"/>
      </w:pPr>
    </w:p>
    <w:p w14:paraId="7FDE1E03" w14:textId="77777777" w:rsidR="004A5973" w:rsidRPr="00EF5256" w:rsidRDefault="004A5973" w:rsidP="00D41468">
      <w:pPr>
        <w:pStyle w:val="ComputerScreen"/>
      </w:pPr>
      <w:r w:rsidRPr="00EF5256">
        <w:t>You must link your Result to a Consult Request...</w:t>
      </w:r>
    </w:p>
    <w:p w14:paraId="0732479D" w14:textId="77777777" w:rsidR="004A5973" w:rsidRPr="00EF5256" w:rsidRDefault="004A5973" w:rsidP="00D41468">
      <w:pPr>
        <w:pStyle w:val="ComputerScreen"/>
      </w:pPr>
      <w:r w:rsidRPr="00EF5256">
        <w:t>The following CONSULT REQUEST(S) are available:</w:t>
      </w:r>
    </w:p>
    <w:p w14:paraId="2EF20284" w14:textId="77777777" w:rsidR="004A5973" w:rsidRPr="00EF5256" w:rsidRDefault="004A5973" w:rsidP="00D41468">
      <w:pPr>
        <w:pStyle w:val="ComputerScreen"/>
      </w:pPr>
      <w:r w:rsidRPr="00EF5256">
        <w:t xml:space="preserve">   1&gt;  JAN 23, 1998@11:14  759     PULMONARY         </w:t>
      </w:r>
    </w:p>
    <w:p w14:paraId="15574970" w14:textId="77777777" w:rsidR="004A5973" w:rsidRPr="00EF5256" w:rsidRDefault="004A5973" w:rsidP="00D41468">
      <w:pPr>
        <w:pStyle w:val="ComputerScreen"/>
      </w:pPr>
      <w:r w:rsidRPr="00EF5256">
        <w:t xml:space="preserve">   2&gt;  JAN 23, 1998@11:14  760     PULMONARY         </w:t>
      </w:r>
    </w:p>
    <w:p w14:paraId="50A90C1A"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0042270D" w14:textId="77777777" w:rsidR="004A5973" w:rsidRPr="00EF5256" w:rsidRDefault="004A5973" w:rsidP="00D41468">
      <w:pPr>
        <w:pStyle w:val="ComputerScreen"/>
      </w:pPr>
    </w:p>
    <w:p w14:paraId="04E0DCE4" w14:textId="77777777" w:rsidR="004A5973" w:rsidRPr="00EF5256" w:rsidRDefault="004A5973" w:rsidP="00D41468">
      <w:pPr>
        <w:pStyle w:val="ComputerScreen"/>
      </w:pPr>
      <w:r w:rsidRPr="00EF5256">
        <w:t>Opening PULMONARY CONSULT record for review...</w:t>
      </w:r>
    </w:p>
    <w:p w14:paraId="4186CF07" w14:textId="77777777" w:rsidR="004A5973" w:rsidRPr="00EF5256" w:rsidRDefault="004A5973" w:rsidP="00D41468">
      <w:pPr>
        <w:pStyle w:val="BlankLine"/>
      </w:pPr>
    </w:p>
    <w:p w14:paraId="6BC10A3B" w14:textId="77777777" w:rsidR="004A5973" w:rsidRPr="00EF5256" w:rsidRDefault="004A5973" w:rsidP="00D41468">
      <w:pPr>
        <w:pStyle w:val="ComputerScreen"/>
      </w:pPr>
      <w:r w:rsidRPr="00EF5256">
        <w:t>Browse Document               Jan 26, 1998 16:49:32        Page:    1 of    1</w:t>
      </w:r>
    </w:p>
    <w:p w14:paraId="67B26674" w14:textId="77777777" w:rsidR="004A5973" w:rsidRPr="00EF5256" w:rsidRDefault="004A5973" w:rsidP="00D41468">
      <w:pPr>
        <w:pStyle w:val="ComputerScreen"/>
      </w:pPr>
      <w:r w:rsidRPr="00EF5256">
        <w:t xml:space="preserve">                              PULMONARY CONSULT</w:t>
      </w:r>
    </w:p>
    <w:p w14:paraId="42115512" w14:textId="77777777" w:rsidR="004A5973" w:rsidRPr="00EF5256" w:rsidRDefault="00726DC4" w:rsidP="00D41468">
      <w:pPr>
        <w:pStyle w:val="ComputerScreen"/>
      </w:pPr>
      <w:r w:rsidRPr="00EF5256">
        <w:t>CPRSPATIENT,T 666-01-0167P</w:t>
      </w:r>
      <w:r w:rsidR="004A5973" w:rsidRPr="00EF5256">
        <w:t xml:space="preserve">  PULMONARY CLINIC     Visit Date: 01/26/98@16:37 </w:t>
      </w:r>
    </w:p>
    <w:p w14:paraId="2DF960B7" w14:textId="77777777" w:rsidR="004A5973" w:rsidRPr="00EF5256" w:rsidRDefault="004A5973" w:rsidP="00D41468">
      <w:pPr>
        <w:pStyle w:val="ComputerScreen"/>
      </w:pPr>
      <w:r w:rsidRPr="00EF5256">
        <w:t xml:space="preserve">DATE OF NOTE: JAN 26, 1998@16:37:34  ENTRY DATE: JAN 26, 1998@16:37:34        </w:t>
      </w:r>
    </w:p>
    <w:p w14:paraId="530029C4"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484F2383" w14:textId="77777777" w:rsidR="004A5973" w:rsidRPr="00EF5256" w:rsidRDefault="004A5973" w:rsidP="00D41468">
      <w:pPr>
        <w:pStyle w:val="ComputerScreen"/>
      </w:pPr>
      <w:r w:rsidRPr="00EF5256">
        <w:t xml:space="preserve">     URGENCY:                            STATUS: UNSIGNED                     </w:t>
      </w:r>
    </w:p>
    <w:p w14:paraId="1F12343B" w14:textId="77777777" w:rsidR="004A5973" w:rsidRPr="00EF5256" w:rsidRDefault="004A5973" w:rsidP="00D41468">
      <w:pPr>
        <w:pStyle w:val="ComputerScreen"/>
      </w:pPr>
    </w:p>
    <w:p w14:paraId="186A7488" w14:textId="77777777" w:rsidR="004A5973" w:rsidRPr="00EF5256" w:rsidRDefault="004A5973" w:rsidP="00D41468">
      <w:pPr>
        <w:pStyle w:val="ComputerScreen"/>
      </w:pPr>
      <w:r w:rsidRPr="00EF5256">
        <w:t xml:space="preserve">DEMOGRAPHICS: </w:t>
      </w:r>
      <w:r w:rsidR="00726DC4" w:rsidRPr="00EF5256">
        <w:t>CPRSPATIENT,TWO</w:t>
      </w:r>
      <w:r w:rsidRPr="00EF5256">
        <w:t xml:space="preserve">                                  </w:t>
      </w:r>
    </w:p>
    <w:p w14:paraId="4705489E"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30BFAC9E" w14:textId="77777777" w:rsidR="004A5973" w:rsidRPr="00EF5256" w:rsidRDefault="004A5973" w:rsidP="00D41468">
      <w:pPr>
        <w:pStyle w:val="ComputerScreen"/>
      </w:pPr>
      <w:r w:rsidRPr="00EF5256">
        <w:t xml:space="preserve">              31                                                              </w:t>
      </w:r>
    </w:p>
    <w:p w14:paraId="444DED5C" w14:textId="77777777" w:rsidR="004A5973" w:rsidRPr="00EF5256" w:rsidRDefault="004A5973" w:rsidP="00D41468">
      <w:pPr>
        <w:pStyle w:val="ComputerScreen"/>
      </w:pPr>
      <w:r w:rsidRPr="00EF5256">
        <w:t xml:space="preserve">              JAN 1,1967                                                      </w:t>
      </w:r>
    </w:p>
    <w:p w14:paraId="7C97B297" w14:textId="77777777" w:rsidR="004A5973" w:rsidRPr="00EF5256" w:rsidRDefault="004A5973" w:rsidP="00D41468">
      <w:pPr>
        <w:pStyle w:val="ComputerScreen"/>
      </w:pPr>
      <w:r w:rsidRPr="00EF5256">
        <w:t xml:space="preserve">                                                                              </w:t>
      </w:r>
    </w:p>
    <w:p w14:paraId="62AB58B1" w14:textId="77777777" w:rsidR="004A5973" w:rsidRPr="00EF5256" w:rsidRDefault="004A5973" w:rsidP="00D41468">
      <w:pPr>
        <w:pStyle w:val="ComputerScreen"/>
      </w:pPr>
      <w:r w:rsidRPr="00EF5256">
        <w:t xml:space="preserve">His disposition is good.                                                      </w:t>
      </w:r>
    </w:p>
    <w:p w14:paraId="627678A8" w14:textId="77777777" w:rsidR="004A5973" w:rsidRPr="00EF5256" w:rsidRDefault="004A5973" w:rsidP="00D41468">
      <w:pPr>
        <w:pStyle w:val="ComputerScreen"/>
      </w:pPr>
    </w:p>
    <w:p w14:paraId="75FFB69F" w14:textId="77777777" w:rsidR="004A5973" w:rsidRPr="00EF5256" w:rsidRDefault="004A5973" w:rsidP="00D41468">
      <w:pPr>
        <w:pStyle w:val="CScreenReversed"/>
      </w:pPr>
      <w:r w:rsidRPr="00EF5256">
        <w:t xml:space="preserve">          + Next Screen  - Prev Screen  ?? More actions                    &gt;&gt;&gt;</w:t>
      </w:r>
    </w:p>
    <w:p w14:paraId="6E0DD9AF" w14:textId="77777777" w:rsidR="004A5973" w:rsidRPr="00EF5256" w:rsidRDefault="004A5973" w:rsidP="00D41468">
      <w:pPr>
        <w:pStyle w:val="ComputerScreen"/>
      </w:pPr>
      <w:r w:rsidRPr="00EF5256">
        <w:t xml:space="preserve">     Find                      Make Addendum             Identify Signers</w:t>
      </w:r>
    </w:p>
    <w:p w14:paraId="24650C61" w14:textId="77777777" w:rsidR="004A5973" w:rsidRPr="00EF5256" w:rsidRDefault="004A5973" w:rsidP="00D41468">
      <w:pPr>
        <w:pStyle w:val="ComputerScreen"/>
      </w:pPr>
      <w:r w:rsidRPr="00EF5256">
        <w:t xml:space="preserve">     Print                     Sign/Cosign               Delete</w:t>
      </w:r>
    </w:p>
    <w:p w14:paraId="5398BE2D" w14:textId="77777777" w:rsidR="004A5973" w:rsidRPr="00EF5256" w:rsidRDefault="004A5973" w:rsidP="00D41468">
      <w:pPr>
        <w:pStyle w:val="ComputerScreen"/>
      </w:pPr>
      <w:r w:rsidRPr="00EF5256">
        <w:t xml:space="preserve">     Edit                      Copy                      Link ...</w:t>
      </w:r>
    </w:p>
    <w:p w14:paraId="25C4B57E" w14:textId="77777777" w:rsidR="004A5973" w:rsidRPr="00EF5256" w:rsidRDefault="004A5973" w:rsidP="00D41468">
      <w:pPr>
        <w:pStyle w:val="ComputerScreen"/>
      </w:pPr>
      <w:r w:rsidRPr="00EF5256">
        <w:t xml:space="preserve">                                                         Quit</w:t>
      </w:r>
    </w:p>
    <w:p w14:paraId="067360E5"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1358D490" w14:textId="77777777" w:rsidR="004A5973" w:rsidRPr="00EF5256" w:rsidRDefault="004A5973" w:rsidP="00D41468">
      <w:pPr>
        <w:pStyle w:val="BlankLine"/>
      </w:pPr>
      <w:r w:rsidRPr="00EF5256">
        <w:t>(Continued on the next page.)</w:t>
      </w:r>
    </w:p>
    <w:p w14:paraId="51DF4199" w14:textId="77777777" w:rsidR="004A5973" w:rsidRPr="00EF5256" w:rsidRDefault="004A5973" w:rsidP="00D41468">
      <w:pPr>
        <w:pStyle w:val="BlankLine"/>
      </w:pPr>
      <w:r w:rsidRPr="00EF5256">
        <w:br w:type="page"/>
      </w:r>
    </w:p>
    <w:p w14:paraId="7CE467A4" w14:textId="77777777" w:rsidR="004A5973" w:rsidRPr="00EF5256" w:rsidRDefault="004A5973" w:rsidP="00D41468">
      <w:pPr>
        <w:pStyle w:val="ComputerScreen"/>
      </w:pPr>
      <w:r w:rsidRPr="00EF5256">
        <w:lastRenderedPageBreak/>
        <w:t xml:space="preserve"> 1.   </w:t>
      </w:r>
      <w:r w:rsidR="002C199D" w:rsidRPr="00EF5256">
        <w:t>CPRSPATIE</w:t>
      </w:r>
      <w:r w:rsidRPr="00EF5256">
        <w:t xml:space="preserve"> (</w:t>
      </w:r>
      <w:r w:rsidR="002C199D" w:rsidRPr="00EF5256">
        <w:t>C</w:t>
      </w:r>
      <w:r w:rsidRPr="00EF5256">
        <w:t>2342): New order(s) placed.</w:t>
      </w:r>
    </w:p>
    <w:p w14:paraId="6168EF58" w14:textId="77777777" w:rsidR="004A5973" w:rsidRPr="00EF5256" w:rsidRDefault="004A5973" w:rsidP="00D41468">
      <w:pPr>
        <w:pStyle w:val="ComputerScreen"/>
      </w:pPr>
      <w:r w:rsidRPr="00EF5256">
        <w:t xml:space="preserve"> 2.   </w:t>
      </w:r>
      <w:r w:rsidR="002C199D" w:rsidRPr="00EF5256">
        <w:t>TIUPATIEN</w:t>
      </w:r>
      <w:r w:rsidRPr="00EF5256">
        <w:t xml:space="preserve"> (</w:t>
      </w:r>
      <w:r w:rsidR="002C199D" w:rsidRPr="00EF5256">
        <w:t>T</w:t>
      </w:r>
      <w:r w:rsidRPr="00EF5256">
        <w:t>0167P): PULMONARY CONSULT available for signature.</w:t>
      </w:r>
    </w:p>
    <w:p w14:paraId="11B2EB0C" w14:textId="77777777" w:rsidR="004A5973" w:rsidRPr="00EF5256" w:rsidRDefault="004A5973" w:rsidP="00D41468">
      <w:pPr>
        <w:pStyle w:val="ComputerScreen"/>
      </w:pPr>
      <w:r w:rsidRPr="00EF5256">
        <w:t xml:space="preserve"> 3.   </w:t>
      </w:r>
      <w:r w:rsidR="002C199D" w:rsidRPr="00EF5256">
        <w:t>ARTPATIEN</w:t>
      </w:r>
      <w:r w:rsidRPr="00EF5256">
        <w:t xml:space="preserve"> (</w:t>
      </w:r>
      <w:r w:rsidR="002C199D" w:rsidRPr="00EF5256">
        <w:t>A</w:t>
      </w:r>
      <w:r w:rsidRPr="00EF5256">
        <w:t>1414): New order(s) placed.</w:t>
      </w:r>
    </w:p>
    <w:p w14:paraId="17EFEA4D" w14:textId="77777777" w:rsidR="004A5973" w:rsidRPr="00EF5256" w:rsidRDefault="004A5973" w:rsidP="00D41468">
      <w:pPr>
        <w:pStyle w:val="ComputerScreen"/>
      </w:pPr>
      <w:r w:rsidRPr="00EF5256">
        <w:t xml:space="preserve"> 4.   </w:t>
      </w:r>
      <w:r w:rsidR="002C199D" w:rsidRPr="00EF5256">
        <w:t>ARTPATIEN</w:t>
      </w:r>
      <w:r w:rsidRPr="00EF5256">
        <w:t xml:space="preserve"> (</w:t>
      </w:r>
      <w:r w:rsidR="002C199D" w:rsidRPr="00EF5256">
        <w:t>A</w:t>
      </w:r>
      <w:r w:rsidRPr="00EF5256">
        <w:t>1414): New consult PLM (Routine)</w:t>
      </w:r>
    </w:p>
    <w:p w14:paraId="69FC55A0" w14:textId="77777777" w:rsidR="004A5973" w:rsidRPr="00EF5256" w:rsidRDefault="004A5973" w:rsidP="00D41468">
      <w:pPr>
        <w:pStyle w:val="ComputerScreen"/>
      </w:pPr>
      <w:r w:rsidRPr="00EF5256">
        <w:t xml:space="preserve"> 5.   </w:t>
      </w:r>
      <w:r w:rsidR="002C199D" w:rsidRPr="00EF5256">
        <w:t>CPRSPATIE</w:t>
      </w:r>
      <w:r w:rsidRPr="00EF5256">
        <w:t xml:space="preserve"> (</w:t>
      </w:r>
      <w:r w:rsidR="002C199D" w:rsidRPr="00EF5256">
        <w:t>C</w:t>
      </w:r>
      <w:r w:rsidRPr="00EF5256">
        <w:t>2432): New consult CAR (Routine)</w:t>
      </w:r>
    </w:p>
    <w:p w14:paraId="106DCA2C" w14:textId="77777777" w:rsidR="004A5973" w:rsidRPr="00EF5256" w:rsidRDefault="004A5973" w:rsidP="00D41468">
      <w:pPr>
        <w:pStyle w:val="ComputerScreen"/>
      </w:pPr>
      <w:r w:rsidRPr="00EF5256">
        <w:t xml:space="preserve">          Select from 1 to 5</w:t>
      </w:r>
    </w:p>
    <w:p w14:paraId="5EF1B4CD" w14:textId="77777777" w:rsidR="004A5973" w:rsidRPr="00EF5256" w:rsidRDefault="004A5973" w:rsidP="00D41468">
      <w:pPr>
        <w:pStyle w:val="ComputerScreen"/>
      </w:pPr>
      <w:r w:rsidRPr="00EF5256">
        <w:t xml:space="preserve">          or enter ?, A I, F, P, M, R, or ^ to exit: </w:t>
      </w:r>
      <w:r w:rsidRPr="00EF5256">
        <w:rPr>
          <w:b/>
        </w:rPr>
        <w:t>&lt;Enter&gt;</w:t>
      </w:r>
    </w:p>
    <w:p w14:paraId="79B20CDD" w14:textId="77777777" w:rsidR="004A5973" w:rsidRPr="00EF5256" w:rsidRDefault="004A5973" w:rsidP="00D41468">
      <w:pPr>
        <w:pStyle w:val="ComputerScreen"/>
      </w:pPr>
    </w:p>
    <w:p w14:paraId="3EA465CF" w14:textId="77777777" w:rsidR="008B2AAE" w:rsidRPr="00EF5256" w:rsidRDefault="008B2AAE" w:rsidP="00D41468"/>
    <w:p w14:paraId="43E282DA" w14:textId="77777777" w:rsidR="004A5973" w:rsidRPr="00EF5256" w:rsidRDefault="004A5973" w:rsidP="00D41468">
      <w:r w:rsidRPr="00EF5256">
        <w:t>2.  Through the Individual Patient Document option as shown here (which is identical to the Browse action, accessible by a num</w:t>
      </w:r>
      <w:r w:rsidR="00035889" w:rsidRPr="00EF5256">
        <w:t xml:space="preserve">ber of familiar paths from TIU </w:t>
      </w:r>
      <w:r w:rsidRPr="00EF5256">
        <w:t>Clinician's options, or through the CPRS LM Chart):</w:t>
      </w:r>
    </w:p>
    <w:p w14:paraId="63C2B810" w14:textId="77777777" w:rsidR="004A5973" w:rsidRPr="00EF5256" w:rsidRDefault="004A5973" w:rsidP="00D41468">
      <w:pPr>
        <w:pStyle w:val="BlankLine"/>
      </w:pPr>
    </w:p>
    <w:p w14:paraId="401C39F8" w14:textId="77777777" w:rsidR="004A5973" w:rsidRPr="00EF5256" w:rsidRDefault="004A5973" w:rsidP="00D41468">
      <w:pPr>
        <w:pStyle w:val="ComputerScreen"/>
      </w:pPr>
      <w:r w:rsidRPr="00EF5256">
        <w:t xml:space="preserve">                           --- Clinician's Menu ---</w:t>
      </w:r>
    </w:p>
    <w:p w14:paraId="15E8B81D" w14:textId="77777777" w:rsidR="004A5973" w:rsidRPr="00EF5256" w:rsidRDefault="004A5973" w:rsidP="00D41468">
      <w:pPr>
        <w:pStyle w:val="ComputerScreen"/>
      </w:pPr>
    </w:p>
    <w:p w14:paraId="1BEBDBEC" w14:textId="77777777" w:rsidR="004A5973" w:rsidRPr="00EF5256" w:rsidRDefault="004A5973" w:rsidP="00D41468">
      <w:pPr>
        <w:pStyle w:val="ComputerScreen"/>
      </w:pPr>
      <w:r w:rsidRPr="00EF5256">
        <w:t xml:space="preserve">   1      Progress Notes User Menu ...</w:t>
      </w:r>
    </w:p>
    <w:p w14:paraId="4260A6BB" w14:textId="77777777" w:rsidR="004A5973" w:rsidRPr="00EF5256" w:rsidRDefault="004A5973" w:rsidP="00D41468">
      <w:pPr>
        <w:pStyle w:val="ComputerScreen"/>
      </w:pPr>
      <w:r w:rsidRPr="00EF5256">
        <w:t xml:space="preserve">   2      Discharge Summary User Menu ...</w:t>
      </w:r>
    </w:p>
    <w:p w14:paraId="10E91E0A" w14:textId="77777777" w:rsidR="004A5973" w:rsidRPr="00EF5256" w:rsidRDefault="004A5973" w:rsidP="00D41468">
      <w:pPr>
        <w:pStyle w:val="ComputerScreen"/>
      </w:pPr>
      <w:r w:rsidRPr="00EF5256">
        <w:t xml:space="preserve">   3      Integrated Document Management ...</w:t>
      </w:r>
    </w:p>
    <w:p w14:paraId="5A3231C2" w14:textId="77777777" w:rsidR="004A5973" w:rsidRPr="00EF5256" w:rsidRDefault="004A5973" w:rsidP="00D41468">
      <w:pPr>
        <w:pStyle w:val="ComputerScreen"/>
      </w:pPr>
      <w:r w:rsidRPr="00EF5256">
        <w:t xml:space="preserve">   4      Personal Preferences ...</w:t>
      </w:r>
    </w:p>
    <w:p w14:paraId="52ABCE4B" w14:textId="77777777" w:rsidR="004A5973" w:rsidRPr="00EF5256" w:rsidRDefault="004A5973" w:rsidP="00D41468">
      <w:pPr>
        <w:pStyle w:val="ComputerScreen"/>
      </w:pPr>
    </w:p>
    <w:p w14:paraId="241605E3" w14:textId="77777777" w:rsidR="004A5973" w:rsidRPr="00EF5256" w:rsidRDefault="004A5973" w:rsidP="00D41468">
      <w:pPr>
        <w:pStyle w:val="ComputerScreen"/>
      </w:pPr>
      <w:r w:rsidRPr="00EF5256">
        <w:t xml:space="preserve">Select Progress Notes/Discharge Summary [TIU] Option: </w:t>
      </w:r>
      <w:r w:rsidRPr="00EF5256">
        <w:rPr>
          <w:b/>
        </w:rPr>
        <w:t>IN</w:t>
      </w:r>
      <w:r w:rsidRPr="00EF5256">
        <w:t>tegrated Document Management</w:t>
      </w:r>
    </w:p>
    <w:p w14:paraId="7BECABDB" w14:textId="77777777" w:rsidR="004A5973" w:rsidRPr="00EF5256" w:rsidRDefault="004A5973" w:rsidP="00D41468">
      <w:pPr>
        <w:pStyle w:val="ComputerScreen"/>
      </w:pPr>
    </w:p>
    <w:p w14:paraId="4189DAF5"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60A1C025" w14:textId="77777777" w:rsidR="004A5973" w:rsidRPr="00EF5256" w:rsidRDefault="004A5973" w:rsidP="00D41468">
      <w:pPr>
        <w:pStyle w:val="ComputerScreen"/>
        <w:rPr>
          <w:lang w:val="fr-FR"/>
        </w:rPr>
      </w:pPr>
    </w:p>
    <w:p w14:paraId="38552ECC" w14:textId="77777777" w:rsidR="004A5973" w:rsidRPr="00EF5256" w:rsidRDefault="004A5973" w:rsidP="00D41468">
      <w:pPr>
        <w:pStyle w:val="ComputerScreen"/>
        <w:rPr>
          <w:lang w:val="fr-FR"/>
        </w:rPr>
      </w:pPr>
      <w:r w:rsidRPr="00EF5256">
        <w:rPr>
          <w:lang w:val="fr-FR"/>
        </w:rPr>
        <w:t xml:space="preserve">   1      Individual Patient Document</w:t>
      </w:r>
    </w:p>
    <w:p w14:paraId="36F11C68" w14:textId="77777777" w:rsidR="004A5973" w:rsidRPr="00EF5256" w:rsidRDefault="004A5973" w:rsidP="00D41468">
      <w:pPr>
        <w:pStyle w:val="ComputerScreen"/>
        <w:rPr>
          <w:lang w:val="fr-FR"/>
        </w:rPr>
      </w:pPr>
      <w:r w:rsidRPr="00EF5256">
        <w:rPr>
          <w:lang w:val="fr-FR"/>
        </w:rPr>
        <w:t xml:space="preserve">   2      All MY UNSIGNED Documents</w:t>
      </w:r>
    </w:p>
    <w:p w14:paraId="5ADB8285" w14:textId="77777777" w:rsidR="004A5973" w:rsidRPr="00EF5256" w:rsidRDefault="004A5973" w:rsidP="00D41468">
      <w:pPr>
        <w:pStyle w:val="ComputerScreen"/>
        <w:rPr>
          <w:lang w:val="fr-FR"/>
        </w:rPr>
      </w:pPr>
      <w:r w:rsidRPr="00EF5256">
        <w:rPr>
          <w:lang w:val="fr-FR"/>
        </w:rPr>
        <w:t xml:space="preserve">   3      Multiple Patient Documents</w:t>
      </w:r>
    </w:p>
    <w:p w14:paraId="322AFFC2" w14:textId="77777777" w:rsidR="004A5973" w:rsidRPr="00EF5256" w:rsidRDefault="004A5973" w:rsidP="00D41468">
      <w:pPr>
        <w:pStyle w:val="ComputerScreen"/>
        <w:rPr>
          <w:lang w:val="fr-FR"/>
        </w:rPr>
      </w:pPr>
      <w:r w:rsidRPr="00EF5256">
        <w:rPr>
          <w:lang w:val="fr-FR"/>
        </w:rPr>
        <w:t xml:space="preserve">   4      Enter/edit Document</w:t>
      </w:r>
    </w:p>
    <w:p w14:paraId="36A28E58" w14:textId="77777777" w:rsidR="004A5973" w:rsidRPr="00EF5256" w:rsidRDefault="004A5973" w:rsidP="00D41468">
      <w:pPr>
        <w:pStyle w:val="ComputerScreen"/>
        <w:rPr>
          <w:lang w:val="fr-FR"/>
        </w:rPr>
      </w:pPr>
    </w:p>
    <w:p w14:paraId="153B89C8" w14:textId="77777777" w:rsidR="004A5973" w:rsidRPr="00EF5256" w:rsidRDefault="004A5973" w:rsidP="00D41468">
      <w:pPr>
        <w:pStyle w:val="ComputerScreen"/>
        <w:rPr>
          <w:lang w:val="fr-FR"/>
        </w:rPr>
      </w:pPr>
      <w:r w:rsidRPr="00EF5256">
        <w:rPr>
          <w:lang w:val="fr-FR"/>
        </w:rPr>
        <w:t xml:space="preserve">Select Integrated Document Management Option: </w:t>
      </w:r>
      <w:r w:rsidRPr="00EF5256">
        <w:rPr>
          <w:b/>
          <w:lang w:val="fr-FR"/>
        </w:rPr>
        <w:t>IN</w:t>
      </w:r>
      <w:r w:rsidRPr="00EF5256">
        <w:rPr>
          <w:lang w:val="fr-FR"/>
        </w:rPr>
        <w:t>dividual Patient Document</w:t>
      </w:r>
    </w:p>
    <w:p w14:paraId="28217FE5" w14:textId="77777777" w:rsidR="004A5973" w:rsidRPr="00EF5256" w:rsidRDefault="004A5973" w:rsidP="00D41468">
      <w:pPr>
        <w:pStyle w:val="ComputerScreen"/>
        <w:rPr>
          <w:lang w:val="fr-FR"/>
        </w:rPr>
      </w:pPr>
      <w:r w:rsidRPr="00EF5256">
        <w:rPr>
          <w:lang w:val="fr-FR"/>
        </w:rPr>
        <w:t xml:space="preserve">Select PATIENT NAME: </w:t>
      </w:r>
      <w:r w:rsidR="00726DC4" w:rsidRPr="00EF5256">
        <w:rPr>
          <w:b/>
          <w:lang w:val="fr-FR"/>
        </w:rPr>
        <w:t>CPRSPATIENT,TW</w:t>
      </w:r>
      <w:r w:rsidR="00726DC4" w:rsidRPr="00EF5256">
        <w:rPr>
          <w:lang w:val="fr-FR"/>
        </w:rPr>
        <w:t>O</w:t>
      </w:r>
      <w:r w:rsidRPr="00EF5256">
        <w:rPr>
          <w:lang w:val="fr-FR"/>
        </w:rPr>
        <w:t xml:space="preserve">           01-01-67     </w:t>
      </w:r>
      <w:r w:rsidR="00726DC4" w:rsidRPr="00EF5256">
        <w:rPr>
          <w:lang w:val="fr-FR"/>
        </w:rPr>
        <w:t>666</w:t>
      </w:r>
      <w:r w:rsidRPr="00EF5256">
        <w:rPr>
          <w:lang w:val="fr-FR"/>
        </w:rPr>
        <w:t xml:space="preserve">010167P       ACTIVE DUTY    </w:t>
      </w:r>
    </w:p>
    <w:p w14:paraId="28343D8C" w14:textId="77777777" w:rsidR="004A5973" w:rsidRPr="00EF5256" w:rsidRDefault="004A5973" w:rsidP="00D41468">
      <w:pPr>
        <w:pStyle w:val="ComputerScreen"/>
        <w:rPr>
          <w:lang w:val="fr-FR"/>
        </w:rPr>
      </w:pPr>
      <w:r w:rsidRPr="00EF5256">
        <w:rPr>
          <w:lang w:val="fr-FR"/>
        </w:rPr>
        <w:t xml:space="preserve">                       A: Known allergies</w:t>
      </w:r>
    </w:p>
    <w:p w14:paraId="7729F707" w14:textId="77777777" w:rsidR="004A5973" w:rsidRPr="00EF5256" w:rsidRDefault="004A5973" w:rsidP="00D41468">
      <w:pPr>
        <w:pStyle w:val="ComputerScreen"/>
        <w:rPr>
          <w:lang w:val="fr-FR"/>
        </w:rPr>
      </w:pPr>
    </w:p>
    <w:p w14:paraId="1FF6B936" w14:textId="77777777" w:rsidR="004A5973" w:rsidRPr="00EF5256" w:rsidRDefault="004A5973" w:rsidP="00D41468">
      <w:pPr>
        <w:pStyle w:val="ComputerScreen"/>
        <w:rPr>
          <w:lang w:val="fr-FR"/>
        </w:rPr>
      </w:pPr>
      <w:r w:rsidRPr="00EF5256">
        <w:rPr>
          <w:lang w:val="fr-FR"/>
        </w:rPr>
        <w:t>Available documents:  06/13/91 thru 01/26/98  (7)</w:t>
      </w:r>
    </w:p>
    <w:p w14:paraId="572C1539" w14:textId="77777777" w:rsidR="004A5973" w:rsidRPr="00EF5256" w:rsidRDefault="004A5973" w:rsidP="00D41468">
      <w:pPr>
        <w:pStyle w:val="ComputerScreen"/>
        <w:rPr>
          <w:lang w:val="fr-FR"/>
        </w:rPr>
      </w:pPr>
    </w:p>
    <w:p w14:paraId="513705EC" w14:textId="77777777" w:rsidR="004A5973" w:rsidRPr="00EF5256" w:rsidRDefault="004A5973" w:rsidP="00D41468">
      <w:pPr>
        <w:pStyle w:val="ComputerScreen"/>
      </w:pPr>
      <w:r w:rsidRPr="00EF5256">
        <w:t>Please specify a date range from which to select documents:</w:t>
      </w:r>
    </w:p>
    <w:p w14:paraId="46EAFCE2" w14:textId="77777777" w:rsidR="004A5973" w:rsidRPr="00EF5256" w:rsidRDefault="004A5973" w:rsidP="00D41468">
      <w:pPr>
        <w:pStyle w:val="ComputerScreen"/>
      </w:pPr>
      <w:r w:rsidRPr="00EF5256">
        <w:t xml:space="preserve">List documents Beginning: 06/13/91// </w:t>
      </w:r>
      <w:r w:rsidRPr="00EF5256">
        <w:rPr>
          <w:b/>
        </w:rPr>
        <w:t>T-1</w:t>
      </w:r>
      <w:r w:rsidRPr="00EF5256">
        <w:t xml:space="preserve">  (JAN 25, 1998)</w:t>
      </w:r>
    </w:p>
    <w:p w14:paraId="3FF45540" w14:textId="77777777" w:rsidR="004A5973" w:rsidRPr="00EF5256" w:rsidRDefault="004A5973" w:rsidP="00D41468">
      <w:pPr>
        <w:pStyle w:val="ComputerScreen"/>
      </w:pPr>
      <w:r w:rsidRPr="00EF5256">
        <w:t xml:space="preserve">                    Thru: 01/26/98// </w:t>
      </w:r>
      <w:r w:rsidRPr="00EF5256">
        <w:rPr>
          <w:b/>
        </w:rPr>
        <w:t>&lt;Enter&gt;</w:t>
      </w:r>
      <w:r w:rsidRPr="00EF5256">
        <w:t xml:space="preserve">  (JAN 26, 1998)</w:t>
      </w:r>
    </w:p>
    <w:p w14:paraId="1B77485A" w14:textId="77777777" w:rsidR="004A5973" w:rsidRPr="00EF5256" w:rsidRDefault="004A5973" w:rsidP="00D41468">
      <w:pPr>
        <w:pStyle w:val="ComputerScreen"/>
      </w:pPr>
    </w:p>
    <w:p w14:paraId="4A1F5ED7" w14:textId="77777777" w:rsidR="004A5973" w:rsidRPr="00EF5256" w:rsidRDefault="004A5973" w:rsidP="00D41468">
      <w:pPr>
        <w:pStyle w:val="ComputerScreen"/>
      </w:pPr>
      <w:r w:rsidRPr="00EF5256">
        <w:t xml:space="preserve">1   01/26/98 16:37    PULMONARY CONSULT                     </w:t>
      </w:r>
      <w:r w:rsidR="00035889" w:rsidRPr="00EF5256">
        <w:t>CPRSPROVIDER,TWO</w:t>
      </w:r>
    </w:p>
    <w:p w14:paraId="30863626" w14:textId="77777777" w:rsidR="004A5973" w:rsidRPr="00EF5256" w:rsidRDefault="004A5973" w:rsidP="00D41468">
      <w:pPr>
        <w:pStyle w:val="ComputerScreen"/>
      </w:pPr>
      <w:r w:rsidRPr="00EF5256">
        <w:t xml:space="preserve">                      Visit: 01/26/98</w:t>
      </w:r>
    </w:p>
    <w:p w14:paraId="27D813B1" w14:textId="77777777" w:rsidR="004A5973" w:rsidRPr="00EF5256" w:rsidRDefault="004A5973" w:rsidP="00D41468">
      <w:pPr>
        <w:pStyle w:val="ComputerScreen"/>
      </w:pPr>
    </w:p>
    <w:p w14:paraId="27783682" w14:textId="77777777" w:rsidR="004A5973" w:rsidRPr="00EF5256" w:rsidRDefault="004A5973" w:rsidP="00D41468">
      <w:pPr>
        <w:pStyle w:val="ComputerScreen"/>
      </w:pPr>
      <w:r w:rsidRPr="00EF5256">
        <w:t>One document found within date range...</w:t>
      </w:r>
    </w:p>
    <w:p w14:paraId="49CFDE76" w14:textId="77777777" w:rsidR="004A5973" w:rsidRPr="00EF5256" w:rsidRDefault="004A5973" w:rsidP="00D41468">
      <w:pPr>
        <w:pStyle w:val="ComputerScreen"/>
      </w:pPr>
    </w:p>
    <w:p w14:paraId="4696286A" w14:textId="77777777" w:rsidR="004A5973" w:rsidRPr="00EF5256" w:rsidRDefault="004A5973" w:rsidP="00D41468">
      <w:pPr>
        <w:pStyle w:val="ComputerScreen"/>
      </w:pPr>
      <w:r w:rsidRPr="00EF5256">
        <w:t>Opening PULMONARY CONSULT record for review...</w:t>
      </w:r>
    </w:p>
    <w:p w14:paraId="0999324B" w14:textId="77777777" w:rsidR="004A5973" w:rsidRPr="00EF5256" w:rsidRDefault="004A5973" w:rsidP="00D41468">
      <w:pPr>
        <w:pStyle w:val="BlankLine"/>
      </w:pPr>
      <w:r w:rsidRPr="00EF5256">
        <w:t>(Continued on the next page.)</w:t>
      </w:r>
    </w:p>
    <w:p w14:paraId="552B1B2C" w14:textId="77777777" w:rsidR="004A5973" w:rsidRPr="00EF5256" w:rsidRDefault="004A5973" w:rsidP="00D41468">
      <w:pPr>
        <w:pStyle w:val="BlankLine"/>
      </w:pPr>
      <w:r w:rsidRPr="00EF5256">
        <w:br w:type="page"/>
      </w:r>
    </w:p>
    <w:p w14:paraId="71BE3C1A" w14:textId="77777777" w:rsidR="004A5973" w:rsidRPr="00EF5256" w:rsidRDefault="004A5973" w:rsidP="00D41468">
      <w:pPr>
        <w:pStyle w:val="ComputerScreen"/>
      </w:pPr>
      <w:r w:rsidRPr="00EF5256">
        <w:lastRenderedPageBreak/>
        <w:t>Browse Document               Jan 26, 1998 16:49:32        Page:    1 of    1</w:t>
      </w:r>
    </w:p>
    <w:p w14:paraId="2A149879" w14:textId="77777777" w:rsidR="004A5973" w:rsidRPr="00EF5256" w:rsidRDefault="004A5973" w:rsidP="00D41468">
      <w:pPr>
        <w:pStyle w:val="ComputerScreen"/>
      </w:pPr>
      <w:r w:rsidRPr="00EF5256">
        <w:t xml:space="preserve">                              PULMONARY CONSULT</w:t>
      </w:r>
    </w:p>
    <w:p w14:paraId="732A2A81" w14:textId="77777777" w:rsidR="004A5973" w:rsidRPr="00EF5256" w:rsidRDefault="00726DC4" w:rsidP="00D41468">
      <w:pPr>
        <w:pStyle w:val="ComputerScreen"/>
      </w:pPr>
      <w:r w:rsidRPr="00EF5256">
        <w:t>CPRSPATIENT,T 666-01-0167P</w:t>
      </w:r>
      <w:r w:rsidR="004A5973" w:rsidRPr="00EF5256">
        <w:t xml:space="preserve">  PULMONARY CLINIC     Visit Date: 01/26/98@16:37 </w:t>
      </w:r>
    </w:p>
    <w:p w14:paraId="33AD7AD2" w14:textId="77777777" w:rsidR="004A5973" w:rsidRPr="00EF5256" w:rsidRDefault="004A5973" w:rsidP="00D41468">
      <w:pPr>
        <w:pStyle w:val="ComputerScreen"/>
      </w:pPr>
      <w:r w:rsidRPr="00EF5256">
        <w:t xml:space="preserve">DATE OF NOTE: JAN 26, 1998@16:37:34  ENTRY DATE: JAN 26, 1998@16:37:34        </w:t>
      </w:r>
    </w:p>
    <w:p w14:paraId="214D89C1"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36AA852F" w14:textId="77777777" w:rsidR="004A5973" w:rsidRPr="00EF5256" w:rsidRDefault="004A5973" w:rsidP="00D41468">
      <w:pPr>
        <w:pStyle w:val="ComputerScreen"/>
      </w:pPr>
      <w:r w:rsidRPr="00EF5256">
        <w:t xml:space="preserve">     URGENCY:                            STATUS: UNSIGNED                     </w:t>
      </w:r>
    </w:p>
    <w:p w14:paraId="46C42E45" w14:textId="77777777" w:rsidR="004A5973" w:rsidRPr="00EF5256" w:rsidRDefault="004A5973" w:rsidP="00D41468">
      <w:pPr>
        <w:pStyle w:val="ComputerScreen"/>
      </w:pPr>
    </w:p>
    <w:p w14:paraId="6F2FF0DE" w14:textId="77777777" w:rsidR="004A5973" w:rsidRPr="00EF5256" w:rsidRDefault="004A5973" w:rsidP="00D41468">
      <w:pPr>
        <w:pStyle w:val="ComputerScreen"/>
      </w:pPr>
      <w:r w:rsidRPr="00EF5256">
        <w:t xml:space="preserve">DEMOGRAPHICS: </w:t>
      </w:r>
      <w:r w:rsidR="00726DC4" w:rsidRPr="00EF5256">
        <w:t>CPRSPATIENT,TWO</w:t>
      </w:r>
      <w:r w:rsidRPr="00EF5256">
        <w:t xml:space="preserve">                                  </w:t>
      </w:r>
    </w:p>
    <w:p w14:paraId="1D3872C1"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19972491" w14:textId="77777777" w:rsidR="004A5973" w:rsidRPr="00EF5256" w:rsidRDefault="004A5973" w:rsidP="00D41468">
      <w:pPr>
        <w:pStyle w:val="ComputerScreen"/>
      </w:pPr>
      <w:r w:rsidRPr="00EF5256">
        <w:t xml:space="preserve">              31                                                              </w:t>
      </w:r>
    </w:p>
    <w:p w14:paraId="566288F8" w14:textId="77777777" w:rsidR="004A5973" w:rsidRPr="00EF5256" w:rsidRDefault="004A5973" w:rsidP="00D41468">
      <w:pPr>
        <w:pStyle w:val="ComputerScreen"/>
      </w:pPr>
      <w:r w:rsidRPr="00EF5256">
        <w:t xml:space="preserve">              JAN 1,1967                                                      </w:t>
      </w:r>
    </w:p>
    <w:p w14:paraId="1D2D7813" w14:textId="77777777" w:rsidR="004A5973" w:rsidRPr="00EF5256" w:rsidRDefault="004A5973" w:rsidP="00D41468">
      <w:pPr>
        <w:pStyle w:val="ComputerScreen"/>
      </w:pPr>
      <w:r w:rsidRPr="00EF5256">
        <w:t xml:space="preserve">                                                                              </w:t>
      </w:r>
    </w:p>
    <w:p w14:paraId="74642C8B" w14:textId="77777777" w:rsidR="004A5973" w:rsidRPr="00EF5256" w:rsidRDefault="004A5973" w:rsidP="00D41468">
      <w:pPr>
        <w:pStyle w:val="ComputerScreen"/>
      </w:pPr>
      <w:r w:rsidRPr="00EF5256">
        <w:t xml:space="preserve">His disposition is good.                                                      </w:t>
      </w:r>
    </w:p>
    <w:p w14:paraId="420DC0D0" w14:textId="77777777" w:rsidR="004A5973" w:rsidRPr="00EF5256" w:rsidRDefault="004A5973" w:rsidP="00D41468">
      <w:pPr>
        <w:pStyle w:val="ComputerScreen"/>
      </w:pPr>
    </w:p>
    <w:p w14:paraId="24AAD031" w14:textId="77777777" w:rsidR="004A5973" w:rsidRPr="00EF5256" w:rsidRDefault="004A5973" w:rsidP="00D41468">
      <w:pPr>
        <w:pStyle w:val="CScreenReversed"/>
      </w:pPr>
      <w:r w:rsidRPr="00EF5256">
        <w:t xml:space="preserve">          + Next Screen  - Prev Screen  ?? More actions                    &gt;&gt;&gt;</w:t>
      </w:r>
    </w:p>
    <w:p w14:paraId="4801BF77" w14:textId="77777777" w:rsidR="004A5973" w:rsidRPr="00EF5256" w:rsidRDefault="004A5973" w:rsidP="00D41468">
      <w:pPr>
        <w:pStyle w:val="ComputerScreen"/>
      </w:pPr>
      <w:r w:rsidRPr="00EF5256">
        <w:t xml:space="preserve">     Find                      Make Addendum             Identify Signers</w:t>
      </w:r>
    </w:p>
    <w:p w14:paraId="061B2601" w14:textId="77777777" w:rsidR="004A5973" w:rsidRPr="00EF5256" w:rsidRDefault="004A5973" w:rsidP="00D41468">
      <w:pPr>
        <w:pStyle w:val="ComputerScreen"/>
      </w:pPr>
      <w:r w:rsidRPr="00EF5256">
        <w:t xml:space="preserve">     Print                     Sign/Cosign               Delete</w:t>
      </w:r>
    </w:p>
    <w:p w14:paraId="5A8DABCF" w14:textId="77777777" w:rsidR="004A5973" w:rsidRPr="00EF5256" w:rsidRDefault="004A5973" w:rsidP="00D41468">
      <w:pPr>
        <w:pStyle w:val="ComputerScreen"/>
      </w:pPr>
      <w:r w:rsidRPr="00EF5256">
        <w:t xml:space="preserve">     Edit                      Copy                      Link ...</w:t>
      </w:r>
    </w:p>
    <w:p w14:paraId="08050DED" w14:textId="77777777" w:rsidR="004A5973" w:rsidRPr="00EF5256" w:rsidRDefault="004A5973" w:rsidP="00D41468">
      <w:pPr>
        <w:pStyle w:val="ComputerScreen"/>
      </w:pPr>
      <w:r w:rsidRPr="00EF5256">
        <w:t xml:space="preserve">                                                         Quit</w:t>
      </w:r>
    </w:p>
    <w:p w14:paraId="44F3FBE3"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5F13158B" w14:textId="77777777" w:rsidR="004A5973" w:rsidRPr="00EF5256" w:rsidRDefault="004A5973" w:rsidP="00D41468">
      <w:pPr>
        <w:pStyle w:val="BlankLine"/>
      </w:pPr>
    </w:p>
    <w:p w14:paraId="7A2E6CC7" w14:textId="77777777" w:rsidR="004A5973" w:rsidRPr="00EF5256" w:rsidRDefault="004A5973" w:rsidP="00D41468">
      <w:pPr>
        <w:pStyle w:val="ComputerScreen"/>
      </w:pPr>
      <w:r w:rsidRPr="00EF5256">
        <w:t xml:space="preserve">     Problem(s)                Patient/Visit             Link with Request</w:t>
      </w:r>
    </w:p>
    <w:p w14:paraId="62101516" w14:textId="77777777" w:rsidR="004A5973" w:rsidRPr="00EF5256" w:rsidRDefault="004A5973" w:rsidP="00D41468">
      <w:pPr>
        <w:pStyle w:val="ComputerScreen"/>
      </w:pPr>
    </w:p>
    <w:p w14:paraId="1E05E481"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631BF7D6" w14:textId="77777777" w:rsidR="004A5973" w:rsidRPr="00EF5256" w:rsidRDefault="004A5973" w:rsidP="00D41468">
      <w:pPr>
        <w:pStyle w:val="ComputerScreen"/>
      </w:pPr>
    </w:p>
    <w:p w14:paraId="42FFB7D1" w14:textId="77777777" w:rsidR="004A5973" w:rsidRPr="00EF5256" w:rsidRDefault="004A5973" w:rsidP="00D41468">
      <w:pPr>
        <w:pStyle w:val="ComputerScreen"/>
      </w:pPr>
      <w:r w:rsidRPr="00EF5256">
        <w:t>You must link your Result to a Consult Request...</w:t>
      </w:r>
    </w:p>
    <w:p w14:paraId="673B960E" w14:textId="77777777" w:rsidR="004A5973" w:rsidRPr="00EF5256" w:rsidRDefault="004A5973" w:rsidP="00D41468">
      <w:pPr>
        <w:pStyle w:val="ComputerScreen"/>
      </w:pPr>
      <w:r w:rsidRPr="00EF5256">
        <w:t>The following CONSULT REQUEST(S) are available:</w:t>
      </w:r>
    </w:p>
    <w:p w14:paraId="73F87BB6" w14:textId="77777777" w:rsidR="004A5973" w:rsidRPr="00EF5256" w:rsidRDefault="004A5973" w:rsidP="00D41468">
      <w:pPr>
        <w:pStyle w:val="ComputerScreen"/>
      </w:pPr>
      <w:r w:rsidRPr="00EF5256">
        <w:t xml:space="preserve">   1&gt;  JAN 23, 1998@11:14  759     PULMONARY         </w:t>
      </w:r>
    </w:p>
    <w:p w14:paraId="1EAEF326" w14:textId="77777777" w:rsidR="004A5973" w:rsidRPr="00EF5256" w:rsidRDefault="004A5973" w:rsidP="00D41468">
      <w:pPr>
        <w:pStyle w:val="ComputerScreen"/>
      </w:pPr>
      <w:r w:rsidRPr="00EF5256">
        <w:t xml:space="preserve">   2&gt;  JAN 23, 1998@11:14  760     PULMONARY         </w:t>
      </w:r>
    </w:p>
    <w:p w14:paraId="38B2C05D"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3C8A752B" w14:textId="77777777" w:rsidR="004A5973" w:rsidRPr="00EF5256" w:rsidRDefault="004A5973" w:rsidP="00D41468">
      <w:pPr>
        <w:pStyle w:val="ComputerScreen"/>
      </w:pPr>
    </w:p>
    <w:p w14:paraId="26BDD41B" w14:textId="77777777" w:rsidR="004A5973" w:rsidRPr="00EF5256" w:rsidRDefault="004A5973" w:rsidP="00D41468">
      <w:pPr>
        <w:pStyle w:val="ComputerScreen"/>
      </w:pPr>
      <w:r w:rsidRPr="00EF5256">
        <w:t>Opening PULMONARY CONSULT record for review...</w:t>
      </w:r>
    </w:p>
    <w:p w14:paraId="5B7ECF59" w14:textId="77777777" w:rsidR="004A5973" w:rsidRPr="00EF5256" w:rsidRDefault="004A5973" w:rsidP="00D41468">
      <w:pPr>
        <w:pStyle w:val="BlankLine"/>
      </w:pPr>
      <w:r w:rsidRPr="00EF5256">
        <w:t>(Continued on the next page.)</w:t>
      </w:r>
    </w:p>
    <w:p w14:paraId="2AE5645F" w14:textId="77777777" w:rsidR="004A5973" w:rsidRPr="00EF5256" w:rsidRDefault="004A5973" w:rsidP="00D41468">
      <w:pPr>
        <w:pStyle w:val="BlankLine"/>
      </w:pPr>
      <w:r w:rsidRPr="00EF5256">
        <w:br w:type="page"/>
      </w:r>
    </w:p>
    <w:p w14:paraId="3D485E96" w14:textId="77777777" w:rsidR="004A5973" w:rsidRPr="00EF5256" w:rsidRDefault="004A5973" w:rsidP="00D41468">
      <w:pPr>
        <w:pStyle w:val="ComputerScreen"/>
      </w:pPr>
      <w:r w:rsidRPr="00EF5256">
        <w:lastRenderedPageBreak/>
        <w:t>Browse Document               Jan 26, 1998 16:49:32        Page:    1 of    1</w:t>
      </w:r>
    </w:p>
    <w:p w14:paraId="1C6184AC" w14:textId="77777777" w:rsidR="004A5973" w:rsidRPr="00EF5256" w:rsidRDefault="004A5973" w:rsidP="00D41468">
      <w:pPr>
        <w:pStyle w:val="ComputerScreen"/>
      </w:pPr>
      <w:r w:rsidRPr="00EF5256">
        <w:t xml:space="preserve">                              PULMONARY CONSULT</w:t>
      </w:r>
    </w:p>
    <w:p w14:paraId="642B8EB4" w14:textId="77777777" w:rsidR="004A5973" w:rsidRPr="00EF5256" w:rsidRDefault="00726DC4" w:rsidP="00D41468">
      <w:pPr>
        <w:pStyle w:val="ComputerScreen"/>
      </w:pPr>
      <w:r w:rsidRPr="00EF5256">
        <w:t>CPRSPATIENT,T</w:t>
      </w:r>
      <w:r w:rsidR="004A5973" w:rsidRPr="00EF5256">
        <w:t xml:space="preserve"> </w:t>
      </w:r>
      <w:r w:rsidRPr="00EF5256">
        <w:t>666</w:t>
      </w:r>
      <w:r w:rsidR="004A5973" w:rsidRPr="00EF5256">
        <w:t xml:space="preserve">-01-0167P  PULMONARY CLINIC     Visit Date: 01/26/98@16:37 </w:t>
      </w:r>
    </w:p>
    <w:p w14:paraId="760E6F85" w14:textId="77777777" w:rsidR="004A5973" w:rsidRPr="00EF5256" w:rsidRDefault="004A5973" w:rsidP="00D41468">
      <w:pPr>
        <w:pStyle w:val="ComputerScreen"/>
      </w:pPr>
      <w:r w:rsidRPr="00EF5256">
        <w:t xml:space="preserve">DATE OF NOTE: JAN 26, 1998@16:37:34  ENTRY DATE: JAN 26, 1998@16:37:34        </w:t>
      </w:r>
    </w:p>
    <w:p w14:paraId="22D9433F"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03F57A2B" w14:textId="77777777" w:rsidR="004A5973" w:rsidRPr="00EF5256" w:rsidRDefault="004A5973" w:rsidP="00D41468">
      <w:pPr>
        <w:pStyle w:val="ComputerScreen"/>
      </w:pPr>
      <w:r w:rsidRPr="00EF5256">
        <w:t xml:space="preserve">     URGENCY:                            STATUS: UNSIGNED                     </w:t>
      </w:r>
    </w:p>
    <w:p w14:paraId="7B5C7286" w14:textId="77777777" w:rsidR="004A5973" w:rsidRPr="00EF5256" w:rsidRDefault="004A5973" w:rsidP="00D41468">
      <w:pPr>
        <w:pStyle w:val="ComputerScreen"/>
      </w:pPr>
    </w:p>
    <w:p w14:paraId="24A273A5" w14:textId="77777777" w:rsidR="004A5973" w:rsidRPr="00EF5256" w:rsidRDefault="004A5973" w:rsidP="00D41468">
      <w:pPr>
        <w:pStyle w:val="ComputerScreen"/>
      </w:pPr>
      <w:r w:rsidRPr="00EF5256">
        <w:t xml:space="preserve">DEMOGRAPHICS: </w:t>
      </w:r>
      <w:r w:rsidR="002C199D" w:rsidRPr="00EF5256">
        <w:t>CPRSPATIENT,THREE</w:t>
      </w:r>
      <w:r w:rsidRPr="00EF5256">
        <w:t xml:space="preserve">                                  </w:t>
      </w:r>
    </w:p>
    <w:p w14:paraId="073B4940" w14:textId="77777777" w:rsidR="004A5973" w:rsidRPr="00EF5256" w:rsidRDefault="004A5973" w:rsidP="00D41468">
      <w:pPr>
        <w:pStyle w:val="ComputerScreen"/>
      </w:pPr>
      <w:r w:rsidRPr="00EF5256">
        <w:t xml:space="preserve">              </w:t>
      </w:r>
      <w:r w:rsidR="002C199D" w:rsidRPr="00EF5256">
        <w:t>666</w:t>
      </w:r>
      <w:r w:rsidRPr="00EF5256">
        <w:t xml:space="preserve">-01-0167P                                                    </w:t>
      </w:r>
    </w:p>
    <w:p w14:paraId="0875DA98" w14:textId="77777777" w:rsidR="004A5973" w:rsidRPr="00EF5256" w:rsidRDefault="004A5973" w:rsidP="00D41468">
      <w:pPr>
        <w:pStyle w:val="ComputerScreen"/>
      </w:pPr>
      <w:r w:rsidRPr="00EF5256">
        <w:t xml:space="preserve">              31                                                              </w:t>
      </w:r>
    </w:p>
    <w:p w14:paraId="2C4FB17E" w14:textId="77777777" w:rsidR="004A5973" w:rsidRPr="00EF5256" w:rsidRDefault="004A5973" w:rsidP="00D41468">
      <w:pPr>
        <w:pStyle w:val="ComputerScreen"/>
      </w:pPr>
      <w:r w:rsidRPr="00EF5256">
        <w:t xml:space="preserve">              JAN 1,1967                                                      </w:t>
      </w:r>
    </w:p>
    <w:p w14:paraId="0858F210" w14:textId="77777777" w:rsidR="004A5973" w:rsidRPr="00EF5256" w:rsidRDefault="004A5973" w:rsidP="00D41468">
      <w:pPr>
        <w:pStyle w:val="ComputerScreen"/>
      </w:pPr>
      <w:r w:rsidRPr="00EF5256">
        <w:t xml:space="preserve">                                                                              </w:t>
      </w:r>
    </w:p>
    <w:p w14:paraId="574B07A2" w14:textId="77777777" w:rsidR="004A5973" w:rsidRPr="00EF5256" w:rsidRDefault="004A5973" w:rsidP="00D41468">
      <w:pPr>
        <w:pStyle w:val="ComputerScreen"/>
      </w:pPr>
      <w:r w:rsidRPr="00EF5256">
        <w:t xml:space="preserve">His disposition is good.                                                      </w:t>
      </w:r>
    </w:p>
    <w:p w14:paraId="7470B80D" w14:textId="77777777" w:rsidR="004A5973" w:rsidRPr="00EF5256" w:rsidRDefault="004A5973" w:rsidP="00D41468">
      <w:pPr>
        <w:pStyle w:val="ComputerScreen"/>
      </w:pPr>
    </w:p>
    <w:p w14:paraId="2351C1A3" w14:textId="77777777" w:rsidR="004A5973" w:rsidRPr="00EF5256" w:rsidRDefault="004A5973" w:rsidP="00D41468">
      <w:pPr>
        <w:pStyle w:val="CScreenReversed"/>
      </w:pPr>
      <w:r w:rsidRPr="00EF5256">
        <w:t xml:space="preserve">          + Next Screen  - Prev Screen  ?? More actions                    &gt;&gt;&gt;</w:t>
      </w:r>
    </w:p>
    <w:p w14:paraId="127E47E2" w14:textId="77777777" w:rsidR="004A5973" w:rsidRPr="00EF5256" w:rsidRDefault="004A5973" w:rsidP="00D41468">
      <w:pPr>
        <w:pStyle w:val="ComputerScreen"/>
      </w:pPr>
      <w:r w:rsidRPr="00EF5256">
        <w:t xml:space="preserve">     Find                      Make Addendum             Identify Signers</w:t>
      </w:r>
    </w:p>
    <w:p w14:paraId="11986F63" w14:textId="77777777" w:rsidR="004A5973" w:rsidRPr="00EF5256" w:rsidRDefault="004A5973" w:rsidP="00D41468">
      <w:pPr>
        <w:pStyle w:val="ComputerScreen"/>
      </w:pPr>
      <w:r w:rsidRPr="00EF5256">
        <w:t xml:space="preserve">     Print                     Sign/Cosign               Delete</w:t>
      </w:r>
    </w:p>
    <w:p w14:paraId="1FF5EAFB" w14:textId="77777777" w:rsidR="004A5973" w:rsidRPr="00EF5256" w:rsidRDefault="004A5973" w:rsidP="00D41468">
      <w:pPr>
        <w:pStyle w:val="ComputerScreen"/>
      </w:pPr>
      <w:r w:rsidRPr="00EF5256">
        <w:t xml:space="preserve">     Edit                      Copy                      Link ...</w:t>
      </w:r>
    </w:p>
    <w:p w14:paraId="384453A2" w14:textId="77777777" w:rsidR="004A5973" w:rsidRPr="00EF5256" w:rsidRDefault="004A5973" w:rsidP="00D41468">
      <w:pPr>
        <w:pStyle w:val="ComputerScreen"/>
      </w:pPr>
      <w:r w:rsidRPr="00EF5256">
        <w:t xml:space="preserve">                                                         Quit</w:t>
      </w:r>
    </w:p>
    <w:p w14:paraId="30494D63"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072A9926" w14:textId="77777777" w:rsidR="004A5973" w:rsidRPr="00EF5256" w:rsidRDefault="004A5973" w:rsidP="00D41468">
      <w:pPr>
        <w:pStyle w:val="BlankLine"/>
      </w:pPr>
    </w:p>
    <w:p w14:paraId="0841F38A" w14:textId="77777777" w:rsidR="004A5973" w:rsidRPr="00EF5256" w:rsidRDefault="004A5973" w:rsidP="00D41468">
      <w:pPr>
        <w:pStyle w:val="ComputerScreen"/>
      </w:pPr>
      <w:r w:rsidRPr="00EF5256">
        <w:t xml:space="preserve">Select PATIENT NAME: </w:t>
      </w:r>
      <w:r w:rsidRPr="00EF5256">
        <w:rPr>
          <w:b/>
        </w:rPr>
        <w:t>&lt;Enter&gt;</w:t>
      </w:r>
    </w:p>
    <w:p w14:paraId="6528B977" w14:textId="77777777" w:rsidR="004A5973" w:rsidRPr="00EF5256" w:rsidRDefault="004A5973" w:rsidP="00D41468">
      <w:pPr>
        <w:pStyle w:val="ComputerScreen"/>
      </w:pPr>
    </w:p>
    <w:p w14:paraId="665FFD3E" w14:textId="77777777" w:rsidR="004A5973" w:rsidRPr="00EF5256" w:rsidRDefault="004A5973" w:rsidP="00D41468">
      <w:pPr>
        <w:pStyle w:val="ComputerScreen"/>
      </w:pPr>
      <w:r w:rsidRPr="00EF5256">
        <w:t>Nothing selected.</w:t>
      </w:r>
    </w:p>
    <w:p w14:paraId="0B832CC3" w14:textId="77777777" w:rsidR="004A5973" w:rsidRPr="00EF5256" w:rsidRDefault="004A5973" w:rsidP="00D41468">
      <w:r w:rsidRPr="00EF5256">
        <w:br w:type="page"/>
      </w:r>
      <w:r w:rsidRPr="00EF5256">
        <w:lastRenderedPageBreak/>
        <w:t>3. You may choose the Link action from the All My Unsigned Documents</w:t>
      </w:r>
      <w:r w:rsidRPr="00EF5256">
        <w:fldChar w:fldCharType="begin"/>
      </w:r>
      <w:r w:rsidRPr="00EF5256">
        <w:instrText xml:space="preserve"> XE "All My Unsigned Documents" </w:instrText>
      </w:r>
      <w:r w:rsidRPr="00EF5256">
        <w:fldChar w:fldCharType="end"/>
      </w:r>
      <w:r w:rsidRPr="00EF5256">
        <w:t xml:space="preserve"> Option, as shown below:</w:t>
      </w:r>
    </w:p>
    <w:p w14:paraId="4258E445" w14:textId="77777777" w:rsidR="004A5973" w:rsidRPr="00EF5256" w:rsidRDefault="004A5973" w:rsidP="00D41468">
      <w:pPr>
        <w:pStyle w:val="BlankLine"/>
      </w:pPr>
    </w:p>
    <w:p w14:paraId="673A0414"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37BB6B60" w14:textId="77777777" w:rsidR="004A5973" w:rsidRPr="00EF5256" w:rsidRDefault="004A5973" w:rsidP="00D41468">
      <w:pPr>
        <w:pStyle w:val="ComputerScreen"/>
        <w:rPr>
          <w:lang w:val="fr-FR"/>
        </w:rPr>
      </w:pPr>
    </w:p>
    <w:p w14:paraId="2C13223C" w14:textId="77777777" w:rsidR="004A5973" w:rsidRPr="00EF5256" w:rsidRDefault="004A5973" w:rsidP="00D41468">
      <w:pPr>
        <w:pStyle w:val="ComputerScreen"/>
        <w:rPr>
          <w:lang w:val="fr-FR"/>
        </w:rPr>
      </w:pPr>
      <w:r w:rsidRPr="00EF5256">
        <w:rPr>
          <w:lang w:val="fr-FR"/>
        </w:rPr>
        <w:t xml:space="preserve">   1      Individual Patient Document</w:t>
      </w:r>
    </w:p>
    <w:p w14:paraId="751521E6" w14:textId="77777777" w:rsidR="004A5973" w:rsidRPr="00EF5256" w:rsidRDefault="004A5973" w:rsidP="00D41468">
      <w:pPr>
        <w:pStyle w:val="ComputerScreen"/>
        <w:rPr>
          <w:lang w:val="fr-FR"/>
        </w:rPr>
      </w:pPr>
      <w:r w:rsidRPr="00EF5256">
        <w:rPr>
          <w:lang w:val="fr-FR"/>
        </w:rPr>
        <w:t xml:space="preserve">   2      All MY UNSIGNED Documents</w:t>
      </w:r>
    </w:p>
    <w:p w14:paraId="46C2670C" w14:textId="77777777" w:rsidR="004A5973" w:rsidRPr="00EF5256" w:rsidRDefault="004A5973" w:rsidP="00D41468">
      <w:pPr>
        <w:pStyle w:val="ComputerScreen"/>
        <w:rPr>
          <w:lang w:val="fr-FR"/>
        </w:rPr>
      </w:pPr>
      <w:r w:rsidRPr="00EF5256">
        <w:rPr>
          <w:lang w:val="fr-FR"/>
        </w:rPr>
        <w:t xml:space="preserve">   3      Multiple Patient Documents</w:t>
      </w:r>
    </w:p>
    <w:p w14:paraId="2AF7FFD1" w14:textId="77777777" w:rsidR="004A5973" w:rsidRPr="00EF5256" w:rsidRDefault="004A5973" w:rsidP="00D41468">
      <w:pPr>
        <w:pStyle w:val="ComputerScreen"/>
        <w:rPr>
          <w:lang w:val="fr-FR"/>
        </w:rPr>
      </w:pPr>
      <w:r w:rsidRPr="00EF5256">
        <w:rPr>
          <w:lang w:val="fr-FR"/>
        </w:rPr>
        <w:t xml:space="preserve">   4      Enter/edit Document</w:t>
      </w:r>
    </w:p>
    <w:p w14:paraId="071DC135" w14:textId="77777777" w:rsidR="004A5973" w:rsidRPr="00EF5256" w:rsidRDefault="004A5973" w:rsidP="00D41468">
      <w:pPr>
        <w:pStyle w:val="ComputerScreen"/>
        <w:rPr>
          <w:lang w:val="fr-FR"/>
        </w:rPr>
      </w:pPr>
    </w:p>
    <w:p w14:paraId="1B89BE49" w14:textId="77777777" w:rsidR="004A5973" w:rsidRPr="00EF5256" w:rsidRDefault="004A5973" w:rsidP="00D41468">
      <w:pPr>
        <w:pStyle w:val="ComputerScreen"/>
      </w:pPr>
      <w:r w:rsidRPr="00EF5256">
        <w:t xml:space="preserve">Select Integrated Document Management Option: </w:t>
      </w:r>
      <w:r w:rsidRPr="00EF5256">
        <w:rPr>
          <w:b/>
        </w:rPr>
        <w:t>A</w:t>
      </w:r>
      <w:r w:rsidRPr="00EF5256">
        <w:t>ll MY UNSIGNED Documents</w:t>
      </w:r>
    </w:p>
    <w:p w14:paraId="0E55BA8F" w14:textId="77777777" w:rsidR="004A5973" w:rsidRPr="00EF5256" w:rsidRDefault="004A5973" w:rsidP="00D41468">
      <w:pPr>
        <w:pStyle w:val="ComputerScreen"/>
      </w:pPr>
    </w:p>
    <w:p w14:paraId="09E2B0BB" w14:textId="77777777" w:rsidR="004A5973" w:rsidRPr="00EF5256" w:rsidRDefault="004A5973" w:rsidP="00D41468">
      <w:pPr>
        <w:pStyle w:val="ComputerScreen"/>
      </w:pPr>
      <w:r w:rsidRPr="00EF5256">
        <w:t>Searching for the documents.....</w:t>
      </w:r>
    </w:p>
    <w:p w14:paraId="58A2B2ED" w14:textId="77777777" w:rsidR="004A5973" w:rsidRPr="00EF5256" w:rsidRDefault="004A5973" w:rsidP="00D41468">
      <w:pPr>
        <w:pStyle w:val="BlankLine"/>
      </w:pPr>
    </w:p>
    <w:p w14:paraId="74B70264" w14:textId="77777777" w:rsidR="004A5973" w:rsidRPr="00EF5256" w:rsidRDefault="004A5973" w:rsidP="00D41468">
      <w:pPr>
        <w:pStyle w:val="ComputerScreen"/>
      </w:pPr>
      <w:r w:rsidRPr="00EF5256">
        <w:t>MY UNSIGNED Documents         Jan 26, 1998 16:51:18        Page:    1 of    3</w:t>
      </w:r>
    </w:p>
    <w:p w14:paraId="2BE39D6E" w14:textId="77777777" w:rsidR="004A5973" w:rsidRPr="00EF5256" w:rsidRDefault="004A5973" w:rsidP="00D41468">
      <w:pPr>
        <w:pStyle w:val="ComputerScreen"/>
      </w:pPr>
      <w:r w:rsidRPr="00EF5256">
        <w:t xml:space="preserve">            by AUTHOR (</w:t>
      </w:r>
      <w:r w:rsidR="00726DC4" w:rsidRPr="00EF5256">
        <w:t>TIUPROVIDER,THREE</w:t>
      </w:r>
      <w:r w:rsidRPr="00EF5256">
        <w:t>) or EXPECTED COSIGNER    40 documents</w:t>
      </w:r>
    </w:p>
    <w:p w14:paraId="561B5C67" w14:textId="77777777" w:rsidR="004A5973" w:rsidRPr="00EF5256" w:rsidRDefault="004A5973" w:rsidP="00D41468">
      <w:pPr>
        <w:pStyle w:val="ComputerScreen"/>
      </w:pPr>
      <w:r w:rsidRPr="00EF5256">
        <w:t xml:space="preserve">     Patient               Document                      Ref Date  Status    </w:t>
      </w:r>
    </w:p>
    <w:p w14:paraId="72B4B448" w14:textId="77777777" w:rsidR="004A5973" w:rsidRPr="00EF5256" w:rsidRDefault="004A5973" w:rsidP="00D41468">
      <w:pPr>
        <w:pStyle w:val="ComputerScreen"/>
      </w:pPr>
      <w:r w:rsidRPr="00EF5256">
        <w:t xml:space="preserve">1    </w:t>
      </w:r>
      <w:r w:rsidR="00726DC4" w:rsidRPr="00EF5256">
        <w:t xml:space="preserve">CPRSPATIENT,T </w:t>
      </w:r>
      <w:r w:rsidRPr="00EF5256">
        <w:t>(</w:t>
      </w:r>
      <w:r w:rsidR="00726DC4" w:rsidRPr="00EF5256">
        <w:t>C</w:t>
      </w:r>
      <w:r w:rsidRPr="00EF5256">
        <w:t xml:space="preserve">0167) PULMONARY CONSULT             01/26/98  unsigned   </w:t>
      </w:r>
    </w:p>
    <w:p w14:paraId="19751855" w14:textId="77777777" w:rsidR="004A5973" w:rsidRPr="00EF5256" w:rsidRDefault="004A5973" w:rsidP="00D41468">
      <w:pPr>
        <w:pStyle w:val="ComputerScreen"/>
      </w:pPr>
      <w:r w:rsidRPr="00EF5256">
        <w:t xml:space="preserve">2    </w:t>
      </w:r>
      <w:r w:rsidR="0056521A" w:rsidRPr="00EF5256">
        <w:t>ART</w:t>
      </w:r>
      <w:r w:rsidR="00A6359F" w:rsidRPr="00EF5256">
        <w:t>PATIENT,T</w:t>
      </w:r>
      <w:r w:rsidR="0056521A" w:rsidRPr="00EF5256">
        <w:t>W</w:t>
      </w:r>
      <w:r w:rsidRPr="00EF5256">
        <w:t xml:space="preserve"> (A4321) Adverse React/Allergy         01/22/98  unsigned   </w:t>
      </w:r>
    </w:p>
    <w:p w14:paraId="3C333731" w14:textId="77777777" w:rsidR="004A5973" w:rsidRPr="00EF5256" w:rsidRDefault="004A5973" w:rsidP="00D41468">
      <w:pPr>
        <w:pStyle w:val="ComputerScreen"/>
      </w:pPr>
      <w:r w:rsidRPr="00EF5256">
        <w:t xml:space="preserve">3    </w:t>
      </w:r>
      <w:r w:rsidR="00A6359F" w:rsidRPr="00EF5256">
        <w:t>CPRSPATIENT,</w:t>
      </w:r>
      <w:r w:rsidR="0056521A" w:rsidRPr="00EF5256">
        <w:t>O</w:t>
      </w:r>
      <w:r w:rsidRPr="00EF5256">
        <w:t xml:space="preserve"> (</w:t>
      </w:r>
      <w:r w:rsidR="0056521A" w:rsidRPr="00EF5256">
        <w:t>C</w:t>
      </w:r>
      <w:r w:rsidRPr="00EF5256">
        <w:t xml:space="preserve">8796) Reparatory Therapy Note       01/20/98  uncosigned </w:t>
      </w:r>
    </w:p>
    <w:p w14:paraId="13D92320" w14:textId="77777777" w:rsidR="004A5973" w:rsidRPr="00EF5256" w:rsidRDefault="004A5973" w:rsidP="00D41468">
      <w:pPr>
        <w:pStyle w:val="ComputerScreen"/>
      </w:pPr>
      <w:r w:rsidRPr="00EF5256">
        <w:t xml:space="preserve">4    </w:t>
      </w:r>
      <w:r w:rsidR="00A6359F" w:rsidRPr="00EF5256">
        <w:t>CPRSPATIENT,</w:t>
      </w:r>
      <w:r w:rsidR="0056521A" w:rsidRPr="00EF5256">
        <w:t>F</w:t>
      </w:r>
      <w:r w:rsidRPr="00EF5256">
        <w:t xml:space="preserve"> (R1350) Reparatory Therapy Note       01/16/98  uncosigned </w:t>
      </w:r>
    </w:p>
    <w:p w14:paraId="0C2551AE" w14:textId="77777777" w:rsidR="004A5973" w:rsidRPr="00EF5256" w:rsidRDefault="004A5973" w:rsidP="00D41468">
      <w:pPr>
        <w:pStyle w:val="ComputerScreen"/>
      </w:pPr>
      <w:r w:rsidRPr="00EF5256">
        <w:t xml:space="preserve">5    </w:t>
      </w:r>
      <w:r w:rsidR="00A6359F" w:rsidRPr="00EF5256">
        <w:t>CPRSPATIENT,T</w:t>
      </w:r>
      <w:r w:rsidRPr="00EF5256">
        <w:t xml:space="preserve"> (</w:t>
      </w:r>
      <w:r w:rsidR="0056521A" w:rsidRPr="00EF5256">
        <w:t>C</w:t>
      </w:r>
      <w:r w:rsidRPr="00EF5256">
        <w:t xml:space="preserve">9999) Reparatory Therapy Note       01/16/98  uncosigned </w:t>
      </w:r>
    </w:p>
    <w:p w14:paraId="0EBB2587" w14:textId="77777777" w:rsidR="004A5973" w:rsidRPr="00EF5256" w:rsidRDefault="004A5973" w:rsidP="00D41468">
      <w:pPr>
        <w:pStyle w:val="ComputerScreen"/>
      </w:pPr>
      <w:r w:rsidRPr="00EF5256">
        <w:t xml:space="preserve">6    </w:t>
      </w:r>
      <w:r w:rsidR="00A6359F" w:rsidRPr="00EF5256">
        <w:t>CPRSPATIENT,T</w:t>
      </w:r>
      <w:r w:rsidRPr="00EF5256">
        <w:t xml:space="preserve"> (</w:t>
      </w:r>
      <w:r w:rsidR="0056521A" w:rsidRPr="00EF5256">
        <w:t>C</w:t>
      </w:r>
      <w:r w:rsidRPr="00EF5256">
        <w:t xml:space="preserve">1350) Reparatory Therapy Note       01/15/98  uncosigned </w:t>
      </w:r>
    </w:p>
    <w:p w14:paraId="3C9B710D" w14:textId="77777777" w:rsidR="004A5973" w:rsidRPr="00EF5256" w:rsidRDefault="004A5973" w:rsidP="00D41468">
      <w:pPr>
        <w:pStyle w:val="ComputerScreen"/>
      </w:pPr>
      <w:r w:rsidRPr="00EF5256">
        <w:t xml:space="preserve">7    </w:t>
      </w:r>
      <w:r w:rsidR="0056521A" w:rsidRPr="00EF5256">
        <w:t>TIUPATIENT,EI</w:t>
      </w:r>
      <w:r w:rsidRPr="00EF5256">
        <w:t xml:space="preserve"> (</w:t>
      </w:r>
      <w:r w:rsidR="0056521A" w:rsidRPr="00EF5256">
        <w:t>T</w:t>
      </w:r>
      <w:r w:rsidRPr="00EF5256">
        <w:t xml:space="preserve">1239) Reparatory Therapy Note       01/15/98  uncosigned </w:t>
      </w:r>
    </w:p>
    <w:p w14:paraId="324CE4BA" w14:textId="77777777" w:rsidR="004A5973" w:rsidRPr="00EF5256" w:rsidRDefault="004A5973" w:rsidP="00D41468">
      <w:pPr>
        <w:pStyle w:val="ComputerScreen"/>
      </w:pPr>
      <w:r w:rsidRPr="00EF5256">
        <w:t xml:space="preserve">8    </w:t>
      </w:r>
      <w:r w:rsidR="00A6359F" w:rsidRPr="00EF5256">
        <w:t>CPRSPATIENT,T</w:t>
      </w:r>
      <w:r w:rsidRPr="00EF5256">
        <w:t xml:space="preserve"> (</w:t>
      </w:r>
      <w:r w:rsidR="0056521A" w:rsidRPr="00EF5256">
        <w:t>C</w:t>
      </w:r>
      <w:r w:rsidRPr="00EF5256">
        <w:t xml:space="preserve">1563) Reparatory Therapy Note       01/14/98  uncosigned </w:t>
      </w:r>
    </w:p>
    <w:p w14:paraId="4AEF87B7" w14:textId="77777777" w:rsidR="004A5973" w:rsidRPr="00EF5256" w:rsidRDefault="004A5973" w:rsidP="00D41468">
      <w:pPr>
        <w:pStyle w:val="ComputerScreen"/>
      </w:pPr>
      <w:r w:rsidRPr="00EF5256">
        <w:t xml:space="preserve">9    </w:t>
      </w:r>
      <w:r w:rsidR="00A6359F" w:rsidRPr="00EF5256">
        <w:t>CPRSPATIENT,T</w:t>
      </w:r>
      <w:r w:rsidRPr="00EF5256">
        <w:t xml:space="preserve"> (</w:t>
      </w:r>
      <w:r w:rsidR="0056521A" w:rsidRPr="00EF5256">
        <w:t>C</w:t>
      </w:r>
      <w:r w:rsidRPr="00EF5256">
        <w:t xml:space="preserve">1563) Reparatory Therapy Note       01/14/98  uncosigned </w:t>
      </w:r>
    </w:p>
    <w:p w14:paraId="623650A5" w14:textId="77777777" w:rsidR="004A5973" w:rsidRPr="00EF5256" w:rsidRDefault="004A5973" w:rsidP="00D41468">
      <w:pPr>
        <w:pStyle w:val="ComputerScreen"/>
      </w:pPr>
      <w:r w:rsidRPr="00EF5256">
        <w:t xml:space="preserve">10   </w:t>
      </w:r>
      <w:r w:rsidR="0056521A" w:rsidRPr="00EF5256">
        <w:t>PN</w:t>
      </w:r>
      <w:r w:rsidR="00A6359F" w:rsidRPr="00EF5256">
        <w:t>PATIENT,</w:t>
      </w:r>
      <w:r w:rsidR="0056521A" w:rsidRPr="00EF5256">
        <w:t>FIV</w:t>
      </w:r>
      <w:r w:rsidRPr="00EF5256">
        <w:t xml:space="preserve"> (</w:t>
      </w:r>
      <w:r w:rsidR="0056521A" w:rsidRPr="00EF5256">
        <w:t>P</w:t>
      </w:r>
      <w:r w:rsidRPr="00EF5256">
        <w:t xml:space="preserve">1350) Reparatory Therapy Note       01/14/98  uncosigned </w:t>
      </w:r>
    </w:p>
    <w:p w14:paraId="58C0A9A0" w14:textId="77777777" w:rsidR="004A5973" w:rsidRPr="00EF5256" w:rsidRDefault="004A5973" w:rsidP="00D41468">
      <w:pPr>
        <w:pStyle w:val="ComputerScreen"/>
      </w:pPr>
      <w:r w:rsidRPr="00EF5256">
        <w:t xml:space="preserve">11   </w:t>
      </w:r>
      <w:r w:rsidR="0056521A" w:rsidRPr="00EF5256">
        <w:t>DS</w:t>
      </w:r>
      <w:r w:rsidR="00A6359F" w:rsidRPr="00EF5256">
        <w:t>PATIENT,T</w:t>
      </w:r>
      <w:r w:rsidR="0056521A" w:rsidRPr="00EF5256">
        <w:t>EN</w:t>
      </w:r>
      <w:r w:rsidRPr="00EF5256">
        <w:t xml:space="preserve"> (D6572) Reparatory Therapy Note       01/14/98  uncosigned </w:t>
      </w:r>
    </w:p>
    <w:p w14:paraId="7238373D" w14:textId="77777777" w:rsidR="004A5973" w:rsidRPr="00EF5256" w:rsidRDefault="004A5973" w:rsidP="00D41468">
      <w:pPr>
        <w:pStyle w:val="ComputerScreen"/>
      </w:pPr>
      <w:r w:rsidRPr="00EF5256">
        <w:t xml:space="preserve">12   </w:t>
      </w:r>
      <w:r w:rsidR="0056521A" w:rsidRPr="00EF5256">
        <w:t>HS</w:t>
      </w:r>
      <w:r w:rsidR="00A6359F" w:rsidRPr="00EF5256">
        <w:t>PATIENT,</w:t>
      </w:r>
      <w:r w:rsidR="0056521A" w:rsidRPr="00EF5256">
        <w:t>ONE</w:t>
      </w:r>
      <w:r w:rsidRPr="00EF5256">
        <w:t xml:space="preserve"> (H2591) Reparatory Therapy Note       01/14/98  uncosigned </w:t>
      </w:r>
    </w:p>
    <w:p w14:paraId="71AC1060" w14:textId="77777777" w:rsidR="004A5973" w:rsidRPr="00EF5256" w:rsidRDefault="004A5973" w:rsidP="00D41468">
      <w:pPr>
        <w:pStyle w:val="ComputerScreen"/>
      </w:pPr>
      <w:r w:rsidRPr="00EF5256">
        <w:t xml:space="preserve">13   </w:t>
      </w:r>
      <w:r w:rsidR="0056521A" w:rsidRPr="00EF5256">
        <w:t>TIU</w:t>
      </w:r>
      <w:r w:rsidR="00A6359F" w:rsidRPr="00EF5256">
        <w:t>PATIENT,</w:t>
      </w:r>
      <w:r w:rsidR="0056521A" w:rsidRPr="00EF5256">
        <w:t>EI</w:t>
      </w:r>
      <w:r w:rsidRPr="00EF5256">
        <w:t xml:space="preserve"> (</w:t>
      </w:r>
      <w:r w:rsidR="0056521A" w:rsidRPr="00EF5256">
        <w:t>T</w:t>
      </w:r>
      <w:r w:rsidRPr="00EF5256">
        <w:t xml:space="preserve">1239) Reparatory Therapy Note       01/14/98  uncosigned </w:t>
      </w:r>
    </w:p>
    <w:p w14:paraId="70FD1E65" w14:textId="77777777" w:rsidR="004A5973" w:rsidRPr="00EF5256" w:rsidRDefault="004A5973" w:rsidP="00D41468">
      <w:pPr>
        <w:pStyle w:val="ComputerScreen"/>
      </w:pPr>
      <w:r w:rsidRPr="00EF5256">
        <w:t xml:space="preserve">14   </w:t>
      </w:r>
      <w:r w:rsidR="0056521A" w:rsidRPr="00EF5256">
        <w:t>TIU</w:t>
      </w:r>
      <w:r w:rsidR="00A6359F" w:rsidRPr="00EF5256">
        <w:t>PATIENT,</w:t>
      </w:r>
      <w:r w:rsidR="0056521A" w:rsidRPr="00EF5256">
        <w:t>EI</w:t>
      </w:r>
      <w:r w:rsidRPr="00EF5256">
        <w:t xml:space="preserve"> (</w:t>
      </w:r>
      <w:r w:rsidR="0056521A" w:rsidRPr="00EF5256">
        <w:t>T</w:t>
      </w:r>
      <w:r w:rsidRPr="00EF5256">
        <w:t xml:space="preserve">1239) Reparatory Therapy Note       01/14/98  uncosigned </w:t>
      </w:r>
    </w:p>
    <w:p w14:paraId="3983FBB5" w14:textId="77777777" w:rsidR="004A5973" w:rsidRPr="00EF5256" w:rsidRDefault="004A5973" w:rsidP="00D41468">
      <w:pPr>
        <w:pStyle w:val="CScreenReversed"/>
      </w:pPr>
      <w:r w:rsidRPr="00EF5256">
        <w:t>+         + Next Screen  - Prev Screen  ?? More Actions                    &gt;&gt;&gt;</w:t>
      </w:r>
    </w:p>
    <w:p w14:paraId="175C21B4" w14:textId="77777777" w:rsidR="004A5973" w:rsidRPr="00EF5256" w:rsidRDefault="004A5973" w:rsidP="00D41468">
      <w:pPr>
        <w:pStyle w:val="ComputerScreen"/>
      </w:pPr>
      <w:r w:rsidRPr="00EF5256">
        <w:t xml:space="preserve">     Find                      Sign/Cosign               Change View</w:t>
      </w:r>
    </w:p>
    <w:p w14:paraId="4485ACCA" w14:textId="77777777" w:rsidR="004A5973" w:rsidRPr="00EF5256" w:rsidRDefault="004A5973" w:rsidP="00D41468">
      <w:pPr>
        <w:pStyle w:val="ComputerScreen"/>
      </w:pPr>
      <w:r w:rsidRPr="00EF5256">
        <w:t xml:space="preserve">     Add Document              Detailed Display          Copy</w:t>
      </w:r>
    </w:p>
    <w:p w14:paraId="57429647" w14:textId="77777777" w:rsidR="004A5973" w:rsidRPr="00EF5256" w:rsidRDefault="004A5973" w:rsidP="00D41468">
      <w:pPr>
        <w:pStyle w:val="ComputerScreen"/>
      </w:pPr>
      <w:r w:rsidRPr="00EF5256">
        <w:t xml:space="preserve">     Edit                      Browse                    Delete Document</w:t>
      </w:r>
    </w:p>
    <w:p w14:paraId="308BF3EA" w14:textId="77777777" w:rsidR="004A5973" w:rsidRPr="00EF5256" w:rsidRDefault="004A5973" w:rsidP="00D41468">
      <w:pPr>
        <w:pStyle w:val="ComputerScreen"/>
      </w:pPr>
      <w:r w:rsidRPr="00EF5256">
        <w:t xml:space="preserve">     Make Addendum             Print                     Quit</w:t>
      </w:r>
    </w:p>
    <w:p w14:paraId="041934D9" w14:textId="77777777" w:rsidR="004A5973" w:rsidRPr="00EF5256" w:rsidRDefault="004A5973" w:rsidP="00D41468">
      <w:pPr>
        <w:pStyle w:val="ComputerScreen"/>
      </w:pPr>
      <w:r w:rsidRPr="00EF5256">
        <w:t xml:space="preserve">     Link ...                  Identify Signers</w:t>
      </w:r>
    </w:p>
    <w:p w14:paraId="560D1E54" w14:textId="77777777" w:rsidR="004A5973" w:rsidRPr="00EF5256" w:rsidRDefault="004A5973" w:rsidP="00D41468">
      <w:pPr>
        <w:pStyle w:val="ComputerScreen"/>
      </w:pPr>
      <w:r w:rsidRPr="00EF5256">
        <w:t xml:space="preserve">Select Action: Next Screen// </w:t>
      </w:r>
      <w:r w:rsidRPr="00EF5256">
        <w:rPr>
          <w:b/>
        </w:rPr>
        <w:t>L</w:t>
      </w:r>
      <w:r w:rsidRPr="00EF5256">
        <w:t xml:space="preserve">   Link ...  </w:t>
      </w:r>
    </w:p>
    <w:p w14:paraId="505170E1" w14:textId="77777777" w:rsidR="004A5973" w:rsidRPr="00EF5256" w:rsidRDefault="004A5973" w:rsidP="00D41468">
      <w:pPr>
        <w:pStyle w:val="BlankLine"/>
      </w:pPr>
    </w:p>
    <w:p w14:paraId="5F6444F3" w14:textId="77777777" w:rsidR="004A5973" w:rsidRPr="00EF5256" w:rsidRDefault="004A5973" w:rsidP="00D41468">
      <w:pPr>
        <w:pStyle w:val="ComputerScreen"/>
      </w:pPr>
      <w:r w:rsidRPr="00EF5256">
        <w:t xml:space="preserve">     Problems                  Patient/Visit             Link with Request</w:t>
      </w:r>
    </w:p>
    <w:p w14:paraId="24B5F69F" w14:textId="77777777" w:rsidR="004A5973" w:rsidRPr="00EF5256" w:rsidRDefault="004A5973" w:rsidP="00D41468">
      <w:pPr>
        <w:pStyle w:val="ComputerScreen"/>
      </w:pPr>
    </w:p>
    <w:p w14:paraId="73C2EB27"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17C43C9E" w14:textId="77777777" w:rsidR="004A5973" w:rsidRPr="00EF5256" w:rsidRDefault="004A5973" w:rsidP="00D41468">
      <w:pPr>
        <w:pStyle w:val="ComputerScreen"/>
        <w:rPr>
          <w:b/>
        </w:rPr>
      </w:pPr>
      <w:r w:rsidRPr="00EF5256">
        <w:t xml:space="preserve">Select Document(s):  (1-14): </w:t>
      </w:r>
      <w:r w:rsidRPr="00EF5256">
        <w:rPr>
          <w:b/>
        </w:rPr>
        <w:t>1</w:t>
      </w:r>
    </w:p>
    <w:p w14:paraId="5E564034" w14:textId="77777777" w:rsidR="004A5973" w:rsidRPr="00EF5256" w:rsidRDefault="004A5973" w:rsidP="00D41468">
      <w:pPr>
        <w:pStyle w:val="ComputerScreen"/>
      </w:pPr>
    </w:p>
    <w:p w14:paraId="2DE9FDAF" w14:textId="77777777" w:rsidR="004A5973" w:rsidRPr="00EF5256" w:rsidRDefault="004A5973" w:rsidP="00D41468">
      <w:pPr>
        <w:pStyle w:val="ComputerScreen"/>
      </w:pPr>
      <w:r w:rsidRPr="00EF5256">
        <w:t>You must link your Result to a Consult Request...</w:t>
      </w:r>
    </w:p>
    <w:p w14:paraId="04B5E08B" w14:textId="77777777" w:rsidR="004A5973" w:rsidRPr="00EF5256" w:rsidRDefault="004A5973" w:rsidP="00D41468">
      <w:pPr>
        <w:pStyle w:val="ComputerScreen"/>
      </w:pPr>
    </w:p>
    <w:p w14:paraId="5073F04A" w14:textId="77777777" w:rsidR="004A5973" w:rsidRPr="00EF5256" w:rsidRDefault="004A5973" w:rsidP="00D41468">
      <w:pPr>
        <w:pStyle w:val="ComputerScreen"/>
      </w:pPr>
      <w:r w:rsidRPr="00EF5256">
        <w:t>The following CONSULT REQUEST(S) are available:</w:t>
      </w:r>
    </w:p>
    <w:p w14:paraId="0AD61EC7" w14:textId="77777777" w:rsidR="004A5973" w:rsidRPr="00EF5256" w:rsidRDefault="004A5973" w:rsidP="00D41468">
      <w:pPr>
        <w:pStyle w:val="ComputerScreen"/>
      </w:pPr>
      <w:r w:rsidRPr="00EF5256">
        <w:t xml:space="preserve">   1&gt;  JAN 23, 1998@11:14  759     PULMONARY         </w:t>
      </w:r>
    </w:p>
    <w:p w14:paraId="53676E3E" w14:textId="77777777" w:rsidR="004A5973" w:rsidRPr="00EF5256" w:rsidRDefault="004A5973" w:rsidP="00D41468">
      <w:pPr>
        <w:pStyle w:val="ComputerScreen"/>
      </w:pPr>
      <w:r w:rsidRPr="00EF5256">
        <w:t xml:space="preserve">   2&gt;  JAN 23, 1998@11:14  760     PULMONARY         </w:t>
      </w:r>
    </w:p>
    <w:p w14:paraId="41FD11F8"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24A741F2" w14:textId="77777777" w:rsidR="004A5973" w:rsidRPr="00EF5256" w:rsidRDefault="004A5973" w:rsidP="00D41468">
      <w:pPr>
        <w:pStyle w:val="BlankLine"/>
      </w:pPr>
      <w:r w:rsidRPr="00EF5256">
        <w:t>(Continued on next page.)</w:t>
      </w:r>
    </w:p>
    <w:p w14:paraId="3F999524" w14:textId="77777777" w:rsidR="004A5973" w:rsidRPr="00EF5256" w:rsidRDefault="004A5973" w:rsidP="00D41468">
      <w:pPr>
        <w:pStyle w:val="ComputerScreen"/>
      </w:pPr>
      <w:r w:rsidRPr="00EF5256">
        <w:rPr>
          <w:b/>
        </w:rPr>
        <w:br w:type="page"/>
      </w:r>
      <w:r w:rsidRPr="00EF5256">
        <w:lastRenderedPageBreak/>
        <w:t>MY UNSIGNED Documents         Jan 26, 1998 16:51:32        Page:    1 of    3</w:t>
      </w:r>
    </w:p>
    <w:p w14:paraId="01FB50B6" w14:textId="77777777" w:rsidR="004A5973" w:rsidRPr="00EF5256" w:rsidRDefault="004A5973" w:rsidP="00D41468">
      <w:pPr>
        <w:pStyle w:val="ComputerScreen"/>
      </w:pPr>
      <w:r w:rsidRPr="00EF5256">
        <w:t xml:space="preserve">             by AUTHOR (</w:t>
      </w:r>
      <w:r w:rsidR="00726DC4" w:rsidRPr="00EF5256">
        <w:t>TIUPATIENT,THREE</w:t>
      </w:r>
      <w:r w:rsidRPr="00EF5256">
        <w:t>) or EXPECTED COSIGNER    40 documents</w:t>
      </w:r>
    </w:p>
    <w:p w14:paraId="2154064C" w14:textId="77777777" w:rsidR="004A5973" w:rsidRPr="00EF5256" w:rsidRDefault="004A5973" w:rsidP="00D41468">
      <w:pPr>
        <w:pStyle w:val="ComputerScreen"/>
      </w:pPr>
      <w:r w:rsidRPr="00EF5256">
        <w:t xml:space="preserve">     Patient               Document                      Ref Date  Status    </w:t>
      </w:r>
    </w:p>
    <w:p w14:paraId="2F826396" w14:textId="77777777" w:rsidR="0056521A" w:rsidRPr="00EF5256" w:rsidRDefault="0056521A" w:rsidP="00D41468">
      <w:pPr>
        <w:pStyle w:val="ComputerScreen"/>
      </w:pPr>
      <w:r w:rsidRPr="00EF5256">
        <w:t xml:space="preserve">1    CPRSPATIENT,T (C0167) PULMONARY CONSULT             01/26/98  unsigned   </w:t>
      </w:r>
    </w:p>
    <w:p w14:paraId="38333108" w14:textId="77777777" w:rsidR="0056521A" w:rsidRPr="00EF5256" w:rsidRDefault="0056521A" w:rsidP="00D41468">
      <w:pPr>
        <w:pStyle w:val="ComputerScreen"/>
      </w:pPr>
      <w:r w:rsidRPr="00EF5256">
        <w:t xml:space="preserve">2    ARTPATIENT,TW (A4321) Adverse React/Allergy         01/22/98  unsigned   </w:t>
      </w:r>
    </w:p>
    <w:p w14:paraId="1EECDAF2" w14:textId="77777777" w:rsidR="0056521A" w:rsidRPr="00EF5256" w:rsidRDefault="0056521A" w:rsidP="00D41468">
      <w:pPr>
        <w:pStyle w:val="ComputerScreen"/>
      </w:pPr>
      <w:r w:rsidRPr="00EF5256">
        <w:t xml:space="preserve">3    CPRSPATIENT,O (C8796) Reparatory Therapy Note       01/20/98  uncosigned </w:t>
      </w:r>
    </w:p>
    <w:p w14:paraId="7F9843FC" w14:textId="77777777" w:rsidR="0056521A" w:rsidRPr="00EF5256" w:rsidRDefault="0056521A" w:rsidP="00D41468">
      <w:pPr>
        <w:pStyle w:val="ComputerScreen"/>
      </w:pPr>
      <w:r w:rsidRPr="00EF5256">
        <w:t xml:space="preserve">4    CPRSPATIENT,F (R1350) Reparatory Therapy Note       01/16/98  uncosigned </w:t>
      </w:r>
    </w:p>
    <w:p w14:paraId="0F752518" w14:textId="77777777" w:rsidR="0056521A" w:rsidRPr="00EF5256" w:rsidRDefault="0056521A" w:rsidP="00D41468">
      <w:pPr>
        <w:pStyle w:val="ComputerScreen"/>
      </w:pPr>
      <w:r w:rsidRPr="00EF5256">
        <w:t xml:space="preserve">5    CPRSPATIENT,T (C9999) Reparatory Therapy Note       01/16/98  uncosigned </w:t>
      </w:r>
    </w:p>
    <w:p w14:paraId="1C1CB7A7" w14:textId="77777777" w:rsidR="0056521A" w:rsidRPr="00EF5256" w:rsidRDefault="0056521A" w:rsidP="00D41468">
      <w:pPr>
        <w:pStyle w:val="ComputerScreen"/>
      </w:pPr>
      <w:r w:rsidRPr="00EF5256">
        <w:t xml:space="preserve">6    CPRSPATIENT,T (C1350) Reparatory Therapy Note       01/15/98  uncosigned </w:t>
      </w:r>
    </w:p>
    <w:p w14:paraId="14BE4269" w14:textId="77777777" w:rsidR="0056521A" w:rsidRPr="00EF5256" w:rsidRDefault="0056521A" w:rsidP="00D41468">
      <w:pPr>
        <w:pStyle w:val="ComputerScreen"/>
      </w:pPr>
      <w:r w:rsidRPr="00EF5256">
        <w:t xml:space="preserve">7    TIUPATIENT,EI (T1239) Reparatory Therapy Note       01/15/98  uncosigned </w:t>
      </w:r>
    </w:p>
    <w:p w14:paraId="62066739" w14:textId="77777777" w:rsidR="0056521A" w:rsidRPr="00EF5256" w:rsidRDefault="0056521A" w:rsidP="00D41468">
      <w:pPr>
        <w:pStyle w:val="ComputerScreen"/>
      </w:pPr>
      <w:r w:rsidRPr="00EF5256">
        <w:t xml:space="preserve">8    CPRSPATIENT,T (C1563) Reparatory Therapy Note       01/14/98  uncosigned </w:t>
      </w:r>
    </w:p>
    <w:p w14:paraId="2AB2CE93" w14:textId="77777777" w:rsidR="0056521A" w:rsidRPr="00EF5256" w:rsidRDefault="0056521A" w:rsidP="00D41468">
      <w:pPr>
        <w:pStyle w:val="ComputerScreen"/>
      </w:pPr>
      <w:r w:rsidRPr="00EF5256">
        <w:t xml:space="preserve">9    CPRSPATIENT,T (C1563) Reparatory Therapy Note       01/14/98  uncosigned </w:t>
      </w:r>
    </w:p>
    <w:p w14:paraId="28ABA137" w14:textId="77777777" w:rsidR="0056521A" w:rsidRPr="00EF5256" w:rsidRDefault="0056521A" w:rsidP="00D41468">
      <w:pPr>
        <w:pStyle w:val="ComputerScreen"/>
      </w:pPr>
      <w:r w:rsidRPr="00EF5256">
        <w:t xml:space="preserve">10   PNPATIENT,FIV (P1350) Reparatory Therapy Note       01/14/98  uncosigned </w:t>
      </w:r>
    </w:p>
    <w:p w14:paraId="5B547D37" w14:textId="77777777" w:rsidR="0056521A" w:rsidRPr="00EF5256" w:rsidRDefault="0056521A" w:rsidP="00D41468">
      <w:pPr>
        <w:pStyle w:val="ComputerScreen"/>
      </w:pPr>
      <w:r w:rsidRPr="00EF5256">
        <w:t xml:space="preserve">11   DSPATIENT,TEN (D6572) Reparatory Therapy Note       01/14/98  uncosigned </w:t>
      </w:r>
    </w:p>
    <w:p w14:paraId="535496B3" w14:textId="77777777" w:rsidR="0056521A" w:rsidRPr="00EF5256" w:rsidRDefault="0056521A" w:rsidP="00D41468">
      <w:pPr>
        <w:pStyle w:val="ComputerScreen"/>
      </w:pPr>
      <w:r w:rsidRPr="00EF5256">
        <w:t xml:space="preserve">12   HSPATIENT,ONE (H2591) Reparatory Therapy Note       01/14/98  uncosigned </w:t>
      </w:r>
    </w:p>
    <w:p w14:paraId="6F262432" w14:textId="77777777" w:rsidR="0056521A" w:rsidRPr="00EF5256" w:rsidRDefault="0056521A" w:rsidP="00D41468">
      <w:pPr>
        <w:pStyle w:val="ComputerScreen"/>
      </w:pPr>
      <w:r w:rsidRPr="00EF5256">
        <w:t xml:space="preserve">13   TIUPATIENT,EI (T1239) Reparatory Therapy Note       01/14/98  uncosigned </w:t>
      </w:r>
    </w:p>
    <w:p w14:paraId="254783D5" w14:textId="77777777" w:rsidR="0056521A" w:rsidRPr="00EF5256" w:rsidRDefault="0056521A" w:rsidP="00D41468">
      <w:pPr>
        <w:pStyle w:val="ComputerScreen"/>
      </w:pPr>
      <w:r w:rsidRPr="00EF5256">
        <w:t xml:space="preserve">14   TIUPATIENT,EI (T1239) Reparatory Therapy Note       01/14/98  uncosigned </w:t>
      </w:r>
    </w:p>
    <w:p w14:paraId="43994AFC" w14:textId="77777777" w:rsidR="004A5973" w:rsidRPr="00EF5256" w:rsidRDefault="004A5973" w:rsidP="00D41468">
      <w:pPr>
        <w:pStyle w:val="CScreenReversed"/>
      </w:pPr>
      <w:r w:rsidRPr="00EF5256">
        <w:t>+         ** Item 1 Reassigned. **                                          &gt;&gt;&gt;</w:t>
      </w:r>
    </w:p>
    <w:p w14:paraId="6ADE7FC2" w14:textId="77777777" w:rsidR="004A5973" w:rsidRPr="00EF5256" w:rsidRDefault="004A5973" w:rsidP="00D41468">
      <w:pPr>
        <w:pStyle w:val="ComputerScreen"/>
      </w:pPr>
      <w:r w:rsidRPr="00EF5256">
        <w:t xml:space="preserve">     Find                      Sign/Cosign               Change View</w:t>
      </w:r>
    </w:p>
    <w:p w14:paraId="74D829FD" w14:textId="77777777" w:rsidR="004A5973" w:rsidRPr="00EF5256" w:rsidRDefault="004A5973" w:rsidP="00D41468">
      <w:pPr>
        <w:pStyle w:val="ComputerScreen"/>
      </w:pPr>
      <w:r w:rsidRPr="00EF5256">
        <w:t xml:space="preserve">     Add Document              Detailed Display          Copy</w:t>
      </w:r>
    </w:p>
    <w:p w14:paraId="23CFBA22" w14:textId="77777777" w:rsidR="004A5973" w:rsidRPr="00EF5256" w:rsidRDefault="004A5973" w:rsidP="00D41468">
      <w:pPr>
        <w:pStyle w:val="ComputerScreen"/>
      </w:pPr>
      <w:r w:rsidRPr="00EF5256">
        <w:t xml:space="preserve">     Edit                      Browse                    Delete Document</w:t>
      </w:r>
    </w:p>
    <w:p w14:paraId="7324817E" w14:textId="77777777" w:rsidR="004A5973" w:rsidRPr="00EF5256" w:rsidRDefault="004A5973" w:rsidP="00D41468">
      <w:pPr>
        <w:pStyle w:val="ComputerScreen"/>
      </w:pPr>
      <w:r w:rsidRPr="00EF5256">
        <w:t xml:space="preserve">     Make Addendum             Print                     Quit</w:t>
      </w:r>
    </w:p>
    <w:p w14:paraId="5A88A221" w14:textId="77777777" w:rsidR="004A5973" w:rsidRPr="00EF5256" w:rsidRDefault="004A5973" w:rsidP="00D41468">
      <w:pPr>
        <w:pStyle w:val="ComputerScreen"/>
      </w:pPr>
      <w:r w:rsidRPr="00EF5256">
        <w:t xml:space="preserve">     Link ...                  Identify Signers</w:t>
      </w:r>
    </w:p>
    <w:p w14:paraId="46C0A06F" w14:textId="77777777" w:rsidR="004A5973" w:rsidRPr="00EF5256" w:rsidRDefault="004A5973" w:rsidP="00D41468">
      <w:pPr>
        <w:pStyle w:val="ComputerScreen"/>
      </w:pPr>
      <w:r w:rsidRPr="00EF5256">
        <w:t xml:space="preserve">Select Action: Next Screen// </w:t>
      </w:r>
      <w:r w:rsidRPr="00EF5256">
        <w:rPr>
          <w:b/>
        </w:rPr>
        <w:t>Q</w:t>
      </w:r>
      <w:r w:rsidRPr="00EF5256">
        <w:t xml:space="preserve">   Quit  </w:t>
      </w:r>
    </w:p>
    <w:p w14:paraId="66D790FF" w14:textId="77777777" w:rsidR="004A5973" w:rsidRPr="00EF5256" w:rsidRDefault="004A5973" w:rsidP="00D41468">
      <w:pPr>
        <w:pStyle w:val="BlankLine"/>
      </w:pPr>
    </w:p>
    <w:p w14:paraId="76E27C32" w14:textId="77777777" w:rsidR="004A5973" w:rsidRPr="00EF5256" w:rsidRDefault="004A5973" w:rsidP="00D41468">
      <w:pPr>
        <w:pStyle w:val="ComputerScreen"/>
        <w:rPr>
          <w:lang w:val="fr-FR"/>
        </w:rPr>
      </w:pPr>
      <w:r w:rsidRPr="00EF5256">
        <w:t xml:space="preserve">                           </w:t>
      </w:r>
      <w:r w:rsidRPr="00EF5256">
        <w:rPr>
          <w:lang w:val="fr-FR"/>
        </w:rPr>
        <w:t>--- Clinician's Menu ---</w:t>
      </w:r>
    </w:p>
    <w:p w14:paraId="69C38A24" w14:textId="77777777" w:rsidR="004A5973" w:rsidRPr="00EF5256" w:rsidRDefault="004A5973" w:rsidP="00D41468">
      <w:pPr>
        <w:pStyle w:val="ComputerScreen"/>
        <w:rPr>
          <w:lang w:val="fr-FR"/>
        </w:rPr>
      </w:pPr>
    </w:p>
    <w:p w14:paraId="0D976A36" w14:textId="77777777" w:rsidR="004A5973" w:rsidRPr="00EF5256" w:rsidRDefault="004A5973" w:rsidP="00D41468">
      <w:pPr>
        <w:pStyle w:val="ComputerScreen"/>
        <w:rPr>
          <w:lang w:val="fr-FR"/>
        </w:rPr>
      </w:pPr>
      <w:r w:rsidRPr="00EF5256">
        <w:rPr>
          <w:lang w:val="fr-FR"/>
        </w:rPr>
        <w:t xml:space="preserve">   1      Individual Patient Document</w:t>
      </w:r>
    </w:p>
    <w:p w14:paraId="04D25903" w14:textId="77777777" w:rsidR="004A5973" w:rsidRPr="00EF5256" w:rsidRDefault="004A5973" w:rsidP="00D41468">
      <w:pPr>
        <w:pStyle w:val="ComputerScreen"/>
        <w:rPr>
          <w:lang w:val="fr-FR"/>
        </w:rPr>
      </w:pPr>
      <w:r w:rsidRPr="00EF5256">
        <w:rPr>
          <w:lang w:val="fr-FR"/>
        </w:rPr>
        <w:t xml:space="preserve">   2      All MY UNSIGNED Documents</w:t>
      </w:r>
    </w:p>
    <w:p w14:paraId="14AD6ED5" w14:textId="77777777" w:rsidR="004A5973" w:rsidRPr="00EF5256" w:rsidRDefault="004A5973" w:rsidP="00D41468">
      <w:pPr>
        <w:pStyle w:val="ComputerScreen"/>
        <w:rPr>
          <w:lang w:val="fr-FR"/>
        </w:rPr>
      </w:pPr>
      <w:r w:rsidRPr="00EF5256">
        <w:rPr>
          <w:lang w:val="fr-FR"/>
        </w:rPr>
        <w:t xml:space="preserve">   3      Multiple Patient Documents</w:t>
      </w:r>
    </w:p>
    <w:p w14:paraId="5C819155" w14:textId="77777777" w:rsidR="004A5973" w:rsidRPr="00EF5256" w:rsidRDefault="004A5973" w:rsidP="00D41468">
      <w:pPr>
        <w:pStyle w:val="ComputerScreen"/>
        <w:rPr>
          <w:lang w:val="fr-FR"/>
        </w:rPr>
      </w:pPr>
      <w:r w:rsidRPr="00EF5256">
        <w:rPr>
          <w:lang w:val="fr-FR"/>
        </w:rPr>
        <w:t xml:space="preserve">   4      Enter/edit Document</w:t>
      </w:r>
    </w:p>
    <w:p w14:paraId="71B14D4E" w14:textId="77777777" w:rsidR="004A5973" w:rsidRPr="00EF5256" w:rsidRDefault="004A5973" w:rsidP="00D41468">
      <w:pPr>
        <w:pStyle w:val="ComputerScreen"/>
        <w:rPr>
          <w:lang w:val="fr-FR"/>
        </w:rPr>
      </w:pPr>
    </w:p>
    <w:p w14:paraId="39EFAAF6" w14:textId="77777777" w:rsidR="004A5973" w:rsidRPr="00EF5256" w:rsidRDefault="004A5973" w:rsidP="00D41468">
      <w:pPr>
        <w:pStyle w:val="ComputerScreen"/>
      </w:pPr>
      <w:r w:rsidRPr="00EF5256">
        <w:t xml:space="preserve">Select Integrated Document Management Option: </w:t>
      </w:r>
    </w:p>
    <w:p w14:paraId="3A7E827F" w14:textId="77777777" w:rsidR="004A5973" w:rsidRPr="00EF5256" w:rsidRDefault="004A5973" w:rsidP="00D41468"/>
    <w:p w14:paraId="226127E4" w14:textId="77777777" w:rsidR="004A5973" w:rsidRPr="00EF5256" w:rsidRDefault="004A5973" w:rsidP="00D41468">
      <w:r w:rsidRPr="00EF5256">
        <w:br w:type="page"/>
      </w:r>
      <w:r w:rsidRPr="00EF5256">
        <w:lastRenderedPageBreak/>
        <w:t>4. From the CPRS Chart, the dialog looks like this (NOTE: If CONSULTS is defined as a CLASS under CLINICAL DOCUMENTS, this approach is not yet available):</w:t>
      </w:r>
    </w:p>
    <w:p w14:paraId="044422EF" w14:textId="77777777" w:rsidR="004A5973" w:rsidRPr="00EF5256" w:rsidRDefault="004A5973" w:rsidP="00D41468"/>
    <w:p w14:paraId="44FCDAC7" w14:textId="77777777" w:rsidR="004A5973" w:rsidRPr="00EF5256" w:rsidRDefault="004A5973" w:rsidP="00D41468">
      <w:pPr>
        <w:pStyle w:val="ComputerScreen"/>
      </w:pPr>
      <w:r w:rsidRPr="00EF5256">
        <w:t xml:space="preserve">   OE     CPRS Clinician Menu</w:t>
      </w:r>
    </w:p>
    <w:p w14:paraId="3361E7B9" w14:textId="77777777" w:rsidR="004A5973" w:rsidRPr="00EF5256" w:rsidRDefault="004A5973" w:rsidP="00D41468">
      <w:pPr>
        <w:pStyle w:val="ComputerScreen"/>
      </w:pPr>
      <w:r w:rsidRPr="00EF5256">
        <w:t xml:space="preserve">   RR     Results Reporting Menu</w:t>
      </w:r>
    </w:p>
    <w:p w14:paraId="4E037F78" w14:textId="77777777" w:rsidR="004A5973" w:rsidRPr="00EF5256" w:rsidRDefault="004A5973" w:rsidP="00D41468">
      <w:pPr>
        <w:pStyle w:val="ComputerScreen"/>
      </w:pPr>
      <w:r w:rsidRPr="00EF5256">
        <w:t xml:space="preserve">   AD     Add New Orders</w:t>
      </w:r>
    </w:p>
    <w:p w14:paraId="773E0192" w14:textId="77777777" w:rsidR="004A5973" w:rsidRPr="00EF5256" w:rsidRDefault="004A5973" w:rsidP="00D41468">
      <w:pPr>
        <w:pStyle w:val="ComputerScreen"/>
      </w:pPr>
      <w:r w:rsidRPr="00EF5256">
        <w:t xml:space="preserve">   RO     Act On Existing Orders</w:t>
      </w:r>
    </w:p>
    <w:p w14:paraId="20CF3C38" w14:textId="77777777" w:rsidR="004A5973" w:rsidRPr="00EF5256" w:rsidRDefault="004A5973" w:rsidP="00D41468">
      <w:pPr>
        <w:pStyle w:val="ComputerScreen"/>
      </w:pPr>
      <w:r w:rsidRPr="00EF5256">
        <w:t xml:space="preserve">   PP     Personal Preferences ...</w:t>
      </w:r>
    </w:p>
    <w:p w14:paraId="494605B0" w14:textId="77777777" w:rsidR="004A5973" w:rsidRPr="00EF5256" w:rsidRDefault="004A5973" w:rsidP="00D41468">
      <w:pPr>
        <w:pStyle w:val="ComputerScreen"/>
      </w:pPr>
    </w:p>
    <w:p w14:paraId="1E550682" w14:textId="77777777" w:rsidR="004A5973" w:rsidRPr="00EF5256" w:rsidRDefault="004A5973" w:rsidP="00D41468">
      <w:pPr>
        <w:pStyle w:val="ComputerScreen"/>
      </w:pPr>
      <w:r w:rsidRPr="00EF5256">
        <w:t xml:space="preserve">Select Clinician Menu Option: </w:t>
      </w:r>
      <w:r w:rsidRPr="00EF5256">
        <w:rPr>
          <w:b/>
        </w:rPr>
        <w:t>OE</w:t>
      </w:r>
      <w:r w:rsidRPr="00EF5256">
        <w:t xml:space="preserve">  CPRS Clinician Menu</w:t>
      </w:r>
    </w:p>
    <w:p w14:paraId="3EE76D56" w14:textId="77777777" w:rsidR="004A5973" w:rsidRPr="00EF5256" w:rsidRDefault="004A5973" w:rsidP="00D41468">
      <w:pPr>
        <w:pStyle w:val="BlankLine"/>
      </w:pPr>
    </w:p>
    <w:p w14:paraId="4F5A5A5A" w14:textId="77777777" w:rsidR="004A5973" w:rsidRPr="00EF5256" w:rsidRDefault="004A5973" w:rsidP="00D41468">
      <w:pPr>
        <w:pStyle w:val="ComputerScreen"/>
      </w:pPr>
      <w:r w:rsidRPr="00EF5256">
        <w:t>Clinic PULMONARY CLINIC       Jan 27, 1998 15:20:32        Page:    1 of    1</w:t>
      </w:r>
    </w:p>
    <w:p w14:paraId="58490DEE" w14:textId="77777777" w:rsidR="004A5973" w:rsidRPr="00EF5256" w:rsidRDefault="004A5973" w:rsidP="00D41468">
      <w:pPr>
        <w:pStyle w:val="ComputerScreen"/>
      </w:pPr>
      <w:r w:rsidRPr="00EF5256">
        <w:t>Current patient: ** No patient selected **</w:t>
      </w:r>
    </w:p>
    <w:p w14:paraId="05A83822" w14:textId="77777777" w:rsidR="004A5973" w:rsidRPr="00EF5256" w:rsidRDefault="004A5973" w:rsidP="00D41468">
      <w:pPr>
        <w:pStyle w:val="ComputerScreen"/>
      </w:pPr>
    </w:p>
    <w:p w14:paraId="217E2D92" w14:textId="77777777" w:rsidR="004A5973" w:rsidRPr="00EF5256" w:rsidRDefault="004A5973" w:rsidP="00D41468">
      <w:pPr>
        <w:pStyle w:val="ComputerScreen"/>
      </w:pPr>
      <w:r w:rsidRPr="00EF5256">
        <w:t xml:space="preserve">     Patient Name                   ID        DOB          Appointment Date  </w:t>
      </w:r>
    </w:p>
    <w:p w14:paraId="00A6FCE1" w14:textId="77777777" w:rsidR="004A5973" w:rsidRPr="00EF5256" w:rsidRDefault="004A5973" w:rsidP="00D41468">
      <w:pPr>
        <w:pStyle w:val="ComputerScreen"/>
      </w:pPr>
      <w:r w:rsidRPr="00EF5256">
        <w:t xml:space="preserve">     No patients found.                                                         </w:t>
      </w:r>
    </w:p>
    <w:p w14:paraId="213FF81E" w14:textId="77777777" w:rsidR="004A5973" w:rsidRPr="00EF5256" w:rsidRDefault="004A5973" w:rsidP="00D41468">
      <w:pPr>
        <w:pStyle w:val="ComputerScreen"/>
      </w:pPr>
    </w:p>
    <w:p w14:paraId="2E1E491A" w14:textId="77777777" w:rsidR="004A5973" w:rsidRPr="00EF5256" w:rsidRDefault="004A5973" w:rsidP="00D41468">
      <w:pPr>
        <w:pStyle w:val="ComputerScreen"/>
      </w:pPr>
    </w:p>
    <w:p w14:paraId="5AE7443F" w14:textId="77777777" w:rsidR="004A5973" w:rsidRPr="00EF5256" w:rsidRDefault="004A5973" w:rsidP="00D41468">
      <w:pPr>
        <w:pStyle w:val="ComputerScreen"/>
      </w:pPr>
    </w:p>
    <w:p w14:paraId="75320641" w14:textId="77777777" w:rsidR="004A5973" w:rsidRPr="00EF5256" w:rsidRDefault="004A5973" w:rsidP="00D41468">
      <w:pPr>
        <w:pStyle w:val="ComputerScreen"/>
      </w:pPr>
    </w:p>
    <w:p w14:paraId="1B26DA36" w14:textId="77777777" w:rsidR="004A5973" w:rsidRPr="00EF5256" w:rsidRDefault="004A5973" w:rsidP="00D41468">
      <w:pPr>
        <w:pStyle w:val="ComputerScreen"/>
      </w:pPr>
    </w:p>
    <w:p w14:paraId="3C8E00FD" w14:textId="77777777" w:rsidR="004A5973" w:rsidRPr="00EF5256" w:rsidRDefault="004A5973" w:rsidP="00D41468">
      <w:pPr>
        <w:pStyle w:val="ComputerScreen"/>
      </w:pPr>
    </w:p>
    <w:p w14:paraId="2EC8CCAB" w14:textId="77777777" w:rsidR="004A5973" w:rsidRPr="00EF5256" w:rsidRDefault="004A5973" w:rsidP="00D41468">
      <w:pPr>
        <w:pStyle w:val="ComputerScreen"/>
      </w:pPr>
    </w:p>
    <w:p w14:paraId="68607F08" w14:textId="77777777" w:rsidR="004A5973" w:rsidRPr="00EF5256" w:rsidRDefault="004A5973" w:rsidP="00D41468">
      <w:pPr>
        <w:pStyle w:val="ComputerScreen"/>
      </w:pPr>
    </w:p>
    <w:p w14:paraId="58F6379D" w14:textId="77777777" w:rsidR="004A5973" w:rsidRPr="00EF5256" w:rsidRDefault="004A5973" w:rsidP="00D41468">
      <w:pPr>
        <w:pStyle w:val="ComputerScreen"/>
      </w:pPr>
    </w:p>
    <w:p w14:paraId="78C0567A" w14:textId="77777777" w:rsidR="004A5973" w:rsidRPr="00EF5256" w:rsidRDefault="004A5973" w:rsidP="00D41468">
      <w:pPr>
        <w:pStyle w:val="ComputerScreen"/>
      </w:pPr>
    </w:p>
    <w:p w14:paraId="05C27B5D" w14:textId="77777777" w:rsidR="004A5973" w:rsidRPr="00EF5256" w:rsidRDefault="004A5973" w:rsidP="00D41468">
      <w:pPr>
        <w:pStyle w:val="ComputerScreen"/>
      </w:pPr>
    </w:p>
    <w:p w14:paraId="110347C6" w14:textId="77777777" w:rsidR="004A5973" w:rsidRPr="00EF5256" w:rsidRDefault="004A5973" w:rsidP="00D41468">
      <w:pPr>
        <w:pStyle w:val="ComputerScreen"/>
      </w:pPr>
    </w:p>
    <w:p w14:paraId="45E5381E" w14:textId="77777777" w:rsidR="004A5973" w:rsidRPr="00EF5256" w:rsidRDefault="004A5973" w:rsidP="00D41468">
      <w:pPr>
        <w:pStyle w:val="ComputerScreen"/>
      </w:pPr>
    </w:p>
    <w:p w14:paraId="05A6B1CA" w14:textId="77777777" w:rsidR="004A5973" w:rsidRPr="00EF5256" w:rsidRDefault="004A5973" w:rsidP="00D41468">
      <w:pPr>
        <w:pStyle w:val="ComputerScreen"/>
      </w:pPr>
    </w:p>
    <w:p w14:paraId="66FF5285" w14:textId="77777777" w:rsidR="004A5973" w:rsidRPr="00EF5256" w:rsidRDefault="004A5973" w:rsidP="00D41468">
      <w:pPr>
        <w:pStyle w:val="CScreenReversed"/>
      </w:pPr>
      <w:r w:rsidRPr="00EF5256">
        <w:t xml:space="preserve">          Enter the number of the patient chart to be opened                    </w:t>
      </w:r>
    </w:p>
    <w:p w14:paraId="6C0DA4BC" w14:textId="77777777" w:rsidR="004A5973" w:rsidRPr="00EF5256" w:rsidRDefault="004A5973" w:rsidP="00D41468">
      <w:pPr>
        <w:pStyle w:val="ComputerScreen"/>
      </w:pPr>
      <w:r w:rsidRPr="00EF5256">
        <w:t>+   Next Screen           CV  Change View ...       FD  Find Patient</w:t>
      </w:r>
    </w:p>
    <w:p w14:paraId="6275BA21" w14:textId="77777777" w:rsidR="004A5973" w:rsidRPr="00EF5256" w:rsidRDefault="004A5973" w:rsidP="00D41468">
      <w:pPr>
        <w:pStyle w:val="ComputerScreen"/>
      </w:pPr>
      <w:r w:rsidRPr="00EF5256">
        <w:t>-   Previous Screen       SV  Save as Default List  Q   Close</w:t>
      </w:r>
    </w:p>
    <w:p w14:paraId="59726B50" w14:textId="77777777" w:rsidR="004A5973" w:rsidRPr="00EF5256" w:rsidRDefault="004A5973" w:rsidP="00D41468">
      <w:pPr>
        <w:pStyle w:val="ComputerScreen"/>
      </w:pPr>
      <w:r w:rsidRPr="00EF5256">
        <w:t xml:space="preserve">                                 </w:t>
      </w:r>
    </w:p>
    <w:p w14:paraId="158BC869" w14:textId="77777777" w:rsidR="004A5973" w:rsidRPr="00EF5256" w:rsidRDefault="004A5973" w:rsidP="00D41468">
      <w:pPr>
        <w:pStyle w:val="ComputerScreen"/>
      </w:pPr>
      <w:r w:rsidRPr="00EF5256">
        <w:t xml:space="preserve">Select Patient: Change View// </w:t>
      </w:r>
      <w:r w:rsidRPr="00EF5256">
        <w:rPr>
          <w:b/>
        </w:rPr>
        <w:t>WINCHESTER</w:t>
      </w:r>
      <w:r w:rsidRPr="00EF5256">
        <w:t xml:space="preserve">,CHARLES EMERSON III           01-01-67 </w:t>
      </w:r>
    </w:p>
    <w:p w14:paraId="2E9430A6" w14:textId="77777777" w:rsidR="004A5973" w:rsidRPr="00EF5256" w:rsidRDefault="004A5973" w:rsidP="00D41468">
      <w:pPr>
        <w:pStyle w:val="BlankLine"/>
      </w:pPr>
    </w:p>
    <w:p w14:paraId="061B153E" w14:textId="77777777" w:rsidR="004A5973" w:rsidRPr="00EF5256" w:rsidRDefault="004A5973" w:rsidP="00D41468">
      <w:pPr>
        <w:pStyle w:val="ComputerScreen"/>
      </w:pPr>
      <w:r w:rsidRPr="00EF5256">
        <w:t xml:space="preserve">    107010167P       ACTIVE DUTY    </w:t>
      </w:r>
    </w:p>
    <w:p w14:paraId="580AA332" w14:textId="77777777" w:rsidR="004A5973" w:rsidRPr="00EF5256" w:rsidRDefault="004A5973" w:rsidP="00D41468">
      <w:pPr>
        <w:pStyle w:val="ComputerScreen"/>
      </w:pPr>
      <w:r w:rsidRPr="00EF5256">
        <w:t xml:space="preserve">                       A: Known allergies</w:t>
      </w:r>
    </w:p>
    <w:p w14:paraId="2B238D6E" w14:textId="77777777" w:rsidR="004A5973" w:rsidRPr="00EF5256" w:rsidRDefault="004A5973" w:rsidP="00D41468">
      <w:pPr>
        <w:pStyle w:val="ComputerScreen"/>
      </w:pPr>
    </w:p>
    <w:p w14:paraId="0DF58DC1" w14:textId="77777777" w:rsidR="004A5973" w:rsidRPr="00EF5256" w:rsidRDefault="004A5973" w:rsidP="00D41468">
      <w:pPr>
        <w:pStyle w:val="ComputerScreen"/>
      </w:pPr>
      <w:r w:rsidRPr="00EF5256">
        <w:t>Searching the patient's chart ...</w:t>
      </w:r>
    </w:p>
    <w:p w14:paraId="204BE1F5" w14:textId="77777777" w:rsidR="004A5973" w:rsidRPr="00EF5256" w:rsidRDefault="004A5973" w:rsidP="00D41468">
      <w:pPr>
        <w:pStyle w:val="BlankLine"/>
      </w:pPr>
      <w:r w:rsidRPr="00EF5256">
        <w:t>(Continued on the next page.)</w:t>
      </w:r>
    </w:p>
    <w:p w14:paraId="1A283A5D" w14:textId="77777777" w:rsidR="004A5973" w:rsidRPr="00EF5256" w:rsidRDefault="004A5973" w:rsidP="00D41468">
      <w:pPr>
        <w:pStyle w:val="ComputerScreen"/>
      </w:pPr>
      <w:r w:rsidRPr="00EF5256">
        <w:br w:type="page"/>
      </w:r>
      <w:r w:rsidRPr="00EF5256">
        <w:lastRenderedPageBreak/>
        <w:t>Cover Sheet                   Jan 27, 1998 15:20:40        Page:    1 of    1</w:t>
      </w:r>
    </w:p>
    <w:p w14:paraId="1453CAC5" w14:textId="77777777" w:rsidR="004A5973" w:rsidRPr="00EF5256" w:rsidRDefault="00726DC4" w:rsidP="00D41468">
      <w:pPr>
        <w:pStyle w:val="ComputerScreen"/>
      </w:pPr>
      <w:r w:rsidRPr="00EF5256">
        <w:t>CPRSPATIENT,TWO                 666</w:t>
      </w:r>
      <w:r w:rsidR="004A5973" w:rsidRPr="00EF5256">
        <w:t>-01-0167P1A           JAN 1,1967 (31)   &lt;A&gt;</w:t>
      </w:r>
    </w:p>
    <w:p w14:paraId="6D9697E5" w14:textId="77777777" w:rsidR="004A5973" w:rsidRPr="00EF5256" w:rsidRDefault="004A5973" w:rsidP="00D41468">
      <w:pPr>
        <w:pStyle w:val="ComputerScreen"/>
      </w:pPr>
    </w:p>
    <w:p w14:paraId="454E0C1A" w14:textId="77777777" w:rsidR="004A5973" w:rsidRPr="00EF5256" w:rsidRDefault="004A5973" w:rsidP="00D41468">
      <w:pPr>
        <w:pStyle w:val="ComputerScreen"/>
      </w:pPr>
      <w:r w:rsidRPr="00EF5256">
        <w:t xml:space="preserve">     Item                                       Entered                      </w:t>
      </w:r>
    </w:p>
    <w:p w14:paraId="5E33081A" w14:textId="77777777" w:rsidR="004A5973" w:rsidRPr="00EF5256" w:rsidRDefault="004A5973" w:rsidP="00D41468">
      <w:pPr>
        <w:pStyle w:val="ComputerScreen"/>
      </w:pPr>
      <w:r w:rsidRPr="00EF5256">
        <w:t xml:space="preserve">     Allergies/Adverse Reactions              |                               </w:t>
      </w:r>
    </w:p>
    <w:p w14:paraId="66CAB24C" w14:textId="77777777" w:rsidR="004A5973" w:rsidRPr="00EF5256" w:rsidRDefault="004A5973" w:rsidP="00D41468">
      <w:pPr>
        <w:pStyle w:val="ComputerScreen"/>
      </w:pPr>
      <w:r w:rsidRPr="00EF5256">
        <w:t xml:space="preserve">1    DUST                                     | 10/07/97                      </w:t>
      </w:r>
    </w:p>
    <w:p w14:paraId="0926FA2F" w14:textId="77777777" w:rsidR="004A5973" w:rsidRPr="00EF5256" w:rsidRDefault="004A5973" w:rsidP="00D41468">
      <w:pPr>
        <w:pStyle w:val="ComputerScreen"/>
      </w:pPr>
      <w:r w:rsidRPr="00EF5256">
        <w:t xml:space="preserve">                                              |                               </w:t>
      </w:r>
    </w:p>
    <w:p w14:paraId="3758981E" w14:textId="77777777" w:rsidR="004A5973" w:rsidRPr="00EF5256" w:rsidRDefault="004A5973" w:rsidP="00D41468">
      <w:pPr>
        <w:pStyle w:val="ComputerScreen"/>
      </w:pPr>
      <w:r w:rsidRPr="00EF5256">
        <w:t xml:space="preserve">     Patient Postings                         |                               </w:t>
      </w:r>
    </w:p>
    <w:p w14:paraId="5CD095D5" w14:textId="77777777" w:rsidR="004A5973" w:rsidRPr="00EF5256" w:rsidRDefault="004A5973" w:rsidP="00D41468">
      <w:pPr>
        <w:pStyle w:val="ComputerScreen"/>
      </w:pPr>
      <w:r w:rsidRPr="00EF5256">
        <w:t xml:space="preserve">     &lt;None&gt;                                   |                               </w:t>
      </w:r>
    </w:p>
    <w:p w14:paraId="4910EB8A" w14:textId="77777777" w:rsidR="004A5973" w:rsidRPr="00EF5256" w:rsidRDefault="004A5973" w:rsidP="00D41468">
      <w:pPr>
        <w:pStyle w:val="ComputerScreen"/>
      </w:pPr>
      <w:r w:rsidRPr="00EF5256">
        <w:t xml:space="preserve">                                              |                               </w:t>
      </w:r>
    </w:p>
    <w:p w14:paraId="2928DAD6" w14:textId="77777777" w:rsidR="004A5973" w:rsidRPr="00EF5256" w:rsidRDefault="004A5973" w:rsidP="00D41468">
      <w:pPr>
        <w:pStyle w:val="ComputerScreen"/>
      </w:pPr>
      <w:r w:rsidRPr="00EF5256">
        <w:t xml:space="preserve">     Recent Vitals                            |                               </w:t>
      </w:r>
    </w:p>
    <w:p w14:paraId="1F600515" w14:textId="77777777" w:rsidR="004A5973" w:rsidRPr="00EF5256" w:rsidRDefault="004A5973" w:rsidP="00D41468">
      <w:pPr>
        <w:pStyle w:val="ComputerScreen"/>
      </w:pPr>
      <w:r w:rsidRPr="00EF5256">
        <w:t xml:space="preserve">     No data available                        |                               </w:t>
      </w:r>
    </w:p>
    <w:p w14:paraId="41AFB917" w14:textId="77777777" w:rsidR="004A5973" w:rsidRPr="00EF5256" w:rsidRDefault="004A5973" w:rsidP="00D41468">
      <w:pPr>
        <w:pStyle w:val="ComputerScreen"/>
      </w:pPr>
      <w:r w:rsidRPr="00EF5256">
        <w:t xml:space="preserve">                                              |                               </w:t>
      </w:r>
    </w:p>
    <w:p w14:paraId="0D5C859E" w14:textId="77777777" w:rsidR="004A5973" w:rsidRPr="00EF5256" w:rsidRDefault="004A5973" w:rsidP="00D41468">
      <w:pPr>
        <w:pStyle w:val="ComputerScreen"/>
      </w:pPr>
      <w:r w:rsidRPr="00EF5256">
        <w:t xml:space="preserve">     Immunizations                            |                               </w:t>
      </w:r>
    </w:p>
    <w:p w14:paraId="317EC535" w14:textId="77777777" w:rsidR="004A5973" w:rsidRPr="00EF5256" w:rsidRDefault="004A5973" w:rsidP="00D41468">
      <w:pPr>
        <w:pStyle w:val="ComputerScreen"/>
      </w:pPr>
      <w:r w:rsidRPr="00EF5256">
        <w:t xml:space="preserve">     No immunizations found.                  |                               </w:t>
      </w:r>
    </w:p>
    <w:p w14:paraId="67604EAE" w14:textId="77777777" w:rsidR="004A5973" w:rsidRPr="00EF5256" w:rsidRDefault="004A5973" w:rsidP="00D41468">
      <w:pPr>
        <w:pStyle w:val="ComputerScreen"/>
      </w:pPr>
      <w:r w:rsidRPr="00EF5256">
        <w:t xml:space="preserve">                                              |                               </w:t>
      </w:r>
    </w:p>
    <w:p w14:paraId="74B74D89" w14:textId="77777777" w:rsidR="004A5973" w:rsidRPr="00EF5256" w:rsidRDefault="004A5973" w:rsidP="00D41468">
      <w:pPr>
        <w:pStyle w:val="ComputerScreen"/>
      </w:pPr>
      <w:r w:rsidRPr="00EF5256">
        <w:t xml:space="preserve">     Eligibility                              |                               </w:t>
      </w:r>
    </w:p>
    <w:p w14:paraId="3726894A" w14:textId="77777777" w:rsidR="004A5973" w:rsidRPr="00EF5256" w:rsidRDefault="004A5973" w:rsidP="00D41468">
      <w:pPr>
        <w:pStyle w:val="ComputerScreen"/>
      </w:pPr>
      <w:r w:rsidRPr="00EF5256">
        <w:t xml:space="preserve">     Not Service Connected                    |                               </w:t>
      </w:r>
    </w:p>
    <w:p w14:paraId="5C6DB3EC" w14:textId="77777777" w:rsidR="004A5973" w:rsidRPr="00EF5256" w:rsidRDefault="004A5973" w:rsidP="00D41468">
      <w:pPr>
        <w:pStyle w:val="ComputerScreen"/>
      </w:pPr>
      <w:r w:rsidRPr="00EF5256">
        <w:t xml:space="preserve">                                              |                               </w:t>
      </w:r>
    </w:p>
    <w:p w14:paraId="779C4EFB" w14:textId="77777777" w:rsidR="004A5973" w:rsidRPr="00EF5256" w:rsidRDefault="004A5973" w:rsidP="00D41468">
      <w:pPr>
        <w:pStyle w:val="CScreenReversed"/>
      </w:pPr>
      <w:r w:rsidRPr="00EF5256">
        <w:t xml:space="preserve">          Enter the numbers of the items you wish to act on.                &gt;&gt;&gt;</w:t>
      </w:r>
    </w:p>
    <w:p w14:paraId="428EE2C1" w14:textId="77777777" w:rsidR="004A5973" w:rsidRPr="00EF5256" w:rsidRDefault="004A5973" w:rsidP="00D41468">
      <w:pPr>
        <w:pStyle w:val="ComputerScreen"/>
      </w:pPr>
      <w:r w:rsidRPr="00EF5256">
        <w:t>NW  Enter New Allergy/ADR CV  (Change View ...)     SP  Select New Patient</w:t>
      </w:r>
    </w:p>
    <w:p w14:paraId="7E9DCB6B" w14:textId="77777777" w:rsidR="004A5973" w:rsidRPr="00EF5256" w:rsidRDefault="004A5973" w:rsidP="00D41468">
      <w:pPr>
        <w:pStyle w:val="ComputerScreen"/>
      </w:pPr>
      <w:r w:rsidRPr="00EF5256">
        <w:t>AD  Add New Orders        CC  Chart Contents ...    Q   Close Patient Chart</w:t>
      </w:r>
    </w:p>
    <w:p w14:paraId="0691C8C0" w14:textId="77777777" w:rsidR="004A5973" w:rsidRPr="00EF5256" w:rsidRDefault="004A5973" w:rsidP="00D41468">
      <w:pPr>
        <w:pStyle w:val="ComputerScreen"/>
      </w:pPr>
      <w:r w:rsidRPr="00EF5256">
        <w:t xml:space="preserve">                                                           </w:t>
      </w:r>
    </w:p>
    <w:p w14:paraId="21CF316A" w14:textId="77777777" w:rsidR="004A5973" w:rsidRPr="00EF5256" w:rsidRDefault="004A5973" w:rsidP="00D41468">
      <w:pPr>
        <w:pStyle w:val="ComputerScreen"/>
      </w:pPr>
      <w:r w:rsidRPr="00EF5256">
        <w:t xml:space="preserve">Select: Chart Contents// </w:t>
      </w:r>
      <w:r w:rsidRPr="00EF5256">
        <w:rPr>
          <w:b/>
        </w:rPr>
        <w:t>CC;N</w:t>
      </w:r>
      <w:r w:rsidRPr="00EF5256">
        <w:t xml:space="preserve">   Chart Contents ...  </w:t>
      </w:r>
    </w:p>
    <w:p w14:paraId="24A763CF" w14:textId="77777777" w:rsidR="004A5973" w:rsidRPr="00EF5256" w:rsidRDefault="004A5973" w:rsidP="00D41468">
      <w:pPr>
        <w:pStyle w:val="BlankLine"/>
      </w:pPr>
    </w:p>
    <w:p w14:paraId="44ACCDCC" w14:textId="77777777" w:rsidR="004A5973" w:rsidRPr="00EF5256" w:rsidRDefault="004A5973" w:rsidP="00D41468">
      <w:pPr>
        <w:pStyle w:val="ComputerScreen"/>
      </w:pPr>
      <w:r w:rsidRPr="00EF5256">
        <w:t>Searching the patient's chart ...</w:t>
      </w:r>
    </w:p>
    <w:p w14:paraId="345FDD88" w14:textId="77777777" w:rsidR="004A5973" w:rsidRPr="00EF5256" w:rsidRDefault="004A5973" w:rsidP="00D41468">
      <w:pPr>
        <w:pStyle w:val="BlankLine"/>
      </w:pPr>
    </w:p>
    <w:p w14:paraId="5CC27CC0" w14:textId="77777777" w:rsidR="004A5973" w:rsidRPr="00EF5256" w:rsidRDefault="004A5973" w:rsidP="00D41468">
      <w:pPr>
        <w:pStyle w:val="ComputerScreen"/>
      </w:pPr>
      <w:r w:rsidRPr="00EF5256">
        <w:t>Signed Notes                  Jan 27, 1998 15:20:46        Page:    1 of    1</w:t>
      </w:r>
    </w:p>
    <w:p w14:paraId="2C38C37E" w14:textId="77777777" w:rsidR="004A5973" w:rsidRPr="00EF5256" w:rsidRDefault="00726DC4" w:rsidP="00D41468">
      <w:pPr>
        <w:pStyle w:val="ComputerScreen"/>
      </w:pPr>
      <w:r w:rsidRPr="00EF5256">
        <w:t>CPRSPATIENT,TWO                 666</w:t>
      </w:r>
      <w:r w:rsidR="004A5973" w:rsidRPr="00EF5256">
        <w:t>-01-0167P1A         JAN 1,1967 (31)   &lt;A&gt;</w:t>
      </w:r>
    </w:p>
    <w:p w14:paraId="18B08846" w14:textId="77777777" w:rsidR="004A5973" w:rsidRPr="00EF5256" w:rsidRDefault="004A5973" w:rsidP="00D41468">
      <w:pPr>
        <w:pStyle w:val="ComputerScreen"/>
      </w:pPr>
      <w:r w:rsidRPr="00EF5256">
        <w:t xml:space="preserve">                         Currently viewing 17 notes</w:t>
      </w:r>
    </w:p>
    <w:p w14:paraId="4768B48E" w14:textId="77777777" w:rsidR="004A5973" w:rsidRPr="00EF5256" w:rsidRDefault="004A5973" w:rsidP="00D41468">
      <w:pPr>
        <w:pStyle w:val="ComputerScreen"/>
      </w:pPr>
      <w:r w:rsidRPr="00EF5256">
        <w:t xml:space="preserve">     Title                                      Written      Author     SigSt</w:t>
      </w:r>
    </w:p>
    <w:p w14:paraId="16E37E3C" w14:textId="77777777" w:rsidR="004A5973" w:rsidRPr="00EF5256" w:rsidRDefault="004A5973" w:rsidP="00D41468">
      <w:pPr>
        <w:pStyle w:val="ComputerScreen"/>
      </w:pPr>
      <w:r w:rsidRPr="00EF5256">
        <w:t>1    PULMONARY CONSULT                        | 01/26 16:37  RUSSELL,J  compl</w:t>
      </w:r>
    </w:p>
    <w:p w14:paraId="306E84B0" w14:textId="77777777" w:rsidR="004A5973" w:rsidRPr="00EF5256" w:rsidRDefault="004A5973" w:rsidP="00D41468">
      <w:pPr>
        <w:pStyle w:val="ComputerScreen"/>
      </w:pPr>
      <w:r w:rsidRPr="00EF5256">
        <w:t>2    Respiratory Therapy Note                 | 12/11 16:59  RUSSELL,J  uncos</w:t>
      </w:r>
    </w:p>
    <w:p w14:paraId="1AE512F4" w14:textId="77777777" w:rsidR="004A5973" w:rsidRPr="00EF5256" w:rsidRDefault="004A5973" w:rsidP="00D41468">
      <w:pPr>
        <w:pStyle w:val="ComputerScreen"/>
      </w:pPr>
      <w:r w:rsidRPr="00EF5256">
        <w:t>3    General Note                             | 10/16 /91    NO,D       compl</w:t>
      </w:r>
    </w:p>
    <w:p w14:paraId="6114EB43" w14:textId="77777777" w:rsidR="004A5973" w:rsidRPr="00EF5256" w:rsidRDefault="004A5973" w:rsidP="00D41468">
      <w:pPr>
        <w:pStyle w:val="ComputerScreen"/>
      </w:pPr>
      <w:r w:rsidRPr="00EF5256">
        <w:t>4    General Note                             | 06/17 /91    BUECHLER,M compl</w:t>
      </w:r>
    </w:p>
    <w:p w14:paraId="7A925442" w14:textId="77777777" w:rsidR="004A5973" w:rsidRPr="00EF5256" w:rsidRDefault="004A5973" w:rsidP="00D41468">
      <w:pPr>
        <w:pStyle w:val="ComputerScreen"/>
      </w:pPr>
      <w:r w:rsidRPr="00EF5256">
        <w:t>5    General Note                             | 06/13 /91    MCCLENAH,M compl</w:t>
      </w:r>
    </w:p>
    <w:p w14:paraId="5AB76FE5" w14:textId="77777777" w:rsidR="004A5973" w:rsidRPr="00EF5256" w:rsidRDefault="004A5973" w:rsidP="00D41468">
      <w:pPr>
        <w:pStyle w:val="ComputerScreen"/>
      </w:pPr>
    </w:p>
    <w:p w14:paraId="4A4C9136" w14:textId="77777777" w:rsidR="004A5973" w:rsidRPr="00EF5256" w:rsidRDefault="004A5973" w:rsidP="00D41468">
      <w:pPr>
        <w:pStyle w:val="ComputerScreen"/>
      </w:pPr>
    </w:p>
    <w:p w14:paraId="766BA978" w14:textId="77777777" w:rsidR="004A5973" w:rsidRPr="00EF5256" w:rsidRDefault="004A5973" w:rsidP="00D41468">
      <w:pPr>
        <w:pStyle w:val="ComputerScreen"/>
      </w:pPr>
    </w:p>
    <w:p w14:paraId="1B514D2B" w14:textId="77777777" w:rsidR="004A5973" w:rsidRPr="00EF5256" w:rsidRDefault="004A5973" w:rsidP="00D41468">
      <w:pPr>
        <w:pStyle w:val="ComputerScreen"/>
      </w:pPr>
    </w:p>
    <w:p w14:paraId="190A25BE" w14:textId="77777777" w:rsidR="004A5973" w:rsidRPr="00EF5256" w:rsidRDefault="004A5973" w:rsidP="00D41468">
      <w:pPr>
        <w:pStyle w:val="ComputerScreen"/>
      </w:pPr>
    </w:p>
    <w:p w14:paraId="3556A990" w14:textId="77777777" w:rsidR="004A5973" w:rsidRPr="00EF5256" w:rsidRDefault="004A5973" w:rsidP="00D41468">
      <w:pPr>
        <w:pStyle w:val="ComputerScreen"/>
      </w:pPr>
    </w:p>
    <w:p w14:paraId="58B3D459" w14:textId="77777777" w:rsidR="004A5973" w:rsidRPr="00EF5256" w:rsidRDefault="004A5973" w:rsidP="00D41468">
      <w:pPr>
        <w:pStyle w:val="ComputerScreen"/>
      </w:pPr>
    </w:p>
    <w:p w14:paraId="05E64EC6" w14:textId="77777777" w:rsidR="004A5973" w:rsidRPr="00EF5256" w:rsidRDefault="004A5973" w:rsidP="00D41468">
      <w:pPr>
        <w:pStyle w:val="ComputerScreen"/>
      </w:pPr>
    </w:p>
    <w:p w14:paraId="6F68BFBE" w14:textId="77777777" w:rsidR="004A5973" w:rsidRPr="00EF5256" w:rsidRDefault="004A5973" w:rsidP="00D41468">
      <w:pPr>
        <w:pStyle w:val="ComputerScreen"/>
      </w:pPr>
    </w:p>
    <w:p w14:paraId="2090D69C" w14:textId="77777777" w:rsidR="004A5973" w:rsidRPr="00EF5256" w:rsidRDefault="004A5973" w:rsidP="00D41468">
      <w:pPr>
        <w:pStyle w:val="ComputerScreen"/>
      </w:pPr>
    </w:p>
    <w:p w14:paraId="6F85D870" w14:textId="77777777" w:rsidR="004A5973" w:rsidRPr="00EF5256" w:rsidRDefault="004A5973" w:rsidP="00D41468">
      <w:pPr>
        <w:pStyle w:val="CScreenReversed"/>
      </w:pPr>
      <w:r w:rsidRPr="00EF5256">
        <w:t xml:space="preserve">          Enter the numbers of the items you wish to act on.                &gt;&gt;&gt;</w:t>
      </w:r>
    </w:p>
    <w:p w14:paraId="7CCD429C" w14:textId="77777777" w:rsidR="004A5973" w:rsidRPr="00EF5256" w:rsidRDefault="004A5973" w:rsidP="00D41468">
      <w:pPr>
        <w:pStyle w:val="ComputerScreen"/>
      </w:pPr>
      <w:r w:rsidRPr="00EF5256">
        <w:t>NW  Write New Note        CV  Change View ...       SP  Select New Patient</w:t>
      </w:r>
    </w:p>
    <w:p w14:paraId="698159AC" w14:textId="77777777" w:rsidR="004A5973" w:rsidRPr="00EF5256" w:rsidRDefault="004A5973" w:rsidP="00D41468">
      <w:pPr>
        <w:pStyle w:val="ComputerScreen"/>
      </w:pPr>
      <w:r w:rsidRPr="00EF5256">
        <w:t>AD  Add New Orders        CC  Chart Contents ...    Q   Close Patient Chart</w:t>
      </w:r>
    </w:p>
    <w:p w14:paraId="225A1731" w14:textId="77777777" w:rsidR="004A5973" w:rsidRPr="00EF5256" w:rsidRDefault="004A5973" w:rsidP="00D41468">
      <w:pPr>
        <w:pStyle w:val="ComputerScreen"/>
      </w:pPr>
      <w:r w:rsidRPr="00EF5256">
        <w:t xml:space="preserve">                                                           </w:t>
      </w:r>
    </w:p>
    <w:p w14:paraId="7538885E" w14:textId="77777777" w:rsidR="004A5973" w:rsidRPr="00EF5256" w:rsidRDefault="004A5973" w:rsidP="00D41468">
      <w:pPr>
        <w:pStyle w:val="ComputerScreen"/>
      </w:pPr>
      <w:r w:rsidRPr="00EF5256">
        <w:t xml:space="preserve">Select: Chart Contents// </w:t>
      </w:r>
      <w:r w:rsidRPr="00EF5256">
        <w:rPr>
          <w:b/>
        </w:rPr>
        <w:t>CV</w:t>
      </w:r>
      <w:r w:rsidRPr="00EF5256">
        <w:t xml:space="preserve">   Change View ...  </w:t>
      </w:r>
    </w:p>
    <w:p w14:paraId="14D468A0" w14:textId="77777777" w:rsidR="004A5973" w:rsidRPr="00EF5256" w:rsidRDefault="004A5973" w:rsidP="00D41468">
      <w:pPr>
        <w:pStyle w:val="BlankLine"/>
      </w:pPr>
      <w:r w:rsidRPr="00EF5256">
        <w:t>(Continued on the next page.)</w:t>
      </w:r>
    </w:p>
    <w:p w14:paraId="33BE79F3" w14:textId="77777777" w:rsidR="004A5973" w:rsidRPr="00EF5256" w:rsidRDefault="004A5973" w:rsidP="00D41468">
      <w:pPr>
        <w:pStyle w:val="ComputerScreen"/>
      </w:pPr>
      <w:r w:rsidRPr="00EF5256">
        <w:br w:type="page"/>
      </w:r>
      <w:r w:rsidRPr="00EF5256">
        <w:lastRenderedPageBreak/>
        <w:t>Signed Notes                  Jan 27, 1998 15:20:46        Page:    1 of    1</w:t>
      </w:r>
    </w:p>
    <w:p w14:paraId="2D591F1E" w14:textId="77777777" w:rsidR="004A5973" w:rsidRPr="00EF5256" w:rsidRDefault="00726DC4" w:rsidP="00D41468">
      <w:pPr>
        <w:pStyle w:val="ComputerScreen"/>
      </w:pPr>
      <w:r w:rsidRPr="00EF5256">
        <w:t>CPRSPATIENT,TWO                 666</w:t>
      </w:r>
      <w:r w:rsidR="004A5973" w:rsidRPr="00EF5256">
        <w:t>-01-0167P1A         JAN 1,1967 (31)   &lt;A&gt;</w:t>
      </w:r>
    </w:p>
    <w:p w14:paraId="4F0B9272" w14:textId="77777777" w:rsidR="004A5973" w:rsidRPr="00EF5256" w:rsidRDefault="004A5973" w:rsidP="00D41468">
      <w:pPr>
        <w:pStyle w:val="ComputerScreen"/>
      </w:pPr>
      <w:r w:rsidRPr="00EF5256">
        <w:t xml:space="preserve">                         Currently viewing 17 notes</w:t>
      </w:r>
    </w:p>
    <w:p w14:paraId="09FE035F" w14:textId="77777777" w:rsidR="004A5973" w:rsidRPr="00EF5256" w:rsidRDefault="004A5973" w:rsidP="00D41468">
      <w:pPr>
        <w:pStyle w:val="ComputerScreen"/>
      </w:pPr>
      <w:r w:rsidRPr="00EF5256">
        <w:t xml:space="preserve">     Title                                      Written      Author     SigSt</w:t>
      </w:r>
      <w:r w:rsidRPr="00EF5256">
        <w:sym w:font="Symbol" w:char="F07F"/>
      </w:r>
    </w:p>
    <w:p w14:paraId="70D412D3" w14:textId="77777777" w:rsidR="004A5973" w:rsidRPr="00EF5256" w:rsidRDefault="004A5973" w:rsidP="00D41468">
      <w:pPr>
        <w:pStyle w:val="ComputerScreen"/>
      </w:pPr>
      <w:r w:rsidRPr="00EF5256">
        <w:t>1    PULMONARY CONSULT                        | 01/26 16:37  RUSSELL,J  compl</w:t>
      </w:r>
    </w:p>
    <w:p w14:paraId="12E31527" w14:textId="77777777" w:rsidR="004A5973" w:rsidRPr="00EF5256" w:rsidRDefault="004A5973" w:rsidP="00D41468">
      <w:pPr>
        <w:pStyle w:val="ComputerScreen"/>
      </w:pPr>
      <w:r w:rsidRPr="00EF5256">
        <w:t>2    Joel's Test Note                         | 12/11 16:59  RUSSELL,J  uncos</w:t>
      </w:r>
    </w:p>
    <w:p w14:paraId="2CAF2D3F" w14:textId="77777777" w:rsidR="004A5973" w:rsidRPr="00EF5256" w:rsidRDefault="004A5973" w:rsidP="00D41468">
      <w:pPr>
        <w:pStyle w:val="ComputerScreen"/>
      </w:pPr>
      <w:r w:rsidRPr="00EF5256">
        <w:t>3    General Note                             | 10/16 /91    NO,D       compl</w:t>
      </w:r>
    </w:p>
    <w:p w14:paraId="57678694" w14:textId="77777777" w:rsidR="004A5973" w:rsidRPr="00EF5256" w:rsidRDefault="004A5973" w:rsidP="00D41468">
      <w:pPr>
        <w:pStyle w:val="ComputerScreen"/>
      </w:pPr>
      <w:r w:rsidRPr="00EF5256">
        <w:t>4    General Note                             | 06/17 /91    BUECHLER,M compl</w:t>
      </w:r>
    </w:p>
    <w:p w14:paraId="39A2BA8D" w14:textId="77777777" w:rsidR="004A5973" w:rsidRPr="00EF5256" w:rsidRDefault="004A5973" w:rsidP="00D41468">
      <w:pPr>
        <w:pStyle w:val="ComputerScreen"/>
      </w:pPr>
      <w:r w:rsidRPr="00EF5256">
        <w:t>5    General Note                             | 06/13 /91    MCCLENAH,M compl</w:t>
      </w:r>
    </w:p>
    <w:p w14:paraId="32DB8472" w14:textId="77777777" w:rsidR="004A5973" w:rsidRPr="00EF5256" w:rsidRDefault="004A5973" w:rsidP="00D41468">
      <w:pPr>
        <w:pStyle w:val="ComputerScreen"/>
      </w:pPr>
    </w:p>
    <w:p w14:paraId="2A74DF5C" w14:textId="77777777" w:rsidR="004A5973" w:rsidRPr="00EF5256" w:rsidRDefault="004A5973" w:rsidP="00D41468">
      <w:pPr>
        <w:pStyle w:val="ComputerScreen"/>
      </w:pPr>
    </w:p>
    <w:p w14:paraId="60A98D02" w14:textId="77777777" w:rsidR="004A5973" w:rsidRPr="00EF5256" w:rsidRDefault="004A5973" w:rsidP="00D41468">
      <w:pPr>
        <w:pStyle w:val="ComputerScreen"/>
      </w:pPr>
    </w:p>
    <w:p w14:paraId="63937598" w14:textId="77777777" w:rsidR="004A5973" w:rsidRPr="00EF5256" w:rsidRDefault="004A5973" w:rsidP="00D41468">
      <w:pPr>
        <w:pStyle w:val="ComputerScreen"/>
      </w:pPr>
    </w:p>
    <w:p w14:paraId="2B132954" w14:textId="77777777" w:rsidR="004A5973" w:rsidRPr="00EF5256" w:rsidRDefault="004A5973" w:rsidP="00D41468">
      <w:pPr>
        <w:pStyle w:val="ComputerScreen"/>
      </w:pPr>
    </w:p>
    <w:p w14:paraId="19253E94" w14:textId="77777777" w:rsidR="004A5973" w:rsidRPr="00EF5256" w:rsidRDefault="004A5973" w:rsidP="00D41468">
      <w:pPr>
        <w:pStyle w:val="ComputerScreen"/>
      </w:pPr>
    </w:p>
    <w:p w14:paraId="44DE7D0C" w14:textId="77777777" w:rsidR="004A5973" w:rsidRPr="00EF5256" w:rsidRDefault="004A5973" w:rsidP="00D41468">
      <w:pPr>
        <w:pStyle w:val="ComputerScreen"/>
      </w:pPr>
    </w:p>
    <w:p w14:paraId="26700190" w14:textId="77777777" w:rsidR="004A5973" w:rsidRPr="00EF5256" w:rsidRDefault="004A5973" w:rsidP="00D41468">
      <w:pPr>
        <w:pStyle w:val="ComputerScreen"/>
      </w:pPr>
    </w:p>
    <w:p w14:paraId="31F8C0BD" w14:textId="77777777" w:rsidR="004A5973" w:rsidRPr="00EF5256" w:rsidRDefault="004A5973" w:rsidP="00D41468">
      <w:pPr>
        <w:pStyle w:val="ComputerScreen"/>
      </w:pPr>
    </w:p>
    <w:p w14:paraId="2F06DAD1" w14:textId="77777777" w:rsidR="004A5973" w:rsidRPr="00EF5256" w:rsidRDefault="004A5973" w:rsidP="00D41468">
      <w:pPr>
        <w:pStyle w:val="ComputerScreen"/>
      </w:pPr>
    </w:p>
    <w:p w14:paraId="35055AB2" w14:textId="77777777" w:rsidR="004A5973" w:rsidRPr="00EF5256" w:rsidRDefault="004A5973" w:rsidP="00D41468">
      <w:pPr>
        <w:pStyle w:val="CScreenReversed"/>
      </w:pPr>
      <w:r w:rsidRPr="00EF5256">
        <w:t xml:space="preserve">          Enter the numbers of the items you wish to act on.                &gt;&gt;&gt;</w:t>
      </w:r>
    </w:p>
    <w:p w14:paraId="29751F2E" w14:textId="77777777" w:rsidR="004A5973" w:rsidRPr="00EF5256" w:rsidRDefault="004A5973" w:rsidP="00D41468">
      <w:pPr>
        <w:pStyle w:val="ComputerScreen"/>
      </w:pPr>
      <w:r w:rsidRPr="00EF5256">
        <w:t>1    all signed           4    signed/author             Save as Preferred View</w:t>
      </w:r>
    </w:p>
    <w:p w14:paraId="0D39EA40" w14:textId="77777777" w:rsidR="004A5973" w:rsidRPr="00EF5256" w:rsidRDefault="004A5973" w:rsidP="00D41468">
      <w:pPr>
        <w:pStyle w:val="ComputerScreen"/>
      </w:pPr>
      <w:r w:rsidRPr="00EF5256">
        <w:t>2    my unsigned          5    signed/dates              Remove Preferred View</w:t>
      </w:r>
    </w:p>
    <w:p w14:paraId="01DC581E" w14:textId="77777777" w:rsidR="004A5973" w:rsidRPr="00EF5256" w:rsidRDefault="004A5973" w:rsidP="00D41468">
      <w:pPr>
        <w:pStyle w:val="ComputerScreen"/>
      </w:pPr>
      <w:r w:rsidRPr="00EF5256">
        <w:t xml:space="preserve">3    my uncosigned                </w:t>
      </w:r>
    </w:p>
    <w:p w14:paraId="7D2D3995" w14:textId="77777777" w:rsidR="004A5973" w:rsidRPr="00EF5256" w:rsidRDefault="004A5973" w:rsidP="00D41468">
      <w:pPr>
        <w:pStyle w:val="ComputerScreen"/>
      </w:pPr>
      <w:r w:rsidRPr="00EF5256">
        <w:t xml:space="preserve">Select context: 2   my unsigned  </w:t>
      </w:r>
    </w:p>
    <w:p w14:paraId="4B06FC4C" w14:textId="77777777" w:rsidR="004A5973" w:rsidRPr="00EF5256" w:rsidRDefault="004A5973" w:rsidP="00D41468">
      <w:pPr>
        <w:pStyle w:val="BlankLine"/>
      </w:pPr>
    </w:p>
    <w:p w14:paraId="6609C10E" w14:textId="77777777" w:rsidR="004A5973" w:rsidRPr="00EF5256" w:rsidRDefault="004A5973" w:rsidP="00D41468">
      <w:pPr>
        <w:pStyle w:val="ComputerScreen"/>
      </w:pPr>
      <w:r w:rsidRPr="00EF5256">
        <w:t>Searching the patient's chart ...</w:t>
      </w:r>
    </w:p>
    <w:p w14:paraId="1F4020F0" w14:textId="77777777" w:rsidR="004A5973" w:rsidRPr="00EF5256" w:rsidRDefault="004A5973" w:rsidP="00D41468">
      <w:pPr>
        <w:pStyle w:val="BlankLine"/>
      </w:pPr>
    </w:p>
    <w:p w14:paraId="7A3C4B69" w14:textId="77777777" w:rsidR="004A5973" w:rsidRPr="00EF5256" w:rsidRDefault="004A5973" w:rsidP="00D41468">
      <w:pPr>
        <w:pStyle w:val="ComputerScreen"/>
      </w:pPr>
      <w:r w:rsidRPr="00EF5256">
        <w:t>Unsigned Notes                Jan 27, 1998 15:20:55        Page:    1 of    1</w:t>
      </w:r>
    </w:p>
    <w:p w14:paraId="7625EC22" w14:textId="77777777" w:rsidR="004A5973" w:rsidRPr="00EF5256" w:rsidRDefault="00726DC4" w:rsidP="00D41468">
      <w:pPr>
        <w:pStyle w:val="ComputerScreen"/>
      </w:pPr>
      <w:r w:rsidRPr="00EF5256">
        <w:t>CPRSPATIENT,TWO                 666</w:t>
      </w:r>
      <w:r w:rsidR="004A5973" w:rsidRPr="00EF5256">
        <w:t>-01-0167P1A         JAN 1,1967 (31)   &lt;A&gt;</w:t>
      </w:r>
    </w:p>
    <w:p w14:paraId="27E0D142" w14:textId="77777777" w:rsidR="004A5973" w:rsidRPr="00EF5256" w:rsidRDefault="004A5973" w:rsidP="00D41468">
      <w:pPr>
        <w:pStyle w:val="ComputerScreen"/>
      </w:pPr>
      <w:r w:rsidRPr="00EF5256">
        <w:t xml:space="preserve">                    Currently viewing all unsigned notes</w:t>
      </w:r>
    </w:p>
    <w:p w14:paraId="76C8A305" w14:textId="77777777" w:rsidR="004A5973" w:rsidRPr="00EF5256" w:rsidRDefault="004A5973" w:rsidP="00D41468">
      <w:pPr>
        <w:pStyle w:val="ComputerScreen"/>
      </w:pPr>
      <w:r w:rsidRPr="00EF5256">
        <w:t xml:space="preserve">     Title                                      Written      Author     SigSt</w:t>
      </w:r>
      <w:r w:rsidRPr="00EF5256">
        <w:sym w:font="Symbol" w:char="F07F"/>
      </w:r>
    </w:p>
    <w:p w14:paraId="0A22F30D" w14:textId="77777777" w:rsidR="004A5973" w:rsidRPr="00EF5256" w:rsidRDefault="004A5973" w:rsidP="00D41468">
      <w:pPr>
        <w:pStyle w:val="ComputerScreen"/>
      </w:pPr>
      <w:r w:rsidRPr="00EF5256">
        <w:t>1    PULMONARY CONSULT                        | 01/27 15:19  RUSSELL,J  unsig</w:t>
      </w:r>
    </w:p>
    <w:p w14:paraId="79D2F37D" w14:textId="77777777" w:rsidR="004A5973" w:rsidRPr="00EF5256" w:rsidRDefault="004A5973" w:rsidP="00D41468">
      <w:pPr>
        <w:pStyle w:val="ComputerScreen"/>
      </w:pPr>
    </w:p>
    <w:p w14:paraId="2CD40456" w14:textId="77777777" w:rsidR="004A5973" w:rsidRPr="00EF5256" w:rsidRDefault="004A5973" w:rsidP="00D41468">
      <w:pPr>
        <w:pStyle w:val="ComputerScreen"/>
      </w:pPr>
    </w:p>
    <w:p w14:paraId="5CB72FE2" w14:textId="77777777" w:rsidR="004A5973" w:rsidRPr="00EF5256" w:rsidRDefault="004A5973" w:rsidP="00D41468">
      <w:pPr>
        <w:pStyle w:val="ComputerScreen"/>
      </w:pPr>
    </w:p>
    <w:p w14:paraId="7AB4C65E" w14:textId="77777777" w:rsidR="004A5973" w:rsidRPr="00EF5256" w:rsidRDefault="004A5973" w:rsidP="00D41468">
      <w:pPr>
        <w:pStyle w:val="ComputerScreen"/>
      </w:pPr>
    </w:p>
    <w:p w14:paraId="042AF91E" w14:textId="77777777" w:rsidR="004A5973" w:rsidRPr="00EF5256" w:rsidRDefault="004A5973" w:rsidP="00D41468">
      <w:pPr>
        <w:pStyle w:val="ComputerScreen"/>
      </w:pPr>
    </w:p>
    <w:p w14:paraId="7FA395D6" w14:textId="77777777" w:rsidR="004A5973" w:rsidRPr="00EF5256" w:rsidRDefault="004A5973" w:rsidP="00D41468">
      <w:pPr>
        <w:pStyle w:val="ComputerScreen"/>
      </w:pPr>
    </w:p>
    <w:p w14:paraId="41B83DCF" w14:textId="77777777" w:rsidR="004A5973" w:rsidRPr="00EF5256" w:rsidRDefault="004A5973" w:rsidP="00D41468">
      <w:pPr>
        <w:pStyle w:val="ComputerScreen"/>
      </w:pPr>
    </w:p>
    <w:p w14:paraId="54280CD5" w14:textId="77777777" w:rsidR="004A5973" w:rsidRPr="00EF5256" w:rsidRDefault="004A5973" w:rsidP="00D41468">
      <w:pPr>
        <w:pStyle w:val="ComputerScreen"/>
      </w:pPr>
    </w:p>
    <w:p w14:paraId="1F813108" w14:textId="77777777" w:rsidR="004A5973" w:rsidRPr="00EF5256" w:rsidRDefault="004A5973" w:rsidP="00D41468">
      <w:pPr>
        <w:pStyle w:val="ComputerScreen"/>
      </w:pPr>
    </w:p>
    <w:p w14:paraId="3A42B7BA" w14:textId="77777777" w:rsidR="004A5973" w:rsidRPr="00EF5256" w:rsidRDefault="004A5973" w:rsidP="00D41468">
      <w:pPr>
        <w:pStyle w:val="ComputerScreen"/>
      </w:pPr>
    </w:p>
    <w:p w14:paraId="2C8F40C6" w14:textId="77777777" w:rsidR="004A5973" w:rsidRPr="00EF5256" w:rsidRDefault="004A5973" w:rsidP="00D41468">
      <w:pPr>
        <w:pStyle w:val="ComputerScreen"/>
      </w:pPr>
    </w:p>
    <w:p w14:paraId="0EB4BC7B" w14:textId="77777777" w:rsidR="004A5973" w:rsidRPr="00EF5256" w:rsidRDefault="004A5973" w:rsidP="00D41468">
      <w:pPr>
        <w:pStyle w:val="ComputerScreen"/>
      </w:pPr>
    </w:p>
    <w:p w14:paraId="46AF7846" w14:textId="77777777" w:rsidR="004A5973" w:rsidRPr="00EF5256" w:rsidRDefault="004A5973" w:rsidP="00D41468">
      <w:pPr>
        <w:pStyle w:val="ComputerScreen"/>
      </w:pPr>
    </w:p>
    <w:p w14:paraId="54A5FB1B" w14:textId="77777777" w:rsidR="004A5973" w:rsidRPr="00EF5256" w:rsidRDefault="004A5973" w:rsidP="00D41468">
      <w:pPr>
        <w:pStyle w:val="ComputerScreen"/>
      </w:pPr>
    </w:p>
    <w:p w14:paraId="7E9F274D" w14:textId="77777777" w:rsidR="004A5973" w:rsidRPr="00EF5256" w:rsidRDefault="004A5973" w:rsidP="00D41468">
      <w:pPr>
        <w:pStyle w:val="CScreenReversed"/>
      </w:pPr>
      <w:r w:rsidRPr="00EF5256">
        <w:t xml:space="preserve">          Enter the numbers of the items you wish to act on.                &gt;&gt;&gt;</w:t>
      </w:r>
    </w:p>
    <w:p w14:paraId="3AB3B5C6" w14:textId="77777777" w:rsidR="004A5973" w:rsidRPr="00EF5256" w:rsidRDefault="004A5973" w:rsidP="00D41468">
      <w:pPr>
        <w:pStyle w:val="ComputerScreen"/>
      </w:pPr>
      <w:r w:rsidRPr="00EF5256">
        <w:t>NW  Write New Note        CV  Change View ...       SP  Select New Patient</w:t>
      </w:r>
    </w:p>
    <w:p w14:paraId="1B515010" w14:textId="77777777" w:rsidR="004A5973" w:rsidRPr="00EF5256" w:rsidRDefault="004A5973" w:rsidP="00D41468">
      <w:pPr>
        <w:pStyle w:val="ComputerScreen"/>
      </w:pPr>
      <w:r w:rsidRPr="00EF5256">
        <w:t>AD  Add New Orders        CC  Chart Contents ...    Q   Close Patient Chart</w:t>
      </w:r>
    </w:p>
    <w:p w14:paraId="19793534" w14:textId="77777777" w:rsidR="004A5973" w:rsidRPr="00EF5256" w:rsidRDefault="004A5973" w:rsidP="00D41468">
      <w:pPr>
        <w:pStyle w:val="ComputerScreen"/>
      </w:pPr>
      <w:r w:rsidRPr="00EF5256">
        <w:t xml:space="preserve">Select: Chart Contents// </w:t>
      </w:r>
      <w:r w:rsidRPr="00EF5256">
        <w:rPr>
          <w:b/>
        </w:rPr>
        <w:t>1</w:t>
      </w:r>
    </w:p>
    <w:p w14:paraId="59FAD8FE" w14:textId="77777777" w:rsidR="004A5973" w:rsidRPr="00EF5256" w:rsidRDefault="004A5973" w:rsidP="00D41468">
      <w:pPr>
        <w:pStyle w:val="BlankLine"/>
      </w:pPr>
      <w:r w:rsidRPr="00EF5256">
        <w:t>(Continued on the next page.)</w:t>
      </w:r>
    </w:p>
    <w:p w14:paraId="07635E98" w14:textId="77777777" w:rsidR="004A5973" w:rsidRPr="00EF5256" w:rsidRDefault="004A5973" w:rsidP="00D41468">
      <w:pPr>
        <w:pStyle w:val="ComputerScreen"/>
      </w:pPr>
      <w:r w:rsidRPr="00EF5256">
        <w:rPr>
          <w:b/>
        </w:rPr>
        <w:br w:type="page"/>
      </w:r>
      <w:r w:rsidRPr="00EF5256">
        <w:lastRenderedPageBreak/>
        <w:t>Unsigned Notes                Jan 27, 1998 15:20:55        Page:    1 of    1</w:t>
      </w:r>
    </w:p>
    <w:p w14:paraId="0A30AA4A" w14:textId="77777777" w:rsidR="004A5973" w:rsidRPr="00EF5256" w:rsidRDefault="00726DC4" w:rsidP="00D41468">
      <w:pPr>
        <w:pStyle w:val="ComputerScreen"/>
      </w:pPr>
      <w:r w:rsidRPr="00EF5256">
        <w:t>CPRSPATIENT,TWO                 666</w:t>
      </w:r>
      <w:r w:rsidR="004A5973" w:rsidRPr="00EF5256">
        <w:t>-01-0167P1A         JAN 1,1967 (31)   &lt;A&gt;</w:t>
      </w:r>
    </w:p>
    <w:p w14:paraId="08018DC9" w14:textId="77777777" w:rsidR="004A5973" w:rsidRPr="00EF5256" w:rsidRDefault="004A5973" w:rsidP="00D41468">
      <w:pPr>
        <w:pStyle w:val="ComputerScreen"/>
      </w:pPr>
      <w:r w:rsidRPr="00EF5256">
        <w:t xml:space="preserve">                    Currently viewing all unsigned notes</w:t>
      </w:r>
    </w:p>
    <w:p w14:paraId="3EA914A3" w14:textId="77777777" w:rsidR="004A5973" w:rsidRPr="00EF5256" w:rsidRDefault="004A5973" w:rsidP="00D41468">
      <w:pPr>
        <w:pStyle w:val="ComputerScreen"/>
      </w:pPr>
      <w:r w:rsidRPr="00EF5256">
        <w:t xml:space="preserve">     Title                                      Written      Author     SigSt</w:t>
      </w:r>
      <w:r w:rsidRPr="00EF5256">
        <w:sym w:font="Symbol" w:char="F07F"/>
      </w:r>
    </w:p>
    <w:p w14:paraId="77898907" w14:textId="77777777" w:rsidR="004A5973" w:rsidRPr="00EF5256" w:rsidRDefault="004A5973" w:rsidP="00D41468">
      <w:pPr>
        <w:pStyle w:val="ComputerScreen"/>
      </w:pPr>
      <w:r w:rsidRPr="00EF5256">
        <w:t>1    PULMONARY CONSULT                        | 01/26 16:37  RUSSELL,J  unsig</w:t>
      </w:r>
    </w:p>
    <w:p w14:paraId="725ACD3F" w14:textId="77777777" w:rsidR="004A5973" w:rsidRPr="00EF5256" w:rsidRDefault="004A5973" w:rsidP="00D41468">
      <w:pPr>
        <w:pStyle w:val="ComputerScreen"/>
      </w:pPr>
    </w:p>
    <w:p w14:paraId="2080E5E5" w14:textId="77777777" w:rsidR="004A5973" w:rsidRPr="00EF5256" w:rsidRDefault="004A5973" w:rsidP="00D41468">
      <w:pPr>
        <w:pStyle w:val="ComputerScreen"/>
      </w:pPr>
    </w:p>
    <w:p w14:paraId="0C004D59" w14:textId="77777777" w:rsidR="004A5973" w:rsidRPr="00EF5256" w:rsidRDefault="004A5973" w:rsidP="00D41468">
      <w:pPr>
        <w:pStyle w:val="ComputerScreen"/>
      </w:pPr>
    </w:p>
    <w:p w14:paraId="02A409EE" w14:textId="77777777" w:rsidR="004A5973" w:rsidRPr="00EF5256" w:rsidRDefault="004A5973" w:rsidP="00D41468">
      <w:pPr>
        <w:pStyle w:val="ComputerScreen"/>
      </w:pPr>
    </w:p>
    <w:p w14:paraId="6A1DA495" w14:textId="77777777" w:rsidR="004A5973" w:rsidRPr="00EF5256" w:rsidRDefault="004A5973" w:rsidP="00D41468">
      <w:pPr>
        <w:pStyle w:val="ComputerScreen"/>
      </w:pPr>
    </w:p>
    <w:p w14:paraId="0E3FE005" w14:textId="77777777" w:rsidR="004A5973" w:rsidRPr="00EF5256" w:rsidRDefault="004A5973" w:rsidP="00D41468">
      <w:pPr>
        <w:pStyle w:val="ComputerScreen"/>
      </w:pPr>
    </w:p>
    <w:p w14:paraId="4381DBE9" w14:textId="77777777" w:rsidR="004A5973" w:rsidRPr="00EF5256" w:rsidRDefault="004A5973" w:rsidP="00D41468">
      <w:pPr>
        <w:pStyle w:val="ComputerScreen"/>
      </w:pPr>
    </w:p>
    <w:p w14:paraId="67DE470B" w14:textId="77777777" w:rsidR="004A5973" w:rsidRPr="00EF5256" w:rsidRDefault="004A5973" w:rsidP="00D41468">
      <w:pPr>
        <w:pStyle w:val="ComputerScreen"/>
      </w:pPr>
    </w:p>
    <w:p w14:paraId="55586330" w14:textId="77777777" w:rsidR="004A5973" w:rsidRPr="00EF5256" w:rsidRDefault="004A5973" w:rsidP="00D41468">
      <w:pPr>
        <w:pStyle w:val="ComputerScreen"/>
      </w:pPr>
    </w:p>
    <w:p w14:paraId="3AE1FB62" w14:textId="77777777" w:rsidR="004A5973" w:rsidRPr="00EF5256" w:rsidRDefault="004A5973" w:rsidP="00D41468">
      <w:pPr>
        <w:pStyle w:val="ComputerScreen"/>
      </w:pPr>
    </w:p>
    <w:p w14:paraId="0A75BB5E" w14:textId="77777777" w:rsidR="004A5973" w:rsidRPr="00EF5256" w:rsidRDefault="004A5973" w:rsidP="00D41468">
      <w:pPr>
        <w:pStyle w:val="ComputerScreen"/>
      </w:pPr>
    </w:p>
    <w:p w14:paraId="61A1B3AD" w14:textId="77777777" w:rsidR="004A5973" w:rsidRPr="00EF5256" w:rsidRDefault="004A5973" w:rsidP="00D41468">
      <w:pPr>
        <w:pStyle w:val="CScreenReversed"/>
      </w:pPr>
      <w:r w:rsidRPr="00EF5256">
        <w:t xml:space="preserve">          Enter the numbers of the items you wish to act on.                &gt;&gt;&gt;</w:t>
      </w:r>
    </w:p>
    <w:p w14:paraId="1376EC56" w14:textId="77777777" w:rsidR="004A5973" w:rsidRPr="00EF5256" w:rsidRDefault="004A5973" w:rsidP="00D41468">
      <w:pPr>
        <w:pStyle w:val="ComputerScreen"/>
      </w:pPr>
      <w:r w:rsidRPr="00EF5256">
        <w:t xml:space="preserve">    Edit                Detailed Display    Identify signers</w:t>
      </w:r>
    </w:p>
    <w:p w14:paraId="545555B7" w14:textId="77777777" w:rsidR="004A5973" w:rsidRPr="00EF5256" w:rsidRDefault="004A5973" w:rsidP="00D41468">
      <w:pPr>
        <w:pStyle w:val="ComputerScreen"/>
      </w:pPr>
      <w:r w:rsidRPr="00EF5256">
        <w:t xml:space="preserve">    Make Addendum       Browse              Copy</w:t>
      </w:r>
    </w:p>
    <w:p w14:paraId="68C62957" w14:textId="77777777" w:rsidR="004A5973" w:rsidRPr="00EF5256" w:rsidRDefault="004A5973" w:rsidP="00D41468">
      <w:pPr>
        <w:pStyle w:val="ComputerScreen"/>
      </w:pPr>
      <w:r w:rsidRPr="00EF5256">
        <w:t xml:space="preserve">    Sign                Print               Delete</w:t>
      </w:r>
    </w:p>
    <w:p w14:paraId="152CE2F9" w14:textId="77777777" w:rsidR="004A5973" w:rsidRPr="00EF5256" w:rsidRDefault="004A5973" w:rsidP="00D41468">
      <w:pPr>
        <w:pStyle w:val="ComputerScreen"/>
      </w:pPr>
      <w:r w:rsidRPr="00EF5256">
        <w:t xml:space="preserve">Select Action: </w:t>
      </w:r>
      <w:r w:rsidRPr="00EF5256">
        <w:rPr>
          <w:b/>
        </w:rPr>
        <w:t>BR</w:t>
      </w:r>
      <w:r w:rsidRPr="00EF5256">
        <w:t xml:space="preserve">   Browse  </w:t>
      </w:r>
    </w:p>
    <w:p w14:paraId="760C214D" w14:textId="77777777" w:rsidR="004A5973" w:rsidRPr="00EF5256" w:rsidRDefault="004A5973" w:rsidP="00D41468">
      <w:pPr>
        <w:pStyle w:val="BlankLine"/>
      </w:pPr>
    </w:p>
    <w:p w14:paraId="4A6685AD" w14:textId="77777777" w:rsidR="004A5973" w:rsidRPr="00EF5256" w:rsidRDefault="004A5973" w:rsidP="00D41468">
      <w:pPr>
        <w:pStyle w:val="ComputerScreen"/>
      </w:pPr>
      <w:r w:rsidRPr="00EF5256">
        <w:t>Browse Document               Jan 26, 1998 16:49:32        Page:    1 of    1</w:t>
      </w:r>
    </w:p>
    <w:p w14:paraId="5A231DAE" w14:textId="77777777" w:rsidR="004A5973" w:rsidRPr="00EF5256" w:rsidRDefault="004A5973" w:rsidP="00D41468">
      <w:pPr>
        <w:pStyle w:val="ComputerScreen"/>
      </w:pPr>
      <w:r w:rsidRPr="00EF5256">
        <w:t xml:space="preserve">                              PULMONARY CONSULT</w:t>
      </w:r>
    </w:p>
    <w:p w14:paraId="10368244" w14:textId="77777777" w:rsidR="004A5973" w:rsidRPr="00EF5256" w:rsidRDefault="00726DC4" w:rsidP="00D41468">
      <w:pPr>
        <w:pStyle w:val="ComputerScreen"/>
      </w:pPr>
      <w:r w:rsidRPr="00EF5256">
        <w:t>CPRSPATIENT,T  666</w:t>
      </w:r>
      <w:r w:rsidR="004A5973" w:rsidRPr="00EF5256">
        <w:t xml:space="preserve">-01-0167P  PULMONARY CLINIC     Visit Date: 01/26/98@16:37 </w:t>
      </w:r>
    </w:p>
    <w:p w14:paraId="16302D51" w14:textId="77777777" w:rsidR="004A5973" w:rsidRPr="00EF5256" w:rsidRDefault="004A5973" w:rsidP="00D41468">
      <w:pPr>
        <w:pStyle w:val="ComputerScreen"/>
      </w:pPr>
      <w:r w:rsidRPr="00EF5256">
        <w:t xml:space="preserve">DATE OF NOTE: JAN 26, 1998@16:37:34  ENTRY DATE: JAN 26, 1998@16:37:34        </w:t>
      </w:r>
    </w:p>
    <w:p w14:paraId="51474242"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35C5C2E8" w14:textId="77777777" w:rsidR="004A5973" w:rsidRPr="00EF5256" w:rsidRDefault="004A5973" w:rsidP="00D41468">
      <w:pPr>
        <w:pStyle w:val="ComputerScreen"/>
      </w:pPr>
      <w:r w:rsidRPr="00EF5256">
        <w:t xml:space="preserve">     URGENCY:                            STATUS: UNSIGNED                     </w:t>
      </w:r>
    </w:p>
    <w:p w14:paraId="7ED30B74" w14:textId="77777777" w:rsidR="004A5973" w:rsidRPr="00EF5256" w:rsidRDefault="004A5973" w:rsidP="00D41468">
      <w:pPr>
        <w:pStyle w:val="ComputerScreen"/>
      </w:pPr>
    </w:p>
    <w:p w14:paraId="016B64CB" w14:textId="77777777" w:rsidR="004A5973" w:rsidRPr="00EF5256" w:rsidRDefault="004A5973" w:rsidP="00D41468">
      <w:pPr>
        <w:pStyle w:val="ComputerScreen"/>
      </w:pPr>
      <w:r w:rsidRPr="00EF5256">
        <w:t xml:space="preserve">DEMOGRAPHICS: </w:t>
      </w:r>
      <w:r w:rsidR="00726DC4" w:rsidRPr="00EF5256">
        <w:t xml:space="preserve">CPRSPATIENT,TWO   </w:t>
      </w:r>
      <w:r w:rsidRPr="00EF5256">
        <w:t xml:space="preserve">                                  </w:t>
      </w:r>
    </w:p>
    <w:p w14:paraId="100678C5" w14:textId="77777777" w:rsidR="004A5973" w:rsidRPr="00EF5256" w:rsidRDefault="004A5973" w:rsidP="00D41468">
      <w:pPr>
        <w:pStyle w:val="ComputerScreen"/>
      </w:pPr>
      <w:r w:rsidRPr="00EF5256">
        <w:t xml:space="preserve">              </w:t>
      </w:r>
      <w:r w:rsidR="00726DC4" w:rsidRPr="00EF5256">
        <w:t>666</w:t>
      </w:r>
      <w:r w:rsidRPr="00EF5256">
        <w:t xml:space="preserve">-01-0167P                                                    </w:t>
      </w:r>
    </w:p>
    <w:p w14:paraId="6353D9CF" w14:textId="77777777" w:rsidR="004A5973" w:rsidRPr="00EF5256" w:rsidRDefault="004A5973" w:rsidP="00D41468">
      <w:pPr>
        <w:pStyle w:val="ComputerScreen"/>
      </w:pPr>
      <w:r w:rsidRPr="00EF5256">
        <w:t xml:space="preserve">              31                                                              </w:t>
      </w:r>
    </w:p>
    <w:p w14:paraId="22D7C10A" w14:textId="77777777" w:rsidR="004A5973" w:rsidRPr="00EF5256" w:rsidRDefault="004A5973" w:rsidP="00D41468">
      <w:pPr>
        <w:pStyle w:val="ComputerScreen"/>
      </w:pPr>
      <w:r w:rsidRPr="00EF5256">
        <w:t xml:space="preserve">              JAN 1,1967                                                      </w:t>
      </w:r>
    </w:p>
    <w:p w14:paraId="4A156EE7" w14:textId="77777777" w:rsidR="004A5973" w:rsidRPr="00EF5256" w:rsidRDefault="004A5973" w:rsidP="00D41468">
      <w:pPr>
        <w:pStyle w:val="ComputerScreen"/>
      </w:pPr>
      <w:r w:rsidRPr="00EF5256">
        <w:t xml:space="preserve">                                                                              </w:t>
      </w:r>
    </w:p>
    <w:p w14:paraId="334C7EB1" w14:textId="77777777" w:rsidR="004A5973" w:rsidRPr="00EF5256" w:rsidRDefault="004A5973" w:rsidP="00D41468">
      <w:pPr>
        <w:pStyle w:val="ComputerScreen"/>
      </w:pPr>
      <w:r w:rsidRPr="00EF5256">
        <w:t xml:space="preserve">His disposition is good.                                                      </w:t>
      </w:r>
    </w:p>
    <w:p w14:paraId="18A51FEC" w14:textId="77777777" w:rsidR="004A5973" w:rsidRPr="00EF5256" w:rsidRDefault="004A5973" w:rsidP="00D41468">
      <w:pPr>
        <w:pStyle w:val="ComputerScreen"/>
      </w:pPr>
    </w:p>
    <w:p w14:paraId="11C66F7D" w14:textId="77777777" w:rsidR="004A5973" w:rsidRPr="00EF5256" w:rsidRDefault="004A5973" w:rsidP="00D41468">
      <w:pPr>
        <w:pStyle w:val="CScreenReversed"/>
      </w:pPr>
      <w:r w:rsidRPr="00EF5256">
        <w:t xml:space="preserve">          + Next Screen  - Prev Screen  ?? More actions                    &gt;&gt;&gt;</w:t>
      </w:r>
    </w:p>
    <w:p w14:paraId="04AFBE38" w14:textId="77777777" w:rsidR="004A5973" w:rsidRPr="00EF5256" w:rsidRDefault="004A5973" w:rsidP="00D41468">
      <w:pPr>
        <w:pStyle w:val="ComputerScreen"/>
      </w:pPr>
      <w:r w:rsidRPr="00EF5256">
        <w:t xml:space="preserve">     Find                      Make Addendum             Identify Signers</w:t>
      </w:r>
    </w:p>
    <w:p w14:paraId="65211979" w14:textId="77777777" w:rsidR="004A5973" w:rsidRPr="00EF5256" w:rsidRDefault="004A5973" w:rsidP="00D41468">
      <w:pPr>
        <w:pStyle w:val="ComputerScreen"/>
      </w:pPr>
      <w:r w:rsidRPr="00EF5256">
        <w:t xml:space="preserve">     Print                     Sign/Cosign               Delete</w:t>
      </w:r>
    </w:p>
    <w:p w14:paraId="41DB1A76" w14:textId="77777777" w:rsidR="004A5973" w:rsidRPr="00EF5256" w:rsidRDefault="004A5973" w:rsidP="00D41468">
      <w:pPr>
        <w:pStyle w:val="ComputerScreen"/>
      </w:pPr>
      <w:r w:rsidRPr="00EF5256">
        <w:t xml:space="preserve">     Edit                      Copy                      Link ...</w:t>
      </w:r>
    </w:p>
    <w:p w14:paraId="0D93031A" w14:textId="77777777" w:rsidR="004A5973" w:rsidRPr="00EF5256" w:rsidRDefault="004A5973" w:rsidP="00D41468">
      <w:pPr>
        <w:pStyle w:val="ComputerScreen"/>
      </w:pPr>
      <w:r w:rsidRPr="00EF5256">
        <w:t xml:space="preserve">                                                         Quit</w:t>
      </w:r>
    </w:p>
    <w:p w14:paraId="5BEAB4F1" w14:textId="77777777" w:rsidR="004A5973" w:rsidRPr="00EF5256" w:rsidRDefault="004A5973" w:rsidP="00D41468">
      <w:pPr>
        <w:pStyle w:val="ComputerScreen"/>
      </w:pPr>
      <w:r w:rsidRPr="00EF5256">
        <w:t xml:space="preserve">Select Action: Quit// </w:t>
      </w:r>
      <w:r w:rsidRPr="00EF5256">
        <w:rPr>
          <w:b/>
        </w:rPr>
        <w:t>L</w:t>
      </w:r>
      <w:r w:rsidRPr="00EF5256">
        <w:t xml:space="preserve">   Link ...  </w:t>
      </w:r>
    </w:p>
    <w:p w14:paraId="562C59BE" w14:textId="77777777" w:rsidR="004A5973" w:rsidRPr="00EF5256" w:rsidRDefault="004A5973" w:rsidP="00D41468">
      <w:pPr>
        <w:pStyle w:val="BlankLine"/>
      </w:pPr>
    </w:p>
    <w:p w14:paraId="7E7B9FD7" w14:textId="77777777" w:rsidR="004A5973" w:rsidRPr="00EF5256" w:rsidRDefault="004A5973" w:rsidP="00D41468">
      <w:pPr>
        <w:pStyle w:val="ComputerScreen"/>
      </w:pPr>
      <w:r w:rsidRPr="00EF5256">
        <w:t xml:space="preserve">     Problem(s)                Patient/Visit             Link with Request</w:t>
      </w:r>
    </w:p>
    <w:p w14:paraId="67B008CB" w14:textId="77777777" w:rsidR="004A5973" w:rsidRPr="00EF5256" w:rsidRDefault="004A5973" w:rsidP="00D41468">
      <w:pPr>
        <w:pStyle w:val="ComputerScreen"/>
      </w:pPr>
    </w:p>
    <w:p w14:paraId="674E402A" w14:textId="77777777" w:rsidR="004A5973" w:rsidRPr="00EF5256" w:rsidRDefault="004A5973" w:rsidP="00D41468">
      <w:pPr>
        <w:pStyle w:val="ComputerScreen"/>
      </w:pPr>
      <w:r w:rsidRPr="00EF5256">
        <w:t xml:space="preserve">Specify Linkage: </w:t>
      </w:r>
      <w:r w:rsidRPr="00EF5256">
        <w:rPr>
          <w:b/>
        </w:rPr>
        <w:t>L</w:t>
      </w:r>
      <w:r w:rsidRPr="00EF5256">
        <w:t xml:space="preserve">   Link with Request  </w:t>
      </w:r>
    </w:p>
    <w:p w14:paraId="40008517" w14:textId="77777777" w:rsidR="004A5973" w:rsidRPr="00EF5256" w:rsidRDefault="004A5973" w:rsidP="00D41468">
      <w:pPr>
        <w:pStyle w:val="ComputerScreen"/>
      </w:pPr>
    </w:p>
    <w:p w14:paraId="6EFEAA87" w14:textId="77777777" w:rsidR="004A5973" w:rsidRPr="00EF5256" w:rsidRDefault="004A5973" w:rsidP="00D41468">
      <w:pPr>
        <w:pStyle w:val="ComputerScreen"/>
      </w:pPr>
      <w:r w:rsidRPr="00EF5256">
        <w:t>You must link your Result to a Consult Request...</w:t>
      </w:r>
    </w:p>
    <w:p w14:paraId="3AE101D1" w14:textId="77777777" w:rsidR="004A5973" w:rsidRPr="00EF5256" w:rsidRDefault="004A5973" w:rsidP="00D41468">
      <w:pPr>
        <w:pStyle w:val="ComputerScreen"/>
      </w:pPr>
      <w:r w:rsidRPr="00EF5256">
        <w:t>The following CONSULT REQUEST(S) are available:</w:t>
      </w:r>
    </w:p>
    <w:p w14:paraId="650F83AB" w14:textId="77777777" w:rsidR="004A5973" w:rsidRPr="00EF5256" w:rsidRDefault="004A5973" w:rsidP="00D41468">
      <w:pPr>
        <w:pStyle w:val="ComputerScreen"/>
      </w:pPr>
      <w:r w:rsidRPr="00EF5256">
        <w:t xml:space="preserve">   1&gt;  JAN 23, 1998@11:14  759     PULMONARY         </w:t>
      </w:r>
    </w:p>
    <w:p w14:paraId="1F3B21AC" w14:textId="77777777" w:rsidR="004A5973" w:rsidRPr="00EF5256" w:rsidRDefault="004A5973" w:rsidP="00D41468">
      <w:pPr>
        <w:pStyle w:val="ComputerScreen"/>
      </w:pPr>
      <w:r w:rsidRPr="00EF5256">
        <w:t xml:space="preserve">   2&gt;  JAN 23, 1998@11:14  760     PULMONARY         </w:t>
      </w:r>
    </w:p>
    <w:p w14:paraId="3A878233" w14:textId="77777777" w:rsidR="004A5973" w:rsidRPr="00EF5256" w:rsidRDefault="004A5973" w:rsidP="00D41468">
      <w:pPr>
        <w:pStyle w:val="ComputerScreen"/>
      </w:pPr>
      <w:r w:rsidRPr="00EF5256">
        <w:t xml:space="preserve">CHOOSE 1-2: </w:t>
      </w:r>
      <w:r w:rsidRPr="00EF5256">
        <w:rPr>
          <w:b/>
        </w:rPr>
        <w:t>2</w:t>
      </w:r>
      <w:r w:rsidRPr="00EF5256">
        <w:t xml:space="preserve">  760</w:t>
      </w:r>
    </w:p>
    <w:p w14:paraId="7B9AB9A3" w14:textId="77777777" w:rsidR="004A5973" w:rsidRPr="00EF5256" w:rsidRDefault="004A5973" w:rsidP="00D41468">
      <w:pPr>
        <w:pStyle w:val="ComputerScreen"/>
      </w:pPr>
    </w:p>
    <w:p w14:paraId="79D09D9E" w14:textId="77777777" w:rsidR="004A5973" w:rsidRPr="00EF5256" w:rsidRDefault="004A5973" w:rsidP="00D41468">
      <w:pPr>
        <w:pStyle w:val="ComputerScreen"/>
      </w:pPr>
      <w:r w:rsidRPr="00EF5256">
        <w:t>Opening PULMONARY CONSULT record for review...</w:t>
      </w:r>
    </w:p>
    <w:p w14:paraId="533BBCE5" w14:textId="77777777" w:rsidR="004A5973" w:rsidRPr="00EF5256" w:rsidRDefault="004A5973" w:rsidP="00D41468">
      <w:pPr>
        <w:pStyle w:val="BlankLine"/>
      </w:pPr>
      <w:r w:rsidRPr="00EF5256">
        <w:t>(Continued on next page.)</w:t>
      </w:r>
    </w:p>
    <w:p w14:paraId="35CA78D4" w14:textId="77777777" w:rsidR="004A5973" w:rsidRPr="00EF5256" w:rsidRDefault="004A5973" w:rsidP="00D41468">
      <w:pPr>
        <w:pStyle w:val="ComputerScreen"/>
      </w:pPr>
      <w:r w:rsidRPr="00EF5256">
        <w:rPr>
          <w:b/>
        </w:rPr>
        <w:br w:type="page"/>
      </w:r>
      <w:r w:rsidRPr="00EF5256">
        <w:lastRenderedPageBreak/>
        <w:t>Browse Document               Jan 26, 1998 16:49:32        Page:    1 of    1</w:t>
      </w:r>
    </w:p>
    <w:p w14:paraId="338A3C7A" w14:textId="77777777" w:rsidR="004A5973" w:rsidRPr="00EF5256" w:rsidRDefault="004A5973" w:rsidP="00D41468">
      <w:pPr>
        <w:pStyle w:val="ComputerScreen"/>
      </w:pPr>
      <w:r w:rsidRPr="00EF5256">
        <w:t xml:space="preserve">                              PULMONARY CONSULT</w:t>
      </w:r>
    </w:p>
    <w:p w14:paraId="593ED788" w14:textId="77777777" w:rsidR="004A5973" w:rsidRPr="00EF5256" w:rsidRDefault="00726DC4" w:rsidP="00D41468">
      <w:pPr>
        <w:pStyle w:val="ComputerScreen"/>
      </w:pPr>
      <w:r w:rsidRPr="00EF5256">
        <w:t>CPRSPATIENT,T 666</w:t>
      </w:r>
      <w:r w:rsidR="004A5973" w:rsidRPr="00EF5256">
        <w:t xml:space="preserve">-01-0167P  </w:t>
      </w:r>
      <w:r w:rsidRPr="00EF5256">
        <w:t xml:space="preserve"> </w:t>
      </w:r>
      <w:r w:rsidR="004A5973" w:rsidRPr="00EF5256">
        <w:t xml:space="preserve">PULMONARY CLINIC     Visit Date: 01/26/98@16:37 </w:t>
      </w:r>
    </w:p>
    <w:p w14:paraId="5ADF539F" w14:textId="77777777" w:rsidR="004A5973" w:rsidRPr="00EF5256" w:rsidRDefault="004A5973" w:rsidP="00D41468">
      <w:pPr>
        <w:pStyle w:val="ComputerScreen"/>
      </w:pPr>
      <w:r w:rsidRPr="00EF5256">
        <w:t xml:space="preserve">DATE OF NOTE: JAN 26, 1998@16:37:34  ENTRY DATE: JAN 26, 1998@16:37:34        </w:t>
      </w:r>
    </w:p>
    <w:p w14:paraId="4497E516" w14:textId="77777777" w:rsidR="004A5973" w:rsidRPr="00EF5256" w:rsidRDefault="004A5973" w:rsidP="00D41468">
      <w:pPr>
        <w:pStyle w:val="ComputerScreen"/>
      </w:pPr>
      <w:r w:rsidRPr="00EF5256">
        <w:t xml:space="preserve">      AUTHOR: </w:t>
      </w:r>
      <w:r w:rsidR="00726DC4" w:rsidRPr="00EF5256">
        <w:t xml:space="preserve">TIUPROVIDER,THREE    </w:t>
      </w:r>
      <w:r w:rsidRPr="00EF5256">
        <w:t xml:space="preserve">EXP COSIGNER:                              </w:t>
      </w:r>
    </w:p>
    <w:p w14:paraId="123C4D2B" w14:textId="77777777" w:rsidR="004A5973" w:rsidRPr="00EF5256" w:rsidRDefault="004A5973" w:rsidP="00D41468">
      <w:pPr>
        <w:pStyle w:val="ComputerScreen"/>
      </w:pPr>
      <w:r w:rsidRPr="00EF5256">
        <w:t xml:space="preserve">     URGENCY:                            STATUS: UNSIGNED                     </w:t>
      </w:r>
    </w:p>
    <w:p w14:paraId="2E692BBC" w14:textId="77777777" w:rsidR="004A5973" w:rsidRPr="00EF5256" w:rsidRDefault="004A5973" w:rsidP="00D41468">
      <w:pPr>
        <w:pStyle w:val="ComputerScreen"/>
      </w:pPr>
    </w:p>
    <w:p w14:paraId="13BF9F38" w14:textId="77777777" w:rsidR="00726DC4" w:rsidRPr="00EF5256" w:rsidRDefault="004A5973" w:rsidP="00D41468">
      <w:pPr>
        <w:pStyle w:val="ComputerScreen"/>
      </w:pPr>
      <w:r w:rsidRPr="00EF5256">
        <w:t xml:space="preserve">DEMOGRAPHICS: </w:t>
      </w:r>
      <w:r w:rsidR="00726DC4" w:rsidRPr="00EF5256">
        <w:t>CPRSPATIENT,TWO</w:t>
      </w:r>
    </w:p>
    <w:p w14:paraId="394BEB9B" w14:textId="77777777" w:rsidR="004A5973" w:rsidRPr="00EF5256" w:rsidRDefault="00726DC4" w:rsidP="00D41468">
      <w:pPr>
        <w:pStyle w:val="ComputerScreen"/>
      </w:pPr>
      <w:r w:rsidRPr="00EF5256">
        <w:t xml:space="preserve">              666</w:t>
      </w:r>
      <w:r w:rsidR="004A5973" w:rsidRPr="00EF5256">
        <w:t xml:space="preserve">-01-0167P                                                    </w:t>
      </w:r>
    </w:p>
    <w:p w14:paraId="309A5EFE" w14:textId="77777777" w:rsidR="004A5973" w:rsidRPr="00EF5256" w:rsidRDefault="004A5973" w:rsidP="00D41468">
      <w:pPr>
        <w:pStyle w:val="ComputerScreen"/>
      </w:pPr>
      <w:r w:rsidRPr="00EF5256">
        <w:t xml:space="preserve">              31                                                              </w:t>
      </w:r>
    </w:p>
    <w:p w14:paraId="2D3B0D44" w14:textId="77777777" w:rsidR="004A5973" w:rsidRPr="00EF5256" w:rsidRDefault="004A5973" w:rsidP="00D41468">
      <w:pPr>
        <w:pStyle w:val="ComputerScreen"/>
      </w:pPr>
      <w:r w:rsidRPr="00EF5256">
        <w:t xml:space="preserve">              JAN 1,1967                                                      </w:t>
      </w:r>
    </w:p>
    <w:p w14:paraId="4D78BF1F" w14:textId="77777777" w:rsidR="004A5973" w:rsidRPr="00EF5256" w:rsidRDefault="004A5973" w:rsidP="00D41468">
      <w:pPr>
        <w:pStyle w:val="ComputerScreen"/>
      </w:pPr>
      <w:r w:rsidRPr="00EF5256">
        <w:t xml:space="preserve">                                                                              </w:t>
      </w:r>
    </w:p>
    <w:p w14:paraId="2C48E4CD" w14:textId="77777777" w:rsidR="004A5973" w:rsidRPr="00EF5256" w:rsidRDefault="004A5973" w:rsidP="00D41468">
      <w:pPr>
        <w:pStyle w:val="ComputerScreen"/>
      </w:pPr>
      <w:r w:rsidRPr="00EF5256">
        <w:t xml:space="preserve">His disposition is good.                                                      </w:t>
      </w:r>
    </w:p>
    <w:p w14:paraId="037E4C77" w14:textId="77777777" w:rsidR="004A5973" w:rsidRPr="00EF5256" w:rsidRDefault="004A5973" w:rsidP="00D41468">
      <w:pPr>
        <w:pStyle w:val="ComputerScreen"/>
      </w:pPr>
    </w:p>
    <w:p w14:paraId="1F48295B" w14:textId="77777777" w:rsidR="004A5973" w:rsidRPr="00EF5256" w:rsidRDefault="004A5973" w:rsidP="00D41468">
      <w:pPr>
        <w:pStyle w:val="CScreenReversed"/>
      </w:pPr>
      <w:r w:rsidRPr="00EF5256">
        <w:t xml:space="preserve">          + Next Screen  - Prev Screen  ?? More actions                    &gt;&gt;&gt;</w:t>
      </w:r>
    </w:p>
    <w:p w14:paraId="2E673D69" w14:textId="77777777" w:rsidR="004A5973" w:rsidRPr="00EF5256" w:rsidRDefault="004A5973" w:rsidP="00D41468">
      <w:pPr>
        <w:pStyle w:val="ComputerScreen"/>
      </w:pPr>
      <w:r w:rsidRPr="00EF5256">
        <w:t xml:space="preserve">     Find                      Make Addendum             Identify Signers</w:t>
      </w:r>
    </w:p>
    <w:p w14:paraId="49ABA535" w14:textId="77777777" w:rsidR="004A5973" w:rsidRPr="00EF5256" w:rsidRDefault="004A5973" w:rsidP="00D41468">
      <w:pPr>
        <w:pStyle w:val="ComputerScreen"/>
      </w:pPr>
      <w:r w:rsidRPr="00EF5256">
        <w:t xml:space="preserve">     Print                     Sign/Cosign               Delete</w:t>
      </w:r>
    </w:p>
    <w:p w14:paraId="58EDC7B5" w14:textId="77777777" w:rsidR="004A5973" w:rsidRPr="00EF5256" w:rsidRDefault="004A5973" w:rsidP="00D41468">
      <w:pPr>
        <w:pStyle w:val="ComputerScreen"/>
      </w:pPr>
      <w:r w:rsidRPr="00EF5256">
        <w:t xml:space="preserve">     Edit                      Copy                      Link ...</w:t>
      </w:r>
    </w:p>
    <w:p w14:paraId="35134259" w14:textId="77777777" w:rsidR="004A5973" w:rsidRPr="00EF5256" w:rsidRDefault="004A5973" w:rsidP="00D41468">
      <w:pPr>
        <w:pStyle w:val="ComputerScreen"/>
      </w:pPr>
      <w:r w:rsidRPr="00EF5256">
        <w:t xml:space="preserve">                                                         Quit</w:t>
      </w:r>
    </w:p>
    <w:p w14:paraId="3EE510C5"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w:t>
      </w:r>
    </w:p>
    <w:p w14:paraId="74C1377F" w14:textId="77777777" w:rsidR="004A5973" w:rsidRPr="00EF5256" w:rsidRDefault="004A5973" w:rsidP="00D41468">
      <w:pPr>
        <w:pStyle w:val="ComputerScreen"/>
      </w:pPr>
    </w:p>
    <w:p w14:paraId="337AEC7D" w14:textId="77777777" w:rsidR="004A5973" w:rsidRPr="00EF5256" w:rsidRDefault="004A5973" w:rsidP="00D41468">
      <w:pPr>
        <w:pStyle w:val="BlankLine"/>
      </w:pPr>
    </w:p>
    <w:p w14:paraId="0DCF39E0" w14:textId="77777777" w:rsidR="004A5973" w:rsidRPr="00EF5256" w:rsidRDefault="004A5973" w:rsidP="00D41468">
      <w:pPr>
        <w:pStyle w:val="ComputerScreen"/>
      </w:pPr>
      <w:r w:rsidRPr="00EF5256">
        <w:t>Unsigned Notes                Jan 27, 1998 15:20:55        Page:    1 of    1</w:t>
      </w:r>
    </w:p>
    <w:p w14:paraId="61EBFE45" w14:textId="77777777" w:rsidR="004A5973" w:rsidRPr="00EF5256" w:rsidRDefault="00726DC4" w:rsidP="00D41468">
      <w:pPr>
        <w:pStyle w:val="ComputerScreen"/>
      </w:pPr>
      <w:r w:rsidRPr="00EF5256">
        <w:t>CPRSPATIENT,TWO                 666</w:t>
      </w:r>
      <w:r w:rsidR="004A5973" w:rsidRPr="00EF5256">
        <w:t>-01-0167P1A         JAN 1,1967 (31)   &lt;A&gt;</w:t>
      </w:r>
    </w:p>
    <w:p w14:paraId="35868A3D" w14:textId="77777777" w:rsidR="004A5973" w:rsidRPr="00EF5256" w:rsidRDefault="004A5973" w:rsidP="00D41468">
      <w:pPr>
        <w:pStyle w:val="ComputerScreen"/>
      </w:pPr>
      <w:r w:rsidRPr="00EF5256">
        <w:t xml:space="preserve">                    Currently viewing all unsigned notes</w:t>
      </w:r>
    </w:p>
    <w:p w14:paraId="05721297" w14:textId="77777777" w:rsidR="004A5973" w:rsidRPr="00EF5256" w:rsidRDefault="004A5973" w:rsidP="00D41468">
      <w:pPr>
        <w:pStyle w:val="ComputerScreen"/>
      </w:pPr>
      <w:r w:rsidRPr="00EF5256">
        <w:t xml:space="preserve">     Title                                      Written      Author     SigSt</w:t>
      </w:r>
    </w:p>
    <w:p w14:paraId="043FE8D3" w14:textId="77777777" w:rsidR="004A5973" w:rsidRPr="00EF5256" w:rsidRDefault="004A5973" w:rsidP="00D41468">
      <w:pPr>
        <w:pStyle w:val="ComputerScreen"/>
      </w:pPr>
      <w:r w:rsidRPr="00EF5256">
        <w:t>1    PULMONARY CONSULT                        | 01/27 15:19  RUSSELL,J  unsig</w:t>
      </w:r>
    </w:p>
    <w:p w14:paraId="22D3A272" w14:textId="77777777" w:rsidR="004A5973" w:rsidRPr="00EF5256" w:rsidRDefault="004A5973" w:rsidP="00D41468">
      <w:pPr>
        <w:pStyle w:val="ComputerScreen"/>
      </w:pPr>
    </w:p>
    <w:p w14:paraId="2C0BC74E" w14:textId="77777777" w:rsidR="004A5973" w:rsidRPr="00EF5256" w:rsidRDefault="004A5973" w:rsidP="00D41468">
      <w:pPr>
        <w:pStyle w:val="ComputerScreen"/>
      </w:pPr>
    </w:p>
    <w:p w14:paraId="5AE9D7A5" w14:textId="77777777" w:rsidR="004A5973" w:rsidRPr="00EF5256" w:rsidRDefault="004A5973" w:rsidP="00D41468">
      <w:pPr>
        <w:pStyle w:val="ComputerScreen"/>
      </w:pPr>
    </w:p>
    <w:p w14:paraId="5802CCC0" w14:textId="77777777" w:rsidR="004A5973" w:rsidRPr="00EF5256" w:rsidRDefault="004A5973" w:rsidP="00D41468">
      <w:pPr>
        <w:pStyle w:val="ComputerScreen"/>
      </w:pPr>
    </w:p>
    <w:p w14:paraId="7E75CC98" w14:textId="77777777" w:rsidR="004A5973" w:rsidRPr="00EF5256" w:rsidRDefault="004A5973" w:rsidP="00D41468">
      <w:pPr>
        <w:pStyle w:val="ComputerScreen"/>
      </w:pPr>
    </w:p>
    <w:p w14:paraId="0836E42D" w14:textId="77777777" w:rsidR="004A5973" w:rsidRPr="00EF5256" w:rsidRDefault="004A5973" w:rsidP="00D41468">
      <w:pPr>
        <w:pStyle w:val="ComputerScreen"/>
      </w:pPr>
    </w:p>
    <w:p w14:paraId="3CDC36B0" w14:textId="77777777" w:rsidR="004A5973" w:rsidRPr="00EF5256" w:rsidRDefault="004A5973" w:rsidP="00D41468">
      <w:pPr>
        <w:pStyle w:val="ComputerScreen"/>
      </w:pPr>
    </w:p>
    <w:p w14:paraId="672ADB72" w14:textId="77777777" w:rsidR="004A5973" w:rsidRPr="00EF5256" w:rsidRDefault="004A5973" w:rsidP="00D41468">
      <w:pPr>
        <w:pStyle w:val="ComputerScreen"/>
      </w:pPr>
    </w:p>
    <w:p w14:paraId="723198A0" w14:textId="77777777" w:rsidR="004A5973" w:rsidRPr="00EF5256" w:rsidRDefault="004A5973" w:rsidP="00D41468">
      <w:pPr>
        <w:pStyle w:val="ComputerScreen"/>
      </w:pPr>
    </w:p>
    <w:p w14:paraId="73B927C2" w14:textId="77777777" w:rsidR="004A5973" w:rsidRPr="00EF5256" w:rsidRDefault="004A5973" w:rsidP="00D41468">
      <w:pPr>
        <w:pStyle w:val="ComputerScreen"/>
      </w:pPr>
    </w:p>
    <w:p w14:paraId="21374493" w14:textId="77777777" w:rsidR="004A5973" w:rsidRPr="00EF5256" w:rsidRDefault="004A5973" w:rsidP="00D41468">
      <w:pPr>
        <w:pStyle w:val="ComputerScreen"/>
      </w:pPr>
    </w:p>
    <w:p w14:paraId="604E820F" w14:textId="77777777" w:rsidR="004A5973" w:rsidRPr="00EF5256" w:rsidRDefault="004A5973" w:rsidP="00D41468">
      <w:pPr>
        <w:pStyle w:val="ComputerScreen"/>
      </w:pPr>
    </w:p>
    <w:p w14:paraId="3EE05E4E" w14:textId="77777777" w:rsidR="004A5973" w:rsidRPr="00EF5256" w:rsidRDefault="004A5973" w:rsidP="00D41468">
      <w:pPr>
        <w:pStyle w:val="ComputerScreen"/>
      </w:pPr>
    </w:p>
    <w:p w14:paraId="408E9C8B" w14:textId="77777777" w:rsidR="004A5973" w:rsidRPr="00EF5256" w:rsidRDefault="004A5973" w:rsidP="00D41468">
      <w:pPr>
        <w:pStyle w:val="ComputerScreen"/>
      </w:pPr>
    </w:p>
    <w:p w14:paraId="3A1861E7" w14:textId="77777777" w:rsidR="004A5973" w:rsidRPr="00EF5256" w:rsidRDefault="004A5973" w:rsidP="00D41468">
      <w:pPr>
        <w:pStyle w:val="CScreenReversed"/>
      </w:pPr>
      <w:r w:rsidRPr="00EF5256">
        <w:t xml:space="preserve">          Enter the numbers of the items you wish to act on.                &gt;&gt;&gt;</w:t>
      </w:r>
    </w:p>
    <w:p w14:paraId="5470B9DA" w14:textId="77777777" w:rsidR="004A5973" w:rsidRPr="00EF5256" w:rsidRDefault="004A5973" w:rsidP="00D41468">
      <w:pPr>
        <w:pStyle w:val="ComputerScreen"/>
      </w:pPr>
      <w:r w:rsidRPr="00EF5256">
        <w:t>NW  Write New Note        CV  Change View ...       SP  Select New Patient</w:t>
      </w:r>
    </w:p>
    <w:p w14:paraId="0396BF5C" w14:textId="77777777" w:rsidR="004A5973" w:rsidRPr="00EF5256" w:rsidRDefault="004A5973" w:rsidP="00D41468">
      <w:pPr>
        <w:pStyle w:val="ComputerScreen"/>
      </w:pPr>
      <w:r w:rsidRPr="00EF5256">
        <w:t>AD  Add New Orders        CC  Chart Contents ...    Q   Close Patient Chart</w:t>
      </w:r>
    </w:p>
    <w:p w14:paraId="4937D3C2" w14:textId="77777777" w:rsidR="004A5973" w:rsidRPr="00EF5256" w:rsidRDefault="004A5973" w:rsidP="00D41468">
      <w:pPr>
        <w:pStyle w:val="ComputerScreen"/>
      </w:pPr>
      <w:r w:rsidRPr="00EF5256">
        <w:t xml:space="preserve">Select: Chart Contents// </w:t>
      </w:r>
      <w:r w:rsidRPr="00EF5256">
        <w:rPr>
          <w:b/>
        </w:rPr>
        <w:t xml:space="preserve">Q </w:t>
      </w:r>
      <w:r w:rsidRPr="00EF5256">
        <w:t xml:space="preserve">  Close Patient Chart  </w:t>
      </w:r>
    </w:p>
    <w:p w14:paraId="7DC3A12D" w14:textId="77777777" w:rsidR="004A5973" w:rsidRPr="00EF5256" w:rsidRDefault="004A5973" w:rsidP="00D41468">
      <w:pPr>
        <w:pStyle w:val="Note"/>
      </w:pPr>
    </w:p>
    <w:p w14:paraId="550B242C" w14:textId="77777777" w:rsidR="004A5973" w:rsidRPr="00EF5256" w:rsidRDefault="004A5973" w:rsidP="00D41468">
      <w:pPr>
        <w:pStyle w:val="Note"/>
      </w:pPr>
    </w:p>
    <w:p w14:paraId="27778A52" w14:textId="77777777" w:rsidR="004A5973" w:rsidRPr="00EF5256" w:rsidRDefault="004A5973" w:rsidP="00D41468">
      <w:pPr>
        <w:pStyle w:val="Note"/>
      </w:pPr>
    </w:p>
    <w:p w14:paraId="30023991" w14:textId="77777777" w:rsidR="004A5973" w:rsidRPr="00EF5256" w:rsidRDefault="004A5973" w:rsidP="00D41468">
      <w:pPr>
        <w:pStyle w:val="Heading2"/>
      </w:pPr>
      <w:r w:rsidRPr="00EF5256">
        <w:rPr>
          <w:rFonts w:ascii="Times New Roman" w:hAnsi="Times New Roman"/>
          <w:sz w:val="24"/>
        </w:rPr>
        <w:br w:type="page"/>
      </w:r>
      <w:bookmarkStart w:id="128" w:name="MedicineResults"/>
      <w:bookmarkStart w:id="129" w:name="_Toc6930154"/>
      <w:bookmarkEnd w:id="128"/>
      <w:r w:rsidRPr="00EF5256">
        <w:lastRenderedPageBreak/>
        <w:t>Using the Consults Package with Medicine</w:t>
      </w:r>
      <w:bookmarkEnd w:id="129"/>
      <w:r w:rsidRPr="00EF5256">
        <w:fldChar w:fldCharType="begin"/>
      </w:r>
      <w:r w:rsidRPr="00EF5256">
        <w:instrText xml:space="preserve"> XE "Medicine Package" </w:instrText>
      </w:r>
      <w:r w:rsidRPr="00EF5256">
        <w:fldChar w:fldCharType="end"/>
      </w:r>
    </w:p>
    <w:p w14:paraId="606737FB" w14:textId="77777777" w:rsidR="008B2AAE" w:rsidRPr="00EF5256" w:rsidRDefault="008B2AAE" w:rsidP="00D41468"/>
    <w:p w14:paraId="72DB7CE2" w14:textId="77777777" w:rsidR="004A5973" w:rsidRPr="00EF5256" w:rsidRDefault="004A5973" w:rsidP="00D41468">
      <w:r w:rsidRPr="00EF5256">
        <w:t>If your site is set up for attaching Medicine results to consults, and there are results available, then Consults prompts you to attach relevant results during the Complete/Update action.</w:t>
      </w:r>
    </w:p>
    <w:p w14:paraId="6952EF19" w14:textId="77777777" w:rsidR="008B2AAE" w:rsidRPr="00EF5256" w:rsidRDefault="008B2AAE" w:rsidP="00D41468"/>
    <w:p w14:paraId="2DAB7BCF" w14:textId="77777777" w:rsidR="004A5973" w:rsidRPr="00EF5256" w:rsidRDefault="004A5973" w:rsidP="00D41468">
      <w:r w:rsidRPr="00EF5256">
        <w:t>In this example, we attach medicine results to a consult we are completing:</w:t>
      </w:r>
    </w:p>
    <w:p w14:paraId="26B972FE" w14:textId="77777777" w:rsidR="004A5973" w:rsidRPr="00EF5256" w:rsidRDefault="004A5973" w:rsidP="00D41468">
      <w:pPr>
        <w:pStyle w:val="ComputerScreen"/>
      </w:pPr>
      <w:r w:rsidRPr="00EF5256">
        <w:t xml:space="preserve">CONSULT TRACKING              Jun 21, 2000 14:23:01          Page:    1 of    3 </w:t>
      </w:r>
    </w:p>
    <w:p w14:paraId="337D35FE" w14:textId="77777777" w:rsidR="004A5973" w:rsidRPr="00EF5256" w:rsidRDefault="00726DC4" w:rsidP="00D41468">
      <w:pPr>
        <w:pStyle w:val="ComputerScreen"/>
      </w:pPr>
      <w:r w:rsidRPr="00EF5256">
        <w:t>CPRSPATIENT,FOUR 666</w:t>
      </w:r>
      <w:r w:rsidR="004A5973" w:rsidRPr="00EF5256">
        <w:t>-43-8796          2B M              DEC 4,1949 (50)   &lt;CAD&gt;</w:t>
      </w:r>
    </w:p>
    <w:p w14:paraId="658D2232" w14:textId="77777777" w:rsidR="004A5973" w:rsidRPr="00EF5256" w:rsidRDefault="004A5973" w:rsidP="00D41468">
      <w:pPr>
        <w:pStyle w:val="ComputerScreen"/>
      </w:pPr>
      <w:r w:rsidRPr="00EF5256">
        <w:t xml:space="preserve">                                                              Wt.(lb): No Entry</w:t>
      </w:r>
    </w:p>
    <w:p w14:paraId="7265B898" w14:textId="77777777" w:rsidR="004A5973" w:rsidRPr="00EF5256" w:rsidRDefault="004A5973" w:rsidP="00D41468">
      <w:pPr>
        <w:pStyle w:val="ComputerScreen"/>
      </w:pPr>
      <w:r w:rsidRPr="00EF5256">
        <w:t xml:space="preserve">    Requested  St     No.   Consult/Procedure Request                         </w:t>
      </w:r>
      <w:r w:rsidRPr="00EF5256">
        <w:sym w:font="Symbol" w:char="007F"/>
      </w:r>
      <w:r w:rsidRPr="00EF5256">
        <w:t xml:space="preserve"> </w:t>
      </w:r>
    </w:p>
    <w:p w14:paraId="436796A8" w14:textId="77777777" w:rsidR="004A5973" w:rsidRPr="00EF5256" w:rsidRDefault="004A5973" w:rsidP="00D41468">
      <w:pPr>
        <w:pStyle w:val="ComputerScreen"/>
      </w:pPr>
      <w:r w:rsidRPr="00EF5256">
        <w:t xml:space="preserve">1   05/16/00  a      1719  ELECTROCARDIOGRAM CARDIOLOGY Proc                   </w:t>
      </w:r>
    </w:p>
    <w:p w14:paraId="780B732F" w14:textId="77777777" w:rsidR="004A5973" w:rsidRPr="00EF5256" w:rsidRDefault="004A5973" w:rsidP="00D41468">
      <w:pPr>
        <w:pStyle w:val="ComputerScreen"/>
      </w:pPr>
      <w:r w:rsidRPr="00EF5256">
        <w:t xml:space="preserve">2   05/15/00  c      1718  ELECTROCARDIOGRAM CARDIOLOGY Proc                   </w:t>
      </w:r>
    </w:p>
    <w:p w14:paraId="6A4ECF34" w14:textId="77777777" w:rsidR="004A5973" w:rsidRPr="00EF5256" w:rsidRDefault="004A5973" w:rsidP="00D41468">
      <w:pPr>
        <w:pStyle w:val="ComputerScreen"/>
      </w:pPr>
      <w:r w:rsidRPr="00EF5256">
        <w:t xml:space="preserve">3   02/09/00  p      1679  Holter Monitoring CARDIOLOGY Cons                   </w:t>
      </w:r>
    </w:p>
    <w:p w14:paraId="6C6FE4EA" w14:textId="77777777" w:rsidR="004A5973" w:rsidRPr="00EF5256" w:rsidRDefault="004A5973" w:rsidP="00D41468">
      <w:pPr>
        <w:pStyle w:val="ComputerScreen"/>
      </w:pPr>
      <w:r w:rsidRPr="00EF5256">
        <w:t xml:space="preserve">4   06/18/99  a      1538  PACEMAKER SURVEILLANCE CARDIOLOGY Proc              </w:t>
      </w:r>
    </w:p>
    <w:p w14:paraId="1BADDBD9" w14:textId="77777777" w:rsidR="004A5973" w:rsidRPr="00EF5256" w:rsidRDefault="004A5973" w:rsidP="00D41468">
      <w:pPr>
        <w:pStyle w:val="ComputerScreen"/>
      </w:pPr>
      <w:r w:rsidRPr="00EF5256">
        <w:t xml:space="preserve">5   04/07/99  c      1433  Holter Monitoring CARDIOLOGY Cons                   </w:t>
      </w:r>
    </w:p>
    <w:p w14:paraId="77D7CA9A" w14:textId="77777777" w:rsidR="004A5973" w:rsidRPr="00EF5256" w:rsidRDefault="004A5973" w:rsidP="00D41468">
      <w:pPr>
        <w:pStyle w:val="ComputerScreen"/>
      </w:pPr>
      <w:r w:rsidRPr="00EF5256">
        <w:t xml:space="preserve">6   06/11/98  pr     1047  CARDIOLOGY Cons                                     </w:t>
      </w:r>
    </w:p>
    <w:p w14:paraId="2C846DAF" w14:textId="77777777" w:rsidR="004A5973" w:rsidRPr="00EF5256" w:rsidRDefault="004A5973" w:rsidP="00D41468">
      <w:pPr>
        <w:pStyle w:val="ComputerScreen"/>
      </w:pPr>
      <w:r w:rsidRPr="00EF5256">
        <w:t xml:space="preserve">7   09/24/97  c       341 *CARDIOLOGY Cons                                     </w:t>
      </w:r>
    </w:p>
    <w:p w14:paraId="6F70903D" w14:textId="77777777" w:rsidR="004A5973" w:rsidRPr="00EF5256" w:rsidRDefault="004A5973" w:rsidP="00D41468">
      <w:pPr>
        <w:pStyle w:val="ComputerScreen"/>
      </w:pPr>
      <w:r w:rsidRPr="00EF5256">
        <w:t xml:space="preserve">8   02/03/97  dc      209  CARDIOLOGY Cons                                     </w:t>
      </w:r>
    </w:p>
    <w:p w14:paraId="4C5A60CE" w14:textId="77777777" w:rsidR="004A5973" w:rsidRPr="00EF5256" w:rsidRDefault="004A5973" w:rsidP="00D41468">
      <w:pPr>
        <w:pStyle w:val="ComputerScreen"/>
      </w:pPr>
      <w:r w:rsidRPr="00EF5256">
        <w:t xml:space="preserve">9   07/28/95  c        94  ECHO CARDIOLOGY Proc                                </w:t>
      </w:r>
    </w:p>
    <w:p w14:paraId="4240A75C" w14:textId="77777777" w:rsidR="004A5973" w:rsidRPr="00EF5256" w:rsidRDefault="004A5973" w:rsidP="00D41468">
      <w:pPr>
        <w:pStyle w:val="ComputerScreen"/>
      </w:pPr>
      <w:r w:rsidRPr="00EF5256">
        <w:t xml:space="preserve">10  07/20/95  c        88  ELECTROCARDIOGRAM CARDIOLOGY Proc                   </w:t>
      </w:r>
    </w:p>
    <w:p w14:paraId="45615D2C" w14:textId="77777777" w:rsidR="004A5973" w:rsidRPr="00EF5256" w:rsidRDefault="004A5973" w:rsidP="00D41468">
      <w:pPr>
        <w:pStyle w:val="ComputerScreen"/>
      </w:pPr>
      <w:r w:rsidRPr="00EF5256">
        <w:t xml:space="preserve">11  07/20/95  c        87  ELECTROCARDIOGRAM CARDIOLOGY Proc                   </w:t>
      </w:r>
    </w:p>
    <w:p w14:paraId="43403847" w14:textId="77777777" w:rsidR="004A5973" w:rsidRPr="00EF5256" w:rsidRDefault="004A5973" w:rsidP="00D41468">
      <w:pPr>
        <w:pStyle w:val="ComputerScreen"/>
      </w:pPr>
      <w:r w:rsidRPr="00EF5256">
        <w:t xml:space="preserve">12  04/23/92  c        64 *ELECTROCARDIOGRAM CARDIOLOGY Proc                   </w:t>
      </w:r>
    </w:p>
    <w:p w14:paraId="11BBC6B9" w14:textId="77777777" w:rsidR="004A5973" w:rsidRPr="00EF5256" w:rsidRDefault="004A5973" w:rsidP="00D41468">
      <w:pPr>
        <w:pStyle w:val="CScreenReversed"/>
      </w:pPr>
      <w:r w:rsidRPr="00EF5256">
        <w:t xml:space="preserve">+         Enter ?? for more actions                                            </w:t>
      </w:r>
    </w:p>
    <w:p w14:paraId="6BC37342" w14:textId="77777777" w:rsidR="004A5973" w:rsidRPr="00EF5256" w:rsidRDefault="004A5973" w:rsidP="00D41468">
      <w:pPr>
        <w:pStyle w:val="ComputerScreen"/>
      </w:pPr>
      <w:r w:rsidRPr="00EF5256">
        <w:t>SP Select Patient   FR Forward          CT Complete/Update  RT Results Display</w:t>
      </w:r>
    </w:p>
    <w:p w14:paraId="442992D4" w14:textId="77777777" w:rsidR="004A5973" w:rsidRPr="00EF5256" w:rsidRDefault="004A5973" w:rsidP="00D41468">
      <w:pPr>
        <w:pStyle w:val="ComputerScreen"/>
      </w:pPr>
      <w:r w:rsidRPr="00EF5256">
        <w:t>CV Change View ...  CX Cancel (Deny)    MA Make Addendum    PF Print Form 513</w:t>
      </w:r>
    </w:p>
    <w:p w14:paraId="09F29F91" w14:textId="77777777" w:rsidR="004A5973" w:rsidRPr="00EF5256" w:rsidRDefault="004A5973" w:rsidP="00D41468">
      <w:pPr>
        <w:pStyle w:val="ComputerScreen"/>
      </w:pPr>
      <w:r w:rsidRPr="00EF5256">
        <w:t>RC Receive          DC Discontinue      SF Sig Findings     RM Remove Med Rslt</w:t>
      </w:r>
    </w:p>
    <w:p w14:paraId="3BE03B44" w14:textId="77777777" w:rsidR="004A5973" w:rsidRPr="00EF5256" w:rsidRDefault="004A5973" w:rsidP="00D41468">
      <w:pPr>
        <w:pStyle w:val="ComputerScreen"/>
      </w:pPr>
      <w:r w:rsidRPr="00EF5256">
        <w:t>SC Schedule         CM Add Comment      DD Detailed Display ER Edit/Resubmit</w:t>
      </w:r>
      <w:r w:rsidRPr="00EF5256">
        <w:br/>
        <w:t xml:space="preserve">Select: Next Screen// </w:t>
      </w:r>
      <w:r w:rsidRPr="00EF5256">
        <w:rPr>
          <w:b/>
        </w:rPr>
        <w:t>CT</w:t>
      </w:r>
      <w:r w:rsidRPr="00EF5256">
        <w:t xml:space="preserve">   Complete/Update </w:t>
      </w:r>
    </w:p>
    <w:p w14:paraId="244E8562" w14:textId="6CBBA323" w:rsidR="004A5973" w:rsidRPr="00EF5256" w:rsidRDefault="00DF14A3" w:rsidP="00D41468">
      <w:pPr>
        <w:pStyle w:val="blankline0"/>
      </w:pPr>
      <w:r w:rsidRPr="00EF5256">
        <w:t xml:space="preserve"> </w:t>
      </w:r>
      <w:r w:rsidR="004A5973" w:rsidRPr="00EF5256">
        <w:t xml:space="preserve"> </w:t>
      </w:r>
    </w:p>
    <w:p w14:paraId="735FC6BB" w14:textId="77777777" w:rsidR="004A5973" w:rsidRPr="00EF5256" w:rsidRDefault="004A5973" w:rsidP="00D41468">
      <w:pPr>
        <w:pStyle w:val="ComputerScreen"/>
      </w:pPr>
      <w:r w:rsidRPr="00EF5256">
        <w:t xml:space="preserve">CHOOSE No. 1-32: </w:t>
      </w:r>
      <w:r w:rsidRPr="00EF5256">
        <w:rPr>
          <w:b/>
        </w:rPr>
        <w:t>1</w:t>
      </w:r>
    </w:p>
    <w:p w14:paraId="3C57F4BC" w14:textId="77777777" w:rsidR="004A5973" w:rsidRPr="00EF5256" w:rsidRDefault="004A5973" w:rsidP="00D41468">
      <w:pPr>
        <w:pStyle w:val="ComputerScreen"/>
      </w:pPr>
      <w:r w:rsidRPr="00EF5256">
        <w:t xml:space="preserve"> </w:t>
      </w:r>
    </w:p>
    <w:p w14:paraId="1554B36E" w14:textId="77777777" w:rsidR="004A5973" w:rsidRPr="00EF5256" w:rsidRDefault="004A5973" w:rsidP="00D41468">
      <w:pPr>
        <w:pStyle w:val="ComputerScreen"/>
      </w:pPr>
      <w:r w:rsidRPr="00EF5256">
        <w:t xml:space="preserve">Attach Medicine Results? Y// </w:t>
      </w:r>
      <w:r w:rsidRPr="00EF5256">
        <w:rPr>
          <w:b/>
        </w:rPr>
        <w:t>&lt;Enter&gt;</w:t>
      </w:r>
      <w:r w:rsidRPr="00EF5256">
        <w:t xml:space="preserve"> ES</w:t>
      </w:r>
    </w:p>
    <w:p w14:paraId="6D744259" w14:textId="287DD7D4" w:rsidR="004A5973" w:rsidRPr="00EF5256" w:rsidRDefault="00DF14A3" w:rsidP="00D41468">
      <w:pPr>
        <w:pStyle w:val="blankline0"/>
      </w:pPr>
      <w:r w:rsidRPr="00EF5256">
        <w:t xml:space="preserve"> </w:t>
      </w:r>
      <w:r w:rsidR="004A5973" w:rsidRPr="00EF5256">
        <w:t xml:space="preserve"> </w:t>
      </w:r>
    </w:p>
    <w:p w14:paraId="202243CC" w14:textId="77777777" w:rsidR="004A5973" w:rsidRPr="00EF5256" w:rsidRDefault="004A5973" w:rsidP="00D41468">
      <w:pPr>
        <w:pStyle w:val="ComputerScreen"/>
      </w:pPr>
      <w:r w:rsidRPr="00EF5256">
        <w:t xml:space="preserve">Procedure/Medicine Resulting  Jun 21, 2000 14:29:50          Page:    1 of    1 </w:t>
      </w:r>
      <w:r w:rsidRPr="00EF5256">
        <w:sym w:font="Symbol" w:char="007F"/>
      </w:r>
      <w:r w:rsidRPr="00EF5256">
        <w:t xml:space="preserve"> </w:t>
      </w:r>
    </w:p>
    <w:p w14:paraId="5D8FBF80" w14:textId="77777777" w:rsidR="004A5973" w:rsidRPr="00EF5256" w:rsidRDefault="00726DC4" w:rsidP="00D41468">
      <w:pPr>
        <w:pStyle w:val="ComputerScreen"/>
      </w:pPr>
      <w:r w:rsidRPr="00EF5256">
        <w:t>CPRSPATIENT,FOUR 666</w:t>
      </w:r>
      <w:r w:rsidR="004A5973" w:rsidRPr="00EF5256">
        <w:t>-43-8796             2B M              DEC 4,1949 (50)   &lt;CAD&gt;</w:t>
      </w:r>
    </w:p>
    <w:p w14:paraId="6EB27BE5" w14:textId="77777777" w:rsidR="004A5973" w:rsidRPr="00EF5256" w:rsidRDefault="004A5973" w:rsidP="00D41468">
      <w:pPr>
        <w:pStyle w:val="ComputerScreen"/>
      </w:pPr>
      <w:r w:rsidRPr="00EF5256">
        <w:t xml:space="preserve">                           Available Medicine Results                          </w:t>
      </w:r>
    </w:p>
    <w:p w14:paraId="5047FDB2" w14:textId="77777777" w:rsidR="004A5973" w:rsidRPr="00EF5256" w:rsidRDefault="004A5973" w:rsidP="00D41468">
      <w:pPr>
        <w:pStyle w:val="ComputerScreen"/>
      </w:pPr>
      <w:r w:rsidRPr="00EF5256">
        <w:t xml:space="preserve">     Type of Proc.           Procedure Date      Summary                        </w:t>
      </w:r>
      <w:r w:rsidRPr="00EF5256">
        <w:sym w:font="Symbol" w:char="007F"/>
      </w:r>
      <w:r w:rsidRPr="00EF5256">
        <w:t xml:space="preserve"> </w:t>
      </w:r>
    </w:p>
    <w:p w14:paraId="74DC7917" w14:textId="77777777" w:rsidR="004A5973" w:rsidRPr="00EF5256" w:rsidRDefault="004A5973" w:rsidP="00D41468">
      <w:pPr>
        <w:pStyle w:val="ComputerScreen"/>
      </w:pPr>
      <w:r w:rsidRPr="00EF5256">
        <w:t xml:space="preserve"> 1   ELECTROCARDIOGRAM       AUG 13,1997         ABNORMAL                      </w:t>
      </w:r>
    </w:p>
    <w:p w14:paraId="491E68FB" w14:textId="77777777" w:rsidR="004A5973" w:rsidRPr="00EF5256" w:rsidRDefault="004A5973" w:rsidP="00D41468">
      <w:pPr>
        <w:pStyle w:val="ComputerScreen"/>
      </w:pPr>
      <w:r w:rsidRPr="00EF5256">
        <w:t xml:space="preserve"> 2   ELECTROCARDIOGRAM       JUL 31,1995@08:04   NORMAL                        </w:t>
      </w:r>
    </w:p>
    <w:p w14:paraId="2EAE4851" w14:textId="32D63576" w:rsidR="004A5973" w:rsidRPr="00EF5256" w:rsidRDefault="00DF14A3" w:rsidP="00D41468">
      <w:pPr>
        <w:pStyle w:val="ComputerScreen"/>
      </w:pPr>
      <w:r w:rsidRPr="00EF5256">
        <w:t xml:space="preserve"> </w:t>
      </w:r>
      <w:r w:rsidR="004A5973" w:rsidRPr="00EF5256">
        <w:t xml:space="preserve"> </w:t>
      </w:r>
    </w:p>
    <w:p w14:paraId="6F190AD0" w14:textId="1387270E" w:rsidR="004A5973" w:rsidRPr="00EF5256" w:rsidRDefault="00DF14A3" w:rsidP="00D41468">
      <w:pPr>
        <w:pStyle w:val="ComputerScreen"/>
      </w:pPr>
      <w:r w:rsidRPr="00EF5256">
        <w:t xml:space="preserve"> </w:t>
      </w:r>
      <w:r w:rsidR="004A5973" w:rsidRPr="00EF5256">
        <w:t xml:space="preserve"> </w:t>
      </w:r>
    </w:p>
    <w:p w14:paraId="2EC0C107" w14:textId="59E0C7E5" w:rsidR="004A5973" w:rsidRPr="00EF5256" w:rsidRDefault="00DF14A3" w:rsidP="00D41468">
      <w:pPr>
        <w:pStyle w:val="ComputerScreen"/>
      </w:pPr>
      <w:r w:rsidRPr="00EF5256">
        <w:t xml:space="preserve"> </w:t>
      </w:r>
      <w:r w:rsidR="004A5973" w:rsidRPr="00EF5256">
        <w:t xml:space="preserve"> </w:t>
      </w:r>
    </w:p>
    <w:p w14:paraId="33B9FFF0" w14:textId="3A8A993E" w:rsidR="004A5973" w:rsidRPr="00EF5256" w:rsidRDefault="00DF14A3" w:rsidP="00D41468">
      <w:pPr>
        <w:pStyle w:val="ComputerScreen"/>
      </w:pPr>
      <w:r w:rsidRPr="00EF5256">
        <w:t xml:space="preserve"> </w:t>
      </w:r>
      <w:r w:rsidR="004A5973" w:rsidRPr="00EF5256">
        <w:t xml:space="preserve"> </w:t>
      </w:r>
      <w:r w:rsidRPr="00EF5256">
        <w:t xml:space="preserve"> </w:t>
      </w:r>
      <w:r w:rsidR="004A5973" w:rsidRPr="00EF5256">
        <w:t xml:space="preserve"> </w:t>
      </w:r>
    </w:p>
    <w:p w14:paraId="019C5E3A" w14:textId="2B566131" w:rsidR="004A5973" w:rsidRPr="00EF5256" w:rsidRDefault="00DF14A3" w:rsidP="00D41468">
      <w:pPr>
        <w:pStyle w:val="ComputerScreen"/>
      </w:pPr>
      <w:r w:rsidRPr="00EF5256">
        <w:t xml:space="preserve"> </w:t>
      </w:r>
      <w:r w:rsidR="004A5973" w:rsidRPr="00EF5256">
        <w:t xml:space="preserve"> </w:t>
      </w:r>
    </w:p>
    <w:p w14:paraId="66D787D9" w14:textId="1BA66176" w:rsidR="004A5973" w:rsidRPr="00EF5256" w:rsidRDefault="00DF14A3" w:rsidP="00D41468">
      <w:pPr>
        <w:pStyle w:val="ComputerScreen"/>
      </w:pPr>
      <w:r w:rsidRPr="00EF5256">
        <w:t xml:space="preserve"> </w:t>
      </w:r>
      <w:r w:rsidR="004A5973" w:rsidRPr="00EF5256">
        <w:t xml:space="preserve"> </w:t>
      </w:r>
    </w:p>
    <w:p w14:paraId="7583732F" w14:textId="62C37B12" w:rsidR="004A5973" w:rsidRPr="00EF5256" w:rsidRDefault="00DF14A3" w:rsidP="00D41468">
      <w:pPr>
        <w:pStyle w:val="ComputerScreen"/>
      </w:pPr>
      <w:r w:rsidRPr="00EF5256">
        <w:t xml:space="preserve"> </w:t>
      </w:r>
      <w:r w:rsidR="004A5973" w:rsidRPr="00EF5256">
        <w:t xml:space="preserve"> </w:t>
      </w:r>
    </w:p>
    <w:p w14:paraId="4EE6D832" w14:textId="610D4752" w:rsidR="004A5973" w:rsidRPr="00EF5256" w:rsidRDefault="00DF14A3" w:rsidP="00D41468">
      <w:pPr>
        <w:pStyle w:val="ComputerScreen"/>
      </w:pPr>
      <w:r w:rsidRPr="00EF5256">
        <w:t xml:space="preserve"> </w:t>
      </w:r>
      <w:r w:rsidR="004A5973" w:rsidRPr="00EF5256">
        <w:t xml:space="preserve"> </w:t>
      </w:r>
    </w:p>
    <w:p w14:paraId="0900D567" w14:textId="2D247EF0" w:rsidR="004A5973" w:rsidRPr="00EF5256" w:rsidRDefault="00DF14A3" w:rsidP="00D41468">
      <w:pPr>
        <w:pStyle w:val="ComputerScreen"/>
      </w:pPr>
      <w:r w:rsidRPr="00EF5256">
        <w:t xml:space="preserve"> </w:t>
      </w:r>
      <w:r w:rsidR="004A5973" w:rsidRPr="00EF5256">
        <w:t xml:space="preserve"> </w:t>
      </w:r>
    </w:p>
    <w:p w14:paraId="00077EBA" w14:textId="1D99CEF2" w:rsidR="004A5973" w:rsidRPr="00EF5256" w:rsidRDefault="00DF14A3" w:rsidP="00D41468">
      <w:pPr>
        <w:pStyle w:val="ComputerScreen"/>
      </w:pPr>
      <w:r w:rsidRPr="00EF5256">
        <w:t xml:space="preserve"> </w:t>
      </w:r>
      <w:r w:rsidR="004A5973" w:rsidRPr="00EF5256">
        <w:t xml:space="preserve"> </w:t>
      </w:r>
    </w:p>
    <w:p w14:paraId="3A9562CA" w14:textId="77777777" w:rsidR="004A5973" w:rsidRPr="00EF5256" w:rsidRDefault="004A5973" w:rsidP="00D41468">
      <w:pPr>
        <w:pStyle w:val="CScreenReversed"/>
      </w:pPr>
      <w:r w:rsidRPr="00EF5256">
        <w:t xml:space="preserve">                            Select action or item number                       </w:t>
      </w:r>
    </w:p>
    <w:p w14:paraId="0FFBA239" w14:textId="77777777" w:rsidR="004A5973" w:rsidRPr="00EF5256" w:rsidRDefault="004A5973" w:rsidP="00D41468">
      <w:pPr>
        <w:pStyle w:val="ComputerScreen"/>
      </w:pPr>
      <w:r w:rsidRPr="00EF5256">
        <w:t>AR Associate Result       DR Display selected medicine result</w:t>
      </w:r>
    </w:p>
    <w:p w14:paraId="438B26B8" w14:textId="77777777" w:rsidR="004A5973" w:rsidRPr="00EF5256" w:rsidRDefault="004A5973" w:rsidP="00D41468">
      <w:pPr>
        <w:pStyle w:val="ComputerScreen"/>
      </w:pPr>
      <w:r w:rsidRPr="00EF5256">
        <w:t>Select action: Quit//</w:t>
      </w:r>
    </w:p>
    <w:p w14:paraId="4C593BA8" w14:textId="3DA1C46A" w:rsidR="004A5973" w:rsidRPr="00EF5256" w:rsidRDefault="00DF14A3" w:rsidP="00D41468">
      <w:r w:rsidRPr="00EF5256">
        <w:t xml:space="preserve"> </w:t>
      </w:r>
    </w:p>
    <w:p w14:paraId="16527B91" w14:textId="77777777" w:rsidR="004A5973" w:rsidRPr="00EF5256" w:rsidRDefault="004A5973" w:rsidP="00D41468">
      <w:r w:rsidRPr="00EF5256">
        <w:lastRenderedPageBreak/>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14:paraId="755B33DA" w14:textId="77777777" w:rsidR="004A5973" w:rsidRPr="00EF5256" w:rsidRDefault="004A5973" w:rsidP="00D41468">
      <w:r w:rsidRPr="00EF5256">
        <w:t>For this to happen, two things must have taken place:</w:t>
      </w:r>
    </w:p>
    <w:p w14:paraId="46E12BA7" w14:textId="453DA29C" w:rsidR="004A5973" w:rsidRPr="00EF5256" w:rsidRDefault="00DF14A3" w:rsidP="00D41468">
      <w:pPr>
        <w:pStyle w:val="blankline0"/>
      </w:pPr>
      <w:r w:rsidRPr="00EF5256">
        <w:t xml:space="preserve"> </w:t>
      </w:r>
      <w:r w:rsidR="004A5973" w:rsidRPr="00EF5256">
        <w:t xml:space="preserve"> </w:t>
      </w:r>
    </w:p>
    <w:p w14:paraId="47549071" w14:textId="42E3F369" w:rsidR="004A5973" w:rsidRPr="00EF5256" w:rsidRDefault="004A5973" w:rsidP="00D41468">
      <w:pPr>
        <w:pStyle w:val="listmember0"/>
      </w:pPr>
      <w:r w:rsidRPr="00EF5256">
        <w:t>1.</w:t>
      </w:r>
      <w:r w:rsidR="00DF14A3" w:rsidRPr="00EF5256">
        <w:rPr>
          <w:sz w:val="14"/>
          <w:szCs w:val="14"/>
        </w:rPr>
        <w:t xml:space="preserve">     </w:t>
      </w:r>
      <w:r w:rsidRPr="00EF5256">
        <w:rPr>
          <w:sz w:val="14"/>
          <w:szCs w:val="14"/>
        </w:rPr>
        <w:t xml:space="preserve"> </w:t>
      </w:r>
      <w:r w:rsidRPr="00EF5256">
        <w:t>Your CAC or IRM must have defined certain procedures as qualifying to provide results to your service.</w:t>
      </w:r>
    </w:p>
    <w:p w14:paraId="123612AD" w14:textId="43DFB987" w:rsidR="004A5973" w:rsidRPr="00EF5256" w:rsidRDefault="004A5973" w:rsidP="00D41468">
      <w:pPr>
        <w:pStyle w:val="listmember0"/>
      </w:pPr>
      <w:r w:rsidRPr="00EF5256">
        <w:t>2.</w:t>
      </w:r>
      <w:r w:rsidR="00DF14A3" w:rsidRPr="00EF5256">
        <w:rPr>
          <w:sz w:val="14"/>
          <w:szCs w:val="14"/>
        </w:rPr>
        <w:t xml:space="preserve">     </w:t>
      </w:r>
      <w:r w:rsidRPr="00EF5256">
        <w:rPr>
          <w:sz w:val="14"/>
          <w:szCs w:val="14"/>
        </w:rPr>
        <w:t xml:space="preserve"> </w:t>
      </w:r>
      <w:r w:rsidRPr="00EF5256">
        <w:t>Those procedures must have been performed on your patient and the results entered into VistA.</w:t>
      </w:r>
    </w:p>
    <w:p w14:paraId="3F771F3C" w14:textId="5AA4E914" w:rsidR="004A5973" w:rsidRPr="00EF5256" w:rsidRDefault="00DF14A3" w:rsidP="00D41468">
      <w:pPr>
        <w:pStyle w:val="listmember0"/>
      </w:pPr>
      <w:r w:rsidRPr="00EF5256">
        <w:t xml:space="preserve"> </w:t>
      </w:r>
      <w:r w:rsidR="004A5973" w:rsidRPr="00EF5256">
        <w:t xml:space="preserve"> </w:t>
      </w:r>
    </w:p>
    <w:p w14:paraId="57F616F7" w14:textId="77777777" w:rsidR="004A5973" w:rsidRPr="00EF5256" w:rsidRDefault="004A5973" w:rsidP="00D41468">
      <w:pPr>
        <w:pStyle w:val="ListMember"/>
      </w:pPr>
      <w:r w:rsidRPr="00EF5256">
        <w:t>In the following example, a medicine result is associated with the current consult and the complete action is finished:</w:t>
      </w:r>
    </w:p>
    <w:p w14:paraId="16DBD73A" w14:textId="77777777" w:rsidR="008B2AAE" w:rsidRPr="00EF5256" w:rsidRDefault="008B2AAE" w:rsidP="00D41468">
      <w:pPr>
        <w:pStyle w:val="ListMember"/>
      </w:pPr>
    </w:p>
    <w:p w14:paraId="0ADC8937" w14:textId="77777777" w:rsidR="004A5973" w:rsidRPr="00EF5256" w:rsidRDefault="004A5973" w:rsidP="00D41468">
      <w:pPr>
        <w:pStyle w:val="ComputerScreen"/>
      </w:pPr>
      <w:r w:rsidRPr="00EF5256">
        <w:t xml:space="preserve">Procedure/Medicine Resulting  Jun 21, 2000 14:29:50          Page:   1 of    1 </w:t>
      </w:r>
      <w:r w:rsidRPr="00EF5256">
        <w:sym w:font="Symbol" w:char="007F"/>
      </w:r>
      <w:r w:rsidRPr="00EF5256">
        <w:t xml:space="preserve"> </w:t>
      </w:r>
    </w:p>
    <w:p w14:paraId="4988BED9" w14:textId="77777777" w:rsidR="004A5973" w:rsidRPr="00EF5256" w:rsidRDefault="00726DC4" w:rsidP="00D41468">
      <w:pPr>
        <w:pStyle w:val="ComputerScreen"/>
      </w:pPr>
      <w:r w:rsidRPr="00EF5256">
        <w:t>CPRSPATIENT,FOUR 666</w:t>
      </w:r>
      <w:r w:rsidR="004A5973" w:rsidRPr="00EF5256">
        <w:t>-43-8796           2B M              DEC 4,1949 (50)   &lt;CAD&gt;</w:t>
      </w:r>
    </w:p>
    <w:p w14:paraId="1E0E69B2" w14:textId="77777777" w:rsidR="004A5973" w:rsidRPr="00EF5256" w:rsidRDefault="004A5973" w:rsidP="00D41468">
      <w:pPr>
        <w:pStyle w:val="ComputerScreen"/>
      </w:pPr>
      <w:r w:rsidRPr="00EF5256">
        <w:t xml:space="preserve">                           Available Medicine Results                          </w:t>
      </w:r>
    </w:p>
    <w:p w14:paraId="29F9837E" w14:textId="77777777" w:rsidR="004A5973" w:rsidRPr="00EF5256" w:rsidRDefault="004A5973" w:rsidP="00D41468">
      <w:pPr>
        <w:pStyle w:val="ComputerScreen"/>
      </w:pPr>
      <w:r w:rsidRPr="00EF5256">
        <w:t xml:space="preserve">     Type of Proc.           Procedure Date      Summary                       </w:t>
      </w:r>
      <w:r w:rsidRPr="00EF5256">
        <w:sym w:font="Symbol" w:char="007F"/>
      </w:r>
      <w:r w:rsidRPr="00EF5256">
        <w:t xml:space="preserve"> </w:t>
      </w:r>
    </w:p>
    <w:p w14:paraId="64364A98" w14:textId="77777777" w:rsidR="004A5973" w:rsidRPr="00EF5256" w:rsidRDefault="004A5973" w:rsidP="00D41468">
      <w:pPr>
        <w:pStyle w:val="ComputerScreen"/>
      </w:pPr>
      <w:r w:rsidRPr="00EF5256">
        <w:t xml:space="preserve"> 1   ELECTROCARDIOGRAM       AUG 13,1997         ABNORMAL                      </w:t>
      </w:r>
    </w:p>
    <w:p w14:paraId="11D8908C" w14:textId="77777777" w:rsidR="004A5973" w:rsidRPr="00EF5256" w:rsidRDefault="004A5973" w:rsidP="00D41468">
      <w:pPr>
        <w:pStyle w:val="ComputerScreen"/>
      </w:pPr>
      <w:r w:rsidRPr="00EF5256">
        <w:t xml:space="preserve"> 2   ELECTROCARDIOGRAM       JUL 31,1995@08:04   NORMAL                        </w:t>
      </w:r>
    </w:p>
    <w:p w14:paraId="3C2E10D8" w14:textId="0BB3ED0E" w:rsidR="004A5973" w:rsidRPr="00EF5256" w:rsidRDefault="00DF14A3" w:rsidP="00D41468">
      <w:pPr>
        <w:pStyle w:val="ComputerScreen"/>
      </w:pPr>
      <w:r w:rsidRPr="00EF5256">
        <w:t xml:space="preserve"> </w:t>
      </w:r>
      <w:r w:rsidR="004A5973" w:rsidRPr="00EF5256">
        <w:t xml:space="preserve"> </w:t>
      </w:r>
    </w:p>
    <w:p w14:paraId="4E48FAF8" w14:textId="7AAC9B1F" w:rsidR="004A5973" w:rsidRPr="00EF5256" w:rsidRDefault="00DF14A3" w:rsidP="00D41468">
      <w:pPr>
        <w:pStyle w:val="ComputerScreen"/>
      </w:pPr>
      <w:r w:rsidRPr="00EF5256">
        <w:t xml:space="preserve"> </w:t>
      </w:r>
      <w:r w:rsidR="004A5973" w:rsidRPr="00EF5256">
        <w:t xml:space="preserve"> </w:t>
      </w:r>
    </w:p>
    <w:p w14:paraId="60D0E764" w14:textId="70AD30FF" w:rsidR="004A5973" w:rsidRPr="00EF5256" w:rsidRDefault="00DF14A3" w:rsidP="00D41468">
      <w:pPr>
        <w:pStyle w:val="ComputerScreen"/>
      </w:pPr>
      <w:r w:rsidRPr="00EF5256">
        <w:t xml:space="preserve"> </w:t>
      </w:r>
      <w:r w:rsidR="004A5973" w:rsidRPr="00EF5256">
        <w:t xml:space="preserve"> </w:t>
      </w:r>
    </w:p>
    <w:p w14:paraId="4949C55D" w14:textId="39C94834" w:rsidR="004A5973" w:rsidRPr="00EF5256" w:rsidRDefault="00DF14A3" w:rsidP="00D41468">
      <w:pPr>
        <w:pStyle w:val="ComputerScreen"/>
      </w:pPr>
      <w:r w:rsidRPr="00EF5256">
        <w:t xml:space="preserve"> </w:t>
      </w:r>
      <w:r w:rsidR="004A5973" w:rsidRPr="00EF5256">
        <w:t xml:space="preserve"> </w:t>
      </w:r>
    </w:p>
    <w:p w14:paraId="2E25590D" w14:textId="3112AC0D" w:rsidR="004A5973" w:rsidRPr="00EF5256" w:rsidRDefault="00DF14A3" w:rsidP="00D41468">
      <w:pPr>
        <w:pStyle w:val="ComputerScreen"/>
      </w:pPr>
      <w:r w:rsidRPr="00EF5256">
        <w:t xml:space="preserve"> </w:t>
      </w:r>
      <w:r w:rsidR="004A5973" w:rsidRPr="00EF5256">
        <w:t xml:space="preserve"> </w:t>
      </w:r>
    </w:p>
    <w:p w14:paraId="69D62083" w14:textId="425EFCCD" w:rsidR="004A5973" w:rsidRPr="00EF5256" w:rsidRDefault="00DF14A3" w:rsidP="00D41468">
      <w:pPr>
        <w:pStyle w:val="ComputerScreen"/>
      </w:pPr>
      <w:r w:rsidRPr="00EF5256">
        <w:t xml:space="preserve"> </w:t>
      </w:r>
      <w:r w:rsidR="004A5973" w:rsidRPr="00EF5256">
        <w:t xml:space="preserve"> </w:t>
      </w:r>
    </w:p>
    <w:p w14:paraId="56AA24CB" w14:textId="3180BD03" w:rsidR="004A5973" w:rsidRPr="00EF5256" w:rsidRDefault="00DF14A3" w:rsidP="00D41468">
      <w:pPr>
        <w:pStyle w:val="ComputerScreen"/>
      </w:pPr>
      <w:r w:rsidRPr="00EF5256">
        <w:t xml:space="preserve"> </w:t>
      </w:r>
      <w:r w:rsidR="004A5973" w:rsidRPr="00EF5256">
        <w:t xml:space="preserve"> </w:t>
      </w:r>
    </w:p>
    <w:p w14:paraId="58526C77" w14:textId="5421462F" w:rsidR="004A5973" w:rsidRPr="00EF5256" w:rsidRDefault="00DF14A3" w:rsidP="00D41468">
      <w:pPr>
        <w:pStyle w:val="ComputerScreen"/>
      </w:pPr>
      <w:r w:rsidRPr="00EF5256">
        <w:t xml:space="preserve"> </w:t>
      </w:r>
      <w:r w:rsidR="004A5973" w:rsidRPr="00EF5256">
        <w:t xml:space="preserve"> </w:t>
      </w:r>
    </w:p>
    <w:p w14:paraId="6D180092" w14:textId="40FB0B0E" w:rsidR="004A5973" w:rsidRPr="00EF5256" w:rsidRDefault="00DF14A3" w:rsidP="00D41468">
      <w:pPr>
        <w:pStyle w:val="ComputerScreen"/>
      </w:pPr>
      <w:r w:rsidRPr="00EF5256">
        <w:t xml:space="preserve"> </w:t>
      </w:r>
      <w:r w:rsidR="004A5973" w:rsidRPr="00EF5256">
        <w:t xml:space="preserve"> </w:t>
      </w:r>
    </w:p>
    <w:p w14:paraId="4CDADE18" w14:textId="391B1EE4" w:rsidR="004A5973" w:rsidRPr="00EF5256" w:rsidRDefault="00DF14A3" w:rsidP="00D41468">
      <w:pPr>
        <w:pStyle w:val="ComputerScreen"/>
      </w:pPr>
      <w:r w:rsidRPr="00EF5256">
        <w:t xml:space="preserve"> </w:t>
      </w:r>
      <w:r w:rsidR="004A5973" w:rsidRPr="00EF5256">
        <w:t xml:space="preserve"> </w:t>
      </w:r>
    </w:p>
    <w:p w14:paraId="03871EB5" w14:textId="31EA8350" w:rsidR="004A5973" w:rsidRPr="00EF5256" w:rsidRDefault="00DF14A3" w:rsidP="00D41468">
      <w:pPr>
        <w:pStyle w:val="ComputerScreen"/>
      </w:pPr>
      <w:r w:rsidRPr="00EF5256">
        <w:t xml:space="preserve"> </w:t>
      </w:r>
      <w:r w:rsidR="004A5973" w:rsidRPr="00EF5256">
        <w:t xml:space="preserve"> </w:t>
      </w:r>
    </w:p>
    <w:p w14:paraId="71B1AD03" w14:textId="77777777" w:rsidR="004A5973" w:rsidRPr="00EF5256" w:rsidRDefault="004A5973" w:rsidP="00D41468">
      <w:pPr>
        <w:pStyle w:val="CScreenReversed"/>
      </w:pPr>
      <w:r w:rsidRPr="00EF5256">
        <w:t xml:space="preserve">                            Select action or item number                       </w:t>
      </w:r>
    </w:p>
    <w:p w14:paraId="4847532F" w14:textId="77777777" w:rsidR="004A5973" w:rsidRPr="00EF5256" w:rsidRDefault="004A5973" w:rsidP="00D41468">
      <w:pPr>
        <w:pStyle w:val="ComputerScreen"/>
      </w:pPr>
      <w:r w:rsidRPr="00EF5256">
        <w:t>AR Associate Result       DR Display selected medicine result</w:t>
      </w:r>
    </w:p>
    <w:p w14:paraId="734F1F18" w14:textId="77777777" w:rsidR="004A5973" w:rsidRPr="00EF5256" w:rsidRDefault="004A5973" w:rsidP="00D41468">
      <w:pPr>
        <w:pStyle w:val="ComputerScreen"/>
      </w:pPr>
      <w:r w:rsidRPr="00EF5256">
        <w:t xml:space="preserve">Select action: Quit// </w:t>
      </w:r>
      <w:r w:rsidRPr="00EF5256">
        <w:rPr>
          <w:b/>
        </w:rPr>
        <w:t>AR</w:t>
      </w:r>
      <w:r w:rsidRPr="00EF5256">
        <w:t xml:space="preserve">   Associate Result </w:t>
      </w:r>
    </w:p>
    <w:p w14:paraId="3D68C093" w14:textId="331ED09C" w:rsidR="004A5973" w:rsidRPr="00EF5256" w:rsidRDefault="00DF14A3" w:rsidP="00D41468">
      <w:pPr>
        <w:pStyle w:val="blankline0"/>
      </w:pPr>
      <w:r w:rsidRPr="00EF5256">
        <w:t xml:space="preserve"> </w:t>
      </w:r>
      <w:r w:rsidR="004A5973" w:rsidRPr="00EF5256">
        <w:t xml:space="preserve"> </w:t>
      </w:r>
    </w:p>
    <w:p w14:paraId="76B08DC2" w14:textId="77777777" w:rsidR="004A5973" w:rsidRPr="00EF5256" w:rsidRDefault="004A5973" w:rsidP="00D41468">
      <w:pPr>
        <w:pStyle w:val="ComputerScreen"/>
      </w:pPr>
      <w:r w:rsidRPr="00EF5256">
        <w:t xml:space="preserve">Select item:  (1-2): </w:t>
      </w:r>
      <w:r w:rsidRPr="00EF5256">
        <w:rPr>
          <w:b/>
        </w:rPr>
        <w:t>1</w:t>
      </w:r>
    </w:p>
    <w:p w14:paraId="6E3B3AD1" w14:textId="68A16C8A" w:rsidR="004A5973" w:rsidRPr="00EF5256" w:rsidRDefault="00DF14A3" w:rsidP="00D41468">
      <w:pPr>
        <w:pStyle w:val="ComputerScreen"/>
      </w:pPr>
      <w:r w:rsidRPr="00EF5256">
        <w:t xml:space="preserve"> </w:t>
      </w:r>
      <w:r w:rsidR="004A5973" w:rsidRPr="00EF5256">
        <w:t xml:space="preserve"> </w:t>
      </w:r>
    </w:p>
    <w:p w14:paraId="714C6121" w14:textId="77777777" w:rsidR="004A5973" w:rsidRPr="00EF5256" w:rsidRDefault="004A5973" w:rsidP="00D41468">
      <w:pPr>
        <w:pStyle w:val="ComputerScreen"/>
      </w:pPr>
      <w:r w:rsidRPr="00EF5256">
        <w:t xml:space="preserve">   ELECTROCARDIOGRAM       AUG 13,1997         ABNORMAL</w:t>
      </w:r>
    </w:p>
    <w:p w14:paraId="1A371CE9" w14:textId="59C123A9" w:rsidR="004A5973" w:rsidRPr="00EF5256" w:rsidRDefault="00DF14A3" w:rsidP="00D41468">
      <w:pPr>
        <w:pStyle w:val="ComputerScreen"/>
      </w:pPr>
      <w:r w:rsidRPr="00EF5256">
        <w:t xml:space="preserve"> </w:t>
      </w:r>
      <w:r w:rsidR="004A5973" w:rsidRPr="00EF5256">
        <w:t xml:space="preserve"> </w:t>
      </w:r>
    </w:p>
    <w:p w14:paraId="4F5CDC1A" w14:textId="77777777" w:rsidR="004A5973" w:rsidRPr="00EF5256" w:rsidRDefault="004A5973" w:rsidP="00D41468">
      <w:pPr>
        <w:pStyle w:val="ComputerScreen"/>
      </w:pPr>
      <w:r w:rsidRPr="00EF5256">
        <w:t xml:space="preserve">Are you sure you want to associate this result? NO// </w:t>
      </w:r>
      <w:r w:rsidRPr="00EF5256">
        <w:rPr>
          <w:b/>
        </w:rPr>
        <w:t>Y</w:t>
      </w:r>
      <w:r w:rsidRPr="00EF5256">
        <w:t xml:space="preserve">  YES</w:t>
      </w:r>
    </w:p>
    <w:p w14:paraId="3874B9E5" w14:textId="5003991F" w:rsidR="004A5973" w:rsidRPr="00EF5256" w:rsidRDefault="004A5973" w:rsidP="00D41468">
      <w:pPr>
        <w:pStyle w:val="blankline0"/>
      </w:pPr>
      <w:r w:rsidRPr="00EF5256">
        <w:br w:type="page"/>
      </w:r>
      <w:r w:rsidR="00DF14A3" w:rsidRPr="00EF5256">
        <w:lastRenderedPageBreak/>
        <w:t xml:space="preserve"> </w:t>
      </w:r>
      <w:r w:rsidRPr="00EF5256">
        <w:t xml:space="preserve"> </w:t>
      </w:r>
    </w:p>
    <w:p w14:paraId="710C67F8" w14:textId="77777777" w:rsidR="004A5973" w:rsidRPr="00EF5256" w:rsidRDefault="004A5973" w:rsidP="00D41468">
      <w:pPr>
        <w:pStyle w:val="ComputerScreen"/>
      </w:pPr>
      <w:r w:rsidRPr="00EF5256">
        <w:t xml:space="preserve">Procedure/Medicine Resulting  Jun 21, 2000 14:41:16          Page:    1 of    1 </w:t>
      </w:r>
    </w:p>
    <w:p w14:paraId="03FD96E0" w14:textId="77777777" w:rsidR="004A5973" w:rsidRPr="00EF5256" w:rsidRDefault="00726DC4" w:rsidP="00D41468">
      <w:pPr>
        <w:pStyle w:val="ComputerScreen"/>
      </w:pPr>
      <w:r w:rsidRPr="00EF5256">
        <w:t>CPRSPATIENT,FOUR 666</w:t>
      </w:r>
      <w:r w:rsidR="004A5973" w:rsidRPr="00EF5256">
        <w:t>-43-8796          2B M              DEC 4,1949 (50)   &lt;CAD&gt;</w:t>
      </w:r>
    </w:p>
    <w:p w14:paraId="3291B391" w14:textId="77777777" w:rsidR="004A5973" w:rsidRPr="00EF5256" w:rsidRDefault="004A5973" w:rsidP="00D41468">
      <w:pPr>
        <w:pStyle w:val="ComputerScreen"/>
      </w:pPr>
      <w:r w:rsidRPr="00EF5256">
        <w:t xml:space="preserve">                           Available Medicine Results                          </w:t>
      </w:r>
    </w:p>
    <w:p w14:paraId="1AA29141" w14:textId="77777777" w:rsidR="004A5973" w:rsidRPr="00EF5256" w:rsidRDefault="004A5973" w:rsidP="00D41468">
      <w:pPr>
        <w:pStyle w:val="ComputerScreen"/>
      </w:pPr>
      <w:r w:rsidRPr="00EF5256">
        <w:t xml:space="preserve">     Type of Proc.           Procedure Date      Summary                        </w:t>
      </w:r>
    </w:p>
    <w:p w14:paraId="69AB1A57" w14:textId="77777777" w:rsidR="004A5973" w:rsidRPr="00EF5256" w:rsidRDefault="004A5973" w:rsidP="00D41468">
      <w:pPr>
        <w:pStyle w:val="ComputerScreen"/>
      </w:pPr>
      <w:r w:rsidRPr="00EF5256">
        <w:t xml:space="preserve"> 1   ELECTROCARDIOGRAM       JUL 31,1995@08:04   NORMAL                        </w:t>
      </w:r>
    </w:p>
    <w:p w14:paraId="641E707E" w14:textId="2D52A0FF" w:rsidR="004A5973" w:rsidRPr="00EF5256" w:rsidRDefault="00DF14A3" w:rsidP="00D41468">
      <w:pPr>
        <w:pStyle w:val="ComputerScreen"/>
      </w:pPr>
      <w:r w:rsidRPr="00EF5256">
        <w:t xml:space="preserve"> </w:t>
      </w:r>
      <w:r w:rsidR="004A5973" w:rsidRPr="00EF5256">
        <w:t xml:space="preserve"> </w:t>
      </w:r>
    </w:p>
    <w:p w14:paraId="7ECE7965" w14:textId="02F53912" w:rsidR="004A5973" w:rsidRPr="00EF5256" w:rsidRDefault="00DF14A3" w:rsidP="00D41468">
      <w:pPr>
        <w:pStyle w:val="ComputerScreen"/>
      </w:pPr>
      <w:r w:rsidRPr="00EF5256">
        <w:t xml:space="preserve"> </w:t>
      </w:r>
      <w:r w:rsidR="004A5973" w:rsidRPr="00EF5256">
        <w:t xml:space="preserve"> </w:t>
      </w:r>
    </w:p>
    <w:p w14:paraId="52141FE9" w14:textId="1DEC742E" w:rsidR="004A5973" w:rsidRPr="00EF5256" w:rsidRDefault="00DF14A3" w:rsidP="00D41468">
      <w:pPr>
        <w:pStyle w:val="ComputerScreen"/>
      </w:pPr>
      <w:r w:rsidRPr="00EF5256">
        <w:t xml:space="preserve"> </w:t>
      </w:r>
      <w:r w:rsidR="004A5973" w:rsidRPr="00EF5256">
        <w:t xml:space="preserve"> </w:t>
      </w:r>
    </w:p>
    <w:p w14:paraId="6919102C" w14:textId="79C4C44D" w:rsidR="004A5973" w:rsidRPr="00EF5256" w:rsidRDefault="00DF14A3" w:rsidP="00D41468">
      <w:pPr>
        <w:pStyle w:val="ComputerScreen"/>
      </w:pPr>
      <w:r w:rsidRPr="00EF5256">
        <w:t xml:space="preserve"> </w:t>
      </w:r>
      <w:r w:rsidR="004A5973" w:rsidRPr="00EF5256">
        <w:t xml:space="preserve"> </w:t>
      </w:r>
    </w:p>
    <w:p w14:paraId="018E62B9" w14:textId="30671BA8" w:rsidR="004A5973" w:rsidRPr="00EF5256" w:rsidRDefault="00DF14A3" w:rsidP="00D41468">
      <w:pPr>
        <w:pStyle w:val="ComputerScreen"/>
      </w:pPr>
      <w:r w:rsidRPr="00EF5256">
        <w:t xml:space="preserve"> </w:t>
      </w:r>
      <w:r w:rsidR="004A5973" w:rsidRPr="00EF5256">
        <w:t xml:space="preserve"> </w:t>
      </w:r>
    </w:p>
    <w:p w14:paraId="4E6DF48D" w14:textId="5D72EF79" w:rsidR="004A5973" w:rsidRPr="00EF5256" w:rsidRDefault="00DF14A3" w:rsidP="00D41468">
      <w:pPr>
        <w:pStyle w:val="ComputerScreen"/>
      </w:pPr>
      <w:r w:rsidRPr="00EF5256">
        <w:t xml:space="preserve"> </w:t>
      </w:r>
      <w:r w:rsidR="004A5973" w:rsidRPr="00EF5256">
        <w:t xml:space="preserve"> </w:t>
      </w:r>
    </w:p>
    <w:p w14:paraId="6B4B988B" w14:textId="1B5EE2C4" w:rsidR="004A5973" w:rsidRPr="00EF5256" w:rsidRDefault="00DF14A3" w:rsidP="00D41468">
      <w:pPr>
        <w:pStyle w:val="ComputerScreen"/>
      </w:pPr>
      <w:r w:rsidRPr="00EF5256">
        <w:t xml:space="preserve"> </w:t>
      </w:r>
      <w:r w:rsidR="004A5973" w:rsidRPr="00EF5256">
        <w:t xml:space="preserve"> </w:t>
      </w:r>
    </w:p>
    <w:p w14:paraId="4E27F133" w14:textId="5FB169AD" w:rsidR="004A5973" w:rsidRPr="00EF5256" w:rsidRDefault="00DF14A3" w:rsidP="00D41468">
      <w:pPr>
        <w:pStyle w:val="ComputerScreen"/>
      </w:pPr>
      <w:r w:rsidRPr="00EF5256">
        <w:t xml:space="preserve"> </w:t>
      </w:r>
      <w:r w:rsidR="004A5973" w:rsidRPr="00EF5256">
        <w:t xml:space="preserve"> </w:t>
      </w:r>
    </w:p>
    <w:p w14:paraId="6D5D1029" w14:textId="2F20BD36" w:rsidR="004A5973" w:rsidRPr="00EF5256" w:rsidRDefault="00DF14A3" w:rsidP="00D41468">
      <w:pPr>
        <w:pStyle w:val="ComputerScreen"/>
      </w:pPr>
      <w:r w:rsidRPr="00EF5256">
        <w:t xml:space="preserve"> </w:t>
      </w:r>
      <w:r w:rsidR="004A5973" w:rsidRPr="00EF5256">
        <w:t xml:space="preserve"> </w:t>
      </w:r>
    </w:p>
    <w:p w14:paraId="2641DE8C" w14:textId="3C055474" w:rsidR="004A5973" w:rsidRPr="00EF5256" w:rsidRDefault="00DF14A3" w:rsidP="00D41468">
      <w:pPr>
        <w:pStyle w:val="ComputerScreen"/>
      </w:pPr>
      <w:r w:rsidRPr="00EF5256">
        <w:t xml:space="preserve"> </w:t>
      </w:r>
      <w:r w:rsidR="004A5973" w:rsidRPr="00EF5256">
        <w:t xml:space="preserve"> </w:t>
      </w:r>
    </w:p>
    <w:p w14:paraId="480358D5" w14:textId="2C599AE9" w:rsidR="004A5973" w:rsidRPr="00EF5256" w:rsidRDefault="00DF14A3" w:rsidP="00D41468">
      <w:pPr>
        <w:pStyle w:val="ComputerScreen"/>
      </w:pPr>
      <w:r w:rsidRPr="00EF5256">
        <w:t xml:space="preserve"> </w:t>
      </w:r>
      <w:r w:rsidR="004A5973" w:rsidRPr="00EF5256">
        <w:t xml:space="preserve"> </w:t>
      </w:r>
    </w:p>
    <w:p w14:paraId="4373B128" w14:textId="6EC9254E" w:rsidR="004A5973" w:rsidRPr="00EF5256" w:rsidRDefault="00DF14A3" w:rsidP="00D41468">
      <w:pPr>
        <w:pStyle w:val="ComputerScreen"/>
      </w:pPr>
      <w:r w:rsidRPr="00EF5256">
        <w:t xml:space="preserve"> </w:t>
      </w:r>
      <w:r w:rsidR="004A5973" w:rsidRPr="00EF5256">
        <w:t xml:space="preserve"> </w:t>
      </w:r>
    </w:p>
    <w:p w14:paraId="486013D6" w14:textId="77777777" w:rsidR="004A5973" w:rsidRPr="00EF5256" w:rsidRDefault="004A5973" w:rsidP="00D41468">
      <w:pPr>
        <w:pStyle w:val="CScreenReversed"/>
      </w:pPr>
      <w:r w:rsidRPr="00EF5256">
        <w:t xml:space="preserve">                            Select action or item number                       </w:t>
      </w:r>
    </w:p>
    <w:p w14:paraId="28E5DD73" w14:textId="77777777" w:rsidR="004A5973" w:rsidRPr="00EF5256" w:rsidRDefault="004A5973" w:rsidP="00D41468">
      <w:pPr>
        <w:pStyle w:val="ComputerScreen"/>
      </w:pPr>
      <w:r w:rsidRPr="00EF5256">
        <w:t>AR Associate Result       DR Display selected medicine result</w:t>
      </w:r>
    </w:p>
    <w:p w14:paraId="156D3D0D"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 </w:t>
      </w:r>
    </w:p>
    <w:p w14:paraId="1ACBDF03" w14:textId="34CEB900" w:rsidR="004A5973" w:rsidRPr="00EF5256" w:rsidRDefault="00DF14A3" w:rsidP="00D41468">
      <w:pPr>
        <w:pStyle w:val="blankline0"/>
      </w:pPr>
      <w:r w:rsidRPr="00EF5256">
        <w:t xml:space="preserve"> </w:t>
      </w:r>
      <w:r w:rsidR="004A5973" w:rsidRPr="00EF5256">
        <w:t xml:space="preserve"> </w:t>
      </w:r>
    </w:p>
    <w:p w14:paraId="1A372DEA" w14:textId="77777777" w:rsidR="004A5973" w:rsidRPr="00EF5256" w:rsidRDefault="004A5973" w:rsidP="00D41468">
      <w:pPr>
        <w:pStyle w:val="ComputerScreen"/>
      </w:pPr>
      <w:r w:rsidRPr="00EF5256">
        <w:t xml:space="preserve">Continue with Note Entry? Y// </w:t>
      </w:r>
      <w:r w:rsidRPr="00EF5256">
        <w:rPr>
          <w:b/>
        </w:rPr>
        <w:t>N</w:t>
      </w:r>
      <w:r w:rsidRPr="00EF5256">
        <w:t xml:space="preserve">  NO</w:t>
      </w:r>
    </w:p>
    <w:p w14:paraId="51E929D9" w14:textId="72A48344" w:rsidR="004A5973" w:rsidRPr="00EF5256" w:rsidRDefault="00DF14A3" w:rsidP="00D41468">
      <w:pPr>
        <w:pStyle w:val="blankline0"/>
      </w:pPr>
      <w:r w:rsidRPr="00EF5256">
        <w:t xml:space="preserve"> </w:t>
      </w:r>
      <w:r w:rsidR="004A5973" w:rsidRPr="00EF5256">
        <w:t xml:space="preserve"> </w:t>
      </w:r>
    </w:p>
    <w:p w14:paraId="78F73A60" w14:textId="77777777" w:rsidR="004A5973" w:rsidRPr="00EF5256" w:rsidRDefault="004A5973" w:rsidP="00D41468">
      <w:pPr>
        <w:pStyle w:val="ComputerScreen"/>
      </w:pPr>
      <w:r w:rsidRPr="00EF5256">
        <w:t xml:space="preserve">CONSULT TRACKING              Jun 21, 2000 14:41:35         Page:    1 of    3  </w:t>
      </w:r>
    </w:p>
    <w:p w14:paraId="3F877F31" w14:textId="77777777" w:rsidR="004A5973" w:rsidRPr="00EF5256" w:rsidRDefault="00726DC4" w:rsidP="00D41468">
      <w:pPr>
        <w:pStyle w:val="ComputerScreen"/>
      </w:pPr>
      <w:r w:rsidRPr="00EF5256">
        <w:t>CPRSPATIENT,FOUR 666</w:t>
      </w:r>
      <w:r w:rsidR="004A5973" w:rsidRPr="00EF5256">
        <w:t>-43-8796          2B M              DEC 4,1949 (50)   &lt;CAD&gt;</w:t>
      </w:r>
    </w:p>
    <w:p w14:paraId="4C2760A1" w14:textId="77777777" w:rsidR="004A5973" w:rsidRPr="00EF5256" w:rsidRDefault="004A5973" w:rsidP="00D41468">
      <w:pPr>
        <w:pStyle w:val="ComputerScreen"/>
      </w:pPr>
      <w:r w:rsidRPr="00EF5256">
        <w:t xml:space="preserve">                                                              Wt.(lb): No Entry</w:t>
      </w:r>
    </w:p>
    <w:p w14:paraId="1DB2D48F" w14:textId="77777777" w:rsidR="004A5973" w:rsidRPr="00EF5256" w:rsidRDefault="004A5973" w:rsidP="00D41468">
      <w:pPr>
        <w:pStyle w:val="ComputerScreen"/>
      </w:pPr>
      <w:r w:rsidRPr="00EF5256">
        <w:t xml:space="preserve">    Requested  St     No.   Consult/Procedure Request                           </w:t>
      </w:r>
    </w:p>
    <w:p w14:paraId="70914425" w14:textId="77777777" w:rsidR="004A5973" w:rsidRPr="00EF5256" w:rsidRDefault="004A5973" w:rsidP="00D41468">
      <w:pPr>
        <w:pStyle w:val="ComputerScreen"/>
      </w:pPr>
      <w:r w:rsidRPr="00EF5256">
        <w:t xml:space="preserve">1   05/16/00  c      1719  ELECTROCARDIOGRAM CARDIOLOGY Proc                    </w:t>
      </w:r>
    </w:p>
    <w:p w14:paraId="0FF02340" w14:textId="77777777" w:rsidR="004A5973" w:rsidRPr="00EF5256" w:rsidRDefault="004A5973" w:rsidP="00D41468">
      <w:pPr>
        <w:pStyle w:val="ComputerScreen"/>
      </w:pPr>
      <w:r w:rsidRPr="00EF5256">
        <w:t xml:space="preserve">2   05/15/00  c      1718  ELECTROCARDIOGRAM CARDIOLOGY Proc                   </w:t>
      </w:r>
    </w:p>
    <w:p w14:paraId="0A84FFA2" w14:textId="77777777" w:rsidR="004A5973" w:rsidRPr="00EF5256" w:rsidRDefault="004A5973" w:rsidP="00D41468">
      <w:pPr>
        <w:pStyle w:val="ComputerScreen"/>
      </w:pPr>
      <w:r w:rsidRPr="00EF5256">
        <w:t xml:space="preserve">3   02/09/00  p      1679  Holter Monitoring CARDIOLOGY Cons                   </w:t>
      </w:r>
    </w:p>
    <w:p w14:paraId="2B4F91DD" w14:textId="77777777" w:rsidR="004A5973" w:rsidRPr="00EF5256" w:rsidRDefault="004A5973" w:rsidP="00D41468">
      <w:pPr>
        <w:pStyle w:val="ComputerScreen"/>
      </w:pPr>
      <w:r w:rsidRPr="00EF5256">
        <w:t xml:space="preserve">4   06/18/99  a      1538  PACEMAKER SURVEILLANCE CARDIOLOGY Proc               </w:t>
      </w:r>
    </w:p>
    <w:p w14:paraId="269BA4FA" w14:textId="77777777" w:rsidR="004A5973" w:rsidRPr="00EF5256" w:rsidRDefault="004A5973" w:rsidP="00D41468">
      <w:pPr>
        <w:pStyle w:val="ComputerScreen"/>
      </w:pPr>
      <w:r w:rsidRPr="00EF5256">
        <w:t xml:space="preserve">5   04/07/99  c      1433  Holter Monitoring CARDIOLOGY Cons                   </w:t>
      </w:r>
    </w:p>
    <w:p w14:paraId="3C14CE8E" w14:textId="77777777" w:rsidR="004A5973" w:rsidRPr="00EF5256" w:rsidRDefault="004A5973" w:rsidP="00D41468">
      <w:pPr>
        <w:pStyle w:val="ComputerScreen"/>
      </w:pPr>
      <w:r w:rsidRPr="00EF5256">
        <w:t xml:space="preserve">6   06/11/98  pr     1047  CARDIOLOGY Cons                                     </w:t>
      </w:r>
    </w:p>
    <w:p w14:paraId="0544FF39" w14:textId="77777777" w:rsidR="004A5973" w:rsidRPr="00EF5256" w:rsidRDefault="004A5973" w:rsidP="00D41468">
      <w:pPr>
        <w:pStyle w:val="ComputerScreen"/>
      </w:pPr>
      <w:r w:rsidRPr="00EF5256">
        <w:t xml:space="preserve">7   09/24/97  c       341 *CARDIOLOGY Cons                                     </w:t>
      </w:r>
    </w:p>
    <w:p w14:paraId="42FFD4D2" w14:textId="77777777" w:rsidR="004A5973" w:rsidRPr="00EF5256" w:rsidRDefault="004A5973" w:rsidP="00D41468">
      <w:pPr>
        <w:pStyle w:val="ComputerScreen"/>
      </w:pPr>
      <w:r w:rsidRPr="00EF5256">
        <w:t xml:space="preserve">8   02/03/97  dc      209  CARDIOLOGY Cons                                     </w:t>
      </w:r>
    </w:p>
    <w:p w14:paraId="6B944F15" w14:textId="77777777" w:rsidR="004A5973" w:rsidRPr="00EF5256" w:rsidRDefault="004A5973" w:rsidP="00D41468">
      <w:pPr>
        <w:pStyle w:val="ComputerScreen"/>
      </w:pPr>
      <w:r w:rsidRPr="00EF5256">
        <w:t xml:space="preserve">9   07/28/95  c        94  ECHO CARDIOLOGY Proc                                </w:t>
      </w:r>
    </w:p>
    <w:p w14:paraId="33AACDD1" w14:textId="77777777" w:rsidR="004A5973" w:rsidRPr="00EF5256" w:rsidRDefault="004A5973" w:rsidP="00D41468">
      <w:pPr>
        <w:pStyle w:val="ComputerScreen"/>
      </w:pPr>
      <w:r w:rsidRPr="00EF5256">
        <w:t xml:space="preserve">10  07/20/95  c        88  ELECTROCARDIOGRAM CARDIOLOGY Proc                   </w:t>
      </w:r>
    </w:p>
    <w:p w14:paraId="3AA6A810" w14:textId="77777777" w:rsidR="004A5973" w:rsidRPr="00EF5256" w:rsidRDefault="004A5973" w:rsidP="00D41468">
      <w:pPr>
        <w:pStyle w:val="ComputerScreen"/>
      </w:pPr>
      <w:r w:rsidRPr="00EF5256">
        <w:t xml:space="preserve">11  07/20/95  c        87  ELECTROCARDIOGRAM CARDIOLOGY Proc                   </w:t>
      </w:r>
    </w:p>
    <w:p w14:paraId="268A3F30" w14:textId="77777777" w:rsidR="004A5973" w:rsidRPr="00EF5256" w:rsidRDefault="004A5973" w:rsidP="00D41468">
      <w:pPr>
        <w:pStyle w:val="ComputerScreen"/>
      </w:pPr>
      <w:r w:rsidRPr="00EF5256">
        <w:t xml:space="preserve">12  04/23/92  c        64 *ELECTROCARDIOGRAM CARDIOLOGY Proc                   </w:t>
      </w:r>
    </w:p>
    <w:p w14:paraId="20A6D1F5" w14:textId="77777777" w:rsidR="004A5973" w:rsidRPr="00EF5256" w:rsidRDefault="004A5973" w:rsidP="00D41468">
      <w:pPr>
        <w:pStyle w:val="CScreenReversed"/>
      </w:pPr>
      <w:r w:rsidRPr="00EF5256">
        <w:t xml:space="preserve">+         Enter ?? for more actions                                            </w:t>
      </w:r>
    </w:p>
    <w:p w14:paraId="3AD15C5A" w14:textId="77777777" w:rsidR="004A5973" w:rsidRPr="00EF5256" w:rsidRDefault="004A5973" w:rsidP="00D41468">
      <w:pPr>
        <w:pStyle w:val="ComputerScreen"/>
      </w:pPr>
      <w:r w:rsidRPr="00EF5256">
        <w:t>SP Select Patient   FR Forward          CT Complete/Update  RT Results Display</w:t>
      </w:r>
    </w:p>
    <w:p w14:paraId="0CD0B2F4" w14:textId="77777777" w:rsidR="004A5973" w:rsidRPr="00EF5256" w:rsidRDefault="004A5973" w:rsidP="00D41468">
      <w:pPr>
        <w:pStyle w:val="ComputerScreen"/>
      </w:pPr>
      <w:r w:rsidRPr="00EF5256">
        <w:t>CV Change View ...  CX Cancel (Deny)    MA Make Addendum    PF Print Form 513</w:t>
      </w:r>
    </w:p>
    <w:p w14:paraId="3D6DEE57" w14:textId="77777777" w:rsidR="004A5973" w:rsidRPr="00EF5256" w:rsidRDefault="004A5973" w:rsidP="00D41468">
      <w:pPr>
        <w:pStyle w:val="ComputerScreen"/>
      </w:pPr>
      <w:r w:rsidRPr="00EF5256">
        <w:t>RC Receive          DC Discontinue      SF Sig Findings     RM Remove Med Rslt</w:t>
      </w:r>
    </w:p>
    <w:p w14:paraId="3D5D662F" w14:textId="77777777" w:rsidR="004A5973" w:rsidRPr="00EF5256" w:rsidRDefault="004A5973" w:rsidP="00D41468">
      <w:pPr>
        <w:pStyle w:val="ComputerScreen"/>
      </w:pPr>
      <w:r w:rsidRPr="00EF5256">
        <w:t>SC Schedule         CM Add Comment      DD Detailed Display ER Edit/Resubmit</w:t>
      </w:r>
    </w:p>
    <w:p w14:paraId="4325E61A" w14:textId="77777777" w:rsidR="004A5973" w:rsidRPr="00EF5256" w:rsidRDefault="004A5973" w:rsidP="00D41468">
      <w:pPr>
        <w:pStyle w:val="ComputerScreen"/>
      </w:pPr>
      <w:r w:rsidRPr="00EF5256">
        <w:t>Select: Next Screen//</w:t>
      </w:r>
    </w:p>
    <w:p w14:paraId="1FF942CC" w14:textId="77777777" w:rsidR="008B2AAE" w:rsidRPr="00EF5256" w:rsidRDefault="008B2AAE" w:rsidP="00D41468"/>
    <w:p w14:paraId="38844D4C" w14:textId="77777777" w:rsidR="004A5973" w:rsidRPr="00EF5256" w:rsidRDefault="004A5973" w:rsidP="00D41468">
      <w:r w:rsidRPr="00EF5256">
        <w:t>Notice that after we exited the Procedure/Medicine Resulting screen, we were prompted about entering a note. If we had responded with a Yes, we would have been able to attach a TIU note to the consult we were closing in addition to the Medicine results.</w:t>
      </w:r>
    </w:p>
    <w:p w14:paraId="5D8ACEC0" w14:textId="77777777" w:rsidR="004A5973" w:rsidRPr="00EF5256" w:rsidRDefault="004A5973" w:rsidP="00D41468">
      <w:pPr>
        <w:pStyle w:val="ListMember"/>
        <w:sectPr w:rsidR="004A5973" w:rsidRPr="00EF5256" w:rsidSect="00ED54E9">
          <w:headerReference w:type="even" r:id="rId25"/>
          <w:headerReference w:type="default" r:id="rId26"/>
          <w:type w:val="oddPage"/>
          <w:pgSz w:w="12240" w:h="15840" w:code="1"/>
          <w:pgMar w:top="1440" w:right="1440" w:bottom="1440" w:left="1440" w:header="720" w:footer="634" w:gutter="0"/>
          <w:cols w:space="720"/>
          <w:noEndnote/>
        </w:sectPr>
      </w:pPr>
    </w:p>
    <w:p w14:paraId="312A7A29" w14:textId="77777777" w:rsidR="004A5973" w:rsidRPr="00EF5256" w:rsidRDefault="004A5973" w:rsidP="00D41468">
      <w:pPr>
        <w:pStyle w:val="Heading2"/>
      </w:pPr>
      <w:bookmarkStart w:id="130" w:name="_Toc421668504"/>
      <w:bookmarkStart w:id="131" w:name="_Toc421693931"/>
      <w:r w:rsidRPr="00EF5256">
        <w:br w:type="page"/>
      </w:r>
      <w:bookmarkStart w:id="132" w:name="_Toc6930155"/>
      <w:r w:rsidRPr="00EF5256">
        <w:lastRenderedPageBreak/>
        <w:t>Using the Consults Package with Clinical Procedures</w:t>
      </w:r>
      <w:bookmarkEnd w:id="132"/>
      <w:r w:rsidRPr="00EF5256">
        <w:fldChar w:fldCharType="begin"/>
      </w:r>
      <w:r w:rsidRPr="00EF5256">
        <w:instrText xml:space="preserve"> XE "Clinical Procedures" </w:instrText>
      </w:r>
      <w:r w:rsidRPr="00EF5256">
        <w:fldChar w:fldCharType="end"/>
      </w:r>
    </w:p>
    <w:p w14:paraId="459D4BA3" w14:textId="77777777" w:rsidR="008B2AAE" w:rsidRPr="00EF5256" w:rsidRDefault="008B2AAE" w:rsidP="00D41468"/>
    <w:p w14:paraId="3E6B96C3" w14:textId="77777777" w:rsidR="004A5973" w:rsidRPr="00EF5256" w:rsidRDefault="004A5973" w:rsidP="00D41468">
      <w:r w:rsidRPr="00EF5256">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14:paraId="40839BEB" w14:textId="77777777" w:rsidR="008B2AAE" w:rsidRPr="00EF5256" w:rsidRDefault="008B2AAE" w:rsidP="00D41468"/>
    <w:p w14:paraId="1401617D" w14:textId="77777777" w:rsidR="004A5973" w:rsidRPr="00EF5256" w:rsidRDefault="004A5973" w:rsidP="00D41468">
      <w:r w:rsidRPr="00EF5256">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14:paraId="1405A718" w14:textId="77777777" w:rsidR="008B2AAE" w:rsidRPr="00EF5256" w:rsidRDefault="008B2AAE" w:rsidP="00D41468"/>
    <w:p w14:paraId="37E7FD6A" w14:textId="77777777" w:rsidR="004A5973" w:rsidRPr="00EF5256" w:rsidRDefault="004A5973" w:rsidP="00D41468">
      <w:r w:rsidRPr="00EF5256">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14:paraId="59F1A01A" w14:textId="77777777" w:rsidR="004A5973" w:rsidRPr="00EF5256" w:rsidRDefault="00A57AF7" w:rsidP="00D41468">
      <w:pPr>
        <w:pStyle w:val="BodyTextIndent"/>
      </w:pPr>
      <w:r w:rsidRPr="00EF5256">
        <w:rPr>
          <w:noProof/>
          <w:sz w:val="20"/>
        </w:rPr>
        <mc:AlternateContent>
          <mc:Choice Requires="wps">
            <w:drawing>
              <wp:anchor distT="0" distB="0" distL="114300" distR="114300" simplePos="0" relativeHeight="251701760" behindDoc="0" locked="0" layoutInCell="1" allowOverlap="1" wp14:anchorId="238F1E21" wp14:editId="44838E89">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E901024" w14:textId="77777777" w:rsidR="00AB129D" w:rsidRDefault="00AB129D"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1E21"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14:paraId="6E901024" w14:textId="77777777" w:rsidR="00AB129D" w:rsidRDefault="00AB129D" w:rsidP="00D41468">
                      <w:pPr>
                        <w:pStyle w:val="Callout"/>
                      </w:pPr>
                      <w:r>
                        <w:t>Press this button to get a drop-down list of choices.</w:t>
                      </w:r>
                    </w:p>
                  </w:txbxContent>
                </v:textbox>
                <o:callout v:ext="edit" minusy="t"/>
              </v:shape>
            </w:pict>
          </mc:Fallback>
        </mc:AlternateContent>
      </w:r>
      <w:r w:rsidR="004A5973" w:rsidRPr="00EF5256">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14:paraId="27C83788" w14:textId="77777777" w:rsidR="008B2AAE" w:rsidRPr="00EF5256" w:rsidRDefault="008B2AAE" w:rsidP="00D41468">
      <w:pPr>
        <w:pStyle w:val="BodyTextIndent"/>
      </w:pPr>
    </w:p>
    <w:p w14:paraId="47071906" w14:textId="77777777" w:rsidR="004A5973" w:rsidRPr="00EF5256" w:rsidRDefault="00A57AF7" w:rsidP="00D41468">
      <w:r w:rsidRPr="00EF5256">
        <w:rPr>
          <w:noProof/>
        </w:rPr>
        <w:drawing>
          <wp:anchor distT="0" distB="0" distL="114300" distR="114300" simplePos="0" relativeHeight="251729408" behindDoc="1" locked="0" layoutInCell="1" allowOverlap="1" wp14:anchorId="0600009B" wp14:editId="4923DDD3">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D2FE" w14:textId="77777777" w:rsidR="004A5973" w:rsidRPr="00EF5256" w:rsidRDefault="004A5973" w:rsidP="00D41468">
      <w:pPr>
        <w:pStyle w:val="Date"/>
      </w:pPr>
    </w:p>
    <w:p w14:paraId="224655FB" w14:textId="77777777" w:rsidR="004A5973" w:rsidRPr="00EF5256" w:rsidRDefault="004A5973" w:rsidP="00D41468"/>
    <w:p w14:paraId="7F5D53D3" w14:textId="77777777" w:rsidR="004A5973" w:rsidRPr="00EF5256" w:rsidRDefault="004A5973" w:rsidP="00D41468"/>
    <w:p w14:paraId="3A65B718" w14:textId="77777777" w:rsidR="004A5973" w:rsidRPr="00EF5256" w:rsidRDefault="00A57AF7" w:rsidP="00D41468">
      <w:bookmarkStart w:id="133" w:name="_Toc101239003"/>
      <w:bookmarkStart w:id="134" w:name="_Toc380732831"/>
      <w:bookmarkStart w:id="135" w:name="_Toc380732913"/>
      <w:bookmarkStart w:id="136" w:name="_Toc380738417"/>
      <w:r w:rsidRPr="00EF5256">
        <w:rPr>
          <w:noProof/>
        </w:rPr>
        <mc:AlternateContent>
          <mc:Choice Requires="wps">
            <w:drawing>
              <wp:anchor distT="0" distB="0" distL="114300" distR="114300" simplePos="0" relativeHeight="251702784" behindDoc="0" locked="0" layoutInCell="1" allowOverlap="1" wp14:anchorId="0001C53E" wp14:editId="5EF889FA">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114CDE" w14:textId="77777777" w:rsidR="00AB129D" w:rsidRDefault="00AB129D"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1C53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14:paraId="27114CDE" w14:textId="77777777" w:rsidR="00AB129D" w:rsidRDefault="00AB129D" w:rsidP="00D41468">
                      <w:pPr>
                        <w:pStyle w:val="Callout"/>
                      </w:pPr>
                      <w:r>
                        <w:t>This button brings up a dialog to help you select the date and time.</w:t>
                      </w:r>
                    </w:p>
                  </w:txbxContent>
                </v:textbox>
                <o:callout v:ext="edit" minusx="t"/>
              </v:shape>
            </w:pict>
          </mc:Fallback>
        </mc:AlternateContent>
      </w:r>
      <w:bookmarkEnd w:id="133"/>
      <w:bookmarkEnd w:id="134"/>
      <w:bookmarkEnd w:id="135"/>
      <w:bookmarkEnd w:id="136"/>
    </w:p>
    <w:p w14:paraId="5DBE97F2" w14:textId="77777777" w:rsidR="008B2AAE" w:rsidRPr="00EF5256" w:rsidRDefault="004A5973" w:rsidP="00D41468">
      <w:pPr>
        <w:pStyle w:val="Heading2"/>
      </w:pPr>
      <w:r w:rsidRPr="00EF5256">
        <w:br w:type="page"/>
      </w:r>
      <w:r w:rsidRPr="00EF5256">
        <w:lastRenderedPageBreak/>
        <w:fldChar w:fldCharType="begin"/>
      </w:r>
      <w:r w:rsidRPr="00EF5256">
        <w:instrText xml:space="preserve"> XE "Medicine Package" </w:instrText>
      </w:r>
      <w:r w:rsidRPr="00EF5256">
        <w:fldChar w:fldCharType="end"/>
      </w:r>
      <w:bookmarkStart w:id="137" w:name="_Toc6930156"/>
      <w:r w:rsidRPr="00EF5256">
        <w:t>Windows Quick Start</w:t>
      </w:r>
      <w:bookmarkEnd w:id="130"/>
      <w:bookmarkEnd w:id="131"/>
      <w:bookmarkEnd w:id="137"/>
      <w:r w:rsidRPr="00EF5256">
        <w:fldChar w:fldCharType="begin"/>
      </w:r>
      <w:r w:rsidRPr="00EF5256">
        <w:instrText xml:space="preserve"> XE "Windows Quick Start" </w:instrText>
      </w:r>
      <w:r w:rsidRPr="00EF5256">
        <w:fldChar w:fldCharType="end"/>
      </w:r>
    </w:p>
    <w:p w14:paraId="73D7FAB3" w14:textId="77777777" w:rsidR="008B2AAE" w:rsidRPr="00EF5256" w:rsidRDefault="008B2AAE" w:rsidP="00D41468"/>
    <w:p w14:paraId="3FB9926C" w14:textId="1A633563" w:rsidR="004A5973" w:rsidRPr="00EF5256" w:rsidRDefault="004A5973" w:rsidP="00D41468">
      <w:pPr>
        <w:pStyle w:val="Heading2"/>
      </w:pPr>
      <w:bookmarkStart w:id="138" w:name="_Toc6930157"/>
      <w:r w:rsidRPr="00EF5256">
        <w:t xml:space="preserve">Introduction </w:t>
      </w:r>
      <w:r w:rsidR="00233BB3" w:rsidRPr="00EF5256">
        <w:rPr>
          <w:noProof/>
        </w:rPr>
        <w:fldChar w:fldCharType="begin"/>
      </w:r>
      <w:r w:rsidR="00233BB3" w:rsidRPr="00EF5256">
        <w:rPr>
          <w:noProof/>
        </w:rPr>
        <w:instrText xml:space="preserve"> PAGEREF WindowsInt \* MERGEFORMAT </w:instrText>
      </w:r>
      <w:r w:rsidR="00233BB3" w:rsidRPr="00EF5256">
        <w:rPr>
          <w:noProof/>
        </w:rPr>
        <w:fldChar w:fldCharType="separate"/>
      </w:r>
      <w:r w:rsidR="00330081">
        <w:rPr>
          <w:noProof/>
        </w:rPr>
        <w:t>59</w:t>
      </w:r>
      <w:bookmarkEnd w:id="138"/>
      <w:r w:rsidR="00233BB3" w:rsidRPr="00EF5256">
        <w:rPr>
          <w:noProof/>
        </w:rPr>
        <w:fldChar w:fldCharType="end"/>
      </w:r>
    </w:p>
    <w:p w14:paraId="4D331A91" w14:textId="0C9995CB" w:rsidR="004A5973" w:rsidRPr="00EF5256" w:rsidRDefault="004A5973" w:rsidP="00D41468">
      <w:pPr>
        <w:pStyle w:val="Heading4"/>
      </w:pPr>
      <w:r w:rsidRPr="00EF5256">
        <w:t xml:space="preserve">Windows Flow of Information </w:t>
      </w:r>
      <w:r w:rsidR="00233BB3" w:rsidRPr="00EF5256">
        <w:rPr>
          <w:noProof/>
        </w:rPr>
        <w:fldChar w:fldCharType="begin"/>
      </w:r>
      <w:r w:rsidR="00233BB3" w:rsidRPr="00EF5256">
        <w:rPr>
          <w:noProof/>
        </w:rPr>
        <w:instrText xml:space="preserve"> PAGEREF WindowsFlow \* MERGEFORMAT </w:instrText>
      </w:r>
      <w:r w:rsidR="00233BB3" w:rsidRPr="00EF5256">
        <w:rPr>
          <w:noProof/>
        </w:rPr>
        <w:fldChar w:fldCharType="separate"/>
      </w:r>
      <w:r w:rsidR="00330081">
        <w:rPr>
          <w:noProof/>
        </w:rPr>
        <w:t>60</w:t>
      </w:r>
      <w:r w:rsidR="00233BB3" w:rsidRPr="00EF5256">
        <w:rPr>
          <w:noProof/>
        </w:rPr>
        <w:fldChar w:fldCharType="end"/>
      </w:r>
    </w:p>
    <w:p w14:paraId="3C8F04A4" w14:textId="54608BD3" w:rsidR="004A5973" w:rsidRPr="00EF5256" w:rsidRDefault="004A5973" w:rsidP="00D41468">
      <w:pPr>
        <w:pStyle w:val="Heading5"/>
      </w:pPr>
      <w:r w:rsidRPr="00EF5256">
        <w:t xml:space="preserve">Starting Consults in Windows </w:t>
      </w:r>
      <w:r w:rsidR="00233BB3" w:rsidRPr="00EF5256">
        <w:rPr>
          <w:noProof/>
        </w:rPr>
        <w:fldChar w:fldCharType="begin"/>
      </w:r>
      <w:r w:rsidR="00233BB3" w:rsidRPr="00EF5256">
        <w:rPr>
          <w:noProof/>
        </w:rPr>
        <w:instrText xml:space="preserve"> PAGEREF WindowsStart \* MERGEFORMAT </w:instrText>
      </w:r>
      <w:r w:rsidR="00233BB3" w:rsidRPr="00EF5256">
        <w:rPr>
          <w:noProof/>
        </w:rPr>
        <w:fldChar w:fldCharType="separate"/>
      </w:r>
      <w:r w:rsidR="00330081">
        <w:rPr>
          <w:noProof/>
        </w:rPr>
        <w:t>60</w:t>
      </w:r>
      <w:r w:rsidR="00233BB3" w:rsidRPr="00EF5256">
        <w:rPr>
          <w:noProof/>
        </w:rPr>
        <w:fldChar w:fldCharType="end"/>
      </w:r>
    </w:p>
    <w:p w14:paraId="55B1EADB" w14:textId="50E7DE68" w:rsidR="004A5973" w:rsidRPr="00EF5256" w:rsidRDefault="004A5973" w:rsidP="00D41468">
      <w:pPr>
        <w:pStyle w:val="Heading5"/>
      </w:pPr>
      <w:r w:rsidRPr="00EF5256">
        <w:t xml:space="preserve">Order New Consult </w:t>
      </w:r>
      <w:r w:rsidR="00233BB3" w:rsidRPr="00EF5256">
        <w:rPr>
          <w:noProof/>
        </w:rPr>
        <w:fldChar w:fldCharType="begin"/>
      </w:r>
      <w:r w:rsidR="00233BB3" w:rsidRPr="00EF5256">
        <w:rPr>
          <w:noProof/>
        </w:rPr>
        <w:instrText xml:space="preserve"> PAGEREF WindowsAD \* MERGEFORMAT </w:instrText>
      </w:r>
      <w:r w:rsidR="00233BB3" w:rsidRPr="00EF5256">
        <w:rPr>
          <w:noProof/>
        </w:rPr>
        <w:fldChar w:fldCharType="separate"/>
      </w:r>
      <w:r w:rsidR="00330081">
        <w:rPr>
          <w:noProof/>
        </w:rPr>
        <w:t>63</w:t>
      </w:r>
      <w:r w:rsidR="00233BB3" w:rsidRPr="00EF5256">
        <w:rPr>
          <w:noProof/>
        </w:rPr>
        <w:fldChar w:fldCharType="end"/>
      </w:r>
    </w:p>
    <w:p w14:paraId="258BC740" w14:textId="07BD5A35" w:rsidR="004A5973" w:rsidRPr="00EF5256" w:rsidRDefault="004A5973" w:rsidP="00D41468">
      <w:pPr>
        <w:pStyle w:val="Heading5"/>
      </w:pPr>
      <w:r w:rsidRPr="00EF5256">
        <w:t xml:space="preserve">Print Form </w:t>
      </w:r>
      <w:r w:rsidR="00233BB3" w:rsidRPr="00EF5256">
        <w:rPr>
          <w:noProof/>
        </w:rPr>
        <w:fldChar w:fldCharType="begin"/>
      </w:r>
      <w:r w:rsidR="00233BB3" w:rsidRPr="00EF5256">
        <w:rPr>
          <w:noProof/>
        </w:rPr>
        <w:instrText xml:space="preserve"> PAGEREF WindowsPR \* MERGEFORMAT </w:instrText>
      </w:r>
      <w:r w:rsidR="00233BB3" w:rsidRPr="00EF5256">
        <w:rPr>
          <w:noProof/>
        </w:rPr>
        <w:fldChar w:fldCharType="separate"/>
      </w:r>
      <w:r w:rsidR="00330081">
        <w:rPr>
          <w:noProof/>
        </w:rPr>
        <w:t>65</w:t>
      </w:r>
      <w:r w:rsidR="00233BB3" w:rsidRPr="00EF5256">
        <w:rPr>
          <w:noProof/>
        </w:rPr>
        <w:fldChar w:fldCharType="end"/>
      </w:r>
    </w:p>
    <w:p w14:paraId="7E67A71B" w14:textId="088E050E" w:rsidR="004A5973" w:rsidRPr="00EF5256" w:rsidRDefault="004A5973" w:rsidP="00D41468">
      <w:pPr>
        <w:pStyle w:val="Heading5"/>
      </w:pPr>
      <w:r w:rsidRPr="00EF5256">
        <w:t xml:space="preserve">Forward Request </w:t>
      </w:r>
      <w:r w:rsidR="00233BB3" w:rsidRPr="00EF5256">
        <w:rPr>
          <w:noProof/>
        </w:rPr>
        <w:fldChar w:fldCharType="begin"/>
      </w:r>
      <w:r w:rsidR="00233BB3" w:rsidRPr="00EF5256">
        <w:rPr>
          <w:noProof/>
        </w:rPr>
        <w:instrText xml:space="preserve"> PAGEREF WindowsFR \* MERGEFORMAT </w:instrText>
      </w:r>
      <w:r w:rsidR="00233BB3" w:rsidRPr="00EF5256">
        <w:rPr>
          <w:noProof/>
        </w:rPr>
        <w:fldChar w:fldCharType="separate"/>
      </w:r>
      <w:r w:rsidR="00330081">
        <w:rPr>
          <w:noProof/>
        </w:rPr>
        <w:t>66</w:t>
      </w:r>
      <w:r w:rsidR="00233BB3" w:rsidRPr="00EF5256">
        <w:rPr>
          <w:noProof/>
        </w:rPr>
        <w:fldChar w:fldCharType="end"/>
      </w:r>
    </w:p>
    <w:p w14:paraId="6982B43D" w14:textId="6F5C1F34" w:rsidR="004A5973" w:rsidRPr="00EF5256" w:rsidRDefault="004A5973" w:rsidP="00D41468">
      <w:pPr>
        <w:pStyle w:val="Heading5"/>
      </w:pPr>
      <w:r w:rsidRPr="00EF5256">
        <w:t xml:space="preserve">Receive Request </w:t>
      </w:r>
      <w:r w:rsidR="00233BB3" w:rsidRPr="00EF5256">
        <w:rPr>
          <w:noProof/>
        </w:rPr>
        <w:fldChar w:fldCharType="begin"/>
      </w:r>
      <w:r w:rsidR="00233BB3" w:rsidRPr="00EF5256">
        <w:rPr>
          <w:noProof/>
        </w:rPr>
        <w:instrText xml:space="preserve"> PAGEREF WindowsRC \* MERGEFORMAT </w:instrText>
      </w:r>
      <w:r w:rsidR="00233BB3" w:rsidRPr="00EF5256">
        <w:rPr>
          <w:noProof/>
        </w:rPr>
        <w:fldChar w:fldCharType="separate"/>
      </w:r>
      <w:r w:rsidR="00330081">
        <w:rPr>
          <w:noProof/>
        </w:rPr>
        <w:t>67</w:t>
      </w:r>
      <w:r w:rsidR="00233BB3" w:rsidRPr="00EF5256">
        <w:rPr>
          <w:noProof/>
        </w:rPr>
        <w:fldChar w:fldCharType="end"/>
      </w:r>
    </w:p>
    <w:p w14:paraId="564964B2" w14:textId="1A4B083A" w:rsidR="004A5973" w:rsidRPr="00EF5256" w:rsidRDefault="004A5973" w:rsidP="00D41468">
      <w:pPr>
        <w:pStyle w:val="Heading5"/>
      </w:pPr>
      <w:r w:rsidRPr="00EF5256">
        <w:t xml:space="preserve">Comment </w:t>
      </w:r>
      <w:r w:rsidR="00233BB3" w:rsidRPr="00EF5256">
        <w:rPr>
          <w:noProof/>
        </w:rPr>
        <w:fldChar w:fldCharType="begin"/>
      </w:r>
      <w:r w:rsidR="00233BB3" w:rsidRPr="00EF5256">
        <w:rPr>
          <w:noProof/>
        </w:rPr>
        <w:instrText xml:space="preserve"> PAGEREF WindowsCM \* MERGEFORMAT </w:instrText>
      </w:r>
      <w:r w:rsidR="00233BB3" w:rsidRPr="00EF5256">
        <w:rPr>
          <w:noProof/>
        </w:rPr>
        <w:fldChar w:fldCharType="separate"/>
      </w:r>
      <w:r w:rsidR="00330081">
        <w:rPr>
          <w:noProof/>
        </w:rPr>
        <w:t>68</w:t>
      </w:r>
      <w:r w:rsidR="00233BB3" w:rsidRPr="00EF5256">
        <w:rPr>
          <w:noProof/>
        </w:rPr>
        <w:fldChar w:fldCharType="end"/>
      </w:r>
      <w:r w:rsidRPr="00EF5256">
        <w:t xml:space="preserve">  </w:t>
      </w:r>
    </w:p>
    <w:p w14:paraId="58A8E704" w14:textId="2419DFCC" w:rsidR="004A5973" w:rsidRPr="00EF5256" w:rsidRDefault="004A5973" w:rsidP="00D41468">
      <w:pPr>
        <w:pStyle w:val="Heading5"/>
      </w:pPr>
      <w:r w:rsidRPr="00EF5256">
        <w:t xml:space="preserve">Complete a Consult (From the Consults Tab) </w:t>
      </w:r>
      <w:r w:rsidR="00233BB3" w:rsidRPr="00EF5256">
        <w:rPr>
          <w:noProof/>
        </w:rPr>
        <w:fldChar w:fldCharType="begin"/>
      </w:r>
      <w:r w:rsidR="00233BB3" w:rsidRPr="00EF5256">
        <w:rPr>
          <w:noProof/>
        </w:rPr>
        <w:instrText xml:space="preserve"> PAGEREF WindowsCT \* MERGEFORMAT </w:instrText>
      </w:r>
      <w:r w:rsidR="00233BB3" w:rsidRPr="00EF5256">
        <w:rPr>
          <w:noProof/>
        </w:rPr>
        <w:fldChar w:fldCharType="separate"/>
      </w:r>
      <w:r w:rsidR="00330081">
        <w:rPr>
          <w:noProof/>
        </w:rPr>
        <w:t>70</w:t>
      </w:r>
      <w:r w:rsidR="00233BB3" w:rsidRPr="00EF5256">
        <w:rPr>
          <w:noProof/>
        </w:rPr>
        <w:fldChar w:fldCharType="end"/>
      </w:r>
    </w:p>
    <w:p w14:paraId="62B362F0" w14:textId="39E9CA35" w:rsidR="004A5973" w:rsidRPr="00EF5256" w:rsidRDefault="004A5973" w:rsidP="00D41468">
      <w:pPr>
        <w:pStyle w:val="Heading5"/>
      </w:pPr>
      <w:r w:rsidRPr="00EF5256">
        <w:t xml:space="preserve">Complete a Consult (From the Notes Tab) </w:t>
      </w:r>
      <w:r w:rsidR="00233BB3" w:rsidRPr="00EF5256">
        <w:rPr>
          <w:noProof/>
        </w:rPr>
        <w:fldChar w:fldCharType="begin"/>
      </w:r>
      <w:r w:rsidR="00233BB3" w:rsidRPr="00EF5256">
        <w:rPr>
          <w:noProof/>
        </w:rPr>
        <w:instrText xml:space="preserve"> PAGEREF WindowsCTnotes \* MERGEFORMAT </w:instrText>
      </w:r>
      <w:r w:rsidR="00233BB3" w:rsidRPr="00EF5256">
        <w:rPr>
          <w:noProof/>
        </w:rPr>
        <w:fldChar w:fldCharType="separate"/>
      </w:r>
      <w:r w:rsidR="00330081">
        <w:rPr>
          <w:noProof/>
        </w:rPr>
        <w:t>72</w:t>
      </w:r>
      <w:r w:rsidR="00233BB3" w:rsidRPr="00EF5256">
        <w:rPr>
          <w:noProof/>
        </w:rPr>
        <w:fldChar w:fldCharType="end"/>
      </w:r>
    </w:p>
    <w:p w14:paraId="16E76CE7" w14:textId="4ED0F624" w:rsidR="004A5973" w:rsidRPr="00EF5256" w:rsidRDefault="004A5973" w:rsidP="00D41468">
      <w:pPr>
        <w:pStyle w:val="Heading5"/>
      </w:pPr>
      <w:r w:rsidRPr="00EF5256">
        <w:t xml:space="preserve">Complete a Consult (From Medicine Results) </w:t>
      </w:r>
      <w:r w:rsidR="00233BB3" w:rsidRPr="00EF5256">
        <w:rPr>
          <w:noProof/>
        </w:rPr>
        <w:fldChar w:fldCharType="begin"/>
      </w:r>
      <w:r w:rsidR="00233BB3" w:rsidRPr="00EF5256">
        <w:rPr>
          <w:noProof/>
        </w:rPr>
        <w:instrText xml:space="preserve"> PAGEREF CompleteMedicine \* MERGEFORMAT </w:instrText>
      </w:r>
      <w:r w:rsidR="00233BB3" w:rsidRPr="00EF5256">
        <w:rPr>
          <w:noProof/>
        </w:rPr>
        <w:fldChar w:fldCharType="separate"/>
      </w:r>
      <w:r w:rsidR="00330081">
        <w:rPr>
          <w:noProof/>
        </w:rPr>
        <w:t>74</w:t>
      </w:r>
      <w:r w:rsidR="00233BB3" w:rsidRPr="00EF5256">
        <w:rPr>
          <w:noProof/>
        </w:rPr>
        <w:fldChar w:fldCharType="end"/>
      </w:r>
    </w:p>
    <w:p w14:paraId="474999FB" w14:textId="5AF26FAB" w:rsidR="004A5973" w:rsidRPr="00EF5256" w:rsidRDefault="004A5973" w:rsidP="00D41468">
      <w:pPr>
        <w:pStyle w:val="Heading4"/>
      </w:pPr>
      <w:r w:rsidRPr="00EF5256">
        <w:t xml:space="preserve">Other Windows Topics </w:t>
      </w:r>
      <w:r w:rsidR="00233BB3" w:rsidRPr="00EF5256">
        <w:rPr>
          <w:noProof/>
        </w:rPr>
        <w:fldChar w:fldCharType="begin"/>
      </w:r>
      <w:r w:rsidR="00233BB3" w:rsidRPr="00EF5256">
        <w:rPr>
          <w:noProof/>
        </w:rPr>
        <w:instrText xml:space="preserve"> PAGEREF WindowsOther \* MERGEFORMAT </w:instrText>
      </w:r>
      <w:r w:rsidR="00233BB3" w:rsidRPr="00EF5256">
        <w:rPr>
          <w:noProof/>
        </w:rPr>
        <w:fldChar w:fldCharType="separate"/>
      </w:r>
      <w:r w:rsidR="00330081">
        <w:rPr>
          <w:noProof/>
        </w:rPr>
        <w:t>76</w:t>
      </w:r>
      <w:r w:rsidR="00233BB3" w:rsidRPr="00EF5256">
        <w:rPr>
          <w:noProof/>
        </w:rPr>
        <w:fldChar w:fldCharType="end"/>
      </w:r>
    </w:p>
    <w:p w14:paraId="6DA517A2" w14:textId="631A6ECA" w:rsidR="004A5973" w:rsidRPr="00EF5256" w:rsidRDefault="004A5973" w:rsidP="00D41468">
      <w:pPr>
        <w:pStyle w:val="Heading5"/>
      </w:pPr>
      <w:r w:rsidRPr="00EF5256">
        <w:t xml:space="preserve">Cancel Request </w:t>
      </w:r>
      <w:r w:rsidR="00233BB3" w:rsidRPr="00EF5256">
        <w:rPr>
          <w:noProof/>
        </w:rPr>
        <w:fldChar w:fldCharType="begin"/>
      </w:r>
      <w:r w:rsidR="00233BB3" w:rsidRPr="00EF5256">
        <w:rPr>
          <w:noProof/>
        </w:rPr>
        <w:instrText xml:space="preserve"> PAGEREF WindowsCX \* MERGEFORMAT </w:instrText>
      </w:r>
      <w:r w:rsidR="00233BB3" w:rsidRPr="00EF5256">
        <w:rPr>
          <w:noProof/>
        </w:rPr>
        <w:fldChar w:fldCharType="separate"/>
      </w:r>
      <w:r w:rsidR="00330081">
        <w:rPr>
          <w:noProof/>
        </w:rPr>
        <w:t>76</w:t>
      </w:r>
      <w:r w:rsidR="00233BB3" w:rsidRPr="00EF5256">
        <w:rPr>
          <w:noProof/>
        </w:rPr>
        <w:fldChar w:fldCharType="end"/>
      </w:r>
    </w:p>
    <w:p w14:paraId="71889FCE" w14:textId="45E85686" w:rsidR="004A5973" w:rsidRPr="00EF5256" w:rsidRDefault="004A5973" w:rsidP="00D41468">
      <w:pPr>
        <w:pStyle w:val="Heading5"/>
      </w:pPr>
      <w:r w:rsidRPr="00EF5256">
        <w:t xml:space="preserve">Detailed Display </w:t>
      </w:r>
      <w:r w:rsidR="00233BB3" w:rsidRPr="00EF5256">
        <w:rPr>
          <w:noProof/>
        </w:rPr>
        <w:fldChar w:fldCharType="begin"/>
      </w:r>
      <w:r w:rsidR="00233BB3" w:rsidRPr="00EF5256">
        <w:rPr>
          <w:noProof/>
        </w:rPr>
        <w:instrText xml:space="preserve"> PAGEREF WindowsDD \* MERGEFORMAT </w:instrText>
      </w:r>
      <w:r w:rsidR="00233BB3" w:rsidRPr="00EF5256">
        <w:rPr>
          <w:noProof/>
        </w:rPr>
        <w:fldChar w:fldCharType="separate"/>
      </w:r>
      <w:r w:rsidR="00330081">
        <w:rPr>
          <w:noProof/>
        </w:rPr>
        <w:t>78</w:t>
      </w:r>
      <w:r w:rsidR="00233BB3" w:rsidRPr="00EF5256">
        <w:rPr>
          <w:noProof/>
        </w:rPr>
        <w:fldChar w:fldCharType="end"/>
      </w:r>
    </w:p>
    <w:p w14:paraId="216788B7" w14:textId="7006C875" w:rsidR="004A5973" w:rsidRPr="00EF5256" w:rsidRDefault="004A5973" w:rsidP="00D41468">
      <w:pPr>
        <w:pStyle w:val="Heading5"/>
      </w:pPr>
      <w:r w:rsidRPr="00EF5256">
        <w:t xml:space="preserve">Discontinue Order </w:t>
      </w:r>
      <w:r w:rsidR="00233BB3" w:rsidRPr="00EF5256">
        <w:rPr>
          <w:noProof/>
        </w:rPr>
        <w:fldChar w:fldCharType="begin"/>
      </w:r>
      <w:r w:rsidR="00233BB3" w:rsidRPr="00EF5256">
        <w:rPr>
          <w:noProof/>
        </w:rPr>
        <w:instrText xml:space="preserve"> PAGEREF WindowsDC \* MERGEFORMAT </w:instrText>
      </w:r>
      <w:r w:rsidR="00233BB3" w:rsidRPr="00EF5256">
        <w:rPr>
          <w:noProof/>
        </w:rPr>
        <w:fldChar w:fldCharType="separate"/>
      </w:r>
      <w:r w:rsidR="00330081">
        <w:rPr>
          <w:noProof/>
        </w:rPr>
        <w:t>77</w:t>
      </w:r>
      <w:r w:rsidR="00233BB3" w:rsidRPr="00EF5256">
        <w:rPr>
          <w:noProof/>
        </w:rPr>
        <w:fldChar w:fldCharType="end"/>
      </w:r>
    </w:p>
    <w:p w14:paraId="1BF49718" w14:textId="2B1730C3" w:rsidR="004A5973" w:rsidRPr="00EF5256" w:rsidRDefault="004A5973" w:rsidP="00D41468">
      <w:pPr>
        <w:pStyle w:val="Heading5"/>
      </w:pPr>
      <w:r w:rsidRPr="00EF5256">
        <w:t xml:space="preserve">Make Addendum </w:t>
      </w:r>
      <w:r w:rsidR="00233BB3" w:rsidRPr="00EF5256">
        <w:rPr>
          <w:noProof/>
        </w:rPr>
        <w:fldChar w:fldCharType="begin"/>
      </w:r>
      <w:r w:rsidR="00233BB3" w:rsidRPr="00EF5256">
        <w:rPr>
          <w:noProof/>
        </w:rPr>
        <w:instrText xml:space="preserve"> PAGEREF WindowsMA \* MERGEFORMAT </w:instrText>
      </w:r>
      <w:r w:rsidR="00233BB3" w:rsidRPr="00EF5256">
        <w:rPr>
          <w:noProof/>
        </w:rPr>
        <w:fldChar w:fldCharType="separate"/>
      </w:r>
      <w:r w:rsidR="00330081">
        <w:rPr>
          <w:noProof/>
        </w:rPr>
        <w:t>84</w:t>
      </w:r>
      <w:r w:rsidR="00233BB3" w:rsidRPr="00EF5256">
        <w:rPr>
          <w:noProof/>
        </w:rPr>
        <w:fldChar w:fldCharType="end"/>
      </w:r>
    </w:p>
    <w:p w14:paraId="1155398E" w14:textId="7ADD0919" w:rsidR="004A5973" w:rsidRPr="00EF5256" w:rsidRDefault="004A5973" w:rsidP="00D41468">
      <w:pPr>
        <w:pStyle w:val="Heading5"/>
      </w:pPr>
      <w:r w:rsidRPr="00EF5256">
        <w:t xml:space="preserve">New Date Range </w:t>
      </w:r>
      <w:r w:rsidR="00233BB3" w:rsidRPr="00EF5256">
        <w:rPr>
          <w:noProof/>
        </w:rPr>
        <w:fldChar w:fldCharType="begin"/>
      </w:r>
      <w:r w:rsidR="00233BB3" w:rsidRPr="00EF5256">
        <w:rPr>
          <w:noProof/>
        </w:rPr>
        <w:instrText xml:space="preserve"> PAGEREF WindowsCD \* MERGEFORMAT </w:instrText>
      </w:r>
      <w:r w:rsidR="00233BB3" w:rsidRPr="00EF5256">
        <w:rPr>
          <w:noProof/>
        </w:rPr>
        <w:fldChar w:fldCharType="separate"/>
      </w:r>
      <w:r w:rsidR="00330081">
        <w:rPr>
          <w:noProof/>
        </w:rPr>
        <w:t>86</w:t>
      </w:r>
      <w:r w:rsidR="00233BB3" w:rsidRPr="00EF5256">
        <w:rPr>
          <w:noProof/>
        </w:rPr>
        <w:fldChar w:fldCharType="end"/>
      </w:r>
    </w:p>
    <w:p w14:paraId="0D8DBB28" w14:textId="47B2F921" w:rsidR="004A5973" w:rsidRPr="00EF5256" w:rsidRDefault="004A5973" w:rsidP="00D41468">
      <w:pPr>
        <w:pStyle w:val="Heading5"/>
      </w:pPr>
      <w:r w:rsidRPr="00EF5256">
        <w:t xml:space="preserve">Results Display </w:t>
      </w:r>
      <w:r w:rsidR="00233BB3" w:rsidRPr="00EF5256">
        <w:rPr>
          <w:noProof/>
        </w:rPr>
        <w:fldChar w:fldCharType="begin"/>
      </w:r>
      <w:r w:rsidR="00233BB3" w:rsidRPr="00EF5256">
        <w:rPr>
          <w:noProof/>
        </w:rPr>
        <w:instrText xml:space="preserve"> PAGEREF WindowsRT \* MERGEFORMAT </w:instrText>
      </w:r>
      <w:r w:rsidR="00233BB3" w:rsidRPr="00EF5256">
        <w:rPr>
          <w:noProof/>
        </w:rPr>
        <w:fldChar w:fldCharType="separate"/>
      </w:r>
      <w:r w:rsidR="00330081">
        <w:rPr>
          <w:noProof/>
        </w:rPr>
        <w:t>89</w:t>
      </w:r>
      <w:r w:rsidR="00233BB3" w:rsidRPr="00EF5256">
        <w:rPr>
          <w:noProof/>
        </w:rPr>
        <w:fldChar w:fldCharType="end"/>
      </w:r>
    </w:p>
    <w:p w14:paraId="11519459" w14:textId="4A8CE643" w:rsidR="004A5973" w:rsidRPr="00EF5256" w:rsidRDefault="004A5973" w:rsidP="00D41468">
      <w:pPr>
        <w:pStyle w:val="Heading5"/>
      </w:pPr>
      <w:r w:rsidRPr="00EF5256">
        <w:t xml:space="preserve">Select Consult </w:t>
      </w:r>
      <w:r w:rsidR="00233BB3" w:rsidRPr="00EF5256">
        <w:rPr>
          <w:noProof/>
        </w:rPr>
        <w:fldChar w:fldCharType="begin"/>
      </w:r>
      <w:r w:rsidR="00233BB3" w:rsidRPr="00EF5256">
        <w:rPr>
          <w:noProof/>
        </w:rPr>
        <w:instrText xml:space="preserve"> PAGEREF WindowsSelect \* MERGEFORMAT </w:instrText>
      </w:r>
      <w:r w:rsidR="00233BB3" w:rsidRPr="00EF5256">
        <w:rPr>
          <w:noProof/>
        </w:rPr>
        <w:fldChar w:fldCharType="separate"/>
      </w:r>
      <w:r w:rsidR="00330081">
        <w:rPr>
          <w:noProof/>
        </w:rPr>
        <w:t>90</w:t>
      </w:r>
      <w:r w:rsidR="00233BB3" w:rsidRPr="00EF5256">
        <w:rPr>
          <w:noProof/>
        </w:rPr>
        <w:fldChar w:fldCharType="end"/>
      </w:r>
    </w:p>
    <w:p w14:paraId="01B4D142" w14:textId="02A7E97F" w:rsidR="004A5973" w:rsidRPr="00EF5256" w:rsidRDefault="004A5973" w:rsidP="00D41468">
      <w:pPr>
        <w:pStyle w:val="Heading5"/>
      </w:pPr>
      <w:r w:rsidRPr="00EF5256">
        <w:t xml:space="preserve">Select New Patient </w:t>
      </w:r>
      <w:r w:rsidR="00233BB3" w:rsidRPr="00EF5256">
        <w:rPr>
          <w:noProof/>
        </w:rPr>
        <w:fldChar w:fldCharType="begin"/>
      </w:r>
      <w:r w:rsidR="00233BB3" w:rsidRPr="00EF5256">
        <w:rPr>
          <w:noProof/>
        </w:rPr>
        <w:instrText xml:space="preserve"> PAGEREF WindowsSP \* MERGEFORMAT </w:instrText>
      </w:r>
      <w:r w:rsidR="00233BB3" w:rsidRPr="00EF5256">
        <w:rPr>
          <w:noProof/>
        </w:rPr>
        <w:fldChar w:fldCharType="separate"/>
      </w:r>
      <w:r w:rsidR="00330081">
        <w:rPr>
          <w:noProof/>
        </w:rPr>
        <w:t>91</w:t>
      </w:r>
      <w:r w:rsidR="00233BB3" w:rsidRPr="00EF5256">
        <w:rPr>
          <w:noProof/>
        </w:rPr>
        <w:fldChar w:fldCharType="end"/>
      </w:r>
    </w:p>
    <w:p w14:paraId="10CC89ED" w14:textId="0F22DA65" w:rsidR="004A5973" w:rsidRPr="00EF5256" w:rsidRDefault="004A5973" w:rsidP="00D41468">
      <w:pPr>
        <w:pStyle w:val="Heading5"/>
      </w:pPr>
      <w:r w:rsidRPr="00EF5256">
        <w:t xml:space="preserve">Select Service </w:t>
      </w:r>
      <w:r w:rsidR="00233BB3" w:rsidRPr="00EF5256">
        <w:rPr>
          <w:noProof/>
        </w:rPr>
        <w:fldChar w:fldCharType="begin"/>
      </w:r>
      <w:r w:rsidR="00233BB3" w:rsidRPr="00EF5256">
        <w:rPr>
          <w:noProof/>
        </w:rPr>
        <w:instrText xml:space="preserve"> PAGEREF WindowsSS \* MERGEFORMAT </w:instrText>
      </w:r>
      <w:r w:rsidR="00233BB3" w:rsidRPr="00EF5256">
        <w:rPr>
          <w:noProof/>
        </w:rPr>
        <w:fldChar w:fldCharType="separate"/>
      </w:r>
      <w:r w:rsidR="00330081">
        <w:rPr>
          <w:noProof/>
        </w:rPr>
        <w:t>92</w:t>
      </w:r>
      <w:r w:rsidR="00233BB3" w:rsidRPr="00EF5256">
        <w:rPr>
          <w:noProof/>
        </w:rPr>
        <w:fldChar w:fldCharType="end"/>
      </w:r>
    </w:p>
    <w:p w14:paraId="11D3FE61" w14:textId="592C2C54" w:rsidR="004A5973" w:rsidRPr="00EF5256" w:rsidRDefault="004A5973" w:rsidP="00D41468">
      <w:pPr>
        <w:pStyle w:val="Heading5"/>
      </w:pPr>
      <w:r w:rsidRPr="00EF5256">
        <w:t xml:space="preserve">View by Status </w:t>
      </w:r>
      <w:r w:rsidR="00233BB3" w:rsidRPr="00EF5256">
        <w:rPr>
          <w:noProof/>
        </w:rPr>
        <w:fldChar w:fldCharType="begin"/>
      </w:r>
      <w:r w:rsidR="00233BB3" w:rsidRPr="00EF5256">
        <w:rPr>
          <w:noProof/>
        </w:rPr>
        <w:instrText xml:space="preserve"> PAGEREF WindowsST \* MERGEFORMAT </w:instrText>
      </w:r>
      <w:r w:rsidR="00233BB3" w:rsidRPr="00EF5256">
        <w:rPr>
          <w:noProof/>
        </w:rPr>
        <w:fldChar w:fldCharType="separate"/>
      </w:r>
      <w:r w:rsidR="00330081">
        <w:rPr>
          <w:noProof/>
        </w:rPr>
        <w:t>93</w:t>
      </w:r>
      <w:r w:rsidR="00233BB3" w:rsidRPr="00EF5256">
        <w:rPr>
          <w:noProof/>
        </w:rPr>
        <w:fldChar w:fldCharType="end"/>
      </w:r>
    </w:p>
    <w:p w14:paraId="0CD278FA" w14:textId="77777777" w:rsidR="004A5973" w:rsidRPr="00EF5256" w:rsidRDefault="004A5973" w:rsidP="00D41468">
      <w:pPr>
        <w:pStyle w:val="Heading4"/>
      </w:pPr>
      <w:r w:rsidRPr="00EF5256">
        <w:br w:type="page"/>
      </w:r>
      <w:r w:rsidRPr="00EF5256">
        <w:lastRenderedPageBreak/>
        <w:t>Key</w:t>
      </w:r>
    </w:p>
    <w:p w14:paraId="0177C8F8" w14:textId="77777777" w:rsidR="004A5973" w:rsidRPr="00EF5256" w:rsidRDefault="004A5973" w:rsidP="00D41468">
      <w:pPr>
        <w:pStyle w:val="Heading4"/>
      </w:pPr>
      <w:r w:rsidRPr="00EF5256">
        <w:t>1. Steps are numbered and bolded:</w:t>
      </w:r>
    </w:p>
    <w:p w14:paraId="6B6583C5" w14:textId="77777777" w:rsidR="004A5973" w:rsidRPr="00EF5256" w:rsidRDefault="00A57AF7" w:rsidP="00D41468">
      <w:r w:rsidRPr="00EF5256">
        <w:rPr>
          <w:noProof/>
        </w:rPr>
        <mc:AlternateContent>
          <mc:Choice Requires="wps">
            <w:drawing>
              <wp:anchor distT="0" distB="0" distL="114300" distR="114300" simplePos="0" relativeHeight="251582976" behindDoc="0" locked="0" layoutInCell="1" allowOverlap="1" wp14:anchorId="7FD22D56" wp14:editId="3D222B10">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6C0EAB" w14:textId="77777777" w:rsidR="00AB129D" w:rsidRDefault="00AB129D"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22D56"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14:paraId="616C0EAB" w14:textId="77777777" w:rsidR="00AB129D" w:rsidRDefault="00AB129D" w:rsidP="00D41468">
                      <w:pPr>
                        <w:pStyle w:val="Callout"/>
                      </w:pPr>
                      <w:r>
                        <w:t>a) Sub-steps are lettered and include an accent bar.</w:t>
                      </w:r>
                    </w:p>
                  </w:txbxContent>
                </v:textbox>
                <o:callout v:ext="edit" minusx="t" minusy="t"/>
              </v:shape>
            </w:pict>
          </mc:Fallback>
        </mc:AlternateContent>
      </w:r>
    </w:p>
    <w:p w14:paraId="097B9B34" w14:textId="77777777" w:rsidR="004A5973" w:rsidRPr="00EF5256" w:rsidRDefault="00A57AF7" w:rsidP="00D41468">
      <w:r w:rsidRPr="00EF5256">
        <w:rPr>
          <w:noProof/>
        </w:rPr>
        <w:drawing>
          <wp:anchor distT="0" distB="0" distL="114300" distR="114300" simplePos="0" relativeHeight="251703808" behindDoc="1" locked="0" layoutInCell="1" allowOverlap="1" wp14:anchorId="62DAD12A" wp14:editId="7F97159D">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DCEA3" w14:textId="77777777" w:rsidR="004A5973" w:rsidRPr="00EF5256" w:rsidRDefault="004A5973" w:rsidP="00D41468"/>
    <w:p w14:paraId="54ED3E9F" w14:textId="77777777" w:rsidR="004A5973" w:rsidRPr="00EF5256" w:rsidRDefault="004A5973" w:rsidP="00D41468"/>
    <w:p w14:paraId="2C8839D2" w14:textId="77777777" w:rsidR="004A5973" w:rsidRPr="00EF5256" w:rsidRDefault="004A5973" w:rsidP="00D41468"/>
    <w:p w14:paraId="011F01E3" w14:textId="77777777" w:rsidR="004A5973" w:rsidRPr="00EF5256" w:rsidRDefault="004A5973" w:rsidP="00D41468"/>
    <w:p w14:paraId="1D9817B7" w14:textId="77777777" w:rsidR="004A5973" w:rsidRPr="00EF5256" w:rsidRDefault="00A57AF7" w:rsidP="00D41468">
      <w:r w:rsidRPr="00EF5256">
        <w:rPr>
          <w:noProof/>
        </w:rPr>
        <mc:AlternateContent>
          <mc:Choice Requires="wps">
            <w:drawing>
              <wp:anchor distT="0" distB="0" distL="114300" distR="114300" simplePos="0" relativeHeight="251581952" behindDoc="0" locked="0" layoutInCell="0" allowOverlap="1" wp14:anchorId="622534AC" wp14:editId="4862A870">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E5BFFF" w14:textId="77777777" w:rsidR="00AB129D" w:rsidRDefault="00AB129D"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534AC"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14:paraId="44E5BFFF" w14:textId="77777777" w:rsidR="00AB129D" w:rsidRDefault="00AB129D" w:rsidP="00D41468">
                      <w:pPr>
                        <w:pStyle w:val="Callout"/>
                      </w:pPr>
                      <w:r>
                        <w:t xml:space="preserve">Tips are in a plain box </w:t>
                      </w:r>
                    </w:p>
                  </w:txbxContent>
                </v:textbox>
                <o:callout v:ext="edit" minusx="t"/>
              </v:shape>
            </w:pict>
          </mc:Fallback>
        </mc:AlternateContent>
      </w:r>
    </w:p>
    <w:p w14:paraId="3D036D42" w14:textId="77777777" w:rsidR="004A5973" w:rsidRPr="00EF5256" w:rsidRDefault="004A5973" w:rsidP="00D41468"/>
    <w:p w14:paraId="47834BBA" w14:textId="77777777" w:rsidR="004A5973" w:rsidRPr="00EF5256" w:rsidRDefault="004A5973" w:rsidP="00D41468"/>
    <w:p w14:paraId="12FCF4BE" w14:textId="77777777" w:rsidR="004A5973" w:rsidRPr="00EF5256" w:rsidRDefault="004A5973" w:rsidP="00D41468"/>
    <w:p w14:paraId="0D45CC28" w14:textId="77777777" w:rsidR="004A5973" w:rsidRPr="00EF5256" w:rsidRDefault="005441D8" w:rsidP="00D41468">
      <w:pPr>
        <w:pStyle w:val="Heading3"/>
      </w:pPr>
      <w:r w:rsidRPr="00EF5256">
        <w:br w:type="page"/>
      </w:r>
      <w:bookmarkStart w:id="139" w:name="_Toc6930158"/>
      <w:r w:rsidR="004A5973" w:rsidRPr="00EF5256">
        <w:lastRenderedPageBreak/>
        <w:t>Introduction</w:t>
      </w:r>
      <w:bookmarkStart w:id="140" w:name="WindowsInt"/>
      <w:bookmarkEnd w:id="140"/>
      <w:bookmarkEnd w:id="139"/>
    </w:p>
    <w:p w14:paraId="49B5D7AC" w14:textId="77777777" w:rsidR="004A5973" w:rsidRPr="00EF5256" w:rsidRDefault="004A5973" w:rsidP="00D41468">
      <w:pPr>
        <w:pStyle w:val="Heading4"/>
      </w:pPr>
      <w:r w:rsidRPr="00EF5256">
        <w:t>1. Before each process, select the consult:</w:t>
      </w:r>
    </w:p>
    <w:p w14:paraId="601FC3B7" w14:textId="77777777" w:rsidR="004A5973" w:rsidRPr="00EF5256" w:rsidRDefault="00A57AF7" w:rsidP="00D41468">
      <w:r w:rsidRPr="00EF5256">
        <w:rPr>
          <w:noProof/>
        </w:rPr>
        <w:drawing>
          <wp:anchor distT="0" distB="0" distL="114300" distR="114300" simplePos="0" relativeHeight="251704832" behindDoc="1" locked="0" layoutInCell="1" allowOverlap="1" wp14:anchorId="0BE4B77E" wp14:editId="6060185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84000" behindDoc="0" locked="0" layoutInCell="1" allowOverlap="1" wp14:anchorId="6192AAF4" wp14:editId="52B53B51">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F0D2EF" w14:textId="77777777" w:rsidR="00AB129D" w:rsidRDefault="00AB129D"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AAF4"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14:paraId="3BF0D2EF" w14:textId="77777777" w:rsidR="00AB129D" w:rsidRDefault="00AB129D"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14:paraId="20D8DBCA" w14:textId="77777777" w:rsidR="004A5973" w:rsidRPr="00EF5256" w:rsidRDefault="00A57AF7" w:rsidP="00D41468">
      <w:pPr>
        <w:pStyle w:val="Heading3"/>
      </w:pPr>
      <w:bookmarkStart w:id="141" w:name="_Toc508019596"/>
      <w:bookmarkStart w:id="142" w:name="_Toc6930159"/>
      <w:r w:rsidRPr="00EF5256">
        <w:rPr>
          <w:noProof/>
        </w:rPr>
        <mc:AlternateContent>
          <mc:Choice Requires="wps">
            <w:drawing>
              <wp:anchor distT="0" distB="0" distL="114300" distR="114300" simplePos="0" relativeHeight="251585024" behindDoc="0" locked="0" layoutInCell="0" allowOverlap="1" wp14:anchorId="0DB162C1" wp14:editId="69262ECC">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B4CF9A" w14:textId="77777777" w:rsidR="00AB129D" w:rsidRDefault="00AB129D"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162C1"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14:paraId="52B4CF9A" w14:textId="77777777" w:rsidR="00AB129D" w:rsidRDefault="00AB129D" w:rsidP="00D41468">
                      <w:pPr>
                        <w:pStyle w:val="Callout"/>
                      </w:pPr>
                      <w:r>
                        <w:t>When you pause the cursor over the list of consults, CPRS expands the line the cursor is on.</w:t>
                      </w:r>
                    </w:p>
                  </w:txbxContent>
                </v:textbox>
                <o:callout v:ext="edit" minusx="t"/>
              </v:shape>
            </w:pict>
          </mc:Fallback>
        </mc:AlternateContent>
      </w:r>
      <w:r w:rsidR="004A5973" w:rsidRPr="00EF5256">
        <w:br w:type="page"/>
      </w:r>
      <w:bookmarkStart w:id="143" w:name="_Toc508019597"/>
      <w:bookmarkStart w:id="144" w:name="_Toc421668505"/>
      <w:bookmarkStart w:id="145" w:name="_Toc421693932"/>
      <w:r w:rsidR="004A5973" w:rsidRPr="00EF5256">
        <w:lastRenderedPageBreak/>
        <w:t>Windows Flow of Information</w:t>
      </w:r>
      <w:bookmarkStart w:id="146" w:name="WindowsFlow"/>
      <w:bookmarkEnd w:id="141"/>
      <w:bookmarkEnd w:id="143"/>
      <w:bookmarkEnd w:id="146"/>
      <w:bookmarkEnd w:id="142"/>
    </w:p>
    <w:p w14:paraId="7D8D24FA" w14:textId="77777777" w:rsidR="004A5973" w:rsidRPr="00EF5256" w:rsidRDefault="004A5973" w:rsidP="00D41468">
      <w:pPr>
        <w:pStyle w:val="Heading4"/>
      </w:pPr>
      <w:r w:rsidRPr="00EF5256">
        <w:t>Starting Consults in Windows</w:t>
      </w:r>
      <w:bookmarkStart w:id="147" w:name="WindowsStart"/>
      <w:bookmarkEnd w:id="144"/>
      <w:bookmarkEnd w:id="145"/>
      <w:bookmarkEnd w:id="147"/>
      <w:r w:rsidRPr="00EF5256">
        <w:fldChar w:fldCharType="begin"/>
      </w:r>
      <w:r w:rsidRPr="00EF5256">
        <w:instrText xml:space="preserve"> XE "Windows" </w:instrText>
      </w:r>
      <w:r w:rsidRPr="00EF5256">
        <w:fldChar w:fldCharType="end"/>
      </w:r>
      <w:r w:rsidRPr="00EF5256">
        <w:fldChar w:fldCharType="begin"/>
      </w:r>
      <w:r w:rsidRPr="00EF5256">
        <w:instrText xml:space="preserve"> XE "Starting Consults in Windows" </w:instrText>
      </w:r>
      <w:r w:rsidRPr="00EF5256">
        <w:fldChar w:fldCharType="end"/>
      </w:r>
    </w:p>
    <w:p w14:paraId="2AD08973" w14:textId="77777777" w:rsidR="004A5973" w:rsidRPr="00EF5256" w:rsidRDefault="004A5973" w:rsidP="00D41468">
      <w:pPr>
        <w:pStyle w:val="Heading5"/>
      </w:pPr>
      <w:r w:rsidRPr="00EF5256">
        <w:t>1. Start CPRS for Windows:</w:t>
      </w:r>
    </w:p>
    <w:p w14:paraId="1D35D9B8" w14:textId="77777777" w:rsidR="004A5973" w:rsidRPr="00EF5256" w:rsidRDefault="00A57AF7" w:rsidP="00D41468">
      <w:r w:rsidRPr="00EF5256">
        <w:rPr>
          <w:noProof/>
        </w:rPr>
        <mc:AlternateContent>
          <mc:Choice Requires="wps">
            <w:drawing>
              <wp:anchor distT="0" distB="0" distL="114300" distR="114300" simplePos="0" relativeHeight="251587072" behindDoc="0" locked="0" layoutInCell="0" allowOverlap="1" wp14:anchorId="78DE3A26" wp14:editId="0069AF2E">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AC2E40" w14:textId="77777777" w:rsidR="00AB129D" w:rsidRDefault="00AB129D"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E3A26"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14:paraId="6BAC2E40" w14:textId="77777777" w:rsidR="00AB129D" w:rsidRDefault="00AB129D"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sidRPr="00EF5256">
        <w:rPr>
          <w:noProof/>
        </w:rPr>
        <mc:AlternateContent>
          <mc:Choice Requires="wps">
            <w:drawing>
              <wp:anchor distT="0" distB="0" distL="114300" distR="114300" simplePos="0" relativeHeight="251586048" behindDoc="0" locked="0" layoutInCell="0" allowOverlap="1" wp14:anchorId="7172366C" wp14:editId="459ECEB6">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D59FB0" w14:textId="77777777" w:rsidR="00AB129D" w:rsidRDefault="00AB129D"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2366C"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14:paraId="7ED59FB0" w14:textId="77777777" w:rsidR="00AB129D" w:rsidRDefault="00AB129D" w:rsidP="00D41468">
                      <w:pPr>
                        <w:pStyle w:val="Callout"/>
                      </w:pPr>
                      <w:r>
                        <w:t>Or clicking on the program in a menu.</w:t>
                      </w:r>
                    </w:p>
                  </w:txbxContent>
                </v:textbox>
                <o:callout v:ext="edit" minusx="t" minusy="t"/>
              </v:shape>
            </w:pict>
          </mc:Fallback>
        </mc:AlternateContent>
      </w:r>
      <w:r w:rsidRPr="00EF5256">
        <w:rPr>
          <w:noProof/>
        </w:rPr>
        <w:drawing>
          <wp:anchor distT="0" distB="0" distL="114300" distR="114300" simplePos="0" relativeHeight="251588096" behindDoc="1" locked="0" layoutInCell="0" allowOverlap="1" wp14:anchorId="786CFF8B" wp14:editId="08947920">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C2D2E" w14:textId="77777777" w:rsidR="004A5973" w:rsidRPr="00EF5256" w:rsidRDefault="004A5973" w:rsidP="00D41468">
      <w:pPr>
        <w:pStyle w:val="BlankLine"/>
      </w:pPr>
    </w:p>
    <w:p w14:paraId="3F3E1C7F" w14:textId="77777777" w:rsidR="004A5973" w:rsidRPr="00EF5256" w:rsidRDefault="00A57AF7" w:rsidP="00D41468">
      <w:pPr>
        <w:pStyle w:val="BlankLine"/>
      </w:pPr>
      <w:r w:rsidRPr="00EF5256">
        <w:rPr>
          <w:noProof/>
        </w:rPr>
        <w:drawing>
          <wp:anchor distT="0" distB="0" distL="114300" distR="114300" simplePos="0" relativeHeight="251589120" behindDoc="1" locked="0" layoutInCell="0" allowOverlap="1" wp14:anchorId="42F77D3E" wp14:editId="2B8C8B57">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8055C" w14:textId="77777777" w:rsidR="004A5973" w:rsidRPr="00EF5256" w:rsidRDefault="004A5973" w:rsidP="00D41468">
      <w:pPr>
        <w:pStyle w:val="Heading4"/>
      </w:pPr>
    </w:p>
    <w:p w14:paraId="1652705E" w14:textId="77777777" w:rsidR="004A5973" w:rsidRPr="00EF5256" w:rsidRDefault="00A57AF7" w:rsidP="00D41468">
      <w:pPr>
        <w:pStyle w:val="Heading5"/>
      </w:pPr>
      <w:r w:rsidRPr="00EF5256">
        <w:rPr>
          <w:noProof/>
        </w:rPr>
        <w:drawing>
          <wp:anchor distT="0" distB="0" distL="114300" distR="114300" simplePos="0" relativeHeight="251705856" behindDoc="1" locked="0" layoutInCell="1" allowOverlap="1" wp14:anchorId="49CA5DF3" wp14:editId="738308D8">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Select the connection:</w:t>
      </w:r>
    </w:p>
    <w:p w14:paraId="73AD86BC" w14:textId="77777777" w:rsidR="004A5973" w:rsidRPr="00EF5256" w:rsidRDefault="004A5973" w:rsidP="00D41468">
      <w:pPr>
        <w:pStyle w:val="Note"/>
      </w:pPr>
      <w:r w:rsidRPr="00EF5256">
        <w:rPr>
          <w:sz w:val="48"/>
        </w:rPr>
        <w:sym w:font="Wingdings" w:char="F046"/>
      </w:r>
      <w:r w:rsidRPr="00EF5256">
        <w:tab/>
        <w:t>Note: Depending on the way CPRS is installed on your machine, you may not see this step</w:t>
      </w:r>
    </w:p>
    <w:p w14:paraId="6316CA2A" w14:textId="77777777" w:rsidR="004A5973" w:rsidRPr="00EF5256" w:rsidRDefault="00A57AF7" w:rsidP="00D41468">
      <w:pPr>
        <w:pStyle w:val="BlankLine"/>
      </w:pPr>
      <w:r w:rsidRPr="00EF5256">
        <w:rPr>
          <w:noProof/>
        </w:rPr>
        <mc:AlternateContent>
          <mc:Choice Requires="wps">
            <w:drawing>
              <wp:anchor distT="0" distB="0" distL="114300" distR="114300" simplePos="0" relativeHeight="251590144" behindDoc="0" locked="0" layoutInCell="1" allowOverlap="1" wp14:anchorId="04F730F2" wp14:editId="1A1D6BBD">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D9DC9" w14:textId="77777777" w:rsidR="00AB129D" w:rsidRDefault="00AB129D" w:rsidP="00D41468">
                            <w:pPr>
                              <w:pStyle w:val="Callout"/>
                            </w:pPr>
                            <w:r>
                              <w:t xml:space="preserve">Click on the drop-down button </w:t>
                            </w:r>
                          </w:p>
                          <w:p w14:paraId="263B1AF6" w14:textId="77777777" w:rsidR="00AB129D" w:rsidRDefault="00AB129D" w:rsidP="00D41468">
                            <w:pPr>
                              <w:pStyle w:val="ListMember"/>
                            </w:pPr>
                            <w:r>
                              <w:t>Select the appropriate connection. (See your Clinical Application Coordinator for information on which is the correct one.)</w:t>
                            </w:r>
                          </w:p>
                          <w:p w14:paraId="44861B45" w14:textId="77777777" w:rsidR="00AB129D" w:rsidRDefault="00AB129D"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730F2"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14:paraId="571D9DC9" w14:textId="77777777" w:rsidR="00AB129D" w:rsidRDefault="00AB129D" w:rsidP="00D41468">
                      <w:pPr>
                        <w:pStyle w:val="Callout"/>
                      </w:pPr>
                      <w:r>
                        <w:t xml:space="preserve">Click on the drop-down button </w:t>
                      </w:r>
                    </w:p>
                    <w:p w14:paraId="263B1AF6" w14:textId="77777777" w:rsidR="00AB129D" w:rsidRDefault="00AB129D" w:rsidP="00D41468">
                      <w:pPr>
                        <w:pStyle w:val="ListMember"/>
                      </w:pPr>
                      <w:r>
                        <w:t>Select the appropriate connection. (See your Clinical Application Coordinator for information on which is the correct one.)</w:t>
                      </w:r>
                    </w:p>
                    <w:p w14:paraId="44861B45" w14:textId="77777777" w:rsidR="00AB129D" w:rsidRDefault="00AB129D" w:rsidP="00D41468">
                      <w:pPr>
                        <w:pStyle w:val="Callout"/>
                      </w:pPr>
                      <w:r>
                        <w:t>Click OK.</w:t>
                      </w:r>
                    </w:p>
                  </w:txbxContent>
                </v:textbox>
                <o:callout v:ext="edit" minusx="t"/>
              </v:shape>
            </w:pict>
          </mc:Fallback>
        </mc:AlternateContent>
      </w:r>
    </w:p>
    <w:p w14:paraId="67D0FFFA" w14:textId="77777777" w:rsidR="004A5973" w:rsidRPr="00EF5256" w:rsidRDefault="004A5973" w:rsidP="00D41468">
      <w:pPr>
        <w:pStyle w:val="ListMember"/>
      </w:pPr>
    </w:p>
    <w:p w14:paraId="57F918D3" w14:textId="77777777" w:rsidR="004A5973" w:rsidRPr="00EF5256" w:rsidRDefault="004A5973" w:rsidP="00D41468">
      <w:pPr>
        <w:pStyle w:val="ListMember"/>
      </w:pPr>
    </w:p>
    <w:p w14:paraId="0A3A2BED" w14:textId="77777777" w:rsidR="004A5973" w:rsidRPr="00EF5256" w:rsidRDefault="004A5973" w:rsidP="00D41468">
      <w:pPr>
        <w:pStyle w:val="Heading5"/>
      </w:pPr>
      <w:r w:rsidRPr="00EF5256">
        <w:br w:type="page"/>
      </w:r>
      <w:r w:rsidRPr="00EF5256">
        <w:lastRenderedPageBreak/>
        <w:t>3. Log-on to your system:</w:t>
      </w:r>
    </w:p>
    <w:p w14:paraId="74B3CB55" w14:textId="77777777" w:rsidR="004A5973" w:rsidRPr="00EF5256" w:rsidRDefault="00A57AF7" w:rsidP="00D41468">
      <w:r w:rsidRPr="00EF5256">
        <w:rPr>
          <w:noProof/>
        </w:rPr>
        <mc:AlternateContent>
          <mc:Choice Requires="wps">
            <w:drawing>
              <wp:anchor distT="0" distB="0" distL="114300" distR="114300" simplePos="0" relativeHeight="251579904" behindDoc="0" locked="0" layoutInCell="0" allowOverlap="1" wp14:anchorId="75BAF17F" wp14:editId="1FCF8C0D">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C5460E" w14:textId="77777777" w:rsidR="00AB129D" w:rsidRDefault="00AB129D"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AF17F"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14:paraId="6DC5460E" w14:textId="77777777" w:rsidR="00AB129D" w:rsidRDefault="00AB129D" w:rsidP="00D41468">
                      <w:pPr>
                        <w:pStyle w:val="Callout"/>
                      </w:pPr>
                      <w:r>
                        <w:t>a) After entering your Access Code, use the Tab key to switch to the Verify Code Field.</w:t>
                      </w:r>
                    </w:p>
                  </w:txbxContent>
                </v:textbox>
                <o:callout v:ext="edit" minusy="t"/>
              </v:shape>
            </w:pict>
          </mc:Fallback>
        </mc:AlternateContent>
      </w:r>
      <w:r w:rsidRPr="00EF5256">
        <w:rPr>
          <w:noProof/>
        </w:rPr>
        <w:drawing>
          <wp:anchor distT="0" distB="0" distL="114300" distR="114300" simplePos="0" relativeHeight="251557376" behindDoc="1" locked="0" layoutInCell="0" allowOverlap="1" wp14:anchorId="783C8C63" wp14:editId="45E29E9C">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705C" w14:textId="77777777" w:rsidR="004A5973" w:rsidRPr="00EF5256" w:rsidRDefault="004A5973" w:rsidP="00D41468"/>
    <w:p w14:paraId="386C5B34" w14:textId="77777777" w:rsidR="004A5973" w:rsidRPr="00EF5256" w:rsidRDefault="004A5973" w:rsidP="00D41468"/>
    <w:p w14:paraId="2FF3B54E" w14:textId="77777777" w:rsidR="004A5973" w:rsidRPr="00EF5256" w:rsidRDefault="004A5973" w:rsidP="00D41468"/>
    <w:p w14:paraId="337F3BE4" w14:textId="77777777" w:rsidR="004A5973" w:rsidRPr="00EF5256" w:rsidRDefault="004A5973" w:rsidP="00D41468"/>
    <w:p w14:paraId="33296967" w14:textId="77777777" w:rsidR="004A5973" w:rsidRPr="00EF5256" w:rsidRDefault="00A57AF7" w:rsidP="00D41468">
      <w:r w:rsidRPr="00EF5256">
        <w:rPr>
          <w:noProof/>
        </w:rPr>
        <mc:AlternateContent>
          <mc:Choice Requires="wps">
            <w:drawing>
              <wp:anchor distT="0" distB="0" distL="114300" distR="114300" simplePos="0" relativeHeight="251580928" behindDoc="0" locked="0" layoutInCell="0" allowOverlap="1" wp14:anchorId="21EBAF0D" wp14:editId="69A73A2C">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742A29" w14:textId="77777777" w:rsidR="00AB129D" w:rsidRDefault="00AB129D"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BAF0D"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14:paraId="4E742A29" w14:textId="77777777" w:rsidR="00AB129D" w:rsidRDefault="00AB129D" w:rsidP="00D41468">
                      <w:pPr>
                        <w:pStyle w:val="Callout"/>
                      </w:pPr>
                      <w:r>
                        <w:t xml:space="preserve">b) When you have entered both the Access Code and Verify Code, click OK or press the Enter key. </w:t>
                      </w:r>
                    </w:p>
                  </w:txbxContent>
                </v:textbox>
              </v:shape>
            </w:pict>
          </mc:Fallback>
        </mc:AlternateContent>
      </w:r>
    </w:p>
    <w:p w14:paraId="598248C0" w14:textId="77777777" w:rsidR="004A5973" w:rsidRPr="00EF5256" w:rsidRDefault="004A5973" w:rsidP="00D41468"/>
    <w:p w14:paraId="762DD021" w14:textId="77777777" w:rsidR="004A5973" w:rsidRPr="00EF5256" w:rsidRDefault="00A57AF7" w:rsidP="00D41468">
      <w:r w:rsidRPr="00EF5256">
        <w:rPr>
          <w:noProof/>
        </w:rPr>
        <mc:AlternateContent>
          <mc:Choice Requires="wps">
            <w:drawing>
              <wp:anchor distT="0" distB="0" distL="114300" distR="114300" simplePos="0" relativeHeight="251556352" behindDoc="0" locked="0" layoutInCell="0" allowOverlap="1" wp14:anchorId="4F6F8984" wp14:editId="04FB7D80">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14:paraId="7670D0A9" w14:textId="77777777" w:rsidR="00AB129D" w:rsidRDefault="00AB129D"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F8984"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14:paraId="7670D0A9" w14:textId="77777777" w:rsidR="00AB129D" w:rsidRDefault="00AB129D" w:rsidP="00D41468">
                      <w:pPr>
                        <w:pStyle w:val="Callout"/>
                      </w:pPr>
                      <w:r>
                        <w:t>You can save time by typing both the Access and Verify codes here, separated by a semicolon.</w:t>
                      </w:r>
                    </w:p>
                  </w:txbxContent>
                </v:textbox>
                <o:callout v:ext="edit" minusx="t"/>
              </v:shape>
            </w:pict>
          </mc:Fallback>
        </mc:AlternateContent>
      </w:r>
    </w:p>
    <w:p w14:paraId="6101EA0A" w14:textId="77777777" w:rsidR="004A5973" w:rsidRPr="00EF5256" w:rsidRDefault="004A5973" w:rsidP="00D41468"/>
    <w:p w14:paraId="217C6B35" w14:textId="77777777" w:rsidR="004A5973" w:rsidRPr="00EF5256" w:rsidRDefault="004A5973" w:rsidP="00D41468"/>
    <w:p w14:paraId="3D29A779" w14:textId="77777777" w:rsidR="004A5973" w:rsidRPr="00EF5256" w:rsidRDefault="004A5973" w:rsidP="00D41468">
      <w:pPr>
        <w:pStyle w:val="Heading5"/>
      </w:pPr>
      <w:r w:rsidRPr="00EF5256">
        <w:t>4. Select a patient:</w:t>
      </w:r>
    </w:p>
    <w:p w14:paraId="020A90EC" w14:textId="77777777" w:rsidR="004A5973" w:rsidRPr="00EF5256" w:rsidRDefault="00A57AF7" w:rsidP="00D41468">
      <w:r w:rsidRPr="00EF5256">
        <w:rPr>
          <w:noProof/>
        </w:rPr>
        <mc:AlternateContent>
          <mc:Choice Requires="wps">
            <w:drawing>
              <wp:anchor distT="0" distB="0" distL="114300" distR="114300" simplePos="0" relativeHeight="251552256" behindDoc="0" locked="0" layoutInCell="1" allowOverlap="1" wp14:anchorId="3F0A443C" wp14:editId="07E87623">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14:paraId="79CA7960" w14:textId="77777777" w:rsidR="00AB129D" w:rsidRDefault="00AB129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443C"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14:paraId="79CA7960" w14:textId="77777777" w:rsidR="00AB129D" w:rsidRDefault="00AB129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679F5FDE" w14:textId="77777777" w:rsidR="004A5973" w:rsidRPr="00EF5256" w:rsidRDefault="00A57AF7" w:rsidP="00D41468">
      <w:r w:rsidRPr="00EF5256">
        <w:rPr>
          <w:noProof/>
        </w:rPr>
        <mc:AlternateContent>
          <mc:Choice Requires="wps">
            <w:drawing>
              <wp:anchor distT="0" distB="0" distL="114300" distR="114300" simplePos="0" relativeHeight="251550208" behindDoc="0" locked="0" layoutInCell="1" allowOverlap="1" wp14:anchorId="7C08C300" wp14:editId="772DD03B">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14:paraId="26DC92F9" w14:textId="77777777" w:rsidR="00AB129D" w:rsidRDefault="00AB129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8C300"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14:paraId="26DC92F9" w14:textId="77777777" w:rsidR="00AB129D" w:rsidRDefault="00AB129D" w:rsidP="00D41468">
                      <w:pPr>
                        <w:pStyle w:val="Callout"/>
                      </w:pPr>
                      <w:r>
                        <w:t>Click on these radio buttons to change the list of patients.</w:t>
                      </w:r>
                    </w:p>
                  </w:txbxContent>
                </v:textbox>
                <o:callout v:ext="edit" minusy="t"/>
              </v:shape>
            </w:pict>
          </mc:Fallback>
        </mc:AlternateContent>
      </w:r>
      <w:r w:rsidRPr="00EF5256">
        <w:rPr>
          <w:noProof/>
        </w:rPr>
        <mc:AlternateContent>
          <mc:Choice Requires="wps">
            <w:drawing>
              <wp:anchor distT="0" distB="0" distL="114300" distR="114300" simplePos="0" relativeHeight="251555328" behindDoc="0" locked="0" layoutInCell="1" allowOverlap="1" wp14:anchorId="339A6397" wp14:editId="44EB70F2">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14:paraId="3D2B353E" w14:textId="77777777" w:rsidR="00AB129D" w:rsidRDefault="00AB129D"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A6397"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14:paraId="3D2B353E" w14:textId="77777777" w:rsidR="00AB129D" w:rsidRDefault="00AB129D" w:rsidP="00D41468">
                      <w:pPr>
                        <w:pStyle w:val="Callout"/>
                      </w:pPr>
                      <w:r>
                        <w:t>Clinics is very useful, it gives today’s appointments for a clinic you select.</w:t>
                      </w:r>
                    </w:p>
                  </w:txbxContent>
                </v:textbox>
                <o:callout v:ext="edit" minusx="t" minusy="t"/>
              </v:shape>
            </w:pict>
          </mc:Fallback>
        </mc:AlternateContent>
      </w:r>
    </w:p>
    <w:p w14:paraId="3DA67313" w14:textId="77777777" w:rsidR="004A5973" w:rsidRPr="00EF5256" w:rsidRDefault="00A57AF7" w:rsidP="00D41468">
      <w:r w:rsidRPr="00EF5256">
        <w:rPr>
          <w:noProof/>
        </w:rPr>
        <mc:AlternateContent>
          <mc:Choice Requires="wps">
            <w:drawing>
              <wp:anchor distT="0" distB="0" distL="114300" distR="114300" simplePos="0" relativeHeight="251553280" behindDoc="0" locked="0" layoutInCell="1" allowOverlap="1" wp14:anchorId="1758CCA2" wp14:editId="44AF18BA">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14:paraId="4CD23386" w14:textId="77777777" w:rsidR="00AB129D" w:rsidRDefault="00AB129D"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CCA2"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14:paraId="4CD23386" w14:textId="77777777" w:rsidR="00AB129D" w:rsidRDefault="00AB129D" w:rsidP="00D41468">
                      <w:pPr>
                        <w:pStyle w:val="Callout"/>
                      </w:pPr>
                      <w:r>
                        <w:t>Pressing the Enter key automatically selects the highlighted patient.</w:t>
                      </w:r>
                    </w:p>
                  </w:txbxContent>
                </v:textbox>
                <o:callout v:ext="edit" minusy="t"/>
              </v:shape>
            </w:pict>
          </mc:Fallback>
        </mc:AlternateContent>
      </w:r>
    </w:p>
    <w:p w14:paraId="370F6F27" w14:textId="77777777" w:rsidR="004A5973" w:rsidRPr="00EF5256" w:rsidRDefault="004A5973" w:rsidP="00D41468"/>
    <w:p w14:paraId="6627EBFB" w14:textId="77777777" w:rsidR="004A5973" w:rsidRPr="00EF5256" w:rsidRDefault="004A5973" w:rsidP="00D41468">
      <w:pPr>
        <w:pStyle w:val="Heading4"/>
      </w:pPr>
    </w:p>
    <w:p w14:paraId="2494DA98" w14:textId="77777777" w:rsidR="004A5973" w:rsidRPr="00EF5256" w:rsidRDefault="00A57AF7" w:rsidP="00D41468">
      <w:r w:rsidRPr="00EF5256">
        <w:rPr>
          <w:noProof/>
        </w:rPr>
        <w:drawing>
          <wp:anchor distT="0" distB="0" distL="114300" distR="114300" simplePos="0" relativeHeight="251706880" behindDoc="1" locked="0" layoutInCell="1" allowOverlap="1" wp14:anchorId="0C54620D" wp14:editId="1C42555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2CDF6" w14:textId="77777777" w:rsidR="004A5973" w:rsidRPr="00EF5256" w:rsidRDefault="004A5973" w:rsidP="00D41468"/>
    <w:p w14:paraId="03F440EB" w14:textId="77777777" w:rsidR="004A5973" w:rsidRPr="00EF5256" w:rsidRDefault="00A57AF7" w:rsidP="00D41468">
      <w:r w:rsidRPr="00EF5256">
        <w:rPr>
          <w:noProof/>
        </w:rPr>
        <mc:AlternateContent>
          <mc:Choice Requires="wps">
            <w:drawing>
              <wp:anchor distT="0" distB="0" distL="114300" distR="114300" simplePos="0" relativeHeight="251591168" behindDoc="0" locked="0" layoutInCell="1" allowOverlap="1" wp14:anchorId="37D051BB" wp14:editId="4DDC4115">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35145A3" w14:textId="77777777" w:rsidR="00AB129D" w:rsidRDefault="00AB129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D051BB"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14:paraId="235145A3" w14:textId="77777777" w:rsidR="00AB129D" w:rsidRDefault="00AB129D" w:rsidP="00D41468">
                      <w:pPr>
                        <w:pStyle w:val="Callout"/>
                      </w:pPr>
                      <w:r>
                        <w:t>a) When ready, click the OK button or press the Enter key.</w:t>
                      </w:r>
                    </w:p>
                  </w:txbxContent>
                </v:textbox>
              </v:shape>
            </w:pict>
          </mc:Fallback>
        </mc:AlternateContent>
      </w:r>
    </w:p>
    <w:p w14:paraId="7FE938A8" w14:textId="77777777" w:rsidR="004A5973" w:rsidRPr="00EF5256" w:rsidRDefault="004A5973" w:rsidP="00D41468"/>
    <w:p w14:paraId="312F78F2" w14:textId="77777777" w:rsidR="004A5973" w:rsidRPr="00EF5256" w:rsidRDefault="004A5973" w:rsidP="00D41468"/>
    <w:p w14:paraId="053FB5C2" w14:textId="77777777" w:rsidR="004A5973" w:rsidRPr="00EF5256" w:rsidRDefault="00A57AF7" w:rsidP="00D41468">
      <w:r w:rsidRPr="00EF5256">
        <w:rPr>
          <w:noProof/>
        </w:rPr>
        <mc:AlternateContent>
          <mc:Choice Requires="wps">
            <w:drawing>
              <wp:anchor distT="0" distB="0" distL="114300" distR="114300" simplePos="0" relativeHeight="251551232" behindDoc="0" locked="0" layoutInCell="0" allowOverlap="1" wp14:anchorId="15B9ADC7" wp14:editId="0F4C7B65">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14:paraId="107D9073" w14:textId="77777777" w:rsidR="00AB129D" w:rsidRDefault="00AB129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B9ADC7"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14:paraId="107D9073" w14:textId="77777777" w:rsidR="00AB129D" w:rsidRDefault="00AB129D" w:rsidP="00D41468">
                      <w:pPr>
                        <w:pStyle w:val="Callout"/>
                      </w:pPr>
                      <w:r>
                        <w:t>Double click on any name to select that patient.</w:t>
                      </w:r>
                    </w:p>
                  </w:txbxContent>
                </v:textbox>
                <o:callout v:ext="edit" minusx="t"/>
              </v:shape>
            </w:pict>
          </mc:Fallback>
        </mc:AlternateContent>
      </w:r>
    </w:p>
    <w:p w14:paraId="3C1B3823" w14:textId="77777777" w:rsidR="004A5973" w:rsidRPr="00EF5256" w:rsidRDefault="004A5973" w:rsidP="00D41468">
      <w:pPr>
        <w:pStyle w:val="Heading5"/>
      </w:pPr>
      <w:r w:rsidRPr="00EF5256">
        <w:br w:type="page"/>
      </w:r>
      <w:r w:rsidRPr="00EF5256">
        <w:lastRenderedPageBreak/>
        <w:t>5. Click the Consults Tab:</w:t>
      </w:r>
    </w:p>
    <w:p w14:paraId="7B455E91" w14:textId="77777777" w:rsidR="004A5973" w:rsidRPr="00EF5256" w:rsidRDefault="00A57AF7" w:rsidP="00D41468">
      <w:r w:rsidRPr="00EF5256">
        <w:rPr>
          <w:noProof/>
        </w:rPr>
        <w:drawing>
          <wp:anchor distT="0" distB="0" distL="114300" distR="114300" simplePos="0" relativeHeight="251707904" behindDoc="1" locked="0" layoutInCell="1" allowOverlap="1" wp14:anchorId="04268BD7" wp14:editId="55CF68C8">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E84C" w14:textId="77777777" w:rsidR="004A5973" w:rsidRPr="00EF5256" w:rsidRDefault="004A5973" w:rsidP="00D41468"/>
    <w:p w14:paraId="41617CC2" w14:textId="77777777" w:rsidR="004A5973" w:rsidRPr="00EF5256" w:rsidRDefault="004A5973" w:rsidP="00D41468"/>
    <w:p w14:paraId="53FBED73" w14:textId="77777777" w:rsidR="004A5973" w:rsidRPr="00EF5256" w:rsidRDefault="004A5973" w:rsidP="002379E7">
      <w:pPr>
        <w:pStyle w:val="BodyText"/>
      </w:pPr>
    </w:p>
    <w:p w14:paraId="02D13FDB" w14:textId="77777777" w:rsidR="004A5973" w:rsidRPr="00EF5256" w:rsidRDefault="004A5973" w:rsidP="002379E7">
      <w:pPr>
        <w:pStyle w:val="BodyText"/>
      </w:pPr>
    </w:p>
    <w:p w14:paraId="308B5754" w14:textId="77777777" w:rsidR="004A5973" w:rsidRPr="00EF5256" w:rsidRDefault="004A5973" w:rsidP="002379E7">
      <w:pPr>
        <w:pStyle w:val="BodyText"/>
      </w:pPr>
    </w:p>
    <w:p w14:paraId="6CA1EFC8"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54304" behindDoc="0" locked="0" layoutInCell="1" allowOverlap="1" wp14:anchorId="10F3AAE8" wp14:editId="6EF04F7C">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14:paraId="2EF81E11" w14:textId="77777777" w:rsidR="00AB129D" w:rsidRDefault="00AB129D"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3AAE8"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14:paraId="2EF81E11" w14:textId="77777777" w:rsidR="00AB129D" w:rsidRDefault="00AB129D" w:rsidP="00D41468">
                      <w:pPr>
                        <w:pStyle w:val="Callout"/>
                      </w:pPr>
                      <w:r>
                        <w:t>It may take a few seconds after selecting the Consults Tab for CPRS to load consults information.</w:t>
                      </w:r>
                    </w:p>
                  </w:txbxContent>
                </v:textbox>
                <o:callout v:ext="edit" minusx="t"/>
              </v:shape>
            </w:pict>
          </mc:Fallback>
        </mc:AlternateContent>
      </w:r>
      <w:r w:rsidR="004A5973" w:rsidRPr="00EF5256">
        <w:br w:type="page"/>
      </w:r>
      <w:bookmarkStart w:id="148" w:name="WindowsAD"/>
      <w:bookmarkStart w:id="149" w:name="_Toc421668507"/>
      <w:bookmarkEnd w:id="148"/>
      <w:r w:rsidR="004A5973" w:rsidRPr="00EF5256">
        <w:lastRenderedPageBreak/>
        <w:t>Order New Consult</w:t>
      </w:r>
      <w:r w:rsidR="004A5973" w:rsidRPr="00EF5256">
        <w:fldChar w:fldCharType="begin"/>
      </w:r>
      <w:r w:rsidR="004A5973" w:rsidRPr="00EF5256">
        <w:instrText xml:space="preserve"> XE "Order New Consult" </w:instrText>
      </w:r>
      <w:r w:rsidR="004A5973" w:rsidRPr="00EF5256">
        <w:fldChar w:fldCharType="end"/>
      </w:r>
      <w:r w:rsidR="004A5973" w:rsidRPr="00EF5256">
        <w:t xml:space="preserve">  </w:t>
      </w:r>
      <w:r w:rsidR="004A5973" w:rsidRPr="00EF5256">
        <w:fldChar w:fldCharType="begin"/>
      </w:r>
      <w:r w:rsidR="004A5973" w:rsidRPr="00EF5256">
        <w:instrText xml:space="preserve"> XE "Add Original Consult" </w:instrText>
      </w:r>
      <w:r w:rsidR="004A5973" w:rsidRPr="00EF5256">
        <w:fldChar w:fldCharType="end"/>
      </w:r>
    </w:p>
    <w:p w14:paraId="7FA63157" w14:textId="77777777" w:rsidR="004A5973" w:rsidRPr="00EF5256" w:rsidRDefault="00A57AF7" w:rsidP="00D41468">
      <w:pPr>
        <w:pStyle w:val="Heading5"/>
      </w:pPr>
      <w:r w:rsidRPr="00EF5256">
        <w:rPr>
          <w:noProof/>
        </w:rPr>
        <w:drawing>
          <wp:anchor distT="0" distB="0" distL="114300" distR="114300" simplePos="0" relativeHeight="251708928" behindDoc="1" locked="0" layoutInCell="1" allowOverlap="1" wp14:anchorId="142633A6" wp14:editId="1898147D">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1. Select New Consult:</w:t>
      </w:r>
    </w:p>
    <w:p w14:paraId="25BFC0AB" w14:textId="77777777" w:rsidR="004A5973" w:rsidRPr="00EF5256" w:rsidRDefault="00A57AF7" w:rsidP="00D41468">
      <w:r w:rsidRPr="00EF5256">
        <w:rPr>
          <w:noProof/>
        </w:rPr>
        <mc:AlternateContent>
          <mc:Choice Requires="wps">
            <w:drawing>
              <wp:anchor distT="0" distB="0" distL="114300" distR="114300" simplePos="0" relativeHeight="251559424" behindDoc="0" locked="0" layoutInCell="0" allowOverlap="1" wp14:anchorId="1D56C732" wp14:editId="25247D1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14:paraId="5BE7C6AB" w14:textId="77777777" w:rsidR="00AB129D" w:rsidRDefault="00AB129D"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6C732"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14:paraId="5BE7C6AB" w14:textId="77777777" w:rsidR="00AB129D" w:rsidRDefault="00AB129D" w:rsidP="00D41468">
                      <w:pPr>
                        <w:pStyle w:val="Callout"/>
                      </w:pPr>
                      <w:r>
                        <w:t>You can find New Consult on the Action menu.</w:t>
                      </w:r>
                    </w:p>
                  </w:txbxContent>
                </v:textbox>
                <o:callout v:ext="edit" minusx="t"/>
              </v:shape>
            </w:pict>
          </mc:Fallback>
        </mc:AlternateContent>
      </w:r>
    </w:p>
    <w:p w14:paraId="65BD8541" w14:textId="77777777" w:rsidR="004A5973" w:rsidRPr="00EF5256" w:rsidRDefault="004A5973" w:rsidP="00D41468"/>
    <w:p w14:paraId="32AE0779" w14:textId="77777777" w:rsidR="004A5973" w:rsidRPr="00EF5256" w:rsidRDefault="004A5973" w:rsidP="00D41468"/>
    <w:p w14:paraId="59618645" w14:textId="77777777" w:rsidR="004A5973" w:rsidRPr="00EF5256" w:rsidRDefault="00A57AF7" w:rsidP="00D41468">
      <w:r w:rsidRPr="00EF5256">
        <w:rPr>
          <w:noProof/>
        </w:rPr>
        <mc:AlternateContent>
          <mc:Choice Requires="wps">
            <w:drawing>
              <wp:anchor distT="0" distB="0" distL="114300" distR="114300" simplePos="0" relativeHeight="251558400" behindDoc="0" locked="0" layoutInCell="1" allowOverlap="1" wp14:anchorId="03DFB07A" wp14:editId="3781F8FC">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14:paraId="59720C2A" w14:textId="77777777" w:rsidR="00AB129D" w:rsidRDefault="00AB129D"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FB07A"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14:paraId="59720C2A" w14:textId="77777777" w:rsidR="00AB129D" w:rsidRDefault="00AB129D" w:rsidP="00D41468">
                      <w:pPr>
                        <w:pStyle w:val="Callout"/>
                      </w:pPr>
                      <w:r>
                        <w:t>Or click the New Consult Button.</w:t>
                      </w:r>
                    </w:p>
                  </w:txbxContent>
                </v:textbox>
                <o:callout v:ext="edit" minusx="t" minusy="t"/>
              </v:shape>
            </w:pict>
          </mc:Fallback>
        </mc:AlternateContent>
      </w:r>
    </w:p>
    <w:p w14:paraId="07498BAA" w14:textId="77777777" w:rsidR="004A5973" w:rsidRPr="00EF5256" w:rsidRDefault="004A5973" w:rsidP="00D41468"/>
    <w:p w14:paraId="2B7FBB85" w14:textId="77777777" w:rsidR="004A5973" w:rsidRPr="00EF5256" w:rsidRDefault="004A5973" w:rsidP="00D41468"/>
    <w:p w14:paraId="5E49B116" w14:textId="77777777" w:rsidR="004A5973" w:rsidRPr="00EF5256" w:rsidRDefault="004A5973" w:rsidP="00D41468"/>
    <w:p w14:paraId="4C1B75AE" w14:textId="77777777" w:rsidR="004A5973" w:rsidRPr="00EF5256" w:rsidRDefault="004A5973" w:rsidP="00D41468"/>
    <w:p w14:paraId="547E6223" w14:textId="77777777" w:rsidR="004A5973" w:rsidRPr="00EF5256" w:rsidRDefault="004A5973" w:rsidP="00D41468"/>
    <w:p w14:paraId="0F87AEF6" w14:textId="77777777" w:rsidR="004A5973" w:rsidRPr="00EF5256" w:rsidRDefault="00DC67C9" w:rsidP="00D41468">
      <w:pPr>
        <w:pStyle w:val="Heading5"/>
      </w:pPr>
      <w:r w:rsidRPr="00EF5256">
        <w:br w:type="page"/>
      </w:r>
      <w:r w:rsidR="004A5973" w:rsidRPr="00EF5256">
        <w:lastRenderedPageBreak/>
        <w:t>2</w:t>
      </w:r>
      <w:bookmarkStart w:id="150" w:name="GMRC66b"/>
      <w:r w:rsidR="004A5973" w:rsidRPr="00EF5256">
        <w:t>. Fill out the</w:t>
      </w:r>
      <w:r w:rsidR="00F2141C" w:rsidRPr="00EF5256">
        <w:fldChar w:fldCharType="begin"/>
      </w:r>
      <w:r w:rsidR="00F2141C" w:rsidRPr="00EF5256">
        <w:instrText xml:space="preserve"> XE "</w:instrText>
      </w:r>
      <w:r w:rsidR="00785A82" w:rsidRPr="00EF5256">
        <w:instrText>Clinically Indicated</w:instrText>
      </w:r>
      <w:r w:rsidR="00F2141C" w:rsidRPr="00EF5256">
        <w:instrText xml:space="preserve"> </w:instrText>
      </w:r>
      <w:r w:rsidR="00785A82" w:rsidRPr="00EF5256">
        <w:instrText>D</w:instrText>
      </w:r>
      <w:r w:rsidR="00F2141C" w:rsidRPr="00EF5256">
        <w:instrText xml:space="preserve">ate" </w:instrText>
      </w:r>
      <w:r w:rsidR="00F2141C" w:rsidRPr="00EF5256">
        <w:fldChar w:fldCharType="end"/>
      </w:r>
      <w:r w:rsidR="004A5973" w:rsidRPr="00EF5256">
        <w:t xml:space="preserve"> Order a Consult dialog</w:t>
      </w:r>
      <w:bookmarkEnd w:id="150"/>
      <w:r w:rsidR="004A5973" w:rsidRPr="00EF5256">
        <w:t>:</w:t>
      </w:r>
    </w:p>
    <w:p w14:paraId="634FC977" w14:textId="77777777" w:rsidR="004A5973" w:rsidRPr="00EF5256" w:rsidRDefault="00A57AF7" w:rsidP="00D41468">
      <w:r w:rsidRPr="00EF5256">
        <w:rPr>
          <w:noProof/>
        </w:rPr>
        <mc:AlternateContent>
          <mc:Choice Requires="wps">
            <w:drawing>
              <wp:anchor distT="0" distB="0" distL="114300" distR="114300" simplePos="0" relativeHeight="251755008" behindDoc="0" locked="0" layoutInCell="1" allowOverlap="1" wp14:anchorId="1039AC06" wp14:editId="0F8918CE">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1B0208"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sidRPr="00EF5256">
        <w:rPr>
          <w:noProof/>
        </w:rPr>
        <mc:AlternateContent>
          <mc:Choice Requires="wps">
            <w:drawing>
              <wp:anchor distT="0" distB="0" distL="114300" distR="114300" simplePos="0" relativeHeight="251770368" behindDoc="0" locked="0" layoutInCell="1" allowOverlap="1" wp14:anchorId="19895A46" wp14:editId="4558F530">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18BD4EB" w14:textId="77777777" w:rsidR="00AB129D" w:rsidRDefault="00AB129D"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95A46"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14:paraId="118BD4EB" w14:textId="77777777" w:rsidR="00AB129D" w:rsidRDefault="00AB129D" w:rsidP="00D41468">
                      <w:pPr>
                        <w:pStyle w:val="Callout"/>
                      </w:pPr>
                      <w:r>
                        <w:t>b) If needed, change the values in the Urgency, Place, Attention, and Provisional Diagnosis boxes.</w:t>
                      </w:r>
                    </w:p>
                  </w:txbxContent>
                </v:textbox>
                <o:callout v:ext="edit" minusx="t" minusy="t"/>
              </v:shape>
            </w:pict>
          </mc:Fallback>
        </mc:AlternateContent>
      </w:r>
      <w:r w:rsidRPr="00EF5256">
        <w:rPr>
          <w:noProof/>
        </w:rPr>
        <mc:AlternateContent>
          <mc:Choice Requires="wps">
            <w:drawing>
              <wp:anchor distT="0" distB="0" distL="114300" distR="114300" simplePos="0" relativeHeight="251771392" behindDoc="0" locked="0" layoutInCell="1" allowOverlap="1" wp14:anchorId="00C31067" wp14:editId="5658EA5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3B38BE" w14:textId="77777777" w:rsidR="00AB129D" w:rsidRDefault="00AB129D"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31067"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14:paraId="723B38BE" w14:textId="77777777" w:rsidR="00AB129D" w:rsidRDefault="00AB129D" w:rsidP="00D41468">
                      <w:pPr>
                        <w:pStyle w:val="Callout"/>
                      </w:pPr>
                      <w:r>
                        <w:t>If you have already talked with another provider about this consult, fill in the name here.</w:t>
                      </w:r>
                    </w:p>
                  </w:txbxContent>
                </v:textbox>
                <o:callout v:ext="edit" minusy="t"/>
              </v:shape>
            </w:pict>
          </mc:Fallback>
        </mc:AlternateContent>
      </w:r>
    </w:p>
    <w:p w14:paraId="64FCC96E" w14:textId="77777777" w:rsidR="004A5973" w:rsidRPr="00EF5256" w:rsidRDefault="00A57AF7" w:rsidP="00D41468">
      <w:r w:rsidRPr="00EF5256">
        <w:rPr>
          <w:noProof/>
        </w:rPr>
        <mc:AlternateContent>
          <mc:Choice Requires="wps">
            <w:drawing>
              <wp:anchor distT="0" distB="0" distL="114300" distR="114300" simplePos="0" relativeHeight="251768320" behindDoc="0" locked="0" layoutInCell="1" allowOverlap="1" wp14:anchorId="2C235B9C" wp14:editId="637E379A">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A6768A" w14:textId="77777777" w:rsidR="00AB129D" w:rsidRDefault="00AB129D" w:rsidP="00D41468">
                            <w:pPr>
                              <w:pStyle w:val="Callout"/>
                            </w:pPr>
                            <w:r>
                              <w:t xml:space="preserve">A new field, </w:t>
                            </w:r>
                            <w:bookmarkStart w:id="151" w:name="CID_Order_a_Consult_dialog"/>
                            <w:r>
                              <w:t>Clinically</w:t>
                            </w:r>
                            <w:bookmarkEnd w:id="151"/>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5B9C"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14:paraId="14A6768A" w14:textId="77777777" w:rsidR="00AB129D" w:rsidRDefault="00AB129D" w:rsidP="00D41468">
                      <w:pPr>
                        <w:pStyle w:val="Callout"/>
                      </w:pPr>
                      <w:r>
                        <w:t xml:space="preserve">A new field, </w:t>
                      </w:r>
                      <w:bookmarkStart w:id="152" w:name="CID_Order_a_Consult_dialog"/>
                      <w:r>
                        <w:t>Clinically</w:t>
                      </w:r>
                      <w:bookmarkEnd w:id="152"/>
                      <w:r>
                        <w:t xml:space="preserve"> Indicated Date, is provided for consults that need to be done in the future.</w:t>
                      </w:r>
                    </w:p>
                  </w:txbxContent>
                </v:textbox>
                <o:callout v:ext="edit" minusx="t" minusy="t"/>
              </v:shape>
            </w:pict>
          </mc:Fallback>
        </mc:AlternateContent>
      </w:r>
      <w:r w:rsidRPr="00EF5256">
        <w:rPr>
          <w:noProof/>
          <w:sz w:val="20"/>
        </w:rPr>
        <mc:AlternateContent>
          <mc:Choice Requires="wps">
            <w:drawing>
              <wp:anchor distT="0" distB="0" distL="114300" distR="114300" simplePos="0" relativeHeight="251769344" behindDoc="0" locked="0" layoutInCell="1" allowOverlap="1" wp14:anchorId="7C27F72B" wp14:editId="24421FDD">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9CC9C1" w14:textId="77777777" w:rsidR="00AB129D" w:rsidRDefault="00AB129D"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7F72B"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14:paraId="259CC9C1" w14:textId="77777777" w:rsidR="00AB129D" w:rsidRDefault="00AB129D" w:rsidP="00D41468">
                      <w:pPr>
                        <w:pStyle w:val="Callout"/>
                      </w:pPr>
                      <w:r>
                        <w:t>This button shows you the tree view of Consult services.</w:t>
                      </w:r>
                    </w:p>
                  </w:txbxContent>
                </v:textbox>
                <o:callout v:ext="edit" minusx="t" minusy="t"/>
              </v:shape>
            </w:pict>
          </mc:Fallback>
        </mc:AlternateContent>
      </w:r>
    </w:p>
    <w:p w14:paraId="0AF4BD52" w14:textId="77777777" w:rsidR="004A5973" w:rsidRPr="00EF5256" w:rsidRDefault="004A5973" w:rsidP="00D41468"/>
    <w:p w14:paraId="6A0F9BD9" w14:textId="77777777" w:rsidR="004A5973" w:rsidRPr="00EF5256" w:rsidRDefault="004A5973" w:rsidP="00D41468"/>
    <w:p w14:paraId="73DAC259" w14:textId="77777777" w:rsidR="004A5973" w:rsidRPr="00EF5256" w:rsidRDefault="004A5973" w:rsidP="00D41468"/>
    <w:p w14:paraId="2A5ECD77" w14:textId="77777777" w:rsidR="004A5973" w:rsidRPr="00EF5256" w:rsidRDefault="004A5973" w:rsidP="00D41468"/>
    <w:p w14:paraId="11FD0EE6" w14:textId="77777777" w:rsidR="004A5973" w:rsidRPr="00EF5256" w:rsidRDefault="004A5973" w:rsidP="00D41468"/>
    <w:p w14:paraId="343137AA" w14:textId="77777777" w:rsidR="004A5973" w:rsidRPr="00EF5256" w:rsidRDefault="00A57AF7" w:rsidP="00D41468">
      <w:r w:rsidRPr="00EF5256">
        <w:rPr>
          <w:noProof/>
        </w:rPr>
        <mc:AlternateContent>
          <mc:Choice Requires="wps">
            <w:drawing>
              <wp:anchor distT="0" distB="0" distL="114300" distR="114300" simplePos="0" relativeHeight="251766272" behindDoc="0" locked="0" layoutInCell="1" allowOverlap="1" wp14:anchorId="17CD22B3" wp14:editId="33B8F675">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469769" w14:textId="77777777" w:rsidR="00AB129D" w:rsidRDefault="00AB129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7CD22B3"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14:paraId="33469769" w14:textId="77777777" w:rsidR="00AB129D" w:rsidRDefault="00AB129D" w:rsidP="00D41468">
                      <w:r>
                        <w:rPr>
                          <w:noProof/>
                        </w:rPr>
                        <w:drawing>
                          <wp:inline distT="0" distB="0" distL="0" distR="0" wp14:anchorId="2BFCD5DB" wp14:editId="1DA4FEC3">
                            <wp:extent cx="4358640" cy="2758440"/>
                            <wp:effectExtent l="0" t="0" r="3810" b="3810"/>
                            <wp:docPr id="1055" name="Picture 105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14:paraId="362B751C" w14:textId="77777777" w:rsidR="004A5973" w:rsidRPr="00EF5256" w:rsidRDefault="004A5973" w:rsidP="002379E7">
      <w:pPr>
        <w:pStyle w:val="BlockText"/>
      </w:pPr>
    </w:p>
    <w:p w14:paraId="3C38751C"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774464" behindDoc="0" locked="0" layoutInCell="1" allowOverlap="1" wp14:anchorId="59D3C0A4" wp14:editId="2B924120">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D363F9" w14:textId="77777777" w:rsidR="00AB129D" w:rsidRDefault="00AB129D"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3C0A4"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14:paraId="72D363F9" w14:textId="77777777" w:rsidR="00AB129D" w:rsidRDefault="00AB129D" w:rsidP="00D41468">
                      <w:pPr>
                        <w:pStyle w:val="Callout"/>
                      </w:pPr>
                      <w:r>
                        <w:t>c) When you are all finished, click on the Accept Order button.</w:t>
                      </w:r>
                    </w:p>
                  </w:txbxContent>
                </v:textbox>
              </v:shape>
            </w:pict>
          </mc:Fallback>
        </mc:AlternateContent>
      </w:r>
      <w:r w:rsidRPr="00EF5256">
        <w:rPr>
          <w:noProof/>
          <w:sz w:val="20"/>
        </w:rPr>
        <mc:AlternateContent>
          <mc:Choice Requires="wps">
            <w:drawing>
              <wp:anchor distT="0" distB="0" distL="114300" distR="114300" simplePos="0" relativeHeight="251767296" behindDoc="0" locked="0" layoutInCell="1" allowOverlap="1" wp14:anchorId="24D93188" wp14:editId="3B4DFE21">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9ECC44" w14:textId="77777777" w:rsidR="00AB129D" w:rsidRDefault="00AB129D"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3188"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14:paraId="479ECC44" w14:textId="77777777" w:rsidR="00AB129D" w:rsidRDefault="00AB129D" w:rsidP="00D41468">
                      <w:pPr>
                        <w:pStyle w:val="Callout"/>
                      </w:pPr>
                      <w:r>
                        <w:t>If this button is active, then you must use the Clinical Lexicon to populate the Provisional Diagnosis filed.</w:t>
                      </w:r>
                    </w:p>
                  </w:txbxContent>
                </v:textbox>
                <o:callout v:ext="edit" minusx="t"/>
              </v:shape>
            </w:pict>
          </mc:Fallback>
        </mc:AlternateContent>
      </w:r>
      <w:r w:rsidRPr="00EF5256">
        <w:rPr>
          <w:noProof/>
        </w:rPr>
        <mc:AlternateContent>
          <mc:Choice Requires="wps">
            <w:drawing>
              <wp:anchor distT="0" distB="0" distL="114300" distR="114300" simplePos="0" relativeHeight="251772416" behindDoc="0" locked="0" layoutInCell="1" allowOverlap="1" wp14:anchorId="3A1B1C05" wp14:editId="3D0EB21A">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F22B7B" w14:textId="77777777" w:rsidR="00AB129D" w:rsidRDefault="00AB129D"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B1C05"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14:paraId="76F22B7B" w14:textId="77777777" w:rsidR="00AB129D" w:rsidRDefault="00AB129D"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sidRPr="00EF5256">
        <w:rPr>
          <w:noProof/>
        </w:rPr>
        <mc:AlternateContent>
          <mc:Choice Requires="wps">
            <w:drawing>
              <wp:anchor distT="0" distB="0" distL="114300" distR="114300" simplePos="0" relativeHeight="251775488" behindDoc="0" locked="0" layoutInCell="1" allowOverlap="1" wp14:anchorId="77D35174" wp14:editId="00E8D052">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E99424" w14:textId="77777777" w:rsidR="00AB129D" w:rsidRDefault="00AB129D"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35174"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14:paraId="7BE99424" w14:textId="77777777" w:rsidR="00AB129D" w:rsidRDefault="00AB129D" w:rsidP="00D41468">
                      <w:pPr>
                        <w:pStyle w:val="Callout"/>
                      </w:pPr>
                      <w:r>
                        <w:t>If this field is yellow, then the Provisional Diagnosis must be entered using the Lexicon button.</w:t>
                      </w:r>
                    </w:p>
                  </w:txbxContent>
                </v:textbox>
                <o:callout v:ext="edit" minusx="t"/>
              </v:shape>
            </w:pict>
          </mc:Fallback>
        </mc:AlternateContent>
      </w:r>
      <w:r w:rsidRPr="00EF5256">
        <w:rPr>
          <w:noProof/>
        </w:rPr>
        <mc:AlternateContent>
          <mc:Choice Requires="wps">
            <w:drawing>
              <wp:anchor distT="0" distB="0" distL="114300" distR="114300" simplePos="0" relativeHeight="251773440" behindDoc="0" locked="0" layoutInCell="1" allowOverlap="1" wp14:anchorId="7E8C92F5" wp14:editId="71EEB18B">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14:paraId="7E364FBD" w14:textId="77777777" w:rsidR="00AB129D" w:rsidRDefault="00AB129D"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C92F5"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14:paraId="7E364FBD" w14:textId="77777777" w:rsidR="00AB129D" w:rsidRDefault="00AB129D" w:rsidP="00D41468">
                      <w:pPr>
                        <w:pStyle w:val="Callout"/>
                      </w:pPr>
                      <w:r>
                        <w:t>This message box gives you critical dialog information.</w:t>
                      </w:r>
                    </w:p>
                  </w:txbxContent>
                </v:textbox>
                <o:callout v:ext="edit" minusx="t" minusy="t"/>
              </v:shape>
            </w:pict>
          </mc:Fallback>
        </mc:AlternateContent>
      </w:r>
      <w:r w:rsidR="004A5973" w:rsidRPr="00EF5256">
        <w:br w:type="page"/>
      </w:r>
      <w:bookmarkStart w:id="153" w:name="_Toc422557674"/>
      <w:bookmarkStart w:id="154" w:name="_Toc421088123"/>
      <w:bookmarkStart w:id="155" w:name="_Toc421693944"/>
      <w:bookmarkStart w:id="156" w:name="_Toc421693934"/>
      <w:r w:rsidR="004A5973" w:rsidRPr="00EF5256">
        <w:lastRenderedPageBreak/>
        <w:t>Print Form 513</w:t>
      </w:r>
      <w:bookmarkStart w:id="157" w:name="WindowsPR"/>
      <w:bookmarkEnd w:id="153"/>
      <w:bookmarkEnd w:id="157"/>
      <w:r w:rsidR="004A5973" w:rsidRPr="00EF5256">
        <w:fldChar w:fldCharType="begin"/>
      </w:r>
      <w:r w:rsidR="004A5973" w:rsidRPr="00EF5256">
        <w:instrText xml:space="preserve"> XE "Print Form (PF) Action" </w:instrText>
      </w:r>
      <w:r w:rsidR="004A5973" w:rsidRPr="00EF5256">
        <w:fldChar w:fldCharType="end"/>
      </w:r>
    </w:p>
    <w:p w14:paraId="049E09C3" w14:textId="77777777" w:rsidR="004A5973" w:rsidRPr="00EF5256" w:rsidRDefault="004A5973" w:rsidP="00D41468">
      <w:pPr>
        <w:pStyle w:val="Heading5"/>
      </w:pPr>
      <w:r w:rsidRPr="00EF5256">
        <w:t>1. Select Print from the File Menu:</w:t>
      </w:r>
    </w:p>
    <w:p w14:paraId="3DE93A4F" w14:textId="77777777" w:rsidR="004A5973" w:rsidRPr="00EF5256" w:rsidRDefault="00A57AF7" w:rsidP="00D41468">
      <w:r w:rsidRPr="00EF5256">
        <w:rPr>
          <w:noProof/>
        </w:rPr>
        <w:drawing>
          <wp:anchor distT="0" distB="0" distL="114300" distR="114300" simplePos="0" relativeHeight="251709952" behindDoc="1" locked="0" layoutInCell="1" allowOverlap="1" wp14:anchorId="6D1E267E" wp14:editId="38B7997F">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38272" behindDoc="0" locked="0" layoutInCell="0" allowOverlap="1" wp14:anchorId="7688825D" wp14:editId="6DFE12D5">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14:paraId="37CB1284" w14:textId="77777777" w:rsidR="00AB129D" w:rsidRDefault="00AB129D"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8825D"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14:paraId="37CB1284" w14:textId="77777777" w:rsidR="00AB129D" w:rsidRDefault="00AB129D" w:rsidP="00D41468">
                      <w:pPr>
                        <w:pStyle w:val="Callout"/>
                      </w:pPr>
                      <w:r>
                        <w:t>Select Print by clicking on File in the menu bar, then clicking on Print.</w:t>
                      </w:r>
                    </w:p>
                  </w:txbxContent>
                </v:textbox>
                <o:callout v:ext="edit" minusx="t"/>
              </v:shape>
            </w:pict>
          </mc:Fallback>
        </mc:AlternateContent>
      </w:r>
    </w:p>
    <w:p w14:paraId="04921D1C" w14:textId="77777777" w:rsidR="004A5973" w:rsidRPr="00EF5256" w:rsidRDefault="004A5973" w:rsidP="00D41468"/>
    <w:p w14:paraId="747375C3" w14:textId="77777777" w:rsidR="004A5973" w:rsidRPr="00EF5256" w:rsidRDefault="004A5973" w:rsidP="00D41468"/>
    <w:p w14:paraId="0C79BBB2" w14:textId="77777777" w:rsidR="004A5973" w:rsidRPr="00EF5256" w:rsidRDefault="004A5973" w:rsidP="00D41468"/>
    <w:p w14:paraId="352246E6" w14:textId="77777777" w:rsidR="004A5973" w:rsidRPr="00EF5256" w:rsidRDefault="004A5973" w:rsidP="00D41468"/>
    <w:p w14:paraId="7F06B7F9" w14:textId="77777777" w:rsidR="004A5973" w:rsidRPr="00EF5256" w:rsidRDefault="004A5973" w:rsidP="00D41468"/>
    <w:p w14:paraId="3FCCC42B" w14:textId="77777777" w:rsidR="004A5973" w:rsidRPr="00EF5256" w:rsidRDefault="00A57AF7" w:rsidP="00D41468">
      <w:r w:rsidRPr="00EF5256">
        <w:rPr>
          <w:noProof/>
        </w:rPr>
        <mc:AlternateContent>
          <mc:Choice Requires="wps">
            <w:drawing>
              <wp:anchor distT="0" distB="0" distL="114300" distR="114300" simplePos="0" relativeHeight="251634176" behindDoc="0" locked="0" layoutInCell="0" allowOverlap="1" wp14:anchorId="4725688B" wp14:editId="01287D62">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14:paraId="010B5385" w14:textId="77777777" w:rsidR="00AB129D" w:rsidRDefault="00AB129D"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688B"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14:paraId="010B5385" w14:textId="77777777" w:rsidR="00AB129D" w:rsidRDefault="00AB129D" w:rsidP="00D41468">
                      <w:pPr>
                        <w:pStyle w:val="Callout"/>
                      </w:pPr>
                      <w:r>
                        <w:t>Or follow the underlined letters from the keyboard by pressing Alt+F (together) then P.</w:t>
                      </w:r>
                    </w:p>
                  </w:txbxContent>
                </v:textbox>
                <o:callout v:ext="edit" minusx="t"/>
              </v:shape>
            </w:pict>
          </mc:Fallback>
        </mc:AlternateContent>
      </w:r>
    </w:p>
    <w:p w14:paraId="2A8FC1FA" w14:textId="77777777" w:rsidR="004A5973" w:rsidRPr="00EF5256" w:rsidRDefault="004A5973" w:rsidP="00D41468"/>
    <w:p w14:paraId="68115130" w14:textId="77777777" w:rsidR="005441D8" w:rsidRPr="00EF5256" w:rsidRDefault="005441D8" w:rsidP="002379E7">
      <w:pPr>
        <w:pStyle w:val="BodyText"/>
      </w:pPr>
    </w:p>
    <w:p w14:paraId="7B647AB5" w14:textId="77777777" w:rsidR="005441D8" w:rsidRPr="00EF5256" w:rsidRDefault="005441D8" w:rsidP="002379E7">
      <w:pPr>
        <w:pStyle w:val="BodyText"/>
      </w:pPr>
    </w:p>
    <w:p w14:paraId="58C47939" w14:textId="77777777" w:rsidR="005441D8" w:rsidRPr="00EF5256" w:rsidRDefault="005441D8" w:rsidP="002379E7">
      <w:pPr>
        <w:pStyle w:val="BodyText"/>
      </w:pPr>
    </w:p>
    <w:p w14:paraId="046B6923" w14:textId="77777777" w:rsidR="005441D8" w:rsidRPr="00EF5256" w:rsidRDefault="005441D8" w:rsidP="002379E7">
      <w:pPr>
        <w:pStyle w:val="BodyText"/>
      </w:pPr>
    </w:p>
    <w:p w14:paraId="27AD06A2" w14:textId="77777777" w:rsidR="005441D8" w:rsidRPr="00EF5256" w:rsidRDefault="005441D8" w:rsidP="002379E7">
      <w:pPr>
        <w:pStyle w:val="BodyText"/>
      </w:pPr>
    </w:p>
    <w:p w14:paraId="33E4410E" w14:textId="77777777" w:rsidR="005441D8" w:rsidRPr="00EF5256" w:rsidRDefault="005441D8" w:rsidP="002379E7">
      <w:pPr>
        <w:pStyle w:val="BodyText"/>
      </w:pPr>
    </w:p>
    <w:p w14:paraId="56A08582" w14:textId="77777777" w:rsidR="005441D8" w:rsidRPr="00EF5256" w:rsidRDefault="005441D8" w:rsidP="002379E7">
      <w:pPr>
        <w:pStyle w:val="BodyText"/>
      </w:pPr>
    </w:p>
    <w:p w14:paraId="672EBABE" w14:textId="77777777" w:rsidR="004A5973" w:rsidRPr="00EF5256" w:rsidRDefault="004A5973" w:rsidP="00D41468">
      <w:pPr>
        <w:pStyle w:val="Heading5"/>
      </w:pPr>
      <w:r w:rsidRPr="00EF5256">
        <w:t>2. Select the Printer Device:</w:t>
      </w:r>
    </w:p>
    <w:p w14:paraId="06BF0828" w14:textId="77777777" w:rsidR="004A5973" w:rsidRPr="00EF5256" w:rsidRDefault="00A57AF7" w:rsidP="00D41468">
      <w:r w:rsidRPr="00EF5256">
        <w:rPr>
          <w:noProof/>
          <w:sz w:val="20"/>
        </w:rPr>
        <w:drawing>
          <wp:anchor distT="0" distB="0" distL="114300" distR="114300" simplePos="0" relativeHeight="251542016" behindDoc="0" locked="0" layoutInCell="1" allowOverlap="1" wp14:anchorId="095EC6C3" wp14:editId="13FBD620">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37248" behindDoc="0" locked="0" layoutInCell="0" allowOverlap="1" wp14:anchorId="3F5239D7" wp14:editId="5081D5BE">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14:paraId="2A42EB6C" w14:textId="77777777" w:rsidR="00AB129D" w:rsidRDefault="00AB129D"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239D7"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14:paraId="2A42EB6C" w14:textId="77777777" w:rsidR="00AB129D" w:rsidRDefault="00AB129D" w:rsidP="00D41468">
                      <w:pPr>
                        <w:pStyle w:val="Callout"/>
                      </w:pPr>
                      <w:r>
                        <w:t>a) Select Chart Copy or Work Copy.</w:t>
                      </w:r>
                    </w:p>
                  </w:txbxContent>
                </v:textbox>
                <o:callout v:ext="edit" minusx="t" minusy="t"/>
              </v:shape>
            </w:pict>
          </mc:Fallback>
        </mc:AlternateContent>
      </w:r>
    </w:p>
    <w:p w14:paraId="644E50EB" w14:textId="77777777" w:rsidR="004A5973" w:rsidRPr="00EF5256" w:rsidRDefault="004A5973" w:rsidP="00D41468"/>
    <w:p w14:paraId="2B833A8A" w14:textId="77777777" w:rsidR="004A5973" w:rsidRPr="00EF5256" w:rsidRDefault="004A5973" w:rsidP="00D41468"/>
    <w:p w14:paraId="64697A93" w14:textId="77777777" w:rsidR="004A5973" w:rsidRPr="00EF5256" w:rsidRDefault="004A5973" w:rsidP="00D41468"/>
    <w:p w14:paraId="3D904D51" w14:textId="77777777" w:rsidR="004A5973" w:rsidRPr="00EF5256" w:rsidRDefault="004A5973" w:rsidP="00D41468"/>
    <w:p w14:paraId="63F2F630" w14:textId="77777777" w:rsidR="004A5973" w:rsidRPr="00EF5256" w:rsidRDefault="00A57AF7" w:rsidP="00D41468">
      <w:r w:rsidRPr="00EF5256">
        <w:rPr>
          <w:noProof/>
        </w:rPr>
        <mc:AlternateContent>
          <mc:Choice Requires="wps">
            <w:drawing>
              <wp:anchor distT="0" distB="0" distL="114300" distR="114300" simplePos="0" relativeHeight="251635200" behindDoc="0" locked="0" layoutInCell="0" allowOverlap="1" wp14:anchorId="1FF1BA15" wp14:editId="177C8C3A">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14:paraId="4110DABA" w14:textId="77777777" w:rsidR="00AB129D" w:rsidRDefault="00AB129D"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BA15"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14:paraId="4110DABA" w14:textId="77777777" w:rsidR="00AB129D" w:rsidRDefault="00AB129D" w:rsidP="00D41468">
                      <w:pPr>
                        <w:pStyle w:val="Callout"/>
                      </w:pPr>
                      <w:r>
                        <w:t>b) Start typing the device name, CPRS finds the closest match.</w:t>
                      </w:r>
                    </w:p>
                  </w:txbxContent>
                </v:textbox>
                <o:callout v:ext="edit" minusx="t"/>
              </v:shape>
            </w:pict>
          </mc:Fallback>
        </mc:AlternateContent>
      </w:r>
    </w:p>
    <w:p w14:paraId="3EA3E0D8" w14:textId="77777777" w:rsidR="004A5973" w:rsidRPr="00EF5256" w:rsidRDefault="004A5973" w:rsidP="00D41468"/>
    <w:p w14:paraId="2FF59F0D" w14:textId="77777777" w:rsidR="004A5973" w:rsidRPr="00EF5256" w:rsidRDefault="004A5973" w:rsidP="00D41468"/>
    <w:p w14:paraId="7CE394BA" w14:textId="77777777" w:rsidR="004A5973" w:rsidRPr="00EF5256" w:rsidRDefault="004A5973" w:rsidP="00D41468"/>
    <w:p w14:paraId="41CDB010" w14:textId="77777777" w:rsidR="004A5973" w:rsidRPr="00EF5256" w:rsidRDefault="004A5973" w:rsidP="00D41468"/>
    <w:p w14:paraId="0AE81F78" w14:textId="77777777" w:rsidR="004A5973" w:rsidRPr="00EF5256" w:rsidRDefault="00A57AF7" w:rsidP="00D41468">
      <w:pPr>
        <w:pStyle w:val="Heading4"/>
      </w:pPr>
      <w:bookmarkStart w:id="158" w:name="_Toc421693941"/>
      <w:bookmarkEnd w:id="154"/>
      <w:bookmarkEnd w:id="155"/>
      <w:r w:rsidRPr="00EF5256">
        <w:rPr>
          <w:noProof/>
        </w:rPr>
        <mc:AlternateContent>
          <mc:Choice Requires="wps">
            <w:drawing>
              <wp:anchor distT="0" distB="0" distL="114300" distR="114300" simplePos="0" relativeHeight="251636224" behindDoc="0" locked="0" layoutInCell="1" allowOverlap="1" wp14:anchorId="201C4352" wp14:editId="774F67BE">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14:paraId="4431F610" w14:textId="77777777" w:rsidR="00AB129D" w:rsidRDefault="00AB129D"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C4352"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14:paraId="4431F610" w14:textId="77777777" w:rsidR="00AB129D" w:rsidRDefault="00AB129D" w:rsidP="00D41468">
                      <w:pPr>
                        <w:pStyle w:val="Callout"/>
                      </w:pPr>
                      <w:r>
                        <w:t>d) Then click OK or press the Enter key.</w:t>
                      </w:r>
                    </w:p>
                  </w:txbxContent>
                </v:textbox>
                <o:callout v:ext="edit" minusx="t"/>
              </v:shape>
            </w:pict>
          </mc:Fallback>
        </mc:AlternateContent>
      </w:r>
      <w:r w:rsidRPr="00EF5256">
        <w:rPr>
          <w:noProof/>
        </w:rPr>
        <mc:AlternateContent>
          <mc:Choice Requires="wps">
            <w:drawing>
              <wp:anchor distT="0" distB="0" distL="114300" distR="114300" simplePos="0" relativeHeight="251639296" behindDoc="0" locked="0" layoutInCell="0" allowOverlap="1" wp14:anchorId="3C4BE4C0" wp14:editId="469375D6">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14:paraId="5F783E31" w14:textId="77777777" w:rsidR="00AB129D" w:rsidRDefault="00AB129D"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BE4C0"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14:paraId="5F783E31" w14:textId="77777777" w:rsidR="00AB129D" w:rsidRDefault="00AB129D" w:rsidP="00D41468">
                      <w:pPr>
                        <w:pStyle w:val="Callout"/>
                      </w:pPr>
                      <w:r>
                        <w:t>c) Or use the scroll bar and then click on the printer you want.</w:t>
                      </w:r>
                    </w:p>
                  </w:txbxContent>
                </v:textbox>
                <o:callout v:ext="edit" minusx="t"/>
              </v:shape>
            </w:pict>
          </mc:Fallback>
        </mc:AlternateContent>
      </w:r>
      <w:r w:rsidR="004A5973" w:rsidRPr="00EF5256">
        <w:br w:type="page"/>
      </w:r>
      <w:r w:rsidR="004A5973" w:rsidRPr="00EF5256">
        <w:lastRenderedPageBreak/>
        <w:t>Forward Request</w:t>
      </w:r>
      <w:bookmarkStart w:id="159" w:name="WindowsFR"/>
      <w:bookmarkEnd w:id="159"/>
      <w:r w:rsidR="004A5973" w:rsidRPr="00EF5256">
        <w:fldChar w:fldCharType="begin"/>
      </w:r>
      <w:r w:rsidR="004A5973" w:rsidRPr="00EF5256">
        <w:instrText xml:space="preserve"> XE "Forward Request (FR)" </w:instrText>
      </w:r>
      <w:r w:rsidR="004A5973" w:rsidRPr="00EF5256">
        <w:fldChar w:fldCharType="end"/>
      </w:r>
    </w:p>
    <w:p w14:paraId="22F6B7B8" w14:textId="77777777" w:rsidR="004A5973" w:rsidRPr="00EF5256" w:rsidRDefault="004A5973" w:rsidP="00D41468">
      <w:pPr>
        <w:pStyle w:val="Heading5"/>
      </w:pPr>
      <w:r w:rsidRPr="00EF5256">
        <w:t>1. Select Forward:</w:t>
      </w:r>
    </w:p>
    <w:p w14:paraId="6DF2C01E" w14:textId="77777777" w:rsidR="004A5973" w:rsidRPr="00EF5256" w:rsidRDefault="00A57AF7" w:rsidP="00D41468">
      <w:r w:rsidRPr="00EF5256">
        <w:rPr>
          <w:noProof/>
        </w:rPr>
        <w:drawing>
          <wp:anchor distT="0" distB="0" distL="114300" distR="114300" simplePos="0" relativeHeight="251710976" behindDoc="1" locked="0" layoutInCell="1" allowOverlap="1" wp14:anchorId="221C75A6" wp14:editId="38DA3227">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C13A88" w14:textId="77777777" w:rsidR="004A5973" w:rsidRPr="00EF5256" w:rsidRDefault="00A57AF7" w:rsidP="00D41468">
      <w:r w:rsidRPr="00EF5256">
        <w:rPr>
          <w:noProof/>
        </w:rPr>
        <mc:AlternateContent>
          <mc:Choice Requires="wps">
            <w:drawing>
              <wp:anchor distT="0" distB="0" distL="114300" distR="114300" simplePos="0" relativeHeight="251641344" behindDoc="0" locked="0" layoutInCell="1" allowOverlap="1" wp14:anchorId="25C2DBA2" wp14:editId="3F70AB0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14:paraId="050B7E86" w14:textId="77777777" w:rsidR="00AB129D" w:rsidRDefault="00AB129D"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2DBA2"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14:paraId="050B7E86" w14:textId="77777777" w:rsidR="00AB129D" w:rsidRDefault="00AB129D" w:rsidP="00D41468">
                      <w:pPr>
                        <w:pStyle w:val="Callout"/>
                      </w:pPr>
                      <w:r>
                        <w:t>a) Click on Actions, then Consult Tracking, and then Forward.</w:t>
                      </w:r>
                    </w:p>
                  </w:txbxContent>
                </v:textbox>
                <o:callout v:ext="edit" minusx="t"/>
              </v:shape>
            </w:pict>
          </mc:Fallback>
        </mc:AlternateContent>
      </w:r>
    </w:p>
    <w:p w14:paraId="250197D3" w14:textId="77777777" w:rsidR="004A5973" w:rsidRPr="00EF5256" w:rsidRDefault="004A5973" w:rsidP="00D41468"/>
    <w:p w14:paraId="492A3585" w14:textId="77777777" w:rsidR="004A5973" w:rsidRPr="00EF5256" w:rsidRDefault="004A5973" w:rsidP="00D41468"/>
    <w:p w14:paraId="73540E2C" w14:textId="77777777" w:rsidR="004A5973" w:rsidRPr="00EF5256" w:rsidRDefault="004A5973" w:rsidP="00D41468"/>
    <w:p w14:paraId="7AB0AC89" w14:textId="77777777" w:rsidR="004A5973" w:rsidRPr="00EF5256" w:rsidRDefault="004A5973" w:rsidP="00D41468"/>
    <w:p w14:paraId="66D7FC07" w14:textId="77777777" w:rsidR="004A5973" w:rsidRPr="00EF5256" w:rsidRDefault="00A57AF7" w:rsidP="00D41468">
      <w:r w:rsidRPr="00EF5256">
        <w:rPr>
          <w:noProof/>
        </w:rPr>
        <mc:AlternateContent>
          <mc:Choice Requires="wps">
            <w:drawing>
              <wp:anchor distT="0" distB="0" distL="114300" distR="114300" simplePos="0" relativeHeight="251640320" behindDoc="0" locked="0" layoutInCell="1" allowOverlap="1" wp14:anchorId="605EB2FD" wp14:editId="2C0586A0">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14:paraId="1E680BDD" w14:textId="77777777" w:rsidR="00AB129D" w:rsidRDefault="00AB129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B2FD"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14:paraId="1E680BDD" w14:textId="77777777" w:rsidR="00AB129D" w:rsidRDefault="00AB129D" w:rsidP="00D41468">
                      <w:pPr>
                        <w:pStyle w:val="Callout"/>
                      </w:pPr>
                      <w:r>
                        <w:t>Or follow the underlined character on the keyboard by pressing Alt+A (together), then C, and then F.</w:t>
                      </w:r>
                    </w:p>
                  </w:txbxContent>
                </v:textbox>
                <o:callout v:ext="edit" minusx="t"/>
              </v:shape>
            </w:pict>
          </mc:Fallback>
        </mc:AlternateContent>
      </w:r>
    </w:p>
    <w:p w14:paraId="189BDF13" w14:textId="77777777" w:rsidR="004A5973" w:rsidRPr="00EF5256" w:rsidRDefault="004A5973" w:rsidP="00D41468"/>
    <w:p w14:paraId="2EC9A1D0" w14:textId="77777777" w:rsidR="004A5973" w:rsidRPr="00EF5256" w:rsidRDefault="004A5973" w:rsidP="00D41468"/>
    <w:p w14:paraId="08516E1A" w14:textId="77777777" w:rsidR="005441D8" w:rsidRPr="00EF5256" w:rsidRDefault="005441D8" w:rsidP="002379E7">
      <w:pPr>
        <w:pStyle w:val="BodyText"/>
      </w:pPr>
    </w:p>
    <w:p w14:paraId="36F97E23" w14:textId="77777777" w:rsidR="005441D8" w:rsidRPr="00EF5256" w:rsidRDefault="005441D8" w:rsidP="002379E7">
      <w:pPr>
        <w:pStyle w:val="BodyText"/>
      </w:pPr>
    </w:p>
    <w:p w14:paraId="1C68E261" w14:textId="77777777" w:rsidR="005441D8" w:rsidRPr="00EF5256" w:rsidRDefault="005441D8" w:rsidP="002379E7">
      <w:pPr>
        <w:pStyle w:val="BodyText"/>
      </w:pPr>
    </w:p>
    <w:p w14:paraId="7EC158A9" w14:textId="77777777" w:rsidR="005441D8" w:rsidRPr="00EF5256" w:rsidRDefault="005441D8" w:rsidP="002379E7">
      <w:pPr>
        <w:pStyle w:val="BodyText"/>
      </w:pPr>
    </w:p>
    <w:p w14:paraId="5A7338CA" w14:textId="77777777" w:rsidR="005441D8" w:rsidRPr="00EF5256" w:rsidRDefault="005441D8" w:rsidP="002379E7">
      <w:pPr>
        <w:pStyle w:val="BodyText"/>
      </w:pPr>
    </w:p>
    <w:p w14:paraId="11567EB8" w14:textId="77777777" w:rsidR="005441D8" w:rsidRPr="00EF5256" w:rsidRDefault="005441D8" w:rsidP="002379E7">
      <w:pPr>
        <w:pStyle w:val="BodyText"/>
      </w:pPr>
    </w:p>
    <w:p w14:paraId="3E480A72" w14:textId="77777777" w:rsidR="004A5973" w:rsidRPr="00EF5256" w:rsidRDefault="004A5973" w:rsidP="00D41468">
      <w:pPr>
        <w:pStyle w:val="Heading5"/>
      </w:pPr>
      <w:r w:rsidRPr="00EF5256">
        <w:t>2. Fill in the Forward Consult dialog:</w:t>
      </w:r>
    </w:p>
    <w:p w14:paraId="6CC59AB1" w14:textId="77777777" w:rsidR="004A5973" w:rsidRPr="00EF5256" w:rsidRDefault="00A57AF7" w:rsidP="00D41468">
      <w:r w:rsidRPr="00EF5256">
        <w:rPr>
          <w:noProof/>
        </w:rPr>
        <w:drawing>
          <wp:anchor distT="0" distB="0" distL="114300" distR="114300" simplePos="0" relativeHeight="251712000" behindDoc="1" locked="0" layoutInCell="1" allowOverlap="1" wp14:anchorId="6B0A857C" wp14:editId="0DAFCC54">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44416" behindDoc="0" locked="0" layoutInCell="0" allowOverlap="1" wp14:anchorId="2C3E63BF" wp14:editId="708556D3">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3A6537F" w14:textId="77777777" w:rsidR="00AB129D" w:rsidRDefault="00AB129D"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63BF"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14:paraId="33A6537F" w14:textId="77777777" w:rsidR="00AB129D" w:rsidRDefault="00AB129D" w:rsidP="00D41468">
                      <w:pPr>
                        <w:pStyle w:val="Callout"/>
                      </w:pPr>
                      <w:r>
                        <w:t>a) Type in the reason for forwarding this Consult.</w:t>
                      </w:r>
                    </w:p>
                  </w:txbxContent>
                </v:textbox>
                <o:callout v:ext="edit" minusx="t"/>
              </v:shape>
            </w:pict>
          </mc:Fallback>
        </mc:AlternateContent>
      </w:r>
    </w:p>
    <w:p w14:paraId="0EDDEC22" w14:textId="77777777" w:rsidR="004A5973" w:rsidRPr="00EF5256" w:rsidRDefault="004A5973" w:rsidP="00D41468"/>
    <w:p w14:paraId="72B88248" w14:textId="77777777" w:rsidR="004A5973" w:rsidRPr="00EF5256" w:rsidRDefault="004A5973" w:rsidP="00D41468"/>
    <w:p w14:paraId="2B6AEB4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42368" behindDoc="0" locked="0" layoutInCell="1" allowOverlap="1" wp14:anchorId="4660BE95" wp14:editId="087C438F">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14:paraId="61A33D78" w14:textId="77777777" w:rsidR="00AB129D" w:rsidRDefault="00AB129D"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BE95"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14:paraId="61A33D78" w14:textId="77777777" w:rsidR="00AB129D" w:rsidRDefault="00AB129D" w:rsidP="00D41468">
                      <w:pPr>
                        <w:pStyle w:val="Callout"/>
                      </w:pPr>
                      <w:r>
                        <w:t>b) Select the correct service from the All Services tree.</w:t>
                      </w:r>
                    </w:p>
                  </w:txbxContent>
                </v:textbox>
                <o:callout v:ext="edit" minusx="t"/>
              </v:shape>
            </w:pict>
          </mc:Fallback>
        </mc:AlternateContent>
      </w:r>
      <w:r w:rsidRPr="00EF5256">
        <w:rPr>
          <w:noProof/>
        </w:rPr>
        <mc:AlternateContent>
          <mc:Choice Requires="wps">
            <w:drawing>
              <wp:anchor distT="0" distB="0" distL="114300" distR="114300" simplePos="0" relativeHeight="251645440" behindDoc="0" locked="0" layoutInCell="1" allowOverlap="1" wp14:anchorId="223867DE" wp14:editId="68F57BD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5C17C" w14:textId="77777777" w:rsidR="00AB129D" w:rsidRDefault="00AB129D"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867D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14:paraId="6075C17C" w14:textId="77777777" w:rsidR="00AB129D" w:rsidRDefault="00AB129D" w:rsidP="00D41468">
                      <w:pPr>
                        <w:pStyle w:val="Callout"/>
                      </w:pPr>
                      <w:r>
                        <w:t>c) If appropriate, type in or select the Attention care giver.</w:t>
                      </w:r>
                    </w:p>
                  </w:txbxContent>
                </v:textbox>
                <o:callout v:ext="edit" minusx="t"/>
              </v:shape>
            </w:pict>
          </mc:Fallback>
        </mc:AlternateContent>
      </w:r>
      <w:r w:rsidRPr="00EF5256">
        <w:rPr>
          <w:noProof/>
        </w:rPr>
        <mc:AlternateContent>
          <mc:Choice Requires="wps">
            <w:drawing>
              <wp:anchor distT="0" distB="0" distL="114300" distR="114300" simplePos="0" relativeHeight="251643392" behindDoc="0" locked="0" layoutInCell="1" allowOverlap="1" wp14:anchorId="2C9D299F" wp14:editId="245280EB">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14:paraId="70498255" w14:textId="77777777" w:rsidR="00AB129D" w:rsidRDefault="00AB129D"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D299F"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14:paraId="70498255" w14:textId="77777777" w:rsidR="00AB129D" w:rsidRDefault="00AB129D" w:rsidP="00D41468">
                      <w:pPr>
                        <w:pStyle w:val="Callout"/>
                      </w:pPr>
                      <w:r>
                        <w:t>d) When finished, click on the OK button.</w:t>
                      </w:r>
                    </w:p>
                  </w:txbxContent>
                </v:textbox>
                <o:callout v:ext="edit" minusx="t"/>
              </v:shape>
            </w:pict>
          </mc:Fallback>
        </mc:AlternateContent>
      </w:r>
      <w:r w:rsidR="004A5973" w:rsidRPr="00EF5256">
        <w:br w:type="page"/>
      </w:r>
      <w:bookmarkEnd w:id="158"/>
      <w:r w:rsidR="004A5973" w:rsidRPr="00EF5256">
        <w:lastRenderedPageBreak/>
        <w:t>Receive Request</w:t>
      </w:r>
      <w:bookmarkStart w:id="160" w:name="WindowsRC"/>
      <w:bookmarkEnd w:id="160"/>
      <w:r w:rsidR="004A5973" w:rsidRPr="00EF5256">
        <w:fldChar w:fldCharType="begin"/>
      </w:r>
      <w:r w:rsidR="004A5973" w:rsidRPr="00EF5256">
        <w:instrText xml:space="preserve"> XE "Receive Request (RC) Action" </w:instrText>
      </w:r>
      <w:r w:rsidR="004A5973" w:rsidRPr="00EF5256">
        <w:fldChar w:fldCharType="end"/>
      </w:r>
    </w:p>
    <w:p w14:paraId="4F19EF83" w14:textId="77777777" w:rsidR="004A5973" w:rsidRPr="00EF5256" w:rsidRDefault="004A5973" w:rsidP="00D41468">
      <w:pPr>
        <w:pStyle w:val="Heading5"/>
      </w:pPr>
      <w:bookmarkStart w:id="161" w:name="_Toc421088125"/>
      <w:bookmarkStart w:id="162" w:name="_Toc421693946"/>
      <w:r w:rsidRPr="00EF5256">
        <w:t>1. Select Receive:</w:t>
      </w:r>
    </w:p>
    <w:p w14:paraId="31065F84" w14:textId="77777777" w:rsidR="004A5973" w:rsidRPr="00EF5256" w:rsidRDefault="00A57AF7" w:rsidP="00D41468">
      <w:r w:rsidRPr="00EF5256">
        <w:rPr>
          <w:noProof/>
        </w:rPr>
        <w:drawing>
          <wp:anchor distT="0" distB="0" distL="114300" distR="114300" simplePos="0" relativeHeight="251714048" behindDoc="1" locked="0" layoutInCell="1" allowOverlap="1" wp14:anchorId="0C288E24" wp14:editId="0AE1BB98">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48512" behindDoc="0" locked="0" layoutInCell="1" allowOverlap="1" wp14:anchorId="10E678C2" wp14:editId="74B36957">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3421FA" w14:textId="77777777" w:rsidR="00AB129D" w:rsidRDefault="00AB129D"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678C2"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14:paraId="753421FA" w14:textId="77777777" w:rsidR="00AB129D" w:rsidRDefault="00AB129D" w:rsidP="00D41468">
                      <w:pPr>
                        <w:pStyle w:val="Callout"/>
                      </w:pPr>
                      <w:r>
                        <w:t>a) Click on Action, then Consult Tracking, then Receive.</w:t>
                      </w:r>
                    </w:p>
                  </w:txbxContent>
                </v:textbox>
                <o:callout v:ext="edit" minusx="t" minusy="t"/>
              </v:shape>
            </w:pict>
          </mc:Fallback>
        </mc:AlternateContent>
      </w:r>
    </w:p>
    <w:p w14:paraId="6C0868A2" w14:textId="77777777" w:rsidR="004A5973" w:rsidRPr="00EF5256" w:rsidRDefault="004A5973" w:rsidP="00D41468"/>
    <w:p w14:paraId="19A2EF96" w14:textId="77777777" w:rsidR="004A5973" w:rsidRPr="00EF5256" w:rsidRDefault="004A5973" w:rsidP="00D41468"/>
    <w:p w14:paraId="1ACE1427" w14:textId="77777777" w:rsidR="004A5973" w:rsidRPr="00EF5256" w:rsidRDefault="004A5973" w:rsidP="00D41468"/>
    <w:p w14:paraId="6EE7DAA8" w14:textId="77777777" w:rsidR="004A5973" w:rsidRPr="00EF5256" w:rsidRDefault="004A5973" w:rsidP="00D41468"/>
    <w:p w14:paraId="4FBC4B9A" w14:textId="77777777" w:rsidR="00170AD9" w:rsidRPr="00EF5256" w:rsidRDefault="00170AD9" w:rsidP="00D41468"/>
    <w:p w14:paraId="05AD346E" w14:textId="77777777" w:rsidR="00170AD9" w:rsidRPr="00EF5256" w:rsidRDefault="00170AD9" w:rsidP="00D41468"/>
    <w:p w14:paraId="60C11F80" w14:textId="77777777" w:rsidR="00170AD9" w:rsidRPr="00EF5256" w:rsidRDefault="00A57AF7" w:rsidP="00D41468">
      <w:r w:rsidRPr="00EF5256">
        <w:rPr>
          <w:noProof/>
        </w:rPr>
        <mc:AlternateContent>
          <mc:Choice Requires="wps">
            <w:drawing>
              <wp:anchor distT="0" distB="0" distL="114300" distR="114300" simplePos="0" relativeHeight="251649536" behindDoc="0" locked="0" layoutInCell="1" allowOverlap="1" wp14:anchorId="21DD17A8" wp14:editId="39E154D5">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708D95" w14:textId="77777777" w:rsidR="00AB129D" w:rsidRDefault="00AB129D"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17A8"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14:paraId="69708D95" w14:textId="77777777" w:rsidR="00AB129D" w:rsidRDefault="00AB129D" w:rsidP="00D41468">
                      <w:pPr>
                        <w:pStyle w:val="Callout"/>
                      </w:pPr>
                      <w:r>
                        <w:t>Or use the keyboard by pressing the underlined characters: Firs Alt and A (together), then C, and then R.</w:t>
                      </w:r>
                    </w:p>
                  </w:txbxContent>
                </v:textbox>
                <o:callout v:ext="edit" minusx="t"/>
              </v:shape>
            </w:pict>
          </mc:Fallback>
        </mc:AlternateContent>
      </w:r>
    </w:p>
    <w:p w14:paraId="1DF46F4A" w14:textId="77777777" w:rsidR="004A5973" w:rsidRPr="00EF5256" w:rsidRDefault="004A5973" w:rsidP="002379E7">
      <w:pPr>
        <w:pStyle w:val="BodyText"/>
      </w:pPr>
    </w:p>
    <w:p w14:paraId="455E1B69" w14:textId="77777777" w:rsidR="005441D8" w:rsidRPr="00EF5256" w:rsidRDefault="005441D8" w:rsidP="002379E7">
      <w:pPr>
        <w:pStyle w:val="BodyText"/>
      </w:pPr>
    </w:p>
    <w:p w14:paraId="464E6775" w14:textId="77777777" w:rsidR="005441D8" w:rsidRPr="00EF5256" w:rsidRDefault="005441D8" w:rsidP="002379E7">
      <w:pPr>
        <w:pStyle w:val="BodyText"/>
      </w:pPr>
    </w:p>
    <w:p w14:paraId="48E3C4F3" w14:textId="77777777" w:rsidR="005441D8" w:rsidRPr="00EF5256" w:rsidRDefault="005441D8" w:rsidP="002379E7">
      <w:pPr>
        <w:pStyle w:val="BodyText"/>
      </w:pPr>
    </w:p>
    <w:p w14:paraId="65078920" w14:textId="77777777" w:rsidR="005441D8" w:rsidRPr="00EF5256" w:rsidRDefault="005441D8" w:rsidP="002379E7">
      <w:pPr>
        <w:pStyle w:val="BodyText"/>
      </w:pPr>
    </w:p>
    <w:p w14:paraId="6D246B36" w14:textId="77777777" w:rsidR="005441D8" w:rsidRPr="00EF5256" w:rsidRDefault="005441D8" w:rsidP="002379E7">
      <w:pPr>
        <w:pStyle w:val="BodyText"/>
      </w:pPr>
    </w:p>
    <w:p w14:paraId="2931E79C" w14:textId="77777777" w:rsidR="004A5973" w:rsidRPr="00EF5256" w:rsidRDefault="004A5973" w:rsidP="00D41468">
      <w:pPr>
        <w:pStyle w:val="Heading5"/>
      </w:pPr>
      <w:r w:rsidRPr="00EF5256">
        <w:t>2. Click OK.</w:t>
      </w:r>
    </w:p>
    <w:p w14:paraId="7A8F2236" w14:textId="77777777" w:rsidR="004A5973" w:rsidRPr="00EF5256" w:rsidRDefault="00A57AF7" w:rsidP="00D41468">
      <w:r w:rsidRPr="00EF5256">
        <w:rPr>
          <w:noProof/>
        </w:rPr>
        <w:drawing>
          <wp:anchor distT="0" distB="0" distL="114300" distR="114300" simplePos="0" relativeHeight="251713024" behindDoc="1" locked="0" layoutInCell="1" allowOverlap="1" wp14:anchorId="14805030" wp14:editId="19910EFE">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069F3" w14:textId="77777777" w:rsidR="004A5973" w:rsidRPr="00EF5256" w:rsidRDefault="00A57AF7" w:rsidP="00D41468">
      <w:r w:rsidRPr="00EF5256">
        <w:rPr>
          <w:noProof/>
        </w:rPr>
        <mc:AlternateContent>
          <mc:Choice Requires="wps">
            <w:drawing>
              <wp:anchor distT="0" distB="0" distL="114300" distR="114300" simplePos="0" relativeHeight="251667968" behindDoc="0" locked="0" layoutInCell="1" allowOverlap="1" wp14:anchorId="6CF8D9AC" wp14:editId="21C38C8E">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117331" w14:textId="77777777" w:rsidR="00AB129D" w:rsidRDefault="00AB129D"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F8D9AC"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14:paraId="3A117331" w14:textId="77777777" w:rsidR="00AB129D" w:rsidRDefault="00AB129D" w:rsidP="00D41468">
                      <w:pPr>
                        <w:pStyle w:val="Callout"/>
                      </w:pPr>
                      <w:r>
                        <w:t>If there is anything unusual about this consult, document it by  typing a comment here.</w:t>
                      </w:r>
                    </w:p>
                  </w:txbxContent>
                </v:textbox>
                <o:callout v:ext="edit" minusx="t"/>
              </v:shape>
            </w:pict>
          </mc:Fallback>
        </mc:AlternateContent>
      </w:r>
    </w:p>
    <w:p w14:paraId="4A7D03CE" w14:textId="77777777" w:rsidR="004A5973" w:rsidRPr="00EF5256" w:rsidRDefault="004A5973" w:rsidP="00D41468"/>
    <w:p w14:paraId="3907C9FB" w14:textId="77777777" w:rsidR="004A5973" w:rsidRPr="00EF5256" w:rsidRDefault="004A5973" w:rsidP="00D41468"/>
    <w:p w14:paraId="7ADC7B58" w14:textId="77777777" w:rsidR="004A5973" w:rsidRPr="00EF5256" w:rsidRDefault="004A5973" w:rsidP="00D41468"/>
    <w:p w14:paraId="7774E503" w14:textId="77777777" w:rsidR="004A5973" w:rsidRPr="00EF5256" w:rsidRDefault="004A5973" w:rsidP="00D41468"/>
    <w:p w14:paraId="5A82A2A4"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46464" behindDoc="0" locked="0" layoutInCell="1" allowOverlap="1" wp14:anchorId="65F3DACE" wp14:editId="571E0C04">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9D8E7F" w14:textId="77777777" w:rsidR="00AB129D" w:rsidRDefault="00AB129D"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3DAC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14:paraId="3E9D8E7F" w14:textId="77777777" w:rsidR="00AB129D" w:rsidRDefault="00AB129D" w:rsidP="00D41468">
                      <w:pPr>
                        <w:pStyle w:val="Callout"/>
                      </w:pPr>
                      <w:r>
                        <w:t>If you need some other time, click here.</w:t>
                      </w:r>
                    </w:p>
                  </w:txbxContent>
                </v:textbox>
                <o:callout v:ext="edit" minusx="t" minusy="t"/>
              </v:shape>
            </w:pict>
          </mc:Fallback>
        </mc:AlternateContent>
      </w:r>
      <w:r w:rsidRPr="00EF5256">
        <w:rPr>
          <w:noProof/>
        </w:rPr>
        <mc:AlternateContent>
          <mc:Choice Requires="wps">
            <w:drawing>
              <wp:anchor distT="0" distB="0" distL="114300" distR="114300" simplePos="0" relativeHeight="251647488" behindDoc="0" locked="0" layoutInCell="1" allowOverlap="1" wp14:anchorId="36BFE6F8" wp14:editId="7B0C990C">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A6C313" w14:textId="77777777" w:rsidR="00AB129D" w:rsidRDefault="00AB129D"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FE6F8"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14:paraId="7BA6C313" w14:textId="77777777" w:rsidR="00AB129D" w:rsidRDefault="00AB129D" w:rsidP="00D41468">
                      <w:pPr>
                        <w:pStyle w:val="Callout"/>
                      </w:pPr>
                      <w:r>
                        <w:t>If the action should be by some other person, change this.</w:t>
                      </w:r>
                    </w:p>
                  </w:txbxContent>
                </v:textbox>
                <o:callout v:ext="edit" minusx="t"/>
              </v:shape>
            </w:pict>
          </mc:Fallback>
        </mc:AlternateContent>
      </w:r>
      <w:r w:rsidR="004A5973" w:rsidRPr="00EF5256">
        <w:br w:type="page"/>
      </w:r>
      <w:bookmarkStart w:id="163" w:name="_Toc421088115"/>
      <w:bookmarkStart w:id="164" w:name="_Toc421693935"/>
      <w:bookmarkStart w:id="165" w:name="_Toc421668509"/>
      <w:bookmarkEnd w:id="161"/>
      <w:bookmarkEnd w:id="162"/>
      <w:r w:rsidR="004A5973" w:rsidRPr="00EF5256">
        <w:lastRenderedPageBreak/>
        <w:t>Comment</w:t>
      </w:r>
      <w:bookmarkEnd w:id="163"/>
      <w:bookmarkEnd w:id="164"/>
      <w:r w:rsidR="004A5973" w:rsidRPr="00EF5256">
        <w:fldChar w:fldCharType="begin"/>
      </w:r>
      <w:r w:rsidR="004A5973" w:rsidRPr="00EF5256">
        <w:instrText xml:space="preserve"> XE "Comment (CM)" </w:instrText>
      </w:r>
      <w:r w:rsidR="004A5973" w:rsidRPr="00EF5256">
        <w:fldChar w:fldCharType="end"/>
      </w:r>
      <w:r w:rsidR="004A5973" w:rsidRPr="00EF5256">
        <w:t xml:space="preserve"> </w:t>
      </w:r>
      <w:bookmarkStart w:id="166" w:name="WindowsCM"/>
      <w:bookmarkEnd w:id="166"/>
      <w:r w:rsidR="004A5973" w:rsidRPr="00EF5256">
        <w:t xml:space="preserve">  </w:t>
      </w:r>
    </w:p>
    <w:p w14:paraId="4796B067" w14:textId="77777777" w:rsidR="004A5973" w:rsidRPr="00EF5256" w:rsidRDefault="004A5973" w:rsidP="00D41468">
      <w:pPr>
        <w:pStyle w:val="Heading5"/>
      </w:pPr>
      <w:r w:rsidRPr="00EF5256">
        <w:t>1. Select Add Comment:</w:t>
      </w:r>
    </w:p>
    <w:p w14:paraId="7AFA4D09" w14:textId="77777777" w:rsidR="004A5973" w:rsidRPr="00EF5256" w:rsidRDefault="00A57AF7" w:rsidP="00D41468">
      <w:r w:rsidRPr="00EF5256">
        <w:rPr>
          <w:noProof/>
        </w:rPr>
        <mc:AlternateContent>
          <mc:Choice Requires="wps">
            <w:drawing>
              <wp:anchor distT="0" distB="0" distL="114300" distR="114300" simplePos="0" relativeHeight="251650560" behindDoc="0" locked="0" layoutInCell="1" allowOverlap="1" wp14:anchorId="2D586336" wp14:editId="32E2E037">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EA5F3C" w14:textId="77777777" w:rsidR="00AB129D" w:rsidRDefault="00AB129D"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86336"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14:paraId="69EA5F3C" w14:textId="77777777" w:rsidR="00AB129D" w:rsidRDefault="00AB129D" w:rsidP="00D41468">
                      <w:pPr>
                        <w:pStyle w:val="Callout"/>
                      </w:pPr>
                      <w:r>
                        <w:t>Click on Action, then Consult Tracking, then Add Comment.</w:t>
                      </w:r>
                    </w:p>
                  </w:txbxContent>
                </v:textbox>
                <o:callout v:ext="edit" minusx="t" minusy="t"/>
              </v:shape>
            </w:pict>
          </mc:Fallback>
        </mc:AlternateContent>
      </w:r>
    </w:p>
    <w:p w14:paraId="5F5468A5" w14:textId="77777777" w:rsidR="004A5973" w:rsidRPr="00EF5256" w:rsidRDefault="004A5973" w:rsidP="00D41468"/>
    <w:p w14:paraId="443F78B4" w14:textId="77777777" w:rsidR="004A5973" w:rsidRPr="00EF5256" w:rsidRDefault="00A57AF7" w:rsidP="00D41468">
      <w:r w:rsidRPr="00EF5256">
        <w:rPr>
          <w:noProof/>
        </w:rPr>
        <w:drawing>
          <wp:anchor distT="0" distB="0" distL="114300" distR="114300" simplePos="0" relativeHeight="251715072" behindDoc="1" locked="0" layoutInCell="1" allowOverlap="1" wp14:anchorId="44C07067" wp14:editId="25A4F1C4">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66768" w14:textId="77777777" w:rsidR="004A5973" w:rsidRPr="00EF5256" w:rsidRDefault="004A5973" w:rsidP="00D41468"/>
    <w:p w14:paraId="5AB9EEB3" w14:textId="77777777" w:rsidR="004A5973" w:rsidRPr="00EF5256" w:rsidRDefault="004A5973" w:rsidP="00D41468"/>
    <w:p w14:paraId="2A0734C7" w14:textId="77777777" w:rsidR="004A5973" w:rsidRPr="00EF5256" w:rsidRDefault="004A5973" w:rsidP="00D41468"/>
    <w:p w14:paraId="71807169" w14:textId="77777777" w:rsidR="004A5973" w:rsidRPr="00EF5256" w:rsidRDefault="004A5973" w:rsidP="00D41468"/>
    <w:p w14:paraId="678BAF0B" w14:textId="77777777" w:rsidR="004A5973" w:rsidRPr="00EF5256" w:rsidRDefault="00A57AF7" w:rsidP="00D41468">
      <w:r w:rsidRPr="00EF5256">
        <w:rPr>
          <w:noProof/>
        </w:rPr>
        <mc:AlternateContent>
          <mc:Choice Requires="wps">
            <w:drawing>
              <wp:anchor distT="0" distB="0" distL="114300" distR="114300" simplePos="0" relativeHeight="251651584" behindDoc="0" locked="0" layoutInCell="1" allowOverlap="1" wp14:anchorId="43DBB795" wp14:editId="5F1E9EA0">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EEBB52" w14:textId="77777777" w:rsidR="00AB129D" w:rsidRDefault="00AB129D"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B795"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14:paraId="2BEEBB52" w14:textId="77777777" w:rsidR="00AB129D" w:rsidRDefault="00AB129D" w:rsidP="00D41468">
                      <w:pPr>
                        <w:pStyle w:val="Callout"/>
                      </w:pPr>
                      <w:r>
                        <w:t>Or use the keyboard following the underlined letters: First Alt+A (together), then C, then A.</w:t>
                      </w:r>
                    </w:p>
                  </w:txbxContent>
                </v:textbox>
                <o:callout v:ext="edit" minusx="t"/>
              </v:shape>
            </w:pict>
          </mc:Fallback>
        </mc:AlternateContent>
      </w:r>
    </w:p>
    <w:p w14:paraId="0094F496" w14:textId="77777777" w:rsidR="004A5973" w:rsidRPr="00EF5256" w:rsidRDefault="004A5973" w:rsidP="002379E7">
      <w:pPr>
        <w:pStyle w:val="BodyText"/>
      </w:pPr>
    </w:p>
    <w:p w14:paraId="6D77D004" w14:textId="77777777" w:rsidR="004A5973" w:rsidRPr="00EF5256" w:rsidRDefault="004A5973" w:rsidP="002379E7">
      <w:pPr>
        <w:pStyle w:val="BodyText"/>
      </w:pPr>
    </w:p>
    <w:p w14:paraId="28742C22" w14:textId="77777777" w:rsidR="003A2F03" w:rsidRPr="00EF5256" w:rsidRDefault="003A2F03" w:rsidP="002379E7">
      <w:pPr>
        <w:pStyle w:val="BodyText"/>
      </w:pPr>
    </w:p>
    <w:p w14:paraId="0BCDCAFA" w14:textId="77777777" w:rsidR="003A2F03" w:rsidRPr="00EF5256" w:rsidRDefault="003A2F03" w:rsidP="002379E7">
      <w:pPr>
        <w:pStyle w:val="BodyText"/>
      </w:pPr>
    </w:p>
    <w:p w14:paraId="70F09C41" w14:textId="77777777" w:rsidR="003A2F03" w:rsidRPr="00EF5256" w:rsidRDefault="003A2F03" w:rsidP="002379E7">
      <w:pPr>
        <w:pStyle w:val="BodyText"/>
      </w:pPr>
    </w:p>
    <w:p w14:paraId="59A755BC" w14:textId="77777777" w:rsidR="003A2F03" w:rsidRPr="00EF5256" w:rsidRDefault="003A2F03" w:rsidP="002379E7">
      <w:pPr>
        <w:pStyle w:val="BodyText"/>
      </w:pPr>
    </w:p>
    <w:p w14:paraId="0390EB56" w14:textId="77777777" w:rsidR="003A2F03" w:rsidRPr="00EF5256" w:rsidRDefault="003A2F03" w:rsidP="002379E7">
      <w:pPr>
        <w:pStyle w:val="BlockText"/>
      </w:pPr>
    </w:p>
    <w:p w14:paraId="69A0F424" w14:textId="77777777" w:rsidR="003A2F03" w:rsidRPr="00EF5256" w:rsidRDefault="003A2F03" w:rsidP="00055EBF">
      <w:pPr>
        <w:pStyle w:val="BodyText"/>
      </w:pPr>
    </w:p>
    <w:p w14:paraId="5EC3083B" w14:textId="77777777" w:rsidR="003A2F03" w:rsidRPr="00EF5256" w:rsidRDefault="003A2F03" w:rsidP="00055EBF">
      <w:pPr>
        <w:pStyle w:val="BodyText"/>
      </w:pPr>
    </w:p>
    <w:p w14:paraId="7B1FA2A3" w14:textId="77777777" w:rsidR="003A2F03" w:rsidRPr="00EF5256" w:rsidRDefault="003A2F03" w:rsidP="00055EBF">
      <w:pPr>
        <w:pStyle w:val="BodyText"/>
      </w:pPr>
    </w:p>
    <w:p w14:paraId="07AF33F1" w14:textId="77777777" w:rsidR="003A2F03" w:rsidRPr="00EF5256" w:rsidRDefault="003A2F03" w:rsidP="00055EBF">
      <w:pPr>
        <w:pStyle w:val="BodyText3"/>
      </w:pPr>
    </w:p>
    <w:p w14:paraId="6768473E" w14:textId="77777777" w:rsidR="004A5973" w:rsidRPr="00EF5256" w:rsidRDefault="00A57AF7" w:rsidP="00D41468">
      <w:pPr>
        <w:pStyle w:val="Heading5"/>
      </w:pPr>
      <w:r w:rsidRPr="00EF5256">
        <w:rPr>
          <w:noProof/>
        </w:rPr>
        <w:drawing>
          <wp:anchor distT="0" distB="0" distL="114300" distR="114300" simplePos="0" relativeHeight="251653632" behindDoc="1" locked="0" layoutInCell="0" allowOverlap="1" wp14:anchorId="34B8559D" wp14:editId="1EB93AAF">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Fill in the Add Comment to Consult Dialog:</w:t>
      </w:r>
    </w:p>
    <w:p w14:paraId="2681F330" w14:textId="77777777" w:rsidR="004A5973" w:rsidRPr="00EF5256" w:rsidRDefault="004A5973" w:rsidP="00D41468"/>
    <w:p w14:paraId="625B2DDC" w14:textId="77777777" w:rsidR="004A5973" w:rsidRPr="00EF5256" w:rsidRDefault="004A5973" w:rsidP="00D41468"/>
    <w:p w14:paraId="5EFB3E51" w14:textId="77777777" w:rsidR="004A5973" w:rsidRPr="00EF5256" w:rsidRDefault="004A5973" w:rsidP="00D41468"/>
    <w:p w14:paraId="67928AC1" w14:textId="77777777" w:rsidR="004A5973" w:rsidRPr="00EF5256" w:rsidRDefault="00A57AF7" w:rsidP="00D41468">
      <w:r w:rsidRPr="00EF5256">
        <w:rPr>
          <w:noProof/>
        </w:rPr>
        <mc:AlternateContent>
          <mc:Choice Requires="wps">
            <w:drawing>
              <wp:anchor distT="0" distB="0" distL="114300" distR="114300" simplePos="0" relativeHeight="251654656" behindDoc="0" locked="0" layoutInCell="0" allowOverlap="1" wp14:anchorId="430D0C76" wp14:editId="66A3F03E">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724047" w14:textId="77777777" w:rsidR="00AB129D" w:rsidRDefault="00AB129D"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D0C76"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14:paraId="7D724047" w14:textId="77777777" w:rsidR="00AB129D" w:rsidRDefault="00AB129D" w:rsidP="00D41468">
                      <w:pPr>
                        <w:pStyle w:val="Callout"/>
                      </w:pPr>
                      <w:r>
                        <w:t>a) Type your comment in the text area.</w:t>
                      </w:r>
                    </w:p>
                  </w:txbxContent>
                </v:textbox>
                <o:callout v:ext="edit" minusx="t"/>
              </v:shape>
            </w:pict>
          </mc:Fallback>
        </mc:AlternateContent>
      </w:r>
    </w:p>
    <w:p w14:paraId="2318D5FC" w14:textId="77777777" w:rsidR="004A5973" w:rsidRPr="00EF5256" w:rsidRDefault="004A5973" w:rsidP="00D41468"/>
    <w:p w14:paraId="0AD5F77F"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55680" behindDoc="0" locked="0" layoutInCell="0" allowOverlap="1" wp14:anchorId="3A447183" wp14:editId="6EC37326">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44B8E1" w14:textId="77777777" w:rsidR="00AB129D" w:rsidRDefault="00AB129D"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47183"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14:paraId="5B44B8E1" w14:textId="77777777" w:rsidR="00AB129D" w:rsidRDefault="00AB129D" w:rsidP="00D41468">
                      <w:pPr>
                        <w:pStyle w:val="Callout"/>
                      </w:pPr>
                      <w:r>
                        <w:t>b) Then click on the Send Alert check box.</w:t>
                      </w:r>
                    </w:p>
                  </w:txbxContent>
                </v:textbox>
                <o:callout v:ext="edit" minusx="t" minusy="t"/>
              </v:shape>
            </w:pict>
          </mc:Fallback>
        </mc:AlternateContent>
      </w:r>
      <w:r w:rsidR="004A5973" w:rsidRPr="00EF5256">
        <w:br w:type="page"/>
      </w:r>
      <w:r w:rsidR="004A5973" w:rsidRPr="00EF5256">
        <w:lastRenderedPageBreak/>
        <w:t>3. Select the People to Receive the Alert:</w:t>
      </w:r>
    </w:p>
    <w:p w14:paraId="76756C92" w14:textId="77777777" w:rsidR="004A5973" w:rsidRPr="00EF5256" w:rsidRDefault="00A57AF7" w:rsidP="00D41468">
      <w:r w:rsidRPr="00EF5256">
        <w:rPr>
          <w:noProof/>
        </w:rPr>
        <w:drawing>
          <wp:anchor distT="0" distB="0" distL="114300" distR="114300" simplePos="0" relativeHeight="251716096" behindDoc="1" locked="0" layoutInCell="1" allowOverlap="1" wp14:anchorId="5B255A5C" wp14:editId="4308684B">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56704" behindDoc="0" locked="0" layoutInCell="0" allowOverlap="1" wp14:anchorId="3495DC2A" wp14:editId="742C05B4">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E23357" w14:textId="77777777" w:rsidR="00AB129D" w:rsidRDefault="00AB129D"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5DC2A"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14:paraId="59E23357" w14:textId="77777777" w:rsidR="00AB129D" w:rsidRDefault="00AB129D" w:rsidP="00D41468">
                      <w:pPr>
                        <w:pStyle w:val="Callout"/>
                      </w:pPr>
                      <w:r>
                        <w:t>Clicking in this list selects people to receive the alert.</w:t>
                      </w:r>
                    </w:p>
                  </w:txbxContent>
                </v:textbox>
                <o:callout v:ext="edit" minusx="t" minusy="t"/>
              </v:shape>
            </w:pict>
          </mc:Fallback>
        </mc:AlternateContent>
      </w:r>
    </w:p>
    <w:p w14:paraId="55D88737" w14:textId="77777777" w:rsidR="004A5973" w:rsidRPr="00EF5256" w:rsidRDefault="004A5973" w:rsidP="00D41468"/>
    <w:p w14:paraId="6EC8376C" w14:textId="77777777" w:rsidR="004A5973" w:rsidRPr="00EF5256" w:rsidRDefault="004A5973" w:rsidP="00D41468"/>
    <w:p w14:paraId="12032066" w14:textId="77777777" w:rsidR="004A5973" w:rsidRPr="00EF5256" w:rsidRDefault="004A5973" w:rsidP="00D41468"/>
    <w:p w14:paraId="1CFEADC4" w14:textId="77777777" w:rsidR="004A5973" w:rsidRPr="00EF5256" w:rsidRDefault="00A57AF7" w:rsidP="00D41468">
      <w:r w:rsidRPr="00EF5256">
        <w:rPr>
          <w:noProof/>
        </w:rPr>
        <mc:AlternateContent>
          <mc:Choice Requires="wps">
            <w:drawing>
              <wp:anchor distT="0" distB="0" distL="114300" distR="114300" simplePos="0" relativeHeight="251657728" behindDoc="0" locked="0" layoutInCell="1" allowOverlap="1" wp14:anchorId="57E3D169" wp14:editId="59E58F1F">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1898F8" w14:textId="77777777" w:rsidR="00AB129D" w:rsidRDefault="00AB129D"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3D169"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14:paraId="2C1898F8" w14:textId="77777777" w:rsidR="00AB129D" w:rsidRDefault="00AB129D" w:rsidP="00D41468">
                      <w:pPr>
                        <w:pStyle w:val="Callout"/>
                      </w:pPr>
                      <w:r>
                        <w:t>Clicking in this list removes people from the recipients list.</w:t>
                      </w:r>
                    </w:p>
                  </w:txbxContent>
                </v:textbox>
                <o:callout v:ext="edit" minusx="t"/>
              </v:shape>
            </w:pict>
          </mc:Fallback>
        </mc:AlternateContent>
      </w:r>
    </w:p>
    <w:p w14:paraId="46B13078" w14:textId="77777777" w:rsidR="004A5973" w:rsidRPr="00EF5256" w:rsidRDefault="004A5973" w:rsidP="00D41468"/>
    <w:p w14:paraId="169D4549" w14:textId="77777777" w:rsidR="004A5973" w:rsidRPr="00EF5256" w:rsidRDefault="004A5973" w:rsidP="00D41468"/>
    <w:p w14:paraId="2A77C542" w14:textId="77777777" w:rsidR="004A5973" w:rsidRPr="00EF5256" w:rsidRDefault="004A5973" w:rsidP="00D41468"/>
    <w:p w14:paraId="4FD7303F" w14:textId="77777777" w:rsidR="003A2F03" w:rsidRPr="00EF5256" w:rsidRDefault="003A2F03" w:rsidP="00D41468">
      <w:pPr>
        <w:pStyle w:val="Note"/>
      </w:pPr>
    </w:p>
    <w:p w14:paraId="0D62AE5E" w14:textId="77777777" w:rsidR="003A2F03" w:rsidRPr="00EF5256" w:rsidRDefault="003A2F03" w:rsidP="00D41468">
      <w:pPr>
        <w:pStyle w:val="Note"/>
      </w:pPr>
    </w:p>
    <w:p w14:paraId="1DC7F895" w14:textId="77777777" w:rsidR="003A2F03" w:rsidRPr="00EF5256" w:rsidRDefault="003A2F03" w:rsidP="00D41468">
      <w:pPr>
        <w:pStyle w:val="Note"/>
      </w:pPr>
    </w:p>
    <w:p w14:paraId="1B983AF5" w14:textId="77777777" w:rsidR="004A5973" w:rsidRPr="00EF5256" w:rsidRDefault="00A57AF7" w:rsidP="00D41468">
      <w:pPr>
        <w:pStyle w:val="Note"/>
      </w:pPr>
      <w:r w:rsidRPr="00EF5256">
        <w:rPr>
          <w:noProof/>
        </w:rPr>
        <mc:AlternateContent>
          <mc:Choice Requires="wps">
            <w:drawing>
              <wp:anchor distT="0" distB="0" distL="114300" distR="114300" simplePos="0" relativeHeight="251698688" behindDoc="0" locked="0" layoutInCell="1" allowOverlap="1" wp14:anchorId="56B07A44" wp14:editId="4B4F7305">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EC7FCC"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sidRPr="00EF5256">
        <w:rPr>
          <w:sz w:val="52"/>
        </w:rPr>
        <w:sym w:font="Wingdings" w:char="F046"/>
      </w:r>
      <w:r w:rsidR="004A5973" w:rsidRPr="00EF5256">
        <w:tab/>
        <w:t>Note:</w:t>
      </w:r>
      <w:r w:rsidR="004A5973" w:rsidRPr="00EF5256">
        <w:tab/>
        <w:t>If this were an Inter-Facility Consult, individuals from the other facility involved would not be on this list. In this case, the Notification System decides who to notify at the other facility by referring to Consults files.</w:t>
      </w:r>
    </w:p>
    <w:p w14:paraId="3A1A7FC7" w14:textId="77777777" w:rsidR="003A2F03" w:rsidRPr="00EF5256" w:rsidRDefault="003A2F03" w:rsidP="00055EBF">
      <w:pPr>
        <w:pStyle w:val="BodyText"/>
      </w:pPr>
    </w:p>
    <w:p w14:paraId="25A4C6AB" w14:textId="77777777" w:rsidR="004A5973" w:rsidRPr="00EF5256" w:rsidRDefault="004A5973" w:rsidP="00D41468">
      <w:pPr>
        <w:pStyle w:val="Heading4"/>
      </w:pPr>
      <w:r w:rsidRPr="00EF5256">
        <w:t>4. Select OK:</w:t>
      </w:r>
    </w:p>
    <w:p w14:paraId="3D664BA3" w14:textId="77777777" w:rsidR="004A5973" w:rsidRPr="00EF5256" w:rsidRDefault="00A57AF7" w:rsidP="00D41468">
      <w:r w:rsidRPr="00EF5256">
        <w:rPr>
          <w:noProof/>
        </w:rPr>
        <mc:AlternateContent>
          <mc:Choice Requires="wps">
            <w:drawing>
              <wp:anchor distT="0" distB="0" distL="114300" distR="114300" simplePos="0" relativeHeight="251658752" behindDoc="0" locked="0" layoutInCell="0" allowOverlap="1" wp14:anchorId="41FC6B5F" wp14:editId="0BAFEC37">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7906C2" w14:textId="77777777" w:rsidR="00AB129D" w:rsidRDefault="00AB129D"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C6B5F"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14:paraId="637906C2" w14:textId="77777777" w:rsidR="00AB129D" w:rsidRDefault="00AB129D" w:rsidP="00D41468">
                      <w:pPr>
                        <w:pStyle w:val="Callout"/>
                      </w:pPr>
                      <w:r>
                        <w:t>a) When finished, click the OK button.</w:t>
                      </w:r>
                    </w:p>
                  </w:txbxContent>
                </v:textbox>
                <o:callout v:ext="edit" minusx="t" minusy="t"/>
              </v:shape>
            </w:pict>
          </mc:Fallback>
        </mc:AlternateContent>
      </w:r>
      <w:r w:rsidRPr="00EF5256">
        <w:rPr>
          <w:noProof/>
        </w:rPr>
        <w:drawing>
          <wp:anchor distT="0" distB="0" distL="114300" distR="114300" simplePos="0" relativeHeight="251652608" behindDoc="1" locked="0" layoutInCell="0" allowOverlap="1" wp14:anchorId="77059F24" wp14:editId="2DB72BE1">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5270E" w14:textId="77777777" w:rsidR="004A5973" w:rsidRPr="00EF5256" w:rsidRDefault="004A5973" w:rsidP="00D41468"/>
    <w:p w14:paraId="21B8111D" w14:textId="77777777" w:rsidR="004A5973" w:rsidRPr="00EF5256" w:rsidRDefault="004A5973" w:rsidP="00D41468">
      <w:pPr>
        <w:pStyle w:val="Heading4"/>
      </w:pPr>
      <w:r w:rsidRPr="00EF5256">
        <w:br w:type="page"/>
      </w:r>
      <w:bookmarkStart w:id="167" w:name="_Toc421088116"/>
      <w:bookmarkStart w:id="168" w:name="_Toc421693936"/>
      <w:bookmarkStart w:id="169" w:name="_Toc421668510"/>
      <w:bookmarkEnd w:id="149"/>
      <w:bookmarkEnd w:id="156"/>
      <w:bookmarkEnd w:id="165"/>
      <w:r w:rsidRPr="00EF5256">
        <w:lastRenderedPageBreak/>
        <w:t>Complete</w:t>
      </w:r>
      <w:r w:rsidRPr="00EF5256">
        <w:fldChar w:fldCharType="begin"/>
      </w:r>
      <w:r w:rsidRPr="00EF5256">
        <w:instrText xml:space="preserve"> XE "Complete Request (CT)" </w:instrText>
      </w:r>
      <w:r w:rsidRPr="00EF5256">
        <w:fldChar w:fldCharType="end"/>
      </w:r>
      <w:r w:rsidRPr="00EF5256">
        <w:t xml:space="preserve"> a Consult (From the Consults Tab)</w:t>
      </w:r>
      <w:bookmarkStart w:id="170" w:name="WindowsCT"/>
      <w:bookmarkEnd w:id="167"/>
      <w:bookmarkEnd w:id="168"/>
      <w:bookmarkEnd w:id="170"/>
      <w:r w:rsidRPr="00EF5256">
        <w:fldChar w:fldCharType="begin"/>
      </w:r>
      <w:r w:rsidRPr="00EF5256">
        <w:instrText xml:space="preserve"> XE "Complete a Consult (From the Consults Tab)" </w:instrText>
      </w:r>
      <w:r w:rsidRPr="00EF5256">
        <w:fldChar w:fldCharType="end"/>
      </w:r>
    </w:p>
    <w:p w14:paraId="2D7554E3" w14:textId="77777777" w:rsidR="003A2F03" w:rsidRPr="00EF5256" w:rsidRDefault="003A2F03" w:rsidP="00055EBF">
      <w:pPr>
        <w:pStyle w:val="BodyText"/>
      </w:pPr>
    </w:p>
    <w:p w14:paraId="094649A8" w14:textId="77777777" w:rsidR="004A5973" w:rsidRPr="00EF5256" w:rsidRDefault="004A5973" w:rsidP="00D41468">
      <w:pPr>
        <w:pStyle w:val="Heading5"/>
      </w:pPr>
      <w:r w:rsidRPr="00EF5256">
        <w:t>1. Select Complete/Update Results:</w:t>
      </w:r>
    </w:p>
    <w:p w14:paraId="6884668E" w14:textId="77777777" w:rsidR="004A5973" w:rsidRPr="00EF5256" w:rsidRDefault="00A57AF7" w:rsidP="00D41468">
      <w:r w:rsidRPr="00EF5256">
        <w:rPr>
          <w:noProof/>
        </w:rPr>
        <w:drawing>
          <wp:anchor distT="0" distB="0" distL="114300" distR="114300" simplePos="0" relativeHeight="251717120" behindDoc="1" locked="0" layoutInCell="1" allowOverlap="1" wp14:anchorId="671B1DB1" wp14:editId="164F1008">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67616" behindDoc="0" locked="0" layoutInCell="1" allowOverlap="1" wp14:anchorId="7226B8A1" wp14:editId="5285DB65">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14:paraId="406329FA" w14:textId="77777777" w:rsidR="00AB129D" w:rsidRDefault="00AB129D"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6B8A1"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14:paraId="406329FA" w14:textId="77777777" w:rsidR="00AB129D" w:rsidRDefault="00AB129D" w:rsidP="00D41468">
                      <w:pPr>
                        <w:pStyle w:val="Callout"/>
                      </w:pPr>
                      <w:r>
                        <w:t>Click on Action, then Consult Results, then Complete/ Update Results.</w:t>
                      </w:r>
                    </w:p>
                  </w:txbxContent>
                </v:textbox>
                <o:callout v:ext="edit" minusy="t"/>
              </v:shape>
            </w:pict>
          </mc:Fallback>
        </mc:AlternateContent>
      </w:r>
    </w:p>
    <w:p w14:paraId="374E4326" w14:textId="77777777" w:rsidR="004A5973" w:rsidRPr="00EF5256" w:rsidRDefault="004A5973" w:rsidP="00D41468"/>
    <w:p w14:paraId="5072CEC9" w14:textId="77777777" w:rsidR="004A5973" w:rsidRPr="00EF5256" w:rsidRDefault="004A5973" w:rsidP="00D41468"/>
    <w:p w14:paraId="5F73E7E2" w14:textId="77777777" w:rsidR="004A5973" w:rsidRPr="00EF5256" w:rsidRDefault="004A5973" w:rsidP="00D41468"/>
    <w:p w14:paraId="7C93B465" w14:textId="77777777" w:rsidR="004A5973" w:rsidRPr="00EF5256" w:rsidRDefault="004A5973" w:rsidP="00D41468">
      <w:pPr>
        <w:pStyle w:val="BlankLine"/>
      </w:pPr>
    </w:p>
    <w:p w14:paraId="497C8B17" w14:textId="77777777" w:rsidR="004A5973" w:rsidRPr="00EF5256" w:rsidRDefault="004A5973" w:rsidP="00055EBF">
      <w:pPr>
        <w:pStyle w:val="BodyText"/>
      </w:pPr>
    </w:p>
    <w:p w14:paraId="49F0C9B2"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560448" behindDoc="0" locked="0" layoutInCell="1" allowOverlap="1" wp14:anchorId="743E8289" wp14:editId="1D22C19A">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14:paraId="76DFFF85" w14:textId="77777777" w:rsidR="00AB129D" w:rsidRDefault="00AB129D"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E8289"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14:paraId="76DFFF85" w14:textId="77777777" w:rsidR="00AB129D" w:rsidRDefault="00AB129D" w:rsidP="00D41468">
                      <w:pPr>
                        <w:pStyle w:val="Callout"/>
                      </w:pPr>
                      <w:r>
                        <w:t>Or use the keyboard following the underlined letters:  First Alt+A (together) then R and then C.</w:t>
                      </w:r>
                    </w:p>
                  </w:txbxContent>
                </v:textbox>
                <o:callout v:ext="edit" minusx="t"/>
              </v:shape>
            </w:pict>
          </mc:Fallback>
        </mc:AlternateContent>
      </w:r>
    </w:p>
    <w:p w14:paraId="0A5A7D24" w14:textId="77777777" w:rsidR="004A5973" w:rsidRPr="00EF5256" w:rsidRDefault="004A5973" w:rsidP="00055EBF">
      <w:pPr>
        <w:pStyle w:val="BodyText"/>
      </w:pPr>
    </w:p>
    <w:p w14:paraId="4C7F903D" w14:textId="77777777" w:rsidR="004A5973" w:rsidRPr="00EF5256" w:rsidRDefault="004A5973" w:rsidP="00055EBF">
      <w:pPr>
        <w:pStyle w:val="BodyText"/>
      </w:pPr>
    </w:p>
    <w:p w14:paraId="54CD5CE9"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561472" behindDoc="0" locked="0" layoutInCell="1" allowOverlap="1" wp14:anchorId="5969DFC6" wp14:editId="4DBA9CED">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14:paraId="3D7219F3" w14:textId="77777777" w:rsidR="00AB129D" w:rsidRDefault="00AB129D"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9DFC6"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14:paraId="3D7219F3" w14:textId="77777777" w:rsidR="00AB129D" w:rsidRDefault="00AB129D" w:rsidP="00D41468">
                      <w:pPr>
                        <w:pStyle w:val="Callout"/>
                      </w:pPr>
                      <w:r>
                        <w:t>a) Start typing the Title, then press Enter when the correct Title is highlighted.</w:t>
                      </w:r>
                    </w:p>
                  </w:txbxContent>
                </v:textbox>
                <o:callout v:ext="edit" minusy="t"/>
              </v:shape>
            </w:pict>
          </mc:Fallback>
        </mc:AlternateContent>
      </w:r>
    </w:p>
    <w:p w14:paraId="5D5A6720" w14:textId="77777777" w:rsidR="004A5973" w:rsidRPr="00EF5256" w:rsidRDefault="004A5973" w:rsidP="00055EBF">
      <w:pPr>
        <w:pStyle w:val="BodyText"/>
      </w:pPr>
    </w:p>
    <w:p w14:paraId="70332D62" w14:textId="77777777" w:rsidR="003A2F03" w:rsidRPr="00EF5256" w:rsidRDefault="003A2F03" w:rsidP="00055EBF">
      <w:pPr>
        <w:pStyle w:val="BodyText"/>
      </w:pPr>
    </w:p>
    <w:p w14:paraId="766104FB" w14:textId="77777777" w:rsidR="003A2F03" w:rsidRPr="00EF5256" w:rsidRDefault="003A2F03" w:rsidP="00055EBF">
      <w:pPr>
        <w:pStyle w:val="BodyText"/>
      </w:pPr>
    </w:p>
    <w:p w14:paraId="0308FF1C" w14:textId="77777777" w:rsidR="004A5973" w:rsidRPr="00EF5256" w:rsidRDefault="004A5973" w:rsidP="00D41468">
      <w:pPr>
        <w:pStyle w:val="Heading5"/>
      </w:pPr>
      <w:r w:rsidRPr="00EF5256">
        <w:t>2. Select the Title of the Note:</w:t>
      </w:r>
    </w:p>
    <w:p w14:paraId="0B2F7445" w14:textId="77777777" w:rsidR="004A5973" w:rsidRPr="00EF5256" w:rsidRDefault="00A57AF7" w:rsidP="00D41468">
      <w:r w:rsidRPr="00EF5256">
        <w:rPr>
          <w:noProof/>
        </w:rPr>
        <w:drawing>
          <wp:anchor distT="0" distB="0" distL="114300" distR="114300" simplePos="0" relativeHeight="251718144" behindDoc="1" locked="0" layoutInCell="1" allowOverlap="1" wp14:anchorId="0B22FC74" wp14:editId="583BA523">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C3D28" w14:textId="77777777" w:rsidR="004A5973" w:rsidRPr="00EF5256" w:rsidRDefault="004A5973" w:rsidP="00D41468"/>
    <w:p w14:paraId="3D12F9F2" w14:textId="77777777" w:rsidR="004A5973" w:rsidRPr="00EF5256" w:rsidRDefault="004A5973" w:rsidP="00D41468"/>
    <w:p w14:paraId="1C0B7BFA" w14:textId="77777777" w:rsidR="004A5973" w:rsidRPr="00EF5256" w:rsidRDefault="004A5973" w:rsidP="00055EBF">
      <w:pPr>
        <w:pStyle w:val="BodyText"/>
      </w:pPr>
    </w:p>
    <w:p w14:paraId="7F9FEF19" w14:textId="77777777" w:rsidR="004A5973" w:rsidRPr="00EF5256" w:rsidRDefault="004A5973" w:rsidP="00055EBF">
      <w:pPr>
        <w:pStyle w:val="BodyText"/>
      </w:pPr>
    </w:p>
    <w:p w14:paraId="35A484A6" w14:textId="77777777" w:rsidR="004A5973" w:rsidRPr="00EF5256" w:rsidRDefault="004A5973" w:rsidP="00055EBF">
      <w:pPr>
        <w:pStyle w:val="BodyText"/>
      </w:pPr>
    </w:p>
    <w:p w14:paraId="0381A3CF" w14:textId="77777777" w:rsidR="004A5973" w:rsidRPr="00EF5256" w:rsidRDefault="004A5973" w:rsidP="00055EBF">
      <w:pPr>
        <w:pStyle w:val="BodyText"/>
      </w:pPr>
    </w:p>
    <w:p w14:paraId="1F75E4F6" w14:textId="77777777" w:rsidR="004A5973" w:rsidRPr="00EF5256" w:rsidRDefault="004A5973" w:rsidP="00055EBF">
      <w:pPr>
        <w:pStyle w:val="BodyText"/>
      </w:pPr>
    </w:p>
    <w:p w14:paraId="08DD8404"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62496" behindDoc="0" locked="0" layoutInCell="1" allowOverlap="1" wp14:anchorId="033B15FF" wp14:editId="0CC788CB">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14:paraId="1353482C" w14:textId="77777777" w:rsidR="00AB129D" w:rsidRDefault="00AB129D"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15FF"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14:paraId="1353482C" w14:textId="77777777" w:rsidR="00AB129D" w:rsidRDefault="00AB129D" w:rsidP="00D41468">
                      <w:pPr>
                        <w:pStyle w:val="Callout"/>
                      </w:pPr>
                      <w:r>
                        <w:t>b) If this box appears, you also need to fill in the Expected Cosigner.</w:t>
                      </w:r>
                    </w:p>
                  </w:txbxContent>
                </v:textbox>
              </v:shape>
            </w:pict>
          </mc:Fallback>
        </mc:AlternateContent>
      </w:r>
      <w:r w:rsidR="004A5973" w:rsidRPr="00EF5256">
        <w:br w:type="page"/>
      </w:r>
      <w:r w:rsidR="004A5973" w:rsidRPr="00EF5256">
        <w:lastRenderedPageBreak/>
        <w:t>3. Type in the text of the results:</w:t>
      </w:r>
    </w:p>
    <w:p w14:paraId="7D04848A" w14:textId="77777777" w:rsidR="004A5973" w:rsidRPr="00EF5256" w:rsidRDefault="00A57AF7" w:rsidP="00D41468">
      <w:r w:rsidRPr="00EF5256">
        <w:rPr>
          <w:noProof/>
        </w:rPr>
        <w:drawing>
          <wp:anchor distT="0" distB="0" distL="114300" distR="114300" simplePos="0" relativeHeight="251719168" behindDoc="1" locked="0" layoutInCell="1" allowOverlap="1" wp14:anchorId="5DD78D38" wp14:editId="31517407">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DAA0E" w14:textId="77777777" w:rsidR="004A5973" w:rsidRPr="00EF5256" w:rsidRDefault="004A5973" w:rsidP="00D41468"/>
    <w:p w14:paraId="7151A1BE" w14:textId="77777777" w:rsidR="004A5973" w:rsidRPr="00EF5256" w:rsidRDefault="004A5973" w:rsidP="00D41468"/>
    <w:p w14:paraId="63B6DAE0" w14:textId="77777777" w:rsidR="004A5973" w:rsidRPr="00EF5256" w:rsidRDefault="004A5973" w:rsidP="00D41468"/>
    <w:p w14:paraId="78F7B018" w14:textId="77777777" w:rsidR="004A5973" w:rsidRPr="00EF5256" w:rsidRDefault="004A5973" w:rsidP="00D41468"/>
    <w:p w14:paraId="512B7810" w14:textId="77777777" w:rsidR="004A5973" w:rsidRPr="00EF5256" w:rsidRDefault="00A57AF7" w:rsidP="00D41468">
      <w:r w:rsidRPr="00EF5256">
        <w:rPr>
          <w:noProof/>
        </w:rPr>
        <mc:AlternateContent>
          <mc:Choice Requires="wps">
            <w:drawing>
              <wp:anchor distT="0" distB="0" distL="114300" distR="114300" simplePos="0" relativeHeight="251563520" behindDoc="0" locked="0" layoutInCell="1" allowOverlap="1" wp14:anchorId="1CDD012B" wp14:editId="6582932E">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14:paraId="4FFD9E5E" w14:textId="77777777" w:rsidR="00AB129D" w:rsidRDefault="00AB129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012B"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14:paraId="4FFD9E5E" w14:textId="77777777" w:rsidR="00AB129D" w:rsidRDefault="00AB129D" w:rsidP="00D41468">
                      <w:pPr>
                        <w:pStyle w:val="Callout"/>
                      </w:pPr>
                      <w:r>
                        <w:t>As with any TIU document, part of it can be boiler-plate.</w:t>
                      </w:r>
                    </w:p>
                  </w:txbxContent>
                </v:textbox>
                <o:callout v:ext="edit" minusx="t"/>
              </v:shape>
            </w:pict>
          </mc:Fallback>
        </mc:AlternateContent>
      </w:r>
    </w:p>
    <w:p w14:paraId="4FB161C0" w14:textId="77777777" w:rsidR="004A5973" w:rsidRPr="00EF5256" w:rsidRDefault="00A57AF7" w:rsidP="00D41468">
      <w:r w:rsidRPr="00EF5256">
        <w:rPr>
          <w:noProof/>
        </w:rPr>
        <mc:AlternateContent>
          <mc:Choice Requires="wps">
            <w:drawing>
              <wp:anchor distT="0" distB="0" distL="114300" distR="114300" simplePos="0" relativeHeight="251564544" behindDoc="0" locked="0" layoutInCell="1" allowOverlap="1" wp14:anchorId="5D552D44" wp14:editId="27B67693">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14:paraId="3125C161" w14:textId="77777777" w:rsidR="00AB129D" w:rsidRDefault="00AB129D"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52D44"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14:paraId="3125C161" w14:textId="77777777" w:rsidR="00AB129D" w:rsidRDefault="00AB129D" w:rsidP="00D41468">
                      <w:pPr>
                        <w:pStyle w:val="Callout"/>
                      </w:pPr>
                      <w:r>
                        <w:t>And part of it may be entered by you. This can be typed directly or cut and pasted from a word processor such as MS Word.</w:t>
                      </w:r>
                    </w:p>
                  </w:txbxContent>
                </v:textbox>
              </v:shape>
            </w:pict>
          </mc:Fallback>
        </mc:AlternateContent>
      </w:r>
    </w:p>
    <w:p w14:paraId="1078622F" w14:textId="77777777" w:rsidR="004A5973" w:rsidRPr="00EF5256" w:rsidRDefault="004A5973" w:rsidP="00D41468"/>
    <w:p w14:paraId="755B6489" w14:textId="77777777" w:rsidR="004A5973" w:rsidRPr="00EF5256" w:rsidRDefault="004A5973" w:rsidP="00D41468"/>
    <w:p w14:paraId="4E2CD634" w14:textId="77777777" w:rsidR="004A5973" w:rsidRPr="00EF5256" w:rsidRDefault="004A5973" w:rsidP="00D41468"/>
    <w:p w14:paraId="29225B3D" w14:textId="77777777" w:rsidR="003A2F03" w:rsidRPr="00EF5256" w:rsidRDefault="003A2F03" w:rsidP="00055EBF">
      <w:pPr>
        <w:pStyle w:val="BodyText"/>
      </w:pPr>
    </w:p>
    <w:p w14:paraId="2612FE8A" w14:textId="77777777" w:rsidR="003A2F03" w:rsidRPr="00EF5256" w:rsidRDefault="003A2F03" w:rsidP="00055EBF">
      <w:pPr>
        <w:pStyle w:val="BodyText"/>
      </w:pPr>
    </w:p>
    <w:p w14:paraId="41BBC3A2" w14:textId="77777777" w:rsidR="003A2F03" w:rsidRPr="00EF5256" w:rsidRDefault="003A2F03" w:rsidP="00055EBF">
      <w:pPr>
        <w:pStyle w:val="BodyText"/>
      </w:pPr>
    </w:p>
    <w:p w14:paraId="5B4CECF9" w14:textId="77777777" w:rsidR="003A2F03" w:rsidRPr="00EF5256" w:rsidRDefault="003A2F03" w:rsidP="00055EBF">
      <w:pPr>
        <w:pStyle w:val="BodyText"/>
      </w:pPr>
    </w:p>
    <w:p w14:paraId="312C0578" w14:textId="77777777" w:rsidR="003A2F03" w:rsidRPr="00EF5256" w:rsidRDefault="003A2F03" w:rsidP="00055EBF">
      <w:pPr>
        <w:pStyle w:val="BodyText"/>
      </w:pPr>
    </w:p>
    <w:p w14:paraId="00DA8D7C" w14:textId="77777777" w:rsidR="003A2F03" w:rsidRPr="00EF5256" w:rsidRDefault="003A2F03" w:rsidP="00055EBF">
      <w:pPr>
        <w:pStyle w:val="BodyText"/>
      </w:pPr>
    </w:p>
    <w:p w14:paraId="5B728D0F" w14:textId="77777777" w:rsidR="003A2F03" w:rsidRPr="00EF5256" w:rsidRDefault="003A2F03" w:rsidP="00055EBF">
      <w:pPr>
        <w:pStyle w:val="BodyText"/>
      </w:pPr>
    </w:p>
    <w:p w14:paraId="549A6F70" w14:textId="77777777" w:rsidR="004A5973" w:rsidRPr="00EF5256" w:rsidRDefault="004A5973" w:rsidP="00D41468">
      <w:pPr>
        <w:pStyle w:val="Heading5"/>
      </w:pPr>
      <w:r w:rsidRPr="00EF5256">
        <w:t>4. Save the note:</w:t>
      </w:r>
    </w:p>
    <w:p w14:paraId="43B1EBB6" w14:textId="77777777" w:rsidR="004A5973" w:rsidRPr="00EF5256" w:rsidRDefault="00A57AF7" w:rsidP="00D41468">
      <w:r w:rsidRPr="00EF5256">
        <w:rPr>
          <w:noProof/>
        </w:rPr>
        <w:drawing>
          <wp:anchor distT="0" distB="0" distL="114300" distR="114300" simplePos="0" relativeHeight="251720192" behindDoc="1" locked="0" layoutInCell="1" allowOverlap="1" wp14:anchorId="1DEFBC52" wp14:editId="1118643E">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C7EA9" w14:textId="77777777" w:rsidR="004A5973" w:rsidRPr="00EF5256" w:rsidRDefault="004A5973" w:rsidP="00D41468"/>
    <w:p w14:paraId="4383CF31" w14:textId="77777777" w:rsidR="004A5973" w:rsidRPr="00EF5256" w:rsidRDefault="00A57AF7" w:rsidP="00D41468">
      <w:r w:rsidRPr="00EF5256">
        <w:rPr>
          <w:noProof/>
        </w:rPr>
        <mc:AlternateContent>
          <mc:Choice Requires="wps">
            <w:drawing>
              <wp:anchor distT="0" distB="0" distL="114300" distR="114300" simplePos="0" relativeHeight="251565568" behindDoc="0" locked="0" layoutInCell="1" allowOverlap="1" wp14:anchorId="6FCA58D1" wp14:editId="40BE2FE7">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14:paraId="55D92A3E" w14:textId="77777777" w:rsidR="00AB129D" w:rsidRDefault="00AB129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A58D1"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14:paraId="55D92A3E" w14:textId="77777777" w:rsidR="00AB129D" w:rsidRDefault="00AB129D" w:rsidP="00D41468">
                      <w:pPr>
                        <w:pStyle w:val="Callout"/>
                      </w:pPr>
                      <w:r>
                        <w:t>You can save it to finish and sign later.  This changes the status to Partial Results (pr).</w:t>
                      </w:r>
                    </w:p>
                  </w:txbxContent>
                </v:textbox>
                <o:callout v:ext="edit" minusx="t" minusy="t"/>
              </v:shape>
            </w:pict>
          </mc:Fallback>
        </mc:AlternateContent>
      </w:r>
    </w:p>
    <w:p w14:paraId="07365E33" w14:textId="77777777" w:rsidR="004A5973" w:rsidRPr="00EF5256" w:rsidRDefault="004A5973" w:rsidP="00D41468"/>
    <w:p w14:paraId="4BC87D8E" w14:textId="77777777" w:rsidR="004A5973" w:rsidRPr="00EF5256" w:rsidRDefault="004A5973" w:rsidP="00D41468"/>
    <w:p w14:paraId="65857ECF"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66592" behindDoc="0" locked="0" layoutInCell="1" allowOverlap="1" wp14:anchorId="5B4092FF" wp14:editId="575437EC">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14:paraId="5A90884D" w14:textId="77777777" w:rsidR="00AB129D" w:rsidRDefault="00AB129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092FF"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14:paraId="5A90884D" w14:textId="77777777" w:rsidR="00AB129D" w:rsidRDefault="00AB129D" w:rsidP="00D41468">
                      <w:pPr>
                        <w:pStyle w:val="Callout"/>
                      </w:pPr>
                      <w:r>
                        <w:t>Or you can sign it now. This changes the status to Complete (c).</w:t>
                      </w:r>
                    </w:p>
                  </w:txbxContent>
                </v:textbox>
                <o:callout v:ext="edit" minusx="t"/>
              </v:shape>
            </w:pict>
          </mc:Fallback>
        </mc:AlternateContent>
      </w:r>
      <w:r w:rsidR="004A5973" w:rsidRPr="00EF5256">
        <w:br w:type="page"/>
      </w:r>
      <w:bookmarkStart w:id="171" w:name="_Toc421088117"/>
      <w:bookmarkStart w:id="172" w:name="_Toc421693937"/>
      <w:bookmarkStart w:id="173" w:name="_Toc421668511"/>
      <w:bookmarkEnd w:id="169"/>
      <w:r w:rsidR="004A5973" w:rsidRPr="00EF5256">
        <w:lastRenderedPageBreak/>
        <w:t>Complete a Consults (From the Notes Tab)</w:t>
      </w:r>
      <w:bookmarkStart w:id="174" w:name="WindowsCTnotes"/>
      <w:bookmarkEnd w:id="171"/>
      <w:bookmarkEnd w:id="172"/>
      <w:bookmarkEnd w:id="174"/>
      <w:r w:rsidR="004A5973" w:rsidRPr="00EF5256">
        <w:fldChar w:fldCharType="begin"/>
      </w:r>
      <w:r w:rsidR="004A5973" w:rsidRPr="00EF5256">
        <w:instrText xml:space="preserve"> XE "Complete a Consults (From the Notes Tab)" </w:instrText>
      </w:r>
      <w:r w:rsidR="004A5973" w:rsidRPr="00EF5256">
        <w:fldChar w:fldCharType="end"/>
      </w:r>
    </w:p>
    <w:p w14:paraId="75C9C67D" w14:textId="77777777" w:rsidR="004A5973" w:rsidRPr="00EF5256" w:rsidRDefault="00A57AF7" w:rsidP="00D41468">
      <w:r w:rsidRPr="00EF5256">
        <w:rPr>
          <w:noProof/>
          <w:sz w:val="20"/>
        </w:rPr>
        <w:drawing>
          <wp:anchor distT="0" distB="0" distL="114300" distR="114300" simplePos="0" relativeHeight="251539968" behindDoc="0" locked="0" layoutInCell="1" allowOverlap="1" wp14:anchorId="54F2392B" wp14:editId="6B87F7B1">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Before starting, from the CPRS Windows program, select the correct patient and click the Notes tab.</w:t>
      </w:r>
    </w:p>
    <w:p w14:paraId="58D0A56A" w14:textId="77777777" w:rsidR="004A5973" w:rsidRPr="00EF5256" w:rsidRDefault="004A5973" w:rsidP="00D41468">
      <w:pPr>
        <w:pStyle w:val="Heading5"/>
      </w:pPr>
      <w:r w:rsidRPr="00EF5256">
        <w:t>1. Click New Note:</w:t>
      </w:r>
    </w:p>
    <w:p w14:paraId="5766C506" w14:textId="77777777" w:rsidR="004A5973" w:rsidRPr="00EF5256" w:rsidRDefault="004A5973" w:rsidP="00D41468"/>
    <w:p w14:paraId="1CA15824" w14:textId="77777777" w:rsidR="004A5973" w:rsidRPr="00EF5256" w:rsidRDefault="004A5973" w:rsidP="00D41468"/>
    <w:p w14:paraId="74BF1233"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568640" behindDoc="0" locked="0" layoutInCell="0" allowOverlap="1" wp14:anchorId="5A362FAB" wp14:editId="6BCFA263">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14:paraId="787062D5" w14:textId="77777777" w:rsidR="00AB129D" w:rsidRDefault="00AB129D"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62FAB"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14:paraId="787062D5" w14:textId="77777777" w:rsidR="00AB129D" w:rsidRDefault="00AB129D" w:rsidP="00D41468">
                      <w:pPr>
                        <w:pStyle w:val="Callout"/>
                      </w:pPr>
                      <w:r>
                        <w:t>a) Click the New Note button.</w:t>
                      </w:r>
                    </w:p>
                  </w:txbxContent>
                </v:textbox>
                <o:callout v:ext="edit" minusx="t" minusy="t"/>
              </v:shape>
            </w:pict>
          </mc:Fallback>
        </mc:AlternateContent>
      </w:r>
    </w:p>
    <w:p w14:paraId="0A8C76C0" w14:textId="77777777" w:rsidR="003A2F03" w:rsidRPr="00EF5256" w:rsidRDefault="003A2F03" w:rsidP="00055EBF">
      <w:pPr>
        <w:pStyle w:val="BodyText"/>
      </w:pPr>
    </w:p>
    <w:p w14:paraId="49B4507B" w14:textId="77777777" w:rsidR="003A2F03" w:rsidRPr="00EF5256" w:rsidRDefault="003A2F03" w:rsidP="00055EBF">
      <w:pPr>
        <w:pStyle w:val="BodyText"/>
      </w:pPr>
    </w:p>
    <w:p w14:paraId="25806962" w14:textId="77777777" w:rsidR="003A2F03" w:rsidRPr="00EF5256" w:rsidRDefault="003A2F03" w:rsidP="00055EBF">
      <w:pPr>
        <w:pStyle w:val="BodyText"/>
      </w:pPr>
    </w:p>
    <w:p w14:paraId="4A57A141" w14:textId="77777777" w:rsidR="003A2F03" w:rsidRPr="00EF5256" w:rsidRDefault="003A2F03" w:rsidP="00055EBF">
      <w:pPr>
        <w:pStyle w:val="BodyText"/>
      </w:pPr>
    </w:p>
    <w:p w14:paraId="1ED20D7C" w14:textId="77777777" w:rsidR="003A2F03" w:rsidRPr="00EF5256" w:rsidRDefault="003A2F03" w:rsidP="00055EBF">
      <w:pPr>
        <w:pStyle w:val="BodyText"/>
      </w:pPr>
    </w:p>
    <w:p w14:paraId="7B5C23D6" w14:textId="77777777" w:rsidR="003A2F03" w:rsidRPr="00EF5256" w:rsidRDefault="003A2F03" w:rsidP="00055EBF">
      <w:pPr>
        <w:pStyle w:val="BodyText"/>
      </w:pPr>
    </w:p>
    <w:p w14:paraId="18D7C81F" w14:textId="77777777" w:rsidR="003A2F03" w:rsidRPr="00EF5256" w:rsidRDefault="003A2F03" w:rsidP="00055EBF">
      <w:pPr>
        <w:pStyle w:val="BodyText"/>
      </w:pPr>
    </w:p>
    <w:p w14:paraId="29251F03" w14:textId="77777777" w:rsidR="004A5973" w:rsidRPr="00EF5256" w:rsidRDefault="004A5973" w:rsidP="00D41468">
      <w:pPr>
        <w:pStyle w:val="Heading5"/>
      </w:pPr>
      <w:r w:rsidRPr="00EF5256">
        <w:t>2. Select the Title of the Note:</w:t>
      </w:r>
    </w:p>
    <w:p w14:paraId="10237016" w14:textId="77777777" w:rsidR="004A5973" w:rsidRPr="00EF5256" w:rsidRDefault="00A57AF7" w:rsidP="00D41468">
      <w:r w:rsidRPr="00EF5256">
        <w:rPr>
          <w:noProof/>
        </w:rPr>
        <mc:AlternateContent>
          <mc:Choice Requires="wps">
            <w:drawing>
              <wp:anchor distT="0" distB="0" distL="114300" distR="114300" simplePos="0" relativeHeight="251569664" behindDoc="0" locked="0" layoutInCell="0" allowOverlap="1" wp14:anchorId="1795A60E" wp14:editId="631024C0">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14:paraId="3EC9D513" w14:textId="77777777" w:rsidR="00AB129D" w:rsidRDefault="00AB129D"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5A60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14:paraId="3EC9D513" w14:textId="77777777" w:rsidR="00AB129D" w:rsidRDefault="00AB129D" w:rsidP="00D41468">
                      <w:pPr>
                        <w:pStyle w:val="Callout"/>
                      </w:pPr>
                      <w:r>
                        <w:t>a) Type or select a title.</w:t>
                      </w:r>
                    </w:p>
                  </w:txbxContent>
                </v:textbox>
                <o:callout v:ext="edit" minusx="t" minusy="t"/>
              </v:shape>
            </w:pict>
          </mc:Fallback>
        </mc:AlternateContent>
      </w:r>
    </w:p>
    <w:p w14:paraId="6000062D" w14:textId="77777777" w:rsidR="004A5973" w:rsidRPr="00EF5256" w:rsidRDefault="00A57AF7" w:rsidP="00D41468">
      <w:r w:rsidRPr="00EF5256">
        <w:rPr>
          <w:noProof/>
        </w:rPr>
        <w:drawing>
          <wp:anchor distT="0" distB="0" distL="114300" distR="114300" simplePos="0" relativeHeight="251721216" behindDoc="1" locked="0" layoutInCell="1" allowOverlap="1" wp14:anchorId="7D5EC665" wp14:editId="37EDF911">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9E91A" w14:textId="77777777" w:rsidR="004A5973" w:rsidRPr="00EF5256" w:rsidRDefault="004A5973" w:rsidP="00D41468"/>
    <w:p w14:paraId="3D7074D8" w14:textId="77777777" w:rsidR="004A5973" w:rsidRPr="00EF5256" w:rsidRDefault="004A5973" w:rsidP="00D41468"/>
    <w:p w14:paraId="1E3F599D" w14:textId="77777777" w:rsidR="004A5973" w:rsidRPr="00EF5256" w:rsidRDefault="00A57AF7" w:rsidP="00D41468">
      <w:r w:rsidRPr="00EF5256">
        <w:rPr>
          <w:noProof/>
        </w:rPr>
        <mc:AlternateContent>
          <mc:Choice Requires="wps">
            <w:drawing>
              <wp:anchor distT="0" distB="0" distL="114300" distR="114300" simplePos="0" relativeHeight="251570688" behindDoc="0" locked="0" layoutInCell="1" allowOverlap="1" wp14:anchorId="3F78DC10" wp14:editId="1A9F3851">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14:paraId="3FE979EB" w14:textId="77777777" w:rsidR="00AB129D" w:rsidRDefault="00AB129D"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DC10"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14:paraId="3FE979EB" w14:textId="77777777" w:rsidR="00AB129D" w:rsidRDefault="00AB129D" w:rsidP="00D41468">
                      <w:pPr>
                        <w:pStyle w:val="Callout"/>
                      </w:pPr>
                      <w:r>
                        <w:t>b) When finished, click OK.</w:t>
                      </w:r>
                    </w:p>
                  </w:txbxContent>
                </v:textbox>
                <o:callout v:ext="edit" minusx="t"/>
              </v:shape>
            </w:pict>
          </mc:Fallback>
        </mc:AlternateContent>
      </w:r>
    </w:p>
    <w:p w14:paraId="7AF70AC7" w14:textId="77777777" w:rsidR="004A5973" w:rsidRPr="00EF5256" w:rsidRDefault="004A5973" w:rsidP="00D41468"/>
    <w:p w14:paraId="72656F66" w14:textId="77777777" w:rsidR="004A5973" w:rsidRPr="00EF5256" w:rsidRDefault="004A5973" w:rsidP="00D41468"/>
    <w:p w14:paraId="386F86AE" w14:textId="77777777" w:rsidR="004A5973" w:rsidRPr="00EF5256" w:rsidRDefault="004A5973" w:rsidP="00055EBF">
      <w:pPr>
        <w:pStyle w:val="BodyText"/>
      </w:pPr>
    </w:p>
    <w:p w14:paraId="298E86F9" w14:textId="77777777" w:rsidR="003A2F03" w:rsidRPr="00EF5256" w:rsidRDefault="003A2F03" w:rsidP="00055EBF">
      <w:pPr>
        <w:pStyle w:val="BodyText"/>
      </w:pPr>
    </w:p>
    <w:p w14:paraId="5BDCB60D" w14:textId="77777777" w:rsidR="003A2F03" w:rsidRPr="00EF5256" w:rsidRDefault="003A2F03" w:rsidP="00055EBF">
      <w:pPr>
        <w:pStyle w:val="BodyText"/>
      </w:pPr>
    </w:p>
    <w:p w14:paraId="3D410862" w14:textId="77777777" w:rsidR="003A2F03" w:rsidRPr="00EF5256" w:rsidRDefault="003A2F03" w:rsidP="00055EBF">
      <w:pPr>
        <w:pStyle w:val="BodyText"/>
      </w:pPr>
    </w:p>
    <w:p w14:paraId="02EB7484" w14:textId="77777777" w:rsidR="003A2F03" w:rsidRPr="00EF5256" w:rsidRDefault="003A2F03" w:rsidP="00055EBF">
      <w:pPr>
        <w:pStyle w:val="BodyText"/>
      </w:pPr>
    </w:p>
    <w:p w14:paraId="1DE1A86C" w14:textId="77777777" w:rsidR="004A5973" w:rsidRPr="00EF5256" w:rsidRDefault="004A5973" w:rsidP="00D41468">
      <w:pPr>
        <w:pStyle w:val="Heading5"/>
      </w:pPr>
      <w:r w:rsidRPr="00EF5256">
        <w:t xml:space="preserve">3. Select the consult: </w:t>
      </w:r>
    </w:p>
    <w:p w14:paraId="7507011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71712" behindDoc="0" locked="0" layoutInCell="1" allowOverlap="1" wp14:anchorId="6940417B" wp14:editId="611D0584">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14:paraId="1B42AA38" w14:textId="77777777" w:rsidR="00AB129D" w:rsidRDefault="00AB129D"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0417B"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14:paraId="1B42AA38" w14:textId="77777777" w:rsidR="00AB129D" w:rsidRDefault="00AB129D" w:rsidP="00D41468">
                      <w:pPr>
                        <w:pStyle w:val="Callout"/>
                      </w:pPr>
                      <w:r>
                        <w:t>a) Select the consult you are completing.</w:t>
                      </w:r>
                    </w:p>
                  </w:txbxContent>
                </v:textbox>
                <o:callout v:ext="edit" minusx="t" minusy="t"/>
              </v:shape>
            </w:pict>
          </mc:Fallback>
        </mc:AlternateContent>
      </w:r>
      <w:r w:rsidRPr="00EF5256">
        <w:rPr>
          <w:noProof/>
          <w:sz w:val="20"/>
        </w:rPr>
        <w:drawing>
          <wp:anchor distT="0" distB="0" distL="114300" distR="114300" simplePos="0" relativeHeight="251540992" behindDoc="0" locked="0" layoutInCell="1" allowOverlap="1" wp14:anchorId="31698021" wp14:editId="37655066">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br w:type="page"/>
      </w:r>
      <w:r w:rsidR="004A5973" w:rsidRPr="00EF5256">
        <w:lastRenderedPageBreak/>
        <w:t>4. Type in the text of the results:</w:t>
      </w:r>
    </w:p>
    <w:p w14:paraId="6788E0DC" w14:textId="77777777" w:rsidR="004A5973" w:rsidRPr="00EF5256" w:rsidRDefault="00A57AF7" w:rsidP="00D41468">
      <w:r w:rsidRPr="00EF5256">
        <w:rPr>
          <w:noProof/>
        </w:rPr>
        <w:drawing>
          <wp:anchor distT="0" distB="0" distL="114300" distR="114300" simplePos="0" relativeHeight="251722240" behindDoc="1" locked="0" layoutInCell="1" allowOverlap="1" wp14:anchorId="44CA2DCC" wp14:editId="1B4BD5A9">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752CF" w14:textId="77777777" w:rsidR="004A5973" w:rsidRPr="00EF5256" w:rsidRDefault="004A5973" w:rsidP="00D41468"/>
    <w:p w14:paraId="44A07E7B" w14:textId="77777777" w:rsidR="004A5973" w:rsidRPr="00EF5256" w:rsidRDefault="004A5973" w:rsidP="00D41468"/>
    <w:p w14:paraId="5C20FFC3" w14:textId="77777777" w:rsidR="004A5973" w:rsidRPr="00EF5256" w:rsidRDefault="004A5973" w:rsidP="00D41468"/>
    <w:p w14:paraId="7900B5D3" w14:textId="77777777" w:rsidR="004A5973" w:rsidRPr="00EF5256" w:rsidRDefault="004A5973" w:rsidP="00D41468"/>
    <w:p w14:paraId="2B4C65A0" w14:textId="77777777" w:rsidR="004A5973" w:rsidRPr="00EF5256" w:rsidRDefault="004A5973" w:rsidP="00D41468"/>
    <w:p w14:paraId="2CE37C46" w14:textId="77777777" w:rsidR="004A5973" w:rsidRPr="00EF5256" w:rsidRDefault="004A5973" w:rsidP="00D41468"/>
    <w:p w14:paraId="2E235868" w14:textId="77777777" w:rsidR="004A5973" w:rsidRPr="00EF5256" w:rsidRDefault="004A5973" w:rsidP="00D41468"/>
    <w:p w14:paraId="1D03527E" w14:textId="77777777" w:rsidR="004A5973" w:rsidRPr="00EF5256" w:rsidRDefault="004A5973" w:rsidP="00055EBF">
      <w:pPr>
        <w:pStyle w:val="BodyText"/>
      </w:pPr>
    </w:p>
    <w:p w14:paraId="238074E8" w14:textId="77777777" w:rsidR="004A5973" w:rsidRPr="00EF5256" w:rsidRDefault="004A5973" w:rsidP="00055EBF">
      <w:pPr>
        <w:pStyle w:val="BodyText"/>
      </w:pPr>
    </w:p>
    <w:p w14:paraId="1211A68D" w14:textId="77777777" w:rsidR="003A2F03" w:rsidRPr="00EF5256" w:rsidRDefault="003A2F03" w:rsidP="00055EBF">
      <w:pPr>
        <w:pStyle w:val="BodyText"/>
      </w:pPr>
    </w:p>
    <w:p w14:paraId="4A2F2086" w14:textId="77777777" w:rsidR="003A2F03" w:rsidRPr="00EF5256" w:rsidRDefault="003A2F03" w:rsidP="00055EBF">
      <w:pPr>
        <w:pStyle w:val="BodyText"/>
      </w:pPr>
    </w:p>
    <w:p w14:paraId="0CFFA274"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572736" behindDoc="0" locked="0" layoutInCell="1" allowOverlap="1" wp14:anchorId="4750731C" wp14:editId="745CD448">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14:paraId="5F6D4222" w14:textId="77777777" w:rsidR="00AB129D" w:rsidRDefault="00AB129D"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0731C"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14:paraId="5F6D4222" w14:textId="77777777" w:rsidR="00AB129D" w:rsidRDefault="00AB129D" w:rsidP="00D41468">
                      <w:pPr>
                        <w:pStyle w:val="Callout"/>
                      </w:pPr>
                      <w:r>
                        <w:t>As with any TIU document, part of it can be boiler-plate.</w:t>
                      </w:r>
                    </w:p>
                  </w:txbxContent>
                </v:textbox>
                <o:callout v:ext="edit" minusx="t"/>
              </v:shape>
            </w:pict>
          </mc:Fallback>
        </mc:AlternateContent>
      </w:r>
    </w:p>
    <w:p w14:paraId="7D8EF46E"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573760" behindDoc="0" locked="0" layoutInCell="1" allowOverlap="1" wp14:anchorId="2848C991" wp14:editId="0B697973">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14:paraId="55AB96EF" w14:textId="77777777" w:rsidR="00AB129D" w:rsidRDefault="00AB129D"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8C991"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14:paraId="55AB96EF" w14:textId="77777777" w:rsidR="00AB129D" w:rsidRDefault="00AB129D" w:rsidP="00D41468">
                      <w:pPr>
                        <w:pStyle w:val="Callout"/>
                      </w:pPr>
                      <w:r>
                        <w:t>And part of it may be entered by you.</w:t>
                      </w:r>
                    </w:p>
                  </w:txbxContent>
                </v:textbox>
              </v:shape>
            </w:pict>
          </mc:Fallback>
        </mc:AlternateContent>
      </w:r>
    </w:p>
    <w:p w14:paraId="32CA443D" w14:textId="77777777" w:rsidR="003A2F03" w:rsidRPr="00EF5256" w:rsidRDefault="003A2F03" w:rsidP="00055EBF">
      <w:pPr>
        <w:pStyle w:val="BodyText"/>
      </w:pPr>
    </w:p>
    <w:p w14:paraId="14A8A3D7" w14:textId="77777777" w:rsidR="003A2F03" w:rsidRPr="00EF5256" w:rsidRDefault="003A2F03" w:rsidP="00055EBF">
      <w:pPr>
        <w:pStyle w:val="BodyText"/>
      </w:pPr>
    </w:p>
    <w:p w14:paraId="24A2341E" w14:textId="77777777" w:rsidR="003A2F03" w:rsidRPr="00EF5256" w:rsidRDefault="003A2F03" w:rsidP="00055EBF">
      <w:pPr>
        <w:pStyle w:val="BodyText"/>
      </w:pPr>
    </w:p>
    <w:p w14:paraId="7DB62189" w14:textId="77777777" w:rsidR="003A2F03" w:rsidRPr="00EF5256" w:rsidRDefault="003A2F03" w:rsidP="00055EBF">
      <w:pPr>
        <w:pStyle w:val="BodyText"/>
      </w:pPr>
    </w:p>
    <w:p w14:paraId="4F317F47" w14:textId="77777777" w:rsidR="003A2F03" w:rsidRPr="00EF5256" w:rsidRDefault="003A2F03" w:rsidP="00055EBF">
      <w:pPr>
        <w:pStyle w:val="BodyText"/>
      </w:pPr>
    </w:p>
    <w:p w14:paraId="38ECA009" w14:textId="77777777" w:rsidR="004A5973" w:rsidRPr="00EF5256" w:rsidRDefault="00A57AF7" w:rsidP="00D41468">
      <w:pPr>
        <w:pStyle w:val="Heading5"/>
      </w:pPr>
      <w:r w:rsidRPr="00EF5256">
        <w:rPr>
          <w:noProof/>
        </w:rPr>
        <w:drawing>
          <wp:anchor distT="0" distB="0" distL="114300" distR="114300" simplePos="0" relativeHeight="251723264" behindDoc="1" locked="0" layoutInCell="1" allowOverlap="1" wp14:anchorId="6864E5F9" wp14:editId="01D78051">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sz w:val="20"/>
        </w:rPr>
        <w:drawing>
          <wp:anchor distT="0" distB="0" distL="114300" distR="114300" simplePos="0" relativeHeight="251695616" behindDoc="1" locked="0" layoutInCell="1" allowOverlap="1" wp14:anchorId="43624465" wp14:editId="2BE6AD8A">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5. Save the note:</w:t>
      </w:r>
    </w:p>
    <w:p w14:paraId="68C4398E" w14:textId="77777777" w:rsidR="004A5973" w:rsidRPr="00EF5256" w:rsidRDefault="00A57AF7" w:rsidP="00D41468">
      <w:r w:rsidRPr="00EF5256">
        <w:rPr>
          <w:noProof/>
        </w:rPr>
        <mc:AlternateContent>
          <mc:Choice Requires="wps">
            <w:drawing>
              <wp:anchor distT="0" distB="0" distL="114300" distR="114300" simplePos="0" relativeHeight="251574784" behindDoc="0" locked="0" layoutInCell="1" allowOverlap="1" wp14:anchorId="4B9C3F41" wp14:editId="44337C53">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14:paraId="2E5DE601" w14:textId="77777777" w:rsidR="00AB129D" w:rsidRDefault="00AB129D"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C3F41"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14:paraId="2E5DE601" w14:textId="77777777" w:rsidR="00AB129D" w:rsidRDefault="00AB129D" w:rsidP="00D41468">
                      <w:pPr>
                        <w:pStyle w:val="Callout"/>
                      </w:pPr>
                      <w:r>
                        <w:t>You can save it to finish and sign later.  This changes the status to Partial Results (pr).</w:t>
                      </w:r>
                    </w:p>
                  </w:txbxContent>
                </v:textbox>
                <o:callout v:ext="edit" minusx="t" minusy="t"/>
              </v:shape>
            </w:pict>
          </mc:Fallback>
        </mc:AlternateContent>
      </w:r>
    </w:p>
    <w:p w14:paraId="634D8BBA" w14:textId="77777777" w:rsidR="004A5973" w:rsidRPr="00EF5256" w:rsidRDefault="004A5973" w:rsidP="00D41468"/>
    <w:p w14:paraId="30F656D5" w14:textId="77777777" w:rsidR="004A5973" w:rsidRPr="00EF5256" w:rsidRDefault="004A5973" w:rsidP="00D41468"/>
    <w:p w14:paraId="756DF14F" w14:textId="77777777" w:rsidR="004A5973" w:rsidRPr="00EF5256" w:rsidRDefault="004A5973" w:rsidP="00D41468"/>
    <w:p w14:paraId="15CF4BED" w14:textId="77777777" w:rsidR="004A5973" w:rsidRPr="00EF5256" w:rsidRDefault="004A5973" w:rsidP="00D41468"/>
    <w:p w14:paraId="4CA0900C" w14:textId="77777777" w:rsidR="004A5973" w:rsidRPr="00EF5256" w:rsidRDefault="004A5973" w:rsidP="00D41468"/>
    <w:p w14:paraId="46C30B1A" w14:textId="77777777" w:rsidR="004A5973" w:rsidRPr="00EF5256" w:rsidRDefault="004A5973" w:rsidP="00D41468"/>
    <w:p w14:paraId="438DD01E" w14:textId="77777777" w:rsidR="004A5973" w:rsidRPr="00EF5256" w:rsidRDefault="004A5973" w:rsidP="00D41468"/>
    <w:p w14:paraId="3275E96A" w14:textId="77777777" w:rsidR="004A5973" w:rsidRPr="00EF5256" w:rsidRDefault="004A5973" w:rsidP="00D41468"/>
    <w:p w14:paraId="70884B2A"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68992" behindDoc="0" locked="0" layoutInCell="1" allowOverlap="1" wp14:anchorId="06356295" wp14:editId="4913AD38">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14:paraId="2D08AE10" w14:textId="77777777" w:rsidR="00AB129D" w:rsidRDefault="00AB129D"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6295"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14:paraId="2D08AE10" w14:textId="77777777" w:rsidR="00AB129D" w:rsidRDefault="00AB129D" w:rsidP="00D41468">
                      <w:pPr>
                        <w:pStyle w:val="Callout"/>
                      </w:pPr>
                      <w:r>
                        <w:t>Or you can sign it now. This changes the status to Complete (c).</w:t>
                      </w:r>
                    </w:p>
                  </w:txbxContent>
                </v:textbox>
                <o:callout v:ext="edit" minusx="t"/>
              </v:shape>
            </w:pict>
          </mc:Fallback>
        </mc:AlternateContent>
      </w:r>
      <w:r w:rsidR="004A5973" w:rsidRPr="00EF5256">
        <w:br w:type="page"/>
      </w:r>
      <w:bookmarkStart w:id="175" w:name="CompleteMedicine"/>
      <w:bookmarkEnd w:id="175"/>
      <w:r w:rsidR="004A5973" w:rsidRPr="00EF5256">
        <w:lastRenderedPageBreak/>
        <w:t>Complete a Consult (From the Medicine Results)</w:t>
      </w:r>
      <w:r w:rsidR="004A5973" w:rsidRPr="00EF5256">
        <w:fldChar w:fldCharType="begin"/>
      </w:r>
      <w:r w:rsidR="004A5973" w:rsidRPr="00EF5256">
        <w:instrText xml:space="preserve"> XE "Medicine Results)" </w:instrText>
      </w:r>
      <w:r w:rsidR="004A5973" w:rsidRPr="00EF5256">
        <w:fldChar w:fldCharType="end"/>
      </w:r>
    </w:p>
    <w:p w14:paraId="410A65EB" w14:textId="77777777" w:rsidR="004A5973" w:rsidRPr="00EF5256" w:rsidRDefault="004A5973" w:rsidP="00D41468">
      <w:pPr>
        <w:pStyle w:val="Heading5"/>
      </w:pPr>
      <w:r w:rsidRPr="00EF5256">
        <w:t>1. Select Attach Medicine Results:</w:t>
      </w:r>
    </w:p>
    <w:p w14:paraId="46F4B480" w14:textId="77777777" w:rsidR="004A5973" w:rsidRPr="00EF5256" w:rsidRDefault="00A57AF7" w:rsidP="00D41468">
      <w:r w:rsidRPr="00EF5256">
        <w:rPr>
          <w:noProof/>
        </w:rPr>
        <w:drawing>
          <wp:anchor distT="0" distB="0" distL="114300" distR="114300" simplePos="0" relativeHeight="251724288" behindDoc="1" locked="0" layoutInCell="1" allowOverlap="1" wp14:anchorId="12E914F0" wp14:editId="12D4FBA1">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85376" behindDoc="0" locked="0" layoutInCell="1" allowOverlap="1" wp14:anchorId="0FC60B0F" wp14:editId="3BA30170">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3E18D" w14:textId="77777777" w:rsidR="00AB129D" w:rsidRDefault="00AB129D"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60B0F"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14:paraId="2FA3E18D" w14:textId="77777777" w:rsidR="00AB129D" w:rsidRDefault="00AB129D" w:rsidP="00D41468">
                      <w:pPr>
                        <w:pStyle w:val="Callout"/>
                      </w:pPr>
                      <w:r>
                        <w:t>Procedures are indicated by the medical icon.</w:t>
                      </w:r>
                    </w:p>
                  </w:txbxContent>
                </v:textbox>
                <o:callout v:ext="edit" minusx="t" minusy="t"/>
              </v:shape>
            </w:pict>
          </mc:Fallback>
        </mc:AlternateContent>
      </w:r>
    </w:p>
    <w:p w14:paraId="3D10A242" w14:textId="77777777" w:rsidR="004A5973" w:rsidRPr="00EF5256" w:rsidRDefault="004A5973" w:rsidP="00D41468"/>
    <w:p w14:paraId="422D951E" w14:textId="77777777" w:rsidR="004A5973" w:rsidRPr="00EF5256" w:rsidRDefault="004A5973" w:rsidP="00D41468"/>
    <w:p w14:paraId="69BE8340" w14:textId="77777777" w:rsidR="004A5973" w:rsidRPr="00EF5256" w:rsidRDefault="004A5973" w:rsidP="00D41468"/>
    <w:p w14:paraId="4CBE28E8" w14:textId="77777777" w:rsidR="004A5973" w:rsidRPr="00EF5256" w:rsidRDefault="004A5973" w:rsidP="00D41468"/>
    <w:p w14:paraId="36343362" w14:textId="77777777" w:rsidR="004A5973" w:rsidRPr="00EF5256" w:rsidRDefault="004A5973" w:rsidP="00D41468"/>
    <w:p w14:paraId="0BA40E0C" w14:textId="77777777" w:rsidR="004A5973" w:rsidRPr="00EF5256" w:rsidRDefault="004A5973" w:rsidP="00D41468"/>
    <w:p w14:paraId="2FBB94DD" w14:textId="77777777" w:rsidR="003A2F03" w:rsidRPr="00EF5256" w:rsidRDefault="00A57AF7" w:rsidP="00055EBF">
      <w:pPr>
        <w:pStyle w:val="BodyText"/>
      </w:pPr>
      <w:r w:rsidRPr="00EF5256">
        <w:rPr>
          <w:noProof/>
        </w:rPr>
        <mc:AlternateContent>
          <mc:Choice Requires="wps">
            <w:drawing>
              <wp:anchor distT="0" distB="0" distL="114300" distR="114300" simplePos="0" relativeHeight="251683328" behindDoc="0" locked="0" layoutInCell="1" allowOverlap="1" wp14:anchorId="777AE7FF" wp14:editId="41231853">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684625" w14:textId="77777777" w:rsidR="00AB129D" w:rsidRDefault="00AB129D" w:rsidP="00D41468">
                            <w:pPr>
                              <w:pStyle w:val="Callout"/>
                            </w:pPr>
                            <w:r>
                              <w:t>If medicine results are available for this patient, the menu command is turned on.</w:t>
                            </w:r>
                          </w:p>
                          <w:p w14:paraId="7157CC9C" w14:textId="77777777" w:rsidR="00AB129D" w:rsidRDefault="00AB129D" w:rsidP="00D41468"/>
                          <w:p w14:paraId="50516E56" w14:textId="77777777" w:rsidR="00AB129D" w:rsidRDefault="00AB129D" w:rsidP="00D41468"/>
                          <w:p w14:paraId="5F02C836" w14:textId="77777777" w:rsidR="00AB129D" w:rsidRDefault="00AB129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AE7FF"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14:paraId="2E684625" w14:textId="77777777" w:rsidR="00AB129D" w:rsidRDefault="00AB129D" w:rsidP="00D41468">
                      <w:pPr>
                        <w:pStyle w:val="Callout"/>
                      </w:pPr>
                      <w:r>
                        <w:t>If medicine results are available for this patient, the menu command is turned on.</w:t>
                      </w:r>
                    </w:p>
                    <w:p w14:paraId="7157CC9C" w14:textId="77777777" w:rsidR="00AB129D" w:rsidRDefault="00AB129D" w:rsidP="00D41468"/>
                    <w:p w14:paraId="50516E56" w14:textId="77777777" w:rsidR="00AB129D" w:rsidRDefault="00AB129D" w:rsidP="00D41468"/>
                    <w:p w14:paraId="5F02C836" w14:textId="77777777" w:rsidR="00AB129D" w:rsidRDefault="00AB129D" w:rsidP="00D41468"/>
                  </w:txbxContent>
                </v:textbox>
                <o:callout v:ext="edit" minusx="t"/>
              </v:shape>
            </w:pict>
          </mc:Fallback>
        </mc:AlternateContent>
      </w:r>
    </w:p>
    <w:p w14:paraId="08C799D6" w14:textId="77777777" w:rsidR="003A2F03" w:rsidRPr="00EF5256" w:rsidRDefault="003A2F03" w:rsidP="00055EBF">
      <w:pPr>
        <w:pStyle w:val="BodyText"/>
      </w:pPr>
    </w:p>
    <w:p w14:paraId="6C654E87" w14:textId="77777777" w:rsidR="003A2F03" w:rsidRPr="00EF5256" w:rsidRDefault="003A2F03" w:rsidP="00055EBF">
      <w:pPr>
        <w:pStyle w:val="BodyText"/>
      </w:pPr>
    </w:p>
    <w:p w14:paraId="05827C32" w14:textId="77777777" w:rsidR="003A2F03" w:rsidRPr="00EF5256" w:rsidRDefault="003A2F03" w:rsidP="00055EBF">
      <w:pPr>
        <w:pStyle w:val="BodyText"/>
      </w:pPr>
    </w:p>
    <w:p w14:paraId="79E3340C" w14:textId="77777777" w:rsidR="003A2F03" w:rsidRPr="00EF5256" w:rsidRDefault="003A2F03" w:rsidP="00055EBF">
      <w:pPr>
        <w:pStyle w:val="BodyText"/>
      </w:pPr>
    </w:p>
    <w:p w14:paraId="1C509ECE" w14:textId="77777777" w:rsidR="003A2F03" w:rsidRPr="00EF5256" w:rsidRDefault="003A2F03" w:rsidP="00055EBF">
      <w:pPr>
        <w:pStyle w:val="BodyText"/>
      </w:pPr>
    </w:p>
    <w:p w14:paraId="5BE914C8" w14:textId="77777777" w:rsidR="003A2F03" w:rsidRPr="00EF5256" w:rsidRDefault="003A2F03" w:rsidP="00055EBF">
      <w:pPr>
        <w:pStyle w:val="BodyText"/>
      </w:pPr>
    </w:p>
    <w:p w14:paraId="17CF3598" w14:textId="77777777" w:rsidR="003A2F03" w:rsidRPr="00EF5256" w:rsidRDefault="003A2F03" w:rsidP="00055EBF">
      <w:pPr>
        <w:pStyle w:val="BodyText"/>
      </w:pPr>
    </w:p>
    <w:p w14:paraId="0347C224" w14:textId="77777777" w:rsidR="004A5973" w:rsidRPr="00EF5256" w:rsidRDefault="004A5973" w:rsidP="00D41468">
      <w:pPr>
        <w:pStyle w:val="Heading5"/>
      </w:pPr>
      <w:r w:rsidRPr="00EF5256">
        <w:t>2. Select the medicine result.</w:t>
      </w:r>
    </w:p>
    <w:p w14:paraId="72EFA236" w14:textId="77777777" w:rsidR="004A5973" w:rsidRPr="00EF5256" w:rsidRDefault="00A57AF7" w:rsidP="00D41468">
      <w:r w:rsidRPr="00EF5256">
        <w:rPr>
          <w:noProof/>
        </w:rPr>
        <w:drawing>
          <wp:anchor distT="0" distB="0" distL="114300" distR="114300" simplePos="0" relativeHeight="251725312" behindDoc="1" locked="0" layoutInCell="1" allowOverlap="1" wp14:anchorId="7A68F733" wp14:editId="27E05192">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84352" behindDoc="0" locked="0" layoutInCell="1" allowOverlap="1" wp14:anchorId="63A6130C" wp14:editId="7535985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23FB1F" w14:textId="77777777" w:rsidR="00AB129D" w:rsidRDefault="00AB129D" w:rsidP="00D41468">
                            <w:pPr>
                              <w:pStyle w:val="Callout"/>
                            </w:pPr>
                            <w:r>
                              <w:t>Select the medicine result you want.</w:t>
                            </w:r>
                          </w:p>
                          <w:p w14:paraId="6A65C70D" w14:textId="77777777" w:rsidR="00AB129D" w:rsidRDefault="00AB129D" w:rsidP="00D41468"/>
                          <w:p w14:paraId="5D92220D" w14:textId="77777777" w:rsidR="00AB129D" w:rsidRDefault="00AB129D" w:rsidP="00D41468"/>
                          <w:p w14:paraId="4A312EE1" w14:textId="77777777" w:rsidR="00AB129D" w:rsidRDefault="00AB129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6130C"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14:paraId="6723FB1F" w14:textId="77777777" w:rsidR="00AB129D" w:rsidRDefault="00AB129D" w:rsidP="00D41468">
                      <w:pPr>
                        <w:pStyle w:val="Callout"/>
                      </w:pPr>
                      <w:r>
                        <w:t>Select the medicine result you want.</w:t>
                      </w:r>
                    </w:p>
                    <w:p w14:paraId="6A65C70D" w14:textId="77777777" w:rsidR="00AB129D" w:rsidRDefault="00AB129D" w:rsidP="00D41468"/>
                    <w:p w14:paraId="5D92220D" w14:textId="77777777" w:rsidR="00AB129D" w:rsidRDefault="00AB129D" w:rsidP="00D41468"/>
                    <w:p w14:paraId="4A312EE1" w14:textId="77777777" w:rsidR="00AB129D" w:rsidRDefault="00AB129D" w:rsidP="00D41468"/>
                  </w:txbxContent>
                </v:textbox>
                <o:callout v:ext="edit" minusx="t" minusy="t"/>
              </v:shape>
            </w:pict>
          </mc:Fallback>
        </mc:AlternateContent>
      </w:r>
    </w:p>
    <w:p w14:paraId="5BE045A1" w14:textId="77777777" w:rsidR="004A5973" w:rsidRPr="00EF5256" w:rsidRDefault="004A5973" w:rsidP="00D41468"/>
    <w:p w14:paraId="45DC0DCD" w14:textId="77777777" w:rsidR="004A5973" w:rsidRPr="00EF5256" w:rsidRDefault="004A5973" w:rsidP="00D41468"/>
    <w:p w14:paraId="260A42EC" w14:textId="77777777" w:rsidR="004A5973" w:rsidRPr="00EF5256" w:rsidRDefault="004A5973" w:rsidP="00D41468"/>
    <w:p w14:paraId="72B61C37" w14:textId="77777777" w:rsidR="004A5973" w:rsidRPr="00EF5256" w:rsidRDefault="004A5973" w:rsidP="00D41468"/>
    <w:p w14:paraId="4F656AEE" w14:textId="77777777" w:rsidR="004A5973" w:rsidRPr="00EF5256" w:rsidRDefault="004A5973" w:rsidP="00D41468"/>
    <w:p w14:paraId="00C41D88" w14:textId="77777777" w:rsidR="004A5973" w:rsidRPr="00EF5256" w:rsidRDefault="00A57AF7" w:rsidP="00D41468">
      <w:r w:rsidRPr="00EF5256">
        <w:rPr>
          <w:noProof/>
        </w:rPr>
        <mc:AlternateContent>
          <mc:Choice Requires="wps">
            <w:drawing>
              <wp:anchor distT="0" distB="0" distL="114300" distR="114300" simplePos="0" relativeHeight="251686400" behindDoc="0" locked="0" layoutInCell="1" allowOverlap="1" wp14:anchorId="2422FBEF" wp14:editId="6D27B2B3">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CDAD93" w14:textId="77777777" w:rsidR="00AB129D" w:rsidRDefault="00AB129D" w:rsidP="00D41468">
                            <w:pPr>
                              <w:pStyle w:val="Callout"/>
                            </w:pPr>
                            <w:r>
                              <w:t>Click OK and you’re done.</w:t>
                            </w:r>
                          </w:p>
                          <w:p w14:paraId="4F88C6E7" w14:textId="77777777" w:rsidR="00AB129D" w:rsidRDefault="00AB129D" w:rsidP="00D41468"/>
                          <w:p w14:paraId="4D437857" w14:textId="77777777" w:rsidR="00AB129D" w:rsidRDefault="00AB129D" w:rsidP="00D41468"/>
                          <w:p w14:paraId="306C7514" w14:textId="77777777" w:rsidR="00AB129D" w:rsidRDefault="00AB129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2FBEF"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14:paraId="4ACDAD93" w14:textId="77777777" w:rsidR="00AB129D" w:rsidRDefault="00AB129D" w:rsidP="00D41468">
                      <w:pPr>
                        <w:pStyle w:val="Callout"/>
                      </w:pPr>
                      <w:r>
                        <w:t>Click OK and you’re done.</w:t>
                      </w:r>
                    </w:p>
                    <w:p w14:paraId="4F88C6E7" w14:textId="77777777" w:rsidR="00AB129D" w:rsidRDefault="00AB129D" w:rsidP="00D41468"/>
                    <w:p w14:paraId="4D437857" w14:textId="77777777" w:rsidR="00AB129D" w:rsidRDefault="00AB129D" w:rsidP="00D41468"/>
                    <w:p w14:paraId="306C7514" w14:textId="77777777" w:rsidR="00AB129D" w:rsidRDefault="00AB129D" w:rsidP="00D41468"/>
                  </w:txbxContent>
                </v:textbox>
                <o:callout v:ext="edit" minusx="t" minusy="t"/>
              </v:shape>
            </w:pict>
          </mc:Fallback>
        </mc:AlternateContent>
      </w:r>
    </w:p>
    <w:p w14:paraId="4BD44114" w14:textId="77777777" w:rsidR="003A2F03" w:rsidRPr="00EF5256" w:rsidRDefault="003A2F03" w:rsidP="00055EBF">
      <w:pPr>
        <w:pStyle w:val="BodyText"/>
      </w:pPr>
    </w:p>
    <w:p w14:paraId="28D17AAD" w14:textId="77777777" w:rsidR="003A2F03" w:rsidRPr="00EF5256" w:rsidRDefault="003A2F03" w:rsidP="00055EBF">
      <w:pPr>
        <w:pStyle w:val="BodyText"/>
      </w:pPr>
    </w:p>
    <w:p w14:paraId="075C1398" w14:textId="77777777" w:rsidR="003A2F03" w:rsidRPr="00EF5256" w:rsidRDefault="003A2F03" w:rsidP="00055EBF">
      <w:pPr>
        <w:pStyle w:val="BodyText"/>
      </w:pPr>
    </w:p>
    <w:p w14:paraId="72687267" w14:textId="77777777" w:rsidR="003A2F03" w:rsidRPr="00EF5256" w:rsidRDefault="003A2F03" w:rsidP="00055EBF">
      <w:pPr>
        <w:pStyle w:val="BodyText"/>
      </w:pPr>
    </w:p>
    <w:p w14:paraId="2BF9BE7F" w14:textId="77777777" w:rsidR="003A2F03" w:rsidRPr="00EF5256" w:rsidRDefault="003A2F03" w:rsidP="00055EBF">
      <w:pPr>
        <w:pStyle w:val="BodyText"/>
      </w:pPr>
    </w:p>
    <w:p w14:paraId="270DE954" w14:textId="77777777" w:rsidR="003A2F03" w:rsidRPr="00EF5256" w:rsidRDefault="003A2F03" w:rsidP="00055EBF">
      <w:pPr>
        <w:pStyle w:val="BodyText"/>
      </w:pPr>
    </w:p>
    <w:p w14:paraId="5BBCF12A" w14:textId="77777777" w:rsidR="004A5973" w:rsidRPr="00EF5256" w:rsidRDefault="004A5973" w:rsidP="00D41468">
      <w:pPr>
        <w:pStyle w:val="Heading5"/>
      </w:pPr>
      <w:r w:rsidRPr="00EF5256">
        <w:t xml:space="preserve">3. No signature is necessary at this time. </w:t>
      </w:r>
    </w:p>
    <w:p w14:paraId="7A7CB431" w14:textId="77777777" w:rsidR="003A2F03" w:rsidRPr="00EF5256" w:rsidRDefault="003A2F03" w:rsidP="00055EBF">
      <w:pPr>
        <w:pStyle w:val="BodyText"/>
      </w:pPr>
    </w:p>
    <w:p w14:paraId="1D19B723" w14:textId="77777777" w:rsidR="003A2F03" w:rsidRPr="00EF5256" w:rsidRDefault="003A2F03" w:rsidP="00055EBF">
      <w:pPr>
        <w:pStyle w:val="BodyText"/>
      </w:pPr>
    </w:p>
    <w:p w14:paraId="7E936C96" w14:textId="77777777" w:rsidR="004A5973" w:rsidRPr="00EF5256" w:rsidRDefault="00A57AF7" w:rsidP="00D41468">
      <w:pPr>
        <w:pStyle w:val="Heading4"/>
      </w:pPr>
      <w:r w:rsidRPr="00EF5256">
        <w:rPr>
          <w:noProof/>
        </w:rPr>
        <w:drawing>
          <wp:anchor distT="0" distB="0" distL="114300" distR="114300" simplePos="0" relativeHeight="251726336" behindDoc="1" locked="0" layoutInCell="1" allowOverlap="1" wp14:anchorId="26FF63AE" wp14:editId="2E9FDE35">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Undo Medicine Results</w:t>
      </w:r>
      <w:r w:rsidR="004A5973" w:rsidRPr="00EF5256">
        <w:fldChar w:fldCharType="begin"/>
      </w:r>
      <w:r w:rsidR="004A5973" w:rsidRPr="00EF5256">
        <w:instrText xml:space="preserve"> XE "Remove Medicine Results" </w:instrText>
      </w:r>
      <w:r w:rsidR="004A5973" w:rsidRPr="00EF5256">
        <w:fldChar w:fldCharType="end"/>
      </w:r>
      <w:r w:rsidR="004A5973" w:rsidRPr="00EF5256">
        <w:fldChar w:fldCharType="begin"/>
      </w:r>
      <w:r w:rsidR="004A5973" w:rsidRPr="00EF5256">
        <w:instrText xml:space="preserve"> XE "Undo Medicine Results" </w:instrText>
      </w:r>
      <w:r w:rsidR="004A5973" w:rsidRPr="00EF5256">
        <w:fldChar w:fldCharType="end"/>
      </w:r>
    </w:p>
    <w:p w14:paraId="78B9C381" w14:textId="77777777" w:rsidR="004A5973" w:rsidRPr="00EF5256" w:rsidRDefault="004A5973" w:rsidP="00D41468">
      <w:pPr>
        <w:pStyle w:val="Heading5"/>
      </w:pPr>
      <w:r w:rsidRPr="00EF5256">
        <w:t xml:space="preserve">Select Remove Medicine </w:t>
      </w:r>
    </w:p>
    <w:p w14:paraId="098E2660" w14:textId="77777777" w:rsidR="004A5973" w:rsidRPr="00EF5256" w:rsidRDefault="004A5973" w:rsidP="00D41468">
      <w:pPr>
        <w:pStyle w:val="Heading5"/>
      </w:pPr>
      <w:r w:rsidRPr="00EF5256">
        <w:t>Results</w:t>
      </w:r>
    </w:p>
    <w:p w14:paraId="2D62E3C1" w14:textId="77777777" w:rsidR="004A5973" w:rsidRPr="00EF5256" w:rsidRDefault="00A57AF7" w:rsidP="00D41468">
      <w:pPr>
        <w:pStyle w:val="Heading5"/>
      </w:pPr>
      <w:r w:rsidRPr="00EF5256">
        <w:rPr>
          <w:noProof/>
          <w:sz w:val="20"/>
        </w:rPr>
        <mc:AlternateContent>
          <mc:Choice Requires="wps">
            <w:drawing>
              <wp:anchor distT="0" distB="0" distL="114300" distR="114300" simplePos="0" relativeHeight="251687424" behindDoc="0" locked="0" layoutInCell="1" allowOverlap="1" wp14:anchorId="461C627B" wp14:editId="49FAF09C">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4D7FBC" w14:textId="77777777" w:rsidR="00AB129D" w:rsidRDefault="00AB129D"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C627B"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14:paraId="4F4D7FBC" w14:textId="77777777" w:rsidR="00AB129D" w:rsidRDefault="00AB129D"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rsidRPr="00EF5256">
        <w:br w:type="page"/>
      </w:r>
      <w:r w:rsidR="004A5973" w:rsidRPr="00EF5256">
        <w:lastRenderedPageBreak/>
        <w:t>2. Select the medicine result to be removed.</w:t>
      </w:r>
    </w:p>
    <w:p w14:paraId="6B2A3738" w14:textId="77777777" w:rsidR="004A5973" w:rsidRPr="00EF5256" w:rsidRDefault="00A57AF7" w:rsidP="00D41468">
      <w:r w:rsidRPr="00EF5256">
        <w:rPr>
          <w:noProof/>
        </w:rPr>
        <w:drawing>
          <wp:anchor distT="0" distB="0" distL="114300" distR="114300" simplePos="0" relativeHeight="251727360" behindDoc="1" locked="0" layoutInCell="1" allowOverlap="1" wp14:anchorId="3AED680A" wp14:editId="40BD1988">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sz w:val="20"/>
        </w:rPr>
        <mc:AlternateContent>
          <mc:Choice Requires="wps">
            <w:drawing>
              <wp:anchor distT="0" distB="0" distL="114300" distR="114300" simplePos="0" relativeHeight="251688448" behindDoc="0" locked="0" layoutInCell="1" allowOverlap="1" wp14:anchorId="31893E57" wp14:editId="79295177">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0D0725" w14:textId="77777777" w:rsidR="00AB129D" w:rsidRDefault="00AB129D"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93E57"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14:paraId="560D0725" w14:textId="77777777" w:rsidR="00AB129D" w:rsidRDefault="00AB129D" w:rsidP="00D41468">
                      <w:pPr>
                        <w:pStyle w:val="Callout"/>
                      </w:pPr>
                      <w:r>
                        <w:t>If more medicine results are present, they will be listed here.</w:t>
                      </w:r>
                    </w:p>
                  </w:txbxContent>
                </v:textbox>
                <o:callout v:ext="edit" minusx="t"/>
              </v:shape>
            </w:pict>
          </mc:Fallback>
        </mc:AlternateContent>
      </w:r>
    </w:p>
    <w:p w14:paraId="4CD7F693" w14:textId="77777777" w:rsidR="004A5973" w:rsidRPr="00EF5256" w:rsidRDefault="004A5973" w:rsidP="00D41468"/>
    <w:p w14:paraId="141B40F8" w14:textId="77777777" w:rsidR="004A5973" w:rsidRPr="00EF5256" w:rsidRDefault="004A5973" w:rsidP="00D41468"/>
    <w:p w14:paraId="74981C38" w14:textId="77777777" w:rsidR="004A5973" w:rsidRPr="00EF5256" w:rsidRDefault="004A5973" w:rsidP="00D41468"/>
    <w:p w14:paraId="0A7F7E0B" w14:textId="77777777" w:rsidR="004A5973" w:rsidRPr="00EF5256" w:rsidRDefault="004A5973" w:rsidP="00D41468"/>
    <w:p w14:paraId="58131C79" w14:textId="77777777" w:rsidR="004A5973" w:rsidRPr="00EF5256" w:rsidRDefault="004A5973" w:rsidP="00D41468"/>
    <w:p w14:paraId="70383BCD" w14:textId="77777777" w:rsidR="004A5973" w:rsidRPr="00EF5256" w:rsidRDefault="004A5973" w:rsidP="00D41468"/>
    <w:p w14:paraId="385B0C41" w14:textId="77777777" w:rsidR="004A5973" w:rsidRPr="00EF5256" w:rsidRDefault="00A57AF7" w:rsidP="00D41468">
      <w:r w:rsidRPr="00EF5256">
        <w:rPr>
          <w:noProof/>
        </w:rPr>
        <w:drawing>
          <wp:anchor distT="0" distB="0" distL="114300" distR="114300" simplePos="0" relativeHeight="251728384" behindDoc="1" locked="0" layoutInCell="1" allowOverlap="1" wp14:anchorId="41273578" wp14:editId="183B245F">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1D8EE" w14:textId="77777777" w:rsidR="004A5973" w:rsidRPr="00EF5256" w:rsidRDefault="004A5973" w:rsidP="00D41468"/>
    <w:p w14:paraId="341BE898" w14:textId="77777777" w:rsidR="004A5973" w:rsidRPr="00EF5256" w:rsidRDefault="004A5973" w:rsidP="00D41468"/>
    <w:p w14:paraId="2DB6E9A9" w14:textId="77777777" w:rsidR="004A5973" w:rsidRPr="00EF5256" w:rsidRDefault="00A57AF7" w:rsidP="00D41468">
      <w:r w:rsidRPr="00EF5256">
        <w:rPr>
          <w:noProof/>
        </w:rPr>
        <mc:AlternateContent>
          <mc:Choice Requires="wps">
            <w:drawing>
              <wp:anchor distT="0" distB="0" distL="114300" distR="114300" simplePos="0" relativeHeight="251689472" behindDoc="0" locked="0" layoutInCell="1" allowOverlap="1" wp14:anchorId="2FEF19F1" wp14:editId="02C30CB2">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30285" w14:textId="77777777" w:rsidR="00AB129D" w:rsidRDefault="00AB129D" w:rsidP="00D41468">
                            <w:pPr>
                              <w:pStyle w:val="Callout"/>
                            </w:pPr>
                            <w:r>
                              <w:t>Consults keeps and displays a complete audit trail.</w:t>
                            </w:r>
                          </w:p>
                          <w:p w14:paraId="50D457E5" w14:textId="77777777" w:rsidR="00AB129D" w:rsidRDefault="00AB129D" w:rsidP="00D41468"/>
                          <w:p w14:paraId="7D3CD324" w14:textId="77777777" w:rsidR="00AB129D" w:rsidRDefault="00AB129D" w:rsidP="00D41468"/>
                          <w:p w14:paraId="217CFBF3" w14:textId="77777777" w:rsidR="00AB129D" w:rsidRDefault="00AB129D"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F19F1"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14:paraId="06930285" w14:textId="77777777" w:rsidR="00AB129D" w:rsidRDefault="00AB129D" w:rsidP="00D41468">
                      <w:pPr>
                        <w:pStyle w:val="Callout"/>
                      </w:pPr>
                      <w:r>
                        <w:t>Consults keeps and displays a complete audit trail.</w:t>
                      </w:r>
                    </w:p>
                    <w:p w14:paraId="50D457E5" w14:textId="77777777" w:rsidR="00AB129D" w:rsidRDefault="00AB129D" w:rsidP="00D41468"/>
                    <w:p w14:paraId="7D3CD324" w14:textId="77777777" w:rsidR="00AB129D" w:rsidRDefault="00AB129D" w:rsidP="00D41468"/>
                    <w:p w14:paraId="217CFBF3" w14:textId="77777777" w:rsidR="00AB129D" w:rsidRDefault="00AB129D" w:rsidP="00D41468"/>
                  </w:txbxContent>
                </v:textbox>
                <o:callout v:ext="edit" minusx="t" minusy="t"/>
              </v:shape>
            </w:pict>
          </mc:Fallback>
        </mc:AlternateContent>
      </w:r>
    </w:p>
    <w:p w14:paraId="52DA5418" w14:textId="77777777" w:rsidR="004A5973" w:rsidRPr="00EF5256" w:rsidRDefault="004A5973" w:rsidP="00D41468"/>
    <w:p w14:paraId="1CD90D1D" w14:textId="77777777" w:rsidR="004A5973" w:rsidRPr="00EF5256" w:rsidRDefault="004A5973" w:rsidP="00D41468"/>
    <w:p w14:paraId="4DD8D6B2" w14:textId="77777777" w:rsidR="004A5973" w:rsidRPr="00EF5256" w:rsidRDefault="004A5973" w:rsidP="00D41468"/>
    <w:p w14:paraId="12B1373E" w14:textId="77777777" w:rsidR="004A5973" w:rsidRPr="00EF5256" w:rsidRDefault="004A5973" w:rsidP="00D41468"/>
    <w:p w14:paraId="33A1116D" w14:textId="77777777" w:rsidR="004A5973" w:rsidRPr="00EF5256" w:rsidRDefault="004A5973" w:rsidP="00D41468"/>
    <w:p w14:paraId="45265C83" w14:textId="77777777" w:rsidR="004A5973" w:rsidRPr="00EF5256" w:rsidRDefault="004A5973" w:rsidP="00D41468"/>
    <w:p w14:paraId="6BB7E63A" w14:textId="77777777" w:rsidR="004A5973" w:rsidRPr="00EF5256" w:rsidRDefault="004A5973" w:rsidP="00D41468"/>
    <w:p w14:paraId="09083AB5" w14:textId="77777777" w:rsidR="004A5973" w:rsidRPr="00EF5256" w:rsidRDefault="004A5973" w:rsidP="00D41468">
      <w:pPr>
        <w:pStyle w:val="Heading3"/>
      </w:pPr>
      <w:r w:rsidRPr="00EF5256">
        <w:br w:type="page"/>
      </w:r>
      <w:bookmarkStart w:id="176" w:name="_Toc421088118"/>
      <w:bookmarkStart w:id="177" w:name="_Toc421693938"/>
      <w:bookmarkStart w:id="178" w:name="_Toc421668512"/>
      <w:bookmarkStart w:id="179" w:name="_Toc6930160"/>
      <w:bookmarkEnd w:id="173"/>
      <w:r w:rsidRPr="00EF5256">
        <w:lastRenderedPageBreak/>
        <w:t>Other Windows Topics</w:t>
      </w:r>
      <w:bookmarkStart w:id="180" w:name="WindowsOther"/>
      <w:bookmarkEnd w:id="180"/>
      <w:bookmarkEnd w:id="179"/>
    </w:p>
    <w:p w14:paraId="1BC0DA25" w14:textId="77777777" w:rsidR="004A5973" w:rsidRPr="00EF5256" w:rsidRDefault="004A5973" w:rsidP="00D41468">
      <w:pPr>
        <w:pStyle w:val="Heading4"/>
      </w:pPr>
      <w:r w:rsidRPr="00EF5256">
        <w:t>Cancel (Deny) Request</w:t>
      </w:r>
      <w:bookmarkStart w:id="181" w:name="WindowsCX"/>
      <w:bookmarkEnd w:id="181"/>
      <w:r w:rsidRPr="00EF5256">
        <w:fldChar w:fldCharType="begin"/>
      </w:r>
      <w:r w:rsidRPr="00EF5256">
        <w:instrText xml:space="preserve"> XE "Cancel Request (CX)" </w:instrText>
      </w:r>
      <w:r w:rsidRPr="00EF5256">
        <w:fldChar w:fldCharType="end"/>
      </w:r>
    </w:p>
    <w:p w14:paraId="507D6D3F" w14:textId="77777777" w:rsidR="004A5973" w:rsidRPr="00EF5256" w:rsidRDefault="00A57AF7" w:rsidP="00D41468">
      <w:r w:rsidRPr="00EF5256">
        <w:rPr>
          <w:noProof/>
        </w:rPr>
        <mc:AlternateContent>
          <mc:Choice Requires="wps">
            <w:drawing>
              <wp:anchor distT="0" distB="0" distL="114300" distR="114300" simplePos="0" relativeHeight="251663872" behindDoc="0" locked="0" layoutInCell="0" allowOverlap="1" wp14:anchorId="0FCAA97C" wp14:editId="6CD4C2F4">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EDAE41" w14:textId="77777777" w:rsidR="00AB129D" w:rsidRDefault="00AB129D"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AA97C"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14:paraId="5CEDAE41" w14:textId="77777777" w:rsidR="00AB129D" w:rsidRDefault="00AB129D" w:rsidP="00D41468">
                      <w:pPr>
                        <w:pStyle w:val="Callout"/>
                      </w:pPr>
                      <w:r>
                        <w:t>This is a consult receiver’s action. If you are the consult originator, use the Discontinue Order action.</w:t>
                      </w:r>
                    </w:p>
                  </w:txbxContent>
                </v:textbox>
              </v:shape>
            </w:pict>
          </mc:Fallback>
        </mc:AlternateContent>
      </w:r>
    </w:p>
    <w:p w14:paraId="2542D279" w14:textId="77777777" w:rsidR="004A5973" w:rsidRPr="00EF5256" w:rsidRDefault="004A5973" w:rsidP="00D41468"/>
    <w:p w14:paraId="0F914427" w14:textId="77777777" w:rsidR="004A5973" w:rsidRPr="00EF5256" w:rsidRDefault="004A5973" w:rsidP="00D41468"/>
    <w:p w14:paraId="52F037A0" w14:textId="77777777" w:rsidR="004A5973" w:rsidRPr="00EF5256" w:rsidRDefault="004A5973" w:rsidP="00D41468"/>
    <w:p w14:paraId="6492DC73" w14:textId="77777777" w:rsidR="003A2F03" w:rsidRPr="00EF5256" w:rsidRDefault="003A2F03" w:rsidP="00D41468">
      <w:pPr>
        <w:pStyle w:val="Heading5"/>
      </w:pPr>
    </w:p>
    <w:p w14:paraId="7120141F" w14:textId="77777777" w:rsidR="003A2F03" w:rsidRPr="00EF5256" w:rsidRDefault="003A2F03" w:rsidP="00D41468">
      <w:pPr>
        <w:pStyle w:val="Heading5"/>
      </w:pPr>
    </w:p>
    <w:p w14:paraId="76B0DC20" w14:textId="77777777" w:rsidR="003A2F03" w:rsidRPr="00EF5256" w:rsidRDefault="003A2F03" w:rsidP="00D41468">
      <w:pPr>
        <w:pStyle w:val="Heading5"/>
      </w:pPr>
    </w:p>
    <w:p w14:paraId="79F9A2FE" w14:textId="77777777" w:rsidR="004A5973" w:rsidRPr="00EF5256" w:rsidRDefault="004A5973" w:rsidP="00D41468">
      <w:pPr>
        <w:pStyle w:val="Heading5"/>
      </w:pPr>
      <w:r w:rsidRPr="00EF5256">
        <w:t>1. Select Cancel:</w:t>
      </w:r>
    </w:p>
    <w:p w14:paraId="78EEF5B6" w14:textId="77777777" w:rsidR="004A5973" w:rsidRPr="00EF5256" w:rsidRDefault="00A57AF7" w:rsidP="00D41468">
      <w:r w:rsidRPr="00EF5256">
        <w:rPr>
          <w:noProof/>
        </w:rPr>
        <w:drawing>
          <wp:anchor distT="0" distB="0" distL="114300" distR="114300" simplePos="0" relativeHeight="251730432" behindDoc="1" locked="0" layoutInCell="1" allowOverlap="1" wp14:anchorId="3947F15E" wp14:editId="18037E30">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59776" behindDoc="0" locked="0" layoutInCell="1" allowOverlap="1" wp14:anchorId="590CC583" wp14:editId="5A0216C5">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95682A" w14:textId="77777777" w:rsidR="00AB129D" w:rsidRDefault="00AB129D"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C583"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14:paraId="3195682A" w14:textId="77777777" w:rsidR="00AB129D" w:rsidRDefault="00AB129D" w:rsidP="00D41468">
                      <w:pPr>
                        <w:pStyle w:val="Callout"/>
                      </w:pPr>
                      <w:r>
                        <w:t>Click on Action, then Consult Tracking, and then Cancel.</w:t>
                      </w:r>
                    </w:p>
                  </w:txbxContent>
                </v:textbox>
                <o:callout v:ext="edit" minusx="t" minusy="t"/>
              </v:shape>
            </w:pict>
          </mc:Fallback>
        </mc:AlternateContent>
      </w:r>
    </w:p>
    <w:p w14:paraId="4BC9D4BF" w14:textId="77777777" w:rsidR="004A5973" w:rsidRPr="00EF5256" w:rsidRDefault="004A5973" w:rsidP="00D41468"/>
    <w:p w14:paraId="18F373CA" w14:textId="77777777" w:rsidR="004A5973" w:rsidRPr="00EF5256" w:rsidRDefault="004A5973" w:rsidP="00D41468"/>
    <w:p w14:paraId="4EADBC09" w14:textId="77777777" w:rsidR="004A5973" w:rsidRPr="00EF5256" w:rsidRDefault="004A5973" w:rsidP="00D41468"/>
    <w:p w14:paraId="7A139330" w14:textId="77777777" w:rsidR="004A5973" w:rsidRPr="00EF5256" w:rsidRDefault="00A57AF7" w:rsidP="00D41468">
      <w:r w:rsidRPr="00EF5256">
        <w:rPr>
          <w:noProof/>
        </w:rPr>
        <mc:AlternateContent>
          <mc:Choice Requires="wps">
            <w:drawing>
              <wp:anchor distT="0" distB="0" distL="114300" distR="114300" simplePos="0" relativeHeight="251660800" behindDoc="0" locked="0" layoutInCell="1" allowOverlap="1" wp14:anchorId="1D3057CA" wp14:editId="62A49A27">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DA4D3A" w14:textId="77777777" w:rsidR="00AB129D" w:rsidRDefault="00AB129D" w:rsidP="00D41468">
                            <w:pPr>
                              <w:pStyle w:val="Callout"/>
                            </w:pPr>
                            <w:r>
                              <w:t>Or follow the underlined letters by typing Alt and A together (Alt+A), then C, and then C again.</w:t>
                            </w:r>
                          </w:p>
                          <w:p w14:paraId="00D1A33C" w14:textId="77777777" w:rsidR="00AB129D" w:rsidRDefault="00AB129D"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057CA"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14:paraId="7BDA4D3A" w14:textId="77777777" w:rsidR="00AB129D" w:rsidRDefault="00AB129D" w:rsidP="00D41468">
                      <w:pPr>
                        <w:pStyle w:val="Callout"/>
                      </w:pPr>
                      <w:r>
                        <w:t>Or follow the underlined letters by typing Alt and A together (Alt+A), then C, and then C again.</w:t>
                      </w:r>
                    </w:p>
                    <w:p w14:paraId="00D1A33C" w14:textId="77777777" w:rsidR="00AB129D" w:rsidRDefault="00AB129D" w:rsidP="00D41468">
                      <w:pPr>
                        <w:pStyle w:val="Callout"/>
                      </w:pPr>
                    </w:p>
                  </w:txbxContent>
                </v:textbox>
                <o:callout v:ext="edit" minusx="t"/>
              </v:shape>
            </w:pict>
          </mc:Fallback>
        </mc:AlternateContent>
      </w:r>
    </w:p>
    <w:p w14:paraId="056FDD56" w14:textId="77777777" w:rsidR="004A5973" w:rsidRPr="00EF5256" w:rsidRDefault="004A5973" w:rsidP="00D41468"/>
    <w:p w14:paraId="2F8AE9FC" w14:textId="77777777" w:rsidR="003A2F03" w:rsidRPr="00EF5256" w:rsidRDefault="003A2F03" w:rsidP="00D41468">
      <w:pPr>
        <w:pStyle w:val="Heading5"/>
      </w:pPr>
    </w:p>
    <w:p w14:paraId="7F3F414B" w14:textId="77777777" w:rsidR="003A2F03" w:rsidRPr="00EF5256" w:rsidRDefault="003A2F03" w:rsidP="00D41468">
      <w:pPr>
        <w:pStyle w:val="Heading5"/>
      </w:pPr>
    </w:p>
    <w:p w14:paraId="38B8C582" w14:textId="77777777" w:rsidR="003A2F03" w:rsidRPr="00EF5256" w:rsidRDefault="003A2F03" w:rsidP="00D41468">
      <w:pPr>
        <w:pStyle w:val="Heading5"/>
      </w:pPr>
    </w:p>
    <w:p w14:paraId="237DD3A3" w14:textId="77777777" w:rsidR="003A2F03" w:rsidRPr="00EF5256" w:rsidRDefault="003A2F03" w:rsidP="00D41468">
      <w:pPr>
        <w:pStyle w:val="Heading5"/>
      </w:pPr>
    </w:p>
    <w:p w14:paraId="2D2CCBAA" w14:textId="77777777" w:rsidR="003A2F03" w:rsidRPr="00EF5256" w:rsidRDefault="003A2F03" w:rsidP="00D41468">
      <w:pPr>
        <w:pStyle w:val="Heading5"/>
      </w:pPr>
    </w:p>
    <w:p w14:paraId="2A8DFC1F" w14:textId="77777777" w:rsidR="004A5973" w:rsidRPr="00EF5256" w:rsidRDefault="004A5973" w:rsidP="00D41468">
      <w:pPr>
        <w:pStyle w:val="Heading5"/>
      </w:pPr>
      <w:r w:rsidRPr="00EF5256">
        <w:t xml:space="preserve">2.  </w:t>
      </w:r>
      <w:bookmarkStart w:id="182" w:name="GMRC66c"/>
      <w:r w:rsidRPr="00EF5256">
        <w:t>Consult dialog</w:t>
      </w:r>
      <w:r w:rsidR="00F2141C" w:rsidRPr="00EF5256">
        <w:fldChar w:fldCharType="begin"/>
      </w:r>
      <w:r w:rsidR="00F2141C" w:rsidRPr="00EF5256">
        <w:instrText xml:space="preserve"> XE "</w:instrText>
      </w:r>
      <w:r w:rsidR="00E207ED" w:rsidRPr="00EF5256">
        <w:instrText xml:space="preserve">Clinically </w:instrText>
      </w:r>
      <w:r w:rsidR="00D05730" w:rsidRPr="00EF5256">
        <w:instrText>I</w:instrText>
      </w:r>
      <w:r w:rsidR="00E207ED" w:rsidRPr="00EF5256">
        <w:instrText>ndicated</w:instrText>
      </w:r>
      <w:r w:rsidR="00D05730" w:rsidRPr="00EF5256">
        <w:instrText xml:space="preserve"> D</w:instrText>
      </w:r>
      <w:r w:rsidR="00F2141C" w:rsidRPr="00EF5256">
        <w:instrText xml:space="preserve">ate" </w:instrText>
      </w:r>
      <w:r w:rsidR="00F2141C" w:rsidRPr="00EF5256">
        <w:fldChar w:fldCharType="end"/>
      </w:r>
      <w:r w:rsidRPr="00EF5256">
        <w:t>:</w:t>
      </w:r>
    </w:p>
    <w:bookmarkEnd w:id="182"/>
    <w:p w14:paraId="240DF00E" w14:textId="77777777" w:rsidR="004A5973" w:rsidRPr="00EF5256" w:rsidRDefault="00A57AF7" w:rsidP="00D41468">
      <w:r w:rsidRPr="00EF5256">
        <w:rPr>
          <w:noProof/>
        </w:rPr>
        <mc:AlternateContent>
          <mc:Choice Requires="wps">
            <w:drawing>
              <wp:anchor distT="0" distB="0" distL="114300" distR="114300" simplePos="0" relativeHeight="251661824" behindDoc="0" locked="0" layoutInCell="0" allowOverlap="1" wp14:anchorId="5FBAA5BB" wp14:editId="1674CF6D">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F0A9E9" w14:textId="77777777" w:rsidR="00AB129D" w:rsidRDefault="00AB129D"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AA5BB"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14:paraId="3AF0A9E9" w14:textId="77777777" w:rsidR="00AB129D" w:rsidRDefault="00AB129D"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14:paraId="3DB320B8" w14:textId="77777777" w:rsidR="004A5973" w:rsidRPr="00EF5256" w:rsidRDefault="00A57AF7" w:rsidP="00D41468">
      <w:r w:rsidRPr="00EF5256">
        <w:rPr>
          <w:noProof/>
        </w:rPr>
        <mc:AlternateContent>
          <mc:Choice Requires="wps">
            <w:drawing>
              <wp:anchor distT="0" distB="0" distL="114300" distR="114300" simplePos="0" relativeHeight="251757056" behindDoc="0" locked="0" layoutInCell="1" allowOverlap="1" wp14:anchorId="1A464FEF" wp14:editId="1675344E">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ECC146"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sidRPr="00EF5256">
        <w:rPr>
          <w:noProof/>
        </w:rPr>
        <w:drawing>
          <wp:anchor distT="0" distB="0" distL="114300" distR="114300" simplePos="0" relativeHeight="251756032" behindDoc="1" locked="0" layoutInCell="1" allowOverlap="1" wp14:anchorId="29645BD2" wp14:editId="0A2345B5">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AFADA" w14:textId="77777777" w:rsidR="004A5973" w:rsidRPr="00EF5256" w:rsidRDefault="004A5973" w:rsidP="00D41468"/>
    <w:p w14:paraId="06764608" w14:textId="77777777" w:rsidR="004A5973" w:rsidRPr="00EF5256" w:rsidRDefault="004A5973" w:rsidP="00D41468"/>
    <w:p w14:paraId="0269434D" w14:textId="77777777" w:rsidR="004A5973" w:rsidRPr="00EF5256" w:rsidRDefault="004A5973" w:rsidP="00D41468"/>
    <w:p w14:paraId="1B47A2C3" w14:textId="77777777" w:rsidR="004A5973" w:rsidRPr="00EF5256" w:rsidRDefault="004A5973" w:rsidP="00D41468"/>
    <w:p w14:paraId="263BD8C1"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64896" behindDoc="0" locked="0" layoutInCell="0" allowOverlap="1" wp14:anchorId="0635EFFF" wp14:editId="5E44C8CD">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14:paraId="72D0717E" w14:textId="77777777" w:rsidR="00AB129D" w:rsidRDefault="00AB129D"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EFFF"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14:paraId="72D0717E" w14:textId="77777777" w:rsidR="00AB129D" w:rsidRDefault="00AB129D" w:rsidP="00D41468">
                      <w:pPr>
                        <w:pStyle w:val="Callout"/>
                      </w:pPr>
                      <w:r>
                        <w:t>A notification is automatically sent to the consult originator so that the consult can be edited and resubmitted.</w:t>
                      </w:r>
                    </w:p>
                  </w:txbxContent>
                </v:textbox>
                <w10:wrap type="square"/>
              </v:shape>
            </w:pict>
          </mc:Fallback>
        </mc:AlternateContent>
      </w:r>
      <w:r w:rsidRPr="00EF5256">
        <w:rPr>
          <w:noProof/>
        </w:rPr>
        <mc:AlternateContent>
          <mc:Choice Requires="wps">
            <w:drawing>
              <wp:anchor distT="0" distB="0" distL="114300" distR="114300" simplePos="0" relativeHeight="251662848" behindDoc="0" locked="0" layoutInCell="0" allowOverlap="1" wp14:anchorId="0FD83F09" wp14:editId="75F6F895">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E87099" w14:textId="77777777" w:rsidR="00AB129D" w:rsidRDefault="00AB129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83F09"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14:paraId="28E87099" w14:textId="77777777" w:rsidR="00AB129D" w:rsidRDefault="00AB129D" w:rsidP="00D41468">
                      <w:pPr>
                        <w:pStyle w:val="Callout"/>
                      </w:pPr>
                      <w:r>
                        <w:t>b) When finished, click the OK button.</w:t>
                      </w:r>
                    </w:p>
                  </w:txbxContent>
                </v:textbox>
                <o:callout v:ext="edit" minusx="t" minusy="t"/>
              </v:shape>
            </w:pict>
          </mc:Fallback>
        </mc:AlternateContent>
      </w:r>
      <w:r w:rsidR="004A5973" w:rsidRPr="00EF5256">
        <w:br w:type="page"/>
      </w:r>
      <w:r w:rsidR="004A5973" w:rsidRPr="00EF5256">
        <w:lastRenderedPageBreak/>
        <w:t>Discontinue Order</w:t>
      </w:r>
      <w:bookmarkStart w:id="183" w:name="WindowsDC"/>
      <w:bookmarkEnd w:id="183"/>
      <w:r w:rsidR="004A5973" w:rsidRPr="00EF5256">
        <w:fldChar w:fldCharType="begin"/>
      </w:r>
      <w:r w:rsidR="004A5973" w:rsidRPr="00EF5256">
        <w:instrText xml:space="preserve"> XE "Discontinue Order (DC)" </w:instrText>
      </w:r>
      <w:r w:rsidR="004A5973" w:rsidRPr="00EF5256">
        <w:fldChar w:fldCharType="end"/>
      </w:r>
    </w:p>
    <w:p w14:paraId="783471E0" w14:textId="77777777" w:rsidR="004A5973" w:rsidRPr="00EF5256" w:rsidRDefault="00A57AF7" w:rsidP="00D41468">
      <w:r w:rsidRPr="00EF5256">
        <w:rPr>
          <w:noProof/>
        </w:rPr>
        <mc:AlternateContent>
          <mc:Choice Requires="wps">
            <w:drawing>
              <wp:anchor distT="0" distB="0" distL="114300" distR="114300" simplePos="0" relativeHeight="251675136" behindDoc="0" locked="0" layoutInCell="1" allowOverlap="1" wp14:anchorId="1EAB74CD" wp14:editId="32AC9BF0">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674C1B5" w14:textId="77777777" w:rsidR="00AB129D" w:rsidRDefault="00AB129D"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74CD"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14:paraId="3674C1B5" w14:textId="77777777" w:rsidR="00AB129D" w:rsidRDefault="00AB129D" w:rsidP="00D41468">
                      <w:pPr>
                        <w:pStyle w:val="Callout"/>
                      </w:pPr>
                      <w:r>
                        <w:t>This is a consult originator’s action. If you are the consult receiver, use the Cancel (Deny) action.</w:t>
                      </w:r>
                    </w:p>
                  </w:txbxContent>
                </v:textbox>
              </v:shape>
            </w:pict>
          </mc:Fallback>
        </mc:AlternateContent>
      </w:r>
    </w:p>
    <w:p w14:paraId="38380091" w14:textId="77777777" w:rsidR="004A5973" w:rsidRPr="00EF5256" w:rsidRDefault="004A5973" w:rsidP="00D41468">
      <w:pPr>
        <w:pStyle w:val="Heading5"/>
      </w:pPr>
    </w:p>
    <w:p w14:paraId="577A7CE9" w14:textId="77777777" w:rsidR="003A2F03" w:rsidRPr="00EF5256" w:rsidRDefault="003A2F03" w:rsidP="00D41468">
      <w:pPr>
        <w:pStyle w:val="Heading5"/>
      </w:pPr>
    </w:p>
    <w:p w14:paraId="1116E65E" w14:textId="77777777" w:rsidR="003A2F03" w:rsidRPr="00EF5256" w:rsidRDefault="003A2F03" w:rsidP="00D41468">
      <w:pPr>
        <w:pStyle w:val="Heading5"/>
      </w:pPr>
    </w:p>
    <w:p w14:paraId="369050F5" w14:textId="77777777" w:rsidR="003A2F03" w:rsidRPr="00EF5256" w:rsidRDefault="003A2F03" w:rsidP="00D41468">
      <w:pPr>
        <w:pStyle w:val="Heading5"/>
      </w:pPr>
    </w:p>
    <w:p w14:paraId="597E924E" w14:textId="77777777" w:rsidR="004A5973" w:rsidRPr="00EF5256" w:rsidRDefault="004A5973" w:rsidP="00D41468">
      <w:pPr>
        <w:pStyle w:val="Heading5"/>
      </w:pPr>
      <w:r w:rsidRPr="00EF5256">
        <w:t>1. Select Discontinue:</w:t>
      </w:r>
    </w:p>
    <w:p w14:paraId="67BFA93A" w14:textId="77777777" w:rsidR="004A5973" w:rsidRPr="00EF5256" w:rsidRDefault="00A57AF7" w:rsidP="00D41468">
      <w:r w:rsidRPr="00EF5256">
        <w:rPr>
          <w:noProof/>
        </w:rPr>
        <w:drawing>
          <wp:anchor distT="0" distB="0" distL="114300" distR="114300" simplePos="0" relativeHeight="251731456" behindDoc="1" locked="0" layoutInCell="1" allowOverlap="1" wp14:anchorId="22E71A42" wp14:editId="16E7282D">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C0FAE" w14:textId="77777777" w:rsidR="004A5973" w:rsidRPr="00EF5256" w:rsidRDefault="004A5973" w:rsidP="00D41468"/>
    <w:p w14:paraId="3582587C" w14:textId="77777777" w:rsidR="004A5973" w:rsidRPr="00EF5256" w:rsidRDefault="004A5973" w:rsidP="00D41468"/>
    <w:p w14:paraId="64895174" w14:textId="77777777" w:rsidR="004A5973" w:rsidRPr="00EF5256" w:rsidRDefault="004A5973" w:rsidP="00D41468"/>
    <w:p w14:paraId="0306C921" w14:textId="77777777" w:rsidR="004A5973" w:rsidRPr="00EF5256" w:rsidRDefault="004A5973" w:rsidP="00D41468"/>
    <w:p w14:paraId="365E9F60" w14:textId="77777777" w:rsidR="004A5973" w:rsidRPr="00EF5256" w:rsidRDefault="004A5973" w:rsidP="00D41468"/>
    <w:p w14:paraId="6714FC0B" w14:textId="77777777" w:rsidR="004A5973" w:rsidRPr="00EF5256" w:rsidRDefault="00A57AF7" w:rsidP="00D41468">
      <w:r w:rsidRPr="00EF5256">
        <w:rPr>
          <w:noProof/>
        </w:rPr>
        <mc:AlternateContent>
          <mc:Choice Requires="wps">
            <w:drawing>
              <wp:anchor distT="0" distB="0" distL="114300" distR="114300" simplePos="0" relativeHeight="251670016" behindDoc="0" locked="0" layoutInCell="0" allowOverlap="1" wp14:anchorId="3CFD03CA" wp14:editId="51873420">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14:paraId="3607D4AC" w14:textId="77777777" w:rsidR="00AB129D" w:rsidRDefault="00AB129D"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D03CA"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14:paraId="3607D4AC" w14:textId="77777777" w:rsidR="00AB129D" w:rsidRDefault="00AB129D" w:rsidP="00D41468">
                      <w:pPr>
                        <w:pStyle w:val="Callout"/>
                      </w:pPr>
                      <w:r>
                        <w:t>Click on Action, then Consult Tracking, then Discontinue.</w:t>
                      </w:r>
                    </w:p>
                  </w:txbxContent>
                </v:textbox>
                <o:callout v:ext="edit" minusx="t"/>
              </v:shape>
            </w:pict>
          </mc:Fallback>
        </mc:AlternateContent>
      </w:r>
    </w:p>
    <w:p w14:paraId="6576A944" w14:textId="77777777" w:rsidR="004A5973" w:rsidRPr="00EF5256" w:rsidRDefault="004A5973" w:rsidP="00D41468"/>
    <w:p w14:paraId="14488D4B" w14:textId="77777777" w:rsidR="004A5973" w:rsidRPr="00EF5256" w:rsidRDefault="004A5973" w:rsidP="00D41468">
      <w:pPr>
        <w:pStyle w:val="BlankLine"/>
      </w:pPr>
    </w:p>
    <w:p w14:paraId="3E6125D3" w14:textId="77777777" w:rsidR="003A2F03" w:rsidRPr="00EF5256" w:rsidRDefault="003A2F03" w:rsidP="00D41468">
      <w:pPr>
        <w:pStyle w:val="Heading5"/>
      </w:pPr>
    </w:p>
    <w:p w14:paraId="2FF4F69B" w14:textId="77777777" w:rsidR="003A2F03" w:rsidRPr="00EF5256" w:rsidRDefault="00A57AF7" w:rsidP="00D41468">
      <w:pPr>
        <w:pStyle w:val="Heading5"/>
      </w:pPr>
      <w:r w:rsidRPr="00EF5256">
        <w:rPr>
          <w:noProof/>
        </w:rPr>
        <mc:AlternateContent>
          <mc:Choice Requires="wps">
            <w:drawing>
              <wp:anchor distT="0" distB="0" distL="114300" distR="114300" simplePos="0" relativeHeight="251671040" behindDoc="0" locked="0" layoutInCell="0" allowOverlap="1" wp14:anchorId="4AE77E00" wp14:editId="2DD99FB1">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14:paraId="38650E8C" w14:textId="77777777" w:rsidR="00AB129D" w:rsidRDefault="00AB129D"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77E00"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14:paraId="38650E8C" w14:textId="77777777" w:rsidR="00AB129D" w:rsidRDefault="00AB129D" w:rsidP="00D41468">
                      <w:pPr>
                        <w:pStyle w:val="Callout"/>
                      </w:pPr>
                      <w:r>
                        <w:t>Or follow the underlined characters on the keyboard by pressing Alt+A (together), then C, and then D.</w:t>
                      </w:r>
                    </w:p>
                  </w:txbxContent>
                </v:textbox>
              </v:shape>
            </w:pict>
          </mc:Fallback>
        </mc:AlternateContent>
      </w:r>
    </w:p>
    <w:p w14:paraId="17EBDA24" w14:textId="77777777" w:rsidR="003A2F03" w:rsidRPr="00EF5256" w:rsidRDefault="003A2F03" w:rsidP="00D41468">
      <w:pPr>
        <w:pStyle w:val="Heading5"/>
      </w:pPr>
    </w:p>
    <w:p w14:paraId="4E1C6348" w14:textId="77777777" w:rsidR="003A2F03" w:rsidRPr="00EF5256" w:rsidRDefault="003A2F03" w:rsidP="00D41468">
      <w:pPr>
        <w:pStyle w:val="Heading5"/>
      </w:pPr>
    </w:p>
    <w:p w14:paraId="32199095" w14:textId="77777777" w:rsidR="003A2F03" w:rsidRPr="00EF5256" w:rsidRDefault="003A2F03" w:rsidP="00D41468">
      <w:pPr>
        <w:pStyle w:val="Heading5"/>
      </w:pPr>
    </w:p>
    <w:p w14:paraId="19CC6C4A" w14:textId="77777777" w:rsidR="003A2F03" w:rsidRPr="00EF5256" w:rsidRDefault="003A2F03" w:rsidP="00D41468">
      <w:pPr>
        <w:pStyle w:val="Heading5"/>
      </w:pPr>
    </w:p>
    <w:p w14:paraId="52630349" w14:textId="77777777" w:rsidR="004A5973" w:rsidRPr="00EF5256" w:rsidRDefault="004A5973" w:rsidP="00D41468">
      <w:pPr>
        <w:pStyle w:val="Heading5"/>
      </w:pPr>
      <w:r w:rsidRPr="00EF5256">
        <w:t>2. Fill out the Discontinue Consult dialog:</w:t>
      </w:r>
    </w:p>
    <w:p w14:paraId="3B81EE66" w14:textId="77777777" w:rsidR="004A5973" w:rsidRPr="00EF5256" w:rsidRDefault="00A57AF7" w:rsidP="00D41468">
      <w:r w:rsidRPr="00EF5256">
        <w:rPr>
          <w:noProof/>
        </w:rPr>
        <w:drawing>
          <wp:anchor distT="0" distB="0" distL="114300" distR="114300" simplePos="0" relativeHeight="251732480" behindDoc="1" locked="0" layoutInCell="1" allowOverlap="1" wp14:anchorId="10D00D0A" wp14:editId="1890F3E7">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72064" behindDoc="0" locked="0" layoutInCell="1" allowOverlap="1" wp14:anchorId="0BE9B266" wp14:editId="1F6D9F7D">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14:paraId="447905AE" w14:textId="77777777" w:rsidR="00AB129D" w:rsidRDefault="00AB129D"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B266"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14:paraId="447905AE" w14:textId="77777777" w:rsidR="00AB129D" w:rsidRDefault="00AB129D" w:rsidP="00D41468">
                      <w:pPr>
                        <w:pStyle w:val="Callout"/>
                      </w:pPr>
                      <w:r>
                        <w:t>a) Type in the reason.</w:t>
                      </w:r>
                    </w:p>
                  </w:txbxContent>
                </v:textbox>
                <o:callout v:ext="edit" minusx="t"/>
              </v:shape>
            </w:pict>
          </mc:Fallback>
        </mc:AlternateContent>
      </w:r>
    </w:p>
    <w:p w14:paraId="71DBC803" w14:textId="77777777" w:rsidR="004A5973" w:rsidRPr="00EF5256" w:rsidRDefault="004A5973" w:rsidP="00D41468"/>
    <w:p w14:paraId="17951932" w14:textId="77777777" w:rsidR="004A5973" w:rsidRPr="00EF5256" w:rsidRDefault="004A5973" w:rsidP="00D41468"/>
    <w:p w14:paraId="4DF4619D" w14:textId="77777777" w:rsidR="004A5973" w:rsidRPr="00EF5256" w:rsidRDefault="004A5973" w:rsidP="00D41468"/>
    <w:p w14:paraId="3351A4B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73088" behindDoc="0" locked="0" layoutInCell="0" allowOverlap="1" wp14:anchorId="4B8C4D3C" wp14:editId="607BD3E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14:paraId="65DCD36D" w14:textId="77777777" w:rsidR="00AB129D" w:rsidRDefault="00AB129D"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C4D3C"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14:paraId="65DCD36D" w14:textId="77777777" w:rsidR="00AB129D" w:rsidRDefault="00AB129D" w:rsidP="00D41468">
                      <w:pPr>
                        <w:pStyle w:val="Callout"/>
                      </w:pPr>
                      <w:r>
                        <w:t>b) When finished, click the OK button.</w:t>
                      </w:r>
                    </w:p>
                  </w:txbxContent>
                </v:textbox>
                <o:callout v:ext="edit" minusx="t" minusy="t"/>
              </v:shape>
            </w:pict>
          </mc:Fallback>
        </mc:AlternateContent>
      </w:r>
      <w:r w:rsidRPr="00EF5256">
        <w:rPr>
          <w:noProof/>
        </w:rPr>
        <mc:AlternateContent>
          <mc:Choice Requires="wps">
            <w:drawing>
              <wp:anchor distT="0" distB="0" distL="114300" distR="114300" simplePos="0" relativeHeight="251674112" behindDoc="0" locked="0" layoutInCell="1" allowOverlap="1" wp14:anchorId="097E4933" wp14:editId="4CCAE70B">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4D1C12D" w14:textId="77777777" w:rsidR="00AB129D" w:rsidRDefault="00AB129D"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E4933"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14:paraId="44D1C12D" w14:textId="77777777" w:rsidR="00AB129D" w:rsidRDefault="00AB129D" w:rsidP="00D41468">
                      <w:pPr>
                        <w:pStyle w:val="Callout"/>
                      </w:pPr>
                      <w:r>
                        <w:t>A notification is automatically sent to the originator of the consult with information about the discontinuation of the order.</w:t>
                      </w:r>
                    </w:p>
                  </w:txbxContent>
                </v:textbox>
              </v:shape>
            </w:pict>
          </mc:Fallback>
        </mc:AlternateContent>
      </w:r>
      <w:r w:rsidR="004A5973" w:rsidRPr="00EF5256">
        <w:br w:type="page"/>
      </w:r>
      <w:r w:rsidR="004A5973" w:rsidRPr="00EF5256">
        <w:lastRenderedPageBreak/>
        <w:t>Detailed Display</w:t>
      </w:r>
      <w:bookmarkStart w:id="184" w:name="WindowsDD"/>
      <w:bookmarkEnd w:id="176"/>
      <w:bookmarkEnd w:id="177"/>
      <w:bookmarkEnd w:id="184"/>
      <w:r w:rsidR="004A5973" w:rsidRPr="00EF5256">
        <w:fldChar w:fldCharType="begin"/>
      </w:r>
      <w:r w:rsidR="004A5973" w:rsidRPr="00EF5256">
        <w:instrText xml:space="preserve"> XE "Detailed Display (DD)" </w:instrText>
      </w:r>
      <w:r w:rsidR="004A5973" w:rsidRPr="00EF5256">
        <w:fldChar w:fldCharType="end"/>
      </w:r>
    </w:p>
    <w:p w14:paraId="3DECB8C9" w14:textId="77777777" w:rsidR="004A5973" w:rsidRPr="00EF5256" w:rsidRDefault="00A57AF7" w:rsidP="00D41468">
      <w:r w:rsidRPr="00EF5256">
        <w:rPr>
          <w:noProof/>
        </w:rPr>
        <mc:AlternateContent>
          <mc:Choice Requires="wps">
            <w:drawing>
              <wp:anchor distT="0" distB="0" distL="114300" distR="114300" simplePos="0" relativeHeight="251575808" behindDoc="0" locked="0" layoutInCell="1" allowOverlap="1" wp14:anchorId="1F0E6FB5" wp14:editId="07E03D03">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14:paraId="2E394F46" w14:textId="77777777" w:rsidR="00AB129D" w:rsidRDefault="00AB129D" w:rsidP="00D41468">
                            <w:pPr>
                              <w:pStyle w:val="Callout"/>
                            </w:pPr>
                            <w:r>
                              <w:t>Postings codes have the following meanings:</w:t>
                            </w:r>
                          </w:p>
                          <w:p w14:paraId="67A2EC99" w14:textId="77777777" w:rsidR="00AB129D" w:rsidRDefault="00AB129D" w:rsidP="00D41468">
                            <w:pPr>
                              <w:pStyle w:val="Callout"/>
                            </w:pPr>
                            <w:r>
                              <w:t>C–There are Crisis Note(s) present.</w:t>
                            </w:r>
                          </w:p>
                          <w:p w14:paraId="705B94F4" w14:textId="77777777" w:rsidR="00AB129D" w:rsidRDefault="00AB129D" w:rsidP="00D41468">
                            <w:pPr>
                              <w:pStyle w:val="Callout"/>
                            </w:pPr>
                            <w:r>
                              <w:t>W—There are Clinical Warning Note(s) present.</w:t>
                            </w:r>
                          </w:p>
                          <w:p w14:paraId="046E39A6" w14:textId="77777777" w:rsidR="00AB129D" w:rsidRDefault="00AB129D" w:rsidP="00D41468">
                            <w:pPr>
                              <w:pStyle w:val="Callout"/>
                            </w:pPr>
                            <w:r>
                              <w:t>A—There are allergies present.</w:t>
                            </w:r>
                          </w:p>
                          <w:p w14:paraId="13A64317" w14:textId="77777777" w:rsidR="00AB129D" w:rsidRDefault="00AB129D" w:rsidP="00D41468">
                            <w:pPr>
                              <w:pStyle w:val="Callout"/>
                            </w:pPr>
                            <w:r>
                              <w:t>D—There are Directive Note(s) present.</w:t>
                            </w:r>
                          </w:p>
                          <w:p w14:paraId="6C687C28" w14:textId="77777777" w:rsidR="00AB129D" w:rsidRDefault="00AB129D"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E6FB5"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14:paraId="2E394F46" w14:textId="77777777" w:rsidR="00AB129D" w:rsidRDefault="00AB129D" w:rsidP="00D41468">
                      <w:pPr>
                        <w:pStyle w:val="Callout"/>
                      </w:pPr>
                      <w:r>
                        <w:t>Postings codes have the following meanings:</w:t>
                      </w:r>
                    </w:p>
                    <w:p w14:paraId="67A2EC99" w14:textId="77777777" w:rsidR="00AB129D" w:rsidRDefault="00AB129D" w:rsidP="00D41468">
                      <w:pPr>
                        <w:pStyle w:val="Callout"/>
                      </w:pPr>
                      <w:r>
                        <w:t>C–There are Crisis Note(s) present.</w:t>
                      </w:r>
                    </w:p>
                    <w:p w14:paraId="705B94F4" w14:textId="77777777" w:rsidR="00AB129D" w:rsidRDefault="00AB129D" w:rsidP="00D41468">
                      <w:pPr>
                        <w:pStyle w:val="Callout"/>
                      </w:pPr>
                      <w:r>
                        <w:t>W—There are Clinical Warning Note(s) present.</w:t>
                      </w:r>
                    </w:p>
                    <w:p w14:paraId="046E39A6" w14:textId="77777777" w:rsidR="00AB129D" w:rsidRDefault="00AB129D" w:rsidP="00D41468">
                      <w:pPr>
                        <w:pStyle w:val="Callout"/>
                      </w:pPr>
                      <w:r>
                        <w:t>A—There are allergies present.</w:t>
                      </w:r>
                    </w:p>
                    <w:p w14:paraId="13A64317" w14:textId="77777777" w:rsidR="00AB129D" w:rsidRDefault="00AB129D" w:rsidP="00D41468">
                      <w:pPr>
                        <w:pStyle w:val="Callout"/>
                      </w:pPr>
                      <w:r>
                        <w:t>D—There are Directive Note(s) present.</w:t>
                      </w:r>
                    </w:p>
                    <w:p w14:paraId="6C687C28" w14:textId="77777777" w:rsidR="00AB129D" w:rsidRDefault="00AB129D" w:rsidP="00D41468">
                      <w:pPr>
                        <w:pStyle w:val="Callout"/>
                      </w:pPr>
                      <w:r>
                        <w:t>Click here for specifics.</w:t>
                      </w:r>
                    </w:p>
                  </w:txbxContent>
                </v:textbox>
                <o:callout v:ext="edit" minusx="t" minusy="t"/>
              </v:shape>
            </w:pict>
          </mc:Fallback>
        </mc:AlternateContent>
      </w:r>
      <w:r w:rsidR="004A5973" w:rsidRPr="00EF5256">
        <w:t>Consults in Windows always show the detailed display of whatever consult is selected.</w:t>
      </w:r>
    </w:p>
    <w:p w14:paraId="7F6FEA36" w14:textId="77777777" w:rsidR="004A5973" w:rsidRPr="00EF5256" w:rsidRDefault="00A57AF7" w:rsidP="00D41468">
      <w:r w:rsidRPr="00EF5256">
        <w:rPr>
          <w:noProof/>
        </w:rPr>
        <mc:AlternateContent>
          <mc:Choice Requires="wps">
            <w:drawing>
              <wp:anchor distT="0" distB="0" distL="114300" distR="114300" simplePos="0" relativeHeight="251577856" behindDoc="0" locked="0" layoutInCell="0" allowOverlap="1" wp14:anchorId="40914FCA" wp14:editId="21AEDEF6">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14:paraId="5B9DA308" w14:textId="77777777" w:rsidR="00AB129D" w:rsidRDefault="00AB129D"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4FCA"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14:paraId="5B9DA308" w14:textId="77777777" w:rsidR="00AB129D" w:rsidRDefault="00AB129D" w:rsidP="00D41468">
                      <w:pPr>
                        <w:pStyle w:val="Callout"/>
                      </w:pPr>
                      <w:r>
                        <w:t>a) Click on the consult you want to see.</w:t>
                      </w:r>
                    </w:p>
                  </w:txbxContent>
                </v:textbox>
                <o:callout v:ext="edit" minusy="t"/>
              </v:shape>
            </w:pict>
          </mc:Fallback>
        </mc:AlternateContent>
      </w:r>
    </w:p>
    <w:p w14:paraId="49845222" w14:textId="77777777" w:rsidR="004A5973" w:rsidRPr="00EF5256" w:rsidRDefault="004A5973" w:rsidP="00055EBF">
      <w:pPr>
        <w:pStyle w:val="BodyText"/>
      </w:pPr>
    </w:p>
    <w:p w14:paraId="744FAF3A" w14:textId="77777777" w:rsidR="003A2F03" w:rsidRPr="00EF5256" w:rsidRDefault="003A2F03" w:rsidP="00055EBF">
      <w:pPr>
        <w:pStyle w:val="BodyText"/>
      </w:pPr>
    </w:p>
    <w:p w14:paraId="30022BD9" w14:textId="77777777" w:rsidR="003A2F03" w:rsidRPr="00EF5256" w:rsidRDefault="003A2F03" w:rsidP="00055EBF">
      <w:pPr>
        <w:pStyle w:val="BodyText"/>
      </w:pPr>
    </w:p>
    <w:p w14:paraId="5E58ED56" w14:textId="77777777" w:rsidR="003A2F03" w:rsidRPr="00EF5256" w:rsidRDefault="003A2F03" w:rsidP="00055EBF">
      <w:pPr>
        <w:pStyle w:val="BodyText"/>
      </w:pPr>
    </w:p>
    <w:p w14:paraId="1495DD5A" w14:textId="77777777" w:rsidR="004A688F" w:rsidRPr="00EF5256" w:rsidRDefault="00A57AF7" w:rsidP="00D41468">
      <w:pPr>
        <w:pStyle w:val="Heading3"/>
      </w:pPr>
      <w:bookmarkStart w:id="185" w:name="_Toc6930161"/>
      <w:r w:rsidRPr="00EF5256">
        <w:rPr>
          <w:noProof/>
        </w:rPr>
        <w:drawing>
          <wp:anchor distT="0" distB="0" distL="114300" distR="114300" simplePos="0" relativeHeight="251743744" behindDoc="1" locked="0" layoutInCell="1" allowOverlap="1" wp14:anchorId="4CAC5065" wp14:editId="0995020B">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76832" behindDoc="0" locked="0" layoutInCell="1" allowOverlap="1" wp14:anchorId="347C212F" wp14:editId="1911E2F7">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14:paraId="7B9435AD" w14:textId="77777777" w:rsidR="00AB129D" w:rsidRDefault="00AB129D" w:rsidP="00D41468">
                            <w:pPr>
                              <w:pStyle w:val="Callout"/>
                            </w:pPr>
                            <w:r>
                              <w:t>The Detailed Display includes:</w:t>
                            </w:r>
                          </w:p>
                          <w:p w14:paraId="7FDC23A2" w14:textId="77777777" w:rsidR="00AB129D" w:rsidRDefault="00AB129D" w:rsidP="00D41468">
                            <w:pPr>
                              <w:pStyle w:val="Callout"/>
                            </w:pPr>
                            <w:r>
                              <w:t>Current Primary Care information.</w:t>
                            </w:r>
                          </w:p>
                          <w:p w14:paraId="3B4FEC5F" w14:textId="77777777" w:rsidR="00AB129D" w:rsidRDefault="00AB129D" w:rsidP="00D41468">
                            <w:pPr>
                              <w:pStyle w:val="Callout"/>
                            </w:pPr>
                            <w:r>
                              <w:t>Current Eligibility information.</w:t>
                            </w:r>
                          </w:p>
                          <w:p w14:paraId="042BCF5C" w14:textId="77777777" w:rsidR="00AB129D" w:rsidRDefault="00AB129D" w:rsidP="00D41468">
                            <w:pPr>
                              <w:pStyle w:val="Callout"/>
                            </w:pPr>
                            <w:r>
                              <w:t>Order information.</w:t>
                            </w:r>
                          </w:p>
                          <w:p w14:paraId="1FBE9D8B" w14:textId="77777777" w:rsidR="00AB129D" w:rsidRDefault="00AB129D" w:rsidP="00D41468">
                            <w:pPr>
                              <w:pStyle w:val="Callout"/>
                            </w:pPr>
                            <w:r>
                              <w:t>Last action information.</w:t>
                            </w:r>
                          </w:p>
                          <w:p w14:paraId="6EAE9BE9" w14:textId="77777777" w:rsidR="00AB129D" w:rsidRDefault="00AB129D" w:rsidP="00D41468">
                            <w:pPr>
                              <w:pStyle w:val="Callout"/>
                            </w:pPr>
                            <w:r>
                              <w:t>A record of activity.</w:t>
                            </w:r>
                          </w:p>
                          <w:p w14:paraId="3BA01F3F" w14:textId="77777777" w:rsidR="00AB129D" w:rsidRDefault="00AB129D" w:rsidP="00D41468">
                            <w:pPr>
                              <w:pStyle w:val="Callout"/>
                            </w:pPr>
                            <w:r>
                              <w:t>All signed notes.</w:t>
                            </w:r>
                          </w:p>
                          <w:p w14:paraId="08DB996B" w14:textId="77777777" w:rsidR="00AB129D" w:rsidRDefault="00AB129D" w:rsidP="00D41468">
                            <w:pPr>
                              <w:pStyle w:val="Callout"/>
                            </w:pPr>
                            <w:r>
                              <w:t>Information about unsigned notes.</w:t>
                            </w:r>
                          </w:p>
                          <w:p w14:paraId="6B995611" w14:textId="77777777" w:rsidR="00AB129D" w:rsidRDefault="00AB129D" w:rsidP="00D41468">
                            <w:pPr>
                              <w:pStyle w:val="Callout"/>
                            </w:pPr>
                            <w:r>
                              <w:t>Notes, Results, and Addenda</w:t>
                            </w:r>
                          </w:p>
                          <w:p w14:paraId="7487ACDA" w14:textId="77777777" w:rsidR="00AB129D" w:rsidRDefault="00AB129D"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C212F"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14:paraId="7B9435AD" w14:textId="77777777" w:rsidR="00AB129D" w:rsidRDefault="00AB129D" w:rsidP="00D41468">
                      <w:pPr>
                        <w:pStyle w:val="Callout"/>
                      </w:pPr>
                      <w:r>
                        <w:t>The Detailed Display includes:</w:t>
                      </w:r>
                    </w:p>
                    <w:p w14:paraId="7FDC23A2" w14:textId="77777777" w:rsidR="00AB129D" w:rsidRDefault="00AB129D" w:rsidP="00D41468">
                      <w:pPr>
                        <w:pStyle w:val="Callout"/>
                      </w:pPr>
                      <w:r>
                        <w:t>Current Primary Care information.</w:t>
                      </w:r>
                    </w:p>
                    <w:p w14:paraId="3B4FEC5F" w14:textId="77777777" w:rsidR="00AB129D" w:rsidRDefault="00AB129D" w:rsidP="00D41468">
                      <w:pPr>
                        <w:pStyle w:val="Callout"/>
                      </w:pPr>
                      <w:r>
                        <w:t>Current Eligibility information.</w:t>
                      </w:r>
                    </w:p>
                    <w:p w14:paraId="042BCF5C" w14:textId="77777777" w:rsidR="00AB129D" w:rsidRDefault="00AB129D" w:rsidP="00D41468">
                      <w:pPr>
                        <w:pStyle w:val="Callout"/>
                      </w:pPr>
                      <w:r>
                        <w:t>Order information.</w:t>
                      </w:r>
                    </w:p>
                    <w:p w14:paraId="1FBE9D8B" w14:textId="77777777" w:rsidR="00AB129D" w:rsidRDefault="00AB129D" w:rsidP="00D41468">
                      <w:pPr>
                        <w:pStyle w:val="Callout"/>
                      </w:pPr>
                      <w:r>
                        <w:t>Last action information.</w:t>
                      </w:r>
                    </w:p>
                    <w:p w14:paraId="6EAE9BE9" w14:textId="77777777" w:rsidR="00AB129D" w:rsidRDefault="00AB129D" w:rsidP="00D41468">
                      <w:pPr>
                        <w:pStyle w:val="Callout"/>
                      </w:pPr>
                      <w:r>
                        <w:t>A record of activity.</w:t>
                      </w:r>
                    </w:p>
                    <w:p w14:paraId="3BA01F3F" w14:textId="77777777" w:rsidR="00AB129D" w:rsidRDefault="00AB129D" w:rsidP="00D41468">
                      <w:pPr>
                        <w:pStyle w:val="Callout"/>
                      </w:pPr>
                      <w:r>
                        <w:t>All signed notes.</w:t>
                      </w:r>
                    </w:p>
                    <w:p w14:paraId="08DB996B" w14:textId="77777777" w:rsidR="00AB129D" w:rsidRDefault="00AB129D" w:rsidP="00D41468">
                      <w:pPr>
                        <w:pStyle w:val="Callout"/>
                      </w:pPr>
                      <w:r>
                        <w:t>Information about unsigned notes.</w:t>
                      </w:r>
                    </w:p>
                    <w:p w14:paraId="6B995611" w14:textId="77777777" w:rsidR="00AB129D" w:rsidRDefault="00AB129D" w:rsidP="00D41468">
                      <w:pPr>
                        <w:pStyle w:val="Callout"/>
                      </w:pPr>
                      <w:r>
                        <w:t>Notes, Results, and Addenda</w:t>
                      </w:r>
                    </w:p>
                    <w:p w14:paraId="7487ACDA" w14:textId="77777777" w:rsidR="00AB129D" w:rsidRDefault="00AB129D" w:rsidP="00D41468">
                      <w:pPr>
                        <w:pStyle w:val="Callout"/>
                      </w:pPr>
                      <w:r>
                        <w:t>All other text fields associated with the consult.</w:t>
                      </w:r>
                    </w:p>
                  </w:txbxContent>
                </v:textbox>
                <o:callout v:ext="edit" minusx="t"/>
              </v:shape>
            </w:pict>
          </mc:Fallback>
        </mc:AlternateContent>
      </w:r>
      <w:r w:rsidRPr="00EF5256">
        <w:rPr>
          <w:noProof/>
        </w:rPr>
        <mc:AlternateContent>
          <mc:Choice Requires="wps">
            <w:drawing>
              <wp:anchor distT="0" distB="0" distL="114300" distR="114300" simplePos="0" relativeHeight="251578880" behindDoc="0" locked="0" layoutInCell="1" allowOverlap="1" wp14:anchorId="5E3CDDDE" wp14:editId="60187A11">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14:paraId="67B8D15D" w14:textId="77777777" w:rsidR="00AB129D" w:rsidRDefault="00AB129D"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CDDD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14:paraId="67B8D15D" w14:textId="77777777" w:rsidR="00AB129D" w:rsidRDefault="00AB129D" w:rsidP="00D41468">
                      <w:pPr>
                        <w:pStyle w:val="Callout"/>
                      </w:pPr>
                      <w:r>
                        <w:t>The consult number can be used to quickly access a specific consult in a variety of situations.</w:t>
                      </w:r>
                    </w:p>
                  </w:txbxContent>
                </v:textbox>
              </v:shape>
            </w:pict>
          </mc:Fallback>
        </mc:AlternateContent>
      </w:r>
      <w:r w:rsidRPr="00EF5256">
        <w:rPr>
          <w:noProof/>
        </w:rPr>
        <w:drawing>
          <wp:anchor distT="0" distB="0" distL="114300" distR="114300" simplePos="0" relativeHeight="251733504" behindDoc="1" locked="0" layoutInCell="1" allowOverlap="1" wp14:anchorId="260FD803" wp14:editId="48DEABE7">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br w:type="page"/>
      </w:r>
      <w:bookmarkStart w:id="186" w:name="gmrc73display"/>
      <w:bookmarkStart w:id="187" w:name="_Toc422557672"/>
      <w:bookmarkEnd w:id="178"/>
      <w:bookmarkEnd w:id="186"/>
      <w:r w:rsidR="004A688F" w:rsidRPr="00EF5256">
        <w:lastRenderedPageBreak/>
        <w:t>Changes made by Patch 73 for ICD-10 Remediation</w:t>
      </w:r>
      <w:bookmarkEnd w:id="185"/>
    </w:p>
    <w:p w14:paraId="3844D199" w14:textId="77777777" w:rsidR="004A688F" w:rsidRPr="00EF5256" w:rsidRDefault="004A688F" w:rsidP="00D41468">
      <w:pPr>
        <w:pStyle w:val="Heading4"/>
      </w:pPr>
    </w:p>
    <w:p w14:paraId="4329BB3D" w14:textId="77777777" w:rsidR="004A688F" w:rsidRPr="00EF5256" w:rsidRDefault="004A688F" w:rsidP="00D41468">
      <w:r w:rsidRPr="00EF5256">
        <w:t>ICD Diagnosis Code Display</w:t>
      </w:r>
    </w:p>
    <w:p w14:paraId="3300F924" w14:textId="77777777" w:rsidR="006E14F1" w:rsidRPr="00EF5256" w:rsidRDefault="006E14F1" w:rsidP="00D41468"/>
    <w:p w14:paraId="476295B9" w14:textId="77777777" w:rsidR="004A688F" w:rsidRPr="00EF5256" w:rsidRDefault="00A57AF7" w:rsidP="00D41468">
      <w:r w:rsidRPr="00EF5256">
        <w:rPr>
          <w:noProof/>
        </w:rPr>
        <mc:AlternateContent>
          <mc:Choice Requires="wps">
            <w:drawing>
              <wp:anchor distT="0" distB="0" distL="114300" distR="114300" simplePos="0" relativeHeight="251758080" behindDoc="0" locked="0" layoutInCell="1" allowOverlap="1" wp14:anchorId="21759B54" wp14:editId="37D4BA43">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B8C13"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rsidRPr="00EF5256">
        <w:t xml:space="preserve"> ICD Diagnose</w:t>
      </w:r>
      <w:r w:rsidR="004A688F" w:rsidRPr="00EF5256">
        <w:t xml:space="preserve">s </w:t>
      </w:r>
      <w:r w:rsidR="003A2F03" w:rsidRPr="00EF5256">
        <w:t xml:space="preserve">will be displayed </w:t>
      </w:r>
      <w:r w:rsidR="004A688F" w:rsidRPr="00EF5256">
        <w:t xml:space="preserve">on the </w:t>
      </w:r>
      <w:r w:rsidR="006E14F1" w:rsidRPr="00EF5256">
        <w:t>user-</w:t>
      </w:r>
      <w:r w:rsidR="004A688F" w:rsidRPr="00EF5256">
        <w:t>selected Consults or Procedures.</w:t>
      </w:r>
    </w:p>
    <w:p w14:paraId="2C16A42A" w14:textId="77777777" w:rsidR="004A688F" w:rsidRPr="00EF5256" w:rsidRDefault="00A57AF7" w:rsidP="00D41468">
      <w:pPr>
        <w:rPr>
          <w:rFonts w:ascii="Arial" w:hAnsi="Arial" w:cs="Arial"/>
        </w:rPr>
      </w:pPr>
      <w:r w:rsidRPr="00EF5256">
        <w:rPr>
          <w:noProof/>
        </w:rPr>
        <mc:AlternateContent>
          <mc:Choice Requires="wps">
            <w:drawing>
              <wp:anchor distT="0" distB="0" distL="114300" distR="114300" simplePos="0" relativeHeight="251760128" behindDoc="0" locked="0" layoutInCell="1" allowOverlap="1" wp14:anchorId="76FA6086" wp14:editId="7E55D9C1">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04723"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EF5256">
        <w:t>If an existing consult (for which ICD-10 diagnosis was entered) is selected for display or the action Display Details is used, the ICD-10-CM diagnosis code and</w:t>
      </w:r>
      <w:r w:rsidR="000270B7" w:rsidRPr="00EF5256">
        <w:t xml:space="preserve"> full description/definition will be displayed.</w:t>
      </w:r>
    </w:p>
    <w:p w14:paraId="7BA49D72" w14:textId="77777777" w:rsidR="000270B7" w:rsidRPr="00EF5256" w:rsidRDefault="000270B7" w:rsidP="00D41468">
      <w:pPr>
        <w:pStyle w:val="ListParagraph"/>
      </w:pPr>
    </w:p>
    <w:p w14:paraId="75391579" w14:textId="77777777" w:rsidR="000270B7" w:rsidRPr="00EF5256" w:rsidRDefault="00A57AF7" w:rsidP="00D41468">
      <w:pPr>
        <w:pStyle w:val="ListParagraph"/>
      </w:pPr>
      <w:r w:rsidRPr="00EF5256">
        <w:rPr>
          <w:noProof/>
          <w:lang w:val="en-US" w:eastAsia="en-US"/>
        </w:rPr>
        <w:drawing>
          <wp:inline distT="0" distB="0" distL="0" distR="0" wp14:anchorId="3E8FC2AA" wp14:editId="2C2BCFD9">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14:paraId="29F9B4ED" w14:textId="77777777" w:rsidR="000270B7" w:rsidRPr="00EF5256" w:rsidRDefault="000270B7" w:rsidP="00D41468">
      <w:pPr>
        <w:pStyle w:val="ListParagraph"/>
      </w:pPr>
    </w:p>
    <w:p w14:paraId="6B9EA636" w14:textId="77777777" w:rsidR="000270B7" w:rsidRPr="00EF5256" w:rsidRDefault="000270B7" w:rsidP="00D41468"/>
    <w:p w14:paraId="405B55B6" w14:textId="77777777" w:rsidR="004A688F" w:rsidRPr="00EF5256" w:rsidRDefault="000270B7" w:rsidP="00D41468">
      <w:r w:rsidRPr="00EF5256">
        <w:br w:type="page"/>
      </w:r>
      <w:r w:rsidR="00A57AF7" w:rsidRPr="00EF5256">
        <w:rPr>
          <w:noProof/>
        </w:rPr>
        <w:lastRenderedPageBreak/>
        <mc:AlternateContent>
          <mc:Choice Requires="wps">
            <w:drawing>
              <wp:anchor distT="0" distB="0" distL="114300" distR="114300" simplePos="0" relativeHeight="251759104" behindDoc="0" locked="0" layoutInCell="1" allowOverlap="1" wp14:anchorId="27D17460" wp14:editId="296A57B9">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EC673"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EF5256">
        <w:t>If the user selects an existing consult to display or uses the action Display Details and the Provisional Diagnosis was entered using free text data entry, the CRT package will not designate the diagnosis as ICD-9 or ICD-10.</w:t>
      </w:r>
    </w:p>
    <w:p w14:paraId="0AF3F6C5" w14:textId="77777777" w:rsidR="000270B7" w:rsidRPr="00EF5256" w:rsidRDefault="000270B7" w:rsidP="00D41468"/>
    <w:p w14:paraId="4C4E9A43" w14:textId="77777777" w:rsidR="000270B7" w:rsidRPr="00EF5256" w:rsidRDefault="00A57AF7" w:rsidP="00D41468">
      <w:r w:rsidRPr="00EF5256">
        <w:rPr>
          <w:noProof/>
        </w:rPr>
        <w:drawing>
          <wp:anchor distT="0" distB="0" distL="114300" distR="114300" simplePos="0" relativeHeight="251764224" behindDoc="0" locked="0" layoutInCell="1" allowOverlap="1" wp14:anchorId="6FB42DAB" wp14:editId="6E48F4AD">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7E80ED1A" w14:textId="77777777" w:rsidR="00726D89" w:rsidRPr="00EF5256" w:rsidRDefault="00726D89" w:rsidP="00D41468"/>
    <w:p w14:paraId="33150CCF" w14:textId="77777777" w:rsidR="00726D89" w:rsidRPr="00EF5256" w:rsidRDefault="00726D89" w:rsidP="00D41468"/>
    <w:p w14:paraId="49993F89" w14:textId="77777777" w:rsidR="00726D89" w:rsidRPr="00EF5256" w:rsidRDefault="00726D89" w:rsidP="00D41468"/>
    <w:p w14:paraId="1727388C" w14:textId="77777777" w:rsidR="00726D89" w:rsidRPr="00EF5256" w:rsidRDefault="00726D89" w:rsidP="00D41468"/>
    <w:p w14:paraId="56B11B2A" w14:textId="77777777" w:rsidR="00726D89" w:rsidRPr="00EF5256" w:rsidRDefault="00726D89" w:rsidP="00D41468"/>
    <w:p w14:paraId="636BFEF6" w14:textId="77777777" w:rsidR="00726D89" w:rsidRPr="00EF5256" w:rsidRDefault="00726D89" w:rsidP="00D41468"/>
    <w:p w14:paraId="41210200" w14:textId="77777777" w:rsidR="00726D89" w:rsidRPr="00EF5256" w:rsidRDefault="00726D89" w:rsidP="00D41468"/>
    <w:p w14:paraId="2A56A3A7" w14:textId="77777777" w:rsidR="00726D89" w:rsidRPr="00EF5256" w:rsidRDefault="00726D89" w:rsidP="00D41468"/>
    <w:p w14:paraId="58D0F57D" w14:textId="77777777" w:rsidR="00726D89" w:rsidRPr="00EF5256" w:rsidRDefault="00726D89" w:rsidP="00D41468"/>
    <w:p w14:paraId="6366A29C" w14:textId="77777777" w:rsidR="00726D89" w:rsidRPr="00EF5256" w:rsidRDefault="00726D89" w:rsidP="00D41468"/>
    <w:p w14:paraId="73793195" w14:textId="77777777" w:rsidR="00726D89" w:rsidRPr="00EF5256" w:rsidRDefault="00726D89" w:rsidP="00D41468"/>
    <w:p w14:paraId="0B700516" w14:textId="77777777" w:rsidR="00726D89" w:rsidRPr="00EF5256" w:rsidRDefault="00726D89" w:rsidP="00D41468"/>
    <w:p w14:paraId="637FDC74" w14:textId="77777777" w:rsidR="00726D89" w:rsidRPr="00EF5256" w:rsidRDefault="00726D89" w:rsidP="00D41468"/>
    <w:p w14:paraId="3B394893" w14:textId="77777777" w:rsidR="00726D89" w:rsidRPr="00EF5256" w:rsidRDefault="00726D89" w:rsidP="00D41468"/>
    <w:p w14:paraId="1FA2019A" w14:textId="77777777" w:rsidR="00726D89" w:rsidRPr="00EF5256" w:rsidRDefault="00726D89" w:rsidP="00D41468"/>
    <w:p w14:paraId="25242E63" w14:textId="77777777" w:rsidR="00726D89" w:rsidRPr="00EF5256" w:rsidRDefault="00726D89" w:rsidP="00D41468"/>
    <w:p w14:paraId="781463B4" w14:textId="77777777" w:rsidR="00726D89" w:rsidRPr="00EF5256" w:rsidRDefault="00726D89" w:rsidP="00D41468"/>
    <w:p w14:paraId="4141E521" w14:textId="77777777" w:rsidR="00726D89" w:rsidRPr="00EF5256" w:rsidRDefault="00726D89" w:rsidP="00D41468">
      <w:r w:rsidRPr="00EF5256">
        <w:t>The CRT package will display ICD Diagnosis on the display details of Consults/Procedures orders.</w:t>
      </w:r>
    </w:p>
    <w:p w14:paraId="17FFFCD4" w14:textId="77777777" w:rsidR="00726D89" w:rsidRPr="00EF5256" w:rsidRDefault="00726D89" w:rsidP="00D41468">
      <w:pPr>
        <w:numPr>
          <w:ilvl w:val="0"/>
          <w:numId w:val="15"/>
        </w:numPr>
      </w:pPr>
      <w:r w:rsidRPr="00EF5256">
        <w:t>If the user selects an order to display details and the Provisional Diagnosis was entered as an ICD-9 diagnosis using the Lexicon, the ICD-9 diagnosis code and description/definition will be displayed.</w:t>
      </w:r>
    </w:p>
    <w:p w14:paraId="529322B0" w14:textId="77777777" w:rsidR="00726D89" w:rsidRPr="00EF5256" w:rsidRDefault="00726D89" w:rsidP="00D41468">
      <w:pPr>
        <w:numPr>
          <w:ilvl w:val="0"/>
          <w:numId w:val="15"/>
        </w:numPr>
      </w:pPr>
      <w:r w:rsidRPr="00EF5256">
        <w:t>If the user selects an order to display details and the Provisional Diagnosis was entered as an ICD-10 diagnosis using the Lexicon, the ICD-10-CM diagnosis code and full description/definition will be displayed.</w:t>
      </w:r>
    </w:p>
    <w:p w14:paraId="71A69353" w14:textId="77777777" w:rsidR="00726D89" w:rsidRPr="00EF5256" w:rsidRDefault="00726D89" w:rsidP="00D41468">
      <w:pPr>
        <w:numPr>
          <w:ilvl w:val="0"/>
          <w:numId w:val="15"/>
        </w:numPr>
      </w:pPr>
      <w:r w:rsidRPr="00EF5256">
        <w:t xml:space="preserve">If the user selects an order to display and the Provisional Diagnosis was entered using free text data entry, then </w:t>
      </w:r>
      <w:r w:rsidR="006E14F1" w:rsidRPr="00EF5256">
        <w:t>Consults</w:t>
      </w:r>
      <w:r w:rsidRPr="00EF5256">
        <w:t xml:space="preserve"> will not designate the diagnosis as ICD-9 or ICD-10.</w:t>
      </w:r>
    </w:p>
    <w:p w14:paraId="1E6ECBBE" w14:textId="77777777" w:rsidR="00726D89" w:rsidRPr="00EF5256" w:rsidRDefault="00726D89" w:rsidP="00D41468">
      <w:pPr>
        <w:numPr>
          <w:ilvl w:val="0"/>
          <w:numId w:val="15"/>
        </w:numPr>
      </w:pPr>
      <w:r w:rsidRPr="00EF5256">
        <w:t xml:space="preserve">If the user selects an existing consult to display and the Provisional Diagnosis was entered using the Lexicon then </w:t>
      </w:r>
      <w:r w:rsidR="006E14F1" w:rsidRPr="00EF5256">
        <w:t>Consults</w:t>
      </w:r>
      <w:r w:rsidRPr="00EF5256">
        <w:t xml:space="preserve"> will designate the particular diagnosis as ICD-9 or ICD-10.</w:t>
      </w:r>
    </w:p>
    <w:p w14:paraId="1B8B03C7" w14:textId="77777777" w:rsidR="00726D89" w:rsidRPr="00EF5256" w:rsidRDefault="00726D89" w:rsidP="00D41468"/>
    <w:p w14:paraId="3F1CB545" w14:textId="77777777" w:rsidR="00726D89" w:rsidRPr="00EF5256" w:rsidRDefault="00726D89" w:rsidP="00D41468"/>
    <w:p w14:paraId="4B62F8F3" w14:textId="77777777" w:rsidR="004A688F" w:rsidRPr="00EF5256" w:rsidRDefault="00A57AF7" w:rsidP="00D41468">
      <w:r w:rsidRPr="00EF5256">
        <w:rPr>
          <w:noProof/>
        </w:rPr>
        <w:lastRenderedPageBreak/>
        <w:drawing>
          <wp:anchor distT="0" distB="0" distL="114300" distR="114300" simplePos="0" relativeHeight="251763200" behindDoc="0" locked="0" layoutInCell="1" allowOverlap="1" wp14:anchorId="7FDF7EEA" wp14:editId="3C14D0C4">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5256">
        <w:rPr>
          <w:noProof/>
        </w:rPr>
        <mc:AlternateContent>
          <mc:Choice Requires="wps">
            <w:drawing>
              <wp:anchor distT="0" distB="0" distL="114300" distR="114300" simplePos="0" relativeHeight="251762176" behindDoc="0" locked="0" layoutInCell="1" allowOverlap="1" wp14:anchorId="0599CF7D" wp14:editId="78B9B18B">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7F7D5"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sidRPr="00EF5256">
        <w:rPr>
          <w:noProof/>
        </w:rPr>
        <mc:AlternateContent>
          <mc:Choice Requires="wps">
            <w:drawing>
              <wp:anchor distT="0" distB="0" distL="114300" distR="114300" simplePos="0" relativeHeight="251761152" behindDoc="0" locked="0" layoutInCell="1" allowOverlap="1" wp14:anchorId="06DD181D" wp14:editId="6AF2B253">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83E7C"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rsidRPr="00EF5256">
        <w:br w:type="page"/>
      </w:r>
    </w:p>
    <w:p w14:paraId="2EF556CC" w14:textId="77777777" w:rsidR="00726D89" w:rsidRPr="00EF5256" w:rsidRDefault="006E14F1" w:rsidP="00D41468">
      <w:pPr>
        <w:pStyle w:val="ListParagraph"/>
        <w:numPr>
          <w:ilvl w:val="0"/>
          <w:numId w:val="14"/>
        </w:numPr>
      </w:pPr>
      <w:r w:rsidRPr="00EF5256">
        <w:lastRenderedPageBreak/>
        <w:t>ICD Diagnosi</w:t>
      </w:r>
      <w:r w:rsidR="00726D89" w:rsidRPr="00EF5256">
        <w:t xml:space="preserve">s on the Display SF 513 action </w:t>
      </w:r>
      <w:r w:rsidRPr="00EF5256">
        <w:t xml:space="preserve">will be displayed </w:t>
      </w:r>
      <w:r w:rsidR="00726D89" w:rsidRPr="00EF5256">
        <w:t>for a particular Consults or Procedure.</w:t>
      </w:r>
    </w:p>
    <w:p w14:paraId="150FA5C1" w14:textId="77777777" w:rsidR="00726D89" w:rsidRPr="00EF5256" w:rsidRDefault="00726D89" w:rsidP="00D41468">
      <w:pPr>
        <w:pStyle w:val="ListParagraph"/>
        <w:numPr>
          <w:ilvl w:val="1"/>
          <w:numId w:val="14"/>
        </w:numPr>
      </w:pPr>
      <w:r w:rsidRPr="00EF5256">
        <w:t xml:space="preserve">If the user performs the action Display SF 513 for a consult or procedure for which ICD-10 diagnosis was entered, </w:t>
      </w:r>
      <w:r w:rsidR="006E14F1" w:rsidRPr="00EF5256">
        <w:t>Consults</w:t>
      </w:r>
      <w:r w:rsidRPr="00EF5256">
        <w:t xml:space="preserve"> will display the ICD-10-CM diagnosis code and full description/definition.</w:t>
      </w:r>
    </w:p>
    <w:p w14:paraId="1456A832" w14:textId="77777777" w:rsidR="00726D89" w:rsidRPr="00EF5256" w:rsidRDefault="00726D89" w:rsidP="00D41468">
      <w:pPr>
        <w:pStyle w:val="ListParagraph"/>
        <w:numPr>
          <w:ilvl w:val="1"/>
          <w:numId w:val="14"/>
        </w:numPr>
      </w:pPr>
      <w:r w:rsidRPr="00EF5256">
        <w:t xml:space="preserve">If the user performs the action Display SF 513 for a consult or procedure and the Provisional Diagnosis was entered using free text data entry, then </w:t>
      </w:r>
      <w:r w:rsidR="006E14F1" w:rsidRPr="00EF5256">
        <w:t>Consults</w:t>
      </w:r>
      <w:r w:rsidRPr="00EF5256">
        <w:t xml:space="preserve"> will not designate the diagnosis as ICD-9 or ICD-10.</w:t>
      </w:r>
    </w:p>
    <w:p w14:paraId="5B7F39CA" w14:textId="77777777" w:rsidR="00726D89" w:rsidRPr="00EF5256" w:rsidRDefault="00726D89" w:rsidP="00D41468">
      <w:pPr>
        <w:pStyle w:val="ListParagraph"/>
        <w:numPr>
          <w:ilvl w:val="1"/>
          <w:numId w:val="14"/>
        </w:numPr>
      </w:pPr>
      <w:r w:rsidRPr="00EF5256">
        <w:t xml:space="preserve">If the user performs the action Display SF 513 for a consult or procedure and the Provisional Diagnosis was entered using the Lexicon, then </w:t>
      </w:r>
      <w:r w:rsidR="006E14F1" w:rsidRPr="00EF5256">
        <w:t>Consults</w:t>
      </w:r>
      <w:r w:rsidRPr="00EF5256">
        <w:t xml:space="preserve"> will designate the particular diagnosis as ICD-9 or ICD-10.</w:t>
      </w:r>
    </w:p>
    <w:p w14:paraId="3AD8D9FE" w14:textId="77777777" w:rsidR="00726D89" w:rsidRPr="00EF5256" w:rsidRDefault="00A57AF7" w:rsidP="00D41468">
      <w:r w:rsidRPr="00EF5256">
        <w:rPr>
          <w:noProof/>
        </w:rPr>
        <w:drawing>
          <wp:anchor distT="0" distB="0" distL="114300" distR="114300" simplePos="0" relativeHeight="251765248" behindDoc="0" locked="0" layoutInCell="1" allowOverlap="1" wp14:anchorId="7BB01747" wp14:editId="2D7A0C09">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EF5256">
        <w:t>ICD Diagnosis Search</w:t>
      </w:r>
    </w:p>
    <w:p w14:paraId="2C2FB66C" w14:textId="77777777" w:rsidR="004A688F" w:rsidRPr="00EF5256" w:rsidRDefault="006E14F1" w:rsidP="00D41468">
      <w:r w:rsidRPr="00EF5256">
        <w:t>Consults</w:t>
      </w:r>
      <w:r w:rsidR="00726D89" w:rsidRPr="00EF5256">
        <w:t xml:space="preserve"> will provide the ability to search on ICD-10-CM diagnosis full (expanded) text descriptions and codes.</w:t>
      </w:r>
      <w:r w:rsidR="004A688F" w:rsidRPr="00EF5256">
        <w:br w:type="page"/>
      </w:r>
    </w:p>
    <w:p w14:paraId="3D761C36" w14:textId="77777777" w:rsidR="004A688F" w:rsidRPr="00EF5256" w:rsidRDefault="006E14F1" w:rsidP="00D41468">
      <w:pPr>
        <w:pStyle w:val="ListParagraph"/>
        <w:numPr>
          <w:ilvl w:val="0"/>
          <w:numId w:val="14"/>
        </w:numPr>
      </w:pPr>
      <w:r w:rsidRPr="00EF5256">
        <w:lastRenderedPageBreak/>
        <w:t>Consults</w:t>
      </w:r>
      <w:r w:rsidR="004A688F" w:rsidRPr="00EF5256">
        <w:t xml:space="preserve"> will display ICD Diagnosis on the Display SF 513 action for a particular Consults or Procedure.</w:t>
      </w:r>
    </w:p>
    <w:p w14:paraId="77250853" w14:textId="77777777" w:rsidR="004A688F" w:rsidRPr="00EF5256" w:rsidRDefault="004A688F" w:rsidP="00D41468">
      <w:pPr>
        <w:pStyle w:val="ListParagraph"/>
        <w:numPr>
          <w:ilvl w:val="1"/>
          <w:numId w:val="14"/>
        </w:numPr>
      </w:pPr>
      <w:r w:rsidRPr="00EF5256">
        <w:t xml:space="preserve">If the user performs the action Display SF 513 for a consult or procedure for which ICD-10 diagnosis was entered, </w:t>
      </w:r>
      <w:r w:rsidR="006E14F1" w:rsidRPr="00EF5256">
        <w:t>Consults</w:t>
      </w:r>
      <w:r w:rsidRPr="00EF5256">
        <w:t xml:space="preserve"> will display the ICD-10-CM diagnosis code and full description/definition.</w:t>
      </w:r>
    </w:p>
    <w:p w14:paraId="62BD47A5" w14:textId="77777777" w:rsidR="004A688F" w:rsidRPr="00EF5256" w:rsidRDefault="004A688F" w:rsidP="00D41468">
      <w:pPr>
        <w:pStyle w:val="ListParagraph"/>
        <w:numPr>
          <w:ilvl w:val="1"/>
          <w:numId w:val="14"/>
        </w:numPr>
      </w:pPr>
      <w:r w:rsidRPr="00EF5256">
        <w:t xml:space="preserve">If the user performs the action Display SF 513 for a consult or procedure and the Provisional Diagnosis was entered using free text data entry, </w:t>
      </w:r>
      <w:r w:rsidR="006E14F1" w:rsidRPr="00EF5256">
        <w:t>Consults</w:t>
      </w:r>
      <w:r w:rsidRPr="00EF5256">
        <w:t xml:space="preserve"> will not designate the diagnosis as ICD-9 or ICD-10.</w:t>
      </w:r>
    </w:p>
    <w:p w14:paraId="12726993" w14:textId="77777777" w:rsidR="004A688F" w:rsidRPr="00EF5256" w:rsidRDefault="004A688F" w:rsidP="00D41468">
      <w:pPr>
        <w:pStyle w:val="ListParagraph"/>
        <w:numPr>
          <w:ilvl w:val="1"/>
          <w:numId w:val="14"/>
        </w:numPr>
      </w:pPr>
      <w:r w:rsidRPr="00EF5256">
        <w:t xml:space="preserve">If the user performs the action Display SF 513 for a consult or procedure and the Provisional Diagnosis was entered using the Lexicon, then </w:t>
      </w:r>
      <w:r w:rsidR="006E14F1" w:rsidRPr="00EF5256">
        <w:t>Consults</w:t>
      </w:r>
      <w:r w:rsidRPr="00EF5256">
        <w:t xml:space="preserve"> will designate the particular diagnosis as ICD-9 or ICD-10.</w:t>
      </w:r>
    </w:p>
    <w:p w14:paraId="4A48DDB4" w14:textId="77777777" w:rsidR="004A5973" w:rsidRPr="00EF5256" w:rsidRDefault="004A688F" w:rsidP="00D41468">
      <w:pPr>
        <w:pStyle w:val="Heading4"/>
      </w:pPr>
      <w:r w:rsidRPr="00EF5256">
        <w:br w:type="page"/>
      </w:r>
      <w:r w:rsidR="004A5973" w:rsidRPr="00EF5256">
        <w:lastRenderedPageBreak/>
        <w:t>Make Addendum</w:t>
      </w:r>
      <w:bookmarkStart w:id="188" w:name="WindowsMA"/>
      <w:bookmarkEnd w:id="187"/>
      <w:bookmarkEnd w:id="188"/>
      <w:r w:rsidR="004A5973" w:rsidRPr="00EF5256">
        <w:fldChar w:fldCharType="begin"/>
      </w:r>
      <w:r w:rsidR="004A5973" w:rsidRPr="00EF5256">
        <w:instrText xml:space="preserve"> XE "Make Addendum (MA)" </w:instrText>
      </w:r>
      <w:r w:rsidR="004A5973" w:rsidRPr="00EF5256">
        <w:fldChar w:fldCharType="end"/>
      </w:r>
    </w:p>
    <w:p w14:paraId="686E3029" w14:textId="77777777" w:rsidR="004A5973" w:rsidRPr="00EF5256" w:rsidRDefault="00A57AF7" w:rsidP="00D41468">
      <w:r w:rsidRPr="00EF5256">
        <w:rPr>
          <w:noProof/>
        </w:rPr>
        <w:drawing>
          <wp:anchor distT="0" distB="0" distL="114300" distR="114300" simplePos="0" relativeHeight="251742720" behindDoc="1" locked="0" layoutInCell="1" allowOverlap="1" wp14:anchorId="3E2C77E2" wp14:editId="4AFFDEEF">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76160" behindDoc="0" locked="0" layoutInCell="1" allowOverlap="1" wp14:anchorId="55185BC0" wp14:editId="2284C84B">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C4E36B0" w14:textId="77777777" w:rsidR="00AB129D" w:rsidRDefault="00AB129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5BC0"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14:paraId="5C4E36B0" w14:textId="77777777" w:rsidR="00AB129D" w:rsidRDefault="00AB129D"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14:paraId="3F94E02B" w14:textId="77777777" w:rsidR="004A5973" w:rsidRPr="00EF5256" w:rsidRDefault="004A5973" w:rsidP="00D41468">
      <w:pPr>
        <w:pStyle w:val="Heading5"/>
      </w:pPr>
    </w:p>
    <w:p w14:paraId="4D68B07B" w14:textId="77777777" w:rsidR="004A5973" w:rsidRPr="00EF5256" w:rsidRDefault="004A5973" w:rsidP="00D41468">
      <w:pPr>
        <w:pStyle w:val="BlankLine"/>
      </w:pPr>
    </w:p>
    <w:p w14:paraId="444736E0" w14:textId="77777777" w:rsidR="004A5973" w:rsidRPr="00EF5256" w:rsidRDefault="004A5973" w:rsidP="00D41468">
      <w:pPr>
        <w:pStyle w:val="Heading5"/>
      </w:pPr>
    </w:p>
    <w:p w14:paraId="7B110132" w14:textId="77777777" w:rsidR="004A5973" w:rsidRPr="00EF5256" w:rsidRDefault="004A5973" w:rsidP="00D41468">
      <w:pPr>
        <w:pStyle w:val="Heading5"/>
      </w:pPr>
    </w:p>
    <w:p w14:paraId="5667C27D" w14:textId="77777777" w:rsidR="004A5973" w:rsidRPr="00EF5256" w:rsidRDefault="004A5973" w:rsidP="00D41468">
      <w:pPr>
        <w:pStyle w:val="BlankLine"/>
      </w:pPr>
    </w:p>
    <w:p w14:paraId="659D21D4" w14:textId="77777777" w:rsidR="00A5752D" w:rsidRPr="00EF5256" w:rsidRDefault="00A5752D" w:rsidP="00D41468">
      <w:pPr>
        <w:pStyle w:val="Heading5"/>
      </w:pPr>
    </w:p>
    <w:p w14:paraId="5827BBD9" w14:textId="77777777" w:rsidR="00A5752D" w:rsidRPr="00EF5256" w:rsidRDefault="00A5752D" w:rsidP="00D41468">
      <w:pPr>
        <w:pStyle w:val="Heading5"/>
      </w:pPr>
    </w:p>
    <w:p w14:paraId="075E5B03" w14:textId="77777777" w:rsidR="00A5752D" w:rsidRPr="00EF5256" w:rsidRDefault="00A5752D" w:rsidP="00D41468">
      <w:pPr>
        <w:pStyle w:val="Heading5"/>
      </w:pPr>
    </w:p>
    <w:p w14:paraId="49D63A23" w14:textId="77777777" w:rsidR="00A5752D" w:rsidRPr="00EF5256" w:rsidRDefault="00A5752D" w:rsidP="00D41468">
      <w:pPr>
        <w:pStyle w:val="Heading5"/>
      </w:pPr>
    </w:p>
    <w:p w14:paraId="3A812576" w14:textId="77777777" w:rsidR="00A5752D" w:rsidRPr="00EF5256" w:rsidRDefault="00A5752D" w:rsidP="00D41468">
      <w:pPr>
        <w:pStyle w:val="Heading5"/>
      </w:pPr>
    </w:p>
    <w:p w14:paraId="0786E40E" w14:textId="77777777" w:rsidR="004A5973" w:rsidRPr="00EF5256" w:rsidRDefault="004A5973" w:rsidP="00D41468">
      <w:pPr>
        <w:pStyle w:val="Heading5"/>
      </w:pPr>
      <w:r w:rsidRPr="00EF5256">
        <w:t xml:space="preserve">1. Select the Consult and the Note </w:t>
      </w:r>
    </w:p>
    <w:p w14:paraId="5CE7ABC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77184" behindDoc="0" locked="0" layoutInCell="1" allowOverlap="1" wp14:anchorId="5B049C2B" wp14:editId="5AE7FCEE">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18ADCD4" w14:textId="77777777" w:rsidR="00AB129D" w:rsidRDefault="00AB129D"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9C2B"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14:paraId="218ADCD4" w14:textId="77777777" w:rsidR="00AB129D" w:rsidRDefault="00AB129D" w:rsidP="00D41468">
                      <w:pPr>
                        <w:pStyle w:val="Callout"/>
                      </w:pPr>
                      <w:r>
                        <w:t>a) First click on the consult.</w:t>
                      </w:r>
                    </w:p>
                  </w:txbxContent>
                </v:textbox>
                <o:callout v:ext="edit" minusx="t"/>
              </v:shape>
            </w:pict>
          </mc:Fallback>
        </mc:AlternateContent>
      </w:r>
    </w:p>
    <w:p w14:paraId="6746859C"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78208" behindDoc="0" locked="0" layoutInCell="1" allowOverlap="1" wp14:anchorId="10DF121A" wp14:editId="58C6288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1D181F" w14:textId="77777777" w:rsidR="00AB129D" w:rsidRDefault="00AB129D"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F121A"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14:paraId="051D181F" w14:textId="77777777" w:rsidR="00AB129D" w:rsidRDefault="00AB129D" w:rsidP="00D41468">
                      <w:pPr>
                        <w:pStyle w:val="Callout"/>
                      </w:pPr>
                      <w:r>
                        <w:t>b) Then, select the note by clicking on it.</w:t>
                      </w:r>
                    </w:p>
                  </w:txbxContent>
                </v:textbox>
                <o:callout v:ext="edit" minusx="t"/>
              </v:shape>
            </w:pict>
          </mc:Fallback>
        </mc:AlternateContent>
      </w:r>
    </w:p>
    <w:p w14:paraId="483312E9" w14:textId="77777777" w:rsidR="004A5973" w:rsidRPr="00EF5256" w:rsidRDefault="004A5973" w:rsidP="00D41468">
      <w:pPr>
        <w:pStyle w:val="Heading5"/>
      </w:pPr>
    </w:p>
    <w:p w14:paraId="6A695094" w14:textId="77777777" w:rsidR="004A5973" w:rsidRPr="00EF5256" w:rsidRDefault="004A5973" w:rsidP="00D41468">
      <w:pPr>
        <w:pStyle w:val="Heading5"/>
      </w:pPr>
    </w:p>
    <w:p w14:paraId="65453918" w14:textId="77777777" w:rsidR="004A5973" w:rsidRPr="00EF5256" w:rsidRDefault="004A5973" w:rsidP="00D41468">
      <w:pPr>
        <w:pStyle w:val="Heading5"/>
      </w:pPr>
    </w:p>
    <w:p w14:paraId="2BAC4D2C" w14:textId="77777777" w:rsidR="00A5752D" w:rsidRPr="00EF5256" w:rsidRDefault="00A5752D" w:rsidP="00D41468">
      <w:pPr>
        <w:pStyle w:val="Heading5"/>
      </w:pPr>
    </w:p>
    <w:p w14:paraId="0C1969B4" w14:textId="77777777" w:rsidR="00A5752D" w:rsidRPr="00EF5256" w:rsidRDefault="00A5752D" w:rsidP="00D41468">
      <w:pPr>
        <w:pStyle w:val="Heading5"/>
      </w:pPr>
    </w:p>
    <w:p w14:paraId="45F8D444" w14:textId="77777777" w:rsidR="004A5973" w:rsidRPr="00EF5256" w:rsidRDefault="004A5973" w:rsidP="00D41468">
      <w:pPr>
        <w:pStyle w:val="Heading5"/>
      </w:pPr>
      <w:r w:rsidRPr="00EF5256">
        <w:t>2. Select Make Addendum</w:t>
      </w:r>
    </w:p>
    <w:p w14:paraId="75F3FF2E" w14:textId="77777777" w:rsidR="004A5973" w:rsidRPr="00EF5256" w:rsidRDefault="00A57AF7" w:rsidP="00D41468">
      <w:r w:rsidRPr="00EF5256">
        <w:rPr>
          <w:noProof/>
        </w:rPr>
        <w:drawing>
          <wp:anchor distT="0" distB="0" distL="114300" distR="114300" simplePos="0" relativeHeight="251734528" behindDoc="1" locked="0" layoutInCell="1" allowOverlap="1" wp14:anchorId="450E1FB5" wp14:editId="49E339F8">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92192" behindDoc="0" locked="0" layoutInCell="0" allowOverlap="1" wp14:anchorId="2D33C96B" wp14:editId="36C2DE0C">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BC5C29F" w14:textId="77777777" w:rsidR="00AB129D" w:rsidRDefault="00AB129D"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C96B"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14:paraId="2BC5C29F" w14:textId="77777777" w:rsidR="00AB129D" w:rsidRDefault="00AB129D" w:rsidP="00D41468">
                      <w:pPr>
                        <w:pStyle w:val="Callout"/>
                      </w:pPr>
                      <w:r>
                        <w:t>Click on Action, then Consult Results, and then Make Addendum.</w:t>
                      </w:r>
                    </w:p>
                  </w:txbxContent>
                </v:textbox>
                <o:callout v:ext="edit" minusx="t" minusy="t"/>
              </v:shape>
            </w:pict>
          </mc:Fallback>
        </mc:AlternateContent>
      </w:r>
    </w:p>
    <w:p w14:paraId="5CC80E6C" w14:textId="77777777" w:rsidR="004A5973" w:rsidRPr="00EF5256" w:rsidRDefault="004A5973" w:rsidP="00D41468"/>
    <w:p w14:paraId="01DE3C13" w14:textId="77777777" w:rsidR="004A5973" w:rsidRPr="00EF5256" w:rsidRDefault="004A5973" w:rsidP="00D41468"/>
    <w:p w14:paraId="45B35B86" w14:textId="77777777" w:rsidR="004A5973" w:rsidRPr="00EF5256" w:rsidRDefault="004A5973" w:rsidP="00D41468"/>
    <w:p w14:paraId="0CCB0D7C" w14:textId="77777777" w:rsidR="004A5973" w:rsidRPr="00EF5256" w:rsidRDefault="004A5973" w:rsidP="00D41468"/>
    <w:p w14:paraId="64D10471" w14:textId="77777777" w:rsidR="004A5973" w:rsidRPr="00EF5256" w:rsidRDefault="004A5973" w:rsidP="00D41468"/>
    <w:p w14:paraId="41A45E4F" w14:textId="77777777" w:rsidR="004A5973" w:rsidRPr="00EF5256" w:rsidRDefault="004A5973" w:rsidP="00D41468"/>
    <w:p w14:paraId="59C2CED2" w14:textId="77777777" w:rsidR="004A5973" w:rsidRPr="00EF5256" w:rsidRDefault="004A5973" w:rsidP="00D41468">
      <w:pPr>
        <w:pStyle w:val="BlankLine"/>
      </w:pPr>
    </w:p>
    <w:p w14:paraId="21852B21"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593216" behindDoc="0" locked="0" layoutInCell="1" allowOverlap="1" wp14:anchorId="6CCD3378" wp14:editId="173C7CE1">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14:paraId="2840545B" w14:textId="77777777" w:rsidR="00AB129D" w:rsidRDefault="00AB129D"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D3378"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14:paraId="2840545B" w14:textId="77777777" w:rsidR="00AB129D" w:rsidRDefault="00AB129D" w:rsidP="00D41468">
                      <w:pPr>
                        <w:pStyle w:val="Callout"/>
                      </w:pPr>
                      <w:r>
                        <w:t>Or follow the underlined character on the keyboard by pressing Alt+A (together), then C, and then F.</w:t>
                      </w:r>
                    </w:p>
                  </w:txbxContent>
                </v:textbox>
                <o:callout v:ext="edit" minusx="t"/>
              </v:shape>
            </w:pict>
          </mc:Fallback>
        </mc:AlternateContent>
      </w:r>
      <w:r w:rsidR="004A5973" w:rsidRPr="00EF5256">
        <w:br w:type="page"/>
      </w:r>
      <w:r w:rsidR="004A5973" w:rsidRPr="00EF5256">
        <w:lastRenderedPageBreak/>
        <w:t xml:space="preserve">3. Type the addendum: </w:t>
      </w:r>
    </w:p>
    <w:p w14:paraId="46F0FF66" w14:textId="77777777" w:rsidR="004A5973" w:rsidRPr="00EF5256" w:rsidRDefault="00A57AF7" w:rsidP="00D41468">
      <w:pPr>
        <w:pStyle w:val="Heading5"/>
      </w:pPr>
      <w:r w:rsidRPr="00EF5256">
        <w:rPr>
          <w:noProof/>
        </w:rPr>
        <w:drawing>
          <wp:anchor distT="0" distB="0" distL="114300" distR="114300" simplePos="0" relativeHeight="251735552" behindDoc="1" locked="0" layoutInCell="1" allowOverlap="1" wp14:anchorId="068F8800" wp14:editId="4B612DAF">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2CBD1" w14:textId="77777777" w:rsidR="004A5973" w:rsidRPr="00EF5256" w:rsidRDefault="004A5973" w:rsidP="00D41468"/>
    <w:p w14:paraId="02D1C9A7" w14:textId="77777777" w:rsidR="004A5973" w:rsidRPr="00EF5256" w:rsidRDefault="004A5973" w:rsidP="00D41468"/>
    <w:p w14:paraId="4531AC09" w14:textId="77777777" w:rsidR="004A5973" w:rsidRPr="00EF5256" w:rsidRDefault="00A57AF7" w:rsidP="00D41468">
      <w:r w:rsidRPr="00EF5256">
        <w:rPr>
          <w:noProof/>
        </w:rPr>
        <mc:AlternateContent>
          <mc:Choice Requires="wps">
            <w:drawing>
              <wp:anchor distT="0" distB="0" distL="114300" distR="114300" simplePos="0" relativeHeight="251594240" behindDoc="0" locked="0" layoutInCell="1" allowOverlap="1" wp14:anchorId="6A226990" wp14:editId="4538B518">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873EB" w14:textId="77777777" w:rsidR="00AB129D" w:rsidRDefault="00AB129D"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26990"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14:paraId="0F6873EB" w14:textId="77777777" w:rsidR="00AB129D" w:rsidRDefault="00AB129D" w:rsidP="00D41468">
                      <w:pPr>
                        <w:pStyle w:val="Callout"/>
                      </w:pPr>
                      <w:r>
                        <w:t>An addendum supplies supplementary information on the patient’s condition.</w:t>
                      </w:r>
                    </w:p>
                  </w:txbxContent>
                </v:textbox>
              </v:shape>
            </w:pict>
          </mc:Fallback>
        </mc:AlternateContent>
      </w:r>
    </w:p>
    <w:p w14:paraId="3533B43F" w14:textId="77777777" w:rsidR="004A5973" w:rsidRPr="00EF5256" w:rsidRDefault="004A5973" w:rsidP="00D41468"/>
    <w:p w14:paraId="1B969F5E" w14:textId="77777777" w:rsidR="004A5973" w:rsidRPr="00EF5256" w:rsidRDefault="004A5973" w:rsidP="00D41468"/>
    <w:p w14:paraId="7C6CA1C0" w14:textId="77777777" w:rsidR="004A5973" w:rsidRPr="00EF5256" w:rsidRDefault="004A5973" w:rsidP="00D41468"/>
    <w:p w14:paraId="6E864353" w14:textId="77777777" w:rsidR="004A5973" w:rsidRPr="00EF5256" w:rsidRDefault="00A57AF7" w:rsidP="00D41468">
      <w:r w:rsidRPr="00EF5256">
        <w:rPr>
          <w:noProof/>
        </w:rPr>
        <mc:AlternateContent>
          <mc:Choice Requires="wps">
            <w:drawing>
              <wp:anchor distT="0" distB="0" distL="114300" distR="114300" simplePos="0" relativeHeight="251679232" behindDoc="0" locked="0" layoutInCell="1" allowOverlap="1" wp14:anchorId="2B883642" wp14:editId="239641F8">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B79B41" w14:textId="77777777" w:rsidR="00AB129D" w:rsidRDefault="00AB129D"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83642"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14:paraId="12B79B41" w14:textId="77777777" w:rsidR="00AB129D" w:rsidRDefault="00AB129D" w:rsidP="00D41468">
                      <w:pPr>
                        <w:pStyle w:val="Callout"/>
                      </w:pPr>
                      <w:r>
                        <w:t>As with other TIU objects, addendum may include boilerplate.</w:t>
                      </w:r>
                    </w:p>
                  </w:txbxContent>
                </v:textbox>
                <o:callout v:ext="edit" minusy="t"/>
              </v:shape>
            </w:pict>
          </mc:Fallback>
        </mc:AlternateContent>
      </w:r>
    </w:p>
    <w:p w14:paraId="28CBC2A3" w14:textId="77777777" w:rsidR="004A5973" w:rsidRPr="00EF5256" w:rsidRDefault="004A5973" w:rsidP="00D41468"/>
    <w:p w14:paraId="2BF6BFA2" w14:textId="77777777" w:rsidR="004A5973" w:rsidRPr="00EF5256" w:rsidRDefault="004A5973" w:rsidP="00D41468"/>
    <w:p w14:paraId="34226A37" w14:textId="77777777" w:rsidR="004A5973" w:rsidRPr="00EF5256" w:rsidRDefault="004A5973" w:rsidP="00D41468"/>
    <w:p w14:paraId="27519AF2" w14:textId="77777777" w:rsidR="004A5973" w:rsidRPr="00EF5256" w:rsidRDefault="004A5973" w:rsidP="00D41468"/>
    <w:p w14:paraId="00B1FD06" w14:textId="77777777" w:rsidR="00A5752D" w:rsidRPr="00EF5256" w:rsidRDefault="00A5752D" w:rsidP="00D41468">
      <w:pPr>
        <w:pStyle w:val="Heading5"/>
      </w:pPr>
    </w:p>
    <w:p w14:paraId="4744911E" w14:textId="77777777" w:rsidR="00A5752D" w:rsidRPr="00EF5256" w:rsidRDefault="00A5752D" w:rsidP="00D41468">
      <w:pPr>
        <w:pStyle w:val="Heading5"/>
      </w:pPr>
    </w:p>
    <w:p w14:paraId="2C7FFFBF" w14:textId="77777777" w:rsidR="00A5752D" w:rsidRPr="00EF5256" w:rsidRDefault="00A5752D" w:rsidP="00D41468">
      <w:pPr>
        <w:pStyle w:val="Heading5"/>
      </w:pPr>
    </w:p>
    <w:p w14:paraId="45830B24" w14:textId="77777777" w:rsidR="00A5752D" w:rsidRPr="00EF5256" w:rsidRDefault="00A5752D" w:rsidP="00D41468">
      <w:pPr>
        <w:pStyle w:val="Heading5"/>
      </w:pPr>
    </w:p>
    <w:p w14:paraId="4F4F4C3A" w14:textId="77777777" w:rsidR="00A5752D" w:rsidRPr="00EF5256" w:rsidRDefault="00A5752D" w:rsidP="00D41468">
      <w:pPr>
        <w:pStyle w:val="Heading5"/>
      </w:pPr>
    </w:p>
    <w:p w14:paraId="302C3958" w14:textId="77777777" w:rsidR="00A5752D" w:rsidRPr="00EF5256" w:rsidRDefault="00A5752D" w:rsidP="00D41468">
      <w:pPr>
        <w:pStyle w:val="Heading5"/>
      </w:pPr>
    </w:p>
    <w:p w14:paraId="2BA0AA81" w14:textId="77777777" w:rsidR="00A5752D" w:rsidRPr="00EF5256" w:rsidRDefault="00A5752D" w:rsidP="00D41468">
      <w:pPr>
        <w:pStyle w:val="Heading5"/>
      </w:pPr>
    </w:p>
    <w:p w14:paraId="4DB9DFEB" w14:textId="77777777" w:rsidR="00A5752D" w:rsidRPr="00EF5256" w:rsidRDefault="00A5752D" w:rsidP="00D41468">
      <w:pPr>
        <w:pStyle w:val="Heading5"/>
      </w:pPr>
    </w:p>
    <w:p w14:paraId="6ED01807" w14:textId="77777777" w:rsidR="00A5752D" w:rsidRPr="00EF5256" w:rsidRDefault="00A5752D" w:rsidP="00D41468">
      <w:pPr>
        <w:pStyle w:val="Heading5"/>
      </w:pPr>
    </w:p>
    <w:p w14:paraId="4036C6B2" w14:textId="77777777" w:rsidR="00A5752D" w:rsidRPr="00EF5256" w:rsidRDefault="00A5752D" w:rsidP="00D41468">
      <w:pPr>
        <w:pStyle w:val="Heading5"/>
      </w:pPr>
    </w:p>
    <w:p w14:paraId="107161C6" w14:textId="77777777" w:rsidR="004A5973" w:rsidRPr="00EF5256" w:rsidRDefault="004A5973" w:rsidP="00D41468">
      <w:pPr>
        <w:pStyle w:val="Heading5"/>
      </w:pPr>
      <w:r w:rsidRPr="00EF5256">
        <w:t>4. Save the note:</w:t>
      </w:r>
    </w:p>
    <w:p w14:paraId="68C0AADD" w14:textId="77777777" w:rsidR="004A5973" w:rsidRPr="00EF5256" w:rsidRDefault="00A57AF7" w:rsidP="00D41468">
      <w:r w:rsidRPr="00EF5256">
        <w:rPr>
          <w:noProof/>
        </w:rPr>
        <w:drawing>
          <wp:anchor distT="0" distB="0" distL="114300" distR="114300" simplePos="0" relativeHeight="251736576" behindDoc="1" locked="0" layoutInCell="1" allowOverlap="1" wp14:anchorId="566D7F37" wp14:editId="41B63CB1">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7DA7E" w14:textId="77777777" w:rsidR="004A5973" w:rsidRPr="00EF5256" w:rsidRDefault="004A5973" w:rsidP="00D41468"/>
    <w:p w14:paraId="2535F76E" w14:textId="77777777" w:rsidR="004A5973" w:rsidRPr="00EF5256" w:rsidRDefault="004A5973" w:rsidP="00D41468"/>
    <w:p w14:paraId="226200C4" w14:textId="77777777" w:rsidR="004A5973" w:rsidRPr="00EF5256" w:rsidRDefault="004A5973" w:rsidP="00D41468"/>
    <w:p w14:paraId="24C435D2" w14:textId="77777777" w:rsidR="004A5973" w:rsidRPr="00EF5256" w:rsidRDefault="004A5973" w:rsidP="00D41468"/>
    <w:p w14:paraId="1651923B" w14:textId="77777777" w:rsidR="004A5973" w:rsidRPr="00EF5256" w:rsidRDefault="004A5973" w:rsidP="00D41468"/>
    <w:p w14:paraId="5263AC36" w14:textId="77777777" w:rsidR="004A5973" w:rsidRPr="00EF5256" w:rsidRDefault="004A5973" w:rsidP="00D41468"/>
    <w:p w14:paraId="54D27818" w14:textId="77777777" w:rsidR="004A5973" w:rsidRPr="00EF5256" w:rsidRDefault="004A5973" w:rsidP="00D41468"/>
    <w:p w14:paraId="295620D0" w14:textId="77777777" w:rsidR="004A5973" w:rsidRPr="00EF5256" w:rsidRDefault="00A57AF7" w:rsidP="00D41468">
      <w:r w:rsidRPr="00EF5256">
        <w:rPr>
          <w:noProof/>
        </w:rPr>
        <mc:AlternateContent>
          <mc:Choice Requires="wps">
            <w:drawing>
              <wp:anchor distT="0" distB="0" distL="114300" distR="114300" simplePos="0" relativeHeight="251595264" behindDoc="0" locked="0" layoutInCell="1" allowOverlap="1" wp14:anchorId="074338BB" wp14:editId="38E41D06">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14:paraId="1881349E" w14:textId="77777777" w:rsidR="00AB129D" w:rsidRDefault="00AB129D"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338BB"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14:paraId="1881349E" w14:textId="77777777" w:rsidR="00AB129D" w:rsidRDefault="00AB129D" w:rsidP="00D41468">
                      <w:pPr>
                        <w:pStyle w:val="Callout"/>
                      </w:pPr>
                      <w:r>
                        <w:t xml:space="preserve">You can save it to finish and sign later.  </w:t>
                      </w:r>
                    </w:p>
                  </w:txbxContent>
                </v:textbox>
                <o:callout v:ext="edit" minusx="t" minusy="t"/>
              </v:shape>
            </w:pict>
          </mc:Fallback>
        </mc:AlternateContent>
      </w:r>
    </w:p>
    <w:p w14:paraId="2FCC531D"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596288" behindDoc="0" locked="0" layoutInCell="1" allowOverlap="1" wp14:anchorId="223A46C6" wp14:editId="30B9DA5F">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14:paraId="123D1A81" w14:textId="77777777" w:rsidR="00AB129D" w:rsidRDefault="00AB129D"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A46C6"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14:paraId="123D1A81" w14:textId="77777777" w:rsidR="00AB129D" w:rsidRDefault="00AB129D" w:rsidP="00D41468">
                      <w:pPr>
                        <w:pStyle w:val="Callout"/>
                      </w:pPr>
                      <w:r>
                        <w:t xml:space="preserve">Or you can sign it now. </w:t>
                      </w:r>
                    </w:p>
                  </w:txbxContent>
                </v:textbox>
                <o:callout v:ext="edit" minusy="t"/>
              </v:shape>
            </w:pict>
          </mc:Fallback>
        </mc:AlternateContent>
      </w:r>
      <w:r w:rsidR="004A5973" w:rsidRPr="00EF5256">
        <w:br w:type="page"/>
      </w:r>
      <w:bookmarkStart w:id="189" w:name="_Toc421668515"/>
      <w:bookmarkStart w:id="190" w:name="_Toc421693942"/>
      <w:bookmarkStart w:id="191" w:name="_Toc422557673"/>
      <w:r w:rsidR="004A5973" w:rsidRPr="00EF5256">
        <w:lastRenderedPageBreak/>
        <w:t>New Date Range</w:t>
      </w:r>
      <w:bookmarkStart w:id="192" w:name="WindowsCD"/>
      <w:bookmarkEnd w:id="189"/>
      <w:bookmarkEnd w:id="190"/>
      <w:bookmarkEnd w:id="191"/>
      <w:bookmarkEnd w:id="192"/>
      <w:r w:rsidR="004A5973" w:rsidRPr="00EF5256">
        <w:fldChar w:fldCharType="begin"/>
      </w:r>
      <w:r w:rsidR="004A5973" w:rsidRPr="00EF5256">
        <w:instrText xml:space="preserve"> XE "New Date Range" </w:instrText>
      </w:r>
      <w:r w:rsidR="004A5973" w:rsidRPr="00EF5256">
        <w:fldChar w:fldCharType="end"/>
      </w:r>
    </w:p>
    <w:p w14:paraId="4D2E81AE" w14:textId="77777777" w:rsidR="00A5752D" w:rsidRPr="00EF5256" w:rsidRDefault="00A5752D" w:rsidP="00D41468">
      <w:pPr>
        <w:pStyle w:val="Heading5"/>
      </w:pPr>
    </w:p>
    <w:p w14:paraId="0C31E09B" w14:textId="77777777" w:rsidR="004A5973" w:rsidRPr="00EF5256" w:rsidRDefault="004A5973" w:rsidP="00D41468">
      <w:pPr>
        <w:pStyle w:val="Heading5"/>
      </w:pPr>
      <w:r w:rsidRPr="00EF5256">
        <w:t>1. Select Consults by Date Range:</w:t>
      </w:r>
    </w:p>
    <w:p w14:paraId="70825F77" w14:textId="77777777" w:rsidR="004A5973" w:rsidRPr="00EF5256" w:rsidRDefault="00A57AF7" w:rsidP="00D41468">
      <w:r w:rsidRPr="00EF5256">
        <w:rPr>
          <w:noProof/>
        </w:rPr>
        <w:drawing>
          <wp:anchor distT="0" distB="0" distL="114300" distR="114300" simplePos="0" relativeHeight="251737600" behindDoc="1" locked="0" layoutInCell="1" allowOverlap="1" wp14:anchorId="64FB2A14" wp14:editId="128A2A9E">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597312" behindDoc="0" locked="0" layoutInCell="0" allowOverlap="1" wp14:anchorId="5991B1B5" wp14:editId="455B6371">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14:paraId="6888781E" w14:textId="77777777" w:rsidR="00AB129D" w:rsidRDefault="00AB129D"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1B1B5"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14:paraId="6888781E" w14:textId="77777777" w:rsidR="00AB129D" w:rsidRDefault="00AB129D" w:rsidP="00D41468">
                      <w:pPr>
                        <w:pStyle w:val="Callout"/>
                      </w:pPr>
                      <w:r>
                        <w:t>Select it from the View menu.</w:t>
                      </w:r>
                    </w:p>
                  </w:txbxContent>
                </v:textbox>
                <o:callout v:ext="edit" minusx="t"/>
              </v:shape>
            </w:pict>
          </mc:Fallback>
        </mc:AlternateContent>
      </w:r>
    </w:p>
    <w:p w14:paraId="56750DCF" w14:textId="77777777" w:rsidR="004A5973" w:rsidRPr="00EF5256" w:rsidRDefault="004A5973" w:rsidP="00D41468"/>
    <w:p w14:paraId="639FA227" w14:textId="77777777" w:rsidR="004A5973" w:rsidRPr="00EF5256" w:rsidRDefault="00A57AF7" w:rsidP="00D41468">
      <w:r w:rsidRPr="00EF5256">
        <w:rPr>
          <w:noProof/>
        </w:rPr>
        <mc:AlternateContent>
          <mc:Choice Requires="wps">
            <w:drawing>
              <wp:anchor distT="0" distB="0" distL="114300" distR="114300" simplePos="0" relativeHeight="251598336" behindDoc="0" locked="0" layoutInCell="0" allowOverlap="1" wp14:anchorId="5E02B519" wp14:editId="28EA7220">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14:paraId="7C8F4F2A" w14:textId="77777777" w:rsidR="00AB129D" w:rsidRDefault="00AB129D"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2B519"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14:paraId="7C8F4F2A" w14:textId="77777777" w:rsidR="00AB129D" w:rsidRDefault="00AB129D" w:rsidP="00D41468">
                      <w:pPr>
                        <w:pStyle w:val="Callout"/>
                      </w:pPr>
                      <w:r>
                        <w:t>Or use the keyboard to follow the underlined letters: Alt+V (together) then R.</w:t>
                      </w:r>
                    </w:p>
                  </w:txbxContent>
                </v:textbox>
                <o:callout v:ext="edit" minusx="t" minusy="t"/>
              </v:shape>
            </w:pict>
          </mc:Fallback>
        </mc:AlternateContent>
      </w:r>
    </w:p>
    <w:p w14:paraId="20DD07AE" w14:textId="77777777" w:rsidR="004A5973" w:rsidRPr="00EF5256" w:rsidRDefault="004A5973" w:rsidP="00D41468"/>
    <w:p w14:paraId="5A7C56C8" w14:textId="77777777" w:rsidR="004A5973" w:rsidRPr="00EF5256" w:rsidRDefault="004A5973" w:rsidP="00D41468"/>
    <w:p w14:paraId="6F1A15D0" w14:textId="77777777" w:rsidR="004A5973" w:rsidRPr="00EF5256" w:rsidRDefault="004A5973" w:rsidP="00D41468"/>
    <w:p w14:paraId="56C3C0A0" w14:textId="77777777" w:rsidR="004A5973" w:rsidRPr="00EF5256" w:rsidRDefault="004A5973" w:rsidP="00D41468">
      <w:pPr>
        <w:pStyle w:val="BlankLine"/>
      </w:pPr>
    </w:p>
    <w:p w14:paraId="2EC1A1E7" w14:textId="77777777" w:rsidR="00A5752D" w:rsidRPr="00EF5256" w:rsidRDefault="00A5752D" w:rsidP="00D41468">
      <w:pPr>
        <w:pStyle w:val="Heading5"/>
      </w:pPr>
    </w:p>
    <w:p w14:paraId="556CE459" w14:textId="77777777" w:rsidR="00A5752D" w:rsidRPr="00EF5256" w:rsidRDefault="00A5752D" w:rsidP="00D41468">
      <w:pPr>
        <w:pStyle w:val="Heading5"/>
      </w:pPr>
    </w:p>
    <w:p w14:paraId="4D810478" w14:textId="77777777" w:rsidR="00A5752D" w:rsidRPr="00EF5256" w:rsidRDefault="00A5752D" w:rsidP="00D41468">
      <w:pPr>
        <w:pStyle w:val="Heading5"/>
      </w:pPr>
    </w:p>
    <w:p w14:paraId="69955D23" w14:textId="77777777" w:rsidR="00A5752D" w:rsidRPr="00EF5256" w:rsidRDefault="00A5752D" w:rsidP="00D41468">
      <w:pPr>
        <w:pStyle w:val="Heading5"/>
      </w:pPr>
    </w:p>
    <w:p w14:paraId="2222F6FC" w14:textId="77777777" w:rsidR="004A5973" w:rsidRPr="00EF5256" w:rsidRDefault="00A57AF7" w:rsidP="00D41468">
      <w:pPr>
        <w:pStyle w:val="Heading5"/>
      </w:pPr>
      <w:r w:rsidRPr="00EF5256">
        <w:rPr>
          <w:noProof/>
        </w:rPr>
        <w:drawing>
          <wp:anchor distT="0" distB="0" distL="114300" distR="114300" simplePos="0" relativeHeight="251604480" behindDoc="1" locked="0" layoutInCell="0" allowOverlap="1" wp14:anchorId="4528FAA2" wp14:editId="5023FDDB">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2. Fill in the List Consults by Date Range Dialog:</w:t>
      </w:r>
    </w:p>
    <w:p w14:paraId="3269F146" w14:textId="77777777" w:rsidR="004A5973" w:rsidRPr="00EF5256" w:rsidRDefault="00A57AF7" w:rsidP="00D41468">
      <w:r w:rsidRPr="00EF5256">
        <w:rPr>
          <w:noProof/>
        </w:rPr>
        <mc:AlternateContent>
          <mc:Choice Requires="wps">
            <w:drawing>
              <wp:anchor distT="0" distB="0" distL="114300" distR="114300" simplePos="0" relativeHeight="251599360" behindDoc="0" locked="0" layoutInCell="0" allowOverlap="1" wp14:anchorId="0FCE8EB5" wp14:editId="0245688F">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14:paraId="37FF3129" w14:textId="77777777" w:rsidR="00AB129D" w:rsidRDefault="00AB129D"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E8EB5"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14:paraId="37FF3129" w14:textId="77777777" w:rsidR="00AB129D" w:rsidRDefault="00AB129D" w:rsidP="00D41468">
                      <w:pPr>
                        <w:pStyle w:val="Callout"/>
                      </w:pPr>
                      <w:r>
                        <w:t>Click on this button for a dialog to simplify entering the date.</w:t>
                      </w:r>
                    </w:p>
                  </w:txbxContent>
                </v:textbox>
                <o:callout v:ext="edit" minusx="t" minusy="t"/>
              </v:shape>
            </w:pict>
          </mc:Fallback>
        </mc:AlternateContent>
      </w:r>
    </w:p>
    <w:p w14:paraId="540DCCB5" w14:textId="77777777" w:rsidR="004A5973" w:rsidRPr="00EF5256" w:rsidRDefault="004A5973" w:rsidP="00D41468"/>
    <w:p w14:paraId="307329AD" w14:textId="77777777" w:rsidR="004A5973" w:rsidRPr="00EF5256" w:rsidRDefault="004A5973" w:rsidP="00D41468"/>
    <w:p w14:paraId="4D12973B" w14:textId="77777777" w:rsidR="004A5973" w:rsidRPr="00EF5256" w:rsidRDefault="004A5973" w:rsidP="00D41468"/>
    <w:p w14:paraId="5D4093EA" w14:textId="77777777" w:rsidR="004A5973" w:rsidRPr="00EF5256" w:rsidRDefault="00A57AF7" w:rsidP="00D41468">
      <w:r w:rsidRPr="00EF5256">
        <w:rPr>
          <w:noProof/>
        </w:rPr>
        <mc:AlternateContent>
          <mc:Choice Requires="wps">
            <w:drawing>
              <wp:anchor distT="0" distB="0" distL="114300" distR="114300" simplePos="0" relativeHeight="251600384" behindDoc="0" locked="0" layoutInCell="0" allowOverlap="1" wp14:anchorId="3BC8EF45" wp14:editId="26900230">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14:paraId="4C209DA6" w14:textId="77777777" w:rsidR="00AB129D" w:rsidRDefault="00AB129D"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8EF45"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14:paraId="4C209DA6" w14:textId="77777777" w:rsidR="00AB129D" w:rsidRDefault="00AB129D" w:rsidP="00D41468">
                      <w:pPr>
                        <w:pStyle w:val="Callout"/>
                      </w:pPr>
                      <w:r>
                        <w:t>These arrow buttons go up or down the months.</w:t>
                      </w:r>
                    </w:p>
                  </w:txbxContent>
                </v:textbox>
                <o:callout v:ext="edit" minusx="t" minusy="t"/>
              </v:shape>
            </w:pict>
          </mc:Fallback>
        </mc:AlternateContent>
      </w:r>
    </w:p>
    <w:p w14:paraId="1A4CCD7D" w14:textId="77777777" w:rsidR="004A5973" w:rsidRPr="00EF5256" w:rsidRDefault="004A5973" w:rsidP="00D41468"/>
    <w:p w14:paraId="0F73E245" w14:textId="77777777" w:rsidR="004A5973" w:rsidRPr="00EF5256" w:rsidRDefault="004A5973" w:rsidP="00D41468"/>
    <w:p w14:paraId="6BBC2AD5" w14:textId="77777777" w:rsidR="004A5973" w:rsidRPr="00EF5256" w:rsidRDefault="00A57AF7" w:rsidP="00D41468">
      <w:r w:rsidRPr="00EF5256">
        <w:rPr>
          <w:noProof/>
        </w:rPr>
        <w:drawing>
          <wp:anchor distT="0" distB="0" distL="114300" distR="114300" simplePos="0" relativeHeight="251605504" behindDoc="1" locked="0" layoutInCell="0" allowOverlap="1" wp14:anchorId="7DB0A6ED" wp14:editId="7D00DAD7">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42F4E" w14:textId="77777777" w:rsidR="004A5973" w:rsidRPr="00EF5256" w:rsidRDefault="004A5973" w:rsidP="00D41468"/>
    <w:p w14:paraId="7D579BF9" w14:textId="77777777" w:rsidR="004A5973" w:rsidRPr="00EF5256" w:rsidRDefault="004A5973" w:rsidP="00D41468"/>
    <w:p w14:paraId="25079B17"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01408" behindDoc="0" locked="0" layoutInCell="0" allowOverlap="1" wp14:anchorId="24D856FA" wp14:editId="1A8D8BD1">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14:paraId="1BB81951" w14:textId="77777777" w:rsidR="00AB129D" w:rsidRDefault="00AB129D"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856FA"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14:paraId="1BB81951" w14:textId="77777777" w:rsidR="00AB129D" w:rsidRDefault="00AB129D" w:rsidP="00D41468">
                      <w:pPr>
                        <w:pStyle w:val="Callout"/>
                      </w:pPr>
                      <w:r>
                        <w:t>a) Click on the day of the month you want.</w:t>
                      </w:r>
                    </w:p>
                  </w:txbxContent>
                </v:textbox>
                <o:callout v:ext="edit" minusx="t" minusy="t"/>
              </v:shape>
            </w:pict>
          </mc:Fallback>
        </mc:AlternateContent>
      </w:r>
      <w:r w:rsidRPr="00EF5256">
        <w:rPr>
          <w:noProof/>
        </w:rPr>
        <mc:AlternateContent>
          <mc:Choice Requires="wps">
            <w:drawing>
              <wp:anchor distT="0" distB="0" distL="114300" distR="114300" simplePos="0" relativeHeight="251602432" behindDoc="0" locked="0" layoutInCell="0" allowOverlap="1" wp14:anchorId="43397FFB" wp14:editId="0FEF9CB9">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14:paraId="56F2AC24" w14:textId="77777777" w:rsidR="00AB129D" w:rsidRDefault="00AB129D"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97FFB"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14:paraId="56F2AC24" w14:textId="77777777" w:rsidR="00AB129D" w:rsidRDefault="00AB129D" w:rsidP="00D41468">
                      <w:pPr>
                        <w:pStyle w:val="Callout"/>
                      </w:pPr>
                      <w:r>
                        <w:t>Initially, the current date is highlighted.</w:t>
                      </w:r>
                    </w:p>
                  </w:txbxContent>
                </v:textbox>
                <o:callout v:ext="edit" minusx="t"/>
              </v:shape>
            </w:pict>
          </mc:Fallback>
        </mc:AlternateContent>
      </w:r>
      <w:r w:rsidRPr="00EF5256">
        <w:rPr>
          <w:noProof/>
        </w:rPr>
        <mc:AlternateContent>
          <mc:Choice Requires="wps">
            <w:drawing>
              <wp:anchor distT="0" distB="0" distL="114300" distR="114300" simplePos="0" relativeHeight="251603456" behindDoc="0" locked="0" layoutInCell="0" allowOverlap="1" wp14:anchorId="765C2531" wp14:editId="480BCDA6">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14:paraId="015C67F5" w14:textId="77777777" w:rsidR="00AB129D" w:rsidRDefault="00AB129D"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C2531"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14:paraId="015C67F5" w14:textId="77777777" w:rsidR="00AB129D" w:rsidRDefault="00AB129D" w:rsidP="00D41468">
                      <w:pPr>
                        <w:pStyle w:val="Callout"/>
                      </w:pPr>
                      <w:r>
                        <w:t>b) When finished, click OK or press the Enter key.</w:t>
                      </w:r>
                    </w:p>
                  </w:txbxContent>
                </v:textbox>
                <o:callout v:ext="edit" minusx="t"/>
              </v:shape>
            </w:pict>
          </mc:Fallback>
        </mc:AlternateContent>
      </w:r>
      <w:r w:rsidR="004A5973" w:rsidRPr="00EF5256">
        <w:br w:type="page"/>
      </w:r>
      <w:bookmarkStart w:id="193" w:name="_Toc421668517"/>
      <w:bookmarkStart w:id="194" w:name="_Toc421088122"/>
      <w:bookmarkStart w:id="195" w:name="_Toc421693943"/>
      <w:r w:rsidR="004A5973" w:rsidRPr="00EF5256">
        <w:lastRenderedPageBreak/>
        <w:t>3. Select OK:</w:t>
      </w:r>
    </w:p>
    <w:p w14:paraId="510CD4F4" w14:textId="77777777" w:rsidR="004A5973" w:rsidRPr="00EF5256" w:rsidRDefault="00A57AF7" w:rsidP="00055EBF">
      <w:pPr>
        <w:pStyle w:val="BodyText"/>
      </w:pPr>
      <w:bookmarkStart w:id="196" w:name="_Toc485095580"/>
      <w:bookmarkStart w:id="197" w:name="_Toc485096240"/>
      <w:bookmarkStart w:id="198" w:name="_Toc485096896"/>
      <w:bookmarkStart w:id="199" w:name="_Toc485133933"/>
      <w:bookmarkStart w:id="200" w:name="_Toc487617678"/>
      <w:bookmarkStart w:id="201" w:name="_Toc495460658"/>
      <w:bookmarkStart w:id="202" w:name="_Toc495817308"/>
      <w:bookmarkStart w:id="203" w:name="_Toc506950631"/>
      <w:bookmarkStart w:id="204" w:name="_Toc506950709"/>
      <w:bookmarkStart w:id="205" w:name="_Toc508019598"/>
      <w:bookmarkStart w:id="206" w:name="_Toc508175760"/>
      <w:bookmarkStart w:id="207" w:name="_Toc508412347"/>
      <w:bookmarkStart w:id="208" w:name="_Toc508416000"/>
      <w:bookmarkStart w:id="209" w:name="_Toc527282385"/>
      <w:bookmarkStart w:id="210" w:name="_Toc527282878"/>
      <w:bookmarkStart w:id="211" w:name="_Toc3113672"/>
      <w:bookmarkStart w:id="212" w:name="_Toc3705977"/>
      <w:bookmarkStart w:id="213" w:name="_Toc10370543"/>
      <w:bookmarkStart w:id="214" w:name="_Toc101239009"/>
      <w:bookmarkStart w:id="215" w:name="_Toc380732836"/>
      <w:bookmarkStart w:id="216" w:name="_Toc380732919"/>
      <w:bookmarkStart w:id="217" w:name="_Toc380738424"/>
      <w:bookmarkStart w:id="218" w:name="_Toc443475379"/>
      <w:bookmarkStart w:id="219" w:name="_Toc473725553"/>
      <w:bookmarkStart w:id="220" w:name="_Toc474855030"/>
      <w:bookmarkStart w:id="221" w:name="_Toc474934593"/>
      <w:bookmarkStart w:id="222" w:name="_Toc475635882"/>
      <w:bookmarkStart w:id="223" w:name="_Toc475699417"/>
      <w:bookmarkStart w:id="224" w:name="_Toc477788992"/>
      <w:bookmarkStart w:id="225" w:name="_Toc505953990"/>
      <w:bookmarkStart w:id="226" w:name="_Toc506186217"/>
      <w:bookmarkStart w:id="227" w:name="_Toc508261787"/>
      <w:r w:rsidRPr="00EF5256">
        <w:rPr>
          <w:noProof/>
        </w:rPr>
        <w:drawing>
          <wp:anchor distT="0" distB="0" distL="114300" distR="114300" simplePos="0" relativeHeight="251607552" behindDoc="1" locked="0" layoutInCell="0" allowOverlap="1" wp14:anchorId="07DD3518" wp14:editId="4C4AA0C0">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74528242" w14:textId="77777777" w:rsidR="004A5973" w:rsidRPr="00EF5256" w:rsidRDefault="00A57AF7" w:rsidP="00055EBF">
      <w:pPr>
        <w:pStyle w:val="BodyText"/>
      </w:pPr>
      <w:bookmarkStart w:id="228" w:name="_Toc101239010"/>
      <w:bookmarkStart w:id="229" w:name="_Toc380732837"/>
      <w:bookmarkStart w:id="230" w:name="_Toc380732920"/>
      <w:bookmarkStart w:id="231" w:name="_Toc380738425"/>
      <w:bookmarkStart w:id="232" w:name="_Toc443475380"/>
      <w:bookmarkStart w:id="233" w:name="_Toc473725554"/>
      <w:bookmarkStart w:id="234" w:name="_Toc474855031"/>
      <w:bookmarkStart w:id="235" w:name="_Toc474934594"/>
      <w:bookmarkStart w:id="236" w:name="_Toc475635883"/>
      <w:bookmarkStart w:id="237" w:name="_Toc475699418"/>
      <w:bookmarkStart w:id="238" w:name="_Toc477788993"/>
      <w:bookmarkStart w:id="239" w:name="_Toc505953991"/>
      <w:bookmarkStart w:id="240" w:name="_Toc506186218"/>
      <w:bookmarkStart w:id="241" w:name="_Toc508261788"/>
      <w:r w:rsidRPr="00EF5256">
        <w:rPr>
          <w:noProof/>
        </w:rPr>
        <mc:AlternateContent>
          <mc:Choice Requires="wps">
            <w:drawing>
              <wp:anchor distT="0" distB="0" distL="114300" distR="114300" simplePos="0" relativeHeight="251739648" behindDoc="0" locked="0" layoutInCell="1" allowOverlap="1" wp14:anchorId="6605C714" wp14:editId="06B34899">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455AAD" w14:textId="77777777" w:rsidR="00AB129D" w:rsidRDefault="00AB129D"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5C714"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14:paraId="24455AAD" w14:textId="77777777" w:rsidR="00AB129D" w:rsidRDefault="00AB129D" w:rsidP="00D41468">
                      <w:pPr>
                        <w:pStyle w:val="Callout"/>
                      </w:pPr>
                      <w:r>
                        <w:t>You may also select the display order.</w:t>
                      </w:r>
                    </w:p>
                  </w:txbxContent>
                </v:textbox>
                <o:callout v:ext="edit" minusx="t" minusy="t"/>
              </v:shape>
            </w:pict>
          </mc:Fallback>
        </mc:AlternateContent>
      </w:r>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13B47073" w14:textId="77777777" w:rsidR="004A5973" w:rsidRPr="00EF5256" w:rsidRDefault="004A5973" w:rsidP="00055EBF">
      <w:pPr>
        <w:pStyle w:val="BodyText"/>
      </w:pPr>
    </w:p>
    <w:p w14:paraId="0C4A97D7" w14:textId="77777777" w:rsidR="004A5973" w:rsidRPr="00EF5256" w:rsidRDefault="004A5973" w:rsidP="00055EBF">
      <w:pPr>
        <w:pStyle w:val="BodyText"/>
      </w:pPr>
    </w:p>
    <w:p w14:paraId="24AFBF17" w14:textId="77777777" w:rsidR="004A5973" w:rsidRPr="00EF5256" w:rsidRDefault="00A57AF7" w:rsidP="00D41468">
      <w:pPr>
        <w:pStyle w:val="Heading4"/>
      </w:pPr>
      <w:r w:rsidRPr="00EF5256">
        <w:rPr>
          <w:noProof/>
        </w:rPr>
        <w:drawing>
          <wp:anchor distT="0" distB="0" distL="114300" distR="114300" simplePos="0" relativeHeight="251738624" behindDoc="1" locked="0" layoutInCell="1" allowOverlap="1" wp14:anchorId="26F4D280" wp14:editId="193C45D4">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06528" behindDoc="0" locked="0" layoutInCell="1" allowOverlap="1" wp14:anchorId="384F9AE0" wp14:editId="60F55A71">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14:paraId="3FC0303C" w14:textId="77777777" w:rsidR="00AB129D" w:rsidRDefault="00AB129D"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F9AE0"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14:paraId="3FC0303C" w14:textId="77777777" w:rsidR="00AB129D" w:rsidRDefault="00AB129D" w:rsidP="00D41468">
                      <w:pPr>
                        <w:pStyle w:val="Callout"/>
                      </w:pPr>
                      <w:r>
                        <w:t>After you click OK only consults within the date range are displayed.</w:t>
                      </w:r>
                    </w:p>
                  </w:txbxContent>
                </v:textbox>
                <o:callout v:ext="edit" minusx="t" minusy="t"/>
              </v:shape>
            </w:pict>
          </mc:Fallback>
        </mc:AlternateContent>
      </w:r>
      <w:r w:rsidR="004A5973" w:rsidRPr="00EF5256">
        <w:br w:type="page"/>
      </w:r>
      <w:bookmarkStart w:id="242" w:name="_Toc422557675"/>
      <w:bookmarkStart w:id="243" w:name="_Toc421668518"/>
      <w:bookmarkStart w:id="244" w:name="_Toc421693945"/>
      <w:bookmarkEnd w:id="193"/>
      <w:bookmarkEnd w:id="194"/>
      <w:bookmarkEnd w:id="195"/>
      <w:r w:rsidR="004A5973" w:rsidRPr="00EF5256">
        <w:lastRenderedPageBreak/>
        <w:t>Quit</w:t>
      </w:r>
      <w:bookmarkStart w:id="245" w:name="WindowsQ"/>
      <w:bookmarkEnd w:id="242"/>
      <w:bookmarkEnd w:id="245"/>
      <w:r w:rsidR="004A5973" w:rsidRPr="00EF5256">
        <w:fldChar w:fldCharType="begin"/>
      </w:r>
      <w:r w:rsidR="004A5973" w:rsidRPr="00EF5256">
        <w:instrText xml:space="preserve"> XE "Quit (Q) Action" </w:instrText>
      </w:r>
      <w:r w:rsidR="004A5973" w:rsidRPr="00EF5256">
        <w:fldChar w:fldCharType="end"/>
      </w:r>
    </w:p>
    <w:p w14:paraId="4B074071" w14:textId="77777777" w:rsidR="004A5973" w:rsidRPr="00EF5256" w:rsidRDefault="00A57AF7" w:rsidP="00D41468">
      <w:r w:rsidRPr="00EF5256">
        <w:rPr>
          <w:noProof/>
        </w:rPr>
        <w:drawing>
          <wp:anchor distT="0" distB="0" distL="114300" distR="114300" simplePos="0" relativeHeight="251608576" behindDoc="1" locked="0" layoutInCell="0" allowOverlap="1" wp14:anchorId="3F9B7D70" wp14:editId="4B280A1A">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40164D" w14:textId="77777777" w:rsidR="004A5973" w:rsidRPr="00EF5256" w:rsidRDefault="00A57AF7" w:rsidP="00D41468">
      <w:r w:rsidRPr="00EF5256">
        <w:rPr>
          <w:noProof/>
        </w:rPr>
        <mc:AlternateContent>
          <mc:Choice Requires="wps">
            <w:drawing>
              <wp:anchor distT="0" distB="0" distL="114300" distR="114300" simplePos="0" relativeHeight="251609600" behindDoc="0" locked="0" layoutInCell="0" allowOverlap="1" wp14:anchorId="5A186E2C" wp14:editId="764768F2">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14:paraId="60AA7C38" w14:textId="77777777" w:rsidR="00AB129D" w:rsidRDefault="00AB129D"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E2C"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14:paraId="60AA7C38" w14:textId="77777777" w:rsidR="00AB129D" w:rsidRDefault="00AB129D" w:rsidP="00D41468">
                      <w:pPr>
                        <w:pStyle w:val="Callout"/>
                      </w:pPr>
                      <w:r>
                        <w:t>The simplest way to quit is to click on the X in the upper right-hand corner of the window.</w:t>
                      </w:r>
                    </w:p>
                  </w:txbxContent>
                </v:textbox>
                <o:callout v:ext="edit" minusx="t"/>
              </v:shape>
            </w:pict>
          </mc:Fallback>
        </mc:AlternateContent>
      </w:r>
    </w:p>
    <w:p w14:paraId="076C4DC8" w14:textId="77777777" w:rsidR="004A5973" w:rsidRPr="00EF5256" w:rsidRDefault="004A5973" w:rsidP="00D41468"/>
    <w:p w14:paraId="60F0B889" w14:textId="77777777" w:rsidR="004A5973" w:rsidRPr="00EF5256" w:rsidRDefault="004A5973" w:rsidP="00D41468"/>
    <w:p w14:paraId="0DE45988" w14:textId="77777777" w:rsidR="004A5973" w:rsidRPr="00EF5256" w:rsidRDefault="004A5973" w:rsidP="00D41468"/>
    <w:p w14:paraId="0C4B7041" w14:textId="77777777" w:rsidR="004A5973" w:rsidRPr="00EF5256" w:rsidRDefault="00A57AF7" w:rsidP="00D41468">
      <w:r w:rsidRPr="00EF5256">
        <w:rPr>
          <w:noProof/>
        </w:rPr>
        <w:drawing>
          <wp:anchor distT="0" distB="0" distL="114300" distR="114300" simplePos="0" relativeHeight="251740672" behindDoc="1" locked="0" layoutInCell="1" allowOverlap="1" wp14:anchorId="2C91F963" wp14:editId="77190CF9">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E29C8" w14:textId="77777777" w:rsidR="004A5973" w:rsidRPr="00EF5256" w:rsidRDefault="004A5973" w:rsidP="00D41468"/>
    <w:p w14:paraId="3135B207" w14:textId="77777777" w:rsidR="004A5973" w:rsidRPr="00EF5256" w:rsidRDefault="004A5973" w:rsidP="00D41468"/>
    <w:p w14:paraId="73FB7E3F" w14:textId="77777777" w:rsidR="004A5973" w:rsidRPr="00EF5256" w:rsidRDefault="004A5973" w:rsidP="00D41468"/>
    <w:p w14:paraId="12273093" w14:textId="77777777" w:rsidR="004A5973" w:rsidRPr="00EF5256" w:rsidRDefault="004A5973" w:rsidP="00D41468"/>
    <w:p w14:paraId="047F2A48" w14:textId="77777777" w:rsidR="004A5973" w:rsidRPr="00EF5256" w:rsidRDefault="004A5973" w:rsidP="00D41468"/>
    <w:p w14:paraId="1D85CC7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0624" behindDoc="0" locked="0" layoutInCell="1" allowOverlap="1" wp14:anchorId="1713ADA3" wp14:editId="68F8FF62">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14:paraId="26001C70" w14:textId="77777777" w:rsidR="00AB129D" w:rsidRDefault="00AB129D"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ADA3"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14:paraId="26001C70" w14:textId="77777777" w:rsidR="00AB129D" w:rsidRDefault="00AB129D" w:rsidP="00D41468">
                      <w:pPr>
                        <w:pStyle w:val="Callout"/>
                      </w:pPr>
                      <w:r>
                        <w:t>Or you can select Exit from the File menu.</w:t>
                      </w:r>
                    </w:p>
                  </w:txbxContent>
                </v:textbox>
                <o:callout v:ext="edit" minusx="t" minusy="t"/>
              </v:shape>
            </w:pict>
          </mc:Fallback>
        </mc:AlternateContent>
      </w:r>
      <w:r w:rsidRPr="00EF5256">
        <w:rPr>
          <w:noProof/>
        </w:rPr>
        <mc:AlternateContent>
          <mc:Choice Requires="wps">
            <w:drawing>
              <wp:anchor distT="0" distB="0" distL="114300" distR="114300" simplePos="0" relativeHeight="251611648" behindDoc="0" locked="0" layoutInCell="1" allowOverlap="1" wp14:anchorId="336A4325" wp14:editId="0E9EB58A">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14:paraId="179CB98E" w14:textId="77777777" w:rsidR="00AB129D" w:rsidRDefault="00AB129D"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A4325"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14:paraId="179CB98E" w14:textId="77777777" w:rsidR="00AB129D" w:rsidRDefault="00AB129D" w:rsidP="00D41468">
                      <w:pPr>
                        <w:pStyle w:val="Callout"/>
                      </w:pPr>
                      <w:r>
                        <w:t>Or you can press the Alt and F4 keys at the same time (Alt+F4).</w:t>
                      </w:r>
                    </w:p>
                  </w:txbxContent>
                </v:textbox>
              </v:shape>
            </w:pict>
          </mc:Fallback>
        </mc:AlternateContent>
      </w:r>
      <w:r w:rsidR="004A5973" w:rsidRPr="00EF5256">
        <w:br w:type="page"/>
      </w:r>
      <w:bookmarkStart w:id="246" w:name="_Toc422557677"/>
      <w:bookmarkStart w:id="247" w:name="_Toc421668520"/>
      <w:bookmarkStart w:id="248" w:name="_Toc421693947"/>
      <w:bookmarkEnd w:id="243"/>
      <w:bookmarkEnd w:id="244"/>
      <w:r w:rsidR="004A5973" w:rsidRPr="00EF5256">
        <w:lastRenderedPageBreak/>
        <w:t>Results Display</w:t>
      </w:r>
      <w:bookmarkStart w:id="249" w:name="WindowsRT"/>
      <w:bookmarkEnd w:id="246"/>
      <w:bookmarkEnd w:id="249"/>
      <w:r w:rsidR="004A5973" w:rsidRPr="00EF5256">
        <w:fldChar w:fldCharType="begin"/>
      </w:r>
      <w:r w:rsidR="004A5973" w:rsidRPr="00EF5256">
        <w:instrText xml:space="preserve"> XE "Results Display (RT)" </w:instrText>
      </w:r>
      <w:r w:rsidR="004A5973" w:rsidRPr="00EF5256">
        <w:fldChar w:fldCharType="end"/>
      </w:r>
    </w:p>
    <w:p w14:paraId="7287456A" w14:textId="77777777" w:rsidR="004A5973" w:rsidRPr="00EF5256" w:rsidRDefault="00A57AF7" w:rsidP="00D41468">
      <w:r w:rsidRPr="00EF5256">
        <w:rPr>
          <w:noProof/>
        </w:rPr>
        <w:drawing>
          <wp:anchor distT="0" distB="0" distL="114300" distR="114300" simplePos="0" relativeHeight="251741696" behindDoc="1" locked="0" layoutInCell="1" allowOverlap="1" wp14:anchorId="79A73377" wp14:editId="1E6E4F3F">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E2A0" w14:textId="77777777" w:rsidR="004A5973" w:rsidRPr="00EF5256" w:rsidRDefault="004A5973" w:rsidP="00D41468"/>
    <w:p w14:paraId="00C8FC5B" w14:textId="77777777" w:rsidR="004A5973" w:rsidRPr="00EF5256" w:rsidRDefault="004A5973" w:rsidP="00D41468"/>
    <w:p w14:paraId="3985D593" w14:textId="77777777" w:rsidR="004A5973" w:rsidRPr="00EF5256" w:rsidRDefault="004A5973" w:rsidP="00D41468"/>
    <w:p w14:paraId="5E5F29D0" w14:textId="77777777" w:rsidR="004A5973" w:rsidRPr="00EF5256" w:rsidRDefault="004A5973" w:rsidP="00D41468"/>
    <w:p w14:paraId="03D40BD3" w14:textId="77777777" w:rsidR="004A5973" w:rsidRPr="00EF5256" w:rsidRDefault="00A57AF7" w:rsidP="00055EBF">
      <w:pPr>
        <w:pStyle w:val="BodyText"/>
      </w:pPr>
      <w:r w:rsidRPr="00EF5256">
        <w:rPr>
          <w:noProof/>
        </w:rPr>
        <mc:AlternateContent>
          <mc:Choice Requires="wps">
            <w:drawing>
              <wp:anchor distT="0" distB="0" distL="114300" distR="114300" simplePos="0" relativeHeight="251682304" behindDoc="0" locked="0" layoutInCell="1" allowOverlap="1" wp14:anchorId="08E2F6D6" wp14:editId="06242625">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4A021F" w14:textId="77777777" w:rsidR="00AB129D" w:rsidRDefault="00AB129D"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2F6D6"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14:paraId="3E4A021F" w14:textId="77777777" w:rsidR="00AB129D" w:rsidRDefault="00AB129D" w:rsidP="00D41468">
                      <w:pPr>
                        <w:pStyle w:val="Callout"/>
                      </w:pPr>
                      <w:r>
                        <w:t>Many commands (like this one) require that you first highlight the correct entry.</w:t>
                      </w:r>
                    </w:p>
                  </w:txbxContent>
                </v:textbox>
                <o:callout v:ext="edit" minusx="t"/>
              </v:shape>
            </w:pict>
          </mc:Fallback>
        </mc:AlternateContent>
      </w:r>
      <w:bookmarkStart w:id="250" w:name="_Toc421693948"/>
      <w:bookmarkStart w:id="251" w:name="_Toc421668522"/>
      <w:bookmarkEnd w:id="247"/>
      <w:bookmarkEnd w:id="248"/>
    </w:p>
    <w:p w14:paraId="3840343B" w14:textId="77777777" w:rsidR="004A5973" w:rsidRPr="00EF5256" w:rsidRDefault="004A5973" w:rsidP="00055EBF">
      <w:pPr>
        <w:pStyle w:val="BodyText"/>
      </w:pPr>
    </w:p>
    <w:p w14:paraId="12209487" w14:textId="77777777" w:rsidR="004A5973" w:rsidRPr="00EF5256" w:rsidRDefault="004A5973" w:rsidP="00055EBF">
      <w:pPr>
        <w:pStyle w:val="BodyText"/>
      </w:pPr>
    </w:p>
    <w:p w14:paraId="06EEB166" w14:textId="77777777" w:rsidR="004A5973" w:rsidRPr="00EF5256" w:rsidRDefault="004A5973" w:rsidP="00055EBF">
      <w:pPr>
        <w:pStyle w:val="BodyText"/>
      </w:pPr>
    </w:p>
    <w:p w14:paraId="0E184BEE" w14:textId="77777777" w:rsidR="004A5973" w:rsidRPr="00EF5256" w:rsidRDefault="004A5973" w:rsidP="00055EBF">
      <w:pPr>
        <w:pStyle w:val="BodyText"/>
      </w:pPr>
    </w:p>
    <w:p w14:paraId="5525B3F0" w14:textId="77777777" w:rsidR="004A5973" w:rsidRPr="00EF5256" w:rsidRDefault="004A5973" w:rsidP="00055EBF">
      <w:pPr>
        <w:pStyle w:val="BodyText"/>
      </w:pPr>
    </w:p>
    <w:p w14:paraId="2274ED29" w14:textId="77777777" w:rsidR="004A5973" w:rsidRPr="00EF5256" w:rsidRDefault="004A5973" w:rsidP="00055EBF">
      <w:pPr>
        <w:pStyle w:val="BodyText"/>
      </w:pPr>
    </w:p>
    <w:p w14:paraId="7ABAF1BE" w14:textId="77777777" w:rsidR="004A5973" w:rsidRPr="00EF5256" w:rsidRDefault="004A5973" w:rsidP="00055EBF">
      <w:pPr>
        <w:pStyle w:val="BodyText"/>
      </w:pPr>
    </w:p>
    <w:p w14:paraId="70D8FA89" w14:textId="77777777" w:rsidR="004A5973" w:rsidRPr="00EF5256" w:rsidRDefault="004A5973" w:rsidP="00055EBF">
      <w:pPr>
        <w:pStyle w:val="BodyText"/>
      </w:pPr>
    </w:p>
    <w:p w14:paraId="4F1044FE" w14:textId="77777777" w:rsidR="004A5973" w:rsidRPr="00EF5256" w:rsidRDefault="004A5973" w:rsidP="00055EBF">
      <w:pPr>
        <w:pStyle w:val="BodyText"/>
      </w:pPr>
    </w:p>
    <w:p w14:paraId="3E339B6A" w14:textId="77777777" w:rsidR="004A5973" w:rsidRPr="00EF5256" w:rsidRDefault="004A5973" w:rsidP="00055EBF">
      <w:pPr>
        <w:pStyle w:val="BodyText"/>
      </w:pPr>
    </w:p>
    <w:p w14:paraId="5CDE14DC" w14:textId="77777777" w:rsidR="004A5973" w:rsidRPr="00EF5256" w:rsidRDefault="004A5973" w:rsidP="00055EBF">
      <w:pPr>
        <w:pStyle w:val="BodyText"/>
      </w:pPr>
    </w:p>
    <w:p w14:paraId="4ED33694" w14:textId="77777777" w:rsidR="004A5973" w:rsidRPr="00EF5256" w:rsidRDefault="00A57AF7" w:rsidP="00D41468">
      <w:pPr>
        <w:pStyle w:val="Note"/>
      </w:pPr>
      <w:r w:rsidRPr="00EF5256">
        <w:rPr>
          <w:noProof/>
        </w:rPr>
        <mc:AlternateContent>
          <mc:Choice Requires="wps">
            <w:drawing>
              <wp:anchor distT="0" distB="0" distL="114300" distR="114300" simplePos="0" relativeHeight="251613696" behindDoc="0" locked="0" layoutInCell="1" allowOverlap="1" wp14:anchorId="33D807F9" wp14:editId="01B6AD95">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14:paraId="01973939" w14:textId="77777777" w:rsidR="00AB129D" w:rsidRDefault="00AB129D" w:rsidP="00D41468">
                            <w:pPr>
                              <w:pStyle w:val="Callout"/>
                            </w:pPr>
                            <w:r>
                              <w:t>The results display gives only the signed results and addendum making it easier to focus in on the information you need.</w:t>
                            </w:r>
                          </w:p>
                          <w:p w14:paraId="217B0385" w14:textId="77777777" w:rsidR="00AB129D" w:rsidRDefault="00AB129D"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07F9"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14:paraId="01973939" w14:textId="77777777" w:rsidR="00AB129D" w:rsidRDefault="00AB129D" w:rsidP="00D41468">
                      <w:pPr>
                        <w:pStyle w:val="Callout"/>
                      </w:pPr>
                      <w:r>
                        <w:t>The results display gives only the signed results and addendum making it easier to focus in on the information you need.</w:t>
                      </w:r>
                    </w:p>
                    <w:p w14:paraId="217B0385" w14:textId="77777777" w:rsidR="00AB129D" w:rsidRDefault="00AB129D" w:rsidP="00D41468">
                      <w:pPr>
                        <w:pStyle w:val="Callout"/>
                      </w:pPr>
                      <w:r>
                        <w:t>It also gives author information on unsigned and/or unreleased notes.</w:t>
                      </w:r>
                    </w:p>
                  </w:txbxContent>
                </v:textbox>
              </v:shape>
            </w:pict>
          </mc:Fallback>
        </mc:AlternateContent>
      </w:r>
      <w:r w:rsidRPr="00EF5256">
        <w:rPr>
          <w:noProof/>
        </w:rPr>
        <mc:AlternateContent>
          <mc:Choice Requires="wps">
            <w:drawing>
              <wp:anchor distT="0" distB="0" distL="114300" distR="114300" simplePos="0" relativeHeight="251699712" behindDoc="0" locked="0" layoutInCell="1" allowOverlap="1" wp14:anchorId="582DE39A" wp14:editId="738166CF">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088188"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sidRPr="00EF5256">
        <w:rPr>
          <w:sz w:val="52"/>
        </w:rPr>
        <w:sym w:font="Wingdings" w:char="F046"/>
      </w:r>
      <w:r w:rsidR="004A5973" w:rsidRPr="00EF5256">
        <w:tab/>
        <w:t>Note:</w:t>
      </w:r>
      <w:r w:rsidR="004A5973" w:rsidRPr="00EF5256">
        <w:tab/>
        <w:t>If this were an Inter-Facility Consult, CPRS’s Remote Data Views would retrieve the results over the VA Intranet. This may take slightly longer.</w:t>
      </w:r>
    </w:p>
    <w:p w14:paraId="0742C78F" w14:textId="77777777" w:rsidR="004A5973" w:rsidRPr="00EF5256" w:rsidRDefault="004A5973" w:rsidP="00055EBF">
      <w:pPr>
        <w:pStyle w:val="BodyText"/>
      </w:pPr>
    </w:p>
    <w:p w14:paraId="27EE6772"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2672" behindDoc="0" locked="0" layoutInCell="1" allowOverlap="1" wp14:anchorId="4651F834" wp14:editId="51ABB709">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14:paraId="410EAC3F" w14:textId="77777777" w:rsidR="00AB129D" w:rsidRDefault="00AB129D"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1F834"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14:paraId="410EAC3F" w14:textId="77777777" w:rsidR="00AB129D" w:rsidRDefault="00AB129D"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rsidRPr="00EF5256">
        <w:br w:type="page"/>
      </w:r>
      <w:r w:rsidR="004A5973" w:rsidRPr="00EF5256">
        <w:lastRenderedPageBreak/>
        <w:t>Select Consult</w:t>
      </w:r>
      <w:bookmarkStart w:id="252" w:name="WindowsSelect"/>
      <w:bookmarkEnd w:id="252"/>
      <w:r w:rsidR="004A5973" w:rsidRPr="00EF5256">
        <w:fldChar w:fldCharType="begin"/>
      </w:r>
      <w:r w:rsidR="004A5973" w:rsidRPr="00EF5256">
        <w:instrText xml:space="preserve"> XE "Select Consult" </w:instrText>
      </w:r>
      <w:r w:rsidR="004A5973" w:rsidRPr="00EF5256">
        <w:fldChar w:fldCharType="end"/>
      </w:r>
    </w:p>
    <w:p w14:paraId="6AF2CA78" w14:textId="77777777" w:rsidR="004A5973" w:rsidRPr="00EF5256" w:rsidRDefault="00A57AF7" w:rsidP="00D41468">
      <w:r w:rsidRPr="00EF5256">
        <w:rPr>
          <w:noProof/>
        </w:rPr>
        <w:drawing>
          <wp:anchor distT="0" distB="0" distL="114300" distR="114300" simplePos="0" relativeHeight="251744768" behindDoc="1" locked="0" layoutInCell="1" allowOverlap="1" wp14:anchorId="4399AD6F" wp14:editId="799F5B01">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E58C6" w14:textId="77777777" w:rsidR="004A5973" w:rsidRPr="00EF5256" w:rsidRDefault="00A57AF7" w:rsidP="00D41468">
      <w:r w:rsidRPr="00EF5256">
        <w:rPr>
          <w:noProof/>
        </w:rPr>
        <mc:AlternateContent>
          <mc:Choice Requires="wps">
            <w:drawing>
              <wp:anchor distT="0" distB="0" distL="114300" distR="114300" simplePos="0" relativeHeight="251614720" behindDoc="0" locked="0" layoutInCell="0" allowOverlap="1" wp14:anchorId="717333D7" wp14:editId="6B98B052">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2A52F3" w14:textId="77777777" w:rsidR="00AB129D" w:rsidRDefault="00AB129D"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333D7"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14:paraId="0E2A52F3" w14:textId="77777777" w:rsidR="00AB129D" w:rsidRDefault="00AB129D" w:rsidP="00D41468">
                      <w:pPr>
                        <w:pStyle w:val="Callout"/>
                      </w:pPr>
                      <w:r>
                        <w:t>a) Click on the consult you want to view or perform an action on.</w:t>
                      </w:r>
                    </w:p>
                  </w:txbxContent>
                </v:textbox>
                <o:callout v:ext="edit" minusx="t" minusy="t"/>
              </v:shape>
            </w:pict>
          </mc:Fallback>
        </mc:AlternateContent>
      </w:r>
    </w:p>
    <w:p w14:paraId="08BCE249" w14:textId="77777777" w:rsidR="004A5973" w:rsidRPr="00EF5256" w:rsidRDefault="004A5973" w:rsidP="00D41468"/>
    <w:p w14:paraId="5141D23A" w14:textId="77777777" w:rsidR="004A5973" w:rsidRPr="00EF5256" w:rsidRDefault="004A5973" w:rsidP="00D41468"/>
    <w:p w14:paraId="652ACE63" w14:textId="77777777" w:rsidR="004A5973" w:rsidRPr="00EF5256" w:rsidRDefault="004A5973" w:rsidP="00D41468"/>
    <w:p w14:paraId="363CAB92" w14:textId="77777777" w:rsidR="004A5973" w:rsidRPr="00EF5256" w:rsidRDefault="004A5973" w:rsidP="00D41468"/>
    <w:p w14:paraId="508EC054"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5744" behindDoc="0" locked="0" layoutInCell="1" allowOverlap="1" wp14:anchorId="5BB1254F" wp14:editId="35F13AB7">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EFB6FDA" w14:textId="77777777" w:rsidR="00AB129D" w:rsidRDefault="00AB129D" w:rsidP="00D41468">
                            <w:pPr>
                              <w:pStyle w:val="Callout"/>
                            </w:pPr>
                            <w:r>
                              <w:t>b) If the consult has more than one note associated with it, that is indicated here.</w:t>
                            </w:r>
                          </w:p>
                          <w:p w14:paraId="4EFED590" w14:textId="77777777" w:rsidR="00AB129D" w:rsidRDefault="00AB129D"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254F"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14:paraId="3EFB6FDA" w14:textId="77777777" w:rsidR="00AB129D" w:rsidRDefault="00AB129D" w:rsidP="00D41468">
                      <w:pPr>
                        <w:pStyle w:val="Callout"/>
                      </w:pPr>
                      <w:r>
                        <w:t>b) If the consult has more than one note associated with it, that is indicated here.</w:t>
                      </w:r>
                    </w:p>
                    <w:p w14:paraId="4EFED590" w14:textId="77777777" w:rsidR="00AB129D" w:rsidRDefault="00AB129D" w:rsidP="00D41468">
                      <w:pPr>
                        <w:pStyle w:val="Callout"/>
                      </w:pPr>
                      <w:r>
                        <w:t>For many actions, you must select an item in this pane before performing the action.</w:t>
                      </w:r>
                    </w:p>
                  </w:txbxContent>
                </v:textbox>
                <o:callout v:ext="edit" minusx="t"/>
              </v:shape>
            </w:pict>
          </mc:Fallback>
        </mc:AlternateContent>
      </w:r>
      <w:r w:rsidR="004A5973" w:rsidRPr="00EF5256">
        <w:br w:type="page"/>
      </w:r>
      <w:bookmarkStart w:id="253" w:name="_Toc422557679"/>
      <w:bookmarkStart w:id="254" w:name="_Toc421693949"/>
      <w:bookmarkEnd w:id="250"/>
      <w:r w:rsidR="004A5973" w:rsidRPr="00EF5256">
        <w:lastRenderedPageBreak/>
        <w:t>Select New Patient</w:t>
      </w:r>
      <w:bookmarkStart w:id="255" w:name="WindowsSP"/>
      <w:bookmarkEnd w:id="253"/>
      <w:bookmarkEnd w:id="255"/>
      <w:r w:rsidR="004A5973" w:rsidRPr="00EF5256">
        <w:fldChar w:fldCharType="begin"/>
      </w:r>
      <w:r w:rsidR="004A5973" w:rsidRPr="00EF5256">
        <w:instrText xml:space="preserve"> XE "Select New Patient (SP)" </w:instrText>
      </w:r>
      <w:r w:rsidR="004A5973" w:rsidRPr="00EF5256">
        <w:fldChar w:fldCharType="end"/>
      </w:r>
    </w:p>
    <w:p w14:paraId="2153C736" w14:textId="77777777" w:rsidR="00A5752D" w:rsidRPr="00EF5256" w:rsidRDefault="00A5752D" w:rsidP="00055EBF">
      <w:pPr>
        <w:pStyle w:val="BodyText"/>
      </w:pPr>
    </w:p>
    <w:p w14:paraId="260E2A8D" w14:textId="77777777" w:rsidR="004A5973" w:rsidRPr="00EF5256" w:rsidRDefault="004A5973" w:rsidP="00D41468">
      <w:pPr>
        <w:pStyle w:val="Heading5"/>
      </w:pPr>
      <w:r w:rsidRPr="00EF5256">
        <w:t>1. Choose Select New Patient from the File Menu:</w:t>
      </w:r>
    </w:p>
    <w:p w14:paraId="08832517" w14:textId="77777777" w:rsidR="004A5973" w:rsidRPr="00EF5256" w:rsidRDefault="00A57AF7" w:rsidP="00D41468">
      <w:r w:rsidRPr="00EF5256">
        <w:rPr>
          <w:noProof/>
        </w:rPr>
        <w:drawing>
          <wp:anchor distT="0" distB="0" distL="114300" distR="114300" simplePos="0" relativeHeight="251745792" behindDoc="1" locked="0" layoutInCell="1" allowOverlap="1" wp14:anchorId="0266515B" wp14:editId="2A4BBF7D">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16768" behindDoc="0" locked="0" layoutInCell="1" allowOverlap="1" wp14:anchorId="36FDF76E" wp14:editId="4809F959">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14:paraId="7D3DAC06" w14:textId="77777777" w:rsidR="00AB129D" w:rsidRDefault="00AB129D"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F76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14:paraId="7D3DAC06" w14:textId="77777777" w:rsidR="00AB129D" w:rsidRDefault="00AB129D" w:rsidP="00D41468">
                      <w:pPr>
                        <w:pStyle w:val="Callout"/>
                      </w:pPr>
                      <w:r>
                        <w:t>Or follow the underlined letter from the keyboard by pressing Alt+F (together) then N.</w:t>
                      </w:r>
                    </w:p>
                  </w:txbxContent>
                </v:textbox>
                <o:callout v:ext="edit" minusx="t" minusy="t"/>
              </v:shape>
            </w:pict>
          </mc:Fallback>
        </mc:AlternateContent>
      </w:r>
    </w:p>
    <w:p w14:paraId="41FD62AF" w14:textId="77777777" w:rsidR="004A5973" w:rsidRPr="00EF5256" w:rsidRDefault="004A5973" w:rsidP="00D41468"/>
    <w:p w14:paraId="30BF9AD5" w14:textId="77777777" w:rsidR="004A5973" w:rsidRPr="00EF5256" w:rsidRDefault="004A5973" w:rsidP="00D41468"/>
    <w:p w14:paraId="41A3AD41" w14:textId="77777777" w:rsidR="004A5973" w:rsidRPr="00EF5256" w:rsidRDefault="004A5973" w:rsidP="00D41468"/>
    <w:p w14:paraId="3F3A6237" w14:textId="77777777" w:rsidR="004A5973" w:rsidRPr="00EF5256" w:rsidRDefault="004A5973" w:rsidP="00D41468"/>
    <w:p w14:paraId="3DD6BC63" w14:textId="77777777" w:rsidR="004A5973" w:rsidRPr="00EF5256" w:rsidRDefault="004A5973" w:rsidP="00D41468"/>
    <w:p w14:paraId="7205E4B9" w14:textId="77777777" w:rsidR="004A5973" w:rsidRPr="00EF5256" w:rsidRDefault="004A5973" w:rsidP="00055EBF">
      <w:pPr>
        <w:pStyle w:val="BodyText"/>
      </w:pPr>
    </w:p>
    <w:p w14:paraId="67248757" w14:textId="77777777" w:rsidR="00A5752D" w:rsidRPr="00EF5256" w:rsidRDefault="00A5752D" w:rsidP="00055EBF">
      <w:pPr>
        <w:pStyle w:val="BodyText"/>
      </w:pPr>
    </w:p>
    <w:p w14:paraId="7F68F170" w14:textId="77777777" w:rsidR="00A5752D" w:rsidRPr="00EF5256" w:rsidRDefault="00A5752D" w:rsidP="00055EBF">
      <w:pPr>
        <w:pStyle w:val="BodyText"/>
      </w:pPr>
    </w:p>
    <w:p w14:paraId="780357E9" w14:textId="77777777" w:rsidR="004A5973" w:rsidRPr="00EF5256" w:rsidRDefault="004A5973" w:rsidP="00D41468">
      <w:pPr>
        <w:pStyle w:val="Heading4"/>
      </w:pPr>
      <w:r w:rsidRPr="00EF5256">
        <w:t>2. Use the Patient Selection Dialog:</w:t>
      </w:r>
    </w:p>
    <w:p w14:paraId="33507A29" w14:textId="77777777" w:rsidR="004A5973" w:rsidRPr="00EF5256" w:rsidRDefault="00A57AF7" w:rsidP="00D41468">
      <w:r w:rsidRPr="00EF5256">
        <w:rPr>
          <w:noProof/>
        </w:rPr>
        <mc:AlternateContent>
          <mc:Choice Requires="wps">
            <w:drawing>
              <wp:anchor distT="0" distB="0" distL="114300" distR="114300" simplePos="0" relativeHeight="251617792" behindDoc="0" locked="0" layoutInCell="1" allowOverlap="1" wp14:anchorId="41AFA2A0" wp14:editId="09FE9F0F">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14:paraId="28F1EB19" w14:textId="77777777" w:rsidR="00AB129D" w:rsidRDefault="00AB129D"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FA2A0"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14:paraId="28F1EB19" w14:textId="77777777" w:rsidR="00AB129D" w:rsidRDefault="00AB129D" w:rsidP="00D41468">
                      <w:pPr>
                        <w:pStyle w:val="Callout"/>
                      </w:pPr>
                      <w:r>
                        <w:t>Click on these radio buttons to change the list of patients.</w:t>
                      </w:r>
                    </w:p>
                  </w:txbxContent>
                </v:textbox>
                <o:callout v:ext="edit" minusy="t"/>
              </v:shape>
            </w:pict>
          </mc:Fallback>
        </mc:AlternateContent>
      </w:r>
      <w:r w:rsidRPr="00EF5256">
        <w:rPr>
          <w:noProof/>
        </w:rPr>
        <mc:AlternateContent>
          <mc:Choice Requires="wps">
            <w:drawing>
              <wp:anchor distT="0" distB="0" distL="114300" distR="114300" simplePos="0" relativeHeight="251619840" behindDoc="0" locked="0" layoutInCell="1" allowOverlap="1" wp14:anchorId="0828A824" wp14:editId="1AC72E91">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14:paraId="4734FF23" w14:textId="77777777" w:rsidR="00AB129D" w:rsidRDefault="00AB129D"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8A824"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14:paraId="4734FF23" w14:textId="77777777" w:rsidR="00AB129D" w:rsidRDefault="00AB129D"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14:paraId="572CCFA2" w14:textId="77777777" w:rsidR="004A5973" w:rsidRPr="00EF5256" w:rsidRDefault="004A5973" w:rsidP="00D41468"/>
    <w:p w14:paraId="6D266599" w14:textId="77777777" w:rsidR="004A5973" w:rsidRPr="00EF5256" w:rsidRDefault="004A5973" w:rsidP="00D41468"/>
    <w:p w14:paraId="75148010" w14:textId="77777777" w:rsidR="004A5973" w:rsidRPr="00EF5256" w:rsidRDefault="004A5973" w:rsidP="00D41468"/>
    <w:p w14:paraId="2E81CBCB" w14:textId="77777777" w:rsidR="004A5973" w:rsidRPr="00EF5256" w:rsidRDefault="00A57AF7" w:rsidP="00055EBF">
      <w:pPr>
        <w:pStyle w:val="BodyText"/>
      </w:pPr>
      <w:r w:rsidRPr="00EF5256">
        <w:rPr>
          <w:noProof/>
        </w:rPr>
        <w:drawing>
          <wp:anchor distT="0" distB="0" distL="114300" distR="114300" simplePos="0" relativeHeight="251746816" behindDoc="1" locked="0" layoutInCell="1" allowOverlap="1" wp14:anchorId="66524112" wp14:editId="7C974BEB">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3E677" w14:textId="77777777" w:rsidR="004A5973" w:rsidRPr="00EF5256" w:rsidRDefault="004A5973" w:rsidP="00055EBF">
      <w:pPr>
        <w:pStyle w:val="BodyText"/>
      </w:pPr>
    </w:p>
    <w:p w14:paraId="2D5D3428" w14:textId="77777777" w:rsidR="004A5973" w:rsidRPr="00EF5256" w:rsidRDefault="004A5973" w:rsidP="00D41468"/>
    <w:p w14:paraId="6BA69C99" w14:textId="77777777" w:rsidR="004A5973" w:rsidRPr="00EF5256" w:rsidRDefault="004A5973" w:rsidP="00D41468"/>
    <w:p w14:paraId="71D29104" w14:textId="77777777" w:rsidR="004A5973" w:rsidRPr="00EF5256" w:rsidRDefault="004A5973" w:rsidP="00D41468"/>
    <w:p w14:paraId="361234F9" w14:textId="77777777" w:rsidR="004A5973" w:rsidRPr="00EF5256" w:rsidRDefault="00A57AF7" w:rsidP="00D41468">
      <w:r w:rsidRPr="00EF5256">
        <w:rPr>
          <w:noProof/>
        </w:rPr>
        <mc:AlternateContent>
          <mc:Choice Requires="wps">
            <w:drawing>
              <wp:anchor distT="0" distB="0" distL="114300" distR="114300" simplePos="0" relativeHeight="251620864" behindDoc="0" locked="0" layoutInCell="1" allowOverlap="1" wp14:anchorId="5348644A" wp14:editId="1B3C56B5">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C205712" w14:textId="77777777" w:rsidR="00AB129D" w:rsidRDefault="00AB129D"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8644A"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14:paraId="2C205712" w14:textId="77777777" w:rsidR="00AB129D" w:rsidRDefault="00AB129D" w:rsidP="00D41468">
                      <w:pPr>
                        <w:pStyle w:val="Callout"/>
                      </w:pPr>
                      <w:r>
                        <w:t>a) When ready, click the OK button or press the Enter key.</w:t>
                      </w:r>
                    </w:p>
                  </w:txbxContent>
                </v:textbox>
              </v:shape>
            </w:pict>
          </mc:Fallback>
        </mc:AlternateContent>
      </w:r>
    </w:p>
    <w:p w14:paraId="6FB91AB6" w14:textId="77777777" w:rsidR="004A5973" w:rsidRPr="00EF5256" w:rsidRDefault="004A5973" w:rsidP="00D41468"/>
    <w:p w14:paraId="2B42BBC5"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18816" behindDoc="0" locked="0" layoutInCell="1" allowOverlap="1" wp14:anchorId="74D71FD6" wp14:editId="7BED5CE2">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14:paraId="180DB86C" w14:textId="77777777" w:rsidR="00AB129D" w:rsidRDefault="00AB129D"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1FD6"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14:paraId="180DB86C" w14:textId="77777777" w:rsidR="00AB129D" w:rsidRDefault="00AB129D" w:rsidP="00D41468">
                      <w:pPr>
                        <w:pStyle w:val="Callout"/>
                      </w:pPr>
                      <w:r>
                        <w:t>Double click on any name to select that patient.</w:t>
                      </w:r>
                    </w:p>
                  </w:txbxContent>
                </v:textbox>
                <o:callout v:ext="edit" minusx="t"/>
              </v:shape>
            </w:pict>
          </mc:Fallback>
        </mc:AlternateContent>
      </w:r>
      <w:r w:rsidR="004A5973" w:rsidRPr="00EF5256">
        <w:br w:type="page"/>
      </w:r>
      <w:bookmarkStart w:id="256" w:name="_Toc422557680"/>
      <w:bookmarkStart w:id="257" w:name="_Toc421668523"/>
      <w:bookmarkStart w:id="258" w:name="_Toc421693950"/>
      <w:bookmarkEnd w:id="251"/>
      <w:bookmarkEnd w:id="254"/>
      <w:r w:rsidR="004A5973" w:rsidRPr="00EF5256">
        <w:lastRenderedPageBreak/>
        <w:t>Select Service</w:t>
      </w:r>
      <w:bookmarkStart w:id="259" w:name="WindowsSS"/>
      <w:bookmarkEnd w:id="256"/>
      <w:bookmarkEnd w:id="259"/>
      <w:r w:rsidR="004A5973" w:rsidRPr="00EF5256">
        <w:fldChar w:fldCharType="begin"/>
      </w:r>
      <w:r w:rsidR="004A5973" w:rsidRPr="00EF5256">
        <w:instrText xml:space="preserve"> XE "Select Service (SS)" </w:instrText>
      </w:r>
      <w:r w:rsidR="004A5973" w:rsidRPr="00EF5256">
        <w:fldChar w:fldCharType="end"/>
      </w:r>
    </w:p>
    <w:p w14:paraId="6168CAE5" w14:textId="77777777" w:rsidR="004A5973" w:rsidRPr="00EF5256" w:rsidRDefault="004A5973" w:rsidP="00D41468">
      <w:pPr>
        <w:pStyle w:val="Heading5"/>
      </w:pPr>
      <w:r w:rsidRPr="00EF5256">
        <w:t>1. Select Consults by Service from the View Menu:</w:t>
      </w:r>
    </w:p>
    <w:p w14:paraId="0C3C8DDC" w14:textId="77777777" w:rsidR="004A5973" w:rsidRPr="00EF5256" w:rsidRDefault="00A57AF7" w:rsidP="00D41468">
      <w:r w:rsidRPr="00EF5256">
        <w:rPr>
          <w:noProof/>
        </w:rPr>
        <w:drawing>
          <wp:anchor distT="0" distB="0" distL="114300" distR="114300" simplePos="0" relativeHeight="251747840" behindDoc="1" locked="0" layoutInCell="1" allowOverlap="1" wp14:anchorId="5C114BF3" wp14:editId="1E9BA13D">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DC29" w14:textId="77777777" w:rsidR="004A5973" w:rsidRPr="00EF5256" w:rsidRDefault="004A5973" w:rsidP="00D41468"/>
    <w:p w14:paraId="437CBCF4" w14:textId="77777777" w:rsidR="004A5973" w:rsidRPr="00EF5256" w:rsidRDefault="004A5973" w:rsidP="00D41468"/>
    <w:p w14:paraId="2369AEFD" w14:textId="77777777" w:rsidR="004A5973" w:rsidRPr="00EF5256" w:rsidRDefault="00A57AF7" w:rsidP="00D41468">
      <w:r w:rsidRPr="00EF5256">
        <w:rPr>
          <w:noProof/>
        </w:rPr>
        <mc:AlternateContent>
          <mc:Choice Requires="wps">
            <w:drawing>
              <wp:anchor distT="0" distB="0" distL="114300" distR="114300" simplePos="0" relativeHeight="251627008" behindDoc="0" locked="0" layoutInCell="1" allowOverlap="1" wp14:anchorId="53857395" wp14:editId="41AFED7A">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14:paraId="7F5F8FB9" w14:textId="77777777" w:rsidR="00AB129D" w:rsidRDefault="00AB129D"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57395"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14:paraId="7F5F8FB9" w14:textId="77777777" w:rsidR="00AB129D" w:rsidRDefault="00AB129D" w:rsidP="00D41468">
                      <w:pPr>
                        <w:pStyle w:val="Callout"/>
                      </w:pPr>
                      <w:r>
                        <w:t>Or follow the underlined letters from the keyboard by pressing Alt+V (together) then S.</w:t>
                      </w:r>
                    </w:p>
                  </w:txbxContent>
                </v:textbox>
                <o:callout v:ext="edit" minusx="t"/>
              </v:shape>
            </w:pict>
          </mc:Fallback>
        </mc:AlternateContent>
      </w:r>
    </w:p>
    <w:p w14:paraId="1019A538" w14:textId="77777777" w:rsidR="004A5973" w:rsidRPr="00EF5256" w:rsidRDefault="004A5973" w:rsidP="00D41468"/>
    <w:p w14:paraId="42E4164F" w14:textId="77777777" w:rsidR="004A5973" w:rsidRPr="00EF5256" w:rsidRDefault="004A5973" w:rsidP="00D41468"/>
    <w:p w14:paraId="43389AAF" w14:textId="77777777" w:rsidR="004A5973" w:rsidRPr="00EF5256" w:rsidRDefault="00A57AF7" w:rsidP="00D41468">
      <w:r w:rsidRPr="00EF5256">
        <w:rPr>
          <w:noProof/>
        </w:rPr>
        <w:drawing>
          <wp:anchor distT="0" distB="0" distL="114300" distR="114300" simplePos="0" relativeHeight="251628032" behindDoc="1" locked="0" layoutInCell="0" allowOverlap="1" wp14:anchorId="15362CB3" wp14:editId="5A5D9E86">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F813" w14:textId="77777777" w:rsidR="00A5752D" w:rsidRPr="00EF5256" w:rsidRDefault="00A5752D" w:rsidP="00055EBF">
      <w:pPr>
        <w:pStyle w:val="BodyText"/>
      </w:pPr>
    </w:p>
    <w:p w14:paraId="3A43DC33" w14:textId="77777777" w:rsidR="00A5752D" w:rsidRPr="00EF5256" w:rsidRDefault="00A5752D" w:rsidP="00055EBF">
      <w:pPr>
        <w:pStyle w:val="BodyText"/>
      </w:pPr>
    </w:p>
    <w:p w14:paraId="58636E90" w14:textId="77777777" w:rsidR="00A5752D" w:rsidRPr="00EF5256" w:rsidRDefault="00A5752D" w:rsidP="00055EBF">
      <w:pPr>
        <w:pStyle w:val="BodyText"/>
      </w:pPr>
    </w:p>
    <w:p w14:paraId="79956293" w14:textId="77777777" w:rsidR="00A5752D" w:rsidRPr="00EF5256" w:rsidRDefault="00A5752D" w:rsidP="00055EBF">
      <w:pPr>
        <w:pStyle w:val="BodyText"/>
      </w:pPr>
    </w:p>
    <w:p w14:paraId="72F3A08E" w14:textId="77777777" w:rsidR="00A5752D" w:rsidRPr="00EF5256" w:rsidRDefault="00A5752D" w:rsidP="00055EBF">
      <w:pPr>
        <w:pStyle w:val="BodyText"/>
      </w:pPr>
    </w:p>
    <w:p w14:paraId="07634ADF" w14:textId="77777777" w:rsidR="00A5752D" w:rsidRPr="00EF5256" w:rsidRDefault="00A5752D" w:rsidP="00055EBF">
      <w:pPr>
        <w:pStyle w:val="BodyText"/>
      </w:pPr>
    </w:p>
    <w:p w14:paraId="073BF40E" w14:textId="77777777" w:rsidR="00A5752D" w:rsidRPr="00EF5256" w:rsidRDefault="00A5752D" w:rsidP="00055EBF">
      <w:pPr>
        <w:pStyle w:val="BodyText"/>
      </w:pPr>
    </w:p>
    <w:p w14:paraId="220E628D"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22912" behindDoc="0" locked="0" layoutInCell="1" allowOverlap="1" wp14:anchorId="5497702B" wp14:editId="50B6F444">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14:paraId="6657587E" w14:textId="77777777" w:rsidR="00AB129D" w:rsidRDefault="00AB129D"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702B"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14:paraId="6657587E" w14:textId="77777777" w:rsidR="00AB129D" w:rsidRDefault="00AB129D" w:rsidP="00D41468">
                      <w:pPr>
                        <w:pStyle w:val="Callout"/>
                      </w:pPr>
                      <w:r>
                        <w:t>Click on a plus box to expand the hierarchy below it.</w:t>
                      </w:r>
                    </w:p>
                  </w:txbxContent>
                </v:textbox>
                <o:callout v:ext="edit" minusx="t" minusy="t"/>
              </v:shape>
            </w:pict>
          </mc:Fallback>
        </mc:AlternateContent>
      </w:r>
      <w:r w:rsidRPr="00EF5256">
        <w:rPr>
          <w:noProof/>
        </w:rPr>
        <mc:AlternateContent>
          <mc:Choice Requires="wps">
            <w:drawing>
              <wp:anchor distT="0" distB="0" distL="114300" distR="114300" simplePos="0" relativeHeight="251623936" behindDoc="0" locked="0" layoutInCell="1" allowOverlap="1" wp14:anchorId="15C5BBF5" wp14:editId="5DC86504">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14:paraId="7B9F1350" w14:textId="77777777" w:rsidR="00AB129D" w:rsidRDefault="00AB129D"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5BBF5"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14:paraId="7B9F1350" w14:textId="77777777" w:rsidR="00AB129D" w:rsidRDefault="00AB129D" w:rsidP="00D41468">
                      <w:pPr>
                        <w:pStyle w:val="Callout"/>
                      </w:pPr>
                      <w:r>
                        <w:t>Click here to see the rest of the hierarchy</w:t>
                      </w:r>
                    </w:p>
                  </w:txbxContent>
                </v:textbox>
                <o:callout v:ext="edit" minusx="t" minusy="t"/>
              </v:shape>
            </w:pict>
          </mc:Fallback>
        </mc:AlternateContent>
      </w:r>
      <w:r w:rsidR="004A5973" w:rsidRPr="00EF5256">
        <w:t xml:space="preserve">2. Select the service you want: </w:t>
      </w:r>
    </w:p>
    <w:p w14:paraId="20B4D8CE" w14:textId="77777777" w:rsidR="004A5973" w:rsidRPr="00EF5256" w:rsidRDefault="00A57AF7" w:rsidP="00D41468">
      <w:pPr>
        <w:pStyle w:val="Heading4"/>
      </w:pPr>
      <w:r w:rsidRPr="00EF5256">
        <w:rPr>
          <w:noProof/>
        </w:rPr>
        <mc:AlternateContent>
          <mc:Choice Requires="wps">
            <w:drawing>
              <wp:anchor distT="0" distB="0" distL="114300" distR="114300" simplePos="0" relativeHeight="251625984" behindDoc="0" locked="0" layoutInCell="1" allowOverlap="1" wp14:anchorId="6BD84170" wp14:editId="6253509C">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14:paraId="0407B5B1" w14:textId="77777777" w:rsidR="00AB129D" w:rsidRDefault="00AB129D" w:rsidP="00D41468">
                            <w:pPr>
                              <w:pStyle w:val="Callout"/>
                            </w:pPr>
                            <w:r>
                              <w:t>b) Close by either:</w:t>
                            </w:r>
                          </w:p>
                          <w:p w14:paraId="36D1EF2A" w14:textId="77777777" w:rsidR="00AB129D" w:rsidRDefault="00AB129D" w:rsidP="00D41468">
                            <w:pPr>
                              <w:pStyle w:val="Callout"/>
                            </w:pPr>
                            <w:r>
                              <w:t>Double clicking on the service.</w:t>
                            </w:r>
                          </w:p>
                          <w:p w14:paraId="2ED0EA03" w14:textId="77777777" w:rsidR="00AB129D" w:rsidRDefault="00AB129D" w:rsidP="00D41468">
                            <w:pPr>
                              <w:pStyle w:val="Callout"/>
                            </w:pPr>
                            <w:r>
                              <w:t>Clicking on OK.</w:t>
                            </w:r>
                          </w:p>
                          <w:p w14:paraId="1FAE4112" w14:textId="77777777" w:rsidR="00AB129D" w:rsidRDefault="00AB129D"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4170"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14:paraId="0407B5B1" w14:textId="77777777" w:rsidR="00AB129D" w:rsidRDefault="00AB129D" w:rsidP="00D41468">
                      <w:pPr>
                        <w:pStyle w:val="Callout"/>
                      </w:pPr>
                      <w:r>
                        <w:t>b) Close by either:</w:t>
                      </w:r>
                    </w:p>
                    <w:p w14:paraId="36D1EF2A" w14:textId="77777777" w:rsidR="00AB129D" w:rsidRDefault="00AB129D" w:rsidP="00D41468">
                      <w:pPr>
                        <w:pStyle w:val="Callout"/>
                      </w:pPr>
                      <w:r>
                        <w:t>Double clicking on the service.</w:t>
                      </w:r>
                    </w:p>
                    <w:p w14:paraId="2ED0EA03" w14:textId="77777777" w:rsidR="00AB129D" w:rsidRDefault="00AB129D" w:rsidP="00D41468">
                      <w:pPr>
                        <w:pStyle w:val="Callout"/>
                      </w:pPr>
                      <w:r>
                        <w:t>Clicking on OK.</w:t>
                      </w:r>
                    </w:p>
                    <w:p w14:paraId="1FAE4112" w14:textId="77777777" w:rsidR="00AB129D" w:rsidRDefault="00AB129D" w:rsidP="00D41468">
                      <w:pPr>
                        <w:pStyle w:val="Callout"/>
                      </w:pPr>
                      <w:r>
                        <w:t>Pressing the Enter key.</w:t>
                      </w:r>
                    </w:p>
                  </w:txbxContent>
                </v:textbox>
                <o:callout v:ext="edit" minusx="t" minusy="t"/>
              </v:shape>
            </w:pict>
          </mc:Fallback>
        </mc:AlternateContent>
      </w:r>
      <w:r w:rsidRPr="00EF5256">
        <w:rPr>
          <w:noProof/>
        </w:rPr>
        <mc:AlternateContent>
          <mc:Choice Requires="wps">
            <w:drawing>
              <wp:anchor distT="0" distB="0" distL="114300" distR="114300" simplePos="0" relativeHeight="251624960" behindDoc="0" locked="0" layoutInCell="1" allowOverlap="1" wp14:anchorId="3148524E" wp14:editId="3E8A47D0">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14:paraId="7642C0BC" w14:textId="77777777" w:rsidR="00AB129D" w:rsidRDefault="00AB129D"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8524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14:paraId="7642C0BC" w14:textId="77777777" w:rsidR="00AB129D" w:rsidRDefault="00AB129D" w:rsidP="00D41468">
                      <w:pPr>
                        <w:pStyle w:val="Callout"/>
                      </w:pPr>
                      <w:r>
                        <w:t>a) Click on the service you want to select.</w:t>
                      </w:r>
                    </w:p>
                  </w:txbxContent>
                </v:textbox>
                <o:callout v:ext="edit" minusx="t"/>
              </v:shape>
            </w:pict>
          </mc:Fallback>
        </mc:AlternateContent>
      </w:r>
      <w:r w:rsidRPr="00EF5256">
        <w:rPr>
          <w:noProof/>
        </w:rPr>
        <mc:AlternateContent>
          <mc:Choice Requires="wps">
            <w:drawing>
              <wp:anchor distT="0" distB="0" distL="114300" distR="114300" simplePos="0" relativeHeight="251621888" behindDoc="0" locked="0" layoutInCell="1" allowOverlap="1" wp14:anchorId="59F1C95B" wp14:editId="2BC69D3F">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14:paraId="1BA700BB" w14:textId="77777777" w:rsidR="00AB129D" w:rsidRDefault="00AB129D"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1C95B"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14:paraId="1BA700BB" w14:textId="77777777" w:rsidR="00AB129D" w:rsidRDefault="00AB129D" w:rsidP="00D41468">
                      <w:pPr>
                        <w:pStyle w:val="Callout"/>
                      </w:pPr>
                      <w:r>
                        <w:t>Click on a minus box to collapse the hierarchy below it to a single line.</w:t>
                      </w:r>
                    </w:p>
                  </w:txbxContent>
                </v:textbox>
                <o:callout v:ext="edit" minusx="t"/>
              </v:shape>
            </w:pict>
          </mc:Fallback>
        </mc:AlternateContent>
      </w:r>
      <w:r w:rsidR="004A5973" w:rsidRPr="00EF5256">
        <w:br w:type="page"/>
      </w:r>
      <w:r w:rsidR="004A5973" w:rsidRPr="00EF5256">
        <w:lastRenderedPageBreak/>
        <w:t>View by Status</w:t>
      </w:r>
      <w:bookmarkStart w:id="260" w:name="WindowsST"/>
      <w:bookmarkEnd w:id="257"/>
      <w:bookmarkEnd w:id="258"/>
      <w:bookmarkEnd w:id="260"/>
      <w:r w:rsidR="004A5973" w:rsidRPr="00EF5256">
        <w:fldChar w:fldCharType="begin"/>
      </w:r>
      <w:r w:rsidR="004A5973" w:rsidRPr="00EF5256">
        <w:instrText xml:space="preserve"> XE "View by Status (ST)" </w:instrText>
      </w:r>
      <w:r w:rsidR="004A5973" w:rsidRPr="00EF5256">
        <w:fldChar w:fldCharType="end"/>
      </w:r>
    </w:p>
    <w:p w14:paraId="70D3D5E1" w14:textId="77777777" w:rsidR="004A5973" w:rsidRPr="00EF5256" w:rsidRDefault="004A5973" w:rsidP="00D41468">
      <w:pPr>
        <w:pStyle w:val="Heading5"/>
      </w:pPr>
      <w:r w:rsidRPr="00EF5256">
        <w:t>1. Select Consults by Status from the View Menu:</w:t>
      </w:r>
    </w:p>
    <w:p w14:paraId="09C111AD" w14:textId="77777777" w:rsidR="004A5973" w:rsidRPr="00EF5256" w:rsidRDefault="00A57AF7" w:rsidP="00D41468">
      <w:r w:rsidRPr="00EF5256">
        <w:rPr>
          <w:noProof/>
        </w:rPr>
        <w:drawing>
          <wp:anchor distT="0" distB="0" distL="114300" distR="114300" simplePos="0" relativeHeight="251748864" behindDoc="1" locked="0" layoutInCell="1" allowOverlap="1" wp14:anchorId="7D8B5705" wp14:editId="6596528D">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FD3EB" w14:textId="77777777" w:rsidR="004A5973" w:rsidRPr="00EF5256" w:rsidRDefault="00A57AF7" w:rsidP="00D41468">
      <w:r w:rsidRPr="00EF5256">
        <w:rPr>
          <w:noProof/>
        </w:rPr>
        <mc:AlternateContent>
          <mc:Choice Requires="wps">
            <w:drawing>
              <wp:anchor distT="0" distB="0" distL="114300" distR="114300" simplePos="0" relativeHeight="251631104" behindDoc="0" locked="0" layoutInCell="1" allowOverlap="1" wp14:anchorId="52E9CF1A" wp14:editId="6EBAF727">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14:paraId="7A49A810" w14:textId="77777777" w:rsidR="00AB129D" w:rsidRDefault="00AB129D"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9CF1A"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14:paraId="7A49A810" w14:textId="77777777" w:rsidR="00AB129D" w:rsidRDefault="00AB129D" w:rsidP="00D41468">
                      <w:pPr>
                        <w:pStyle w:val="Callout"/>
                      </w:pPr>
                      <w:r>
                        <w:t>Or follow the underlined letters from the keyboard by pressing Alt+V (together) then U.</w:t>
                      </w:r>
                    </w:p>
                  </w:txbxContent>
                </v:textbox>
                <o:callout v:ext="edit" minusx="t"/>
              </v:shape>
            </w:pict>
          </mc:Fallback>
        </mc:AlternateContent>
      </w:r>
    </w:p>
    <w:p w14:paraId="76C15CEE" w14:textId="77777777" w:rsidR="004A5973" w:rsidRPr="00EF5256" w:rsidRDefault="004A5973" w:rsidP="00055EBF">
      <w:pPr>
        <w:pStyle w:val="BodyText"/>
      </w:pPr>
    </w:p>
    <w:p w14:paraId="7316FEAF" w14:textId="77777777" w:rsidR="004A5973" w:rsidRPr="00EF5256" w:rsidRDefault="004A5973" w:rsidP="00055EBF">
      <w:pPr>
        <w:pStyle w:val="BodyText"/>
      </w:pPr>
    </w:p>
    <w:p w14:paraId="543572E3" w14:textId="77777777" w:rsidR="004A5973" w:rsidRPr="00EF5256" w:rsidRDefault="004A5973" w:rsidP="00055EBF">
      <w:pPr>
        <w:pStyle w:val="BodyText"/>
      </w:pPr>
    </w:p>
    <w:p w14:paraId="21855D49" w14:textId="77777777" w:rsidR="006702B4" w:rsidRPr="00EF5256" w:rsidRDefault="006702B4" w:rsidP="00055EBF">
      <w:pPr>
        <w:pStyle w:val="BodyText"/>
        <w:rPr>
          <w:noProof/>
        </w:rPr>
      </w:pPr>
    </w:p>
    <w:p w14:paraId="145885CD" w14:textId="77777777" w:rsidR="006702B4" w:rsidRPr="00EF5256" w:rsidRDefault="006702B4" w:rsidP="00055EBF">
      <w:pPr>
        <w:pStyle w:val="BodyText"/>
        <w:rPr>
          <w:noProof/>
        </w:rPr>
      </w:pPr>
    </w:p>
    <w:p w14:paraId="2311B981" w14:textId="77777777" w:rsidR="006702B4" w:rsidRPr="00EF5256" w:rsidRDefault="006702B4" w:rsidP="00055EBF">
      <w:pPr>
        <w:pStyle w:val="BodyText"/>
        <w:rPr>
          <w:noProof/>
        </w:rPr>
      </w:pPr>
    </w:p>
    <w:p w14:paraId="7A064DE5" w14:textId="77777777" w:rsidR="004A5973" w:rsidRPr="00EF5256" w:rsidRDefault="00A57AF7" w:rsidP="00D41468">
      <w:pPr>
        <w:pStyle w:val="Heading5"/>
      </w:pPr>
      <w:r w:rsidRPr="00EF5256">
        <w:rPr>
          <w:noProof/>
        </w:rPr>
        <w:drawing>
          <wp:anchor distT="0" distB="0" distL="114300" distR="114300" simplePos="0" relativeHeight="251633152" behindDoc="1" locked="0" layoutInCell="0" allowOverlap="1" wp14:anchorId="15A883CA" wp14:editId="7CD49028">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rPr>
          <w:noProof/>
        </w:rPr>
        <w:t>2.</w:t>
      </w:r>
      <w:r w:rsidR="004A5973" w:rsidRPr="00EF5256">
        <w:t xml:space="preserve"> Select the status you want from the list:</w:t>
      </w:r>
    </w:p>
    <w:p w14:paraId="5EE747B2" w14:textId="77777777" w:rsidR="004A5973" w:rsidRPr="00EF5256" w:rsidRDefault="004A5973" w:rsidP="00D41468"/>
    <w:p w14:paraId="69B65B17" w14:textId="77777777" w:rsidR="004A5973" w:rsidRPr="00EF5256" w:rsidRDefault="004A5973" w:rsidP="00D41468"/>
    <w:p w14:paraId="13D182FC" w14:textId="77777777" w:rsidR="004A5973" w:rsidRPr="00EF5256" w:rsidRDefault="00A57AF7" w:rsidP="00D41468">
      <w:r w:rsidRPr="00EF5256">
        <w:rPr>
          <w:noProof/>
        </w:rPr>
        <mc:AlternateContent>
          <mc:Choice Requires="wps">
            <w:drawing>
              <wp:anchor distT="0" distB="0" distL="114300" distR="114300" simplePos="0" relativeHeight="251630080" behindDoc="0" locked="0" layoutInCell="0" allowOverlap="1" wp14:anchorId="01AB3C15" wp14:editId="212C942C">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14:paraId="22036F3F" w14:textId="77777777" w:rsidR="00AB129D" w:rsidRDefault="00AB129D"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B3C15"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14:paraId="22036F3F" w14:textId="77777777" w:rsidR="00AB129D" w:rsidRDefault="00AB129D" w:rsidP="00D41468">
                      <w:pPr>
                        <w:pStyle w:val="Callout"/>
                      </w:pPr>
                      <w:r>
                        <w:t>a) Click on the status you want to see.</w:t>
                      </w:r>
                    </w:p>
                  </w:txbxContent>
                </v:textbox>
                <o:callout v:ext="edit" minusx="t" minusy="t"/>
              </v:shape>
            </w:pict>
          </mc:Fallback>
        </mc:AlternateContent>
      </w:r>
    </w:p>
    <w:p w14:paraId="78CF9974" w14:textId="77777777" w:rsidR="004A5973" w:rsidRPr="00EF5256" w:rsidRDefault="004A5973" w:rsidP="00D41468"/>
    <w:p w14:paraId="4F3EE19D" w14:textId="77777777" w:rsidR="004A5973" w:rsidRPr="00EF5256" w:rsidRDefault="004A5973" w:rsidP="00D41468"/>
    <w:p w14:paraId="3A622238" w14:textId="77777777" w:rsidR="004A5973" w:rsidRPr="00EF5256" w:rsidRDefault="00A57AF7" w:rsidP="00D41468">
      <w:r w:rsidRPr="00EF5256">
        <w:rPr>
          <w:noProof/>
        </w:rPr>
        <mc:AlternateContent>
          <mc:Choice Requires="wps">
            <w:drawing>
              <wp:anchor distT="0" distB="0" distL="114300" distR="114300" simplePos="0" relativeHeight="251629056" behindDoc="0" locked="0" layoutInCell="0" allowOverlap="1" wp14:anchorId="463D2BB6" wp14:editId="33C2B9CA">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14:paraId="0058FCBD" w14:textId="77777777" w:rsidR="00AB129D" w:rsidRDefault="00AB129D"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D2BB6"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14:paraId="0058FCBD" w14:textId="77777777" w:rsidR="00AB129D" w:rsidRDefault="00AB129D" w:rsidP="00D41468">
                      <w:pPr>
                        <w:pStyle w:val="Callout"/>
                      </w:pPr>
                      <w:r>
                        <w:t>b) When finished, click the OK button or press the Enter key.</w:t>
                      </w:r>
                    </w:p>
                  </w:txbxContent>
                </v:textbox>
                <o:callout v:ext="edit" minusx="t" minusy="t"/>
              </v:shape>
            </w:pict>
          </mc:Fallback>
        </mc:AlternateContent>
      </w:r>
    </w:p>
    <w:p w14:paraId="70E49DF9" w14:textId="77777777" w:rsidR="004A5973" w:rsidRPr="00EF5256" w:rsidRDefault="004A5973" w:rsidP="00D41468"/>
    <w:p w14:paraId="0D8D45F5" w14:textId="77777777" w:rsidR="004A5973" w:rsidRPr="00EF5256" w:rsidRDefault="004A5973" w:rsidP="00D41468"/>
    <w:p w14:paraId="7FC18A76" w14:textId="77777777" w:rsidR="004A5973" w:rsidRPr="00EF5256" w:rsidRDefault="004A5973" w:rsidP="00D41468"/>
    <w:p w14:paraId="2F75E201" w14:textId="77777777" w:rsidR="004A5973" w:rsidRPr="00EF5256" w:rsidRDefault="00A57AF7" w:rsidP="00055EBF">
      <w:pPr>
        <w:pStyle w:val="BodyText"/>
        <w:sectPr w:rsidR="004A5973" w:rsidRPr="00EF5256" w:rsidSect="00ED54E9">
          <w:headerReference w:type="even" r:id="rId88"/>
          <w:headerReference w:type="default" r:id="rId89"/>
          <w:headerReference w:type="first" r:id="rId90"/>
          <w:type w:val="continuous"/>
          <w:pgSz w:w="12240" w:h="15840" w:code="1"/>
          <w:pgMar w:top="1440" w:right="1440" w:bottom="1440" w:left="1440" w:header="720" w:footer="634" w:gutter="0"/>
          <w:cols w:space="720"/>
          <w:noEndnote/>
          <w:titlePg/>
        </w:sectPr>
      </w:pPr>
      <w:bookmarkStart w:id="261" w:name="_Toc485095581"/>
      <w:bookmarkStart w:id="262" w:name="_Toc485096241"/>
      <w:bookmarkStart w:id="263" w:name="_Toc485096897"/>
      <w:bookmarkStart w:id="264" w:name="_Toc485133934"/>
      <w:bookmarkStart w:id="265" w:name="_Toc487617679"/>
      <w:bookmarkStart w:id="266" w:name="_Toc495460659"/>
      <w:bookmarkStart w:id="267" w:name="_Toc495817309"/>
      <w:bookmarkStart w:id="268" w:name="_Toc506950632"/>
      <w:bookmarkStart w:id="269" w:name="_Toc506950710"/>
      <w:bookmarkStart w:id="270" w:name="_Toc508019599"/>
      <w:bookmarkStart w:id="271" w:name="_Toc508175761"/>
      <w:bookmarkStart w:id="272" w:name="_Toc508412348"/>
      <w:bookmarkStart w:id="273" w:name="_Toc508416001"/>
      <w:bookmarkStart w:id="274" w:name="_Toc527282386"/>
      <w:bookmarkStart w:id="275" w:name="_Toc527282879"/>
      <w:bookmarkStart w:id="276" w:name="_Toc3113673"/>
      <w:bookmarkStart w:id="277" w:name="_Toc3705978"/>
      <w:bookmarkStart w:id="278" w:name="_Toc10370544"/>
      <w:bookmarkStart w:id="279" w:name="_Toc101239011"/>
      <w:bookmarkStart w:id="280" w:name="_Toc380732838"/>
      <w:bookmarkStart w:id="281" w:name="_Toc380732921"/>
      <w:bookmarkStart w:id="282" w:name="_Toc380738426"/>
      <w:bookmarkStart w:id="283" w:name="_Toc443475381"/>
      <w:bookmarkStart w:id="284" w:name="_Toc473725555"/>
      <w:bookmarkStart w:id="285" w:name="_Toc474855032"/>
      <w:bookmarkStart w:id="286" w:name="_Toc474934595"/>
      <w:bookmarkStart w:id="287" w:name="_Toc475635884"/>
      <w:bookmarkStart w:id="288" w:name="_Toc475699419"/>
      <w:bookmarkStart w:id="289" w:name="_Toc477788994"/>
      <w:bookmarkStart w:id="290" w:name="_Toc505953992"/>
      <w:bookmarkStart w:id="291" w:name="_Toc506186219"/>
      <w:bookmarkStart w:id="292" w:name="_Toc508261789"/>
      <w:r w:rsidRPr="00EF5256">
        <w:rPr>
          <w:noProof/>
        </w:rPr>
        <w:drawing>
          <wp:anchor distT="0" distB="0" distL="114300" distR="114300" simplePos="0" relativeHeight="251749888" behindDoc="1" locked="0" layoutInCell="1" allowOverlap="1" wp14:anchorId="505E3799" wp14:editId="4987D1C8">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256">
        <w:rPr>
          <w:noProof/>
        </w:rPr>
        <mc:AlternateContent>
          <mc:Choice Requires="wps">
            <w:drawing>
              <wp:anchor distT="0" distB="0" distL="114300" distR="114300" simplePos="0" relativeHeight="251680256" behindDoc="0" locked="0" layoutInCell="1" allowOverlap="1" wp14:anchorId="7A87C064" wp14:editId="44ECBB42">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60564F" w14:textId="77777777" w:rsidR="00AB129D" w:rsidRDefault="00AB129D"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C064"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14:paraId="7D60564F" w14:textId="77777777" w:rsidR="00AB129D" w:rsidRDefault="00AB129D" w:rsidP="00D41468">
                      <w:pPr>
                        <w:pStyle w:val="Callout"/>
                      </w:pPr>
                      <w:r>
                        <w:t xml:space="preserve">Hold down the Ctrl key when selecting to select more than one status. </w:t>
                      </w:r>
                    </w:p>
                  </w:txbxContent>
                </v:textbox>
              </v:shape>
            </w:pict>
          </mc:Fallback>
        </mc:AlternateContent>
      </w:r>
      <w:r w:rsidRPr="00EF5256">
        <w:rPr>
          <w:noProof/>
        </w:rPr>
        <mc:AlternateContent>
          <mc:Choice Requires="wps">
            <w:drawing>
              <wp:anchor distT="0" distB="0" distL="114300" distR="114300" simplePos="0" relativeHeight="251632128" behindDoc="0" locked="0" layoutInCell="1" allowOverlap="1" wp14:anchorId="48D8A147" wp14:editId="39AFF384">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14:paraId="646B6130" w14:textId="77777777" w:rsidR="00AB129D" w:rsidRDefault="00AB129D"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8A147"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14:paraId="646B6130" w14:textId="77777777" w:rsidR="00AB129D" w:rsidRDefault="00AB129D" w:rsidP="00D41468">
                      <w:pPr>
                        <w:pStyle w:val="Callout"/>
                      </w:pPr>
                      <w:r>
                        <w:t>c) Now the list of consults only has ones with the status you selected.</w:t>
                      </w:r>
                    </w:p>
                  </w:txbxContent>
                </v:textbox>
                <o:callout v:ext="edit" minusx="t" minusy="t"/>
              </v:shape>
            </w:pict>
          </mc:Fallback>
        </mc:AlternateContent>
      </w:r>
      <w:bookmarkStart w:id="293" w:name="_Toc421668524"/>
      <w:bookmarkStart w:id="294" w:name="_Toc421693951"/>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067C65E1" w14:textId="77777777" w:rsidR="004A5973" w:rsidRPr="00EF5256" w:rsidRDefault="004A5973" w:rsidP="00D41468">
      <w:pPr>
        <w:pStyle w:val="Heading4"/>
      </w:pPr>
      <w:r w:rsidRPr="00EF5256">
        <w:lastRenderedPageBreak/>
        <w:t>Custom List</w:t>
      </w:r>
      <w:r w:rsidRPr="00EF5256">
        <w:fldChar w:fldCharType="begin"/>
      </w:r>
      <w:r w:rsidRPr="00EF5256">
        <w:instrText xml:space="preserve"> XE "Custom List" </w:instrText>
      </w:r>
      <w:r w:rsidRPr="00EF5256">
        <w:fldChar w:fldCharType="end"/>
      </w:r>
      <w:r w:rsidRPr="00EF5256">
        <w:fldChar w:fldCharType="begin"/>
      </w:r>
      <w:r w:rsidRPr="00EF5256">
        <w:instrText xml:space="preserve"> XE "View by Status (ST)" </w:instrText>
      </w:r>
      <w:r w:rsidRPr="00EF5256">
        <w:fldChar w:fldCharType="end"/>
      </w:r>
    </w:p>
    <w:p w14:paraId="6D5D0A61" w14:textId="77777777" w:rsidR="004A5973" w:rsidRPr="00EF5256" w:rsidRDefault="004A5973" w:rsidP="00D41468">
      <w:pPr>
        <w:pStyle w:val="Heading5"/>
      </w:pPr>
      <w:r w:rsidRPr="00EF5256">
        <w:t xml:space="preserve">1. Select Custom </w:t>
      </w:r>
      <w:r w:rsidR="009514DD" w:rsidRPr="00EF5256">
        <w:t>View</w:t>
      </w:r>
      <w:r w:rsidRPr="00EF5256">
        <w:t xml:space="preserve"> from the View Menu:</w:t>
      </w:r>
    </w:p>
    <w:p w14:paraId="25641A6F" w14:textId="77777777" w:rsidR="004A5973" w:rsidRPr="00EF5256" w:rsidRDefault="00A57AF7" w:rsidP="00D41468">
      <w:r w:rsidRPr="00EF5256">
        <w:rPr>
          <w:noProof/>
        </w:rPr>
        <w:drawing>
          <wp:anchor distT="0" distB="0" distL="114300" distR="114300" simplePos="0" relativeHeight="251750912" behindDoc="1" locked="0" layoutInCell="1" allowOverlap="1" wp14:anchorId="2E1DD6D0" wp14:editId="49C6A475">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6DD15" w14:textId="77777777" w:rsidR="004A5973" w:rsidRPr="00EF5256" w:rsidRDefault="004A5973" w:rsidP="00D41468"/>
    <w:p w14:paraId="7B6C306A" w14:textId="77777777" w:rsidR="004A5973" w:rsidRPr="00EF5256" w:rsidRDefault="004A5973" w:rsidP="00D41468"/>
    <w:p w14:paraId="008A3EC9" w14:textId="77777777" w:rsidR="004A5973" w:rsidRPr="00EF5256" w:rsidRDefault="004A5973" w:rsidP="00D41468"/>
    <w:p w14:paraId="52974444" w14:textId="77777777" w:rsidR="004A5973" w:rsidRPr="00EF5256" w:rsidRDefault="004A5973" w:rsidP="00D41468"/>
    <w:p w14:paraId="1022B4BB" w14:textId="77777777" w:rsidR="004A5973" w:rsidRPr="00EF5256" w:rsidRDefault="004A5973" w:rsidP="00D41468"/>
    <w:p w14:paraId="1E7C2893" w14:textId="77777777" w:rsidR="009514DD" w:rsidRPr="00EF5256" w:rsidRDefault="009514DD" w:rsidP="00055EBF">
      <w:pPr>
        <w:pStyle w:val="BodyText"/>
      </w:pPr>
    </w:p>
    <w:p w14:paraId="1C2D638D" w14:textId="77777777" w:rsidR="006702B4" w:rsidRPr="00EF5256" w:rsidRDefault="006702B4" w:rsidP="00055EBF">
      <w:pPr>
        <w:pStyle w:val="BodyText"/>
      </w:pPr>
    </w:p>
    <w:p w14:paraId="1450CB07" w14:textId="77777777" w:rsidR="006702B4" w:rsidRPr="00EF5256" w:rsidRDefault="006702B4" w:rsidP="00055EBF">
      <w:pPr>
        <w:pStyle w:val="BodyText"/>
      </w:pPr>
    </w:p>
    <w:p w14:paraId="7A8984DC" w14:textId="77777777" w:rsidR="006702B4" w:rsidRPr="00EF5256" w:rsidRDefault="006702B4" w:rsidP="00055EBF">
      <w:pPr>
        <w:pStyle w:val="BodyText"/>
      </w:pPr>
    </w:p>
    <w:p w14:paraId="08BAEA68" w14:textId="77777777" w:rsidR="006702B4" w:rsidRPr="00EF5256" w:rsidRDefault="006702B4" w:rsidP="00055EBF">
      <w:pPr>
        <w:pStyle w:val="BodyText"/>
      </w:pPr>
    </w:p>
    <w:p w14:paraId="05BF3C46" w14:textId="77777777" w:rsidR="006702B4" w:rsidRPr="00EF5256" w:rsidRDefault="00A57AF7" w:rsidP="00055EBF">
      <w:pPr>
        <w:pStyle w:val="BodyText"/>
      </w:pPr>
      <w:r w:rsidRPr="00EF5256">
        <w:rPr>
          <w:noProof/>
        </w:rPr>
        <mc:AlternateContent>
          <mc:Choice Requires="wps">
            <w:drawing>
              <wp:anchor distT="0" distB="0" distL="114300" distR="114300" simplePos="0" relativeHeight="251691520" behindDoc="0" locked="0" layoutInCell="1" allowOverlap="1" wp14:anchorId="649FED80" wp14:editId="66672EE6">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7C9B55" w14:textId="77777777" w:rsidR="00AB129D" w:rsidRDefault="00AB129D"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D80"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14:paraId="717C9B55" w14:textId="77777777" w:rsidR="00AB129D" w:rsidRDefault="00AB129D" w:rsidP="00D41468">
                      <w:pPr>
                        <w:pStyle w:val="Callout"/>
                      </w:pPr>
                      <w:r>
                        <w:t>Select one or more services from the tree view.</w:t>
                      </w:r>
                    </w:p>
                  </w:txbxContent>
                </v:textbox>
                <o:callout v:ext="edit" minusy="t"/>
              </v:shape>
            </w:pict>
          </mc:Fallback>
        </mc:AlternateContent>
      </w:r>
    </w:p>
    <w:p w14:paraId="54600BC8" w14:textId="77777777" w:rsidR="006702B4" w:rsidRPr="00EF5256" w:rsidRDefault="006702B4" w:rsidP="00055EBF">
      <w:pPr>
        <w:pStyle w:val="BodyText"/>
      </w:pPr>
    </w:p>
    <w:p w14:paraId="03B0D3E6" w14:textId="77777777" w:rsidR="006702B4" w:rsidRPr="00EF5256" w:rsidRDefault="006702B4" w:rsidP="00055EBF">
      <w:pPr>
        <w:pStyle w:val="BodyText"/>
      </w:pPr>
    </w:p>
    <w:p w14:paraId="31BDC2AC" w14:textId="77777777" w:rsidR="006702B4" w:rsidRPr="00EF5256" w:rsidRDefault="006702B4" w:rsidP="00055EBF">
      <w:pPr>
        <w:pStyle w:val="BodyText"/>
      </w:pPr>
    </w:p>
    <w:p w14:paraId="57E20917" w14:textId="77777777" w:rsidR="004A5973" w:rsidRPr="00EF5256" w:rsidRDefault="00A57AF7" w:rsidP="00D41468">
      <w:pPr>
        <w:pStyle w:val="Heading5"/>
      </w:pPr>
      <w:r w:rsidRPr="00EF5256">
        <w:rPr>
          <w:noProof/>
        </w:rPr>
        <mc:AlternateContent>
          <mc:Choice Requires="wps">
            <w:drawing>
              <wp:anchor distT="0" distB="0" distL="114300" distR="114300" simplePos="0" relativeHeight="251692544" behindDoc="0" locked="0" layoutInCell="1" allowOverlap="1" wp14:anchorId="1F7F20DF" wp14:editId="6B1CD364">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018896" w14:textId="77777777" w:rsidR="00AB129D" w:rsidRDefault="00AB129D"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F20DF"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14:paraId="52018896" w14:textId="77777777" w:rsidR="00AB129D" w:rsidRDefault="00AB129D" w:rsidP="00D41468">
                      <w:pPr>
                        <w:pStyle w:val="Callout"/>
                      </w:pPr>
                      <w:r>
                        <w:t>Use the shift and Ctrl keys to select multiple statuses (or services).</w:t>
                      </w:r>
                    </w:p>
                  </w:txbxContent>
                </v:textbox>
                <o:callout v:ext="edit" minusy="t"/>
              </v:shape>
            </w:pict>
          </mc:Fallback>
        </mc:AlternateContent>
      </w:r>
      <w:r w:rsidR="004A5973" w:rsidRPr="00EF5256">
        <w:t>3.</w:t>
      </w:r>
      <w:r w:rsidR="009514DD" w:rsidRPr="00EF5256">
        <w:t xml:space="preserve"> </w:t>
      </w:r>
      <w:r w:rsidR="004A5973" w:rsidRPr="00EF5256">
        <w:t>Select the view you want.</w:t>
      </w:r>
    </w:p>
    <w:p w14:paraId="1FE1B2BE" w14:textId="77777777" w:rsidR="004A5973" w:rsidRPr="00EF5256" w:rsidRDefault="004A5973" w:rsidP="00D41468">
      <w:r w:rsidRPr="00EF5256">
        <w:t>Do one or more of the following:</w:t>
      </w:r>
    </w:p>
    <w:p w14:paraId="3092EB1B" w14:textId="77777777" w:rsidR="004A5973" w:rsidRPr="00EF5256" w:rsidRDefault="00A57AF7" w:rsidP="00D41468">
      <w:r w:rsidRPr="00EF5256">
        <w:rPr>
          <w:noProof/>
        </w:rPr>
        <w:drawing>
          <wp:anchor distT="0" distB="0" distL="114300" distR="114300" simplePos="0" relativeHeight="251690496" behindDoc="1" locked="0" layoutInCell="1" allowOverlap="1" wp14:anchorId="4BE68F00" wp14:editId="6708CD96">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3A9C" w14:textId="77777777" w:rsidR="004A5973" w:rsidRPr="00EF5256" w:rsidRDefault="004A5973" w:rsidP="00D41468"/>
    <w:p w14:paraId="609F374E" w14:textId="77777777" w:rsidR="004A5973" w:rsidRPr="00EF5256" w:rsidRDefault="004A5973" w:rsidP="00D41468"/>
    <w:p w14:paraId="571993DC" w14:textId="77777777" w:rsidR="004A5973" w:rsidRPr="00EF5256" w:rsidRDefault="004A5973" w:rsidP="00D41468"/>
    <w:p w14:paraId="0B4A47AD" w14:textId="77777777" w:rsidR="004A5973" w:rsidRPr="00EF5256" w:rsidRDefault="00A57AF7" w:rsidP="00D41468">
      <w:r w:rsidRPr="00EF5256">
        <w:rPr>
          <w:noProof/>
        </w:rPr>
        <mc:AlternateContent>
          <mc:Choice Requires="wps">
            <w:drawing>
              <wp:anchor distT="0" distB="0" distL="114300" distR="114300" simplePos="0" relativeHeight="251693568" behindDoc="0" locked="0" layoutInCell="1" allowOverlap="1" wp14:anchorId="57C3E47C" wp14:editId="11213F98">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80407C3" w14:textId="77777777" w:rsidR="00AB129D" w:rsidRDefault="00AB129D"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3E47C"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14:paraId="080407C3" w14:textId="77777777" w:rsidR="00AB129D" w:rsidRDefault="00AB129D" w:rsidP="00D41468">
                      <w:pPr>
                        <w:pStyle w:val="Callout"/>
                      </w:pPr>
                      <w:r>
                        <w:t>These buttons open a dialog to help you select a date.</w:t>
                      </w:r>
                    </w:p>
                  </w:txbxContent>
                </v:textbox>
              </v:shape>
            </w:pict>
          </mc:Fallback>
        </mc:AlternateContent>
      </w:r>
    </w:p>
    <w:p w14:paraId="1DAA8554" w14:textId="77777777" w:rsidR="004A5973" w:rsidRPr="00EF5256" w:rsidRDefault="004A5973" w:rsidP="00D41468"/>
    <w:p w14:paraId="31C9B7EA" w14:textId="77777777" w:rsidR="004A5973" w:rsidRPr="00EF5256" w:rsidRDefault="004A5973" w:rsidP="00D41468"/>
    <w:p w14:paraId="22A16207" w14:textId="77777777" w:rsidR="004A5973" w:rsidRPr="00EF5256" w:rsidRDefault="004A5973" w:rsidP="00D41468"/>
    <w:p w14:paraId="243A6E1A" w14:textId="77777777" w:rsidR="004A5973" w:rsidRPr="00EF5256" w:rsidRDefault="004A5973" w:rsidP="00D41468"/>
    <w:p w14:paraId="709EA0D4" w14:textId="77777777" w:rsidR="004A5973" w:rsidRPr="00EF5256" w:rsidRDefault="004A5973" w:rsidP="00D41468"/>
    <w:p w14:paraId="108CC680" w14:textId="77777777" w:rsidR="004A5973" w:rsidRPr="00EF5256" w:rsidRDefault="006702B4" w:rsidP="00D41468">
      <w:pPr>
        <w:pStyle w:val="Heading4"/>
      </w:pPr>
      <w:r w:rsidRPr="00EF5256">
        <w:t>3.</w:t>
      </w:r>
      <w:r w:rsidR="004A5973" w:rsidRPr="00EF5256">
        <w:t>Click OK.</w:t>
      </w:r>
    </w:p>
    <w:p w14:paraId="03A7DC1E" w14:textId="77777777" w:rsidR="004A5973" w:rsidRPr="00EF5256" w:rsidRDefault="00A57AF7" w:rsidP="00D41468">
      <w:pPr>
        <w:pStyle w:val="Heading1"/>
      </w:pPr>
      <w:bookmarkStart w:id="295" w:name="_Toc6930162"/>
      <w:r w:rsidRPr="00EF5256">
        <w:rPr>
          <w:noProof/>
        </w:rPr>
        <mc:AlternateContent>
          <mc:Choice Requires="wps">
            <w:drawing>
              <wp:anchor distT="0" distB="0" distL="114300" distR="114300" simplePos="0" relativeHeight="251694592" behindDoc="0" locked="0" layoutInCell="1" allowOverlap="1" wp14:anchorId="439155D4" wp14:editId="399674EA">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485C55" w14:textId="77777777" w:rsidR="00AB129D" w:rsidRDefault="00AB129D"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155D4"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14:paraId="3C485C55" w14:textId="77777777" w:rsidR="00AB129D" w:rsidRDefault="00AB129D" w:rsidP="00D41468">
                      <w:pPr>
                        <w:pStyle w:val="Callout"/>
                      </w:pPr>
                      <w:r>
                        <w:t>You can group by Consults/ Procedures, Service, or Status.</w:t>
                      </w:r>
                    </w:p>
                  </w:txbxContent>
                </v:textbox>
              </v:shape>
            </w:pict>
          </mc:Fallback>
        </mc:AlternateContent>
      </w:r>
      <w:r w:rsidR="004A5973" w:rsidRPr="00EF5256">
        <w:br w:type="page"/>
      </w:r>
      <w:r w:rsidR="004A5973" w:rsidRPr="00EF5256">
        <w:lastRenderedPageBreak/>
        <w:t>Package Reference</w:t>
      </w:r>
      <w:bookmarkEnd w:id="123"/>
      <w:bookmarkEnd w:id="124"/>
      <w:bookmarkEnd w:id="293"/>
      <w:bookmarkEnd w:id="294"/>
      <w:bookmarkEnd w:id="295"/>
      <w:r w:rsidR="004A5973" w:rsidRPr="00EF5256">
        <w:fldChar w:fldCharType="begin"/>
      </w:r>
      <w:r w:rsidR="004A5973" w:rsidRPr="00EF5256">
        <w:instrText xml:space="preserve"> XE "Package Reference" </w:instrText>
      </w:r>
      <w:r w:rsidR="004A5973" w:rsidRPr="00EF5256">
        <w:fldChar w:fldCharType="end"/>
      </w:r>
    </w:p>
    <w:p w14:paraId="3F0AF9BA" w14:textId="77777777" w:rsidR="004A5973" w:rsidRPr="00EF5256" w:rsidRDefault="004A5973" w:rsidP="00D41468">
      <w:bookmarkStart w:id="296" w:name="_Toc401592246"/>
      <w:bookmarkStart w:id="297" w:name="_Toc402366883"/>
      <w:r w:rsidRPr="00EF5256">
        <w:t xml:space="preserve">There are three menus, six notifications, and 18 actions that make up the package that is Consults. In the preceding section, </w:t>
      </w:r>
      <w:r w:rsidRPr="00EF5256">
        <w:rPr>
          <w:b/>
        </w:rPr>
        <w:t>Package Operation</w:t>
      </w:r>
      <w:r w:rsidRPr="00EF5256">
        <w:t>, we discussed a number of these in order to explain how the Consult/Request Tracking package works. In this section, we give each of a description of each of these in turn to provide reference information for you.</w:t>
      </w:r>
    </w:p>
    <w:p w14:paraId="231B2E09" w14:textId="77777777" w:rsidR="004A5973" w:rsidRPr="00EF5256" w:rsidRDefault="004A5973" w:rsidP="00D41468">
      <w:pPr>
        <w:pStyle w:val="Heading2"/>
      </w:pPr>
      <w:bookmarkStart w:id="298" w:name="_Toc421668525"/>
      <w:bookmarkStart w:id="299" w:name="_Toc421693952"/>
      <w:bookmarkStart w:id="300" w:name="_Toc6930163"/>
      <w:r w:rsidRPr="00EF5256">
        <w:t>General Service User Menu</w:t>
      </w:r>
      <w:bookmarkEnd w:id="296"/>
      <w:bookmarkEnd w:id="297"/>
      <w:bookmarkEnd w:id="298"/>
      <w:bookmarkEnd w:id="299"/>
      <w:bookmarkEnd w:id="300"/>
      <w:r w:rsidRPr="00EF5256">
        <w:fldChar w:fldCharType="begin"/>
      </w:r>
      <w:r w:rsidRPr="00EF5256">
        <w:instrText xml:space="preserve"> XE "User Menu" </w:instrText>
      </w:r>
      <w:r w:rsidRPr="00EF5256">
        <w:fldChar w:fldCharType="end"/>
      </w:r>
      <w:r w:rsidRPr="00EF5256">
        <w:fldChar w:fldCharType="begin"/>
      </w:r>
      <w:r w:rsidRPr="00EF5256">
        <w:instrText xml:space="preserve"> XE "General Service User Menu" </w:instrText>
      </w:r>
      <w:r w:rsidRPr="00EF5256">
        <w:fldChar w:fldCharType="end"/>
      </w:r>
    </w:p>
    <w:p w14:paraId="64C1E476" w14:textId="77777777" w:rsidR="004A5973" w:rsidRPr="00EF5256" w:rsidRDefault="004A5973" w:rsidP="00D41468">
      <w:r w:rsidRPr="00EF5256">
        <w:t xml:space="preserve">If you are a Consults user from a service other than Medicine or Pharmacy services, you probably have the GMRC General Service User menu. This menu gives you access to all the basic functionality you need to track Consults for your service. </w:t>
      </w:r>
    </w:p>
    <w:p w14:paraId="7D6670DC" w14:textId="77777777" w:rsidR="004A5973" w:rsidRPr="00EF5256" w:rsidRDefault="004A5973" w:rsidP="00D41468">
      <w:r w:rsidRPr="00EF5256">
        <w:t>As a General Service User, you have access to three basic options as shown in this example:</w:t>
      </w:r>
    </w:p>
    <w:p w14:paraId="5E049AA3" w14:textId="77777777" w:rsidR="004A5973" w:rsidRPr="00EF5256" w:rsidRDefault="004A5973" w:rsidP="00D41468">
      <w:pPr>
        <w:pStyle w:val="BlankLine"/>
      </w:pPr>
    </w:p>
    <w:p w14:paraId="71AD3CA6" w14:textId="77777777" w:rsidR="004A5973" w:rsidRPr="00EF5256" w:rsidRDefault="004A5973" w:rsidP="00D41468">
      <w:pPr>
        <w:pStyle w:val="ComputerScreen"/>
      </w:pPr>
      <w:r w:rsidRPr="00EF5256">
        <w:t xml:space="preserve">Select Consult Service Tracking Option: </w:t>
      </w:r>
      <w:r w:rsidRPr="00EF5256">
        <w:rPr>
          <w:b/>
        </w:rPr>
        <w:t>?</w:t>
      </w:r>
    </w:p>
    <w:p w14:paraId="1DFC998D" w14:textId="77777777" w:rsidR="004A5973" w:rsidRPr="00EF5256" w:rsidRDefault="004A5973" w:rsidP="00D41468">
      <w:pPr>
        <w:pStyle w:val="ComputerScreen"/>
      </w:pPr>
    </w:p>
    <w:p w14:paraId="7E9B89C4" w14:textId="77777777" w:rsidR="004A5973" w:rsidRPr="00EF5256" w:rsidRDefault="004A5973" w:rsidP="00D41468">
      <w:pPr>
        <w:pStyle w:val="ComputerScreen"/>
      </w:pPr>
      <w:r w:rsidRPr="00EF5256">
        <w:t xml:space="preserve">   CS     Consult Service Tracking</w:t>
      </w:r>
    </w:p>
    <w:p w14:paraId="30011259" w14:textId="77777777" w:rsidR="004A5973" w:rsidRPr="00EF5256" w:rsidRDefault="004A5973" w:rsidP="00D41468">
      <w:pPr>
        <w:pStyle w:val="ComputerScreen"/>
      </w:pPr>
      <w:r w:rsidRPr="00EF5256">
        <w:t xml:space="preserve">   PC     Service Consults Pending Resolution</w:t>
      </w:r>
    </w:p>
    <w:p w14:paraId="3429BAC6" w14:textId="77777777" w:rsidR="004A5973" w:rsidRPr="00EF5256" w:rsidRDefault="004A5973" w:rsidP="00D41468">
      <w:pPr>
        <w:pStyle w:val="ComputerScreen"/>
      </w:pPr>
      <w:r w:rsidRPr="00EF5256">
        <w:t xml:space="preserve">   ST     Completion Time Statistics</w:t>
      </w:r>
    </w:p>
    <w:p w14:paraId="3FEEFA9F" w14:textId="77777777" w:rsidR="004A5973" w:rsidRPr="00EF5256" w:rsidRDefault="004A5973" w:rsidP="00D41468">
      <w:pPr>
        <w:pStyle w:val="ComputerScreen"/>
      </w:pPr>
    </w:p>
    <w:p w14:paraId="4E11848C" w14:textId="77777777" w:rsidR="004A5973" w:rsidRPr="00EF5256" w:rsidRDefault="004A5973" w:rsidP="00D41468">
      <w:pPr>
        <w:pStyle w:val="ComputerScreen"/>
      </w:pPr>
      <w:r w:rsidRPr="00EF5256">
        <w:t>Enter ?? for more options, ??? for brief descriptions, ?OPTION for help text.</w:t>
      </w:r>
    </w:p>
    <w:p w14:paraId="1116C016" w14:textId="77777777" w:rsidR="004A5973" w:rsidRPr="00EF5256" w:rsidRDefault="004A5973" w:rsidP="00D41468">
      <w:pPr>
        <w:pStyle w:val="ComputerScreen"/>
      </w:pPr>
    </w:p>
    <w:p w14:paraId="30D3BB93" w14:textId="77777777" w:rsidR="004A5973" w:rsidRPr="00EF5256" w:rsidRDefault="004A5973" w:rsidP="00D41468">
      <w:pPr>
        <w:pStyle w:val="ComputerScreen"/>
      </w:pPr>
      <w:r w:rsidRPr="00EF5256">
        <w:t>Select Consult Service Tracking Option:</w:t>
      </w:r>
    </w:p>
    <w:p w14:paraId="45CFB6FE" w14:textId="77777777" w:rsidR="004A5973" w:rsidRPr="00EF5256" w:rsidRDefault="004A5973" w:rsidP="00D41468">
      <w:pPr>
        <w:pStyle w:val="Heading3"/>
      </w:pPr>
      <w:r w:rsidRPr="00EF5256">
        <w:br w:type="page"/>
      </w:r>
      <w:bookmarkStart w:id="301" w:name="_Toc401592247"/>
      <w:bookmarkStart w:id="302" w:name="_Toc402366884"/>
      <w:bookmarkStart w:id="303" w:name="_Toc421668526"/>
      <w:bookmarkStart w:id="304" w:name="_Toc421693953"/>
      <w:bookmarkStart w:id="305" w:name="_Toc6930164"/>
      <w:r w:rsidRPr="00EF5256">
        <w:lastRenderedPageBreak/>
        <w:t>Consult Service Tracking Option</w:t>
      </w:r>
      <w:bookmarkEnd w:id="301"/>
      <w:bookmarkEnd w:id="302"/>
      <w:bookmarkEnd w:id="303"/>
      <w:bookmarkEnd w:id="304"/>
      <w:bookmarkEnd w:id="305"/>
      <w:r w:rsidRPr="00EF5256">
        <w:fldChar w:fldCharType="begin"/>
      </w:r>
      <w:r w:rsidRPr="00EF5256">
        <w:instrText xml:space="preserve"> XE "Tracking Option" </w:instrText>
      </w:r>
      <w:r w:rsidRPr="00EF5256">
        <w:fldChar w:fldCharType="end"/>
      </w:r>
      <w:r w:rsidRPr="00EF5256">
        <w:fldChar w:fldCharType="begin"/>
      </w:r>
      <w:r w:rsidRPr="00EF5256">
        <w:instrText xml:space="preserve"> XE "Consult Service Tracking Option" </w:instrText>
      </w:r>
      <w:r w:rsidRPr="00EF5256">
        <w:fldChar w:fldCharType="end"/>
      </w:r>
    </w:p>
    <w:p w14:paraId="4CABF7C7" w14:textId="77777777" w:rsidR="004A5973" w:rsidRPr="00EF5256" w:rsidRDefault="004A5973" w:rsidP="00D41468">
      <w:r w:rsidRPr="00EF5256">
        <w:t>The Consult/Request Service Tracking option may be used to:</w:t>
      </w:r>
    </w:p>
    <w:p w14:paraId="7C4D6E66" w14:textId="77777777" w:rsidR="004A5973" w:rsidRPr="00EF5256" w:rsidRDefault="004A5973" w:rsidP="00D41468">
      <w:pPr>
        <w:pStyle w:val="ListMember"/>
      </w:pPr>
    </w:p>
    <w:p w14:paraId="4191287B" w14:textId="77777777" w:rsidR="004A5973" w:rsidRPr="00EF5256" w:rsidRDefault="004A5973" w:rsidP="00D41468">
      <w:pPr>
        <w:pStyle w:val="ListMember"/>
      </w:pPr>
      <w:r w:rsidRPr="00EF5256">
        <w:t>Review the latest activity related to a patient's consult/procedure request</w:t>
      </w:r>
      <w:r w:rsidRPr="00EF5256">
        <w:fldChar w:fldCharType="begin"/>
      </w:r>
      <w:r w:rsidRPr="00EF5256">
        <w:instrText xml:space="preserve"> XE "Procedure Request" </w:instrText>
      </w:r>
      <w:r w:rsidRPr="00EF5256">
        <w:fldChar w:fldCharType="end"/>
      </w:r>
      <w:r w:rsidRPr="00EF5256">
        <w:t xml:space="preserve"> orders.</w:t>
      </w:r>
    </w:p>
    <w:p w14:paraId="78CAC009" w14:textId="77777777" w:rsidR="004A5973" w:rsidRPr="00EF5256" w:rsidRDefault="004A5973" w:rsidP="00D41468">
      <w:pPr>
        <w:pStyle w:val="ListMember"/>
      </w:pPr>
      <w:r w:rsidRPr="00EF5256">
        <w:t>Update or track activities related to a patient's consults.</w:t>
      </w:r>
    </w:p>
    <w:p w14:paraId="153612CE" w14:textId="77777777" w:rsidR="004A5973" w:rsidRPr="00EF5256" w:rsidRDefault="004A5973" w:rsidP="00D41468">
      <w:pPr>
        <w:pStyle w:val="BodyTextIndent"/>
      </w:pPr>
      <w:r w:rsidRPr="00EF5256">
        <w:t>The menu of actions available to you depends on whether you are a Review Only user or an Update user. The names and the synonyms for each menu action is listed below:</w:t>
      </w:r>
    </w:p>
    <w:p w14:paraId="567C344A" w14:textId="77777777" w:rsidR="004A5973" w:rsidRPr="00EF5256" w:rsidRDefault="004A5973" w:rsidP="00D41468">
      <w:pPr>
        <w:pStyle w:val="Heading4"/>
      </w:pPr>
      <w:r w:rsidRPr="00EF5256">
        <w:t>Review Only and Update Actions</w:t>
      </w:r>
      <w:r w:rsidRPr="00EF5256">
        <w:fldChar w:fldCharType="begin"/>
      </w:r>
      <w:r w:rsidRPr="00EF5256">
        <w:instrText xml:space="preserve"> XE "Review Only Actions" </w:instrText>
      </w:r>
      <w:r w:rsidRPr="00EF5256">
        <w:fldChar w:fldCharType="end"/>
      </w:r>
    </w:p>
    <w:p w14:paraId="75EED159" w14:textId="77777777" w:rsidR="004A5973" w:rsidRPr="00EF5256"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rsidRPr="00EF5256" w14:paraId="0F86F706" w14:textId="77777777">
        <w:tc>
          <w:tcPr>
            <w:tcW w:w="2247" w:type="dxa"/>
            <w:tcBorders>
              <w:top w:val="single" w:sz="12" w:space="0" w:color="auto"/>
              <w:left w:val="single" w:sz="12" w:space="0" w:color="auto"/>
              <w:bottom w:val="single" w:sz="12" w:space="0" w:color="auto"/>
              <w:right w:val="single" w:sz="4" w:space="0" w:color="auto"/>
            </w:tcBorders>
          </w:tcPr>
          <w:p w14:paraId="65E234B2" w14:textId="77777777" w:rsidR="004A5973" w:rsidRPr="00EF5256" w:rsidRDefault="004A5973" w:rsidP="00D41468">
            <w:pPr>
              <w:pStyle w:val="TableHeading"/>
            </w:pPr>
            <w:r w:rsidRPr="00EF5256">
              <w:t>ACTION NAME</w:t>
            </w:r>
          </w:p>
        </w:tc>
        <w:tc>
          <w:tcPr>
            <w:tcW w:w="1575" w:type="dxa"/>
            <w:tcBorders>
              <w:top w:val="single" w:sz="12" w:space="0" w:color="auto"/>
              <w:left w:val="single" w:sz="4" w:space="0" w:color="auto"/>
              <w:bottom w:val="single" w:sz="12" w:space="0" w:color="auto"/>
              <w:right w:val="single" w:sz="4" w:space="0" w:color="auto"/>
            </w:tcBorders>
          </w:tcPr>
          <w:p w14:paraId="320C8A20" w14:textId="77777777" w:rsidR="004A5973" w:rsidRPr="00EF5256" w:rsidRDefault="004A5973" w:rsidP="00D41468">
            <w:pPr>
              <w:pStyle w:val="TableHeading"/>
            </w:pPr>
            <w:r w:rsidRPr="00EF5256">
              <w:t>SYNONYM</w:t>
            </w:r>
          </w:p>
        </w:tc>
        <w:tc>
          <w:tcPr>
            <w:tcW w:w="5358" w:type="dxa"/>
            <w:tcBorders>
              <w:top w:val="single" w:sz="12" w:space="0" w:color="auto"/>
              <w:left w:val="single" w:sz="4" w:space="0" w:color="auto"/>
              <w:bottom w:val="single" w:sz="12" w:space="0" w:color="auto"/>
              <w:right w:val="single" w:sz="12" w:space="0" w:color="auto"/>
            </w:tcBorders>
          </w:tcPr>
          <w:p w14:paraId="261BB1F6" w14:textId="77777777" w:rsidR="004A5973" w:rsidRPr="00EF5256" w:rsidRDefault="004A5973" w:rsidP="00D41468">
            <w:pPr>
              <w:pStyle w:val="TableHeading"/>
            </w:pPr>
            <w:r w:rsidRPr="00EF5256">
              <w:t>GUI Menu Action</w:t>
            </w:r>
          </w:p>
        </w:tc>
      </w:tr>
      <w:tr w:rsidR="004A5973" w:rsidRPr="00EF5256" w14:paraId="2ACC0007" w14:textId="77777777">
        <w:tc>
          <w:tcPr>
            <w:tcW w:w="2247" w:type="dxa"/>
            <w:tcBorders>
              <w:top w:val="nil"/>
              <w:left w:val="single" w:sz="12" w:space="0" w:color="auto"/>
              <w:bottom w:val="single" w:sz="4" w:space="0" w:color="auto"/>
              <w:right w:val="single" w:sz="4" w:space="0" w:color="auto"/>
            </w:tcBorders>
          </w:tcPr>
          <w:p w14:paraId="47BF4DB0" w14:textId="77777777" w:rsidR="004A5973" w:rsidRPr="00EF5256" w:rsidRDefault="004A5973" w:rsidP="00D41468">
            <w:pPr>
              <w:pStyle w:val="TableEntry"/>
            </w:pPr>
            <w:r w:rsidRPr="00EF5256">
              <w:t>Next Screen</w:t>
            </w:r>
          </w:p>
        </w:tc>
        <w:tc>
          <w:tcPr>
            <w:tcW w:w="1575" w:type="dxa"/>
            <w:tcBorders>
              <w:top w:val="nil"/>
              <w:left w:val="single" w:sz="4" w:space="0" w:color="auto"/>
              <w:bottom w:val="single" w:sz="4" w:space="0" w:color="auto"/>
              <w:right w:val="single" w:sz="4" w:space="0" w:color="auto"/>
            </w:tcBorders>
          </w:tcPr>
          <w:p w14:paraId="11142EBC" w14:textId="77777777" w:rsidR="004A5973" w:rsidRPr="00EF5256" w:rsidRDefault="004A5973" w:rsidP="00D41468">
            <w:pPr>
              <w:pStyle w:val="TableEntry"/>
            </w:pPr>
            <w:r w:rsidRPr="00EF5256">
              <w:t>+</w:t>
            </w:r>
          </w:p>
        </w:tc>
        <w:tc>
          <w:tcPr>
            <w:tcW w:w="5358" w:type="dxa"/>
            <w:tcBorders>
              <w:top w:val="nil"/>
              <w:left w:val="single" w:sz="4" w:space="0" w:color="auto"/>
              <w:bottom w:val="single" w:sz="4" w:space="0" w:color="auto"/>
              <w:right w:val="single" w:sz="12" w:space="0" w:color="auto"/>
            </w:tcBorders>
          </w:tcPr>
          <w:p w14:paraId="4E5194F3" w14:textId="77777777" w:rsidR="004A5973" w:rsidRPr="00EF5256" w:rsidRDefault="004A5973" w:rsidP="00D41468">
            <w:pPr>
              <w:pStyle w:val="TableEntry"/>
            </w:pPr>
          </w:p>
        </w:tc>
      </w:tr>
      <w:tr w:rsidR="004A5973" w:rsidRPr="00EF5256" w14:paraId="3F130536" w14:textId="77777777">
        <w:tc>
          <w:tcPr>
            <w:tcW w:w="2247" w:type="dxa"/>
            <w:tcBorders>
              <w:top w:val="single" w:sz="4" w:space="0" w:color="auto"/>
              <w:left w:val="single" w:sz="12" w:space="0" w:color="auto"/>
              <w:bottom w:val="single" w:sz="4" w:space="0" w:color="auto"/>
              <w:right w:val="single" w:sz="4" w:space="0" w:color="auto"/>
            </w:tcBorders>
          </w:tcPr>
          <w:p w14:paraId="6F29C689" w14:textId="77777777" w:rsidR="004A5973" w:rsidRPr="00EF5256" w:rsidRDefault="004A5973" w:rsidP="00D41468">
            <w:pPr>
              <w:pStyle w:val="TableEntry"/>
            </w:pPr>
            <w:r w:rsidRPr="00EF5256">
              <w:t>Previous Screen</w:t>
            </w:r>
          </w:p>
        </w:tc>
        <w:tc>
          <w:tcPr>
            <w:tcW w:w="1575" w:type="dxa"/>
            <w:tcBorders>
              <w:top w:val="single" w:sz="4" w:space="0" w:color="auto"/>
              <w:left w:val="single" w:sz="4" w:space="0" w:color="auto"/>
              <w:bottom w:val="single" w:sz="4" w:space="0" w:color="auto"/>
              <w:right w:val="single" w:sz="4" w:space="0" w:color="auto"/>
            </w:tcBorders>
          </w:tcPr>
          <w:p w14:paraId="30B2663D" w14:textId="77777777" w:rsidR="004A5973" w:rsidRPr="00EF5256" w:rsidRDefault="004A5973" w:rsidP="00D41468">
            <w:pPr>
              <w:pStyle w:val="TableEntry"/>
            </w:pPr>
            <w:r w:rsidRPr="00EF5256">
              <w:t>-</w:t>
            </w:r>
          </w:p>
        </w:tc>
        <w:tc>
          <w:tcPr>
            <w:tcW w:w="5358" w:type="dxa"/>
            <w:tcBorders>
              <w:top w:val="single" w:sz="4" w:space="0" w:color="auto"/>
              <w:left w:val="single" w:sz="4" w:space="0" w:color="auto"/>
              <w:bottom w:val="single" w:sz="4" w:space="0" w:color="auto"/>
              <w:right w:val="single" w:sz="12" w:space="0" w:color="auto"/>
            </w:tcBorders>
          </w:tcPr>
          <w:p w14:paraId="4708FE5D" w14:textId="77777777" w:rsidR="004A5973" w:rsidRPr="00EF5256" w:rsidRDefault="004A5973" w:rsidP="00D41468">
            <w:pPr>
              <w:pStyle w:val="TableEntry"/>
            </w:pPr>
          </w:p>
        </w:tc>
      </w:tr>
      <w:tr w:rsidR="004A5973" w:rsidRPr="00EF5256" w14:paraId="74D88008" w14:textId="77777777">
        <w:tc>
          <w:tcPr>
            <w:tcW w:w="2247" w:type="dxa"/>
            <w:tcBorders>
              <w:top w:val="single" w:sz="4" w:space="0" w:color="auto"/>
              <w:left w:val="single" w:sz="12" w:space="0" w:color="auto"/>
              <w:bottom w:val="single" w:sz="4" w:space="0" w:color="auto"/>
              <w:right w:val="single" w:sz="4" w:space="0" w:color="auto"/>
            </w:tcBorders>
          </w:tcPr>
          <w:p w14:paraId="57BBB0C6" w14:textId="77777777" w:rsidR="004A5973" w:rsidRPr="00EF5256" w:rsidRDefault="004A5973" w:rsidP="00D41468">
            <w:pPr>
              <w:pStyle w:val="TableEntry"/>
            </w:pPr>
            <w:r w:rsidRPr="00EF5256">
              <w:t>Add Comment</w:t>
            </w:r>
          </w:p>
        </w:tc>
        <w:tc>
          <w:tcPr>
            <w:tcW w:w="1575" w:type="dxa"/>
            <w:tcBorders>
              <w:top w:val="single" w:sz="4" w:space="0" w:color="auto"/>
              <w:left w:val="single" w:sz="4" w:space="0" w:color="auto"/>
              <w:bottom w:val="single" w:sz="4" w:space="0" w:color="auto"/>
              <w:right w:val="single" w:sz="4" w:space="0" w:color="auto"/>
            </w:tcBorders>
          </w:tcPr>
          <w:p w14:paraId="567972B2" w14:textId="77777777" w:rsidR="004A5973" w:rsidRPr="00EF5256" w:rsidRDefault="004A5973" w:rsidP="00D41468">
            <w:pPr>
              <w:pStyle w:val="TableEntry"/>
            </w:pPr>
            <w:r w:rsidRPr="00EF5256">
              <w:t>CM</w:t>
            </w:r>
          </w:p>
        </w:tc>
        <w:tc>
          <w:tcPr>
            <w:tcW w:w="5358" w:type="dxa"/>
            <w:tcBorders>
              <w:top w:val="single" w:sz="4" w:space="0" w:color="auto"/>
              <w:left w:val="single" w:sz="4" w:space="0" w:color="auto"/>
              <w:bottom w:val="single" w:sz="4" w:space="0" w:color="auto"/>
              <w:right w:val="single" w:sz="12" w:space="0" w:color="auto"/>
            </w:tcBorders>
          </w:tcPr>
          <w:p w14:paraId="0C31FD8B" w14:textId="77777777" w:rsidR="004A5973" w:rsidRPr="00EF5256" w:rsidRDefault="004A5973" w:rsidP="00D41468">
            <w:pPr>
              <w:pStyle w:val="TableEntry"/>
            </w:pPr>
            <w:r w:rsidRPr="00EF5256">
              <w:t>Action|Consult Tracking|Add Comment</w:t>
            </w:r>
          </w:p>
        </w:tc>
      </w:tr>
      <w:tr w:rsidR="004A5973" w:rsidRPr="00EF5256" w14:paraId="30AC3C0B" w14:textId="77777777">
        <w:tc>
          <w:tcPr>
            <w:tcW w:w="2247" w:type="dxa"/>
            <w:tcBorders>
              <w:top w:val="single" w:sz="4" w:space="0" w:color="auto"/>
              <w:left w:val="single" w:sz="12" w:space="0" w:color="auto"/>
              <w:bottom w:val="single" w:sz="4" w:space="0" w:color="auto"/>
              <w:right w:val="single" w:sz="4" w:space="0" w:color="auto"/>
            </w:tcBorders>
          </w:tcPr>
          <w:p w14:paraId="30B49823" w14:textId="77777777" w:rsidR="004A5973" w:rsidRPr="00EF5256" w:rsidRDefault="004A5973" w:rsidP="00D41468">
            <w:pPr>
              <w:pStyle w:val="TableEntry"/>
            </w:pPr>
            <w:r w:rsidRPr="00EF5256">
              <w:t>Change Date Range</w:t>
            </w:r>
          </w:p>
        </w:tc>
        <w:tc>
          <w:tcPr>
            <w:tcW w:w="1575" w:type="dxa"/>
            <w:tcBorders>
              <w:top w:val="single" w:sz="4" w:space="0" w:color="auto"/>
              <w:left w:val="single" w:sz="4" w:space="0" w:color="auto"/>
              <w:bottom w:val="single" w:sz="4" w:space="0" w:color="auto"/>
              <w:right w:val="single" w:sz="4" w:space="0" w:color="auto"/>
            </w:tcBorders>
          </w:tcPr>
          <w:p w14:paraId="1B3D397B" w14:textId="77777777" w:rsidR="004A5973" w:rsidRPr="00EF5256" w:rsidRDefault="004A5973" w:rsidP="00D41468">
            <w:pPr>
              <w:pStyle w:val="TableEntry"/>
            </w:pPr>
            <w:r w:rsidRPr="00EF5256">
              <w:t>CV;DT</w:t>
            </w:r>
          </w:p>
        </w:tc>
        <w:tc>
          <w:tcPr>
            <w:tcW w:w="5358" w:type="dxa"/>
            <w:tcBorders>
              <w:top w:val="single" w:sz="4" w:space="0" w:color="auto"/>
              <w:left w:val="single" w:sz="4" w:space="0" w:color="auto"/>
              <w:bottom w:val="single" w:sz="4" w:space="0" w:color="auto"/>
              <w:right w:val="single" w:sz="12" w:space="0" w:color="auto"/>
            </w:tcBorders>
          </w:tcPr>
          <w:p w14:paraId="16D2D118" w14:textId="77777777" w:rsidR="004A5973" w:rsidRPr="00EF5256" w:rsidRDefault="004A5973" w:rsidP="00D41468">
            <w:pPr>
              <w:pStyle w:val="TableEntry"/>
            </w:pPr>
            <w:r w:rsidRPr="00EF5256">
              <w:t>View|Consults by Date Range</w:t>
            </w:r>
          </w:p>
        </w:tc>
      </w:tr>
      <w:tr w:rsidR="004A5973" w:rsidRPr="00EF5256" w14:paraId="1312168B" w14:textId="77777777">
        <w:tc>
          <w:tcPr>
            <w:tcW w:w="2247" w:type="dxa"/>
            <w:tcBorders>
              <w:top w:val="single" w:sz="4" w:space="0" w:color="auto"/>
              <w:left w:val="single" w:sz="12" w:space="0" w:color="auto"/>
              <w:bottom w:val="single" w:sz="4" w:space="0" w:color="auto"/>
              <w:right w:val="single" w:sz="4" w:space="0" w:color="auto"/>
            </w:tcBorders>
          </w:tcPr>
          <w:p w14:paraId="5A883FEC" w14:textId="77777777" w:rsidR="004A5973" w:rsidRPr="00EF5256" w:rsidRDefault="004A5973" w:rsidP="00D41468">
            <w:pPr>
              <w:pStyle w:val="TableEntry"/>
            </w:pPr>
            <w:r w:rsidRPr="00EF5256">
              <w:t>Detailed Display</w:t>
            </w:r>
          </w:p>
        </w:tc>
        <w:tc>
          <w:tcPr>
            <w:tcW w:w="1575" w:type="dxa"/>
            <w:tcBorders>
              <w:top w:val="single" w:sz="4" w:space="0" w:color="auto"/>
              <w:left w:val="single" w:sz="4" w:space="0" w:color="auto"/>
              <w:bottom w:val="single" w:sz="4" w:space="0" w:color="auto"/>
              <w:right w:val="single" w:sz="4" w:space="0" w:color="auto"/>
            </w:tcBorders>
          </w:tcPr>
          <w:p w14:paraId="380916FA" w14:textId="77777777" w:rsidR="004A5973" w:rsidRPr="00EF5256" w:rsidRDefault="004A5973" w:rsidP="00D41468">
            <w:pPr>
              <w:pStyle w:val="TableEntry"/>
            </w:pPr>
            <w:r w:rsidRPr="00EF5256">
              <w:t>DD</w:t>
            </w:r>
          </w:p>
        </w:tc>
        <w:tc>
          <w:tcPr>
            <w:tcW w:w="5358" w:type="dxa"/>
            <w:tcBorders>
              <w:top w:val="single" w:sz="4" w:space="0" w:color="auto"/>
              <w:left w:val="single" w:sz="4" w:space="0" w:color="auto"/>
              <w:bottom w:val="single" w:sz="4" w:space="0" w:color="auto"/>
              <w:right w:val="single" w:sz="12" w:space="0" w:color="auto"/>
            </w:tcBorders>
          </w:tcPr>
          <w:p w14:paraId="4FC35148" w14:textId="77777777" w:rsidR="004A5973" w:rsidRPr="00EF5256" w:rsidRDefault="004A5973" w:rsidP="00D41468">
            <w:pPr>
              <w:pStyle w:val="TableEntry"/>
            </w:pPr>
            <w:r w:rsidRPr="00EF5256">
              <w:t>Action|Consult Tracking|Detailed Display</w:t>
            </w:r>
          </w:p>
        </w:tc>
      </w:tr>
      <w:tr w:rsidR="004A5973" w:rsidRPr="00EF5256" w14:paraId="68C9092F" w14:textId="77777777">
        <w:tc>
          <w:tcPr>
            <w:tcW w:w="2247" w:type="dxa"/>
            <w:tcBorders>
              <w:top w:val="single" w:sz="4" w:space="0" w:color="auto"/>
              <w:left w:val="single" w:sz="12" w:space="0" w:color="auto"/>
              <w:bottom w:val="single" w:sz="4" w:space="0" w:color="auto"/>
              <w:right w:val="single" w:sz="4" w:space="0" w:color="auto"/>
            </w:tcBorders>
          </w:tcPr>
          <w:p w14:paraId="37F78EBD" w14:textId="77777777" w:rsidR="004A5973" w:rsidRPr="00EF5256" w:rsidRDefault="004A5973" w:rsidP="00D41468">
            <w:pPr>
              <w:pStyle w:val="TableEntry"/>
            </w:pPr>
            <w:r w:rsidRPr="00EF5256">
              <w:t>Edit/Resubmit</w:t>
            </w:r>
          </w:p>
        </w:tc>
        <w:tc>
          <w:tcPr>
            <w:tcW w:w="1575" w:type="dxa"/>
            <w:tcBorders>
              <w:top w:val="single" w:sz="4" w:space="0" w:color="auto"/>
              <w:left w:val="single" w:sz="4" w:space="0" w:color="auto"/>
              <w:bottom w:val="single" w:sz="4" w:space="0" w:color="auto"/>
              <w:right w:val="single" w:sz="4" w:space="0" w:color="auto"/>
            </w:tcBorders>
          </w:tcPr>
          <w:p w14:paraId="2F2BC400" w14:textId="77777777" w:rsidR="004A5973" w:rsidRPr="00EF5256" w:rsidRDefault="004A5973" w:rsidP="00D41468">
            <w:pPr>
              <w:pStyle w:val="TableEntry"/>
            </w:pPr>
            <w:r w:rsidRPr="00EF5256">
              <w:t>ER</w:t>
            </w:r>
          </w:p>
        </w:tc>
        <w:tc>
          <w:tcPr>
            <w:tcW w:w="5358" w:type="dxa"/>
            <w:tcBorders>
              <w:top w:val="single" w:sz="4" w:space="0" w:color="auto"/>
              <w:left w:val="single" w:sz="4" w:space="0" w:color="auto"/>
              <w:bottom w:val="single" w:sz="4" w:space="0" w:color="auto"/>
              <w:right w:val="single" w:sz="12" w:space="0" w:color="auto"/>
            </w:tcBorders>
          </w:tcPr>
          <w:p w14:paraId="3D0AF796" w14:textId="77777777" w:rsidR="004A5973" w:rsidRPr="00EF5256" w:rsidRDefault="004A5973" w:rsidP="00D41468">
            <w:pPr>
              <w:pStyle w:val="TableEntry"/>
            </w:pPr>
            <w:r w:rsidRPr="00EF5256">
              <w:t>Action|Consult Tracking|Edit Resubmit*</w:t>
            </w:r>
          </w:p>
        </w:tc>
      </w:tr>
      <w:tr w:rsidR="004A5973" w:rsidRPr="00EF5256" w14:paraId="7F4009D5" w14:textId="77777777">
        <w:tc>
          <w:tcPr>
            <w:tcW w:w="2247" w:type="dxa"/>
            <w:tcBorders>
              <w:top w:val="single" w:sz="4" w:space="0" w:color="auto"/>
              <w:left w:val="single" w:sz="12" w:space="0" w:color="auto"/>
              <w:bottom w:val="single" w:sz="4" w:space="0" w:color="auto"/>
              <w:right w:val="single" w:sz="4" w:space="0" w:color="auto"/>
            </w:tcBorders>
          </w:tcPr>
          <w:p w14:paraId="03724C29" w14:textId="77777777" w:rsidR="004A5973" w:rsidRPr="00EF5256" w:rsidRDefault="004A5973" w:rsidP="00D41468">
            <w:pPr>
              <w:pStyle w:val="TableEntry"/>
            </w:pPr>
            <w:r w:rsidRPr="00EF5256">
              <w:t>Redisplay Screen</w:t>
            </w:r>
          </w:p>
        </w:tc>
        <w:tc>
          <w:tcPr>
            <w:tcW w:w="1575" w:type="dxa"/>
            <w:tcBorders>
              <w:top w:val="single" w:sz="4" w:space="0" w:color="auto"/>
              <w:left w:val="single" w:sz="4" w:space="0" w:color="auto"/>
              <w:bottom w:val="single" w:sz="4" w:space="0" w:color="auto"/>
              <w:right w:val="single" w:sz="4" w:space="0" w:color="auto"/>
            </w:tcBorders>
          </w:tcPr>
          <w:p w14:paraId="52E06C94" w14:textId="77777777" w:rsidR="004A5973" w:rsidRPr="00EF5256" w:rsidRDefault="004A5973" w:rsidP="00D41468">
            <w:pPr>
              <w:pStyle w:val="TableEntry"/>
            </w:pPr>
            <w:r w:rsidRPr="00EF5256">
              <w:t>RD</w:t>
            </w:r>
          </w:p>
        </w:tc>
        <w:tc>
          <w:tcPr>
            <w:tcW w:w="5358" w:type="dxa"/>
            <w:tcBorders>
              <w:top w:val="single" w:sz="4" w:space="0" w:color="auto"/>
              <w:left w:val="single" w:sz="4" w:space="0" w:color="auto"/>
              <w:bottom w:val="single" w:sz="4" w:space="0" w:color="auto"/>
              <w:right w:val="single" w:sz="12" w:space="0" w:color="auto"/>
            </w:tcBorders>
          </w:tcPr>
          <w:p w14:paraId="06B23FA3" w14:textId="77777777" w:rsidR="004A5973" w:rsidRPr="00EF5256" w:rsidRDefault="004A5973" w:rsidP="00D41468">
            <w:pPr>
              <w:pStyle w:val="TableEntry"/>
            </w:pPr>
          </w:p>
        </w:tc>
      </w:tr>
      <w:tr w:rsidR="004A5973" w:rsidRPr="00EF5256" w14:paraId="4B388576" w14:textId="77777777">
        <w:tc>
          <w:tcPr>
            <w:tcW w:w="2247" w:type="dxa"/>
            <w:tcBorders>
              <w:top w:val="single" w:sz="4" w:space="0" w:color="auto"/>
              <w:left w:val="single" w:sz="12" w:space="0" w:color="auto"/>
              <w:bottom w:val="single" w:sz="4" w:space="0" w:color="auto"/>
              <w:right w:val="single" w:sz="4" w:space="0" w:color="auto"/>
            </w:tcBorders>
          </w:tcPr>
          <w:p w14:paraId="56C6245E" w14:textId="77777777" w:rsidR="004A5973" w:rsidRPr="00EF5256" w:rsidRDefault="004A5973" w:rsidP="00D41468">
            <w:pPr>
              <w:pStyle w:val="TableEntry"/>
            </w:pPr>
            <w:r w:rsidRPr="00EF5256">
              <w:t>Select Patient</w:t>
            </w:r>
          </w:p>
        </w:tc>
        <w:tc>
          <w:tcPr>
            <w:tcW w:w="1575" w:type="dxa"/>
            <w:tcBorders>
              <w:top w:val="single" w:sz="4" w:space="0" w:color="auto"/>
              <w:left w:val="single" w:sz="4" w:space="0" w:color="auto"/>
              <w:bottom w:val="single" w:sz="4" w:space="0" w:color="auto"/>
              <w:right w:val="single" w:sz="4" w:space="0" w:color="auto"/>
            </w:tcBorders>
          </w:tcPr>
          <w:p w14:paraId="0A6E0AE2" w14:textId="77777777" w:rsidR="004A5973" w:rsidRPr="00EF5256" w:rsidRDefault="004A5973" w:rsidP="00D41468">
            <w:pPr>
              <w:pStyle w:val="TableEntry"/>
            </w:pPr>
            <w:r w:rsidRPr="00EF5256">
              <w:t>SP</w:t>
            </w:r>
          </w:p>
        </w:tc>
        <w:tc>
          <w:tcPr>
            <w:tcW w:w="5358" w:type="dxa"/>
            <w:tcBorders>
              <w:top w:val="single" w:sz="4" w:space="0" w:color="auto"/>
              <w:left w:val="single" w:sz="4" w:space="0" w:color="auto"/>
              <w:bottom w:val="single" w:sz="4" w:space="0" w:color="auto"/>
              <w:right w:val="single" w:sz="12" w:space="0" w:color="auto"/>
            </w:tcBorders>
          </w:tcPr>
          <w:p w14:paraId="3AA446AF" w14:textId="77777777" w:rsidR="004A5973" w:rsidRPr="00EF5256" w:rsidRDefault="004A5973" w:rsidP="00D41468">
            <w:pPr>
              <w:pStyle w:val="TableEntry"/>
            </w:pPr>
            <w:r w:rsidRPr="00EF5256">
              <w:t>File|Select New Patient</w:t>
            </w:r>
          </w:p>
        </w:tc>
      </w:tr>
      <w:tr w:rsidR="004A5973" w:rsidRPr="00EF5256" w14:paraId="7DB50A4F" w14:textId="77777777">
        <w:tc>
          <w:tcPr>
            <w:tcW w:w="2247" w:type="dxa"/>
            <w:tcBorders>
              <w:top w:val="single" w:sz="4" w:space="0" w:color="auto"/>
              <w:left w:val="single" w:sz="12" w:space="0" w:color="auto"/>
              <w:bottom w:val="single" w:sz="4" w:space="0" w:color="auto"/>
              <w:right w:val="single" w:sz="4" w:space="0" w:color="auto"/>
            </w:tcBorders>
          </w:tcPr>
          <w:p w14:paraId="5264CA32" w14:textId="77777777" w:rsidR="004A5973" w:rsidRPr="00EF5256" w:rsidRDefault="004A5973" w:rsidP="00D41468">
            <w:pPr>
              <w:pStyle w:val="TableEntry"/>
            </w:pPr>
            <w:r w:rsidRPr="00EF5256">
              <w:t>Select Service</w:t>
            </w:r>
          </w:p>
        </w:tc>
        <w:tc>
          <w:tcPr>
            <w:tcW w:w="1575" w:type="dxa"/>
            <w:tcBorders>
              <w:top w:val="single" w:sz="4" w:space="0" w:color="auto"/>
              <w:left w:val="single" w:sz="4" w:space="0" w:color="auto"/>
              <w:bottom w:val="single" w:sz="4" w:space="0" w:color="auto"/>
              <w:right w:val="single" w:sz="4" w:space="0" w:color="auto"/>
            </w:tcBorders>
          </w:tcPr>
          <w:p w14:paraId="7FADC131" w14:textId="77777777" w:rsidR="004A5973" w:rsidRPr="00EF5256" w:rsidRDefault="004A5973" w:rsidP="00D41468">
            <w:pPr>
              <w:pStyle w:val="TableEntry"/>
            </w:pPr>
            <w:r w:rsidRPr="00EF5256">
              <w:t>CV;SS</w:t>
            </w:r>
          </w:p>
        </w:tc>
        <w:tc>
          <w:tcPr>
            <w:tcW w:w="5358" w:type="dxa"/>
            <w:tcBorders>
              <w:top w:val="single" w:sz="4" w:space="0" w:color="auto"/>
              <w:left w:val="single" w:sz="4" w:space="0" w:color="auto"/>
              <w:bottom w:val="single" w:sz="4" w:space="0" w:color="auto"/>
              <w:right w:val="single" w:sz="12" w:space="0" w:color="auto"/>
            </w:tcBorders>
          </w:tcPr>
          <w:p w14:paraId="47D97D9F" w14:textId="77777777" w:rsidR="004A5973" w:rsidRPr="00EF5256" w:rsidRDefault="004A5973" w:rsidP="00D41468">
            <w:pPr>
              <w:pStyle w:val="TableEntry"/>
            </w:pPr>
            <w:r w:rsidRPr="00EF5256">
              <w:t>View|Consults by Service</w:t>
            </w:r>
          </w:p>
        </w:tc>
      </w:tr>
      <w:tr w:rsidR="004A5973" w:rsidRPr="00EF5256" w14:paraId="4B0693D7" w14:textId="77777777">
        <w:tc>
          <w:tcPr>
            <w:tcW w:w="2247" w:type="dxa"/>
            <w:tcBorders>
              <w:top w:val="single" w:sz="4" w:space="0" w:color="auto"/>
              <w:left w:val="single" w:sz="12" w:space="0" w:color="auto"/>
              <w:bottom w:val="single" w:sz="4" w:space="0" w:color="auto"/>
              <w:right w:val="single" w:sz="4" w:space="0" w:color="auto"/>
            </w:tcBorders>
          </w:tcPr>
          <w:p w14:paraId="255978D4" w14:textId="77777777" w:rsidR="004A5973" w:rsidRPr="00EF5256" w:rsidRDefault="004A5973" w:rsidP="00D41468">
            <w:pPr>
              <w:pStyle w:val="TableEntry"/>
            </w:pPr>
            <w:r w:rsidRPr="00EF5256">
              <w:t>Print Form 513</w:t>
            </w:r>
          </w:p>
        </w:tc>
        <w:tc>
          <w:tcPr>
            <w:tcW w:w="1575" w:type="dxa"/>
            <w:tcBorders>
              <w:top w:val="single" w:sz="4" w:space="0" w:color="auto"/>
              <w:left w:val="single" w:sz="4" w:space="0" w:color="auto"/>
              <w:bottom w:val="single" w:sz="4" w:space="0" w:color="auto"/>
              <w:right w:val="single" w:sz="4" w:space="0" w:color="auto"/>
            </w:tcBorders>
          </w:tcPr>
          <w:p w14:paraId="747D27DE" w14:textId="77777777" w:rsidR="004A5973" w:rsidRPr="00EF5256" w:rsidRDefault="004A5973" w:rsidP="00D41468">
            <w:pPr>
              <w:pStyle w:val="TableEntry"/>
            </w:pPr>
            <w:r w:rsidRPr="00EF5256">
              <w:t>PF</w:t>
            </w:r>
          </w:p>
        </w:tc>
        <w:tc>
          <w:tcPr>
            <w:tcW w:w="5358" w:type="dxa"/>
            <w:tcBorders>
              <w:top w:val="single" w:sz="4" w:space="0" w:color="auto"/>
              <w:left w:val="single" w:sz="4" w:space="0" w:color="auto"/>
              <w:bottom w:val="single" w:sz="4" w:space="0" w:color="auto"/>
              <w:right w:val="single" w:sz="12" w:space="0" w:color="auto"/>
            </w:tcBorders>
          </w:tcPr>
          <w:p w14:paraId="006F5B1A" w14:textId="77777777" w:rsidR="004A5973" w:rsidRPr="00EF5256" w:rsidRDefault="004A5973" w:rsidP="00D41468">
            <w:pPr>
              <w:pStyle w:val="TableEntry"/>
            </w:pPr>
            <w:r w:rsidRPr="00EF5256">
              <w:t>File|Print</w:t>
            </w:r>
          </w:p>
        </w:tc>
      </w:tr>
      <w:tr w:rsidR="004A5973" w:rsidRPr="00EF5256" w14:paraId="19872CC1" w14:textId="77777777">
        <w:tc>
          <w:tcPr>
            <w:tcW w:w="2247" w:type="dxa"/>
            <w:tcBorders>
              <w:top w:val="single" w:sz="4" w:space="0" w:color="auto"/>
              <w:left w:val="single" w:sz="12" w:space="0" w:color="auto"/>
              <w:bottom w:val="single" w:sz="4" w:space="0" w:color="auto"/>
              <w:right w:val="single" w:sz="4" w:space="0" w:color="auto"/>
            </w:tcBorders>
          </w:tcPr>
          <w:p w14:paraId="56627D11" w14:textId="77777777" w:rsidR="004A5973" w:rsidRPr="00EF5256" w:rsidRDefault="004A5973" w:rsidP="00D41468">
            <w:pPr>
              <w:pStyle w:val="TableEntry"/>
            </w:pPr>
            <w:r w:rsidRPr="00EF5256">
              <w:t>Quit</w:t>
            </w:r>
          </w:p>
        </w:tc>
        <w:tc>
          <w:tcPr>
            <w:tcW w:w="1575" w:type="dxa"/>
            <w:tcBorders>
              <w:top w:val="single" w:sz="4" w:space="0" w:color="auto"/>
              <w:left w:val="single" w:sz="4" w:space="0" w:color="auto"/>
              <w:bottom w:val="single" w:sz="4" w:space="0" w:color="auto"/>
              <w:right w:val="single" w:sz="4" w:space="0" w:color="auto"/>
            </w:tcBorders>
          </w:tcPr>
          <w:p w14:paraId="1B64D1F1" w14:textId="77777777" w:rsidR="004A5973" w:rsidRPr="00EF5256" w:rsidRDefault="004A5973" w:rsidP="00D41468">
            <w:pPr>
              <w:pStyle w:val="TableEntry"/>
            </w:pPr>
            <w:r w:rsidRPr="00EF5256">
              <w:t>Q</w:t>
            </w:r>
          </w:p>
        </w:tc>
        <w:tc>
          <w:tcPr>
            <w:tcW w:w="5358" w:type="dxa"/>
            <w:tcBorders>
              <w:top w:val="single" w:sz="4" w:space="0" w:color="auto"/>
              <w:left w:val="single" w:sz="4" w:space="0" w:color="auto"/>
              <w:bottom w:val="single" w:sz="4" w:space="0" w:color="auto"/>
              <w:right w:val="single" w:sz="12" w:space="0" w:color="auto"/>
            </w:tcBorders>
          </w:tcPr>
          <w:p w14:paraId="05D6B916" w14:textId="77777777" w:rsidR="004A5973" w:rsidRPr="00EF5256" w:rsidRDefault="004A5973" w:rsidP="00D41468">
            <w:pPr>
              <w:pStyle w:val="TableEntry"/>
            </w:pPr>
            <w:r w:rsidRPr="00EF5256">
              <w:t>File|Exit</w:t>
            </w:r>
          </w:p>
        </w:tc>
      </w:tr>
      <w:tr w:rsidR="004A5973" w:rsidRPr="00EF5256" w14:paraId="3E218567" w14:textId="77777777">
        <w:tc>
          <w:tcPr>
            <w:tcW w:w="2247" w:type="dxa"/>
            <w:tcBorders>
              <w:top w:val="single" w:sz="4" w:space="0" w:color="auto"/>
              <w:left w:val="single" w:sz="12" w:space="0" w:color="auto"/>
              <w:bottom w:val="single" w:sz="4" w:space="0" w:color="auto"/>
              <w:right w:val="single" w:sz="4" w:space="0" w:color="auto"/>
            </w:tcBorders>
          </w:tcPr>
          <w:p w14:paraId="71CC9E95" w14:textId="77777777" w:rsidR="004A5973" w:rsidRPr="00EF5256" w:rsidRDefault="004A5973" w:rsidP="00D41468">
            <w:pPr>
              <w:pStyle w:val="TableEntry"/>
            </w:pPr>
            <w:r w:rsidRPr="00EF5256">
              <w:t>Results Display</w:t>
            </w:r>
          </w:p>
        </w:tc>
        <w:tc>
          <w:tcPr>
            <w:tcW w:w="1575" w:type="dxa"/>
            <w:tcBorders>
              <w:top w:val="single" w:sz="4" w:space="0" w:color="auto"/>
              <w:left w:val="single" w:sz="4" w:space="0" w:color="auto"/>
              <w:bottom w:val="single" w:sz="4" w:space="0" w:color="auto"/>
              <w:right w:val="single" w:sz="4" w:space="0" w:color="auto"/>
            </w:tcBorders>
          </w:tcPr>
          <w:p w14:paraId="51ECBC5B" w14:textId="77777777" w:rsidR="004A5973" w:rsidRPr="00EF5256" w:rsidRDefault="004A5973" w:rsidP="00D41468">
            <w:pPr>
              <w:pStyle w:val="TableEntry"/>
            </w:pPr>
            <w:r w:rsidRPr="00EF5256">
              <w:t>RT</w:t>
            </w:r>
          </w:p>
        </w:tc>
        <w:tc>
          <w:tcPr>
            <w:tcW w:w="5358" w:type="dxa"/>
            <w:tcBorders>
              <w:top w:val="single" w:sz="4" w:space="0" w:color="auto"/>
              <w:left w:val="single" w:sz="4" w:space="0" w:color="auto"/>
              <w:bottom w:val="single" w:sz="4" w:space="0" w:color="auto"/>
              <w:right w:val="single" w:sz="12" w:space="0" w:color="auto"/>
            </w:tcBorders>
          </w:tcPr>
          <w:p w14:paraId="0202BD37" w14:textId="77777777" w:rsidR="004A5973" w:rsidRPr="00EF5256" w:rsidRDefault="004A5973" w:rsidP="00D41468">
            <w:pPr>
              <w:pStyle w:val="TableEntry"/>
            </w:pPr>
            <w:r w:rsidRPr="00EF5256">
              <w:t>Action|Consult Tracking|Display Results</w:t>
            </w:r>
          </w:p>
        </w:tc>
      </w:tr>
      <w:tr w:rsidR="004A5973" w:rsidRPr="00EF5256" w14:paraId="57ED10F6" w14:textId="77777777">
        <w:tc>
          <w:tcPr>
            <w:tcW w:w="2247" w:type="dxa"/>
            <w:tcBorders>
              <w:top w:val="single" w:sz="4" w:space="0" w:color="auto"/>
              <w:left w:val="single" w:sz="12" w:space="0" w:color="auto"/>
              <w:bottom w:val="single" w:sz="12" w:space="0" w:color="auto"/>
              <w:right w:val="single" w:sz="4" w:space="0" w:color="auto"/>
            </w:tcBorders>
          </w:tcPr>
          <w:p w14:paraId="27079085" w14:textId="77777777" w:rsidR="004A5973" w:rsidRPr="00EF5256" w:rsidRDefault="004A5973" w:rsidP="00D41468">
            <w:pPr>
              <w:pStyle w:val="TableEntry"/>
            </w:pPr>
            <w:r w:rsidRPr="00EF5256">
              <w:t>View By Status</w:t>
            </w:r>
          </w:p>
        </w:tc>
        <w:tc>
          <w:tcPr>
            <w:tcW w:w="1575" w:type="dxa"/>
            <w:tcBorders>
              <w:top w:val="single" w:sz="4" w:space="0" w:color="auto"/>
              <w:left w:val="single" w:sz="4" w:space="0" w:color="auto"/>
              <w:bottom w:val="single" w:sz="12" w:space="0" w:color="auto"/>
              <w:right w:val="single" w:sz="4" w:space="0" w:color="auto"/>
            </w:tcBorders>
          </w:tcPr>
          <w:p w14:paraId="68400F76" w14:textId="77777777" w:rsidR="004A5973" w:rsidRPr="00EF5256" w:rsidRDefault="004A5973" w:rsidP="00D41468">
            <w:pPr>
              <w:pStyle w:val="TableEntry"/>
            </w:pPr>
            <w:r w:rsidRPr="00EF5256">
              <w:t>CV;ST</w:t>
            </w:r>
          </w:p>
        </w:tc>
        <w:tc>
          <w:tcPr>
            <w:tcW w:w="5358" w:type="dxa"/>
            <w:tcBorders>
              <w:top w:val="single" w:sz="4" w:space="0" w:color="auto"/>
              <w:left w:val="single" w:sz="4" w:space="0" w:color="auto"/>
              <w:bottom w:val="single" w:sz="12" w:space="0" w:color="auto"/>
              <w:right w:val="single" w:sz="12" w:space="0" w:color="auto"/>
            </w:tcBorders>
          </w:tcPr>
          <w:p w14:paraId="7C9E1734" w14:textId="77777777" w:rsidR="004A5973" w:rsidRPr="00EF5256" w:rsidRDefault="004A5973" w:rsidP="00D41468">
            <w:pPr>
              <w:pStyle w:val="TableEntry"/>
            </w:pPr>
            <w:r w:rsidRPr="00EF5256">
              <w:t>View|Consults by Status</w:t>
            </w:r>
          </w:p>
        </w:tc>
      </w:tr>
    </w:tbl>
    <w:p w14:paraId="3CB09CF0" w14:textId="77777777" w:rsidR="008D3751" w:rsidRPr="00EF5256" w:rsidRDefault="008D3751" w:rsidP="00D41468"/>
    <w:p w14:paraId="5E81686B" w14:textId="77777777" w:rsidR="004A5973" w:rsidRPr="00EF5256" w:rsidRDefault="004A5973" w:rsidP="00D41468">
      <w:r w:rsidRPr="00EF5256">
        <w:t>* ER (Edit/Resubmit) may be used only by the originating provider or an update user. It is available on this menu in case the originating provider is not an update user.</w:t>
      </w:r>
    </w:p>
    <w:p w14:paraId="258FCAC8" w14:textId="77777777" w:rsidR="004A5973" w:rsidRPr="00EF5256" w:rsidRDefault="004A5973" w:rsidP="00D41468">
      <w:pPr>
        <w:pStyle w:val="Heading4"/>
      </w:pPr>
      <w:r w:rsidRPr="00EF5256">
        <w:br w:type="page"/>
      </w:r>
      <w:r w:rsidRPr="00EF5256">
        <w:lastRenderedPageBreak/>
        <w:t>Update Only Actions</w:t>
      </w:r>
      <w:r w:rsidRPr="00EF5256">
        <w:fldChar w:fldCharType="begin"/>
      </w:r>
      <w:r w:rsidRPr="00EF5256">
        <w:instrText xml:space="preserve"> XE "Update/Tracking Actions" </w:instrText>
      </w:r>
      <w:r w:rsidRPr="00EF5256">
        <w:fldChar w:fldCharType="end"/>
      </w:r>
    </w:p>
    <w:p w14:paraId="18632271" w14:textId="77777777" w:rsidR="004A5973" w:rsidRPr="00EF5256"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rsidRPr="00EF5256" w14:paraId="6D668373" w14:textId="77777777">
        <w:tc>
          <w:tcPr>
            <w:tcW w:w="2285" w:type="dxa"/>
            <w:tcBorders>
              <w:top w:val="single" w:sz="12" w:space="0" w:color="auto"/>
              <w:bottom w:val="single" w:sz="12" w:space="0" w:color="auto"/>
            </w:tcBorders>
          </w:tcPr>
          <w:p w14:paraId="2E2CFCFA" w14:textId="77777777" w:rsidR="004A5973" w:rsidRPr="00EF5256" w:rsidRDefault="004A5973" w:rsidP="00D41468">
            <w:pPr>
              <w:pStyle w:val="TableHeading"/>
            </w:pPr>
            <w:r w:rsidRPr="00EF5256">
              <w:t>ACTION NAME</w:t>
            </w:r>
          </w:p>
        </w:tc>
        <w:tc>
          <w:tcPr>
            <w:tcW w:w="995" w:type="dxa"/>
            <w:tcBorders>
              <w:top w:val="single" w:sz="12" w:space="0" w:color="auto"/>
              <w:bottom w:val="single" w:sz="12" w:space="0" w:color="auto"/>
            </w:tcBorders>
          </w:tcPr>
          <w:p w14:paraId="0EF1D7F1" w14:textId="77777777" w:rsidR="004A5973" w:rsidRPr="00EF5256" w:rsidRDefault="004A5973" w:rsidP="00D41468">
            <w:pPr>
              <w:pStyle w:val="TableHeading"/>
            </w:pPr>
            <w:r w:rsidRPr="00EF5256">
              <w:t>SYNONYM</w:t>
            </w:r>
          </w:p>
        </w:tc>
        <w:tc>
          <w:tcPr>
            <w:tcW w:w="5270" w:type="dxa"/>
            <w:tcBorders>
              <w:top w:val="single" w:sz="12" w:space="0" w:color="auto"/>
              <w:bottom w:val="single" w:sz="12" w:space="0" w:color="auto"/>
            </w:tcBorders>
          </w:tcPr>
          <w:p w14:paraId="6EF5F936" w14:textId="77777777" w:rsidR="004A5973" w:rsidRPr="00EF5256" w:rsidRDefault="004A5973" w:rsidP="00D41468">
            <w:pPr>
              <w:pStyle w:val="TableHeading"/>
            </w:pPr>
            <w:r w:rsidRPr="00EF5256">
              <w:t>GUI Menu Command</w:t>
            </w:r>
          </w:p>
        </w:tc>
      </w:tr>
      <w:tr w:rsidR="004A5973" w:rsidRPr="00EF5256" w14:paraId="1F4BA551" w14:textId="77777777">
        <w:tc>
          <w:tcPr>
            <w:tcW w:w="2285" w:type="dxa"/>
          </w:tcPr>
          <w:p w14:paraId="10CDD648" w14:textId="77777777" w:rsidR="004A5973" w:rsidRPr="00EF5256" w:rsidRDefault="004A5973" w:rsidP="00D41468">
            <w:pPr>
              <w:pStyle w:val="TableEntry"/>
            </w:pPr>
            <w:r w:rsidRPr="00EF5256">
              <w:t>Complete (Update)</w:t>
            </w:r>
          </w:p>
        </w:tc>
        <w:tc>
          <w:tcPr>
            <w:tcW w:w="995" w:type="dxa"/>
          </w:tcPr>
          <w:p w14:paraId="43A2333D" w14:textId="77777777" w:rsidR="004A5973" w:rsidRPr="00EF5256" w:rsidRDefault="004A5973" w:rsidP="00D41468">
            <w:pPr>
              <w:pStyle w:val="TableEntry"/>
            </w:pPr>
            <w:r w:rsidRPr="00EF5256">
              <w:t>CT</w:t>
            </w:r>
          </w:p>
        </w:tc>
        <w:tc>
          <w:tcPr>
            <w:tcW w:w="5270" w:type="dxa"/>
          </w:tcPr>
          <w:p w14:paraId="40949602" w14:textId="77777777" w:rsidR="004A5973" w:rsidRPr="00EF5256" w:rsidRDefault="004A5973" w:rsidP="00D41468">
            <w:pPr>
              <w:pStyle w:val="TableEntry"/>
            </w:pPr>
            <w:r w:rsidRPr="00EF5256">
              <w:t>Action|Consult Results|Complete/Update Results</w:t>
            </w:r>
          </w:p>
        </w:tc>
      </w:tr>
      <w:tr w:rsidR="004A5973" w:rsidRPr="00EF5256" w14:paraId="513469C4" w14:textId="77777777">
        <w:tc>
          <w:tcPr>
            <w:tcW w:w="2285" w:type="dxa"/>
          </w:tcPr>
          <w:p w14:paraId="3411DF0E" w14:textId="77777777" w:rsidR="004A5973" w:rsidRPr="00EF5256" w:rsidRDefault="004A5973" w:rsidP="00D41468">
            <w:pPr>
              <w:pStyle w:val="TableEntry"/>
            </w:pPr>
            <w:r w:rsidRPr="00EF5256">
              <w:t>Cancel (Deny)</w:t>
            </w:r>
          </w:p>
        </w:tc>
        <w:tc>
          <w:tcPr>
            <w:tcW w:w="995" w:type="dxa"/>
          </w:tcPr>
          <w:p w14:paraId="2CA6F2A1" w14:textId="77777777" w:rsidR="004A5973" w:rsidRPr="00EF5256" w:rsidRDefault="004A5973" w:rsidP="00D41468">
            <w:pPr>
              <w:pStyle w:val="TableEntry"/>
            </w:pPr>
            <w:r w:rsidRPr="00EF5256">
              <w:t>DY</w:t>
            </w:r>
          </w:p>
        </w:tc>
        <w:tc>
          <w:tcPr>
            <w:tcW w:w="5270" w:type="dxa"/>
          </w:tcPr>
          <w:p w14:paraId="1BB6DC76" w14:textId="77777777" w:rsidR="004A5973" w:rsidRPr="00EF5256" w:rsidRDefault="004A5973" w:rsidP="00D41468">
            <w:pPr>
              <w:pStyle w:val="TableEntry"/>
            </w:pPr>
            <w:r w:rsidRPr="00EF5256">
              <w:t>Action|Consult Tracking |Deny</w:t>
            </w:r>
          </w:p>
        </w:tc>
      </w:tr>
      <w:tr w:rsidR="004A5973" w:rsidRPr="00EF5256" w14:paraId="28819599" w14:textId="77777777">
        <w:tc>
          <w:tcPr>
            <w:tcW w:w="2285" w:type="dxa"/>
          </w:tcPr>
          <w:p w14:paraId="62CA684E" w14:textId="77777777" w:rsidR="004A5973" w:rsidRPr="00EF5256" w:rsidRDefault="004A5973" w:rsidP="00D41468">
            <w:pPr>
              <w:pStyle w:val="TableEntry"/>
            </w:pPr>
            <w:r w:rsidRPr="00EF5256">
              <w:t xml:space="preserve">Discontinue </w:t>
            </w:r>
          </w:p>
        </w:tc>
        <w:tc>
          <w:tcPr>
            <w:tcW w:w="995" w:type="dxa"/>
          </w:tcPr>
          <w:p w14:paraId="0A106BF4" w14:textId="77777777" w:rsidR="004A5973" w:rsidRPr="00EF5256" w:rsidRDefault="004A5973" w:rsidP="00D41468">
            <w:pPr>
              <w:pStyle w:val="TableEntry"/>
            </w:pPr>
            <w:r w:rsidRPr="00EF5256">
              <w:t>DC</w:t>
            </w:r>
          </w:p>
        </w:tc>
        <w:tc>
          <w:tcPr>
            <w:tcW w:w="5270" w:type="dxa"/>
          </w:tcPr>
          <w:p w14:paraId="330A2D88" w14:textId="77777777" w:rsidR="004A5973" w:rsidRPr="00EF5256" w:rsidRDefault="004A5973" w:rsidP="00D41468">
            <w:pPr>
              <w:pStyle w:val="TableEntry"/>
            </w:pPr>
            <w:r w:rsidRPr="00EF5256">
              <w:t>Action|Consult Tracking |Discontinue</w:t>
            </w:r>
          </w:p>
        </w:tc>
      </w:tr>
      <w:tr w:rsidR="004A5973" w:rsidRPr="00EF5256" w14:paraId="5B72D3C6" w14:textId="77777777">
        <w:tc>
          <w:tcPr>
            <w:tcW w:w="2285" w:type="dxa"/>
          </w:tcPr>
          <w:p w14:paraId="0E54C43C" w14:textId="77777777" w:rsidR="004A5973" w:rsidRPr="00EF5256" w:rsidRDefault="004A5973" w:rsidP="00D41468">
            <w:pPr>
              <w:pStyle w:val="TableEntry"/>
            </w:pPr>
            <w:r w:rsidRPr="00EF5256">
              <w:t xml:space="preserve">Forward </w:t>
            </w:r>
          </w:p>
        </w:tc>
        <w:tc>
          <w:tcPr>
            <w:tcW w:w="995" w:type="dxa"/>
          </w:tcPr>
          <w:p w14:paraId="64F8E75E" w14:textId="77777777" w:rsidR="004A5973" w:rsidRPr="00EF5256" w:rsidRDefault="004A5973" w:rsidP="00D41468">
            <w:pPr>
              <w:pStyle w:val="TableEntry"/>
            </w:pPr>
            <w:r w:rsidRPr="00EF5256">
              <w:t>FR</w:t>
            </w:r>
          </w:p>
        </w:tc>
        <w:tc>
          <w:tcPr>
            <w:tcW w:w="5270" w:type="dxa"/>
          </w:tcPr>
          <w:p w14:paraId="3BD0FC7B" w14:textId="77777777" w:rsidR="004A5973" w:rsidRPr="00EF5256" w:rsidRDefault="004A5973" w:rsidP="00D41468">
            <w:pPr>
              <w:pStyle w:val="TableEntry"/>
            </w:pPr>
            <w:r w:rsidRPr="00EF5256">
              <w:t>Action|Consult Tracking |Forward</w:t>
            </w:r>
          </w:p>
        </w:tc>
      </w:tr>
      <w:tr w:rsidR="004A5973" w:rsidRPr="00EF5256" w14:paraId="1E0D5069" w14:textId="77777777">
        <w:tc>
          <w:tcPr>
            <w:tcW w:w="2285" w:type="dxa"/>
          </w:tcPr>
          <w:p w14:paraId="5F332BA5" w14:textId="77777777" w:rsidR="004A5973" w:rsidRPr="00EF5256" w:rsidRDefault="004A5973" w:rsidP="00D41468">
            <w:pPr>
              <w:pStyle w:val="TableEntry"/>
            </w:pPr>
            <w:r w:rsidRPr="00EF5256">
              <w:t>Receive</w:t>
            </w:r>
          </w:p>
        </w:tc>
        <w:tc>
          <w:tcPr>
            <w:tcW w:w="995" w:type="dxa"/>
          </w:tcPr>
          <w:p w14:paraId="491E352E" w14:textId="77777777" w:rsidR="004A5973" w:rsidRPr="00EF5256" w:rsidRDefault="004A5973" w:rsidP="00D41468">
            <w:pPr>
              <w:pStyle w:val="TableEntry"/>
            </w:pPr>
            <w:r w:rsidRPr="00EF5256">
              <w:t>RC</w:t>
            </w:r>
          </w:p>
        </w:tc>
        <w:tc>
          <w:tcPr>
            <w:tcW w:w="5270" w:type="dxa"/>
          </w:tcPr>
          <w:p w14:paraId="26EAF031" w14:textId="77777777" w:rsidR="004A5973" w:rsidRPr="00EF5256" w:rsidRDefault="004A5973" w:rsidP="00D41468">
            <w:pPr>
              <w:pStyle w:val="TableEntry"/>
            </w:pPr>
            <w:r w:rsidRPr="00EF5256">
              <w:t>Action|Consult Tracking |Receive</w:t>
            </w:r>
          </w:p>
        </w:tc>
      </w:tr>
      <w:tr w:rsidR="004A5973" w:rsidRPr="00EF5256" w14:paraId="7D8B6296" w14:textId="77777777">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14:paraId="7FD27FFE" w14:textId="77777777" w:rsidR="004A5973" w:rsidRPr="00EF5256" w:rsidRDefault="004A5973" w:rsidP="00D41468">
            <w:pPr>
              <w:pStyle w:val="TableEntry"/>
            </w:pPr>
            <w:r w:rsidRPr="00EF5256">
              <w:t>Remove Med Rslt</w:t>
            </w:r>
          </w:p>
        </w:tc>
        <w:tc>
          <w:tcPr>
            <w:tcW w:w="995" w:type="dxa"/>
            <w:tcBorders>
              <w:top w:val="single" w:sz="4" w:space="0" w:color="auto"/>
              <w:left w:val="single" w:sz="4" w:space="0" w:color="auto"/>
              <w:bottom w:val="single" w:sz="4" w:space="0" w:color="auto"/>
              <w:right w:val="single" w:sz="4" w:space="0" w:color="auto"/>
            </w:tcBorders>
          </w:tcPr>
          <w:p w14:paraId="498527C9" w14:textId="77777777" w:rsidR="004A5973" w:rsidRPr="00EF5256" w:rsidRDefault="004A5973" w:rsidP="00D41468">
            <w:pPr>
              <w:pStyle w:val="TableEntry"/>
            </w:pPr>
            <w:r w:rsidRPr="00EF5256">
              <w:t>RM</w:t>
            </w:r>
          </w:p>
        </w:tc>
        <w:tc>
          <w:tcPr>
            <w:tcW w:w="5270" w:type="dxa"/>
            <w:tcBorders>
              <w:top w:val="single" w:sz="4" w:space="0" w:color="auto"/>
              <w:left w:val="single" w:sz="4" w:space="0" w:color="auto"/>
              <w:bottom w:val="single" w:sz="4" w:space="0" w:color="auto"/>
              <w:right w:val="single" w:sz="12" w:space="0" w:color="auto"/>
            </w:tcBorders>
          </w:tcPr>
          <w:p w14:paraId="1454353F" w14:textId="77777777" w:rsidR="004A5973" w:rsidRPr="00EF5256" w:rsidRDefault="004A5973" w:rsidP="00D41468">
            <w:pPr>
              <w:pStyle w:val="TableEntry"/>
            </w:pPr>
            <w:r w:rsidRPr="00EF5256">
              <w:t>Action| Consult Tracking|Remove Medicine Results</w:t>
            </w:r>
          </w:p>
        </w:tc>
      </w:tr>
      <w:tr w:rsidR="004A5973" w:rsidRPr="00EF5256" w14:paraId="4011C3DD" w14:textId="77777777">
        <w:tc>
          <w:tcPr>
            <w:tcW w:w="2285" w:type="dxa"/>
          </w:tcPr>
          <w:p w14:paraId="6752173D" w14:textId="77777777" w:rsidR="004A5973" w:rsidRPr="00EF5256" w:rsidRDefault="004A5973" w:rsidP="00D41468">
            <w:pPr>
              <w:pStyle w:val="TableEntry"/>
            </w:pPr>
            <w:r w:rsidRPr="00EF5256">
              <w:t>Schedule</w:t>
            </w:r>
          </w:p>
        </w:tc>
        <w:tc>
          <w:tcPr>
            <w:tcW w:w="995" w:type="dxa"/>
          </w:tcPr>
          <w:p w14:paraId="53527E03" w14:textId="77777777" w:rsidR="004A5973" w:rsidRPr="00EF5256" w:rsidRDefault="004A5973" w:rsidP="00D41468">
            <w:pPr>
              <w:pStyle w:val="TableEntry"/>
            </w:pPr>
            <w:r w:rsidRPr="00EF5256">
              <w:t>SC</w:t>
            </w:r>
          </w:p>
        </w:tc>
        <w:tc>
          <w:tcPr>
            <w:tcW w:w="5270" w:type="dxa"/>
          </w:tcPr>
          <w:p w14:paraId="1EB926CA" w14:textId="77777777" w:rsidR="004A5973" w:rsidRPr="00EF5256" w:rsidRDefault="004A5973" w:rsidP="00D41468">
            <w:pPr>
              <w:pStyle w:val="TableEntry"/>
            </w:pPr>
            <w:r w:rsidRPr="00EF5256">
              <w:t>Action|Consult Tracking|Schedule</w:t>
            </w:r>
          </w:p>
        </w:tc>
      </w:tr>
      <w:tr w:rsidR="004A5973" w:rsidRPr="00EF5256" w14:paraId="7638858B" w14:textId="77777777">
        <w:tc>
          <w:tcPr>
            <w:tcW w:w="2285" w:type="dxa"/>
          </w:tcPr>
          <w:p w14:paraId="0493BCC5" w14:textId="77777777" w:rsidR="004A5973" w:rsidRPr="00EF5256" w:rsidRDefault="004A5973" w:rsidP="00D41468">
            <w:pPr>
              <w:pStyle w:val="TableEntry"/>
            </w:pPr>
            <w:r w:rsidRPr="00EF5256">
              <w:t>Significant Findings</w:t>
            </w:r>
          </w:p>
        </w:tc>
        <w:tc>
          <w:tcPr>
            <w:tcW w:w="995" w:type="dxa"/>
          </w:tcPr>
          <w:p w14:paraId="32BD8FFC" w14:textId="77777777" w:rsidR="004A5973" w:rsidRPr="00EF5256" w:rsidRDefault="004A5973" w:rsidP="00D41468">
            <w:pPr>
              <w:pStyle w:val="TableEntry"/>
            </w:pPr>
            <w:r w:rsidRPr="00EF5256">
              <w:t>SF</w:t>
            </w:r>
          </w:p>
        </w:tc>
        <w:tc>
          <w:tcPr>
            <w:tcW w:w="5270" w:type="dxa"/>
          </w:tcPr>
          <w:p w14:paraId="2D4975CA" w14:textId="77777777" w:rsidR="004A5973" w:rsidRPr="00EF5256" w:rsidRDefault="004A5973" w:rsidP="00D41468">
            <w:pPr>
              <w:pStyle w:val="TableEntry"/>
            </w:pPr>
            <w:r w:rsidRPr="00EF5256">
              <w:t>Action|Consult Tracking|Significant Findings</w:t>
            </w:r>
          </w:p>
        </w:tc>
      </w:tr>
      <w:tr w:rsidR="004A5973" w:rsidRPr="00EF5256" w14:paraId="0D8A4087" w14:textId="77777777">
        <w:trPr>
          <w:trHeight w:val="121"/>
        </w:trPr>
        <w:tc>
          <w:tcPr>
            <w:tcW w:w="2285" w:type="dxa"/>
          </w:tcPr>
          <w:p w14:paraId="71682A6B" w14:textId="77777777" w:rsidR="004A5973" w:rsidRPr="00EF5256" w:rsidRDefault="004A5973" w:rsidP="00D41468">
            <w:pPr>
              <w:pStyle w:val="TableEntry"/>
            </w:pPr>
            <w:r w:rsidRPr="00EF5256">
              <w:t>Make Addendum</w:t>
            </w:r>
          </w:p>
        </w:tc>
        <w:tc>
          <w:tcPr>
            <w:tcW w:w="995" w:type="dxa"/>
          </w:tcPr>
          <w:p w14:paraId="44302DB4" w14:textId="77777777" w:rsidR="004A5973" w:rsidRPr="00EF5256" w:rsidRDefault="004A5973" w:rsidP="00D41468">
            <w:pPr>
              <w:pStyle w:val="TableEntry"/>
            </w:pPr>
            <w:r w:rsidRPr="00EF5256">
              <w:t>MA</w:t>
            </w:r>
          </w:p>
        </w:tc>
        <w:tc>
          <w:tcPr>
            <w:tcW w:w="5270" w:type="dxa"/>
          </w:tcPr>
          <w:p w14:paraId="07561C59" w14:textId="77777777" w:rsidR="004A5973" w:rsidRPr="00EF5256" w:rsidRDefault="004A5973" w:rsidP="00D41468">
            <w:pPr>
              <w:pStyle w:val="TableEntry"/>
            </w:pPr>
            <w:r w:rsidRPr="00EF5256">
              <w:t>Action|Consult Results|Make Addendum</w:t>
            </w:r>
          </w:p>
        </w:tc>
      </w:tr>
    </w:tbl>
    <w:p w14:paraId="0BDA2562" w14:textId="77777777" w:rsidR="008D3751" w:rsidRPr="00EF5256" w:rsidRDefault="008D3751" w:rsidP="00D41468"/>
    <w:p w14:paraId="4AD8C5C4" w14:textId="77777777" w:rsidR="004A5973" w:rsidRPr="00EF5256" w:rsidRDefault="004A5973" w:rsidP="00D41468">
      <w:r w:rsidRPr="00EF5256">
        <w:t>Each review screen displayed has a prompt</w:t>
      </w:r>
      <w:r w:rsidRPr="00EF5256">
        <w:fldChar w:fldCharType="begin"/>
      </w:r>
      <w:r w:rsidRPr="00EF5256">
        <w:instrText xml:space="preserve"> XE "prompt" </w:instrText>
      </w:r>
      <w:r w:rsidRPr="00EF5256">
        <w:fldChar w:fldCharType="end"/>
      </w:r>
      <w:r w:rsidRPr="00EF5256">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14:paraId="7927CDA3" w14:textId="77777777" w:rsidR="008D3751" w:rsidRPr="00EF5256" w:rsidRDefault="008D3751" w:rsidP="00D41468"/>
    <w:p w14:paraId="0708D377" w14:textId="77777777" w:rsidR="004A5973" w:rsidRPr="00EF5256" w:rsidRDefault="004A5973" w:rsidP="00D41468">
      <w:r w:rsidRPr="00EF5256">
        <w:t>Before you use this option, you need to know:</w:t>
      </w:r>
    </w:p>
    <w:p w14:paraId="78A52969" w14:textId="77777777" w:rsidR="008D3751" w:rsidRPr="00EF5256" w:rsidRDefault="008D3751" w:rsidP="00D41468"/>
    <w:p w14:paraId="73328F49" w14:textId="77777777" w:rsidR="004A5973" w:rsidRPr="00EF5256" w:rsidRDefault="004A5973" w:rsidP="00D41468">
      <w:pPr>
        <w:numPr>
          <w:ilvl w:val="0"/>
          <w:numId w:val="28"/>
        </w:numPr>
      </w:pPr>
      <w:r w:rsidRPr="00EF5256">
        <w:t>The patient's name or identification.</w:t>
      </w:r>
    </w:p>
    <w:p w14:paraId="75AFE451" w14:textId="77777777" w:rsidR="004A5973" w:rsidRPr="00EF5256" w:rsidRDefault="004A5973" w:rsidP="00D41468">
      <w:pPr>
        <w:pStyle w:val="normalhanging"/>
      </w:pPr>
      <w:r w:rsidRPr="00EF5256">
        <w:tab/>
        <w:t>You may identify a patient by entering information other than the patient's name. Some possibilities are: Social Security Number (SSN), Ward Location, or Room-Bed, at the Select Patient prompt</w:t>
      </w:r>
      <w:r w:rsidRPr="00EF5256">
        <w:fldChar w:fldCharType="begin"/>
      </w:r>
      <w:r w:rsidRPr="00EF5256">
        <w:instrText xml:space="preserve"> XE "prompt" </w:instrText>
      </w:r>
      <w:r w:rsidRPr="00EF5256">
        <w:fldChar w:fldCharType="end"/>
      </w:r>
      <w:r w:rsidRPr="00EF5256">
        <w:t>.</w:t>
      </w:r>
    </w:p>
    <w:p w14:paraId="77D700EB" w14:textId="77777777" w:rsidR="004A5973" w:rsidRPr="00EF5256" w:rsidRDefault="004A5973" w:rsidP="00D41468">
      <w:pPr>
        <w:numPr>
          <w:ilvl w:val="0"/>
          <w:numId w:val="28"/>
        </w:numPr>
      </w:pPr>
      <w:r w:rsidRPr="00EF5256">
        <w:t>The service or specialty.</w:t>
      </w:r>
    </w:p>
    <w:p w14:paraId="0E4B1D34" w14:textId="77777777" w:rsidR="004A5973" w:rsidRPr="00EF5256" w:rsidRDefault="004A5973" w:rsidP="00D41468">
      <w:pPr>
        <w:pStyle w:val="normalhanging"/>
      </w:pPr>
      <w:r w:rsidRPr="00EF5256">
        <w:t>The default answer at the Select Service/Specialty Tracking prompt</w:t>
      </w:r>
      <w:r w:rsidRPr="00EF5256">
        <w:fldChar w:fldCharType="begin"/>
      </w:r>
      <w:r w:rsidRPr="00EF5256">
        <w:instrText xml:space="preserve"> XE "prompt" </w:instrText>
      </w:r>
      <w:r w:rsidRPr="00EF5256">
        <w:fldChar w:fldCharType="end"/>
      </w:r>
      <w:r w:rsidRPr="00EF5256">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14:paraId="72AC01AB" w14:textId="77777777" w:rsidR="004A5973" w:rsidRPr="00EF5256" w:rsidRDefault="004A5973" w:rsidP="00D41468">
      <w:r w:rsidRPr="00EF5256">
        <w:br w:type="page"/>
      </w:r>
      <w:r w:rsidRPr="00EF5256">
        <w:lastRenderedPageBreak/>
        <w:t xml:space="preserve">An example of the Consult/Request Service Tracking option and default Review Only actions available for use with the option are shown in the following sample dialogue. User responses are in bold. </w:t>
      </w:r>
    </w:p>
    <w:p w14:paraId="4BC8FCA6" w14:textId="77777777" w:rsidR="004A5973" w:rsidRPr="00EF5256" w:rsidRDefault="004A5973" w:rsidP="00D41468">
      <w:pPr>
        <w:pStyle w:val="BlankLine"/>
      </w:pPr>
    </w:p>
    <w:p w14:paraId="78914C23" w14:textId="77777777" w:rsidR="004A5973" w:rsidRPr="00EF5256" w:rsidRDefault="004A5973" w:rsidP="00D41468">
      <w:pPr>
        <w:pStyle w:val="ComputerScreen"/>
      </w:pPr>
      <w:r w:rsidRPr="00EF5256">
        <w:t xml:space="preserve">Select Consult Service Tracking Option: </w:t>
      </w:r>
      <w:r w:rsidRPr="00EF5256">
        <w:rPr>
          <w:b/>
        </w:rPr>
        <w:t>?</w:t>
      </w:r>
    </w:p>
    <w:p w14:paraId="7922C0C4" w14:textId="77777777" w:rsidR="004A5973" w:rsidRPr="00EF5256" w:rsidRDefault="004A5973" w:rsidP="00D41468">
      <w:pPr>
        <w:pStyle w:val="ComputerScreen"/>
      </w:pPr>
    </w:p>
    <w:p w14:paraId="454A0854" w14:textId="77777777" w:rsidR="004A5973" w:rsidRPr="00EF5256" w:rsidRDefault="004A5973" w:rsidP="00D41468">
      <w:pPr>
        <w:pStyle w:val="ComputerScreen"/>
      </w:pPr>
      <w:r w:rsidRPr="00EF5256">
        <w:t xml:space="preserve">   CS     Consult Service Tracking</w:t>
      </w:r>
    </w:p>
    <w:p w14:paraId="442E525C" w14:textId="77777777" w:rsidR="004A5973" w:rsidRPr="00EF5256" w:rsidRDefault="004A5973" w:rsidP="00D41468">
      <w:pPr>
        <w:pStyle w:val="ComputerScreen"/>
      </w:pPr>
      <w:r w:rsidRPr="00EF5256">
        <w:t xml:space="preserve">   PC     Service Consults Pending Resolution</w:t>
      </w:r>
    </w:p>
    <w:p w14:paraId="401A7714" w14:textId="77777777" w:rsidR="004A5973" w:rsidRPr="00EF5256" w:rsidRDefault="004A5973" w:rsidP="00D41468">
      <w:pPr>
        <w:pStyle w:val="ComputerScreen"/>
      </w:pPr>
      <w:r w:rsidRPr="00EF5256">
        <w:t xml:space="preserve">   ST     Completion Time Statistics</w:t>
      </w:r>
    </w:p>
    <w:p w14:paraId="52570412" w14:textId="77777777" w:rsidR="004A5973" w:rsidRPr="00EF5256" w:rsidRDefault="004A5973" w:rsidP="00D41468">
      <w:pPr>
        <w:pStyle w:val="ComputerScreen"/>
      </w:pPr>
    </w:p>
    <w:p w14:paraId="6F43FD27" w14:textId="77777777" w:rsidR="004A5973" w:rsidRPr="00EF5256" w:rsidRDefault="004A5973" w:rsidP="00D41468">
      <w:pPr>
        <w:pStyle w:val="ComputerScreen"/>
      </w:pPr>
      <w:r w:rsidRPr="00EF5256">
        <w:t>Enter ?? for more options, ??? for brief descriptions, ?OPTION for help text.</w:t>
      </w:r>
    </w:p>
    <w:p w14:paraId="1E53C079" w14:textId="77777777" w:rsidR="004A5973" w:rsidRPr="00EF5256" w:rsidRDefault="004A5973" w:rsidP="00D41468">
      <w:pPr>
        <w:pStyle w:val="ComputerScreen"/>
      </w:pPr>
    </w:p>
    <w:p w14:paraId="0E0BACD0" w14:textId="77777777" w:rsidR="004A5973" w:rsidRPr="00EF5256" w:rsidRDefault="004A5973" w:rsidP="00D41468">
      <w:pPr>
        <w:pStyle w:val="ComputerScreen"/>
      </w:pPr>
      <w:r w:rsidRPr="00EF5256">
        <w:t xml:space="preserve">Select Consult Service Tracking Option: </w:t>
      </w:r>
      <w:r w:rsidRPr="00EF5256">
        <w:rPr>
          <w:b/>
        </w:rPr>
        <w:t>CS</w:t>
      </w:r>
      <w:r w:rsidRPr="00EF5256">
        <w:t xml:space="preserve">  Consult/Request Service Tracking</w:t>
      </w:r>
    </w:p>
    <w:p w14:paraId="70F16CA5" w14:textId="77777777" w:rsidR="004A5973" w:rsidRPr="00EF5256" w:rsidRDefault="004A5973" w:rsidP="00D41468">
      <w:pPr>
        <w:pStyle w:val="ComputerScreen"/>
      </w:pPr>
      <w:r w:rsidRPr="00EF5256">
        <w:t xml:space="preserve">Select Patient: </w:t>
      </w:r>
      <w:r w:rsidR="0003758F" w:rsidRPr="00EF5256">
        <w:rPr>
          <w:b/>
        </w:rPr>
        <w:t>CPRSPATIENT,FO</w:t>
      </w:r>
      <w:r w:rsidR="0003758F" w:rsidRPr="00EF5256">
        <w:t>UR</w:t>
      </w:r>
      <w:r w:rsidRPr="00EF5256">
        <w:t xml:space="preserve">           01-01-51     </w:t>
      </w:r>
      <w:r w:rsidR="0003758F" w:rsidRPr="00EF5256">
        <w:t>666</w:t>
      </w:r>
      <w:r w:rsidRPr="00EF5256">
        <w:t>123456     YES     SC VET</w:t>
      </w:r>
    </w:p>
    <w:p w14:paraId="78E1E1E9" w14:textId="77777777" w:rsidR="004A5973" w:rsidRPr="00EF5256" w:rsidRDefault="004A5973" w:rsidP="00D41468">
      <w:pPr>
        <w:pStyle w:val="ComputerScreen"/>
      </w:pPr>
      <w:r w:rsidRPr="00EF5256">
        <w:t xml:space="preserve">ERAN    </w:t>
      </w:r>
    </w:p>
    <w:p w14:paraId="0CA49E1C" w14:textId="77777777" w:rsidR="004A5973" w:rsidRPr="00EF5256" w:rsidRDefault="004A5973" w:rsidP="00D41468">
      <w:pPr>
        <w:pStyle w:val="ComputerScreen"/>
      </w:pPr>
    </w:p>
    <w:p w14:paraId="22525265" w14:textId="77777777" w:rsidR="004A5973" w:rsidRPr="00EF5256" w:rsidRDefault="004A5973" w:rsidP="00D41468">
      <w:pPr>
        <w:pStyle w:val="ComputerScreen"/>
      </w:pPr>
      <w:r w:rsidRPr="00EF5256">
        <w:t xml:space="preserve">Select Service/Specialty: ALL SERVICES// </w:t>
      </w:r>
      <w:r w:rsidRPr="00EF5256">
        <w:rPr>
          <w:b/>
        </w:rPr>
        <w:t>&lt;Enter&gt;</w:t>
      </w:r>
      <w:r w:rsidRPr="00EF5256">
        <w:t xml:space="preserve"> ALL SERVICES </w:t>
      </w:r>
    </w:p>
    <w:p w14:paraId="4B2FA556" w14:textId="77777777" w:rsidR="004A5973" w:rsidRPr="00EF5256" w:rsidRDefault="004A5973" w:rsidP="00D41468">
      <w:pPr>
        <w:pStyle w:val="ComputerScreen"/>
      </w:pPr>
      <w:r w:rsidRPr="00EF5256">
        <w:t xml:space="preserve">List From Starting Date: ALL DATES//   </w:t>
      </w:r>
      <w:r w:rsidRPr="00EF5256">
        <w:rPr>
          <w:b/>
        </w:rPr>
        <w:t>&lt;Enter&gt;</w:t>
      </w:r>
      <w:r w:rsidRPr="00EF5256">
        <w:t xml:space="preserve"> ALL</w:t>
      </w:r>
    </w:p>
    <w:p w14:paraId="7DE6BA5E" w14:textId="77777777" w:rsidR="008D3751" w:rsidRPr="00EF5256" w:rsidRDefault="008D3751" w:rsidP="00D41468"/>
    <w:p w14:paraId="17889818" w14:textId="77777777" w:rsidR="004A5973" w:rsidRPr="00EF5256" w:rsidRDefault="004A5973" w:rsidP="00D41468">
      <w:r w:rsidRPr="00EF5256">
        <w:t>Select the Consult/Request Service Tracking option from your menu and enter the name of the patient whose consults/requests you want to review.</w:t>
      </w:r>
    </w:p>
    <w:p w14:paraId="6E3F9294" w14:textId="77777777" w:rsidR="004A5973" w:rsidRPr="00EF5256" w:rsidRDefault="004A5973" w:rsidP="00D41468">
      <w:r w:rsidRPr="00EF5256">
        <w:br w:type="page"/>
      </w:r>
      <w:r w:rsidRPr="00EF5256">
        <w:lastRenderedPageBreak/>
        <w:t>At the Select Service/Specialty prompt</w:t>
      </w:r>
      <w:r w:rsidRPr="00EF5256">
        <w:fldChar w:fldCharType="begin"/>
      </w:r>
      <w:r w:rsidRPr="00EF5256">
        <w:instrText xml:space="preserve"> XE "prompt" </w:instrText>
      </w:r>
      <w:r w:rsidRPr="00EF5256">
        <w:fldChar w:fldCharType="end"/>
      </w:r>
      <w:r w:rsidRPr="00EF5256">
        <w:t xml:space="preserve"> enter the name of the Service or hierarchy of services the consult was referred to. If consults are available in the service or hierarchy for the patient specified, they are listed as shown in the following display.</w:t>
      </w:r>
    </w:p>
    <w:p w14:paraId="17E72B02" w14:textId="77777777" w:rsidR="004A5973" w:rsidRPr="00EF5256" w:rsidRDefault="004A5973" w:rsidP="00D41468">
      <w:pPr>
        <w:pStyle w:val="BlankLine"/>
      </w:pPr>
    </w:p>
    <w:p w14:paraId="1A69AD4B" w14:textId="77777777" w:rsidR="004A5973" w:rsidRPr="00EF5256" w:rsidRDefault="004A5973" w:rsidP="00D41468">
      <w:pPr>
        <w:pStyle w:val="ComputerScreen"/>
      </w:pPr>
      <w:r w:rsidRPr="00EF5256">
        <w:t>CONSULT TRACKING              Oct 06, 2000 08:24:24          Page:    1 of    1</w:t>
      </w:r>
      <w:r w:rsidRPr="00EF5256">
        <w:sym w:font="Symbol" w:char="F07F"/>
      </w:r>
      <w:r w:rsidRPr="00EF5256">
        <w:t xml:space="preserve"> </w:t>
      </w:r>
    </w:p>
    <w:p w14:paraId="6329C73F" w14:textId="77777777" w:rsidR="004A5973" w:rsidRPr="00EF5256" w:rsidRDefault="0003758F" w:rsidP="00D41468">
      <w:pPr>
        <w:pStyle w:val="ComputerScreen"/>
        <w:rPr>
          <w:lang w:val="es-ES"/>
        </w:rPr>
      </w:pPr>
      <w:r w:rsidRPr="00EF5256">
        <w:rPr>
          <w:lang w:val="es-ES"/>
        </w:rPr>
        <w:t>CPRSPATIENT,FOUR   666</w:t>
      </w:r>
      <w:r w:rsidR="004A5973" w:rsidRPr="00EF5256">
        <w:rPr>
          <w:lang w:val="es-ES"/>
        </w:rPr>
        <w:t>-44-2222     8E/3E101-1            MAR 3,1960 (40)   &lt;AD&gt;</w:t>
      </w:r>
    </w:p>
    <w:p w14:paraId="54CDB425" w14:textId="77777777" w:rsidR="004A5973" w:rsidRPr="00EF5256" w:rsidRDefault="004A5973" w:rsidP="00D41468">
      <w:pPr>
        <w:pStyle w:val="ComputerScreen"/>
      </w:pPr>
      <w:r w:rsidRPr="00EF5256">
        <w:rPr>
          <w:lang w:val="es-ES"/>
        </w:rPr>
        <w:t xml:space="preserve">                                                                   </w:t>
      </w:r>
      <w:r w:rsidRPr="00EF5256">
        <w:t>Wt.(lb): 184</w:t>
      </w:r>
    </w:p>
    <w:p w14:paraId="7284DDBC"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6E3B5D85" w14:textId="77777777" w:rsidR="004A5973" w:rsidRPr="00EF5256" w:rsidRDefault="004A5973" w:rsidP="00D41468">
      <w:pPr>
        <w:pStyle w:val="ComputerScreen"/>
      </w:pPr>
      <w:r w:rsidRPr="00EF5256">
        <w:t xml:space="preserve">1   10/06/00   p      1766  EYE CLINIC Cons                                     </w:t>
      </w:r>
    </w:p>
    <w:p w14:paraId="767FAAA1" w14:textId="77777777" w:rsidR="004A5973" w:rsidRPr="00EF5256" w:rsidRDefault="004A5973" w:rsidP="00D41468">
      <w:pPr>
        <w:pStyle w:val="ComputerScreen"/>
      </w:pPr>
    </w:p>
    <w:p w14:paraId="1AC1D14F" w14:textId="77777777" w:rsidR="004A5973" w:rsidRPr="00EF5256" w:rsidRDefault="004A5973" w:rsidP="00D41468">
      <w:pPr>
        <w:pStyle w:val="ComputerScreen"/>
      </w:pPr>
    </w:p>
    <w:p w14:paraId="1887900E" w14:textId="77777777" w:rsidR="004A5973" w:rsidRPr="00EF5256" w:rsidRDefault="004A5973" w:rsidP="00D41468">
      <w:pPr>
        <w:pStyle w:val="ComputerScreen"/>
      </w:pPr>
    </w:p>
    <w:p w14:paraId="23AE2016" w14:textId="77777777" w:rsidR="004A5973" w:rsidRPr="00EF5256" w:rsidRDefault="004A5973" w:rsidP="00D41468">
      <w:pPr>
        <w:pStyle w:val="ComputerScreen"/>
      </w:pPr>
    </w:p>
    <w:p w14:paraId="6A11ABE7" w14:textId="77777777" w:rsidR="004A5973" w:rsidRPr="00EF5256" w:rsidRDefault="004A5973" w:rsidP="00D41468">
      <w:pPr>
        <w:pStyle w:val="ComputerScreen"/>
      </w:pPr>
    </w:p>
    <w:p w14:paraId="42FCBACC" w14:textId="77777777" w:rsidR="004A5973" w:rsidRPr="00EF5256" w:rsidRDefault="004A5973" w:rsidP="00D41468">
      <w:pPr>
        <w:pStyle w:val="ComputerScreen"/>
      </w:pPr>
    </w:p>
    <w:p w14:paraId="749703F1" w14:textId="77777777" w:rsidR="004A5973" w:rsidRPr="00EF5256" w:rsidRDefault="004A5973" w:rsidP="00D41468">
      <w:pPr>
        <w:pStyle w:val="ComputerScreen"/>
      </w:pPr>
    </w:p>
    <w:p w14:paraId="607F1A9A" w14:textId="77777777" w:rsidR="004A5973" w:rsidRPr="00EF5256" w:rsidRDefault="004A5973" w:rsidP="00D41468">
      <w:pPr>
        <w:pStyle w:val="ComputerScreen"/>
      </w:pPr>
    </w:p>
    <w:p w14:paraId="072C6F13" w14:textId="77777777" w:rsidR="004A5973" w:rsidRPr="00EF5256" w:rsidRDefault="004A5973" w:rsidP="00D41468">
      <w:pPr>
        <w:pStyle w:val="ComputerScreen"/>
      </w:pPr>
    </w:p>
    <w:p w14:paraId="4EADD94F" w14:textId="77777777" w:rsidR="004A5973" w:rsidRPr="00EF5256" w:rsidRDefault="004A5973" w:rsidP="00D41468">
      <w:pPr>
        <w:pStyle w:val="CScreenReversed"/>
      </w:pPr>
      <w:r w:rsidRPr="00EF5256">
        <w:t xml:space="preserve">          Enter ?? for more actions                                             </w:t>
      </w:r>
    </w:p>
    <w:p w14:paraId="7E768862" w14:textId="77777777" w:rsidR="004A5973" w:rsidRPr="00EF5256" w:rsidRDefault="004A5973" w:rsidP="00D41468">
      <w:pPr>
        <w:pStyle w:val="ComputerScreen"/>
      </w:pPr>
      <w:r w:rsidRPr="00EF5256">
        <w:t>SP Select Patient         RT Results Display        ER Edit/Resubmit</w:t>
      </w:r>
    </w:p>
    <w:p w14:paraId="245B0BE4" w14:textId="77777777" w:rsidR="004A5973" w:rsidRPr="00EF5256" w:rsidRDefault="004A5973" w:rsidP="00D41468">
      <w:pPr>
        <w:pStyle w:val="ComputerScreen"/>
      </w:pPr>
      <w:r w:rsidRPr="00EF5256">
        <w:t>CV Change View ...        PF Print Form 513</w:t>
      </w:r>
    </w:p>
    <w:p w14:paraId="53E40012" w14:textId="77777777" w:rsidR="004A5973" w:rsidRPr="00EF5256" w:rsidRDefault="004A5973" w:rsidP="00D41468">
      <w:pPr>
        <w:pStyle w:val="ComputerScreen"/>
      </w:pPr>
      <w:r w:rsidRPr="00EF5256">
        <w:t>DD Detailed Display       CM Add Comment</w:t>
      </w:r>
    </w:p>
    <w:p w14:paraId="6CE38F00" w14:textId="77777777" w:rsidR="004A5973" w:rsidRPr="00EF5256" w:rsidRDefault="004A5973" w:rsidP="00D41468">
      <w:pPr>
        <w:pStyle w:val="ComputerScreen"/>
      </w:pPr>
      <w:r w:rsidRPr="00EF5256">
        <w:t>Select: Quit//</w:t>
      </w:r>
    </w:p>
    <w:p w14:paraId="70F1D262" w14:textId="77777777" w:rsidR="008D3751" w:rsidRPr="00EF5256" w:rsidRDefault="008D3751" w:rsidP="00D41468">
      <w:pPr>
        <w:pStyle w:val="Heading4"/>
      </w:pPr>
    </w:p>
    <w:p w14:paraId="0820DC49" w14:textId="77777777" w:rsidR="004A5973" w:rsidRPr="00EF5256" w:rsidRDefault="004A5973" w:rsidP="00D41468">
      <w:pPr>
        <w:pStyle w:val="Heading4"/>
      </w:pPr>
      <w:r w:rsidRPr="00EF5256">
        <w:t>Review Only Actions</w:t>
      </w:r>
      <w:r w:rsidRPr="00EF5256">
        <w:fldChar w:fldCharType="begin"/>
      </w:r>
      <w:r w:rsidRPr="00EF5256">
        <w:instrText xml:space="preserve"> XE "Review Only Actions" </w:instrText>
      </w:r>
      <w:r w:rsidRPr="00EF5256">
        <w:fldChar w:fldCharType="end"/>
      </w:r>
    </w:p>
    <w:p w14:paraId="6FAF9889" w14:textId="77777777" w:rsidR="004A5973" w:rsidRPr="00EF5256" w:rsidRDefault="004A5973" w:rsidP="00D41468">
      <w:r w:rsidRPr="00EF5256">
        <w:t>Enter ?? at the Select Item(s) prompt</w:t>
      </w:r>
      <w:r w:rsidRPr="00EF5256">
        <w:fldChar w:fldCharType="begin"/>
      </w:r>
      <w:r w:rsidRPr="00EF5256">
        <w:instrText xml:space="preserve"> XE "prompt" </w:instrText>
      </w:r>
      <w:r w:rsidRPr="00EF5256">
        <w:fldChar w:fldCharType="end"/>
      </w:r>
      <w:r w:rsidRPr="00EF5256">
        <w:t xml:space="preserve"> to see the complete list of options available to you. </w:t>
      </w:r>
    </w:p>
    <w:p w14:paraId="3E7BAC91" w14:textId="77777777" w:rsidR="004A5973" w:rsidRPr="00EF5256" w:rsidRDefault="004A5973" w:rsidP="00D41468">
      <w:pPr>
        <w:pStyle w:val="BlankLine"/>
      </w:pPr>
    </w:p>
    <w:p w14:paraId="299806A0" w14:textId="77777777" w:rsidR="004A5973" w:rsidRPr="00EF5256" w:rsidRDefault="004A5973" w:rsidP="00D41468">
      <w:pPr>
        <w:pStyle w:val="ComputerScreen"/>
      </w:pPr>
      <w:r w:rsidRPr="00EF5256">
        <w:t>Select Consult: Quit// ??</w:t>
      </w:r>
    </w:p>
    <w:p w14:paraId="4842FAB2" w14:textId="77777777" w:rsidR="004A5973" w:rsidRPr="00EF5256" w:rsidRDefault="004A5973" w:rsidP="00D41468">
      <w:pPr>
        <w:pStyle w:val="ComputerScreen"/>
      </w:pPr>
    </w:p>
    <w:p w14:paraId="4C985EF2" w14:textId="77777777" w:rsidR="004A5973" w:rsidRPr="00EF5256" w:rsidRDefault="004A5973" w:rsidP="00D41468">
      <w:pPr>
        <w:pStyle w:val="ComputerScreen"/>
      </w:pPr>
    </w:p>
    <w:p w14:paraId="0C7F536B" w14:textId="77777777" w:rsidR="004A5973" w:rsidRPr="00EF5256" w:rsidRDefault="004A5973" w:rsidP="00D41468">
      <w:pPr>
        <w:pStyle w:val="ComputerScreen"/>
      </w:pPr>
      <w:r w:rsidRPr="00EF5256">
        <w:t>Enter the display number of the item you wish to act on, or select an action.</w:t>
      </w:r>
    </w:p>
    <w:p w14:paraId="0BAFD9C2" w14:textId="77777777" w:rsidR="004A5973" w:rsidRPr="00EF5256" w:rsidRDefault="004A5973" w:rsidP="00D41468">
      <w:pPr>
        <w:pStyle w:val="ComputerScreen"/>
      </w:pPr>
    </w:p>
    <w:p w14:paraId="7441AF8E" w14:textId="77777777" w:rsidR="004A5973" w:rsidRPr="00EF5256" w:rsidRDefault="004A5973" w:rsidP="00D41468">
      <w:pPr>
        <w:pStyle w:val="ComputerScreen"/>
      </w:pPr>
      <w:r w:rsidRPr="00EF5256">
        <w:t>If you'd like another view of the consults, enter CV.</w:t>
      </w:r>
    </w:p>
    <w:p w14:paraId="16F8D0C0" w14:textId="77777777" w:rsidR="004A5973" w:rsidRPr="00EF5256" w:rsidRDefault="004A5973" w:rsidP="00D41468">
      <w:pPr>
        <w:pStyle w:val="ComputerScreen"/>
      </w:pPr>
    </w:p>
    <w:p w14:paraId="626D1A75" w14:textId="77777777" w:rsidR="004A5973" w:rsidRPr="00EF5256" w:rsidRDefault="004A5973" w:rsidP="00D41468">
      <w:pPr>
        <w:pStyle w:val="ComputerScreen"/>
      </w:pPr>
      <w:r w:rsidRPr="00EF5256">
        <w:t>Status key:</w:t>
      </w:r>
    </w:p>
    <w:p w14:paraId="0E9CEA00" w14:textId="77777777" w:rsidR="004A5973" w:rsidRPr="00EF5256" w:rsidRDefault="004A5973" w:rsidP="00D41468">
      <w:pPr>
        <w:pStyle w:val="ComputerScreen"/>
      </w:pPr>
      <w:r w:rsidRPr="00EF5256">
        <w:t xml:space="preserve">     'a' - active          'c' - complete         'dc' - discontinued</w:t>
      </w:r>
    </w:p>
    <w:p w14:paraId="34C9C044" w14:textId="77777777" w:rsidR="004A5973" w:rsidRPr="00EF5256" w:rsidRDefault="004A5973" w:rsidP="00D41468">
      <w:pPr>
        <w:pStyle w:val="ComputerScreen"/>
      </w:pPr>
      <w:r w:rsidRPr="00EF5256">
        <w:t xml:space="preserve">     'p' - pending         'x' - cancelled        'pr' - partial results</w:t>
      </w:r>
    </w:p>
    <w:p w14:paraId="3AE1C85F" w14:textId="77777777" w:rsidR="004A5973" w:rsidRPr="00EF5256" w:rsidRDefault="004A5973" w:rsidP="00D41468">
      <w:pPr>
        <w:pStyle w:val="ComputerScreen"/>
      </w:pPr>
      <w:r w:rsidRPr="00EF5256">
        <w:t xml:space="preserve">     's' - scheduled       'e' - expired</w:t>
      </w:r>
    </w:p>
    <w:p w14:paraId="02D0ABEC" w14:textId="77777777" w:rsidR="004A5973" w:rsidRPr="00EF5256" w:rsidRDefault="004A5973" w:rsidP="00D41468">
      <w:pPr>
        <w:pStyle w:val="ComputerScreen"/>
      </w:pPr>
    </w:p>
    <w:p w14:paraId="1A60342F" w14:textId="77777777" w:rsidR="004A5973" w:rsidRPr="00EF5256" w:rsidRDefault="004A5973" w:rsidP="00D41468">
      <w:pPr>
        <w:pStyle w:val="ComputerScreen"/>
      </w:pPr>
      <w:r w:rsidRPr="00EF5256">
        <w:t>Enter ?? to see a list of actions available for navigating the list.</w:t>
      </w:r>
    </w:p>
    <w:p w14:paraId="77BEB26F" w14:textId="77777777" w:rsidR="004A5973" w:rsidRPr="00EF5256" w:rsidRDefault="004A5973" w:rsidP="00D41468">
      <w:pPr>
        <w:pStyle w:val="ComputerScreen"/>
      </w:pPr>
    </w:p>
    <w:p w14:paraId="69D0487A" w14:textId="77777777" w:rsidR="004A5973" w:rsidRPr="00EF5256" w:rsidRDefault="004A5973" w:rsidP="00D41468">
      <w:pPr>
        <w:pStyle w:val="ComputerScreen"/>
      </w:pPr>
      <w:r w:rsidRPr="00EF5256">
        <w:t>Press &lt;return&gt; to continue ...</w:t>
      </w:r>
    </w:p>
    <w:p w14:paraId="76796FC5" w14:textId="77777777" w:rsidR="004A5973" w:rsidRPr="00EF5256" w:rsidRDefault="004A5973" w:rsidP="00D41468">
      <w:pPr>
        <w:pStyle w:val="ComputerScreen"/>
      </w:pPr>
      <w:r w:rsidRPr="00EF5256">
        <w:t>The following actions are also available:</w:t>
      </w:r>
    </w:p>
    <w:p w14:paraId="2BC1D7A5" w14:textId="77777777" w:rsidR="004A5973" w:rsidRPr="00EF5256" w:rsidRDefault="004A5973" w:rsidP="00D41468">
      <w:pPr>
        <w:pStyle w:val="ComputerScreen"/>
      </w:pPr>
      <w:r w:rsidRPr="00EF5256">
        <w:t>+    Next Screen          RD   Redisplay Screen</w:t>
      </w:r>
    </w:p>
    <w:p w14:paraId="467AB12E" w14:textId="77777777" w:rsidR="004A5973" w:rsidRPr="00EF5256" w:rsidRDefault="004A5973" w:rsidP="00D41468">
      <w:pPr>
        <w:pStyle w:val="ComputerScreen"/>
      </w:pPr>
      <w:r w:rsidRPr="00EF5256">
        <w:t>-    Previous Screen      UP   Up a Line            CWAD Display CWAD Info</w:t>
      </w:r>
    </w:p>
    <w:p w14:paraId="6BEBFC30" w14:textId="77777777" w:rsidR="004A5973" w:rsidRPr="00EF5256" w:rsidRDefault="004A5973" w:rsidP="00D41468">
      <w:pPr>
        <w:pStyle w:val="ComputerScreen"/>
      </w:pPr>
      <w:r w:rsidRPr="00EF5256">
        <w:t>FS   First Screen         DN   Down a Line</w:t>
      </w:r>
    </w:p>
    <w:p w14:paraId="5736AC68" w14:textId="77777777" w:rsidR="004A5973" w:rsidRPr="00EF5256" w:rsidRDefault="004A5973" w:rsidP="00D41468">
      <w:pPr>
        <w:pStyle w:val="ComputerScreen"/>
      </w:pPr>
      <w:r w:rsidRPr="00EF5256">
        <w:t>LS   Last Screen                                    SL   Search List</w:t>
      </w:r>
    </w:p>
    <w:p w14:paraId="6780EC11" w14:textId="77777777" w:rsidR="004A5973" w:rsidRPr="00EF5256" w:rsidRDefault="004A5973" w:rsidP="00D41468">
      <w:pPr>
        <w:pStyle w:val="ComputerScreen"/>
      </w:pPr>
      <w:r w:rsidRPr="00EF5256">
        <w:t xml:space="preserve">                          PS   Print Screen         EX   Exit</w:t>
      </w:r>
    </w:p>
    <w:p w14:paraId="57ED43A8" w14:textId="77777777" w:rsidR="004A5973" w:rsidRPr="00EF5256" w:rsidRDefault="004A5973" w:rsidP="00D41468">
      <w:pPr>
        <w:pStyle w:val="ComputerScreen"/>
      </w:pPr>
      <w:r w:rsidRPr="00EF5256">
        <w:t>GO   Go to Page           PT   Print List</w:t>
      </w:r>
    </w:p>
    <w:p w14:paraId="44496B0F" w14:textId="77777777" w:rsidR="004A5973" w:rsidRPr="00EF5256" w:rsidRDefault="004A5973" w:rsidP="00D41468">
      <w:pPr>
        <w:pStyle w:val="ComputerScreen"/>
      </w:pPr>
    </w:p>
    <w:p w14:paraId="4F9CEEEC" w14:textId="77777777" w:rsidR="004A5973" w:rsidRPr="00EF5256" w:rsidRDefault="004A5973" w:rsidP="00D41468">
      <w:pPr>
        <w:pStyle w:val="ComputerScreen"/>
      </w:pPr>
      <w:r w:rsidRPr="00EF5256">
        <w:t xml:space="preserve">Enter RETURN to continue or '^' to exit: </w:t>
      </w:r>
    </w:p>
    <w:p w14:paraId="5286B0B8" w14:textId="77777777" w:rsidR="008D3751" w:rsidRPr="00EF5256" w:rsidRDefault="008D3751" w:rsidP="00D41468"/>
    <w:p w14:paraId="14366CA5" w14:textId="77777777" w:rsidR="004A5973" w:rsidRPr="00EF5256" w:rsidRDefault="004A5973" w:rsidP="00D41468">
      <w:r w:rsidRPr="00EF5256">
        <w:t>If you are an update user, the menu of actions includes additional actions such as received, completed, and discontinued.</w:t>
      </w:r>
    </w:p>
    <w:p w14:paraId="06F2BBB4" w14:textId="77777777" w:rsidR="008D3751" w:rsidRPr="00EF5256" w:rsidRDefault="008D3751" w:rsidP="00D41468"/>
    <w:p w14:paraId="29179FFD" w14:textId="77777777" w:rsidR="004A5973" w:rsidRPr="00EF5256" w:rsidRDefault="004A5973" w:rsidP="00D41468">
      <w:r w:rsidRPr="00EF5256">
        <w:lastRenderedPageBreak/>
        <w:t xml:space="preserve">The help display also includes a key to abbreviations used in consult screens, including the Consult Tracking screen currently under discussion. </w:t>
      </w:r>
    </w:p>
    <w:p w14:paraId="0A617E36" w14:textId="77777777" w:rsidR="008D3751" w:rsidRPr="00EF5256" w:rsidRDefault="008D3751" w:rsidP="00D41468">
      <w:pPr>
        <w:pStyle w:val="Heading4"/>
      </w:pPr>
    </w:p>
    <w:p w14:paraId="5933942A" w14:textId="77777777" w:rsidR="004A5973" w:rsidRPr="00EF5256" w:rsidRDefault="004A5973" w:rsidP="00D41468">
      <w:pPr>
        <w:pStyle w:val="Heading4"/>
      </w:pPr>
      <w:r w:rsidRPr="00EF5256">
        <w:t>Update Select Actions</w:t>
      </w:r>
      <w:r w:rsidRPr="00EF5256">
        <w:fldChar w:fldCharType="begin"/>
      </w:r>
      <w:r w:rsidRPr="00EF5256">
        <w:instrText xml:space="preserve"> XE "Update/Tracking Select Actions" </w:instrText>
      </w:r>
      <w:r w:rsidRPr="00EF5256">
        <w:fldChar w:fldCharType="end"/>
      </w:r>
    </w:p>
    <w:p w14:paraId="2AC7F217" w14:textId="77777777" w:rsidR="004A5973" w:rsidRPr="00EF5256" w:rsidRDefault="004A5973" w:rsidP="00D41468">
      <w:r w:rsidRPr="00EF5256">
        <w:t>If you are an Update user, then the Consult Tracking display looks like this:</w:t>
      </w:r>
    </w:p>
    <w:p w14:paraId="539F263C" w14:textId="77777777" w:rsidR="004A5973" w:rsidRPr="00EF5256" w:rsidRDefault="004A5973" w:rsidP="00D41468">
      <w:pPr>
        <w:pStyle w:val="BlankLine"/>
      </w:pPr>
    </w:p>
    <w:p w14:paraId="1B8AA963" w14:textId="77777777" w:rsidR="004A5973" w:rsidRPr="00EF5256" w:rsidRDefault="004A5973" w:rsidP="00D41468">
      <w:pPr>
        <w:pStyle w:val="ComputerScreen"/>
      </w:pPr>
      <w:r w:rsidRPr="00EF5256">
        <w:t>CONSULT TRACKING              Oct 06, 2000 08:26:04          Page:    1 of    2</w:t>
      </w:r>
      <w:r w:rsidRPr="00EF5256">
        <w:sym w:font="Symbol" w:char="F07F"/>
      </w:r>
    </w:p>
    <w:p w14:paraId="3190E96C" w14:textId="77777777" w:rsidR="004A5973" w:rsidRPr="00EF5256" w:rsidRDefault="0003758F" w:rsidP="00D41468">
      <w:pPr>
        <w:pStyle w:val="ComputerScreen"/>
        <w:rPr>
          <w:lang w:val="es-ES"/>
        </w:rPr>
      </w:pPr>
      <w:r w:rsidRPr="00EF5256">
        <w:rPr>
          <w:lang w:val="es-ES"/>
        </w:rPr>
        <w:t>CPRSPATIENT,FOUR   666</w:t>
      </w:r>
      <w:r w:rsidR="004A5973" w:rsidRPr="00EF5256">
        <w:rPr>
          <w:lang w:val="es-ES"/>
        </w:rPr>
        <w:t>-44-2222     8E/3E101-1            MAR 3,1960 (40)   &lt;AD&gt;</w:t>
      </w:r>
    </w:p>
    <w:p w14:paraId="1F579F64" w14:textId="77777777" w:rsidR="004A5973" w:rsidRPr="00EF5256" w:rsidRDefault="004A5973" w:rsidP="00D41468">
      <w:pPr>
        <w:pStyle w:val="ComputerScreen"/>
      </w:pPr>
      <w:r w:rsidRPr="00EF5256">
        <w:rPr>
          <w:lang w:val="es-ES"/>
        </w:rPr>
        <w:t xml:space="preserve">                                                                   </w:t>
      </w:r>
      <w:r w:rsidRPr="00EF5256">
        <w:t>Wt.(lb): 184</w:t>
      </w:r>
    </w:p>
    <w:p w14:paraId="7F8A79EB"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7E742E38" w14:textId="77777777" w:rsidR="004A5973" w:rsidRPr="00EF5256" w:rsidRDefault="004A5973" w:rsidP="00D41468">
      <w:pPr>
        <w:pStyle w:val="ComputerScreen"/>
      </w:pPr>
      <w:r w:rsidRPr="00EF5256">
        <w:t xml:space="preserve">1   11/17/98   x      1211  BRONCHOSCOPY PULMONARY Proc                         </w:t>
      </w:r>
    </w:p>
    <w:p w14:paraId="4A1E124E" w14:textId="77777777" w:rsidR="004A5973" w:rsidRPr="00EF5256" w:rsidRDefault="004A5973" w:rsidP="00D41468">
      <w:pPr>
        <w:pStyle w:val="ComputerScreen"/>
      </w:pPr>
      <w:r w:rsidRPr="00EF5256">
        <w:t xml:space="preserve">2   07/13/98   c      1112 *PULMONARY Cons                                      </w:t>
      </w:r>
    </w:p>
    <w:p w14:paraId="7EB10CD4" w14:textId="77777777" w:rsidR="004A5973" w:rsidRPr="00EF5256" w:rsidRDefault="004A5973" w:rsidP="00D41468">
      <w:pPr>
        <w:pStyle w:val="ComputerScreen"/>
      </w:pPr>
      <w:r w:rsidRPr="00EF5256">
        <w:t xml:space="preserve">3   06/18/98   c      1062 *PULMONARY Cons                                      </w:t>
      </w:r>
    </w:p>
    <w:p w14:paraId="694620B1" w14:textId="77777777" w:rsidR="004A5973" w:rsidRPr="00EF5256" w:rsidRDefault="004A5973" w:rsidP="00D41468">
      <w:pPr>
        <w:pStyle w:val="ComputerScreen"/>
      </w:pPr>
      <w:r w:rsidRPr="00EF5256">
        <w:t xml:space="preserve">4   06/12/98   c      1050  PULMONARY Cons                                      </w:t>
      </w:r>
    </w:p>
    <w:p w14:paraId="426113EC" w14:textId="77777777" w:rsidR="004A5973" w:rsidRPr="00EF5256" w:rsidRDefault="004A5973" w:rsidP="00D41468">
      <w:pPr>
        <w:pStyle w:val="ComputerScreen"/>
      </w:pPr>
      <w:r w:rsidRPr="00EF5256">
        <w:t xml:space="preserve">5   06/08/98   c      1028  PULMONARY Cons                                      </w:t>
      </w:r>
    </w:p>
    <w:p w14:paraId="2146149C" w14:textId="77777777" w:rsidR="004A5973" w:rsidRPr="00EF5256" w:rsidRDefault="004A5973" w:rsidP="00D41468">
      <w:pPr>
        <w:pStyle w:val="ComputerScreen"/>
      </w:pPr>
      <w:r w:rsidRPr="00EF5256">
        <w:t xml:space="preserve">6   06/04/98   dc     1022  PULMONARY Cons                                      </w:t>
      </w:r>
    </w:p>
    <w:p w14:paraId="18917047" w14:textId="77777777" w:rsidR="004A5973" w:rsidRPr="00EF5256" w:rsidRDefault="004A5973" w:rsidP="00D41468">
      <w:pPr>
        <w:pStyle w:val="ComputerScreen"/>
      </w:pPr>
      <w:r w:rsidRPr="00EF5256">
        <w:t xml:space="preserve">7   05/27/98   dc      940  PULMONARY Cons                                      </w:t>
      </w:r>
    </w:p>
    <w:p w14:paraId="1E8D11D6" w14:textId="77777777" w:rsidR="004A5973" w:rsidRPr="00EF5256" w:rsidRDefault="004A5973" w:rsidP="00D41468">
      <w:pPr>
        <w:pStyle w:val="ComputerScreen"/>
      </w:pPr>
      <w:r w:rsidRPr="00EF5256">
        <w:t xml:space="preserve">8   05/20/98   dc      919  PULMONARY Cons                                      </w:t>
      </w:r>
    </w:p>
    <w:p w14:paraId="24F20181" w14:textId="77777777" w:rsidR="004A5973" w:rsidRPr="00EF5256" w:rsidRDefault="004A5973" w:rsidP="00D41468">
      <w:pPr>
        <w:pStyle w:val="ComputerScreen"/>
      </w:pPr>
      <w:r w:rsidRPr="00EF5256">
        <w:t xml:space="preserve">9   05/13/98   c       898 *PULMONARY Cons                                      </w:t>
      </w:r>
    </w:p>
    <w:p w14:paraId="733085A1" w14:textId="77777777" w:rsidR="004A5973" w:rsidRPr="00EF5256" w:rsidRDefault="004A5973" w:rsidP="00D41468">
      <w:pPr>
        <w:pStyle w:val="ComputerScreen"/>
      </w:pPr>
      <w:r w:rsidRPr="00EF5256">
        <w:t xml:space="preserve">10  05/01/98   c       881  PULMONARY Cons                                      </w:t>
      </w:r>
    </w:p>
    <w:p w14:paraId="2783748A" w14:textId="77777777" w:rsidR="004A5973" w:rsidRPr="00EF5256" w:rsidRDefault="004A5973" w:rsidP="00D41468">
      <w:pPr>
        <w:pStyle w:val="ComputerScreen"/>
      </w:pPr>
      <w:r w:rsidRPr="00EF5256">
        <w:t xml:space="preserve">11  04/15/98   c       843  PULMONARY Cons                                      </w:t>
      </w:r>
    </w:p>
    <w:p w14:paraId="791AA021" w14:textId="77777777" w:rsidR="004A5973" w:rsidRPr="00EF5256" w:rsidRDefault="004A5973" w:rsidP="00D41468">
      <w:pPr>
        <w:pStyle w:val="ComputerScreen"/>
      </w:pPr>
      <w:r w:rsidRPr="00EF5256">
        <w:t xml:space="preserve">12  03/16/98   c       827  PULMONARY Cons                                      </w:t>
      </w:r>
    </w:p>
    <w:p w14:paraId="0D7E1591" w14:textId="77777777" w:rsidR="004A5973" w:rsidRPr="00EF5256" w:rsidRDefault="004A5973" w:rsidP="00D41468">
      <w:pPr>
        <w:pStyle w:val="CScreenReversed"/>
      </w:pPr>
      <w:r w:rsidRPr="00EF5256">
        <w:t xml:space="preserve">+         Enter ?? for more actions                                             </w:t>
      </w:r>
    </w:p>
    <w:p w14:paraId="390E0DA7" w14:textId="77777777" w:rsidR="004A5973" w:rsidRPr="00EF5256" w:rsidRDefault="004A5973" w:rsidP="00D41468">
      <w:pPr>
        <w:pStyle w:val="ComputerScreen"/>
      </w:pPr>
      <w:r w:rsidRPr="00EF5256">
        <w:t>SP Select Patient   FR Forward          CT Complete/Update  RT Results Display</w:t>
      </w:r>
    </w:p>
    <w:p w14:paraId="6B2E9F6D" w14:textId="77777777" w:rsidR="004A5973" w:rsidRPr="00EF5256" w:rsidRDefault="004A5973" w:rsidP="00D41468">
      <w:pPr>
        <w:pStyle w:val="ComputerScreen"/>
      </w:pPr>
      <w:r w:rsidRPr="00EF5256">
        <w:t>CV Change View ...  CX Cancel (Deny)    MA Make Addendum    PF Print Form 513</w:t>
      </w:r>
    </w:p>
    <w:p w14:paraId="76A6F7AE" w14:textId="77777777" w:rsidR="004A5973" w:rsidRPr="00EF5256" w:rsidRDefault="004A5973" w:rsidP="00D41468">
      <w:pPr>
        <w:pStyle w:val="ComputerScreen"/>
      </w:pPr>
      <w:r w:rsidRPr="00EF5256">
        <w:t>RC Receive          DC Discontinue      SF Sig Findings     RM Remove Med Rslt</w:t>
      </w:r>
    </w:p>
    <w:p w14:paraId="7E78BB61" w14:textId="77777777" w:rsidR="004A5973" w:rsidRPr="00EF5256" w:rsidRDefault="004A5973" w:rsidP="00D41468">
      <w:pPr>
        <w:pStyle w:val="ComputerScreen"/>
      </w:pPr>
      <w:r w:rsidRPr="00EF5256">
        <w:t xml:space="preserve">SC Schedule         CM Add Comment      DD Detailed Display ER Edit/Resubmit Select: Next Screen// </w:t>
      </w:r>
    </w:p>
    <w:p w14:paraId="78B96B1A" w14:textId="77777777" w:rsidR="008D3751" w:rsidRPr="00EF5256" w:rsidRDefault="008D3751" w:rsidP="00D41468"/>
    <w:p w14:paraId="7C4EAFD0" w14:textId="2D427AD2" w:rsidR="004A5973" w:rsidRPr="00EF5256" w:rsidRDefault="004A5973" w:rsidP="00D41468">
      <w:r w:rsidRPr="00EF5256">
        <w:t xml:space="preserve">Each action is described in detail in the </w:t>
      </w:r>
      <w:r w:rsidRPr="00EF5256">
        <w:rPr>
          <w:b/>
        </w:rPr>
        <w:t>Actions</w:t>
      </w:r>
      <w:r w:rsidRPr="00EF5256">
        <w:t xml:space="preserve"> section of </w:t>
      </w:r>
      <w:r w:rsidRPr="00EF5256">
        <w:rPr>
          <w:b/>
        </w:rPr>
        <w:t>Package</w:t>
      </w:r>
      <w:r w:rsidRPr="00EF5256">
        <w:t xml:space="preserve"> Reference starting on page </w:t>
      </w:r>
      <w:r w:rsidR="00233BB3" w:rsidRPr="00EF5256">
        <w:rPr>
          <w:noProof/>
        </w:rPr>
        <w:fldChar w:fldCharType="begin"/>
      </w:r>
      <w:r w:rsidR="00233BB3" w:rsidRPr="00EF5256">
        <w:rPr>
          <w:noProof/>
        </w:rPr>
        <w:instrText xml:space="preserve"> PAGEREF ACTIONS \* MERGEFORMAT </w:instrText>
      </w:r>
      <w:r w:rsidR="00233BB3" w:rsidRPr="00EF5256">
        <w:rPr>
          <w:noProof/>
        </w:rPr>
        <w:fldChar w:fldCharType="separate"/>
      </w:r>
      <w:r w:rsidR="00330081">
        <w:rPr>
          <w:noProof/>
        </w:rPr>
        <w:t>108</w:t>
      </w:r>
      <w:r w:rsidR="00233BB3" w:rsidRPr="00EF5256">
        <w:rPr>
          <w:noProof/>
        </w:rPr>
        <w:fldChar w:fldCharType="end"/>
      </w:r>
      <w:r w:rsidRPr="00EF5256">
        <w:t>.</w:t>
      </w:r>
    </w:p>
    <w:p w14:paraId="71BBCA00" w14:textId="77777777" w:rsidR="004A5973" w:rsidRPr="00EF5256" w:rsidRDefault="004A5973" w:rsidP="00D41468"/>
    <w:p w14:paraId="4C41638D" w14:textId="77777777" w:rsidR="004A5973" w:rsidRPr="00EF5256" w:rsidRDefault="004A5973" w:rsidP="00D41468">
      <w:pPr>
        <w:pStyle w:val="Heading3"/>
      </w:pPr>
      <w:r w:rsidRPr="00EF5256">
        <w:br w:type="page"/>
      </w:r>
      <w:bookmarkStart w:id="306" w:name="_Toc401592249"/>
      <w:bookmarkStart w:id="307" w:name="_Toc402366886"/>
      <w:bookmarkStart w:id="308" w:name="_Toc421668532"/>
      <w:bookmarkStart w:id="309" w:name="_Toc421693959"/>
      <w:bookmarkStart w:id="310" w:name="_Toc401592254"/>
      <w:bookmarkStart w:id="311" w:name="_Toc402366891"/>
      <w:bookmarkStart w:id="312" w:name="_Toc6930165"/>
      <w:r w:rsidRPr="00EF5256">
        <w:lastRenderedPageBreak/>
        <w:t>Completion Time Statistics</w:t>
      </w:r>
      <w:bookmarkStart w:id="313" w:name="COMPLETION"/>
      <w:bookmarkEnd w:id="306"/>
      <w:bookmarkEnd w:id="307"/>
      <w:bookmarkEnd w:id="308"/>
      <w:bookmarkEnd w:id="309"/>
      <w:bookmarkEnd w:id="313"/>
      <w:bookmarkEnd w:id="312"/>
      <w:r w:rsidRPr="00EF5256">
        <w:fldChar w:fldCharType="begin"/>
      </w:r>
      <w:r w:rsidRPr="00EF5256">
        <w:instrText xml:space="preserve"> XE "Completion Time Statistics" </w:instrText>
      </w:r>
      <w:r w:rsidRPr="00EF5256">
        <w:fldChar w:fldCharType="end"/>
      </w:r>
      <w:r w:rsidRPr="00EF5256">
        <w:t xml:space="preserve"> </w:t>
      </w:r>
    </w:p>
    <w:p w14:paraId="0394F450" w14:textId="77777777" w:rsidR="008D3751" w:rsidRPr="00EF5256" w:rsidRDefault="008D3751" w:rsidP="00D41468"/>
    <w:p w14:paraId="046D5D9C" w14:textId="77777777" w:rsidR="004A5973" w:rsidRPr="00EF5256" w:rsidRDefault="004A5973" w:rsidP="00D41468">
      <w:r w:rsidRPr="00EF5256">
        <w:t>This report is intended to help hospitals track overall quality of service. High numbers on this report can indicate the presence of bottlenecks in the organization that might need management attention.</w:t>
      </w:r>
    </w:p>
    <w:p w14:paraId="72ACD427" w14:textId="77777777" w:rsidR="008D3751" w:rsidRPr="00EF5256" w:rsidRDefault="008D3751" w:rsidP="00D41468"/>
    <w:p w14:paraId="6B53DBFE" w14:textId="77777777" w:rsidR="004A5973" w:rsidRPr="00EF5256" w:rsidRDefault="004A5973" w:rsidP="00D41468">
      <w:r w:rsidRPr="00EF5256">
        <w:t xml:space="preserve">In the following example, a report on completion times is printed for Pulmonary Service: </w:t>
      </w:r>
    </w:p>
    <w:p w14:paraId="0B2B9AFC" w14:textId="77777777" w:rsidR="004A5973" w:rsidRPr="00EF5256" w:rsidRDefault="004A5973" w:rsidP="00D41468">
      <w:pPr>
        <w:pStyle w:val="BlankLine"/>
      </w:pPr>
    </w:p>
    <w:p w14:paraId="22E564D4" w14:textId="77777777" w:rsidR="004A5973" w:rsidRPr="00EF5256" w:rsidRDefault="004A5973" w:rsidP="00D41468">
      <w:pPr>
        <w:pStyle w:val="ComputerScreen"/>
      </w:pPr>
      <w:r w:rsidRPr="00EF5256">
        <w:t xml:space="preserve">Select Consult Service Tracking Option: </w:t>
      </w:r>
      <w:r w:rsidRPr="00EF5256">
        <w:rPr>
          <w:b/>
        </w:rPr>
        <w:t>?</w:t>
      </w:r>
    </w:p>
    <w:p w14:paraId="5559E418" w14:textId="77777777" w:rsidR="004A5973" w:rsidRPr="00EF5256" w:rsidRDefault="004A5973" w:rsidP="00D41468">
      <w:pPr>
        <w:pStyle w:val="ComputerScreen"/>
      </w:pPr>
    </w:p>
    <w:p w14:paraId="749046B4" w14:textId="77777777" w:rsidR="004A5973" w:rsidRPr="00EF5256" w:rsidRDefault="004A5973" w:rsidP="00D41468">
      <w:pPr>
        <w:pStyle w:val="ComputerScreen"/>
      </w:pPr>
      <w:r w:rsidRPr="00EF5256">
        <w:t xml:space="preserve">   CS     Consult Service Tracking</w:t>
      </w:r>
    </w:p>
    <w:p w14:paraId="5DF56D5C" w14:textId="77777777" w:rsidR="004A5973" w:rsidRPr="00EF5256" w:rsidRDefault="004A5973" w:rsidP="00D41468">
      <w:pPr>
        <w:pStyle w:val="ComputerScreen"/>
      </w:pPr>
      <w:r w:rsidRPr="00EF5256">
        <w:t xml:space="preserve">   PC     Service Consults Pending Resolution</w:t>
      </w:r>
    </w:p>
    <w:p w14:paraId="2B7159EF" w14:textId="77777777" w:rsidR="004A5973" w:rsidRPr="00EF5256" w:rsidRDefault="004A5973" w:rsidP="00D41468">
      <w:pPr>
        <w:pStyle w:val="ComputerScreen"/>
      </w:pPr>
      <w:r w:rsidRPr="00EF5256">
        <w:t xml:space="preserve">   ST     Completion Time Statistics</w:t>
      </w:r>
    </w:p>
    <w:p w14:paraId="3693F4CD" w14:textId="77777777" w:rsidR="004A5973" w:rsidRPr="00EF5256" w:rsidRDefault="004A5973" w:rsidP="00D41468">
      <w:pPr>
        <w:pStyle w:val="ComputerScreen"/>
      </w:pPr>
    </w:p>
    <w:p w14:paraId="6523212E" w14:textId="77777777" w:rsidR="004A5973" w:rsidRPr="00EF5256" w:rsidRDefault="004A5973" w:rsidP="00D41468">
      <w:pPr>
        <w:pStyle w:val="ComputerScreen"/>
      </w:pPr>
      <w:r w:rsidRPr="00EF5256">
        <w:t>Enter ?? for more options, ??? for brief descriptions, ?OPTION for help text.</w:t>
      </w:r>
    </w:p>
    <w:p w14:paraId="0FBCD135" w14:textId="77777777" w:rsidR="004A5973" w:rsidRPr="00EF5256" w:rsidRDefault="004A5973" w:rsidP="00D41468">
      <w:pPr>
        <w:pStyle w:val="ComputerScreen"/>
      </w:pPr>
    </w:p>
    <w:p w14:paraId="59B29C85" w14:textId="77777777" w:rsidR="004A5973" w:rsidRPr="00EF5256" w:rsidRDefault="004A5973" w:rsidP="00D41468">
      <w:pPr>
        <w:pStyle w:val="ComputerScreen"/>
      </w:pPr>
      <w:r w:rsidRPr="00EF5256">
        <w:t xml:space="preserve">Select Consult Service Tracking Option: </w:t>
      </w:r>
      <w:r w:rsidRPr="00EF5256">
        <w:rPr>
          <w:b/>
        </w:rPr>
        <w:t>ST</w:t>
      </w:r>
      <w:r w:rsidRPr="00EF5256">
        <w:t xml:space="preserve">  Completion Time Statistics</w:t>
      </w:r>
    </w:p>
    <w:p w14:paraId="342B71FC" w14:textId="77777777" w:rsidR="004A5973" w:rsidRPr="00EF5256" w:rsidRDefault="004A5973" w:rsidP="00D41468">
      <w:pPr>
        <w:pStyle w:val="ComputerScreen"/>
      </w:pPr>
    </w:p>
    <w:p w14:paraId="01C097F5"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54924973" w14:textId="77777777" w:rsidR="004A5973" w:rsidRPr="00EF5256" w:rsidRDefault="004A5973" w:rsidP="00D41468">
      <w:pPr>
        <w:pStyle w:val="ComputerScreen"/>
      </w:pPr>
      <w:r w:rsidRPr="00EF5256">
        <w:t xml:space="preserve">List From Starting Date: ALL DATES// </w:t>
      </w:r>
    </w:p>
    <w:p w14:paraId="0B18AA82" w14:textId="77777777" w:rsidR="004A5973" w:rsidRPr="00EF5256" w:rsidRDefault="004A5973" w:rsidP="00D41468">
      <w:pPr>
        <w:pStyle w:val="ComputerScreen"/>
      </w:pPr>
      <w:r w:rsidRPr="00EF5256">
        <w:t>...HMMM, LET ME THINK ABOUT THAT A MOMENT...........</w:t>
      </w:r>
    </w:p>
    <w:p w14:paraId="4C51ECA8" w14:textId="77777777" w:rsidR="004A5973" w:rsidRPr="00EF5256" w:rsidRDefault="004A5973" w:rsidP="00D41468">
      <w:pPr>
        <w:pStyle w:val="BlankLine"/>
      </w:pPr>
    </w:p>
    <w:p w14:paraId="7DF0C20B" w14:textId="77777777" w:rsidR="004A5973" w:rsidRPr="00EF5256" w:rsidRDefault="004A5973" w:rsidP="00D41468">
      <w:pPr>
        <w:pStyle w:val="ComputerScreen"/>
      </w:pPr>
      <w:r w:rsidRPr="00EF5256">
        <w:t xml:space="preserve">DAYS TO COMPLETE CONSULT STATSOct 06, 2000 08:28:22          Page:    1 of    1 </w:t>
      </w:r>
    </w:p>
    <w:p w14:paraId="1851181C" w14:textId="77777777" w:rsidR="004A5973" w:rsidRPr="00EF5256" w:rsidRDefault="004A5973" w:rsidP="00D41468">
      <w:pPr>
        <w:pStyle w:val="ComputerScreen"/>
      </w:pPr>
      <w:r w:rsidRPr="00EF5256">
        <w:t>Number Of Days To Complete A Consult For Services Statistics.</w:t>
      </w:r>
    </w:p>
    <w:p w14:paraId="7A16A43D" w14:textId="77777777" w:rsidR="004A5973" w:rsidRPr="00EF5256" w:rsidRDefault="004A5973" w:rsidP="00D41468">
      <w:pPr>
        <w:pStyle w:val="ComputerScreen"/>
      </w:pPr>
      <w:r w:rsidRPr="00EF5256">
        <w:t>FROM: ALL   TO: OCT 6,2000</w:t>
      </w:r>
    </w:p>
    <w:p w14:paraId="51A7AF98" w14:textId="77777777" w:rsidR="004A5973" w:rsidRPr="00EF5256" w:rsidRDefault="004A5973" w:rsidP="00D41468">
      <w:pPr>
        <w:pStyle w:val="ComputerScreen"/>
      </w:pPr>
      <w:r w:rsidRPr="00EF5256">
        <w:t xml:space="preserve">                                                                                  </w:t>
      </w:r>
    </w:p>
    <w:p w14:paraId="290848BD" w14:textId="77777777" w:rsidR="004A5973" w:rsidRPr="00EF5256" w:rsidRDefault="004A5973" w:rsidP="00D41468">
      <w:pPr>
        <w:pStyle w:val="ComputerScreen"/>
      </w:pPr>
      <w:r w:rsidRPr="00EF5256">
        <w:t xml:space="preserve">                   Consult/Request Completion Time Statistics                   </w:t>
      </w:r>
    </w:p>
    <w:p w14:paraId="3DDB516D" w14:textId="77777777" w:rsidR="004A5973" w:rsidRPr="00EF5256" w:rsidRDefault="004A5973" w:rsidP="00D41468">
      <w:pPr>
        <w:pStyle w:val="ComputerScreen"/>
      </w:pPr>
      <w:r w:rsidRPr="00EF5256">
        <w:t xml:space="preserve">                           FROM: ALL   TO: OCT 6,2000                           </w:t>
      </w:r>
    </w:p>
    <w:p w14:paraId="21CFA97A" w14:textId="77777777" w:rsidR="004A5973" w:rsidRPr="00EF5256" w:rsidRDefault="004A5973" w:rsidP="00D41468">
      <w:pPr>
        <w:pStyle w:val="ComputerScreen"/>
      </w:pPr>
    </w:p>
    <w:p w14:paraId="36A56FDC" w14:textId="77777777" w:rsidR="004A5973" w:rsidRPr="00EF5256" w:rsidRDefault="004A5973" w:rsidP="00D41468">
      <w:pPr>
        <w:pStyle w:val="ComputerScreen"/>
      </w:pPr>
      <w:r w:rsidRPr="00EF5256">
        <w:t xml:space="preserve">SERVICE: PULMONARY                                                              </w:t>
      </w:r>
    </w:p>
    <w:p w14:paraId="03C109CA" w14:textId="77777777" w:rsidR="004A5973" w:rsidRPr="00EF5256" w:rsidRDefault="004A5973" w:rsidP="00D41468">
      <w:pPr>
        <w:pStyle w:val="ComputerScreen"/>
      </w:pPr>
      <w:r w:rsidRPr="00EF5256">
        <w:t xml:space="preserve">Total Number Of Consults Completed: 200                                         </w:t>
      </w:r>
    </w:p>
    <w:p w14:paraId="1FA14D12" w14:textId="77777777" w:rsidR="004A5973" w:rsidRPr="00EF5256" w:rsidRDefault="004A5973" w:rsidP="00D41468">
      <w:pPr>
        <w:pStyle w:val="ComputerScreen"/>
      </w:pPr>
      <w:r w:rsidRPr="00EF5256">
        <w:t xml:space="preserve">Mean Days To Complete: 46.8                       Standard Deviation: 104.7     </w:t>
      </w:r>
    </w:p>
    <w:p w14:paraId="0A167858" w14:textId="77777777" w:rsidR="004A5973" w:rsidRPr="00EF5256" w:rsidRDefault="004A5973" w:rsidP="00D41468">
      <w:pPr>
        <w:pStyle w:val="ComputerScreen"/>
      </w:pPr>
      <w:r w:rsidRPr="00EF5256">
        <w:t xml:space="preserve">Total INPATIENT Consults: 32                                                    </w:t>
      </w:r>
    </w:p>
    <w:p w14:paraId="1B13826A" w14:textId="77777777" w:rsidR="004A5973" w:rsidRPr="00EF5256" w:rsidRDefault="004A5973" w:rsidP="00D41468">
      <w:pPr>
        <w:pStyle w:val="ComputerScreen"/>
      </w:pPr>
      <w:r w:rsidRPr="00EF5256">
        <w:t xml:space="preserve">Mean Days To Complete: 60.7                       Standard Deviation: 125.1     </w:t>
      </w:r>
    </w:p>
    <w:p w14:paraId="567EEA0F" w14:textId="77777777" w:rsidR="004A5973" w:rsidRPr="00EF5256" w:rsidRDefault="004A5973" w:rsidP="00D41468">
      <w:pPr>
        <w:pStyle w:val="ComputerScreen"/>
      </w:pPr>
      <w:r w:rsidRPr="00EF5256">
        <w:t xml:space="preserve">Total OUTPATIENT Consults: 30                                                   </w:t>
      </w:r>
    </w:p>
    <w:p w14:paraId="5DE61B36" w14:textId="77777777" w:rsidR="004A5973" w:rsidRPr="00EF5256" w:rsidRDefault="004A5973" w:rsidP="00D41468">
      <w:pPr>
        <w:pStyle w:val="ComputerScreen"/>
      </w:pPr>
      <w:r w:rsidRPr="00EF5256">
        <w:t xml:space="preserve">Mean Days To Complete: 93.4                       Standard Deviation: 155.5     </w:t>
      </w:r>
    </w:p>
    <w:p w14:paraId="5FAED7AF" w14:textId="77777777" w:rsidR="004A5973" w:rsidRPr="00EF5256" w:rsidRDefault="004A5973" w:rsidP="00D41468">
      <w:pPr>
        <w:pStyle w:val="ComputerScreen"/>
      </w:pPr>
      <w:r w:rsidRPr="00EF5256">
        <w:t xml:space="preserve">Total Unclassified Consults: 138                                                </w:t>
      </w:r>
    </w:p>
    <w:p w14:paraId="51953215" w14:textId="77777777" w:rsidR="004A5973" w:rsidRPr="00EF5256" w:rsidRDefault="004A5973" w:rsidP="00D41468">
      <w:pPr>
        <w:pStyle w:val="ComputerScreen"/>
      </w:pPr>
      <w:r w:rsidRPr="00EF5256">
        <w:t xml:space="preserve">Mean Days To Complete: 33.4                       Standard Deviation: 81.0      </w:t>
      </w:r>
    </w:p>
    <w:p w14:paraId="63AF43D7" w14:textId="77777777" w:rsidR="004A5973" w:rsidRPr="00EF5256" w:rsidRDefault="004A5973" w:rsidP="00D41468">
      <w:pPr>
        <w:pStyle w:val="ComputerScreen"/>
      </w:pPr>
    </w:p>
    <w:p w14:paraId="55CA84BE" w14:textId="77777777" w:rsidR="004A5973" w:rsidRPr="00EF5256" w:rsidRDefault="004A5973" w:rsidP="00D41468">
      <w:pPr>
        <w:pStyle w:val="ComputerScreen"/>
      </w:pPr>
    </w:p>
    <w:p w14:paraId="55534D9B" w14:textId="77777777" w:rsidR="004A5973" w:rsidRPr="00EF5256" w:rsidRDefault="004A5973" w:rsidP="00D41468">
      <w:pPr>
        <w:pStyle w:val="ComputerScreen"/>
      </w:pPr>
    </w:p>
    <w:p w14:paraId="77D51251" w14:textId="77777777" w:rsidR="004A5973" w:rsidRPr="00EF5256" w:rsidRDefault="004A5973" w:rsidP="00D41468">
      <w:pPr>
        <w:pStyle w:val="ComputerScreen"/>
      </w:pPr>
    </w:p>
    <w:p w14:paraId="442C938E" w14:textId="77777777" w:rsidR="004A5973" w:rsidRPr="00EF5256" w:rsidRDefault="004A5973" w:rsidP="00D41468">
      <w:pPr>
        <w:pStyle w:val="CScreenReversed"/>
      </w:pPr>
      <w:r w:rsidRPr="00EF5256">
        <w:t xml:space="preserve">          Enter ?? for more actions                                             </w:t>
      </w:r>
    </w:p>
    <w:p w14:paraId="7D25783D" w14:textId="77777777" w:rsidR="004A5973" w:rsidRPr="00EF5256" w:rsidRDefault="004A5973" w:rsidP="00D41468">
      <w:pPr>
        <w:pStyle w:val="ComputerScreen"/>
      </w:pPr>
      <w:r w:rsidRPr="00EF5256">
        <w:t>SS  Select Service        PR  Print Completion Statistics To A Printer.</w:t>
      </w:r>
    </w:p>
    <w:p w14:paraId="2182AB35" w14:textId="77777777" w:rsidR="004A5973" w:rsidRPr="00EF5256" w:rsidRDefault="004A5973" w:rsidP="00D41468">
      <w:pPr>
        <w:pStyle w:val="ComputerScreen"/>
      </w:pPr>
      <w:r w:rsidRPr="00EF5256">
        <w:t>Select Item(s): Quit//</w:t>
      </w:r>
    </w:p>
    <w:p w14:paraId="2CEECB39" w14:textId="77777777" w:rsidR="004A5973" w:rsidRPr="00EF5256" w:rsidRDefault="004A5973" w:rsidP="00D41468"/>
    <w:p w14:paraId="5FF721AC" w14:textId="77777777" w:rsidR="004A5973" w:rsidRPr="00EF5256" w:rsidRDefault="004A5973" w:rsidP="00D41468">
      <w:pPr>
        <w:pStyle w:val="Heading3"/>
      </w:pPr>
      <w:r w:rsidRPr="00EF5256">
        <w:br w:type="page"/>
      </w:r>
      <w:bookmarkStart w:id="314" w:name="_Toc401592248"/>
      <w:bookmarkStart w:id="315" w:name="_Toc402366885"/>
      <w:bookmarkStart w:id="316" w:name="_Toc421668533"/>
      <w:bookmarkStart w:id="317" w:name="_Toc421693960"/>
      <w:bookmarkStart w:id="318" w:name="_Toc6930166"/>
      <w:r w:rsidRPr="00EF5256">
        <w:lastRenderedPageBreak/>
        <w:t>Service Consults Pending Resolution</w:t>
      </w:r>
      <w:bookmarkStart w:id="319" w:name="SERVICE"/>
      <w:bookmarkEnd w:id="314"/>
      <w:bookmarkEnd w:id="315"/>
      <w:bookmarkEnd w:id="316"/>
      <w:bookmarkEnd w:id="317"/>
      <w:bookmarkEnd w:id="319"/>
      <w:bookmarkEnd w:id="318"/>
      <w:r w:rsidRPr="00EF5256">
        <w:fldChar w:fldCharType="begin"/>
      </w:r>
      <w:r w:rsidRPr="00EF5256">
        <w:instrText xml:space="preserve"> XE "Service Consults Pending Resolution" </w:instrText>
      </w:r>
      <w:r w:rsidRPr="00EF5256">
        <w:fldChar w:fldCharType="end"/>
      </w:r>
    </w:p>
    <w:p w14:paraId="26D3A6C4" w14:textId="77777777" w:rsidR="008D3751" w:rsidRPr="00EF5256" w:rsidRDefault="008D3751" w:rsidP="00D41468"/>
    <w:p w14:paraId="20B17A88" w14:textId="77777777" w:rsidR="004A5973" w:rsidRPr="00EF5256" w:rsidRDefault="004A5973" w:rsidP="00D41468">
      <w:r w:rsidRPr="00EF5256">
        <w:t>The purpose of the Service Consults Pending Resolution option is to list the pending and active consults. Use it to stay informed about the overall status of consults for your service.</w:t>
      </w:r>
    </w:p>
    <w:p w14:paraId="53B67844" w14:textId="77777777" w:rsidR="008D3751" w:rsidRPr="00EF5256" w:rsidRDefault="008D3751" w:rsidP="00D41468"/>
    <w:p w14:paraId="1A309FC6" w14:textId="77777777" w:rsidR="004A5973" w:rsidRPr="00EF5256" w:rsidRDefault="004A5973" w:rsidP="00D41468">
      <w:r w:rsidRPr="00EF5256">
        <w:t>In the following example, the option is used to view pending and active Pulmonary consults:</w:t>
      </w:r>
    </w:p>
    <w:p w14:paraId="566E24F4" w14:textId="77777777" w:rsidR="004A5973" w:rsidRPr="00EF5256" w:rsidRDefault="004A5973" w:rsidP="00D41468">
      <w:pPr>
        <w:pStyle w:val="BlankLine"/>
      </w:pPr>
    </w:p>
    <w:p w14:paraId="5A8C7D0E" w14:textId="77777777" w:rsidR="004A5973" w:rsidRPr="00EF5256" w:rsidRDefault="004A5973" w:rsidP="00D41468">
      <w:pPr>
        <w:pStyle w:val="ComputerScreen"/>
      </w:pPr>
      <w:r w:rsidRPr="00EF5256">
        <w:t xml:space="preserve">Select Consult Service Tracking Option: </w:t>
      </w:r>
      <w:r w:rsidRPr="00EF5256">
        <w:rPr>
          <w:b/>
        </w:rPr>
        <w:t>?</w:t>
      </w:r>
    </w:p>
    <w:p w14:paraId="5AA668D0" w14:textId="77777777" w:rsidR="004A5973" w:rsidRPr="00EF5256" w:rsidRDefault="004A5973" w:rsidP="00D41468">
      <w:pPr>
        <w:pStyle w:val="ComputerScreen"/>
      </w:pPr>
    </w:p>
    <w:p w14:paraId="3D0FCE87" w14:textId="77777777" w:rsidR="004A5973" w:rsidRPr="00EF5256" w:rsidRDefault="004A5973" w:rsidP="00D41468">
      <w:pPr>
        <w:pStyle w:val="ComputerScreen"/>
      </w:pPr>
      <w:r w:rsidRPr="00EF5256">
        <w:t xml:space="preserve">   CS     Consult Service Tracking</w:t>
      </w:r>
    </w:p>
    <w:p w14:paraId="2272D827" w14:textId="77777777" w:rsidR="004A5973" w:rsidRPr="00EF5256" w:rsidRDefault="004A5973" w:rsidP="00D41468">
      <w:pPr>
        <w:pStyle w:val="ComputerScreen"/>
      </w:pPr>
      <w:r w:rsidRPr="00EF5256">
        <w:t xml:space="preserve">   PC     Service Consults Pending Resolution</w:t>
      </w:r>
    </w:p>
    <w:p w14:paraId="2ADB121B" w14:textId="77777777" w:rsidR="004A5973" w:rsidRPr="00EF5256" w:rsidRDefault="004A5973" w:rsidP="00D41468">
      <w:pPr>
        <w:pStyle w:val="ComputerScreen"/>
      </w:pPr>
      <w:r w:rsidRPr="00EF5256">
        <w:t xml:space="preserve">   ST     Completion Time Statistics</w:t>
      </w:r>
    </w:p>
    <w:p w14:paraId="315269A8" w14:textId="77777777" w:rsidR="004A5973" w:rsidRPr="00EF5256" w:rsidRDefault="004A5973" w:rsidP="00D41468">
      <w:pPr>
        <w:pStyle w:val="ComputerScreen"/>
      </w:pPr>
    </w:p>
    <w:p w14:paraId="41AC0F53" w14:textId="77777777" w:rsidR="004A5973" w:rsidRPr="00EF5256" w:rsidRDefault="004A5973" w:rsidP="00D41468">
      <w:pPr>
        <w:pStyle w:val="ComputerScreen"/>
      </w:pPr>
      <w:r w:rsidRPr="00EF5256">
        <w:t>Enter ?? for more options, ??? for brief descriptions, ?OPTION for help text.</w:t>
      </w:r>
    </w:p>
    <w:p w14:paraId="00D4ACF6" w14:textId="77777777" w:rsidR="004A5973" w:rsidRPr="00EF5256" w:rsidRDefault="004A5973" w:rsidP="00D41468">
      <w:pPr>
        <w:pStyle w:val="ComputerScreen"/>
      </w:pPr>
    </w:p>
    <w:p w14:paraId="79FC099E" w14:textId="77777777" w:rsidR="004A5973" w:rsidRPr="00EF5256" w:rsidRDefault="004A5973" w:rsidP="00D41468">
      <w:pPr>
        <w:pStyle w:val="ComputerScreen"/>
      </w:pPr>
      <w:r w:rsidRPr="00EF5256">
        <w:t xml:space="preserve">Select Consult Service Tracking Option: </w:t>
      </w:r>
      <w:r w:rsidRPr="00EF5256">
        <w:rPr>
          <w:b/>
        </w:rPr>
        <w:t>PC</w:t>
      </w:r>
      <w:r w:rsidRPr="00EF5256">
        <w:t xml:space="preserve">  Service Consults Pending Resolution</w:t>
      </w:r>
    </w:p>
    <w:p w14:paraId="5509F1B4" w14:textId="77777777" w:rsidR="004A5973" w:rsidRPr="00EF5256" w:rsidRDefault="004A5973" w:rsidP="00D41468">
      <w:pPr>
        <w:pStyle w:val="ComputerScreen"/>
      </w:pPr>
      <w:r w:rsidRPr="00EF5256">
        <w:t xml:space="preserve">Select Service/Specialty: </w:t>
      </w:r>
      <w:r w:rsidRPr="00EF5256">
        <w:rPr>
          <w:b/>
        </w:rPr>
        <w:t>PUL</w:t>
      </w:r>
      <w:r w:rsidRPr="00EF5256">
        <w:t xml:space="preserve">MONARY </w:t>
      </w:r>
    </w:p>
    <w:p w14:paraId="798A5CC8" w14:textId="77777777" w:rsidR="004A5973" w:rsidRPr="00EF5256" w:rsidRDefault="004A5973" w:rsidP="00D41468">
      <w:pPr>
        <w:pStyle w:val="ComputerScreen"/>
      </w:pPr>
      <w:r w:rsidRPr="00EF5256">
        <w:t xml:space="preserve">List From Starting Date: ALL DATES// </w:t>
      </w:r>
      <w:r w:rsidRPr="00EF5256">
        <w:rPr>
          <w:b/>
        </w:rPr>
        <w:t>&lt;Enter&gt;</w:t>
      </w:r>
    </w:p>
    <w:p w14:paraId="4C164F0E" w14:textId="77777777" w:rsidR="004A5973" w:rsidRPr="00EF5256" w:rsidRDefault="004A5973" w:rsidP="00D41468">
      <w:pPr>
        <w:pStyle w:val="ComputerScreen"/>
      </w:pPr>
      <w:r w:rsidRPr="00EF5256">
        <w:t xml:space="preserve">...EXCUSE ME, LET ME THINK ABOUT THAT A MOMENT... </w:t>
      </w:r>
    </w:p>
    <w:p w14:paraId="0EE3A33B" w14:textId="77777777" w:rsidR="004A5973" w:rsidRPr="00EF5256" w:rsidRDefault="004A5973" w:rsidP="00D41468">
      <w:pPr>
        <w:pStyle w:val="BlankLine"/>
      </w:pPr>
    </w:p>
    <w:p w14:paraId="4DF9CB6D" w14:textId="77777777" w:rsidR="004A5973" w:rsidRPr="00EF5256" w:rsidRDefault="004A5973" w:rsidP="00D41468">
      <w:pPr>
        <w:pStyle w:val="ComputerScreen"/>
      </w:pPr>
      <w:r w:rsidRPr="00EF5256">
        <w:t>Service Consults by Status    Oct 06, 2000 08:31:39          Page:    1 of    5</w:t>
      </w:r>
      <w:r w:rsidRPr="00EF5256">
        <w:sym w:font="Symbol" w:char="F07F"/>
      </w:r>
      <w:r w:rsidRPr="00EF5256">
        <w:t xml:space="preserve"> </w:t>
      </w:r>
    </w:p>
    <w:p w14:paraId="02FDE8E5" w14:textId="77777777" w:rsidR="004A5973" w:rsidRPr="00EF5256" w:rsidRDefault="004A5973" w:rsidP="00D41468">
      <w:pPr>
        <w:pStyle w:val="ComputerScreen"/>
      </w:pPr>
      <w:r w:rsidRPr="00EF5256">
        <w:t>To Service:  PULMONARY</w:t>
      </w:r>
    </w:p>
    <w:p w14:paraId="61DC59ED" w14:textId="77777777" w:rsidR="004A5973" w:rsidRPr="00EF5256" w:rsidRDefault="004A5973" w:rsidP="00D41468">
      <w:pPr>
        <w:pStyle w:val="ComputerScreen"/>
      </w:pPr>
      <w:r w:rsidRPr="00EF5256">
        <w:t>From: ALL   To: OCT 6,2000</w:t>
      </w:r>
    </w:p>
    <w:p w14:paraId="5D72D6E7" w14:textId="77777777" w:rsidR="004A5973" w:rsidRPr="00EF5256" w:rsidRDefault="004A5973" w:rsidP="00D41468">
      <w:pPr>
        <w:pStyle w:val="ComputerScreen"/>
      </w:pPr>
      <w:r w:rsidRPr="00EF5256">
        <w:t xml:space="preserve"> Status      Last Action      Request Date  Patient Name      Pt Location      </w:t>
      </w:r>
      <w:r w:rsidRPr="00EF5256">
        <w:sym w:font="Symbol" w:char="F07F"/>
      </w:r>
      <w:r w:rsidRPr="00EF5256">
        <w:t xml:space="preserve"> </w:t>
      </w:r>
    </w:p>
    <w:p w14:paraId="19AB4BCA" w14:textId="77777777" w:rsidR="004A5973" w:rsidRPr="00EF5256" w:rsidRDefault="004A5973" w:rsidP="00D41468">
      <w:pPr>
        <w:pStyle w:val="ComputerScreen"/>
      </w:pPr>
      <w:r w:rsidRPr="00EF5256">
        <w:t xml:space="preserve">                            Consult/Request By Status                           </w:t>
      </w:r>
    </w:p>
    <w:p w14:paraId="5B873F20" w14:textId="77777777" w:rsidR="004A5973" w:rsidRPr="00EF5256" w:rsidRDefault="004A5973" w:rsidP="00D41468">
      <w:pPr>
        <w:pStyle w:val="ComputerScreen"/>
      </w:pPr>
      <w:r w:rsidRPr="00EF5256">
        <w:t xml:space="preserve">                           FROM: ALL   TO: OCT 6,2000                           </w:t>
      </w:r>
    </w:p>
    <w:p w14:paraId="6E8D980C" w14:textId="77777777" w:rsidR="004A5973" w:rsidRPr="00EF5256" w:rsidRDefault="004A5973" w:rsidP="00D41468">
      <w:pPr>
        <w:pStyle w:val="ComputerScreen"/>
      </w:pPr>
    </w:p>
    <w:p w14:paraId="490EF401" w14:textId="77777777" w:rsidR="004A5973" w:rsidRPr="00EF5256" w:rsidRDefault="004A5973" w:rsidP="00D41468">
      <w:pPr>
        <w:pStyle w:val="ComputerScreen"/>
      </w:pPr>
      <w:r w:rsidRPr="00EF5256">
        <w:t xml:space="preserve">SERVICE: PULMONARY                                                              </w:t>
      </w:r>
    </w:p>
    <w:p w14:paraId="5DB396B7" w14:textId="77777777" w:rsidR="004A5973" w:rsidRPr="00EF5256" w:rsidRDefault="004A5973" w:rsidP="00D41468">
      <w:pPr>
        <w:pStyle w:val="ComputerScreen"/>
      </w:pPr>
      <w:r w:rsidRPr="00EF5256">
        <w:t xml:space="preserve">Pending    CPRS RELEASED ORDER 09/20/00 </w:t>
      </w:r>
      <w:r w:rsidR="0003758F" w:rsidRPr="00EF5256">
        <w:t xml:space="preserve">CPRSATIENT,FOU </w:t>
      </w:r>
      <w:r w:rsidRPr="00EF5256">
        <w:t xml:space="preserve">(6572) 2B MED          </w:t>
      </w:r>
    </w:p>
    <w:p w14:paraId="4DA9C7D7" w14:textId="77777777" w:rsidR="004A5973" w:rsidRPr="00EF5256" w:rsidRDefault="004A5973" w:rsidP="00D41468">
      <w:pPr>
        <w:pStyle w:val="ComputerScreen"/>
      </w:pPr>
      <w:r w:rsidRPr="00EF5256">
        <w:t xml:space="preserve">Pending    CPRS RELEASED ORDER 09/19/00 </w:t>
      </w:r>
      <w:r w:rsidR="0003758F" w:rsidRPr="00EF5256">
        <w:t>CPRSATIENT,ONE</w:t>
      </w:r>
      <w:r w:rsidRPr="00EF5256">
        <w:t xml:space="preserve"> (5678) 2B MED          </w:t>
      </w:r>
    </w:p>
    <w:p w14:paraId="05646963" w14:textId="77777777" w:rsidR="004A5973" w:rsidRPr="00EF5256" w:rsidRDefault="004A5973" w:rsidP="00D41468">
      <w:pPr>
        <w:pStyle w:val="ComputerScreen"/>
      </w:pPr>
      <w:r w:rsidRPr="00EF5256">
        <w:t xml:space="preserve">Pending    CPRS RELEASED ORDER 09/19/00 </w:t>
      </w:r>
      <w:r w:rsidR="0003758F" w:rsidRPr="00EF5256">
        <w:t>CPRSATIENT,FIV</w:t>
      </w:r>
      <w:r w:rsidRPr="00EF5256">
        <w:t xml:space="preserve"> (1111) 2B MED          </w:t>
      </w:r>
    </w:p>
    <w:p w14:paraId="782BAC1D" w14:textId="77777777" w:rsidR="004A5973" w:rsidRPr="00EF5256" w:rsidRDefault="004A5973" w:rsidP="00D41468">
      <w:pPr>
        <w:pStyle w:val="ComputerScreen"/>
      </w:pPr>
      <w:r w:rsidRPr="00EF5256">
        <w:t xml:space="preserve">Pending    CPRS RELEASED ORDER 07/20/00 </w:t>
      </w:r>
      <w:r w:rsidR="0003758F" w:rsidRPr="00EF5256">
        <w:t>CPRSATIENT,TWO</w:t>
      </w:r>
      <w:r w:rsidRPr="00EF5256">
        <w:t xml:space="preserve"> (3241) 2B MED          </w:t>
      </w:r>
    </w:p>
    <w:p w14:paraId="3E76DABB" w14:textId="77777777" w:rsidR="004A5973" w:rsidRPr="00EF5256" w:rsidRDefault="004A5973" w:rsidP="00D41468">
      <w:pPr>
        <w:pStyle w:val="ComputerScreen"/>
      </w:pPr>
      <w:r w:rsidRPr="00EF5256">
        <w:t xml:space="preserve">Pending    PRINTED TO          06/29/99 </w:t>
      </w:r>
      <w:r w:rsidR="0003758F" w:rsidRPr="00EF5256">
        <w:t>CPRSATIENT,SIX</w:t>
      </w:r>
      <w:r w:rsidRPr="00EF5256">
        <w:t xml:space="preserve"> (8829) GENERAL MEDICINE</w:t>
      </w:r>
    </w:p>
    <w:p w14:paraId="70B21E0F" w14:textId="77777777" w:rsidR="004A5973" w:rsidRPr="00EF5256" w:rsidRDefault="004A5973" w:rsidP="00D41468">
      <w:pPr>
        <w:pStyle w:val="ComputerScreen"/>
      </w:pPr>
      <w:r w:rsidRPr="00EF5256">
        <w:t xml:space="preserve">Pending    PRINTED TO          06/28/99 </w:t>
      </w:r>
      <w:r w:rsidR="0003758F" w:rsidRPr="00EF5256">
        <w:t>CPRSATIENT,FOU</w:t>
      </w:r>
      <w:r w:rsidRPr="00EF5256">
        <w:t xml:space="preserve"> (3779) 1A              </w:t>
      </w:r>
    </w:p>
    <w:p w14:paraId="7C381564" w14:textId="77777777" w:rsidR="004A5973" w:rsidRPr="00EF5256" w:rsidRDefault="004A5973" w:rsidP="00D41468">
      <w:pPr>
        <w:pStyle w:val="ComputerScreen"/>
      </w:pPr>
      <w:r w:rsidRPr="00EF5256">
        <w:t xml:space="preserve">Pending    PRINTED TO          06/15/99 </w:t>
      </w:r>
      <w:r w:rsidR="0003758F" w:rsidRPr="00EF5256">
        <w:t xml:space="preserve">CPRSATIENT,SEV </w:t>
      </w:r>
      <w:r w:rsidRPr="00EF5256">
        <w:t xml:space="preserve">(8828) 13A PSYCH       </w:t>
      </w:r>
    </w:p>
    <w:p w14:paraId="0E99858F" w14:textId="77777777" w:rsidR="004A5973" w:rsidRPr="00EF5256" w:rsidRDefault="004A5973" w:rsidP="00D41468">
      <w:pPr>
        <w:pStyle w:val="ComputerScreen"/>
      </w:pPr>
      <w:r w:rsidRPr="00EF5256">
        <w:t xml:space="preserve">Pending    PRINTED TO          06/08/99 </w:t>
      </w:r>
      <w:r w:rsidR="0003758F" w:rsidRPr="00EF5256">
        <w:t>CPRSATIENT,FIF</w:t>
      </w:r>
      <w:r w:rsidRPr="00EF5256">
        <w:t xml:space="preserve"> (4111) 1A              </w:t>
      </w:r>
    </w:p>
    <w:p w14:paraId="32A5658A" w14:textId="77777777" w:rsidR="004A5973" w:rsidRPr="00EF5256" w:rsidRDefault="004A5973" w:rsidP="00D41468">
      <w:pPr>
        <w:pStyle w:val="ComputerScreen"/>
      </w:pPr>
      <w:r w:rsidRPr="00EF5256">
        <w:t xml:space="preserve">Pending    PRINTED TO          06/03/99 </w:t>
      </w:r>
      <w:r w:rsidR="0003758F" w:rsidRPr="00EF5256">
        <w:t>CPRSATIENT,EIG</w:t>
      </w:r>
      <w:r w:rsidRPr="00EF5256">
        <w:t xml:space="preserve"> (2345) ONCOLOGY        </w:t>
      </w:r>
    </w:p>
    <w:p w14:paraId="0E352784" w14:textId="77777777" w:rsidR="004A5973" w:rsidRPr="00EF5256" w:rsidRDefault="004A5973" w:rsidP="00D41468">
      <w:pPr>
        <w:pStyle w:val="ComputerScreen"/>
      </w:pPr>
      <w:r w:rsidRPr="00EF5256">
        <w:t xml:space="preserve">Pending    PRINTED TO          06/03/99 </w:t>
      </w:r>
      <w:r w:rsidR="0003758F" w:rsidRPr="00EF5256">
        <w:t>CPRSATIENT,SIX</w:t>
      </w:r>
      <w:r w:rsidRPr="00EF5256">
        <w:t xml:space="preserve"> (9235) 1A              </w:t>
      </w:r>
    </w:p>
    <w:p w14:paraId="2839B843" w14:textId="77777777" w:rsidR="004A5973" w:rsidRPr="00EF5256" w:rsidRDefault="004A5973" w:rsidP="00D41468">
      <w:pPr>
        <w:pStyle w:val="ComputerScreen"/>
      </w:pPr>
      <w:r w:rsidRPr="00EF5256">
        <w:t xml:space="preserve">Pending    PRINTED TO          06/03/99 </w:t>
      </w:r>
      <w:r w:rsidR="0003758F" w:rsidRPr="00EF5256">
        <w:t>CPRSATIENT,NIN</w:t>
      </w:r>
      <w:r w:rsidRPr="00EF5256">
        <w:t xml:space="preserve"> (3242) ONCOLOGY        </w:t>
      </w:r>
    </w:p>
    <w:p w14:paraId="495EBCDA" w14:textId="77777777" w:rsidR="004A5973" w:rsidRPr="00EF5256" w:rsidRDefault="004A5973" w:rsidP="00D41468">
      <w:pPr>
        <w:pStyle w:val="ComputerScreen"/>
      </w:pPr>
      <w:r w:rsidRPr="00EF5256">
        <w:t xml:space="preserve">Pending    PRINTED TO          06/03/99 </w:t>
      </w:r>
      <w:r w:rsidR="0003758F" w:rsidRPr="00EF5256">
        <w:t>CPRSATIENT,TEN</w:t>
      </w:r>
      <w:r w:rsidRPr="00EF5256">
        <w:t xml:space="preserve"> (5525) ONCOLOGY        </w:t>
      </w:r>
    </w:p>
    <w:p w14:paraId="527FE138" w14:textId="77777777" w:rsidR="004A5973" w:rsidRPr="00EF5256" w:rsidRDefault="004A5973" w:rsidP="00D41468">
      <w:pPr>
        <w:pStyle w:val="CScreenReversed"/>
      </w:pPr>
      <w:r w:rsidRPr="00EF5256">
        <w:t>+         Enter ?? for more actions                                          &gt;&gt;&gt;</w:t>
      </w:r>
    </w:p>
    <w:p w14:paraId="0EEFFC03" w14:textId="77777777" w:rsidR="004A5973" w:rsidRPr="00EF5256" w:rsidRDefault="004A5973" w:rsidP="00D41468">
      <w:pPr>
        <w:pStyle w:val="ComputerScreen"/>
      </w:pPr>
      <w:r w:rsidRPr="00EF5256">
        <w:t xml:space="preserve">     Service             Status              Number on/off       Print List</w:t>
      </w:r>
    </w:p>
    <w:p w14:paraId="27A3AA53" w14:textId="77777777" w:rsidR="004A5973" w:rsidRPr="00EF5256" w:rsidRDefault="004A5973" w:rsidP="00D41468">
      <w:pPr>
        <w:pStyle w:val="ComputerScreen"/>
        <w:rPr>
          <w:b/>
        </w:rPr>
      </w:pPr>
      <w:r w:rsidRPr="00EF5256">
        <w:t xml:space="preserve">Select Item(s): Next Screen// </w:t>
      </w:r>
    </w:p>
    <w:p w14:paraId="4CCA0493" w14:textId="77777777" w:rsidR="004A5973" w:rsidRPr="00EF5256" w:rsidRDefault="004A5973" w:rsidP="00D41468">
      <w:pPr>
        <w:pStyle w:val="Note"/>
      </w:pPr>
      <w:r w:rsidRPr="00EF5256">
        <w:rPr>
          <w:sz w:val="48"/>
        </w:rPr>
        <w:sym w:font="Wingdings" w:char="F046"/>
      </w:r>
      <w:r w:rsidRPr="00EF5256">
        <w:tab/>
        <w:t>Note:</w:t>
      </w:r>
      <w:r w:rsidRPr="00EF5256">
        <w:tab/>
        <w:t>Someone in your clinic or service should review this list daily to make sure that all consults are being attended to.</w:t>
      </w:r>
    </w:p>
    <w:bookmarkEnd w:id="310"/>
    <w:bookmarkEnd w:id="311"/>
    <w:p w14:paraId="7D1E4DBF" w14:textId="77777777" w:rsidR="004A5973" w:rsidRPr="00EF5256" w:rsidRDefault="004A5973" w:rsidP="00D41468">
      <w:pPr>
        <w:pStyle w:val="Heading2"/>
      </w:pPr>
      <w:r w:rsidRPr="00EF5256">
        <w:br w:type="page"/>
      </w:r>
      <w:bookmarkStart w:id="320" w:name="_Toc421668534"/>
      <w:bookmarkStart w:id="321" w:name="_Toc421693961"/>
      <w:bookmarkStart w:id="322" w:name="_Toc6930167"/>
      <w:r w:rsidRPr="00EF5256">
        <w:lastRenderedPageBreak/>
        <w:t>Consult Status</w:t>
      </w:r>
      <w:bookmarkEnd w:id="320"/>
      <w:bookmarkEnd w:id="321"/>
      <w:bookmarkEnd w:id="322"/>
      <w:r w:rsidRPr="00EF5256">
        <w:fldChar w:fldCharType="begin"/>
      </w:r>
      <w:r w:rsidRPr="00EF5256">
        <w:instrText xml:space="preserve"> XE "Status Symbols" </w:instrText>
      </w:r>
      <w:r w:rsidRPr="00EF5256">
        <w:fldChar w:fldCharType="end"/>
      </w:r>
      <w:r w:rsidRPr="00EF5256">
        <w:fldChar w:fldCharType="begin"/>
      </w:r>
      <w:r w:rsidRPr="00EF5256">
        <w:instrText xml:space="preserve"> XE "Consult Status" </w:instrText>
      </w:r>
      <w:r w:rsidRPr="00EF5256">
        <w:fldChar w:fldCharType="end"/>
      </w:r>
    </w:p>
    <w:p w14:paraId="0E998A22" w14:textId="77777777" w:rsidR="00437B58" w:rsidRPr="00EF5256" w:rsidRDefault="00437B58" w:rsidP="00D41468"/>
    <w:p w14:paraId="3354E3A3" w14:textId="77777777" w:rsidR="004A5973" w:rsidRPr="00EF5256" w:rsidRDefault="004A5973" w:rsidP="00D41468">
      <w:r w:rsidRPr="00EF5256">
        <w:t>The following table gives the statuses that Consults uses, along with their abbreviation, name, and description:</w:t>
      </w:r>
    </w:p>
    <w:p w14:paraId="5AADC146" w14:textId="77777777" w:rsidR="004A5973" w:rsidRPr="00EF5256"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rsidRPr="00EF5256" w14:paraId="456846FF" w14:textId="77777777">
        <w:tc>
          <w:tcPr>
            <w:tcW w:w="1620" w:type="dxa"/>
            <w:shd w:val="clear" w:color="auto" w:fill="FFFFFF"/>
          </w:tcPr>
          <w:p w14:paraId="56DC8B32" w14:textId="77777777" w:rsidR="004A5973" w:rsidRPr="00EF5256" w:rsidRDefault="004A5973" w:rsidP="00D41468">
            <w:pPr>
              <w:pStyle w:val="TableHeading"/>
            </w:pPr>
            <w:bookmarkStart w:id="323" w:name="Statuses"/>
            <w:bookmarkEnd w:id="323"/>
            <w:r w:rsidRPr="00EF5256">
              <w:t>Abbreviation</w:t>
            </w:r>
          </w:p>
        </w:tc>
        <w:tc>
          <w:tcPr>
            <w:tcW w:w="1800" w:type="dxa"/>
            <w:shd w:val="clear" w:color="auto" w:fill="FFFFFF"/>
          </w:tcPr>
          <w:p w14:paraId="65D4E52A" w14:textId="77777777" w:rsidR="004A5973" w:rsidRPr="00EF5256" w:rsidRDefault="004A5973" w:rsidP="00D41468">
            <w:pPr>
              <w:pStyle w:val="TableHeading"/>
            </w:pPr>
            <w:r w:rsidRPr="00EF5256">
              <w:t>Name</w:t>
            </w:r>
          </w:p>
        </w:tc>
        <w:tc>
          <w:tcPr>
            <w:tcW w:w="5220" w:type="dxa"/>
            <w:shd w:val="clear" w:color="auto" w:fill="FFFFFF"/>
          </w:tcPr>
          <w:p w14:paraId="33685A98" w14:textId="77777777" w:rsidR="004A5973" w:rsidRPr="00EF5256" w:rsidRDefault="004A5973" w:rsidP="00D41468">
            <w:pPr>
              <w:pStyle w:val="TableHeading"/>
            </w:pPr>
            <w:r w:rsidRPr="00EF5256">
              <w:t>Description</w:t>
            </w:r>
          </w:p>
        </w:tc>
      </w:tr>
      <w:tr w:rsidR="004A5973" w:rsidRPr="00EF5256" w14:paraId="6A23B489" w14:textId="77777777">
        <w:tc>
          <w:tcPr>
            <w:tcW w:w="1620" w:type="dxa"/>
          </w:tcPr>
          <w:p w14:paraId="4C786CF1" w14:textId="77777777" w:rsidR="004A5973" w:rsidRPr="00EF5256" w:rsidRDefault="004A5973" w:rsidP="00D41468">
            <w:pPr>
              <w:pStyle w:val="TableEntry"/>
            </w:pPr>
            <w:r w:rsidRPr="00EF5256">
              <w:t>a</w:t>
            </w:r>
          </w:p>
        </w:tc>
        <w:tc>
          <w:tcPr>
            <w:tcW w:w="1800" w:type="dxa"/>
          </w:tcPr>
          <w:p w14:paraId="42F83E41" w14:textId="77777777" w:rsidR="004A5973" w:rsidRPr="00EF5256" w:rsidRDefault="004A5973" w:rsidP="00D41468">
            <w:pPr>
              <w:pStyle w:val="TableEntry"/>
            </w:pPr>
            <w:r w:rsidRPr="00EF5256">
              <w:t>ACTIVE</w:t>
            </w:r>
            <w:r w:rsidRPr="00EF5256">
              <w:fldChar w:fldCharType="begin"/>
            </w:r>
            <w:r w:rsidRPr="00EF5256">
              <w:instrText xml:space="preserve"> XE "ACTIVE" </w:instrText>
            </w:r>
            <w:r w:rsidRPr="00EF5256">
              <w:fldChar w:fldCharType="end"/>
            </w:r>
          </w:p>
        </w:tc>
        <w:tc>
          <w:tcPr>
            <w:tcW w:w="5220" w:type="dxa"/>
          </w:tcPr>
          <w:p w14:paraId="4879223F" w14:textId="77777777" w:rsidR="004A5973" w:rsidRPr="00EF5256" w:rsidRDefault="004A5973" w:rsidP="00D41468">
            <w:pPr>
              <w:pStyle w:val="TableEntry"/>
            </w:pPr>
            <w:r w:rsidRPr="00EF5256">
              <w:t>Orders that are active or have been accepted by the service for processing.</w:t>
            </w:r>
          </w:p>
        </w:tc>
      </w:tr>
      <w:tr w:rsidR="004A5973" w:rsidRPr="00EF5256" w14:paraId="79862367" w14:textId="77777777">
        <w:tc>
          <w:tcPr>
            <w:tcW w:w="1620" w:type="dxa"/>
          </w:tcPr>
          <w:p w14:paraId="76D1C9F4" w14:textId="77777777" w:rsidR="004A5973" w:rsidRPr="00EF5256" w:rsidRDefault="004A5973" w:rsidP="00D41468">
            <w:pPr>
              <w:pStyle w:val="TableEntry"/>
            </w:pPr>
            <w:r w:rsidRPr="00EF5256">
              <w:t>c</w:t>
            </w:r>
          </w:p>
        </w:tc>
        <w:tc>
          <w:tcPr>
            <w:tcW w:w="1800" w:type="dxa"/>
          </w:tcPr>
          <w:p w14:paraId="693D7BD7" w14:textId="77777777" w:rsidR="004A5973" w:rsidRPr="00EF5256" w:rsidRDefault="004A5973" w:rsidP="00D41468">
            <w:pPr>
              <w:pStyle w:val="TableEntry"/>
            </w:pPr>
            <w:r w:rsidRPr="00EF5256">
              <w:t>COMPLETE</w:t>
            </w:r>
            <w:r w:rsidRPr="00EF5256">
              <w:fldChar w:fldCharType="begin"/>
            </w:r>
            <w:r w:rsidRPr="00EF5256">
              <w:instrText xml:space="preserve"> XE "COMPLETE" </w:instrText>
            </w:r>
            <w:r w:rsidRPr="00EF5256">
              <w:fldChar w:fldCharType="end"/>
            </w:r>
          </w:p>
        </w:tc>
        <w:tc>
          <w:tcPr>
            <w:tcW w:w="5220" w:type="dxa"/>
          </w:tcPr>
          <w:p w14:paraId="76C4DE03" w14:textId="77777777" w:rsidR="004A5973" w:rsidRPr="00EF5256" w:rsidRDefault="004A5973" w:rsidP="00D41468">
            <w:pPr>
              <w:pStyle w:val="TableEntry"/>
            </w:pPr>
            <w:r w:rsidRPr="00EF5256">
              <w:t>Orders that require no further action by the ancillary service.</w:t>
            </w:r>
          </w:p>
        </w:tc>
      </w:tr>
      <w:tr w:rsidR="004A5973" w:rsidRPr="00EF5256" w14:paraId="158CBF0B" w14:textId="77777777">
        <w:tc>
          <w:tcPr>
            <w:tcW w:w="1620" w:type="dxa"/>
          </w:tcPr>
          <w:p w14:paraId="2A09329C" w14:textId="77777777" w:rsidR="004A5973" w:rsidRPr="00EF5256" w:rsidRDefault="004A5973" w:rsidP="00D41468">
            <w:pPr>
              <w:pStyle w:val="TableEntry"/>
            </w:pPr>
            <w:r w:rsidRPr="00EF5256">
              <w:t>dc</w:t>
            </w:r>
          </w:p>
        </w:tc>
        <w:tc>
          <w:tcPr>
            <w:tcW w:w="1800" w:type="dxa"/>
          </w:tcPr>
          <w:p w14:paraId="3DE75ED1" w14:textId="77777777" w:rsidR="004A5973" w:rsidRPr="00EF5256" w:rsidRDefault="004A5973" w:rsidP="00D41468">
            <w:pPr>
              <w:pStyle w:val="TableEntry"/>
            </w:pPr>
            <w:r w:rsidRPr="00EF5256">
              <w:t>DISCONTINUE</w:t>
            </w:r>
            <w:r w:rsidRPr="00EF5256">
              <w:fldChar w:fldCharType="begin"/>
            </w:r>
            <w:r w:rsidRPr="00EF5256">
              <w:instrText xml:space="preserve"> XE "DISCONTINUE" </w:instrText>
            </w:r>
            <w:r w:rsidRPr="00EF5256">
              <w:fldChar w:fldCharType="end"/>
            </w:r>
            <w:r w:rsidRPr="00EF5256">
              <w:fldChar w:fldCharType="begin"/>
            </w:r>
            <w:r w:rsidRPr="00EF5256">
              <w:instrText xml:space="preserve"> XE "Discontinued Orders" </w:instrText>
            </w:r>
            <w:r w:rsidRPr="00EF5256">
              <w:fldChar w:fldCharType="end"/>
            </w:r>
          </w:p>
        </w:tc>
        <w:tc>
          <w:tcPr>
            <w:tcW w:w="5220" w:type="dxa"/>
          </w:tcPr>
          <w:p w14:paraId="702D5116" w14:textId="77777777" w:rsidR="004A5973" w:rsidRPr="00EF5256" w:rsidRDefault="004A5973" w:rsidP="00D41468">
            <w:pPr>
              <w:pStyle w:val="TableEntry"/>
            </w:pPr>
            <w:r w:rsidRPr="00EF5256">
              <w:t>Orders that have been stopped prior to expiration or completion.</w:t>
            </w:r>
          </w:p>
        </w:tc>
      </w:tr>
      <w:tr w:rsidR="004A5973" w:rsidRPr="00EF5256" w14:paraId="4E488D81" w14:textId="77777777">
        <w:tc>
          <w:tcPr>
            <w:tcW w:w="1620" w:type="dxa"/>
          </w:tcPr>
          <w:p w14:paraId="5389BAD3" w14:textId="77777777" w:rsidR="004A5973" w:rsidRPr="00EF5256" w:rsidRDefault="004A5973" w:rsidP="00D41468">
            <w:pPr>
              <w:pStyle w:val="TableEntry"/>
            </w:pPr>
            <w:r w:rsidRPr="00EF5256">
              <w:t>p</w:t>
            </w:r>
          </w:p>
        </w:tc>
        <w:tc>
          <w:tcPr>
            <w:tcW w:w="1800" w:type="dxa"/>
          </w:tcPr>
          <w:p w14:paraId="65D10279" w14:textId="77777777" w:rsidR="004A5973" w:rsidRPr="00EF5256" w:rsidRDefault="004A5973" w:rsidP="00D41468">
            <w:pPr>
              <w:pStyle w:val="TableEntry"/>
            </w:pPr>
            <w:r w:rsidRPr="00EF5256">
              <w:t>PENDING</w:t>
            </w:r>
            <w:r w:rsidRPr="00EF5256">
              <w:fldChar w:fldCharType="begin"/>
            </w:r>
            <w:r w:rsidRPr="00EF5256">
              <w:instrText xml:space="preserve"> XE "PENDING" </w:instrText>
            </w:r>
            <w:r w:rsidRPr="00EF5256">
              <w:fldChar w:fldCharType="end"/>
            </w:r>
          </w:p>
        </w:tc>
        <w:tc>
          <w:tcPr>
            <w:tcW w:w="5220" w:type="dxa"/>
          </w:tcPr>
          <w:p w14:paraId="1E58C349" w14:textId="77777777" w:rsidR="004A5973" w:rsidRPr="00EF5256" w:rsidRDefault="004A5973" w:rsidP="00D41468">
            <w:pPr>
              <w:pStyle w:val="TableEntry"/>
            </w:pPr>
            <w:r w:rsidRPr="00EF5256">
              <w:t>Orders that have been placed but not yet accepted by the service filling the order.</w:t>
            </w:r>
          </w:p>
        </w:tc>
      </w:tr>
      <w:tr w:rsidR="004A5973" w:rsidRPr="00EF5256" w14:paraId="5F8D1E19" w14:textId="77777777">
        <w:tc>
          <w:tcPr>
            <w:tcW w:w="1620" w:type="dxa"/>
          </w:tcPr>
          <w:p w14:paraId="50695A5D" w14:textId="77777777" w:rsidR="004A5973" w:rsidRPr="00EF5256" w:rsidRDefault="004A5973" w:rsidP="00D41468">
            <w:pPr>
              <w:pStyle w:val="TableEntry"/>
            </w:pPr>
            <w:r w:rsidRPr="00EF5256">
              <w:t>pr</w:t>
            </w:r>
          </w:p>
        </w:tc>
        <w:tc>
          <w:tcPr>
            <w:tcW w:w="1800" w:type="dxa"/>
          </w:tcPr>
          <w:p w14:paraId="74BC8D14" w14:textId="77777777" w:rsidR="004A5973" w:rsidRPr="00EF5256" w:rsidRDefault="004A5973" w:rsidP="00D41468">
            <w:pPr>
              <w:pStyle w:val="TableEntry"/>
            </w:pPr>
            <w:r w:rsidRPr="00EF5256">
              <w:t>PARTIAL RESULTS</w:t>
            </w:r>
            <w:r w:rsidRPr="00EF5256">
              <w:fldChar w:fldCharType="begin"/>
            </w:r>
            <w:r w:rsidRPr="00EF5256">
              <w:instrText xml:space="preserve"> XE "PARTIAL RESULTS" </w:instrText>
            </w:r>
            <w:r w:rsidRPr="00EF5256">
              <w:fldChar w:fldCharType="end"/>
            </w:r>
          </w:p>
        </w:tc>
        <w:tc>
          <w:tcPr>
            <w:tcW w:w="5220" w:type="dxa"/>
          </w:tcPr>
          <w:p w14:paraId="007D3CAB" w14:textId="77777777" w:rsidR="004A5973" w:rsidRPr="00EF5256" w:rsidRDefault="004A5973" w:rsidP="00D41468">
            <w:pPr>
              <w:pStyle w:val="TableEntry"/>
            </w:pPr>
            <w:r w:rsidRPr="00EF5256">
              <w:t>All or part of a consult completion report has been entered, but has not yet been signed.</w:t>
            </w:r>
          </w:p>
        </w:tc>
      </w:tr>
      <w:tr w:rsidR="004A5973" w:rsidRPr="00EF5256" w14:paraId="65661F93" w14:textId="77777777">
        <w:tc>
          <w:tcPr>
            <w:tcW w:w="1620" w:type="dxa"/>
          </w:tcPr>
          <w:p w14:paraId="43C884D7" w14:textId="77777777" w:rsidR="004A5973" w:rsidRPr="00EF5256" w:rsidRDefault="004A5973" w:rsidP="00D41468">
            <w:pPr>
              <w:pStyle w:val="TableEntry"/>
            </w:pPr>
            <w:r w:rsidRPr="00EF5256">
              <w:t>s</w:t>
            </w:r>
          </w:p>
        </w:tc>
        <w:tc>
          <w:tcPr>
            <w:tcW w:w="1800" w:type="dxa"/>
          </w:tcPr>
          <w:p w14:paraId="7E9D16A6" w14:textId="77777777" w:rsidR="004A5973" w:rsidRPr="00EF5256" w:rsidRDefault="004A5973" w:rsidP="00D41468">
            <w:pPr>
              <w:pStyle w:val="TableEntry"/>
            </w:pPr>
            <w:r w:rsidRPr="00EF5256">
              <w:t>SCHEDULED</w:t>
            </w:r>
            <w:r w:rsidRPr="00EF5256">
              <w:fldChar w:fldCharType="begin"/>
            </w:r>
            <w:r w:rsidRPr="00EF5256">
              <w:instrText xml:space="preserve"> XE "SCHEDULED" </w:instrText>
            </w:r>
            <w:r w:rsidRPr="00EF5256">
              <w:fldChar w:fldCharType="end"/>
            </w:r>
          </w:p>
        </w:tc>
        <w:tc>
          <w:tcPr>
            <w:tcW w:w="5220" w:type="dxa"/>
          </w:tcPr>
          <w:p w14:paraId="6B7AE9BE" w14:textId="77777777" w:rsidR="004A5973" w:rsidRPr="00EF5256" w:rsidRDefault="004A5973" w:rsidP="00D41468">
            <w:pPr>
              <w:pStyle w:val="TableEntry"/>
            </w:pPr>
            <w:r w:rsidRPr="00EF5256">
              <w:t>The receiving clinic has scheduled an appointment for the patient.</w:t>
            </w:r>
          </w:p>
        </w:tc>
      </w:tr>
      <w:tr w:rsidR="004A5973" w:rsidRPr="00EF5256" w14:paraId="4DB7C6E5" w14:textId="77777777">
        <w:tc>
          <w:tcPr>
            <w:tcW w:w="1620" w:type="dxa"/>
          </w:tcPr>
          <w:p w14:paraId="19D6267E" w14:textId="77777777" w:rsidR="004A5973" w:rsidRPr="00EF5256" w:rsidRDefault="004A5973" w:rsidP="00D41468">
            <w:pPr>
              <w:pStyle w:val="TableEntry"/>
            </w:pPr>
            <w:r w:rsidRPr="00EF5256">
              <w:t>x</w:t>
            </w:r>
          </w:p>
        </w:tc>
        <w:tc>
          <w:tcPr>
            <w:tcW w:w="1800" w:type="dxa"/>
          </w:tcPr>
          <w:p w14:paraId="478F6C51" w14:textId="77777777" w:rsidR="004A5973" w:rsidRPr="00EF5256" w:rsidRDefault="004A5973" w:rsidP="00D41468">
            <w:pPr>
              <w:pStyle w:val="TableEntry"/>
            </w:pPr>
            <w:r w:rsidRPr="00EF5256">
              <w:t>CANCELLED</w:t>
            </w:r>
            <w:r w:rsidRPr="00EF5256">
              <w:fldChar w:fldCharType="begin"/>
            </w:r>
            <w:r w:rsidRPr="00EF5256">
              <w:instrText xml:space="preserve"> XE "CANCELLED" </w:instrText>
            </w:r>
            <w:r w:rsidRPr="00EF5256">
              <w:fldChar w:fldCharType="end"/>
            </w:r>
          </w:p>
        </w:tc>
        <w:tc>
          <w:tcPr>
            <w:tcW w:w="5220" w:type="dxa"/>
          </w:tcPr>
          <w:p w14:paraId="643B3046" w14:textId="77777777" w:rsidR="004A5973" w:rsidRPr="00EF5256" w:rsidRDefault="004A5973" w:rsidP="00D41468">
            <w:pPr>
              <w:pStyle w:val="TableEntry"/>
            </w:pPr>
            <w:r w:rsidRPr="00EF5256">
              <w:t>Orders that have been rejected by the ancillary service without being acted on.</w:t>
            </w:r>
          </w:p>
        </w:tc>
      </w:tr>
    </w:tbl>
    <w:p w14:paraId="1E561463" w14:textId="77777777" w:rsidR="00437B58" w:rsidRPr="00EF5256" w:rsidRDefault="00437B58" w:rsidP="00D41468"/>
    <w:p w14:paraId="6758E198" w14:textId="77777777" w:rsidR="004A5973" w:rsidRPr="00EF5256" w:rsidRDefault="004A5973" w:rsidP="00D41468">
      <w:r w:rsidRPr="00EF5256">
        <w:t>The following table gives the actions that Consults uses along with the status after the action is performed:</w:t>
      </w:r>
    </w:p>
    <w:p w14:paraId="57D376EF" w14:textId="77777777" w:rsidR="004A5973" w:rsidRPr="00EF5256"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rsidRPr="00EF5256" w14:paraId="301ECD36" w14:textId="77777777">
        <w:tc>
          <w:tcPr>
            <w:tcW w:w="2790" w:type="dxa"/>
            <w:tcBorders>
              <w:top w:val="single" w:sz="12" w:space="0" w:color="auto"/>
              <w:left w:val="single" w:sz="12" w:space="0" w:color="auto"/>
              <w:bottom w:val="single" w:sz="12" w:space="0" w:color="auto"/>
            </w:tcBorders>
          </w:tcPr>
          <w:p w14:paraId="66868C2F" w14:textId="77777777" w:rsidR="004A5973" w:rsidRPr="00EF5256" w:rsidRDefault="004A5973" w:rsidP="00D41468">
            <w:pPr>
              <w:pStyle w:val="TableHeading"/>
            </w:pPr>
            <w:r w:rsidRPr="00EF5256">
              <w:t>Consult Actions</w:t>
            </w:r>
          </w:p>
        </w:tc>
        <w:tc>
          <w:tcPr>
            <w:tcW w:w="4428" w:type="dxa"/>
            <w:tcBorders>
              <w:top w:val="single" w:sz="12" w:space="0" w:color="auto"/>
              <w:bottom w:val="single" w:sz="12" w:space="0" w:color="auto"/>
              <w:right w:val="single" w:sz="12" w:space="0" w:color="auto"/>
            </w:tcBorders>
          </w:tcPr>
          <w:p w14:paraId="52BCCD5A" w14:textId="77777777" w:rsidR="004A5973" w:rsidRPr="00EF5256" w:rsidRDefault="004A5973" w:rsidP="00D41468">
            <w:pPr>
              <w:pStyle w:val="TableHeading"/>
            </w:pPr>
            <w:r w:rsidRPr="00EF5256">
              <w:t>Status after Action</w:t>
            </w:r>
            <w:r w:rsidRPr="00EF5256">
              <w:fldChar w:fldCharType="begin"/>
            </w:r>
            <w:r w:rsidRPr="00EF5256">
              <w:instrText xml:space="preserve"> XE "Status after Action" </w:instrText>
            </w:r>
            <w:r w:rsidRPr="00EF5256">
              <w:fldChar w:fldCharType="end"/>
            </w:r>
          </w:p>
        </w:tc>
      </w:tr>
      <w:tr w:rsidR="004A5973" w:rsidRPr="00EF5256" w14:paraId="6C979AFD" w14:textId="77777777">
        <w:tc>
          <w:tcPr>
            <w:tcW w:w="2790" w:type="dxa"/>
            <w:tcBorders>
              <w:top w:val="nil"/>
              <w:left w:val="single" w:sz="12" w:space="0" w:color="auto"/>
            </w:tcBorders>
          </w:tcPr>
          <w:p w14:paraId="28B37074" w14:textId="77777777" w:rsidR="004A5973" w:rsidRPr="00EF5256" w:rsidRDefault="004A5973" w:rsidP="00D41468">
            <w:pPr>
              <w:pStyle w:val="TableEntry"/>
            </w:pPr>
            <w:r w:rsidRPr="00EF5256">
              <w:t>CPRS Released Order</w:t>
            </w:r>
          </w:p>
        </w:tc>
        <w:tc>
          <w:tcPr>
            <w:tcW w:w="4428" w:type="dxa"/>
            <w:tcBorders>
              <w:top w:val="nil"/>
              <w:right w:val="single" w:sz="12" w:space="0" w:color="auto"/>
            </w:tcBorders>
          </w:tcPr>
          <w:p w14:paraId="06EDD1D5" w14:textId="77777777" w:rsidR="004A5973" w:rsidRPr="00EF5256" w:rsidRDefault="004A5973" w:rsidP="00D41468">
            <w:pPr>
              <w:pStyle w:val="TableEntry"/>
            </w:pPr>
            <w:r w:rsidRPr="00EF5256">
              <w:t>PENDING</w:t>
            </w:r>
          </w:p>
        </w:tc>
      </w:tr>
      <w:tr w:rsidR="004A5973" w:rsidRPr="00EF5256" w14:paraId="7E1E57D5" w14:textId="77777777">
        <w:tc>
          <w:tcPr>
            <w:tcW w:w="2790" w:type="dxa"/>
            <w:tcBorders>
              <w:left w:val="single" w:sz="12" w:space="0" w:color="auto"/>
            </w:tcBorders>
          </w:tcPr>
          <w:p w14:paraId="0F21C81C" w14:textId="77777777" w:rsidR="004A5973" w:rsidRPr="00EF5256" w:rsidRDefault="004A5973" w:rsidP="00D41468">
            <w:pPr>
              <w:pStyle w:val="TableEntry"/>
            </w:pPr>
            <w:r w:rsidRPr="00EF5256">
              <w:t>Discontinued</w:t>
            </w:r>
          </w:p>
        </w:tc>
        <w:tc>
          <w:tcPr>
            <w:tcW w:w="4428" w:type="dxa"/>
            <w:tcBorders>
              <w:right w:val="single" w:sz="12" w:space="0" w:color="auto"/>
            </w:tcBorders>
          </w:tcPr>
          <w:p w14:paraId="1E0698BD" w14:textId="77777777" w:rsidR="004A5973" w:rsidRPr="00EF5256" w:rsidRDefault="004A5973" w:rsidP="00D41468">
            <w:pPr>
              <w:pStyle w:val="TableEntry"/>
            </w:pPr>
            <w:r w:rsidRPr="00EF5256">
              <w:t>DISCONTINUED</w:t>
            </w:r>
          </w:p>
        </w:tc>
      </w:tr>
      <w:tr w:rsidR="004A5973" w:rsidRPr="00EF5256" w14:paraId="336B1FC8" w14:textId="77777777">
        <w:tc>
          <w:tcPr>
            <w:tcW w:w="2790" w:type="dxa"/>
            <w:tcBorders>
              <w:left w:val="single" w:sz="12" w:space="0" w:color="auto"/>
            </w:tcBorders>
          </w:tcPr>
          <w:p w14:paraId="6D1C8A07" w14:textId="77777777" w:rsidR="004A5973" w:rsidRPr="00EF5256" w:rsidRDefault="004A5973" w:rsidP="00D41468">
            <w:pPr>
              <w:pStyle w:val="TableEntry"/>
            </w:pPr>
            <w:r w:rsidRPr="00EF5256">
              <w:t>Incomplete Report</w:t>
            </w:r>
          </w:p>
        </w:tc>
        <w:tc>
          <w:tcPr>
            <w:tcW w:w="4428" w:type="dxa"/>
            <w:tcBorders>
              <w:right w:val="single" w:sz="12" w:space="0" w:color="auto"/>
            </w:tcBorders>
          </w:tcPr>
          <w:p w14:paraId="7AE80DEC" w14:textId="77777777" w:rsidR="004A5973" w:rsidRPr="00EF5256" w:rsidRDefault="004A5973" w:rsidP="00D41468">
            <w:pPr>
              <w:pStyle w:val="TableEntry"/>
            </w:pPr>
            <w:r w:rsidRPr="00EF5256">
              <w:t>PARTIAL RESULTS</w:t>
            </w:r>
          </w:p>
        </w:tc>
      </w:tr>
      <w:tr w:rsidR="004A5973" w:rsidRPr="00EF5256" w14:paraId="1C73901B" w14:textId="77777777">
        <w:tc>
          <w:tcPr>
            <w:tcW w:w="2790" w:type="dxa"/>
            <w:tcBorders>
              <w:left w:val="single" w:sz="12" w:space="0" w:color="auto"/>
            </w:tcBorders>
          </w:tcPr>
          <w:p w14:paraId="2FAEF7AD" w14:textId="77777777" w:rsidR="004A5973" w:rsidRPr="00EF5256" w:rsidRDefault="004A5973" w:rsidP="00D41468">
            <w:pPr>
              <w:pStyle w:val="TableEntry"/>
            </w:pPr>
            <w:r w:rsidRPr="00EF5256">
              <w:t>Completed</w:t>
            </w:r>
          </w:p>
        </w:tc>
        <w:tc>
          <w:tcPr>
            <w:tcW w:w="4428" w:type="dxa"/>
            <w:tcBorders>
              <w:right w:val="single" w:sz="12" w:space="0" w:color="auto"/>
            </w:tcBorders>
          </w:tcPr>
          <w:p w14:paraId="66606E47" w14:textId="77777777" w:rsidR="004A5973" w:rsidRPr="00EF5256" w:rsidRDefault="004A5973" w:rsidP="00D41468">
            <w:pPr>
              <w:pStyle w:val="TableEntry"/>
            </w:pPr>
            <w:r w:rsidRPr="00EF5256">
              <w:t>COMPLETE</w:t>
            </w:r>
          </w:p>
        </w:tc>
      </w:tr>
      <w:tr w:rsidR="004A5973" w:rsidRPr="00EF5256" w14:paraId="62921AD0" w14:textId="77777777">
        <w:tc>
          <w:tcPr>
            <w:tcW w:w="2790" w:type="dxa"/>
            <w:tcBorders>
              <w:left w:val="single" w:sz="12" w:space="0" w:color="auto"/>
            </w:tcBorders>
          </w:tcPr>
          <w:p w14:paraId="186C2E62" w14:textId="77777777" w:rsidR="004A5973" w:rsidRPr="00EF5256" w:rsidRDefault="004A5973" w:rsidP="00D41468">
            <w:pPr>
              <w:pStyle w:val="TableEntry"/>
            </w:pPr>
            <w:r w:rsidRPr="00EF5256">
              <w:t>Edited/Resubmit</w:t>
            </w:r>
          </w:p>
        </w:tc>
        <w:tc>
          <w:tcPr>
            <w:tcW w:w="4428" w:type="dxa"/>
            <w:tcBorders>
              <w:right w:val="single" w:sz="12" w:space="0" w:color="auto"/>
            </w:tcBorders>
          </w:tcPr>
          <w:p w14:paraId="093C1F86" w14:textId="77777777" w:rsidR="004A5973" w:rsidRPr="00EF5256" w:rsidRDefault="004A5973" w:rsidP="00D41468">
            <w:pPr>
              <w:pStyle w:val="TableEntry"/>
            </w:pPr>
            <w:r w:rsidRPr="00EF5256">
              <w:t>PENDING</w:t>
            </w:r>
          </w:p>
        </w:tc>
      </w:tr>
      <w:tr w:rsidR="004A5973" w:rsidRPr="00EF5256" w14:paraId="1F042DC3" w14:textId="77777777">
        <w:tc>
          <w:tcPr>
            <w:tcW w:w="2790" w:type="dxa"/>
            <w:tcBorders>
              <w:left w:val="single" w:sz="12" w:space="0" w:color="auto"/>
            </w:tcBorders>
          </w:tcPr>
          <w:p w14:paraId="1A1B942D" w14:textId="77777777" w:rsidR="004A5973" w:rsidRPr="00EF5256" w:rsidRDefault="004A5973" w:rsidP="00D41468">
            <w:pPr>
              <w:pStyle w:val="TableEntry"/>
            </w:pPr>
            <w:r w:rsidRPr="00EF5256">
              <w:t>Schedule</w:t>
            </w:r>
          </w:p>
        </w:tc>
        <w:tc>
          <w:tcPr>
            <w:tcW w:w="4428" w:type="dxa"/>
            <w:tcBorders>
              <w:right w:val="single" w:sz="12" w:space="0" w:color="auto"/>
            </w:tcBorders>
          </w:tcPr>
          <w:p w14:paraId="2F104A6E" w14:textId="77777777" w:rsidR="004A5973" w:rsidRPr="00EF5256" w:rsidRDefault="004A5973" w:rsidP="00D41468">
            <w:pPr>
              <w:pStyle w:val="TableEntry"/>
            </w:pPr>
            <w:r w:rsidRPr="00EF5256">
              <w:t>SCHEDULED</w:t>
            </w:r>
          </w:p>
        </w:tc>
      </w:tr>
      <w:tr w:rsidR="004A5973" w:rsidRPr="00EF5256" w14:paraId="1CDF7F83" w14:textId="77777777">
        <w:tc>
          <w:tcPr>
            <w:tcW w:w="2790" w:type="dxa"/>
            <w:tcBorders>
              <w:left w:val="single" w:sz="12" w:space="0" w:color="auto"/>
            </w:tcBorders>
          </w:tcPr>
          <w:p w14:paraId="7E5C5678" w14:textId="77777777" w:rsidR="004A5973" w:rsidRPr="00EF5256" w:rsidRDefault="004A5973" w:rsidP="00D41468">
            <w:pPr>
              <w:pStyle w:val="TableEntry"/>
            </w:pPr>
            <w:r w:rsidRPr="00EF5256">
              <w:t>Forwarded</w:t>
            </w:r>
          </w:p>
        </w:tc>
        <w:tc>
          <w:tcPr>
            <w:tcW w:w="4428" w:type="dxa"/>
            <w:tcBorders>
              <w:right w:val="single" w:sz="12" w:space="0" w:color="auto"/>
            </w:tcBorders>
          </w:tcPr>
          <w:p w14:paraId="376E487C" w14:textId="77777777" w:rsidR="004A5973" w:rsidRPr="00EF5256" w:rsidRDefault="004A5973" w:rsidP="00D41468">
            <w:pPr>
              <w:pStyle w:val="TableEntry"/>
            </w:pPr>
            <w:r w:rsidRPr="00EF5256">
              <w:t>PENDING</w:t>
            </w:r>
          </w:p>
        </w:tc>
      </w:tr>
      <w:tr w:rsidR="004A5973" w:rsidRPr="00EF5256" w14:paraId="1083C6C6" w14:textId="77777777">
        <w:tc>
          <w:tcPr>
            <w:tcW w:w="2790" w:type="dxa"/>
            <w:tcBorders>
              <w:left w:val="single" w:sz="12" w:space="0" w:color="auto"/>
            </w:tcBorders>
          </w:tcPr>
          <w:p w14:paraId="452B7C7D" w14:textId="77777777" w:rsidR="004A5973" w:rsidRPr="00EF5256" w:rsidRDefault="004A5973" w:rsidP="00D41468">
            <w:pPr>
              <w:pStyle w:val="TableEntry"/>
            </w:pPr>
            <w:r w:rsidRPr="00EF5256">
              <w:lastRenderedPageBreak/>
              <w:t>Canceled</w:t>
            </w:r>
          </w:p>
        </w:tc>
        <w:tc>
          <w:tcPr>
            <w:tcW w:w="4428" w:type="dxa"/>
            <w:tcBorders>
              <w:right w:val="single" w:sz="12" w:space="0" w:color="auto"/>
            </w:tcBorders>
          </w:tcPr>
          <w:p w14:paraId="30538E38" w14:textId="77777777" w:rsidR="004A5973" w:rsidRPr="00EF5256" w:rsidRDefault="004A5973" w:rsidP="00D41468">
            <w:pPr>
              <w:pStyle w:val="TableEntry"/>
            </w:pPr>
            <w:r w:rsidRPr="00EF5256">
              <w:t>CANCELLED</w:t>
            </w:r>
          </w:p>
        </w:tc>
      </w:tr>
      <w:tr w:rsidR="004A5973" w:rsidRPr="00EF5256" w14:paraId="6EE60438" w14:textId="77777777">
        <w:tc>
          <w:tcPr>
            <w:tcW w:w="2790" w:type="dxa"/>
            <w:tcBorders>
              <w:left w:val="single" w:sz="12" w:space="0" w:color="auto"/>
            </w:tcBorders>
          </w:tcPr>
          <w:p w14:paraId="2A6D57E6" w14:textId="77777777" w:rsidR="004A5973" w:rsidRPr="00EF5256" w:rsidRDefault="004A5973" w:rsidP="00D41468">
            <w:pPr>
              <w:pStyle w:val="TableEntry"/>
            </w:pPr>
            <w:r w:rsidRPr="00EF5256">
              <w:t>Added Comment</w:t>
            </w:r>
          </w:p>
        </w:tc>
        <w:tc>
          <w:tcPr>
            <w:tcW w:w="4428" w:type="dxa"/>
            <w:tcBorders>
              <w:right w:val="single" w:sz="12" w:space="0" w:color="auto"/>
            </w:tcBorders>
          </w:tcPr>
          <w:p w14:paraId="3FD1CE59" w14:textId="77777777" w:rsidR="004A5973" w:rsidRPr="00EF5256" w:rsidRDefault="004A5973" w:rsidP="00D41468">
            <w:pPr>
              <w:pStyle w:val="TableEntry"/>
            </w:pPr>
            <w:r w:rsidRPr="00EF5256">
              <w:t>No change in status</w:t>
            </w:r>
          </w:p>
        </w:tc>
      </w:tr>
      <w:tr w:rsidR="004A5973" w:rsidRPr="00EF5256" w14:paraId="06019531" w14:textId="77777777">
        <w:tc>
          <w:tcPr>
            <w:tcW w:w="2790" w:type="dxa"/>
            <w:tcBorders>
              <w:left w:val="single" w:sz="12" w:space="0" w:color="auto"/>
            </w:tcBorders>
          </w:tcPr>
          <w:p w14:paraId="093CDB06" w14:textId="77777777" w:rsidR="004A5973" w:rsidRPr="00EF5256" w:rsidRDefault="004A5973" w:rsidP="00D41468">
            <w:pPr>
              <w:pStyle w:val="TableEntry"/>
            </w:pPr>
            <w:r w:rsidRPr="00EF5256">
              <w:t>Received</w:t>
            </w:r>
          </w:p>
        </w:tc>
        <w:tc>
          <w:tcPr>
            <w:tcW w:w="4428" w:type="dxa"/>
            <w:tcBorders>
              <w:right w:val="single" w:sz="12" w:space="0" w:color="auto"/>
            </w:tcBorders>
          </w:tcPr>
          <w:p w14:paraId="7EAB2043" w14:textId="77777777" w:rsidR="004A5973" w:rsidRPr="00EF5256" w:rsidRDefault="004A5973" w:rsidP="00D41468">
            <w:pPr>
              <w:pStyle w:val="TableEntry"/>
            </w:pPr>
            <w:r w:rsidRPr="00EF5256">
              <w:t>ACTIVE</w:t>
            </w:r>
          </w:p>
        </w:tc>
      </w:tr>
      <w:tr w:rsidR="004A5973" w:rsidRPr="00EF5256" w14:paraId="069AB250" w14:textId="77777777">
        <w:tc>
          <w:tcPr>
            <w:tcW w:w="2790" w:type="dxa"/>
            <w:tcBorders>
              <w:left w:val="single" w:sz="12" w:space="0" w:color="auto"/>
            </w:tcBorders>
          </w:tcPr>
          <w:p w14:paraId="05C52D2E" w14:textId="77777777" w:rsidR="004A5973" w:rsidRPr="00EF5256" w:rsidRDefault="004A5973" w:rsidP="00D41468">
            <w:pPr>
              <w:pStyle w:val="TableEntry"/>
            </w:pPr>
            <w:r w:rsidRPr="00EF5256">
              <w:t>Printed</w:t>
            </w:r>
          </w:p>
        </w:tc>
        <w:tc>
          <w:tcPr>
            <w:tcW w:w="4428" w:type="dxa"/>
            <w:tcBorders>
              <w:right w:val="single" w:sz="12" w:space="0" w:color="auto"/>
            </w:tcBorders>
          </w:tcPr>
          <w:p w14:paraId="7862EFE9" w14:textId="77777777" w:rsidR="004A5973" w:rsidRPr="00EF5256" w:rsidRDefault="004A5973" w:rsidP="00D41468">
            <w:pPr>
              <w:pStyle w:val="TableEntry"/>
            </w:pPr>
            <w:r w:rsidRPr="00EF5256">
              <w:t>No change in status</w:t>
            </w:r>
          </w:p>
        </w:tc>
      </w:tr>
    </w:tbl>
    <w:p w14:paraId="77B7537E" w14:textId="77777777" w:rsidR="004A5973" w:rsidRPr="00EF5256" w:rsidRDefault="004A5973" w:rsidP="00D41468">
      <w:pPr>
        <w:pStyle w:val="TableEntry"/>
      </w:pPr>
      <w:r w:rsidRPr="00EF5256">
        <w:tab/>
      </w:r>
    </w:p>
    <w:p w14:paraId="4F0AFDF6" w14:textId="77777777" w:rsidR="004A5973" w:rsidRPr="00EF5256" w:rsidRDefault="004A5973" w:rsidP="00D41468">
      <w:r w:rsidRPr="00EF5256">
        <w:br w:type="page"/>
      </w:r>
      <w:r w:rsidRPr="00EF5256">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14:paraId="73BDA380" w14:textId="77777777" w:rsidR="004A5973" w:rsidRPr="00EF5256"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RPr="00EF5256" w14:paraId="1C6A72F6" w14:textId="77777777" w:rsidTr="00437B58">
        <w:trPr>
          <w:cantSplit/>
          <w:trHeight w:val="1230"/>
        </w:trPr>
        <w:tc>
          <w:tcPr>
            <w:tcW w:w="2250" w:type="dxa"/>
            <w:tcBorders>
              <w:top w:val="single" w:sz="12" w:space="0" w:color="auto"/>
              <w:left w:val="single" w:sz="12" w:space="0" w:color="auto"/>
              <w:bottom w:val="single" w:sz="12" w:space="0" w:color="auto"/>
            </w:tcBorders>
          </w:tcPr>
          <w:p w14:paraId="4D365D3C" w14:textId="77777777" w:rsidR="004A5973" w:rsidRPr="00EF5256" w:rsidRDefault="004A5973" w:rsidP="00D41468">
            <w:pPr>
              <w:pStyle w:val="TableHeading"/>
            </w:pPr>
            <w:r w:rsidRPr="00EF5256">
              <w:br w:type="page"/>
              <w:t xml:space="preserve"> </w:t>
            </w:r>
            <w:r w:rsidRPr="00EF5256">
              <w:br w:type="page"/>
            </w:r>
          </w:p>
          <w:p w14:paraId="39A3AAD4" w14:textId="77777777" w:rsidR="004A5973" w:rsidRPr="00EF5256" w:rsidRDefault="004A5973" w:rsidP="00D41468">
            <w:pPr>
              <w:pStyle w:val="TableHeading"/>
            </w:pPr>
            <w:r w:rsidRPr="00EF5256">
              <w:t>TRACKED</w:t>
            </w:r>
          </w:p>
          <w:p w14:paraId="56DD4D4C" w14:textId="77777777" w:rsidR="004A5973" w:rsidRPr="00EF5256" w:rsidRDefault="004A5973" w:rsidP="00D41468">
            <w:pPr>
              <w:pStyle w:val="TableHeading"/>
            </w:pPr>
            <w:r w:rsidRPr="00EF5256">
              <w:t>ACTION TYPE</w:t>
            </w:r>
          </w:p>
        </w:tc>
        <w:tc>
          <w:tcPr>
            <w:tcW w:w="630" w:type="dxa"/>
            <w:tcBorders>
              <w:top w:val="single" w:sz="12" w:space="0" w:color="auto"/>
              <w:bottom w:val="single" w:sz="12" w:space="0" w:color="auto"/>
            </w:tcBorders>
            <w:textDirection w:val="btLr"/>
          </w:tcPr>
          <w:p w14:paraId="02EB44FD" w14:textId="77777777" w:rsidR="004A5973" w:rsidRPr="00EF5256" w:rsidRDefault="004A5973" w:rsidP="00D41468">
            <w:pPr>
              <w:pStyle w:val="TableHeading"/>
            </w:pPr>
            <w:r w:rsidRPr="00EF5256">
              <w:t xml:space="preserve">New  </w:t>
            </w:r>
          </w:p>
          <w:p w14:paraId="16C2525D" w14:textId="77777777" w:rsidR="004A5973" w:rsidRPr="00EF5256" w:rsidRDefault="004A5973" w:rsidP="00D41468">
            <w:pPr>
              <w:pStyle w:val="TableHeading"/>
            </w:pPr>
            <w:r w:rsidRPr="00EF5256">
              <w:t>V.3.0</w:t>
            </w:r>
          </w:p>
        </w:tc>
        <w:tc>
          <w:tcPr>
            <w:tcW w:w="720" w:type="dxa"/>
            <w:tcBorders>
              <w:top w:val="single" w:sz="12" w:space="0" w:color="auto"/>
              <w:bottom w:val="single" w:sz="12" w:space="0" w:color="auto"/>
            </w:tcBorders>
            <w:textDirection w:val="btLr"/>
          </w:tcPr>
          <w:p w14:paraId="37DE72F5" w14:textId="77777777" w:rsidR="004A5973" w:rsidRPr="00EF5256" w:rsidRDefault="004A5973" w:rsidP="00D41468">
            <w:pPr>
              <w:pStyle w:val="TableHeading"/>
            </w:pPr>
            <w:r w:rsidRPr="00EF5256">
              <w:t xml:space="preserve">Update </w:t>
            </w:r>
          </w:p>
          <w:p w14:paraId="6BED022F" w14:textId="77777777" w:rsidR="004A5973" w:rsidRPr="00EF5256" w:rsidRDefault="004A5973" w:rsidP="00D41468">
            <w:pPr>
              <w:pStyle w:val="TableHeading"/>
            </w:pPr>
            <w:r w:rsidRPr="00EF5256">
              <w:t>Actions</w:t>
            </w:r>
          </w:p>
        </w:tc>
        <w:tc>
          <w:tcPr>
            <w:tcW w:w="720" w:type="dxa"/>
            <w:tcBorders>
              <w:top w:val="single" w:sz="12" w:space="0" w:color="auto"/>
              <w:bottom w:val="single" w:sz="12" w:space="0" w:color="auto"/>
            </w:tcBorders>
            <w:textDirection w:val="btLr"/>
          </w:tcPr>
          <w:p w14:paraId="7E79B577" w14:textId="77777777" w:rsidR="004A5973" w:rsidRPr="00EF5256" w:rsidRDefault="004A5973" w:rsidP="00D41468">
            <w:pPr>
              <w:pStyle w:val="TableHeading"/>
            </w:pPr>
            <w:r w:rsidRPr="00EF5256">
              <w:t>Review</w:t>
            </w:r>
          </w:p>
          <w:p w14:paraId="1E3381C1" w14:textId="77777777" w:rsidR="004A5973" w:rsidRPr="00EF5256" w:rsidRDefault="004A5973" w:rsidP="00D41468">
            <w:pPr>
              <w:pStyle w:val="TableHeading"/>
            </w:pPr>
            <w:r w:rsidRPr="00EF5256">
              <w:t>Actions</w:t>
            </w:r>
          </w:p>
        </w:tc>
        <w:tc>
          <w:tcPr>
            <w:tcW w:w="1620" w:type="dxa"/>
            <w:tcBorders>
              <w:top w:val="single" w:sz="12" w:space="0" w:color="auto"/>
              <w:bottom w:val="single" w:sz="12" w:space="0" w:color="auto"/>
            </w:tcBorders>
          </w:tcPr>
          <w:p w14:paraId="390595C4" w14:textId="77777777" w:rsidR="004A5973" w:rsidRPr="00EF5256" w:rsidRDefault="004A5973" w:rsidP="00D41468">
            <w:pPr>
              <w:pStyle w:val="TableHeading"/>
            </w:pPr>
            <w:r w:rsidRPr="00EF5256">
              <w:t>RELATED OE/RR STATUS</w:t>
            </w:r>
          </w:p>
        </w:tc>
        <w:tc>
          <w:tcPr>
            <w:tcW w:w="3330" w:type="dxa"/>
            <w:tcBorders>
              <w:top w:val="single" w:sz="12" w:space="0" w:color="auto"/>
              <w:bottom w:val="single" w:sz="12" w:space="0" w:color="auto"/>
              <w:right w:val="single" w:sz="12" w:space="0" w:color="auto"/>
            </w:tcBorders>
          </w:tcPr>
          <w:p w14:paraId="264F5313" w14:textId="77777777" w:rsidR="004A5973" w:rsidRPr="00EF5256" w:rsidRDefault="004A5973" w:rsidP="00D41468">
            <w:pPr>
              <w:pStyle w:val="TableHeading"/>
            </w:pPr>
          </w:p>
          <w:p w14:paraId="4C32D5B2" w14:textId="77777777" w:rsidR="004A5973" w:rsidRPr="00EF5256" w:rsidRDefault="004A5973" w:rsidP="00D41468">
            <w:pPr>
              <w:pStyle w:val="TableHeading"/>
            </w:pPr>
          </w:p>
          <w:p w14:paraId="553CE6AE" w14:textId="77777777" w:rsidR="004A5973" w:rsidRPr="00EF5256" w:rsidRDefault="004A5973" w:rsidP="00D41468">
            <w:pPr>
              <w:pStyle w:val="TableHeading"/>
            </w:pPr>
            <w:r w:rsidRPr="00EF5256">
              <w:t>Comment</w:t>
            </w:r>
          </w:p>
        </w:tc>
      </w:tr>
      <w:tr w:rsidR="004A5973" w:rsidRPr="00EF5256" w14:paraId="7B8E1484" w14:textId="77777777" w:rsidTr="00437B58">
        <w:trPr>
          <w:cantSplit/>
        </w:trPr>
        <w:tc>
          <w:tcPr>
            <w:tcW w:w="2250" w:type="dxa"/>
            <w:tcBorders>
              <w:top w:val="nil"/>
              <w:left w:val="single" w:sz="12" w:space="0" w:color="auto"/>
            </w:tcBorders>
          </w:tcPr>
          <w:p w14:paraId="3AC9015D" w14:textId="77777777" w:rsidR="004A5973" w:rsidRPr="00EF5256" w:rsidRDefault="004A5973" w:rsidP="00D41468">
            <w:pPr>
              <w:pStyle w:val="TableEntry"/>
            </w:pPr>
            <w:r w:rsidRPr="00EF5256">
              <w:t xml:space="preserve">Added Comment </w:t>
            </w:r>
          </w:p>
        </w:tc>
        <w:tc>
          <w:tcPr>
            <w:tcW w:w="630" w:type="dxa"/>
            <w:tcBorders>
              <w:top w:val="nil"/>
            </w:tcBorders>
          </w:tcPr>
          <w:p w14:paraId="4C4616E4" w14:textId="77777777" w:rsidR="004A5973" w:rsidRPr="00EF5256" w:rsidRDefault="004A5973" w:rsidP="00D41468">
            <w:pPr>
              <w:pStyle w:val="TableEntry"/>
            </w:pPr>
          </w:p>
        </w:tc>
        <w:tc>
          <w:tcPr>
            <w:tcW w:w="720" w:type="dxa"/>
            <w:tcBorders>
              <w:top w:val="nil"/>
            </w:tcBorders>
          </w:tcPr>
          <w:p w14:paraId="37E8F4F5" w14:textId="77777777" w:rsidR="004A5973" w:rsidRPr="00EF5256" w:rsidRDefault="004A5973" w:rsidP="00D41468">
            <w:pPr>
              <w:pStyle w:val="TableEntry"/>
            </w:pPr>
            <w:r w:rsidRPr="00EF5256">
              <w:t>X</w:t>
            </w:r>
          </w:p>
        </w:tc>
        <w:tc>
          <w:tcPr>
            <w:tcW w:w="720" w:type="dxa"/>
            <w:tcBorders>
              <w:top w:val="nil"/>
            </w:tcBorders>
          </w:tcPr>
          <w:p w14:paraId="7F0A2375" w14:textId="77777777" w:rsidR="004A5973" w:rsidRPr="00EF5256" w:rsidRDefault="004A5973" w:rsidP="00D41468">
            <w:pPr>
              <w:pStyle w:val="TableEntry"/>
            </w:pPr>
            <w:r w:rsidRPr="00EF5256">
              <w:t>X</w:t>
            </w:r>
          </w:p>
        </w:tc>
        <w:tc>
          <w:tcPr>
            <w:tcW w:w="1620" w:type="dxa"/>
            <w:tcBorders>
              <w:top w:val="nil"/>
            </w:tcBorders>
          </w:tcPr>
          <w:p w14:paraId="42FF3225" w14:textId="77777777" w:rsidR="004A5973" w:rsidRPr="00EF5256" w:rsidRDefault="004A5973" w:rsidP="00D41468">
            <w:pPr>
              <w:pStyle w:val="TableEntry"/>
            </w:pPr>
          </w:p>
        </w:tc>
        <w:tc>
          <w:tcPr>
            <w:tcW w:w="3330" w:type="dxa"/>
            <w:tcBorders>
              <w:top w:val="nil"/>
              <w:right w:val="single" w:sz="12" w:space="0" w:color="auto"/>
            </w:tcBorders>
          </w:tcPr>
          <w:p w14:paraId="53338BFC" w14:textId="77777777" w:rsidR="004A5973" w:rsidRPr="00EF5256" w:rsidRDefault="004A5973" w:rsidP="00D41468">
            <w:pPr>
              <w:pStyle w:val="TableEntry"/>
            </w:pPr>
            <w:r w:rsidRPr="00EF5256">
              <w:t>Review users can add a comment.</w:t>
            </w:r>
          </w:p>
        </w:tc>
      </w:tr>
      <w:tr w:rsidR="004A5973" w:rsidRPr="00EF5256" w14:paraId="5119CE66" w14:textId="77777777" w:rsidTr="00437B58">
        <w:trPr>
          <w:cantSplit/>
        </w:trPr>
        <w:tc>
          <w:tcPr>
            <w:tcW w:w="2250" w:type="dxa"/>
            <w:tcBorders>
              <w:left w:val="single" w:sz="12" w:space="0" w:color="auto"/>
            </w:tcBorders>
          </w:tcPr>
          <w:p w14:paraId="14B60138" w14:textId="77777777" w:rsidR="004A5973" w:rsidRPr="00EF5256" w:rsidRDefault="004A5973" w:rsidP="00D41468">
            <w:pPr>
              <w:pStyle w:val="TableEntry"/>
            </w:pPr>
            <w:r w:rsidRPr="00EF5256">
              <w:t>Addendum Added To</w:t>
            </w:r>
          </w:p>
        </w:tc>
        <w:tc>
          <w:tcPr>
            <w:tcW w:w="630" w:type="dxa"/>
          </w:tcPr>
          <w:p w14:paraId="25597F29" w14:textId="77777777" w:rsidR="004A5973" w:rsidRPr="00EF5256" w:rsidRDefault="004A5973" w:rsidP="00D41468">
            <w:pPr>
              <w:pStyle w:val="TableEntry"/>
            </w:pPr>
            <w:r w:rsidRPr="00EF5256">
              <w:t>X</w:t>
            </w:r>
          </w:p>
        </w:tc>
        <w:tc>
          <w:tcPr>
            <w:tcW w:w="720" w:type="dxa"/>
          </w:tcPr>
          <w:p w14:paraId="75701C1C" w14:textId="77777777" w:rsidR="004A5973" w:rsidRPr="00EF5256" w:rsidRDefault="004A5973" w:rsidP="00D41468">
            <w:pPr>
              <w:pStyle w:val="TableEntry"/>
            </w:pPr>
            <w:r w:rsidRPr="00EF5256">
              <w:t>X</w:t>
            </w:r>
          </w:p>
        </w:tc>
        <w:tc>
          <w:tcPr>
            <w:tcW w:w="720" w:type="dxa"/>
          </w:tcPr>
          <w:p w14:paraId="68F364AA" w14:textId="77777777" w:rsidR="004A5973" w:rsidRPr="00EF5256" w:rsidRDefault="004A5973" w:rsidP="00D41468">
            <w:pPr>
              <w:pStyle w:val="TableEntry"/>
            </w:pPr>
          </w:p>
        </w:tc>
        <w:tc>
          <w:tcPr>
            <w:tcW w:w="1620" w:type="dxa"/>
          </w:tcPr>
          <w:p w14:paraId="5C69CFC2" w14:textId="77777777" w:rsidR="004A5973" w:rsidRPr="00EF5256" w:rsidRDefault="004A5973" w:rsidP="00D41468">
            <w:pPr>
              <w:pStyle w:val="TableEntry"/>
            </w:pPr>
          </w:p>
        </w:tc>
        <w:tc>
          <w:tcPr>
            <w:tcW w:w="3330" w:type="dxa"/>
            <w:tcBorders>
              <w:right w:val="single" w:sz="12" w:space="0" w:color="auto"/>
            </w:tcBorders>
          </w:tcPr>
          <w:p w14:paraId="625424EF" w14:textId="77777777" w:rsidR="004A5973" w:rsidRPr="00EF5256" w:rsidRDefault="004A5973" w:rsidP="00D41468">
            <w:pPr>
              <w:pStyle w:val="TableEntry"/>
            </w:pPr>
            <w:r w:rsidRPr="00EF5256">
              <w:t>Based on adding a signed and released addendum to a completed note via the Complete/Update or Make Addendum action or through TIU actions.</w:t>
            </w:r>
          </w:p>
        </w:tc>
      </w:tr>
      <w:tr w:rsidR="004A5973" w:rsidRPr="00EF5256" w14:paraId="14BF2148" w14:textId="77777777" w:rsidTr="00437B58">
        <w:trPr>
          <w:cantSplit/>
        </w:trPr>
        <w:tc>
          <w:tcPr>
            <w:tcW w:w="2250" w:type="dxa"/>
            <w:tcBorders>
              <w:left w:val="single" w:sz="12" w:space="0" w:color="auto"/>
            </w:tcBorders>
          </w:tcPr>
          <w:p w14:paraId="660FF645" w14:textId="77777777" w:rsidR="004A5973" w:rsidRPr="00EF5256" w:rsidRDefault="004A5973" w:rsidP="00D41468">
            <w:pPr>
              <w:pStyle w:val="TableEntry"/>
            </w:pPr>
            <w:r w:rsidRPr="00EF5256">
              <w:t>Cancelled</w:t>
            </w:r>
          </w:p>
        </w:tc>
        <w:tc>
          <w:tcPr>
            <w:tcW w:w="630" w:type="dxa"/>
          </w:tcPr>
          <w:p w14:paraId="0D679F65" w14:textId="77777777" w:rsidR="004A5973" w:rsidRPr="00EF5256" w:rsidRDefault="004A5973" w:rsidP="00D41468">
            <w:pPr>
              <w:pStyle w:val="TableEntry"/>
            </w:pPr>
            <w:r w:rsidRPr="00EF5256">
              <w:t>X</w:t>
            </w:r>
          </w:p>
        </w:tc>
        <w:tc>
          <w:tcPr>
            <w:tcW w:w="720" w:type="dxa"/>
          </w:tcPr>
          <w:p w14:paraId="5B5A8F80" w14:textId="77777777" w:rsidR="004A5973" w:rsidRPr="00EF5256" w:rsidRDefault="004A5973" w:rsidP="00D41468">
            <w:pPr>
              <w:pStyle w:val="TableEntry"/>
            </w:pPr>
            <w:r w:rsidRPr="00EF5256">
              <w:t>X</w:t>
            </w:r>
          </w:p>
        </w:tc>
        <w:tc>
          <w:tcPr>
            <w:tcW w:w="720" w:type="dxa"/>
          </w:tcPr>
          <w:p w14:paraId="3C4008FA" w14:textId="77777777" w:rsidR="004A5973" w:rsidRPr="00EF5256" w:rsidRDefault="004A5973" w:rsidP="00D41468">
            <w:pPr>
              <w:pStyle w:val="TableEntry"/>
            </w:pPr>
          </w:p>
        </w:tc>
        <w:tc>
          <w:tcPr>
            <w:tcW w:w="1620" w:type="dxa"/>
          </w:tcPr>
          <w:p w14:paraId="7FA532BD" w14:textId="77777777" w:rsidR="004A5973" w:rsidRPr="00EF5256" w:rsidRDefault="004A5973" w:rsidP="00D41468">
            <w:pPr>
              <w:pStyle w:val="TableEntry"/>
            </w:pPr>
            <w:r w:rsidRPr="00EF5256">
              <w:t>CANCELLED</w:t>
            </w:r>
          </w:p>
        </w:tc>
        <w:tc>
          <w:tcPr>
            <w:tcW w:w="3330" w:type="dxa"/>
            <w:tcBorders>
              <w:right w:val="single" w:sz="12" w:space="0" w:color="auto"/>
            </w:tcBorders>
          </w:tcPr>
          <w:p w14:paraId="7F986748" w14:textId="77777777" w:rsidR="004A5973" w:rsidRPr="00EF5256" w:rsidRDefault="004A5973" w:rsidP="00D41468">
            <w:pPr>
              <w:pStyle w:val="TableEntry"/>
            </w:pPr>
            <w:r w:rsidRPr="00EF5256">
              <w:t>This is used in 3.0 replacing the 2.5 Deny action.</w:t>
            </w:r>
          </w:p>
        </w:tc>
      </w:tr>
      <w:tr w:rsidR="004A5973" w:rsidRPr="00EF5256" w14:paraId="50BCE5E8" w14:textId="77777777" w:rsidTr="00437B58">
        <w:trPr>
          <w:cantSplit/>
        </w:trPr>
        <w:tc>
          <w:tcPr>
            <w:tcW w:w="2250" w:type="dxa"/>
            <w:tcBorders>
              <w:left w:val="single" w:sz="12" w:space="0" w:color="auto"/>
            </w:tcBorders>
          </w:tcPr>
          <w:p w14:paraId="036C7ED5" w14:textId="77777777" w:rsidR="007716B2" w:rsidRPr="00EF5256" w:rsidRDefault="004A5973" w:rsidP="00D41468">
            <w:pPr>
              <w:pStyle w:val="TableEntry"/>
            </w:pPr>
            <w:r w:rsidRPr="00EF5256">
              <w:t>Complete/</w:t>
            </w:r>
          </w:p>
          <w:p w14:paraId="744A6347" w14:textId="77777777" w:rsidR="004A5973" w:rsidRPr="00EF5256" w:rsidRDefault="004A5973" w:rsidP="00D41468">
            <w:pPr>
              <w:pStyle w:val="TableEntry"/>
            </w:pPr>
            <w:r w:rsidRPr="00EF5256">
              <w:t>Update</w:t>
            </w:r>
          </w:p>
        </w:tc>
        <w:tc>
          <w:tcPr>
            <w:tcW w:w="630" w:type="dxa"/>
          </w:tcPr>
          <w:p w14:paraId="64CF99F2" w14:textId="77777777" w:rsidR="004A5973" w:rsidRPr="00EF5256" w:rsidRDefault="004A5973" w:rsidP="00D41468">
            <w:pPr>
              <w:pStyle w:val="TableEntry"/>
            </w:pPr>
          </w:p>
        </w:tc>
        <w:tc>
          <w:tcPr>
            <w:tcW w:w="720" w:type="dxa"/>
          </w:tcPr>
          <w:p w14:paraId="0B51BC33" w14:textId="77777777" w:rsidR="004A5973" w:rsidRPr="00EF5256" w:rsidRDefault="004A5973" w:rsidP="00D41468">
            <w:pPr>
              <w:pStyle w:val="TableEntry"/>
            </w:pPr>
            <w:r w:rsidRPr="00EF5256">
              <w:t>X</w:t>
            </w:r>
          </w:p>
        </w:tc>
        <w:tc>
          <w:tcPr>
            <w:tcW w:w="720" w:type="dxa"/>
          </w:tcPr>
          <w:p w14:paraId="59AD977D" w14:textId="77777777" w:rsidR="004A5973" w:rsidRPr="00EF5256" w:rsidRDefault="004A5973" w:rsidP="00D41468">
            <w:pPr>
              <w:pStyle w:val="TableEntry"/>
            </w:pPr>
          </w:p>
        </w:tc>
        <w:tc>
          <w:tcPr>
            <w:tcW w:w="1620" w:type="dxa"/>
          </w:tcPr>
          <w:p w14:paraId="739981A1" w14:textId="77777777" w:rsidR="004A5973" w:rsidRPr="00EF5256" w:rsidRDefault="004A5973" w:rsidP="00D41468">
            <w:pPr>
              <w:pStyle w:val="TableEntry"/>
            </w:pPr>
            <w:r w:rsidRPr="00EF5256">
              <w:t>COMPLETE or PARTIAL RESULTS</w:t>
            </w:r>
          </w:p>
        </w:tc>
        <w:tc>
          <w:tcPr>
            <w:tcW w:w="3330" w:type="dxa"/>
            <w:tcBorders>
              <w:right w:val="single" w:sz="12" w:space="0" w:color="auto"/>
            </w:tcBorders>
          </w:tcPr>
          <w:p w14:paraId="630EFAEB" w14:textId="77777777" w:rsidR="004A5973" w:rsidRPr="00EF5256" w:rsidRDefault="004A5973" w:rsidP="00D41468">
            <w:pPr>
              <w:pStyle w:val="TableEntry"/>
            </w:pPr>
            <w:r w:rsidRPr="00EF5256">
              <w:t xml:space="preserve">Changed title to imply Complete can be chosen multiple times by clinicians entering results. TIU actions can also cause this tracking action. Includes the one-time Administrative Complete. </w:t>
            </w:r>
          </w:p>
        </w:tc>
      </w:tr>
      <w:tr w:rsidR="004A5973" w:rsidRPr="00EF5256" w14:paraId="1961A370" w14:textId="77777777" w:rsidTr="00437B58">
        <w:trPr>
          <w:cantSplit/>
        </w:trPr>
        <w:tc>
          <w:tcPr>
            <w:tcW w:w="2250" w:type="dxa"/>
            <w:tcBorders>
              <w:left w:val="single" w:sz="12" w:space="0" w:color="auto"/>
            </w:tcBorders>
          </w:tcPr>
          <w:p w14:paraId="79CCDBA1" w14:textId="77777777" w:rsidR="004A5973" w:rsidRPr="00EF5256" w:rsidRDefault="004A5973" w:rsidP="00D41468">
            <w:pPr>
              <w:pStyle w:val="TableEntry"/>
            </w:pPr>
            <w:r w:rsidRPr="00EF5256">
              <w:t>Disassociate Result</w:t>
            </w:r>
          </w:p>
        </w:tc>
        <w:tc>
          <w:tcPr>
            <w:tcW w:w="630" w:type="dxa"/>
          </w:tcPr>
          <w:p w14:paraId="4312B456" w14:textId="77777777" w:rsidR="004A5973" w:rsidRPr="00EF5256" w:rsidRDefault="004A5973" w:rsidP="00D41468">
            <w:pPr>
              <w:pStyle w:val="TableEntry"/>
            </w:pPr>
            <w:r w:rsidRPr="00EF5256">
              <w:t>X</w:t>
            </w:r>
          </w:p>
        </w:tc>
        <w:tc>
          <w:tcPr>
            <w:tcW w:w="720" w:type="dxa"/>
          </w:tcPr>
          <w:p w14:paraId="3F9D2308" w14:textId="77777777" w:rsidR="004A5973" w:rsidRPr="00EF5256" w:rsidRDefault="004A5973" w:rsidP="00D41468">
            <w:pPr>
              <w:pStyle w:val="TableEntry"/>
            </w:pPr>
          </w:p>
        </w:tc>
        <w:tc>
          <w:tcPr>
            <w:tcW w:w="720" w:type="dxa"/>
          </w:tcPr>
          <w:p w14:paraId="0A55B0F1" w14:textId="77777777" w:rsidR="004A5973" w:rsidRPr="00EF5256" w:rsidRDefault="004A5973" w:rsidP="00D41468">
            <w:pPr>
              <w:pStyle w:val="TableEntry"/>
            </w:pPr>
          </w:p>
        </w:tc>
        <w:tc>
          <w:tcPr>
            <w:tcW w:w="1620" w:type="dxa"/>
          </w:tcPr>
          <w:p w14:paraId="1471C886" w14:textId="77777777" w:rsidR="004A5973" w:rsidRPr="00EF5256" w:rsidRDefault="004A5973" w:rsidP="00D41468">
            <w:pPr>
              <w:pStyle w:val="TableEntry"/>
            </w:pPr>
          </w:p>
        </w:tc>
        <w:tc>
          <w:tcPr>
            <w:tcW w:w="3330" w:type="dxa"/>
            <w:tcBorders>
              <w:right w:val="single" w:sz="12" w:space="0" w:color="auto"/>
            </w:tcBorders>
          </w:tcPr>
          <w:p w14:paraId="6C266E48" w14:textId="77777777" w:rsidR="004A5973" w:rsidRPr="00EF5256" w:rsidRDefault="004A5973" w:rsidP="00D41468">
            <w:pPr>
              <w:pStyle w:val="TableEntry"/>
            </w:pPr>
            <w:r w:rsidRPr="00EF5256">
              <w:t>Currently done through TIU actions. In the future will be used to remove an incorrectly associated note.</w:t>
            </w:r>
          </w:p>
        </w:tc>
      </w:tr>
      <w:tr w:rsidR="004A5973" w:rsidRPr="00EF5256" w14:paraId="540FACFE" w14:textId="77777777" w:rsidTr="00437B58">
        <w:trPr>
          <w:cantSplit/>
        </w:trPr>
        <w:tc>
          <w:tcPr>
            <w:tcW w:w="2250" w:type="dxa"/>
            <w:tcBorders>
              <w:left w:val="single" w:sz="12" w:space="0" w:color="auto"/>
            </w:tcBorders>
          </w:tcPr>
          <w:p w14:paraId="51C7CD16" w14:textId="77777777" w:rsidR="004A5973" w:rsidRPr="00EF5256" w:rsidRDefault="004A5973" w:rsidP="00D41468">
            <w:pPr>
              <w:pStyle w:val="TableEntry"/>
            </w:pPr>
            <w:r w:rsidRPr="00EF5256">
              <w:t>Discontinued</w:t>
            </w:r>
          </w:p>
        </w:tc>
        <w:tc>
          <w:tcPr>
            <w:tcW w:w="630" w:type="dxa"/>
          </w:tcPr>
          <w:p w14:paraId="7913B72E" w14:textId="77777777" w:rsidR="004A5973" w:rsidRPr="00EF5256" w:rsidRDefault="004A5973" w:rsidP="00D41468">
            <w:pPr>
              <w:pStyle w:val="TableEntry"/>
            </w:pPr>
          </w:p>
        </w:tc>
        <w:tc>
          <w:tcPr>
            <w:tcW w:w="720" w:type="dxa"/>
          </w:tcPr>
          <w:p w14:paraId="04675906" w14:textId="77777777" w:rsidR="004A5973" w:rsidRPr="00EF5256" w:rsidRDefault="004A5973" w:rsidP="00D41468">
            <w:pPr>
              <w:pStyle w:val="TableEntry"/>
            </w:pPr>
            <w:r w:rsidRPr="00EF5256">
              <w:t>X</w:t>
            </w:r>
          </w:p>
        </w:tc>
        <w:tc>
          <w:tcPr>
            <w:tcW w:w="720" w:type="dxa"/>
          </w:tcPr>
          <w:p w14:paraId="0BCEF1A8" w14:textId="77777777" w:rsidR="004A5973" w:rsidRPr="00EF5256" w:rsidRDefault="004A5973" w:rsidP="00D41468">
            <w:pPr>
              <w:pStyle w:val="TableEntry"/>
            </w:pPr>
          </w:p>
        </w:tc>
        <w:tc>
          <w:tcPr>
            <w:tcW w:w="1620" w:type="dxa"/>
          </w:tcPr>
          <w:p w14:paraId="1D196F88" w14:textId="77777777" w:rsidR="004A5973" w:rsidRPr="00EF5256" w:rsidRDefault="004A5973" w:rsidP="00D41468">
            <w:pPr>
              <w:pStyle w:val="TableEntry"/>
            </w:pPr>
            <w:r w:rsidRPr="00EF5256">
              <w:t>DISCONTINUED</w:t>
            </w:r>
          </w:p>
        </w:tc>
        <w:tc>
          <w:tcPr>
            <w:tcW w:w="3330" w:type="dxa"/>
            <w:tcBorders>
              <w:right w:val="single" w:sz="12" w:space="0" w:color="auto"/>
            </w:tcBorders>
          </w:tcPr>
          <w:p w14:paraId="73D88267" w14:textId="77777777" w:rsidR="004A5973" w:rsidRPr="00EF5256" w:rsidRDefault="004A5973" w:rsidP="00D41468">
            <w:pPr>
              <w:pStyle w:val="TableEntry"/>
            </w:pPr>
            <w:r w:rsidRPr="00EF5256">
              <w:t>No longer includes Denied.</w:t>
            </w:r>
          </w:p>
        </w:tc>
      </w:tr>
      <w:tr w:rsidR="004A5973" w:rsidRPr="00EF5256" w14:paraId="1D608D02" w14:textId="77777777" w:rsidTr="00437B58">
        <w:trPr>
          <w:cantSplit/>
        </w:trPr>
        <w:tc>
          <w:tcPr>
            <w:tcW w:w="2250" w:type="dxa"/>
            <w:tcBorders>
              <w:left w:val="single" w:sz="12" w:space="0" w:color="auto"/>
            </w:tcBorders>
          </w:tcPr>
          <w:p w14:paraId="786C649C" w14:textId="77777777" w:rsidR="004A5973" w:rsidRPr="00EF5256" w:rsidRDefault="004A5973" w:rsidP="00D41468">
            <w:pPr>
              <w:pStyle w:val="TableEntry"/>
            </w:pPr>
            <w:r w:rsidRPr="00EF5256">
              <w:t>Edit Before Release</w:t>
            </w:r>
          </w:p>
        </w:tc>
        <w:tc>
          <w:tcPr>
            <w:tcW w:w="630" w:type="dxa"/>
          </w:tcPr>
          <w:p w14:paraId="715CBACA" w14:textId="77777777" w:rsidR="004A5973" w:rsidRPr="00EF5256" w:rsidRDefault="004A5973" w:rsidP="00D41468">
            <w:pPr>
              <w:pStyle w:val="TableEntry"/>
            </w:pPr>
            <w:r w:rsidRPr="00EF5256">
              <w:t>Obso-lete</w:t>
            </w:r>
          </w:p>
        </w:tc>
        <w:tc>
          <w:tcPr>
            <w:tcW w:w="720" w:type="dxa"/>
          </w:tcPr>
          <w:p w14:paraId="0D76DCFC" w14:textId="77777777" w:rsidR="004A5973" w:rsidRPr="00EF5256" w:rsidRDefault="004A5973" w:rsidP="00D41468">
            <w:pPr>
              <w:pStyle w:val="TableEntry"/>
            </w:pPr>
          </w:p>
        </w:tc>
        <w:tc>
          <w:tcPr>
            <w:tcW w:w="720" w:type="dxa"/>
          </w:tcPr>
          <w:p w14:paraId="24085DEE" w14:textId="77777777" w:rsidR="004A5973" w:rsidRPr="00EF5256" w:rsidRDefault="004A5973" w:rsidP="00D41468">
            <w:pPr>
              <w:pStyle w:val="TableEntry"/>
            </w:pPr>
          </w:p>
        </w:tc>
        <w:tc>
          <w:tcPr>
            <w:tcW w:w="1620" w:type="dxa"/>
          </w:tcPr>
          <w:p w14:paraId="700837A5" w14:textId="77777777" w:rsidR="004A5973" w:rsidRPr="00EF5256" w:rsidRDefault="004A5973" w:rsidP="00D41468">
            <w:pPr>
              <w:pStyle w:val="TableEntry"/>
            </w:pPr>
            <w:r w:rsidRPr="00EF5256">
              <w:t>UNRELEASED</w:t>
            </w:r>
          </w:p>
        </w:tc>
        <w:tc>
          <w:tcPr>
            <w:tcW w:w="3330" w:type="dxa"/>
            <w:tcBorders>
              <w:right w:val="single" w:sz="12" w:space="0" w:color="auto"/>
            </w:tcBorders>
          </w:tcPr>
          <w:p w14:paraId="064B9A06" w14:textId="77777777" w:rsidR="004A5973" w:rsidRPr="00EF5256" w:rsidRDefault="004A5973" w:rsidP="00D41468">
            <w:pPr>
              <w:pStyle w:val="TableEntry"/>
            </w:pPr>
            <w:r w:rsidRPr="00EF5256">
              <w:t>Moved unreleased consults to Order Entry in CPRS conversion.</w:t>
            </w:r>
          </w:p>
        </w:tc>
      </w:tr>
      <w:tr w:rsidR="004A5973" w:rsidRPr="00EF5256" w14:paraId="110EA2CE" w14:textId="77777777" w:rsidTr="00437B58">
        <w:trPr>
          <w:cantSplit/>
        </w:trPr>
        <w:tc>
          <w:tcPr>
            <w:tcW w:w="2250" w:type="dxa"/>
            <w:tcBorders>
              <w:left w:val="single" w:sz="12" w:space="0" w:color="auto"/>
            </w:tcBorders>
          </w:tcPr>
          <w:p w14:paraId="1C0E3B61" w14:textId="77777777" w:rsidR="004A5973" w:rsidRPr="00EF5256" w:rsidRDefault="004A5973" w:rsidP="00D41468">
            <w:pPr>
              <w:pStyle w:val="TableEntry"/>
            </w:pPr>
            <w:r w:rsidRPr="00EF5256">
              <w:t>Edit/Resubmitted</w:t>
            </w:r>
          </w:p>
        </w:tc>
        <w:tc>
          <w:tcPr>
            <w:tcW w:w="630" w:type="dxa"/>
          </w:tcPr>
          <w:p w14:paraId="6908ADCF" w14:textId="77777777" w:rsidR="004A5973" w:rsidRPr="00EF5256" w:rsidRDefault="004A5973" w:rsidP="00D41468">
            <w:pPr>
              <w:pStyle w:val="TableEntry"/>
            </w:pPr>
            <w:r w:rsidRPr="00EF5256">
              <w:t>X</w:t>
            </w:r>
          </w:p>
        </w:tc>
        <w:tc>
          <w:tcPr>
            <w:tcW w:w="720" w:type="dxa"/>
          </w:tcPr>
          <w:p w14:paraId="0D00D989" w14:textId="77777777" w:rsidR="004A5973" w:rsidRPr="00EF5256" w:rsidRDefault="004A5973" w:rsidP="00D41468">
            <w:pPr>
              <w:pStyle w:val="TableEntry"/>
            </w:pPr>
          </w:p>
        </w:tc>
        <w:tc>
          <w:tcPr>
            <w:tcW w:w="720" w:type="dxa"/>
          </w:tcPr>
          <w:p w14:paraId="74A60F7E" w14:textId="77777777" w:rsidR="004A5973" w:rsidRPr="00EF5256" w:rsidRDefault="004A5973" w:rsidP="00D41468">
            <w:pPr>
              <w:pStyle w:val="TableEntry"/>
            </w:pPr>
          </w:p>
        </w:tc>
        <w:tc>
          <w:tcPr>
            <w:tcW w:w="1620" w:type="dxa"/>
          </w:tcPr>
          <w:p w14:paraId="21AD53DB" w14:textId="77777777" w:rsidR="004A5973" w:rsidRPr="00EF5256" w:rsidRDefault="004A5973" w:rsidP="00D41468">
            <w:pPr>
              <w:pStyle w:val="TableEntry"/>
            </w:pPr>
            <w:r w:rsidRPr="00EF5256">
              <w:t>PENDING</w:t>
            </w:r>
          </w:p>
        </w:tc>
        <w:tc>
          <w:tcPr>
            <w:tcW w:w="3330" w:type="dxa"/>
            <w:tcBorders>
              <w:right w:val="single" w:sz="12" w:space="0" w:color="auto"/>
            </w:tcBorders>
          </w:tcPr>
          <w:p w14:paraId="1176AE6F" w14:textId="77777777" w:rsidR="004A5973" w:rsidRPr="00EF5256" w:rsidRDefault="004A5973" w:rsidP="00D41468">
            <w:pPr>
              <w:pStyle w:val="TableEntry"/>
            </w:pPr>
            <w:r w:rsidRPr="00EF5256">
              <w:t>The originating provider can edit and resubmit a consult from either an alert or the Consult Tracking screen. An update user may also use this action.</w:t>
            </w:r>
          </w:p>
        </w:tc>
      </w:tr>
      <w:tr w:rsidR="004A5973" w:rsidRPr="00EF5256" w14:paraId="7C95277B" w14:textId="77777777" w:rsidTr="00437B58">
        <w:trPr>
          <w:cantSplit/>
        </w:trPr>
        <w:tc>
          <w:tcPr>
            <w:tcW w:w="2250" w:type="dxa"/>
            <w:tcBorders>
              <w:left w:val="single" w:sz="12" w:space="0" w:color="auto"/>
            </w:tcBorders>
          </w:tcPr>
          <w:p w14:paraId="79888170" w14:textId="77777777" w:rsidR="004A5973" w:rsidRPr="00EF5256" w:rsidRDefault="004A5973" w:rsidP="00D41468">
            <w:pPr>
              <w:pStyle w:val="TableEntry"/>
            </w:pPr>
            <w:r w:rsidRPr="00EF5256">
              <w:t>CPRS Released Order</w:t>
            </w:r>
          </w:p>
        </w:tc>
        <w:tc>
          <w:tcPr>
            <w:tcW w:w="630" w:type="dxa"/>
          </w:tcPr>
          <w:p w14:paraId="04DAA645" w14:textId="77777777" w:rsidR="004A5973" w:rsidRPr="00EF5256" w:rsidRDefault="004A5973" w:rsidP="00D41468">
            <w:pPr>
              <w:pStyle w:val="TableEntry"/>
            </w:pPr>
          </w:p>
        </w:tc>
        <w:tc>
          <w:tcPr>
            <w:tcW w:w="720" w:type="dxa"/>
          </w:tcPr>
          <w:p w14:paraId="53294CDA" w14:textId="77777777" w:rsidR="004A5973" w:rsidRPr="00EF5256" w:rsidRDefault="004A5973" w:rsidP="00D41468">
            <w:pPr>
              <w:pStyle w:val="TableEntry"/>
            </w:pPr>
          </w:p>
        </w:tc>
        <w:tc>
          <w:tcPr>
            <w:tcW w:w="720" w:type="dxa"/>
          </w:tcPr>
          <w:p w14:paraId="72763257" w14:textId="77777777" w:rsidR="004A5973" w:rsidRPr="00EF5256" w:rsidRDefault="004A5973" w:rsidP="00D41468">
            <w:pPr>
              <w:pStyle w:val="TableEntry"/>
            </w:pPr>
          </w:p>
        </w:tc>
        <w:tc>
          <w:tcPr>
            <w:tcW w:w="1620" w:type="dxa"/>
          </w:tcPr>
          <w:p w14:paraId="3B762A11" w14:textId="77777777" w:rsidR="004A5973" w:rsidRPr="00EF5256" w:rsidRDefault="004A5973" w:rsidP="00D41468">
            <w:pPr>
              <w:pStyle w:val="TableEntry"/>
            </w:pPr>
            <w:r w:rsidRPr="00EF5256">
              <w:t>PENDING</w:t>
            </w:r>
          </w:p>
        </w:tc>
        <w:tc>
          <w:tcPr>
            <w:tcW w:w="3330" w:type="dxa"/>
            <w:tcBorders>
              <w:right w:val="single" w:sz="12" w:space="0" w:color="auto"/>
            </w:tcBorders>
          </w:tcPr>
          <w:p w14:paraId="3F38AEC2" w14:textId="77777777" w:rsidR="004A5973" w:rsidRPr="00EF5256" w:rsidRDefault="004A5973" w:rsidP="00D41468">
            <w:pPr>
              <w:pStyle w:val="TableEntry"/>
            </w:pPr>
            <w:r w:rsidRPr="00EF5256">
              <w:t>Used in 3.0 to represent a signed/released Consult order from CPRS.</w:t>
            </w:r>
          </w:p>
        </w:tc>
      </w:tr>
      <w:tr w:rsidR="004A5973" w:rsidRPr="00EF5256" w14:paraId="2E4827B9" w14:textId="77777777" w:rsidTr="00437B58">
        <w:trPr>
          <w:cantSplit/>
        </w:trPr>
        <w:tc>
          <w:tcPr>
            <w:tcW w:w="2250" w:type="dxa"/>
            <w:tcBorders>
              <w:left w:val="single" w:sz="12" w:space="0" w:color="auto"/>
            </w:tcBorders>
          </w:tcPr>
          <w:p w14:paraId="0118A62E" w14:textId="77777777" w:rsidR="004A5973" w:rsidRPr="00EF5256" w:rsidRDefault="004A5973" w:rsidP="00D41468">
            <w:pPr>
              <w:pStyle w:val="TableEntry"/>
            </w:pPr>
            <w:r w:rsidRPr="00EF5256">
              <w:t>Forwarded From</w:t>
            </w:r>
          </w:p>
        </w:tc>
        <w:tc>
          <w:tcPr>
            <w:tcW w:w="630" w:type="dxa"/>
          </w:tcPr>
          <w:p w14:paraId="29ABD601" w14:textId="77777777" w:rsidR="004A5973" w:rsidRPr="00EF5256" w:rsidRDefault="004A5973" w:rsidP="00D41468">
            <w:pPr>
              <w:pStyle w:val="TableEntry"/>
            </w:pPr>
          </w:p>
        </w:tc>
        <w:tc>
          <w:tcPr>
            <w:tcW w:w="720" w:type="dxa"/>
          </w:tcPr>
          <w:p w14:paraId="403DAD0C" w14:textId="77777777" w:rsidR="004A5973" w:rsidRPr="00EF5256" w:rsidRDefault="004A5973" w:rsidP="00D41468">
            <w:pPr>
              <w:pStyle w:val="TableEntry"/>
            </w:pPr>
            <w:r w:rsidRPr="00EF5256">
              <w:t>X</w:t>
            </w:r>
          </w:p>
        </w:tc>
        <w:tc>
          <w:tcPr>
            <w:tcW w:w="720" w:type="dxa"/>
          </w:tcPr>
          <w:p w14:paraId="19246BAF" w14:textId="77777777" w:rsidR="004A5973" w:rsidRPr="00EF5256" w:rsidRDefault="004A5973" w:rsidP="00D41468">
            <w:pPr>
              <w:pStyle w:val="TableEntry"/>
            </w:pPr>
          </w:p>
        </w:tc>
        <w:tc>
          <w:tcPr>
            <w:tcW w:w="1620" w:type="dxa"/>
          </w:tcPr>
          <w:p w14:paraId="2543CAEE" w14:textId="77777777" w:rsidR="004A5973" w:rsidRPr="00EF5256" w:rsidRDefault="004A5973" w:rsidP="00D41468">
            <w:pPr>
              <w:pStyle w:val="TableEntry"/>
            </w:pPr>
            <w:r w:rsidRPr="00EF5256">
              <w:t>PENDING</w:t>
            </w:r>
          </w:p>
        </w:tc>
        <w:tc>
          <w:tcPr>
            <w:tcW w:w="3330" w:type="dxa"/>
            <w:tcBorders>
              <w:right w:val="single" w:sz="12" w:space="0" w:color="auto"/>
            </w:tcBorders>
          </w:tcPr>
          <w:p w14:paraId="34CCC256" w14:textId="77777777" w:rsidR="004A5973" w:rsidRPr="00EF5256" w:rsidRDefault="004A5973" w:rsidP="00D41468">
            <w:pPr>
              <w:pStyle w:val="TableEntry"/>
            </w:pPr>
          </w:p>
        </w:tc>
      </w:tr>
      <w:tr w:rsidR="004A5973" w:rsidRPr="00EF5256" w14:paraId="3ACEB3E5" w14:textId="77777777" w:rsidTr="00437B58">
        <w:trPr>
          <w:cantSplit/>
        </w:trPr>
        <w:tc>
          <w:tcPr>
            <w:tcW w:w="2250" w:type="dxa"/>
            <w:tcBorders>
              <w:left w:val="single" w:sz="12" w:space="0" w:color="auto"/>
            </w:tcBorders>
          </w:tcPr>
          <w:p w14:paraId="2128ACD1" w14:textId="77777777" w:rsidR="004A5973" w:rsidRPr="00EF5256" w:rsidRDefault="004A5973" w:rsidP="00D41468">
            <w:pPr>
              <w:pStyle w:val="TableEntry"/>
            </w:pPr>
            <w:r w:rsidRPr="00EF5256">
              <w:lastRenderedPageBreak/>
              <w:t>Incomplete RPT</w:t>
            </w:r>
          </w:p>
        </w:tc>
        <w:tc>
          <w:tcPr>
            <w:tcW w:w="630" w:type="dxa"/>
          </w:tcPr>
          <w:p w14:paraId="307A81C7" w14:textId="77777777" w:rsidR="004A5973" w:rsidRPr="00EF5256" w:rsidRDefault="004A5973" w:rsidP="00D41468">
            <w:pPr>
              <w:pStyle w:val="TableEntry"/>
            </w:pPr>
          </w:p>
        </w:tc>
        <w:tc>
          <w:tcPr>
            <w:tcW w:w="720" w:type="dxa"/>
          </w:tcPr>
          <w:p w14:paraId="66D17D71" w14:textId="77777777" w:rsidR="004A5973" w:rsidRPr="00EF5256" w:rsidRDefault="004A5973" w:rsidP="00D41468">
            <w:pPr>
              <w:pStyle w:val="TableEntry"/>
            </w:pPr>
          </w:p>
        </w:tc>
        <w:tc>
          <w:tcPr>
            <w:tcW w:w="720" w:type="dxa"/>
          </w:tcPr>
          <w:p w14:paraId="0DC64334" w14:textId="77777777" w:rsidR="004A5973" w:rsidRPr="00EF5256" w:rsidRDefault="004A5973" w:rsidP="00D41468">
            <w:pPr>
              <w:pStyle w:val="TableEntry"/>
            </w:pPr>
          </w:p>
        </w:tc>
        <w:tc>
          <w:tcPr>
            <w:tcW w:w="1620" w:type="dxa"/>
          </w:tcPr>
          <w:p w14:paraId="0A0CCBA1" w14:textId="77777777" w:rsidR="004A5973" w:rsidRPr="00EF5256" w:rsidRDefault="004A5973" w:rsidP="00D41468">
            <w:pPr>
              <w:pStyle w:val="TableEntry"/>
            </w:pPr>
            <w:r w:rsidRPr="00EF5256">
              <w:t>PARTIAL RESULTS</w:t>
            </w:r>
          </w:p>
        </w:tc>
        <w:tc>
          <w:tcPr>
            <w:tcW w:w="3330" w:type="dxa"/>
            <w:tcBorders>
              <w:right w:val="single" w:sz="12" w:space="0" w:color="auto"/>
            </w:tcBorders>
          </w:tcPr>
          <w:p w14:paraId="27EC99A2" w14:textId="77777777" w:rsidR="004A5973" w:rsidRPr="00EF5256" w:rsidRDefault="004A5973" w:rsidP="00D41468">
            <w:pPr>
              <w:pStyle w:val="TableEntry"/>
            </w:pPr>
            <w:r w:rsidRPr="00EF5256">
              <w:t>Status name has changed from Incomplete RPT. Based on Complete/Update action, and/or TIU actions, if the first consult note is not completed.</w:t>
            </w:r>
          </w:p>
        </w:tc>
      </w:tr>
      <w:tr w:rsidR="004A5973" w:rsidRPr="00EF5256" w14:paraId="1EFE7DC6" w14:textId="77777777" w:rsidTr="00437B58">
        <w:trPr>
          <w:cantSplit/>
        </w:trPr>
        <w:tc>
          <w:tcPr>
            <w:tcW w:w="2250" w:type="dxa"/>
            <w:tcBorders>
              <w:left w:val="single" w:sz="12" w:space="0" w:color="auto"/>
            </w:tcBorders>
          </w:tcPr>
          <w:p w14:paraId="26D81C14" w14:textId="77777777" w:rsidR="004A5973" w:rsidRPr="00EF5256" w:rsidRDefault="004A5973" w:rsidP="00D41468">
            <w:pPr>
              <w:pStyle w:val="TableEntry"/>
            </w:pPr>
            <w:r w:rsidRPr="00EF5256">
              <w:t>New Note Added</w:t>
            </w:r>
          </w:p>
        </w:tc>
        <w:tc>
          <w:tcPr>
            <w:tcW w:w="630" w:type="dxa"/>
          </w:tcPr>
          <w:p w14:paraId="4BB9F478" w14:textId="77777777" w:rsidR="004A5973" w:rsidRPr="00EF5256" w:rsidRDefault="004A5973" w:rsidP="00D41468">
            <w:pPr>
              <w:pStyle w:val="TableEntry"/>
            </w:pPr>
            <w:r w:rsidRPr="00EF5256">
              <w:t>X</w:t>
            </w:r>
          </w:p>
        </w:tc>
        <w:tc>
          <w:tcPr>
            <w:tcW w:w="720" w:type="dxa"/>
          </w:tcPr>
          <w:p w14:paraId="37E48B31" w14:textId="77777777" w:rsidR="004A5973" w:rsidRPr="00EF5256" w:rsidRDefault="004A5973" w:rsidP="00D41468">
            <w:pPr>
              <w:pStyle w:val="TableEntry"/>
            </w:pPr>
          </w:p>
        </w:tc>
        <w:tc>
          <w:tcPr>
            <w:tcW w:w="720" w:type="dxa"/>
          </w:tcPr>
          <w:p w14:paraId="55BCAA58" w14:textId="77777777" w:rsidR="004A5973" w:rsidRPr="00EF5256" w:rsidRDefault="004A5973" w:rsidP="00D41468">
            <w:pPr>
              <w:pStyle w:val="TableEntry"/>
            </w:pPr>
          </w:p>
        </w:tc>
        <w:tc>
          <w:tcPr>
            <w:tcW w:w="1620" w:type="dxa"/>
          </w:tcPr>
          <w:p w14:paraId="41DFE01D" w14:textId="77777777" w:rsidR="004A5973" w:rsidRPr="00EF5256" w:rsidRDefault="004A5973" w:rsidP="00D41468">
            <w:pPr>
              <w:pStyle w:val="TableEntry"/>
            </w:pPr>
            <w:r w:rsidRPr="00EF5256">
              <w:t>PARTIAL RESULTS/ COMPLETE</w:t>
            </w:r>
          </w:p>
        </w:tc>
        <w:tc>
          <w:tcPr>
            <w:tcW w:w="3330" w:type="dxa"/>
            <w:tcBorders>
              <w:right w:val="single" w:sz="12" w:space="0" w:color="auto"/>
            </w:tcBorders>
          </w:tcPr>
          <w:p w14:paraId="44A592D3" w14:textId="77777777" w:rsidR="004A5973" w:rsidRPr="00EF5256" w:rsidRDefault="004A5973" w:rsidP="00D41468">
            <w:pPr>
              <w:pStyle w:val="TableEntry"/>
            </w:pPr>
            <w:r w:rsidRPr="00EF5256">
              <w:t>Based on Complete/Update action and/or TIU actions.</w:t>
            </w:r>
          </w:p>
        </w:tc>
      </w:tr>
    </w:tbl>
    <w:p w14:paraId="242BD598" w14:textId="77777777" w:rsidR="004A5973" w:rsidRPr="00EF5256" w:rsidRDefault="004A5973" w:rsidP="00D41468">
      <w:r w:rsidRPr="00EF5256">
        <w:rPr>
          <w:b/>
        </w:rPr>
        <w:br w:type="page"/>
      </w:r>
      <w:r w:rsidRPr="00EF5256">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rsidRPr="00EF5256" w14:paraId="39325A60" w14:textId="77777777">
        <w:trPr>
          <w:cantSplit/>
          <w:trHeight w:val="1230"/>
        </w:trPr>
        <w:tc>
          <w:tcPr>
            <w:tcW w:w="1800" w:type="dxa"/>
            <w:tcBorders>
              <w:top w:val="single" w:sz="12" w:space="0" w:color="auto"/>
              <w:left w:val="single" w:sz="12" w:space="0" w:color="auto"/>
              <w:bottom w:val="single" w:sz="12" w:space="0" w:color="auto"/>
            </w:tcBorders>
          </w:tcPr>
          <w:p w14:paraId="40ADF8B1" w14:textId="77777777" w:rsidR="004A5973" w:rsidRPr="00EF5256" w:rsidRDefault="004A5973" w:rsidP="00D41468">
            <w:pPr>
              <w:pStyle w:val="TableHeading"/>
            </w:pPr>
            <w:r w:rsidRPr="00EF5256">
              <w:br w:type="page"/>
              <w:t xml:space="preserve"> </w:t>
            </w:r>
            <w:r w:rsidRPr="00EF5256">
              <w:br w:type="page"/>
            </w:r>
          </w:p>
          <w:p w14:paraId="6D2A7B49" w14:textId="77777777" w:rsidR="004A5973" w:rsidRPr="00EF5256" w:rsidRDefault="004A5973" w:rsidP="00D41468">
            <w:pPr>
              <w:pStyle w:val="TableHeading"/>
            </w:pPr>
            <w:r w:rsidRPr="00EF5256">
              <w:t>TRACKED</w:t>
            </w:r>
          </w:p>
          <w:p w14:paraId="11C88952" w14:textId="77777777" w:rsidR="004A5973" w:rsidRPr="00EF5256" w:rsidRDefault="004A5973" w:rsidP="00D41468">
            <w:pPr>
              <w:pStyle w:val="TableHeading"/>
            </w:pPr>
            <w:r w:rsidRPr="00EF5256">
              <w:t>ACTION TYPE</w:t>
            </w:r>
          </w:p>
        </w:tc>
        <w:tc>
          <w:tcPr>
            <w:tcW w:w="630" w:type="dxa"/>
            <w:tcBorders>
              <w:top w:val="single" w:sz="12" w:space="0" w:color="auto"/>
              <w:bottom w:val="single" w:sz="12" w:space="0" w:color="auto"/>
            </w:tcBorders>
            <w:textDirection w:val="btLr"/>
          </w:tcPr>
          <w:p w14:paraId="5548D48C" w14:textId="77777777" w:rsidR="004A5973" w:rsidRPr="00EF5256" w:rsidRDefault="004A5973" w:rsidP="00D41468">
            <w:pPr>
              <w:pStyle w:val="TableHeading"/>
            </w:pPr>
            <w:r w:rsidRPr="00EF5256">
              <w:t xml:space="preserve">New  </w:t>
            </w:r>
          </w:p>
          <w:p w14:paraId="660EDCD1" w14:textId="77777777" w:rsidR="004A5973" w:rsidRPr="00EF5256" w:rsidRDefault="004A5973" w:rsidP="00D41468">
            <w:pPr>
              <w:pStyle w:val="TableHeading"/>
            </w:pPr>
            <w:r w:rsidRPr="00EF5256">
              <w:t>V.3.0</w:t>
            </w:r>
          </w:p>
        </w:tc>
        <w:tc>
          <w:tcPr>
            <w:tcW w:w="630" w:type="dxa"/>
            <w:tcBorders>
              <w:top w:val="single" w:sz="12" w:space="0" w:color="auto"/>
              <w:bottom w:val="single" w:sz="12" w:space="0" w:color="auto"/>
            </w:tcBorders>
            <w:textDirection w:val="btLr"/>
          </w:tcPr>
          <w:p w14:paraId="633A3596" w14:textId="77777777" w:rsidR="004A5973" w:rsidRPr="00EF5256" w:rsidRDefault="004A5973" w:rsidP="00D41468">
            <w:pPr>
              <w:pStyle w:val="TableHeading"/>
            </w:pPr>
            <w:r w:rsidRPr="00EF5256">
              <w:t xml:space="preserve">Update </w:t>
            </w:r>
          </w:p>
          <w:p w14:paraId="4B269867" w14:textId="77777777" w:rsidR="004A5973" w:rsidRPr="00EF5256" w:rsidRDefault="004A5973" w:rsidP="00D41468">
            <w:pPr>
              <w:pStyle w:val="TableHeading"/>
            </w:pPr>
            <w:r w:rsidRPr="00EF5256">
              <w:t>Actions</w:t>
            </w:r>
          </w:p>
        </w:tc>
        <w:tc>
          <w:tcPr>
            <w:tcW w:w="720" w:type="dxa"/>
            <w:tcBorders>
              <w:top w:val="single" w:sz="12" w:space="0" w:color="auto"/>
              <w:bottom w:val="single" w:sz="12" w:space="0" w:color="auto"/>
            </w:tcBorders>
            <w:textDirection w:val="btLr"/>
          </w:tcPr>
          <w:p w14:paraId="22B18A40" w14:textId="77777777" w:rsidR="004A5973" w:rsidRPr="00EF5256" w:rsidRDefault="004A5973" w:rsidP="00D41468">
            <w:pPr>
              <w:pStyle w:val="TableHeading"/>
            </w:pPr>
            <w:r w:rsidRPr="00EF5256">
              <w:t>Review</w:t>
            </w:r>
          </w:p>
          <w:p w14:paraId="10118322" w14:textId="77777777" w:rsidR="004A5973" w:rsidRPr="00EF5256" w:rsidRDefault="004A5973" w:rsidP="00D41468">
            <w:pPr>
              <w:pStyle w:val="TableHeading"/>
            </w:pPr>
            <w:r w:rsidRPr="00EF5256">
              <w:t>Actions</w:t>
            </w:r>
          </w:p>
        </w:tc>
        <w:tc>
          <w:tcPr>
            <w:tcW w:w="1530" w:type="dxa"/>
            <w:tcBorders>
              <w:top w:val="single" w:sz="12" w:space="0" w:color="auto"/>
              <w:bottom w:val="single" w:sz="12" w:space="0" w:color="auto"/>
            </w:tcBorders>
          </w:tcPr>
          <w:p w14:paraId="0AE06694" w14:textId="77777777" w:rsidR="004A5973" w:rsidRPr="00EF5256" w:rsidRDefault="004A5973" w:rsidP="00D41468">
            <w:pPr>
              <w:pStyle w:val="TableHeading"/>
            </w:pPr>
            <w:r w:rsidRPr="00EF5256">
              <w:t>RELATED OE/RR STATUS</w:t>
            </w:r>
          </w:p>
        </w:tc>
        <w:tc>
          <w:tcPr>
            <w:tcW w:w="3330" w:type="dxa"/>
            <w:tcBorders>
              <w:top w:val="single" w:sz="12" w:space="0" w:color="auto"/>
              <w:bottom w:val="single" w:sz="12" w:space="0" w:color="auto"/>
              <w:right w:val="single" w:sz="12" w:space="0" w:color="auto"/>
            </w:tcBorders>
          </w:tcPr>
          <w:p w14:paraId="5DCBEA38" w14:textId="77777777" w:rsidR="004A5973" w:rsidRPr="00EF5256" w:rsidRDefault="004A5973" w:rsidP="00D41468">
            <w:pPr>
              <w:pStyle w:val="TableHeading"/>
            </w:pPr>
          </w:p>
          <w:p w14:paraId="72E557DB" w14:textId="77777777" w:rsidR="004A5973" w:rsidRPr="00EF5256" w:rsidRDefault="004A5973" w:rsidP="00D41468">
            <w:pPr>
              <w:pStyle w:val="TableHeading"/>
            </w:pPr>
          </w:p>
          <w:p w14:paraId="636873E1" w14:textId="77777777" w:rsidR="004A5973" w:rsidRPr="00EF5256" w:rsidRDefault="004A5973" w:rsidP="00D41468">
            <w:pPr>
              <w:pStyle w:val="TableHeading"/>
            </w:pPr>
            <w:r w:rsidRPr="00EF5256">
              <w:t>Comment</w:t>
            </w:r>
          </w:p>
        </w:tc>
      </w:tr>
      <w:tr w:rsidR="004A5973" w:rsidRPr="00EF5256" w14:paraId="1BE51372" w14:textId="77777777">
        <w:trPr>
          <w:cantSplit/>
        </w:trPr>
        <w:tc>
          <w:tcPr>
            <w:tcW w:w="1800" w:type="dxa"/>
            <w:tcBorders>
              <w:left w:val="single" w:sz="12" w:space="0" w:color="auto"/>
            </w:tcBorders>
          </w:tcPr>
          <w:p w14:paraId="5BC1F455" w14:textId="77777777" w:rsidR="004A5973" w:rsidRPr="00EF5256" w:rsidRDefault="004A5973" w:rsidP="00D41468">
            <w:pPr>
              <w:pStyle w:val="TableEntry"/>
            </w:pPr>
            <w:r w:rsidRPr="00EF5256">
              <w:t>Printed to</w:t>
            </w:r>
          </w:p>
        </w:tc>
        <w:tc>
          <w:tcPr>
            <w:tcW w:w="630" w:type="dxa"/>
          </w:tcPr>
          <w:p w14:paraId="3AC74A74" w14:textId="77777777" w:rsidR="004A5973" w:rsidRPr="00EF5256" w:rsidRDefault="004A5973" w:rsidP="00D41468">
            <w:pPr>
              <w:pStyle w:val="TableEntry"/>
            </w:pPr>
          </w:p>
        </w:tc>
        <w:tc>
          <w:tcPr>
            <w:tcW w:w="630" w:type="dxa"/>
          </w:tcPr>
          <w:p w14:paraId="0A801B5C" w14:textId="77777777" w:rsidR="004A5973" w:rsidRPr="00EF5256" w:rsidRDefault="004A5973" w:rsidP="00D41468">
            <w:pPr>
              <w:pStyle w:val="TableEntry"/>
            </w:pPr>
          </w:p>
        </w:tc>
        <w:tc>
          <w:tcPr>
            <w:tcW w:w="720" w:type="dxa"/>
          </w:tcPr>
          <w:p w14:paraId="6FA65C61" w14:textId="77777777" w:rsidR="004A5973" w:rsidRPr="00EF5256" w:rsidRDefault="004A5973" w:rsidP="00D41468">
            <w:pPr>
              <w:pStyle w:val="TableEntry"/>
            </w:pPr>
          </w:p>
        </w:tc>
        <w:tc>
          <w:tcPr>
            <w:tcW w:w="1530" w:type="dxa"/>
          </w:tcPr>
          <w:p w14:paraId="5C32EBC6" w14:textId="77777777" w:rsidR="004A5973" w:rsidRPr="00EF5256" w:rsidRDefault="004A5973" w:rsidP="00D41468">
            <w:pPr>
              <w:pStyle w:val="TableEntry"/>
            </w:pPr>
          </w:p>
        </w:tc>
        <w:tc>
          <w:tcPr>
            <w:tcW w:w="3330" w:type="dxa"/>
            <w:tcBorders>
              <w:right w:val="single" w:sz="12" w:space="0" w:color="auto"/>
            </w:tcBorders>
          </w:tcPr>
          <w:p w14:paraId="288BF28F" w14:textId="77777777" w:rsidR="004A5973" w:rsidRPr="00EF5256" w:rsidRDefault="004A5973" w:rsidP="00D41468">
            <w:pPr>
              <w:pStyle w:val="TableEntry"/>
            </w:pPr>
            <w:r w:rsidRPr="00EF5256">
              <w:t>Based on the original order being signed and released, forwarded, and edit/resubmitted. The SF 513 printed at the Service is accomplished with the Consult package hard-coded format. (OE/RR print templates cannot include results.)</w:t>
            </w:r>
          </w:p>
        </w:tc>
      </w:tr>
      <w:tr w:rsidR="004A5973" w:rsidRPr="00EF5256" w14:paraId="5D4E071E" w14:textId="77777777">
        <w:trPr>
          <w:cantSplit/>
        </w:trPr>
        <w:tc>
          <w:tcPr>
            <w:tcW w:w="1800" w:type="dxa"/>
            <w:tcBorders>
              <w:left w:val="single" w:sz="12" w:space="0" w:color="auto"/>
            </w:tcBorders>
          </w:tcPr>
          <w:p w14:paraId="3E27B86F" w14:textId="77777777" w:rsidR="004A5973" w:rsidRPr="00EF5256" w:rsidRDefault="004A5973" w:rsidP="00D41468">
            <w:pPr>
              <w:pStyle w:val="TableEntry"/>
            </w:pPr>
            <w:r w:rsidRPr="00EF5256">
              <w:t>Received</w:t>
            </w:r>
          </w:p>
        </w:tc>
        <w:tc>
          <w:tcPr>
            <w:tcW w:w="630" w:type="dxa"/>
          </w:tcPr>
          <w:p w14:paraId="14DB40C3" w14:textId="77777777" w:rsidR="004A5973" w:rsidRPr="00EF5256" w:rsidRDefault="004A5973" w:rsidP="00D41468">
            <w:pPr>
              <w:pStyle w:val="TableEntry"/>
            </w:pPr>
          </w:p>
        </w:tc>
        <w:tc>
          <w:tcPr>
            <w:tcW w:w="630" w:type="dxa"/>
          </w:tcPr>
          <w:p w14:paraId="3A50226D" w14:textId="77777777" w:rsidR="004A5973" w:rsidRPr="00EF5256" w:rsidRDefault="004A5973" w:rsidP="00D41468">
            <w:pPr>
              <w:pStyle w:val="TableEntry"/>
            </w:pPr>
          </w:p>
        </w:tc>
        <w:tc>
          <w:tcPr>
            <w:tcW w:w="720" w:type="dxa"/>
          </w:tcPr>
          <w:p w14:paraId="2F45822C" w14:textId="77777777" w:rsidR="004A5973" w:rsidRPr="00EF5256" w:rsidRDefault="004A5973" w:rsidP="00D41468">
            <w:pPr>
              <w:pStyle w:val="TableEntry"/>
            </w:pPr>
          </w:p>
        </w:tc>
        <w:tc>
          <w:tcPr>
            <w:tcW w:w="1530" w:type="dxa"/>
          </w:tcPr>
          <w:p w14:paraId="189F8BE8" w14:textId="77777777" w:rsidR="004A5973" w:rsidRPr="00EF5256" w:rsidRDefault="004A5973" w:rsidP="00D41468">
            <w:pPr>
              <w:pStyle w:val="TableEntry"/>
            </w:pPr>
            <w:r w:rsidRPr="00EF5256">
              <w:t>ACTIVE</w:t>
            </w:r>
          </w:p>
        </w:tc>
        <w:tc>
          <w:tcPr>
            <w:tcW w:w="3330" w:type="dxa"/>
            <w:tcBorders>
              <w:right w:val="single" w:sz="12" w:space="0" w:color="auto"/>
            </w:tcBorders>
          </w:tcPr>
          <w:p w14:paraId="3BC7066B" w14:textId="77777777" w:rsidR="004A5973" w:rsidRPr="00EF5256" w:rsidRDefault="004A5973" w:rsidP="00D41468">
            <w:pPr>
              <w:pStyle w:val="TableEntry"/>
            </w:pPr>
          </w:p>
        </w:tc>
      </w:tr>
      <w:tr w:rsidR="004A5973" w:rsidRPr="00EF5256" w14:paraId="11A94042" w14:textId="77777777">
        <w:trPr>
          <w:cantSplit/>
        </w:trPr>
        <w:tc>
          <w:tcPr>
            <w:tcW w:w="1800" w:type="dxa"/>
            <w:tcBorders>
              <w:left w:val="single" w:sz="12" w:space="0" w:color="auto"/>
            </w:tcBorders>
          </w:tcPr>
          <w:p w14:paraId="1573F858" w14:textId="77777777" w:rsidR="004A5973" w:rsidRPr="00EF5256" w:rsidRDefault="004A5973" w:rsidP="00D41468">
            <w:pPr>
              <w:pStyle w:val="TableEntry"/>
            </w:pPr>
            <w:r w:rsidRPr="00EF5256">
              <w:t>Schedule</w:t>
            </w:r>
          </w:p>
        </w:tc>
        <w:tc>
          <w:tcPr>
            <w:tcW w:w="630" w:type="dxa"/>
          </w:tcPr>
          <w:p w14:paraId="1D0B17C5" w14:textId="77777777" w:rsidR="004A5973" w:rsidRPr="00EF5256" w:rsidRDefault="004A5973" w:rsidP="00D41468">
            <w:pPr>
              <w:pStyle w:val="TableEntry"/>
            </w:pPr>
            <w:r w:rsidRPr="00EF5256">
              <w:t>X</w:t>
            </w:r>
          </w:p>
        </w:tc>
        <w:tc>
          <w:tcPr>
            <w:tcW w:w="630" w:type="dxa"/>
          </w:tcPr>
          <w:p w14:paraId="4D9BA533" w14:textId="77777777" w:rsidR="004A5973" w:rsidRPr="00EF5256" w:rsidRDefault="004A5973" w:rsidP="00D41468">
            <w:pPr>
              <w:pStyle w:val="TableEntry"/>
            </w:pPr>
            <w:r w:rsidRPr="00EF5256">
              <w:t>X</w:t>
            </w:r>
          </w:p>
        </w:tc>
        <w:tc>
          <w:tcPr>
            <w:tcW w:w="720" w:type="dxa"/>
          </w:tcPr>
          <w:p w14:paraId="671D7E0D" w14:textId="77777777" w:rsidR="004A5973" w:rsidRPr="00EF5256" w:rsidRDefault="004A5973" w:rsidP="00D41468">
            <w:pPr>
              <w:pStyle w:val="TableEntry"/>
            </w:pPr>
          </w:p>
        </w:tc>
        <w:tc>
          <w:tcPr>
            <w:tcW w:w="1530" w:type="dxa"/>
          </w:tcPr>
          <w:p w14:paraId="7179A178" w14:textId="77777777" w:rsidR="004A5973" w:rsidRPr="00EF5256" w:rsidRDefault="004A5973" w:rsidP="00D41468">
            <w:pPr>
              <w:pStyle w:val="TableEntry"/>
            </w:pPr>
            <w:r w:rsidRPr="00EF5256">
              <w:t>ACTIVE</w:t>
            </w:r>
          </w:p>
        </w:tc>
        <w:tc>
          <w:tcPr>
            <w:tcW w:w="3330" w:type="dxa"/>
            <w:tcBorders>
              <w:right w:val="single" w:sz="12" w:space="0" w:color="auto"/>
            </w:tcBorders>
          </w:tcPr>
          <w:p w14:paraId="6234763F" w14:textId="77777777" w:rsidR="004A5973" w:rsidRPr="00EF5256" w:rsidRDefault="004A5973" w:rsidP="00D41468">
            <w:pPr>
              <w:pStyle w:val="TableEntry"/>
            </w:pPr>
            <w:r w:rsidRPr="00EF5256">
              <w:t>The Schedule action does not actually schedule an appointment or link to the scheduling package. It does allow a convenient way to annotate a consult after an appointment has been scheduled by some other means.</w:t>
            </w:r>
          </w:p>
        </w:tc>
      </w:tr>
      <w:tr w:rsidR="004A5973" w:rsidRPr="00EF5256" w14:paraId="389C0485" w14:textId="77777777">
        <w:trPr>
          <w:cantSplit/>
        </w:trPr>
        <w:tc>
          <w:tcPr>
            <w:tcW w:w="1800" w:type="dxa"/>
            <w:tcBorders>
              <w:left w:val="single" w:sz="12" w:space="0" w:color="auto"/>
            </w:tcBorders>
          </w:tcPr>
          <w:p w14:paraId="2512D0A3" w14:textId="77777777" w:rsidR="004A5973" w:rsidRPr="00EF5256" w:rsidRDefault="004A5973" w:rsidP="00D41468">
            <w:pPr>
              <w:pStyle w:val="TableEntry"/>
            </w:pPr>
            <w:r w:rsidRPr="00EF5256">
              <w:t>Service Entered</w:t>
            </w:r>
          </w:p>
        </w:tc>
        <w:tc>
          <w:tcPr>
            <w:tcW w:w="630" w:type="dxa"/>
          </w:tcPr>
          <w:p w14:paraId="5DDABA94" w14:textId="77777777" w:rsidR="004A5973" w:rsidRPr="00EF5256" w:rsidRDefault="004A5973" w:rsidP="00D41468">
            <w:pPr>
              <w:pStyle w:val="TableEntry"/>
            </w:pPr>
          </w:p>
        </w:tc>
        <w:tc>
          <w:tcPr>
            <w:tcW w:w="630" w:type="dxa"/>
          </w:tcPr>
          <w:p w14:paraId="2B34B6E7" w14:textId="77777777" w:rsidR="004A5973" w:rsidRPr="00EF5256" w:rsidRDefault="004A5973" w:rsidP="00D41468">
            <w:pPr>
              <w:pStyle w:val="TableEntry"/>
            </w:pPr>
          </w:p>
        </w:tc>
        <w:tc>
          <w:tcPr>
            <w:tcW w:w="720" w:type="dxa"/>
          </w:tcPr>
          <w:p w14:paraId="20598E6B" w14:textId="77777777" w:rsidR="004A5973" w:rsidRPr="00EF5256" w:rsidRDefault="004A5973" w:rsidP="00D41468">
            <w:pPr>
              <w:pStyle w:val="TableEntry"/>
            </w:pPr>
          </w:p>
        </w:tc>
        <w:tc>
          <w:tcPr>
            <w:tcW w:w="1530" w:type="dxa"/>
          </w:tcPr>
          <w:p w14:paraId="26B951D3" w14:textId="77777777" w:rsidR="004A5973" w:rsidRPr="00EF5256" w:rsidRDefault="004A5973" w:rsidP="00D41468">
            <w:pPr>
              <w:pStyle w:val="TableEntry"/>
            </w:pPr>
            <w:r w:rsidRPr="00EF5256">
              <w:t>ACTIVE</w:t>
            </w:r>
          </w:p>
        </w:tc>
        <w:tc>
          <w:tcPr>
            <w:tcW w:w="3330" w:type="dxa"/>
            <w:tcBorders>
              <w:right w:val="single" w:sz="12" w:space="0" w:color="auto"/>
            </w:tcBorders>
          </w:tcPr>
          <w:p w14:paraId="2E84D2E9" w14:textId="77777777" w:rsidR="004A5973" w:rsidRPr="00EF5256" w:rsidRDefault="004A5973" w:rsidP="00D41468">
            <w:pPr>
              <w:pStyle w:val="TableEntry"/>
            </w:pPr>
            <w:r w:rsidRPr="00EF5256">
              <w:t>Currently unavailable.</w:t>
            </w:r>
          </w:p>
        </w:tc>
      </w:tr>
      <w:tr w:rsidR="004A5973" w:rsidRPr="00EF5256" w14:paraId="455D1B02" w14:textId="77777777">
        <w:trPr>
          <w:cantSplit/>
        </w:trPr>
        <w:tc>
          <w:tcPr>
            <w:tcW w:w="1800" w:type="dxa"/>
            <w:tcBorders>
              <w:left w:val="single" w:sz="12" w:space="0" w:color="auto"/>
            </w:tcBorders>
          </w:tcPr>
          <w:p w14:paraId="54662DEB" w14:textId="77777777" w:rsidR="004A5973" w:rsidRPr="00EF5256" w:rsidRDefault="004A5973" w:rsidP="00D41468">
            <w:pPr>
              <w:pStyle w:val="TableEntry"/>
            </w:pPr>
            <w:r w:rsidRPr="00EF5256">
              <w:t xml:space="preserve">Sig Finding Update                     </w:t>
            </w:r>
          </w:p>
        </w:tc>
        <w:tc>
          <w:tcPr>
            <w:tcW w:w="630" w:type="dxa"/>
          </w:tcPr>
          <w:p w14:paraId="6EFC74C6" w14:textId="77777777" w:rsidR="004A5973" w:rsidRPr="00EF5256" w:rsidRDefault="004A5973" w:rsidP="00D41468">
            <w:pPr>
              <w:pStyle w:val="TableEntry"/>
            </w:pPr>
            <w:r w:rsidRPr="00EF5256">
              <w:t>X</w:t>
            </w:r>
          </w:p>
        </w:tc>
        <w:tc>
          <w:tcPr>
            <w:tcW w:w="630" w:type="dxa"/>
          </w:tcPr>
          <w:p w14:paraId="6618B90D" w14:textId="77777777" w:rsidR="004A5973" w:rsidRPr="00EF5256" w:rsidRDefault="004A5973" w:rsidP="00D41468">
            <w:pPr>
              <w:pStyle w:val="TableEntry"/>
            </w:pPr>
            <w:r w:rsidRPr="00EF5256">
              <w:t>X</w:t>
            </w:r>
          </w:p>
        </w:tc>
        <w:tc>
          <w:tcPr>
            <w:tcW w:w="720" w:type="dxa"/>
          </w:tcPr>
          <w:p w14:paraId="5D8021EE" w14:textId="77777777" w:rsidR="004A5973" w:rsidRPr="00EF5256" w:rsidRDefault="004A5973" w:rsidP="00D41468">
            <w:pPr>
              <w:pStyle w:val="TableEntry"/>
            </w:pPr>
          </w:p>
        </w:tc>
        <w:tc>
          <w:tcPr>
            <w:tcW w:w="1530" w:type="dxa"/>
          </w:tcPr>
          <w:p w14:paraId="17A28B1E" w14:textId="77777777" w:rsidR="004A5973" w:rsidRPr="00EF5256" w:rsidRDefault="004A5973" w:rsidP="00D41468">
            <w:pPr>
              <w:pStyle w:val="TableEntry"/>
            </w:pPr>
          </w:p>
        </w:tc>
        <w:tc>
          <w:tcPr>
            <w:tcW w:w="3330" w:type="dxa"/>
            <w:tcBorders>
              <w:right w:val="single" w:sz="12" w:space="0" w:color="auto"/>
            </w:tcBorders>
          </w:tcPr>
          <w:p w14:paraId="51BFC7B4" w14:textId="77777777" w:rsidR="004A5973" w:rsidRPr="00EF5256" w:rsidRDefault="004A5973" w:rsidP="00D41468">
            <w:pPr>
              <w:pStyle w:val="TableEntry"/>
            </w:pPr>
            <w:r w:rsidRPr="00EF5256">
              <w:t>May be used independently from Administrative Complete action from 2.5.</w:t>
            </w:r>
          </w:p>
        </w:tc>
      </w:tr>
      <w:tr w:rsidR="004A5973" w:rsidRPr="00EF5256" w14:paraId="3BC5D18E" w14:textId="77777777">
        <w:tc>
          <w:tcPr>
            <w:tcW w:w="1800" w:type="dxa"/>
            <w:tcBorders>
              <w:left w:val="single" w:sz="12" w:space="0" w:color="auto"/>
            </w:tcBorders>
          </w:tcPr>
          <w:p w14:paraId="1FE1F4AB" w14:textId="77777777" w:rsidR="004A5973" w:rsidRPr="00EF5256" w:rsidRDefault="004A5973" w:rsidP="00D41468">
            <w:pPr>
              <w:pStyle w:val="TableEntry"/>
            </w:pPr>
            <w:r w:rsidRPr="00EF5256">
              <w:t xml:space="preserve">Status Change                          </w:t>
            </w:r>
          </w:p>
        </w:tc>
        <w:tc>
          <w:tcPr>
            <w:tcW w:w="630" w:type="dxa"/>
          </w:tcPr>
          <w:p w14:paraId="3A740EE6" w14:textId="77777777" w:rsidR="004A5973" w:rsidRPr="00EF5256" w:rsidRDefault="004A5973" w:rsidP="00D41468">
            <w:pPr>
              <w:pStyle w:val="TableEntry"/>
            </w:pPr>
            <w:r w:rsidRPr="00EF5256">
              <w:t>X</w:t>
            </w:r>
          </w:p>
        </w:tc>
        <w:tc>
          <w:tcPr>
            <w:tcW w:w="630" w:type="dxa"/>
          </w:tcPr>
          <w:p w14:paraId="116C7209" w14:textId="77777777" w:rsidR="004A5973" w:rsidRPr="00EF5256" w:rsidRDefault="004A5973" w:rsidP="00D41468">
            <w:pPr>
              <w:pStyle w:val="TableEntry"/>
            </w:pPr>
          </w:p>
        </w:tc>
        <w:tc>
          <w:tcPr>
            <w:tcW w:w="720" w:type="dxa"/>
          </w:tcPr>
          <w:p w14:paraId="085F8D01" w14:textId="77777777" w:rsidR="004A5973" w:rsidRPr="00EF5256" w:rsidRDefault="004A5973" w:rsidP="00D41468">
            <w:pPr>
              <w:pStyle w:val="TableEntry"/>
            </w:pPr>
          </w:p>
        </w:tc>
        <w:tc>
          <w:tcPr>
            <w:tcW w:w="1530" w:type="dxa"/>
          </w:tcPr>
          <w:p w14:paraId="54B108A6" w14:textId="77777777" w:rsidR="004A5973" w:rsidRPr="00EF5256" w:rsidRDefault="004A5973" w:rsidP="00D41468">
            <w:pPr>
              <w:pStyle w:val="TableEntry"/>
            </w:pPr>
            <w:r w:rsidRPr="00EF5256">
              <w:t>ACTIVE</w:t>
            </w:r>
          </w:p>
        </w:tc>
        <w:tc>
          <w:tcPr>
            <w:tcW w:w="3330" w:type="dxa"/>
            <w:tcBorders>
              <w:right w:val="single" w:sz="12" w:space="0" w:color="auto"/>
            </w:tcBorders>
          </w:tcPr>
          <w:p w14:paraId="26A5A55E" w14:textId="77777777" w:rsidR="004A5973" w:rsidRPr="00EF5256" w:rsidRDefault="004A5973" w:rsidP="00D41468">
            <w:pPr>
              <w:pStyle w:val="TableEntry"/>
            </w:pPr>
            <w:r w:rsidRPr="00EF5256">
              <w:t>Used by TIU when a note is disassociated from a consult and there are no other results associated with the it.</w:t>
            </w:r>
          </w:p>
        </w:tc>
      </w:tr>
      <w:tr w:rsidR="004A5973" w:rsidRPr="00EF5256" w14:paraId="75152F7A" w14:textId="77777777">
        <w:tc>
          <w:tcPr>
            <w:tcW w:w="1800" w:type="dxa"/>
            <w:tcBorders>
              <w:left w:val="single" w:sz="12" w:space="0" w:color="auto"/>
            </w:tcBorders>
          </w:tcPr>
          <w:p w14:paraId="2F04F639" w14:textId="77777777" w:rsidR="004A5973" w:rsidRPr="00EF5256" w:rsidRDefault="004A5973" w:rsidP="00D41468">
            <w:pPr>
              <w:pStyle w:val="TableEntry"/>
            </w:pPr>
            <w:r w:rsidRPr="00EF5256">
              <w:t>Unknown Action</w:t>
            </w:r>
          </w:p>
        </w:tc>
        <w:tc>
          <w:tcPr>
            <w:tcW w:w="630" w:type="dxa"/>
          </w:tcPr>
          <w:p w14:paraId="6C66C70A" w14:textId="77777777" w:rsidR="004A5973" w:rsidRPr="00EF5256" w:rsidRDefault="004A5973" w:rsidP="00D41468">
            <w:pPr>
              <w:pStyle w:val="TableEntry"/>
            </w:pPr>
            <w:r w:rsidRPr="00EF5256">
              <w:t>X</w:t>
            </w:r>
          </w:p>
        </w:tc>
        <w:tc>
          <w:tcPr>
            <w:tcW w:w="630" w:type="dxa"/>
          </w:tcPr>
          <w:p w14:paraId="3DEEBEC6" w14:textId="77777777" w:rsidR="004A5973" w:rsidRPr="00EF5256" w:rsidRDefault="004A5973" w:rsidP="00D41468">
            <w:pPr>
              <w:pStyle w:val="TableEntry"/>
            </w:pPr>
          </w:p>
        </w:tc>
        <w:tc>
          <w:tcPr>
            <w:tcW w:w="720" w:type="dxa"/>
          </w:tcPr>
          <w:p w14:paraId="0B197A64" w14:textId="77777777" w:rsidR="004A5973" w:rsidRPr="00EF5256" w:rsidRDefault="004A5973" w:rsidP="00D41468">
            <w:pPr>
              <w:pStyle w:val="TableEntry"/>
            </w:pPr>
          </w:p>
        </w:tc>
        <w:tc>
          <w:tcPr>
            <w:tcW w:w="1530" w:type="dxa"/>
          </w:tcPr>
          <w:p w14:paraId="6B78F43D" w14:textId="77777777" w:rsidR="004A5973" w:rsidRPr="00EF5256" w:rsidRDefault="004A5973" w:rsidP="00D41468">
            <w:pPr>
              <w:pStyle w:val="TableEntry"/>
            </w:pPr>
            <w:r w:rsidRPr="00EF5256">
              <w:t>NO STATUS</w:t>
            </w:r>
          </w:p>
        </w:tc>
        <w:tc>
          <w:tcPr>
            <w:tcW w:w="3330" w:type="dxa"/>
            <w:tcBorders>
              <w:right w:val="single" w:sz="12" w:space="0" w:color="auto"/>
            </w:tcBorders>
          </w:tcPr>
          <w:p w14:paraId="1A3EC4EB" w14:textId="77777777" w:rsidR="004A5973" w:rsidRPr="00EF5256" w:rsidRDefault="004A5973" w:rsidP="00D41468">
            <w:pPr>
              <w:pStyle w:val="TableEntry"/>
            </w:pPr>
            <w:r w:rsidRPr="00EF5256">
              <w:t>Used in displays if action is unknown.</w:t>
            </w:r>
          </w:p>
        </w:tc>
      </w:tr>
    </w:tbl>
    <w:p w14:paraId="48CB5FCB" w14:textId="77777777" w:rsidR="004A5973" w:rsidRPr="00EF5256" w:rsidRDefault="004A5973" w:rsidP="00D41468">
      <w:pPr>
        <w:pStyle w:val="TableEntry"/>
      </w:pPr>
    </w:p>
    <w:p w14:paraId="3D26CDFB" w14:textId="77777777" w:rsidR="004A5973" w:rsidRPr="00EF5256" w:rsidRDefault="004A5973" w:rsidP="00D41468">
      <w:pPr>
        <w:pStyle w:val="Heading2"/>
      </w:pPr>
      <w:bookmarkStart w:id="324" w:name="_Toc401592255"/>
      <w:bookmarkStart w:id="325" w:name="_Toc402366892"/>
      <w:bookmarkStart w:id="326" w:name="_Toc421668535"/>
      <w:bookmarkStart w:id="327" w:name="_Toc421693962"/>
      <w:r w:rsidRPr="00EF5256">
        <w:br w:type="page"/>
      </w:r>
      <w:bookmarkStart w:id="328" w:name="_Toc6930168"/>
      <w:r w:rsidRPr="00EF5256">
        <w:lastRenderedPageBreak/>
        <w:t>Actions</w:t>
      </w:r>
      <w:bookmarkStart w:id="329" w:name="ACTIONS"/>
      <w:bookmarkEnd w:id="324"/>
      <w:bookmarkEnd w:id="325"/>
      <w:bookmarkEnd w:id="326"/>
      <w:bookmarkEnd w:id="327"/>
      <w:bookmarkEnd w:id="329"/>
      <w:bookmarkEnd w:id="328"/>
    </w:p>
    <w:p w14:paraId="14B8EADB" w14:textId="77777777" w:rsidR="004A5973" w:rsidRPr="00EF5256" w:rsidRDefault="004A5973" w:rsidP="00D41468">
      <w:pPr>
        <w:pStyle w:val="Heading3"/>
      </w:pPr>
      <w:bookmarkStart w:id="330" w:name="_Toc401592256"/>
      <w:bookmarkStart w:id="331" w:name="_Toc402366893"/>
      <w:bookmarkStart w:id="332" w:name="_Toc421668536"/>
      <w:bookmarkStart w:id="333" w:name="_Toc421693963"/>
      <w:bookmarkStart w:id="334" w:name="_Toc6930169"/>
      <w:r w:rsidRPr="00EF5256">
        <w:t>Brief Action Descriptions</w:t>
      </w:r>
      <w:bookmarkEnd w:id="330"/>
      <w:bookmarkEnd w:id="331"/>
      <w:bookmarkEnd w:id="332"/>
      <w:bookmarkEnd w:id="333"/>
      <w:bookmarkEnd w:id="334"/>
      <w:r w:rsidRPr="00EF5256">
        <w:fldChar w:fldCharType="begin"/>
      </w:r>
      <w:r w:rsidRPr="00EF5256">
        <w:instrText xml:space="preserve"> XE "Action Descriptions" </w:instrText>
      </w:r>
      <w:r w:rsidRPr="00EF5256">
        <w:fldChar w:fldCharType="end"/>
      </w:r>
      <w:r w:rsidRPr="00EF5256">
        <w:fldChar w:fldCharType="begin"/>
      </w:r>
      <w:r w:rsidRPr="00EF5256">
        <w:instrText>xe "Brief Action Descriptions"</w:instrText>
      </w:r>
      <w:r w:rsidRPr="00EF5256">
        <w:fldChar w:fldCharType="end"/>
      </w:r>
    </w:p>
    <w:p w14:paraId="151690C7" w14:textId="77777777" w:rsidR="004A5973" w:rsidRPr="00EF5256" w:rsidRDefault="004A5973" w:rsidP="00D41468">
      <w:pPr>
        <w:pStyle w:val="Heading4"/>
      </w:pPr>
      <w:r w:rsidRPr="00EF5256">
        <w:t>Review Only Actions</w:t>
      </w:r>
      <w:r w:rsidRPr="00EF5256">
        <w:fldChar w:fldCharType="begin"/>
      </w:r>
      <w:r w:rsidRPr="00EF5256">
        <w:instrText>xe "Review Only Actions"</w:instrText>
      </w:r>
      <w:r w:rsidRPr="00EF5256">
        <w:fldChar w:fldCharType="end"/>
      </w:r>
      <w:r w:rsidRPr="00EF5256">
        <w:fldChar w:fldCharType="begin"/>
      </w:r>
      <w:r w:rsidRPr="00EF5256">
        <w:instrText>xe "Actions:Review Only"</w:instrText>
      </w:r>
      <w:r w:rsidRPr="00EF5256">
        <w:fldChar w:fldCharType="end"/>
      </w:r>
    </w:p>
    <w:p w14:paraId="1DBCE522" w14:textId="77777777" w:rsidR="004A5973" w:rsidRPr="00EF5256" w:rsidRDefault="004A5973" w:rsidP="00D41468">
      <w:pPr>
        <w:pStyle w:val="normalhanging"/>
      </w:pPr>
      <w:r w:rsidRPr="00EF5256">
        <w:rPr>
          <w:b/>
        </w:rPr>
        <w:t>DD</w:t>
      </w:r>
      <w:r w:rsidRPr="00EF5256">
        <w:tab/>
        <w:t xml:space="preserve">The </w:t>
      </w:r>
      <w:r w:rsidRPr="00EF5256">
        <w:rPr>
          <w:b/>
          <w:i/>
        </w:rPr>
        <w:t>Detailed Order Display</w:t>
      </w:r>
      <w:r w:rsidRPr="00EF5256">
        <w:rPr>
          <w:b/>
          <w:i/>
        </w:rPr>
        <w:fldChar w:fldCharType="begin"/>
      </w:r>
      <w:r w:rsidRPr="00EF5256">
        <w:instrText xml:space="preserve"> XE "</w:instrText>
      </w:r>
      <w:r w:rsidRPr="00EF5256">
        <w:rPr>
          <w:b/>
          <w:i/>
        </w:rPr>
        <w:instrText>Detailed Display (DD)</w:instrText>
      </w:r>
      <w:r w:rsidRPr="00EF5256">
        <w:instrText xml:space="preserve">" </w:instrText>
      </w:r>
      <w:r w:rsidRPr="00EF5256">
        <w:rPr>
          <w:b/>
          <w:i/>
        </w:rPr>
        <w:fldChar w:fldCharType="end"/>
      </w:r>
      <w:r w:rsidRPr="00EF5256">
        <w:rPr>
          <w:b/>
          <w:i/>
        </w:rPr>
        <w:t xml:space="preserve"> </w:t>
      </w:r>
      <w:r w:rsidRPr="00EF5256">
        <w:t>action displays specific order activities and details, audit/tracking trails and results</w:t>
      </w:r>
      <w:r w:rsidRPr="00EF5256">
        <w:fldChar w:fldCharType="begin"/>
      </w:r>
      <w:r w:rsidRPr="00EF5256">
        <w:instrText xml:space="preserve"> XE "Results" </w:instrText>
      </w:r>
      <w:r w:rsidRPr="00EF5256">
        <w:fldChar w:fldCharType="end"/>
      </w:r>
      <w:r w:rsidRPr="00EF5256">
        <w:t>.</w:t>
      </w:r>
    </w:p>
    <w:p w14:paraId="72AEFDB9" w14:textId="77777777" w:rsidR="004A5973" w:rsidRPr="00EF5256" w:rsidRDefault="004A5973" w:rsidP="00D41468">
      <w:pPr>
        <w:pStyle w:val="normalhanging"/>
      </w:pPr>
      <w:r w:rsidRPr="00EF5256">
        <w:rPr>
          <w:b/>
        </w:rPr>
        <w:t>CT</w:t>
      </w:r>
      <w:r w:rsidRPr="00EF5256">
        <w:tab/>
        <w:t xml:space="preserve">The </w:t>
      </w:r>
      <w:r w:rsidRPr="00EF5256">
        <w:rPr>
          <w:b/>
          <w:i/>
        </w:rPr>
        <w:t>New Date Range</w:t>
      </w:r>
      <w:r w:rsidRPr="00EF5256">
        <w:t xml:space="preserve"> allows you to change date range while in the Consult Tracking screen. This date range change does not change the patient or require you to select a new patient. It is a subordinate action to Change View (CV).</w:t>
      </w:r>
    </w:p>
    <w:p w14:paraId="3E48A123" w14:textId="77777777" w:rsidR="004A5973" w:rsidRPr="00EF5256" w:rsidRDefault="004A5973" w:rsidP="00D41468">
      <w:pPr>
        <w:pStyle w:val="normalhanging"/>
      </w:pPr>
      <w:r w:rsidRPr="00EF5256">
        <w:rPr>
          <w:b/>
        </w:rPr>
        <w:t>CV</w:t>
      </w:r>
      <w:r w:rsidRPr="00EF5256">
        <w:rPr>
          <w:b/>
        </w:rPr>
        <w:tab/>
      </w:r>
      <w:r w:rsidRPr="00EF5256">
        <w:t xml:space="preserve">The </w:t>
      </w:r>
      <w:r w:rsidRPr="00EF5256">
        <w:rPr>
          <w:b/>
          <w:i/>
          <w:iCs/>
        </w:rPr>
        <w:t>Change View</w:t>
      </w:r>
      <w:r w:rsidRPr="00EF5256">
        <w:rPr>
          <w:b/>
        </w:rPr>
        <w:t xml:space="preserve"> </w:t>
      </w:r>
      <w:r w:rsidRPr="00EF5256">
        <w:t>action</w:t>
      </w:r>
      <w:r w:rsidRPr="00EF5256">
        <w:rPr>
          <w:b/>
        </w:rPr>
        <w:t xml:space="preserve"> </w:t>
      </w:r>
      <w:r w:rsidRPr="00EF5256">
        <w:t>gives you the capability to view consults by Service, Status, or Date Range. This is done by adding the modifying action to CV as such: CV;SS for Select Service. CV;ST for View by Status. CV;DT for New Date Range.</w:t>
      </w:r>
    </w:p>
    <w:p w14:paraId="035A8A2B" w14:textId="77777777" w:rsidR="004A5973" w:rsidRPr="00EF5256" w:rsidRDefault="004A5973" w:rsidP="00D41468">
      <w:pPr>
        <w:pStyle w:val="normalhanging"/>
      </w:pPr>
      <w:r w:rsidRPr="00EF5256">
        <w:rPr>
          <w:b/>
        </w:rPr>
        <w:t>PF</w:t>
      </w:r>
      <w:r w:rsidRPr="00EF5256">
        <w:rPr>
          <w:b/>
        </w:rPr>
        <w:tab/>
      </w:r>
      <w:r w:rsidRPr="00EF5256">
        <w:t>The</w:t>
      </w:r>
      <w:r w:rsidRPr="00EF5256">
        <w:rPr>
          <w:b/>
        </w:rPr>
        <w:t xml:space="preserve"> Print Form </w:t>
      </w:r>
      <w:r w:rsidRPr="00EF5256">
        <w:t>action produces a copy of SF 513.</w:t>
      </w:r>
    </w:p>
    <w:p w14:paraId="43734DEA" w14:textId="77777777" w:rsidR="004A5973" w:rsidRPr="00EF5256" w:rsidRDefault="004A5973" w:rsidP="00D41468">
      <w:pPr>
        <w:pStyle w:val="normalhanging"/>
      </w:pPr>
      <w:r w:rsidRPr="00EF5256">
        <w:rPr>
          <w:b/>
        </w:rPr>
        <w:t>RT</w:t>
      </w:r>
      <w:r w:rsidRPr="00EF5256">
        <w:tab/>
        <w:t xml:space="preserve">The </w:t>
      </w:r>
      <w:r w:rsidRPr="00EF5256">
        <w:rPr>
          <w:b/>
          <w:i/>
        </w:rPr>
        <w:t>Results Display</w:t>
      </w:r>
      <w:r w:rsidRPr="00EF5256">
        <w:rPr>
          <w:b/>
          <w:i/>
        </w:rPr>
        <w:fldChar w:fldCharType="begin"/>
      </w:r>
      <w:r w:rsidRPr="00EF5256">
        <w:instrText xml:space="preserve"> XE "</w:instrText>
      </w:r>
      <w:r w:rsidRPr="00EF5256">
        <w:rPr>
          <w:b/>
          <w:i/>
        </w:rPr>
        <w:instrText>Results Display (RT)</w:instrText>
      </w:r>
      <w:r w:rsidRPr="00EF5256">
        <w:instrText xml:space="preserve">" </w:instrText>
      </w:r>
      <w:r w:rsidRPr="00EF5256">
        <w:rPr>
          <w:b/>
          <w:i/>
        </w:rPr>
        <w:fldChar w:fldCharType="end"/>
      </w:r>
      <w:r w:rsidRPr="00EF5256">
        <w:rPr>
          <w:b/>
          <w:i/>
        </w:rPr>
        <w:t xml:space="preserve"> </w:t>
      </w:r>
      <w:r w:rsidRPr="00EF5256">
        <w:t>action displays the results of the consult or procedure request</w:t>
      </w:r>
      <w:r w:rsidRPr="00EF5256">
        <w:fldChar w:fldCharType="begin"/>
      </w:r>
      <w:r w:rsidRPr="00EF5256">
        <w:instrText xml:space="preserve"> XE "Procedure Request" </w:instrText>
      </w:r>
      <w:r w:rsidRPr="00EF5256">
        <w:fldChar w:fldCharType="end"/>
      </w:r>
      <w:r w:rsidRPr="00EF5256">
        <w:t xml:space="preserve"> order. </w:t>
      </w:r>
    </w:p>
    <w:p w14:paraId="3980EFFC" w14:textId="77777777" w:rsidR="004A5973" w:rsidRPr="00EF5256" w:rsidRDefault="004A5973" w:rsidP="00D41468">
      <w:pPr>
        <w:pStyle w:val="normalhanging"/>
      </w:pPr>
      <w:r w:rsidRPr="00EF5256">
        <w:rPr>
          <w:b/>
        </w:rPr>
        <w:t>SP</w:t>
      </w:r>
      <w:r w:rsidRPr="00EF5256">
        <w:rPr>
          <w:b/>
        </w:rPr>
        <w:tab/>
      </w:r>
      <w:r w:rsidRPr="00EF5256">
        <w:t xml:space="preserve">The </w:t>
      </w:r>
      <w:r w:rsidRPr="00EF5256">
        <w:rPr>
          <w:b/>
          <w:i/>
        </w:rPr>
        <w:t xml:space="preserve">Select New Patient </w:t>
      </w:r>
      <w:r w:rsidRPr="00EF5256">
        <w:t>action allows you to select a new patient’s name at any time, while using this option, rather than having to log out of the option and log back in.</w:t>
      </w:r>
    </w:p>
    <w:p w14:paraId="2283788E" w14:textId="77777777" w:rsidR="004A5973" w:rsidRPr="00EF5256" w:rsidRDefault="004A5973" w:rsidP="00D41468">
      <w:pPr>
        <w:pStyle w:val="normalhanging"/>
      </w:pPr>
      <w:r w:rsidRPr="00EF5256">
        <w:rPr>
          <w:b/>
        </w:rPr>
        <w:t>SS</w:t>
      </w:r>
      <w:r w:rsidRPr="00EF5256">
        <w:tab/>
        <w:t xml:space="preserve">The </w:t>
      </w:r>
      <w:r w:rsidRPr="00EF5256">
        <w:rPr>
          <w:b/>
          <w:i/>
        </w:rPr>
        <w:t xml:space="preserve">Select Service </w:t>
      </w:r>
      <w:r w:rsidRPr="00EF5256">
        <w:t>action allows you to select a different service/specialty in which to review orders. It is a subordinate action to Change View (CV).</w:t>
      </w:r>
    </w:p>
    <w:p w14:paraId="28B4A98B" w14:textId="77777777" w:rsidR="004A5973" w:rsidRPr="00EF5256" w:rsidRDefault="004A5973" w:rsidP="00D41468">
      <w:pPr>
        <w:pStyle w:val="normalhanging"/>
      </w:pPr>
      <w:r w:rsidRPr="00EF5256">
        <w:rPr>
          <w:b/>
        </w:rPr>
        <w:t>ST</w:t>
      </w:r>
      <w:r w:rsidRPr="00EF5256">
        <w:rPr>
          <w:b/>
        </w:rPr>
        <w:tab/>
      </w:r>
      <w:r w:rsidRPr="00EF5256">
        <w:t>The</w:t>
      </w:r>
      <w:r w:rsidRPr="00EF5256">
        <w:rPr>
          <w:b/>
        </w:rPr>
        <w:t xml:space="preserve"> View by Status </w:t>
      </w:r>
      <w:r w:rsidRPr="00EF5256">
        <w:t>action allows you to select one or more statuses to display on the screen. It is a subordinate action to Change View (CV).</w:t>
      </w:r>
    </w:p>
    <w:p w14:paraId="35D8F7B0" w14:textId="77777777" w:rsidR="004A5973" w:rsidRPr="00EF5256" w:rsidRDefault="004A5973" w:rsidP="00D41468">
      <w:pPr>
        <w:pStyle w:val="normalhanging"/>
      </w:pPr>
      <w:r w:rsidRPr="00EF5256">
        <w:rPr>
          <w:b/>
        </w:rPr>
        <w:t>CM</w:t>
      </w:r>
      <w:r w:rsidRPr="00EF5256">
        <w:tab/>
        <w:t>This action synonym may be entered at the Select prompt</w:t>
      </w:r>
      <w:r w:rsidRPr="00EF5256">
        <w:fldChar w:fldCharType="begin"/>
      </w:r>
      <w:r w:rsidRPr="00EF5256">
        <w:instrText xml:space="preserve"> XE "prompt" </w:instrText>
      </w:r>
      <w:r w:rsidRPr="00EF5256">
        <w:fldChar w:fldCharType="end"/>
      </w:r>
      <w:r w:rsidRPr="00EF5256">
        <w:t xml:space="preserve"> if the Service/Specialty wishes to add a</w:t>
      </w:r>
      <w:r w:rsidRPr="00EF5256">
        <w:rPr>
          <w:b/>
          <w:i/>
        </w:rPr>
        <w:t xml:space="preserve"> Comment </w:t>
      </w:r>
      <w:r w:rsidRPr="00EF5256">
        <w:t>to an existing consult order. An example is a comment indicating that the requesting clinician wants a HOLD put on an order that has already been Received and is active in a Service/Specialty.</w:t>
      </w:r>
    </w:p>
    <w:p w14:paraId="5FA2EBA2" w14:textId="77777777" w:rsidR="004A5973" w:rsidRPr="00EF5256" w:rsidRDefault="004A5973" w:rsidP="00D41468">
      <w:pPr>
        <w:pStyle w:val="normalhanging"/>
      </w:pPr>
      <w:r w:rsidRPr="00EF5256">
        <w:rPr>
          <w:b/>
        </w:rPr>
        <w:t>ER</w:t>
      </w:r>
      <w:r w:rsidRPr="00EF5256">
        <w:rPr>
          <w:b/>
        </w:rPr>
        <w:tab/>
      </w:r>
      <w:r w:rsidRPr="00EF5256">
        <w:t xml:space="preserve">Although the </w:t>
      </w:r>
      <w:r w:rsidRPr="00EF5256">
        <w:rPr>
          <w:b/>
          <w:i/>
          <w:iCs/>
        </w:rPr>
        <w:t>Edit/Resubmit</w:t>
      </w:r>
      <w:r w:rsidRPr="00EF5256">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14:paraId="083697BF" w14:textId="77777777" w:rsidR="004A5973" w:rsidRPr="00EF5256" w:rsidRDefault="004A5973" w:rsidP="00D41468">
      <w:pPr>
        <w:pStyle w:val="normalhanging"/>
      </w:pPr>
      <w:r w:rsidRPr="00EF5256">
        <w:rPr>
          <w:b/>
        </w:rPr>
        <w:lastRenderedPageBreak/>
        <w:t>Q</w:t>
      </w:r>
      <w:r w:rsidRPr="00EF5256">
        <w:tab/>
        <w:t xml:space="preserve">The </w:t>
      </w:r>
      <w:r w:rsidRPr="00EF5256">
        <w:rPr>
          <w:b/>
          <w:i/>
        </w:rPr>
        <w:t xml:space="preserve">Quit </w:t>
      </w:r>
      <w:r w:rsidRPr="00EF5256">
        <w:t xml:space="preserve">action exits all Consults options. </w:t>
      </w:r>
    </w:p>
    <w:p w14:paraId="31683176" w14:textId="77777777" w:rsidR="004A5973" w:rsidRPr="00EF5256" w:rsidRDefault="004A5973" w:rsidP="00D41468">
      <w:pPr>
        <w:pStyle w:val="Heading4"/>
      </w:pPr>
      <w:r w:rsidRPr="00EF5256">
        <w:t>Update Actions</w:t>
      </w:r>
      <w:r w:rsidRPr="00EF5256">
        <w:fldChar w:fldCharType="begin"/>
      </w:r>
      <w:r w:rsidRPr="00EF5256">
        <w:instrText>xe "Update/Tracking"</w:instrText>
      </w:r>
      <w:r w:rsidRPr="00EF5256">
        <w:fldChar w:fldCharType="end"/>
      </w:r>
      <w:r w:rsidRPr="00EF5256">
        <w:fldChar w:fldCharType="begin"/>
      </w:r>
      <w:r w:rsidRPr="00EF5256">
        <w:instrText>xe "Actions:Update/Tracking"</w:instrText>
      </w:r>
      <w:r w:rsidRPr="00EF5256">
        <w:fldChar w:fldCharType="end"/>
      </w:r>
    </w:p>
    <w:p w14:paraId="053E42C1" w14:textId="77777777" w:rsidR="004A5973" w:rsidRPr="00EF5256" w:rsidRDefault="004A5973" w:rsidP="00D41468">
      <w:pPr>
        <w:pStyle w:val="normalhanging"/>
      </w:pPr>
      <w:r w:rsidRPr="00EF5256">
        <w:rPr>
          <w:b/>
        </w:rPr>
        <w:t>CT</w:t>
      </w:r>
      <w:r w:rsidRPr="00EF5256">
        <w:tab/>
        <w:t xml:space="preserve">The </w:t>
      </w:r>
      <w:r w:rsidRPr="00EF5256">
        <w:rPr>
          <w:b/>
          <w:i/>
        </w:rPr>
        <w:t xml:space="preserve">Complete Request </w:t>
      </w:r>
      <w:r w:rsidRPr="00EF5256">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14:paraId="40939325" w14:textId="77777777" w:rsidR="004A5973" w:rsidRPr="00EF5256" w:rsidRDefault="004A5973" w:rsidP="00D41468">
      <w:pPr>
        <w:pStyle w:val="normalhanging"/>
      </w:pPr>
      <w:r w:rsidRPr="00EF5256">
        <w:tab/>
        <w:t>Complete Request also links you to TIU</w:t>
      </w:r>
      <w:r w:rsidRPr="00EF5256">
        <w:fldChar w:fldCharType="begin"/>
      </w:r>
      <w:r w:rsidRPr="00EF5256">
        <w:instrText xml:space="preserve"> XE "Text Integration Utility (TIU)" </w:instrText>
      </w:r>
      <w:r w:rsidRPr="00EF5256">
        <w:fldChar w:fldCharType="end"/>
      </w:r>
      <w:r w:rsidRPr="00EF5256">
        <w:t xml:space="preserve"> so that you can enter findings.</w:t>
      </w:r>
    </w:p>
    <w:p w14:paraId="7880D2A5" w14:textId="77777777" w:rsidR="004A5973" w:rsidRPr="00EF5256" w:rsidRDefault="004A5973" w:rsidP="00D41468">
      <w:pPr>
        <w:pStyle w:val="normalhanging"/>
      </w:pPr>
      <w:r w:rsidRPr="00EF5256">
        <w:rPr>
          <w:b/>
        </w:rPr>
        <w:t>CX</w:t>
      </w:r>
      <w:r w:rsidRPr="00EF5256">
        <w:tab/>
        <w:t xml:space="preserve">The </w:t>
      </w:r>
      <w:r w:rsidRPr="00EF5256">
        <w:rPr>
          <w:b/>
          <w:i/>
        </w:rPr>
        <w:t xml:space="preserve">Cancel </w:t>
      </w:r>
      <w:r w:rsidRPr="00EF5256">
        <w:rPr>
          <w:i/>
        </w:rPr>
        <w:t xml:space="preserve">(or </w:t>
      </w:r>
      <w:r w:rsidRPr="00EF5256">
        <w:rPr>
          <w:b/>
          <w:i/>
        </w:rPr>
        <w:t xml:space="preserve">Deny) Request </w:t>
      </w:r>
      <w:r w:rsidRPr="00EF5256">
        <w:t>action may be used by Service personnel to deny a request for completion of a consult/procedure received by their Service. A comment concerning the reason for denial must added when using this action.</w:t>
      </w:r>
    </w:p>
    <w:p w14:paraId="011E0CD7" w14:textId="77777777" w:rsidR="004A5973" w:rsidRPr="00EF5256" w:rsidRDefault="004A5973" w:rsidP="00D41468">
      <w:pPr>
        <w:pStyle w:val="normalhanging"/>
      </w:pPr>
      <w:r w:rsidRPr="00EF5256">
        <w:rPr>
          <w:b/>
        </w:rPr>
        <w:t>DC</w:t>
      </w:r>
      <w:r w:rsidRPr="00EF5256">
        <w:tab/>
        <w:t xml:space="preserve">The </w:t>
      </w:r>
      <w:r w:rsidRPr="00EF5256">
        <w:rPr>
          <w:b/>
          <w:i/>
        </w:rPr>
        <w:t>Discontinue Order</w:t>
      </w:r>
      <w:r w:rsidRPr="00EF5256">
        <w:rPr>
          <w:b/>
          <w:i/>
        </w:rPr>
        <w:fldChar w:fldCharType="begin"/>
      </w:r>
      <w:r w:rsidRPr="00EF5256">
        <w:instrText xml:space="preserve"> XE "</w:instrText>
      </w:r>
      <w:r w:rsidRPr="00EF5256">
        <w:rPr>
          <w:b/>
          <w:i/>
        </w:rPr>
        <w:instrText>Discontinue Order (DC)</w:instrText>
      </w:r>
      <w:r w:rsidRPr="00EF5256">
        <w:instrText xml:space="preserve">" </w:instrText>
      </w:r>
      <w:r w:rsidRPr="00EF5256">
        <w:rPr>
          <w:b/>
          <w:i/>
        </w:rPr>
        <w:fldChar w:fldCharType="end"/>
      </w:r>
      <w:r w:rsidRPr="00EF5256">
        <w:rPr>
          <w:b/>
          <w:i/>
        </w:rPr>
        <w:t xml:space="preserve"> </w:t>
      </w:r>
      <w:r w:rsidRPr="00EF5256">
        <w:t>action allows Service/Specialty personnel to change an order’s current status and Last Activity field to Discontinued. In addition, a comment may be added concerning the reason for discontinuance.</w:t>
      </w:r>
    </w:p>
    <w:p w14:paraId="78DF422F" w14:textId="77777777" w:rsidR="004A5973" w:rsidRPr="00EF5256" w:rsidRDefault="004A5973" w:rsidP="00D41468">
      <w:pPr>
        <w:pStyle w:val="normalhanging"/>
      </w:pPr>
      <w:r w:rsidRPr="00EF5256">
        <w:rPr>
          <w:b/>
        </w:rPr>
        <w:t>FR</w:t>
      </w:r>
      <w:r w:rsidRPr="00EF5256">
        <w:tab/>
        <w:t xml:space="preserve">Entering the </w:t>
      </w:r>
      <w:r w:rsidRPr="00EF5256">
        <w:rPr>
          <w:b/>
          <w:i/>
        </w:rPr>
        <w:t>Forward Request</w:t>
      </w:r>
      <w:r w:rsidRPr="00EF5256">
        <w:rPr>
          <w:b/>
          <w:i/>
        </w:rPr>
        <w:fldChar w:fldCharType="begin"/>
      </w:r>
      <w:r w:rsidRPr="00EF5256">
        <w:instrText xml:space="preserve"> XE "</w:instrText>
      </w:r>
      <w:r w:rsidRPr="00EF5256">
        <w:rPr>
          <w:b/>
          <w:i/>
        </w:rPr>
        <w:instrText>Forward Request (FR)</w:instrText>
      </w:r>
      <w:r w:rsidRPr="00EF5256">
        <w:instrText xml:space="preserve">" </w:instrText>
      </w:r>
      <w:r w:rsidRPr="00EF5256">
        <w:rPr>
          <w:b/>
          <w:i/>
        </w:rPr>
        <w:fldChar w:fldCharType="end"/>
      </w:r>
      <w:r w:rsidRPr="00EF5256">
        <w:rPr>
          <w:b/>
          <w:i/>
        </w:rPr>
        <w:t xml:space="preserve"> </w:t>
      </w:r>
      <w:r w:rsidRPr="00EF5256">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14:paraId="27FAFA1D" w14:textId="77777777" w:rsidR="004A5973" w:rsidRPr="00EF5256" w:rsidRDefault="004A5973" w:rsidP="00D41468">
      <w:pPr>
        <w:pStyle w:val="normalhanging"/>
        <w:rPr>
          <w:b/>
        </w:rPr>
      </w:pPr>
      <w:r w:rsidRPr="00EF5256">
        <w:rPr>
          <w:b/>
        </w:rPr>
        <w:t>MA</w:t>
      </w:r>
      <w:r w:rsidRPr="00EF5256">
        <w:rPr>
          <w:b/>
        </w:rPr>
        <w:tab/>
      </w:r>
      <w:r w:rsidRPr="00EF5256">
        <w:t xml:space="preserve">The </w:t>
      </w:r>
      <w:r w:rsidRPr="00EF5256">
        <w:rPr>
          <w:b/>
          <w:i/>
        </w:rPr>
        <w:t>Make Addendum</w:t>
      </w:r>
      <w:r w:rsidRPr="00EF5256">
        <w:rPr>
          <w:b/>
        </w:rPr>
        <w:t xml:space="preserve"> </w:t>
      </w:r>
      <w:r w:rsidRPr="00EF5256">
        <w:t>action allows one or more people to add their comments to the results of a consult. Contrast this to Add Comment, which adds a note to the consult.</w:t>
      </w:r>
    </w:p>
    <w:p w14:paraId="625A0546" w14:textId="77777777" w:rsidR="004A5973" w:rsidRPr="00EF5256" w:rsidRDefault="004A5973" w:rsidP="00D41468">
      <w:pPr>
        <w:pStyle w:val="normalhanging"/>
      </w:pPr>
      <w:r w:rsidRPr="00EF5256">
        <w:rPr>
          <w:b/>
        </w:rPr>
        <w:t>RC</w:t>
      </w:r>
      <w:r w:rsidRPr="00EF5256">
        <w:tab/>
        <w:t xml:space="preserve">The </w:t>
      </w:r>
      <w:r w:rsidRPr="00EF5256">
        <w:rPr>
          <w:b/>
          <w:i/>
        </w:rPr>
        <w:t xml:space="preserve">Received Request </w:t>
      </w:r>
      <w:r w:rsidRPr="00EF5256">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14:paraId="328926FF" w14:textId="77777777" w:rsidR="004A5973" w:rsidRPr="00EF5256" w:rsidRDefault="004A5973" w:rsidP="00D41468">
      <w:pPr>
        <w:pStyle w:val="normalhanging"/>
      </w:pPr>
      <w:r w:rsidRPr="00EF5256">
        <w:rPr>
          <w:b/>
        </w:rPr>
        <w:t>RM</w:t>
      </w:r>
      <w:r w:rsidRPr="00EF5256">
        <w:rPr>
          <w:b/>
        </w:rPr>
        <w:tab/>
        <w:t xml:space="preserve">The </w:t>
      </w:r>
      <w:r w:rsidRPr="00EF5256">
        <w:rPr>
          <w:b/>
          <w:i/>
          <w:iCs/>
        </w:rPr>
        <w:t>Remove Medicine Results</w:t>
      </w:r>
      <w:r w:rsidRPr="00EF5256">
        <w:t xml:space="preserve"> action is used when a medicine result has been attached to a consult in error. It’s use is restricted, but generally speaking, it can be done by anyone who can attach medicine results.</w:t>
      </w:r>
    </w:p>
    <w:p w14:paraId="52A9D2F0" w14:textId="77777777" w:rsidR="004A5973" w:rsidRPr="00EF5256" w:rsidRDefault="004A5973" w:rsidP="00D41468">
      <w:pPr>
        <w:pStyle w:val="normalhanging"/>
        <w:rPr>
          <w:b/>
        </w:rPr>
      </w:pPr>
      <w:r w:rsidRPr="00EF5256">
        <w:rPr>
          <w:b/>
        </w:rPr>
        <w:t>SC</w:t>
      </w:r>
      <w:r w:rsidRPr="00EF5256">
        <w:rPr>
          <w:b/>
        </w:rPr>
        <w:tab/>
      </w:r>
      <w:r w:rsidRPr="00EF5256">
        <w:t xml:space="preserve">The </w:t>
      </w:r>
      <w:r w:rsidRPr="00EF5256">
        <w:rPr>
          <w:b/>
          <w:i/>
          <w:iCs/>
        </w:rPr>
        <w:t>Schedule</w:t>
      </w:r>
      <w:r w:rsidRPr="00EF5256">
        <w:t xml:space="preserve"> action can be used by a Service/Specialty to annotate a consult that an appointment has been scheduled for the patient. (It does not schedule an appointment or link to the Scheduling Package.)</w:t>
      </w:r>
    </w:p>
    <w:p w14:paraId="580E13E8" w14:textId="77777777" w:rsidR="004A5973" w:rsidRPr="00EF5256" w:rsidRDefault="004A5973" w:rsidP="00D41468">
      <w:pPr>
        <w:pStyle w:val="normalhanging"/>
      </w:pPr>
      <w:r w:rsidRPr="00EF5256">
        <w:rPr>
          <w:b/>
        </w:rPr>
        <w:lastRenderedPageBreak/>
        <w:t>SF</w:t>
      </w:r>
      <w:r w:rsidRPr="00EF5256">
        <w:rPr>
          <w:b/>
        </w:rPr>
        <w:tab/>
      </w:r>
      <w:r w:rsidRPr="00EF5256">
        <w:t xml:space="preserve">The </w:t>
      </w:r>
      <w:r w:rsidRPr="00EF5256">
        <w:rPr>
          <w:b/>
          <w:i/>
        </w:rPr>
        <w:t>Significant Findings</w:t>
      </w:r>
      <w:r w:rsidRPr="00EF5256">
        <w:t xml:space="preserve"> action is used by a Service/ Specialty to mark a consult has having significant findings. When the Sig Findings flag is set to “Y” an asterisk is placed next to the consult in the review display.</w:t>
      </w:r>
    </w:p>
    <w:p w14:paraId="2F1E9981" w14:textId="77777777" w:rsidR="004A5973" w:rsidRPr="00EF5256" w:rsidRDefault="004A5973" w:rsidP="00D41468">
      <w:pPr>
        <w:pStyle w:val="Note"/>
      </w:pPr>
      <w:r w:rsidRPr="00EF5256">
        <w:br w:type="page"/>
      </w:r>
      <w:r w:rsidRPr="00EF5256">
        <w:rPr>
          <w:sz w:val="48"/>
        </w:rPr>
        <w:lastRenderedPageBreak/>
        <w:sym w:font="Wingdings" w:char="F046"/>
      </w:r>
      <w:r w:rsidRPr="00EF5256">
        <w:tab/>
        <w:t>Note:</w:t>
      </w:r>
      <w:r w:rsidRPr="00EF5256">
        <w:tab/>
        <w:t>Actions</w:t>
      </w:r>
      <w:r w:rsidRPr="00EF5256">
        <w:fldChar w:fldCharType="begin"/>
      </w:r>
      <w:r w:rsidRPr="00EF5256">
        <w:instrText xml:space="preserve"> XE "Order of Actions" </w:instrText>
      </w:r>
      <w:r w:rsidRPr="00EF5256">
        <w:fldChar w:fldCharType="end"/>
      </w:r>
      <w:r w:rsidRPr="00EF5256">
        <w:rPr>
          <w:vanish/>
        </w:rPr>
        <w:fldChar w:fldCharType="begin"/>
      </w:r>
      <w:r w:rsidRPr="00EF5256">
        <w:instrText>xe "Actions:Order of"</w:instrText>
      </w:r>
      <w:r w:rsidRPr="00EF5256">
        <w:rPr>
          <w:vanish/>
        </w:rPr>
        <w:fldChar w:fldCharType="end"/>
      </w:r>
      <w:r w:rsidRPr="00EF5256">
        <w:t xml:space="preserve"> that require you to select an existing order can be done in one of two ways:</w:t>
      </w:r>
    </w:p>
    <w:p w14:paraId="43F3A4C2" w14:textId="77777777" w:rsidR="004A5973" w:rsidRPr="00EF5256" w:rsidRDefault="004A5973" w:rsidP="00D41468">
      <w:pPr>
        <w:pStyle w:val="BlankLine"/>
      </w:pPr>
    </w:p>
    <w:p w14:paraId="75047779" w14:textId="77777777" w:rsidR="004A5973" w:rsidRPr="00EF5256" w:rsidRDefault="004A5973" w:rsidP="00D41468">
      <w:pPr>
        <w:pStyle w:val="ListMember"/>
      </w:pPr>
      <w:r w:rsidRPr="00EF5256">
        <w:tab/>
      </w:r>
      <w:r w:rsidRPr="00EF5256">
        <w:tab/>
        <w:t>Select the action.</w:t>
      </w:r>
    </w:p>
    <w:p w14:paraId="4768445C" w14:textId="77777777" w:rsidR="004A5973" w:rsidRPr="00EF5256" w:rsidRDefault="004A5973" w:rsidP="00D41468">
      <w:pPr>
        <w:pStyle w:val="ListMember"/>
      </w:pPr>
      <w:r w:rsidRPr="00EF5256">
        <w:tab/>
      </w:r>
      <w:r w:rsidRPr="00EF5256">
        <w:tab/>
        <w:t>Select the order.</w:t>
      </w:r>
    </w:p>
    <w:p w14:paraId="06134A61" w14:textId="77777777" w:rsidR="004A5973" w:rsidRPr="00EF5256" w:rsidRDefault="004A5973" w:rsidP="00D41468">
      <w:pPr>
        <w:pStyle w:val="ListMember"/>
      </w:pPr>
      <w:r w:rsidRPr="00EF5256">
        <w:t>Or</w:t>
      </w:r>
    </w:p>
    <w:p w14:paraId="2D190D42" w14:textId="77777777" w:rsidR="004A5973" w:rsidRPr="00EF5256" w:rsidRDefault="004A5973" w:rsidP="00D41468">
      <w:pPr>
        <w:pStyle w:val="BlankLine"/>
      </w:pPr>
    </w:p>
    <w:p w14:paraId="351E6249" w14:textId="77777777" w:rsidR="004A5973" w:rsidRPr="00EF5256" w:rsidRDefault="004A5973" w:rsidP="00D41468">
      <w:pPr>
        <w:pStyle w:val="ListMember"/>
      </w:pPr>
      <w:r w:rsidRPr="00EF5256">
        <w:tab/>
      </w:r>
      <w:r w:rsidRPr="00EF5256">
        <w:tab/>
        <w:t>Select the order.</w:t>
      </w:r>
    </w:p>
    <w:p w14:paraId="69AD6508" w14:textId="77777777" w:rsidR="004A5973" w:rsidRPr="00EF5256" w:rsidRDefault="004A5973" w:rsidP="00D41468">
      <w:pPr>
        <w:pStyle w:val="ListMember"/>
      </w:pPr>
      <w:r w:rsidRPr="00EF5256">
        <w:tab/>
      </w:r>
      <w:r w:rsidRPr="00EF5256">
        <w:tab/>
        <w:t>Select the action.</w:t>
      </w:r>
    </w:p>
    <w:p w14:paraId="3C09CDEE" w14:textId="77777777" w:rsidR="004A5973" w:rsidRPr="00EF5256" w:rsidRDefault="004A5973" w:rsidP="00D41468">
      <w:r w:rsidRPr="00EF5256">
        <w:t>The actions that are affected by this are:</w:t>
      </w:r>
    </w:p>
    <w:p w14:paraId="5F2DFE1F" w14:textId="77777777" w:rsidR="004A5973" w:rsidRPr="00EF5256" w:rsidRDefault="004A5973" w:rsidP="00D41468">
      <w:pPr>
        <w:pStyle w:val="BlankLine"/>
      </w:pPr>
    </w:p>
    <w:p w14:paraId="027AE33A" w14:textId="77777777" w:rsidR="004A5973" w:rsidRPr="00EF5256" w:rsidRDefault="004A5973" w:rsidP="00D41468">
      <w:pPr>
        <w:pStyle w:val="ListMember"/>
      </w:pPr>
      <w:r w:rsidRPr="00EF5256">
        <w:t>DD</w:t>
      </w:r>
      <w:r w:rsidRPr="00EF5256">
        <w:tab/>
        <w:t>Detailed Order Display</w:t>
      </w:r>
    </w:p>
    <w:p w14:paraId="3F6BD421" w14:textId="77777777" w:rsidR="004A5973" w:rsidRPr="00EF5256" w:rsidRDefault="004A5973" w:rsidP="00D41468">
      <w:pPr>
        <w:pStyle w:val="ListMember"/>
      </w:pPr>
      <w:r w:rsidRPr="00EF5256">
        <w:t>CM</w:t>
      </w:r>
      <w:r w:rsidRPr="00EF5256">
        <w:tab/>
        <w:t>Comment Order</w:t>
      </w:r>
    </w:p>
    <w:p w14:paraId="26B5C857" w14:textId="77777777" w:rsidR="004A5973" w:rsidRPr="00EF5256" w:rsidRDefault="004A5973" w:rsidP="00D41468">
      <w:pPr>
        <w:pStyle w:val="ListMember"/>
      </w:pPr>
      <w:r w:rsidRPr="00EF5256">
        <w:t>CT</w:t>
      </w:r>
      <w:r w:rsidRPr="00EF5256">
        <w:tab/>
        <w:t>Complete Request</w:t>
      </w:r>
    </w:p>
    <w:p w14:paraId="26D36DA0" w14:textId="77777777" w:rsidR="004A5973" w:rsidRPr="00EF5256" w:rsidRDefault="004A5973" w:rsidP="00D41468">
      <w:pPr>
        <w:pStyle w:val="ListMember"/>
      </w:pPr>
      <w:r w:rsidRPr="00EF5256">
        <w:t>DC</w:t>
      </w:r>
      <w:r w:rsidRPr="00EF5256">
        <w:tab/>
        <w:t>Discontinue Order</w:t>
      </w:r>
    </w:p>
    <w:p w14:paraId="1821598F" w14:textId="77777777" w:rsidR="004A5973" w:rsidRPr="00EF5256" w:rsidRDefault="004A5973" w:rsidP="00D41468">
      <w:pPr>
        <w:pStyle w:val="ListMember"/>
      </w:pPr>
      <w:r w:rsidRPr="00EF5256">
        <w:t>CY</w:t>
      </w:r>
      <w:r w:rsidRPr="00EF5256">
        <w:tab/>
        <w:t>Deny Request</w:t>
      </w:r>
    </w:p>
    <w:p w14:paraId="527592E6" w14:textId="77777777" w:rsidR="004A5973" w:rsidRPr="00EF5256" w:rsidRDefault="004A5973" w:rsidP="00D41468">
      <w:pPr>
        <w:pStyle w:val="ListMember"/>
      </w:pPr>
      <w:r w:rsidRPr="00EF5256">
        <w:t>FR</w:t>
      </w:r>
      <w:r w:rsidRPr="00EF5256">
        <w:tab/>
        <w:t>Forward Request</w:t>
      </w:r>
    </w:p>
    <w:p w14:paraId="03915421" w14:textId="77777777" w:rsidR="004A5973" w:rsidRPr="00EF5256" w:rsidRDefault="004A5973" w:rsidP="00D41468">
      <w:pPr>
        <w:pStyle w:val="ListMember"/>
      </w:pPr>
      <w:r w:rsidRPr="00EF5256">
        <w:t>RC</w:t>
      </w:r>
      <w:r w:rsidRPr="00EF5256">
        <w:tab/>
        <w:t>Received Request</w:t>
      </w:r>
    </w:p>
    <w:p w14:paraId="79552FE8" w14:textId="77777777" w:rsidR="004A5973" w:rsidRPr="00EF5256" w:rsidRDefault="004A5973" w:rsidP="00D41468">
      <w:pPr>
        <w:pStyle w:val="ListMember"/>
      </w:pPr>
      <w:r w:rsidRPr="00EF5256">
        <w:t>SC</w:t>
      </w:r>
      <w:r w:rsidRPr="00EF5256">
        <w:tab/>
        <w:t>Schedule</w:t>
      </w:r>
    </w:p>
    <w:p w14:paraId="541BC0C8" w14:textId="77777777" w:rsidR="004A5973" w:rsidRPr="00EF5256" w:rsidRDefault="004A5973" w:rsidP="00D41468">
      <w:pPr>
        <w:pStyle w:val="ListMember"/>
      </w:pPr>
      <w:r w:rsidRPr="00EF5256">
        <w:t>ER</w:t>
      </w:r>
      <w:r w:rsidRPr="00EF5256">
        <w:tab/>
        <w:t>Edit/Resubmit</w:t>
      </w:r>
    </w:p>
    <w:p w14:paraId="47BF88E8" w14:textId="77777777" w:rsidR="004A5973" w:rsidRPr="00EF5256" w:rsidRDefault="004A5973" w:rsidP="00D41468">
      <w:pPr>
        <w:pStyle w:val="Heading3"/>
      </w:pPr>
      <w:r w:rsidRPr="00EF5256">
        <w:br w:type="page"/>
      </w:r>
      <w:bookmarkStart w:id="335" w:name="_Toc421668539"/>
      <w:bookmarkStart w:id="336" w:name="_Toc421693966"/>
      <w:bookmarkStart w:id="337" w:name="_Toc422557697"/>
      <w:bookmarkStart w:id="338" w:name="_Toc421668538"/>
      <w:bookmarkStart w:id="339" w:name="_Toc421693965"/>
      <w:bookmarkStart w:id="340" w:name="_Toc401592259"/>
      <w:bookmarkStart w:id="341" w:name="_Toc402366896"/>
      <w:bookmarkStart w:id="342" w:name="_Toc6930170"/>
      <w:r w:rsidRPr="00EF5256">
        <w:lastRenderedPageBreak/>
        <w:t>Add Comment (CM) Action</w:t>
      </w:r>
      <w:bookmarkStart w:id="343" w:name="CM"/>
      <w:bookmarkEnd w:id="335"/>
      <w:bookmarkEnd w:id="336"/>
      <w:bookmarkEnd w:id="337"/>
      <w:bookmarkEnd w:id="343"/>
      <w:bookmarkEnd w:id="342"/>
      <w:r w:rsidRPr="00EF5256">
        <w:fldChar w:fldCharType="begin"/>
      </w:r>
      <w:r w:rsidRPr="00EF5256">
        <w:instrText>xe "Actions:Comment (CM)"</w:instrText>
      </w:r>
      <w:r w:rsidRPr="00EF5256">
        <w:fldChar w:fldCharType="end"/>
      </w:r>
      <w:r w:rsidRPr="00EF5256">
        <w:fldChar w:fldCharType="begin"/>
      </w:r>
      <w:r w:rsidRPr="00EF5256">
        <w:instrText>xe "Comment (CM)"</w:instrText>
      </w:r>
      <w:r w:rsidRPr="00EF5256">
        <w:fldChar w:fldCharType="end"/>
      </w:r>
    </w:p>
    <w:p w14:paraId="19F3F45D" w14:textId="77777777" w:rsidR="00437B58" w:rsidRPr="00EF5256" w:rsidRDefault="00437B58" w:rsidP="00D41468"/>
    <w:p w14:paraId="3EF26396" w14:textId="77777777" w:rsidR="004A5973" w:rsidRPr="00EF5256" w:rsidRDefault="004A5973" w:rsidP="00D41468">
      <w:r w:rsidRPr="00EF5256">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14:paraId="73E33620" w14:textId="77777777" w:rsidR="00437B58" w:rsidRPr="00EF5256" w:rsidRDefault="00437B58" w:rsidP="00D41468"/>
    <w:p w14:paraId="6EA05226" w14:textId="77777777" w:rsidR="004A5973" w:rsidRPr="00EF5256" w:rsidRDefault="004A5973" w:rsidP="00D41468">
      <w:r w:rsidRPr="00EF5256">
        <w:t>The Add Comment action can be performed by any user.</w:t>
      </w:r>
    </w:p>
    <w:p w14:paraId="177C64A2" w14:textId="77777777" w:rsidR="00437B58" w:rsidRPr="00EF5256" w:rsidRDefault="00437B58" w:rsidP="00D41468"/>
    <w:p w14:paraId="1A2D52D3" w14:textId="77777777" w:rsidR="004A5973" w:rsidRPr="00EF5256" w:rsidRDefault="004A5973" w:rsidP="00D41468">
      <w:r w:rsidRPr="00EF5256">
        <w:t>To use the Comment Order action from Windows:</w:t>
      </w:r>
    </w:p>
    <w:p w14:paraId="57CF366D" w14:textId="77777777" w:rsidR="00437B58" w:rsidRPr="00EF5256" w:rsidRDefault="00437B58" w:rsidP="00D41468"/>
    <w:p w14:paraId="4367E244" w14:textId="77777777" w:rsidR="004A5973" w:rsidRPr="00EF5256" w:rsidRDefault="004A5973" w:rsidP="00D41468">
      <w:pPr>
        <w:numPr>
          <w:ilvl w:val="0"/>
          <w:numId w:val="28"/>
        </w:numPr>
      </w:pPr>
      <w:r w:rsidRPr="00EF5256">
        <w:t>From the Consults tab, highlight the consult you want to add a comment to.</w:t>
      </w:r>
    </w:p>
    <w:p w14:paraId="03602F69" w14:textId="77777777" w:rsidR="004A5973" w:rsidRPr="00EF5256" w:rsidRDefault="004A5973" w:rsidP="00D41468">
      <w:pPr>
        <w:pStyle w:val="ListMember"/>
        <w:numPr>
          <w:ilvl w:val="0"/>
          <w:numId w:val="28"/>
        </w:numPr>
      </w:pPr>
      <w:r w:rsidRPr="00EF5256">
        <w:t>Select Action|Consult Request|Add Comment.</w:t>
      </w:r>
    </w:p>
    <w:p w14:paraId="1C07876B" w14:textId="77777777" w:rsidR="00437B58" w:rsidRPr="00EF5256" w:rsidRDefault="00437B58" w:rsidP="00D41468">
      <w:pPr>
        <w:pStyle w:val="ListMember"/>
      </w:pPr>
    </w:p>
    <w:p w14:paraId="67E2D728" w14:textId="77777777" w:rsidR="006D4858" w:rsidRPr="00EF5256" w:rsidRDefault="00A57AF7" w:rsidP="00D41468">
      <w:r w:rsidRPr="00EF5256">
        <w:rPr>
          <w:noProof/>
        </w:rPr>
        <w:drawing>
          <wp:inline distT="0" distB="0" distL="0" distR="0" wp14:anchorId="5C10191C" wp14:editId="70A03AC9">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14:paraId="0464F7B8" w14:textId="77777777" w:rsidR="00437B58" w:rsidRPr="00EF5256" w:rsidRDefault="00437B58" w:rsidP="00D41468">
      <w:pPr>
        <w:pStyle w:val="Note"/>
      </w:pPr>
    </w:p>
    <w:p w14:paraId="30800DAF" w14:textId="77777777" w:rsidR="004A5973" w:rsidRPr="00EF5256" w:rsidRDefault="00A57AF7" w:rsidP="00D41468">
      <w:pPr>
        <w:pStyle w:val="Note"/>
      </w:pPr>
      <w:r w:rsidRPr="00EF5256">
        <w:rPr>
          <w:noProof/>
        </w:rPr>
        <mc:AlternateContent>
          <mc:Choice Requires="wps">
            <w:drawing>
              <wp:anchor distT="0" distB="0" distL="114300" distR="114300" simplePos="0" relativeHeight="251700736" behindDoc="0" locked="0" layoutInCell="1" allowOverlap="1" wp14:anchorId="4DFC1546" wp14:editId="5AC8F99E">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17E631"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sidRPr="00EF5256">
        <w:rPr>
          <w:sz w:val="52"/>
        </w:rPr>
        <w:sym w:font="Wingdings" w:char="F046"/>
      </w:r>
      <w:r w:rsidR="004A5973" w:rsidRPr="00EF5256">
        <w:tab/>
        <w:t>Note:</w:t>
      </w:r>
      <w:r w:rsidR="004A5973" w:rsidRPr="00EF5256">
        <w:tab/>
        <w:t>If this were an Inter-Facility Consult, individuals from the other facility involved would not be on this list. In this case, the Notification System decides who to notify at the other facility by referring to Consults files.</w:t>
      </w:r>
    </w:p>
    <w:p w14:paraId="3B99C31F" w14:textId="77777777" w:rsidR="004A5973" w:rsidRPr="00EF5256" w:rsidRDefault="004A5973" w:rsidP="00D41468">
      <w:pPr>
        <w:pStyle w:val="ListMember"/>
      </w:pPr>
    </w:p>
    <w:p w14:paraId="14DF6038" w14:textId="77777777" w:rsidR="004A5973" w:rsidRPr="00EF5256" w:rsidRDefault="004A5973" w:rsidP="00D41468"/>
    <w:p w14:paraId="587B03A8" w14:textId="77777777" w:rsidR="004A5973" w:rsidRPr="00EF5256" w:rsidRDefault="004A5973" w:rsidP="00D41468">
      <w:pPr>
        <w:pStyle w:val="Heading3"/>
      </w:pPr>
      <w:r w:rsidRPr="00EF5256">
        <w:br w:type="page"/>
      </w:r>
      <w:bookmarkStart w:id="344" w:name="CX"/>
      <w:bookmarkStart w:id="345" w:name="_Toc6930171"/>
      <w:bookmarkEnd w:id="344"/>
      <w:r w:rsidRPr="00EF5256">
        <w:lastRenderedPageBreak/>
        <w:t>Cancel</w:t>
      </w:r>
      <w:r w:rsidRPr="00EF5256">
        <w:fldChar w:fldCharType="begin"/>
      </w:r>
      <w:r w:rsidRPr="00EF5256">
        <w:instrText xml:space="preserve"> XE "Cancel (CX)" </w:instrText>
      </w:r>
      <w:r w:rsidRPr="00EF5256">
        <w:fldChar w:fldCharType="end"/>
      </w:r>
      <w:r w:rsidRPr="00EF5256">
        <w:t xml:space="preserve"> (or Deny</w:t>
      </w:r>
      <w:r w:rsidRPr="00EF5256">
        <w:fldChar w:fldCharType="begin"/>
      </w:r>
      <w:r w:rsidRPr="00EF5256">
        <w:instrText xml:space="preserve"> XE "Deny" </w:instrText>
      </w:r>
      <w:r w:rsidRPr="00EF5256">
        <w:fldChar w:fldCharType="end"/>
      </w:r>
      <w:r w:rsidRPr="00EF5256">
        <w:t>) Consult</w:t>
      </w:r>
      <w:bookmarkEnd w:id="338"/>
      <w:bookmarkEnd w:id="339"/>
      <w:bookmarkEnd w:id="345"/>
    </w:p>
    <w:p w14:paraId="02483088" w14:textId="77777777" w:rsidR="00437B58" w:rsidRPr="00EF5256" w:rsidRDefault="00437B58" w:rsidP="00D41468"/>
    <w:p w14:paraId="267A857C" w14:textId="2DF80190" w:rsidR="004A5973" w:rsidRPr="00EF5256" w:rsidRDefault="004A5973" w:rsidP="00D41468">
      <w:r w:rsidRPr="00EF5256">
        <w:t>The Cancel action is one of several options the receiving clinic or service uses to process a request (see</w:t>
      </w:r>
      <w:r w:rsidRPr="00EF5256">
        <w:rPr>
          <w:i/>
        </w:rPr>
        <w:t xml:space="preserve"> </w:t>
      </w:r>
      <w:r w:rsidRPr="00EF5256">
        <w:rPr>
          <w:b/>
        </w:rPr>
        <w:t>Forward the Consult</w:t>
      </w:r>
      <w:r w:rsidRPr="00EF5256">
        <w:t xml:space="preserve"> under </w:t>
      </w:r>
      <w:r w:rsidRPr="00EF5256">
        <w:rPr>
          <w:b/>
        </w:rPr>
        <w:t>Work Flow</w:t>
      </w:r>
      <w:r w:rsidRPr="00EF5256">
        <w:t xml:space="preserve"> page </w:t>
      </w:r>
      <w:r w:rsidR="00233BB3" w:rsidRPr="00EF5256">
        <w:rPr>
          <w:noProof/>
        </w:rPr>
        <w:fldChar w:fldCharType="begin"/>
      </w:r>
      <w:r w:rsidR="00233BB3" w:rsidRPr="00EF5256">
        <w:rPr>
          <w:noProof/>
        </w:rPr>
        <w:instrText xml:space="preserve"> PAGEREF Forward  \* MERGEFORMAT </w:instrText>
      </w:r>
      <w:r w:rsidR="00233BB3" w:rsidRPr="00EF5256">
        <w:rPr>
          <w:noProof/>
        </w:rPr>
        <w:fldChar w:fldCharType="separate"/>
      </w:r>
      <w:r w:rsidR="00330081">
        <w:rPr>
          <w:noProof/>
        </w:rPr>
        <w:t>24</w:t>
      </w:r>
      <w:r w:rsidR="00233BB3" w:rsidRPr="00EF5256">
        <w:rPr>
          <w:noProof/>
        </w:rPr>
        <w:fldChar w:fldCharType="end"/>
      </w:r>
      <w:r w:rsidRPr="00EF5256">
        <w:t>).</w:t>
      </w:r>
    </w:p>
    <w:p w14:paraId="455FA2BE" w14:textId="77777777" w:rsidR="00437B58" w:rsidRPr="00EF5256" w:rsidRDefault="00437B58" w:rsidP="00D41468"/>
    <w:p w14:paraId="00F32274" w14:textId="77777777" w:rsidR="004A5973" w:rsidRPr="00EF5256" w:rsidRDefault="004A5973" w:rsidP="00D41468">
      <w:r w:rsidRPr="00EF5256">
        <w:t>The originating clinician is automatically sent an alert that the request has been canceled.</w:t>
      </w:r>
    </w:p>
    <w:p w14:paraId="0A7D5DF0" w14:textId="77777777" w:rsidR="005E5AB1" w:rsidRPr="00EF5256" w:rsidRDefault="004A5973" w:rsidP="00D41468">
      <w:r w:rsidRPr="00EF5256">
        <w:t xml:space="preserve">This action is provided for all update options in the Consults package. </w:t>
      </w:r>
    </w:p>
    <w:p w14:paraId="06897099" w14:textId="77777777" w:rsidR="00437B58" w:rsidRPr="00EF5256" w:rsidRDefault="00437B58" w:rsidP="00D41468"/>
    <w:p w14:paraId="61B1433B" w14:textId="77777777" w:rsidR="004A5973" w:rsidRPr="00EF5256" w:rsidRDefault="004A5973" w:rsidP="00D41468">
      <w:r w:rsidRPr="00EF5256">
        <w:t>Example:</w:t>
      </w:r>
    </w:p>
    <w:p w14:paraId="686D25FB" w14:textId="77777777" w:rsidR="004A5973" w:rsidRPr="00EF5256" w:rsidRDefault="004A5973" w:rsidP="00D41468">
      <w:pPr>
        <w:pStyle w:val="ListMember"/>
      </w:pPr>
    </w:p>
    <w:p w14:paraId="3E56F3C9" w14:textId="77777777" w:rsidR="004A5973" w:rsidRPr="00EF5256" w:rsidRDefault="004A5973" w:rsidP="00D41468">
      <w:pPr>
        <w:pStyle w:val="ComputerScreen"/>
      </w:pPr>
      <w:r w:rsidRPr="00EF5256">
        <w:t xml:space="preserve">Select Consult Management Option: </w:t>
      </w:r>
      <w:r w:rsidRPr="00EF5256">
        <w:rPr>
          <w:b/>
        </w:rPr>
        <w:t>CS</w:t>
      </w:r>
      <w:r w:rsidRPr="00EF5256">
        <w:t xml:space="preserve">  Consult Service Tracking</w:t>
      </w:r>
    </w:p>
    <w:p w14:paraId="28D34B8D" w14:textId="77777777" w:rsidR="007716B2" w:rsidRPr="00EF5256" w:rsidRDefault="007716B2" w:rsidP="00D41468">
      <w:pPr>
        <w:pStyle w:val="ComputerScreen"/>
      </w:pPr>
      <w:r w:rsidRPr="00EF5256">
        <w:t xml:space="preserve">Select Patient: </w:t>
      </w:r>
      <w:r w:rsidRPr="00EF5256">
        <w:rPr>
          <w:b/>
        </w:rPr>
        <w:t>CPRSPATIENT,FO</w:t>
      </w:r>
      <w:r w:rsidRPr="00EF5256">
        <w:t>UR           01-01-51     666123456     YES     SC VET</w:t>
      </w:r>
    </w:p>
    <w:p w14:paraId="4D06186B" w14:textId="77777777" w:rsidR="007716B2" w:rsidRPr="00EF5256" w:rsidRDefault="007716B2" w:rsidP="00D41468">
      <w:pPr>
        <w:pStyle w:val="ComputerScreen"/>
      </w:pPr>
      <w:r w:rsidRPr="00EF5256">
        <w:t xml:space="preserve">ERAN    </w:t>
      </w:r>
    </w:p>
    <w:p w14:paraId="7DE3A38C" w14:textId="77777777" w:rsidR="004A5973" w:rsidRPr="00EF5256" w:rsidRDefault="004A5973" w:rsidP="00D41468">
      <w:pPr>
        <w:pStyle w:val="ComputerScreen"/>
      </w:pPr>
    </w:p>
    <w:p w14:paraId="21063A88"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070032E0"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2DAC6915" w14:textId="77777777" w:rsidR="004A5973" w:rsidRPr="00EF5256" w:rsidRDefault="004A5973" w:rsidP="00D41468">
      <w:pPr>
        <w:pStyle w:val="ListMember"/>
      </w:pPr>
    </w:p>
    <w:p w14:paraId="4A481CD3" w14:textId="77777777" w:rsidR="004A5973" w:rsidRPr="00EF5256" w:rsidRDefault="004A5973" w:rsidP="00D41468">
      <w:pPr>
        <w:pStyle w:val="ComputerScreen"/>
      </w:pPr>
      <w:r w:rsidRPr="00EF5256">
        <w:t>CONSULT TRACKING              Jun 19, 1997 04:21:18          Page:   1 of   1</w:t>
      </w:r>
      <w:r w:rsidRPr="00EF5256">
        <w:sym w:font="Symbol" w:char="F07F"/>
      </w:r>
    </w:p>
    <w:p w14:paraId="4B86AE75" w14:textId="77777777" w:rsidR="005E5AB1" w:rsidRPr="00EF5256" w:rsidRDefault="005E5AB1" w:rsidP="00D41468">
      <w:pPr>
        <w:pStyle w:val="ComputerScreen"/>
      </w:pPr>
      <w:r w:rsidRPr="00EF5256">
        <w:t>CPRSPATIENT,FOUR 666-43-8796          2B M              DEC 4,1949 (50)   &lt;CAD&gt;</w:t>
      </w:r>
    </w:p>
    <w:p w14:paraId="08DF9640" w14:textId="77777777" w:rsidR="004A5973" w:rsidRPr="00EF5256" w:rsidRDefault="004A5973" w:rsidP="00D41468">
      <w:pPr>
        <w:pStyle w:val="ComputerScreen"/>
      </w:pPr>
      <w:r w:rsidRPr="00EF5256">
        <w:t xml:space="preserve">                                                                 Wt.(lb): 184</w:t>
      </w:r>
    </w:p>
    <w:p w14:paraId="0493BD44" w14:textId="77777777" w:rsidR="004A5973" w:rsidRPr="00EF5256" w:rsidRDefault="004A5973" w:rsidP="00D41468">
      <w:pPr>
        <w:pStyle w:val="ComputerScreen"/>
      </w:pPr>
      <w:r w:rsidRPr="00EF5256">
        <w:t xml:space="preserve">   Requested  St     No.   Consult/Procedure Request                         </w:t>
      </w:r>
      <w:r w:rsidRPr="00EF5256">
        <w:sym w:font="Symbol" w:char="F07F"/>
      </w:r>
    </w:p>
    <w:p w14:paraId="32D08D08" w14:textId="77777777" w:rsidR="004A5973" w:rsidRPr="00EF5256" w:rsidRDefault="004A5973" w:rsidP="00D41468">
      <w:pPr>
        <w:pStyle w:val="ComputerScreen"/>
      </w:pPr>
      <w:r w:rsidRPr="00EF5256">
        <w:t xml:space="preserve">1  02/03/97   a      999   PULMONARY Consult                         </w:t>
      </w:r>
    </w:p>
    <w:p w14:paraId="05BF2FA5" w14:textId="77777777" w:rsidR="004A5973" w:rsidRPr="00EF5256" w:rsidRDefault="004A5973" w:rsidP="00D41468">
      <w:pPr>
        <w:pStyle w:val="ComputerScreen"/>
      </w:pPr>
      <w:r w:rsidRPr="00EF5256">
        <w:t xml:space="preserve">2  02/03/97   a      989   PULMONARY Consult                         </w:t>
      </w:r>
    </w:p>
    <w:p w14:paraId="12938836" w14:textId="77777777" w:rsidR="004A5973" w:rsidRPr="00EF5256" w:rsidRDefault="004A5973" w:rsidP="00D41468">
      <w:pPr>
        <w:pStyle w:val="ComputerScreen"/>
      </w:pPr>
      <w:r w:rsidRPr="00EF5256">
        <w:t xml:space="preserve">3  02/03/97   c      929  *PULMONARY Consult                         </w:t>
      </w:r>
    </w:p>
    <w:p w14:paraId="40DD4D18" w14:textId="77777777" w:rsidR="004A5973" w:rsidRPr="00EF5256" w:rsidRDefault="004A5973" w:rsidP="00D41468">
      <w:pPr>
        <w:pStyle w:val="ComputerScreen"/>
      </w:pPr>
      <w:r w:rsidRPr="00EF5256">
        <w:t xml:space="preserve">4  02/03/97   c      873  *PULMONARY Consult                         </w:t>
      </w:r>
    </w:p>
    <w:p w14:paraId="04E36485" w14:textId="77777777" w:rsidR="004A5973" w:rsidRPr="00EF5256" w:rsidRDefault="004A5973" w:rsidP="00D41468">
      <w:pPr>
        <w:pStyle w:val="ComputerScreen"/>
      </w:pPr>
      <w:r w:rsidRPr="00EF5256">
        <w:t xml:space="preserve">5  01/09/97   c      872   PULMONARY UGI                             </w:t>
      </w:r>
    </w:p>
    <w:p w14:paraId="2293EAC8" w14:textId="77777777" w:rsidR="004A5973" w:rsidRPr="00EF5256" w:rsidRDefault="004A5973" w:rsidP="00D41468">
      <w:pPr>
        <w:pStyle w:val="ComputerScreen"/>
      </w:pPr>
      <w:r w:rsidRPr="00EF5256">
        <w:t xml:space="preserve">6  09/06/96   dc     500   PULMONARY ECHO                            </w:t>
      </w:r>
    </w:p>
    <w:p w14:paraId="1FA2B16E" w14:textId="77777777" w:rsidR="004A5973" w:rsidRPr="00EF5256" w:rsidRDefault="004A5973" w:rsidP="00D41468">
      <w:pPr>
        <w:pStyle w:val="ComputerScreen"/>
      </w:pPr>
      <w:r w:rsidRPr="00EF5256">
        <w:t xml:space="preserve">7  03/05/92   dc     444   PULMONARY Electrocardiogram               </w:t>
      </w:r>
    </w:p>
    <w:p w14:paraId="3F7D9A55" w14:textId="77777777" w:rsidR="004A5973" w:rsidRPr="00EF5256" w:rsidRDefault="004A5973" w:rsidP="00D41468">
      <w:pPr>
        <w:pStyle w:val="ComputerScreen"/>
      </w:pPr>
    </w:p>
    <w:p w14:paraId="509692C2" w14:textId="77777777" w:rsidR="004A5973" w:rsidRPr="00EF5256" w:rsidRDefault="004A5973" w:rsidP="00D41468">
      <w:pPr>
        <w:pStyle w:val="ComputerScreen"/>
      </w:pPr>
    </w:p>
    <w:p w14:paraId="3B88FB30" w14:textId="77777777" w:rsidR="004A5973" w:rsidRPr="00EF5256" w:rsidRDefault="004A5973" w:rsidP="00D41468">
      <w:pPr>
        <w:pStyle w:val="ComputerScreen"/>
      </w:pPr>
    </w:p>
    <w:p w14:paraId="11192AB2" w14:textId="77777777" w:rsidR="004A5973" w:rsidRPr="00EF5256" w:rsidRDefault="004A5973" w:rsidP="00D41468">
      <w:pPr>
        <w:pStyle w:val="ComputerScreen"/>
      </w:pPr>
    </w:p>
    <w:p w14:paraId="0D87A25E" w14:textId="77777777" w:rsidR="004A5973" w:rsidRPr="00EF5256" w:rsidRDefault="004A5973" w:rsidP="00D41468">
      <w:pPr>
        <w:pStyle w:val="ComputerScreen"/>
      </w:pPr>
    </w:p>
    <w:p w14:paraId="276CB05D" w14:textId="77777777" w:rsidR="004A5973" w:rsidRPr="00EF5256" w:rsidRDefault="004A5973" w:rsidP="00D41468">
      <w:pPr>
        <w:pStyle w:val="CScreenReversed"/>
      </w:pPr>
      <w:r w:rsidRPr="00EF5256">
        <w:t xml:space="preserve">          Enter ?? for more actions                                             </w:t>
      </w:r>
    </w:p>
    <w:p w14:paraId="0FB6ACD1" w14:textId="77777777" w:rsidR="004A5973" w:rsidRPr="00EF5256" w:rsidRDefault="004A5973" w:rsidP="00D41468">
      <w:pPr>
        <w:pStyle w:val="ComputerScreen"/>
      </w:pPr>
      <w:r w:rsidRPr="00EF5256">
        <w:t>SP Select Patient   FR Forward          CT Complete/Update  RT Results Display</w:t>
      </w:r>
    </w:p>
    <w:p w14:paraId="6E1076E9" w14:textId="77777777" w:rsidR="004A5973" w:rsidRPr="00EF5256" w:rsidRDefault="004A5973" w:rsidP="00D41468">
      <w:pPr>
        <w:pStyle w:val="ComputerScreen"/>
      </w:pPr>
      <w:r w:rsidRPr="00EF5256">
        <w:t>CV Change View ...  CX Cancel (Deny)    MA Make Addendum    PF Print Form 513</w:t>
      </w:r>
    </w:p>
    <w:p w14:paraId="08AEB033" w14:textId="77777777" w:rsidR="004A5973" w:rsidRPr="00EF5256" w:rsidRDefault="004A5973" w:rsidP="00D41468">
      <w:pPr>
        <w:pStyle w:val="ComputerScreen"/>
      </w:pPr>
      <w:r w:rsidRPr="00EF5256">
        <w:t>RC Receive          DC Discontinue      SF Sig Findings     RM Remove Med Rslt</w:t>
      </w:r>
    </w:p>
    <w:p w14:paraId="30AA4934" w14:textId="77777777" w:rsidR="004A5973" w:rsidRPr="00EF5256" w:rsidRDefault="004A5973" w:rsidP="00D41468">
      <w:pPr>
        <w:pStyle w:val="ComputerScreen"/>
      </w:pPr>
      <w:r w:rsidRPr="00EF5256">
        <w:t>SC Schedule         CM Add Comment      DD Detailed Display ER Edit/Resubmit</w:t>
      </w:r>
    </w:p>
    <w:p w14:paraId="0FC71DF8" w14:textId="77777777" w:rsidR="004A5973" w:rsidRPr="00EF5256" w:rsidRDefault="004A5973" w:rsidP="00D41468">
      <w:pPr>
        <w:pStyle w:val="ComputerScreen"/>
        <w:rPr>
          <w:b/>
        </w:rPr>
      </w:pPr>
      <w:r w:rsidRPr="00EF5256">
        <w:t xml:space="preserve">Select: Quit// </w:t>
      </w:r>
      <w:r w:rsidRPr="00EF5256">
        <w:rPr>
          <w:b/>
        </w:rPr>
        <w:t xml:space="preserve">CX </w:t>
      </w:r>
      <w:r w:rsidRPr="00EF5256">
        <w:t xml:space="preserve">  Cancel (Deny)</w:t>
      </w:r>
    </w:p>
    <w:p w14:paraId="64D570E8" w14:textId="77777777" w:rsidR="004A5973" w:rsidRPr="00EF5256" w:rsidRDefault="004A5973" w:rsidP="00D41468">
      <w:pPr>
        <w:pStyle w:val="BlankLine"/>
      </w:pPr>
    </w:p>
    <w:p w14:paraId="6B596EDD" w14:textId="77777777" w:rsidR="004A5973" w:rsidRPr="00EF5256" w:rsidRDefault="004A5973" w:rsidP="00D41468">
      <w:pPr>
        <w:pStyle w:val="ComputerScreen"/>
      </w:pPr>
      <w:r w:rsidRPr="00EF5256">
        <w:t xml:space="preserve">CHOOSE No. 1-2: </w:t>
      </w:r>
      <w:r w:rsidRPr="00EF5256">
        <w:rPr>
          <w:b/>
        </w:rPr>
        <w:t>2</w:t>
      </w:r>
    </w:p>
    <w:p w14:paraId="60FEF46B" w14:textId="77777777" w:rsidR="004A5973" w:rsidRPr="00EF5256" w:rsidRDefault="004A5973" w:rsidP="00D41468">
      <w:pPr>
        <w:pStyle w:val="ComputerScreen"/>
      </w:pPr>
      <w:r w:rsidRPr="00EF5256">
        <w:t xml:space="preserve">Responsible Clinician: </w:t>
      </w:r>
      <w:r w:rsidR="005E5AB1" w:rsidRPr="00EF5256">
        <w:rPr>
          <w:b/>
        </w:rPr>
        <w:t>CPRSPROVIDER</w:t>
      </w:r>
      <w:r w:rsidRPr="00EF5256">
        <w:t>,</w:t>
      </w:r>
      <w:r w:rsidR="005E5AB1" w:rsidRPr="00EF5256">
        <w:t>TWO</w:t>
      </w:r>
      <w:r w:rsidRPr="00EF5256">
        <w:t xml:space="preserve">         CRS          PHYSICIAN</w:t>
      </w:r>
    </w:p>
    <w:p w14:paraId="2FF38882" w14:textId="77777777" w:rsidR="004A5973" w:rsidRPr="00EF5256" w:rsidRDefault="004A5973" w:rsidP="00D41468">
      <w:pPr>
        <w:pStyle w:val="ComputerScreen"/>
      </w:pPr>
      <w:r w:rsidRPr="00EF5256">
        <w:t xml:space="preserve">Date/Time of Actual Activity: NOW// </w:t>
      </w:r>
      <w:r w:rsidRPr="00EF5256">
        <w:rPr>
          <w:b/>
        </w:rPr>
        <w:t>&lt;Enter&gt;</w:t>
      </w:r>
      <w:r w:rsidRPr="00EF5256">
        <w:t xml:space="preserve"> (JUN 19, 1997@04:21)</w:t>
      </w:r>
    </w:p>
    <w:p w14:paraId="2CC8C2B0" w14:textId="77777777" w:rsidR="004A5973" w:rsidRPr="00EF5256" w:rsidRDefault="004A5973" w:rsidP="00D41468">
      <w:pPr>
        <w:pStyle w:val="ComputerScreen"/>
        <w:rPr>
          <w:lang w:val="fr-FR"/>
        </w:rPr>
      </w:pPr>
      <w:r w:rsidRPr="00EF5256">
        <w:rPr>
          <w:lang w:val="fr-FR"/>
        </w:rPr>
        <w:t>Enter COMMENT:</w:t>
      </w:r>
    </w:p>
    <w:p w14:paraId="2CE19D26" w14:textId="77777777" w:rsidR="004A5973" w:rsidRPr="00EF5256" w:rsidRDefault="004A5973" w:rsidP="00D41468">
      <w:pPr>
        <w:pStyle w:val="ComputerScreen"/>
        <w:rPr>
          <w:lang w:val="fr-FR"/>
        </w:rPr>
      </w:pPr>
      <w:r w:rsidRPr="00EF5256">
        <w:rPr>
          <w:lang w:val="fr-FR"/>
        </w:rPr>
        <w:t xml:space="preserve">  1&gt;Duplicate Consult</w:t>
      </w:r>
    </w:p>
    <w:p w14:paraId="66569205" w14:textId="77777777" w:rsidR="004A5973" w:rsidRPr="00EF5256" w:rsidRDefault="004A5973" w:rsidP="00D41468">
      <w:pPr>
        <w:pStyle w:val="ComputerScreen"/>
        <w:rPr>
          <w:lang w:val="fr-FR"/>
        </w:rPr>
      </w:pPr>
      <w:r w:rsidRPr="00EF5256">
        <w:rPr>
          <w:lang w:val="fr-FR"/>
        </w:rPr>
        <w:t xml:space="preserve">  2&gt; &lt;Enter&gt;</w:t>
      </w:r>
    </w:p>
    <w:p w14:paraId="222CB424" w14:textId="77777777" w:rsidR="004A5973" w:rsidRPr="00EF5256" w:rsidRDefault="004A5973" w:rsidP="00D41468">
      <w:pPr>
        <w:pStyle w:val="ComputerScreen"/>
      </w:pPr>
      <w:r w:rsidRPr="00EF5256">
        <w:t xml:space="preserve">EDIT Option: </w:t>
      </w:r>
      <w:r w:rsidRPr="00EF5256">
        <w:rPr>
          <w:b/>
        </w:rPr>
        <w:t>&lt;Enter&gt;</w:t>
      </w:r>
    </w:p>
    <w:p w14:paraId="28079941" w14:textId="77777777" w:rsidR="004A5973" w:rsidRPr="00EF5256" w:rsidRDefault="004A5973" w:rsidP="00D41468">
      <w:pPr>
        <w:pStyle w:val="ListMember"/>
      </w:pPr>
    </w:p>
    <w:p w14:paraId="468F13BA" w14:textId="77777777" w:rsidR="004A5973" w:rsidRPr="00EF5256" w:rsidRDefault="004A5973" w:rsidP="00D41468">
      <w:pPr>
        <w:pStyle w:val="ListMember"/>
      </w:pPr>
      <w:r w:rsidRPr="00EF5256">
        <w:t>(Continued on next page.)</w:t>
      </w:r>
    </w:p>
    <w:p w14:paraId="79F49A7D" w14:textId="77777777" w:rsidR="004A5973" w:rsidRPr="00EF5256" w:rsidRDefault="004A5973" w:rsidP="00D41468">
      <w:pPr>
        <w:pStyle w:val="ComputerScreen"/>
      </w:pPr>
      <w:r w:rsidRPr="00EF5256">
        <w:br w:type="page"/>
      </w:r>
      <w:r w:rsidRPr="00EF5256">
        <w:lastRenderedPageBreak/>
        <w:t>CONSULT TRACKING              Jun 19, 1997 04:22:02          Page:   1 of   1</w:t>
      </w:r>
    </w:p>
    <w:p w14:paraId="37D79809" w14:textId="77777777" w:rsidR="005E5AB1" w:rsidRPr="00EF5256" w:rsidRDefault="005E5AB1" w:rsidP="00D41468">
      <w:pPr>
        <w:pStyle w:val="ComputerScreen"/>
      </w:pPr>
      <w:r w:rsidRPr="00EF5256">
        <w:t>CPRSPATIENT,FOUR 666-43-8796          2B M              DEC 4,1949 (50)   &lt;CAD&gt;</w:t>
      </w:r>
    </w:p>
    <w:p w14:paraId="64F05707" w14:textId="77777777" w:rsidR="004A5973" w:rsidRPr="00EF5256" w:rsidRDefault="004A5973" w:rsidP="00D41468">
      <w:pPr>
        <w:pStyle w:val="ComputerScreen"/>
      </w:pPr>
      <w:r w:rsidRPr="00EF5256">
        <w:t xml:space="preserve">                                                                 Wt.(lb): 184</w:t>
      </w:r>
    </w:p>
    <w:p w14:paraId="73478580" w14:textId="77777777" w:rsidR="004A5973" w:rsidRPr="00EF5256" w:rsidRDefault="004A5973" w:rsidP="00D41468">
      <w:pPr>
        <w:pStyle w:val="ComputerScreen"/>
      </w:pPr>
      <w:r w:rsidRPr="00EF5256">
        <w:t xml:space="preserve">   Requested  St     No.   Consult/Procedure Request                        </w:t>
      </w:r>
    </w:p>
    <w:p w14:paraId="19D9772A" w14:textId="77777777" w:rsidR="004A5973" w:rsidRPr="00EF5256" w:rsidRDefault="004A5973" w:rsidP="00D41468">
      <w:pPr>
        <w:pStyle w:val="ComputerScreen"/>
      </w:pPr>
      <w:r w:rsidRPr="00EF5256">
        <w:t xml:space="preserve">1  02/03/97   x      999   PULMONARY Consult                         </w:t>
      </w:r>
    </w:p>
    <w:p w14:paraId="46BD3CE1" w14:textId="77777777" w:rsidR="004A5973" w:rsidRPr="00EF5256" w:rsidRDefault="004A5973" w:rsidP="00D41468">
      <w:pPr>
        <w:pStyle w:val="ComputerScreen"/>
      </w:pPr>
      <w:r w:rsidRPr="00EF5256">
        <w:t xml:space="preserve">2  02/03/97   a      989   PULMONARY Consult                         </w:t>
      </w:r>
    </w:p>
    <w:p w14:paraId="64D56D89" w14:textId="77777777" w:rsidR="004A5973" w:rsidRPr="00EF5256" w:rsidRDefault="004A5973" w:rsidP="00D41468">
      <w:pPr>
        <w:pStyle w:val="ComputerScreen"/>
      </w:pPr>
      <w:r w:rsidRPr="00EF5256">
        <w:t xml:space="preserve">3  02/03/97   c      929  *PULMONARY Consult                         </w:t>
      </w:r>
    </w:p>
    <w:p w14:paraId="6AD80CE4" w14:textId="77777777" w:rsidR="004A5973" w:rsidRPr="00EF5256" w:rsidRDefault="004A5973" w:rsidP="00D41468">
      <w:pPr>
        <w:pStyle w:val="ComputerScreen"/>
      </w:pPr>
      <w:r w:rsidRPr="00EF5256">
        <w:t xml:space="preserve">4  02/03/97   c      873  *PULMONARY Consult                         </w:t>
      </w:r>
    </w:p>
    <w:p w14:paraId="7D7364C9" w14:textId="77777777" w:rsidR="004A5973" w:rsidRPr="00EF5256" w:rsidRDefault="004A5973" w:rsidP="00D41468">
      <w:pPr>
        <w:pStyle w:val="ComputerScreen"/>
      </w:pPr>
      <w:r w:rsidRPr="00EF5256">
        <w:t xml:space="preserve">5  01/09/97   c      872   PULMONARY UGI                             </w:t>
      </w:r>
    </w:p>
    <w:p w14:paraId="4EEE6AD4" w14:textId="77777777" w:rsidR="004A5973" w:rsidRPr="00EF5256" w:rsidRDefault="004A5973" w:rsidP="00D41468">
      <w:pPr>
        <w:pStyle w:val="ComputerScreen"/>
      </w:pPr>
      <w:r w:rsidRPr="00EF5256">
        <w:t xml:space="preserve">6  09/06/96   dc     500   PULMONARY ECHO                            </w:t>
      </w:r>
    </w:p>
    <w:p w14:paraId="2B8531F1" w14:textId="77777777" w:rsidR="004A5973" w:rsidRPr="00EF5256" w:rsidRDefault="004A5973" w:rsidP="00D41468">
      <w:pPr>
        <w:pStyle w:val="ComputerScreen"/>
      </w:pPr>
      <w:r w:rsidRPr="00EF5256">
        <w:t xml:space="preserve">7  03/05/92   dc     444   PULMONARY Electrocardiogram               </w:t>
      </w:r>
    </w:p>
    <w:p w14:paraId="2FD9A5BF" w14:textId="77777777" w:rsidR="004A5973" w:rsidRPr="00EF5256" w:rsidRDefault="004A5973" w:rsidP="00D41468">
      <w:pPr>
        <w:pStyle w:val="ComputerScreen"/>
      </w:pPr>
    </w:p>
    <w:p w14:paraId="4BB856E5" w14:textId="77777777" w:rsidR="004A5973" w:rsidRPr="00EF5256" w:rsidRDefault="004A5973" w:rsidP="00D41468">
      <w:pPr>
        <w:pStyle w:val="ComputerScreen"/>
      </w:pPr>
    </w:p>
    <w:p w14:paraId="79EA661B" w14:textId="77777777" w:rsidR="004A5973" w:rsidRPr="00EF5256" w:rsidRDefault="004A5973" w:rsidP="00D41468">
      <w:pPr>
        <w:pStyle w:val="ComputerScreen"/>
      </w:pPr>
    </w:p>
    <w:p w14:paraId="305C0EA0" w14:textId="77777777" w:rsidR="004A5973" w:rsidRPr="00EF5256" w:rsidRDefault="004A5973" w:rsidP="00D41468">
      <w:pPr>
        <w:pStyle w:val="ComputerScreen"/>
      </w:pPr>
    </w:p>
    <w:p w14:paraId="56A9CA7E" w14:textId="77777777" w:rsidR="004A5973" w:rsidRPr="00EF5256" w:rsidRDefault="004A5973" w:rsidP="00D41468">
      <w:pPr>
        <w:pStyle w:val="ComputerScreen"/>
      </w:pPr>
    </w:p>
    <w:p w14:paraId="4ACA30B8" w14:textId="77777777" w:rsidR="004A5973" w:rsidRPr="00EF5256" w:rsidRDefault="004A5973" w:rsidP="00D41468">
      <w:pPr>
        <w:pStyle w:val="CScreenReversed"/>
      </w:pPr>
      <w:r w:rsidRPr="00EF5256">
        <w:t xml:space="preserve">          Enter ?? for more actions                                             </w:t>
      </w:r>
    </w:p>
    <w:p w14:paraId="49BBE0BB" w14:textId="77777777" w:rsidR="004A5973" w:rsidRPr="00EF5256" w:rsidRDefault="004A5973" w:rsidP="00D41468">
      <w:pPr>
        <w:pStyle w:val="ComputerScreen"/>
      </w:pPr>
      <w:r w:rsidRPr="00EF5256">
        <w:t>SP Select Patient   FR Forward          CT Complete/Update  RT Results Display</w:t>
      </w:r>
    </w:p>
    <w:p w14:paraId="47A93043" w14:textId="77777777" w:rsidR="004A5973" w:rsidRPr="00EF5256" w:rsidRDefault="004A5973" w:rsidP="00D41468">
      <w:pPr>
        <w:pStyle w:val="ComputerScreen"/>
      </w:pPr>
      <w:r w:rsidRPr="00EF5256">
        <w:t>CV Change View ...  CX Cancel (Deny)    MA Make Addendum    PF Print Form 513</w:t>
      </w:r>
    </w:p>
    <w:p w14:paraId="40AD5B5F" w14:textId="77777777" w:rsidR="004A5973" w:rsidRPr="00EF5256" w:rsidRDefault="004A5973" w:rsidP="00D41468">
      <w:pPr>
        <w:pStyle w:val="ComputerScreen"/>
      </w:pPr>
      <w:r w:rsidRPr="00EF5256">
        <w:t>RC Receive          DC Discontinue      SF Sig Findings     RM Remove Med Rslt</w:t>
      </w:r>
    </w:p>
    <w:p w14:paraId="55972DF7" w14:textId="77777777" w:rsidR="004A5973" w:rsidRPr="00EF5256" w:rsidRDefault="004A5973" w:rsidP="00D41468">
      <w:pPr>
        <w:pStyle w:val="ComputerScreen"/>
      </w:pPr>
      <w:r w:rsidRPr="00EF5256">
        <w:t>SC Schedule         CM Add Comment      DD Detailed Display ER Edit/Resubmit</w:t>
      </w:r>
    </w:p>
    <w:p w14:paraId="23CB507F" w14:textId="77777777" w:rsidR="004A5973" w:rsidRPr="00EF5256" w:rsidRDefault="004A5973" w:rsidP="00D41468">
      <w:pPr>
        <w:pStyle w:val="ComputerScreen"/>
      </w:pPr>
      <w:r w:rsidRPr="00EF5256">
        <w:t xml:space="preserve">Select: Quit// </w:t>
      </w:r>
    </w:p>
    <w:p w14:paraId="49DBE3F7" w14:textId="77777777" w:rsidR="004A5973" w:rsidRPr="00EF5256" w:rsidRDefault="004A5973" w:rsidP="00D41468">
      <w:pPr>
        <w:pStyle w:val="ListMember"/>
      </w:pPr>
    </w:p>
    <w:p w14:paraId="13C54DAE" w14:textId="77777777" w:rsidR="004A5973" w:rsidRPr="00EF5256" w:rsidRDefault="004A5973" w:rsidP="00D41468">
      <w:pPr>
        <w:pStyle w:val="ListMember"/>
      </w:pPr>
      <w:r w:rsidRPr="00EF5256">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rsidRPr="00EF5256">
        <w:br w:type="page"/>
      </w:r>
      <w:bookmarkStart w:id="346" w:name="_Toc401592260"/>
      <w:bookmarkStart w:id="347" w:name="_Toc402366897"/>
      <w:bookmarkStart w:id="348" w:name="_Toc421668540"/>
      <w:bookmarkStart w:id="349" w:name="_Toc421693967"/>
      <w:bookmarkEnd w:id="340"/>
      <w:bookmarkEnd w:id="341"/>
    </w:p>
    <w:p w14:paraId="1341C29D" w14:textId="77777777" w:rsidR="004A5973" w:rsidRPr="00EF5256" w:rsidRDefault="004A5973" w:rsidP="00D41468">
      <w:pPr>
        <w:pStyle w:val="Heading3"/>
      </w:pPr>
      <w:bookmarkStart w:id="350" w:name="_Toc421668556"/>
      <w:bookmarkStart w:id="351" w:name="_Toc421693983"/>
      <w:bookmarkStart w:id="352" w:name="_Toc6930172"/>
      <w:r w:rsidRPr="00EF5256">
        <w:lastRenderedPageBreak/>
        <w:t>Change View (CV)</w:t>
      </w:r>
      <w:r w:rsidRPr="00EF5256">
        <w:fldChar w:fldCharType="begin"/>
      </w:r>
      <w:r w:rsidRPr="00EF5256">
        <w:instrText xml:space="preserve"> XE "Change View (CV)" </w:instrText>
      </w:r>
      <w:r w:rsidRPr="00EF5256">
        <w:fldChar w:fldCharType="end"/>
      </w:r>
      <w:r w:rsidRPr="00EF5256">
        <w:t xml:space="preserve"> Action</w:t>
      </w:r>
      <w:bookmarkEnd w:id="350"/>
      <w:bookmarkEnd w:id="351"/>
      <w:bookmarkEnd w:id="352"/>
      <w:r w:rsidRPr="00EF5256">
        <w:t xml:space="preserve"> </w:t>
      </w:r>
      <w:r w:rsidRPr="00EF5256">
        <w:fldChar w:fldCharType="begin"/>
      </w:r>
      <w:r w:rsidRPr="00EF5256">
        <w:instrText>xe "View by Status (ST)"</w:instrText>
      </w:r>
      <w:r w:rsidRPr="00EF5256">
        <w:fldChar w:fldCharType="end"/>
      </w:r>
      <w:r w:rsidRPr="00EF5256">
        <w:rPr>
          <w:vanish/>
        </w:rPr>
        <w:t xml:space="preserve"> </w:t>
      </w:r>
      <w:r w:rsidRPr="00EF5256">
        <w:rPr>
          <w:vanish/>
        </w:rPr>
        <w:fldChar w:fldCharType="begin"/>
      </w:r>
      <w:r w:rsidRPr="00EF5256">
        <w:instrText>xe "Actions:View by Status (ST)"</w:instrText>
      </w:r>
      <w:r w:rsidRPr="00EF5256">
        <w:rPr>
          <w:vanish/>
        </w:rPr>
        <w:fldChar w:fldCharType="end"/>
      </w:r>
      <w:r w:rsidRPr="00EF5256">
        <w:rPr>
          <w:vanish/>
        </w:rPr>
        <w:t xml:space="preserve"> </w:t>
      </w:r>
      <w:r w:rsidRPr="00EF5256">
        <w:rPr>
          <w:vanish/>
        </w:rPr>
        <w:fldChar w:fldCharType="begin"/>
      </w:r>
      <w:r w:rsidRPr="00EF5256">
        <w:instrText>xe "Actions:Change View (CV)"</w:instrText>
      </w:r>
      <w:r w:rsidRPr="00EF5256">
        <w:rPr>
          <w:vanish/>
        </w:rPr>
        <w:fldChar w:fldCharType="end"/>
      </w:r>
    </w:p>
    <w:p w14:paraId="5CD3AF90" w14:textId="77777777" w:rsidR="00B40239" w:rsidRPr="00EF5256" w:rsidRDefault="00B40239" w:rsidP="00D41468">
      <w:pPr>
        <w:pStyle w:val="ListMember"/>
      </w:pPr>
    </w:p>
    <w:p w14:paraId="40031FCC" w14:textId="77777777" w:rsidR="004A5973" w:rsidRPr="00EF5256" w:rsidRDefault="004A5973" w:rsidP="00D41468">
      <w:pPr>
        <w:pStyle w:val="ListMember"/>
      </w:pPr>
      <w:r w:rsidRPr="00EF5256">
        <w:t>The Change View action is really three different actions packaged into one. They are:</w:t>
      </w:r>
    </w:p>
    <w:p w14:paraId="52E7B1F2" w14:textId="77777777" w:rsidR="004A5973" w:rsidRPr="00EF5256" w:rsidRDefault="004A5973" w:rsidP="00D41468">
      <w:pPr>
        <w:pStyle w:val="ListMember"/>
      </w:pPr>
    </w:p>
    <w:p w14:paraId="1DA26CC7" w14:textId="77777777" w:rsidR="004A5973" w:rsidRPr="00EF5256" w:rsidRDefault="004A5973" w:rsidP="00D41468">
      <w:pPr>
        <w:pStyle w:val="ListMember"/>
        <w:numPr>
          <w:ilvl w:val="0"/>
          <w:numId w:val="29"/>
        </w:numPr>
      </w:pPr>
      <w:r w:rsidRPr="00EF5256">
        <w:t>View by Status (ST)</w:t>
      </w:r>
    </w:p>
    <w:p w14:paraId="7B33DC4A" w14:textId="77777777" w:rsidR="004A5973" w:rsidRPr="00EF5256" w:rsidRDefault="004A5973" w:rsidP="00D41468">
      <w:pPr>
        <w:pStyle w:val="ListMember"/>
        <w:numPr>
          <w:ilvl w:val="0"/>
          <w:numId w:val="29"/>
        </w:numPr>
      </w:pPr>
      <w:r w:rsidRPr="00EF5256">
        <w:t>Change Date Range (DT)</w:t>
      </w:r>
      <w:r w:rsidRPr="00EF5256">
        <w:fldChar w:fldCharType="begin"/>
      </w:r>
      <w:r w:rsidRPr="00EF5256">
        <w:instrText xml:space="preserve"> XE "Change Date Range (DT)" </w:instrText>
      </w:r>
      <w:r w:rsidRPr="00EF5256">
        <w:fldChar w:fldCharType="end"/>
      </w:r>
    </w:p>
    <w:p w14:paraId="0F970676" w14:textId="77777777" w:rsidR="004A5973" w:rsidRPr="00EF5256" w:rsidRDefault="004A5973" w:rsidP="00D41468">
      <w:pPr>
        <w:pStyle w:val="ListMember"/>
        <w:numPr>
          <w:ilvl w:val="0"/>
          <w:numId w:val="29"/>
        </w:numPr>
      </w:pPr>
      <w:r w:rsidRPr="00EF5256">
        <w:t>Select Service (SS)</w:t>
      </w:r>
      <w:r w:rsidRPr="00EF5256">
        <w:fldChar w:fldCharType="begin"/>
      </w:r>
      <w:r w:rsidRPr="00EF5256">
        <w:instrText xml:space="preserve"> XE "Select Service (SS)" </w:instrText>
      </w:r>
      <w:r w:rsidRPr="00EF5256">
        <w:fldChar w:fldCharType="end"/>
      </w:r>
      <w:r w:rsidRPr="00EF5256">
        <w:t xml:space="preserve"> </w:t>
      </w:r>
    </w:p>
    <w:p w14:paraId="2FDF8ED8" w14:textId="77777777" w:rsidR="00B40239" w:rsidRPr="00EF5256" w:rsidRDefault="00B40239" w:rsidP="00D41468"/>
    <w:p w14:paraId="2E77D43A" w14:textId="77777777" w:rsidR="004A5973" w:rsidRPr="00EF5256" w:rsidRDefault="004A5973" w:rsidP="00D41468">
      <w:r w:rsidRPr="00EF5256">
        <w:t>Enter the CV action followed by one of these three options. You can do this as two different entries, or you can put both commands on the same line separated by a semicolon, like this: CV;DT</w:t>
      </w:r>
    </w:p>
    <w:p w14:paraId="46159427" w14:textId="77777777" w:rsidR="00B40239" w:rsidRPr="00EF5256" w:rsidRDefault="00B40239" w:rsidP="00D41468"/>
    <w:p w14:paraId="44E18943" w14:textId="77777777" w:rsidR="004A5973" w:rsidRPr="00EF5256" w:rsidRDefault="004A5973" w:rsidP="00D41468">
      <w:r w:rsidRPr="00EF5256">
        <w:t>In the following example we use the CV action to display selected statues:</w:t>
      </w:r>
    </w:p>
    <w:p w14:paraId="1B5BBB2A" w14:textId="012DB68D" w:rsidR="004A5973" w:rsidRPr="00EF5256" w:rsidRDefault="004A5973" w:rsidP="00D41468">
      <w:pPr>
        <w:pStyle w:val="ListMember"/>
      </w:pPr>
      <w:r w:rsidRPr="00EF5256">
        <w:t>With this action you can selectively display consults on the Consult Tracking screen base on the consult’s status. In the following example, the display is changed to view only consults with a status of Pending or Discontinued</w:t>
      </w:r>
      <w:r w:rsidRPr="00EF5256">
        <w:fldChar w:fldCharType="begin"/>
      </w:r>
      <w:r w:rsidRPr="00EF5256">
        <w:instrText xml:space="preserve"> XE "Discontinued Orders" </w:instrText>
      </w:r>
      <w:r w:rsidRPr="00EF5256">
        <w:fldChar w:fldCharType="end"/>
      </w:r>
      <w:r w:rsidRPr="00EF5256">
        <w:t xml:space="preserve">. For a list of consult statuses and their meanings, see page </w:t>
      </w:r>
      <w:r w:rsidR="00233BB3" w:rsidRPr="00EF5256">
        <w:rPr>
          <w:noProof/>
        </w:rPr>
        <w:fldChar w:fldCharType="begin"/>
      </w:r>
      <w:r w:rsidR="00233BB3" w:rsidRPr="00EF5256">
        <w:rPr>
          <w:noProof/>
        </w:rPr>
        <w:instrText xml:space="preserve"> PAGEREF Statuses \* MERGEFORMAT </w:instrText>
      </w:r>
      <w:r w:rsidR="00233BB3" w:rsidRPr="00EF5256">
        <w:rPr>
          <w:noProof/>
        </w:rPr>
        <w:fldChar w:fldCharType="separate"/>
      </w:r>
      <w:r w:rsidR="00330081">
        <w:rPr>
          <w:noProof/>
        </w:rPr>
        <w:t>104</w:t>
      </w:r>
      <w:r w:rsidR="00233BB3" w:rsidRPr="00EF5256">
        <w:rPr>
          <w:noProof/>
        </w:rPr>
        <w:fldChar w:fldCharType="end"/>
      </w:r>
      <w:r w:rsidRPr="00EF5256">
        <w:t>.</w:t>
      </w:r>
    </w:p>
    <w:p w14:paraId="2927FC59" w14:textId="77777777" w:rsidR="00B40239" w:rsidRPr="00EF5256" w:rsidRDefault="00B40239" w:rsidP="00D41468">
      <w:pPr>
        <w:pStyle w:val="ListMember"/>
      </w:pPr>
    </w:p>
    <w:p w14:paraId="7E089DBF" w14:textId="77777777" w:rsidR="004A5973" w:rsidRPr="00EF5256" w:rsidRDefault="004A5973" w:rsidP="00D41468">
      <w:pPr>
        <w:pStyle w:val="ComputerScreen"/>
      </w:pPr>
      <w:r w:rsidRPr="00EF5256">
        <w:t>CONSULT TRACKING              Jul 30, 1997 09:21:02          Page: 1 of    2</w:t>
      </w:r>
    </w:p>
    <w:p w14:paraId="2B98AA2A" w14:textId="77777777" w:rsidR="005E5AB1" w:rsidRPr="00EF5256" w:rsidRDefault="005E5AB1" w:rsidP="00D41468">
      <w:pPr>
        <w:pStyle w:val="ComputerScreen"/>
      </w:pPr>
      <w:r w:rsidRPr="00EF5256">
        <w:t>CPRSPATIENT,FOUR 666-43-8796          2B M              DEC 4,1949 (50)   &lt;CAD&gt;</w:t>
      </w:r>
    </w:p>
    <w:p w14:paraId="1AC4D7D0" w14:textId="77777777" w:rsidR="004A5973" w:rsidRPr="00EF5256" w:rsidRDefault="004A5973" w:rsidP="00D41468">
      <w:pPr>
        <w:pStyle w:val="ComputerScreen"/>
      </w:pPr>
      <w:r w:rsidRPr="00EF5256">
        <w:t xml:space="preserve">                                                                Wt.(lb): 184</w:t>
      </w:r>
    </w:p>
    <w:p w14:paraId="0C981624" w14:textId="77777777" w:rsidR="004A5973" w:rsidRPr="00EF5256" w:rsidRDefault="004A5973" w:rsidP="00D41468">
      <w:pPr>
        <w:pStyle w:val="ComputerScreen"/>
      </w:pPr>
      <w:r w:rsidRPr="00EF5256">
        <w:t xml:space="preserve">    Requested  St     No.   Consult/Procedure Request                       </w:t>
      </w:r>
      <w:r w:rsidRPr="00EF5256">
        <w:sym w:font="Symbol" w:char="F07F"/>
      </w:r>
      <w:r w:rsidRPr="00EF5256">
        <w:t xml:space="preserve">   </w:t>
      </w:r>
    </w:p>
    <w:p w14:paraId="419612CF" w14:textId="77777777" w:rsidR="004A5973" w:rsidRPr="00EF5256" w:rsidRDefault="004A5973" w:rsidP="00D41468">
      <w:pPr>
        <w:pStyle w:val="ComputerScreen"/>
      </w:pPr>
      <w:r w:rsidRPr="00EF5256">
        <w:t xml:space="preserve">1   10/06/00   p      1766  EYE CLINIC Cons                                     </w:t>
      </w:r>
    </w:p>
    <w:p w14:paraId="355C5DBA" w14:textId="77777777" w:rsidR="004A5973" w:rsidRPr="00EF5256" w:rsidRDefault="004A5973" w:rsidP="00D41468">
      <w:pPr>
        <w:pStyle w:val="ComputerScreen"/>
      </w:pPr>
      <w:r w:rsidRPr="00EF5256">
        <w:t xml:space="preserve">2   09/21/00   p      1764  Electrocardiogram CARDIOLOGY Proc                   </w:t>
      </w:r>
    </w:p>
    <w:p w14:paraId="338469D5" w14:textId="77777777" w:rsidR="004A5973" w:rsidRPr="00EF5256" w:rsidRDefault="004A5973" w:rsidP="00D41468">
      <w:pPr>
        <w:pStyle w:val="ComputerScreen"/>
      </w:pPr>
      <w:r w:rsidRPr="00EF5256">
        <w:t xml:space="preserve">3   04/25/00   s      1713  CARDIOLOGY Cons                                     </w:t>
      </w:r>
    </w:p>
    <w:p w14:paraId="79DCF23B" w14:textId="77777777" w:rsidR="004A5973" w:rsidRPr="00EF5256" w:rsidRDefault="004A5973" w:rsidP="00D41468">
      <w:pPr>
        <w:pStyle w:val="ComputerScreen"/>
      </w:pPr>
      <w:r w:rsidRPr="00EF5256">
        <w:t xml:space="preserve">4   03/21/00   c      1701  CARDIOLOGY (SOUTH) Cons                             </w:t>
      </w:r>
    </w:p>
    <w:p w14:paraId="2C45CA2E" w14:textId="77777777" w:rsidR="004A5973" w:rsidRPr="00EF5256" w:rsidRDefault="004A5973" w:rsidP="00D41468">
      <w:pPr>
        <w:pStyle w:val="ComputerScreen"/>
      </w:pPr>
      <w:r w:rsidRPr="00EF5256">
        <w:t xml:space="preserve">5   02/22/00   pr     1687  PULMONARY (SOUTH) Cons                              </w:t>
      </w:r>
    </w:p>
    <w:p w14:paraId="0C6A0D39" w14:textId="77777777" w:rsidR="004A5973" w:rsidRPr="00EF5256" w:rsidRDefault="004A5973" w:rsidP="00D41468">
      <w:pPr>
        <w:pStyle w:val="ComputerScreen"/>
      </w:pPr>
      <w:r w:rsidRPr="00EF5256">
        <w:t xml:space="preserve">6   01/26/00   c      1665  CARDIOLOGY Cons                                     </w:t>
      </w:r>
    </w:p>
    <w:p w14:paraId="5B89F442" w14:textId="77777777" w:rsidR="004A5973" w:rsidRPr="00EF5256" w:rsidRDefault="004A5973" w:rsidP="00D41468">
      <w:pPr>
        <w:pStyle w:val="ComputerScreen"/>
      </w:pPr>
      <w:r w:rsidRPr="00EF5256">
        <w:t xml:space="preserve">7   06/02/99   c      1483  VENTRICAL LEAD IMPLANT CARDIOLOGY Proc              </w:t>
      </w:r>
    </w:p>
    <w:p w14:paraId="566C7CCA" w14:textId="77777777" w:rsidR="004A5973" w:rsidRPr="00EF5256" w:rsidRDefault="004A5973" w:rsidP="00D41468">
      <w:pPr>
        <w:pStyle w:val="ComputerScreen"/>
      </w:pPr>
      <w:r w:rsidRPr="00EF5256">
        <w:t xml:space="preserve">8   04/29/99   a      1455  CARDIOLOGY (oex) CARDIOLOGY Cons                    </w:t>
      </w:r>
    </w:p>
    <w:p w14:paraId="1AFC320B" w14:textId="77777777" w:rsidR="004A5973" w:rsidRPr="00EF5256" w:rsidRDefault="004A5973" w:rsidP="00D41468">
      <w:pPr>
        <w:pStyle w:val="ComputerScreen"/>
      </w:pPr>
      <w:r w:rsidRPr="00EF5256">
        <w:t xml:space="preserve">9   02/18/99   x      1395  CARDIOLOGY Cons                                     </w:t>
      </w:r>
    </w:p>
    <w:p w14:paraId="58188F9C" w14:textId="77777777" w:rsidR="004A5973" w:rsidRPr="00EF5256" w:rsidRDefault="004A5973" w:rsidP="00D41468">
      <w:pPr>
        <w:pStyle w:val="ComputerScreen"/>
      </w:pPr>
      <w:r w:rsidRPr="00EF5256">
        <w:t>10</w:t>
      </w:r>
      <w:r w:rsidR="005E5AB1" w:rsidRPr="00EF5256">
        <w:t xml:space="preserve">  01/06/99   c      1322  M'S SPECIALTY SEA-M</w:t>
      </w:r>
      <w:r w:rsidRPr="00EF5256">
        <w:t xml:space="preserve">'S SPECIALTY Cons      </w:t>
      </w:r>
    </w:p>
    <w:p w14:paraId="414A35AE" w14:textId="77777777" w:rsidR="004A5973" w:rsidRPr="00EF5256" w:rsidRDefault="004A5973" w:rsidP="00D41468">
      <w:pPr>
        <w:pStyle w:val="ComputerScreen"/>
      </w:pPr>
      <w:r w:rsidRPr="00EF5256">
        <w:t xml:space="preserve">11  01/05/99   c      1310 *GASTROENTEROLOGY CARDIOLOGY Cons                    </w:t>
      </w:r>
    </w:p>
    <w:p w14:paraId="56FA1E2A" w14:textId="77777777" w:rsidR="004A5973" w:rsidRPr="00EF5256" w:rsidRDefault="004A5973" w:rsidP="00D41468">
      <w:pPr>
        <w:pStyle w:val="ComputerScreen"/>
      </w:pPr>
      <w:r w:rsidRPr="00EF5256">
        <w:t xml:space="preserve">12  01/04/99   c      1287  CARDIOLOGY Cons                                                          </w:t>
      </w:r>
    </w:p>
    <w:p w14:paraId="546415D0" w14:textId="77777777" w:rsidR="004A5973" w:rsidRPr="00EF5256" w:rsidRDefault="004A5973" w:rsidP="00D41468">
      <w:pPr>
        <w:pStyle w:val="CScreenReversed"/>
      </w:pPr>
      <w:r w:rsidRPr="00EF5256">
        <w:t xml:space="preserve">+         Enter ?? for more actions                                             </w:t>
      </w:r>
    </w:p>
    <w:p w14:paraId="1EA59D43" w14:textId="77777777" w:rsidR="004A5973" w:rsidRPr="00EF5256" w:rsidRDefault="004A5973" w:rsidP="00D41468">
      <w:pPr>
        <w:pStyle w:val="ComputerScreen"/>
      </w:pPr>
      <w:r w:rsidRPr="00EF5256">
        <w:t>SP Select Patient         RT Results Display        ER Edit/Resubmit</w:t>
      </w:r>
    </w:p>
    <w:p w14:paraId="528EDEDE" w14:textId="77777777" w:rsidR="004A5973" w:rsidRPr="00EF5256" w:rsidRDefault="004A5973" w:rsidP="00D41468">
      <w:pPr>
        <w:pStyle w:val="ComputerScreen"/>
      </w:pPr>
      <w:r w:rsidRPr="00EF5256">
        <w:t>CV Change View ...        PF Print Form 513</w:t>
      </w:r>
    </w:p>
    <w:p w14:paraId="4E08C815" w14:textId="77777777" w:rsidR="004A5973" w:rsidRPr="00EF5256" w:rsidRDefault="004A5973" w:rsidP="00D41468">
      <w:pPr>
        <w:pStyle w:val="ComputerScreen"/>
      </w:pPr>
      <w:r w:rsidRPr="00EF5256">
        <w:t>DD Detailed Display       CM Add Comment</w:t>
      </w:r>
    </w:p>
    <w:p w14:paraId="41F0BAE0" w14:textId="77777777" w:rsidR="004A5973" w:rsidRPr="00EF5256" w:rsidRDefault="004A5973" w:rsidP="00D41468">
      <w:pPr>
        <w:pStyle w:val="ComputerScreen"/>
      </w:pPr>
      <w:r w:rsidRPr="00EF5256">
        <w:t xml:space="preserve">Select Consult: Next Screen// </w:t>
      </w:r>
      <w:r w:rsidRPr="00EF5256">
        <w:rPr>
          <w:b/>
        </w:rPr>
        <w:t>CV</w:t>
      </w:r>
      <w:r w:rsidRPr="00EF5256">
        <w:t xml:space="preserve">   Change View ...  </w:t>
      </w:r>
    </w:p>
    <w:p w14:paraId="4B3DF6C5" w14:textId="77777777" w:rsidR="004A5973" w:rsidRPr="00EF5256" w:rsidRDefault="004A5973" w:rsidP="00D41468">
      <w:pPr>
        <w:pStyle w:val="BlankLine"/>
      </w:pPr>
    </w:p>
    <w:p w14:paraId="2330C3C7" w14:textId="77777777" w:rsidR="004A5973" w:rsidRPr="00EF5256" w:rsidRDefault="004A5973" w:rsidP="00D41468">
      <w:pPr>
        <w:pStyle w:val="ComputerScreen"/>
      </w:pPr>
      <w:r w:rsidRPr="00EF5256">
        <w:t>DT   Date Range</w:t>
      </w:r>
    </w:p>
    <w:p w14:paraId="20D36576" w14:textId="77777777" w:rsidR="004A5973" w:rsidRPr="00EF5256" w:rsidRDefault="004A5973" w:rsidP="00D41468">
      <w:pPr>
        <w:pStyle w:val="ComputerScreen"/>
      </w:pPr>
      <w:r w:rsidRPr="00EF5256">
        <w:t>ST   Status</w:t>
      </w:r>
    </w:p>
    <w:p w14:paraId="68E8343C" w14:textId="77777777" w:rsidR="004A5973" w:rsidRPr="00EF5256" w:rsidRDefault="004A5973" w:rsidP="00D41468">
      <w:pPr>
        <w:pStyle w:val="ComputerScreen"/>
      </w:pPr>
      <w:r w:rsidRPr="00EF5256">
        <w:t>SS   Service</w:t>
      </w:r>
    </w:p>
    <w:p w14:paraId="2F28CFDE" w14:textId="77777777" w:rsidR="004A5973" w:rsidRPr="00EF5256" w:rsidRDefault="004A5973" w:rsidP="00D41468">
      <w:pPr>
        <w:pStyle w:val="ComputerScreen"/>
      </w:pPr>
      <w:r w:rsidRPr="00EF5256">
        <w:t xml:space="preserve">Only Display Consults With Status of: All Status's// </w:t>
      </w:r>
      <w:r w:rsidRPr="00EF5256">
        <w:rPr>
          <w:b/>
        </w:rPr>
        <w:t>p</w:t>
      </w:r>
      <w:r w:rsidRPr="00EF5256">
        <w:t xml:space="preserve">  Pending</w:t>
      </w:r>
    </w:p>
    <w:p w14:paraId="4BBB4AF8" w14:textId="77777777" w:rsidR="004A5973" w:rsidRPr="00EF5256" w:rsidRDefault="004A5973" w:rsidP="00D41468">
      <w:pPr>
        <w:pStyle w:val="ComputerScreen"/>
      </w:pPr>
      <w:r w:rsidRPr="00EF5256">
        <w:t xml:space="preserve">Another Status to display: </w:t>
      </w:r>
      <w:r w:rsidRPr="00EF5256">
        <w:rPr>
          <w:b/>
        </w:rPr>
        <w:t>s</w:t>
      </w:r>
      <w:r w:rsidRPr="00EF5256">
        <w:t xml:space="preserve">  Scheduled</w:t>
      </w:r>
    </w:p>
    <w:p w14:paraId="6B37E555" w14:textId="77777777" w:rsidR="004A5973" w:rsidRPr="00EF5256" w:rsidRDefault="004A5973" w:rsidP="00D41468">
      <w:pPr>
        <w:pStyle w:val="ComputerScreen"/>
      </w:pPr>
      <w:r w:rsidRPr="00EF5256">
        <w:t xml:space="preserve">Another Status to display: </w:t>
      </w:r>
      <w:r w:rsidRPr="00EF5256">
        <w:rPr>
          <w:b/>
        </w:rPr>
        <w:t>a</w:t>
      </w:r>
      <w:r w:rsidRPr="00EF5256">
        <w:t xml:space="preserve">  Active</w:t>
      </w:r>
    </w:p>
    <w:p w14:paraId="5A65D488" w14:textId="77777777" w:rsidR="004A5973" w:rsidRPr="00EF5256" w:rsidRDefault="004A5973" w:rsidP="00D41468">
      <w:pPr>
        <w:pStyle w:val="ComputerScreen"/>
      </w:pPr>
      <w:r w:rsidRPr="00EF5256">
        <w:t xml:space="preserve">Another Status to display: </w:t>
      </w:r>
      <w:r w:rsidRPr="00EF5256">
        <w:rPr>
          <w:b/>
        </w:rPr>
        <w:t>&lt;Enter&gt;</w:t>
      </w:r>
    </w:p>
    <w:p w14:paraId="0F97398E" w14:textId="77777777" w:rsidR="004A5973" w:rsidRPr="00EF5256" w:rsidRDefault="004A5973" w:rsidP="00D41468">
      <w:pPr>
        <w:pStyle w:val="BlankLine"/>
      </w:pPr>
      <w:r w:rsidRPr="00EF5256">
        <w:t>(Continued on the next page.)</w:t>
      </w:r>
    </w:p>
    <w:p w14:paraId="3787AF63" w14:textId="77777777" w:rsidR="004A5973" w:rsidRPr="00EF5256" w:rsidRDefault="004A5973" w:rsidP="00D41468">
      <w:pPr>
        <w:pStyle w:val="BlankLine"/>
      </w:pPr>
      <w:r w:rsidRPr="00EF5256">
        <w:br w:type="page"/>
      </w:r>
    </w:p>
    <w:p w14:paraId="6B6048A5" w14:textId="77777777" w:rsidR="004A5973" w:rsidRPr="00EF5256" w:rsidRDefault="004A5973" w:rsidP="00D41468">
      <w:pPr>
        <w:pStyle w:val="ComputerScreen"/>
      </w:pPr>
      <w:r w:rsidRPr="00EF5256">
        <w:lastRenderedPageBreak/>
        <w:t>CONSULT TRACKING              Jul 30, 1997 09:21:10          Page:   1 of   1</w:t>
      </w:r>
    </w:p>
    <w:p w14:paraId="67CFE06B" w14:textId="77777777" w:rsidR="005E5AB1" w:rsidRPr="00EF5256" w:rsidRDefault="005E5AB1" w:rsidP="00D41468">
      <w:pPr>
        <w:pStyle w:val="ComputerScreen"/>
      </w:pPr>
      <w:r w:rsidRPr="00EF5256">
        <w:t>CPRSPATIENT,FOUR 666-43-8796          2B M              DEC 4,1949 (50)   &lt;CAD&gt;</w:t>
      </w:r>
    </w:p>
    <w:p w14:paraId="2CE15A17" w14:textId="77777777" w:rsidR="004A5973" w:rsidRPr="00EF5256" w:rsidRDefault="004A5973" w:rsidP="00D41468">
      <w:pPr>
        <w:pStyle w:val="ComputerScreen"/>
      </w:pPr>
      <w:r w:rsidRPr="00EF5256">
        <w:t xml:space="preserve">                                                                 Wt.(lb): 184</w:t>
      </w:r>
    </w:p>
    <w:p w14:paraId="5C49E970" w14:textId="77777777" w:rsidR="004A5973" w:rsidRPr="00EF5256" w:rsidRDefault="004A5973" w:rsidP="00D41468">
      <w:pPr>
        <w:pStyle w:val="ComputerScreen"/>
      </w:pPr>
      <w:r w:rsidRPr="00EF5256">
        <w:t xml:space="preserve">    Requested  St     No.   Consult/Procedure Request                        </w:t>
      </w:r>
      <w:r w:rsidRPr="00EF5256">
        <w:sym w:font="Symbol" w:char="F07F"/>
      </w:r>
    </w:p>
    <w:p w14:paraId="1A8D59A9" w14:textId="77777777" w:rsidR="004A5973" w:rsidRPr="00EF5256" w:rsidRDefault="004A5973" w:rsidP="00D41468">
      <w:pPr>
        <w:pStyle w:val="ComputerScreen"/>
      </w:pPr>
      <w:r w:rsidRPr="00EF5256">
        <w:t xml:space="preserve">1   10/06/00   p      1766  EYE CLINIC Cons                                     </w:t>
      </w:r>
    </w:p>
    <w:p w14:paraId="3BB5786B" w14:textId="77777777" w:rsidR="004A5973" w:rsidRPr="00EF5256" w:rsidRDefault="004A5973" w:rsidP="00D41468">
      <w:pPr>
        <w:pStyle w:val="ComputerScreen"/>
      </w:pPr>
      <w:r w:rsidRPr="00EF5256">
        <w:t xml:space="preserve">2   09/21/00   p      1764  Electrocardiogram CARDIOLOGY Proc                   </w:t>
      </w:r>
    </w:p>
    <w:p w14:paraId="3BD97A69" w14:textId="77777777" w:rsidR="004A5973" w:rsidRPr="00EF5256" w:rsidRDefault="004A5973" w:rsidP="00D41468">
      <w:pPr>
        <w:pStyle w:val="ComputerScreen"/>
      </w:pPr>
      <w:r w:rsidRPr="00EF5256">
        <w:t xml:space="preserve">3   04/25/00   s      1713  CARDIOLOGY Cons                                     </w:t>
      </w:r>
    </w:p>
    <w:p w14:paraId="2139EA4F" w14:textId="77777777" w:rsidR="004A5973" w:rsidRPr="00EF5256" w:rsidRDefault="004A5973" w:rsidP="00D41468">
      <w:pPr>
        <w:pStyle w:val="ComputerScreen"/>
      </w:pPr>
      <w:r w:rsidRPr="00EF5256">
        <w:t xml:space="preserve">8   04/29/99   a      1455  CARDIOLOGY (oex) CARDIOLOGY Cons                    </w:t>
      </w:r>
    </w:p>
    <w:p w14:paraId="45DE9C36" w14:textId="77777777" w:rsidR="004A5973" w:rsidRPr="00EF5256" w:rsidRDefault="004A5973" w:rsidP="00D41468">
      <w:pPr>
        <w:pStyle w:val="ComputerScreen"/>
      </w:pPr>
    </w:p>
    <w:p w14:paraId="081B9059" w14:textId="77777777" w:rsidR="004A5973" w:rsidRPr="00EF5256" w:rsidRDefault="004A5973" w:rsidP="00D41468">
      <w:pPr>
        <w:pStyle w:val="ComputerScreen"/>
      </w:pPr>
    </w:p>
    <w:p w14:paraId="247D59CF" w14:textId="77777777" w:rsidR="004A5973" w:rsidRPr="00EF5256" w:rsidRDefault="004A5973" w:rsidP="00D41468">
      <w:pPr>
        <w:pStyle w:val="ComputerScreen"/>
      </w:pPr>
    </w:p>
    <w:p w14:paraId="77EB2BDE" w14:textId="77777777" w:rsidR="004A5973" w:rsidRPr="00EF5256" w:rsidRDefault="004A5973" w:rsidP="00D41468">
      <w:pPr>
        <w:pStyle w:val="ComputerScreen"/>
      </w:pPr>
    </w:p>
    <w:p w14:paraId="13FEE367" w14:textId="77777777" w:rsidR="004A5973" w:rsidRPr="00EF5256" w:rsidRDefault="004A5973" w:rsidP="00D41468">
      <w:pPr>
        <w:pStyle w:val="ComputerScreen"/>
      </w:pPr>
    </w:p>
    <w:p w14:paraId="3466B4B8" w14:textId="77777777" w:rsidR="004A5973" w:rsidRPr="00EF5256" w:rsidRDefault="004A5973" w:rsidP="00D41468">
      <w:pPr>
        <w:pStyle w:val="ComputerScreen"/>
      </w:pPr>
    </w:p>
    <w:p w14:paraId="632FC990" w14:textId="77777777" w:rsidR="004A5973" w:rsidRPr="00EF5256" w:rsidRDefault="004A5973" w:rsidP="00D41468">
      <w:pPr>
        <w:pStyle w:val="ComputerScreen"/>
      </w:pPr>
    </w:p>
    <w:p w14:paraId="3B548788" w14:textId="77777777" w:rsidR="004A5973" w:rsidRPr="00EF5256" w:rsidRDefault="004A5973" w:rsidP="00D41468">
      <w:pPr>
        <w:pStyle w:val="ComputerScreen"/>
      </w:pPr>
    </w:p>
    <w:p w14:paraId="34E04DAA" w14:textId="77777777" w:rsidR="004A5973" w:rsidRPr="00EF5256" w:rsidRDefault="004A5973" w:rsidP="00D41468">
      <w:pPr>
        <w:pStyle w:val="CScreenReversed"/>
      </w:pPr>
      <w:r w:rsidRPr="00EF5256">
        <w:t xml:space="preserve">          Enter ?? for more actions                                             </w:t>
      </w:r>
    </w:p>
    <w:p w14:paraId="1C1043C2" w14:textId="77777777" w:rsidR="004A5973" w:rsidRPr="00EF5256" w:rsidRDefault="004A5973" w:rsidP="00D41468">
      <w:pPr>
        <w:pStyle w:val="ComputerScreen"/>
      </w:pPr>
      <w:r w:rsidRPr="00EF5256">
        <w:t>SP Select Patient         RT Results Display        ER Edit/Resubmit</w:t>
      </w:r>
    </w:p>
    <w:p w14:paraId="37042A84" w14:textId="77777777" w:rsidR="004A5973" w:rsidRPr="00EF5256" w:rsidRDefault="004A5973" w:rsidP="00D41468">
      <w:pPr>
        <w:pStyle w:val="ComputerScreen"/>
      </w:pPr>
      <w:r w:rsidRPr="00EF5256">
        <w:t>CV Change View ...        PF Print Form 513</w:t>
      </w:r>
    </w:p>
    <w:p w14:paraId="35DFD6E8" w14:textId="77777777" w:rsidR="004A5973" w:rsidRPr="00EF5256" w:rsidRDefault="004A5973" w:rsidP="00D41468">
      <w:pPr>
        <w:pStyle w:val="ComputerScreen"/>
      </w:pPr>
      <w:r w:rsidRPr="00EF5256">
        <w:t>DD Detailed Display       CM Add Comment</w:t>
      </w:r>
    </w:p>
    <w:p w14:paraId="67444AA9" w14:textId="77777777" w:rsidR="004A5973" w:rsidRPr="00EF5256" w:rsidRDefault="004A5973" w:rsidP="00D41468">
      <w:pPr>
        <w:pStyle w:val="ComputerScreen"/>
      </w:pPr>
      <w:r w:rsidRPr="00EF5256">
        <w:t xml:space="preserve">Select Consult: Quit// </w:t>
      </w:r>
    </w:p>
    <w:p w14:paraId="41F12111" w14:textId="77777777" w:rsidR="004A5973" w:rsidRPr="00EF5256" w:rsidRDefault="004A5973" w:rsidP="00D41468">
      <w:pPr>
        <w:pStyle w:val="Heading3"/>
      </w:pPr>
      <w:r w:rsidRPr="00EF5256">
        <w:fldChar w:fldCharType="begin"/>
      </w:r>
      <w:r w:rsidRPr="00EF5256">
        <w:instrText>xe "View by Status (ST)"</w:instrText>
      </w:r>
      <w:r w:rsidRPr="00EF5256">
        <w:fldChar w:fldCharType="end"/>
      </w:r>
      <w:r w:rsidRPr="00EF5256">
        <w:rPr>
          <w:vanish/>
        </w:rPr>
        <w:fldChar w:fldCharType="begin"/>
      </w:r>
      <w:r w:rsidRPr="00EF5256">
        <w:instrText>xe "Actions:View by Status (ST)"</w:instrText>
      </w:r>
      <w:r w:rsidRPr="00EF5256">
        <w:rPr>
          <w:vanish/>
        </w:rPr>
        <w:fldChar w:fldCharType="end"/>
      </w:r>
      <w:r w:rsidRPr="00EF5256">
        <w:rPr>
          <w:rFonts w:ascii="New Century Schoolbook" w:hAnsi="New Century Schoolbook"/>
        </w:rPr>
        <w:br w:type="page"/>
      </w:r>
      <w:bookmarkStart w:id="353" w:name="_Toc485096254"/>
      <w:bookmarkStart w:id="354" w:name="_Toc485133947"/>
      <w:bookmarkStart w:id="355" w:name="_Toc6930173"/>
      <w:r w:rsidRPr="00EF5256">
        <w:lastRenderedPageBreak/>
        <w:t>Complete Request (CT) Action</w:t>
      </w:r>
      <w:bookmarkStart w:id="356" w:name="CT"/>
      <w:bookmarkEnd w:id="346"/>
      <w:bookmarkEnd w:id="347"/>
      <w:bookmarkEnd w:id="348"/>
      <w:bookmarkEnd w:id="349"/>
      <w:bookmarkEnd w:id="353"/>
      <w:bookmarkEnd w:id="354"/>
      <w:bookmarkEnd w:id="356"/>
      <w:bookmarkEnd w:id="355"/>
      <w:r w:rsidRPr="00EF5256">
        <w:fldChar w:fldCharType="begin"/>
      </w:r>
      <w:r w:rsidRPr="00EF5256">
        <w:instrText>xe "Complete Request (CT)"</w:instrText>
      </w:r>
      <w:r w:rsidRPr="00EF5256">
        <w:fldChar w:fldCharType="end"/>
      </w:r>
      <w:r w:rsidRPr="00EF5256">
        <w:fldChar w:fldCharType="begin"/>
      </w:r>
      <w:r w:rsidRPr="00EF5256">
        <w:instrText>xe "Actions:Complete Request (CT)"</w:instrText>
      </w:r>
      <w:r w:rsidRPr="00EF5256">
        <w:fldChar w:fldCharType="end"/>
      </w:r>
    </w:p>
    <w:p w14:paraId="5A8E63B0" w14:textId="77777777" w:rsidR="004A5973" w:rsidRPr="00EF5256" w:rsidRDefault="005E5AB1" w:rsidP="00D41468">
      <w:pPr>
        <w:pStyle w:val="BodyTextIndent"/>
      </w:pPr>
      <w:r w:rsidRPr="00EF5256">
        <w:t>The Complete Request</w:t>
      </w:r>
      <w:r w:rsidR="004A5973" w:rsidRPr="00EF5256">
        <w:t xml:space="preserve"> action which updates a consult order’s CPRS status</w:t>
      </w:r>
      <w:r w:rsidR="004A5973" w:rsidRPr="00EF5256">
        <w:fldChar w:fldCharType="begin"/>
      </w:r>
      <w:r w:rsidR="004A5973" w:rsidRPr="00EF5256">
        <w:instrText xml:space="preserve"> XE "status" </w:instrText>
      </w:r>
      <w:r w:rsidR="004A5973" w:rsidRPr="00EF5256">
        <w:fldChar w:fldCharType="end"/>
      </w:r>
      <w:r w:rsidR="004A5973" w:rsidRPr="00EF5256">
        <w:t xml:space="preserve"> to completed (c). </w:t>
      </w:r>
    </w:p>
    <w:p w14:paraId="239340F7" w14:textId="77777777" w:rsidR="00B40239" w:rsidRPr="00EF5256" w:rsidRDefault="00B40239" w:rsidP="00D41468"/>
    <w:p w14:paraId="632FF807" w14:textId="77777777" w:rsidR="004A5973" w:rsidRPr="00EF5256" w:rsidRDefault="004A5973" w:rsidP="00D41468">
      <w:r w:rsidRPr="00EF5256">
        <w:t>Using the CT action informs the system that you are completely finished with a consult or procedure. An alert is sent to the originating provider and marks the record of the consult as complete.</w:t>
      </w:r>
    </w:p>
    <w:p w14:paraId="424B1C81" w14:textId="77777777" w:rsidR="00B40239" w:rsidRPr="00EF5256" w:rsidRDefault="00B40239" w:rsidP="00D41468"/>
    <w:p w14:paraId="56915349" w14:textId="745375DE" w:rsidR="004A5973" w:rsidRPr="00EF5256" w:rsidRDefault="004A5973" w:rsidP="00D41468">
      <w:r w:rsidRPr="00EF5256">
        <w:t>Finally, the Complete action links you to TIU</w:t>
      </w:r>
      <w:r w:rsidRPr="00EF5256">
        <w:fldChar w:fldCharType="begin"/>
      </w:r>
      <w:r w:rsidRPr="00EF5256">
        <w:instrText xml:space="preserve"> XE "Text Integration Utility (TIU)" </w:instrText>
      </w:r>
      <w:r w:rsidRPr="00EF5256">
        <w:fldChar w:fldCharType="end"/>
      </w:r>
      <w:r w:rsidRPr="00EF5256">
        <w:t xml:space="preserve"> so that you can enter results</w:t>
      </w:r>
      <w:r w:rsidRPr="00EF5256">
        <w:fldChar w:fldCharType="begin"/>
      </w:r>
      <w:r w:rsidRPr="00EF5256">
        <w:instrText xml:space="preserve"> XE "Results" </w:instrText>
      </w:r>
      <w:r w:rsidRPr="00EF5256">
        <w:fldChar w:fldCharType="end"/>
      </w:r>
      <w:r w:rsidRPr="00EF5256">
        <w:t xml:space="preserve">. See page </w:t>
      </w:r>
      <w:r w:rsidR="00233BB3" w:rsidRPr="00EF5256">
        <w:rPr>
          <w:noProof/>
        </w:rPr>
        <w:fldChar w:fldCharType="begin"/>
      </w:r>
      <w:r w:rsidR="00233BB3" w:rsidRPr="00EF5256">
        <w:rPr>
          <w:noProof/>
        </w:rPr>
        <w:instrText xml:space="preserve"> PAGEREF EnterFindings \* MERGEFORMAT </w:instrText>
      </w:r>
      <w:r w:rsidR="00233BB3" w:rsidRPr="00EF5256">
        <w:rPr>
          <w:noProof/>
        </w:rPr>
        <w:fldChar w:fldCharType="separate"/>
      </w:r>
      <w:r w:rsidR="00330081">
        <w:rPr>
          <w:noProof/>
        </w:rPr>
        <w:t>27</w:t>
      </w:r>
      <w:r w:rsidR="00233BB3" w:rsidRPr="00EF5256">
        <w:rPr>
          <w:noProof/>
        </w:rPr>
        <w:fldChar w:fldCharType="end"/>
      </w:r>
      <w:r w:rsidRPr="00EF5256">
        <w:t xml:space="preserve"> for an example of this feature.</w:t>
      </w:r>
    </w:p>
    <w:p w14:paraId="2034E9DE" w14:textId="77777777" w:rsidR="00B40239" w:rsidRPr="00EF5256" w:rsidRDefault="00B40239" w:rsidP="00D41468"/>
    <w:p w14:paraId="28FCB507" w14:textId="77777777" w:rsidR="004A5973" w:rsidRPr="00EF5256" w:rsidRDefault="004A5973" w:rsidP="00D41468">
      <w:r w:rsidRPr="00EF5256">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14:paraId="01B99D0C" w14:textId="77777777" w:rsidR="004A5973" w:rsidRPr="00EF5256" w:rsidRDefault="004A5973" w:rsidP="00D41468">
      <w:pPr>
        <w:pStyle w:val="Heading3"/>
      </w:pPr>
      <w:r w:rsidRPr="00EF5256">
        <w:br w:type="page"/>
      </w:r>
      <w:bookmarkStart w:id="357" w:name="_Toc401592261"/>
      <w:bookmarkStart w:id="358" w:name="_Toc402366898"/>
      <w:bookmarkStart w:id="359" w:name="_Toc421668541"/>
      <w:bookmarkStart w:id="360" w:name="_Toc421693968"/>
      <w:bookmarkStart w:id="361" w:name="_Toc6930174"/>
      <w:r w:rsidRPr="00EF5256">
        <w:lastRenderedPageBreak/>
        <w:t>Deny Request (DY) Action</w:t>
      </w:r>
      <w:bookmarkEnd w:id="357"/>
      <w:bookmarkEnd w:id="358"/>
      <w:bookmarkEnd w:id="359"/>
      <w:bookmarkEnd w:id="360"/>
      <w:bookmarkEnd w:id="361"/>
    </w:p>
    <w:p w14:paraId="48CA7E1F" w14:textId="77777777" w:rsidR="00B40239" w:rsidRPr="00EF5256" w:rsidRDefault="00B40239" w:rsidP="00D41468">
      <w:bookmarkStart w:id="362" w:name="_Toc421668542"/>
      <w:bookmarkStart w:id="363" w:name="_Toc421693969"/>
    </w:p>
    <w:p w14:paraId="1B553DEA" w14:textId="150AC465" w:rsidR="004A5973" w:rsidRPr="00EF5256" w:rsidRDefault="004A5973" w:rsidP="00D41468">
      <w:r w:rsidRPr="00EF5256">
        <w:t>The Deny Request action has been subsumed by the Cancel action. See Cancel (CX) Action</w:t>
      </w:r>
      <w:bookmarkEnd w:id="362"/>
      <w:bookmarkEnd w:id="363"/>
      <w:r w:rsidRPr="00EF5256">
        <w:t xml:space="preserve"> on page </w:t>
      </w:r>
      <w:r w:rsidR="00233BB3" w:rsidRPr="00EF5256">
        <w:rPr>
          <w:noProof/>
        </w:rPr>
        <w:fldChar w:fldCharType="begin"/>
      </w:r>
      <w:r w:rsidR="00233BB3" w:rsidRPr="00EF5256">
        <w:rPr>
          <w:noProof/>
        </w:rPr>
        <w:instrText xml:space="preserve"> PAGEREF CX \* MERGEFORMAT </w:instrText>
      </w:r>
      <w:r w:rsidR="00233BB3" w:rsidRPr="00EF5256">
        <w:rPr>
          <w:noProof/>
        </w:rPr>
        <w:fldChar w:fldCharType="separate"/>
      </w:r>
      <w:r w:rsidR="00330081">
        <w:rPr>
          <w:noProof/>
        </w:rPr>
        <w:t>112</w:t>
      </w:r>
      <w:r w:rsidR="00233BB3" w:rsidRPr="00EF5256">
        <w:rPr>
          <w:noProof/>
        </w:rPr>
        <w:fldChar w:fldCharType="end"/>
      </w:r>
      <w:r w:rsidRPr="00EF5256">
        <w:t>.</w:t>
      </w:r>
      <w:r w:rsidRPr="00EF5256">
        <w:fldChar w:fldCharType="begin"/>
      </w:r>
      <w:r w:rsidRPr="00EF5256">
        <w:instrText>xe "Deny Request (DY)"</w:instrText>
      </w:r>
      <w:r w:rsidRPr="00EF5256">
        <w:fldChar w:fldCharType="end"/>
      </w:r>
      <w:r w:rsidRPr="00EF5256">
        <w:fldChar w:fldCharType="begin"/>
      </w:r>
      <w:r w:rsidRPr="00EF5256">
        <w:instrText>xe "Actions:Deny Request (DY)"</w:instrText>
      </w:r>
      <w:r w:rsidRPr="00EF5256">
        <w:fldChar w:fldCharType="end"/>
      </w:r>
    </w:p>
    <w:p w14:paraId="3034EB89" w14:textId="77777777" w:rsidR="004A5973" w:rsidRPr="00EF5256" w:rsidRDefault="004A5973" w:rsidP="00D41468">
      <w:pPr>
        <w:pStyle w:val="Heading3"/>
      </w:pPr>
      <w:bookmarkStart w:id="364" w:name="_Toc401592262"/>
      <w:bookmarkStart w:id="365" w:name="_Toc402366899"/>
      <w:r w:rsidRPr="00EF5256">
        <w:br w:type="page"/>
      </w:r>
      <w:bookmarkStart w:id="366" w:name="_Toc421668543"/>
      <w:bookmarkStart w:id="367" w:name="_Toc421693970"/>
      <w:bookmarkStart w:id="368" w:name="_Toc6930175"/>
      <w:r w:rsidRPr="00EF5256">
        <w:lastRenderedPageBreak/>
        <w:t>Detailed Order Display (DD) Action</w:t>
      </w:r>
      <w:bookmarkEnd w:id="364"/>
      <w:bookmarkEnd w:id="365"/>
      <w:bookmarkEnd w:id="366"/>
      <w:bookmarkEnd w:id="367"/>
      <w:bookmarkEnd w:id="368"/>
      <w:r w:rsidRPr="00EF5256">
        <w:fldChar w:fldCharType="begin"/>
      </w:r>
      <w:r w:rsidRPr="00EF5256">
        <w:instrText>xe "Detailed Order Display (DD)"</w:instrText>
      </w:r>
      <w:r w:rsidRPr="00EF5256">
        <w:fldChar w:fldCharType="end"/>
      </w:r>
      <w:r w:rsidRPr="00EF5256">
        <w:fldChar w:fldCharType="begin"/>
      </w:r>
      <w:r w:rsidRPr="00EF5256">
        <w:instrText>xe "Actions:Detailed Order Display (DD)"</w:instrText>
      </w:r>
      <w:r w:rsidRPr="00EF5256">
        <w:fldChar w:fldCharType="end"/>
      </w:r>
    </w:p>
    <w:p w14:paraId="793CC314" w14:textId="77777777" w:rsidR="00B40239" w:rsidRPr="00EF5256" w:rsidRDefault="00B40239" w:rsidP="00D41468">
      <w:pPr>
        <w:pStyle w:val="BodyTextIndent3"/>
      </w:pPr>
    </w:p>
    <w:p w14:paraId="2B14CE14" w14:textId="77777777" w:rsidR="004A5973" w:rsidRPr="00EF5256" w:rsidRDefault="004A5973" w:rsidP="00D41468">
      <w:pPr>
        <w:pStyle w:val="BodyTextIndent3"/>
      </w:pPr>
      <w:r w:rsidRPr="00EF5256">
        <w:t>The Detailed Order Display action provides a list of all consult information contained in the computer file.</w:t>
      </w:r>
    </w:p>
    <w:p w14:paraId="583299D3" w14:textId="77777777" w:rsidR="00B40239" w:rsidRPr="00EF5256" w:rsidRDefault="00B40239" w:rsidP="00D41468"/>
    <w:p w14:paraId="28441536" w14:textId="77777777" w:rsidR="004A5973" w:rsidRPr="00EF5256" w:rsidRDefault="004A5973" w:rsidP="00D41468">
      <w:r w:rsidRPr="00EF5256">
        <w:t>Example:</w:t>
      </w:r>
    </w:p>
    <w:p w14:paraId="56EE7F20" w14:textId="77777777" w:rsidR="004A5973" w:rsidRPr="00EF5256" w:rsidRDefault="004A5973" w:rsidP="00D41468">
      <w:pPr>
        <w:pStyle w:val="ListMember"/>
      </w:pPr>
    </w:p>
    <w:p w14:paraId="168FC58B" w14:textId="77777777" w:rsidR="004A5973" w:rsidRPr="00EF5256" w:rsidRDefault="004A5973" w:rsidP="00D41468">
      <w:pPr>
        <w:pStyle w:val="ComputerScreen"/>
      </w:pPr>
      <w:r w:rsidRPr="00EF5256">
        <w:t xml:space="preserve">Select Consult Management Option: </w:t>
      </w:r>
      <w:r w:rsidRPr="00EF5256">
        <w:rPr>
          <w:b/>
        </w:rPr>
        <w:t>CS</w:t>
      </w:r>
      <w:r w:rsidRPr="00EF5256">
        <w:t xml:space="preserve">  Consult Service Tracking</w:t>
      </w:r>
    </w:p>
    <w:p w14:paraId="249A33F3" w14:textId="77777777" w:rsidR="004A5973" w:rsidRPr="00EF5256" w:rsidRDefault="004A5973" w:rsidP="00D41468">
      <w:pPr>
        <w:pStyle w:val="ComputerScreen"/>
      </w:pPr>
      <w:r w:rsidRPr="00EF5256">
        <w:t xml:space="preserve">Select Patient: </w:t>
      </w:r>
      <w:r w:rsidR="005E5AB1" w:rsidRPr="00EF5256">
        <w:rPr>
          <w:b/>
        </w:rPr>
        <w:t>CPRSPATIENT,FOUR</w:t>
      </w:r>
      <w:r w:rsidRPr="00EF5256">
        <w:t xml:space="preserve"> </w:t>
      </w:r>
      <w:r w:rsidR="005E5AB1" w:rsidRPr="00EF5256">
        <w:t>CPRSPATIENT,FOUR</w:t>
      </w:r>
      <w:r w:rsidRPr="00EF5256">
        <w:t xml:space="preserve">         12-04-49     </w:t>
      </w:r>
      <w:r w:rsidR="005E5AB1" w:rsidRPr="00EF5256">
        <w:t>666</w:t>
      </w:r>
      <w:r w:rsidRPr="00EF5256">
        <w:t xml:space="preserve">438796       SC VETERAN    </w:t>
      </w:r>
    </w:p>
    <w:p w14:paraId="4AC7AB92" w14:textId="77777777" w:rsidR="004A5973" w:rsidRPr="00EF5256" w:rsidRDefault="004A5973" w:rsidP="00D41468">
      <w:pPr>
        <w:pStyle w:val="ComputerScreen"/>
      </w:pPr>
    </w:p>
    <w:p w14:paraId="690DE604"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553E0975"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47FDBDD2" w14:textId="77777777" w:rsidR="004A5973" w:rsidRPr="00EF5256" w:rsidRDefault="004A5973" w:rsidP="00D41468">
      <w:pPr>
        <w:pStyle w:val="ListMember"/>
      </w:pPr>
    </w:p>
    <w:p w14:paraId="6C6805D7" w14:textId="77777777" w:rsidR="004A5973" w:rsidRPr="00EF5256" w:rsidRDefault="004A5973" w:rsidP="00D41468">
      <w:pPr>
        <w:pStyle w:val="ComputerScreen"/>
      </w:pPr>
      <w:r w:rsidRPr="00EF5256">
        <w:t>CONSULT TRACKING              Nov 01, 1997 13:55:32          Page:   1 of   1</w:t>
      </w:r>
    </w:p>
    <w:p w14:paraId="6DB5002A" w14:textId="77777777" w:rsidR="00011FA6" w:rsidRPr="00EF5256" w:rsidRDefault="00011FA6" w:rsidP="00D41468">
      <w:pPr>
        <w:pStyle w:val="ComputerScreen"/>
      </w:pPr>
      <w:r w:rsidRPr="00EF5256">
        <w:t>CPRSPATIENT,FOUR 666-43-8796          2B M              DEC 4,1949 (50)   &lt;CAD&gt;</w:t>
      </w:r>
    </w:p>
    <w:p w14:paraId="53D43D39" w14:textId="77777777" w:rsidR="004A5973" w:rsidRPr="00EF5256" w:rsidRDefault="004A5973" w:rsidP="00D41468">
      <w:pPr>
        <w:pStyle w:val="ComputerScreen"/>
      </w:pPr>
      <w:r w:rsidRPr="00EF5256">
        <w:t xml:space="preserve">                                                                 Wt.(lb): 184</w:t>
      </w:r>
    </w:p>
    <w:p w14:paraId="103D9830" w14:textId="77777777" w:rsidR="004A5973" w:rsidRPr="00EF5256" w:rsidRDefault="004A5973" w:rsidP="00D41468">
      <w:pPr>
        <w:pStyle w:val="ComputerScreen"/>
      </w:pPr>
      <w:r w:rsidRPr="00EF5256">
        <w:t xml:space="preserve">    Requested  St     No.   Consult/Procedure Request                        </w:t>
      </w:r>
    </w:p>
    <w:p w14:paraId="2604332B" w14:textId="77777777" w:rsidR="004A5973" w:rsidRPr="00EF5256" w:rsidRDefault="004A5973" w:rsidP="00D41468">
      <w:pPr>
        <w:pStyle w:val="ComputerScreen"/>
      </w:pPr>
      <w:r w:rsidRPr="00EF5256">
        <w:t xml:space="preserve">1   11/01/97   c       675  PULMONARY Consult                   </w:t>
      </w:r>
    </w:p>
    <w:p w14:paraId="0A2BC846" w14:textId="77777777" w:rsidR="004A5973" w:rsidRPr="00EF5256" w:rsidRDefault="004A5973" w:rsidP="00D41468">
      <w:pPr>
        <w:pStyle w:val="ComputerScreen"/>
      </w:pPr>
      <w:r w:rsidRPr="00EF5256">
        <w:t xml:space="preserve">2   10/06/00   p       566  EYE CLINIC Cons                                     </w:t>
      </w:r>
    </w:p>
    <w:p w14:paraId="4CAEDC20" w14:textId="77777777" w:rsidR="004A5973" w:rsidRPr="00EF5256" w:rsidRDefault="004A5973" w:rsidP="00D41468">
      <w:pPr>
        <w:pStyle w:val="ComputerScreen"/>
      </w:pPr>
      <w:r w:rsidRPr="00EF5256">
        <w:t>3   09/21/00   p       464  Electrocardiogram CARDIOLOGY Proc</w:t>
      </w:r>
      <w:r w:rsidRPr="00EF5256">
        <w:rPr>
          <w:u w:val="single"/>
        </w:rPr>
        <w:t xml:space="preserve">                   </w:t>
      </w:r>
      <w:r w:rsidRPr="00EF5256">
        <w:t xml:space="preserve">    </w:t>
      </w:r>
    </w:p>
    <w:p w14:paraId="6B3FA864" w14:textId="77777777" w:rsidR="004A5973" w:rsidRPr="00EF5256" w:rsidRDefault="004A5973" w:rsidP="00D41468">
      <w:pPr>
        <w:pStyle w:val="ComputerScreen"/>
      </w:pPr>
    </w:p>
    <w:p w14:paraId="042BEC55" w14:textId="77777777" w:rsidR="004A5973" w:rsidRPr="00EF5256" w:rsidRDefault="004A5973" w:rsidP="00D41468">
      <w:pPr>
        <w:pStyle w:val="ComputerScreen"/>
      </w:pPr>
    </w:p>
    <w:p w14:paraId="241630DA" w14:textId="77777777" w:rsidR="004A5973" w:rsidRPr="00EF5256" w:rsidRDefault="004A5973" w:rsidP="00D41468">
      <w:pPr>
        <w:pStyle w:val="ComputerScreen"/>
      </w:pPr>
    </w:p>
    <w:p w14:paraId="025CE8FA" w14:textId="77777777" w:rsidR="004A5973" w:rsidRPr="00EF5256" w:rsidRDefault="004A5973" w:rsidP="00D41468">
      <w:pPr>
        <w:pStyle w:val="ComputerScreen"/>
      </w:pPr>
    </w:p>
    <w:p w14:paraId="416260C3" w14:textId="77777777" w:rsidR="004A5973" w:rsidRPr="00EF5256" w:rsidRDefault="004A5973" w:rsidP="00D41468">
      <w:pPr>
        <w:pStyle w:val="ComputerScreen"/>
      </w:pPr>
    </w:p>
    <w:p w14:paraId="7626FD8B" w14:textId="77777777" w:rsidR="004A5973" w:rsidRPr="00EF5256" w:rsidRDefault="004A5973" w:rsidP="00D41468">
      <w:pPr>
        <w:pStyle w:val="ComputerScreen"/>
      </w:pPr>
    </w:p>
    <w:p w14:paraId="50D9B322" w14:textId="77777777" w:rsidR="004A5973" w:rsidRPr="00EF5256" w:rsidRDefault="004A5973" w:rsidP="00D41468">
      <w:pPr>
        <w:pStyle w:val="ComputerScreen"/>
      </w:pPr>
    </w:p>
    <w:p w14:paraId="4ABA0015" w14:textId="77777777" w:rsidR="004A5973" w:rsidRPr="00EF5256" w:rsidRDefault="004A5973" w:rsidP="00D41468">
      <w:pPr>
        <w:pStyle w:val="ComputerScreen"/>
      </w:pPr>
    </w:p>
    <w:p w14:paraId="5CA21293" w14:textId="77777777" w:rsidR="004A5973" w:rsidRPr="00EF5256" w:rsidRDefault="004A5973" w:rsidP="00D41468">
      <w:pPr>
        <w:pStyle w:val="ComputerScreen"/>
      </w:pPr>
    </w:p>
    <w:p w14:paraId="50AF6F49" w14:textId="77777777" w:rsidR="004A5973" w:rsidRPr="00EF5256" w:rsidRDefault="004A5973" w:rsidP="00D41468">
      <w:pPr>
        <w:pStyle w:val="ComputerScreen"/>
      </w:pPr>
    </w:p>
    <w:p w14:paraId="754D3435" w14:textId="77777777" w:rsidR="004A5973" w:rsidRPr="00EF5256" w:rsidRDefault="004A5973" w:rsidP="00D41468">
      <w:pPr>
        <w:pStyle w:val="CScreenReversed"/>
      </w:pPr>
      <w:r w:rsidRPr="00EF5256">
        <w:t xml:space="preserve">          Enter ?? for more actions                                             </w:t>
      </w:r>
    </w:p>
    <w:p w14:paraId="2DD8DCA7" w14:textId="77777777" w:rsidR="004A5973" w:rsidRPr="00EF5256" w:rsidRDefault="004A5973" w:rsidP="00D41468">
      <w:pPr>
        <w:pStyle w:val="ComputerScreen"/>
      </w:pPr>
      <w:r w:rsidRPr="00EF5256">
        <w:t>SP Select Patient   FR Forward          CT Complete/Update  RT Results Display</w:t>
      </w:r>
    </w:p>
    <w:p w14:paraId="7395AED5" w14:textId="77777777" w:rsidR="004A5973" w:rsidRPr="00EF5256" w:rsidRDefault="004A5973" w:rsidP="00D41468">
      <w:pPr>
        <w:pStyle w:val="ComputerScreen"/>
      </w:pPr>
      <w:r w:rsidRPr="00EF5256">
        <w:t>CV Change View ...  CX Cancel (Deny)    MA Make Addendum    PF Print Form 513</w:t>
      </w:r>
    </w:p>
    <w:p w14:paraId="50611C1C" w14:textId="77777777" w:rsidR="004A5973" w:rsidRPr="00EF5256" w:rsidRDefault="004A5973" w:rsidP="00D41468">
      <w:pPr>
        <w:pStyle w:val="ComputerScreen"/>
      </w:pPr>
      <w:r w:rsidRPr="00EF5256">
        <w:t>RC Receive          DC Discontinue      SF Sig Findings     RM Remove Med Rslt</w:t>
      </w:r>
    </w:p>
    <w:p w14:paraId="38804C64" w14:textId="77777777" w:rsidR="004A5973" w:rsidRPr="00EF5256" w:rsidRDefault="004A5973" w:rsidP="00D41468">
      <w:pPr>
        <w:pStyle w:val="ComputerScreen"/>
      </w:pPr>
      <w:r w:rsidRPr="00EF5256">
        <w:t>SC Schedule         CM Add Comment      DD Detailed Display ER Edit/Resubmit</w:t>
      </w:r>
    </w:p>
    <w:p w14:paraId="2CFF7996" w14:textId="77777777" w:rsidR="004A5973" w:rsidRPr="00EF5256" w:rsidRDefault="004A5973" w:rsidP="00D41468">
      <w:pPr>
        <w:pStyle w:val="ComputerScreen"/>
      </w:pPr>
      <w:r w:rsidRPr="00EF5256">
        <w:t xml:space="preserve">Select:Quit// </w:t>
      </w:r>
      <w:r w:rsidRPr="00EF5256">
        <w:rPr>
          <w:b/>
        </w:rPr>
        <w:t>DD</w:t>
      </w:r>
      <w:r w:rsidRPr="00EF5256">
        <w:t xml:space="preserve">   Detail Display</w:t>
      </w:r>
    </w:p>
    <w:p w14:paraId="5FE8407D" w14:textId="77777777" w:rsidR="004A5973" w:rsidRPr="00EF5256" w:rsidRDefault="004A5973" w:rsidP="00D41468">
      <w:pPr>
        <w:pStyle w:val="ListMember"/>
      </w:pPr>
    </w:p>
    <w:p w14:paraId="6BFEE2CF" w14:textId="77777777" w:rsidR="004A5973" w:rsidRPr="00EF5256" w:rsidRDefault="004A5973" w:rsidP="00D41468">
      <w:pPr>
        <w:pStyle w:val="ComputerScreen"/>
      </w:pPr>
      <w:r w:rsidRPr="00EF5256">
        <w:t>Select Consult Number: 1</w:t>
      </w:r>
    </w:p>
    <w:p w14:paraId="2C501284" w14:textId="77777777" w:rsidR="00B40239" w:rsidRPr="00EF5256" w:rsidRDefault="00B40239" w:rsidP="00D41468"/>
    <w:p w14:paraId="16E31A69" w14:textId="77777777" w:rsidR="004A5973" w:rsidRPr="00EF5256" w:rsidRDefault="004A5973" w:rsidP="00D41468">
      <w:r w:rsidRPr="00EF5256">
        <w:t>You can do just the opposite of the example</w:t>
      </w:r>
      <w:r w:rsidR="004A688F" w:rsidRPr="00EF5256">
        <w:t xml:space="preserve"> above;</w:t>
      </w:r>
      <w:r w:rsidRPr="00EF5256">
        <w:t xml:space="preserve"> i.e.</w:t>
      </w:r>
      <w:r w:rsidR="004A688F" w:rsidRPr="00EF5256">
        <w:t>,</w:t>
      </w:r>
      <w:r w:rsidRPr="00EF5256">
        <w:t xml:space="preserve"> you can select a consult first then type the action DD. The result is the same.</w:t>
      </w:r>
    </w:p>
    <w:p w14:paraId="2178FA6C" w14:textId="77777777" w:rsidR="004A5973" w:rsidRPr="00EF5256" w:rsidRDefault="004A5973" w:rsidP="00D41468">
      <w:r w:rsidRPr="00EF5256">
        <w:t>(Continued on next page.)</w:t>
      </w:r>
    </w:p>
    <w:p w14:paraId="392BD7A1" w14:textId="77777777" w:rsidR="004A5973" w:rsidRPr="00EF5256" w:rsidRDefault="004A5973" w:rsidP="00D41468">
      <w:pPr>
        <w:pStyle w:val="ComputerScreen"/>
      </w:pPr>
      <w:r w:rsidRPr="00EF5256">
        <w:br w:type="page"/>
      </w:r>
      <w:r w:rsidRPr="00EF5256">
        <w:lastRenderedPageBreak/>
        <w:t>CONSULTS DETAILED DISPLAY     Nov 01, 1997 13:55:42          Page:   1 of   5</w:t>
      </w:r>
    </w:p>
    <w:p w14:paraId="61FBFF85" w14:textId="77777777" w:rsidR="004A5973" w:rsidRPr="00EF5256" w:rsidRDefault="004A5973" w:rsidP="00D41468">
      <w:pPr>
        <w:pStyle w:val="ComputerScreen"/>
      </w:pPr>
      <w:r w:rsidRPr="00EF5256">
        <w:t>CONSULT DETAILED DISPLAY                             Consult No.: 675</w:t>
      </w:r>
    </w:p>
    <w:p w14:paraId="1B868ED3" w14:textId="77777777" w:rsidR="004A5973" w:rsidRPr="00EF5256" w:rsidRDefault="005E5AB1" w:rsidP="00D41468">
      <w:pPr>
        <w:pStyle w:val="ComputerScreen"/>
      </w:pPr>
      <w:r w:rsidRPr="00EF5256">
        <w:t>CPRSPATIENT,TWO</w:t>
      </w:r>
      <w:r w:rsidR="004A5973" w:rsidRPr="00EF5256">
        <w:t xml:space="preserve">     </w:t>
      </w:r>
      <w:r w:rsidRPr="00EF5256">
        <w:t>666</w:t>
      </w:r>
      <w:r w:rsidR="004A5973" w:rsidRPr="00EF5256">
        <w:t xml:space="preserve">-67-1996     DOB: MAR 5,1949 (48)  Wt. (lb): No Entry        </w:t>
      </w:r>
    </w:p>
    <w:p w14:paraId="1421F1A6" w14:textId="77777777" w:rsidR="004A5973" w:rsidRPr="00EF5256" w:rsidRDefault="004A5973" w:rsidP="00D41468">
      <w:pPr>
        <w:pStyle w:val="ComputerScreen"/>
      </w:pPr>
      <w:r w:rsidRPr="00EF5256">
        <w:t xml:space="preserve">                                                                                </w:t>
      </w:r>
    </w:p>
    <w:p w14:paraId="75401B3C" w14:textId="77777777" w:rsidR="004A5973" w:rsidRPr="00EF5256" w:rsidRDefault="004A5973" w:rsidP="00D41468">
      <w:pPr>
        <w:pStyle w:val="ComputerScreen"/>
      </w:pPr>
      <w:r w:rsidRPr="00EF5256">
        <w:t xml:space="preserve">Current Inpatient/Outpatient: Inpatient                                         </w:t>
      </w:r>
    </w:p>
    <w:p w14:paraId="3761B3E6" w14:textId="77777777" w:rsidR="004A5973" w:rsidRPr="00EF5256" w:rsidRDefault="004A5973" w:rsidP="00D41468">
      <w:pPr>
        <w:pStyle w:val="ComputerScreen"/>
      </w:pPr>
      <w:r w:rsidRPr="00EF5256">
        <w:t xml:space="preserve">Ward:                  2B                                                       </w:t>
      </w:r>
    </w:p>
    <w:p w14:paraId="3A3F55FF" w14:textId="77777777" w:rsidR="004A5973" w:rsidRPr="00EF5256" w:rsidRDefault="004A5973" w:rsidP="00D41468">
      <w:pPr>
        <w:pStyle w:val="ComputerScreen"/>
      </w:pPr>
      <w:r w:rsidRPr="00EF5256">
        <w:t xml:space="preserve">Eligibility:           SC VETERAN                                               </w:t>
      </w:r>
    </w:p>
    <w:p w14:paraId="2AD2F081" w14:textId="77777777" w:rsidR="004A5973" w:rsidRPr="00EF5256" w:rsidRDefault="004A5973" w:rsidP="00D41468">
      <w:pPr>
        <w:pStyle w:val="ComputerScreen"/>
      </w:pPr>
      <w:r w:rsidRPr="00EF5256">
        <w:t xml:space="preserve">To Service:            PULMONARY                                                </w:t>
      </w:r>
    </w:p>
    <w:p w14:paraId="796148AC" w14:textId="77777777" w:rsidR="004A5973" w:rsidRPr="00EF5256" w:rsidRDefault="004A5973" w:rsidP="00D41468">
      <w:pPr>
        <w:pStyle w:val="ComputerScreen"/>
      </w:pPr>
      <w:r w:rsidRPr="00EF5256">
        <w:t xml:space="preserve">From Service:          MEDICINE                                                 </w:t>
      </w:r>
    </w:p>
    <w:p w14:paraId="242DD716" w14:textId="77777777" w:rsidR="004A5973" w:rsidRPr="00EF5256" w:rsidRDefault="004A5973" w:rsidP="00D41468">
      <w:pPr>
        <w:pStyle w:val="ComputerScreen"/>
      </w:pPr>
      <w:r w:rsidRPr="00EF5256">
        <w:t xml:space="preserve">Reason For Request:    Pt experiences shortness of breath when out of           </w:t>
      </w:r>
    </w:p>
    <w:p w14:paraId="0DA1305A" w14:textId="77777777" w:rsidR="004A5973" w:rsidRPr="00EF5256" w:rsidRDefault="004A5973" w:rsidP="00D41468">
      <w:pPr>
        <w:pStyle w:val="ComputerScreen"/>
      </w:pPr>
      <w:r w:rsidRPr="00EF5256">
        <w:t xml:space="preserve">                 bed.                                                           </w:t>
      </w:r>
    </w:p>
    <w:p w14:paraId="7BC89980" w14:textId="77777777" w:rsidR="004A5973" w:rsidRPr="00EF5256" w:rsidRDefault="004A5973" w:rsidP="00D41468">
      <w:pPr>
        <w:pStyle w:val="ComputerScreen"/>
      </w:pPr>
      <w:r w:rsidRPr="00EF5256">
        <w:t xml:space="preserve">Status:                COMPLETE                                                 </w:t>
      </w:r>
    </w:p>
    <w:p w14:paraId="59B5B52A" w14:textId="77777777" w:rsidR="004A5973" w:rsidRPr="00EF5256" w:rsidRDefault="004A5973" w:rsidP="00D41468">
      <w:pPr>
        <w:pStyle w:val="ComputerScreen"/>
      </w:pPr>
      <w:r w:rsidRPr="00EF5256">
        <w:t xml:space="preserve">                                                                                </w:t>
      </w:r>
    </w:p>
    <w:p w14:paraId="2AF3FB3A" w14:textId="77777777" w:rsidR="004A5973" w:rsidRPr="00EF5256" w:rsidRDefault="004A5973" w:rsidP="00D41468">
      <w:pPr>
        <w:pStyle w:val="ComputerScreen"/>
      </w:pPr>
      <w:r w:rsidRPr="00EF5256">
        <w:t xml:space="preserve">ATTENTION:            </w:t>
      </w:r>
      <w:r w:rsidR="006E192A" w:rsidRPr="00EF5256">
        <w:t>CPRSPROVIDER,TWO</w:t>
      </w:r>
      <w:r w:rsidRPr="00EF5256">
        <w:t xml:space="preserve">                                           </w:t>
      </w:r>
    </w:p>
    <w:p w14:paraId="6CF9BA48" w14:textId="77777777" w:rsidR="004A5973" w:rsidRPr="00EF5256" w:rsidRDefault="004A5973" w:rsidP="00D41468">
      <w:pPr>
        <w:pStyle w:val="ComputerScreen"/>
      </w:pPr>
      <w:r w:rsidRPr="00EF5256">
        <w:t xml:space="preserve">Place:                Bedside                                                   </w:t>
      </w:r>
    </w:p>
    <w:p w14:paraId="436C50AB" w14:textId="77777777" w:rsidR="004A5973" w:rsidRPr="00EF5256" w:rsidRDefault="004A5973" w:rsidP="00D41468">
      <w:pPr>
        <w:pStyle w:val="ComputerScreen"/>
      </w:pPr>
      <w:r w:rsidRPr="00EF5256">
        <w:t xml:space="preserve">Urgency:              Routine                                                   </w:t>
      </w:r>
    </w:p>
    <w:p w14:paraId="2D5F9B58" w14:textId="77777777" w:rsidR="004A5973" w:rsidRPr="00EF5256" w:rsidRDefault="004A5973" w:rsidP="00D41468">
      <w:pPr>
        <w:pStyle w:val="ComputerScreen"/>
      </w:pPr>
    </w:p>
    <w:p w14:paraId="47D75609" w14:textId="77777777" w:rsidR="004A5973" w:rsidRPr="00EF5256" w:rsidRDefault="004A5973" w:rsidP="00D41468">
      <w:pPr>
        <w:pStyle w:val="ComputerScreen"/>
      </w:pPr>
      <w:r w:rsidRPr="00EF5256">
        <w:t xml:space="preserve">Request Activity      Date/Time       Ordering Clinician  Entered By            </w:t>
      </w:r>
    </w:p>
    <w:p w14:paraId="2B0C73A8" w14:textId="77777777" w:rsidR="004A5973" w:rsidRPr="00EF5256" w:rsidRDefault="004A5973" w:rsidP="00D41468">
      <w:pPr>
        <w:pStyle w:val="ComputerScreen"/>
      </w:pPr>
      <w:r w:rsidRPr="00EF5256">
        <w:t xml:space="preserve">                      11/01/97 10:13  </w:t>
      </w:r>
      <w:r w:rsidR="006E192A" w:rsidRPr="00EF5256">
        <w:t>CPRSPROVIDE,ONE</w:t>
      </w:r>
      <w:r w:rsidRPr="00EF5256">
        <w:t xml:space="preserve">   </w:t>
      </w:r>
      <w:r w:rsidR="00D922A7" w:rsidRPr="00EF5256">
        <w:t xml:space="preserve"> </w:t>
      </w:r>
      <w:r w:rsidR="006E192A" w:rsidRPr="00EF5256">
        <w:t xml:space="preserve">CPRSPROVIDE,ONE   </w:t>
      </w:r>
    </w:p>
    <w:p w14:paraId="17BDCC73" w14:textId="77777777" w:rsidR="004A5973" w:rsidRPr="00EF5256" w:rsidRDefault="004A5973" w:rsidP="00D41468">
      <w:pPr>
        <w:pStyle w:val="ComputerScreen"/>
      </w:pPr>
      <w:r w:rsidRPr="00EF5256">
        <w:t xml:space="preserve">RECEIVED              11/01/97 10:15  </w:t>
      </w:r>
      <w:r w:rsidR="006E192A" w:rsidRPr="00EF5256">
        <w:t>CPRSPROVIDER,ONE</w:t>
      </w:r>
      <w:r w:rsidRPr="00EF5256">
        <w:t xml:space="preserve">   </w:t>
      </w:r>
      <w:r w:rsidR="006E192A" w:rsidRPr="00EF5256">
        <w:t>CPRSPROVIDER,ONE</w:t>
      </w:r>
      <w:r w:rsidRPr="00EF5256">
        <w:t xml:space="preserve">     </w:t>
      </w:r>
    </w:p>
    <w:p w14:paraId="67591824" w14:textId="77777777" w:rsidR="004A5973" w:rsidRPr="00EF5256" w:rsidRDefault="004A5973" w:rsidP="00D41468">
      <w:pPr>
        <w:pStyle w:val="CScreenReversed"/>
      </w:pPr>
      <w:r w:rsidRPr="00EF5256">
        <w:t xml:space="preserve">+         Enter ?? for more actions                                             </w:t>
      </w:r>
    </w:p>
    <w:p w14:paraId="5FFFF80A" w14:textId="77777777" w:rsidR="004A5973" w:rsidRPr="00EF5256" w:rsidRDefault="004A5973" w:rsidP="00D41468">
      <w:pPr>
        <w:pStyle w:val="ComputerScreen"/>
      </w:pPr>
    </w:p>
    <w:p w14:paraId="79DB851A" w14:textId="77777777" w:rsidR="004A5973" w:rsidRPr="00EF5256" w:rsidRDefault="004A5973" w:rsidP="00D41468">
      <w:pPr>
        <w:pStyle w:val="ComputerScreen"/>
      </w:pPr>
      <w:r w:rsidRPr="00EF5256">
        <w:t xml:space="preserve">Select Action:Next Screen// </w:t>
      </w:r>
      <w:r w:rsidRPr="00EF5256">
        <w:rPr>
          <w:b/>
        </w:rPr>
        <w:t>&lt;Enter&gt;</w:t>
      </w:r>
    </w:p>
    <w:p w14:paraId="758E1EBE" w14:textId="77777777" w:rsidR="004A5973" w:rsidRPr="00EF5256" w:rsidRDefault="004A5973" w:rsidP="00D41468">
      <w:pPr>
        <w:pStyle w:val="BlankLine"/>
      </w:pPr>
    </w:p>
    <w:p w14:paraId="683E593B" w14:textId="77777777" w:rsidR="004A5973" w:rsidRPr="00EF5256" w:rsidRDefault="004A5973" w:rsidP="00D41468">
      <w:pPr>
        <w:pStyle w:val="ComputerScreen"/>
      </w:pPr>
      <w:r w:rsidRPr="00EF5256">
        <w:t>CONSULTS DETAILED DISPLAY     Nov 01, 1997 14:00:20          Page:    2 of  5</w:t>
      </w:r>
    </w:p>
    <w:p w14:paraId="3AF2102A" w14:textId="77777777" w:rsidR="004A5973" w:rsidRPr="00EF5256" w:rsidRDefault="004A5973" w:rsidP="00D41468">
      <w:pPr>
        <w:pStyle w:val="ComputerScreen"/>
      </w:pPr>
      <w:r w:rsidRPr="00EF5256">
        <w:t>CONSULT DETAILED DISPLAY                             Consult No.: 675</w:t>
      </w:r>
    </w:p>
    <w:p w14:paraId="7362EC07" w14:textId="77777777" w:rsidR="006E192A" w:rsidRPr="00EF5256" w:rsidRDefault="006E192A" w:rsidP="00D41468">
      <w:pPr>
        <w:pStyle w:val="ComputerScreen"/>
      </w:pPr>
      <w:r w:rsidRPr="00EF5256">
        <w:t xml:space="preserve">CPRSPATIENT,TWO     666-67-1996     DOB: MAR 5,1949 (48)  Wt. (lb): No Entry        </w:t>
      </w:r>
    </w:p>
    <w:p w14:paraId="3505C167" w14:textId="77777777" w:rsidR="004A5973" w:rsidRPr="00EF5256" w:rsidRDefault="004A5973" w:rsidP="00D41468">
      <w:pPr>
        <w:pStyle w:val="ComputerScreen"/>
      </w:pPr>
      <w:r w:rsidRPr="00EF5256">
        <w:t xml:space="preserve">+                                                                            </w:t>
      </w:r>
    </w:p>
    <w:p w14:paraId="38D965CF" w14:textId="77777777" w:rsidR="004A5973" w:rsidRPr="00EF5256" w:rsidRDefault="004A5973" w:rsidP="00D41468">
      <w:pPr>
        <w:pStyle w:val="ComputerScreen"/>
      </w:pPr>
      <w:r w:rsidRPr="00EF5256">
        <w:t xml:space="preserve">COMPLETED             11/01/97 10:17  </w:t>
      </w:r>
      <w:r w:rsidR="006E192A" w:rsidRPr="00EF5256">
        <w:t>CPRSPROVIDER,ONE</w:t>
      </w:r>
      <w:r w:rsidRPr="00EF5256">
        <w:t xml:space="preserve">   </w:t>
      </w:r>
      <w:r w:rsidR="006E192A" w:rsidRPr="00EF5256">
        <w:t>CPRSPROVIDER,ONE</w:t>
      </w:r>
      <w:r w:rsidRPr="00EF5256">
        <w:t xml:space="preserve">     </w:t>
      </w:r>
    </w:p>
    <w:p w14:paraId="0723846E" w14:textId="77777777" w:rsidR="004A5973" w:rsidRPr="00EF5256" w:rsidRDefault="004A5973" w:rsidP="00D41468">
      <w:pPr>
        <w:pStyle w:val="ComputerScreen"/>
      </w:pPr>
      <w:r w:rsidRPr="00EF5256">
        <w:t>----------------------------- TIU CONSULT REPORT -------------------------------</w:t>
      </w:r>
    </w:p>
    <w:p w14:paraId="789C1559" w14:textId="77777777" w:rsidR="004A5973" w:rsidRPr="00EF5256" w:rsidRDefault="004A5973" w:rsidP="00D41468">
      <w:pPr>
        <w:pStyle w:val="ComputerScreen"/>
      </w:pPr>
    </w:p>
    <w:p w14:paraId="16EBE9AD" w14:textId="77777777" w:rsidR="004A5973" w:rsidRPr="00EF5256" w:rsidRDefault="004A5973" w:rsidP="00D41468">
      <w:pPr>
        <w:pStyle w:val="ComputerScreen"/>
      </w:pPr>
      <w:r w:rsidRPr="00EF5256">
        <w:t xml:space="preserve">  Source Information                                                            </w:t>
      </w:r>
    </w:p>
    <w:p w14:paraId="73704C84" w14:textId="77777777" w:rsidR="004A5973" w:rsidRPr="00EF5256" w:rsidRDefault="004A5973" w:rsidP="00D41468">
      <w:pPr>
        <w:pStyle w:val="ComputerScreen"/>
      </w:pPr>
      <w:r w:rsidRPr="00EF5256">
        <w:t xml:space="preserve">  Reference Date: NOV 01, 1997@10:15:35            Author: </w:t>
      </w:r>
      <w:r w:rsidR="006E192A" w:rsidRPr="00EF5256">
        <w:t>CPRSPROVIDER,ONE</w:t>
      </w:r>
      <w:r w:rsidRPr="00EF5256">
        <w:t xml:space="preserve">    </w:t>
      </w:r>
    </w:p>
    <w:p w14:paraId="36344669" w14:textId="77777777" w:rsidR="004A5973" w:rsidRPr="00EF5256" w:rsidRDefault="004A5973" w:rsidP="00D41468">
      <w:pPr>
        <w:pStyle w:val="ComputerScreen"/>
      </w:pPr>
      <w:r w:rsidRPr="00EF5256">
        <w:t xml:space="preserve">      Entry Date: NOV 01, 1997@10:15:35        Entered By: CA                   </w:t>
      </w:r>
    </w:p>
    <w:p w14:paraId="0E7DF7B3" w14:textId="77777777" w:rsidR="004A5973" w:rsidRPr="00EF5256" w:rsidRDefault="004A5973" w:rsidP="00D41468">
      <w:pPr>
        <w:pStyle w:val="ComputerScreen"/>
      </w:pPr>
      <w:r w:rsidRPr="00EF5256">
        <w:t xml:space="preserve"> Expected Signer: </w:t>
      </w:r>
      <w:r w:rsidR="006E192A" w:rsidRPr="00EF5256">
        <w:t>CPRSPROVIDER,ONE</w:t>
      </w:r>
      <w:r w:rsidRPr="00EF5256">
        <w:t xml:space="preserve">     Expected Cosigner: None                 </w:t>
      </w:r>
    </w:p>
    <w:p w14:paraId="1194416E" w14:textId="77777777" w:rsidR="004A5973" w:rsidRPr="00EF5256" w:rsidRDefault="004A5973" w:rsidP="00D41468">
      <w:pPr>
        <w:pStyle w:val="ComputerScreen"/>
      </w:pPr>
      <w:r w:rsidRPr="00EF5256">
        <w:t xml:space="preserve">         Urgency: None                    Document Status: COMPLETED            </w:t>
      </w:r>
    </w:p>
    <w:p w14:paraId="7F9EE3A9" w14:textId="77777777" w:rsidR="004A5973" w:rsidRPr="00EF5256" w:rsidRDefault="004A5973" w:rsidP="00D41468">
      <w:pPr>
        <w:pStyle w:val="ComputerScreen"/>
      </w:pPr>
      <w:r w:rsidRPr="00EF5256">
        <w:t xml:space="preserve">      Line Count: 21                       TIU Document #: 2330                 </w:t>
      </w:r>
    </w:p>
    <w:p w14:paraId="0D90CE46" w14:textId="77777777" w:rsidR="004A5973" w:rsidRPr="00EF5256" w:rsidRDefault="004A5973" w:rsidP="00D41468">
      <w:pPr>
        <w:pStyle w:val="ComputerScreen"/>
      </w:pPr>
      <w:r w:rsidRPr="00EF5256">
        <w:t xml:space="preserve">         Subject: None                                                          </w:t>
      </w:r>
    </w:p>
    <w:p w14:paraId="0745FAEC" w14:textId="77777777" w:rsidR="004A5973" w:rsidRPr="00EF5256" w:rsidRDefault="004A5973" w:rsidP="00D41468">
      <w:pPr>
        <w:pStyle w:val="ComputerScreen"/>
      </w:pPr>
      <w:r w:rsidRPr="00EF5256">
        <w:t xml:space="preserve">                                                                                </w:t>
      </w:r>
    </w:p>
    <w:p w14:paraId="22B7D8A6" w14:textId="77777777" w:rsidR="004A5973" w:rsidRPr="00EF5256" w:rsidRDefault="004A5973" w:rsidP="00D41468">
      <w:pPr>
        <w:pStyle w:val="ComputerScreen"/>
      </w:pPr>
      <w:r w:rsidRPr="00EF5256">
        <w:t xml:space="preserve">  Associated Problems   No linked problems.                                     </w:t>
      </w:r>
    </w:p>
    <w:p w14:paraId="01FF1287" w14:textId="77777777" w:rsidR="004A5973" w:rsidRPr="00EF5256" w:rsidRDefault="004A5973" w:rsidP="00D41468">
      <w:pPr>
        <w:pStyle w:val="ComputerScreen"/>
      </w:pPr>
      <w:r w:rsidRPr="00EF5256">
        <w:t xml:space="preserve">                                                                                </w:t>
      </w:r>
    </w:p>
    <w:p w14:paraId="31767DB1" w14:textId="77777777" w:rsidR="004A5973" w:rsidRPr="00EF5256" w:rsidRDefault="004A5973" w:rsidP="00D41468">
      <w:pPr>
        <w:pStyle w:val="ComputerScreen"/>
      </w:pPr>
      <w:r w:rsidRPr="00EF5256">
        <w:t xml:space="preserve">  Edit Information                                                              </w:t>
      </w:r>
    </w:p>
    <w:p w14:paraId="29C0AF12" w14:textId="77777777" w:rsidR="004A5973" w:rsidRPr="00EF5256" w:rsidRDefault="004A5973" w:rsidP="00D41468">
      <w:pPr>
        <w:pStyle w:val="ComputerScreen"/>
      </w:pPr>
      <w:r w:rsidRPr="00EF5256">
        <w:t xml:space="preserve">       Edit Date: NOV 01, 1997@10:17:23         Edited By: </w:t>
      </w:r>
      <w:r w:rsidR="006E192A" w:rsidRPr="00EF5256">
        <w:t>CPRSPROVIDER,ONE</w:t>
      </w:r>
      <w:r w:rsidRPr="00EF5256">
        <w:t xml:space="preserve">    </w:t>
      </w:r>
    </w:p>
    <w:p w14:paraId="6008FFC2" w14:textId="77777777" w:rsidR="004A5973" w:rsidRPr="00EF5256" w:rsidRDefault="004A5973" w:rsidP="00D41468">
      <w:pPr>
        <w:pStyle w:val="ComputerScreen"/>
      </w:pPr>
      <w:r w:rsidRPr="00EF5256">
        <w:t xml:space="preserve">                                                                                </w:t>
      </w:r>
    </w:p>
    <w:p w14:paraId="5448947C" w14:textId="77777777" w:rsidR="004A5973" w:rsidRPr="00EF5256" w:rsidRDefault="004A5973" w:rsidP="00D41468">
      <w:pPr>
        <w:pStyle w:val="CScreenReversed"/>
      </w:pPr>
      <w:r w:rsidRPr="00EF5256">
        <w:t xml:space="preserve">+         Enter ?? for more actions                                             </w:t>
      </w:r>
    </w:p>
    <w:p w14:paraId="7F753F2C" w14:textId="77777777" w:rsidR="004A5973" w:rsidRPr="00EF5256" w:rsidRDefault="004A5973" w:rsidP="00D41468">
      <w:pPr>
        <w:pStyle w:val="ComputerScreen"/>
      </w:pPr>
    </w:p>
    <w:p w14:paraId="50056AED" w14:textId="77777777" w:rsidR="004A5973" w:rsidRPr="00EF5256" w:rsidRDefault="004A5973" w:rsidP="00D41468">
      <w:pPr>
        <w:pStyle w:val="ComputerScreen"/>
      </w:pPr>
      <w:r w:rsidRPr="00EF5256">
        <w:t xml:space="preserve">Select Action:Next Screen// </w:t>
      </w:r>
      <w:r w:rsidRPr="00EF5256">
        <w:rPr>
          <w:b/>
        </w:rPr>
        <w:t>&lt;Enter&gt;</w:t>
      </w:r>
    </w:p>
    <w:p w14:paraId="7AE3EE52" w14:textId="77777777" w:rsidR="004A5973" w:rsidRPr="00EF5256" w:rsidRDefault="004A5973" w:rsidP="00D41468">
      <w:pPr>
        <w:pStyle w:val="BlankLine"/>
      </w:pPr>
    </w:p>
    <w:p w14:paraId="153AB308" w14:textId="77777777" w:rsidR="004A5973" w:rsidRPr="00EF5256" w:rsidRDefault="004A5973" w:rsidP="00D41468">
      <w:r w:rsidRPr="00EF5256">
        <w:t>(Continued on next page.)</w:t>
      </w:r>
    </w:p>
    <w:p w14:paraId="07F2FB79" w14:textId="77777777" w:rsidR="004A5973" w:rsidRPr="00EF5256" w:rsidRDefault="004A5973" w:rsidP="00D41468">
      <w:pPr>
        <w:pStyle w:val="ComputerScreen"/>
      </w:pPr>
      <w:r w:rsidRPr="00EF5256">
        <w:br w:type="page"/>
      </w:r>
      <w:r w:rsidRPr="00EF5256">
        <w:lastRenderedPageBreak/>
        <w:t>CONSULTS DETAILED DISPLAY     Nov 01, 1997 14:02:13          Page:   3 of   5</w:t>
      </w:r>
    </w:p>
    <w:p w14:paraId="0FA601F7" w14:textId="77777777" w:rsidR="004A5973" w:rsidRPr="00EF5256" w:rsidRDefault="004A5973" w:rsidP="00D41468">
      <w:pPr>
        <w:pStyle w:val="ComputerScreen"/>
      </w:pPr>
      <w:r w:rsidRPr="00EF5256">
        <w:t>CONSULT DETAILED DISPLAY                             Consult No.: 675</w:t>
      </w:r>
    </w:p>
    <w:p w14:paraId="6EA60C43" w14:textId="77777777" w:rsidR="006E192A" w:rsidRPr="00EF5256" w:rsidRDefault="006E192A" w:rsidP="00D41468">
      <w:pPr>
        <w:pStyle w:val="ComputerScreen"/>
      </w:pPr>
      <w:r w:rsidRPr="00EF5256">
        <w:t xml:space="preserve">CPRSPATIENT,TWO     666-67-1996     DOB: MAR 5,1949 (48)  Wt. (lb): No Entry        </w:t>
      </w:r>
    </w:p>
    <w:p w14:paraId="733154A2" w14:textId="77777777" w:rsidR="004A5973" w:rsidRPr="00EF5256" w:rsidRDefault="004A5973" w:rsidP="00D41468">
      <w:pPr>
        <w:pStyle w:val="ComputerScreen"/>
      </w:pPr>
      <w:r w:rsidRPr="00EF5256">
        <w:t xml:space="preserve">+                                                                            </w:t>
      </w:r>
    </w:p>
    <w:p w14:paraId="4688B314" w14:textId="77777777" w:rsidR="004A5973" w:rsidRPr="00EF5256" w:rsidRDefault="004A5973" w:rsidP="00D41468">
      <w:pPr>
        <w:pStyle w:val="ComputerScreen"/>
      </w:pPr>
      <w:r w:rsidRPr="00EF5256">
        <w:t xml:space="preserve">  Reassignment History   Document Never Reassigned.                             </w:t>
      </w:r>
    </w:p>
    <w:p w14:paraId="054AD339" w14:textId="77777777" w:rsidR="004A5973" w:rsidRPr="00EF5256" w:rsidRDefault="004A5973" w:rsidP="00D41468">
      <w:pPr>
        <w:pStyle w:val="ComputerScreen"/>
      </w:pPr>
      <w:r w:rsidRPr="00EF5256">
        <w:t xml:space="preserve">                                                                                </w:t>
      </w:r>
    </w:p>
    <w:p w14:paraId="2295D3BA" w14:textId="77777777" w:rsidR="004A5973" w:rsidRPr="00EF5256" w:rsidRDefault="004A5973" w:rsidP="00D41468">
      <w:pPr>
        <w:pStyle w:val="ComputerScreen"/>
      </w:pPr>
      <w:r w:rsidRPr="00EF5256">
        <w:t xml:space="preserve">  Signature Information                                                         </w:t>
      </w:r>
    </w:p>
    <w:p w14:paraId="68E84BE0" w14:textId="77777777" w:rsidR="004A5973" w:rsidRPr="00EF5256" w:rsidRDefault="004A5973" w:rsidP="00D41468">
      <w:pPr>
        <w:pStyle w:val="ComputerScreen"/>
      </w:pPr>
      <w:r w:rsidRPr="00EF5256">
        <w:t xml:space="preserve">     Signed Date: NOV 01, 1997@10:17:35         Signed By: </w:t>
      </w:r>
      <w:r w:rsidR="006E192A" w:rsidRPr="00EF5256">
        <w:t>CPRSPROVIDER,ONE</w:t>
      </w:r>
      <w:r w:rsidRPr="00EF5256">
        <w:t xml:space="preserve">    </w:t>
      </w:r>
    </w:p>
    <w:p w14:paraId="32B3D141" w14:textId="77777777" w:rsidR="004A5973" w:rsidRPr="00EF5256" w:rsidRDefault="004A5973" w:rsidP="00D41468">
      <w:pPr>
        <w:pStyle w:val="ComputerScreen"/>
      </w:pPr>
      <w:r w:rsidRPr="00EF5256">
        <w:t xml:space="preserve">                                           Signature Mode: ELECTRONIC           </w:t>
      </w:r>
    </w:p>
    <w:p w14:paraId="376F6E46" w14:textId="77777777" w:rsidR="004A5973" w:rsidRPr="00EF5256" w:rsidRDefault="004A5973" w:rsidP="00D41468">
      <w:pPr>
        <w:pStyle w:val="ComputerScreen"/>
      </w:pPr>
      <w:r w:rsidRPr="00EF5256">
        <w:t xml:space="preserve">   Cosigned Date: None                        Cosigned By: None                 </w:t>
      </w:r>
    </w:p>
    <w:p w14:paraId="48E64E18" w14:textId="77777777" w:rsidR="004A5973" w:rsidRPr="00EF5256" w:rsidRDefault="004A5973" w:rsidP="00D41468">
      <w:pPr>
        <w:pStyle w:val="ComputerScreen"/>
      </w:pPr>
      <w:r w:rsidRPr="00EF5256">
        <w:t xml:space="preserve">                                         Cosignature Mode: None                 </w:t>
      </w:r>
    </w:p>
    <w:p w14:paraId="464EC051" w14:textId="77777777" w:rsidR="004A5973" w:rsidRPr="00EF5256" w:rsidRDefault="004A5973" w:rsidP="00D41468">
      <w:pPr>
        <w:pStyle w:val="ComputerScreen"/>
      </w:pPr>
      <w:r w:rsidRPr="00EF5256">
        <w:t xml:space="preserve">                                                                                </w:t>
      </w:r>
    </w:p>
    <w:p w14:paraId="5634B5D9" w14:textId="77777777" w:rsidR="004A5973" w:rsidRPr="00EF5256" w:rsidRDefault="004A5973" w:rsidP="00D41468">
      <w:pPr>
        <w:pStyle w:val="ComputerScreen"/>
      </w:pPr>
      <w:r w:rsidRPr="00EF5256">
        <w:t xml:space="preserve">  Document Body                                                                 </w:t>
      </w:r>
    </w:p>
    <w:p w14:paraId="3F31182E" w14:textId="77777777" w:rsidR="004A5973" w:rsidRPr="00EF5256" w:rsidRDefault="004A5973" w:rsidP="00D41468">
      <w:pPr>
        <w:pStyle w:val="ComputerScreen"/>
      </w:pPr>
      <w:r w:rsidRPr="00EF5256">
        <w:t xml:space="preserve">                                                                                </w:t>
      </w:r>
    </w:p>
    <w:p w14:paraId="59796816" w14:textId="77777777" w:rsidR="004A5973" w:rsidRPr="00EF5256" w:rsidRDefault="004A5973" w:rsidP="00D41468">
      <w:pPr>
        <w:pStyle w:val="ComputerScreen"/>
      </w:pPr>
      <w:r w:rsidRPr="00EF5256">
        <w:t xml:space="preserve">At the time I went to examine the pt, he was acutely broncho-                   </w:t>
      </w:r>
    </w:p>
    <w:p w14:paraId="219B09DB" w14:textId="77777777" w:rsidR="004A5973" w:rsidRPr="00EF5256" w:rsidRDefault="004A5973" w:rsidP="00D41468">
      <w:pPr>
        <w:pStyle w:val="ComputerScreen"/>
      </w:pPr>
      <w:r w:rsidRPr="00EF5256">
        <w:t xml:space="preserve">spastic and in moderately severe respiratory distress.  I had him               </w:t>
      </w:r>
    </w:p>
    <w:p w14:paraId="53D5E5AF" w14:textId="77777777" w:rsidR="004A5973" w:rsidRPr="00EF5256" w:rsidRDefault="004A5973" w:rsidP="00D41468">
      <w:pPr>
        <w:pStyle w:val="ComputerScreen"/>
      </w:pPr>
      <w:r w:rsidRPr="00EF5256">
        <w:t xml:space="preserve">deliver a puff of albuterol with an Aerochamber; his technique was              </w:t>
      </w:r>
    </w:p>
    <w:p w14:paraId="4FD93D38" w14:textId="77777777" w:rsidR="004A5973" w:rsidRPr="00EF5256" w:rsidRDefault="004A5973" w:rsidP="00D41468">
      <w:pPr>
        <w:pStyle w:val="ComputerScreen"/>
      </w:pPr>
      <w:r w:rsidRPr="00EF5256">
        <w:t xml:space="preserve">poor. I then instructed him and delivered an additional four puffs,             </w:t>
      </w:r>
    </w:p>
    <w:p w14:paraId="5C0E7498" w14:textId="77777777" w:rsidR="004A5973" w:rsidRPr="00EF5256" w:rsidRDefault="004A5973" w:rsidP="00D41468">
      <w:pPr>
        <w:pStyle w:val="ComputerScreen"/>
      </w:pPr>
      <w:r w:rsidRPr="00EF5256">
        <w:t xml:space="preserve">which he did with good technique.  He was improved and with a clear             </w:t>
      </w:r>
    </w:p>
    <w:p w14:paraId="319BD099" w14:textId="77777777" w:rsidR="004A5973" w:rsidRPr="00EF5256" w:rsidRDefault="004A5973" w:rsidP="00D41468">
      <w:pPr>
        <w:pStyle w:val="ComputerScreen"/>
      </w:pPr>
      <w:r w:rsidRPr="00EF5256">
        <w:t xml:space="preserve">lung exam within a few seconds (though wheezes were still present               </w:t>
      </w:r>
    </w:p>
    <w:p w14:paraId="419E4E35" w14:textId="77777777" w:rsidR="004A5973" w:rsidRPr="00EF5256" w:rsidRDefault="004A5973" w:rsidP="00D41468">
      <w:pPr>
        <w:pStyle w:val="CScreenReversed"/>
      </w:pPr>
      <w:r w:rsidRPr="00EF5256">
        <w:t xml:space="preserve">+         Enter ?? for more actions                                             </w:t>
      </w:r>
    </w:p>
    <w:p w14:paraId="712B0BD0" w14:textId="77777777" w:rsidR="004A5973" w:rsidRPr="00EF5256" w:rsidRDefault="004A5973" w:rsidP="00D41468">
      <w:pPr>
        <w:pStyle w:val="ComputerScreen"/>
      </w:pPr>
    </w:p>
    <w:p w14:paraId="1B710C1F" w14:textId="77777777" w:rsidR="004A5973" w:rsidRPr="00EF5256" w:rsidRDefault="004A5973" w:rsidP="00D41468">
      <w:pPr>
        <w:pStyle w:val="ComputerScreen"/>
      </w:pPr>
      <w:r w:rsidRPr="00EF5256">
        <w:t xml:space="preserve">Select Action:Next Screen// </w:t>
      </w:r>
      <w:r w:rsidRPr="00EF5256">
        <w:rPr>
          <w:b/>
        </w:rPr>
        <w:t>&lt;Enter&gt;</w:t>
      </w:r>
    </w:p>
    <w:p w14:paraId="5AEAC7EB" w14:textId="77777777" w:rsidR="004A5973" w:rsidRPr="00EF5256" w:rsidRDefault="004A5973" w:rsidP="00D41468">
      <w:pPr>
        <w:pStyle w:val="BlankLine"/>
      </w:pPr>
    </w:p>
    <w:p w14:paraId="7C046739" w14:textId="77777777" w:rsidR="004A5973" w:rsidRPr="00EF5256" w:rsidRDefault="004A5973" w:rsidP="00D41468">
      <w:pPr>
        <w:pStyle w:val="ComputerScreen"/>
      </w:pPr>
      <w:r w:rsidRPr="00EF5256">
        <w:t>CONSULTS DETAILED DISPLAY     Nov 01, 1997 14:03:47          Page:   4 of   5</w:t>
      </w:r>
    </w:p>
    <w:p w14:paraId="4FF8E247" w14:textId="77777777" w:rsidR="004A5973" w:rsidRPr="00EF5256" w:rsidRDefault="004A5973" w:rsidP="00D41468">
      <w:pPr>
        <w:pStyle w:val="ComputerScreen"/>
      </w:pPr>
      <w:r w:rsidRPr="00EF5256">
        <w:t>CONSULT DETAILED DISPLAY                             Consult No.: 675</w:t>
      </w:r>
    </w:p>
    <w:p w14:paraId="1A0D9F47" w14:textId="77777777" w:rsidR="006E192A" w:rsidRPr="00EF5256" w:rsidRDefault="006E192A" w:rsidP="00D41468">
      <w:pPr>
        <w:pStyle w:val="ComputerScreen"/>
      </w:pPr>
      <w:r w:rsidRPr="00EF5256">
        <w:t xml:space="preserve">CPRSPATIENT,TWO     666-67-1996     DOB: MAR 5,1949 (48)  Wt. (lb): No Entry        </w:t>
      </w:r>
    </w:p>
    <w:p w14:paraId="17A42656" w14:textId="77777777" w:rsidR="004A5973" w:rsidRPr="00EF5256" w:rsidRDefault="004A5973" w:rsidP="00D41468">
      <w:pPr>
        <w:pStyle w:val="ComputerScreen"/>
      </w:pPr>
      <w:r w:rsidRPr="00EF5256">
        <w:t xml:space="preserve">+                                                                            </w:t>
      </w:r>
    </w:p>
    <w:p w14:paraId="0F5F65EC" w14:textId="77777777" w:rsidR="004A5973" w:rsidRPr="00EF5256" w:rsidRDefault="004A5973" w:rsidP="00D41468">
      <w:pPr>
        <w:pStyle w:val="ComputerScreen"/>
      </w:pPr>
      <w:r w:rsidRPr="00EF5256">
        <w:t xml:space="preserve">on forced expiration).                                                          </w:t>
      </w:r>
    </w:p>
    <w:p w14:paraId="59D5B672" w14:textId="77777777" w:rsidR="004A5973" w:rsidRPr="00EF5256" w:rsidRDefault="004A5973" w:rsidP="00D41468">
      <w:pPr>
        <w:pStyle w:val="ComputerScreen"/>
      </w:pPr>
    </w:p>
    <w:p w14:paraId="76C51797" w14:textId="77777777" w:rsidR="004A5973" w:rsidRPr="00EF5256" w:rsidRDefault="004A5973" w:rsidP="00D41468">
      <w:pPr>
        <w:pStyle w:val="ComputerScreen"/>
      </w:pPr>
      <w:r w:rsidRPr="00EF5256">
        <w:t xml:space="preserve">The pt regimen is lacking in inhaled corticosteroids.  Recognizing              </w:t>
      </w:r>
    </w:p>
    <w:p w14:paraId="0226F671" w14:textId="77777777" w:rsidR="004A5973" w:rsidRPr="00EF5256" w:rsidRDefault="004A5973" w:rsidP="00D41468">
      <w:pPr>
        <w:pStyle w:val="ComputerScreen"/>
      </w:pPr>
      <w:r w:rsidRPr="00EF5256">
        <w:t xml:space="preserve">that asthma is an inflammatory process, inhaled steroids are important          </w:t>
      </w:r>
    </w:p>
    <w:p w14:paraId="2BC906D2" w14:textId="77777777" w:rsidR="004A5973" w:rsidRPr="00EF5256" w:rsidRDefault="004A5973" w:rsidP="00D41468">
      <w:pPr>
        <w:pStyle w:val="ComputerScreen"/>
      </w:pPr>
      <w:r w:rsidRPr="00EF5256">
        <w:t xml:space="preserve">in controlling the inflammtory response.  My practice for severely              </w:t>
      </w:r>
    </w:p>
    <w:p w14:paraId="5A1781DA" w14:textId="77777777" w:rsidR="004A5973" w:rsidRPr="00EF5256" w:rsidRDefault="004A5973" w:rsidP="00D41468">
      <w:pPr>
        <w:pStyle w:val="ComputerScreen"/>
      </w:pPr>
      <w:r w:rsidRPr="00EF5256">
        <w:t xml:space="preserve">out-of-control asthmatics is to use high-dose inhaled steroids,                 </w:t>
      </w:r>
    </w:p>
    <w:p w14:paraId="52DD77B0" w14:textId="77777777" w:rsidR="004A5973" w:rsidRPr="00EF5256" w:rsidRDefault="004A5973" w:rsidP="00D41468">
      <w:pPr>
        <w:pStyle w:val="ComputerScreen"/>
      </w:pPr>
      <w:r w:rsidRPr="00EF5256">
        <w:t xml:space="preserve">typically vanceril, 16 puffs qid, with a spacing device such as the             </w:t>
      </w:r>
    </w:p>
    <w:p w14:paraId="15457F92" w14:textId="77777777" w:rsidR="004A5973" w:rsidRPr="00EF5256" w:rsidRDefault="004A5973" w:rsidP="00D41468">
      <w:pPr>
        <w:pStyle w:val="ComputerScreen"/>
      </w:pPr>
      <w:r w:rsidRPr="00EF5256">
        <w:t xml:space="preserve">Aerochamber. I would institute such a regimen while he is here.                 </w:t>
      </w:r>
    </w:p>
    <w:p w14:paraId="263BB558" w14:textId="77777777" w:rsidR="004A5973" w:rsidRPr="00EF5256" w:rsidRDefault="004A5973" w:rsidP="00D41468">
      <w:pPr>
        <w:pStyle w:val="ComputerScreen"/>
      </w:pPr>
    </w:p>
    <w:p w14:paraId="5BA8B860" w14:textId="77777777" w:rsidR="004A5973" w:rsidRPr="00EF5256" w:rsidRDefault="004A5973" w:rsidP="00D41468">
      <w:pPr>
        <w:pStyle w:val="ComputerScreen"/>
      </w:pPr>
      <w:r w:rsidRPr="00EF5256">
        <w:t xml:space="preserve">The pt has an in-house pet dog and an outside pet cat.  I have                  </w:t>
      </w:r>
    </w:p>
    <w:p w14:paraId="72B618AF" w14:textId="77777777" w:rsidR="004A5973" w:rsidRPr="00EF5256" w:rsidRDefault="004A5973" w:rsidP="00D41468">
      <w:pPr>
        <w:pStyle w:val="ComputerScreen"/>
      </w:pPr>
      <w:r w:rsidRPr="00EF5256">
        <w:t xml:space="preserve">told him that the cat should go, even if it is outdoors.  Cat saliva            </w:t>
      </w:r>
    </w:p>
    <w:p w14:paraId="4EDDDB4C" w14:textId="77777777" w:rsidR="004A5973" w:rsidRPr="00EF5256" w:rsidRDefault="004A5973" w:rsidP="00D41468">
      <w:pPr>
        <w:pStyle w:val="ComputerScreen"/>
      </w:pPr>
      <w:r w:rsidRPr="00EF5256">
        <w:t xml:space="preserve">contains a glycoprotein that leaves residue on their coats and flakes           </w:t>
      </w:r>
    </w:p>
    <w:p w14:paraId="3032D7D7" w14:textId="77777777" w:rsidR="004A5973" w:rsidRPr="00EF5256" w:rsidRDefault="004A5973" w:rsidP="00D41468">
      <w:pPr>
        <w:pStyle w:val="ComputerScreen"/>
      </w:pPr>
      <w:r w:rsidRPr="00EF5256">
        <w:t xml:space="preserve">into the air; it is problematic for many asthmatics.                            </w:t>
      </w:r>
    </w:p>
    <w:p w14:paraId="298F15CB" w14:textId="77777777" w:rsidR="004A5973" w:rsidRPr="00EF5256" w:rsidRDefault="004A5973" w:rsidP="00D41468">
      <w:pPr>
        <w:pStyle w:val="ComputerScreen"/>
      </w:pPr>
      <w:r w:rsidRPr="00EF5256">
        <w:t xml:space="preserve">The purulent phlegm asthmatics have during exacerbations is usually             </w:t>
      </w:r>
    </w:p>
    <w:p w14:paraId="7143D98B" w14:textId="77777777" w:rsidR="004A5973" w:rsidRPr="00EF5256" w:rsidRDefault="004A5973" w:rsidP="00D41468">
      <w:pPr>
        <w:pStyle w:val="CScreenReversed"/>
      </w:pPr>
      <w:r w:rsidRPr="00EF5256">
        <w:t xml:space="preserve">+         Enter ?? for more actions                                             </w:t>
      </w:r>
    </w:p>
    <w:p w14:paraId="52FDB0AA" w14:textId="77777777" w:rsidR="004A5973" w:rsidRPr="00EF5256" w:rsidRDefault="004A5973" w:rsidP="00D41468">
      <w:pPr>
        <w:pStyle w:val="ComputerScreen"/>
      </w:pPr>
    </w:p>
    <w:p w14:paraId="696F5DAB" w14:textId="77777777" w:rsidR="004A5973" w:rsidRPr="00EF5256" w:rsidRDefault="004A5973" w:rsidP="00D41468">
      <w:pPr>
        <w:pStyle w:val="ComputerScreen"/>
        <w:rPr>
          <w:b/>
        </w:rPr>
      </w:pPr>
      <w:r w:rsidRPr="00EF5256">
        <w:t xml:space="preserve">Select Action:Next Screen// </w:t>
      </w:r>
      <w:r w:rsidRPr="00EF5256">
        <w:rPr>
          <w:b/>
        </w:rPr>
        <w:t>&lt;Enter&gt;</w:t>
      </w:r>
    </w:p>
    <w:p w14:paraId="7069693F" w14:textId="77777777" w:rsidR="004A5973" w:rsidRPr="00EF5256" w:rsidRDefault="004A5973" w:rsidP="00D41468">
      <w:pPr>
        <w:pStyle w:val="BlankLine"/>
      </w:pPr>
      <w:r w:rsidRPr="00EF5256">
        <w:t>(Continued on the next page.)</w:t>
      </w:r>
    </w:p>
    <w:p w14:paraId="16F786F5" w14:textId="77777777" w:rsidR="004A5973" w:rsidRPr="00EF5256" w:rsidRDefault="004A5973" w:rsidP="00D41468">
      <w:pPr>
        <w:pStyle w:val="BlankLine"/>
      </w:pPr>
      <w:r w:rsidRPr="00EF5256">
        <w:br w:type="page"/>
      </w:r>
    </w:p>
    <w:p w14:paraId="31011C3A" w14:textId="77777777" w:rsidR="004A5973" w:rsidRPr="00EF5256" w:rsidRDefault="004A5973" w:rsidP="00D41468">
      <w:pPr>
        <w:pStyle w:val="ComputerScreen"/>
      </w:pPr>
      <w:r w:rsidRPr="00EF5256">
        <w:lastRenderedPageBreak/>
        <w:t>CONSULTS DETAILED DISPLAY     Nov 01, 1997 14:07:36          Page:   5 of   5</w:t>
      </w:r>
    </w:p>
    <w:p w14:paraId="12A4B1E4" w14:textId="77777777" w:rsidR="004A5973" w:rsidRPr="00EF5256" w:rsidRDefault="004A5973" w:rsidP="00D41468">
      <w:pPr>
        <w:pStyle w:val="ComputerScreen"/>
      </w:pPr>
      <w:r w:rsidRPr="00EF5256">
        <w:t>CONSULT DETAILED DISPLAY                             Consult No.: 675</w:t>
      </w:r>
    </w:p>
    <w:p w14:paraId="534942FB" w14:textId="77777777" w:rsidR="006E192A" w:rsidRPr="00EF5256" w:rsidRDefault="006E192A" w:rsidP="00D41468">
      <w:pPr>
        <w:pStyle w:val="ComputerScreen"/>
      </w:pPr>
      <w:r w:rsidRPr="00EF5256">
        <w:t xml:space="preserve">CPRSPATIENT,TWO     666-67-1996     DOB: MAR 5,1949 (48)  Wt. (lb): No Entry        </w:t>
      </w:r>
    </w:p>
    <w:p w14:paraId="3C9B7824" w14:textId="77777777" w:rsidR="004A5973" w:rsidRPr="00EF5256" w:rsidRDefault="004A5973" w:rsidP="00D41468">
      <w:pPr>
        <w:pStyle w:val="ComputerScreen"/>
      </w:pPr>
      <w:r w:rsidRPr="00EF5256">
        <w:t xml:space="preserve">+                                                                            </w:t>
      </w:r>
    </w:p>
    <w:p w14:paraId="335CD891" w14:textId="77777777" w:rsidR="004A5973" w:rsidRPr="00EF5256" w:rsidRDefault="004A5973" w:rsidP="00D41468">
      <w:pPr>
        <w:pStyle w:val="ComputerScreen"/>
      </w:pPr>
      <w:r w:rsidRPr="00EF5256">
        <w:t xml:space="preserve">due to the eosinophils, not from infection.  Antibiotics are usually            </w:t>
      </w:r>
    </w:p>
    <w:p w14:paraId="0BED0434" w14:textId="77777777" w:rsidR="004A5973" w:rsidRPr="00EF5256" w:rsidRDefault="004A5973" w:rsidP="00D41468">
      <w:pPr>
        <w:pStyle w:val="ComputerScreen"/>
      </w:pPr>
      <w:r w:rsidRPr="00EF5256">
        <w:t xml:space="preserve">not necessary.                                                                  </w:t>
      </w:r>
    </w:p>
    <w:p w14:paraId="1EC6E3FC" w14:textId="77777777" w:rsidR="004A5973" w:rsidRPr="00EF5256" w:rsidRDefault="004A5973" w:rsidP="00D41468">
      <w:pPr>
        <w:pStyle w:val="ComputerScreen"/>
      </w:pPr>
    </w:p>
    <w:p w14:paraId="4F24EAA6" w14:textId="77777777" w:rsidR="004A5973" w:rsidRPr="00EF5256" w:rsidRDefault="004A5973" w:rsidP="00D41468">
      <w:pPr>
        <w:pStyle w:val="ComputerScreen"/>
      </w:pPr>
      <w:r w:rsidRPr="00EF5256">
        <w:t xml:space="preserve">If you like, you may refer Mr. Bud to my clinic after discharge.                </w:t>
      </w:r>
    </w:p>
    <w:p w14:paraId="564AD3AC" w14:textId="77777777" w:rsidR="004A5973" w:rsidRPr="00EF5256" w:rsidRDefault="004A5973" w:rsidP="00D41468">
      <w:pPr>
        <w:pStyle w:val="ComputerScreen"/>
      </w:pPr>
      <w:r w:rsidRPr="00EF5256">
        <w:t xml:space="preserve">==================================== END =====================================  </w:t>
      </w:r>
    </w:p>
    <w:p w14:paraId="0FA74082" w14:textId="77777777" w:rsidR="004A5973" w:rsidRPr="00EF5256" w:rsidRDefault="004A5973" w:rsidP="00D41468">
      <w:pPr>
        <w:pStyle w:val="ComputerScreen"/>
      </w:pPr>
    </w:p>
    <w:p w14:paraId="1E627898" w14:textId="77777777" w:rsidR="004A5973" w:rsidRPr="00EF5256" w:rsidRDefault="004A5973" w:rsidP="00D41468">
      <w:pPr>
        <w:pStyle w:val="ComputerScreen"/>
      </w:pPr>
    </w:p>
    <w:p w14:paraId="42B92FFE" w14:textId="77777777" w:rsidR="004A5973" w:rsidRPr="00EF5256" w:rsidRDefault="004A5973" w:rsidP="00D41468">
      <w:pPr>
        <w:pStyle w:val="ComputerScreen"/>
      </w:pPr>
    </w:p>
    <w:p w14:paraId="5572F5C5" w14:textId="77777777" w:rsidR="004A5973" w:rsidRPr="00EF5256" w:rsidRDefault="004A5973" w:rsidP="00D41468">
      <w:pPr>
        <w:pStyle w:val="ComputerScreen"/>
      </w:pPr>
    </w:p>
    <w:p w14:paraId="364B5FE2" w14:textId="77777777" w:rsidR="004A5973" w:rsidRPr="00EF5256" w:rsidRDefault="004A5973" w:rsidP="00D41468">
      <w:pPr>
        <w:pStyle w:val="ComputerScreen"/>
      </w:pPr>
    </w:p>
    <w:p w14:paraId="04AA285D" w14:textId="77777777" w:rsidR="004A5973" w:rsidRPr="00EF5256" w:rsidRDefault="004A5973" w:rsidP="00D41468">
      <w:pPr>
        <w:pStyle w:val="CScreenReversed"/>
      </w:pPr>
      <w:r w:rsidRPr="00EF5256">
        <w:t xml:space="preserve">          Enter ?? for more actions                                             </w:t>
      </w:r>
    </w:p>
    <w:p w14:paraId="0EDB214C" w14:textId="77777777" w:rsidR="004A5973" w:rsidRPr="00EF5256" w:rsidRDefault="004A5973" w:rsidP="00D41468">
      <w:pPr>
        <w:pStyle w:val="ComputerScreen"/>
      </w:pPr>
    </w:p>
    <w:p w14:paraId="07992C37" w14:textId="77777777" w:rsidR="004A5973" w:rsidRPr="00EF5256" w:rsidRDefault="004A5973" w:rsidP="00D41468">
      <w:pPr>
        <w:pStyle w:val="ComputerScreen"/>
      </w:pPr>
      <w:r w:rsidRPr="00EF5256">
        <w:t xml:space="preserve">Select Action:Quit// </w:t>
      </w:r>
    </w:p>
    <w:p w14:paraId="1A41F806" w14:textId="77777777" w:rsidR="004A5973" w:rsidRPr="00EF5256" w:rsidRDefault="004A5973" w:rsidP="00D41468">
      <w:pPr>
        <w:pStyle w:val="Heading3"/>
      </w:pPr>
      <w:bookmarkStart w:id="369" w:name="_Toc401592263"/>
      <w:bookmarkStart w:id="370" w:name="_Toc402366900"/>
      <w:bookmarkStart w:id="371" w:name="_Toc421668544"/>
      <w:bookmarkStart w:id="372" w:name="_Toc421693971"/>
      <w:r w:rsidRPr="00EF5256">
        <w:br w:type="page"/>
      </w:r>
      <w:bookmarkStart w:id="373" w:name="_Toc6930176"/>
      <w:r w:rsidRPr="00EF5256">
        <w:lastRenderedPageBreak/>
        <w:t>Discontinue Order (DC) Action</w:t>
      </w:r>
      <w:bookmarkEnd w:id="369"/>
      <w:bookmarkEnd w:id="370"/>
      <w:bookmarkEnd w:id="371"/>
      <w:bookmarkEnd w:id="372"/>
      <w:bookmarkEnd w:id="373"/>
      <w:r w:rsidRPr="00EF5256">
        <w:fldChar w:fldCharType="begin"/>
      </w:r>
      <w:r w:rsidRPr="00EF5256">
        <w:instrText>xe "Discontinue Order (DC)"</w:instrText>
      </w:r>
      <w:r w:rsidRPr="00EF5256">
        <w:fldChar w:fldCharType="end"/>
      </w:r>
      <w:r w:rsidRPr="00EF5256">
        <w:fldChar w:fldCharType="begin"/>
      </w:r>
      <w:r w:rsidRPr="00EF5256">
        <w:instrText>xe "Actions:Discontinue Order (DC)"</w:instrText>
      </w:r>
      <w:r w:rsidRPr="00EF5256">
        <w:fldChar w:fldCharType="end"/>
      </w:r>
    </w:p>
    <w:p w14:paraId="6FD4C0F0" w14:textId="77777777" w:rsidR="00B40239" w:rsidRPr="00EF5256" w:rsidRDefault="00B40239" w:rsidP="00D41468"/>
    <w:p w14:paraId="4FFAB152" w14:textId="77777777" w:rsidR="004A5973" w:rsidRPr="00EF5256" w:rsidRDefault="004A5973" w:rsidP="00D41468">
      <w:r w:rsidRPr="00EF5256">
        <w:t>The Discontinue Order (DC) action is used by clinical personnel to stop a consult/procedure request after it has been signed</w:t>
      </w:r>
      <w:r w:rsidRPr="00EF5256">
        <w:fldChar w:fldCharType="begin"/>
      </w:r>
      <w:r w:rsidRPr="00EF5256">
        <w:instrText xml:space="preserve"> XE "Procedure Request" </w:instrText>
      </w:r>
      <w:r w:rsidRPr="00EF5256">
        <w:fldChar w:fldCharType="end"/>
      </w:r>
      <w:r w:rsidRPr="00EF5256">
        <w:t>. This differs from the cancel action in that there is not Edit/Resubmit action available on a discontinued order.</w:t>
      </w:r>
    </w:p>
    <w:p w14:paraId="5F7173A0" w14:textId="77777777" w:rsidR="00B40239" w:rsidRPr="00EF5256" w:rsidRDefault="00B40239" w:rsidP="00D41468"/>
    <w:p w14:paraId="1E6D9CFD" w14:textId="77777777" w:rsidR="004A5973" w:rsidRPr="00EF5256" w:rsidRDefault="004A5973" w:rsidP="00D41468">
      <w:r w:rsidRPr="00EF5256">
        <w:t>In the example below, the Discontinue Order action is used to cancel</w:t>
      </w:r>
      <w:r w:rsidRPr="00EF5256">
        <w:fldChar w:fldCharType="begin"/>
      </w:r>
      <w:r w:rsidRPr="00EF5256">
        <w:instrText xml:space="preserve"> XE "Order Cancellation" </w:instrText>
      </w:r>
      <w:r w:rsidRPr="00EF5256">
        <w:fldChar w:fldCharType="end"/>
      </w:r>
      <w:r w:rsidRPr="00EF5256">
        <w:t xml:space="preserve"> a duplicate order:</w:t>
      </w:r>
    </w:p>
    <w:p w14:paraId="6E2C63E8" w14:textId="77777777" w:rsidR="004A5973" w:rsidRPr="00EF5256" w:rsidRDefault="004A5973" w:rsidP="00D41468">
      <w:pPr>
        <w:pStyle w:val="BlankLine"/>
      </w:pPr>
    </w:p>
    <w:p w14:paraId="3801BEDB" w14:textId="77777777" w:rsidR="004A5973" w:rsidRPr="00EF5256" w:rsidRDefault="004A5973" w:rsidP="00D41468">
      <w:pPr>
        <w:pStyle w:val="ComputerScreen"/>
      </w:pPr>
      <w:r w:rsidRPr="00EF5256">
        <w:t xml:space="preserve">Select OPTION NAME: </w:t>
      </w:r>
      <w:r w:rsidRPr="00EF5256">
        <w:rPr>
          <w:b/>
        </w:rPr>
        <w:t>GMRC MG</w:t>
      </w:r>
      <w:r w:rsidRPr="00EF5256">
        <w:t>R          Consult Management      menu</w:t>
      </w:r>
    </w:p>
    <w:p w14:paraId="3603AFE6" w14:textId="77777777" w:rsidR="004A5973" w:rsidRPr="00EF5256" w:rsidRDefault="004A5973" w:rsidP="00D41468">
      <w:pPr>
        <w:pStyle w:val="ComputerScreen"/>
      </w:pPr>
    </w:p>
    <w:p w14:paraId="467FEA50" w14:textId="77777777" w:rsidR="004A5973" w:rsidRPr="00EF5256" w:rsidRDefault="004A5973" w:rsidP="00D41468">
      <w:pPr>
        <w:pStyle w:val="ComputerScreen"/>
      </w:pPr>
      <w:r w:rsidRPr="00EF5256">
        <w:t>Select Consult Management Option: cs  Consult Service Tracking</w:t>
      </w:r>
    </w:p>
    <w:p w14:paraId="344CDE26" w14:textId="77777777" w:rsidR="004A5973" w:rsidRPr="00EF5256" w:rsidRDefault="004A5973" w:rsidP="00D41468">
      <w:pPr>
        <w:pStyle w:val="ComputerScreen"/>
      </w:pPr>
      <w:r w:rsidRPr="00EF5256">
        <w:t xml:space="preserve">Select Patient: </w:t>
      </w:r>
      <w:r w:rsidR="006E192A" w:rsidRPr="00EF5256">
        <w:rPr>
          <w:b/>
        </w:rPr>
        <w:t xml:space="preserve">CPRSPATIENT,FOUR </w:t>
      </w:r>
      <w:r w:rsidR="006E192A" w:rsidRPr="00EF5256">
        <w:t>CPRSPATIENT,FOUR</w:t>
      </w:r>
      <w:r w:rsidRPr="00EF5256">
        <w:t xml:space="preserve">         12-04-49</w:t>
      </w:r>
      <w:r w:rsidR="006E192A" w:rsidRPr="00EF5256">
        <w:t xml:space="preserve">     666</w:t>
      </w:r>
      <w:r w:rsidRPr="00EF5256">
        <w:t xml:space="preserve">438796       SC VETERAN    </w:t>
      </w:r>
    </w:p>
    <w:p w14:paraId="03F31E8A" w14:textId="77777777" w:rsidR="004A5973" w:rsidRPr="00EF5256" w:rsidRDefault="004A5973" w:rsidP="00D41468">
      <w:pPr>
        <w:pStyle w:val="ComputerScreen"/>
      </w:pPr>
    </w:p>
    <w:p w14:paraId="20E75998"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6664DE4E"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46B1381E" w14:textId="77777777" w:rsidR="004A5973" w:rsidRPr="00EF5256" w:rsidRDefault="004A5973" w:rsidP="00D41468">
      <w:pPr>
        <w:pStyle w:val="BlankLine"/>
      </w:pPr>
    </w:p>
    <w:p w14:paraId="17C2B250" w14:textId="77777777" w:rsidR="004A5973" w:rsidRPr="00EF5256" w:rsidRDefault="004A5973" w:rsidP="00D41468">
      <w:pPr>
        <w:pStyle w:val="ComputerScreen"/>
      </w:pPr>
      <w:r w:rsidRPr="00EF5256">
        <w:t xml:space="preserve">CONSULT TRACKING              Jun 19, 1997 09:31:19          Page:   1 of   1 </w:t>
      </w:r>
    </w:p>
    <w:p w14:paraId="233F719E" w14:textId="77777777" w:rsidR="00011FA6" w:rsidRPr="00EF5256" w:rsidRDefault="00011FA6" w:rsidP="00D41468">
      <w:pPr>
        <w:pStyle w:val="ComputerScreen"/>
      </w:pPr>
      <w:r w:rsidRPr="00EF5256">
        <w:t>CPRSPATIENT,FOUR 666-43-8796          2B M              DEC 4,1949 (50)   &lt;CAD&gt;</w:t>
      </w:r>
    </w:p>
    <w:p w14:paraId="53F689F9" w14:textId="77777777" w:rsidR="004A5973" w:rsidRPr="00EF5256" w:rsidRDefault="004A5973" w:rsidP="00D41468">
      <w:pPr>
        <w:pStyle w:val="ComputerScreen"/>
      </w:pPr>
      <w:r w:rsidRPr="00EF5256">
        <w:t xml:space="preserve">                                                                 Wt.(lb): 184</w:t>
      </w:r>
    </w:p>
    <w:p w14:paraId="3417EB8D" w14:textId="77777777" w:rsidR="004A5973" w:rsidRPr="00EF5256" w:rsidRDefault="004A5973" w:rsidP="00D41468">
      <w:pPr>
        <w:pStyle w:val="ComputerScreen"/>
      </w:pPr>
      <w:r w:rsidRPr="00EF5256">
        <w:t xml:space="preserve">    Requested  St     No.   Consult/Procedure</w:t>
      </w:r>
      <w:r w:rsidR="006E192A" w:rsidRPr="00EF5256">
        <w:t xml:space="preserve"> Request                       </w:t>
      </w:r>
      <w:r w:rsidRPr="00EF5256">
        <w:t xml:space="preserve">    </w:t>
      </w:r>
    </w:p>
    <w:p w14:paraId="14B44EC0" w14:textId="77777777" w:rsidR="004A5973" w:rsidRPr="00EF5256" w:rsidRDefault="004A5973" w:rsidP="00D41468">
      <w:pPr>
        <w:pStyle w:val="ComputerScreen"/>
      </w:pPr>
      <w:r w:rsidRPr="00EF5256">
        <w:t xml:space="preserve">1   10/06/00   p      1766  EYE CLINIC Cons                                     </w:t>
      </w:r>
    </w:p>
    <w:p w14:paraId="643DDD03" w14:textId="77777777" w:rsidR="004A5973" w:rsidRPr="00EF5256" w:rsidRDefault="004A5973" w:rsidP="00D41468">
      <w:pPr>
        <w:pStyle w:val="ComputerScreen"/>
      </w:pPr>
      <w:r w:rsidRPr="00EF5256">
        <w:t xml:space="preserve">2   09/21/00   p      1764  Electrocardiogram CARDIOLOGY Proc                   </w:t>
      </w:r>
    </w:p>
    <w:p w14:paraId="34549DF2" w14:textId="77777777" w:rsidR="004A5973" w:rsidRPr="00EF5256" w:rsidRDefault="004A5973" w:rsidP="00D41468">
      <w:pPr>
        <w:pStyle w:val="ComputerScreen"/>
      </w:pPr>
      <w:r w:rsidRPr="00EF5256">
        <w:t xml:space="preserve">3   04/25/00   c      1713  CARDIOLOGY Cons                                     </w:t>
      </w:r>
    </w:p>
    <w:p w14:paraId="2D3C2F4C" w14:textId="77777777" w:rsidR="004A5973" w:rsidRPr="00EF5256" w:rsidRDefault="004A5973" w:rsidP="00D41468">
      <w:pPr>
        <w:pStyle w:val="ComputerScreen"/>
      </w:pPr>
      <w:r w:rsidRPr="00EF5256">
        <w:t xml:space="preserve">4   03/21/00   c      1701  CARDIOLOGY (SOUTH) Cons                             </w:t>
      </w:r>
    </w:p>
    <w:p w14:paraId="78EF3D0A" w14:textId="77777777" w:rsidR="004A5973" w:rsidRPr="00EF5256" w:rsidRDefault="004A5973" w:rsidP="00D41468">
      <w:pPr>
        <w:pStyle w:val="ComputerScreen"/>
      </w:pPr>
      <w:r w:rsidRPr="00EF5256">
        <w:t xml:space="preserve">5   02/22/00   pr     1687  PULMONARY (SOUTH) Cons                              </w:t>
      </w:r>
    </w:p>
    <w:p w14:paraId="0D059EF3" w14:textId="77777777" w:rsidR="004A5973" w:rsidRPr="00EF5256" w:rsidRDefault="004A5973" w:rsidP="00D41468">
      <w:pPr>
        <w:pStyle w:val="ComputerScreen"/>
      </w:pPr>
      <w:r w:rsidRPr="00EF5256">
        <w:t xml:space="preserve">6   01/26/00   c      1665  CARDIOLOGY Cons                                     </w:t>
      </w:r>
    </w:p>
    <w:p w14:paraId="2BAF7C90" w14:textId="77777777" w:rsidR="004A5973" w:rsidRPr="00EF5256" w:rsidRDefault="004A5973" w:rsidP="00D41468">
      <w:pPr>
        <w:pStyle w:val="ComputerScreen"/>
      </w:pPr>
      <w:r w:rsidRPr="00EF5256">
        <w:t xml:space="preserve">7   06/02/99   c      1483  VENTRICAL LEAD IMPLANT CARDIOLOGY Proc              </w:t>
      </w:r>
    </w:p>
    <w:p w14:paraId="064A6134" w14:textId="77777777" w:rsidR="004A5973" w:rsidRPr="00EF5256" w:rsidRDefault="004A5973" w:rsidP="00D41468">
      <w:pPr>
        <w:pStyle w:val="ComputerScreen"/>
      </w:pPr>
      <w:r w:rsidRPr="00EF5256">
        <w:t xml:space="preserve">8   04/29/99   c      1455  CARDIOLOGY (oex) CARDIOLOGY Cons                    </w:t>
      </w:r>
    </w:p>
    <w:p w14:paraId="6E7FC6E7" w14:textId="77777777" w:rsidR="004A5973" w:rsidRPr="00EF5256" w:rsidRDefault="004A5973" w:rsidP="00D41468">
      <w:pPr>
        <w:pStyle w:val="ComputerScreen"/>
      </w:pPr>
      <w:r w:rsidRPr="00EF5256">
        <w:t xml:space="preserve">9   02/18/99   x      1395  CARDIOLOGY Cons                                     </w:t>
      </w:r>
    </w:p>
    <w:p w14:paraId="36FE82E8" w14:textId="77777777" w:rsidR="004A5973" w:rsidRPr="00EF5256" w:rsidRDefault="004A5973" w:rsidP="00D41468">
      <w:pPr>
        <w:pStyle w:val="ComputerScreen"/>
      </w:pPr>
      <w:r w:rsidRPr="00EF5256">
        <w:t xml:space="preserve">10  01/06/99   c      1322  MARCIA'S SPECIALTY SEA-MARCIA'S SPECIALTY Cons      </w:t>
      </w:r>
    </w:p>
    <w:p w14:paraId="5CF0C2D7" w14:textId="77777777" w:rsidR="004A5973" w:rsidRPr="00EF5256" w:rsidRDefault="004A5973" w:rsidP="00D41468">
      <w:pPr>
        <w:pStyle w:val="ComputerScreen"/>
      </w:pPr>
      <w:r w:rsidRPr="00EF5256">
        <w:t xml:space="preserve">11  01/05/99   c      1310 *GASTROENTEROLOGY CARDIOLOGY Cons                    </w:t>
      </w:r>
    </w:p>
    <w:p w14:paraId="1B6F93AA" w14:textId="77777777" w:rsidR="004A5973" w:rsidRPr="00EF5256" w:rsidRDefault="004A5973" w:rsidP="00D41468">
      <w:pPr>
        <w:pStyle w:val="ComputerScreen"/>
      </w:pPr>
      <w:r w:rsidRPr="00EF5256">
        <w:t xml:space="preserve">12  01/04/99   c      1287  CARDIOLOGY Cons                                     </w:t>
      </w:r>
    </w:p>
    <w:p w14:paraId="2280A744" w14:textId="77777777" w:rsidR="004A5973" w:rsidRPr="00EF5256" w:rsidRDefault="004A5973" w:rsidP="00D41468">
      <w:pPr>
        <w:pStyle w:val="CScreenReversed"/>
      </w:pPr>
      <w:r w:rsidRPr="00EF5256">
        <w:t xml:space="preserve">          Enter ?? for more actions                                             </w:t>
      </w:r>
    </w:p>
    <w:p w14:paraId="3C9DB29F" w14:textId="77777777" w:rsidR="004A5973" w:rsidRPr="00EF5256" w:rsidRDefault="004A5973" w:rsidP="00D41468">
      <w:pPr>
        <w:pStyle w:val="ComputerScreen"/>
      </w:pPr>
      <w:r w:rsidRPr="00EF5256">
        <w:t>SP Select Patient   FR Forward          CT Complete/Update  RT Results Display</w:t>
      </w:r>
    </w:p>
    <w:p w14:paraId="08DA4C37" w14:textId="77777777" w:rsidR="004A5973" w:rsidRPr="00EF5256" w:rsidRDefault="004A5973" w:rsidP="00D41468">
      <w:pPr>
        <w:pStyle w:val="ComputerScreen"/>
      </w:pPr>
      <w:r w:rsidRPr="00EF5256">
        <w:t>CV Change View ...  CX Cancel (Deny)    MA Make Addendum    PF Print Form 513</w:t>
      </w:r>
    </w:p>
    <w:p w14:paraId="39AA9447" w14:textId="77777777" w:rsidR="004A5973" w:rsidRPr="00EF5256" w:rsidRDefault="004A5973" w:rsidP="00D41468">
      <w:pPr>
        <w:pStyle w:val="ComputerScreen"/>
      </w:pPr>
      <w:r w:rsidRPr="00EF5256">
        <w:t>RC Receive          DC Discontinue      SF Sig Findings     RM Remove Med Rslt</w:t>
      </w:r>
    </w:p>
    <w:p w14:paraId="60072768" w14:textId="77777777" w:rsidR="004A5973" w:rsidRPr="00EF5256" w:rsidRDefault="004A5973" w:rsidP="00D41468">
      <w:pPr>
        <w:pStyle w:val="ComputerScreen"/>
      </w:pPr>
      <w:r w:rsidRPr="00EF5256">
        <w:t>SC Schedule         CM Add Comment      DD Detailed Display ER Edit/Resubmit</w:t>
      </w:r>
    </w:p>
    <w:p w14:paraId="0D7FA2CA" w14:textId="77777777" w:rsidR="004A5973" w:rsidRPr="00EF5256" w:rsidRDefault="004A5973" w:rsidP="00D41468">
      <w:pPr>
        <w:pStyle w:val="ComputerScreen"/>
      </w:pPr>
      <w:r w:rsidRPr="00EF5256">
        <w:t xml:space="preserve">Select Consult: Quit// </w:t>
      </w:r>
      <w:r w:rsidRPr="00EF5256">
        <w:rPr>
          <w:b/>
        </w:rPr>
        <w:t>DC</w:t>
      </w:r>
      <w:r w:rsidRPr="00EF5256">
        <w:t xml:space="preserve">   Discontinue  </w:t>
      </w:r>
    </w:p>
    <w:p w14:paraId="7494E956" w14:textId="77777777" w:rsidR="004A5973" w:rsidRPr="00EF5256" w:rsidRDefault="004A5973" w:rsidP="00D41468">
      <w:pPr>
        <w:pStyle w:val="BlankLine"/>
      </w:pPr>
    </w:p>
    <w:p w14:paraId="0FC86CCD" w14:textId="77777777" w:rsidR="004A5973" w:rsidRPr="00EF5256" w:rsidRDefault="004A5973" w:rsidP="00D41468">
      <w:pPr>
        <w:pStyle w:val="ComputerScreen"/>
      </w:pPr>
      <w:r w:rsidRPr="00EF5256">
        <w:t xml:space="preserve">CHOOSE No. 1-7: </w:t>
      </w:r>
      <w:r w:rsidRPr="00EF5256">
        <w:rPr>
          <w:b/>
        </w:rPr>
        <w:t>3</w:t>
      </w:r>
    </w:p>
    <w:p w14:paraId="17029EF6" w14:textId="77777777" w:rsidR="004A5973" w:rsidRPr="00EF5256" w:rsidRDefault="004A5973" w:rsidP="00D41468">
      <w:pPr>
        <w:pStyle w:val="ComputerScreen"/>
      </w:pPr>
      <w:r w:rsidRPr="00EF5256">
        <w:t xml:space="preserve">Responsible Clinician: </w:t>
      </w:r>
      <w:r w:rsidR="006E192A" w:rsidRPr="00EF5256">
        <w:rPr>
          <w:b/>
        </w:rPr>
        <w:t>CPRSPROVIDER,TWO</w:t>
      </w:r>
      <w:r w:rsidRPr="00EF5256">
        <w:t xml:space="preserve">         CRS          PHYSICIAN</w:t>
      </w:r>
    </w:p>
    <w:p w14:paraId="5A98F678" w14:textId="77777777" w:rsidR="004A5973" w:rsidRPr="00EF5256" w:rsidRDefault="004A5973" w:rsidP="00D41468">
      <w:pPr>
        <w:pStyle w:val="ComputerScreen"/>
      </w:pPr>
      <w:r w:rsidRPr="00EF5256">
        <w:t xml:space="preserve">Date/Time of Actual Activity: NOW// </w:t>
      </w:r>
      <w:r w:rsidRPr="00EF5256">
        <w:rPr>
          <w:b/>
        </w:rPr>
        <w:t>&lt;Enter&gt;</w:t>
      </w:r>
      <w:r w:rsidRPr="00EF5256">
        <w:t xml:space="preserve">   (JUN 19, 1997@09:31)</w:t>
      </w:r>
    </w:p>
    <w:p w14:paraId="39342ECA" w14:textId="77777777" w:rsidR="004A5973" w:rsidRPr="00EF5256" w:rsidRDefault="004A5973" w:rsidP="00D41468">
      <w:pPr>
        <w:pStyle w:val="ComputerScreen"/>
        <w:rPr>
          <w:lang w:val="fr-FR"/>
        </w:rPr>
      </w:pPr>
      <w:r w:rsidRPr="00EF5256">
        <w:rPr>
          <w:lang w:val="fr-FR"/>
        </w:rPr>
        <w:t>Enter COMMENT:</w:t>
      </w:r>
    </w:p>
    <w:p w14:paraId="21F3C304" w14:textId="77777777" w:rsidR="004A5973" w:rsidRPr="00EF5256" w:rsidRDefault="004A5973" w:rsidP="00D41468">
      <w:pPr>
        <w:pStyle w:val="ComputerScreen"/>
        <w:rPr>
          <w:lang w:val="fr-FR"/>
        </w:rPr>
      </w:pPr>
      <w:r w:rsidRPr="00EF5256">
        <w:rPr>
          <w:lang w:val="fr-FR"/>
        </w:rPr>
        <w:t xml:space="preserve">  1&gt;Duplicate </w:t>
      </w:r>
    </w:p>
    <w:p w14:paraId="1F8D3CCF" w14:textId="77777777" w:rsidR="004A5973" w:rsidRPr="00EF5256" w:rsidRDefault="004A5973" w:rsidP="00D41468">
      <w:pPr>
        <w:pStyle w:val="ComputerScreen"/>
        <w:rPr>
          <w:lang w:val="fr-FR"/>
        </w:rPr>
      </w:pPr>
      <w:r w:rsidRPr="00EF5256">
        <w:rPr>
          <w:lang w:val="fr-FR"/>
        </w:rPr>
        <w:t xml:space="preserve">  2&gt; &lt;Enter&gt;</w:t>
      </w:r>
    </w:p>
    <w:p w14:paraId="08628833" w14:textId="77777777" w:rsidR="004A5973" w:rsidRPr="00EF5256" w:rsidRDefault="004A5973" w:rsidP="00D41468">
      <w:pPr>
        <w:pStyle w:val="ComputerScreen"/>
        <w:rPr>
          <w:lang w:val="fr-FR"/>
        </w:rPr>
      </w:pPr>
      <w:r w:rsidRPr="00EF5256">
        <w:rPr>
          <w:lang w:val="fr-FR"/>
        </w:rPr>
        <w:t xml:space="preserve">EDIT Option: </w:t>
      </w:r>
      <w:r w:rsidRPr="00EF5256">
        <w:rPr>
          <w:b/>
          <w:lang w:val="fr-FR"/>
        </w:rPr>
        <w:t>&lt;Enter&gt;</w:t>
      </w:r>
    </w:p>
    <w:p w14:paraId="470FCC71" w14:textId="77777777" w:rsidR="004A5973" w:rsidRPr="00EF5256" w:rsidRDefault="004A5973" w:rsidP="00D41468">
      <w:pPr>
        <w:pStyle w:val="BlankLine"/>
        <w:rPr>
          <w:lang w:val="fr-FR"/>
        </w:rPr>
      </w:pPr>
    </w:p>
    <w:p w14:paraId="4422E291" w14:textId="77777777" w:rsidR="004A5973" w:rsidRPr="00EF5256" w:rsidRDefault="004A5973" w:rsidP="00D41468">
      <w:pPr>
        <w:pStyle w:val="BlankLine"/>
      </w:pPr>
      <w:r w:rsidRPr="00EF5256">
        <w:t>(Continued on next page.)</w:t>
      </w:r>
    </w:p>
    <w:p w14:paraId="095AB483" w14:textId="77777777" w:rsidR="004A5973" w:rsidRPr="00EF5256" w:rsidRDefault="004A5973" w:rsidP="00D41468">
      <w:pPr>
        <w:pStyle w:val="ComputerScreen"/>
      </w:pPr>
      <w:r w:rsidRPr="00EF5256">
        <w:br w:type="page"/>
      </w:r>
      <w:r w:rsidRPr="00EF5256">
        <w:lastRenderedPageBreak/>
        <w:t>CONSULT TRACKING              Jun 19, 1997 09:31:58          Page:   1 of   1</w:t>
      </w:r>
    </w:p>
    <w:p w14:paraId="77CBC547" w14:textId="77777777" w:rsidR="00011FA6" w:rsidRPr="00EF5256" w:rsidRDefault="00011FA6" w:rsidP="00D41468">
      <w:pPr>
        <w:pStyle w:val="ComputerScreen"/>
      </w:pPr>
      <w:r w:rsidRPr="00EF5256">
        <w:t>CPRSPATIENT,FOUR 666-43-8796          2B M              DEC 4,1949 (50)   &lt;CAD&gt;</w:t>
      </w:r>
    </w:p>
    <w:p w14:paraId="5F5C1DC4" w14:textId="77777777" w:rsidR="004A5973" w:rsidRPr="00EF5256" w:rsidRDefault="004A5973" w:rsidP="00D41468">
      <w:pPr>
        <w:pStyle w:val="ComputerScreen"/>
      </w:pPr>
      <w:r w:rsidRPr="00EF5256">
        <w:t xml:space="preserve">                                                                 Wt.(lb): 184</w:t>
      </w:r>
    </w:p>
    <w:p w14:paraId="6BEED479" w14:textId="77777777" w:rsidR="004A5973" w:rsidRPr="00EF5256" w:rsidRDefault="004A5973" w:rsidP="00D41468">
      <w:pPr>
        <w:pStyle w:val="ComputerScreen"/>
      </w:pPr>
      <w:r w:rsidRPr="00EF5256">
        <w:t xml:space="preserve">    Requested  St     No.   Consult/Procedure Request                            </w:t>
      </w:r>
    </w:p>
    <w:p w14:paraId="445A11DB" w14:textId="77777777" w:rsidR="004A5973" w:rsidRPr="00EF5256" w:rsidRDefault="004A5973" w:rsidP="00D41468">
      <w:pPr>
        <w:pStyle w:val="ComputerScreen"/>
      </w:pPr>
      <w:r w:rsidRPr="00EF5256">
        <w:t xml:space="preserve">1   10/06/00   p      1766  EYE CLINIC Cons                                     </w:t>
      </w:r>
    </w:p>
    <w:p w14:paraId="4E6BC79D" w14:textId="77777777" w:rsidR="004A5973" w:rsidRPr="00EF5256" w:rsidRDefault="004A5973" w:rsidP="00D41468">
      <w:pPr>
        <w:pStyle w:val="ComputerScreen"/>
      </w:pPr>
      <w:r w:rsidRPr="00EF5256">
        <w:t xml:space="preserve">2   09/21/00   p      1764  Electrocardiogram CARDIOLOGY Proc                   </w:t>
      </w:r>
    </w:p>
    <w:p w14:paraId="17D5AFB3" w14:textId="77777777" w:rsidR="004A5973" w:rsidRPr="00EF5256" w:rsidRDefault="004A5973" w:rsidP="00D41468">
      <w:pPr>
        <w:pStyle w:val="ComputerScreen"/>
      </w:pPr>
      <w:r w:rsidRPr="00EF5256">
        <w:t xml:space="preserve">3   04/25/00   dc     1713  CARDIOLOGY Cons                                     </w:t>
      </w:r>
    </w:p>
    <w:p w14:paraId="7BC21B73" w14:textId="77777777" w:rsidR="004A5973" w:rsidRPr="00EF5256" w:rsidRDefault="004A5973" w:rsidP="00D41468">
      <w:pPr>
        <w:pStyle w:val="ComputerScreen"/>
      </w:pPr>
      <w:r w:rsidRPr="00EF5256">
        <w:t xml:space="preserve">4   03/21/00   c      1701  CARDIOLOGY (SOUTH) Cons                             </w:t>
      </w:r>
    </w:p>
    <w:p w14:paraId="60A3F82C" w14:textId="77777777" w:rsidR="004A5973" w:rsidRPr="00EF5256" w:rsidRDefault="004A5973" w:rsidP="00D41468">
      <w:pPr>
        <w:pStyle w:val="ComputerScreen"/>
      </w:pPr>
      <w:r w:rsidRPr="00EF5256">
        <w:t xml:space="preserve">5   02/22/00   pr     1687  PULMONARY (SOUTH) Cons                              </w:t>
      </w:r>
    </w:p>
    <w:p w14:paraId="0D749152" w14:textId="77777777" w:rsidR="004A5973" w:rsidRPr="00EF5256" w:rsidRDefault="004A5973" w:rsidP="00D41468">
      <w:pPr>
        <w:pStyle w:val="ComputerScreen"/>
      </w:pPr>
      <w:r w:rsidRPr="00EF5256">
        <w:t xml:space="preserve">6   01/26/00   c      1665  CARDIOLOGY Cons                                     </w:t>
      </w:r>
    </w:p>
    <w:p w14:paraId="4BF7A864" w14:textId="77777777" w:rsidR="004A5973" w:rsidRPr="00EF5256" w:rsidRDefault="004A5973" w:rsidP="00D41468">
      <w:pPr>
        <w:pStyle w:val="ComputerScreen"/>
      </w:pPr>
      <w:r w:rsidRPr="00EF5256">
        <w:t xml:space="preserve">7   06/02/99   c      1483  VENTRICAL LEAD IMPLANT CARDIOLOGY Proc              </w:t>
      </w:r>
    </w:p>
    <w:p w14:paraId="7703E79B" w14:textId="77777777" w:rsidR="004A5973" w:rsidRPr="00EF5256" w:rsidRDefault="004A5973" w:rsidP="00D41468">
      <w:pPr>
        <w:pStyle w:val="ComputerScreen"/>
      </w:pPr>
      <w:r w:rsidRPr="00EF5256">
        <w:t xml:space="preserve">8   04/29/99   c      1455  CARDIOLOGY (oex) CARDIOLOGY Cons                    </w:t>
      </w:r>
    </w:p>
    <w:p w14:paraId="6BD918FF" w14:textId="77777777" w:rsidR="004A5973" w:rsidRPr="00EF5256" w:rsidRDefault="004A5973" w:rsidP="00D41468">
      <w:pPr>
        <w:pStyle w:val="ComputerScreen"/>
      </w:pPr>
      <w:r w:rsidRPr="00EF5256">
        <w:t xml:space="preserve">9   02/18/99   x      1395  CARDIOLOGY Cons                                     </w:t>
      </w:r>
    </w:p>
    <w:p w14:paraId="02A0D9DD" w14:textId="77777777" w:rsidR="004A5973" w:rsidRPr="00EF5256" w:rsidRDefault="004A5973" w:rsidP="00D41468">
      <w:pPr>
        <w:pStyle w:val="ComputerScreen"/>
      </w:pPr>
      <w:r w:rsidRPr="00EF5256">
        <w:t xml:space="preserve">10  01/06/99   c      1322  MARCIA'S SPECIALTY SEA-MARCIA'S SPECIALTY Cons      </w:t>
      </w:r>
    </w:p>
    <w:p w14:paraId="6FD2A410" w14:textId="77777777" w:rsidR="004A5973" w:rsidRPr="00EF5256" w:rsidRDefault="004A5973" w:rsidP="00D41468">
      <w:pPr>
        <w:pStyle w:val="ComputerScreen"/>
      </w:pPr>
      <w:r w:rsidRPr="00EF5256">
        <w:t xml:space="preserve">11  01/05/99   c      1310 *GASTROENTEROLOGY CARDIOLOGY Cons                    </w:t>
      </w:r>
    </w:p>
    <w:p w14:paraId="7EECDD2B" w14:textId="77777777" w:rsidR="004A5973" w:rsidRPr="00EF5256" w:rsidRDefault="004A5973" w:rsidP="00D41468">
      <w:pPr>
        <w:pStyle w:val="ComputerScreen"/>
      </w:pPr>
      <w:r w:rsidRPr="00EF5256">
        <w:t xml:space="preserve">12  01/04/99   c      1287  CARDIOLOGY Cons                                     </w:t>
      </w:r>
    </w:p>
    <w:p w14:paraId="5FEDA5FE" w14:textId="77777777" w:rsidR="004A5973" w:rsidRPr="00EF5256" w:rsidRDefault="004A5973" w:rsidP="00D41468">
      <w:pPr>
        <w:pStyle w:val="CScreenReversed"/>
      </w:pPr>
      <w:r w:rsidRPr="00EF5256">
        <w:t xml:space="preserve">          Enter ?? for more actions                                             </w:t>
      </w:r>
    </w:p>
    <w:p w14:paraId="3B05E65A" w14:textId="77777777" w:rsidR="004A5973" w:rsidRPr="00EF5256" w:rsidRDefault="004A5973" w:rsidP="00D41468">
      <w:pPr>
        <w:pStyle w:val="ComputerScreen"/>
      </w:pPr>
      <w:r w:rsidRPr="00EF5256">
        <w:t>SP Select Patient   FR Forward          CT Complete/Update  RT Results Display</w:t>
      </w:r>
    </w:p>
    <w:p w14:paraId="6C62E5CE" w14:textId="77777777" w:rsidR="004A5973" w:rsidRPr="00EF5256" w:rsidRDefault="004A5973" w:rsidP="00D41468">
      <w:pPr>
        <w:pStyle w:val="ComputerScreen"/>
      </w:pPr>
      <w:r w:rsidRPr="00EF5256">
        <w:t>CV Change View ...  CX Cancel (Deny)    MA Make Addendum    PF Print Form 513</w:t>
      </w:r>
    </w:p>
    <w:p w14:paraId="29170B3F" w14:textId="77777777" w:rsidR="004A5973" w:rsidRPr="00EF5256" w:rsidRDefault="004A5973" w:rsidP="00D41468">
      <w:pPr>
        <w:pStyle w:val="ComputerScreen"/>
      </w:pPr>
      <w:r w:rsidRPr="00EF5256">
        <w:t>RC Receive          DC Discontinue      SF Sig Findings     RM Remove Med Rslt</w:t>
      </w:r>
    </w:p>
    <w:p w14:paraId="741729A7" w14:textId="77777777" w:rsidR="004A5973" w:rsidRPr="00EF5256" w:rsidRDefault="004A5973" w:rsidP="00D41468">
      <w:pPr>
        <w:pStyle w:val="ComputerScreen"/>
      </w:pPr>
      <w:r w:rsidRPr="00EF5256">
        <w:t>SC Schedule         CM Add Comment      DD Detailed Display ER Edit/Resubmit</w:t>
      </w:r>
    </w:p>
    <w:p w14:paraId="37A5ED98" w14:textId="77777777" w:rsidR="004A5973" w:rsidRPr="00EF5256" w:rsidRDefault="004A5973" w:rsidP="00D41468">
      <w:pPr>
        <w:pStyle w:val="ComputerScreen"/>
      </w:pPr>
      <w:r w:rsidRPr="00EF5256">
        <w:t>Select Consult: Quit//</w:t>
      </w:r>
    </w:p>
    <w:p w14:paraId="7398B8DB" w14:textId="77777777" w:rsidR="004A5973" w:rsidRPr="00EF5256" w:rsidRDefault="004A5973" w:rsidP="00D41468"/>
    <w:p w14:paraId="44F8A531" w14:textId="77777777" w:rsidR="004A5973" w:rsidRPr="00EF5256" w:rsidRDefault="004A5973" w:rsidP="00D41468">
      <w:pPr>
        <w:pStyle w:val="Heading3"/>
      </w:pPr>
      <w:r w:rsidRPr="00EF5256">
        <w:br w:type="page"/>
      </w:r>
      <w:bookmarkStart w:id="374" w:name="_Toc401592264"/>
      <w:bookmarkStart w:id="375" w:name="_Toc402366901"/>
      <w:bookmarkStart w:id="376" w:name="_Toc421668545"/>
      <w:bookmarkStart w:id="377" w:name="_Toc421693972"/>
      <w:bookmarkStart w:id="378" w:name="_Toc6930177"/>
      <w:r w:rsidRPr="00EF5256">
        <w:lastRenderedPageBreak/>
        <w:t xml:space="preserve">Edit/Resubmit (ER) </w:t>
      </w:r>
      <w:r w:rsidRPr="00EF5256">
        <w:fldChar w:fldCharType="begin"/>
      </w:r>
      <w:r w:rsidRPr="00EF5256">
        <w:instrText xml:space="preserve"> XE "Edit/Resubmit (ER)" </w:instrText>
      </w:r>
      <w:r w:rsidRPr="00EF5256">
        <w:fldChar w:fldCharType="end"/>
      </w:r>
      <w:r w:rsidRPr="00EF5256">
        <w:t xml:space="preserve"> </w:t>
      </w:r>
      <w:r w:rsidRPr="00EF5256">
        <w:fldChar w:fldCharType="begin"/>
      </w:r>
      <w:r w:rsidRPr="00EF5256">
        <w:instrText xml:space="preserve"> XE "Actions:Edit/Resubmit (ER)" </w:instrText>
      </w:r>
      <w:r w:rsidRPr="00EF5256">
        <w:fldChar w:fldCharType="end"/>
      </w:r>
      <w:r w:rsidRPr="00EF5256">
        <w:t xml:space="preserve"> Action</w:t>
      </w:r>
      <w:bookmarkEnd w:id="378"/>
    </w:p>
    <w:p w14:paraId="11E6178E" w14:textId="77777777" w:rsidR="00B40239" w:rsidRPr="00EF5256" w:rsidRDefault="00B40239" w:rsidP="00D41468"/>
    <w:p w14:paraId="43225264" w14:textId="49BD098F" w:rsidR="004A5973" w:rsidRPr="00EF5256" w:rsidRDefault="004A5973" w:rsidP="00D41468">
      <w:r w:rsidRPr="00EF5256">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sidRPr="00EF5256">
        <w:rPr>
          <w:b/>
          <w:snapToGrid w:val="0"/>
        </w:rPr>
        <w:t xml:space="preserve">Consult/Request Cancel/Hold </w:t>
      </w:r>
      <w:r w:rsidRPr="00EF5256">
        <w:rPr>
          <w:snapToGrid w:val="0"/>
        </w:rPr>
        <w:t xml:space="preserve">on page </w:t>
      </w:r>
      <w:r w:rsidRPr="00EF5256">
        <w:rPr>
          <w:snapToGrid w:val="0"/>
        </w:rPr>
        <w:fldChar w:fldCharType="begin"/>
      </w:r>
      <w:r w:rsidRPr="00EF5256">
        <w:rPr>
          <w:snapToGrid w:val="0"/>
        </w:rPr>
        <w:instrText xml:space="preserve"> PAGEREF CancelHold \* MERGEFORMAT </w:instrText>
      </w:r>
      <w:r w:rsidRPr="00EF5256">
        <w:rPr>
          <w:snapToGrid w:val="0"/>
        </w:rPr>
        <w:fldChar w:fldCharType="separate"/>
      </w:r>
      <w:r w:rsidR="00330081">
        <w:rPr>
          <w:noProof/>
          <w:snapToGrid w:val="0"/>
        </w:rPr>
        <w:t>151</w:t>
      </w:r>
      <w:r w:rsidRPr="00EF5256">
        <w:rPr>
          <w:snapToGrid w:val="0"/>
        </w:rPr>
        <w:fldChar w:fldCharType="end"/>
      </w:r>
      <w:r w:rsidRPr="00EF5256">
        <w:rPr>
          <w:snapToGrid w:val="0"/>
        </w:rPr>
        <w:t xml:space="preserve"> for an example.</w:t>
      </w:r>
    </w:p>
    <w:p w14:paraId="16BF9BD3" w14:textId="77777777" w:rsidR="004A5973" w:rsidRPr="00EF5256" w:rsidRDefault="004A5973" w:rsidP="00D41468"/>
    <w:p w14:paraId="4FC9AACB" w14:textId="77777777" w:rsidR="004A5973" w:rsidRPr="00EF5256" w:rsidRDefault="004A5973" w:rsidP="00D41468"/>
    <w:p w14:paraId="06AA0FFB" w14:textId="77777777" w:rsidR="004A5973" w:rsidRPr="00EF5256" w:rsidRDefault="004A5973" w:rsidP="00D41468">
      <w:pPr>
        <w:pStyle w:val="Heading3"/>
      </w:pPr>
      <w:r w:rsidRPr="00EF5256">
        <w:br w:type="page"/>
      </w:r>
      <w:bookmarkStart w:id="379" w:name="_Toc6930178"/>
      <w:r w:rsidRPr="00EF5256">
        <w:lastRenderedPageBreak/>
        <w:t>Forward Request (FR) Action</w:t>
      </w:r>
      <w:bookmarkStart w:id="380" w:name="FR"/>
      <w:bookmarkEnd w:id="374"/>
      <w:bookmarkEnd w:id="375"/>
      <w:bookmarkEnd w:id="376"/>
      <w:bookmarkEnd w:id="377"/>
      <w:bookmarkEnd w:id="380"/>
      <w:bookmarkEnd w:id="379"/>
      <w:r w:rsidRPr="00EF5256">
        <w:fldChar w:fldCharType="begin"/>
      </w:r>
      <w:r w:rsidRPr="00EF5256">
        <w:instrText>xe "Forward Request (FR)"</w:instrText>
      </w:r>
      <w:r w:rsidRPr="00EF5256">
        <w:fldChar w:fldCharType="end"/>
      </w:r>
      <w:r w:rsidRPr="00EF5256">
        <w:fldChar w:fldCharType="begin"/>
      </w:r>
      <w:r w:rsidRPr="00EF5256">
        <w:instrText>xe "Actions:Forward Request (FR)"</w:instrText>
      </w:r>
      <w:r w:rsidRPr="00EF5256">
        <w:fldChar w:fldCharType="end"/>
      </w:r>
    </w:p>
    <w:p w14:paraId="4533C8AE" w14:textId="77777777" w:rsidR="00914BB1" w:rsidRPr="00EF5256" w:rsidRDefault="00914BB1" w:rsidP="00D41468"/>
    <w:p w14:paraId="6EA69366" w14:textId="77777777" w:rsidR="004A5973" w:rsidRPr="00EF5256" w:rsidRDefault="004A5973" w:rsidP="00D41468">
      <w:r w:rsidRPr="00EF5256">
        <w:t>Entering the Forward Request</w:t>
      </w:r>
      <w:r w:rsidRPr="00EF5256">
        <w:rPr>
          <w:b/>
          <w:i/>
        </w:rPr>
        <w:t xml:space="preserve"> </w:t>
      </w:r>
      <w:r w:rsidRPr="00EF5256">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14:paraId="0771A83E" w14:textId="3C4AAFC0" w:rsidR="004A5973" w:rsidRPr="00EF5256" w:rsidRDefault="004A5973" w:rsidP="00D41468">
      <w:r w:rsidRPr="00EF5256">
        <w:t>If a request needs to be forwarded to a clinic that is not a sub-service of your clinic, the FR (Forward Request</w:t>
      </w:r>
      <w:r w:rsidRPr="00EF5256">
        <w:fldChar w:fldCharType="begin"/>
      </w:r>
      <w:r w:rsidRPr="00EF5256">
        <w:instrText xml:space="preserve"> XE "Forward Request (FR)" </w:instrText>
      </w:r>
      <w:r w:rsidRPr="00EF5256">
        <w:fldChar w:fldCharType="end"/>
      </w:r>
      <w:r w:rsidRPr="00EF5256">
        <w:t xml:space="preserve">) action should be used. This action is discussed in the </w:t>
      </w:r>
      <w:r w:rsidRPr="00EF5256">
        <w:rPr>
          <w:b/>
        </w:rPr>
        <w:t>Forward the Consult</w:t>
      </w:r>
      <w:r w:rsidRPr="00EF5256">
        <w:t xml:space="preserve"> section under</w:t>
      </w:r>
      <w:r w:rsidRPr="00EF5256">
        <w:rPr>
          <w:b/>
        </w:rPr>
        <w:t xml:space="preserve"> Work Flow </w:t>
      </w:r>
      <w:r w:rsidRPr="00EF5256">
        <w:t>on page</w:t>
      </w:r>
      <w:r w:rsidRPr="00EF5256">
        <w:rPr>
          <w:b/>
        </w:rPr>
        <w:t xml:space="preserve"> </w:t>
      </w:r>
      <w:r w:rsidRPr="00EF5256">
        <w:rPr>
          <w:b/>
        </w:rPr>
        <w:fldChar w:fldCharType="begin"/>
      </w:r>
      <w:r w:rsidRPr="00EF5256">
        <w:rPr>
          <w:b/>
        </w:rPr>
        <w:instrText xml:space="preserve"> PAGEREF Forward02 \* MERGEFORMAT </w:instrText>
      </w:r>
      <w:r w:rsidRPr="00EF5256">
        <w:rPr>
          <w:b/>
        </w:rPr>
        <w:fldChar w:fldCharType="separate"/>
      </w:r>
      <w:r w:rsidR="00330081">
        <w:rPr>
          <w:b/>
          <w:noProof/>
        </w:rPr>
        <w:t>24</w:t>
      </w:r>
      <w:r w:rsidRPr="00EF5256">
        <w:rPr>
          <w:b/>
        </w:rPr>
        <w:fldChar w:fldCharType="end"/>
      </w:r>
      <w:r w:rsidRPr="00EF5256">
        <w:t>.</w:t>
      </w:r>
    </w:p>
    <w:p w14:paraId="2E50137D" w14:textId="77777777" w:rsidR="004A5973" w:rsidRPr="00EF5256" w:rsidRDefault="004A5973" w:rsidP="00D41468">
      <w:pPr>
        <w:pStyle w:val="Heading3"/>
      </w:pPr>
      <w:r w:rsidRPr="00EF5256">
        <w:br w:type="page"/>
      </w:r>
      <w:bookmarkStart w:id="381" w:name="_Toc421668546"/>
      <w:bookmarkStart w:id="382" w:name="_Toc421693973"/>
      <w:bookmarkStart w:id="383" w:name="_Toc401592265"/>
      <w:bookmarkStart w:id="384" w:name="_Toc402366902"/>
      <w:bookmarkStart w:id="385" w:name="_Toc6930179"/>
      <w:r w:rsidRPr="00EF5256">
        <w:lastRenderedPageBreak/>
        <w:t>Make Addendum (MA)</w:t>
      </w:r>
      <w:r w:rsidRPr="00EF5256">
        <w:fldChar w:fldCharType="begin"/>
      </w:r>
      <w:r w:rsidRPr="00EF5256">
        <w:instrText xml:space="preserve"> XE "Make Addendum (MA)" </w:instrText>
      </w:r>
      <w:r w:rsidRPr="00EF5256">
        <w:fldChar w:fldCharType="end"/>
      </w:r>
      <w:r w:rsidRPr="00EF5256">
        <w:t xml:space="preserve"> Action</w:t>
      </w:r>
      <w:bookmarkEnd w:id="381"/>
      <w:bookmarkEnd w:id="382"/>
      <w:bookmarkEnd w:id="385"/>
    </w:p>
    <w:p w14:paraId="51086864" w14:textId="77777777" w:rsidR="00914BB1" w:rsidRPr="00EF5256" w:rsidRDefault="00914BB1" w:rsidP="00D41468">
      <w:pPr>
        <w:pStyle w:val="BodyTextIndent"/>
      </w:pPr>
    </w:p>
    <w:p w14:paraId="4A99B731" w14:textId="77777777" w:rsidR="004A5973" w:rsidRPr="00EF5256" w:rsidRDefault="004A5973" w:rsidP="00D41468">
      <w:pPr>
        <w:pStyle w:val="BodyTextIndent"/>
      </w:pPr>
      <w:r w:rsidRPr="00EF5256">
        <w:t>The Make Addendum action allows</w:t>
      </w:r>
      <w:r w:rsidR="00914BB1" w:rsidRPr="00EF5256">
        <w:t xml:space="preserve"> one or more people to add their</w:t>
      </w:r>
      <w:r w:rsidRPr="00EF5256">
        <w:t xml:space="preserve"> comments to the results of a consult. Contrast this to Add Comment, which adds a note to the consult before it is resulted.</w:t>
      </w:r>
    </w:p>
    <w:p w14:paraId="0615BE1A" w14:textId="77777777" w:rsidR="006E192A" w:rsidRPr="00EF5256" w:rsidRDefault="006E192A" w:rsidP="00D41468">
      <w:pPr>
        <w:pStyle w:val="ListMember"/>
      </w:pPr>
    </w:p>
    <w:p w14:paraId="0B2AA31F" w14:textId="2FC432C6" w:rsidR="004A5973" w:rsidRPr="00EF5256" w:rsidRDefault="004A5973" w:rsidP="00D41468">
      <w:pPr>
        <w:pStyle w:val="ListMember"/>
      </w:pPr>
      <w:r w:rsidRPr="00EF5256">
        <w:t xml:space="preserve">There is an example of Make Addendum in the Windows section on page </w:t>
      </w:r>
      <w:r w:rsidR="00233BB3" w:rsidRPr="00EF5256">
        <w:rPr>
          <w:noProof/>
        </w:rPr>
        <w:fldChar w:fldCharType="begin"/>
      </w:r>
      <w:r w:rsidR="00233BB3" w:rsidRPr="00EF5256">
        <w:rPr>
          <w:noProof/>
        </w:rPr>
        <w:instrText xml:space="preserve"> PAGEREF WindowsMA \* MERGEFORMAT </w:instrText>
      </w:r>
      <w:r w:rsidR="00233BB3" w:rsidRPr="00EF5256">
        <w:rPr>
          <w:noProof/>
        </w:rPr>
        <w:fldChar w:fldCharType="separate"/>
      </w:r>
      <w:r w:rsidR="00330081">
        <w:rPr>
          <w:noProof/>
        </w:rPr>
        <w:t>84</w:t>
      </w:r>
      <w:r w:rsidR="00233BB3" w:rsidRPr="00EF5256">
        <w:rPr>
          <w:noProof/>
        </w:rPr>
        <w:fldChar w:fldCharType="end"/>
      </w:r>
      <w:r w:rsidRPr="00EF5256">
        <w:t>.</w:t>
      </w:r>
    </w:p>
    <w:p w14:paraId="7DC08E29" w14:textId="77777777" w:rsidR="004A5973" w:rsidRPr="00EF5256" w:rsidRDefault="004A5973" w:rsidP="00D41468"/>
    <w:p w14:paraId="5F1ABA0C" w14:textId="77777777" w:rsidR="004A5973" w:rsidRPr="00EF5256" w:rsidRDefault="004A5973" w:rsidP="00D41468"/>
    <w:p w14:paraId="1F6041A4" w14:textId="77777777" w:rsidR="004A5973" w:rsidRPr="00EF5256" w:rsidRDefault="004A5973" w:rsidP="00D41468"/>
    <w:p w14:paraId="4AC2FDE7" w14:textId="77777777" w:rsidR="004A5973" w:rsidRPr="00EF5256" w:rsidRDefault="004A5973" w:rsidP="00D41468"/>
    <w:p w14:paraId="35937224" w14:textId="77777777" w:rsidR="004A5973" w:rsidRPr="00EF5256" w:rsidRDefault="004A5973" w:rsidP="00D41468">
      <w:pPr>
        <w:pStyle w:val="Heading3"/>
      </w:pPr>
      <w:r w:rsidRPr="00EF5256">
        <w:br w:type="page"/>
      </w:r>
      <w:bookmarkStart w:id="386" w:name="_Toc421668548"/>
      <w:bookmarkStart w:id="387" w:name="_Toc421693975"/>
      <w:bookmarkStart w:id="388" w:name="_Toc422557706"/>
      <w:bookmarkStart w:id="389" w:name="_Toc401592266"/>
      <w:bookmarkStart w:id="390" w:name="_Toc402366903"/>
      <w:bookmarkStart w:id="391" w:name="_Toc401592267"/>
      <w:bookmarkStart w:id="392" w:name="_Toc402366904"/>
      <w:bookmarkStart w:id="393" w:name="_Toc421668549"/>
      <w:bookmarkStart w:id="394" w:name="_Toc421693976"/>
      <w:bookmarkStart w:id="395" w:name="_Toc6930180"/>
      <w:bookmarkEnd w:id="383"/>
      <w:bookmarkEnd w:id="384"/>
      <w:r w:rsidRPr="00EF5256">
        <w:lastRenderedPageBreak/>
        <w:t>Print Form (PF) Action</w:t>
      </w:r>
      <w:bookmarkEnd w:id="386"/>
      <w:bookmarkEnd w:id="387"/>
      <w:bookmarkEnd w:id="388"/>
      <w:bookmarkEnd w:id="395"/>
      <w:r w:rsidRPr="00EF5256">
        <w:fldChar w:fldCharType="begin"/>
      </w:r>
      <w:r w:rsidRPr="00EF5256">
        <w:instrText xml:space="preserve"> XE "Print Form (PF) Action" </w:instrText>
      </w:r>
      <w:r w:rsidRPr="00EF5256">
        <w:fldChar w:fldCharType="end"/>
      </w:r>
      <w:bookmarkEnd w:id="389"/>
      <w:bookmarkEnd w:id="390"/>
      <w:r w:rsidRPr="00EF5256">
        <w:fldChar w:fldCharType="begin"/>
      </w:r>
      <w:r w:rsidRPr="00EF5256">
        <w:instrText>xe "Actions: Print Form (PF)"</w:instrText>
      </w:r>
      <w:r w:rsidRPr="00EF5256">
        <w:fldChar w:fldCharType="end"/>
      </w:r>
      <w:r w:rsidRPr="00EF5256">
        <w:t xml:space="preserve"> </w:t>
      </w:r>
      <w:bookmarkStart w:id="396" w:name="PR"/>
      <w:bookmarkEnd w:id="396"/>
    </w:p>
    <w:p w14:paraId="748EA624" w14:textId="77777777" w:rsidR="00914BB1" w:rsidRPr="00EF5256" w:rsidRDefault="00914BB1" w:rsidP="00D41468"/>
    <w:p w14:paraId="1F88B5D5" w14:textId="77777777" w:rsidR="004A5973" w:rsidRPr="00EF5256" w:rsidRDefault="004A5973" w:rsidP="00D41468">
      <w:r w:rsidRPr="00EF5256">
        <w:t>With the Print Form Action, you can print either a chart or working copy of the consult form. To use this action from the Windows interface, follow these steps:</w:t>
      </w:r>
    </w:p>
    <w:p w14:paraId="5AB45E81" w14:textId="77777777" w:rsidR="00914BB1" w:rsidRPr="00EF5256" w:rsidRDefault="00914BB1" w:rsidP="00D41468"/>
    <w:p w14:paraId="549A688F" w14:textId="77777777" w:rsidR="004A5973" w:rsidRPr="00EF5256" w:rsidRDefault="004A5973" w:rsidP="00D41468">
      <w:r w:rsidRPr="00EF5256">
        <w:t>From the Consults tab, select the consult you want to print.</w:t>
      </w:r>
    </w:p>
    <w:p w14:paraId="42AA0CCB" w14:textId="77777777" w:rsidR="004A5973" w:rsidRPr="00EF5256" w:rsidRDefault="00A57AF7" w:rsidP="00D41468">
      <w:pPr>
        <w:numPr>
          <w:ilvl w:val="0"/>
          <w:numId w:val="30"/>
        </w:numPr>
      </w:pPr>
      <w:r w:rsidRPr="00EF5256">
        <w:rPr>
          <w:noProof/>
        </w:rPr>
        <w:drawing>
          <wp:anchor distT="0" distB="0" distL="114300" distR="114300" simplePos="0" relativeHeight="251665920" behindDoc="0" locked="0" layoutInCell="1" allowOverlap="1" wp14:anchorId="6B1CFE68" wp14:editId="5258DE15">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sidRPr="00EF5256">
        <w:t>Select File | Print Form.</w:t>
      </w:r>
    </w:p>
    <w:p w14:paraId="10B98F3B" w14:textId="77777777" w:rsidR="004A5973" w:rsidRPr="00EF5256" w:rsidRDefault="004A5973" w:rsidP="00D41468">
      <w:pPr>
        <w:numPr>
          <w:ilvl w:val="0"/>
          <w:numId w:val="30"/>
        </w:numPr>
      </w:pPr>
      <w:r w:rsidRPr="00EF5256">
        <w:t>Select the printer you want the form to come out on.</w:t>
      </w:r>
    </w:p>
    <w:p w14:paraId="39B888D9" w14:textId="77777777" w:rsidR="004A5973" w:rsidRPr="00EF5256" w:rsidRDefault="004A5973" w:rsidP="00D41468">
      <w:pPr>
        <w:numPr>
          <w:ilvl w:val="0"/>
          <w:numId w:val="30"/>
        </w:numPr>
      </w:pPr>
      <w:r w:rsidRPr="00EF5256">
        <w:t>Choose Chart Copy or Work Copy.</w:t>
      </w:r>
    </w:p>
    <w:p w14:paraId="7766D26F" w14:textId="77777777" w:rsidR="004A5973" w:rsidRPr="00EF5256" w:rsidRDefault="00A57AF7" w:rsidP="00D41468">
      <w:pPr>
        <w:numPr>
          <w:ilvl w:val="0"/>
          <w:numId w:val="30"/>
        </w:numPr>
      </w:pPr>
      <w:r w:rsidRPr="00EF5256">
        <w:rPr>
          <w:noProof/>
        </w:rPr>
        <mc:AlternateContent>
          <mc:Choice Requires="wps">
            <w:drawing>
              <wp:anchor distT="0" distB="0" distL="114300" distR="114300" simplePos="0" relativeHeight="251751936" behindDoc="0" locked="0" layoutInCell="1" allowOverlap="1" wp14:anchorId="364CA0AC" wp14:editId="34BCC68B">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BFE52"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rsidRPr="00EF5256">
        <w:t>Choose OK.</w:t>
      </w:r>
    </w:p>
    <w:p w14:paraId="3EA3D1DA" w14:textId="77777777" w:rsidR="00914BB1" w:rsidRPr="00EF5256" w:rsidRDefault="00914BB1" w:rsidP="00D41468">
      <w:pPr>
        <w:pStyle w:val="ListMember"/>
      </w:pPr>
    </w:p>
    <w:p w14:paraId="2DB676D5" w14:textId="6E3C4DAC" w:rsidR="004A5973" w:rsidRPr="00EF5256" w:rsidRDefault="004A5973" w:rsidP="00D41468">
      <w:pPr>
        <w:pStyle w:val="ListMember"/>
      </w:pPr>
      <w:r w:rsidRPr="00EF5256">
        <w:t xml:space="preserve">For an example of the Print Form option as used from the List Manager interface, see page </w:t>
      </w:r>
      <w:r w:rsidR="00233BB3" w:rsidRPr="00EF5256">
        <w:rPr>
          <w:noProof/>
        </w:rPr>
        <w:fldChar w:fldCharType="begin"/>
      </w:r>
      <w:r w:rsidR="00233BB3" w:rsidRPr="00EF5256">
        <w:rPr>
          <w:noProof/>
        </w:rPr>
        <w:instrText xml:space="preserve"> PAGEREF FinalReport \* MERGEFORMAT </w:instrText>
      </w:r>
      <w:r w:rsidR="00233BB3" w:rsidRPr="00EF5256">
        <w:rPr>
          <w:noProof/>
        </w:rPr>
        <w:fldChar w:fldCharType="separate"/>
      </w:r>
      <w:r w:rsidR="00330081">
        <w:rPr>
          <w:noProof/>
        </w:rPr>
        <w:t>30</w:t>
      </w:r>
      <w:r w:rsidR="00233BB3" w:rsidRPr="00EF5256">
        <w:rPr>
          <w:noProof/>
        </w:rPr>
        <w:fldChar w:fldCharType="end"/>
      </w:r>
      <w:r w:rsidRPr="00EF5256">
        <w:t>.</w:t>
      </w:r>
    </w:p>
    <w:p w14:paraId="4BF98CAA" w14:textId="77777777" w:rsidR="004A5973" w:rsidRPr="00EF5256" w:rsidRDefault="004A5973" w:rsidP="00D41468">
      <w:pPr>
        <w:pStyle w:val="Heading3"/>
      </w:pPr>
      <w:r w:rsidRPr="00EF5256">
        <w:br w:type="page"/>
      </w:r>
      <w:bookmarkStart w:id="397" w:name="_Toc6930181"/>
      <w:r w:rsidRPr="00EF5256">
        <w:lastRenderedPageBreak/>
        <w:t>Print Screen Contents (PS) Action</w:t>
      </w:r>
      <w:bookmarkEnd w:id="391"/>
      <w:bookmarkEnd w:id="392"/>
      <w:bookmarkEnd w:id="393"/>
      <w:bookmarkEnd w:id="394"/>
      <w:bookmarkEnd w:id="397"/>
      <w:r w:rsidRPr="00EF5256">
        <w:fldChar w:fldCharType="begin"/>
      </w:r>
      <w:r w:rsidRPr="00EF5256">
        <w:instrText>xe "Print Screen Contents (PS)"</w:instrText>
      </w:r>
      <w:r w:rsidRPr="00EF5256">
        <w:fldChar w:fldCharType="end"/>
      </w:r>
      <w:r w:rsidRPr="00EF5256">
        <w:fldChar w:fldCharType="begin"/>
      </w:r>
      <w:r w:rsidRPr="00EF5256">
        <w:instrText>xe "Actions:Print Screen Contents (PS)"</w:instrText>
      </w:r>
      <w:r w:rsidRPr="00EF5256">
        <w:fldChar w:fldCharType="end"/>
      </w:r>
    </w:p>
    <w:p w14:paraId="3F9633F1" w14:textId="77777777" w:rsidR="00914BB1" w:rsidRPr="00EF5256" w:rsidRDefault="00914BB1" w:rsidP="00D41468">
      <w:pPr>
        <w:pStyle w:val="ListMember"/>
      </w:pPr>
    </w:p>
    <w:p w14:paraId="00538AC2" w14:textId="77777777" w:rsidR="004A5973" w:rsidRPr="00EF5256" w:rsidRDefault="004A5973" w:rsidP="00D41468">
      <w:pPr>
        <w:pStyle w:val="ListMember"/>
      </w:pPr>
      <w:r w:rsidRPr="00EF5256">
        <w:t>This option prints the information that is on the screen. The output is not exactly a screen image, as it does not include the prompt</w:t>
      </w:r>
      <w:r w:rsidRPr="00EF5256">
        <w:fldChar w:fldCharType="begin"/>
      </w:r>
      <w:r w:rsidRPr="00EF5256">
        <w:instrText xml:space="preserve"> XE "prompt" </w:instrText>
      </w:r>
      <w:r w:rsidRPr="00EF5256">
        <w:fldChar w:fldCharType="end"/>
      </w:r>
      <w:r w:rsidRPr="00EF5256">
        <w:t xml:space="preserve"> area at the bottom of the screen. To print the entire contents of a consult request, use the Print Form (PF) action.</w:t>
      </w:r>
    </w:p>
    <w:p w14:paraId="1FFEDEAA" w14:textId="77777777" w:rsidR="004A5973" w:rsidRPr="00EF5256" w:rsidRDefault="004A5973" w:rsidP="00D41468">
      <w:r w:rsidRPr="00EF5256">
        <w:t>Example:</w:t>
      </w:r>
    </w:p>
    <w:p w14:paraId="0FB0DD5B" w14:textId="77777777" w:rsidR="004A5973" w:rsidRPr="00EF5256" w:rsidRDefault="004A5973" w:rsidP="00D41468">
      <w:pPr>
        <w:pStyle w:val="BlankLine"/>
      </w:pPr>
    </w:p>
    <w:p w14:paraId="0F289366" w14:textId="77777777" w:rsidR="004A5973" w:rsidRPr="00EF5256" w:rsidRDefault="004A5973" w:rsidP="00D41468">
      <w:pPr>
        <w:pStyle w:val="ComputerScreen"/>
      </w:pPr>
      <w:r w:rsidRPr="00EF5256">
        <w:t>CONSULTS DETAILED DISPLAY     Jun 20, 1997 10:40:56        Page:    1 of    2</w:t>
      </w:r>
    </w:p>
    <w:p w14:paraId="22AB7165" w14:textId="77777777" w:rsidR="004A5973" w:rsidRPr="00EF5256" w:rsidRDefault="004A5973" w:rsidP="00D41468">
      <w:pPr>
        <w:pStyle w:val="ComputerScreen"/>
      </w:pPr>
      <w:r w:rsidRPr="00EF5256">
        <w:t>CONSULT DETAILED DISPLAY                             Consult No.: 208</w:t>
      </w:r>
    </w:p>
    <w:p w14:paraId="2629F228" w14:textId="77777777" w:rsidR="006E192A" w:rsidRPr="00EF5256" w:rsidRDefault="006E192A" w:rsidP="00D41468">
      <w:pPr>
        <w:pStyle w:val="ComputerScreen"/>
      </w:pPr>
      <w:r w:rsidRPr="00EF5256">
        <w:t>CPRSPATIENT,FOUR 666-43-8796          2B M              DEC 4,1949 (50)   &lt;CAD&gt;</w:t>
      </w:r>
    </w:p>
    <w:p w14:paraId="323BA06E" w14:textId="77777777" w:rsidR="004A5973" w:rsidRPr="00EF5256" w:rsidRDefault="004A5973" w:rsidP="00D41468">
      <w:pPr>
        <w:pStyle w:val="ComputerScreen"/>
      </w:pPr>
      <w:r w:rsidRPr="00EF5256">
        <w:t xml:space="preserve">                                                                                </w:t>
      </w:r>
    </w:p>
    <w:p w14:paraId="348662C5" w14:textId="77777777" w:rsidR="004A5973" w:rsidRPr="00EF5256" w:rsidRDefault="004A5973" w:rsidP="00D41468">
      <w:pPr>
        <w:pStyle w:val="ComputerScreen"/>
      </w:pPr>
      <w:r w:rsidRPr="00EF5256">
        <w:t xml:space="preserve">Current Inpatient/Outpatient: Inpatient                                         </w:t>
      </w:r>
    </w:p>
    <w:p w14:paraId="2287EBFF" w14:textId="77777777" w:rsidR="004A5973" w:rsidRPr="00EF5256" w:rsidRDefault="004A5973" w:rsidP="00D41468">
      <w:pPr>
        <w:pStyle w:val="ComputerScreen"/>
      </w:pPr>
      <w:r w:rsidRPr="00EF5256">
        <w:t xml:space="preserve">Ward:                  1A                                                       </w:t>
      </w:r>
    </w:p>
    <w:p w14:paraId="5375539A" w14:textId="77777777" w:rsidR="004A5973" w:rsidRPr="00EF5256" w:rsidRDefault="004A5973" w:rsidP="00D41468">
      <w:pPr>
        <w:pStyle w:val="ComputerScreen"/>
      </w:pPr>
      <w:r w:rsidRPr="00EF5256">
        <w:t xml:space="preserve">Eligibility:           SC VETERAN                                               </w:t>
      </w:r>
    </w:p>
    <w:p w14:paraId="57151D1A" w14:textId="77777777" w:rsidR="004A5973" w:rsidRPr="00EF5256" w:rsidRDefault="004A5973" w:rsidP="00D41468">
      <w:pPr>
        <w:pStyle w:val="ComputerScreen"/>
      </w:pPr>
      <w:r w:rsidRPr="00EF5256">
        <w:t xml:space="preserve">To Service:            PULMONARY                                                </w:t>
      </w:r>
    </w:p>
    <w:p w14:paraId="600A4656" w14:textId="77777777" w:rsidR="004A5973" w:rsidRPr="00EF5256" w:rsidRDefault="004A5973" w:rsidP="00D41468">
      <w:pPr>
        <w:pStyle w:val="ComputerScreen"/>
      </w:pPr>
      <w:r w:rsidRPr="00EF5256">
        <w:t xml:space="preserve">From Service:                                                                   </w:t>
      </w:r>
    </w:p>
    <w:p w14:paraId="05392D8F" w14:textId="77777777" w:rsidR="004A5973" w:rsidRPr="00EF5256" w:rsidRDefault="004A5973" w:rsidP="00D41468">
      <w:pPr>
        <w:pStyle w:val="ComputerScreen"/>
      </w:pPr>
      <w:r w:rsidRPr="00EF5256">
        <w:t xml:space="preserve">Provisional Diagnosis: Broken interface with CPRS.                              </w:t>
      </w:r>
    </w:p>
    <w:p w14:paraId="7D957208" w14:textId="77777777" w:rsidR="004A5973" w:rsidRPr="00EF5256" w:rsidRDefault="004A5973" w:rsidP="00D41468">
      <w:pPr>
        <w:pStyle w:val="ComputerScreen"/>
      </w:pPr>
      <w:r w:rsidRPr="00EF5256">
        <w:t xml:space="preserve">Reason For Request:    Checking action of DY (denying) a consult as to          </w:t>
      </w:r>
    </w:p>
    <w:p w14:paraId="694487C0" w14:textId="77777777" w:rsidR="004A5973" w:rsidRPr="00EF5256" w:rsidRDefault="004A5973" w:rsidP="00D41468">
      <w:pPr>
        <w:pStyle w:val="ComputerScreen"/>
      </w:pPr>
      <w:r w:rsidRPr="00EF5256">
        <w:t xml:space="preserve">                 DC (discontinuing) a consult.                                  </w:t>
      </w:r>
    </w:p>
    <w:p w14:paraId="0518D1DB" w14:textId="77777777" w:rsidR="004A5973" w:rsidRPr="00EF5256" w:rsidRDefault="004A5973" w:rsidP="00D41468">
      <w:pPr>
        <w:pStyle w:val="ComputerScreen"/>
      </w:pPr>
      <w:r w:rsidRPr="00EF5256">
        <w:t xml:space="preserve">Status:                DISCONTINUED                                             </w:t>
      </w:r>
    </w:p>
    <w:p w14:paraId="243770C3" w14:textId="77777777" w:rsidR="004A5973" w:rsidRPr="00EF5256" w:rsidRDefault="004A5973" w:rsidP="00D41468">
      <w:pPr>
        <w:pStyle w:val="ComputerScreen"/>
      </w:pPr>
      <w:r w:rsidRPr="00EF5256">
        <w:t xml:space="preserve">                                                                                </w:t>
      </w:r>
    </w:p>
    <w:p w14:paraId="7DEDB723" w14:textId="77777777" w:rsidR="004A5973" w:rsidRPr="00EF5256" w:rsidRDefault="004A5973" w:rsidP="00D41468">
      <w:pPr>
        <w:pStyle w:val="ComputerScreen"/>
      </w:pPr>
      <w:r w:rsidRPr="00EF5256">
        <w:t xml:space="preserve">Urgency:              SWITCH BED                                                </w:t>
      </w:r>
    </w:p>
    <w:p w14:paraId="2397B2CD" w14:textId="77777777" w:rsidR="004A5973" w:rsidRPr="00EF5256" w:rsidRDefault="004A5973" w:rsidP="00D41468">
      <w:pPr>
        <w:pStyle w:val="ComputerScreen"/>
      </w:pPr>
    </w:p>
    <w:p w14:paraId="0DB32A55" w14:textId="77777777" w:rsidR="004A5973" w:rsidRPr="00EF5256" w:rsidRDefault="004A5973" w:rsidP="00D41468">
      <w:pPr>
        <w:pStyle w:val="ComputerScreen"/>
      </w:pPr>
      <w:r w:rsidRPr="00EF5256">
        <w:t xml:space="preserve">Request Activity      Date/Time       Ordering Clinician  Entered By            </w:t>
      </w:r>
    </w:p>
    <w:p w14:paraId="2D6BB9C6" w14:textId="77777777" w:rsidR="004A5973" w:rsidRPr="00EF5256" w:rsidRDefault="004A5973" w:rsidP="00D41468">
      <w:pPr>
        <w:pStyle w:val="ComputerScreen"/>
      </w:pPr>
      <w:r w:rsidRPr="00EF5256">
        <w:t xml:space="preserve">ENTERED IN OE/RR      03/05/97 16:09  </w:t>
      </w:r>
      <w:r w:rsidR="006E192A" w:rsidRPr="00EF5256">
        <w:t>CPRSPROVIDER,TWO    CPRSPROVIDER,TWO</w:t>
      </w:r>
      <w:r w:rsidRPr="00EF5256">
        <w:t xml:space="preserve">       </w:t>
      </w:r>
    </w:p>
    <w:p w14:paraId="18C2B1EE" w14:textId="77777777" w:rsidR="004A5973" w:rsidRPr="00EF5256" w:rsidRDefault="004A5973" w:rsidP="00D41468">
      <w:pPr>
        <w:pStyle w:val="ComputerScreen"/>
      </w:pPr>
      <w:r w:rsidRPr="00EF5256">
        <w:t xml:space="preserve">                      //                                                        </w:t>
      </w:r>
    </w:p>
    <w:p w14:paraId="0030B881" w14:textId="77777777" w:rsidR="004A5973" w:rsidRPr="00EF5256" w:rsidRDefault="004A5973" w:rsidP="00D41468">
      <w:pPr>
        <w:pStyle w:val="ComputerScreen"/>
      </w:pPr>
      <w:r w:rsidRPr="00EF5256">
        <w:t xml:space="preserve">Forwarded From MEDICINE                                                         </w:t>
      </w:r>
    </w:p>
    <w:p w14:paraId="6822D373" w14:textId="77777777" w:rsidR="004A5973" w:rsidRPr="00EF5256" w:rsidRDefault="004A5973" w:rsidP="00D41468">
      <w:pPr>
        <w:pStyle w:val="CScreenReversed"/>
      </w:pPr>
      <w:r w:rsidRPr="00EF5256">
        <w:t xml:space="preserve">+         Enter ?? for more actions                                             </w:t>
      </w:r>
    </w:p>
    <w:p w14:paraId="1B16D187" w14:textId="77777777" w:rsidR="004A5973" w:rsidRPr="00EF5256" w:rsidRDefault="004A5973" w:rsidP="00D41468">
      <w:pPr>
        <w:pStyle w:val="ComputerScreen"/>
      </w:pPr>
    </w:p>
    <w:p w14:paraId="5570D560" w14:textId="77777777" w:rsidR="004A5973" w:rsidRPr="00EF5256" w:rsidRDefault="004A5973" w:rsidP="00D41468">
      <w:pPr>
        <w:pStyle w:val="ComputerScreen"/>
      </w:pPr>
      <w:r w:rsidRPr="00EF5256">
        <w:t xml:space="preserve">Select Action:Next Screen// ps   PS  </w:t>
      </w:r>
    </w:p>
    <w:p w14:paraId="64B69997" w14:textId="77777777" w:rsidR="004A5973" w:rsidRPr="00EF5256" w:rsidRDefault="004A5973" w:rsidP="00D41468">
      <w:pPr>
        <w:pStyle w:val="BlankLine"/>
      </w:pPr>
    </w:p>
    <w:p w14:paraId="4C2F2E44" w14:textId="77777777" w:rsidR="004A5973" w:rsidRPr="00EF5256" w:rsidRDefault="004A5973" w:rsidP="00D41468">
      <w:pPr>
        <w:pStyle w:val="ComputerScreen"/>
      </w:pPr>
      <w:r w:rsidRPr="00EF5256">
        <w:t>DEVICE: HOME// laser  PRINTER ROOM LN11 12 PITCH</w:t>
      </w:r>
    </w:p>
    <w:p w14:paraId="490EBC92" w14:textId="77777777" w:rsidR="004A5973" w:rsidRPr="00EF5256" w:rsidRDefault="004A5973" w:rsidP="00D41468">
      <w:pPr>
        <w:pStyle w:val="ComputerScreen"/>
        <w:rPr>
          <w:lang w:val="es-ES"/>
        </w:rPr>
      </w:pPr>
      <w:r w:rsidRPr="00EF5256">
        <w:t xml:space="preserve">DO YOU WANT YOUR OUTPUT QUEUED? </w:t>
      </w:r>
      <w:r w:rsidRPr="00EF5256">
        <w:rPr>
          <w:lang w:val="es-ES"/>
        </w:rPr>
        <w:t>NO//   (NO)</w:t>
      </w:r>
    </w:p>
    <w:p w14:paraId="55650D05" w14:textId="77777777" w:rsidR="004A5973" w:rsidRPr="00EF5256" w:rsidRDefault="004A5973" w:rsidP="00D41468">
      <w:pPr>
        <w:pStyle w:val="ComputerScreen"/>
        <w:rPr>
          <w:lang w:val="es-ES"/>
        </w:rPr>
      </w:pPr>
    </w:p>
    <w:p w14:paraId="20B16CCF" w14:textId="77777777" w:rsidR="004A5973" w:rsidRPr="00EF5256" w:rsidRDefault="004A5973" w:rsidP="00D41468">
      <w:pPr>
        <w:pStyle w:val="ComputerScreen"/>
        <w:rPr>
          <w:lang w:val="es-ES"/>
        </w:rPr>
      </w:pPr>
    </w:p>
    <w:p w14:paraId="51A7FB91" w14:textId="77777777" w:rsidR="004A5973" w:rsidRPr="00EF5256" w:rsidRDefault="004A5973" w:rsidP="00D41468">
      <w:pPr>
        <w:rPr>
          <w:lang w:val="es-ES"/>
        </w:rPr>
      </w:pPr>
    </w:p>
    <w:p w14:paraId="346AD69F" w14:textId="77777777" w:rsidR="004A5973" w:rsidRPr="00EF5256" w:rsidRDefault="004A5973" w:rsidP="00D41468">
      <w:pPr>
        <w:pStyle w:val="Heading3"/>
        <w:rPr>
          <w:lang w:val="es-ES"/>
        </w:rPr>
      </w:pPr>
      <w:r w:rsidRPr="00EF5256">
        <w:rPr>
          <w:lang w:val="es-ES"/>
        </w:rPr>
        <w:br w:type="page"/>
      </w:r>
      <w:bookmarkStart w:id="398" w:name="_Toc401592268"/>
      <w:bookmarkStart w:id="399" w:name="_Toc402366905"/>
      <w:bookmarkStart w:id="400" w:name="_Toc421668550"/>
      <w:bookmarkStart w:id="401" w:name="_Toc421693977"/>
      <w:bookmarkStart w:id="402" w:name="_Toc6930182"/>
      <w:r w:rsidRPr="00EF5256">
        <w:rPr>
          <w:lang w:val="es-ES"/>
        </w:rPr>
        <w:lastRenderedPageBreak/>
        <w:t>Quit (Q) Action</w:t>
      </w:r>
      <w:bookmarkStart w:id="403" w:name="Actions_2"/>
      <w:bookmarkEnd w:id="398"/>
      <w:bookmarkEnd w:id="399"/>
      <w:bookmarkEnd w:id="400"/>
      <w:bookmarkEnd w:id="401"/>
      <w:bookmarkEnd w:id="403"/>
      <w:bookmarkEnd w:id="402"/>
      <w:r w:rsidRPr="00EF5256">
        <w:fldChar w:fldCharType="begin"/>
      </w:r>
      <w:r w:rsidRPr="00EF5256">
        <w:rPr>
          <w:lang w:val="es-ES"/>
        </w:rPr>
        <w:instrText>xe "Quit (Q) Action"</w:instrText>
      </w:r>
      <w:r w:rsidRPr="00EF5256">
        <w:fldChar w:fldCharType="end"/>
      </w:r>
      <w:r w:rsidRPr="00EF5256">
        <w:fldChar w:fldCharType="begin"/>
      </w:r>
      <w:r w:rsidRPr="00EF5256">
        <w:rPr>
          <w:lang w:val="es-ES"/>
        </w:rPr>
        <w:instrText>xe "Actions: Quit (Q)"</w:instrText>
      </w:r>
      <w:r w:rsidRPr="00EF5256">
        <w:fldChar w:fldCharType="end"/>
      </w:r>
    </w:p>
    <w:p w14:paraId="01B86FA7" w14:textId="77777777" w:rsidR="00914BB1" w:rsidRPr="00EF5256" w:rsidRDefault="00914BB1" w:rsidP="00D41468">
      <w:pPr>
        <w:rPr>
          <w:lang w:val="es-ES"/>
        </w:rPr>
      </w:pPr>
    </w:p>
    <w:p w14:paraId="1B9FFDA3" w14:textId="77777777" w:rsidR="004A5973" w:rsidRPr="00EF5256" w:rsidRDefault="004A5973" w:rsidP="00D41468">
      <w:r w:rsidRPr="00EF5256">
        <w:t>Enter the Quit (Q) action at the last Select prompt</w:t>
      </w:r>
      <w:r w:rsidRPr="00EF5256">
        <w:fldChar w:fldCharType="begin"/>
      </w:r>
      <w:r w:rsidRPr="00EF5256">
        <w:instrText xml:space="preserve"> XE "prompt" </w:instrText>
      </w:r>
      <w:r w:rsidRPr="00EF5256">
        <w:fldChar w:fldCharType="end"/>
      </w:r>
      <w:r w:rsidRPr="00EF5256">
        <w:t xml:space="preserve"> to quit using your Consults option.</w:t>
      </w:r>
    </w:p>
    <w:p w14:paraId="63D210E2" w14:textId="77777777" w:rsidR="004A5973" w:rsidRPr="00EF5256" w:rsidRDefault="004A5973" w:rsidP="00D41468">
      <w:r w:rsidRPr="00EF5256">
        <w:t>Users may enter Q to Quit or ^ to Exit the option at anytime.</w:t>
      </w:r>
    </w:p>
    <w:p w14:paraId="0CDEA790" w14:textId="77777777" w:rsidR="004A5973" w:rsidRPr="00EF5256" w:rsidRDefault="004A5973" w:rsidP="00D41468"/>
    <w:p w14:paraId="54CF03A5" w14:textId="77777777" w:rsidR="004A5973" w:rsidRPr="00EF5256" w:rsidRDefault="004A5973" w:rsidP="00D41468">
      <w:pPr>
        <w:pStyle w:val="Heading3"/>
      </w:pPr>
      <w:r w:rsidRPr="00EF5256">
        <w:br w:type="page"/>
      </w:r>
      <w:bookmarkStart w:id="404" w:name="_Toc401592269"/>
      <w:bookmarkStart w:id="405" w:name="_Toc402366906"/>
      <w:bookmarkStart w:id="406" w:name="_Toc421668551"/>
      <w:bookmarkStart w:id="407" w:name="_Toc421693978"/>
      <w:bookmarkStart w:id="408" w:name="_Toc6930183"/>
      <w:r w:rsidRPr="00EF5256">
        <w:lastRenderedPageBreak/>
        <w:t>Receive Request (RC) Action</w:t>
      </w:r>
      <w:bookmarkStart w:id="409" w:name="RC"/>
      <w:bookmarkEnd w:id="404"/>
      <w:bookmarkEnd w:id="405"/>
      <w:bookmarkEnd w:id="406"/>
      <w:bookmarkEnd w:id="407"/>
      <w:bookmarkEnd w:id="409"/>
      <w:bookmarkEnd w:id="408"/>
      <w:r w:rsidRPr="00EF5256">
        <w:fldChar w:fldCharType="begin"/>
      </w:r>
      <w:r w:rsidRPr="00EF5256">
        <w:instrText>xe "Receive Request (RC) Action"</w:instrText>
      </w:r>
      <w:r w:rsidRPr="00EF5256">
        <w:fldChar w:fldCharType="end"/>
      </w:r>
      <w:r w:rsidRPr="00EF5256">
        <w:fldChar w:fldCharType="begin"/>
      </w:r>
      <w:r w:rsidRPr="00EF5256">
        <w:instrText>xe "Actions: Receive Request (RC)"</w:instrText>
      </w:r>
      <w:r w:rsidRPr="00EF5256">
        <w:fldChar w:fldCharType="end"/>
      </w:r>
      <w:bookmarkStart w:id="410" w:name="NotificationAlert"/>
      <w:bookmarkEnd w:id="410"/>
    </w:p>
    <w:p w14:paraId="24CBC3F5" w14:textId="77777777" w:rsidR="00914BB1" w:rsidRPr="00EF5256" w:rsidRDefault="00914BB1" w:rsidP="00D41468"/>
    <w:p w14:paraId="382960E0" w14:textId="77777777" w:rsidR="004A5973" w:rsidRPr="00EF5256" w:rsidRDefault="004A5973" w:rsidP="00D41468">
      <w:r w:rsidRPr="00EF5256">
        <w:t>Performing the Receive action on a consult changes its status</w:t>
      </w:r>
      <w:r w:rsidRPr="00EF5256">
        <w:fldChar w:fldCharType="begin"/>
      </w:r>
      <w:r w:rsidRPr="00EF5256">
        <w:instrText xml:space="preserve"> XE "status" </w:instrText>
      </w:r>
      <w:r w:rsidRPr="00EF5256">
        <w:fldChar w:fldCharType="end"/>
      </w:r>
      <w:r w:rsidRPr="00EF5256">
        <w:t xml:space="preserve"> from Pending</w:t>
      </w:r>
      <w:r w:rsidRPr="00EF5256">
        <w:fldChar w:fldCharType="begin"/>
      </w:r>
      <w:r w:rsidRPr="00EF5256">
        <w:instrText xml:space="preserve"> XE "PENDING" </w:instrText>
      </w:r>
      <w:r w:rsidRPr="00EF5256">
        <w:fldChar w:fldCharType="end"/>
      </w:r>
      <w:r w:rsidRPr="00EF5256">
        <w:t xml:space="preserve"> to Active</w:t>
      </w:r>
      <w:r w:rsidRPr="00EF5256">
        <w:fldChar w:fldCharType="begin"/>
      </w:r>
      <w:r w:rsidRPr="00EF5256">
        <w:instrText xml:space="preserve"> XE "ACTIVE" </w:instrText>
      </w:r>
      <w:r w:rsidRPr="00EF5256">
        <w:fldChar w:fldCharType="end"/>
      </w:r>
      <w:r w:rsidRPr="00EF5256">
        <w:t xml:space="preserve">. This puts your clinic on record as accepting responsibility for completing the consult. </w:t>
      </w:r>
    </w:p>
    <w:p w14:paraId="2676472B" w14:textId="3B7FBAF7" w:rsidR="004A5973" w:rsidRPr="00EF5256" w:rsidRDefault="004A5973" w:rsidP="00D41468">
      <w:r w:rsidRPr="00EF5256">
        <w:t xml:space="preserve">On page </w:t>
      </w:r>
      <w:r w:rsidR="00233BB3" w:rsidRPr="00EF5256">
        <w:rPr>
          <w:noProof/>
        </w:rPr>
        <w:fldChar w:fldCharType="begin"/>
      </w:r>
      <w:r w:rsidR="00233BB3" w:rsidRPr="00EF5256">
        <w:rPr>
          <w:noProof/>
        </w:rPr>
        <w:instrText xml:space="preserve"> PAGEREF Receive \* MERGEFORMAT </w:instrText>
      </w:r>
      <w:r w:rsidR="00233BB3" w:rsidRPr="00EF5256">
        <w:rPr>
          <w:noProof/>
        </w:rPr>
        <w:fldChar w:fldCharType="separate"/>
      </w:r>
      <w:r w:rsidR="00330081">
        <w:rPr>
          <w:noProof/>
        </w:rPr>
        <w:t>26</w:t>
      </w:r>
      <w:r w:rsidR="00233BB3" w:rsidRPr="00EF5256">
        <w:rPr>
          <w:noProof/>
        </w:rPr>
        <w:fldChar w:fldCharType="end"/>
      </w:r>
      <w:r w:rsidRPr="00EF5256">
        <w:t xml:space="preserve"> we give an example of receiving a consult from a consult tracking screen. This is an example of receiving a consult from a notification alert:</w:t>
      </w:r>
    </w:p>
    <w:p w14:paraId="229515A3" w14:textId="77777777" w:rsidR="004A5973" w:rsidRPr="00EF5256" w:rsidRDefault="004A5973" w:rsidP="00D41468">
      <w:pPr>
        <w:pStyle w:val="BlankLine"/>
      </w:pPr>
    </w:p>
    <w:p w14:paraId="4C6BDFF6" w14:textId="77777777" w:rsidR="004A5973" w:rsidRPr="00EF5256" w:rsidRDefault="004A5973" w:rsidP="00D41468">
      <w:pPr>
        <w:pStyle w:val="ComputerScreen"/>
      </w:pPr>
      <w:r w:rsidRPr="00EF5256">
        <w:t>You have PENDING ALERTS</w:t>
      </w:r>
    </w:p>
    <w:p w14:paraId="617BC0B9" w14:textId="77777777" w:rsidR="004A5973" w:rsidRPr="00EF5256" w:rsidRDefault="004A5973" w:rsidP="00D41468">
      <w:pPr>
        <w:pStyle w:val="ComputerScreen"/>
      </w:pPr>
      <w:r w:rsidRPr="00EF5256">
        <w:t xml:space="preserve">          Enter  "VA   VIEW ALERTS     to review alerts</w:t>
      </w:r>
    </w:p>
    <w:p w14:paraId="639D69AC" w14:textId="77777777" w:rsidR="004A5973" w:rsidRPr="00EF5256" w:rsidRDefault="004A5973" w:rsidP="00D41468">
      <w:pPr>
        <w:pStyle w:val="ComputerScreen"/>
      </w:pPr>
    </w:p>
    <w:p w14:paraId="28EBDDFA" w14:textId="77777777" w:rsidR="004A5973" w:rsidRPr="00EF5256" w:rsidRDefault="004A5973" w:rsidP="00D41468">
      <w:pPr>
        <w:pStyle w:val="ComputerScreen"/>
      </w:pPr>
      <w:r w:rsidRPr="00EF5256">
        <w:t xml:space="preserve">Select OE/RR Manager Menu Option: </w:t>
      </w:r>
      <w:r w:rsidRPr="00EF5256">
        <w:rPr>
          <w:b/>
        </w:rPr>
        <w:t>VA</w:t>
      </w:r>
      <w:r w:rsidRPr="00EF5256">
        <w:t xml:space="preserve">  View Alerts</w:t>
      </w:r>
    </w:p>
    <w:p w14:paraId="7BAF8846" w14:textId="77777777" w:rsidR="004A5973" w:rsidRPr="00EF5256" w:rsidRDefault="004A5973" w:rsidP="00D41468">
      <w:pPr>
        <w:pStyle w:val="ComputerScreen"/>
      </w:pPr>
    </w:p>
    <w:p w14:paraId="180BD813" w14:textId="77777777" w:rsidR="004A5973" w:rsidRPr="00EF5256" w:rsidRDefault="004A5973" w:rsidP="00D41468">
      <w:pPr>
        <w:pStyle w:val="ComputerScreen"/>
      </w:pPr>
      <w:r w:rsidRPr="00EF5256">
        <w:t xml:space="preserve"> 1.  </w:t>
      </w:r>
      <w:r w:rsidR="006E192A" w:rsidRPr="00EF5256">
        <w:t>CPRSPATIENT,FOUR (C8796</w:t>
      </w:r>
      <w:r w:rsidRPr="00EF5256">
        <w:t>): New  Consult/Request ()</w:t>
      </w:r>
    </w:p>
    <w:p w14:paraId="196D0115" w14:textId="77777777" w:rsidR="004A5973" w:rsidRPr="00EF5256" w:rsidRDefault="004A5973" w:rsidP="00D41468">
      <w:pPr>
        <w:pStyle w:val="ComputerScreen"/>
      </w:pPr>
      <w:r w:rsidRPr="00EF5256">
        <w:t xml:space="preserve"> 2.  </w:t>
      </w:r>
      <w:r w:rsidR="006E192A" w:rsidRPr="00EF5256">
        <w:t>CPRSPATIENT,TWO (C</w:t>
      </w:r>
      <w:r w:rsidRPr="00EF5256">
        <w:t>9600): New Consult/Request  (Today)</w:t>
      </w:r>
    </w:p>
    <w:p w14:paraId="05CF549B" w14:textId="77777777" w:rsidR="004A5973" w:rsidRPr="00EF5256" w:rsidRDefault="004A5973" w:rsidP="00D41468">
      <w:pPr>
        <w:pStyle w:val="ComputerScreen"/>
      </w:pPr>
      <w:r w:rsidRPr="00EF5256">
        <w:t xml:space="preserve"> 4.  </w:t>
      </w:r>
      <w:r w:rsidR="006E192A" w:rsidRPr="00EF5256">
        <w:t>CPRSPATIENT,ONE (C</w:t>
      </w:r>
      <w:r w:rsidRPr="00EF5256">
        <w:t>3456): Consult/Request DENIED Consult</w:t>
      </w:r>
    </w:p>
    <w:p w14:paraId="7DED66D7" w14:textId="77777777" w:rsidR="004A5973" w:rsidRPr="00EF5256" w:rsidRDefault="004A5973" w:rsidP="00D41468">
      <w:pPr>
        <w:pStyle w:val="ComputerScreen"/>
      </w:pPr>
      <w:r w:rsidRPr="00EF5256">
        <w:t xml:space="preserve">          Select from 1 to 6</w:t>
      </w:r>
    </w:p>
    <w:p w14:paraId="178F5093" w14:textId="77777777" w:rsidR="004A5973" w:rsidRPr="00EF5256" w:rsidRDefault="004A5973" w:rsidP="00D41468">
      <w:pPr>
        <w:pStyle w:val="ComputerScreen"/>
      </w:pPr>
      <w:r w:rsidRPr="00EF5256">
        <w:t xml:space="preserve">          or enter ?, A I, F, P, M, R, or ^ to exit: </w:t>
      </w:r>
      <w:r w:rsidRPr="00EF5256">
        <w:rPr>
          <w:b/>
        </w:rPr>
        <w:t>1</w:t>
      </w:r>
    </w:p>
    <w:p w14:paraId="7012E4A7" w14:textId="77777777" w:rsidR="004A5973" w:rsidRPr="00EF5256" w:rsidRDefault="004A5973" w:rsidP="00D41468">
      <w:pPr>
        <w:pStyle w:val="ComputerScreen"/>
      </w:pPr>
    </w:p>
    <w:p w14:paraId="1FDABEED" w14:textId="77777777" w:rsidR="004A5973" w:rsidRPr="00EF5256" w:rsidRDefault="004A5973" w:rsidP="00D41468">
      <w:pPr>
        <w:pStyle w:val="ComputerScreen"/>
      </w:pPr>
      <w:r w:rsidRPr="00EF5256">
        <w:t xml:space="preserve">Consult/Request Alerts      Feb 13, 1998 13:34:56      Page:   1 of  1       </w:t>
      </w:r>
    </w:p>
    <w:p w14:paraId="25DB3F13" w14:textId="77777777" w:rsidR="006E192A" w:rsidRPr="00EF5256" w:rsidRDefault="006E192A" w:rsidP="00D41468">
      <w:pPr>
        <w:pStyle w:val="ComputerScreen"/>
      </w:pPr>
      <w:r w:rsidRPr="00EF5256">
        <w:t>CPRSPATIENT,FOUR 666-43-8796          2B M              DEC 4,1949 (50)   &lt;CAD&gt;</w:t>
      </w:r>
    </w:p>
    <w:p w14:paraId="670F7F7C" w14:textId="77777777" w:rsidR="004A5973" w:rsidRPr="00EF5256" w:rsidRDefault="004A5973" w:rsidP="00D41468">
      <w:pPr>
        <w:pStyle w:val="ComputerScreen"/>
        <w:rPr>
          <w:u w:val="single"/>
        </w:rPr>
      </w:pPr>
      <w:r w:rsidRPr="00EF5256">
        <w:t xml:space="preserve">                                                                 Wt.(lb): 184     </w:t>
      </w:r>
      <w:r w:rsidRPr="00EF5256">
        <w:rPr>
          <w:u w:val="single"/>
        </w:rPr>
        <w:t xml:space="preserve">Number    Date  </w:t>
      </w:r>
      <w:r w:rsidR="00CD173D" w:rsidRPr="00EF5256">
        <w:rPr>
          <w:u w:val="single"/>
        </w:rPr>
        <w:t xml:space="preserve">   </w:t>
      </w:r>
      <w:r w:rsidRPr="00EF5256">
        <w:rPr>
          <w:u w:val="single"/>
        </w:rPr>
        <w:t xml:space="preserve">Stat  Service           Procedure                            </w:t>
      </w:r>
    </w:p>
    <w:p w14:paraId="589AB21B" w14:textId="77777777" w:rsidR="004A5973" w:rsidRPr="00EF5256" w:rsidRDefault="00CD173D" w:rsidP="00D41468">
      <w:pPr>
        <w:pStyle w:val="ComputerScreen"/>
      </w:pPr>
      <w:r w:rsidRPr="00EF5256">
        <w:t xml:space="preserve"> </w:t>
      </w:r>
      <w:r w:rsidR="004A5973" w:rsidRPr="00EF5256">
        <w:t xml:space="preserve">187  </w:t>
      </w:r>
      <w:r w:rsidRPr="00EF5256">
        <w:t xml:space="preserve">    </w:t>
      </w:r>
      <w:r w:rsidR="004A5973" w:rsidRPr="00EF5256">
        <w:t xml:space="preserve">02/14/97 p   </w:t>
      </w:r>
      <w:r w:rsidRPr="00EF5256">
        <w:t xml:space="preserve">  </w:t>
      </w:r>
      <w:r w:rsidR="004A5973" w:rsidRPr="00EF5256">
        <w:t xml:space="preserve">NEUROLOGY        </w:t>
      </w:r>
      <w:r w:rsidRPr="00EF5256">
        <w:t xml:space="preserve"> </w:t>
      </w:r>
      <w:r w:rsidR="004A5973" w:rsidRPr="00EF5256">
        <w:t xml:space="preserve">Consult                               </w:t>
      </w:r>
    </w:p>
    <w:p w14:paraId="41AF8B87" w14:textId="77777777" w:rsidR="004A5973" w:rsidRPr="00EF5256" w:rsidRDefault="004A5973" w:rsidP="00D41468">
      <w:pPr>
        <w:pStyle w:val="ComputerScreen"/>
      </w:pPr>
    </w:p>
    <w:p w14:paraId="06888C18" w14:textId="77777777" w:rsidR="004A5973" w:rsidRPr="00EF5256" w:rsidRDefault="004A5973" w:rsidP="00D41468">
      <w:pPr>
        <w:pStyle w:val="ComputerScreen"/>
      </w:pPr>
    </w:p>
    <w:p w14:paraId="3F732439" w14:textId="77777777" w:rsidR="004A5973" w:rsidRPr="00EF5256" w:rsidRDefault="004A5973" w:rsidP="00D41468">
      <w:pPr>
        <w:pStyle w:val="ComputerScreen"/>
      </w:pPr>
    </w:p>
    <w:p w14:paraId="3F417EB1" w14:textId="77777777" w:rsidR="004A5973" w:rsidRPr="00EF5256" w:rsidRDefault="004A5973" w:rsidP="00D41468">
      <w:pPr>
        <w:pStyle w:val="ComputerScreen"/>
      </w:pPr>
    </w:p>
    <w:p w14:paraId="4EA619ED" w14:textId="77777777" w:rsidR="004A5973" w:rsidRPr="00EF5256" w:rsidRDefault="004A5973" w:rsidP="00D41468">
      <w:pPr>
        <w:pStyle w:val="ComputerScreen"/>
      </w:pPr>
    </w:p>
    <w:p w14:paraId="553D79D4" w14:textId="77777777" w:rsidR="004A5973" w:rsidRPr="00EF5256" w:rsidRDefault="004A5973" w:rsidP="00D41468">
      <w:pPr>
        <w:pStyle w:val="ComputerScreen"/>
      </w:pPr>
    </w:p>
    <w:p w14:paraId="3277A6F6" w14:textId="77777777" w:rsidR="004A5973" w:rsidRPr="00EF5256" w:rsidRDefault="004A5973" w:rsidP="00D41468">
      <w:pPr>
        <w:pStyle w:val="ComputerScreen"/>
      </w:pPr>
    </w:p>
    <w:p w14:paraId="334D0941" w14:textId="77777777" w:rsidR="004A5973" w:rsidRPr="00EF5256" w:rsidRDefault="004A5973" w:rsidP="00D41468">
      <w:pPr>
        <w:pStyle w:val="ComputerScreen"/>
      </w:pPr>
    </w:p>
    <w:p w14:paraId="2D68CCF2" w14:textId="77777777" w:rsidR="004A5973" w:rsidRPr="00EF5256" w:rsidRDefault="004A5973" w:rsidP="00D41468">
      <w:pPr>
        <w:pStyle w:val="CScreenReversed"/>
      </w:pPr>
      <w:r w:rsidRPr="00EF5256">
        <w:t xml:space="preserve">        Enter ?? for more actions                                              </w:t>
      </w:r>
    </w:p>
    <w:p w14:paraId="288B1A96" w14:textId="77777777" w:rsidR="004A5973" w:rsidRPr="00EF5256" w:rsidRDefault="004A5973" w:rsidP="00D41468">
      <w:pPr>
        <w:pStyle w:val="ComputerScreen"/>
      </w:pPr>
      <w:r w:rsidRPr="00EF5256">
        <w:t>SP Select Patient   FR Forward          CT Complete/Update  RT Results Display</w:t>
      </w:r>
    </w:p>
    <w:p w14:paraId="7B87A895" w14:textId="77777777" w:rsidR="004A5973" w:rsidRPr="00EF5256" w:rsidRDefault="004A5973" w:rsidP="00D41468">
      <w:pPr>
        <w:pStyle w:val="ComputerScreen"/>
      </w:pPr>
      <w:r w:rsidRPr="00EF5256">
        <w:t>CV Change View ...  CX Cancel (Deny)    MA Make Addendum    PF Print Form 513</w:t>
      </w:r>
    </w:p>
    <w:p w14:paraId="1E5B4FE5" w14:textId="77777777" w:rsidR="004A5973" w:rsidRPr="00EF5256" w:rsidRDefault="004A5973" w:rsidP="00D41468">
      <w:pPr>
        <w:pStyle w:val="ComputerScreen"/>
      </w:pPr>
      <w:r w:rsidRPr="00EF5256">
        <w:t>RC Receive          DC Discontinue      SF Sig Findings     RM Remove Med Rslt</w:t>
      </w:r>
    </w:p>
    <w:p w14:paraId="3014D018" w14:textId="77777777" w:rsidR="004A5973" w:rsidRPr="00EF5256" w:rsidRDefault="004A5973" w:rsidP="00D41468">
      <w:pPr>
        <w:pStyle w:val="ComputerScreen"/>
      </w:pPr>
      <w:r w:rsidRPr="00EF5256">
        <w:t>SC Schedule         CM Add Comment      DD Detailed Display ER Edit/Resubmit</w:t>
      </w:r>
    </w:p>
    <w:p w14:paraId="298002A2" w14:textId="77777777" w:rsidR="004A5973" w:rsidRPr="00EF5256" w:rsidRDefault="004A5973" w:rsidP="00D41468">
      <w:pPr>
        <w:pStyle w:val="ComputerScreen"/>
      </w:pPr>
      <w:r w:rsidRPr="00EF5256">
        <w:t xml:space="preserve">Select: Quit// RC   Receive Request  </w:t>
      </w:r>
    </w:p>
    <w:p w14:paraId="2EF1D97E" w14:textId="77777777" w:rsidR="004A5973" w:rsidRPr="00EF5256" w:rsidRDefault="004A5973" w:rsidP="00D41468">
      <w:pPr>
        <w:pStyle w:val="ComputerScreen"/>
      </w:pPr>
    </w:p>
    <w:p w14:paraId="0F318C0C" w14:textId="77777777" w:rsidR="004A5973" w:rsidRPr="00EF5256" w:rsidRDefault="004A5973" w:rsidP="00D41468">
      <w:pPr>
        <w:pStyle w:val="ComputerScreen"/>
      </w:pPr>
      <w:r w:rsidRPr="00EF5256">
        <w:t xml:space="preserve">Who received it?: </w:t>
      </w:r>
      <w:r w:rsidR="005C5095" w:rsidRPr="00EF5256">
        <w:rPr>
          <w:b/>
        </w:rPr>
        <w:t>CPRSPROVIDER,ONE</w:t>
      </w:r>
      <w:r w:rsidR="005C5095" w:rsidRPr="00EF5256">
        <w:t xml:space="preserve">         OC</w:t>
      </w:r>
      <w:r w:rsidRPr="00EF5256">
        <w:t xml:space="preserve">          </w:t>
      </w:r>
    </w:p>
    <w:p w14:paraId="7AD65098" w14:textId="77777777" w:rsidR="004A5973" w:rsidRPr="00EF5256" w:rsidRDefault="004A5973" w:rsidP="00D41468">
      <w:pPr>
        <w:pStyle w:val="ComputerScreen"/>
      </w:pPr>
      <w:r w:rsidRPr="00EF5256">
        <w:t>Date/Time Actually Received: NOW//    (FEB 13, 1998@13:36)</w:t>
      </w:r>
    </w:p>
    <w:p w14:paraId="0ADEC5D1" w14:textId="77777777" w:rsidR="004A5973" w:rsidRPr="00EF5256" w:rsidRDefault="004A5973" w:rsidP="00D41468">
      <w:pPr>
        <w:pStyle w:val="ComputerScreen"/>
      </w:pPr>
      <w:r w:rsidRPr="00EF5256">
        <w:t>(Continued on the next page.)</w:t>
      </w:r>
    </w:p>
    <w:p w14:paraId="1F579A4D" w14:textId="77777777" w:rsidR="004A5973" w:rsidRPr="00EF5256" w:rsidRDefault="004A5973" w:rsidP="00D41468">
      <w:pPr>
        <w:pStyle w:val="ComputerScreen"/>
      </w:pPr>
      <w:r w:rsidRPr="00EF5256">
        <w:br w:type="page"/>
      </w:r>
    </w:p>
    <w:p w14:paraId="7EC7385D" w14:textId="77777777" w:rsidR="004A5973" w:rsidRPr="00EF5256" w:rsidRDefault="004A5973" w:rsidP="00D41468">
      <w:pPr>
        <w:pStyle w:val="ComputerScreen"/>
      </w:pPr>
      <w:r w:rsidRPr="00EF5256">
        <w:lastRenderedPageBreak/>
        <w:t xml:space="preserve">Consult/Request Alerts      Feb 13, 1998 13:36:52       Page:   1 of   1     </w:t>
      </w:r>
    </w:p>
    <w:p w14:paraId="3BCA310F" w14:textId="77777777" w:rsidR="005C5095" w:rsidRPr="00EF5256" w:rsidRDefault="005C5095" w:rsidP="00D41468">
      <w:pPr>
        <w:pStyle w:val="ComputerScreen"/>
      </w:pPr>
      <w:r w:rsidRPr="00EF5256">
        <w:t>CPRSPATIENT,FOUR 666-43-8796          2B M              DEC 4,1949 (50)   &lt;CAD&gt;</w:t>
      </w:r>
    </w:p>
    <w:p w14:paraId="56C8EE3B" w14:textId="77777777" w:rsidR="004A5973" w:rsidRPr="00EF5256" w:rsidRDefault="004A5973" w:rsidP="00D41468">
      <w:pPr>
        <w:pStyle w:val="ComputerScreen"/>
      </w:pPr>
      <w:r w:rsidRPr="00EF5256">
        <w:t xml:space="preserve">                                                                 Wt.(lb): 184</w:t>
      </w:r>
    </w:p>
    <w:p w14:paraId="756828D8" w14:textId="77777777" w:rsidR="004A5973" w:rsidRPr="00EF5256" w:rsidRDefault="004A5973" w:rsidP="00D41468">
      <w:pPr>
        <w:pStyle w:val="ComputerScreen"/>
      </w:pPr>
      <w:r w:rsidRPr="00EF5256">
        <w:t xml:space="preserve">     Number    Date  </w:t>
      </w:r>
      <w:r w:rsidR="00CD173D" w:rsidRPr="00EF5256">
        <w:t xml:space="preserve">   </w:t>
      </w:r>
      <w:r w:rsidRPr="00EF5256">
        <w:t xml:space="preserve">Stat  Service           Procedure                       </w:t>
      </w:r>
    </w:p>
    <w:p w14:paraId="37F3D763" w14:textId="77777777" w:rsidR="004A5973" w:rsidRPr="00EF5256" w:rsidRDefault="00CD173D" w:rsidP="00D41468">
      <w:pPr>
        <w:pStyle w:val="ComputerScreen"/>
      </w:pPr>
      <w:r w:rsidRPr="00EF5256">
        <w:t xml:space="preserve">     </w:t>
      </w:r>
      <w:r w:rsidR="004A5973" w:rsidRPr="00EF5256">
        <w:t xml:space="preserve">187  </w:t>
      </w:r>
      <w:r w:rsidRPr="00EF5256">
        <w:t xml:space="preserve">     </w:t>
      </w:r>
      <w:r w:rsidR="004A5973" w:rsidRPr="00EF5256">
        <w:t xml:space="preserve">02/14/97 a   </w:t>
      </w:r>
      <w:r w:rsidRPr="00EF5256">
        <w:t xml:space="preserve">  </w:t>
      </w:r>
      <w:r w:rsidR="004A5973" w:rsidRPr="00EF5256">
        <w:t xml:space="preserve">NEUROLOGY        </w:t>
      </w:r>
      <w:r w:rsidRPr="00EF5256">
        <w:t xml:space="preserve"> </w:t>
      </w:r>
      <w:r w:rsidR="004A5973" w:rsidRPr="00EF5256">
        <w:t xml:space="preserve">Consult                               </w:t>
      </w:r>
    </w:p>
    <w:p w14:paraId="209AC09E" w14:textId="77777777" w:rsidR="004A5973" w:rsidRPr="00EF5256" w:rsidRDefault="004A5973" w:rsidP="00D41468">
      <w:pPr>
        <w:pStyle w:val="ComputerScreen"/>
      </w:pPr>
    </w:p>
    <w:p w14:paraId="6BDC2418" w14:textId="77777777" w:rsidR="004A5973" w:rsidRPr="00EF5256" w:rsidRDefault="004A5973" w:rsidP="00D41468">
      <w:pPr>
        <w:pStyle w:val="ComputerScreen"/>
      </w:pPr>
    </w:p>
    <w:p w14:paraId="77619D7C" w14:textId="77777777" w:rsidR="004A5973" w:rsidRPr="00EF5256" w:rsidRDefault="004A5973" w:rsidP="00D41468">
      <w:pPr>
        <w:pStyle w:val="ComputerScreen"/>
      </w:pPr>
    </w:p>
    <w:p w14:paraId="76E3861F" w14:textId="77777777" w:rsidR="004A5973" w:rsidRPr="00EF5256" w:rsidRDefault="004A5973" w:rsidP="00D41468">
      <w:pPr>
        <w:pStyle w:val="ComputerScreen"/>
      </w:pPr>
    </w:p>
    <w:p w14:paraId="119D38A5" w14:textId="77777777" w:rsidR="004A5973" w:rsidRPr="00EF5256" w:rsidRDefault="004A5973" w:rsidP="00D41468">
      <w:pPr>
        <w:pStyle w:val="ComputerScreen"/>
      </w:pPr>
    </w:p>
    <w:p w14:paraId="5792BC46" w14:textId="77777777" w:rsidR="004A5973" w:rsidRPr="00EF5256" w:rsidRDefault="004A5973" w:rsidP="00D41468">
      <w:pPr>
        <w:pStyle w:val="ComputerScreen"/>
      </w:pPr>
    </w:p>
    <w:p w14:paraId="334DBB52" w14:textId="77777777" w:rsidR="004A5973" w:rsidRPr="00EF5256" w:rsidRDefault="004A5973" w:rsidP="00D41468">
      <w:pPr>
        <w:pStyle w:val="ComputerScreen"/>
      </w:pPr>
    </w:p>
    <w:p w14:paraId="48181639" w14:textId="77777777" w:rsidR="004A5973" w:rsidRPr="00EF5256" w:rsidRDefault="004A5973" w:rsidP="00D41468">
      <w:pPr>
        <w:pStyle w:val="ComputerScreen"/>
      </w:pPr>
    </w:p>
    <w:p w14:paraId="5F1975F3" w14:textId="77777777" w:rsidR="004A5973" w:rsidRPr="00EF5256" w:rsidRDefault="004A5973" w:rsidP="00D41468">
      <w:pPr>
        <w:pStyle w:val="CScreenReversed"/>
      </w:pPr>
      <w:r w:rsidRPr="00EF5256">
        <w:t xml:space="preserve">        Enter ?? for more actions                                              </w:t>
      </w:r>
    </w:p>
    <w:p w14:paraId="6ECEE509" w14:textId="77777777" w:rsidR="004A5973" w:rsidRPr="00EF5256" w:rsidRDefault="004A5973" w:rsidP="00D41468">
      <w:pPr>
        <w:pStyle w:val="ComputerScreen"/>
      </w:pPr>
      <w:r w:rsidRPr="00EF5256">
        <w:t>SP Select Patient   FR Forward          CT Complete/Update  RT Results Display</w:t>
      </w:r>
    </w:p>
    <w:p w14:paraId="12356A7B" w14:textId="77777777" w:rsidR="004A5973" w:rsidRPr="00EF5256" w:rsidRDefault="004A5973" w:rsidP="00D41468">
      <w:pPr>
        <w:pStyle w:val="ComputerScreen"/>
      </w:pPr>
      <w:r w:rsidRPr="00EF5256">
        <w:t>CV Change View ...  CX Cancel (Deny)    MA Make Addendum    PF Print Form 513</w:t>
      </w:r>
    </w:p>
    <w:p w14:paraId="2642ACDA" w14:textId="77777777" w:rsidR="004A5973" w:rsidRPr="00EF5256" w:rsidRDefault="004A5973" w:rsidP="00D41468">
      <w:pPr>
        <w:pStyle w:val="ComputerScreen"/>
      </w:pPr>
      <w:r w:rsidRPr="00EF5256">
        <w:t>RC Receive          DC Discontinue      SF Sig Findings     RM Remove Med Rslt</w:t>
      </w:r>
    </w:p>
    <w:p w14:paraId="66EDFB90" w14:textId="77777777" w:rsidR="004A5973" w:rsidRPr="00EF5256" w:rsidRDefault="004A5973" w:rsidP="00D41468">
      <w:pPr>
        <w:pStyle w:val="ComputerScreen"/>
      </w:pPr>
      <w:r w:rsidRPr="00EF5256">
        <w:t>SC Schedule         CM Add Comment      DD Detailed Display ER Edit/Resubmit</w:t>
      </w:r>
    </w:p>
    <w:p w14:paraId="52D8B162" w14:textId="77777777" w:rsidR="004A5973" w:rsidRPr="00EF5256" w:rsidRDefault="004A5973" w:rsidP="00D41468">
      <w:pPr>
        <w:pStyle w:val="ComputerScreen"/>
      </w:pPr>
      <w:r w:rsidRPr="00EF5256">
        <w:t>Select: Quit//</w:t>
      </w:r>
    </w:p>
    <w:p w14:paraId="5E19CFEC" w14:textId="77777777" w:rsidR="004A5973" w:rsidRPr="00EF5256" w:rsidRDefault="004A5973" w:rsidP="00D41468">
      <w:pPr>
        <w:pStyle w:val="Heading3"/>
      </w:pPr>
      <w:r w:rsidRPr="00EF5256">
        <w:br w:type="page"/>
      </w:r>
      <w:bookmarkStart w:id="411" w:name="_Toc401592270"/>
      <w:bookmarkStart w:id="412" w:name="_Toc402366907"/>
      <w:bookmarkStart w:id="413" w:name="_Toc421668552"/>
      <w:bookmarkStart w:id="414" w:name="_Toc421693979"/>
      <w:bookmarkStart w:id="415" w:name="_Toc6930184"/>
      <w:r w:rsidRPr="00EF5256">
        <w:lastRenderedPageBreak/>
        <w:t>Remove Medicine Results (RM)</w:t>
      </w:r>
      <w:bookmarkEnd w:id="415"/>
      <w:r w:rsidRPr="00EF5256">
        <w:t xml:space="preserve"> </w:t>
      </w:r>
      <w:r w:rsidRPr="00EF5256">
        <w:fldChar w:fldCharType="begin"/>
      </w:r>
      <w:r w:rsidRPr="00EF5256">
        <w:instrText xml:space="preserve"> XE "Remove Medicine Results (RM)" </w:instrText>
      </w:r>
      <w:r w:rsidRPr="00EF5256">
        <w:fldChar w:fldCharType="end"/>
      </w:r>
      <w:r w:rsidRPr="00EF5256">
        <w:fldChar w:fldCharType="begin"/>
      </w:r>
      <w:r w:rsidRPr="00EF5256">
        <w:instrText xml:space="preserve"> XE "Actions: Remove Medicine Results (RM)" </w:instrText>
      </w:r>
      <w:r w:rsidRPr="00EF5256">
        <w:fldChar w:fldCharType="end"/>
      </w:r>
    </w:p>
    <w:p w14:paraId="1F4A69FA" w14:textId="77777777" w:rsidR="001A43C5" w:rsidRPr="00EF5256" w:rsidRDefault="001A43C5" w:rsidP="00D41468"/>
    <w:p w14:paraId="04D05C1D" w14:textId="77777777" w:rsidR="004A5973" w:rsidRPr="00EF5256" w:rsidRDefault="004A5973" w:rsidP="00D41468">
      <w:r w:rsidRPr="00EF5256">
        <w:t>This action is used when a medicine result has been attached to a consult in error. It’s use is restricted, but generally speaking, it can be done by anyone who can attach medicine results.</w:t>
      </w:r>
    </w:p>
    <w:p w14:paraId="486A722B" w14:textId="77777777" w:rsidR="001A43C5" w:rsidRPr="00EF5256" w:rsidRDefault="001A43C5" w:rsidP="00D41468"/>
    <w:p w14:paraId="36AAA6DA" w14:textId="49A22601" w:rsidR="004A5973" w:rsidRPr="00EF5256" w:rsidRDefault="004A5973" w:rsidP="00D41468">
      <w:r w:rsidRPr="00EF5256">
        <w:t xml:space="preserve">Attaching medicine results is done in conjunction with the Complete (CT) action in List Manager. See the section on medicine resulting on page </w:t>
      </w:r>
      <w:r w:rsidR="00233BB3" w:rsidRPr="00EF5256">
        <w:rPr>
          <w:noProof/>
        </w:rPr>
        <w:fldChar w:fldCharType="begin"/>
      </w:r>
      <w:r w:rsidR="00233BB3" w:rsidRPr="00EF5256">
        <w:rPr>
          <w:noProof/>
        </w:rPr>
        <w:instrText xml:space="preserve"> PAGEREF MedicineResults \* MERGEFORMAT </w:instrText>
      </w:r>
      <w:r w:rsidR="00233BB3" w:rsidRPr="00EF5256">
        <w:rPr>
          <w:noProof/>
        </w:rPr>
        <w:fldChar w:fldCharType="separate"/>
      </w:r>
      <w:r w:rsidR="00330081">
        <w:rPr>
          <w:noProof/>
        </w:rPr>
        <w:t>53</w:t>
      </w:r>
      <w:r w:rsidR="00233BB3" w:rsidRPr="00EF5256">
        <w:rPr>
          <w:noProof/>
        </w:rPr>
        <w:fldChar w:fldCharType="end"/>
      </w:r>
      <w:r w:rsidRPr="00EF5256">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233BB3" w:rsidRPr="00EF5256">
        <w:rPr>
          <w:noProof/>
        </w:rPr>
        <w:fldChar w:fldCharType="begin"/>
      </w:r>
      <w:r w:rsidR="00233BB3" w:rsidRPr="00EF5256">
        <w:rPr>
          <w:noProof/>
        </w:rPr>
        <w:instrText xml:space="preserve"> PAGEREF CompleteMedicine \* MERGEFORMAT </w:instrText>
      </w:r>
      <w:r w:rsidR="00233BB3" w:rsidRPr="00EF5256">
        <w:rPr>
          <w:noProof/>
        </w:rPr>
        <w:fldChar w:fldCharType="separate"/>
      </w:r>
      <w:r w:rsidR="00330081">
        <w:rPr>
          <w:noProof/>
        </w:rPr>
        <w:t>74</w:t>
      </w:r>
      <w:r w:rsidR="00233BB3" w:rsidRPr="00EF5256">
        <w:rPr>
          <w:noProof/>
        </w:rPr>
        <w:fldChar w:fldCharType="end"/>
      </w:r>
      <w:r w:rsidRPr="00EF5256">
        <w:t>.</w:t>
      </w:r>
    </w:p>
    <w:p w14:paraId="4BCFBAC2" w14:textId="77777777" w:rsidR="001A43C5" w:rsidRPr="00EF5256" w:rsidRDefault="001A43C5" w:rsidP="00D41468"/>
    <w:p w14:paraId="7B3C7BD7" w14:textId="77777777" w:rsidR="004A5973" w:rsidRPr="00EF5256" w:rsidRDefault="004A5973" w:rsidP="00D41468">
      <w:r w:rsidRPr="00EF5256">
        <w:t>In this example, we use List Manager to remove an incorrect medicine results:</w:t>
      </w:r>
    </w:p>
    <w:p w14:paraId="5A67DF5D" w14:textId="77777777" w:rsidR="004A5973" w:rsidRPr="00EF5256" w:rsidRDefault="004A5973" w:rsidP="00D41468">
      <w:pPr>
        <w:pStyle w:val="ComputerScreen"/>
      </w:pPr>
      <w:r w:rsidRPr="00EF5256">
        <w:t>CONSULT TRACKING              Mar 02, 2001@13:53:35          Page:    1 of    1</w:t>
      </w:r>
    </w:p>
    <w:p w14:paraId="5DF0E127" w14:textId="77777777" w:rsidR="005C5095" w:rsidRPr="00EF5256" w:rsidRDefault="005C5095" w:rsidP="00D41468">
      <w:pPr>
        <w:pStyle w:val="ComputerScreen"/>
      </w:pPr>
      <w:r w:rsidRPr="00EF5256">
        <w:t>CPRSPATIENT,FOUR 666-43-8796          2B M              DEC 4,1949 (50)   &lt;CAD&gt;</w:t>
      </w:r>
    </w:p>
    <w:p w14:paraId="7CFA845C" w14:textId="77777777" w:rsidR="004A5973" w:rsidRPr="00EF5256" w:rsidRDefault="004A5973" w:rsidP="00D41468">
      <w:pPr>
        <w:pStyle w:val="ComputerScreen"/>
      </w:pPr>
      <w:r w:rsidRPr="00EF5256">
        <w:t xml:space="preserve">                                               </w:t>
      </w:r>
      <w:r w:rsidR="005C5095" w:rsidRPr="00EF5256">
        <w:t xml:space="preserve">                    Wt.(lb): 184</w:t>
      </w:r>
    </w:p>
    <w:p w14:paraId="31B4AC8B" w14:textId="77777777" w:rsidR="004A5973" w:rsidRPr="00EF5256" w:rsidRDefault="004A5973" w:rsidP="00D41468">
      <w:pPr>
        <w:pStyle w:val="ComputerScreen"/>
      </w:pPr>
      <w:r w:rsidRPr="00EF5256">
        <w:t xml:space="preserve">    Requested  St     No.   Consult/Procedure Request                          </w:t>
      </w:r>
    </w:p>
    <w:p w14:paraId="7B4C125B" w14:textId="77777777" w:rsidR="004A5973" w:rsidRPr="00EF5256" w:rsidRDefault="004A5973" w:rsidP="00D41468">
      <w:pPr>
        <w:pStyle w:val="ComputerScreen"/>
      </w:pPr>
      <w:r w:rsidRPr="00EF5256">
        <w:t xml:space="preserve">1   03/02/01  p       599  ELECTROCARDIOGRAM CARDIOLOGY Proc                    </w:t>
      </w:r>
    </w:p>
    <w:p w14:paraId="3069204D" w14:textId="77777777" w:rsidR="004A5973" w:rsidRPr="00EF5256" w:rsidRDefault="004A5973" w:rsidP="00D41468">
      <w:pPr>
        <w:pStyle w:val="ComputerScreen"/>
      </w:pPr>
      <w:r w:rsidRPr="00EF5256">
        <w:t xml:space="preserve">2   02/21/01  c       597  ELECTROCARDIOGRAM CARDIOLOGY Proc                    </w:t>
      </w:r>
    </w:p>
    <w:p w14:paraId="4C08EB89" w14:textId="77777777" w:rsidR="004A5973" w:rsidRPr="00EF5256" w:rsidRDefault="004A5973" w:rsidP="00D41468">
      <w:pPr>
        <w:pStyle w:val="ComputerScreen"/>
      </w:pPr>
      <w:r w:rsidRPr="00EF5256">
        <w:t xml:space="preserve">3   10/10/96  a       242  ELECTROCARDIOGRAM CARDIOLOGY Proc                    </w:t>
      </w:r>
    </w:p>
    <w:p w14:paraId="0D40BE24" w14:textId="77777777" w:rsidR="004A5973" w:rsidRPr="00EF5256" w:rsidRDefault="004A5973" w:rsidP="00D41468">
      <w:pPr>
        <w:pStyle w:val="ComputerScreen"/>
      </w:pPr>
      <w:r w:rsidRPr="00EF5256">
        <w:t xml:space="preserve">4   09/08/95  c       187  CARDIOLOGY CLINIC Cons                               </w:t>
      </w:r>
    </w:p>
    <w:p w14:paraId="07CB169D" w14:textId="77777777" w:rsidR="004A5973" w:rsidRPr="00EF5256" w:rsidRDefault="004A5973" w:rsidP="00D41468">
      <w:pPr>
        <w:pStyle w:val="ComputerScreen"/>
      </w:pPr>
      <w:r w:rsidRPr="00EF5256">
        <w:t xml:space="preserve">5   08/14/95  pr      183  12 LEAD STAT EKG CARDIOLOGY Proc                     </w:t>
      </w:r>
    </w:p>
    <w:p w14:paraId="152F4CF8" w14:textId="77777777" w:rsidR="004A5973" w:rsidRPr="00EF5256" w:rsidRDefault="004A5973" w:rsidP="00D41468">
      <w:pPr>
        <w:pStyle w:val="ComputerScreen"/>
      </w:pPr>
      <w:r w:rsidRPr="00EF5256">
        <w:t xml:space="preserve">6   08/14/95  c       184  12 LEAD STAT EKG CARDIAC TRANSPLANT Proc             </w:t>
      </w:r>
    </w:p>
    <w:p w14:paraId="52A887F4" w14:textId="77777777" w:rsidR="004A5973" w:rsidRPr="00EF5256" w:rsidRDefault="004A5973" w:rsidP="00D41468">
      <w:pPr>
        <w:pStyle w:val="ComputerScreen"/>
      </w:pPr>
      <w:r w:rsidRPr="00EF5256">
        <w:t xml:space="preserve">7   04/29/94  pr       53  ECHO CARDIOLOGY Proc                                 </w:t>
      </w:r>
    </w:p>
    <w:p w14:paraId="26748EE2" w14:textId="77777777" w:rsidR="004A5973" w:rsidRPr="00EF5256" w:rsidRDefault="004A5973" w:rsidP="00D41468">
      <w:pPr>
        <w:pStyle w:val="ComputerScreen"/>
      </w:pPr>
      <w:r w:rsidRPr="00EF5256">
        <w:t xml:space="preserve">8   04/29/94  pr       54  ECHO CARDIOLOGY Proc                                 </w:t>
      </w:r>
    </w:p>
    <w:p w14:paraId="609A3583" w14:textId="77777777" w:rsidR="004A5973" w:rsidRPr="00EF5256" w:rsidRDefault="004A5973" w:rsidP="00D41468">
      <w:pPr>
        <w:pStyle w:val="ComputerScreen"/>
      </w:pPr>
      <w:r w:rsidRPr="00EF5256">
        <w:t xml:space="preserve">9   04/29/94  p        55  ECHO CARDIOLOGY Proc                                 </w:t>
      </w:r>
    </w:p>
    <w:p w14:paraId="1703D263" w14:textId="77777777" w:rsidR="004A5973" w:rsidRPr="00EF5256" w:rsidRDefault="004A5973" w:rsidP="00D41468">
      <w:pPr>
        <w:pStyle w:val="ComputerScreen"/>
      </w:pPr>
    </w:p>
    <w:p w14:paraId="08AAD3BE" w14:textId="77777777" w:rsidR="004A5973" w:rsidRPr="00EF5256" w:rsidRDefault="004A5973" w:rsidP="00D41468">
      <w:pPr>
        <w:pStyle w:val="ComputerScreen"/>
      </w:pPr>
    </w:p>
    <w:p w14:paraId="1C89E735" w14:textId="77777777" w:rsidR="004A5973" w:rsidRPr="00EF5256" w:rsidRDefault="004A5973" w:rsidP="00D41468">
      <w:pPr>
        <w:pStyle w:val="ComputerScreen"/>
      </w:pPr>
    </w:p>
    <w:p w14:paraId="7177A528" w14:textId="77777777" w:rsidR="004A5973" w:rsidRPr="00EF5256" w:rsidRDefault="004A5973" w:rsidP="00D41468">
      <w:pPr>
        <w:pStyle w:val="CScreenReversed"/>
      </w:pPr>
      <w:r w:rsidRPr="00EF5256">
        <w:t xml:space="preserve">          Enter ?? for more actions                                             </w:t>
      </w:r>
    </w:p>
    <w:p w14:paraId="1607E59F" w14:textId="77777777" w:rsidR="004A5973" w:rsidRPr="00EF5256" w:rsidRDefault="004A5973" w:rsidP="00D41468">
      <w:pPr>
        <w:pStyle w:val="ComputerScreen"/>
      </w:pPr>
      <w:r w:rsidRPr="00EF5256">
        <w:t>SP Select Patient   FR Forward          CT Complete/Update  RT Results Display</w:t>
      </w:r>
    </w:p>
    <w:p w14:paraId="4800C26D" w14:textId="77777777" w:rsidR="004A5973" w:rsidRPr="00EF5256" w:rsidRDefault="004A5973" w:rsidP="00D41468">
      <w:pPr>
        <w:pStyle w:val="ComputerScreen"/>
      </w:pPr>
      <w:r w:rsidRPr="00EF5256">
        <w:t>CV Change View ...  CX Cancel (Deny)    MA Make Addendum    PF Print Form 513</w:t>
      </w:r>
    </w:p>
    <w:p w14:paraId="602FBC3E" w14:textId="77777777" w:rsidR="004A5973" w:rsidRPr="00EF5256" w:rsidRDefault="004A5973" w:rsidP="00D41468">
      <w:pPr>
        <w:pStyle w:val="ComputerScreen"/>
      </w:pPr>
      <w:r w:rsidRPr="00EF5256">
        <w:t>RC Receive          DC Discontinue      SF Sig Findings     RM Remove Med Rslt</w:t>
      </w:r>
    </w:p>
    <w:p w14:paraId="22557EE7" w14:textId="77777777" w:rsidR="004A5973" w:rsidRPr="00EF5256" w:rsidRDefault="004A5973" w:rsidP="00D41468">
      <w:pPr>
        <w:pStyle w:val="ComputerScreen"/>
      </w:pPr>
      <w:r w:rsidRPr="00EF5256">
        <w:t>SC Schedule         CM Add Comment      DD Detailed Display ER Edit/Resubmit</w:t>
      </w:r>
    </w:p>
    <w:p w14:paraId="44F2185E" w14:textId="77777777" w:rsidR="004A5973" w:rsidRPr="00EF5256" w:rsidRDefault="004A5973" w:rsidP="00D41468">
      <w:pPr>
        <w:pStyle w:val="ComputerScreen"/>
      </w:pPr>
      <w:r w:rsidRPr="00EF5256">
        <w:t>Select: Quit//</w:t>
      </w:r>
      <w:r w:rsidRPr="00EF5256">
        <w:rPr>
          <w:b/>
        </w:rPr>
        <w:t>RM</w:t>
      </w:r>
    </w:p>
    <w:p w14:paraId="169DADAF" w14:textId="77777777" w:rsidR="004A5973" w:rsidRPr="00EF5256" w:rsidRDefault="004A5973" w:rsidP="00D41468">
      <w:pPr>
        <w:pStyle w:val="BlankLine"/>
      </w:pPr>
    </w:p>
    <w:p w14:paraId="3A1CDCC1" w14:textId="77777777" w:rsidR="004A5973" w:rsidRPr="00EF5256" w:rsidRDefault="004A5973" w:rsidP="00D41468">
      <w:pPr>
        <w:pStyle w:val="ComputerScreen"/>
      </w:pPr>
      <w:r w:rsidRPr="00EF5256">
        <w:t xml:space="preserve">CHOOSE No. 1-9: </w:t>
      </w:r>
      <w:r w:rsidRPr="00EF5256">
        <w:rPr>
          <w:b/>
        </w:rPr>
        <w:t>1</w:t>
      </w:r>
    </w:p>
    <w:p w14:paraId="004DAB37" w14:textId="77777777" w:rsidR="004A5973" w:rsidRPr="00EF5256" w:rsidRDefault="004A5973" w:rsidP="00D41468">
      <w:pPr>
        <w:pStyle w:val="BlankLine"/>
      </w:pPr>
    </w:p>
    <w:p w14:paraId="3EADFAF4" w14:textId="77777777" w:rsidR="004A5973" w:rsidRPr="00EF5256" w:rsidRDefault="004A5973" w:rsidP="00D41468">
      <w:pPr>
        <w:pStyle w:val="ComputerScreen"/>
      </w:pPr>
      <w:r w:rsidRPr="00EF5256">
        <w:t xml:space="preserve">Procedure/Medicine Resulting  Mar 02, 2001@11:34:48          Page:    1 of    1 </w:t>
      </w:r>
    </w:p>
    <w:p w14:paraId="33812F4B" w14:textId="77777777" w:rsidR="005C5095" w:rsidRPr="00EF5256" w:rsidRDefault="005C5095" w:rsidP="00D41468">
      <w:pPr>
        <w:pStyle w:val="ComputerScreen"/>
      </w:pPr>
      <w:r w:rsidRPr="00EF5256">
        <w:t>CPRSPATIENT,FOUR 666-43-8796          2B M              DEC 4,1949 (50)   &lt;CAD&gt;</w:t>
      </w:r>
    </w:p>
    <w:p w14:paraId="7E003180" w14:textId="77777777" w:rsidR="004A5973" w:rsidRPr="00EF5256" w:rsidRDefault="004A5973" w:rsidP="00D41468">
      <w:pPr>
        <w:pStyle w:val="ComputerScreen"/>
      </w:pPr>
      <w:r w:rsidRPr="00EF5256">
        <w:t xml:space="preserve">Consult No.: 242             Associated Medicine Results </w:t>
      </w:r>
    </w:p>
    <w:p w14:paraId="6877F2DC" w14:textId="77777777" w:rsidR="004A5973" w:rsidRPr="00EF5256" w:rsidRDefault="004A5973" w:rsidP="00D41468">
      <w:pPr>
        <w:pStyle w:val="ComputerScreen"/>
      </w:pPr>
      <w:r w:rsidRPr="00EF5256">
        <w:t xml:space="preserve">                                                                                </w:t>
      </w:r>
    </w:p>
    <w:p w14:paraId="5CACC965" w14:textId="77777777" w:rsidR="004A5973" w:rsidRPr="00EF5256" w:rsidRDefault="004A5973" w:rsidP="00D41468">
      <w:pPr>
        <w:pStyle w:val="ComputerScreen"/>
      </w:pPr>
      <w:r w:rsidRPr="00EF5256">
        <w:t xml:space="preserve"> 1   ELECTROCARDIOGRAM       OCT 2,1995@10:00    ABNORMAL                       </w:t>
      </w:r>
    </w:p>
    <w:p w14:paraId="6BB721F9" w14:textId="77777777" w:rsidR="004A5973" w:rsidRPr="00EF5256" w:rsidRDefault="004A5973" w:rsidP="00D41468">
      <w:pPr>
        <w:pStyle w:val="ComputerScreen"/>
      </w:pPr>
    </w:p>
    <w:p w14:paraId="6B9F3814" w14:textId="77777777" w:rsidR="004A5973" w:rsidRPr="00EF5256" w:rsidRDefault="004A5973" w:rsidP="00D41468">
      <w:pPr>
        <w:pStyle w:val="ComputerScreen"/>
      </w:pPr>
    </w:p>
    <w:p w14:paraId="56374363" w14:textId="77777777" w:rsidR="004A5973" w:rsidRPr="00EF5256" w:rsidRDefault="004A5973" w:rsidP="00D41468">
      <w:pPr>
        <w:pStyle w:val="ComputerScreen"/>
      </w:pPr>
    </w:p>
    <w:p w14:paraId="21210B01" w14:textId="77777777" w:rsidR="004A5973" w:rsidRPr="00EF5256" w:rsidRDefault="004A5973" w:rsidP="00D41468">
      <w:pPr>
        <w:pStyle w:val="ComputerScreen"/>
      </w:pPr>
    </w:p>
    <w:p w14:paraId="0BAFD745" w14:textId="77777777" w:rsidR="004A5973" w:rsidRPr="00EF5256" w:rsidRDefault="004A5973" w:rsidP="00D41468">
      <w:pPr>
        <w:pStyle w:val="CScreenReversed"/>
      </w:pPr>
      <w:r w:rsidRPr="00EF5256">
        <w:t xml:space="preserve">                            Select action or item number                        </w:t>
      </w:r>
    </w:p>
    <w:p w14:paraId="73E2247E" w14:textId="77777777" w:rsidR="004A5973" w:rsidRPr="00EF5256" w:rsidRDefault="004A5973" w:rsidP="00D41468">
      <w:pPr>
        <w:pStyle w:val="ComputerScreen"/>
      </w:pPr>
      <w:r w:rsidRPr="00EF5256">
        <w:t>DM Disassociate result    DR Display Result</w:t>
      </w:r>
    </w:p>
    <w:p w14:paraId="459ED8FA" w14:textId="77777777" w:rsidR="004A5973" w:rsidRPr="00EF5256" w:rsidRDefault="004A5973" w:rsidP="00D41468">
      <w:pPr>
        <w:pStyle w:val="ComputerScreen"/>
      </w:pPr>
      <w:r w:rsidRPr="00EF5256">
        <w:t xml:space="preserve">Select Action:Quit// </w:t>
      </w:r>
      <w:r w:rsidRPr="00EF5256">
        <w:rPr>
          <w:b/>
        </w:rPr>
        <w:t>DM</w:t>
      </w:r>
    </w:p>
    <w:p w14:paraId="79F6DB8A" w14:textId="77777777" w:rsidR="004A5973" w:rsidRPr="00EF5256" w:rsidRDefault="004A5973" w:rsidP="00D41468">
      <w:pPr>
        <w:pStyle w:val="BlankLine"/>
      </w:pPr>
    </w:p>
    <w:p w14:paraId="0E512C7B" w14:textId="77777777" w:rsidR="004A5973" w:rsidRPr="00EF5256" w:rsidRDefault="004A5973" w:rsidP="00D41468">
      <w:pPr>
        <w:pStyle w:val="ComputerScreen"/>
      </w:pPr>
      <w:r w:rsidRPr="00EF5256">
        <w:t xml:space="preserve">Select item:  (1-1): </w:t>
      </w:r>
      <w:r w:rsidRPr="00EF5256">
        <w:rPr>
          <w:b/>
        </w:rPr>
        <w:t>1</w:t>
      </w:r>
    </w:p>
    <w:p w14:paraId="5B241B29" w14:textId="77777777" w:rsidR="004A5973" w:rsidRPr="00EF5256" w:rsidRDefault="004A5973" w:rsidP="00D41468">
      <w:pPr>
        <w:pStyle w:val="ComputerScreen"/>
      </w:pPr>
      <w:r w:rsidRPr="00EF5256">
        <w:t xml:space="preserve">   ELECTROCARDIOGRAM       OCT 2,1995@10:00    ABNORMAL</w:t>
      </w:r>
    </w:p>
    <w:p w14:paraId="1332E1BE" w14:textId="77777777" w:rsidR="004A5973" w:rsidRPr="00EF5256" w:rsidRDefault="004A5973" w:rsidP="00D41468">
      <w:pPr>
        <w:pStyle w:val="ComputerScreen"/>
      </w:pPr>
    </w:p>
    <w:p w14:paraId="220AF471" w14:textId="77777777" w:rsidR="004A5973" w:rsidRPr="00EF5256" w:rsidRDefault="004A5973" w:rsidP="00D41468">
      <w:pPr>
        <w:pStyle w:val="ComputerScreen"/>
      </w:pPr>
      <w:r w:rsidRPr="00EF5256">
        <w:t xml:space="preserve">Are you sure you want to disassociate this result? NO// </w:t>
      </w:r>
      <w:r w:rsidRPr="00EF5256">
        <w:rPr>
          <w:b/>
        </w:rPr>
        <w:t>Y</w:t>
      </w:r>
      <w:r w:rsidRPr="00EF5256">
        <w:t xml:space="preserve">  YES</w:t>
      </w:r>
    </w:p>
    <w:p w14:paraId="1950524B" w14:textId="77777777" w:rsidR="004A5973" w:rsidRPr="00EF5256" w:rsidRDefault="004A5973" w:rsidP="00D41468"/>
    <w:p w14:paraId="3971C669" w14:textId="77777777" w:rsidR="004A5973" w:rsidRPr="00EF5256" w:rsidRDefault="004A5973" w:rsidP="00D41468">
      <w:pPr>
        <w:pStyle w:val="Heading3"/>
      </w:pPr>
      <w:bookmarkStart w:id="416" w:name="_Toc6930185"/>
      <w:r w:rsidRPr="00EF5256">
        <w:t>Results Display (RT) Action</w:t>
      </w:r>
      <w:bookmarkEnd w:id="411"/>
      <w:bookmarkEnd w:id="412"/>
      <w:bookmarkEnd w:id="413"/>
      <w:bookmarkEnd w:id="414"/>
      <w:bookmarkEnd w:id="416"/>
      <w:r w:rsidRPr="00EF5256">
        <w:fldChar w:fldCharType="begin"/>
      </w:r>
      <w:r w:rsidRPr="00EF5256">
        <w:instrText>xe "Actions:Results Display (RT)"</w:instrText>
      </w:r>
      <w:r w:rsidRPr="00EF5256">
        <w:fldChar w:fldCharType="end"/>
      </w:r>
      <w:r w:rsidRPr="00EF5256">
        <w:fldChar w:fldCharType="begin"/>
      </w:r>
      <w:r w:rsidRPr="00EF5256">
        <w:instrText>xe "Results Display (RT)"</w:instrText>
      </w:r>
      <w:r w:rsidRPr="00EF5256">
        <w:fldChar w:fldCharType="end"/>
      </w:r>
    </w:p>
    <w:p w14:paraId="5CD588B4" w14:textId="77777777" w:rsidR="001A43C5" w:rsidRPr="00EF5256" w:rsidRDefault="001A43C5" w:rsidP="00D41468"/>
    <w:p w14:paraId="06EA4413" w14:textId="77777777" w:rsidR="004A5973" w:rsidRPr="00EF5256" w:rsidRDefault="004A5973" w:rsidP="00D41468">
      <w:r w:rsidRPr="00EF5256">
        <w:t>The Results Display (RT) action allows you to review results of any consult/request for a patient.</w:t>
      </w:r>
    </w:p>
    <w:p w14:paraId="644248D8" w14:textId="77777777" w:rsidR="001A43C5" w:rsidRPr="00EF5256" w:rsidRDefault="001A43C5" w:rsidP="00D41468"/>
    <w:p w14:paraId="5DF16C4B" w14:textId="77777777" w:rsidR="004A5973" w:rsidRPr="00EF5256" w:rsidRDefault="004A5973" w:rsidP="00D41468">
      <w:r w:rsidRPr="00EF5256">
        <w:t xml:space="preserve">The following is an example of the report displayed when you select the RT action: </w:t>
      </w:r>
    </w:p>
    <w:p w14:paraId="11D473AF" w14:textId="77777777" w:rsidR="004A5973" w:rsidRPr="00EF5256" w:rsidRDefault="004A5973" w:rsidP="00D41468">
      <w:pPr>
        <w:pStyle w:val="BlankLine"/>
      </w:pPr>
    </w:p>
    <w:p w14:paraId="1E66AC69" w14:textId="77777777" w:rsidR="004A5973" w:rsidRPr="00EF5256" w:rsidRDefault="004A5973" w:rsidP="00D41468">
      <w:pPr>
        <w:pStyle w:val="ComputerScreen"/>
      </w:pPr>
      <w:r w:rsidRPr="00EF5256">
        <w:t xml:space="preserve">                       C S L T   R E S U L T S   D I S P L A Y</w:t>
      </w:r>
    </w:p>
    <w:p w14:paraId="63F0F595" w14:textId="77777777" w:rsidR="0006715D" w:rsidRPr="00EF5256" w:rsidRDefault="0006715D" w:rsidP="00D41468">
      <w:pPr>
        <w:pStyle w:val="ComputerScreen"/>
      </w:pPr>
      <w:r w:rsidRPr="00EF5256">
        <w:t>CPRSPATIENT,FOUR 666-43-8796          2B M              DEC 4,1949 (50)   &lt;CAD&gt;</w:t>
      </w:r>
    </w:p>
    <w:p w14:paraId="2E0A533C" w14:textId="77777777" w:rsidR="004A5973" w:rsidRPr="00EF5256" w:rsidRDefault="004A5973" w:rsidP="00D41468">
      <w:pPr>
        <w:pStyle w:val="ComputerScreen"/>
      </w:pPr>
      <w:r w:rsidRPr="00EF5256">
        <w:t>---------------------- ELECTROCARDIOGRAM SUMMARY REPORT ---------------------</w:t>
      </w:r>
    </w:p>
    <w:p w14:paraId="5D27F32C" w14:textId="77777777" w:rsidR="004A5973" w:rsidRPr="00EF5256" w:rsidRDefault="004A5973" w:rsidP="00D41468">
      <w:pPr>
        <w:pStyle w:val="ComputerScreen"/>
      </w:pPr>
    </w:p>
    <w:p w14:paraId="60A8B8AC" w14:textId="77777777" w:rsidR="004A5973" w:rsidRPr="00EF5256" w:rsidRDefault="004A5973" w:rsidP="00D41468">
      <w:pPr>
        <w:pStyle w:val="ComputerScreen"/>
      </w:pPr>
      <w:r w:rsidRPr="00EF5256">
        <w:t>DIAGNOSIS</w:t>
      </w:r>
    </w:p>
    <w:p w14:paraId="43C18895" w14:textId="77777777" w:rsidR="004A5973" w:rsidRPr="00EF5256" w:rsidRDefault="004A5973" w:rsidP="00D41468">
      <w:pPr>
        <w:pStyle w:val="ComputerScreen"/>
      </w:pPr>
      <w:r w:rsidRPr="00EF5256">
        <w:t xml:space="preserve"> Interpretation Code (rhythm):  SINUS TACHYCARDIA</w:t>
      </w:r>
    </w:p>
    <w:p w14:paraId="72A19DC2" w14:textId="77777777" w:rsidR="004A5973" w:rsidRPr="00EF5256" w:rsidRDefault="004A5973" w:rsidP="00D41468">
      <w:pPr>
        <w:pStyle w:val="ComputerScreen"/>
        <w:rPr>
          <w:lang w:val="fr-FR"/>
        </w:rPr>
      </w:pPr>
      <w:r w:rsidRPr="00EF5256">
        <w:t xml:space="preserve"> </w:t>
      </w:r>
      <w:r w:rsidRPr="00EF5256">
        <w:rPr>
          <w:lang w:val="fr-FR"/>
        </w:rPr>
        <w:t>Interpretation Code (config):  ABNORMAL ECG</w:t>
      </w:r>
    </w:p>
    <w:p w14:paraId="3D2E0F51" w14:textId="77777777" w:rsidR="004A5973" w:rsidRPr="00EF5256" w:rsidRDefault="004A5973" w:rsidP="00D41468">
      <w:pPr>
        <w:pStyle w:val="ComputerScreen"/>
        <w:rPr>
          <w:lang w:val="fr-FR"/>
        </w:rPr>
      </w:pPr>
    </w:p>
    <w:p w14:paraId="2B0E695F" w14:textId="77777777" w:rsidR="004A5973" w:rsidRPr="00EF5256" w:rsidRDefault="004A5973" w:rsidP="00D41468">
      <w:pPr>
        <w:pStyle w:val="ComputerScreen"/>
        <w:rPr>
          <w:lang w:val="fr-FR"/>
        </w:rPr>
      </w:pPr>
      <w:r w:rsidRPr="00EF5256">
        <w:rPr>
          <w:lang w:val="fr-FR"/>
        </w:rPr>
        <w:t>INDICATIONS</w:t>
      </w:r>
    </w:p>
    <w:p w14:paraId="62ED3E45" w14:textId="77777777" w:rsidR="004A5973" w:rsidRPr="00EF5256" w:rsidRDefault="004A5973" w:rsidP="00D41468">
      <w:pPr>
        <w:pStyle w:val="ComputerScreen"/>
      </w:pPr>
      <w:r w:rsidRPr="00EF5256">
        <w:rPr>
          <w:lang w:val="fr-FR"/>
        </w:rPr>
        <w:t xml:space="preserve"> </w:t>
      </w:r>
      <w:r w:rsidRPr="00EF5256">
        <w:t>Type OF EKG:                   STAT RETRIEVAL</w:t>
      </w:r>
    </w:p>
    <w:p w14:paraId="427AD853" w14:textId="77777777" w:rsidR="004A5973" w:rsidRPr="00EF5256" w:rsidRDefault="004A5973" w:rsidP="00D41468">
      <w:pPr>
        <w:pStyle w:val="ComputerScreen"/>
      </w:pPr>
    </w:p>
    <w:p w14:paraId="7DC9BA45" w14:textId="77777777" w:rsidR="004A5973" w:rsidRPr="00EF5256" w:rsidRDefault="004A5973" w:rsidP="00D41468">
      <w:pPr>
        <w:pStyle w:val="ComputerScreen"/>
      </w:pPr>
      <w:r w:rsidRPr="00EF5256">
        <w:t>SUMMARY</w:t>
      </w:r>
    </w:p>
    <w:p w14:paraId="3EFBEC44" w14:textId="77777777" w:rsidR="004A5973" w:rsidRPr="00EF5256" w:rsidRDefault="004A5973" w:rsidP="00D41468">
      <w:pPr>
        <w:pStyle w:val="ComputerScreen"/>
      </w:pPr>
      <w:r w:rsidRPr="00EF5256">
        <w:t xml:space="preserve"> Summary:                       ABNORMAL</w:t>
      </w:r>
    </w:p>
    <w:p w14:paraId="61A3C8A3" w14:textId="77777777" w:rsidR="004A5973" w:rsidRPr="00EF5256" w:rsidRDefault="004A5973" w:rsidP="00D41468">
      <w:pPr>
        <w:pStyle w:val="ComputerScreen"/>
      </w:pPr>
      <w:r w:rsidRPr="00EF5256">
        <w:t xml:space="preserve"> Summary procedure:             Sinus rhythm has replaced atrial flutter</w:t>
      </w:r>
    </w:p>
    <w:p w14:paraId="6355108C" w14:textId="77777777" w:rsidR="004A5973" w:rsidRPr="00EF5256" w:rsidRDefault="004A5973" w:rsidP="00D41468">
      <w:pPr>
        <w:pStyle w:val="ComputerScreen"/>
      </w:pPr>
    </w:p>
    <w:p w14:paraId="5168A3F3" w14:textId="77777777" w:rsidR="004A5973" w:rsidRPr="00EF5256" w:rsidRDefault="004A5973" w:rsidP="00D41468">
      <w:pPr>
        <w:pStyle w:val="ComputerScreen"/>
      </w:pPr>
      <w:r w:rsidRPr="00EF5256">
        <w:t xml:space="preserve">Press return to continue or “^” to escape   </w:t>
      </w:r>
      <w:r w:rsidRPr="00EF5256">
        <w:rPr>
          <w:b/>
        </w:rPr>
        <w:t>&lt;Enter&gt;</w:t>
      </w:r>
    </w:p>
    <w:p w14:paraId="366679FE" w14:textId="77777777" w:rsidR="004A5973" w:rsidRPr="00EF5256" w:rsidRDefault="004A5973" w:rsidP="00D41468"/>
    <w:p w14:paraId="1462E183" w14:textId="77777777" w:rsidR="004A5973" w:rsidRPr="00EF5256" w:rsidRDefault="004A5973" w:rsidP="00D41468">
      <w:pPr>
        <w:pStyle w:val="Heading3"/>
      </w:pPr>
      <w:r w:rsidRPr="00EF5256">
        <w:br w:type="page"/>
      </w:r>
      <w:bookmarkStart w:id="417" w:name="_Toc401592271"/>
      <w:bookmarkStart w:id="418" w:name="_Toc402366908"/>
      <w:bookmarkStart w:id="419" w:name="_Toc421668553"/>
      <w:bookmarkStart w:id="420" w:name="_Toc421693980"/>
      <w:bookmarkStart w:id="421" w:name="_Toc6930186"/>
      <w:r w:rsidRPr="00EF5256">
        <w:lastRenderedPageBreak/>
        <w:t>Schedule (SC)</w:t>
      </w:r>
      <w:r w:rsidRPr="00EF5256">
        <w:fldChar w:fldCharType="begin"/>
      </w:r>
      <w:r w:rsidRPr="00EF5256">
        <w:instrText xml:space="preserve"> XE "Schedule (SC)" </w:instrText>
      </w:r>
      <w:r w:rsidRPr="00EF5256">
        <w:fldChar w:fldCharType="end"/>
      </w:r>
      <w:r w:rsidRPr="00EF5256">
        <w:rPr>
          <w:vanish/>
        </w:rPr>
        <w:fldChar w:fldCharType="begin"/>
      </w:r>
      <w:r w:rsidRPr="00EF5256">
        <w:instrText>xe "Actions: Schedule (SC)"</w:instrText>
      </w:r>
      <w:r w:rsidRPr="00EF5256">
        <w:rPr>
          <w:vanish/>
        </w:rPr>
        <w:fldChar w:fldCharType="end"/>
      </w:r>
      <w:r w:rsidRPr="00EF5256">
        <w:t xml:space="preserve"> Action</w:t>
      </w:r>
      <w:bookmarkEnd w:id="421"/>
    </w:p>
    <w:p w14:paraId="30722912" w14:textId="77777777" w:rsidR="001A43C5" w:rsidRPr="00EF5256" w:rsidRDefault="001A43C5" w:rsidP="00D41468">
      <w:pPr>
        <w:pStyle w:val="BodyTextIndent"/>
      </w:pPr>
    </w:p>
    <w:p w14:paraId="269E6025" w14:textId="77777777" w:rsidR="004A5973" w:rsidRPr="00EF5256" w:rsidRDefault="004A5973" w:rsidP="00D41468">
      <w:pPr>
        <w:pStyle w:val="BodyTextIndent"/>
      </w:pPr>
      <w:r w:rsidRPr="00EF5256">
        <w:t>The Schedule action is similar to the Receive (RC) action in that it changes the status of a consult. There is no interface with the Scheduling Package at this time. This action is intended only for annotational purposes.</w:t>
      </w:r>
    </w:p>
    <w:p w14:paraId="24DB45A8" w14:textId="77777777" w:rsidR="001A43C5" w:rsidRPr="00EF5256" w:rsidRDefault="001A43C5" w:rsidP="00D41468"/>
    <w:p w14:paraId="0B0C0C2F" w14:textId="77777777" w:rsidR="004A5973" w:rsidRPr="00EF5256" w:rsidRDefault="004A5973" w:rsidP="00D41468">
      <w:r w:rsidRPr="00EF5256">
        <w:t>Unlike the Receive action, this action sends an alert. You can use this alert to inform the requestor of the date and time of the appointment.</w:t>
      </w:r>
    </w:p>
    <w:p w14:paraId="683C2BDB" w14:textId="77777777" w:rsidR="004A5973" w:rsidRPr="00EF5256" w:rsidRDefault="004A5973" w:rsidP="00D41468">
      <w:r w:rsidRPr="00EF5256">
        <w:t>In the following example we change the status of a consult from “p” pending</w:t>
      </w:r>
      <w:r w:rsidRPr="00EF5256">
        <w:fldChar w:fldCharType="begin"/>
      </w:r>
      <w:r w:rsidRPr="00EF5256">
        <w:instrText xml:space="preserve"> XE "PENDING" </w:instrText>
      </w:r>
      <w:r w:rsidRPr="00EF5256">
        <w:fldChar w:fldCharType="end"/>
      </w:r>
      <w:r w:rsidRPr="00EF5256">
        <w:t xml:space="preserve"> to “s” scheduled</w:t>
      </w:r>
      <w:r w:rsidRPr="00EF5256">
        <w:fldChar w:fldCharType="begin"/>
      </w:r>
      <w:r w:rsidRPr="00EF5256">
        <w:instrText xml:space="preserve"> XE "SCHEDULED" </w:instrText>
      </w:r>
      <w:r w:rsidRPr="00EF5256">
        <w:fldChar w:fldCharType="end"/>
      </w:r>
      <w:r w:rsidRPr="00EF5256">
        <w:t>:</w:t>
      </w:r>
    </w:p>
    <w:p w14:paraId="676B6705" w14:textId="77777777" w:rsidR="004A5973" w:rsidRPr="00EF5256" w:rsidRDefault="004A5973" w:rsidP="00D41468">
      <w:pPr>
        <w:pStyle w:val="BlankLine"/>
      </w:pPr>
    </w:p>
    <w:p w14:paraId="1E5C0B54" w14:textId="77777777" w:rsidR="004A5973" w:rsidRPr="00EF5256" w:rsidRDefault="004A5973" w:rsidP="00D41468">
      <w:pPr>
        <w:pStyle w:val="ComputerScreen"/>
      </w:pPr>
      <w:r w:rsidRPr="00EF5256">
        <w:t>CONSULT TRACKING              Jun 08, 2000 21:14:16          Page:    1 of    1</w:t>
      </w:r>
      <w:r w:rsidRPr="00EF5256">
        <w:sym w:font="Symbol" w:char="F07F"/>
      </w:r>
    </w:p>
    <w:p w14:paraId="4C2B4731" w14:textId="77777777" w:rsidR="0006715D" w:rsidRPr="00EF5256" w:rsidRDefault="0006715D" w:rsidP="00D41468">
      <w:pPr>
        <w:pStyle w:val="ComputerScreen"/>
      </w:pPr>
      <w:r w:rsidRPr="00EF5256">
        <w:t>CPRSPATIENT,FOUR 666-43-8796          2B M              DEC 4,1949 (50)   &lt;CAD&gt;</w:t>
      </w:r>
    </w:p>
    <w:p w14:paraId="33570D0D" w14:textId="77777777" w:rsidR="004A5973" w:rsidRPr="00EF5256" w:rsidRDefault="004A5973" w:rsidP="00D41468">
      <w:pPr>
        <w:pStyle w:val="ComputerScreen"/>
      </w:pPr>
      <w:r w:rsidRPr="00EF5256">
        <w:t xml:space="preserve">                                               </w:t>
      </w:r>
      <w:r w:rsidR="0006715D" w:rsidRPr="00EF5256">
        <w:t xml:space="preserve">                    Wt.(lb): 184</w:t>
      </w:r>
    </w:p>
    <w:p w14:paraId="2D9C74EE" w14:textId="77777777" w:rsidR="004A5973" w:rsidRPr="00EF5256" w:rsidRDefault="004A5973" w:rsidP="00D41468">
      <w:pPr>
        <w:pStyle w:val="ComputerScreen"/>
      </w:pPr>
      <w:r w:rsidRPr="00EF5256">
        <w:t xml:space="preserve">    Requested  St     No.   Consult/Procedure Request                          </w:t>
      </w:r>
      <w:r w:rsidRPr="00EF5256">
        <w:sym w:font="Symbol" w:char="F07F"/>
      </w:r>
    </w:p>
    <w:p w14:paraId="663E93B1" w14:textId="77777777" w:rsidR="004A5973" w:rsidRPr="00EF5256" w:rsidRDefault="004A5973" w:rsidP="00D41468">
      <w:pPr>
        <w:pStyle w:val="ComputerScreen"/>
      </w:pPr>
      <w:r w:rsidRPr="00EF5256">
        <w:t xml:space="preserve">1   07/22/99   p      1561  EXERCISE TOLERANCE TEST CARDIOLOGY Proc             </w:t>
      </w:r>
    </w:p>
    <w:p w14:paraId="09B4E736" w14:textId="77777777" w:rsidR="004A5973" w:rsidRPr="00EF5256" w:rsidRDefault="004A5973" w:rsidP="00D41468">
      <w:pPr>
        <w:pStyle w:val="ComputerScreen"/>
      </w:pPr>
      <w:r w:rsidRPr="00EF5256">
        <w:t xml:space="preserve">2   05/20/99   p      1470  CARDIOLOGY (oex) CARDIOLOGY Cons                    </w:t>
      </w:r>
    </w:p>
    <w:p w14:paraId="7C16CA65" w14:textId="77777777" w:rsidR="004A5973" w:rsidRPr="00EF5256" w:rsidRDefault="004A5973" w:rsidP="00D41468">
      <w:pPr>
        <w:pStyle w:val="ComputerScreen"/>
      </w:pPr>
      <w:r w:rsidRPr="00EF5256">
        <w:t xml:space="preserve">3   04/13/99   c      1437  CARDIOLOGY (oex) CARDIOLOGY Cons                    </w:t>
      </w:r>
    </w:p>
    <w:p w14:paraId="115F8559" w14:textId="77777777" w:rsidR="004A5973" w:rsidRPr="00EF5256" w:rsidRDefault="004A5973" w:rsidP="00D41468">
      <w:pPr>
        <w:pStyle w:val="ComputerScreen"/>
      </w:pPr>
      <w:r w:rsidRPr="00EF5256">
        <w:t xml:space="preserve">4   04/01/99   c      1429  CARDIOLOGY (oex) CARDIOLOGY Cons                    </w:t>
      </w:r>
    </w:p>
    <w:p w14:paraId="188B562A" w14:textId="77777777" w:rsidR="004A5973" w:rsidRPr="00EF5256" w:rsidRDefault="004A5973" w:rsidP="00D41468">
      <w:pPr>
        <w:pStyle w:val="ComputerScreen"/>
      </w:pPr>
      <w:r w:rsidRPr="00EF5256">
        <w:t xml:space="preserve">5   02/26/99   c      1406  CARDIOLOGY Cons                                     </w:t>
      </w:r>
    </w:p>
    <w:p w14:paraId="347550E4" w14:textId="77777777" w:rsidR="004A5973" w:rsidRPr="00EF5256" w:rsidRDefault="004A5973" w:rsidP="00D41468">
      <w:pPr>
        <w:pStyle w:val="ComputerScreen"/>
      </w:pPr>
      <w:r w:rsidRPr="00EF5256">
        <w:t xml:space="preserve">6   01/05/99   c      1312  CARDIOLOGY Cons                                     </w:t>
      </w:r>
    </w:p>
    <w:p w14:paraId="13AD072F" w14:textId="77777777" w:rsidR="004A5973" w:rsidRPr="00EF5256" w:rsidRDefault="004A5973" w:rsidP="00D41468">
      <w:pPr>
        <w:pStyle w:val="ComputerScreen"/>
      </w:pPr>
      <w:r w:rsidRPr="00EF5256">
        <w:t xml:space="preserve">7   01/04/99   c      1290 *CARDIOLOGY Cons                                     </w:t>
      </w:r>
    </w:p>
    <w:p w14:paraId="6FF94D12" w14:textId="77777777" w:rsidR="004A5973" w:rsidRPr="00EF5256" w:rsidRDefault="004A5973" w:rsidP="00D41468">
      <w:pPr>
        <w:pStyle w:val="ComputerScreen"/>
      </w:pPr>
      <w:r w:rsidRPr="00EF5256">
        <w:t xml:space="preserve">8   12/18/98   c      1252  CARDIOLOGY Cons                                     </w:t>
      </w:r>
    </w:p>
    <w:p w14:paraId="4A0E91D1" w14:textId="77777777" w:rsidR="004A5973" w:rsidRPr="00EF5256" w:rsidRDefault="004A5973" w:rsidP="00D41468">
      <w:pPr>
        <w:pStyle w:val="ComputerScreen"/>
      </w:pPr>
      <w:r w:rsidRPr="00EF5256">
        <w:t xml:space="preserve">9   12/14/98   c      1234  CARDIOLOGY Cons                                     </w:t>
      </w:r>
    </w:p>
    <w:p w14:paraId="2BFCD685" w14:textId="77777777" w:rsidR="004A5973" w:rsidRPr="00EF5256" w:rsidRDefault="004A5973" w:rsidP="00D41468">
      <w:pPr>
        <w:pStyle w:val="ComputerScreen"/>
      </w:pPr>
    </w:p>
    <w:p w14:paraId="1DBE6CC2" w14:textId="77777777" w:rsidR="004A5973" w:rsidRPr="00EF5256" w:rsidRDefault="004A5973" w:rsidP="00D41468">
      <w:pPr>
        <w:pStyle w:val="CScreenReversed"/>
      </w:pPr>
      <w:r w:rsidRPr="00EF5256">
        <w:t xml:space="preserve">          Enter ?? for more actions                                             </w:t>
      </w:r>
    </w:p>
    <w:p w14:paraId="2D5F0A0C" w14:textId="77777777" w:rsidR="004A5973" w:rsidRPr="00EF5256" w:rsidRDefault="004A5973" w:rsidP="00D41468">
      <w:pPr>
        <w:pStyle w:val="ComputerScreen"/>
      </w:pPr>
      <w:r w:rsidRPr="00EF5256">
        <w:t>SP Select Patient   FR Forward          CT Complete/Update  RT Results Display</w:t>
      </w:r>
    </w:p>
    <w:p w14:paraId="32113159" w14:textId="77777777" w:rsidR="004A5973" w:rsidRPr="00EF5256" w:rsidRDefault="004A5973" w:rsidP="00D41468">
      <w:pPr>
        <w:pStyle w:val="ComputerScreen"/>
      </w:pPr>
      <w:r w:rsidRPr="00EF5256">
        <w:t>CV Change View ...  CX Cancel (Deny)    MA Make Addendum    PF Print Form 513</w:t>
      </w:r>
    </w:p>
    <w:p w14:paraId="589EE5A4" w14:textId="77777777" w:rsidR="004A5973" w:rsidRPr="00EF5256" w:rsidRDefault="004A5973" w:rsidP="00D41468">
      <w:pPr>
        <w:pStyle w:val="ComputerScreen"/>
      </w:pPr>
      <w:r w:rsidRPr="00EF5256">
        <w:t>RC Receive          DC Discontinue      SF Sig Findings     RM Remove Med Rslt</w:t>
      </w:r>
    </w:p>
    <w:p w14:paraId="62DCBB43" w14:textId="77777777" w:rsidR="004A5973" w:rsidRPr="00EF5256" w:rsidRDefault="004A5973" w:rsidP="00D41468">
      <w:pPr>
        <w:pStyle w:val="ComputerScreen"/>
      </w:pPr>
      <w:r w:rsidRPr="00EF5256">
        <w:t>SC Schedule         CM Add Comment      DD Detailed Display ER Edit/Resubmit</w:t>
      </w:r>
    </w:p>
    <w:p w14:paraId="4908EEC1" w14:textId="77777777" w:rsidR="004A5973" w:rsidRPr="00EF5256" w:rsidRDefault="004A5973" w:rsidP="00D41468">
      <w:pPr>
        <w:pStyle w:val="ComputerScreen"/>
      </w:pPr>
      <w:r w:rsidRPr="00EF5256">
        <w:t>Select: Quit//</w:t>
      </w:r>
      <w:r w:rsidRPr="00EF5256">
        <w:rPr>
          <w:b/>
        </w:rPr>
        <w:t>SC</w:t>
      </w:r>
      <w:r w:rsidRPr="00EF5256">
        <w:t xml:space="preserve">   Schedule  </w:t>
      </w:r>
    </w:p>
    <w:p w14:paraId="76BC2DCA" w14:textId="77777777" w:rsidR="004A5973" w:rsidRPr="00EF5256" w:rsidRDefault="004A5973" w:rsidP="00D41468">
      <w:pPr>
        <w:pStyle w:val="BlankLine"/>
      </w:pPr>
    </w:p>
    <w:p w14:paraId="2C3589C2" w14:textId="77777777" w:rsidR="004A5973" w:rsidRPr="00EF5256" w:rsidRDefault="004A5973" w:rsidP="00D41468">
      <w:pPr>
        <w:pStyle w:val="ComputerScreen"/>
      </w:pPr>
      <w:r w:rsidRPr="00EF5256">
        <w:t xml:space="preserve">CHOOSE No. 1-9: </w:t>
      </w:r>
      <w:r w:rsidRPr="00EF5256">
        <w:rPr>
          <w:b/>
        </w:rPr>
        <w:t>2</w:t>
      </w:r>
    </w:p>
    <w:p w14:paraId="1CF29632" w14:textId="77777777" w:rsidR="004A5973" w:rsidRPr="00EF5256" w:rsidRDefault="004A5973" w:rsidP="00D41468">
      <w:pPr>
        <w:pStyle w:val="ComputerScreen"/>
      </w:pPr>
      <w:r w:rsidRPr="00EF5256">
        <w:t xml:space="preserve">Who scheduled it?: </w:t>
      </w:r>
      <w:r w:rsidR="0006715D" w:rsidRPr="00EF5256">
        <w:t>CPRSPROVIDER,ONE</w:t>
      </w:r>
      <w:r w:rsidRPr="00EF5256">
        <w:t xml:space="preserve">  </w:t>
      </w:r>
      <w:r w:rsidR="0006715D" w:rsidRPr="00EF5256">
        <w:t>CPRSPROVIDER,ONE  OC</w:t>
      </w:r>
      <w:r w:rsidRPr="00EF5256">
        <w:t xml:space="preserve">          PHYSICIAN</w:t>
      </w:r>
    </w:p>
    <w:p w14:paraId="2178B0EA" w14:textId="77777777" w:rsidR="004A5973" w:rsidRPr="00EF5256" w:rsidRDefault="004A5973" w:rsidP="00D41468">
      <w:pPr>
        <w:pStyle w:val="ComputerScreen"/>
      </w:pPr>
      <w:r w:rsidRPr="00EF5256">
        <w:t>Enter COMMENT...</w:t>
      </w:r>
    </w:p>
    <w:p w14:paraId="2E27D60E" w14:textId="77777777" w:rsidR="004A5973" w:rsidRPr="00EF5256" w:rsidRDefault="004A5973" w:rsidP="00D41468">
      <w:pPr>
        <w:pStyle w:val="ComputerScreen"/>
      </w:pPr>
      <w:r w:rsidRPr="00EF5256">
        <w:t xml:space="preserve">  1&gt;9:30 pm Jun 23 in Bldg 4</w:t>
      </w:r>
    </w:p>
    <w:p w14:paraId="494B90C8" w14:textId="77777777" w:rsidR="004A5973" w:rsidRPr="00EF5256" w:rsidRDefault="004A5973" w:rsidP="00D41468">
      <w:pPr>
        <w:pStyle w:val="ComputerScreen"/>
      </w:pPr>
      <w:r w:rsidRPr="00EF5256">
        <w:t xml:space="preserve">  2&gt; &lt;Enter&gt;</w:t>
      </w:r>
    </w:p>
    <w:p w14:paraId="72FE1D3F" w14:textId="77777777" w:rsidR="004A5973" w:rsidRPr="00EF5256" w:rsidRDefault="004A5973" w:rsidP="00D41468">
      <w:pPr>
        <w:pStyle w:val="ComputerScreen"/>
      </w:pPr>
      <w:r w:rsidRPr="00EF5256">
        <w:t xml:space="preserve">EDIT Option: </w:t>
      </w:r>
      <w:r w:rsidRPr="00EF5256">
        <w:rPr>
          <w:b/>
        </w:rPr>
        <w:t>&lt;Enter&gt;</w:t>
      </w:r>
    </w:p>
    <w:p w14:paraId="19B4FCDD" w14:textId="77777777" w:rsidR="004A5973" w:rsidRPr="00EF5256" w:rsidRDefault="004A5973" w:rsidP="00D41468">
      <w:pPr>
        <w:pStyle w:val="ComputerScreen"/>
      </w:pPr>
      <w:r w:rsidRPr="00EF5256">
        <w:t xml:space="preserve">Do You Wish To Send An Alert With This Comment? N// </w:t>
      </w:r>
      <w:r w:rsidRPr="00EF5256">
        <w:rPr>
          <w:b/>
        </w:rPr>
        <w:t>Y</w:t>
      </w:r>
      <w:r w:rsidRPr="00EF5256">
        <w:t xml:space="preserve">  YES</w:t>
      </w:r>
    </w:p>
    <w:p w14:paraId="4F55713E" w14:textId="77777777" w:rsidR="004A5973" w:rsidRPr="00EF5256" w:rsidRDefault="004A5973" w:rsidP="00D41468">
      <w:pPr>
        <w:pStyle w:val="ComputerScreen"/>
      </w:pPr>
      <w:r w:rsidRPr="00EF5256">
        <w:t xml:space="preserve">Send Alert To Requesting Provider </w:t>
      </w:r>
      <w:r w:rsidR="0006715D" w:rsidRPr="00EF5256">
        <w:t>CPRSPROVIDER,THREE</w:t>
      </w:r>
      <w:r w:rsidRPr="00EF5256">
        <w:t xml:space="preserve">? N// </w:t>
      </w:r>
      <w:r w:rsidRPr="00EF5256">
        <w:rPr>
          <w:b/>
        </w:rPr>
        <w:t>Y</w:t>
      </w:r>
      <w:r w:rsidRPr="00EF5256">
        <w:t xml:space="preserve">  YES</w:t>
      </w:r>
    </w:p>
    <w:p w14:paraId="1BE631E4" w14:textId="77777777" w:rsidR="004A5973" w:rsidRPr="00EF5256" w:rsidRDefault="004A5973" w:rsidP="00D41468">
      <w:pPr>
        <w:pStyle w:val="ComputerScreen"/>
      </w:pPr>
      <w:r w:rsidRPr="00EF5256">
        <w:t xml:space="preserve">Send Alert to: </w:t>
      </w:r>
      <w:r w:rsidRPr="00EF5256">
        <w:rPr>
          <w:b/>
        </w:rPr>
        <w:t>&lt;Enter&gt;</w:t>
      </w:r>
    </w:p>
    <w:p w14:paraId="6914AD8D" w14:textId="77777777" w:rsidR="004A5973" w:rsidRPr="00EF5256" w:rsidRDefault="004A5973" w:rsidP="00D41468">
      <w:pPr>
        <w:pStyle w:val="ComputerScreen"/>
      </w:pPr>
      <w:r w:rsidRPr="00EF5256">
        <w:t>Processing Alerts...</w:t>
      </w:r>
    </w:p>
    <w:p w14:paraId="5952DD20" w14:textId="77777777" w:rsidR="004A5973" w:rsidRPr="00EF5256" w:rsidRDefault="004A5973" w:rsidP="00D41468">
      <w:pPr>
        <w:pStyle w:val="BlankLine"/>
      </w:pPr>
      <w:r w:rsidRPr="00EF5256">
        <w:t>(Continued on the next page.)</w:t>
      </w:r>
    </w:p>
    <w:p w14:paraId="5AFA0BD6" w14:textId="77777777" w:rsidR="004A5973" w:rsidRPr="00EF5256" w:rsidRDefault="004A5973" w:rsidP="00D41468">
      <w:pPr>
        <w:pStyle w:val="BlankLine"/>
      </w:pPr>
      <w:r w:rsidRPr="00EF5256">
        <w:br w:type="page"/>
      </w:r>
    </w:p>
    <w:p w14:paraId="45A4EA35" w14:textId="77777777" w:rsidR="004A5973" w:rsidRPr="00EF5256" w:rsidRDefault="004A5973" w:rsidP="00D41468">
      <w:pPr>
        <w:pStyle w:val="ComputerScreen"/>
      </w:pPr>
      <w:r w:rsidRPr="00EF5256">
        <w:lastRenderedPageBreak/>
        <w:t>CONSULT TRACKING              Jun 08, 2000 21:16:45          Page:    1 of    1</w:t>
      </w:r>
    </w:p>
    <w:p w14:paraId="62B9C872" w14:textId="77777777" w:rsidR="0006715D" w:rsidRPr="00EF5256" w:rsidRDefault="0006715D" w:rsidP="00D41468">
      <w:pPr>
        <w:pStyle w:val="ComputerScreen"/>
      </w:pPr>
      <w:r w:rsidRPr="00EF5256">
        <w:t>CPRSPATIENT,FOUR 666-43-8796          2B M              DEC 4,1949 (50)   &lt;CAD&gt;</w:t>
      </w:r>
    </w:p>
    <w:p w14:paraId="0C4BAB6A" w14:textId="77777777" w:rsidR="004A5973" w:rsidRPr="00EF5256" w:rsidRDefault="004A5973" w:rsidP="00D41468">
      <w:pPr>
        <w:pStyle w:val="ComputerScreen"/>
      </w:pPr>
      <w:r w:rsidRPr="00EF5256">
        <w:t xml:space="preserve">                                                                   Wt.(lb): 200</w:t>
      </w:r>
    </w:p>
    <w:p w14:paraId="4DFBA77F" w14:textId="77777777" w:rsidR="004A5973" w:rsidRPr="00EF5256" w:rsidRDefault="004A5973" w:rsidP="00D41468">
      <w:pPr>
        <w:pStyle w:val="ComputerScreen"/>
      </w:pPr>
      <w:r w:rsidRPr="00EF5256">
        <w:t xml:space="preserve">    Requested  St     No.   Consult/Procedure Request                          </w:t>
      </w:r>
    </w:p>
    <w:p w14:paraId="4A55907F" w14:textId="77777777" w:rsidR="004A5973" w:rsidRPr="00EF5256" w:rsidRDefault="004A5973" w:rsidP="00D41468">
      <w:pPr>
        <w:pStyle w:val="ComputerScreen"/>
      </w:pPr>
      <w:r w:rsidRPr="00EF5256">
        <w:t xml:space="preserve">1   07/22/99   p      1561  EXERCISE TOLERANCE TEST CARDIOLOGY Proc             </w:t>
      </w:r>
    </w:p>
    <w:p w14:paraId="4F953E6A" w14:textId="77777777" w:rsidR="004A5973" w:rsidRPr="00EF5256" w:rsidRDefault="004A5973" w:rsidP="00D41468">
      <w:pPr>
        <w:pStyle w:val="ComputerScreen"/>
      </w:pPr>
      <w:r w:rsidRPr="00EF5256">
        <w:t xml:space="preserve">2   05/20/99   s      1470  CARDIOLOGY (oex) CARDIOLOGY Cons                    </w:t>
      </w:r>
    </w:p>
    <w:p w14:paraId="2B884007" w14:textId="77777777" w:rsidR="004A5973" w:rsidRPr="00EF5256" w:rsidRDefault="004A5973" w:rsidP="00D41468">
      <w:pPr>
        <w:pStyle w:val="ComputerScreen"/>
      </w:pPr>
      <w:r w:rsidRPr="00EF5256">
        <w:t xml:space="preserve">3   04/13/99   c      1437  CARDIOLOGY (oex) CARDIOLOGY Cons                    </w:t>
      </w:r>
    </w:p>
    <w:p w14:paraId="250D0604" w14:textId="77777777" w:rsidR="004A5973" w:rsidRPr="00EF5256" w:rsidRDefault="004A5973" w:rsidP="00D41468">
      <w:pPr>
        <w:pStyle w:val="ComputerScreen"/>
      </w:pPr>
      <w:r w:rsidRPr="00EF5256">
        <w:t xml:space="preserve">4   04/01/99   c      1429  CARDIOLOGY (oex) CARDIOLOGY Cons                    </w:t>
      </w:r>
    </w:p>
    <w:p w14:paraId="7FAC8723" w14:textId="77777777" w:rsidR="004A5973" w:rsidRPr="00EF5256" w:rsidRDefault="004A5973" w:rsidP="00D41468">
      <w:pPr>
        <w:pStyle w:val="ComputerScreen"/>
      </w:pPr>
      <w:r w:rsidRPr="00EF5256">
        <w:t xml:space="preserve">5   02/26/99   c      1406  CARDIOLOGY Cons                                     </w:t>
      </w:r>
    </w:p>
    <w:p w14:paraId="18C9590E" w14:textId="77777777" w:rsidR="004A5973" w:rsidRPr="00EF5256" w:rsidRDefault="004A5973" w:rsidP="00D41468">
      <w:pPr>
        <w:pStyle w:val="ComputerScreen"/>
      </w:pPr>
      <w:r w:rsidRPr="00EF5256">
        <w:t xml:space="preserve">6   01/05/99   c      1312  CARDIOLOGY Cons                                     </w:t>
      </w:r>
    </w:p>
    <w:p w14:paraId="7F6A33FE" w14:textId="77777777" w:rsidR="004A5973" w:rsidRPr="00EF5256" w:rsidRDefault="004A5973" w:rsidP="00D41468">
      <w:pPr>
        <w:pStyle w:val="ComputerScreen"/>
      </w:pPr>
      <w:r w:rsidRPr="00EF5256">
        <w:t xml:space="preserve">7   01/04/99   c      1290 *CARDIOLOGY Cons                                     </w:t>
      </w:r>
    </w:p>
    <w:p w14:paraId="2859832C" w14:textId="77777777" w:rsidR="004A5973" w:rsidRPr="00EF5256" w:rsidRDefault="004A5973" w:rsidP="00D41468">
      <w:pPr>
        <w:pStyle w:val="ComputerScreen"/>
      </w:pPr>
      <w:r w:rsidRPr="00EF5256">
        <w:t xml:space="preserve">8   12/18/98   c      1252  CARDIOLOGY Cons                                     </w:t>
      </w:r>
    </w:p>
    <w:p w14:paraId="0D09F80B" w14:textId="77777777" w:rsidR="004A5973" w:rsidRPr="00EF5256" w:rsidRDefault="004A5973" w:rsidP="00D41468">
      <w:pPr>
        <w:pStyle w:val="ComputerScreen"/>
      </w:pPr>
      <w:r w:rsidRPr="00EF5256">
        <w:t xml:space="preserve">9   12/14/98   c      1234  CARDIOLOGY Cons                                     </w:t>
      </w:r>
    </w:p>
    <w:p w14:paraId="527D754B" w14:textId="77777777" w:rsidR="004A5973" w:rsidRPr="00EF5256" w:rsidRDefault="004A5973" w:rsidP="00D41468">
      <w:pPr>
        <w:pStyle w:val="ComputerScreen"/>
      </w:pPr>
    </w:p>
    <w:p w14:paraId="32099A09" w14:textId="77777777" w:rsidR="004A5973" w:rsidRPr="00EF5256" w:rsidRDefault="004A5973" w:rsidP="00D41468">
      <w:pPr>
        <w:pStyle w:val="ComputerScreen"/>
      </w:pPr>
    </w:p>
    <w:p w14:paraId="3567124D" w14:textId="77777777" w:rsidR="004A5973" w:rsidRPr="00EF5256" w:rsidRDefault="004A5973" w:rsidP="00D41468">
      <w:pPr>
        <w:pStyle w:val="ComputerScreen"/>
      </w:pPr>
    </w:p>
    <w:p w14:paraId="4E35F54E" w14:textId="77777777" w:rsidR="004A5973" w:rsidRPr="00EF5256" w:rsidRDefault="004A5973" w:rsidP="00D41468">
      <w:pPr>
        <w:pStyle w:val="CScreenReversed"/>
      </w:pPr>
      <w:r w:rsidRPr="00EF5256">
        <w:t xml:space="preserve">          Enter ?? for more actions                                             </w:t>
      </w:r>
    </w:p>
    <w:p w14:paraId="0710894E" w14:textId="77777777" w:rsidR="004A5973" w:rsidRPr="00EF5256" w:rsidRDefault="004A5973" w:rsidP="00D41468">
      <w:pPr>
        <w:pStyle w:val="ComputerScreen"/>
      </w:pPr>
      <w:r w:rsidRPr="00EF5256">
        <w:t>SP Select Patient   FR Forward          CT Complete/Update  RT Results Display</w:t>
      </w:r>
    </w:p>
    <w:p w14:paraId="20703241" w14:textId="77777777" w:rsidR="004A5973" w:rsidRPr="00EF5256" w:rsidRDefault="004A5973" w:rsidP="00D41468">
      <w:pPr>
        <w:pStyle w:val="ComputerScreen"/>
      </w:pPr>
      <w:r w:rsidRPr="00EF5256">
        <w:t>CV Change View ...  CX Cancel (Deny)    MA Make Addendum    PF Print Form 513</w:t>
      </w:r>
    </w:p>
    <w:p w14:paraId="0B44B4F1" w14:textId="77777777" w:rsidR="004A5973" w:rsidRPr="00EF5256" w:rsidRDefault="004A5973" w:rsidP="00D41468">
      <w:pPr>
        <w:pStyle w:val="ComputerScreen"/>
      </w:pPr>
      <w:r w:rsidRPr="00EF5256">
        <w:t>RC Receive          DC Discontinue      SF Sig Findings     RM Remove Med Rslt</w:t>
      </w:r>
    </w:p>
    <w:p w14:paraId="65DE4668" w14:textId="77777777" w:rsidR="004A5973" w:rsidRPr="00EF5256" w:rsidRDefault="004A5973" w:rsidP="00D41468">
      <w:pPr>
        <w:pStyle w:val="ComputerScreen"/>
      </w:pPr>
      <w:r w:rsidRPr="00EF5256">
        <w:t>SC Schedule         CM Add Comment      DD Detailed Display ER Edit/Resubmit</w:t>
      </w:r>
    </w:p>
    <w:p w14:paraId="1B400137" w14:textId="77777777" w:rsidR="004A5973" w:rsidRPr="00EF5256" w:rsidRDefault="004A5973" w:rsidP="00D41468">
      <w:pPr>
        <w:pStyle w:val="ComputerScreen"/>
      </w:pPr>
      <w:r w:rsidRPr="00EF5256">
        <w:t>Select: Quit//</w:t>
      </w:r>
    </w:p>
    <w:p w14:paraId="017B5102" w14:textId="77777777" w:rsidR="004A5973" w:rsidRPr="00EF5256" w:rsidRDefault="004A5973" w:rsidP="00D41468"/>
    <w:p w14:paraId="72DF6BC7" w14:textId="77777777" w:rsidR="004A5973" w:rsidRPr="00EF5256" w:rsidRDefault="004A5973" w:rsidP="00D41468"/>
    <w:p w14:paraId="00369806" w14:textId="77777777" w:rsidR="004A5973" w:rsidRPr="00EF5256" w:rsidRDefault="004A5973" w:rsidP="00D41468">
      <w:pPr>
        <w:pStyle w:val="Heading3"/>
      </w:pPr>
      <w:r w:rsidRPr="00EF5256">
        <w:br w:type="page"/>
      </w:r>
      <w:bookmarkStart w:id="422" w:name="_Toc6930187"/>
      <w:r w:rsidRPr="00EF5256">
        <w:lastRenderedPageBreak/>
        <w:t>Select New Patient (SP) Action</w:t>
      </w:r>
      <w:bookmarkEnd w:id="417"/>
      <w:bookmarkEnd w:id="418"/>
      <w:bookmarkEnd w:id="419"/>
      <w:bookmarkEnd w:id="420"/>
      <w:bookmarkEnd w:id="422"/>
      <w:r w:rsidRPr="00EF5256">
        <w:fldChar w:fldCharType="begin"/>
      </w:r>
      <w:r w:rsidRPr="00EF5256">
        <w:instrText>xe "Select New Patient (SP)"</w:instrText>
      </w:r>
      <w:r w:rsidRPr="00EF5256">
        <w:fldChar w:fldCharType="end"/>
      </w:r>
      <w:r w:rsidRPr="00EF5256">
        <w:rPr>
          <w:vanish/>
        </w:rPr>
        <w:t xml:space="preserve"> </w:t>
      </w:r>
      <w:r w:rsidRPr="00EF5256">
        <w:rPr>
          <w:vanish/>
        </w:rPr>
        <w:fldChar w:fldCharType="begin"/>
      </w:r>
      <w:r w:rsidRPr="00EF5256">
        <w:instrText>xe "Actions:Select New Patient (SP)"</w:instrText>
      </w:r>
      <w:r w:rsidRPr="00EF5256">
        <w:rPr>
          <w:vanish/>
        </w:rPr>
        <w:fldChar w:fldCharType="end"/>
      </w:r>
    </w:p>
    <w:p w14:paraId="4972DE65" w14:textId="77777777" w:rsidR="001A43C5" w:rsidRPr="00EF5256" w:rsidRDefault="001A43C5" w:rsidP="00D41468"/>
    <w:p w14:paraId="56CA95B8" w14:textId="77777777" w:rsidR="004A5973" w:rsidRPr="00EF5256" w:rsidRDefault="004A5973" w:rsidP="00D41468">
      <w:r w:rsidRPr="00EF5256">
        <w:t xml:space="preserve">This option allows you to change patients at any time. </w:t>
      </w:r>
    </w:p>
    <w:p w14:paraId="34DE9194" w14:textId="77777777" w:rsidR="001A43C5" w:rsidRPr="00EF5256" w:rsidRDefault="001A43C5" w:rsidP="00D41468"/>
    <w:p w14:paraId="5983BD85" w14:textId="77777777" w:rsidR="004A5973" w:rsidRPr="00EF5256" w:rsidRDefault="004A5973" w:rsidP="00D41468">
      <w:r w:rsidRPr="00EF5256">
        <w:t xml:space="preserve">Example: </w:t>
      </w:r>
    </w:p>
    <w:p w14:paraId="2E0A8098" w14:textId="77777777" w:rsidR="004A5973" w:rsidRPr="00EF5256" w:rsidRDefault="004A5973" w:rsidP="00D41468">
      <w:pPr>
        <w:pStyle w:val="BlankLine"/>
      </w:pPr>
    </w:p>
    <w:p w14:paraId="63F4028F" w14:textId="77777777" w:rsidR="004A5973" w:rsidRPr="00EF5256" w:rsidRDefault="004A5973" w:rsidP="00D41468">
      <w:pPr>
        <w:pStyle w:val="ComputerScreen"/>
      </w:pPr>
      <w:r w:rsidRPr="00EF5256">
        <w:t>CONSULT TRACKING              Jun 20, 1997 14:44:26          Page:   1 of   1</w:t>
      </w:r>
    </w:p>
    <w:p w14:paraId="231322C2" w14:textId="77777777" w:rsidR="0006715D" w:rsidRPr="00EF5256" w:rsidRDefault="0006715D" w:rsidP="00D41468">
      <w:pPr>
        <w:pStyle w:val="ComputerScreen"/>
      </w:pPr>
      <w:r w:rsidRPr="00EF5256">
        <w:t>CPRSPATIENT,FOUR 666-43-8796          2B M              DEC 4,1949 (50)   &lt;CAD&gt;</w:t>
      </w:r>
    </w:p>
    <w:p w14:paraId="30293B27" w14:textId="77777777" w:rsidR="004A5973" w:rsidRPr="00EF5256" w:rsidRDefault="004A5973" w:rsidP="00D41468">
      <w:pPr>
        <w:pStyle w:val="ComputerScreen"/>
      </w:pPr>
      <w:r w:rsidRPr="00EF5256">
        <w:t xml:space="preserve">                                                                 Wt.(lb): 184</w:t>
      </w:r>
    </w:p>
    <w:p w14:paraId="38CF165E" w14:textId="77777777" w:rsidR="004A5973" w:rsidRPr="00EF5256" w:rsidRDefault="004A5973" w:rsidP="00D41468">
      <w:pPr>
        <w:pStyle w:val="ComputerScreen"/>
      </w:pPr>
      <w:r w:rsidRPr="00EF5256">
        <w:t xml:space="preserve">    Requested  St     No.   Consult/Procedure Request                        </w:t>
      </w:r>
    </w:p>
    <w:p w14:paraId="7B99EDC2" w14:textId="77777777" w:rsidR="004A5973" w:rsidRPr="00EF5256" w:rsidRDefault="004A5973" w:rsidP="00D41468">
      <w:pPr>
        <w:pStyle w:val="ComputerScreen"/>
      </w:pPr>
      <w:r w:rsidRPr="00EF5256">
        <w:t xml:space="preserve">1   08/18/99   a      1586  PULMONARY Cons                                      </w:t>
      </w:r>
    </w:p>
    <w:p w14:paraId="5B4334F8" w14:textId="77777777" w:rsidR="004A5973" w:rsidRPr="00EF5256" w:rsidRDefault="004A5973" w:rsidP="00D41468">
      <w:pPr>
        <w:pStyle w:val="ComputerScreen"/>
      </w:pPr>
      <w:r w:rsidRPr="00EF5256">
        <w:t xml:space="preserve">2   08/18/99   a      1585  PULMONARY Cons                                      </w:t>
      </w:r>
    </w:p>
    <w:p w14:paraId="3C53F3EC" w14:textId="77777777" w:rsidR="004A5973" w:rsidRPr="00EF5256" w:rsidRDefault="004A5973" w:rsidP="00D41468">
      <w:pPr>
        <w:pStyle w:val="ComputerScreen"/>
      </w:pPr>
      <w:r w:rsidRPr="00EF5256">
        <w:t xml:space="preserve">3   06/23/99   c      1545  PULMONARY Cons                                      </w:t>
      </w:r>
    </w:p>
    <w:p w14:paraId="7BC178CD" w14:textId="77777777" w:rsidR="004A5973" w:rsidRPr="00EF5256" w:rsidRDefault="004A5973" w:rsidP="00D41468">
      <w:pPr>
        <w:pStyle w:val="ComputerScreen"/>
      </w:pPr>
    </w:p>
    <w:p w14:paraId="48444908" w14:textId="77777777" w:rsidR="004A5973" w:rsidRPr="00EF5256" w:rsidRDefault="004A5973" w:rsidP="00D41468">
      <w:pPr>
        <w:pStyle w:val="ComputerScreen"/>
      </w:pPr>
    </w:p>
    <w:p w14:paraId="7EB29BC8" w14:textId="77777777" w:rsidR="004A5973" w:rsidRPr="00EF5256" w:rsidRDefault="004A5973" w:rsidP="00D41468">
      <w:pPr>
        <w:pStyle w:val="ComputerScreen"/>
      </w:pPr>
    </w:p>
    <w:p w14:paraId="250F4CBB" w14:textId="77777777" w:rsidR="004A5973" w:rsidRPr="00EF5256" w:rsidRDefault="004A5973" w:rsidP="00D41468">
      <w:pPr>
        <w:pStyle w:val="ComputerScreen"/>
      </w:pPr>
    </w:p>
    <w:p w14:paraId="56FF6C30" w14:textId="77777777" w:rsidR="004A5973" w:rsidRPr="00EF5256" w:rsidRDefault="004A5973" w:rsidP="00D41468">
      <w:pPr>
        <w:pStyle w:val="ComputerScreen"/>
      </w:pPr>
    </w:p>
    <w:p w14:paraId="1FE64781" w14:textId="77777777" w:rsidR="004A5973" w:rsidRPr="00EF5256" w:rsidRDefault="004A5973" w:rsidP="00D41468">
      <w:pPr>
        <w:pStyle w:val="ComputerScreen"/>
      </w:pPr>
    </w:p>
    <w:p w14:paraId="6051E013" w14:textId="77777777" w:rsidR="004A5973" w:rsidRPr="00EF5256" w:rsidRDefault="004A5973" w:rsidP="00D41468">
      <w:pPr>
        <w:pStyle w:val="ComputerScreen"/>
      </w:pPr>
    </w:p>
    <w:p w14:paraId="400E2C4B" w14:textId="77777777" w:rsidR="004A5973" w:rsidRPr="00EF5256" w:rsidRDefault="004A5973" w:rsidP="00D41468">
      <w:pPr>
        <w:pStyle w:val="ComputerScreen"/>
      </w:pPr>
    </w:p>
    <w:p w14:paraId="7AC60898" w14:textId="77777777" w:rsidR="004A5973" w:rsidRPr="00EF5256" w:rsidRDefault="004A5973" w:rsidP="00D41468">
      <w:pPr>
        <w:pStyle w:val="ComputerScreen"/>
      </w:pPr>
    </w:p>
    <w:p w14:paraId="1A4496C6" w14:textId="77777777" w:rsidR="004A5973" w:rsidRPr="00EF5256" w:rsidRDefault="004A5973" w:rsidP="00D41468">
      <w:pPr>
        <w:pStyle w:val="CScreenReversed"/>
      </w:pPr>
      <w:r w:rsidRPr="00EF5256">
        <w:t xml:space="preserve">          Enter ?? for more actions                                             </w:t>
      </w:r>
    </w:p>
    <w:p w14:paraId="5458DE9A" w14:textId="77777777" w:rsidR="004A5973" w:rsidRPr="00EF5256" w:rsidRDefault="004A5973" w:rsidP="00D41468">
      <w:pPr>
        <w:pStyle w:val="ComputerScreen"/>
      </w:pPr>
      <w:r w:rsidRPr="00EF5256">
        <w:t>SP Select Patient   FR Forward          CT Complete/Update  RT Results Display</w:t>
      </w:r>
    </w:p>
    <w:p w14:paraId="7060AE62" w14:textId="77777777" w:rsidR="004A5973" w:rsidRPr="00EF5256" w:rsidRDefault="004A5973" w:rsidP="00D41468">
      <w:pPr>
        <w:pStyle w:val="ComputerScreen"/>
      </w:pPr>
      <w:r w:rsidRPr="00EF5256">
        <w:t>CV Change View ...  CX Cancel (Deny)    MA Make Addendum    PF Print Form 513</w:t>
      </w:r>
    </w:p>
    <w:p w14:paraId="480EC9C8" w14:textId="77777777" w:rsidR="004A5973" w:rsidRPr="00EF5256" w:rsidRDefault="004A5973" w:rsidP="00D41468">
      <w:pPr>
        <w:pStyle w:val="ComputerScreen"/>
      </w:pPr>
      <w:r w:rsidRPr="00EF5256">
        <w:t>RC Receive          DC Discontinue      SF Sig Findings     RM Remove Med Rslt</w:t>
      </w:r>
    </w:p>
    <w:p w14:paraId="7A5FD1F3" w14:textId="77777777" w:rsidR="004A5973" w:rsidRPr="00EF5256" w:rsidRDefault="004A5973" w:rsidP="00D41468">
      <w:pPr>
        <w:pStyle w:val="ComputerScreen"/>
      </w:pPr>
      <w:r w:rsidRPr="00EF5256">
        <w:t>SC Schedule         CM Add Comment      DD Detailed Display ER Edit/Resubmit</w:t>
      </w:r>
    </w:p>
    <w:p w14:paraId="49063E61" w14:textId="77777777" w:rsidR="004A5973" w:rsidRPr="00EF5256" w:rsidRDefault="004A5973" w:rsidP="00D41468">
      <w:pPr>
        <w:pStyle w:val="ComputerScreen"/>
      </w:pPr>
      <w:r w:rsidRPr="00EF5256">
        <w:t xml:space="preserve">Select: Quit// </w:t>
      </w:r>
      <w:r w:rsidRPr="00EF5256">
        <w:rPr>
          <w:b/>
        </w:rPr>
        <w:t>SP</w:t>
      </w:r>
      <w:r w:rsidRPr="00EF5256">
        <w:t xml:space="preserve">   New Patient  </w:t>
      </w:r>
    </w:p>
    <w:p w14:paraId="0F93E6AF" w14:textId="77777777" w:rsidR="004A5973" w:rsidRPr="00EF5256" w:rsidRDefault="004A5973" w:rsidP="00D41468">
      <w:pPr>
        <w:pStyle w:val="BlankLine"/>
      </w:pPr>
    </w:p>
    <w:p w14:paraId="38057A14" w14:textId="77777777" w:rsidR="004A5973" w:rsidRPr="00EF5256" w:rsidRDefault="004A5973" w:rsidP="00D41468">
      <w:pPr>
        <w:pStyle w:val="ComputerScreen"/>
      </w:pPr>
      <w:r w:rsidRPr="00EF5256">
        <w:t xml:space="preserve">Select Patient: </w:t>
      </w:r>
      <w:r w:rsidR="0006715D" w:rsidRPr="00EF5256">
        <w:rPr>
          <w:b/>
        </w:rPr>
        <w:t xml:space="preserve">CPRSPATIENT,THREE </w:t>
      </w:r>
      <w:r w:rsidRPr="00EF5256">
        <w:t xml:space="preserve">01-01-51     </w:t>
      </w:r>
      <w:r w:rsidR="0006715D" w:rsidRPr="00EF5256">
        <w:t>666</w:t>
      </w:r>
      <w:r w:rsidRPr="00EF5256">
        <w:t xml:space="preserve">123456     YES     SC VETERAN    </w:t>
      </w:r>
    </w:p>
    <w:p w14:paraId="45291513" w14:textId="77777777" w:rsidR="004A5973" w:rsidRPr="00EF5256" w:rsidRDefault="004A5973" w:rsidP="00D41468">
      <w:pPr>
        <w:pStyle w:val="ComputerScreen"/>
      </w:pPr>
    </w:p>
    <w:p w14:paraId="541A6280" w14:textId="77777777" w:rsidR="004A5973" w:rsidRPr="00EF5256" w:rsidRDefault="004A5973" w:rsidP="00D41468">
      <w:pPr>
        <w:pStyle w:val="ComputerScreen"/>
      </w:pPr>
      <w:r w:rsidRPr="00EF5256">
        <w:t xml:space="preserve">Select Service/Specialty: ALL SERVICES// </w:t>
      </w:r>
      <w:r w:rsidRPr="00EF5256">
        <w:rPr>
          <w:b/>
        </w:rPr>
        <w:t>PUL</w:t>
      </w:r>
      <w:r w:rsidRPr="00EF5256">
        <w:t xml:space="preserve">MONARY       </w:t>
      </w:r>
    </w:p>
    <w:p w14:paraId="1341B839" w14:textId="77777777" w:rsidR="004A5973" w:rsidRPr="00EF5256" w:rsidRDefault="004A5973" w:rsidP="00D41468">
      <w:pPr>
        <w:pStyle w:val="ComputerScreen"/>
      </w:pPr>
      <w:r w:rsidRPr="00EF5256">
        <w:t xml:space="preserve">List From Starting Date:  ALL DATES // </w:t>
      </w:r>
      <w:r w:rsidRPr="00EF5256">
        <w:rPr>
          <w:b/>
        </w:rPr>
        <w:t>&lt;Enter&gt;</w:t>
      </w:r>
      <w:r w:rsidRPr="00EF5256">
        <w:t xml:space="preserve"> ALL DATES</w:t>
      </w:r>
    </w:p>
    <w:p w14:paraId="5B450F83" w14:textId="77777777" w:rsidR="004A5973" w:rsidRPr="00EF5256" w:rsidRDefault="004A5973" w:rsidP="00D41468">
      <w:pPr>
        <w:pStyle w:val="BlankLine"/>
      </w:pPr>
      <w:r w:rsidRPr="00EF5256">
        <w:t>(Continued on the next page.)</w:t>
      </w:r>
    </w:p>
    <w:p w14:paraId="03710643" w14:textId="77777777" w:rsidR="004A5973" w:rsidRPr="00EF5256" w:rsidRDefault="004A5973" w:rsidP="00D41468">
      <w:pPr>
        <w:pStyle w:val="BlankLine"/>
      </w:pPr>
      <w:r w:rsidRPr="00EF5256">
        <w:br w:type="page"/>
      </w:r>
    </w:p>
    <w:p w14:paraId="2209DA82" w14:textId="77777777" w:rsidR="004A5973" w:rsidRPr="00EF5256" w:rsidRDefault="004A5973" w:rsidP="00D41468">
      <w:pPr>
        <w:pStyle w:val="ComputerScreen"/>
      </w:pPr>
      <w:r w:rsidRPr="00EF5256">
        <w:lastRenderedPageBreak/>
        <w:t>CONSULT TRACKING              Jun 20, 1997 14:44:38          Page:   1 of   1</w:t>
      </w:r>
    </w:p>
    <w:p w14:paraId="6F108078" w14:textId="77777777" w:rsidR="004A5973" w:rsidRPr="00EF5256" w:rsidRDefault="00677A68" w:rsidP="00D41468">
      <w:pPr>
        <w:pStyle w:val="ComputerScreen"/>
      </w:pPr>
      <w:r w:rsidRPr="00EF5256">
        <w:t>CPRSPATIENT,THREE</w:t>
      </w:r>
      <w:r w:rsidR="004A5973" w:rsidRPr="00EF5256">
        <w:t xml:space="preserve">             </w:t>
      </w:r>
      <w:r w:rsidRPr="00EF5256">
        <w:t>666</w:t>
      </w:r>
      <w:r w:rsidR="004A5973" w:rsidRPr="00EF5256">
        <w:t>-12-3456   2B              MAR 3,1960 (40)   &lt;AD&gt;</w:t>
      </w:r>
    </w:p>
    <w:p w14:paraId="671D743A" w14:textId="77777777" w:rsidR="004A5973" w:rsidRPr="00EF5256" w:rsidRDefault="004A5973" w:rsidP="00D41468">
      <w:pPr>
        <w:pStyle w:val="ComputerScreen"/>
      </w:pPr>
      <w:r w:rsidRPr="00EF5256">
        <w:t xml:space="preserve">                                                                 Wt.(lb): 184</w:t>
      </w:r>
    </w:p>
    <w:p w14:paraId="7000BFFE" w14:textId="77777777" w:rsidR="004A5973" w:rsidRPr="00EF5256" w:rsidRDefault="004A5973" w:rsidP="00D41468">
      <w:pPr>
        <w:pStyle w:val="ComputerScreen"/>
      </w:pPr>
      <w:r w:rsidRPr="00EF5256">
        <w:t xml:space="preserve">    Requested  St     No.   Consult/Procedure Request                             </w:t>
      </w:r>
    </w:p>
    <w:p w14:paraId="67D254D4" w14:textId="77777777" w:rsidR="004A5973" w:rsidRPr="00EF5256" w:rsidRDefault="004A5973" w:rsidP="00D41468">
      <w:pPr>
        <w:pStyle w:val="ComputerScreen"/>
      </w:pPr>
      <w:r w:rsidRPr="00EF5256">
        <w:t xml:space="preserve">1   09/14/98   c      1163  PULMONARY Cons                                      </w:t>
      </w:r>
    </w:p>
    <w:p w14:paraId="0B0D360A" w14:textId="77777777" w:rsidR="004A5973" w:rsidRPr="00EF5256" w:rsidRDefault="004A5973" w:rsidP="00D41468">
      <w:pPr>
        <w:pStyle w:val="ComputerScreen"/>
      </w:pPr>
      <w:r w:rsidRPr="00EF5256">
        <w:t xml:space="preserve">2   09/09/98   dc     1162  PULMONARY Cons                                      </w:t>
      </w:r>
    </w:p>
    <w:p w14:paraId="14DEDC20" w14:textId="77777777" w:rsidR="004A5973" w:rsidRPr="00EF5256" w:rsidRDefault="004A5973" w:rsidP="00D41468">
      <w:pPr>
        <w:pStyle w:val="ComputerScreen"/>
      </w:pPr>
      <w:r w:rsidRPr="00EF5256">
        <w:t xml:space="preserve">3   07/14/98   dc     1116  PULMONARY Cons                                      </w:t>
      </w:r>
    </w:p>
    <w:p w14:paraId="44AF7DD5" w14:textId="77777777" w:rsidR="004A5973" w:rsidRPr="00EF5256" w:rsidRDefault="004A5973" w:rsidP="00D41468">
      <w:pPr>
        <w:pStyle w:val="ComputerScreen"/>
      </w:pPr>
      <w:r w:rsidRPr="00EF5256">
        <w:t xml:space="preserve">4   07/14/98   c      1114 *CARDIOLOGY PULMONARY Cons                           </w:t>
      </w:r>
    </w:p>
    <w:p w14:paraId="1B7B35CA" w14:textId="77777777" w:rsidR="004A5973" w:rsidRPr="00EF5256" w:rsidRDefault="004A5973" w:rsidP="00D41468">
      <w:pPr>
        <w:pStyle w:val="ComputerScreen"/>
      </w:pPr>
    </w:p>
    <w:p w14:paraId="60CB3EF4" w14:textId="77777777" w:rsidR="004A5973" w:rsidRPr="00EF5256" w:rsidRDefault="004A5973" w:rsidP="00D41468">
      <w:pPr>
        <w:pStyle w:val="ComputerScreen"/>
      </w:pPr>
    </w:p>
    <w:p w14:paraId="703AF5CC" w14:textId="77777777" w:rsidR="004A5973" w:rsidRPr="00EF5256" w:rsidRDefault="004A5973" w:rsidP="00D41468">
      <w:pPr>
        <w:pStyle w:val="ComputerScreen"/>
      </w:pPr>
    </w:p>
    <w:p w14:paraId="20F4872D" w14:textId="77777777" w:rsidR="004A5973" w:rsidRPr="00EF5256" w:rsidRDefault="004A5973" w:rsidP="00D41468">
      <w:pPr>
        <w:pStyle w:val="ComputerScreen"/>
      </w:pPr>
    </w:p>
    <w:p w14:paraId="5FF28AC2" w14:textId="77777777" w:rsidR="004A5973" w:rsidRPr="00EF5256" w:rsidRDefault="004A5973" w:rsidP="00D41468">
      <w:pPr>
        <w:pStyle w:val="ComputerScreen"/>
      </w:pPr>
    </w:p>
    <w:p w14:paraId="76C22444" w14:textId="77777777" w:rsidR="004A5973" w:rsidRPr="00EF5256" w:rsidRDefault="004A5973" w:rsidP="00D41468">
      <w:pPr>
        <w:pStyle w:val="ComputerScreen"/>
      </w:pPr>
    </w:p>
    <w:p w14:paraId="10F64535" w14:textId="77777777" w:rsidR="004A5973" w:rsidRPr="00EF5256" w:rsidRDefault="004A5973" w:rsidP="00D41468">
      <w:pPr>
        <w:pStyle w:val="ComputerScreen"/>
      </w:pPr>
    </w:p>
    <w:p w14:paraId="52C9C983" w14:textId="77777777" w:rsidR="004A5973" w:rsidRPr="00EF5256" w:rsidRDefault="004A5973" w:rsidP="00D41468">
      <w:pPr>
        <w:pStyle w:val="CScreenReversed"/>
      </w:pPr>
      <w:r w:rsidRPr="00EF5256">
        <w:t xml:space="preserve">          Enter ?? for more actions                                             </w:t>
      </w:r>
    </w:p>
    <w:p w14:paraId="22447677" w14:textId="77777777" w:rsidR="004A5973" w:rsidRPr="00EF5256" w:rsidRDefault="004A5973" w:rsidP="00D41468">
      <w:pPr>
        <w:pStyle w:val="ComputerScreen"/>
      </w:pPr>
      <w:r w:rsidRPr="00EF5256">
        <w:t>SP Select Patient   FR Forward          CT Complete/Update  RT Results Display</w:t>
      </w:r>
    </w:p>
    <w:p w14:paraId="37817ED5" w14:textId="77777777" w:rsidR="004A5973" w:rsidRPr="00EF5256" w:rsidRDefault="004A5973" w:rsidP="00D41468">
      <w:pPr>
        <w:pStyle w:val="ComputerScreen"/>
      </w:pPr>
      <w:r w:rsidRPr="00EF5256">
        <w:t>CV Change View ...  CX Cancel (Deny)    MA Make Addendum    PF Print Form 513</w:t>
      </w:r>
    </w:p>
    <w:p w14:paraId="7DEB95C8" w14:textId="77777777" w:rsidR="004A5973" w:rsidRPr="00EF5256" w:rsidRDefault="004A5973" w:rsidP="00D41468">
      <w:pPr>
        <w:pStyle w:val="ComputerScreen"/>
      </w:pPr>
      <w:r w:rsidRPr="00EF5256">
        <w:t>RC Receive          DC Discontinue      SF Sig Findings     RM Remove Med Rslt</w:t>
      </w:r>
    </w:p>
    <w:p w14:paraId="51DE02C8" w14:textId="77777777" w:rsidR="004A5973" w:rsidRPr="00EF5256" w:rsidRDefault="004A5973" w:rsidP="00D41468">
      <w:pPr>
        <w:pStyle w:val="ComputerScreen"/>
      </w:pPr>
      <w:r w:rsidRPr="00EF5256">
        <w:t>SC Schedule         CM Add Comment      DD Detailed Display ER Edit/Resubmit</w:t>
      </w:r>
    </w:p>
    <w:p w14:paraId="4D1D8680" w14:textId="77777777" w:rsidR="004A5973" w:rsidRPr="00EF5256" w:rsidRDefault="004A5973" w:rsidP="00D41468">
      <w:pPr>
        <w:pStyle w:val="ComputerScreen"/>
      </w:pPr>
      <w:r w:rsidRPr="00EF5256">
        <w:t>Select:  Quit//</w:t>
      </w:r>
    </w:p>
    <w:p w14:paraId="00BDC029" w14:textId="77777777" w:rsidR="004A5973" w:rsidRPr="00EF5256" w:rsidRDefault="004A5973" w:rsidP="00D41468">
      <w:pPr>
        <w:pStyle w:val="ListMember"/>
      </w:pPr>
    </w:p>
    <w:p w14:paraId="0A818857" w14:textId="77777777" w:rsidR="004A5973" w:rsidRPr="00EF5256" w:rsidRDefault="004A5973" w:rsidP="00D41468">
      <w:pPr>
        <w:pStyle w:val="Heading3"/>
      </w:pPr>
      <w:bookmarkStart w:id="423" w:name="_Toc401592272"/>
      <w:bookmarkStart w:id="424" w:name="_Toc402366909"/>
      <w:bookmarkStart w:id="425" w:name="_Toc421668554"/>
      <w:bookmarkStart w:id="426" w:name="_Toc421693981"/>
      <w:r w:rsidRPr="00EF5256">
        <w:br w:type="page"/>
      </w:r>
      <w:bookmarkStart w:id="427" w:name="_Toc421668555"/>
      <w:bookmarkStart w:id="428" w:name="_Toc421693982"/>
      <w:bookmarkStart w:id="429" w:name="_Toc401592273"/>
      <w:bookmarkStart w:id="430" w:name="_Toc402366910"/>
      <w:bookmarkStart w:id="431" w:name="_Toc6930188"/>
      <w:bookmarkEnd w:id="423"/>
      <w:bookmarkEnd w:id="424"/>
      <w:bookmarkEnd w:id="425"/>
      <w:bookmarkEnd w:id="426"/>
      <w:r w:rsidRPr="00EF5256">
        <w:lastRenderedPageBreak/>
        <w:t>Significant Findings (SF)</w:t>
      </w:r>
      <w:r w:rsidRPr="00EF5256">
        <w:fldChar w:fldCharType="begin"/>
      </w:r>
      <w:r w:rsidRPr="00EF5256">
        <w:instrText xml:space="preserve"> XE "Significant Findings (SF)" </w:instrText>
      </w:r>
      <w:r w:rsidRPr="00EF5256">
        <w:fldChar w:fldCharType="end"/>
      </w:r>
      <w:r w:rsidRPr="00EF5256">
        <w:fldChar w:fldCharType="begin"/>
      </w:r>
      <w:r w:rsidRPr="00EF5256">
        <w:instrText xml:space="preserve"> XE "Actions:Significant Findings (SF)" </w:instrText>
      </w:r>
      <w:r w:rsidRPr="00EF5256">
        <w:fldChar w:fldCharType="end"/>
      </w:r>
      <w:r w:rsidRPr="00EF5256">
        <w:t xml:space="preserve"> Action</w:t>
      </w:r>
      <w:bookmarkEnd w:id="427"/>
      <w:bookmarkEnd w:id="428"/>
      <w:bookmarkEnd w:id="431"/>
    </w:p>
    <w:p w14:paraId="265821DD" w14:textId="77777777" w:rsidR="001A43C5" w:rsidRPr="00EF5256" w:rsidRDefault="001A43C5" w:rsidP="00D41468"/>
    <w:p w14:paraId="1E17D95E" w14:textId="77777777" w:rsidR="004A5973" w:rsidRPr="00EF5256" w:rsidRDefault="004A5973" w:rsidP="00D41468">
      <w:r w:rsidRPr="00EF5256">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rsidRPr="00EF5256">
        <w:fldChar w:fldCharType="begin"/>
      </w:r>
      <w:r w:rsidRPr="00EF5256">
        <w:instrText xml:space="preserve"> XE "asterisk" </w:instrText>
      </w:r>
      <w:r w:rsidRPr="00EF5256">
        <w:fldChar w:fldCharType="end"/>
      </w:r>
      <w:r w:rsidRPr="00EF5256">
        <w:t xml:space="preserve"> is placed next to the consults that have a Significant Findings value of Y.</w:t>
      </w:r>
    </w:p>
    <w:p w14:paraId="13FA9E37" w14:textId="77777777" w:rsidR="001A43C5" w:rsidRPr="00EF5256" w:rsidRDefault="001A43C5" w:rsidP="00D41468"/>
    <w:p w14:paraId="10946283" w14:textId="77777777" w:rsidR="004A5973" w:rsidRPr="00EF5256" w:rsidRDefault="004A5973" w:rsidP="00D41468">
      <w:r w:rsidRPr="00EF5256">
        <w:t>In this example we add a significant finding to an already completed consult:</w:t>
      </w:r>
    </w:p>
    <w:p w14:paraId="2793F21A" w14:textId="77777777" w:rsidR="004A5973" w:rsidRPr="00EF5256" w:rsidRDefault="004A5973" w:rsidP="00D41468">
      <w:pPr>
        <w:pStyle w:val="BlankLine"/>
      </w:pPr>
    </w:p>
    <w:p w14:paraId="71BB9B9B" w14:textId="77777777" w:rsidR="004A5973" w:rsidRPr="00EF5256" w:rsidRDefault="004A5973" w:rsidP="00D41468">
      <w:pPr>
        <w:pStyle w:val="ComputerScreen"/>
      </w:pPr>
      <w:r w:rsidRPr="00EF5256">
        <w:t>CONSULT TRACKING              May 01, 1998 14:51:35        Page:    1 of    2</w:t>
      </w:r>
    </w:p>
    <w:p w14:paraId="454D8ECB" w14:textId="77777777" w:rsidR="00677A68" w:rsidRPr="00EF5256" w:rsidRDefault="00677A68" w:rsidP="00D41468">
      <w:pPr>
        <w:pStyle w:val="ComputerScreen"/>
      </w:pPr>
      <w:r w:rsidRPr="00EF5256">
        <w:t>CPRSPATIENT,THREE             666-12-3456   2B              MAR 3,1960 (40)   &lt;AD&gt;</w:t>
      </w:r>
    </w:p>
    <w:p w14:paraId="4B6BDF2E" w14:textId="77777777" w:rsidR="004A5973" w:rsidRPr="00EF5256" w:rsidRDefault="004A5973" w:rsidP="00D41468">
      <w:pPr>
        <w:pStyle w:val="ComputerScreen"/>
      </w:pPr>
      <w:r w:rsidRPr="00EF5256">
        <w:t xml:space="preserve">                                                                 Wt.(lb): 184</w:t>
      </w:r>
    </w:p>
    <w:p w14:paraId="045DD4F6" w14:textId="77777777" w:rsidR="004A5973" w:rsidRPr="00EF5256" w:rsidRDefault="004A5973" w:rsidP="00D41468">
      <w:pPr>
        <w:pStyle w:val="ComputerScreen"/>
      </w:pPr>
      <w:r w:rsidRPr="00EF5256">
        <w:t xml:space="preserve">    Requested  St     No.   Consult/Procedure Request                           </w:t>
      </w:r>
    </w:p>
    <w:p w14:paraId="1EBF8E67" w14:textId="77777777" w:rsidR="004A5973" w:rsidRPr="00EF5256" w:rsidRDefault="004A5973" w:rsidP="00D41468">
      <w:pPr>
        <w:pStyle w:val="ComputerScreen"/>
      </w:pPr>
      <w:r w:rsidRPr="00EF5256">
        <w:t xml:space="preserve">1   09/21/00   p      1764  Electrocardiogram CARDIOLOGY Proc                   </w:t>
      </w:r>
    </w:p>
    <w:p w14:paraId="35C6BF43" w14:textId="77777777" w:rsidR="004A5973" w:rsidRPr="00EF5256" w:rsidRDefault="004A5973" w:rsidP="00D41468">
      <w:pPr>
        <w:pStyle w:val="ComputerScreen"/>
      </w:pPr>
      <w:r w:rsidRPr="00EF5256">
        <w:t xml:space="preserve">2   04/25/00   c      1713  CARDIOLOGY Cons                                     </w:t>
      </w:r>
    </w:p>
    <w:p w14:paraId="24A44FDF" w14:textId="77777777" w:rsidR="004A5973" w:rsidRPr="00EF5256" w:rsidRDefault="004A5973" w:rsidP="00D41468">
      <w:pPr>
        <w:pStyle w:val="ComputerScreen"/>
      </w:pPr>
      <w:r w:rsidRPr="00EF5256">
        <w:t xml:space="preserve">3   01/26/00   c      1665  CARDIOLOGY Cons                                     </w:t>
      </w:r>
    </w:p>
    <w:p w14:paraId="4E98F261" w14:textId="77777777" w:rsidR="004A5973" w:rsidRPr="00EF5256" w:rsidRDefault="004A5973" w:rsidP="00D41468">
      <w:pPr>
        <w:pStyle w:val="ComputerScreen"/>
      </w:pPr>
      <w:r w:rsidRPr="00EF5256">
        <w:t xml:space="preserve">4   06/02/99   c      1483  VENTRICAL LEAD IMPLANT CARDIOLOGY Proc              </w:t>
      </w:r>
    </w:p>
    <w:p w14:paraId="5C97614E" w14:textId="77777777" w:rsidR="004A5973" w:rsidRPr="00EF5256" w:rsidRDefault="004A5973" w:rsidP="00D41468">
      <w:pPr>
        <w:pStyle w:val="ComputerScreen"/>
      </w:pPr>
      <w:r w:rsidRPr="00EF5256">
        <w:t xml:space="preserve">5   04/29/99   c      1455  CARDIOLOGY (oex) CARDIOLOGY Cons                    </w:t>
      </w:r>
    </w:p>
    <w:p w14:paraId="367CE705" w14:textId="77777777" w:rsidR="004A5973" w:rsidRPr="00EF5256" w:rsidRDefault="004A5973" w:rsidP="00D41468">
      <w:pPr>
        <w:pStyle w:val="ComputerScreen"/>
      </w:pPr>
      <w:r w:rsidRPr="00EF5256">
        <w:t xml:space="preserve">6   02/18/99   x      1395  CARDIOLOGY Cons                                     </w:t>
      </w:r>
    </w:p>
    <w:p w14:paraId="70B7840E" w14:textId="77777777" w:rsidR="004A5973" w:rsidRPr="00EF5256" w:rsidRDefault="004A5973" w:rsidP="00D41468">
      <w:pPr>
        <w:pStyle w:val="ComputerScreen"/>
      </w:pPr>
      <w:r w:rsidRPr="00EF5256">
        <w:t xml:space="preserve">7   01/05/99   c      1310 *GASTROENTEROLOGY CARDIOLOGY Cons                    </w:t>
      </w:r>
    </w:p>
    <w:p w14:paraId="4B51F3BD" w14:textId="77777777" w:rsidR="004A5973" w:rsidRPr="00EF5256" w:rsidRDefault="004A5973" w:rsidP="00D41468">
      <w:pPr>
        <w:pStyle w:val="ComputerScreen"/>
      </w:pPr>
      <w:r w:rsidRPr="00EF5256">
        <w:t xml:space="preserve">8   01/04/99   c      1287  CARDIOLOGY Cons                                     </w:t>
      </w:r>
    </w:p>
    <w:p w14:paraId="22006DCF" w14:textId="77777777" w:rsidR="004A5973" w:rsidRPr="00EF5256" w:rsidRDefault="004A5973" w:rsidP="00D41468">
      <w:pPr>
        <w:pStyle w:val="ComputerScreen"/>
      </w:pPr>
      <w:r w:rsidRPr="00EF5256">
        <w:t xml:space="preserve">9   12/18/98   c      1249  CARDIOLOGY Cons                                     </w:t>
      </w:r>
    </w:p>
    <w:p w14:paraId="05815101" w14:textId="77777777" w:rsidR="004A5973" w:rsidRPr="00EF5256" w:rsidRDefault="004A5973" w:rsidP="00D41468">
      <w:pPr>
        <w:pStyle w:val="ComputerScreen"/>
      </w:pPr>
      <w:r w:rsidRPr="00EF5256">
        <w:t xml:space="preserve">10  10/09/98   c      1184  CARDIOLOGY Cons                                     </w:t>
      </w:r>
    </w:p>
    <w:p w14:paraId="4D0D4CAF" w14:textId="77777777" w:rsidR="004A5973" w:rsidRPr="00EF5256" w:rsidRDefault="004A5973" w:rsidP="00D41468">
      <w:pPr>
        <w:pStyle w:val="ComputerScreen"/>
      </w:pPr>
      <w:r w:rsidRPr="00EF5256">
        <w:t xml:space="preserve">11  08/24/98   dc     1144  CARDIOLOGY Cons                                     </w:t>
      </w:r>
    </w:p>
    <w:p w14:paraId="1243ADB1" w14:textId="77777777" w:rsidR="004A5973" w:rsidRPr="00EF5256" w:rsidRDefault="004A5973" w:rsidP="00D41468">
      <w:pPr>
        <w:pStyle w:val="ComputerScreen"/>
      </w:pPr>
      <w:r w:rsidRPr="00EF5256">
        <w:t xml:space="preserve">12  07/13/98   c      1113 *CARDIOLOGY Cons                                     </w:t>
      </w:r>
    </w:p>
    <w:p w14:paraId="496B2A27" w14:textId="77777777" w:rsidR="004A5973" w:rsidRPr="00EF5256" w:rsidRDefault="004A5973" w:rsidP="00D41468">
      <w:pPr>
        <w:pStyle w:val="CScreenReversed"/>
      </w:pPr>
      <w:r w:rsidRPr="00EF5256">
        <w:t xml:space="preserve">+         Enter ?? for more actions                                             </w:t>
      </w:r>
    </w:p>
    <w:p w14:paraId="2F3D059E" w14:textId="77777777" w:rsidR="004A5973" w:rsidRPr="00EF5256" w:rsidRDefault="004A5973" w:rsidP="00D41468">
      <w:pPr>
        <w:pStyle w:val="ComputerScreen"/>
      </w:pPr>
      <w:r w:rsidRPr="00EF5256">
        <w:t>SP Select Patient   FR Forward          CT Complete/Update  RT Results Display</w:t>
      </w:r>
    </w:p>
    <w:p w14:paraId="530D4402" w14:textId="77777777" w:rsidR="004A5973" w:rsidRPr="00EF5256" w:rsidRDefault="004A5973" w:rsidP="00D41468">
      <w:pPr>
        <w:pStyle w:val="ComputerScreen"/>
      </w:pPr>
      <w:r w:rsidRPr="00EF5256">
        <w:t>CV Change View ...  CX Cancel (Deny)    MA Make Addendum    PF Print Form 513</w:t>
      </w:r>
    </w:p>
    <w:p w14:paraId="3EF6D0C0" w14:textId="77777777" w:rsidR="004A5973" w:rsidRPr="00EF5256" w:rsidRDefault="004A5973" w:rsidP="00D41468">
      <w:pPr>
        <w:pStyle w:val="ComputerScreen"/>
      </w:pPr>
      <w:r w:rsidRPr="00EF5256">
        <w:t>RC Receive          DC Discontinue      SF Sig Findings     RM Remove Med Rslt</w:t>
      </w:r>
    </w:p>
    <w:p w14:paraId="1DB32F4B" w14:textId="77777777" w:rsidR="004A5973" w:rsidRPr="00EF5256" w:rsidRDefault="004A5973" w:rsidP="00D41468">
      <w:pPr>
        <w:pStyle w:val="ComputerScreen"/>
      </w:pPr>
      <w:r w:rsidRPr="00EF5256">
        <w:t>SC Schedule         CM Add Comment      DD Detailed Display ER Edit/Resubmit</w:t>
      </w:r>
    </w:p>
    <w:p w14:paraId="7E2A060B" w14:textId="77777777" w:rsidR="004A5973" w:rsidRPr="00EF5256" w:rsidRDefault="004A5973" w:rsidP="00D41468">
      <w:pPr>
        <w:pStyle w:val="ComputerScreen"/>
      </w:pPr>
      <w:r w:rsidRPr="00EF5256">
        <w:t xml:space="preserve">Select: Next Screen// </w:t>
      </w:r>
      <w:r w:rsidRPr="00EF5256">
        <w:rPr>
          <w:b/>
        </w:rPr>
        <w:t>SF</w:t>
      </w:r>
      <w:r w:rsidRPr="00EF5256">
        <w:t xml:space="preserve">   Sig Findings  </w:t>
      </w:r>
    </w:p>
    <w:p w14:paraId="2D36BDDF" w14:textId="77777777" w:rsidR="004A5973" w:rsidRPr="00EF5256" w:rsidRDefault="004A5973" w:rsidP="00D41468">
      <w:pPr>
        <w:pStyle w:val="BlankLine"/>
      </w:pPr>
    </w:p>
    <w:p w14:paraId="281EE0D1" w14:textId="77777777" w:rsidR="004A5973" w:rsidRPr="00EF5256" w:rsidRDefault="004A5973" w:rsidP="00D41468">
      <w:pPr>
        <w:pStyle w:val="ComputerScreen"/>
      </w:pPr>
      <w:r w:rsidRPr="00EF5256">
        <w:t xml:space="preserve">CHOOSE No. 1-17: </w:t>
      </w:r>
      <w:r w:rsidRPr="00EF5256">
        <w:rPr>
          <w:b/>
        </w:rPr>
        <w:t>1</w:t>
      </w:r>
    </w:p>
    <w:p w14:paraId="43A36C5F" w14:textId="77777777" w:rsidR="004A5973" w:rsidRPr="00EF5256" w:rsidRDefault="004A5973" w:rsidP="00D41468">
      <w:pPr>
        <w:pStyle w:val="ComputerScreen"/>
      </w:pPr>
    </w:p>
    <w:p w14:paraId="6F81460F" w14:textId="77777777" w:rsidR="004A5973" w:rsidRPr="00EF5256" w:rsidRDefault="004A5973" w:rsidP="00D41468">
      <w:pPr>
        <w:pStyle w:val="ComputerScreen"/>
      </w:pPr>
      <w:r w:rsidRPr="00EF5256">
        <w:t>Current Significant Findings = not entered yet</w:t>
      </w:r>
    </w:p>
    <w:p w14:paraId="4D69AD93" w14:textId="77777777" w:rsidR="004A5973" w:rsidRPr="00EF5256" w:rsidRDefault="004A5973" w:rsidP="00D41468">
      <w:pPr>
        <w:pStyle w:val="ComputerScreen"/>
      </w:pPr>
    </w:p>
    <w:p w14:paraId="6A34D19E" w14:textId="77777777" w:rsidR="004A5973" w:rsidRPr="00EF5256" w:rsidRDefault="004A5973" w:rsidP="00D41468">
      <w:pPr>
        <w:pStyle w:val="ComputerScreen"/>
      </w:pPr>
      <w:r w:rsidRPr="00EF5256">
        <w:t>Are there significant findings? (Y/N/U): unknown// yes</w:t>
      </w:r>
    </w:p>
    <w:p w14:paraId="075A85D9" w14:textId="77777777" w:rsidR="004A5973" w:rsidRPr="00EF5256" w:rsidRDefault="004A5973" w:rsidP="00D41468">
      <w:pPr>
        <w:pStyle w:val="ComputerScreen"/>
      </w:pPr>
      <w:r w:rsidRPr="00EF5256">
        <w:t>Enter COMMENT:</w:t>
      </w:r>
    </w:p>
    <w:p w14:paraId="36CD9B71" w14:textId="77777777" w:rsidR="004A5973" w:rsidRPr="00EF5256" w:rsidRDefault="004A5973" w:rsidP="00D41468">
      <w:pPr>
        <w:pStyle w:val="ComputerScreen"/>
      </w:pPr>
      <w:r w:rsidRPr="00EF5256">
        <w:t xml:space="preserve">  1&gt;Pt experiencing 60% loss of breathing efficiency.</w:t>
      </w:r>
    </w:p>
    <w:p w14:paraId="08D10E14" w14:textId="77777777" w:rsidR="004A5973" w:rsidRPr="00EF5256" w:rsidRDefault="004A5973" w:rsidP="00D41468">
      <w:pPr>
        <w:pStyle w:val="ComputerScreen"/>
      </w:pPr>
      <w:r w:rsidRPr="00EF5256">
        <w:t xml:space="preserve">  2&gt;</w:t>
      </w:r>
    </w:p>
    <w:p w14:paraId="5715C871" w14:textId="77777777" w:rsidR="004A5973" w:rsidRPr="00EF5256" w:rsidRDefault="004A5973" w:rsidP="00D41468">
      <w:pPr>
        <w:pStyle w:val="ComputerScreen"/>
      </w:pPr>
      <w:r w:rsidRPr="00EF5256">
        <w:t xml:space="preserve">EDIT Option: </w:t>
      </w:r>
    </w:p>
    <w:p w14:paraId="79B77336" w14:textId="77777777" w:rsidR="004A5973" w:rsidRPr="00EF5256" w:rsidRDefault="004A5973" w:rsidP="00D41468">
      <w:pPr>
        <w:pStyle w:val="ComputerScreen"/>
      </w:pPr>
      <w:r w:rsidRPr="00EF5256">
        <w:t xml:space="preserve">Alert will be sent to Requesting Provider: </w:t>
      </w:r>
      <w:r w:rsidR="00677A68" w:rsidRPr="00EF5256">
        <w:t>CPRSPROVIDER,TWO</w:t>
      </w:r>
    </w:p>
    <w:p w14:paraId="0DCBC87F" w14:textId="77777777" w:rsidR="004A5973" w:rsidRPr="00EF5256" w:rsidRDefault="004A5973" w:rsidP="00D41468">
      <w:pPr>
        <w:pStyle w:val="ComputerScreen"/>
      </w:pPr>
      <w:r w:rsidRPr="00EF5256">
        <w:t xml:space="preserve">Send Alert to: </w:t>
      </w:r>
      <w:r w:rsidR="006E192A" w:rsidRPr="00EF5256">
        <w:t>CPRSPROVIDER,TWO</w:t>
      </w:r>
      <w:r w:rsidRPr="00EF5256">
        <w:t xml:space="preserve"> added to the list.</w:t>
      </w:r>
    </w:p>
    <w:p w14:paraId="5DD75693" w14:textId="77777777" w:rsidR="004A5973" w:rsidRPr="00EF5256" w:rsidRDefault="004A5973" w:rsidP="00D41468">
      <w:pPr>
        <w:pStyle w:val="ComputerScreen"/>
      </w:pPr>
      <w:r w:rsidRPr="00EF5256">
        <w:t xml:space="preserve">And Send Alert to: </w:t>
      </w:r>
      <w:r w:rsidR="00677A68" w:rsidRPr="00EF5256">
        <w:t>CPRSPROVDER,THREE</w:t>
      </w:r>
      <w:r w:rsidRPr="00EF5256">
        <w:t xml:space="preserve"> already in the list.</w:t>
      </w:r>
    </w:p>
    <w:p w14:paraId="29212636" w14:textId="77777777" w:rsidR="004A5973" w:rsidRPr="00EF5256" w:rsidRDefault="004A5973" w:rsidP="00D41468">
      <w:pPr>
        <w:pStyle w:val="ComputerScreen"/>
      </w:pPr>
      <w:r w:rsidRPr="00EF5256">
        <w:t xml:space="preserve">And Send Alert to: </w:t>
      </w:r>
    </w:p>
    <w:p w14:paraId="77C3B32A" w14:textId="77777777" w:rsidR="004A5973" w:rsidRPr="00EF5256" w:rsidRDefault="004A5973" w:rsidP="00D41468">
      <w:pPr>
        <w:pStyle w:val="ComputerScreen"/>
      </w:pPr>
      <w:r w:rsidRPr="00EF5256">
        <w:t>Processing Alerts...</w:t>
      </w:r>
    </w:p>
    <w:p w14:paraId="29BD5263" w14:textId="77777777" w:rsidR="004A5973" w:rsidRPr="00EF5256" w:rsidRDefault="004A5973" w:rsidP="00D41468">
      <w:pPr>
        <w:pStyle w:val="BlankLine"/>
      </w:pPr>
      <w:r w:rsidRPr="00EF5256">
        <w:t xml:space="preserve"> (Continued on the next page.)</w:t>
      </w:r>
    </w:p>
    <w:p w14:paraId="5F0E6AD1" w14:textId="77777777" w:rsidR="004A5973" w:rsidRPr="00EF5256" w:rsidRDefault="004A5973" w:rsidP="00D41468">
      <w:pPr>
        <w:pStyle w:val="BlankLine"/>
      </w:pPr>
      <w:r w:rsidRPr="00EF5256">
        <w:br w:type="page"/>
      </w:r>
    </w:p>
    <w:p w14:paraId="4724BF5F" w14:textId="77777777" w:rsidR="004A5973" w:rsidRPr="00EF5256" w:rsidRDefault="004A5973" w:rsidP="00D41468">
      <w:pPr>
        <w:pStyle w:val="ComputerScreen"/>
      </w:pPr>
      <w:r w:rsidRPr="00EF5256">
        <w:lastRenderedPageBreak/>
        <w:t>CONSULT TRACKING              May 01, 1998 14:52:28        Page:    1 of    2</w:t>
      </w:r>
    </w:p>
    <w:p w14:paraId="67CE8B7B" w14:textId="77777777" w:rsidR="00677A68" w:rsidRPr="00EF5256" w:rsidRDefault="00677A68" w:rsidP="00D41468">
      <w:pPr>
        <w:pStyle w:val="ComputerScreen"/>
      </w:pPr>
      <w:r w:rsidRPr="00EF5256">
        <w:t>CPRSPATIENT,THREE             666-12-3456   2B              MAR 3,1960 (40)   &lt;AD&gt;</w:t>
      </w:r>
    </w:p>
    <w:p w14:paraId="79C9E411" w14:textId="77777777" w:rsidR="004A5973" w:rsidRPr="00EF5256" w:rsidRDefault="004A5973" w:rsidP="00D41468">
      <w:pPr>
        <w:pStyle w:val="ComputerScreen"/>
      </w:pPr>
      <w:r w:rsidRPr="00EF5256">
        <w:t xml:space="preserve">                                                                 Wt.(lb): 184</w:t>
      </w:r>
    </w:p>
    <w:p w14:paraId="513F6014" w14:textId="77777777" w:rsidR="004A5973" w:rsidRPr="00EF5256" w:rsidRDefault="004A5973" w:rsidP="00D41468">
      <w:pPr>
        <w:pStyle w:val="ComputerScreen"/>
      </w:pPr>
      <w:r w:rsidRPr="00EF5256">
        <w:t xml:space="preserve">    Requested  St     No.   Consult/Procedure Request                           </w:t>
      </w:r>
    </w:p>
    <w:p w14:paraId="0755BB82" w14:textId="77777777" w:rsidR="004A5973" w:rsidRPr="00EF5256" w:rsidRDefault="004A5973" w:rsidP="00D41468">
      <w:pPr>
        <w:pStyle w:val="ComputerScreen"/>
      </w:pPr>
      <w:r w:rsidRPr="00EF5256">
        <w:t xml:space="preserve">1   09/21/00   p      1764 *Electrocardiogram CARDIOLOGY Proc                   </w:t>
      </w:r>
    </w:p>
    <w:p w14:paraId="7F070E57" w14:textId="77777777" w:rsidR="004A5973" w:rsidRPr="00EF5256" w:rsidRDefault="004A5973" w:rsidP="00D41468">
      <w:pPr>
        <w:pStyle w:val="ComputerScreen"/>
      </w:pPr>
      <w:r w:rsidRPr="00EF5256">
        <w:t xml:space="preserve">2   04/25/00   c      1713  CARDIOLOGY Cons                                     </w:t>
      </w:r>
    </w:p>
    <w:p w14:paraId="4CBE0E93" w14:textId="77777777" w:rsidR="004A5973" w:rsidRPr="00EF5256" w:rsidRDefault="004A5973" w:rsidP="00D41468">
      <w:pPr>
        <w:pStyle w:val="ComputerScreen"/>
      </w:pPr>
      <w:r w:rsidRPr="00EF5256">
        <w:t xml:space="preserve">3   01/26/00   c      1665  CARDIOLOGY Cons                                     </w:t>
      </w:r>
    </w:p>
    <w:p w14:paraId="3241F7B1" w14:textId="77777777" w:rsidR="004A5973" w:rsidRPr="00EF5256" w:rsidRDefault="004A5973" w:rsidP="00D41468">
      <w:pPr>
        <w:pStyle w:val="ComputerScreen"/>
      </w:pPr>
      <w:r w:rsidRPr="00EF5256">
        <w:t xml:space="preserve">4   06/02/99   c      1483  VENTRICAL LEAD IMPLANT CARDIOLOGY Proc              </w:t>
      </w:r>
    </w:p>
    <w:p w14:paraId="27C8166C" w14:textId="77777777" w:rsidR="004A5973" w:rsidRPr="00EF5256" w:rsidRDefault="004A5973" w:rsidP="00D41468">
      <w:pPr>
        <w:pStyle w:val="ComputerScreen"/>
      </w:pPr>
      <w:r w:rsidRPr="00EF5256">
        <w:t xml:space="preserve">5   04/29/99   c      1455  CARDIOLOGY (oex) CARDIOLOGY Cons                    </w:t>
      </w:r>
    </w:p>
    <w:p w14:paraId="4210EDE6" w14:textId="77777777" w:rsidR="004A5973" w:rsidRPr="00EF5256" w:rsidRDefault="004A5973" w:rsidP="00D41468">
      <w:pPr>
        <w:pStyle w:val="ComputerScreen"/>
      </w:pPr>
      <w:r w:rsidRPr="00EF5256">
        <w:t xml:space="preserve">6   02/18/99   x      1395  CARDIOLOGY Cons                                     </w:t>
      </w:r>
    </w:p>
    <w:p w14:paraId="1E836108" w14:textId="77777777" w:rsidR="004A5973" w:rsidRPr="00EF5256" w:rsidRDefault="004A5973" w:rsidP="00D41468">
      <w:pPr>
        <w:pStyle w:val="ComputerScreen"/>
      </w:pPr>
      <w:r w:rsidRPr="00EF5256">
        <w:t xml:space="preserve">7   01/05/99   c      1310 *GASTROENTEROLOGY CARDIOLOGY Cons                    </w:t>
      </w:r>
    </w:p>
    <w:p w14:paraId="312E2688" w14:textId="77777777" w:rsidR="004A5973" w:rsidRPr="00EF5256" w:rsidRDefault="004A5973" w:rsidP="00D41468">
      <w:pPr>
        <w:pStyle w:val="ComputerScreen"/>
      </w:pPr>
      <w:r w:rsidRPr="00EF5256">
        <w:t xml:space="preserve">8   01/04/99   c      1287  CARDIOLOGY Cons                                     </w:t>
      </w:r>
    </w:p>
    <w:p w14:paraId="5288F2D7" w14:textId="77777777" w:rsidR="004A5973" w:rsidRPr="00EF5256" w:rsidRDefault="004A5973" w:rsidP="00D41468">
      <w:pPr>
        <w:pStyle w:val="ComputerScreen"/>
      </w:pPr>
      <w:r w:rsidRPr="00EF5256">
        <w:t xml:space="preserve">9   12/18/98   c      1249  CARDIOLOGY Cons                                     </w:t>
      </w:r>
    </w:p>
    <w:p w14:paraId="6AD90E3A" w14:textId="77777777" w:rsidR="004A5973" w:rsidRPr="00EF5256" w:rsidRDefault="004A5973" w:rsidP="00D41468">
      <w:pPr>
        <w:pStyle w:val="ComputerScreen"/>
      </w:pPr>
      <w:r w:rsidRPr="00EF5256">
        <w:t xml:space="preserve">10  10/09/98   c      1184  CARDIOLOGY Cons                                     </w:t>
      </w:r>
    </w:p>
    <w:p w14:paraId="2403A508" w14:textId="77777777" w:rsidR="004A5973" w:rsidRPr="00EF5256" w:rsidRDefault="004A5973" w:rsidP="00D41468">
      <w:pPr>
        <w:pStyle w:val="ComputerScreen"/>
      </w:pPr>
      <w:r w:rsidRPr="00EF5256">
        <w:t xml:space="preserve">11  08/24/98   dc     1144  CARDIOLOGY Cons                                     </w:t>
      </w:r>
    </w:p>
    <w:p w14:paraId="3ADEF55B" w14:textId="77777777" w:rsidR="004A5973" w:rsidRPr="00EF5256" w:rsidRDefault="004A5973" w:rsidP="00D41468">
      <w:pPr>
        <w:pStyle w:val="ComputerScreen"/>
      </w:pPr>
      <w:r w:rsidRPr="00EF5256">
        <w:t xml:space="preserve">12  07/13/98   c      1113 *CARDIOLOGY Cons                                     </w:t>
      </w:r>
    </w:p>
    <w:p w14:paraId="1677688C" w14:textId="77777777" w:rsidR="004A5973" w:rsidRPr="00EF5256" w:rsidRDefault="004A5973" w:rsidP="00D41468">
      <w:pPr>
        <w:pStyle w:val="CScreenReversed"/>
      </w:pPr>
      <w:r w:rsidRPr="00EF5256">
        <w:t xml:space="preserve">+         Enter ?? for more actions                                             </w:t>
      </w:r>
    </w:p>
    <w:p w14:paraId="7DF27715" w14:textId="77777777" w:rsidR="004A5973" w:rsidRPr="00EF5256" w:rsidRDefault="004A5973" w:rsidP="00D41468">
      <w:pPr>
        <w:pStyle w:val="ComputerScreen"/>
      </w:pPr>
      <w:r w:rsidRPr="00EF5256">
        <w:t>SP Select Patient   FR Forward          CT Complete/Update  RT Results Display</w:t>
      </w:r>
    </w:p>
    <w:p w14:paraId="59CF519F" w14:textId="77777777" w:rsidR="004A5973" w:rsidRPr="00EF5256" w:rsidRDefault="004A5973" w:rsidP="00D41468">
      <w:pPr>
        <w:pStyle w:val="ComputerScreen"/>
      </w:pPr>
      <w:r w:rsidRPr="00EF5256">
        <w:t>CV Change View ...  CX Cancel (Deny)    MA Make Addendum    PF Print Form 513</w:t>
      </w:r>
    </w:p>
    <w:p w14:paraId="017B174F" w14:textId="77777777" w:rsidR="004A5973" w:rsidRPr="00EF5256" w:rsidRDefault="004A5973" w:rsidP="00D41468">
      <w:pPr>
        <w:pStyle w:val="ComputerScreen"/>
      </w:pPr>
      <w:r w:rsidRPr="00EF5256">
        <w:t>RC Receive          DC Discontinue      SF Sig Findings     RM Remove Med Rslt</w:t>
      </w:r>
    </w:p>
    <w:p w14:paraId="6A39DD4E" w14:textId="77777777" w:rsidR="004A5973" w:rsidRPr="00EF5256" w:rsidRDefault="004A5973" w:rsidP="00D41468">
      <w:pPr>
        <w:pStyle w:val="ComputerScreen"/>
      </w:pPr>
      <w:r w:rsidRPr="00EF5256">
        <w:t>SC Schedule         CM Add Comment      DD Detailed Display ER Edit/Resubmit</w:t>
      </w:r>
    </w:p>
    <w:p w14:paraId="48EBEE9A" w14:textId="77777777" w:rsidR="004A5973" w:rsidRPr="00EF5256" w:rsidRDefault="004A5973" w:rsidP="00D41468">
      <w:pPr>
        <w:pStyle w:val="ComputerScreen"/>
      </w:pPr>
      <w:r w:rsidRPr="00EF5256">
        <w:t xml:space="preserve">Select: Next Screen// </w:t>
      </w:r>
    </w:p>
    <w:p w14:paraId="1E2D5327" w14:textId="77777777" w:rsidR="004A5973" w:rsidRPr="00EF5256" w:rsidRDefault="004A5973" w:rsidP="00D41468">
      <w:pPr>
        <w:pStyle w:val="ComputerScreen"/>
      </w:pPr>
    </w:p>
    <w:p w14:paraId="4BDBC467" w14:textId="77777777" w:rsidR="004A5973" w:rsidRPr="00EF5256" w:rsidRDefault="004A5973" w:rsidP="00D41468">
      <w:pPr>
        <w:pStyle w:val="ComputerScreen"/>
      </w:pPr>
    </w:p>
    <w:p w14:paraId="490A76F6" w14:textId="77777777" w:rsidR="004A5973" w:rsidRPr="00EF5256" w:rsidRDefault="004A5973" w:rsidP="00D41468">
      <w:pPr>
        <w:pStyle w:val="Heading2"/>
        <w:rPr>
          <w:u w:val="single"/>
        </w:rPr>
      </w:pPr>
      <w:r w:rsidRPr="00EF5256">
        <w:br w:type="page"/>
      </w:r>
      <w:bookmarkStart w:id="432" w:name="_Toc421668557"/>
      <w:bookmarkStart w:id="433" w:name="_Toc421693984"/>
      <w:bookmarkStart w:id="434" w:name="_Toc402366911"/>
      <w:bookmarkStart w:id="435" w:name="_Toc6930189"/>
      <w:bookmarkEnd w:id="429"/>
      <w:bookmarkEnd w:id="430"/>
      <w:r w:rsidRPr="00EF5256">
        <w:lastRenderedPageBreak/>
        <w:t>Notifications about Consults and Requests</w:t>
      </w:r>
      <w:bookmarkEnd w:id="432"/>
      <w:bookmarkEnd w:id="433"/>
      <w:bookmarkEnd w:id="435"/>
      <w:r w:rsidRPr="00EF5256">
        <w:fldChar w:fldCharType="begin"/>
      </w:r>
      <w:r w:rsidRPr="00EF5256">
        <w:instrText>xe "Notifications"</w:instrText>
      </w:r>
      <w:r w:rsidRPr="00EF5256">
        <w:fldChar w:fldCharType="end"/>
      </w:r>
      <w:bookmarkEnd w:id="434"/>
    </w:p>
    <w:p w14:paraId="3182A983" w14:textId="77777777" w:rsidR="00B458AA" w:rsidRPr="00EF5256" w:rsidRDefault="00B458AA" w:rsidP="00D41468">
      <w:pPr>
        <w:rPr>
          <w:snapToGrid w:val="0"/>
        </w:rPr>
      </w:pPr>
    </w:p>
    <w:p w14:paraId="7CADE0E0" w14:textId="77777777" w:rsidR="004A5973" w:rsidRPr="00EF5256" w:rsidRDefault="004A5973" w:rsidP="00D41468">
      <w:pPr>
        <w:rPr>
          <w:snapToGrid w:val="0"/>
        </w:rPr>
      </w:pPr>
      <w:r w:rsidRPr="00EF5256">
        <w:rPr>
          <w:snapToGrid w:val="0"/>
        </w:rPr>
        <w:t>During your session, you may notice:</w:t>
      </w:r>
    </w:p>
    <w:p w14:paraId="3598ECDC" w14:textId="77777777" w:rsidR="004A5973" w:rsidRPr="00EF5256" w:rsidRDefault="004A5973" w:rsidP="00D41468">
      <w:pPr>
        <w:pStyle w:val="BlankLine"/>
        <w:rPr>
          <w:snapToGrid w:val="0"/>
        </w:rPr>
      </w:pPr>
    </w:p>
    <w:p w14:paraId="46C37496" w14:textId="77777777" w:rsidR="004A5973" w:rsidRPr="00EF5256" w:rsidRDefault="004A5973" w:rsidP="00D41468">
      <w:pPr>
        <w:pStyle w:val="ComputerScreen"/>
        <w:rPr>
          <w:snapToGrid w:val="0"/>
        </w:rPr>
      </w:pPr>
      <w:r w:rsidRPr="00EF5256">
        <w:rPr>
          <w:snapToGrid w:val="0"/>
        </w:rPr>
        <w:t>You have PENDING ALERTS</w:t>
      </w:r>
    </w:p>
    <w:p w14:paraId="535C6EF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C19D6B8" w14:textId="77777777" w:rsidR="004A5973" w:rsidRPr="00EF5256" w:rsidRDefault="004A5973" w:rsidP="00D41468">
      <w:pPr>
        <w:pStyle w:val="ComputerScreen"/>
        <w:rPr>
          <w:snapToGrid w:val="0"/>
        </w:rPr>
      </w:pPr>
    </w:p>
    <w:p w14:paraId="264F1448" w14:textId="77777777" w:rsidR="004A5973" w:rsidRPr="00EF5256" w:rsidRDefault="004A5973" w:rsidP="00D41468">
      <w:pPr>
        <w:pStyle w:val="ComputerScreen"/>
        <w:rPr>
          <w:snapToGrid w:val="0"/>
        </w:rPr>
      </w:pPr>
      <w:r w:rsidRPr="00EF5256">
        <w:rPr>
          <w:snapToGrid w:val="0"/>
        </w:rPr>
        <w:t>Select Clinician Menu Option:</w:t>
      </w:r>
    </w:p>
    <w:p w14:paraId="42C9D3EA" w14:textId="77777777" w:rsidR="00B458AA" w:rsidRPr="00EF5256" w:rsidRDefault="00B458AA" w:rsidP="00D41468">
      <w:pPr>
        <w:rPr>
          <w:snapToGrid w:val="0"/>
        </w:rPr>
      </w:pPr>
    </w:p>
    <w:p w14:paraId="53D395F8" w14:textId="77777777" w:rsidR="004A5973" w:rsidRPr="00EF5256" w:rsidRDefault="004A5973" w:rsidP="00D41468">
      <w:pPr>
        <w:rPr>
          <w:snapToGrid w:val="0"/>
        </w:rPr>
      </w:pPr>
      <w:r w:rsidRPr="00EF5256">
        <w:rPr>
          <w:snapToGrid w:val="0"/>
        </w:rPr>
        <w:t>This appears on the screen before each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You may enter VA at any menu prompt in which this message appears to view patient information related to pending notifications.</w:t>
      </w:r>
    </w:p>
    <w:p w14:paraId="772D1C63" w14:textId="77777777" w:rsidR="004A5973" w:rsidRPr="00EF5256" w:rsidRDefault="004A5973" w:rsidP="00D41468">
      <w:pPr>
        <w:pStyle w:val="BlankLine"/>
        <w:rPr>
          <w:snapToGrid w:val="0"/>
        </w:rPr>
      </w:pPr>
    </w:p>
    <w:p w14:paraId="18A7053E" w14:textId="77777777" w:rsidR="004A5973" w:rsidRPr="00EF5256" w:rsidRDefault="004A5973" w:rsidP="00D41468">
      <w:pPr>
        <w:rPr>
          <w:snapToGrid w:val="0"/>
        </w:rPr>
      </w:pPr>
      <w:r w:rsidRPr="00EF5256">
        <w:rPr>
          <w:snapToGrid w:val="0"/>
        </w:rPr>
        <w:t>There are five notifications relating to consults:</w:t>
      </w:r>
    </w:p>
    <w:p w14:paraId="5A80D7FD" w14:textId="77777777" w:rsidR="004A5973" w:rsidRPr="00EF5256"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rsidRPr="00EF5256" w14:paraId="522B41FA" w14:textId="77777777">
        <w:tc>
          <w:tcPr>
            <w:tcW w:w="3600" w:type="dxa"/>
          </w:tcPr>
          <w:p w14:paraId="1BEAF528" w14:textId="77777777" w:rsidR="004A5973" w:rsidRPr="00EF5256" w:rsidRDefault="004A5973" w:rsidP="00D41468">
            <w:pPr>
              <w:pStyle w:val="TableHeading"/>
              <w:rPr>
                <w:snapToGrid w:val="0"/>
              </w:rPr>
            </w:pPr>
            <w:r w:rsidRPr="00EF5256">
              <w:rPr>
                <w:snapToGrid w:val="0"/>
              </w:rPr>
              <w:t>OE/RR Notifications</w:t>
            </w:r>
          </w:p>
        </w:tc>
        <w:tc>
          <w:tcPr>
            <w:tcW w:w="1800" w:type="dxa"/>
          </w:tcPr>
          <w:p w14:paraId="1FCBB6C1" w14:textId="77777777" w:rsidR="004A5973" w:rsidRPr="00EF5256" w:rsidRDefault="004A5973" w:rsidP="00D41468">
            <w:pPr>
              <w:pStyle w:val="TableHeading"/>
              <w:rPr>
                <w:snapToGrid w:val="0"/>
              </w:rPr>
            </w:pPr>
            <w:r w:rsidRPr="00EF5256">
              <w:rPr>
                <w:snapToGrid w:val="0"/>
              </w:rPr>
              <w:t>Notification Number</w:t>
            </w:r>
          </w:p>
        </w:tc>
        <w:tc>
          <w:tcPr>
            <w:tcW w:w="3420" w:type="dxa"/>
          </w:tcPr>
          <w:p w14:paraId="652EDEEE" w14:textId="77777777" w:rsidR="004A5973" w:rsidRPr="00EF5256" w:rsidRDefault="004A5973" w:rsidP="00D41468">
            <w:pPr>
              <w:pStyle w:val="TableHeading"/>
              <w:rPr>
                <w:snapToGrid w:val="0"/>
              </w:rPr>
            </w:pPr>
            <w:r w:rsidRPr="00EF5256">
              <w:rPr>
                <w:snapToGrid w:val="0"/>
              </w:rPr>
              <w:t>Recipients</w:t>
            </w:r>
          </w:p>
        </w:tc>
      </w:tr>
      <w:tr w:rsidR="004A5973" w:rsidRPr="00EF5256" w14:paraId="6A40AB29" w14:textId="77777777">
        <w:tc>
          <w:tcPr>
            <w:tcW w:w="3600" w:type="dxa"/>
          </w:tcPr>
          <w:p w14:paraId="608EF4C7" w14:textId="77777777" w:rsidR="004A5973" w:rsidRPr="00EF5256" w:rsidRDefault="004A5973" w:rsidP="00D41468">
            <w:pPr>
              <w:pStyle w:val="TableEntry"/>
              <w:rPr>
                <w:snapToGrid w:val="0"/>
              </w:rPr>
            </w:pPr>
            <w:r w:rsidRPr="00EF5256">
              <w:rPr>
                <w:snapToGrid w:val="0"/>
              </w:rPr>
              <w:t>New Service Consult/Request</w:t>
            </w:r>
          </w:p>
        </w:tc>
        <w:tc>
          <w:tcPr>
            <w:tcW w:w="1800" w:type="dxa"/>
          </w:tcPr>
          <w:p w14:paraId="675151C7" w14:textId="77777777" w:rsidR="004A5973" w:rsidRPr="00EF5256" w:rsidRDefault="004A5973" w:rsidP="00D41468">
            <w:pPr>
              <w:pStyle w:val="TableEntry"/>
              <w:rPr>
                <w:snapToGrid w:val="0"/>
              </w:rPr>
            </w:pPr>
            <w:r w:rsidRPr="00EF5256">
              <w:rPr>
                <w:snapToGrid w:val="0"/>
              </w:rPr>
              <w:t>27</w:t>
            </w:r>
          </w:p>
        </w:tc>
        <w:tc>
          <w:tcPr>
            <w:tcW w:w="3420" w:type="dxa"/>
          </w:tcPr>
          <w:p w14:paraId="35BB372E" w14:textId="77777777" w:rsidR="004A5973" w:rsidRPr="00EF5256" w:rsidRDefault="004A5973" w:rsidP="00D41468">
            <w:pPr>
              <w:pStyle w:val="TableEntry"/>
              <w:rPr>
                <w:snapToGrid w:val="0"/>
              </w:rPr>
            </w:pPr>
            <w:r w:rsidRPr="00EF5256">
              <w:rPr>
                <w:snapToGrid w:val="0"/>
              </w:rPr>
              <w:t>Service Users plus Attention</w:t>
            </w:r>
          </w:p>
        </w:tc>
      </w:tr>
      <w:tr w:rsidR="004A5973" w:rsidRPr="00EF5256" w14:paraId="2151FEF7" w14:textId="77777777">
        <w:tc>
          <w:tcPr>
            <w:tcW w:w="3600" w:type="dxa"/>
          </w:tcPr>
          <w:p w14:paraId="4DF340B9" w14:textId="77777777" w:rsidR="004A5973" w:rsidRPr="00EF5256" w:rsidRDefault="004A5973" w:rsidP="00D41468">
            <w:pPr>
              <w:pStyle w:val="TableEntry"/>
              <w:rPr>
                <w:snapToGrid w:val="0"/>
              </w:rPr>
            </w:pPr>
            <w:r w:rsidRPr="00EF5256">
              <w:rPr>
                <w:snapToGrid w:val="0"/>
              </w:rPr>
              <w:t>Consult/Request Resolution</w:t>
            </w:r>
          </w:p>
        </w:tc>
        <w:tc>
          <w:tcPr>
            <w:tcW w:w="1800" w:type="dxa"/>
          </w:tcPr>
          <w:p w14:paraId="0806EA94" w14:textId="77777777" w:rsidR="004A5973" w:rsidRPr="00EF5256" w:rsidRDefault="004A5973" w:rsidP="00D41468">
            <w:pPr>
              <w:pStyle w:val="TableEntry"/>
              <w:rPr>
                <w:snapToGrid w:val="0"/>
              </w:rPr>
            </w:pPr>
            <w:r w:rsidRPr="00EF5256">
              <w:rPr>
                <w:snapToGrid w:val="0"/>
              </w:rPr>
              <w:t>23</w:t>
            </w:r>
          </w:p>
        </w:tc>
        <w:tc>
          <w:tcPr>
            <w:tcW w:w="3420" w:type="dxa"/>
          </w:tcPr>
          <w:p w14:paraId="0C61DC6D" w14:textId="77777777" w:rsidR="004A5973" w:rsidRPr="00EF5256" w:rsidRDefault="004A5973" w:rsidP="00D41468">
            <w:pPr>
              <w:pStyle w:val="TableEntry"/>
              <w:rPr>
                <w:snapToGrid w:val="0"/>
              </w:rPr>
            </w:pPr>
            <w:r w:rsidRPr="00EF5256">
              <w:rPr>
                <w:snapToGrid w:val="0"/>
              </w:rPr>
              <w:t xml:space="preserve">Ordering Provider on Complete </w:t>
            </w:r>
          </w:p>
        </w:tc>
      </w:tr>
      <w:tr w:rsidR="004A5973" w:rsidRPr="00EF5256" w14:paraId="2CA714EB" w14:textId="77777777">
        <w:tc>
          <w:tcPr>
            <w:tcW w:w="3600" w:type="dxa"/>
          </w:tcPr>
          <w:p w14:paraId="61AF1A80" w14:textId="77777777" w:rsidR="004A5973" w:rsidRPr="00EF5256" w:rsidRDefault="004A5973" w:rsidP="00D41468">
            <w:pPr>
              <w:pStyle w:val="TableEntry"/>
              <w:rPr>
                <w:snapToGrid w:val="0"/>
              </w:rPr>
            </w:pPr>
            <w:r w:rsidRPr="00EF5256">
              <w:rPr>
                <w:snapToGrid w:val="0"/>
              </w:rPr>
              <w:t>Consult/Request Cancel/Hold</w:t>
            </w:r>
          </w:p>
        </w:tc>
        <w:tc>
          <w:tcPr>
            <w:tcW w:w="1800" w:type="dxa"/>
          </w:tcPr>
          <w:p w14:paraId="1598995D" w14:textId="77777777" w:rsidR="004A5973" w:rsidRPr="00EF5256" w:rsidRDefault="004A5973" w:rsidP="00D41468">
            <w:pPr>
              <w:pStyle w:val="TableEntry"/>
              <w:rPr>
                <w:snapToGrid w:val="0"/>
              </w:rPr>
            </w:pPr>
            <w:r w:rsidRPr="00EF5256">
              <w:rPr>
                <w:snapToGrid w:val="0"/>
              </w:rPr>
              <w:t>30</w:t>
            </w:r>
          </w:p>
        </w:tc>
        <w:tc>
          <w:tcPr>
            <w:tcW w:w="3420" w:type="dxa"/>
          </w:tcPr>
          <w:p w14:paraId="1A4037BD" w14:textId="77777777" w:rsidR="004A5973" w:rsidRPr="00EF5256" w:rsidRDefault="004A5973" w:rsidP="00D41468">
            <w:pPr>
              <w:pStyle w:val="TableEntry"/>
              <w:rPr>
                <w:snapToGrid w:val="0"/>
              </w:rPr>
            </w:pPr>
            <w:r w:rsidRPr="00EF5256">
              <w:rPr>
                <w:snapToGrid w:val="0"/>
              </w:rPr>
              <w:t>Ordering Provider and others as determined by who is taking the action.  The NO</w:t>
            </w:r>
            <w:r w:rsidR="00B458AA" w:rsidRPr="00EF5256">
              <w:rPr>
                <w:snapToGrid w:val="0"/>
              </w:rPr>
              <w:t>TIFY ON DC field in file 123.5 a</w:t>
            </w:r>
            <w:r w:rsidRPr="00EF5256">
              <w:rPr>
                <w:snapToGrid w:val="0"/>
              </w:rPr>
              <w:t xml:space="preserve">ffects who gets the alert on DC. </w:t>
            </w:r>
          </w:p>
        </w:tc>
      </w:tr>
      <w:tr w:rsidR="004A5973" w:rsidRPr="00EF5256" w14:paraId="19DF6AB1" w14:textId="77777777">
        <w:tc>
          <w:tcPr>
            <w:tcW w:w="3600" w:type="dxa"/>
          </w:tcPr>
          <w:p w14:paraId="20DA4B3F" w14:textId="77777777" w:rsidR="004A5973" w:rsidRPr="00EF5256" w:rsidRDefault="004A5973" w:rsidP="00D41468">
            <w:pPr>
              <w:pStyle w:val="TableEntry"/>
              <w:rPr>
                <w:snapToGrid w:val="0"/>
              </w:rPr>
            </w:pPr>
            <w:r w:rsidRPr="00EF5256">
              <w:rPr>
                <w:snapToGrid w:val="0"/>
              </w:rPr>
              <w:t>Consult/Request Update</w:t>
            </w:r>
          </w:p>
        </w:tc>
        <w:tc>
          <w:tcPr>
            <w:tcW w:w="1800" w:type="dxa"/>
          </w:tcPr>
          <w:p w14:paraId="71857B7D" w14:textId="77777777" w:rsidR="004A5973" w:rsidRPr="00EF5256" w:rsidRDefault="004A5973" w:rsidP="00D41468">
            <w:pPr>
              <w:pStyle w:val="TableEntry"/>
              <w:rPr>
                <w:snapToGrid w:val="0"/>
              </w:rPr>
            </w:pPr>
            <w:r w:rsidRPr="00EF5256">
              <w:rPr>
                <w:snapToGrid w:val="0"/>
              </w:rPr>
              <w:t>63</w:t>
            </w:r>
          </w:p>
        </w:tc>
        <w:tc>
          <w:tcPr>
            <w:tcW w:w="3420" w:type="dxa"/>
          </w:tcPr>
          <w:p w14:paraId="28DF4ED1" w14:textId="77777777" w:rsidR="004A5973" w:rsidRPr="00EF5256" w:rsidRDefault="004A5973" w:rsidP="00D41468">
            <w:pPr>
              <w:pStyle w:val="TableEntry"/>
              <w:rPr>
                <w:snapToGrid w:val="0"/>
              </w:rPr>
            </w:pPr>
            <w:r w:rsidRPr="00EF5256">
              <w:rPr>
                <w:snapToGrid w:val="0"/>
              </w:rPr>
              <w:t>Determined by the individual taking the associated action.</w:t>
            </w:r>
            <w:r w:rsidR="007832D2" w:rsidRPr="00EF5256">
              <w:rPr>
                <w:snapToGrid w:val="0"/>
              </w:rPr>
              <w:t>*</w:t>
            </w:r>
          </w:p>
        </w:tc>
      </w:tr>
      <w:tr w:rsidR="004A5973" w:rsidRPr="00EF5256" w14:paraId="2DFFFE10" w14:textId="77777777">
        <w:tc>
          <w:tcPr>
            <w:tcW w:w="3600" w:type="dxa"/>
          </w:tcPr>
          <w:p w14:paraId="2B0CB5B5" w14:textId="77777777" w:rsidR="004A5973" w:rsidRPr="00EF5256" w:rsidRDefault="004A5973" w:rsidP="00D41468">
            <w:pPr>
              <w:pStyle w:val="TableEntry"/>
              <w:rPr>
                <w:snapToGrid w:val="0"/>
              </w:rPr>
            </w:pPr>
            <w:r w:rsidRPr="00EF5256">
              <w:rPr>
                <w:snapToGrid w:val="0"/>
              </w:rPr>
              <w:t>Order(s) Require Electronic Signature</w:t>
            </w:r>
          </w:p>
        </w:tc>
        <w:tc>
          <w:tcPr>
            <w:tcW w:w="1800" w:type="dxa"/>
          </w:tcPr>
          <w:p w14:paraId="21A3BD71" w14:textId="77777777" w:rsidR="004A5973" w:rsidRPr="00EF5256" w:rsidRDefault="004A5973" w:rsidP="00D41468">
            <w:pPr>
              <w:pStyle w:val="TableEntry"/>
              <w:rPr>
                <w:snapToGrid w:val="0"/>
              </w:rPr>
            </w:pPr>
            <w:r w:rsidRPr="00EF5256">
              <w:rPr>
                <w:snapToGrid w:val="0"/>
              </w:rPr>
              <w:t>5</w:t>
            </w:r>
          </w:p>
        </w:tc>
        <w:tc>
          <w:tcPr>
            <w:tcW w:w="3420" w:type="dxa"/>
          </w:tcPr>
          <w:p w14:paraId="21A765FA" w14:textId="77777777" w:rsidR="004A5973" w:rsidRPr="00EF5256" w:rsidRDefault="004A5973" w:rsidP="00D41468">
            <w:pPr>
              <w:pStyle w:val="TableEntry"/>
              <w:rPr>
                <w:snapToGrid w:val="0"/>
              </w:rPr>
            </w:pPr>
            <w:r w:rsidRPr="00EF5256">
              <w:rPr>
                <w:snapToGrid w:val="0"/>
              </w:rPr>
              <w:t>Determined by CPRS</w:t>
            </w:r>
          </w:p>
        </w:tc>
      </w:tr>
    </w:tbl>
    <w:p w14:paraId="50C28846" w14:textId="77777777" w:rsidR="00B458AA" w:rsidRPr="00EF5256" w:rsidRDefault="00B458AA" w:rsidP="00D41468">
      <w:pPr>
        <w:rPr>
          <w:snapToGrid w:val="0"/>
        </w:rPr>
      </w:pPr>
    </w:p>
    <w:p w14:paraId="51F2C4D0" w14:textId="77777777" w:rsidR="004A5973" w:rsidRPr="00EF5256" w:rsidRDefault="004A5973" w:rsidP="00D41468">
      <w:pPr>
        <w:rPr>
          <w:snapToGrid w:val="0"/>
        </w:rPr>
      </w:pPr>
      <w:r w:rsidRPr="00EF5256">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14:paraId="6975422A" w14:textId="77777777" w:rsidR="00B458AA" w:rsidRPr="00EF5256" w:rsidRDefault="00B458AA" w:rsidP="00D41468">
      <w:pPr>
        <w:rPr>
          <w:snapToGrid w:val="0"/>
        </w:rPr>
      </w:pPr>
    </w:p>
    <w:p w14:paraId="527846F5" w14:textId="77777777" w:rsidR="007832D2" w:rsidRPr="00EF5256" w:rsidRDefault="007832D2" w:rsidP="00D41468">
      <w:pPr>
        <w:rPr>
          <w:snapToGrid w:val="0"/>
        </w:rPr>
      </w:pPr>
      <w:r w:rsidRPr="00EF5256">
        <w:rPr>
          <w:snapToGrid w:val="0"/>
        </w:rPr>
        <w:t>*NOTE:</w:t>
      </w:r>
    </w:p>
    <w:p w14:paraId="6B470EF3" w14:textId="77777777" w:rsidR="007832D2" w:rsidRPr="00EF5256" w:rsidRDefault="007832D2" w:rsidP="00D41468">
      <w:pPr>
        <w:numPr>
          <w:ilvl w:val="0"/>
          <w:numId w:val="13"/>
        </w:numPr>
      </w:pPr>
      <w:r w:rsidRPr="00EF5256">
        <w:t>When a comment is added by an UPDATE USER, the alert will only go to the ordering provider (unless additional alert recipients are added).</w:t>
      </w:r>
    </w:p>
    <w:p w14:paraId="20157A56" w14:textId="77777777" w:rsidR="007832D2" w:rsidRPr="00EF5256" w:rsidRDefault="007832D2" w:rsidP="00D41468">
      <w:pPr>
        <w:numPr>
          <w:ilvl w:val="0"/>
          <w:numId w:val="13"/>
        </w:numPr>
      </w:pPr>
      <w:r w:rsidRPr="00EF5256">
        <w:t>When a comment is added by a SERVICE TEAM member, the alert will only go to the ordering provider (unless additional alert recipients are added).</w:t>
      </w:r>
    </w:p>
    <w:p w14:paraId="73030B08" w14:textId="77777777" w:rsidR="00741A65" w:rsidRPr="00EF5256" w:rsidRDefault="00741A65" w:rsidP="00D41468">
      <w:pPr>
        <w:numPr>
          <w:ilvl w:val="0"/>
          <w:numId w:val="13"/>
        </w:numPr>
      </w:pPr>
      <w:bookmarkStart w:id="436" w:name="Additional_Recipients_to_Receive_Alert1"/>
      <w:bookmarkEnd w:id="436"/>
      <w:r w:rsidRPr="00EF5256">
        <w:t>Any additional recipients added during the Add Comment Action will receive the alert, even if a selected recipient has the alert Disabled.</w:t>
      </w:r>
    </w:p>
    <w:p w14:paraId="56CB3149" w14:textId="77777777" w:rsidR="007832D2" w:rsidRPr="00EF5256" w:rsidRDefault="007832D2" w:rsidP="00D41468">
      <w:pPr>
        <w:rPr>
          <w:snapToGrid w:val="0"/>
        </w:rPr>
      </w:pPr>
    </w:p>
    <w:p w14:paraId="4C2E8F44" w14:textId="77777777" w:rsidR="004A5973" w:rsidRPr="00EF5256" w:rsidRDefault="004A5973" w:rsidP="00D41468">
      <w:pPr>
        <w:rPr>
          <w:snapToGrid w:val="0"/>
        </w:rPr>
      </w:pPr>
      <w:r w:rsidRPr="00EF5256">
        <w:rPr>
          <w:snapToGrid w:val="0"/>
        </w:rPr>
        <w:br w:type="page"/>
      </w:r>
      <w:r w:rsidRPr="00EF5256">
        <w:rPr>
          <w:snapToGrid w:val="0"/>
        </w:rPr>
        <w:lastRenderedPageBreak/>
        <w:t>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after the view alerts message. In the following example, a user follows up a notification by signing an order:</w:t>
      </w:r>
    </w:p>
    <w:p w14:paraId="313B0410" w14:textId="77777777" w:rsidR="004A5973" w:rsidRPr="00EF5256" w:rsidRDefault="004A5973" w:rsidP="00D41468">
      <w:pPr>
        <w:pStyle w:val="BlankLine"/>
        <w:rPr>
          <w:snapToGrid w:val="0"/>
        </w:rPr>
      </w:pPr>
    </w:p>
    <w:p w14:paraId="4017A3EB" w14:textId="77777777" w:rsidR="004A5973" w:rsidRPr="00EF5256" w:rsidRDefault="004A5973" w:rsidP="00D41468">
      <w:pPr>
        <w:pStyle w:val="ComputerScreen"/>
        <w:rPr>
          <w:snapToGrid w:val="0"/>
        </w:rPr>
      </w:pPr>
      <w:r w:rsidRPr="00EF5256">
        <w:rPr>
          <w:snapToGrid w:val="0"/>
        </w:rPr>
        <w:t>You have PENDING ALERTS</w:t>
      </w:r>
    </w:p>
    <w:p w14:paraId="65F83A7F" w14:textId="77777777" w:rsidR="004A5973" w:rsidRPr="00EF5256" w:rsidRDefault="004A5973" w:rsidP="00D41468">
      <w:pPr>
        <w:pStyle w:val="ComputerScreen"/>
        <w:rPr>
          <w:snapToGrid w:val="0"/>
        </w:rPr>
      </w:pPr>
      <w:r w:rsidRPr="00EF5256">
        <w:rPr>
          <w:snapToGrid w:val="0"/>
        </w:rPr>
        <w:t xml:space="preserve">          Enter "VA VIEW ALERTS to review alerts</w:t>
      </w:r>
    </w:p>
    <w:p w14:paraId="7EE908F4" w14:textId="77777777" w:rsidR="004A5973" w:rsidRPr="00EF5256" w:rsidRDefault="004A5973" w:rsidP="00D41468">
      <w:pPr>
        <w:pStyle w:val="ComputerScreen"/>
        <w:rPr>
          <w:snapToGrid w:val="0"/>
        </w:rPr>
      </w:pPr>
    </w:p>
    <w:p w14:paraId="4D096B48" w14:textId="77777777" w:rsidR="004A5973" w:rsidRPr="00EF5256" w:rsidRDefault="004A5973" w:rsidP="00D41468">
      <w:pPr>
        <w:pStyle w:val="ComputerScreen"/>
        <w:rPr>
          <w:snapToGrid w:val="0"/>
        </w:rPr>
      </w:pPr>
      <w:r w:rsidRPr="00EF5256">
        <w:rPr>
          <w:snapToGrid w:val="0"/>
        </w:rPr>
        <w:t xml:space="preserve">Select CPRS Manager Menu Option: </w:t>
      </w:r>
      <w:r w:rsidRPr="00EF5256">
        <w:rPr>
          <w:b/>
          <w:snapToGrid w:val="0"/>
        </w:rPr>
        <w:t>VA</w:t>
      </w:r>
      <w:r w:rsidRPr="00EF5256">
        <w:rPr>
          <w:rFonts w:ascii="Arial" w:hAnsi="Arial"/>
          <w:snapToGrid w:val="0"/>
        </w:rPr>
        <w:t xml:space="preserve">    </w:t>
      </w:r>
      <w:r w:rsidRPr="00EF5256">
        <w:rPr>
          <w:snapToGrid w:val="0"/>
        </w:rPr>
        <w:t>View Alerts</w:t>
      </w:r>
    </w:p>
    <w:p w14:paraId="7D657FB2" w14:textId="77777777" w:rsidR="004A5973" w:rsidRPr="00EF5256" w:rsidRDefault="004A5973" w:rsidP="00D41468">
      <w:pPr>
        <w:pStyle w:val="ComputerScreen"/>
        <w:rPr>
          <w:snapToGrid w:val="0"/>
        </w:rPr>
      </w:pPr>
    </w:p>
    <w:p w14:paraId="39E0C800" w14:textId="77777777" w:rsidR="004A5973" w:rsidRPr="00EF5256" w:rsidRDefault="004A5973" w:rsidP="00D41468">
      <w:pPr>
        <w:pStyle w:val="ComputerScreen"/>
        <w:rPr>
          <w:snapToGrid w:val="0"/>
        </w:rPr>
      </w:pPr>
      <w:r w:rsidRPr="00EF5256">
        <w:rPr>
          <w:snapToGrid w:val="0"/>
        </w:rPr>
        <w:t xml:space="preserve"> 1. </w:t>
      </w:r>
      <w:r w:rsidR="00677A68" w:rsidRPr="00EF5256">
        <w:rPr>
          <w:snapToGrid w:val="0"/>
        </w:rPr>
        <w:t>CPRSPATIENT,ONE (C</w:t>
      </w:r>
      <w:r w:rsidRPr="00EF5256">
        <w:rPr>
          <w:snapToGrid w:val="0"/>
        </w:rPr>
        <w:t>4723): New order(s) placed.</w:t>
      </w:r>
    </w:p>
    <w:p w14:paraId="7F65770C" w14:textId="77777777" w:rsidR="004A5973" w:rsidRPr="00EF5256" w:rsidRDefault="004A5973" w:rsidP="00D41468">
      <w:pPr>
        <w:pStyle w:val="ComputerScreen"/>
        <w:rPr>
          <w:snapToGrid w:val="0"/>
        </w:rPr>
      </w:pPr>
      <w:r w:rsidRPr="00EF5256">
        <w:rPr>
          <w:snapToGrid w:val="0"/>
        </w:rPr>
        <w:t xml:space="preserve"> 2. </w:t>
      </w:r>
      <w:r w:rsidR="00677A68" w:rsidRPr="00EF5256">
        <w:rPr>
          <w:snapToGrid w:val="0"/>
        </w:rPr>
        <w:t>CPRSPATIENT,THREE (C</w:t>
      </w:r>
      <w:r w:rsidRPr="00EF5256">
        <w:rPr>
          <w:snapToGrid w:val="0"/>
        </w:rPr>
        <w:t>3456): Consult/Request DENIED To Service: PODIATRY</w:t>
      </w:r>
    </w:p>
    <w:p w14:paraId="7294F966" w14:textId="77777777" w:rsidR="004A5973" w:rsidRPr="00EF5256" w:rsidRDefault="004A5973" w:rsidP="00D41468">
      <w:pPr>
        <w:pStyle w:val="ComputerScreen"/>
        <w:rPr>
          <w:snapToGrid w:val="0"/>
        </w:rPr>
      </w:pPr>
      <w:r w:rsidRPr="00EF5256">
        <w:rPr>
          <w:snapToGrid w:val="0"/>
        </w:rPr>
        <w:t xml:space="preserve"> 3. </w:t>
      </w:r>
      <w:r w:rsidR="00677A68" w:rsidRPr="00EF5256">
        <w:rPr>
          <w:snapToGrid w:val="0"/>
        </w:rPr>
        <w:t>CPRSPATIENT,ONE (C</w:t>
      </w:r>
      <w:r w:rsidRPr="00EF5256">
        <w:rPr>
          <w:snapToGrid w:val="0"/>
        </w:rPr>
        <w:t>4723): Order requires electronic signature.</w:t>
      </w:r>
    </w:p>
    <w:p w14:paraId="5830A993" w14:textId="77777777" w:rsidR="004A5973" w:rsidRPr="00EF5256" w:rsidRDefault="004A5973" w:rsidP="00D41468">
      <w:pPr>
        <w:pStyle w:val="ComputerScreen"/>
        <w:rPr>
          <w:snapToGrid w:val="0"/>
        </w:rPr>
      </w:pPr>
      <w:r w:rsidRPr="00EF5256">
        <w:rPr>
          <w:snapToGrid w:val="0"/>
        </w:rPr>
        <w:t>Select from 1 to 3</w:t>
      </w:r>
    </w:p>
    <w:p w14:paraId="5DE65F6A" w14:textId="77777777" w:rsidR="004A5973" w:rsidRPr="00EF5256" w:rsidRDefault="004A5973" w:rsidP="00D41468">
      <w:pPr>
        <w:pStyle w:val="ComputerScreen"/>
        <w:rPr>
          <w:snapToGrid w:val="0"/>
        </w:rPr>
      </w:pPr>
    </w:p>
    <w:p w14:paraId="69E75EBD" w14:textId="77777777" w:rsidR="004A5973" w:rsidRPr="00EF5256" w:rsidRDefault="004A5973" w:rsidP="00D41468">
      <w:pPr>
        <w:pStyle w:val="ComputerScreen"/>
        <w:rPr>
          <w:snapToGrid w:val="0"/>
        </w:rPr>
      </w:pPr>
      <w:r w:rsidRPr="00EF5256">
        <w:rPr>
          <w:snapToGrid w:val="0"/>
        </w:rPr>
        <w:t xml:space="preserve">          or enter ?, A I, F, P, M, R, or ^ to exit</w:t>
      </w:r>
    </w:p>
    <w:p w14:paraId="6C2A74D0" w14:textId="77777777" w:rsidR="004A5973" w:rsidRPr="00EF5256" w:rsidRDefault="004A5973" w:rsidP="00D41468">
      <w:pPr>
        <w:pStyle w:val="ComputerScreen"/>
        <w:rPr>
          <w:snapToGrid w:val="0"/>
        </w:rPr>
      </w:pPr>
      <w:r w:rsidRPr="00EF5256">
        <w:rPr>
          <w:snapToGrid w:val="0"/>
        </w:rPr>
        <w:t xml:space="preserve">          or RETURN to continue: </w:t>
      </w:r>
      <w:r w:rsidRPr="00EF5256">
        <w:rPr>
          <w:b/>
          <w:snapToGrid w:val="0"/>
        </w:rPr>
        <w:t>3</w:t>
      </w:r>
    </w:p>
    <w:p w14:paraId="33D04EF1" w14:textId="77777777" w:rsidR="004A5973" w:rsidRPr="00EF5256" w:rsidRDefault="004A5973" w:rsidP="00D41468">
      <w:pPr>
        <w:pStyle w:val="ComputerScreen"/>
        <w:rPr>
          <w:snapToGrid w:val="0"/>
        </w:rPr>
      </w:pPr>
      <w:r w:rsidRPr="00EF5256">
        <w:rPr>
          <w:snapToGrid w:val="0"/>
        </w:rPr>
        <w:t xml:space="preserve">Processing alert: </w:t>
      </w:r>
      <w:r w:rsidR="00677A68" w:rsidRPr="00EF5256">
        <w:rPr>
          <w:snapToGrid w:val="0"/>
        </w:rPr>
        <w:t>CPRSPATIENT,ONE</w:t>
      </w:r>
      <w:r w:rsidR="00CD173D" w:rsidRPr="00EF5256">
        <w:rPr>
          <w:snapToGrid w:val="0"/>
        </w:rPr>
        <w:t xml:space="preserve"> (C</w:t>
      </w:r>
      <w:r w:rsidRPr="00EF5256">
        <w:rPr>
          <w:snapToGrid w:val="0"/>
        </w:rPr>
        <w:t>4723): Order requires electronic signature.</w:t>
      </w:r>
    </w:p>
    <w:p w14:paraId="5971454C" w14:textId="77777777" w:rsidR="004A5973" w:rsidRPr="00EF5256" w:rsidRDefault="004A5973" w:rsidP="00D41468">
      <w:pPr>
        <w:pStyle w:val="ComputerScreen"/>
        <w:rPr>
          <w:snapToGrid w:val="0"/>
        </w:rPr>
      </w:pPr>
      <w:r w:rsidRPr="00EF5256">
        <w:rPr>
          <w:snapToGrid w:val="0"/>
        </w:rPr>
        <w:t>Searching the patient's chart ...</w:t>
      </w:r>
    </w:p>
    <w:p w14:paraId="697C54F7" w14:textId="77777777" w:rsidR="004A5973" w:rsidRPr="00EF5256" w:rsidRDefault="004A5973" w:rsidP="00D41468">
      <w:pPr>
        <w:pStyle w:val="BlankLine"/>
        <w:rPr>
          <w:snapToGrid w:val="0"/>
        </w:rPr>
      </w:pPr>
    </w:p>
    <w:p w14:paraId="61D47832" w14:textId="77777777" w:rsidR="004A5973" w:rsidRPr="00EF5256" w:rsidRDefault="004A5973" w:rsidP="00D41468">
      <w:pPr>
        <w:pStyle w:val="ComputerScreen"/>
        <w:rPr>
          <w:rFonts w:ascii="Symbol" w:hAnsi="Symbol"/>
          <w:b/>
          <w:snapToGrid w:val="0"/>
        </w:rPr>
      </w:pPr>
      <w:r w:rsidRPr="00EF5256">
        <w:rPr>
          <w:snapToGrid w:val="0"/>
        </w:rPr>
        <w:br w:type="page"/>
      </w:r>
      <w:r w:rsidRPr="00EF5256">
        <w:rPr>
          <w:snapToGrid w:val="0"/>
        </w:rPr>
        <w:lastRenderedPageBreak/>
        <w:t xml:space="preserve">Unsigned Orders                Sep 24, 1997 09:22:04            Page: 1 of 1 </w:t>
      </w:r>
    </w:p>
    <w:p w14:paraId="2F1408A8" w14:textId="77777777" w:rsidR="00677A68" w:rsidRPr="00EF5256" w:rsidRDefault="00677A68" w:rsidP="00D41468">
      <w:pPr>
        <w:pStyle w:val="ComputerScreen"/>
      </w:pPr>
      <w:r w:rsidRPr="00EF5256">
        <w:t>CPRSPATIENT,THREE             666-12-3456   2B              MAR 3,1960 (40)   &lt;AD&gt;</w:t>
      </w:r>
    </w:p>
    <w:p w14:paraId="2E9CDD7D" w14:textId="77777777" w:rsidR="004A5973" w:rsidRPr="00EF5256" w:rsidRDefault="004A5973" w:rsidP="00D41468">
      <w:pPr>
        <w:pStyle w:val="ComputerScreen"/>
        <w:rPr>
          <w:snapToGrid w:val="0"/>
        </w:rPr>
      </w:pPr>
      <w:r w:rsidRPr="00EF5256">
        <w:rPr>
          <w:snapToGrid w:val="0"/>
        </w:rPr>
        <w:t xml:space="preserve">                     Selected date range: None Selected</w:t>
      </w:r>
    </w:p>
    <w:p w14:paraId="52E9D0B0" w14:textId="77777777" w:rsidR="004A5973" w:rsidRPr="00EF5256" w:rsidRDefault="004A5973" w:rsidP="00D41468">
      <w:pPr>
        <w:pStyle w:val="ComputerScreen"/>
        <w:rPr>
          <w:snapToGrid w:val="0"/>
        </w:rPr>
      </w:pPr>
    </w:p>
    <w:p w14:paraId="6EF7C654"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w:t>
      </w:r>
      <w:r w:rsidR="00677A68" w:rsidRPr="00EF5256">
        <w:rPr>
          <w:snapToGrid w:val="0"/>
        </w:rPr>
        <w:t xml:space="preserve">     </w:t>
      </w:r>
      <w:r w:rsidRPr="00EF5256">
        <w:rPr>
          <w:snapToGrid w:val="0"/>
        </w:rPr>
        <w:t>ts</w:t>
      </w:r>
    </w:p>
    <w:p w14:paraId="32806EEA" w14:textId="77777777" w:rsidR="004A5973" w:rsidRPr="00EF5256" w:rsidRDefault="004A5973" w:rsidP="00D41468">
      <w:pPr>
        <w:pStyle w:val="ComputerScreen"/>
        <w:rPr>
          <w:snapToGrid w:val="0"/>
        </w:rPr>
      </w:pPr>
      <w:r w:rsidRPr="00EF5256">
        <w:rPr>
          <w:snapToGrid w:val="0"/>
        </w:rPr>
        <w:t xml:space="preserve">1    &gt;&gt; Weight *UNSIGNED*                      | </w:t>
      </w:r>
      <w:r w:rsidR="00677A68" w:rsidRPr="00EF5256">
        <w:rPr>
          <w:snapToGrid w:val="0"/>
        </w:rPr>
        <w:t>CPRSPROVIDER,O</w:t>
      </w:r>
      <w:r w:rsidRPr="00EF5256">
        <w:rPr>
          <w:snapToGrid w:val="0"/>
        </w:rPr>
        <w:t xml:space="preserve">                 unr</w:t>
      </w:r>
    </w:p>
    <w:p w14:paraId="042BDE27" w14:textId="77777777" w:rsidR="004A5973" w:rsidRPr="00EF5256" w:rsidRDefault="004A5973" w:rsidP="00D41468">
      <w:pPr>
        <w:pStyle w:val="ComputerScreen"/>
        <w:rPr>
          <w:snapToGrid w:val="0"/>
        </w:rPr>
      </w:pPr>
      <w:r w:rsidRPr="00EF5256">
        <w:rPr>
          <w:snapToGrid w:val="0"/>
        </w:rPr>
        <w:t xml:space="preserve">2    Consult to CARDIOLOGY Consultant's Choice | </w:t>
      </w:r>
      <w:r w:rsidR="00677A68" w:rsidRPr="00EF5256">
        <w:rPr>
          <w:snapToGrid w:val="0"/>
        </w:rPr>
        <w:t>CPRSPROVIDER,O</w:t>
      </w:r>
      <w:r w:rsidRPr="00EF5256">
        <w:rPr>
          <w:snapToGrid w:val="0"/>
        </w:rPr>
        <w:t xml:space="preserve">                 unr</w:t>
      </w:r>
    </w:p>
    <w:p w14:paraId="21F63B29" w14:textId="77777777" w:rsidR="004A5973" w:rsidRPr="00EF5256" w:rsidRDefault="004A5973" w:rsidP="00D41468">
      <w:pPr>
        <w:pStyle w:val="ComputerScreen"/>
        <w:rPr>
          <w:snapToGrid w:val="0"/>
        </w:rPr>
      </w:pPr>
      <w:r w:rsidRPr="00EF5256">
        <w:rPr>
          <w:snapToGrid w:val="0"/>
        </w:rPr>
        <w:t xml:space="preserve">     *UNSIGNED*                                |</w:t>
      </w:r>
    </w:p>
    <w:p w14:paraId="7E48682F"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677A68" w:rsidRPr="00EF5256">
        <w:rPr>
          <w:snapToGrid w:val="0"/>
        </w:rPr>
        <w:t>CPRSPROVIDER,O</w:t>
      </w:r>
      <w:r w:rsidRPr="00EF5256">
        <w:rPr>
          <w:snapToGrid w:val="0"/>
        </w:rPr>
        <w:t xml:space="preserve">                 unr</w:t>
      </w:r>
    </w:p>
    <w:p w14:paraId="3AD1E08A" w14:textId="77777777" w:rsidR="004A5973" w:rsidRPr="00EF5256" w:rsidRDefault="004A5973" w:rsidP="00D41468">
      <w:pPr>
        <w:pStyle w:val="ComputerScreen"/>
        <w:rPr>
          <w:snapToGrid w:val="0"/>
        </w:rPr>
      </w:pPr>
      <w:r w:rsidRPr="00EF5256">
        <w:rPr>
          <w:snapToGrid w:val="0"/>
        </w:rPr>
        <w:t xml:space="preserve">     *UNSIGNED*                                |</w:t>
      </w:r>
    </w:p>
    <w:p w14:paraId="209FE594" w14:textId="77777777" w:rsidR="004A5973" w:rsidRPr="00EF5256" w:rsidRDefault="004A5973" w:rsidP="00D41468">
      <w:pPr>
        <w:pStyle w:val="ComputerScreen"/>
        <w:rPr>
          <w:snapToGrid w:val="0"/>
        </w:rPr>
      </w:pPr>
      <w:r w:rsidRPr="00EF5256">
        <w:rPr>
          <w:snapToGrid w:val="0"/>
        </w:rPr>
        <w:t>Enter the numbers of the items you wish to act on.</w:t>
      </w:r>
    </w:p>
    <w:p w14:paraId="31371145" w14:textId="77777777" w:rsidR="004A5973" w:rsidRPr="00EF5256" w:rsidRDefault="004A5973" w:rsidP="00D41468">
      <w:pPr>
        <w:pStyle w:val="ComputerScreen"/>
        <w:rPr>
          <w:snapToGrid w:val="0"/>
        </w:rPr>
      </w:pPr>
    </w:p>
    <w:p w14:paraId="289E47E1" w14:textId="77777777" w:rsidR="004A5973" w:rsidRPr="00EF5256" w:rsidRDefault="004A5973" w:rsidP="00D41468">
      <w:pPr>
        <w:pStyle w:val="ComputerScreen"/>
        <w:rPr>
          <w:snapToGrid w:val="0"/>
        </w:rPr>
      </w:pPr>
    </w:p>
    <w:p w14:paraId="5B3844F9" w14:textId="77777777" w:rsidR="004A5973" w:rsidRPr="00EF5256" w:rsidRDefault="004A5973" w:rsidP="00D41468">
      <w:pPr>
        <w:pStyle w:val="ComputerScreen"/>
        <w:rPr>
          <w:snapToGrid w:val="0"/>
        </w:rPr>
      </w:pPr>
    </w:p>
    <w:p w14:paraId="18BAF42E" w14:textId="77777777" w:rsidR="004A5973" w:rsidRPr="00EF5256" w:rsidRDefault="004A5973" w:rsidP="00D41468">
      <w:pPr>
        <w:pStyle w:val="ComputerScreen"/>
        <w:rPr>
          <w:snapToGrid w:val="0"/>
        </w:rPr>
      </w:pPr>
    </w:p>
    <w:p w14:paraId="57363584" w14:textId="77777777" w:rsidR="004A5973" w:rsidRPr="00EF5256" w:rsidRDefault="004A5973" w:rsidP="00D41468">
      <w:pPr>
        <w:pStyle w:val="ComputerScreen"/>
        <w:rPr>
          <w:snapToGrid w:val="0"/>
        </w:rPr>
      </w:pPr>
    </w:p>
    <w:p w14:paraId="55AFFA9E" w14:textId="77777777" w:rsidR="004A5973" w:rsidRPr="00EF5256" w:rsidRDefault="004A5973" w:rsidP="00D41468">
      <w:pPr>
        <w:pStyle w:val="ComputerScreen"/>
        <w:rPr>
          <w:snapToGrid w:val="0"/>
        </w:rPr>
      </w:pPr>
    </w:p>
    <w:p w14:paraId="5B2E6E4A" w14:textId="77777777" w:rsidR="004A5973" w:rsidRPr="00EF5256" w:rsidRDefault="004A5973" w:rsidP="00D41468">
      <w:pPr>
        <w:pStyle w:val="ComputerScreen"/>
        <w:rPr>
          <w:snapToGrid w:val="0"/>
        </w:rPr>
      </w:pPr>
    </w:p>
    <w:p w14:paraId="1F4A067E" w14:textId="77777777" w:rsidR="004A5973" w:rsidRPr="00EF5256" w:rsidRDefault="004A5973" w:rsidP="00D41468">
      <w:pPr>
        <w:pStyle w:val="ComputerScreen"/>
        <w:rPr>
          <w:snapToGrid w:val="0"/>
        </w:rPr>
      </w:pPr>
    </w:p>
    <w:p w14:paraId="75E7E20B"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5BD7AAC4" w14:textId="77777777" w:rsidR="004A5973" w:rsidRPr="00EF5256" w:rsidRDefault="004A5973" w:rsidP="00D41468">
      <w:pPr>
        <w:pStyle w:val="ComputerScreen"/>
        <w:rPr>
          <w:snapToGrid w:val="0"/>
        </w:rPr>
      </w:pPr>
      <w:r w:rsidRPr="00EF5256">
        <w:rPr>
          <w:snapToGrid w:val="0"/>
        </w:rPr>
        <w:t>+   Next Screen                - Previous Screen             Q Quit</w:t>
      </w:r>
    </w:p>
    <w:p w14:paraId="7BBF1B42" w14:textId="77777777" w:rsidR="004A5973" w:rsidRPr="00EF5256" w:rsidRDefault="004A5973" w:rsidP="00D41468">
      <w:pPr>
        <w:pStyle w:val="ComputerScreen"/>
        <w:rPr>
          <w:snapToGrid w:val="0"/>
        </w:rPr>
      </w:pPr>
    </w:p>
    <w:p w14:paraId="6D85AF0E" w14:textId="77777777" w:rsidR="004A5973" w:rsidRPr="00EF5256" w:rsidRDefault="004A5973" w:rsidP="00D41468">
      <w:pPr>
        <w:pStyle w:val="ComputerScreen"/>
        <w:rPr>
          <w:rFonts w:ascii="Arial" w:hAnsi="Arial"/>
          <w:snapToGrid w:val="0"/>
        </w:rPr>
      </w:pPr>
      <w:r w:rsidRPr="00EF5256">
        <w:rPr>
          <w:snapToGrid w:val="0"/>
        </w:rPr>
        <w:t xml:space="preserve">Select: Quit// </w:t>
      </w:r>
      <w:r w:rsidRPr="00EF5256">
        <w:rPr>
          <w:rFonts w:ascii="Arial" w:hAnsi="Arial"/>
          <w:b/>
          <w:snapToGrid w:val="0"/>
        </w:rPr>
        <w:t>2</w:t>
      </w:r>
    </w:p>
    <w:p w14:paraId="3C99A47F" w14:textId="77777777" w:rsidR="004A5973" w:rsidRPr="00EF5256" w:rsidRDefault="004A5973" w:rsidP="00D41468">
      <w:pPr>
        <w:pStyle w:val="BlankLine"/>
        <w:rPr>
          <w:snapToGrid w:val="0"/>
        </w:rPr>
      </w:pPr>
    </w:p>
    <w:p w14:paraId="6D487214" w14:textId="77777777" w:rsidR="004A5973" w:rsidRPr="00EF5256" w:rsidRDefault="004A5973" w:rsidP="00D41468">
      <w:pPr>
        <w:pStyle w:val="ComputerScreen"/>
        <w:rPr>
          <w:rFonts w:ascii="Symbol" w:hAnsi="Symbol"/>
          <w:b/>
          <w:snapToGrid w:val="0"/>
        </w:rPr>
      </w:pPr>
      <w:r w:rsidRPr="00EF5256">
        <w:rPr>
          <w:snapToGrid w:val="0"/>
        </w:rPr>
        <w:t xml:space="preserve">Unsigned Orders                Sep 24, 1997 09:22:04            Page: 1 of 1 </w:t>
      </w:r>
    </w:p>
    <w:p w14:paraId="0F4D5038" w14:textId="77777777" w:rsidR="00974320" w:rsidRPr="00EF5256" w:rsidRDefault="00974320" w:rsidP="00D41468">
      <w:pPr>
        <w:pStyle w:val="ComputerScreen"/>
      </w:pPr>
      <w:r w:rsidRPr="00EF5256">
        <w:t>CPRSPATIENT,THREE             666-12-3456   2B              MAR 3,1960 (40)   &lt;AD&gt;</w:t>
      </w:r>
    </w:p>
    <w:p w14:paraId="240B3E00" w14:textId="77777777" w:rsidR="004A5973" w:rsidRPr="00EF5256" w:rsidRDefault="004A5973" w:rsidP="00D41468">
      <w:pPr>
        <w:pStyle w:val="ComputerScreen"/>
        <w:rPr>
          <w:snapToGrid w:val="0"/>
        </w:rPr>
      </w:pPr>
      <w:r w:rsidRPr="00EF5256">
        <w:rPr>
          <w:snapToGrid w:val="0"/>
        </w:rPr>
        <w:t xml:space="preserve">                     Selected date range: None Selected</w:t>
      </w:r>
    </w:p>
    <w:p w14:paraId="5E564EAE" w14:textId="77777777" w:rsidR="004A5973" w:rsidRPr="00EF5256" w:rsidRDefault="004A5973" w:rsidP="00D41468">
      <w:pPr>
        <w:pStyle w:val="ComputerScreen"/>
        <w:rPr>
          <w:snapToGrid w:val="0"/>
        </w:rPr>
      </w:pPr>
    </w:p>
    <w:p w14:paraId="30154A65"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w:t>
      </w:r>
      <w:r w:rsidR="00974320" w:rsidRPr="00EF5256">
        <w:rPr>
          <w:snapToGrid w:val="0"/>
        </w:rPr>
        <w:t xml:space="preserve">     </w:t>
      </w:r>
      <w:r w:rsidRPr="00EF5256">
        <w:rPr>
          <w:snapToGrid w:val="0"/>
        </w:rPr>
        <w:t>Sts</w:t>
      </w:r>
    </w:p>
    <w:p w14:paraId="3BD3CEB9" w14:textId="77777777" w:rsidR="004A5973" w:rsidRPr="00EF5256" w:rsidRDefault="004A5973" w:rsidP="00D41468">
      <w:pPr>
        <w:pStyle w:val="ComputerScreen"/>
        <w:rPr>
          <w:snapToGrid w:val="0"/>
        </w:rPr>
      </w:pPr>
      <w:r w:rsidRPr="00EF5256">
        <w:rPr>
          <w:snapToGrid w:val="0"/>
        </w:rPr>
        <w:t xml:space="preserve">1    &gt;&gt; Weight *UNSIGNED*                      | </w:t>
      </w:r>
      <w:r w:rsidR="00974320" w:rsidRPr="00EF5256">
        <w:rPr>
          <w:snapToGrid w:val="0"/>
        </w:rPr>
        <w:t xml:space="preserve">CPRSPROVIDER,O                 </w:t>
      </w:r>
      <w:r w:rsidRPr="00EF5256">
        <w:rPr>
          <w:snapToGrid w:val="0"/>
        </w:rPr>
        <w:t>unr</w:t>
      </w:r>
    </w:p>
    <w:p w14:paraId="47AE545E" w14:textId="77777777" w:rsidR="004A5973" w:rsidRPr="00EF5256" w:rsidRDefault="004A5973" w:rsidP="00D41468">
      <w:pPr>
        <w:pStyle w:val="CScreenReversed"/>
        <w:rPr>
          <w:snapToGrid w:val="0"/>
        </w:rPr>
      </w:pPr>
      <w:r w:rsidRPr="00EF5256">
        <w:rPr>
          <w:snapToGrid w:val="0"/>
        </w:rPr>
        <w:t xml:space="preserve">2    Consult to CARDIOLOGY Consultant's Choice | </w:t>
      </w:r>
      <w:r w:rsidR="00974320" w:rsidRPr="00EF5256">
        <w:rPr>
          <w:snapToGrid w:val="0"/>
        </w:rPr>
        <w:t xml:space="preserve">CPRSPROVIDER,O                 </w:t>
      </w:r>
      <w:r w:rsidRPr="00EF5256">
        <w:rPr>
          <w:snapToGrid w:val="0"/>
        </w:rPr>
        <w:t>unr</w:t>
      </w:r>
    </w:p>
    <w:p w14:paraId="05E766BB" w14:textId="77777777" w:rsidR="004A5973" w:rsidRPr="00EF5256" w:rsidRDefault="004A5973" w:rsidP="00D41468">
      <w:pPr>
        <w:pStyle w:val="ComputerScreen"/>
        <w:rPr>
          <w:snapToGrid w:val="0"/>
        </w:rPr>
      </w:pPr>
      <w:r w:rsidRPr="00EF5256">
        <w:rPr>
          <w:snapToGrid w:val="0"/>
        </w:rPr>
        <w:t xml:space="preserve">     *UNSIGNED*                                |</w:t>
      </w:r>
    </w:p>
    <w:p w14:paraId="195CB97A"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974320" w:rsidRPr="00EF5256">
        <w:rPr>
          <w:snapToGrid w:val="0"/>
        </w:rPr>
        <w:t xml:space="preserve">CPRSPROVIDER,O                 </w:t>
      </w:r>
      <w:r w:rsidRPr="00EF5256">
        <w:rPr>
          <w:snapToGrid w:val="0"/>
        </w:rPr>
        <w:t>unr</w:t>
      </w:r>
    </w:p>
    <w:p w14:paraId="154430E0" w14:textId="77777777" w:rsidR="004A5973" w:rsidRPr="00EF5256" w:rsidRDefault="004A5973" w:rsidP="00D41468">
      <w:pPr>
        <w:pStyle w:val="ComputerScreen"/>
        <w:rPr>
          <w:snapToGrid w:val="0"/>
        </w:rPr>
      </w:pPr>
      <w:r w:rsidRPr="00EF5256">
        <w:rPr>
          <w:snapToGrid w:val="0"/>
        </w:rPr>
        <w:t xml:space="preserve">     *UNSIGNED*                                |</w:t>
      </w:r>
    </w:p>
    <w:p w14:paraId="7413B3A6" w14:textId="77777777" w:rsidR="004A5973" w:rsidRPr="00EF5256" w:rsidRDefault="004A5973" w:rsidP="00D41468">
      <w:pPr>
        <w:pStyle w:val="ComputerScreen"/>
        <w:rPr>
          <w:snapToGrid w:val="0"/>
        </w:rPr>
      </w:pPr>
      <w:r w:rsidRPr="00EF5256">
        <w:rPr>
          <w:snapToGrid w:val="0"/>
        </w:rPr>
        <w:t>Enter the numbers of the items you wish to act on.</w:t>
      </w:r>
    </w:p>
    <w:p w14:paraId="32DFE2F0" w14:textId="77777777" w:rsidR="004A5973" w:rsidRPr="00EF5256" w:rsidRDefault="004A5973" w:rsidP="00D41468">
      <w:pPr>
        <w:pStyle w:val="ComputerScreen"/>
        <w:rPr>
          <w:snapToGrid w:val="0"/>
        </w:rPr>
      </w:pPr>
    </w:p>
    <w:p w14:paraId="5211DFF0" w14:textId="77777777" w:rsidR="004A5973" w:rsidRPr="00EF5256" w:rsidRDefault="004A5973" w:rsidP="00D41468">
      <w:pPr>
        <w:pStyle w:val="ComputerScreen"/>
        <w:rPr>
          <w:snapToGrid w:val="0"/>
        </w:rPr>
      </w:pPr>
    </w:p>
    <w:p w14:paraId="12C8D05C" w14:textId="77777777" w:rsidR="004A5973" w:rsidRPr="00EF5256" w:rsidRDefault="004A5973" w:rsidP="00D41468">
      <w:pPr>
        <w:pStyle w:val="ComputerScreen"/>
        <w:rPr>
          <w:snapToGrid w:val="0"/>
        </w:rPr>
      </w:pPr>
    </w:p>
    <w:p w14:paraId="3CEE088D" w14:textId="77777777" w:rsidR="004A5973" w:rsidRPr="00EF5256" w:rsidRDefault="004A5973" w:rsidP="00D41468">
      <w:pPr>
        <w:pStyle w:val="ComputerScreen"/>
        <w:rPr>
          <w:snapToGrid w:val="0"/>
        </w:rPr>
      </w:pPr>
    </w:p>
    <w:p w14:paraId="12CAECBB" w14:textId="77777777" w:rsidR="004A5973" w:rsidRPr="00EF5256" w:rsidRDefault="004A5973" w:rsidP="00D41468">
      <w:pPr>
        <w:pStyle w:val="ComputerScreen"/>
        <w:rPr>
          <w:snapToGrid w:val="0"/>
        </w:rPr>
      </w:pPr>
    </w:p>
    <w:p w14:paraId="0DE87DCE" w14:textId="77777777" w:rsidR="004A5973" w:rsidRPr="00EF5256" w:rsidRDefault="004A5973" w:rsidP="00D41468">
      <w:pPr>
        <w:pStyle w:val="ComputerScreen"/>
        <w:rPr>
          <w:snapToGrid w:val="0"/>
        </w:rPr>
      </w:pPr>
    </w:p>
    <w:p w14:paraId="2B2F0055" w14:textId="77777777" w:rsidR="004A5973" w:rsidRPr="00EF5256" w:rsidRDefault="004A5973" w:rsidP="00D41468">
      <w:pPr>
        <w:pStyle w:val="ComputerScreen"/>
        <w:rPr>
          <w:snapToGrid w:val="0"/>
        </w:rPr>
      </w:pPr>
    </w:p>
    <w:p w14:paraId="452C9512"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5A5FA55C" w14:textId="77777777" w:rsidR="004A5973" w:rsidRPr="00EF5256" w:rsidRDefault="004A5973" w:rsidP="00D41468">
      <w:pPr>
        <w:pStyle w:val="ComputerScreen"/>
        <w:rPr>
          <w:snapToGrid w:val="0"/>
        </w:rPr>
      </w:pPr>
      <w:r w:rsidRPr="00EF5256">
        <w:rPr>
          <w:snapToGrid w:val="0"/>
        </w:rPr>
        <w:t xml:space="preserve">     Change                                  Sign</w:t>
      </w:r>
    </w:p>
    <w:p w14:paraId="2257A1C0" w14:textId="77777777" w:rsidR="004A5973" w:rsidRPr="00EF5256" w:rsidRDefault="004A5973" w:rsidP="00D41468">
      <w:pPr>
        <w:pStyle w:val="ComputerScreen"/>
        <w:rPr>
          <w:snapToGrid w:val="0"/>
        </w:rPr>
      </w:pPr>
      <w:r w:rsidRPr="00EF5256">
        <w:rPr>
          <w:snapToGrid w:val="0"/>
        </w:rPr>
        <w:t xml:space="preserve">     Discontinue                             Detailed Display</w:t>
      </w:r>
    </w:p>
    <w:p w14:paraId="16E508BC" w14:textId="77777777" w:rsidR="004A5973" w:rsidRPr="00EF5256" w:rsidRDefault="004A5973" w:rsidP="00D41468">
      <w:pPr>
        <w:pStyle w:val="ComputerScreen"/>
        <w:rPr>
          <w:snapToGrid w:val="0"/>
        </w:rPr>
      </w:pPr>
    </w:p>
    <w:p w14:paraId="6B8CE0CC" w14:textId="77777777" w:rsidR="004A5973" w:rsidRPr="00EF5256" w:rsidRDefault="00A57AF7" w:rsidP="00D41468">
      <w:pPr>
        <w:pStyle w:val="ComputerScreen"/>
        <w:rPr>
          <w:rFonts w:ascii="Arial" w:hAnsi="Arial"/>
          <w:snapToGrid w:val="0"/>
        </w:rPr>
      </w:pPr>
      <w:r w:rsidRPr="00EF5256">
        <w:rPr>
          <w:noProof/>
        </w:rPr>
        <mc:AlternateContent>
          <mc:Choice Requires="wps">
            <w:drawing>
              <wp:anchor distT="0" distB="0" distL="114300" distR="114300" simplePos="0" relativeHeight="251544064" behindDoc="0" locked="0" layoutInCell="0" allowOverlap="1" wp14:anchorId="49199717" wp14:editId="75C629F7">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14:paraId="29C27631" w14:textId="77777777" w:rsidR="00AB129D" w:rsidRDefault="00AB129D"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99717"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14:paraId="29C27631" w14:textId="77777777" w:rsidR="00AB129D" w:rsidRDefault="00AB129D" w:rsidP="00D41468">
                      <w:pPr>
                        <w:pStyle w:val="Callout"/>
                      </w:pPr>
                      <w:r>
                        <w:t>Enter your electronic signature here.</w:t>
                      </w:r>
                    </w:p>
                  </w:txbxContent>
                </v:textbox>
                <o:callout v:ext="edit" minusy="t"/>
              </v:shape>
            </w:pict>
          </mc:Fallback>
        </mc:AlternateContent>
      </w:r>
      <w:r w:rsidR="004A5973" w:rsidRPr="00EF5256">
        <w:rPr>
          <w:snapToGrid w:val="0"/>
        </w:rPr>
        <w:t xml:space="preserve">Select: Quit// </w:t>
      </w:r>
      <w:r w:rsidR="004A5973" w:rsidRPr="00EF5256">
        <w:rPr>
          <w:b/>
          <w:snapToGrid w:val="0"/>
        </w:rPr>
        <w:t>S</w:t>
      </w:r>
    </w:p>
    <w:p w14:paraId="243D0E98" w14:textId="77777777" w:rsidR="004A5973" w:rsidRPr="00EF5256" w:rsidRDefault="004A5973" w:rsidP="00D41468">
      <w:pPr>
        <w:pStyle w:val="BlankLine"/>
      </w:pPr>
    </w:p>
    <w:p w14:paraId="5565A590" w14:textId="77777777" w:rsidR="004A5973" w:rsidRPr="00EF5256" w:rsidRDefault="004A5973" w:rsidP="00D41468">
      <w:pPr>
        <w:pStyle w:val="ComputerScreen"/>
      </w:pPr>
      <w:r w:rsidRPr="00EF5256">
        <w:t>Consult to CARDIOLOGY Consultant's Choice –</w:t>
      </w:r>
    </w:p>
    <w:p w14:paraId="378D5A52" w14:textId="77777777" w:rsidR="004A5973" w:rsidRPr="00EF5256" w:rsidRDefault="004A5973" w:rsidP="00D41468">
      <w:pPr>
        <w:pStyle w:val="ComputerScreen"/>
      </w:pPr>
    </w:p>
    <w:p w14:paraId="44CEC538" w14:textId="77777777" w:rsidR="004A5973" w:rsidRPr="00EF5256" w:rsidRDefault="004A5973" w:rsidP="00D41468">
      <w:pPr>
        <w:pStyle w:val="ComputerScreen"/>
      </w:pPr>
    </w:p>
    <w:p w14:paraId="4B70CF7B" w14:textId="77777777" w:rsidR="004A5973" w:rsidRPr="00EF5256" w:rsidRDefault="004A5973" w:rsidP="00D41468">
      <w:pPr>
        <w:pStyle w:val="ComputerScreen"/>
      </w:pPr>
      <w:r w:rsidRPr="00EF5256">
        <w:t>Enter your Current Signature</w:t>
      </w:r>
      <w:r w:rsidRPr="00EF5256">
        <w:fldChar w:fldCharType="begin"/>
      </w:r>
      <w:r w:rsidRPr="00EF5256">
        <w:instrText xml:space="preserve"> XE "signature" </w:instrText>
      </w:r>
      <w:r w:rsidRPr="00EF5256">
        <w:fldChar w:fldCharType="end"/>
      </w:r>
      <w:r w:rsidRPr="00EF5256">
        <w:fldChar w:fldCharType="begin"/>
      </w:r>
      <w:r w:rsidRPr="00EF5256">
        <w:instrText xml:space="preserve"> XE "electronic signature" </w:instrText>
      </w:r>
      <w:r w:rsidRPr="00EF5256">
        <w:fldChar w:fldCharType="end"/>
      </w:r>
      <w:r w:rsidRPr="00EF5256">
        <w:t xml:space="preserve"> Code:    SIGNATURE VERIFIED</w:t>
      </w:r>
    </w:p>
    <w:p w14:paraId="41D48F3B" w14:textId="77777777" w:rsidR="004A5973" w:rsidRPr="00EF5256" w:rsidRDefault="004A5973" w:rsidP="00D41468">
      <w:pPr>
        <w:pStyle w:val="ComputerScreen"/>
      </w:pPr>
      <w:r w:rsidRPr="00EF5256">
        <w:t>Consult to CARDIOLOGY Consultant's Choice signed.</w:t>
      </w:r>
    </w:p>
    <w:p w14:paraId="12879358" w14:textId="77777777" w:rsidR="004A5973" w:rsidRPr="00EF5256" w:rsidRDefault="004A5973" w:rsidP="00D41468">
      <w:pPr>
        <w:pStyle w:val="ComputerScreen"/>
      </w:pPr>
      <w:r w:rsidRPr="00EF5256">
        <w:t>Searching the patient's chart ...</w:t>
      </w:r>
    </w:p>
    <w:p w14:paraId="762C4054" w14:textId="77777777" w:rsidR="004A5973" w:rsidRPr="00EF5256" w:rsidRDefault="004A5973" w:rsidP="00D41468">
      <w:pPr>
        <w:pStyle w:val="BlankLine"/>
      </w:pPr>
      <w:r w:rsidRPr="00EF5256">
        <w:t>(Continued on the next page.)</w:t>
      </w:r>
    </w:p>
    <w:p w14:paraId="1AACBA8C" w14:textId="77777777" w:rsidR="004A5973" w:rsidRPr="00EF5256" w:rsidRDefault="004A5973" w:rsidP="00D41468">
      <w:pPr>
        <w:pStyle w:val="ComputerScreen"/>
        <w:rPr>
          <w:rFonts w:ascii="Symbol" w:hAnsi="Symbol"/>
          <w:b/>
          <w:snapToGrid w:val="0"/>
        </w:rPr>
      </w:pPr>
      <w:r w:rsidRPr="00EF5256">
        <w:rPr>
          <w:snapToGrid w:val="0"/>
        </w:rPr>
        <w:br w:type="page"/>
      </w:r>
      <w:r w:rsidRPr="00EF5256">
        <w:rPr>
          <w:snapToGrid w:val="0"/>
        </w:rPr>
        <w:lastRenderedPageBreak/>
        <w:t xml:space="preserve">Unsigned Orders                Sep 24, 1997 09:22:04            Page: 1 of 1 </w:t>
      </w:r>
    </w:p>
    <w:p w14:paraId="6F7D5337" w14:textId="77777777" w:rsidR="00974320" w:rsidRPr="00EF5256" w:rsidRDefault="00974320" w:rsidP="00D41468">
      <w:pPr>
        <w:pStyle w:val="ComputerScreen"/>
      </w:pPr>
      <w:r w:rsidRPr="00EF5256">
        <w:t>CPRSPATIENT,THREE             666-12-3456   2B              MAR 3,1960 (40)   &lt;AD&gt;</w:t>
      </w:r>
    </w:p>
    <w:p w14:paraId="35EE5453" w14:textId="77777777" w:rsidR="004A5973" w:rsidRPr="00EF5256" w:rsidRDefault="004A5973" w:rsidP="00D41468">
      <w:pPr>
        <w:pStyle w:val="ComputerScreen"/>
        <w:rPr>
          <w:snapToGrid w:val="0"/>
        </w:rPr>
      </w:pPr>
      <w:r w:rsidRPr="00EF5256">
        <w:rPr>
          <w:snapToGrid w:val="0"/>
        </w:rPr>
        <w:t xml:space="preserve">                     Selected date range: None Selected</w:t>
      </w:r>
    </w:p>
    <w:p w14:paraId="1325CAFF" w14:textId="77777777" w:rsidR="004A5973" w:rsidRPr="00EF5256" w:rsidRDefault="004A5973" w:rsidP="00D41468">
      <w:pPr>
        <w:pStyle w:val="ComputerScreen"/>
        <w:rPr>
          <w:snapToGrid w:val="0"/>
        </w:rPr>
      </w:pPr>
    </w:p>
    <w:p w14:paraId="2BE9601F" w14:textId="77777777" w:rsidR="004A5973" w:rsidRPr="00EF5256" w:rsidRDefault="004A5973" w:rsidP="00D41468">
      <w:pPr>
        <w:pStyle w:val="ComputerScreen"/>
        <w:rPr>
          <w:rFonts w:ascii="Symbol" w:hAnsi="Symbol"/>
          <w:b/>
          <w:snapToGrid w:val="0"/>
        </w:rPr>
      </w:pPr>
      <w:r w:rsidRPr="00EF5256">
        <w:rPr>
          <w:snapToGrid w:val="0"/>
        </w:rPr>
        <w:t xml:space="preserve">     Item Ordered                                Requestor     Start  Stop </w:t>
      </w:r>
      <w:r w:rsidR="00974320" w:rsidRPr="00EF5256">
        <w:rPr>
          <w:snapToGrid w:val="0"/>
        </w:rPr>
        <w:t xml:space="preserve">     </w:t>
      </w:r>
      <w:r w:rsidRPr="00EF5256">
        <w:rPr>
          <w:snapToGrid w:val="0"/>
        </w:rPr>
        <w:t>ts</w:t>
      </w:r>
    </w:p>
    <w:p w14:paraId="331943AE" w14:textId="77777777" w:rsidR="004A5973" w:rsidRPr="00EF5256" w:rsidRDefault="004A5973" w:rsidP="00D41468">
      <w:pPr>
        <w:pStyle w:val="ComputerScreen"/>
        <w:rPr>
          <w:snapToGrid w:val="0"/>
        </w:rPr>
      </w:pPr>
      <w:r w:rsidRPr="00EF5256">
        <w:rPr>
          <w:snapToGrid w:val="0"/>
        </w:rPr>
        <w:t xml:space="preserve">1    &gt;&gt; Weight *UNSIGNED*                      | </w:t>
      </w:r>
      <w:r w:rsidR="00974320" w:rsidRPr="00EF5256">
        <w:rPr>
          <w:snapToGrid w:val="0"/>
        </w:rPr>
        <w:t xml:space="preserve">CPRSPROVIDER,O                 </w:t>
      </w:r>
      <w:r w:rsidRPr="00EF5256">
        <w:rPr>
          <w:snapToGrid w:val="0"/>
        </w:rPr>
        <w:t>unr</w:t>
      </w:r>
    </w:p>
    <w:p w14:paraId="6B462973" w14:textId="77777777" w:rsidR="004A5973" w:rsidRPr="00EF5256" w:rsidRDefault="004A5973" w:rsidP="00D41468">
      <w:pPr>
        <w:pStyle w:val="ComputerScreen"/>
        <w:rPr>
          <w:snapToGrid w:val="0"/>
        </w:rPr>
      </w:pPr>
      <w:r w:rsidRPr="00EF5256">
        <w:rPr>
          <w:snapToGrid w:val="0"/>
        </w:rPr>
        <w:t xml:space="preserve">3    Consult to CARDIOLOGY Consultant's Choice | </w:t>
      </w:r>
      <w:r w:rsidR="00974320" w:rsidRPr="00EF5256">
        <w:rPr>
          <w:snapToGrid w:val="0"/>
        </w:rPr>
        <w:t xml:space="preserve">CPRSPROVIDER,O                 </w:t>
      </w:r>
      <w:r w:rsidRPr="00EF5256">
        <w:rPr>
          <w:snapToGrid w:val="0"/>
        </w:rPr>
        <w:t>unr</w:t>
      </w:r>
    </w:p>
    <w:p w14:paraId="7DB1064D" w14:textId="77777777" w:rsidR="004A5973" w:rsidRPr="00EF5256" w:rsidRDefault="004A5973" w:rsidP="00D41468">
      <w:pPr>
        <w:pStyle w:val="ComputerScreen"/>
        <w:rPr>
          <w:snapToGrid w:val="0"/>
        </w:rPr>
      </w:pPr>
      <w:r w:rsidRPr="00EF5256">
        <w:rPr>
          <w:snapToGrid w:val="0"/>
        </w:rPr>
        <w:t xml:space="preserve">     *UNSIGNED*                                |</w:t>
      </w:r>
    </w:p>
    <w:p w14:paraId="0B4BBCF9" w14:textId="77777777" w:rsidR="004A5973" w:rsidRPr="00EF5256" w:rsidRDefault="004A5973" w:rsidP="00D41468">
      <w:pPr>
        <w:pStyle w:val="ComputerScreen"/>
        <w:rPr>
          <w:snapToGrid w:val="0"/>
        </w:rPr>
      </w:pPr>
      <w:r w:rsidRPr="00EF5256">
        <w:rPr>
          <w:snapToGrid w:val="0"/>
        </w:rPr>
        <w:t>Enter the numbers of the items you wish to act on.</w:t>
      </w:r>
    </w:p>
    <w:p w14:paraId="739D5FD1" w14:textId="77777777" w:rsidR="004A5973" w:rsidRPr="00EF5256" w:rsidRDefault="004A5973" w:rsidP="00D41468">
      <w:pPr>
        <w:pStyle w:val="ComputerScreen"/>
        <w:rPr>
          <w:snapToGrid w:val="0"/>
        </w:rPr>
      </w:pPr>
    </w:p>
    <w:p w14:paraId="7771BA13" w14:textId="77777777" w:rsidR="004A5973" w:rsidRPr="00EF5256" w:rsidRDefault="004A5973" w:rsidP="00D41468">
      <w:pPr>
        <w:pStyle w:val="ComputerScreen"/>
        <w:rPr>
          <w:snapToGrid w:val="0"/>
        </w:rPr>
      </w:pPr>
    </w:p>
    <w:p w14:paraId="60FC737F" w14:textId="77777777" w:rsidR="004A5973" w:rsidRPr="00EF5256" w:rsidRDefault="004A5973" w:rsidP="00D41468">
      <w:pPr>
        <w:pStyle w:val="ComputerScreen"/>
        <w:rPr>
          <w:snapToGrid w:val="0"/>
        </w:rPr>
      </w:pPr>
    </w:p>
    <w:p w14:paraId="4FE7AE12" w14:textId="77777777" w:rsidR="004A5973" w:rsidRPr="00EF5256" w:rsidRDefault="004A5973" w:rsidP="00D41468">
      <w:pPr>
        <w:pStyle w:val="ComputerScreen"/>
        <w:rPr>
          <w:snapToGrid w:val="0"/>
        </w:rPr>
      </w:pPr>
    </w:p>
    <w:p w14:paraId="060DC7B4" w14:textId="77777777" w:rsidR="004A5973" w:rsidRPr="00EF5256" w:rsidRDefault="004A5973" w:rsidP="00D41468">
      <w:pPr>
        <w:pStyle w:val="ComputerScreen"/>
        <w:rPr>
          <w:snapToGrid w:val="0"/>
        </w:rPr>
      </w:pPr>
    </w:p>
    <w:p w14:paraId="59B2EBBA" w14:textId="77777777" w:rsidR="004A5973" w:rsidRPr="00EF5256" w:rsidRDefault="004A5973" w:rsidP="00D41468">
      <w:pPr>
        <w:pStyle w:val="ComputerScreen"/>
        <w:rPr>
          <w:snapToGrid w:val="0"/>
        </w:rPr>
      </w:pPr>
    </w:p>
    <w:p w14:paraId="400A2645" w14:textId="77777777" w:rsidR="004A5973" w:rsidRPr="00EF5256" w:rsidRDefault="004A5973" w:rsidP="00D41468">
      <w:pPr>
        <w:pStyle w:val="ComputerScreen"/>
        <w:rPr>
          <w:snapToGrid w:val="0"/>
        </w:rPr>
      </w:pPr>
    </w:p>
    <w:p w14:paraId="606B0DE4" w14:textId="77777777" w:rsidR="004A5973" w:rsidRPr="00EF5256" w:rsidRDefault="004A5973" w:rsidP="00D41468">
      <w:pPr>
        <w:pStyle w:val="ComputerScreen"/>
        <w:rPr>
          <w:snapToGrid w:val="0"/>
        </w:rPr>
      </w:pPr>
    </w:p>
    <w:p w14:paraId="0600C217" w14:textId="77777777" w:rsidR="004A5973" w:rsidRPr="00EF5256" w:rsidRDefault="004A5973" w:rsidP="00D41468">
      <w:pPr>
        <w:pStyle w:val="ComputerScreen"/>
        <w:rPr>
          <w:snapToGrid w:val="0"/>
        </w:rPr>
      </w:pPr>
    </w:p>
    <w:p w14:paraId="6622B329" w14:textId="77777777" w:rsidR="004A5973" w:rsidRPr="00EF5256" w:rsidRDefault="004A5973" w:rsidP="00D41468">
      <w:pPr>
        <w:pStyle w:val="ComputerScreen"/>
        <w:rPr>
          <w:snapToGrid w:val="0"/>
        </w:rPr>
      </w:pPr>
    </w:p>
    <w:p w14:paraId="5C401EAF" w14:textId="77777777" w:rsidR="004A5973" w:rsidRPr="00EF5256" w:rsidRDefault="004A5973" w:rsidP="00D41468">
      <w:pPr>
        <w:pStyle w:val="ComputerScreen"/>
        <w:rPr>
          <w:snapToGrid w:val="0"/>
        </w:rPr>
      </w:pPr>
    </w:p>
    <w:p w14:paraId="22E603E8" w14:textId="77777777" w:rsidR="004A5973" w:rsidRPr="00EF5256" w:rsidRDefault="004A5973" w:rsidP="00D41468">
      <w:pPr>
        <w:pStyle w:val="ComputerScreen"/>
        <w:rPr>
          <w:snapToGrid w:val="0"/>
        </w:rPr>
      </w:pPr>
    </w:p>
    <w:p w14:paraId="6D309712" w14:textId="77777777" w:rsidR="004A5973" w:rsidRPr="00EF5256" w:rsidRDefault="004A5973" w:rsidP="00D41468">
      <w:pPr>
        <w:pStyle w:val="CScreenReversed"/>
        <w:rPr>
          <w:snapToGrid w:val="0"/>
        </w:rPr>
      </w:pPr>
      <w:r w:rsidRPr="00EF5256">
        <w:rPr>
          <w:snapToGrid w:val="0"/>
        </w:rPr>
        <w:t xml:space="preserve">          Enter the numbers of the items you wish to act on.                 &gt;&gt;&gt;</w:t>
      </w:r>
    </w:p>
    <w:p w14:paraId="7C208BCA" w14:textId="77777777" w:rsidR="004A5973" w:rsidRPr="00EF5256" w:rsidRDefault="004A5973" w:rsidP="00D41468">
      <w:pPr>
        <w:pStyle w:val="ComputerScreen"/>
        <w:rPr>
          <w:snapToGrid w:val="0"/>
        </w:rPr>
      </w:pPr>
      <w:r w:rsidRPr="00EF5256">
        <w:rPr>
          <w:snapToGrid w:val="0"/>
        </w:rPr>
        <w:t>+   Next Screen                - Previous Screen             Q Quit</w:t>
      </w:r>
    </w:p>
    <w:p w14:paraId="079FC723" w14:textId="77777777" w:rsidR="004A5973" w:rsidRPr="00EF5256" w:rsidRDefault="004A5973" w:rsidP="00D41468">
      <w:pPr>
        <w:pStyle w:val="ComputerScreen"/>
        <w:rPr>
          <w:snapToGrid w:val="0"/>
        </w:rPr>
      </w:pPr>
    </w:p>
    <w:p w14:paraId="17A73BD8" w14:textId="77777777" w:rsidR="004A5973" w:rsidRPr="00EF5256" w:rsidRDefault="004A5973" w:rsidP="00D41468">
      <w:pPr>
        <w:pStyle w:val="ComputerScreen"/>
        <w:rPr>
          <w:rFonts w:ascii="Arial" w:hAnsi="Arial"/>
          <w:snapToGrid w:val="0"/>
        </w:rPr>
      </w:pPr>
      <w:r w:rsidRPr="00EF5256">
        <w:rPr>
          <w:snapToGrid w:val="0"/>
        </w:rPr>
        <w:t xml:space="preserve">Select: Quit// </w:t>
      </w:r>
    </w:p>
    <w:p w14:paraId="05AF94CE" w14:textId="77777777" w:rsidR="004A5973" w:rsidRPr="00EF5256" w:rsidRDefault="004A5973" w:rsidP="00D41468">
      <w:pPr>
        <w:pStyle w:val="BlankLine"/>
        <w:rPr>
          <w:snapToGrid w:val="0"/>
        </w:rPr>
      </w:pPr>
    </w:p>
    <w:p w14:paraId="3BEC5351" w14:textId="77777777" w:rsidR="004A5973" w:rsidRPr="00EF5256" w:rsidRDefault="004A5973" w:rsidP="00D41468">
      <w:pPr>
        <w:pStyle w:val="Heading3"/>
        <w:rPr>
          <w:snapToGrid w:val="0"/>
        </w:rPr>
      </w:pPr>
      <w:r w:rsidRPr="00EF5256">
        <w:rPr>
          <w:snapToGrid w:val="0"/>
        </w:rPr>
        <w:br w:type="page"/>
      </w:r>
      <w:bookmarkStart w:id="437" w:name="_Toc421668558"/>
      <w:bookmarkStart w:id="438" w:name="_Toc421693985"/>
      <w:bookmarkStart w:id="439" w:name="_Toc6930190"/>
      <w:r w:rsidRPr="00EF5256">
        <w:rPr>
          <w:snapToGrid w:val="0"/>
        </w:rPr>
        <w:lastRenderedPageBreak/>
        <w:t>Enabling Notifications</w:t>
      </w:r>
      <w:bookmarkEnd w:id="437"/>
      <w:bookmarkEnd w:id="438"/>
      <w:bookmarkEnd w:id="439"/>
      <w:r w:rsidRPr="00EF5256">
        <w:rPr>
          <w:snapToGrid w:val="0"/>
        </w:rPr>
        <w:fldChar w:fldCharType="begin"/>
      </w:r>
      <w:r w:rsidRPr="00EF5256">
        <w:instrText xml:space="preserve"> XE "</w:instrText>
      </w:r>
      <w:r w:rsidRPr="00EF5256">
        <w:rPr>
          <w:snapToGrid w:val="0"/>
        </w:rPr>
        <w:instrText>Enabling Notifications</w:instrText>
      </w:r>
      <w:r w:rsidRPr="00EF5256">
        <w:instrText xml:space="preserve">" </w:instrText>
      </w:r>
      <w:r w:rsidRPr="00EF5256">
        <w:rPr>
          <w:snapToGrid w:val="0"/>
        </w:rPr>
        <w:fldChar w:fldCharType="end"/>
      </w:r>
    </w:p>
    <w:p w14:paraId="744511E8" w14:textId="77777777" w:rsidR="001A43C5" w:rsidRPr="00EF5256" w:rsidRDefault="001A43C5" w:rsidP="00D41468"/>
    <w:p w14:paraId="18CCD610" w14:textId="77777777" w:rsidR="004A5973" w:rsidRPr="00EF5256" w:rsidRDefault="004A5973" w:rsidP="00D41468">
      <w:r w:rsidRPr="00EF5256">
        <w:t>In many cases Notifications will not come to you automatically. To find out what Notifications you should be getting, you can run the Show Me the Notifications I Can Receive option from the Notifications Management Menu</w:t>
      </w:r>
      <w:r w:rsidRPr="00EF5256">
        <w:fldChar w:fldCharType="begin"/>
      </w:r>
      <w:r w:rsidRPr="00EF5256">
        <w:instrText xml:space="preserve"> XE "Notifications Management Menu" </w:instrText>
      </w:r>
      <w:r w:rsidRPr="00EF5256">
        <w:fldChar w:fldCharType="end"/>
      </w:r>
      <w:r w:rsidRPr="00EF5256">
        <w:t>. If this report shows any notifications you want to receive that are disabled, you may enable them with the Enable/Disable My Notifications option.</w:t>
      </w:r>
    </w:p>
    <w:p w14:paraId="053CE321" w14:textId="77777777" w:rsidR="001A43C5" w:rsidRPr="00EF5256" w:rsidRDefault="001A43C5" w:rsidP="00D41468"/>
    <w:p w14:paraId="0BE22F20" w14:textId="77777777" w:rsidR="004A5973" w:rsidRPr="00EF5256" w:rsidRDefault="004A5973" w:rsidP="00D41468">
      <w:r w:rsidRPr="00EF5256">
        <w:t>In this example we run the Show Me the Notifications I Can Receive report and then enable Consult/Request Cancel/Hold, Consult/Request Resolution, and New Service Consult/Request (Notice that Order(s) Require Electronic Signature is already on):</w:t>
      </w:r>
    </w:p>
    <w:p w14:paraId="7F3692B2" w14:textId="77777777" w:rsidR="004A5973" w:rsidRPr="00EF5256" w:rsidRDefault="004A5973" w:rsidP="00D41468">
      <w:pPr>
        <w:pStyle w:val="BlankLine"/>
      </w:pPr>
    </w:p>
    <w:p w14:paraId="6BA6C015" w14:textId="77777777" w:rsidR="004A5973" w:rsidRPr="00EF5256" w:rsidRDefault="004A5973" w:rsidP="00D41468">
      <w:pPr>
        <w:pStyle w:val="ComputerScreen"/>
      </w:pPr>
      <w:r w:rsidRPr="00EF5256">
        <w:t xml:space="preserve">Select Notification Mgmt Menu Option: </w:t>
      </w:r>
      <w:r w:rsidRPr="00EF5256">
        <w:rPr>
          <w:b/>
        </w:rPr>
        <w:t>?</w:t>
      </w:r>
    </w:p>
    <w:p w14:paraId="7723C48F" w14:textId="77777777" w:rsidR="004A5973" w:rsidRPr="00EF5256" w:rsidRDefault="004A5973" w:rsidP="00D41468">
      <w:pPr>
        <w:pStyle w:val="ComputerScreen"/>
      </w:pPr>
    </w:p>
    <w:p w14:paraId="3238A78C" w14:textId="77777777" w:rsidR="004A5973" w:rsidRPr="00EF5256" w:rsidRDefault="004A5973" w:rsidP="00D41468">
      <w:pPr>
        <w:pStyle w:val="ComputerScreen"/>
      </w:pPr>
      <w:r w:rsidRPr="00EF5256">
        <w:t xml:space="preserve">   1      Enable/Disable My Notifications</w:t>
      </w:r>
    </w:p>
    <w:p w14:paraId="42807A9A" w14:textId="77777777" w:rsidR="004A5973" w:rsidRPr="00EF5256" w:rsidRDefault="004A5973" w:rsidP="00D41468">
      <w:pPr>
        <w:pStyle w:val="ComputerScreen"/>
      </w:pPr>
      <w:r w:rsidRPr="00EF5256">
        <w:t xml:space="preserve">   2      Erase All of My Notifications</w:t>
      </w:r>
    </w:p>
    <w:p w14:paraId="55EC507E" w14:textId="77777777" w:rsidR="004A5973" w:rsidRPr="00EF5256" w:rsidRDefault="004A5973" w:rsidP="00D41468">
      <w:pPr>
        <w:pStyle w:val="ComputerScreen"/>
      </w:pPr>
      <w:r w:rsidRPr="00EF5256">
        <w:t xml:space="preserve">   3      Set Notification Display Sort Method (GUI)</w:t>
      </w:r>
    </w:p>
    <w:p w14:paraId="65D8D6DA" w14:textId="77777777" w:rsidR="004A5973" w:rsidRPr="00EF5256" w:rsidRDefault="004A5973" w:rsidP="00D41468">
      <w:pPr>
        <w:pStyle w:val="ComputerScreen"/>
      </w:pPr>
      <w:r w:rsidRPr="00EF5256">
        <w:t xml:space="preserve">   4      Send me a MailMan bulletin for Flagged Orders</w:t>
      </w:r>
    </w:p>
    <w:p w14:paraId="4AB7444F" w14:textId="77777777" w:rsidR="004A5973" w:rsidRPr="00EF5256" w:rsidRDefault="004A5973" w:rsidP="00D41468">
      <w:pPr>
        <w:pStyle w:val="ComputerScreen"/>
      </w:pPr>
      <w:r w:rsidRPr="00EF5256">
        <w:t xml:space="preserve">   5      Show Me the Notifications I Can Receive</w:t>
      </w:r>
    </w:p>
    <w:p w14:paraId="73C45FBD" w14:textId="77777777" w:rsidR="004A5973" w:rsidRPr="00EF5256" w:rsidRDefault="004A5973" w:rsidP="00D41468">
      <w:pPr>
        <w:pStyle w:val="ComputerScreen"/>
      </w:pPr>
      <w:r w:rsidRPr="00EF5256">
        <w:t xml:space="preserve">   6      Set Surrogate to Receive My Notifications</w:t>
      </w:r>
    </w:p>
    <w:p w14:paraId="4F99DC15" w14:textId="77777777" w:rsidR="004A5973" w:rsidRPr="00EF5256" w:rsidRDefault="004A5973" w:rsidP="00D41468">
      <w:pPr>
        <w:pStyle w:val="ComputerScreen"/>
      </w:pPr>
    </w:p>
    <w:p w14:paraId="5C9CE65F" w14:textId="77777777" w:rsidR="004A5973" w:rsidRPr="00EF5256" w:rsidRDefault="004A5973" w:rsidP="00D41468">
      <w:pPr>
        <w:pStyle w:val="ComputerScreen"/>
      </w:pPr>
      <w:r w:rsidRPr="00EF5256">
        <w:t>Enter ?? for more options, ??? for brief descriptions, ?OPTION for help text.</w:t>
      </w:r>
    </w:p>
    <w:p w14:paraId="0A3EB510" w14:textId="77777777" w:rsidR="004A5973" w:rsidRPr="00EF5256" w:rsidRDefault="004A5973" w:rsidP="00D41468">
      <w:pPr>
        <w:pStyle w:val="ComputerScreen"/>
      </w:pPr>
    </w:p>
    <w:p w14:paraId="22B4E588" w14:textId="77777777" w:rsidR="004A5973" w:rsidRPr="00EF5256" w:rsidRDefault="004A5973" w:rsidP="00D41468">
      <w:pPr>
        <w:pStyle w:val="ComputerScreen"/>
      </w:pPr>
      <w:r w:rsidRPr="00EF5256">
        <w:t xml:space="preserve">Select Notification Mgmt Menu Option: </w:t>
      </w:r>
      <w:r w:rsidRPr="00EF5256">
        <w:rPr>
          <w:b/>
        </w:rPr>
        <w:t>5</w:t>
      </w:r>
      <w:r w:rsidRPr="00EF5256">
        <w:t xml:space="preserve">  Show Me the Notifications I Can Receive</w:t>
      </w:r>
    </w:p>
    <w:p w14:paraId="10D64729" w14:textId="77777777" w:rsidR="004A5973" w:rsidRPr="00EF5256" w:rsidRDefault="004A5973" w:rsidP="00D41468">
      <w:pPr>
        <w:pStyle w:val="ComputerScreen"/>
      </w:pPr>
    </w:p>
    <w:p w14:paraId="07749E94" w14:textId="77777777" w:rsidR="004A5973" w:rsidRPr="00EF5256" w:rsidRDefault="004A5973" w:rsidP="00D41468">
      <w:pPr>
        <w:pStyle w:val="ComputerScreen"/>
      </w:pPr>
      <w:r w:rsidRPr="00EF5256">
        <w:t xml:space="preserve">Would you like help understanding the list of notifications? No// </w:t>
      </w:r>
      <w:r w:rsidRPr="00EF5256">
        <w:rPr>
          <w:b/>
        </w:rPr>
        <w:t>Y</w:t>
      </w:r>
      <w:r w:rsidRPr="00EF5256">
        <w:t xml:space="preserve">  (Yes)</w:t>
      </w:r>
    </w:p>
    <w:p w14:paraId="1FF44D76" w14:textId="77777777" w:rsidR="004A5973" w:rsidRPr="00EF5256" w:rsidRDefault="004A5973" w:rsidP="00D41468">
      <w:pPr>
        <w:pStyle w:val="ComputerScreen"/>
      </w:pPr>
      <w:r w:rsidRPr="00EF5256">
        <w:t xml:space="preserve">DEVICE: HOME// </w:t>
      </w:r>
      <w:r w:rsidRPr="00EF5256">
        <w:rPr>
          <w:b/>
        </w:rPr>
        <w:t>&lt;Enter&gt;</w:t>
      </w:r>
      <w:r w:rsidRPr="00EF5256">
        <w:t xml:space="preserve"> VAX</w:t>
      </w:r>
    </w:p>
    <w:p w14:paraId="7A4C7C75" w14:textId="77777777" w:rsidR="004A5973" w:rsidRPr="00EF5256" w:rsidRDefault="004A5973" w:rsidP="00D41468">
      <w:pPr>
        <w:pStyle w:val="ComputerScreen"/>
      </w:pPr>
    </w:p>
    <w:p w14:paraId="634F977A" w14:textId="77777777" w:rsidR="004A5973" w:rsidRPr="00EF5256" w:rsidRDefault="004A5973" w:rsidP="00D41468">
      <w:pPr>
        <w:pStyle w:val="ComputerScreen"/>
      </w:pPr>
      <w:r w:rsidRPr="00EF5256">
        <w:t xml:space="preserve">             Notification List Help Message                    Page:   1</w:t>
      </w:r>
    </w:p>
    <w:p w14:paraId="7F7310A3" w14:textId="77777777" w:rsidR="004A5973" w:rsidRPr="00EF5256" w:rsidRDefault="004A5973" w:rsidP="00D41468">
      <w:pPr>
        <w:pStyle w:val="ComputerScreen"/>
      </w:pPr>
    </w:p>
    <w:p w14:paraId="7C523DF0" w14:textId="77777777" w:rsidR="004A5973" w:rsidRPr="00EF5256" w:rsidRDefault="004A5973" w:rsidP="00D41468">
      <w:pPr>
        <w:pStyle w:val="ComputerScreen"/>
      </w:pPr>
      <w:r w:rsidRPr="00EF5256">
        <w:t>The delivery of notifications as alerts is determined from values set for:</w:t>
      </w:r>
    </w:p>
    <w:p w14:paraId="7A1F22C9" w14:textId="77777777" w:rsidR="004A5973" w:rsidRPr="00EF5256" w:rsidRDefault="004A5973" w:rsidP="00D41468">
      <w:pPr>
        <w:pStyle w:val="ComputerScreen"/>
      </w:pPr>
      <w:r w:rsidRPr="00EF5256">
        <w:t>Users, OE/RR Teams, Service/Sections, Inpatient Locations,</w:t>
      </w:r>
    </w:p>
    <w:p w14:paraId="178669F0" w14:textId="77777777" w:rsidR="004A5973" w:rsidRPr="00EF5256" w:rsidRDefault="004A5973" w:rsidP="00D41468">
      <w:pPr>
        <w:pStyle w:val="ComputerScreen"/>
      </w:pPr>
      <w:r w:rsidRPr="00EF5256">
        <w:t>Hospital Divisions, Computer System and Order Entry/Results Reporting.</w:t>
      </w:r>
    </w:p>
    <w:p w14:paraId="1A9AEBD7" w14:textId="77777777" w:rsidR="004A5973" w:rsidRPr="00EF5256" w:rsidRDefault="004A5973" w:rsidP="00D41468">
      <w:pPr>
        <w:pStyle w:val="ComputerScreen"/>
      </w:pPr>
      <w:r w:rsidRPr="00EF5256">
        <w:t>Possible values include 'Enabled', 'Disabled' and 'Mandatory'. These values</w:t>
      </w:r>
    </w:p>
    <w:p w14:paraId="44564DCE" w14:textId="77777777" w:rsidR="004A5973" w:rsidRPr="00EF5256" w:rsidRDefault="004A5973" w:rsidP="00D41468">
      <w:pPr>
        <w:pStyle w:val="ComputerScreen"/>
      </w:pPr>
      <w:r w:rsidRPr="00EF5256">
        <w:t>indicate a User's, OE/RR Team's, Service's, Location's, Division's, System's</w:t>
      </w:r>
    </w:p>
    <w:p w14:paraId="3DF3A23D" w14:textId="77777777" w:rsidR="004A5973" w:rsidRPr="00EF5256" w:rsidRDefault="004A5973" w:rsidP="00D41468">
      <w:pPr>
        <w:pStyle w:val="ComputerScreen"/>
      </w:pPr>
      <w:r w:rsidRPr="00EF5256">
        <w:t>and OERR's desire for the notification to be 'Enabled' (sent under most</w:t>
      </w:r>
    </w:p>
    <w:p w14:paraId="46A3E629" w14:textId="77777777" w:rsidR="004A5973" w:rsidRPr="00EF5256" w:rsidRDefault="004A5973" w:rsidP="00D41468">
      <w:pPr>
        <w:pStyle w:val="ComputerScreen"/>
      </w:pPr>
      <w:r w:rsidRPr="00EF5256">
        <w:t>conditions), 'Disabled' (not sent), or 'Mandatory' (almost always sent.)</w:t>
      </w:r>
    </w:p>
    <w:p w14:paraId="18C1913B" w14:textId="77777777" w:rsidR="004A5973" w:rsidRPr="00EF5256" w:rsidRDefault="004A5973" w:rsidP="00D41468">
      <w:pPr>
        <w:pStyle w:val="ComputerScreen"/>
      </w:pPr>
    </w:p>
    <w:p w14:paraId="54ED5235" w14:textId="77777777" w:rsidR="004A5973" w:rsidRPr="00EF5256" w:rsidRDefault="004A5973" w:rsidP="00D41468">
      <w:pPr>
        <w:pStyle w:val="ComputerScreen"/>
      </w:pPr>
      <w:r w:rsidRPr="00EF5256">
        <w:t>All values, except the OERR (Order Entry) value, can be set by IRM</w:t>
      </w:r>
    </w:p>
    <w:p w14:paraId="2F77A9ED" w14:textId="77777777" w:rsidR="004A5973" w:rsidRPr="00EF5256" w:rsidRDefault="004A5973" w:rsidP="00D41468">
      <w:pPr>
        <w:pStyle w:val="ComputerScreen"/>
      </w:pPr>
      <w:r w:rsidRPr="00EF5256">
        <w:t>or Clinical Coordinators. Individual users can set 'Enabled/Disabled/Mandatory'</w:t>
      </w:r>
    </w:p>
    <w:p w14:paraId="1CBEA771" w14:textId="77777777" w:rsidR="004A5973" w:rsidRPr="00EF5256" w:rsidRDefault="004A5973" w:rsidP="00D41468">
      <w:pPr>
        <w:pStyle w:val="ComputerScreen"/>
      </w:pPr>
      <w:r w:rsidRPr="00EF5256">
        <w:t>values for each specific notification via the 'Enable/Disable My Notifications'</w:t>
      </w:r>
    </w:p>
    <w:p w14:paraId="592A5252" w14:textId="77777777" w:rsidR="004A5973" w:rsidRPr="00EF5256" w:rsidRDefault="004A5973" w:rsidP="00D41468">
      <w:pPr>
        <w:pStyle w:val="ComputerScreen"/>
      </w:pPr>
      <w:r w:rsidRPr="00EF5256">
        <w:t>option under the Personal Preferences and Notification Mgmt Menu option menus.</w:t>
      </w:r>
    </w:p>
    <w:p w14:paraId="47A4FD70" w14:textId="0E306755" w:rsidR="004A5973" w:rsidRPr="00EF5256" w:rsidRDefault="004A5973" w:rsidP="00D41468">
      <w:pPr>
        <w:pStyle w:val="ComputerScreen"/>
      </w:pPr>
      <w:r w:rsidRPr="00EF5256">
        <w:t>'ON' indicates the user wil</w:t>
      </w:r>
      <w:r w:rsidR="00D236F0" w:rsidRPr="00EF5256">
        <w:t>tr</w:t>
      </w:r>
      <w:r w:rsidRPr="00EF5256">
        <w:t>l receive the notification under normal conditions.</w:t>
      </w:r>
    </w:p>
    <w:p w14:paraId="1F9B8FE0" w14:textId="77777777" w:rsidR="004A5973" w:rsidRPr="00EF5256" w:rsidRDefault="004A5973" w:rsidP="00D41468">
      <w:pPr>
        <w:pStyle w:val="ComputerScreen"/>
      </w:pPr>
      <w:r w:rsidRPr="00EF5256">
        <w:t>'OFF' indicates the user normally will not receive the notification.</w:t>
      </w:r>
    </w:p>
    <w:p w14:paraId="2DEB4437" w14:textId="77777777" w:rsidR="004A5973" w:rsidRPr="00EF5256" w:rsidRDefault="004A5973" w:rsidP="00D41468">
      <w:pPr>
        <w:pStyle w:val="ComputerScreen"/>
      </w:pPr>
      <w:r w:rsidRPr="00EF5256">
        <w:t>Notification recipient determination can also be influenced by patient</w:t>
      </w:r>
    </w:p>
    <w:p w14:paraId="35A4C288" w14:textId="77777777" w:rsidR="004A5973" w:rsidRPr="00EF5256" w:rsidRDefault="004A5973" w:rsidP="00D41468">
      <w:pPr>
        <w:pStyle w:val="ComputerScreen"/>
      </w:pPr>
      <w:r w:rsidRPr="00EF5256">
        <w:t>location (inpatients only.) This list does not consider patient location</w:t>
      </w:r>
    </w:p>
    <w:p w14:paraId="0CC79900" w14:textId="77777777" w:rsidR="004A5973" w:rsidRPr="00EF5256" w:rsidRDefault="004A5973" w:rsidP="00D41468">
      <w:pPr>
        <w:pStyle w:val="ComputerScreen"/>
      </w:pPr>
      <w:r w:rsidRPr="00EF5256">
        <w:t>when calculating the ON/OFF value for a notification.</w:t>
      </w:r>
    </w:p>
    <w:p w14:paraId="60455450" w14:textId="77777777" w:rsidR="004A5973" w:rsidRPr="00EF5256" w:rsidRDefault="004A5973" w:rsidP="00D41468">
      <w:pPr>
        <w:pStyle w:val="ComputerScreen"/>
      </w:pPr>
    </w:p>
    <w:p w14:paraId="5EC06D8F" w14:textId="77777777" w:rsidR="004A5973" w:rsidRPr="00EF5256" w:rsidRDefault="004A5973" w:rsidP="00D41468">
      <w:pPr>
        <w:pStyle w:val="ComputerScreen"/>
      </w:pPr>
      <w:r w:rsidRPr="00EF5256">
        <w:t xml:space="preserve">           - End of Report -</w:t>
      </w:r>
    </w:p>
    <w:p w14:paraId="1737E164" w14:textId="77777777" w:rsidR="004A5973" w:rsidRPr="00EF5256" w:rsidRDefault="004A5973" w:rsidP="00D41468">
      <w:pPr>
        <w:pStyle w:val="ComputerScreen"/>
      </w:pPr>
    </w:p>
    <w:p w14:paraId="55CE7605" w14:textId="77777777" w:rsidR="004A5973" w:rsidRPr="00EF5256" w:rsidRDefault="004A5973" w:rsidP="00D41468">
      <w:pPr>
        <w:pStyle w:val="ComputerScreen"/>
      </w:pPr>
      <w:r w:rsidRPr="00EF5256">
        <w:t xml:space="preserve">Press RETURN to continue: </w:t>
      </w:r>
      <w:r w:rsidRPr="00EF5256">
        <w:rPr>
          <w:b/>
        </w:rPr>
        <w:t>&lt;Enter&gt;</w:t>
      </w:r>
    </w:p>
    <w:p w14:paraId="6C927C99" w14:textId="77777777" w:rsidR="004A5973" w:rsidRPr="00EF5256" w:rsidRDefault="004A5973" w:rsidP="00D41468">
      <w:pPr>
        <w:pStyle w:val="ComputerScreen"/>
      </w:pPr>
    </w:p>
    <w:p w14:paraId="4AC2F12B" w14:textId="77777777" w:rsidR="004A5973" w:rsidRPr="00EF5256" w:rsidRDefault="004A5973" w:rsidP="00D41468">
      <w:pPr>
        <w:pStyle w:val="ComputerScreen"/>
      </w:pPr>
      <w:r w:rsidRPr="00EF5256">
        <w:t>This will take a moment or two, please stand by.................................</w:t>
      </w:r>
    </w:p>
    <w:p w14:paraId="33AAD491" w14:textId="77777777" w:rsidR="004A5973" w:rsidRPr="00EF5256" w:rsidRDefault="004A5973" w:rsidP="00D41468">
      <w:pPr>
        <w:pStyle w:val="ComputerScreen"/>
      </w:pPr>
      <w:r w:rsidRPr="00EF5256">
        <w:t>...............</w:t>
      </w:r>
    </w:p>
    <w:p w14:paraId="3BA97F44" w14:textId="77777777" w:rsidR="004A5973" w:rsidRPr="00EF5256" w:rsidRDefault="004A5973" w:rsidP="00D41468">
      <w:pPr>
        <w:pStyle w:val="ComputerScreen"/>
      </w:pPr>
      <w:r w:rsidRPr="00EF5256">
        <w:t xml:space="preserve">DEVICE: HOME// </w:t>
      </w:r>
      <w:r w:rsidRPr="00EF5256">
        <w:rPr>
          <w:b/>
        </w:rPr>
        <w:t>&lt;Enter&gt;</w:t>
      </w:r>
      <w:r w:rsidRPr="00EF5256">
        <w:t xml:space="preserve"> VAX</w:t>
      </w:r>
    </w:p>
    <w:p w14:paraId="70841D35" w14:textId="77777777" w:rsidR="004A5973" w:rsidRPr="00EF5256" w:rsidRDefault="004A5973" w:rsidP="00D41468">
      <w:pPr>
        <w:pStyle w:val="ComputerScreen"/>
      </w:pPr>
    </w:p>
    <w:p w14:paraId="17615B5D" w14:textId="77777777" w:rsidR="004A5973" w:rsidRPr="00EF5256" w:rsidRDefault="004A5973" w:rsidP="00D41468">
      <w:pPr>
        <w:pStyle w:val="ComputerScreen"/>
      </w:pPr>
      <w:r w:rsidRPr="00EF5256">
        <w:t xml:space="preserve">             Notification List for </w:t>
      </w:r>
      <w:r w:rsidR="006E192A" w:rsidRPr="00EF5256">
        <w:t>CPRSPROVIDER,ONE</w:t>
      </w:r>
      <w:r w:rsidRPr="00EF5256">
        <w:t xml:space="preserve">           Page:   1</w:t>
      </w:r>
    </w:p>
    <w:p w14:paraId="0CFAC1D9" w14:textId="77777777" w:rsidR="004A5973" w:rsidRPr="00EF5256" w:rsidRDefault="004A5973" w:rsidP="00D41468">
      <w:pPr>
        <w:pStyle w:val="ComputerScreen"/>
      </w:pPr>
    </w:p>
    <w:p w14:paraId="0AEB6B1E" w14:textId="77777777" w:rsidR="004A5973" w:rsidRPr="00EF5256" w:rsidRDefault="004A5973" w:rsidP="00D41468">
      <w:pPr>
        <w:pStyle w:val="ComputerScreen"/>
      </w:pPr>
      <w:r w:rsidRPr="00EF5256">
        <w:lastRenderedPageBreak/>
        <w:t>Notification                      ON/OFF For This User and Why</w:t>
      </w:r>
    </w:p>
    <w:p w14:paraId="047903BE" w14:textId="77777777" w:rsidR="004A5973" w:rsidRPr="00EF5256" w:rsidRDefault="004A5973" w:rsidP="00D41468">
      <w:pPr>
        <w:pStyle w:val="ComputerScreen"/>
      </w:pPr>
      <w:r w:rsidRPr="00EF5256">
        <w:t>--------------------------------  ---------------------------------------------</w:t>
      </w:r>
    </w:p>
    <w:p w14:paraId="31913916" w14:textId="77777777" w:rsidR="004A5973" w:rsidRPr="00EF5256" w:rsidRDefault="004A5973" w:rsidP="00D41468">
      <w:pPr>
        <w:pStyle w:val="ComputerScreen"/>
      </w:pPr>
      <w:r w:rsidRPr="00EF5256">
        <w:t>ABNORMAL IMAGING RESULTS          ON   OERR value is Mandatory</w:t>
      </w:r>
    </w:p>
    <w:p w14:paraId="2B47C926" w14:textId="77777777" w:rsidR="004A5973" w:rsidRPr="00EF5256" w:rsidRDefault="004A5973" w:rsidP="00D41468">
      <w:pPr>
        <w:pStyle w:val="ComputerScreen"/>
      </w:pPr>
      <w:r w:rsidRPr="00EF5256">
        <w:t>ABNORMAL LAB RESULT (INFO)        ON   User value is Mandatory</w:t>
      </w:r>
    </w:p>
    <w:p w14:paraId="7BFC8D91" w14:textId="77777777" w:rsidR="004A5973" w:rsidRPr="00EF5256" w:rsidRDefault="004A5973" w:rsidP="00D41468">
      <w:pPr>
        <w:pStyle w:val="ComputerScreen"/>
      </w:pPr>
      <w:r w:rsidRPr="00EF5256">
        <w:t>ABNORMAL LAB RESULTS (ACTION)     OFF  OERR value is Disabled</w:t>
      </w:r>
    </w:p>
    <w:p w14:paraId="22D000EB" w14:textId="77777777" w:rsidR="004A5973" w:rsidRPr="00EF5256" w:rsidRDefault="004A5973" w:rsidP="00D41468">
      <w:pPr>
        <w:pStyle w:val="ComputerScreen"/>
      </w:pPr>
      <w:r w:rsidRPr="00EF5256">
        <w:t>ADMISSION                         ON   OERR value is Enabled</w:t>
      </w:r>
    </w:p>
    <w:p w14:paraId="20BFF9FC" w14:textId="77777777" w:rsidR="004A5973" w:rsidRPr="00EF5256" w:rsidRDefault="004A5973" w:rsidP="00D41468">
      <w:pPr>
        <w:pStyle w:val="ComputerScreen"/>
      </w:pPr>
      <w:r w:rsidRPr="00EF5256">
        <w:t>CONSULT/REQUEST CANCEL/HOLD       ON   User value is Mandatory</w:t>
      </w:r>
    </w:p>
    <w:p w14:paraId="7FE5FE60" w14:textId="77777777" w:rsidR="004A5973" w:rsidRPr="00EF5256" w:rsidRDefault="004A5973" w:rsidP="00D41468">
      <w:pPr>
        <w:pStyle w:val="ComputerScreen"/>
      </w:pPr>
      <w:r w:rsidRPr="00EF5256">
        <w:t>CONSULT/REQUEST RESOLUTION        ON   User value is Mandatory</w:t>
      </w:r>
    </w:p>
    <w:p w14:paraId="355CB42B" w14:textId="77777777" w:rsidR="004A5973" w:rsidRPr="00EF5256" w:rsidRDefault="004A5973" w:rsidP="00D41468">
      <w:pPr>
        <w:pStyle w:val="ComputerScreen"/>
      </w:pPr>
      <w:r w:rsidRPr="00EF5256">
        <w:t>CONSULT/REQUEST UPDATED           OFF  OERR value is Disabled</w:t>
      </w:r>
    </w:p>
    <w:p w14:paraId="4078A2DF" w14:textId="77777777" w:rsidR="004A5973" w:rsidRPr="00EF5256" w:rsidRDefault="004A5973" w:rsidP="00D41468">
      <w:pPr>
        <w:pStyle w:val="ComputerScreen"/>
      </w:pPr>
      <w:r w:rsidRPr="00EF5256">
        <w:t>CRITICAL LAB RESULT (INFO)        ON   OERR value is Mandatory</w:t>
      </w:r>
    </w:p>
    <w:p w14:paraId="6F0D2943" w14:textId="77777777" w:rsidR="004A5973" w:rsidRPr="00EF5256" w:rsidRDefault="004A5973" w:rsidP="00D41468">
      <w:pPr>
        <w:pStyle w:val="ComputerScreen"/>
      </w:pPr>
      <w:r w:rsidRPr="00EF5256">
        <w:t>CRITICAL LAB RESULTS (ACTION)     ON   OERR value is Mandatory</w:t>
      </w:r>
    </w:p>
    <w:p w14:paraId="66F4F0E4" w14:textId="77777777" w:rsidR="004A5973" w:rsidRPr="00EF5256" w:rsidRDefault="004A5973" w:rsidP="00D41468">
      <w:pPr>
        <w:pStyle w:val="ComputerScreen"/>
      </w:pPr>
      <w:r w:rsidRPr="00EF5256">
        <w:t>DC ORDER                          OFF  OERR value is Disabled</w:t>
      </w:r>
    </w:p>
    <w:p w14:paraId="5DCA36EA" w14:textId="77777777" w:rsidR="004A5973" w:rsidRPr="00EF5256" w:rsidRDefault="004A5973" w:rsidP="00D41468">
      <w:pPr>
        <w:pStyle w:val="ComputerScreen"/>
      </w:pPr>
      <w:r w:rsidRPr="00EF5256">
        <w:t>DECEASED PATIENT                  ON   OERR value is Enabled</w:t>
      </w:r>
    </w:p>
    <w:p w14:paraId="31A991EA" w14:textId="77777777" w:rsidR="004A5973" w:rsidRPr="00EF5256" w:rsidRDefault="004A5973" w:rsidP="00D41468">
      <w:pPr>
        <w:pStyle w:val="ComputerScreen"/>
      </w:pPr>
      <w:r w:rsidRPr="00EF5256">
        <w:t>DISCHARGE                         OFF  OERR value is Disabled</w:t>
      </w:r>
    </w:p>
    <w:p w14:paraId="514F8EDB" w14:textId="77777777" w:rsidR="004A5973" w:rsidRPr="00EF5256" w:rsidRDefault="004A5973" w:rsidP="00D41468">
      <w:pPr>
        <w:pStyle w:val="ComputerScreen"/>
      </w:pPr>
      <w:r w:rsidRPr="00EF5256">
        <w:t>DNR EXPIRING                      OFF  OERR value is Disabled</w:t>
      </w:r>
    </w:p>
    <w:p w14:paraId="74284105" w14:textId="77777777" w:rsidR="004A5973" w:rsidRPr="00EF5256" w:rsidRDefault="004A5973" w:rsidP="00D41468">
      <w:pPr>
        <w:pStyle w:val="ComputerScreen"/>
      </w:pPr>
      <w:r w:rsidRPr="00EF5256">
        <w:t>ERROR MESSAGE                     OFF  OERR value is Disabled</w:t>
      </w:r>
    </w:p>
    <w:p w14:paraId="4753585F" w14:textId="77777777" w:rsidR="004A5973" w:rsidRPr="00EF5256" w:rsidRDefault="004A5973" w:rsidP="00D41468">
      <w:pPr>
        <w:pStyle w:val="ComputerScreen"/>
      </w:pPr>
      <w:r w:rsidRPr="00EF5256">
        <w:t>FLAG ORDER FOR CLARIFICATION      ON   OERR value is Enabled</w:t>
      </w:r>
    </w:p>
    <w:p w14:paraId="63722294" w14:textId="77777777" w:rsidR="004A5973" w:rsidRPr="00EF5256" w:rsidRDefault="004A5973" w:rsidP="00D41468">
      <w:pPr>
        <w:pStyle w:val="ComputerScreen"/>
      </w:pPr>
      <w:r w:rsidRPr="00EF5256">
        <w:t>FLAGGED OI EXPIRING - INPT        OFF  OERR value is Disabled</w:t>
      </w:r>
    </w:p>
    <w:p w14:paraId="2CA58173" w14:textId="77777777" w:rsidR="004A5973" w:rsidRPr="00EF5256" w:rsidRDefault="004A5973" w:rsidP="00D41468">
      <w:pPr>
        <w:pStyle w:val="ComputerScreen"/>
      </w:pPr>
      <w:r w:rsidRPr="00EF5256">
        <w:t>FLAGGED OI EXPIRING - OUTPT       OFF  OERR value is Disabled</w:t>
      </w:r>
    </w:p>
    <w:p w14:paraId="6463F204" w14:textId="77777777" w:rsidR="004A5973" w:rsidRPr="00EF5256" w:rsidRDefault="004A5973" w:rsidP="00D41468">
      <w:pPr>
        <w:pStyle w:val="ComputerScreen"/>
      </w:pPr>
      <w:r w:rsidRPr="00EF5256">
        <w:t>FLAGGED OI ORDER - INPT           OFF  OERR value is Disabled</w:t>
      </w:r>
    </w:p>
    <w:p w14:paraId="69486A1A" w14:textId="77777777" w:rsidR="004A5973" w:rsidRPr="00EF5256" w:rsidRDefault="004A5973" w:rsidP="00D41468">
      <w:pPr>
        <w:pStyle w:val="ComputerScreen"/>
      </w:pPr>
      <w:r w:rsidRPr="00EF5256">
        <w:t>FLAGGED OI ORDER - OUTPT          ON   System value is Enabled</w:t>
      </w:r>
    </w:p>
    <w:p w14:paraId="1A1B61CE" w14:textId="77777777" w:rsidR="004A5973" w:rsidRPr="00EF5256" w:rsidRDefault="004A5973" w:rsidP="00D41468">
      <w:pPr>
        <w:pStyle w:val="ComputerScreen"/>
      </w:pPr>
      <w:r w:rsidRPr="00EF5256">
        <w:t>FLAGGED OI RESULTS - INPT         OFF  OERR value is Disabled</w:t>
      </w:r>
    </w:p>
    <w:p w14:paraId="2783E711" w14:textId="77777777" w:rsidR="004A5973" w:rsidRPr="00EF5256" w:rsidRDefault="004A5973" w:rsidP="00D41468">
      <w:pPr>
        <w:pStyle w:val="ComputerScreen"/>
      </w:pPr>
      <w:r w:rsidRPr="00EF5256">
        <w:t>FLAGGED OI RESULTS - OUTPT        OFF  OERR value is Disabled</w:t>
      </w:r>
    </w:p>
    <w:p w14:paraId="0A4438BE" w14:textId="77777777" w:rsidR="004A5973" w:rsidRPr="00EF5256" w:rsidRDefault="004A5973" w:rsidP="00D41468">
      <w:pPr>
        <w:pStyle w:val="ComputerScreen"/>
      </w:pPr>
      <w:r w:rsidRPr="00EF5256">
        <w:t>FOOD/DRUG INTERACTION             OFF  OERR value is Disabled</w:t>
      </w:r>
    </w:p>
    <w:p w14:paraId="76418206" w14:textId="77777777" w:rsidR="004A5973" w:rsidRPr="00EF5256" w:rsidRDefault="004A5973" w:rsidP="00D41468">
      <w:pPr>
        <w:pStyle w:val="ComputerScreen"/>
      </w:pPr>
      <w:r w:rsidRPr="00EF5256">
        <w:t>FREE TEXT                         OFF  OERR value is Disabled</w:t>
      </w:r>
    </w:p>
    <w:p w14:paraId="4A261870" w14:textId="77777777" w:rsidR="004A5973" w:rsidRPr="00EF5256" w:rsidRDefault="004A5973" w:rsidP="00D41468">
      <w:pPr>
        <w:pStyle w:val="ComputerScreen"/>
      </w:pPr>
      <w:r w:rsidRPr="00EF5256">
        <w:t>IMAGING PATIENT EXAMINED          OFF  User value is Disabled</w:t>
      </w:r>
    </w:p>
    <w:p w14:paraId="32846F0F" w14:textId="77777777" w:rsidR="004A5973" w:rsidRPr="00EF5256" w:rsidRDefault="004A5973" w:rsidP="00D41468">
      <w:pPr>
        <w:pStyle w:val="ComputerScreen"/>
      </w:pPr>
      <w:r w:rsidRPr="00EF5256">
        <w:t>IMAGING REQUEST CANCEL/HELD       ON   OERR value is Enabled</w:t>
      </w:r>
    </w:p>
    <w:p w14:paraId="1DA55B48" w14:textId="77777777" w:rsidR="004A5973" w:rsidRPr="00EF5256" w:rsidRDefault="004A5973" w:rsidP="00D41468">
      <w:pPr>
        <w:pStyle w:val="ComputerScreen"/>
      </w:pPr>
      <w:r w:rsidRPr="00EF5256">
        <w:t>IMAGING RESULTS                   OFF  User value is Disabled</w:t>
      </w:r>
    </w:p>
    <w:p w14:paraId="6BABA1E9" w14:textId="77777777" w:rsidR="004A5973" w:rsidRPr="00EF5256" w:rsidRDefault="004A5973" w:rsidP="00D41468">
      <w:pPr>
        <w:pStyle w:val="ComputerScreen"/>
      </w:pPr>
      <w:r w:rsidRPr="00EF5256">
        <w:t>IMAGING RESULTS AMENDED           OFF  OERR value is Disabled</w:t>
      </w:r>
    </w:p>
    <w:p w14:paraId="326F4FCC" w14:textId="77777777" w:rsidR="004A5973" w:rsidRPr="00EF5256" w:rsidRDefault="004A5973" w:rsidP="00D41468">
      <w:pPr>
        <w:pStyle w:val="ComputerScreen"/>
      </w:pPr>
      <w:r w:rsidRPr="00EF5256">
        <w:t>LAB ORDER CANCELED                OFF  OERR value is Disabled</w:t>
      </w:r>
    </w:p>
    <w:p w14:paraId="73550B2A" w14:textId="77777777" w:rsidR="004A5973" w:rsidRPr="00EF5256" w:rsidRDefault="004A5973" w:rsidP="00D41468">
      <w:pPr>
        <w:pStyle w:val="ComputerScreen"/>
      </w:pPr>
      <w:r w:rsidRPr="00EF5256">
        <w:t>LAB RESULTS                       OFF  OERR value is Disabled</w:t>
      </w:r>
    </w:p>
    <w:p w14:paraId="209A4418" w14:textId="77777777" w:rsidR="004A5973" w:rsidRPr="00EF5256" w:rsidRDefault="004A5973" w:rsidP="00D41468">
      <w:pPr>
        <w:pStyle w:val="ComputerScreen"/>
      </w:pPr>
      <w:r w:rsidRPr="00EF5256">
        <w:t>MEDICATIONS EXPIRING              OFF  OERR value is Disabled</w:t>
      </w:r>
    </w:p>
    <w:p w14:paraId="59330DAE" w14:textId="77777777" w:rsidR="004A5973" w:rsidRPr="00EF5256" w:rsidRDefault="004A5973" w:rsidP="00D41468">
      <w:pPr>
        <w:pStyle w:val="ComputerScreen"/>
      </w:pPr>
      <w:r w:rsidRPr="00EF5256">
        <w:t>NEW ORDER                         OFF  OERR value is Disabled</w:t>
      </w:r>
    </w:p>
    <w:p w14:paraId="16A0B88F" w14:textId="77777777" w:rsidR="004A5973" w:rsidRPr="00EF5256" w:rsidRDefault="004A5973" w:rsidP="00D41468">
      <w:pPr>
        <w:pStyle w:val="ComputerScreen"/>
      </w:pPr>
      <w:r w:rsidRPr="00EF5256">
        <w:t>NEW SERVICE CONSULT/REQUEST       ON   User value is Mandatory</w:t>
      </w:r>
    </w:p>
    <w:p w14:paraId="2ED51274" w14:textId="77777777" w:rsidR="004A5973" w:rsidRPr="00EF5256" w:rsidRDefault="004A5973" w:rsidP="00D41468">
      <w:pPr>
        <w:pStyle w:val="ComputerScreen"/>
      </w:pPr>
      <w:r w:rsidRPr="00EF5256">
        <w:t>NPO DIET MORE THAN 72 HRS         OFF  OERR value is Disabled</w:t>
      </w:r>
    </w:p>
    <w:p w14:paraId="3F31B113" w14:textId="77777777" w:rsidR="004A5973" w:rsidRPr="00EF5256" w:rsidRDefault="004A5973" w:rsidP="00D41468">
      <w:pPr>
        <w:pStyle w:val="ComputerScreen"/>
      </w:pPr>
      <w:r w:rsidRPr="00EF5256">
        <w:t>ORDER CHECK                       OFF  OERR value is Disabled</w:t>
      </w:r>
    </w:p>
    <w:p w14:paraId="706303EF" w14:textId="77777777" w:rsidR="004A5973" w:rsidRPr="00EF5256" w:rsidRDefault="004A5973" w:rsidP="00D41468">
      <w:pPr>
        <w:pStyle w:val="ComputerScreen"/>
      </w:pPr>
      <w:r w:rsidRPr="00EF5256">
        <w:t>ORDER REQUIRES CHART SIGNATURE    ON   OERR value is Mandatory</w:t>
      </w:r>
    </w:p>
    <w:p w14:paraId="219AE675" w14:textId="77777777" w:rsidR="004A5973" w:rsidRPr="00EF5256" w:rsidRDefault="004A5973" w:rsidP="00D41468">
      <w:pPr>
        <w:pStyle w:val="ComputerScreen"/>
      </w:pPr>
      <w:r w:rsidRPr="00EF5256">
        <w:t>ORDER REQUIRES CO-SIGNATURE       OFF  OERR value is Disabled</w:t>
      </w:r>
    </w:p>
    <w:p w14:paraId="4E87C914" w14:textId="77777777" w:rsidR="004A5973" w:rsidRPr="00EF5256" w:rsidRDefault="004A5973" w:rsidP="00D41468">
      <w:pPr>
        <w:pStyle w:val="ComputerScreen"/>
      </w:pPr>
      <w:r w:rsidRPr="00EF5256">
        <w:t>ORDER REQUIRES ELEC SIGNATURE     ON   OERR value is Mandatory</w:t>
      </w:r>
    </w:p>
    <w:p w14:paraId="4A39F568" w14:textId="77777777" w:rsidR="004A5973" w:rsidRPr="00EF5256" w:rsidRDefault="004A5973" w:rsidP="00D41468">
      <w:pPr>
        <w:pStyle w:val="ComputerScreen"/>
      </w:pPr>
      <w:r w:rsidRPr="00EF5256">
        <w:t>ORDERER-FLAGGED RESULTS           OFF  OERR value is Disabled</w:t>
      </w:r>
    </w:p>
    <w:p w14:paraId="2C887B43" w14:textId="77777777" w:rsidR="004A5973" w:rsidRPr="00EF5256" w:rsidRDefault="004A5973" w:rsidP="00D41468">
      <w:pPr>
        <w:pStyle w:val="ComputerScreen"/>
      </w:pPr>
      <w:r w:rsidRPr="00EF5256">
        <w:t>SERVICE ORDER REQ CHART SIGN      ON   OERR value is Mandatory</w:t>
      </w:r>
    </w:p>
    <w:p w14:paraId="0AED8313" w14:textId="77777777" w:rsidR="004A5973" w:rsidRPr="00EF5256" w:rsidRDefault="004A5973" w:rsidP="00D41468">
      <w:pPr>
        <w:pStyle w:val="ComputerScreen"/>
      </w:pPr>
      <w:r w:rsidRPr="00EF5256">
        <w:t>STAT IMAGING REQUEST              OFF  OERR value is Disabled</w:t>
      </w:r>
    </w:p>
    <w:p w14:paraId="54CA1930" w14:textId="77777777" w:rsidR="004A5973" w:rsidRPr="00EF5256" w:rsidRDefault="004A5973" w:rsidP="00D41468">
      <w:pPr>
        <w:pStyle w:val="ComputerScreen"/>
      </w:pPr>
      <w:r w:rsidRPr="00EF5256">
        <w:t>STAT ORDER                        OFF  OERR value is Disabled</w:t>
      </w:r>
    </w:p>
    <w:p w14:paraId="6835237F" w14:textId="77777777" w:rsidR="004A5973" w:rsidRPr="00EF5256" w:rsidRDefault="004A5973" w:rsidP="00D41468">
      <w:pPr>
        <w:pStyle w:val="ComputerScreen"/>
      </w:pPr>
      <w:r w:rsidRPr="00EF5256">
        <w:t>STAT RESULTS                      OFF  OERR value is Disabled</w:t>
      </w:r>
    </w:p>
    <w:p w14:paraId="599FAFE7" w14:textId="77777777" w:rsidR="004A5973" w:rsidRPr="00EF5256" w:rsidRDefault="004A5973" w:rsidP="00D41468">
      <w:pPr>
        <w:pStyle w:val="ComputerScreen"/>
      </w:pPr>
      <w:r w:rsidRPr="00EF5256">
        <w:t>TRANSFER FROM PSYCHIATRY          OFF  OERR value is Disabled</w:t>
      </w:r>
    </w:p>
    <w:p w14:paraId="5E2C18EB" w14:textId="77777777" w:rsidR="004A5973" w:rsidRPr="00EF5256" w:rsidRDefault="004A5973" w:rsidP="00D41468">
      <w:pPr>
        <w:pStyle w:val="ComputerScreen"/>
      </w:pPr>
      <w:r w:rsidRPr="00EF5256">
        <w:t>UNSCHEDULED VISIT                 ON   OERR value is Enabled</w:t>
      </w:r>
    </w:p>
    <w:p w14:paraId="5CC4CDB4" w14:textId="77777777" w:rsidR="004A5973" w:rsidRPr="00EF5256" w:rsidRDefault="004A5973" w:rsidP="00D41468">
      <w:pPr>
        <w:pStyle w:val="ComputerScreen"/>
      </w:pPr>
      <w:r w:rsidRPr="00EF5256">
        <w:t>UNVERIFIED MEDICATION ORDER       OFF  OERR value is Disabled</w:t>
      </w:r>
    </w:p>
    <w:p w14:paraId="05146689" w14:textId="77777777" w:rsidR="004A5973" w:rsidRPr="00EF5256" w:rsidRDefault="004A5973" w:rsidP="00D41468">
      <w:pPr>
        <w:pStyle w:val="ComputerScreen"/>
      </w:pPr>
      <w:r w:rsidRPr="00EF5256">
        <w:t>UNVERIFIED ORDER                  OFF  OERR value is Disabled</w:t>
      </w:r>
    </w:p>
    <w:p w14:paraId="7AAE37B5" w14:textId="77777777" w:rsidR="004A5973" w:rsidRPr="00EF5256" w:rsidRDefault="004A5973" w:rsidP="00D41468">
      <w:pPr>
        <w:pStyle w:val="ComputerScreen"/>
      </w:pPr>
      <w:r w:rsidRPr="00EF5256">
        <w:t>URGENT IMAGING REQUEST            OFF  OERR value is Disabled</w:t>
      </w:r>
    </w:p>
    <w:p w14:paraId="089C25D3" w14:textId="77777777" w:rsidR="004A5973" w:rsidRPr="00EF5256" w:rsidRDefault="004A5973" w:rsidP="00D41468">
      <w:pPr>
        <w:pStyle w:val="ComputerScreen"/>
      </w:pPr>
    </w:p>
    <w:p w14:paraId="6963C7EC" w14:textId="77777777" w:rsidR="004A5973" w:rsidRPr="00EF5256" w:rsidRDefault="004A5973" w:rsidP="00D41468">
      <w:pPr>
        <w:pStyle w:val="ComputerScreen"/>
      </w:pPr>
      <w:r w:rsidRPr="00EF5256">
        <w:t xml:space="preserve">           - End of Report -</w:t>
      </w:r>
    </w:p>
    <w:p w14:paraId="33F99262" w14:textId="77777777" w:rsidR="004A5973" w:rsidRPr="00EF5256" w:rsidRDefault="004A5973" w:rsidP="00D41468">
      <w:pPr>
        <w:pStyle w:val="ComputerScreen"/>
      </w:pPr>
      <w:r w:rsidRPr="00EF5256">
        <w:br w:type="page"/>
      </w:r>
      <w:r w:rsidRPr="00EF5256">
        <w:lastRenderedPageBreak/>
        <w:t xml:space="preserve">Select Notification Mgmt Menu Option: </w:t>
      </w:r>
      <w:r w:rsidRPr="00EF5256">
        <w:rPr>
          <w:b/>
        </w:rPr>
        <w:t>1</w:t>
      </w:r>
      <w:r w:rsidRPr="00EF5256">
        <w:t xml:space="preserve">  Enable/Disable My Notifications</w:t>
      </w:r>
    </w:p>
    <w:p w14:paraId="087197CA" w14:textId="77777777" w:rsidR="004A5973" w:rsidRPr="00EF5256" w:rsidRDefault="004A5973" w:rsidP="00D41468">
      <w:pPr>
        <w:pStyle w:val="ComputerScreen"/>
      </w:pPr>
    </w:p>
    <w:p w14:paraId="08D8E03A" w14:textId="77777777" w:rsidR="004A5973" w:rsidRPr="00EF5256" w:rsidRDefault="004A5973" w:rsidP="00D41468">
      <w:pPr>
        <w:pStyle w:val="ComputerScreen"/>
      </w:pPr>
      <w:r w:rsidRPr="00EF5256">
        <w:t xml:space="preserve">                        Enable/Disable My Notifications</w:t>
      </w:r>
    </w:p>
    <w:p w14:paraId="031EBB42" w14:textId="77777777" w:rsidR="004A5973" w:rsidRPr="00EF5256" w:rsidRDefault="004A5973" w:rsidP="00D41468">
      <w:pPr>
        <w:pStyle w:val="ComputerScreen"/>
      </w:pPr>
      <w:r w:rsidRPr="00EF5256">
        <w:t>-------------------------------------------------------------------------------</w:t>
      </w:r>
    </w:p>
    <w:p w14:paraId="4D029091" w14:textId="77777777" w:rsidR="004A5973" w:rsidRPr="00EF5256" w:rsidRDefault="004A5973" w:rsidP="00D41468">
      <w:pPr>
        <w:pStyle w:val="ComputerScreen"/>
      </w:pPr>
    </w:p>
    <w:p w14:paraId="7670F05A" w14:textId="77777777" w:rsidR="004A5973" w:rsidRPr="00EF5256" w:rsidRDefault="004A5973" w:rsidP="00D41468">
      <w:pPr>
        <w:pStyle w:val="ComputerScreen"/>
      </w:pPr>
      <w:r w:rsidRPr="00EF5256">
        <w:t xml:space="preserve">------------------- Setting   for User: </w:t>
      </w:r>
      <w:r w:rsidR="00974320" w:rsidRPr="00EF5256">
        <w:t>CPRSPROVIDER,ONE</w:t>
      </w:r>
      <w:r w:rsidRPr="00EF5256">
        <w:t xml:space="preserve"> -------------------</w:t>
      </w:r>
    </w:p>
    <w:p w14:paraId="65C1B031" w14:textId="77777777" w:rsidR="004A5973" w:rsidRPr="00EF5256" w:rsidRDefault="004A5973" w:rsidP="00D41468">
      <w:pPr>
        <w:pStyle w:val="ComputerScreen"/>
      </w:pPr>
      <w:r w:rsidRPr="00EF5256">
        <w:t>Select Notification: cons</w:t>
      </w:r>
    </w:p>
    <w:p w14:paraId="52913F9C" w14:textId="77777777" w:rsidR="004A5973" w:rsidRPr="00EF5256" w:rsidRDefault="004A5973" w:rsidP="00D41468">
      <w:pPr>
        <w:pStyle w:val="ComputerScreen"/>
      </w:pPr>
      <w:r w:rsidRPr="00EF5256">
        <w:t xml:space="preserve">     1   CONSULT/REQUEST CANCEL/HOLD  </w:t>
      </w:r>
    </w:p>
    <w:p w14:paraId="29422E85" w14:textId="77777777" w:rsidR="004A5973" w:rsidRPr="00EF5256" w:rsidRDefault="004A5973" w:rsidP="00D41468">
      <w:pPr>
        <w:pStyle w:val="ComputerScreen"/>
      </w:pPr>
      <w:r w:rsidRPr="00EF5256">
        <w:t xml:space="preserve">     2   CONSULT/REQUEST RESOLUTION  </w:t>
      </w:r>
    </w:p>
    <w:p w14:paraId="6AFF7EE7" w14:textId="77777777" w:rsidR="004A5973" w:rsidRPr="00EF5256" w:rsidRDefault="004A5973" w:rsidP="00D41468">
      <w:pPr>
        <w:pStyle w:val="ComputerScreen"/>
      </w:pPr>
      <w:r w:rsidRPr="00EF5256">
        <w:t xml:space="preserve">     3   CONSULT/REQUEST UPDATED  </w:t>
      </w:r>
    </w:p>
    <w:p w14:paraId="66B454E8" w14:textId="77777777" w:rsidR="004A5973" w:rsidRPr="00EF5256" w:rsidRDefault="004A5973" w:rsidP="00D41468">
      <w:pPr>
        <w:pStyle w:val="ComputerScreen"/>
      </w:pPr>
      <w:r w:rsidRPr="00EF5256">
        <w:t xml:space="preserve">CHOOSE 1-3: </w:t>
      </w:r>
      <w:r w:rsidRPr="00EF5256">
        <w:rPr>
          <w:b/>
        </w:rPr>
        <w:t>3</w:t>
      </w:r>
      <w:r w:rsidRPr="00EF5256">
        <w:t xml:space="preserve">  CONSULT/REQUEST UPDATED</w:t>
      </w:r>
    </w:p>
    <w:p w14:paraId="2F2A4530" w14:textId="77777777" w:rsidR="004A5973" w:rsidRPr="00EF5256" w:rsidRDefault="004A5973" w:rsidP="00D41468">
      <w:pPr>
        <w:pStyle w:val="ComputerScreen"/>
      </w:pPr>
      <w:r w:rsidRPr="00EF5256">
        <w:t xml:space="preserve">Are you adding CONSULT/REQUEST UPDATED as a new Notification? Yes// </w:t>
      </w:r>
      <w:r w:rsidRPr="00EF5256">
        <w:rPr>
          <w:b/>
        </w:rPr>
        <w:t>&lt;Enter&gt;</w:t>
      </w:r>
      <w:r w:rsidRPr="00EF5256">
        <w:t xml:space="preserve"> YES</w:t>
      </w:r>
    </w:p>
    <w:p w14:paraId="03AD146A" w14:textId="77777777" w:rsidR="004A5973" w:rsidRPr="00EF5256" w:rsidRDefault="004A5973" w:rsidP="00D41468">
      <w:pPr>
        <w:pStyle w:val="ComputerScreen"/>
      </w:pPr>
    </w:p>
    <w:p w14:paraId="21F4CF0C" w14:textId="77777777" w:rsidR="004A5973" w:rsidRPr="00EF5256" w:rsidRDefault="004A5973" w:rsidP="00D41468">
      <w:pPr>
        <w:pStyle w:val="ComputerScreen"/>
      </w:pPr>
      <w:r w:rsidRPr="00EF5256">
        <w:t xml:space="preserve">Notification: CONSULT/REQUEST UPDATED// </w:t>
      </w:r>
      <w:r w:rsidRPr="00EF5256">
        <w:rPr>
          <w:b/>
        </w:rPr>
        <w:t>&lt;Enter&gt;</w:t>
      </w:r>
      <w:r w:rsidRPr="00EF5256">
        <w:t xml:space="preserve"> CONSULT/REQUEST UPDATED   CONSULT/REQUEST UPDATED</w:t>
      </w:r>
    </w:p>
    <w:p w14:paraId="47B7BD1A" w14:textId="77777777" w:rsidR="004A5973" w:rsidRPr="00EF5256" w:rsidRDefault="004A5973" w:rsidP="00D41468">
      <w:pPr>
        <w:pStyle w:val="ComputerScreen"/>
      </w:pPr>
      <w:r w:rsidRPr="00EF5256">
        <w:t xml:space="preserve">Value: </w:t>
      </w:r>
      <w:r w:rsidRPr="00EF5256">
        <w:rPr>
          <w:b/>
        </w:rPr>
        <w:t>?</w:t>
      </w:r>
    </w:p>
    <w:p w14:paraId="6EDE5BB2" w14:textId="77777777" w:rsidR="004A5973" w:rsidRPr="00EF5256" w:rsidRDefault="004A5973" w:rsidP="00D41468">
      <w:pPr>
        <w:pStyle w:val="ComputerScreen"/>
      </w:pPr>
    </w:p>
    <w:p w14:paraId="63709FEB" w14:textId="77777777" w:rsidR="004A5973" w:rsidRPr="00EF5256" w:rsidRDefault="004A5973" w:rsidP="00D41468">
      <w:pPr>
        <w:pStyle w:val="ComputerScreen"/>
      </w:pPr>
      <w:r w:rsidRPr="00EF5256">
        <w:t>Code indicating processing flag for the entity and notification.</w:t>
      </w:r>
    </w:p>
    <w:p w14:paraId="72B3D5B5" w14:textId="77777777" w:rsidR="004A5973" w:rsidRPr="00EF5256" w:rsidRDefault="004A5973" w:rsidP="00D41468">
      <w:pPr>
        <w:pStyle w:val="ComputerScreen"/>
      </w:pPr>
    </w:p>
    <w:p w14:paraId="781A6AB3" w14:textId="77777777" w:rsidR="004A5973" w:rsidRPr="00EF5256" w:rsidRDefault="004A5973" w:rsidP="00D41468">
      <w:pPr>
        <w:pStyle w:val="ComputerScreen"/>
      </w:pPr>
      <w:r w:rsidRPr="00EF5256">
        <w:t xml:space="preserve">     Select one of the following:</w:t>
      </w:r>
    </w:p>
    <w:p w14:paraId="287C4F3D" w14:textId="77777777" w:rsidR="004A5973" w:rsidRPr="00EF5256" w:rsidRDefault="004A5973" w:rsidP="00D41468">
      <w:pPr>
        <w:pStyle w:val="ComputerScreen"/>
      </w:pPr>
    </w:p>
    <w:p w14:paraId="43F89487" w14:textId="77777777" w:rsidR="004A5973" w:rsidRPr="00EF5256" w:rsidRDefault="004A5973" w:rsidP="00D41468">
      <w:pPr>
        <w:pStyle w:val="ComputerScreen"/>
      </w:pPr>
      <w:r w:rsidRPr="00EF5256">
        <w:t xml:space="preserve">          M         Mandatory</w:t>
      </w:r>
    </w:p>
    <w:p w14:paraId="3266CFD1" w14:textId="77777777" w:rsidR="004A5973" w:rsidRPr="00EF5256" w:rsidRDefault="004A5973" w:rsidP="00D41468">
      <w:pPr>
        <w:pStyle w:val="ComputerScreen"/>
      </w:pPr>
      <w:r w:rsidRPr="00EF5256">
        <w:t xml:space="preserve">          E         Enabled</w:t>
      </w:r>
    </w:p>
    <w:p w14:paraId="2D3F576C" w14:textId="77777777" w:rsidR="004A5973" w:rsidRPr="00EF5256" w:rsidRDefault="004A5973" w:rsidP="00D41468">
      <w:pPr>
        <w:pStyle w:val="ComputerScreen"/>
      </w:pPr>
      <w:r w:rsidRPr="00EF5256">
        <w:t xml:space="preserve">          D         Disabled</w:t>
      </w:r>
    </w:p>
    <w:p w14:paraId="7209A38C" w14:textId="77777777" w:rsidR="004A5973" w:rsidRPr="00EF5256" w:rsidRDefault="004A5973" w:rsidP="00D41468">
      <w:pPr>
        <w:pStyle w:val="ComputerScreen"/>
      </w:pPr>
    </w:p>
    <w:p w14:paraId="76D41F7A" w14:textId="77777777" w:rsidR="004A5973" w:rsidRPr="00EF5256" w:rsidRDefault="004A5973" w:rsidP="00D41468">
      <w:pPr>
        <w:pStyle w:val="ComputerScreen"/>
      </w:pPr>
      <w:r w:rsidRPr="00EF5256">
        <w:t xml:space="preserve">Value: </w:t>
      </w:r>
      <w:r w:rsidRPr="00EF5256">
        <w:rPr>
          <w:b/>
        </w:rPr>
        <w:t>E</w:t>
      </w:r>
      <w:r w:rsidRPr="00EF5256">
        <w:t>nabled</w:t>
      </w:r>
    </w:p>
    <w:p w14:paraId="42C881A2" w14:textId="77777777" w:rsidR="004A5973" w:rsidRPr="00EF5256" w:rsidRDefault="004A5973" w:rsidP="00D41468">
      <w:pPr>
        <w:pStyle w:val="ComputerScreen"/>
      </w:pPr>
      <w:r w:rsidRPr="00EF5256">
        <w:t xml:space="preserve">Select Notification: </w:t>
      </w:r>
      <w:r w:rsidRPr="00EF5256">
        <w:rPr>
          <w:b/>
        </w:rPr>
        <w:t>&lt;Enter&gt;</w:t>
      </w:r>
      <w:r w:rsidRPr="00EF5256">
        <w:t xml:space="preserve">  </w:t>
      </w:r>
    </w:p>
    <w:p w14:paraId="2121F680" w14:textId="77777777" w:rsidR="004A5973" w:rsidRPr="00EF5256" w:rsidRDefault="004A5973" w:rsidP="00D41468">
      <w:pPr>
        <w:pStyle w:val="ComputerScreen"/>
      </w:pPr>
    </w:p>
    <w:p w14:paraId="2EFA4D64" w14:textId="77777777" w:rsidR="004A5973" w:rsidRPr="00EF5256" w:rsidRDefault="004A5973" w:rsidP="00D41468">
      <w:pPr>
        <w:pStyle w:val="ComputerScreen"/>
        <w:rPr>
          <w:snapToGrid w:val="0"/>
        </w:rPr>
      </w:pPr>
      <w:r w:rsidRPr="00EF5256">
        <w:t xml:space="preserve">Select Notification Mgmt Menu Option: </w:t>
      </w:r>
    </w:p>
    <w:p w14:paraId="5377B458" w14:textId="77777777" w:rsidR="004A5973" w:rsidRPr="00EF5256" w:rsidRDefault="004A5973" w:rsidP="00D41468">
      <w:pPr>
        <w:pStyle w:val="Heading3"/>
        <w:rPr>
          <w:snapToGrid w:val="0"/>
        </w:rPr>
      </w:pPr>
      <w:bookmarkStart w:id="440" w:name="_Toc402366912"/>
      <w:r w:rsidRPr="00EF5256">
        <w:rPr>
          <w:snapToGrid w:val="0"/>
        </w:rPr>
        <w:br w:type="page"/>
      </w:r>
      <w:bookmarkStart w:id="441" w:name="_Toc421668559"/>
      <w:bookmarkStart w:id="442" w:name="_Toc421693986"/>
      <w:bookmarkStart w:id="443" w:name="_Toc6930191"/>
      <w:r w:rsidRPr="00EF5256">
        <w:rPr>
          <w:snapToGrid w:val="0"/>
        </w:rPr>
        <w:lastRenderedPageBreak/>
        <w:t>New Service Consult/Request</w:t>
      </w:r>
      <w:bookmarkEnd w:id="440"/>
      <w:bookmarkEnd w:id="441"/>
      <w:bookmarkEnd w:id="442"/>
      <w:bookmarkEnd w:id="443"/>
      <w:r w:rsidRPr="00EF5256">
        <w:rPr>
          <w:snapToGrid w:val="0"/>
        </w:rPr>
        <w:fldChar w:fldCharType="begin"/>
      </w:r>
      <w:r w:rsidRPr="00EF5256">
        <w:instrText xml:space="preserve"> XE "</w:instrText>
      </w:r>
      <w:r w:rsidRPr="00EF5256">
        <w:rPr>
          <w:snapToGrid w:val="0"/>
        </w:rPr>
        <w:instrText>New Service Consult/Request</w:instrText>
      </w:r>
      <w:r w:rsidRPr="00EF5256">
        <w:instrText xml:space="preserve">" </w:instrText>
      </w:r>
      <w:r w:rsidRPr="00EF5256">
        <w:rPr>
          <w:snapToGrid w:val="0"/>
        </w:rPr>
        <w:fldChar w:fldCharType="end"/>
      </w:r>
    </w:p>
    <w:p w14:paraId="324E6498" w14:textId="77777777" w:rsidR="001A43C5" w:rsidRPr="00EF5256" w:rsidRDefault="001A43C5" w:rsidP="00D41468">
      <w:pPr>
        <w:rPr>
          <w:snapToGrid w:val="0"/>
        </w:rPr>
      </w:pPr>
    </w:p>
    <w:p w14:paraId="0475DFC8" w14:textId="77777777" w:rsidR="004A5973" w:rsidRPr="00EF5256" w:rsidRDefault="004A5973" w:rsidP="00D41468">
      <w:pPr>
        <w:rPr>
          <w:snapToGrid w:val="0"/>
        </w:rPr>
      </w:pPr>
      <w:r w:rsidRPr="00EF5256">
        <w:rPr>
          <w:snapToGrid w:val="0"/>
        </w:rPr>
        <w:t>This notification is triggered by the Consults package when a new consult has been requested by a user.</w:t>
      </w:r>
    </w:p>
    <w:p w14:paraId="3916B6DA" w14:textId="77777777" w:rsidR="001A43C5" w:rsidRPr="00EF5256" w:rsidRDefault="001A43C5" w:rsidP="00D41468">
      <w:pPr>
        <w:rPr>
          <w:snapToGrid w:val="0"/>
        </w:rPr>
      </w:pPr>
    </w:p>
    <w:p w14:paraId="37718FB4" w14:textId="77777777" w:rsidR="004A5973" w:rsidRPr="00EF5256" w:rsidRDefault="004A5973" w:rsidP="00D41468">
      <w:pPr>
        <w:rPr>
          <w:snapToGrid w:val="0"/>
        </w:rPr>
      </w:pPr>
      <w:r w:rsidRPr="00EF5256">
        <w:rPr>
          <w:snapToGrid w:val="0"/>
        </w:rPr>
        <w:t>In the following example, the system displays three notifications for new Consults:</w:t>
      </w:r>
    </w:p>
    <w:p w14:paraId="1AA2C34F" w14:textId="77777777" w:rsidR="004A5973" w:rsidRPr="00EF5256" w:rsidRDefault="004A5973" w:rsidP="00D41468">
      <w:pPr>
        <w:pStyle w:val="BlankLine"/>
        <w:rPr>
          <w:snapToGrid w:val="0"/>
        </w:rPr>
      </w:pPr>
    </w:p>
    <w:p w14:paraId="712B7C2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5377): New consult Neuro (Stat)</w:t>
      </w:r>
    </w:p>
    <w:p w14:paraId="2C469E77"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New consult CAR (Routine)</w:t>
      </w:r>
    </w:p>
    <w:p w14:paraId="2C39FAF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6572): New consult PLM (Routine)</w:t>
      </w:r>
    </w:p>
    <w:p w14:paraId="475ED23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BB3700F" w14:textId="77777777" w:rsidR="004A5973" w:rsidRPr="00EF5256" w:rsidRDefault="004A5973" w:rsidP="00D41468">
      <w:pPr>
        <w:pStyle w:val="ComputerScreen"/>
        <w:rPr>
          <w:snapToGrid w:val="0"/>
        </w:rPr>
      </w:pPr>
    </w:p>
    <w:p w14:paraId="4DDEAE63" w14:textId="77777777" w:rsidR="004A5973" w:rsidRPr="00EF5256" w:rsidRDefault="004A5973" w:rsidP="00D41468">
      <w:pPr>
        <w:pStyle w:val="ComputerScreen"/>
        <w:rPr>
          <w:snapToGrid w:val="0"/>
        </w:rPr>
      </w:pPr>
      <w:r w:rsidRPr="00EF5256">
        <w:rPr>
          <w:snapToGrid w:val="0"/>
        </w:rPr>
        <w:t>Select Systems Manager Menu Option:</w:t>
      </w:r>
    </w:p>
    <w:p w14:paraId="72D4FBFB" w14:textId="77777777" w:rsidR="001A43C5" w:rsidRPr="00EF5256" w:rsidRDefault="001A43C5" w:rsidP="00D41468">
      <w:pPr>
        <w:rPr>
          <w:snapToGrid w:val="0"/>
        </w:rPr>
      </w:pPr>
    </w:p>
    <w:p w14:paraId="6FD3BB3A" w14:textId="77777777" w:rsidR="004A5973" w:rsidRPr="00EF5256" w:rsidRDefault="004A5973" w:rsidP="00D41468">
      <w:pPr>
        <w:rPr>
          <w:snapToGrid w:val="0"/>
        </w:rPr>
      </w:pPr>
      <w:r w:rsidRPr="00EF5256">
        <w:rPr>
          <w:snapToGrid w:val="0"/>
        </w:rPr>
        <w:t>As a follow-up action, the system displays the consult in a Consult/Tracking screen so that the recipient can take appropriate action.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selecting this notification from the View Alerts menu, the system deletes the notification.</w:t>
      </w:r>
    </w:p>
    <w:p w14:paraId="28C28167" w14:textId="77777777" w:rsidR="004A5973" w:rsidRPr="00EF5256" w:rsidRDefault="004A5973" w:rsidP="00D41468">
      <w:pPr>
        <w:rPr>
          <w:b/>
        </w:rPr>
      </w:pPr>
      <w:r w:rsidRPr="00EF5256">
        <w:rPr>
          <w:snapToGrid w:val="0"/>
        </w:rPr>
        <w:t>In the following example, a new consult is first examined and then a receive action is performed:</w:t>
      </w:r>
    </w:p>
    <w:p w14:paraId="48EB2475" w14:textId="77777777" w:rsidR="004A5973" w:rsidRPr="00EF5256" w:rsidRDefault="004A5973" w:rsidP="00D41468">
      <w:pPr>
        <w:pStyle w:val="BlankLine"/>
      </w:pPr>
    </w:p>
    <w:p w14:paraId="7FE286C0"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2342): NEW consult CAR (Routine)</w:t>
      </w:r>
    </w:p>
    <w:p w14:paraId="30586352"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2432): Consult COMPLETED: CAR</w:t>
      </w:r>
    </w:p>
    <w:p w14:paraId="49E70619" w14:textId="77777777" w:rsidR="004A5973" w:rsidRPr="00EF5256" w:rsidRDefault="004A5973" w:rsidP="00D41468">
      <w:pPr>
        <w:pStyle w:val="ComputerScreen"/>
      </w:pPr>
      <w:r w:rsidRPr="00EF5256">
        <w:t xml:space="preserve">          Select from 1 to 3</w:t>
      </w:r>
    </w:p>
    <w:p w14:paraId="3EE1C799" w14:textId="77777777" w:rsidR="004A5973" w:rsidRPr="00EF5256" w:rsidRDefault="004A5973" w:rsidP="00D41468">
      <w:pPr>
        <w:pStyle w:val="ComputerScreen"/>
      </w:pPr>
      <w:r w:rsidRPr="00EF5256">
        <w:t xml:space="preserve">          or enter ?, A I, F, P, M, R, or ^ to exit</w:t>
      </w:r>
    </w:p>
    <w:p w14:paraId="76B2FC3D" w14:textId="77777777" w:rsidR="004A5973" w:rsidRPr="00EF5256" w:rsidRDefault="004A5973" w:rsidP="00D41468">
      <w:pPr>
        <w:pStyle w:val="ComputerScreen"/>
      </w:pPr>
      <w:r w:rsidRPr="00EF5256">
        <w:t xml:space="preserve">          or RETURN to continue: </w:t>
      </w:r>
      <w:r w:rsidRPr="00EF5256">
        <w:rPr>
          <w:b/>
        </w:rPr>
        <w:t>A</w:t>
      </w:r>
    </w:p>
    <w:p w14:paraId="4B83B130" w14:textId="77777777" w:rsidR="004A5973" w:rsidRPr="00EF5256" w:rsidRDefault="004A5973" w:rsidP="00D41468">
      <w:pPr>
        <w:pStyle w:val="ComputerScreen"/>
      </w:pPr>
    </w:p>
    <w:p w14:paraId="16315030" w14:textId="77777777" w:rsidR="004A5973" w:rsidRPr="00EF5256" w:rsidRDefault="004A5973" w:rsidP="00D41468">
      <w:pPr>
        <w:pStyle w:val="ComputerScreen"/>
      </w:pPr>
      <w:r w:rsidRPr="00EF5256">
        <w:t xml:space="preserve">Processing alert: </w:t>
      </w:r>
      <w:r w:rsidR="004426F8" w:rsidRPr="00EF5256">
        <w:t>CPRSPATIENT,NINE</w:t>
      </w:r>
      <w:r w:rsidRPr="00EF5256">
        <w:t xml:space="preserve"> (</w:t>
      </w:r>
      <w:r w:rsidR="004426F8" w:rsidRPr="00EF5256">
        <w:t>C</w:t>
      </w:r>
      <w:r w:rsidRPr="00EF5256">
        <w:t>2342): NEW consult  (Routine)</w:t>
      </w:r>
    </w:p>
    <w:p w14:paraId="7CDDFB6E" w14:textId="77777777" w:rsidR="004A5973" w:rsidRPr="00EF5256" w:rsidRDefault="004A5973" w:rsidP="00D41468">
      <w:pPr>
        <w:pStyle w:val="BlankLine"/>
      </w:pPr>
    </w:p>
    <w:p w14:paraId="6B039B6D" w14:textId="77777777" w:rsidR="004A5973" w:rsidRPr="00EF5256" w:rsidRDefault="004A5973" w:rsidP="00D41468">
      <w:pPr>
        <w:pStyle w:val="ComputerScreen"/>
      </w:pPr>
      <w:r w:rsidRPr="00EF5256">
        <w:t>Consult/Request Alerts        Feb 13, 1998 13:43:55        Page:    1 of    1</w:t>
      </w:r>
    </w:p>
    <w:p w14:paraId="046E972B"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21A9F5C2" w14:textId="77777777" w:rsidR="004A5973" w:rsidRPr="00EF5256" w:rsidRDefault="004A5973" w:rsidP="00D41468">
      <w:pPr>
        <w:pStyle w:val="ComputerScreen"/>
      </w:pPr>
      <w:r w:rsidRPr="00EF5256">
        <w:t xml:space="preserve">                                                                 Wt.(lb): 184</w:t>
      </w:r>
    </w:p>
    <w:p w14:paraId="1045E29B" w14:textId="77777777" w:rsidR="004A5973" w:rsidRPr="00EF5256" w:rsidRDefault="004A5973" w:rsidP="00D41468">
      <w:pPr>
        <w:pStyle w:val="ComputerScreen"/>
      </w:pPr>
      <w:r w:rsidRPr="00EF5256">
        <w:t xml:space="preserve">  Number       Date    St  Service                    Procedure              </w:t>
      </w:r>
    </w:p>
    <w:p w14:paraId="64130097" w14:textId="77777777" w:rsidR="004A5973" w:rsidRPr="00EF5256" w:rsidRDefault="004A5973" w:rsidP="00D41468">
      <w:pPr>
        <w:pStyle w:val="ComputerScreen"/>
      </w:pPr>
      <w:r w:rsidRPr="00EF5256">
        <w:t xml:space="preserve">  1          12/16/97  p   CARDIOLOGY                 EKG Portable              </w:t>
      </w:r>
    </w:p>
    <w:p w14:paraId="480A881B" w14:textId="77777777" w:rsidR="004A5973" w:rsidRPr="00EF5256" w:rsidRDefault="004A5973" w:rsidP="00D41468">
      <w:pPr>
        <w:pStyle w:val="ComputerScreen"/>
      </w:pPr>
    </w:p>
    <w:p w14:paraId="5714592F" w14:textId="77777777" w:rsidR="004A5973" w:rsidRPr="00EF5256" w:rsidRDefault="004A5973" w:rsidP="00D41468">
      <w:pPr>
        <w:pStyle w:val="ComputerScreen"/>
      </w:pPr>
    </w:p>
    <w:p w14:paraId="42AE570F" w14:textId="77777777" w:rsidR="004A5973" w:rsidRPr="00EF5256" w:rsidRDefault="004A5973" w:rsidP="00D41468">
      <w:pPr>
        <w:pStyle w:val="ComputerScreen"/>
      </w:pPr>
    </w:p>
    <w:p w14:paraId="354EC55F" w14:textId="77777777" w:rsidR="004A5973" w:rsidRPr="00EF5256" w:rsidRDefault="004A5973" w:rsidP="00D41468">
      <w:pPr>
        <w:pStyle w:val="ComputerScreen"/>
      </w:pPr>
    </w:p>
    <w:p w14:paraId="29F6AF12" w14:textId="77777777" w:rsidR="004A5973" w:rsidRPr="00EF5256" w:rsidRDefault="004A5973" w:rsidP="00D41468">
      <w:pPr>
        <w:pStyle w:val="ComputerScreen"/>
      </w:pPr>
    </w:p>
    <w:p w14:paraId="77A70C0B" w14:textId="77777777" w:rsidR="004A5973" w:rsidRPr="00EF5256" w:rsidRDefault="004A5973" w:rsidP="00D41468">
      <w:pPr>
        <w:pStyle w:val="ComputerScreen"/>
      </w:pPr>
    </w:p>
    <w:p w14:paraId="5E85FF46" w14:textId="77777777" w:rsidR="004A5973" w:rsidRPr="00EF5256" w:rsidRDefault="004A5973" w:rsidP="00D41468">
      <w:pPr>
        <w:pStyle w:val="ComputerScreen"/>
      </w:pPr>
    </w:p>
    <w:p w14:paraId="559F153E" w14:textId="77777777" w:rsidR="004A5973" w:rsidRPr="00EF5256" w:rsidRDefault="004A5973" w:rsidP="00D41468">
      <w:pPr>
        <w:pStyle w:val="ComputerScreen"/>
      </w:pPr>
    </w:p>
    <w:p w14:paraId="52FECC2E" w14:textId="77777777" w:rsidR="004A5973" w:rsidRPr="00EF5256" w:rsidRDefault="004A5973" w:rsidP="00D41468">
      <w:pPr>
        <w:pStyle w:val="ComputerScreen"/>
      </w:pPr>
    </w:p>
    <w:p w14:paraId="13EBE6B1" w14:textId="77777777" w:rsidR="004A5973" w:rsidRPr="00EF5256" w:rsidRDefault="004A5973" w:rsidP="00D41468">
      <w:pPr>
        <w:pStyle w:val="CScreenReversed"/>
      </w:pPr>
      <w:r w:rsidRPr="00EF5256">
        <w:t xml:space="preserve">          Enter ?? for more actions                                             </w:t>
      </w:r>
    </w:p>
    <w:p w14:paraId="5BFDCFF1" w14:textId="77777777" w:rsidR="004A5973" w:rsidRPr="00EF5256" w:rsidRDefault="004A5973" w:rsidP="00D41468">
      <w:pPr>
        <w:pStyle w:val="ComputerScreen"/>
      </w:pPr>
      <w:r w:rsidRPr="00EF5256">
        <w:t>SP Select Patient   FR Forward          CT Complete/Update  RT Results Display</w:t>
      </w:r>
    </w:p>
    <w:p w14:paraId="331F40DF" w14:textId="77777777" w:rsidR="004A5973" w:rsidRPr="00EF5256" w:rsidRDefault="004A5973" w:rsidP="00D41468">
      <w:pPr>
        <w:pStyle w:val="ComputerScreen"/>
      </w:pPr>
      <w:r w:rsidRPr="00EF5256">
        <w:t>CV Change View ...  CX Cancel (Deny)    MA Make Addendum    PF Print Form 513</w:t>
      </w:r>
    </w:p>
    <w:p w14:paraId="51086934" w14:textId="77777777" w:rsidR="004A5973" w:rsidRPr="00EF5256" w:rsidRDefault="004A5973" w:rsidP="00D41468">
      <w:pPr>
        <w:pStyle w:val="ComputerScreen"/>
      </w:pPr>
      <w:r w:rsidRPr="00EF5256">
        <w:t>RC Receive          DC Discontinue      SF Sig Findings     RM Remove Med Rslt</w:t>
      </w:r>
    </w:p>
    <w:p w14:paraId="4AB8C097" w14:textId="77777777" w:rsidR="004A5973" w:rsidRPr="00EF5256" w:rsidRDefault="004A5973" w:rsidP="00D41468">
      <w:pPr>
        <w:pStyle w:val="ComputerScreen"/>
      </w:pPr>
      <w:r w:rsidRPr="00EF5256">
        <w:t>SC Schedule         CM Add Comment      DD Detailed Display ER Edit/Resubmit</w:t>
      </w:r>
    </w:p>
    <w:p w14:paraId="2CC12C62" w14:textId="77777777" w:rsidR="004A5973" w:rsidRPr="00EF5256" w:rsidRDefault="004A5973" w:rsidP="00D41468">
      <w:pPr>
        <w:pStyle w:val="ComputerScreen"/>
      </w:pPr>
      <w:r w:rsidRPr="00EF5256">
        <w:t xml:space="preserve">Select Action: Quit// </w:t>
      </w:r>
      <w:r w:rsidRPr="00EF5256">
        <w:rPr>
          <w:b/>
        </w:rPr>
        <w:t>DD</w:t>
      </w:r>
      <w:r w:rsidRPr="00EF5256">
        <w:t xml:space="preserve">   Detailed Display   </w:t>
      </w:r>
    </w:p>
    <w:p w14:paraId="09D0890A" w14:textId="77777777" w:rsidR="004A5973" w:rsidRPr="00EF5256" w:rsidRDefault="004A5973" w:rsidP="00D41468">
      <w:pPr>
        <w:pStyle w:val="BlankLine"/>
      </w:pPr>
    </w:p>
    <w:p w14:paraId="20260B84" w14:textId="77777777" w:rsidR="004A5973" w:rsidRPr="00EF5256" w:rsidRDefault="004A5973" w:rsidP="00D41468">
      <w:pPr>
        <w:pStyle w:val="ComputerScreen"/>
      </w:pPr>
      <w:r w:rsidRPr="00EF5256">
        <w:t>Compiling Report...</w:t>
      </w:r>
    </w:p>
    <w:p w14:paraId="6E949A59" w14:textId="77777777" w:rsidR="004A5973" w:rsidRPr="00EF5256" w:rsidRDefault="004A5973" w:rsidP="00D41468">
      <w:pPr>
        <w:pStyle w:val="BlankLine"/>
      </w:pPr>
    </w:p>
    <w:p w14:paraId="55F2288A" w14:textId="77777777" w:rsidR="004A5973" w:rsidRPr="00EF5256" w:rsidRDefault="004A5973" w:rsidP="00D41468">
      <w:pPr>
        <w:pStyle w:val="ComputerScreen"/>
      </w:pPr>
      <w:r w:rsidRPr="00EF5256">
        <w:t>CONSULTS DETAILED DISPLAY     Dec 19, 1997 08:12:04        Page:    1 of    5</w:t>
      </w:r>
      <w:r w:rsidRPr="00EF5256">
        <w:sym w:font="Symbol" w:char="F07F"/>
      </w:r>
    </w:p>
    <w:p w14:paraId="460A18AA" w14:textId="77777777" w:rsidR="004A5973" w:rsidRPr="00EF5256" w:rsidRDefault="004A5973" w:rsidP="00D41468">
      <w:pPr>
        <w:pStyle w:val="ComputerScreen"/>
      </w:pPr>
      <w:r w:rsidRPr="00EF5256">
        <w:t>CONSULT DETAILED DISPLAY                             Consult No.: 731</w:t>
      </w:r>
    </w:p>
    <w:p w14:paraId="0C610621" w14:textId="77777777" w:rsidR="004A5973" w:rsidRPr="00EF5256" w:rsidRDefault="004A5973" w:rsidP="00D41468">
      <w:pPr>
        <w:pStyle w:val="ComputerScreen"/>
      </w:pPr>
      <w:r w:rsidRPr="00EF5256">
        <w:t>TRAT,JACK     234-24-2342     DOB:  (74)  Wt. (lb): No Entry</w:t>
      </w:r>
    </w:p>
    <w:p w14:paraId="0134E7B3" w14:textId="77777777" w:rsidR="004A5973" w:rsidRPr="00EF5256" w:rsidRDefault="004A5973" w:rsidP="00D41468">
      <w:pPr>
        <w:pStyle w:val="ComputerScreen"/>
      </w:pPr>
      <w:r w:rsidRPr="00EF5256">
        <w:t xml:space="preserve">                                                                             </w:t>
      </w:r>
      <w:r w:rsidRPr="00EF5256">
        <w:sym w:font="Symbol" w:char="F07F"/>
      </w:r>
    </w:p>
    <w:p w14:paraId="65A96AFB" w14:textId="77777777" w:rsidR="004A5973" w:rsidRPr="00EF5256" w:rsidRDefault="004A5973" w:rsidP="00D41468">
      <w:pPr>
        <w:pStyle w:val="ComputerScreen"/>
      </w:pPr>
      <w:r w:rsidRPr="00EF5256">
        <w:lastRenderedPageBreak/>
        <w:t xml:space="preserve">Current Inpatient/Outpatient: Inpatient                                         </w:t>
      </w:r>
    </w:p>
    <w:p w14:paraId="2F7A1ECA" w14:textId="77777777" w:rsidR="004A5973" w:rsidRPr="00EF5256" w:rsidRDefault="004A5973" w:rsidP="00D41468">
      <w:pPr>
        <w:pStyle w:val="ComputerScreen"/>
      </w:pPr>
      <w:r w:rsidRPr="00EF5256">
        <w:t xml:space="preserve">Ward:                  1A                                                       </w:t>
      </w:r>
    </w:p>
    <w:p w14:paraId="7AFBF722" w14:textId="77777777" w:rsidR="004A5973" w:rsidRPr="00EF5256" w:rsidRDefault="004A5973" w:rsidP="00D41468">
      <w:pPr>
        <w:pStyle w:val="ComputerScreen"/>
      </w:pPr>
      <w:r w:rsidRPr="00EF5256">
        <w:t xml:space="preserve">To Service:            CARDIOLOGY                                               </w:t>
      </w:r>
    </w:p>
    <w:p w14:paraId="2F44C5B2" w14:textId="77777777" w:rsidR="004A5973" w:rsidRPr="00EF5256" w:rsidRDefault="004A5973" w:rsidP="00D41468">
      <w:pPr>
        <w:pStyle w:val="ComputerScreen"/>
      </w:pPr>
      <w:r w:rsidRPr="00EF5256">
        <w:t xml:space="preserve">From Service:          1A                                                       </w:t>
      </w:r>
    </w:p>
    <w:p w14:paraId="7C60F854" w14:textId="77777777" w:rsidR="004A5973" w:rsidRPr="00EF5256" w:rsidRDefault="004A5973" w:rsidP="00D41468">
      <w:pPr>
        <w:pStyle w:val="ComputerScreen"/>
      </w:pPr>
      <w:r w:rsidRPr="00EF5256">
        <w:t xml:space="preserve">Consult Type:          EKG Portable                                             </w:t>
      </w:r>
    </w:p>
    <w:p w14:paraId="2F23B756" w14:textId="77777777" w:rsidR="004A5973" w:rsidRPr="00EF5256" w:rsidRDefault="004A5973" w:rsidP="00D41468">
      <w:pPr>
        <w:pStyle w:val="ComputerScreen"/>
      </w:pPr>
      <w:r w:rsidRPr="00EF5256">
        <w:t xml:space="preserve">Provisional Diagnosis: Cardiomyopathy                                          </w:t>
      </w:r>
    </w:p>
    <w:p w14:paraId="083D2BCC" w14:textId="77777777" w:rsidR="004A5973" w:rsidRPr="00EF5256" w:rsidRDefault="004A5973" w:rsidP="00D41468">
      <w:pPr>
        <w:pStyle w:val="ComputerScreen"/>
      </w:pPr>
      <w:r w:rsidRPr="00EF5256">
        <w:t xml:space="preserve">Reason For Request:    Rule out alternate diagnosis                            </w:t>
      </w:r>
    </w:p>
    <w:p w14:paraId="2DC5E483" w14:textId="77777777" w:rsidR="004A5973" w:rsidRPr="00EF5256" w:rsidRDefault="004A5973" w:rsidP="00D41468">
      <w:pPr>
        <w:pStyle w:val="ComputerScreen"/>
      </w:pPr>
      <w:r w:rsidRPr="00EF5256">
        <w:t xml:space="preserve">Status:                PENDING                                                  </w:t>
      </w:r>
    </w:p>
    <w:p w14:paraId="1BDC404C" w14:textId="77777777" w:rsidR="004A5973" w:rsidRPr="00EF5256" w:rsidRDefault="004A5973" w:rsidP="00D41468">
      <w:pPr>
        <w:pStyle w:val="ComputerScreen"/>
      </w:pPr>
      <w:r w:rsidRPr="00EF5256">
        <w:t xml:space="preserve">                                                                                </w:t>
      </w:r>
    </w:p>
    <w:p w14:paraId="6B9B5AC1" w14:textId="77777777" w:rsidR="004A5973" w:rsidRPr="00EF5256" w:rsidRDefault="004A5973" w:rsidP="00D41468">
      <w:pPr>
        <w:pStyle w:val="ComputerScreen"/>
      </w:pPr>
      <w:r w:rsidRPr="00EF5256">
        <w:t xml:space="preserve">Service is to be rendered on an INPATIENT basis                                 </w:t>
      </w:r>
    </w:p>
    <w:p w14:paraId="41F59254" w14:textId="77777777" w:rsidR="004A5973" w:rsidRPr="00EF5256" w:rsidRDefault="004A5973" w:rsidP="00D41468">
      <w:pPr>
        <w:pStyle w:val="ComputerScreen"/>
      </w:pPr>
      <w:r w:rsidRPr="00EF5256">
        <w:t xml:space="preserve">ATTENTION:            </w:t>
      </w:r>
      <w:r w:rsidR="004426F8" w:rsidRPr="00EF5256">
        <w:t>CPRSPROVIDER,SEVEN</w:t>
      </w:r>
      <w:r w:rsidRPr="00EF5256">
        <w:t xml:space="preserve">                                         </w:t>
      </w:r>
    </w:p>
    <w:p w14:paraId="04FB6FDE" w14:textId="77777777" w:rsidR="004A5973" w:rsidRPr="00EF5256" w:rsidRDefault="004A5973" w:rsidP="00D41468">
      <w:pPr>
        <w:pStyle w:val="ComputerScreen"/>
      </w:pPr>
      <w:r w:rsidRPr="00EF5256">
        <w:t xml:space="preserve">Place:                Bedside                                                   </w:t>
      </w:r>
    </w:p>
    <w:p w14:paraId="3CFF58D6" w14:textId="77777777" w:rsidR="004A5973" w:rsidRPr="00EF5256" w:rsidRDefault="004A5973" w:rsidP="00D41468">
      <w:pPr>
        <w:pStyle w:val="ComputerScreen"/>
      </w:pPr>
      <w:r w:rsidRPr="00EF5256">
        <w:t xml:space="preserve">Urgency:              Stat                                                      </w:t>
      </w:r>
    </w:p>
    <w:p w14:paraId="2AFFE4A2" w14:textId="77777777" w:rsidR="004A5973" w:rsidRPr="00EF5256" w:rsidRDefault="004A5973" w:rsidP="00D41468">
      <w:pPr>
        <w:pStyle w:val="ComputerScreen"/>
      </w:pPr>
    </w:p>
    <w:p w14:paraId="35F2DAFE" w14:textId="77777777" w:rsidR="004A5973" w:rsidRPr="00EF5256" w:rsidRDefault="004A5973" w:rsidP="00D41468">
      <w:pPr>
        <w:pStyle w:val="ComputerScreen"/>
      </w:pPr>
      <w:r w:rsidRPr="00EF5256">
        <w:t xml:space="preserve">Request Activity      Date/Time       Ordering Clinician  Entered By            </w:t>
      </w:r>
    </w:p>
    <w:p w14:paraId="40C80855" w14:textId="77777777" w:rsidR="004A5973" w:rsidRPr="00EF5256" w:rsidRDefault="004A5973" w:rsidP="00D41468">
      <w:pPr>
        <w:pStyle w:val="ComputerScreen"/>
      </w:pPr>
      <w:r w:rsidRPr="00EF5256">
        <w:t xml:space="preserve">CPRS RELEASED ORDER   12/16/97 15:52  </w:t>
      </w:r>
      <w:r w:rsidR="004426F8" w:rsidRPr="00EF5256">
        <w:t>CPRSPROVIDER,SEVEN</w:t>
      </w:r>
      <w:r w:rsidRPr="00EF5256">
        <w:t xml:space="preserve">  </w:t>
      </w:r>
      <w:r w:rsidR="004426F8" w:rsidRPr="00EF5256">
        <w:t>CPRSPROVIDER,SEVEN</w:t>
      </w:r>
      <w:r w:rsidRPr="00EF5256">
        <w:t xml:space="preserve">       </w:t>
      </w:r>
    </w:p>
    <w:p w14:paraId="54F47859" w14:textId="77777777" w:rsidR="004A5973" w:rsidRPr="00EF5256" w:rsidRDefault="004A5973" w:rsidP="00D41468">
      <w:pPr>
        <w:pStyle w:val="CScreenReversed"/>
      </w:pPr>
      <w:r w:rsidRPr="00EF5256">
        <w:t xml:space="preserve">+         Enter ?? for more actions                                             </w:t>
      </w:r>
    </w:p>
    <w:p w14:paraId="41B9D582" w14:textId="77777777" w:rsidR="004A5973" w:rsidRPr="00EF5256" w:rsidRDefault="004A5973" w:rsidP="00D41468">
      <w:pPr>
        <w:pStyle w:val="ComputerScreen"/>
      </w:pPr>
    </w:p>
    <w:p w14:paraId="1140BAA4" w14:textId="77777777" w:rsidR="004A5973" w:rsidRPr="00EF5256" w:rsidRDefault="004A5973" w:rsidP="00D41468">
      <w:pPr>
        <w:pStyle w:val="ComputerScreen"/>
      </w:pPr>
      <w:r w:rsidRPr="00EF5256">
        <w:t xml:space="preserve">Select Action: Next Screen// </w:t>
      </w:r>
      <w:r w:rsidRPr="00EF5256">
        <w:rPr>
          <w:b/>
        </w:rPr>
        <w:t>Q</w:t>
      </w:r>
      <w:r w:rsidRPr="00EF5256">
        <w:t xml:space="preserve">   Q  </w:t>
      </w:r>
    </w:p>
    <w:p w14:paraId="7B44D3F5" w14:textId="77777777" w:rsidR="004A5973" w:rsidRPr="00EF5256" w:rsidRDefault="004A5973" w:rsidP="00D41468">
      <w:pPr>
        <w:pStyle w:val="ComputerScreen"/>
      </w:pPr>
    </w:p>
    <w:p w14:paraId="1A84488E" w14:textId="77777777" w:rsidR="004A5973" w:rsidRPr="00EF5256" w:rsidRDefault="004A5973" w:rsidP="00D41468">
      <w:pPr>
        <w:pStyle w:val="BlankLine"/>
      </w:pPr>
    </w:p>
    <w:p w14:paraId="5FE02E73" w14:textId="77777777" w:rsidR="004A5973" w:rsidRPr="00EF5256" w:rsidRDefault="004A5973" w:rsidP="00D41468">
      <w:pPr>
        <w:pStyle w:val="ComputerScreen"/>
      </w:pPr>
      <w:r w:rsidRPr="00EF5256">
        <w:t>Consult/Request Alerts        Feb 13, 1998 13:44:53        Page:    1 of    1</w:t>
      </w:r>
      <w:r w:rsidRPr="00EF5256">
        <w:sym w:font="Symbol" w:char="F07F"/>
      </w:r>
    </w:p>
    <w:p w14:paraId="3662DAD4"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0971C3D2" w14:textId="77777777" w:rsidR="004A5973" w:rsidRPr="00EF5256" w:rsidRDefault="004A5973" w:rsidP="00D41468">
      <w:pPr>
        <w:pStyle w:val="ComputerScreen"/>
        <w:rPr>
          <w:u w:val="single"/>
        </w:rPr>
      </w:pPr>
      <w:r w:rsidRPr="00EF5256">
        <w:t xml:space="preserve">                                                                 Wt.(lb): 184  Number       </w:t>
      </w:r>
      <w:r w:rsidRPr="00EF5256">
        <w:rPr>
          <w:u w:val="single"/>
        </w:rPr>
        <w:t xml:space="preserve">Date    St  Service                    Procedure              </w:t>
      </w:r>
      <w:r w:rsidRPr="00EF5256">
        <w:rPr>
          <w:u w:val="single"/>
        </w:rPr>
        <w:sym w:font="Symbol" w:char="F07F"/>
      </w:r>
    </w:p>
    <w:p w14:paraId="6C7209BB" w14:textId="77777777" w:rsidR="004A5973" w:rsidRPr="00EF5256" w:rsidRDefault="004A5973" w:rsidP="00D41468">
      <w:pPr>
        <w:pStyle w:val="ComputerScreen"/>
      </w:pPr>
      <w:r w:rsidRPr="00EF5256">
        <w:t xml:space="preserve">  1          12/16/97  p   CARDIOLOGY                 EKG Portable              </w:t>
      </w:r>
    </w:p>
    <w:p w14:paraId="6DEC3ED8" w14:textId="77777777" w:rsidR="004A5973" w:rsidRPr="00EF5256" w:rsidRDefault="004A5973" w:rsidP="00D41468">
      <w:pPr>
        <w:pStyle w:val="ComputerScreen"/>
      </w:pPr>
    </w:p>
    <w:p w14:paraId="1B33E4AC" w14:textId="77777777" w:rsidR="004A5973" w:rsidRPr="00EF5256" w:rsidRDefault="004A5973" w:rsidP="00D41468">
      <w:pPr>
        <w:pStyle w:val="ComputerScreen"/>
      </w:pPr>
    </w:p>
    <w:p w14:paraId="30D86C3B" w14:textId="77777777" w:rsidR="004A5973" w:rsidRPr="00EF5256" w:rsidRDefault="004A5973" w:rsidP="00D41468">
      <w:pPr>
        <w:pStyle w:val="ComputerScreen"/>
      </w:pPr>
    </w:p>
    <w:p w14:paraId="79BCF3CA" w14:textId="77777777" w:rsidR="004A5973" w:rsidRPr="00EF5256" w:rsidRDefault="004A5973" w:rsidP="00D41468">
      <w:pPr>
        <w:pStyle w:val="ComputerScreen"/>
      </w:pPr>
    </w:p>
    <w:p w14:paraId="60E17CD9" w14:textId="77777777" w:rsidR="004A5973" w:rsidRPr="00EF5256" w:rsidRDefault="004A5973" w:rsidP="00D41468">
      <w:pPr>
        <w:pStyle w:val="ComputerScreen"/>
      </w:pPr>
    </w:p>
    <w:p w14:paraId="457F8366" w14:textId="77777777" w:rsidR="004A5973" w:rsidRPr="00EF5256" w:rsidRDefault="004A5973" w:rsidP="00D41468">
      <w:pPr>
        <w:pStyle w:val="ComputerScreen"/>
      </w:pPr>
    </w:p>
    <w:p w14:paraId="47E0AF7B" w14:textId="77777777" w:rsidR="004A5973" w:rsidRPr="00EF5256" w:rsidRDefault="004A5973" w:rsidP="00D41468">
      <w:pPr>
        <w:pStyle w:val="ComputerScreen"/>
      </w:pPr>
    </w:p>
    <w:p w14:paraId="11B8C9D8" w14:textId="77777777" w:rsidR="004A5973" w:rsidRPr="00EF5256" w:rsidRDefault="004A5973" w:rsidP="00D41468">
      <w:pPr>
        <w:pStyle w:val="ComputerScreen"/>
      </w:pPr>
    </w:p>
    <w:p w14:paraId="792413DF" w14:textId="77777777" w:rsidR="004A5973" w:rsidRPr="00EF5256" w:rsidRDefault="004A5973" w:rsidP="00D41468">
      <w:pPr>
        <w:pStyle w:val="ComputerScreen"/>
      </w:pPr>
    </w:p>
    <w:p w14:paraId="781B38E3" w14:textId="77777777" w:rsidR="004A5973" w:rsidRPr="00EF5256" w:rsidRDefault="004A5973" w:rsidP="00D41468">
      <w:pPr>
        <w:pStyle w:val="CScreenReversed"/>
      </w:pPr>
      <w:r w:rsidRPr="00EF5256">
        <w:t xml:space="preserve">          Enter ?? for more actions                                             </w:t>
      </w:r>
    </w:p>
    <w:p w14:paraId="47624570" w14:textId="77777777" w:rsidR="004A5973" w:rsidRPr="00EF5256" w:rsidRDefault="004A5973" w:rsidP="00D41468">
      <w:pPr>
        <w:pStyle w:val="ComputerScreen"/>
      </w:pPr>
      <w:r w:rsidRPr="00EF5256">
        <w:t>SP Select Patient   FR Forward          CT Complete/Update  RT Results Display</w:t>
      </w:r>
    </w:p>
    <w:p w14:paraId="200EC5F6" w14:textId="77777777" w:rsidR="004A5973" w:rsidRPr="00EF5256" w:rsidRDefault="004A5973" w:rsidP="00D41468">
      <w:pPr>
        <w:pStyle w:val="ComputerScreen"/>
      </w:pPr>
      <w:r w:rsidRPr="00EF5256">
        <w:t>CV Change View ...  CX Cancel (Deny)    MA Make Addendum    PF Print Form 513</w:t>
      </w:r>
    </w:p>
    <w:p w14:paraId="71CD33E6" w14:textId="77777777" w:rsidR="004A5973" w:rsidRPr="00EF5256" w:rsidRDefault="004A5973" w:rsidP="00D41468">
      <w:pPr>
        <w:pStyle w:val="ComputerScreen"/>
      </w:pPr>
      <w:r w:rsidRPr="00EF5256">
        <w:t>RC Receive          DC Discontinue      SF Sig Findings     RM Remove Med Rslt</w:t>
      </w:r>
    </w:p>
    <w:p w14:paraId="684CEDF9" w14:textId="77777777" w:rsidR="004A5973" w:rsidRPr="00EF5256" w:rsidRDefault="004A5973" w:rsidP="00D41468">
      <w:pPr>
        <w:pStyle w:val="ComputerScreen"/>
      </w:pPr>
      <w:r w:rsidRPr="00EF5256">
        <w:t>SC Schedule         CM Add Comment      DD Detailed Display ER Edit/Resubmit</w:t>
      </w:r>
    </w:p>
    <w:p w14:paraId="6A524731" w14:textId="77777777" w:rsidR="004A5973" w:rsidRPr="00EF5256" w:rsidRDefault="004A5973" w:rsidP="00D41468">
      <w:pPr>
        <w:pStyle w:val="ComputerScreen"/>
      </w:pPr>
      <w:r w:rsidRPr="00EF5256">
        <w:t xml:space="preserve">Select Action: Quit// </w:t>
      </w:r>
      <w:r w:rsidRPr="00EF5256">
        <w:rPr>
          <w:b/>
        </w:rPr>
        <w:t>RC</w:t>
      </w:r>
      <w:r w:rsidRPr="00EF5256">
        <w:t xml:space="preserve">   Receive  </w:t>
      </w:r>
    </w:p>
    <w:p w14:paraId="7182058E" w14:textId="77777777" w:rsidR="004A5973" w:rsidRPr="00EF5256" w:rsidRDefault="004A5973" w:rsidP="00D41468">
      <w:pPr>
        <w:pStyle w:val="BlankLine"/>
      </w:pPr>
    </w:p>
    <w:p w14:paraId="241C01DD" w14:textId="77777777" w:rsidR="004A5973" w:rsidRPr="00EF5256" w:rsidRDefault="004A5973" w:rsidP="00D41468">
      <w:pPr>
        <w:pStyle w:val="ComputerScreen"/>
      </w:pPr>
      <w:r w:rsidRPr="00EF5256">
        <w:t xml:space="preserve">Who received it?: </w:t>
      </w:r>
      <w:r w:rsidR="004426F8" w:rsidRPr="00EF5256">
        <w:rPr>
          <w:b/>
        </w:rPr>
        <w:t>CPRSPROVIDER,SEVEN</w:t>
      </w:r>
      <w:r w:rsidRPr="00EF5256">
        <w:t xml:space="preserve">         </w:t>
      </w:r>
      <w:r w:rsidR="004426F8" w:rsidRPr="00EF5256">
        <w:t>SC</w:t>
      </w:r>
      <w:r w:rsidRPr="00EF5256">
        <w:t xml:space="preserve">          </w:t>
      </w:r>
    </w:p>
    <w:p w14:paraId="618036B4" w14:textId="77777777" w:rsidR="004A5973" w:rsidRPr="00EF5256" w:rsidRDefault="004A5973" w:rsidP="00D41468">
      <w:pPr>
        <w:pStyle w:val="ComputerScreen"/>
      </w:pPr>
    </w:p>
    <w:p w14:paraId="0EBF72CE" w14:textId="77777777" w:rsidR="004A5973" w:rsidRPr="00EF5256" w:rsidRDefault="004A5973" w:rsidP="00D41468">
      <w:pPr>
        <w:pStyle w:val="ComputerScreen"/>
      </w:pPr>
      <w:r w:rsidRPr="00EF5256">
        <w:t>Date/Time Actually Received: NOW//   (DEC 19, 1997 @ 08:12)</w:t>
      </w:r>
    </w:p>
    <w:p w14:paraId="61A41363" w14:textId="77777777" w:rsidR="004A5973" w:rsidRPr="00EF5256" w:rsidRDefault="004A5973" w:rsidP="00D41468">
      <w:pPr>
        <w:pStyle w:val="BlankLine"/>
      </w:pPr>
      <w:r w:rsidRPr="00EF5256">
        <w:t>(Continued on the next page.)</w:t>
      </w:r>
    </w:p>
    <w:p w14:paraId="6E88B2E6" w14:textId="77777777" w:rsidR="004A5973" w:rsidRPr="00EF5256" w:rsidRDefault="004A5973" w:rsidP="00D41468">
      <w:pPr>
        <w:pStyle w:val="ComputerScreen"/>
      </w:pPr>
      <w:r w:rsidRPr="00EF5256">
        <w:br w:type="page"/>
      </w:r>
      <w:r w:rsidRPr="00EF5256">
        <w:lastRenderedPageBreak/>
        <w:t>Consult/Request Alerts        Dec 19, 1997 08:13:01        Page:    1 of    1</w:t>
      </w:r>
    </w:p>
    <w:p w14:paraId="0D441E04" w14:textId="77777777" w:rsidR="004A5973" w:rsidRPr="00EF5256" w:rsidRDefault="004426F8" w:rsidP="00D41468">
      <w:pPr>
        <w:pStyle w:val="ComputerScreen"/>
      </w:pPr>
      <w:r w:rsidRPr="00EF5256">
        <w:t>CPRSPATIENT,NINE</w:t>
      </w:r>
      <w:r w:rsidR="004A5973" w:rsidRPr="00EF5256">
        <w:t xml:space="preserve">         </w:t>
      </w:r>
      <w:r w:rsidRPr="00EF5256">
        <w:t>666</w:t>
      </w:r>
      <w:r w:rsidR="004A5973" w:rsidRPr="00EF5256">
        <w:t>-24-2342   1A              MAR 3,1960 (40)   &lt;AD&gt;</w:t>
      </w:r>
    </w:p>
    <w:p w14:paraId="094027B1" w14:textId="77777777" w:rsidR="004A5973" w:rsidRPr="00EF5256" w:rsidRDefault="004A5973" w:rsidP="00D41468">
      <w:pPr>
        <w:pStyle w:val="ComputerScreen"/>
        <w:rPr>
          <w:u w:val="single"/>
        </w:rPr>
      </w:pPr>
      <w:r w:rsidRPr="00EF5256">
        <w:t xml:space="preserve">                                                                 Wt.(lb): 184  Number       </w:t>
      </w:r>
      <w:r w:rsidRPr="00EF5256">
        <w:rPr>
          <w:u w:val="single"/>
        </w:rPr>
        <w:t xml:space="preserve">Date    St  Service                    Procedure              </w:t>
      </w:r>
    </w:p>
    <w:p w14:paraId="7D3F7987" w14:textId="77777777" w:rsidR="004A5973" w:rsidRPr="00EF5256" w:rsidRDefault="004A5973" w:rsidP="00D41468">
      <w:pPr>
        <w:pStyle w:val="ComputerScreen"/>
      </w:pPr>
      <w:r w:rsidRPr="00EF5256">
        <w:t xml:space="preserve">  1          12/16/97  a   CARDIOLOGY                 EKG Portable              </w:t>
      </w:r>
    </w:p>
    <w:p w14:paraId="07263425" w14:textId="77777777" w:rsidR="004A5973" w:rsidRPr="00EF5256" w:rsidRDefault="004A5973" w:rsidP="00D41468">
      <w:pPr>
        <w:pStyle w:val="ComputerScreen"/>
      </w:pPr>
    </w:p>
    <w:p w14:paraId="5FAB2BE8" w14:textId="77777777" w:rsidR="004A5973" w:rsidRPr="00EF5256" w:rsidRDefault="004A5973" w:rsidP="00D41468">
      <w:pPr>
        <w:pStyle w:val="ComputerScreen"/>
      </w:pPr>
    </w:p>
    <w:p w14:paraId="44C05386" w14:textId="77777777" w:rsidR="004A5973" w:rsidRPr="00EF5256" w:rsidRDefault="004A5973" w:rsidP="00D41468">
      <w:pPr>
        <w:pStyle w:val="ComputerScreen"/>
      </w:pPr>
    </w:p>
    <w:p w14:paraId="21511944" w14:textId="77777777" w:rsidR="004A5973" w:rsidRPr="00EF5256" w:rsidRDefault="004A5973" w:rsidP="00D41468">
      <w:pPr>
        <w:pStyle w:val="ComputerScreen"/>
      </w:pPr>
    </w:p>
    <w:p w14:paraId="3F431A86" w14:textId="77777777" w:rsidR="004A5973" w:rsidRPr="00EF5256" w:rsidRDefault="004A5973" w:rsidP="00D41468">
      <w:pPr>
        <w:pStyle w:val="ComputerScreen"/>
      </w:pPr>
    </w:p>
    <w:p w14:paraId="0C5D51D6" w14:textId="77777777" w:rsidR="004A5973" w:rsidRPr="00EF5256" w:rsidRDefault="004A5973" w:rsidP="00D41468">
      <w:pPr>
        <w:pStyle w:val="ComputerScreen"/>
      </w:pPr>
    </w:p>
    <w:p w14:paraId="73193955" w14:textId="77777777" w:rsidR="004A5973" w:rsidRPr="00EF5256" w:rsidRDefault="004A5973" w:rsidP="00D41468">
      <w:pPr>
        <w:pStyle w:val="ComputerScreen"/>
      </w:pPr>
    </w:p>
    <w:p w14:paraId="29B973BB" w14:textId="77777777" w:rsidR="004A5973" w:rsidRPr="00EF5256" w:rsidRDefault="004A5973" w:rsidP="00D41468">
      <w:pPr>
        <w:pStyle w:val="ComputerScreen"/>
      </w:pPr>
    </w:p>
    <w:p w14:paraId="4A999E88" w14:textId="77777777" w:rsidR="004A5973" w:rsidRPr="00EF5256" w:rsidRDefault="004A5973" w:rsidP="00D41468">
      <w:pPr>
        <w:pStyle w:val="ComputerScreen"/>
      </w:pPr>
    </w:p>
    <w:p w14:paraId="026399D5" w14:textId="77777777" w:rsidR="004A5973" w:rsidRPr="00EF5256" w:rsidRDefault="004A5973" w:rsidP="00D41468">
      <w:pPr>
        <w:pStyle w:val="CScreenReversed"/>
      </w:pPr>
      <w:r w:rsidRPr="00EF5256">
        <w:t xml:space="preserve">          Enter ?? for more actions                                             </w:t>
      </w:r>
    </w:p>
    <w:p w14:paraId="42112C5D" w14:textId="77777777" w:rsidR="004A5973" w:rsidRPr="00EF5256" w:rsidRDefault="004A5973" w:rsidP="00D41468">
      <w:pPr>
        <w:pStyle w:val="ComputerScreen"/>
      </w:pPr>
      <w:r w:rsidRPr="00EF5256">
        <w:t>SP Select Patient   FR Forward          CT Complete/Update  RT Results Display</w:t>
      </w:r>
    </w:p>
    <w:p w14:paraId="27DFB72B" w14:textId="77777777" w:rsidR="004A5973" w:rsidRPr="00EF5256" w:rsidRDefault="004A5973" w:rsidP="00D41468">
      <w:pPr>
        <w:pStyle w:val="ComputerScreen"/>
      </w:pPr>
      <w:r w:rsidRPr="00EF5256">
        <w:t>CV Change View ...  CX Cancel (Deny)    MA Make Addendum    PF Print Form 513</w:t>
      </w:r>
    </w:p>
    <w:p w14:paraId="4C82ACC2" w14:textId="77777777" w:rsidR="004A5973" w:rsidRPr="00EF5256" w:rsidRDefault="004A5973" w:rsidP="00D41468">
      <w:pPr>
        <w:pStyle w:val="ComputerScreen"/>
      </w:pPr>
      <w:r w:rsidRPr="00EF5256">
        <w:t>RC Receive          DC Discontinue      SF Sig Findings     ER Edit/Resubmit</w:t>
      </w:r>
    </w:p>
    <w:p w14:paraId="4C2A7AE6" w14:textId="77777777" w:rsidR="004A5973" w:rsidRPr="00EF5256" w:rsidRDefault="004A5973" w:rsidP="00D41468">
      <w:pPr>
        <w:pStyle w:val="ComputerScreen"/>
      </w:pPr>
      <w:r w:rsidRPr="00EF5256">
        <w:t xml:space="preserve">SC Schedule         CM Add Comment      DD Detailed Display </w:t>
      </w:r>
    </w:p>
    <w:p w14:paraId="14B99D07" w14:textId="77777777" w:rsidR="004A5973" w:rsidRPr="00EF5256" w:rsidRDefault="004A5973" w:rsidP="00D41468">
      <w:pPr>
        <w:pStyle w:val="ComputerScreen"/>
      </w:pPr>
      <w:r w:rsidRPr="00EF5256">
        <w:t xml:space="preserve">Select Action: Quit// </w:t>
      </w:r>
      <w:r w:rsidRPr="00EF5256">
        <w:rPr>
          <w:b/>
        </w:rPr>
        <w:t>&lt;Enter&gt;</w:t>
      </w:r>
      <w:r w:rsidRPr="00EF5256">
        <w:t xml:space="preserve">   QUIT  </w:t>
      </w:r>
    </w:p>
    <w:p w14:paraId="2FC9D65B" w14:textId="77777777" w:rsidR="004A5973" w:rsidRPr="00EF5256" w:rsidRDefault="004A5973" w:rsidP="00D41468">
      <w:pPr>
        <w:pStyle w:val="BlankLine"/>
      </w:pPr>
    </w:p>
    <w:p w14:paraId="6D313F77" w14:textId="77777777" w:rsidR="004A5973" w:rsidRPr="00EF5256" w:rsidRDefault="004A5973" w:rsidP="00D41468">
      <w:pPr>
        <w:pStyle w:val="ComputerScreen"/>
      </w:pPr>
      <w:r w:rsidRPr="00EF5256">
        <w:t xml:space="preserve">Continue Processing ALERTS ? Y// </w:t>
      </w:r>
    </w:p>
    <w:p w14:paraId="155CB357" w14:textId="77777777" w:rsidR="004A5973" w:rsidRPr="00EF5256" w:rsidRDefault="004A5973" w:rsidP="00D41468">
      <w:pPr>
        <w:pStyle w:val="Heading3"/>
        <w:rPr>
          <w:snapToGrid w:val="0"/>
        </w:rPr>
      </w:pPr>
      <w:r w:rsidRPr="00EF5256">
        <w:br w:type="page"/>
      </w:r>
      <w:bookmarkStart w:id="444" w:name="_Toc402366913"/>
      <w:bookmarkStart w:id="445" w:name="_Toc421668560"/>
      <w:bookmarkStart w:id="446" w:name="_Toc421693987"/>
      <w:bookmarkStart w:id="447" w:name="_Toc6930192"/>
      <w:r w:rsidRPr="00EF5256">
        <w:rPr>
          <w:snapToGrid w:val="0"/>
        </w:rPr>
        <w:lastRenderedPageBreak/>
        <w:t>Consult/</w:t>
      </w:r>
      <w:r w:rsidRPr="00EF5256">
        <w:t>R</w:t>
      </w:r>
      <w:r w:rsidRPr="00EF5256">
        <w:rPr>
          <w:snapToGrid w:val="0"/>
        </w:rPr>
        <w:t>equest Resolution</w:t>
      </w:r>
      <w:bookmarkEnd w:id="444"/>
      <w:bookmarkEnd w:id="445"/>
      <w:bookmarkEnd w:id="446"/>
      <w:bookmarkEnd w:id="447"/>
      <w:r w:rsidRPr="00EF5256">
        <w:rPr>
          <w:snapToGrid w:val="0"/>
        </w:rPr>
        <w:fldChar w:fldCharType="begin"/>
      </w:r>
      <w:r w:rsidRPr="00EF5256">
        <w:instrText xml:space="preserve"> XE "</w:instrText>
      </w:r>
      <w:r w:rsidRPr="00EF5256">
        <w:rPr>
          <w:snapToGrid w:val="0"/>
        </w:rPr>
        <w:instrText>Consult/</w:instrText>
      </w:r>
      <w:r w:rsidRPr="00EF5256">
        <w:instrText>R</w:instrText>
      </w:r>
      <w:r w:rsidRPr="00EF5256">
        <w:rPr>
          <w:snapToGrid w:val="0"/>
        </w:rPr>
        <w:instrText>equest Resolution</w:instrText>
      </w:r>
      <w:r w:rsidRPr="00EF5256">
        <w:instrText xml:space="preserve">" </w:instrText>
      </w:r>
      <w:r w:rsidRPr="00EF5256">
        <w:rPr>
          <w:snapToGrid w:val="0"/>
        </w:rPr>
        <w:fldChar w:fldCharType="end"/>
      </w:r>
    </w:p>
    <w:p w14:paraId="2058D4DE" w14:textId="77777777" w:rsidR="001A43C5" w:rsidRPr="00EF5256" w:rsidRDefault="001A43C5" w:rsidP="00D41468">
      <w:pPr>
        <w:rPr>
          <w:snapToGrid w:val="0"/>
        </w:rPr>
      </w:pPr>
    </w:p>
    <w:p w14:paraId="0AEB0E56" w14:textId="77777777" w:rsidR="004A5973" w:rsidRPr="00EF5256" w:rsidRDefault="004A5973" w:rsidP="00D41468">
      <w:pPr>
        <w:rPr>
          <w:snapToGrid w:val="0"/>
        </w:rPr>
      </w:pPr>
      <w:r w:rsidRPr="00EF5256">
        <w:rPr>
          <w:snapToGrid w:val="0"/>
        </w:rPr>
        <w:t>This notification is triggered by the Consults package when it determines that a consult is complete.</w:t>
      </w:r>
    </w:p>
    <w:p w14:paraId="7691A9DE" w14:textId="77777777" w:rsidR="001A43C5" w:rsidRPr="00EF5256" w:rsidRDefault="001A43C5" w:rsidP="00D41468">
      <w:pPr>
        <w:rPr>
          <w:snapToGrid w:val="0"/>
        </w:rPr>
      </w:pPr>
    </w:p>
    <w:p w14:paraId="4D2EA56E" w14:textId="77777777" w:rsidR="004A5973" w:rsidRPr="00EF5256" w:rsidRDefault="004A5973" w:rsidP="00D41468">
      <w:pPr>
        <w:rPr>
          <w:snapToGrid w:val="0"/>
        </w:rPr>
      </w:pPr>
      <w:r w:rsidRPr="00EF5256">
        <w:rPr>
          <w:snapToGrid w:val="0"/>
        </w:rPr>
        <w:t>In the following example, the originating provider receives notifications that consults are complete:</w:t>
      </w:r>
    </w:p>
    <w:p w14:paraId="118D4980" w14:textId="77777777" w:rsidR="004A5973" w:rsidRPr="00EF5256" w:rsidRDefault="004A5973" w:rsidP="00D41468">
      <w:pPr>
        <w:pStyle w:val="BlankLine"/>
        <w:rPr>
          <w:snapToGrid w:val="0"/>
        </w:rPr>
      </w:pPr>
    </w:p>
    <w:p w14:paraId="7449737C"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Completed Consult CAR HOLTER</w:t>
      </w:r>
    </w:p>
    <w:p w14:paraId="40E060E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1996): *Completed Consult CAR</w:t>
      </w:r>
    </w:p>
    <w:p w14:paraId="7AF20CFA"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8910): Completed Consult PSURG</w:t>
      </w:r>
    </w:p>
    <w:p w14:paraId="32E8C037" w14:textId="77777777" w:rsidR="004A5973" w:rsidRPr="00EF5256" w:rsidRDefault="004A5973" w:rsidP="00D41468">
      <w:pPr>
        <w:pStyle w:val="ComputerScreen"/>
        <w:rPr>
          <w:snapToGrid w:val="0"/>
        </w:rPr>
      </w:pPr>
      <w:r w:rsidRPr="00EF5256">
        <w:rPr>
          <w:snapToGrid w:val="0"/>
        </w:rPr>
        <w:t xml:space="preserve">           Enter "VA   VIEW ALERTS      to review alerts</w:t>
      </w:r>
    </w:p>
    <w:p w14:paraId="2622DF50" w14:textId="77777777" w:rsidR="004A5973" w:rsidRPr="00EF5256" w:rsidRDefault="004A5973" w:rsidP="00D41468">
      <w:pPr>
        <w:pStyle w:val="ComputerScreen"/>
        <w:rPr>
          <w:snapToGrid w:val="0"/>
        </w:rPr>
      </w:pPr>
    </w:p>
    <w:p w14:paraId="22DDD808" w14:textId="77777777" w:rsidR="004A5973" w:rsidRPr="00EF5256" w:rsidRDefault="004A5973" w:rsidP="00D41468">
      <w:pPr>
        <w:pStyle w:val="ComputerScreen"/>
        <w:rPr>
          <w:snapToGrid w:val="0"/>
        </w:rPr>
      </w:pPr>
      <w:r w:rsidRPr="00EF5256">
        <w:rPr>
          <w:snapToGrid w:val="0"/>
        </w:rPr>
        <w:t>Select Systems Manager Menu Option:</w:t>
      </w:r>
    </w:p>
    <w:p w14:paraId="33B567D3" w14:textId="77777777" w:rsidR="00B458AA" w:rsidRPr="00EF5256" w:rsidRDefault="00B458AA" w:rsidP="00D41468">
      <w:pPr>
        <w:rPr>
          <w:snapToGrid w:val="0"/>
        </w:rPr>
      </w:pPr>
    </w:p>
    <w:p w14:paraId="515CD6FA" w14:textId="77777777" w:rsidR="004A5973" w:rsidRPr="00EF5256" w:rsidRDefault="004A5973" w:rsidP="00D41468">
      <w:pPr>
        <w:rPr>
          <w:snapToGrid w:val="0"/>
        </w:rPr>
      </w:pPr>
      <w:r w:rsidRPr="00EF5256">
        <w:rPr>
          <w:snapToGrid w:val="0"/>
        </w:rPr>
        <w:t>As a follow-up action, the system displays the Consult/Request and results/report.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viewing, the system deletes the notification.</w:t>
      </w:r>
    </w:p>
    <w:p w14:paraId="71B0200A" w14:textId="77777777" w:rsidR="001A43C5" w:rsidRPr="00EF5256" w:rsidRDefault="001A43C5" w:rsidP="00D41468">
      <w:pPr>
        <w:rPr>
          <w:snapToGrid w:val="0"/>
        </w:rPr>
      </w:pPr>
    </w:p>
    <w:p w14:paraId="0CCA1D11" w14:textId="77777777" w:rsidR="004A5973" w:rsidRPr="00EF5256" w:rsidRDefault="004A5973" w:rsidP="00D41468">
      <w:pPr>
        <w:rPr>
          <w:snapToGrid w:val="0"/>
        </w:rPr>
      </w:pPr>
      <w:r w:rsidRPr="00EF5256">
        <w:rPr>
          <w:snapToGrid w:val="0"/>
        </w:rPr>
        <w:t>Notice the asterisk on the second notification. This means that there are significant findings for that consult.</w:t>
      </w:r>
    </w:p>
    <w:p w14:paraId="40C9CB59" w14:textId="77777777" w:rsidR="004A5973" w:rsidRPr="00EF5256" w:rsidRDefault="004A5973" w:rsidP="00D41468">
      <w:pPr>
        <w:pStyle w:val="Heading3"/>
      </w:pPr>
      <w:bookmarkStart w:id="448" w:name="_Consult/Request_Updated"/>
      <w:bookmarkStart w:id="449" w:name="_Toc402366914"/>
      <w:bookmarkEnd w:id="448"/>
      <w:r w:rsidRPr="00EF5256">
        <w:rPr>
          <w:snapToGrid w:val="0"/>
        </w:rPr>
        <w:br w:type="page"/>
      </w:r>
      <w:bookmarkStart w:id="450" w:name="CancelHold"/>
      <w:bookmarkStart w:id="451" w:name="ConsultRESULTUPDATE2"/>
      <w:bookmarkStart w:id="452" w:name="Consult"/>
      <w:bookmarkStart w:id="453" w:name="_Toc421668561"/>
      <w:bookmarkStart w:id="454" w:name="_Toc421693988"/>
      <w:bookmarkStart w:id="455" w:name="_Toc6930193"/>
      <w:bookmarkEnd w:id="450"/>
      <w:bookmarkEnd w:id="451"/>
      <w:r w:rsidRPr="00EF5256">
        <w:lastRenderedPageBreak/>
        <w:t>Consult/Request Updated</w:t>
      </w:r>
      <w:bookmarkEnd w:id="452"/>
      <w:bookmarkEnd w:id="455"/>
      <w:r w:rsidRPr="00EF5256">
        <w:fldChar w:fldCharType="begin"/>
      </w:r>
      <w:r w:rsidRPr="00EF5256">
        <w:instrText xml:space="preserve"> XE "Consult/Request Updated" </w:instrText>
      </w:r>
      <w:r w:rsidRPr="00EF5256">
        <w:fldChar w:fldCharType="end"/>
      </w:r>
    </w:p>
    <w:p w14:paraId="188AFBB0" w14:textId="77777777" w:rsidR="001A43C5" w:rsidRPr="00EF5256" w:rsidRDefault="001A43C5" w:rsidP="00D41468">
      <w:pPr>
        <w:pStyle w:val="BodyTextIndent"/>
      </w:pPr>
    </w:p>
    <w:p w14:paraId="26E64710" w14:textId="77777777" w:rsidR="004A5973" w:rsidRPr="00EF5256" w:rsidRDefault="004A5973" w:rsidP="00D41468">
      <w:pPr>
        <w:pStyle w:val="BodyTextIndent"/>
      </w:pPr>
      <w:r w:rsidRPr="00EF5256">
        <w:t>This alert is triggered when a comment is added to consult</w:t>
      </w:r>
      <w:r w:rsidR="00B61F35" w:rsidRPr="00EF5256">
        <w:t xml:space="preserve"> or the consult is scheduled. </w:t>
      </w:r>
      <w:r w:rsidRPr="00EF5256">
        <w:t xml:space="preserve"> Comments may be added either with the Add Comment (CM) action or the Schedule (SC) action. The text of the alert is altered depending on which one of these actions initiated the alert as follows: </w:t>
      </w:r>
    </w:p>
    <w:p w14:paraId="6B40E629" w14:textId="77777777" w:rsidR="004A5973" w:rsidRPr="00EF5256" w:rsidRDefault="004A5973" w:rsidP="00D41468">
      <w:pPr>
        <w:pStyle w:val="BlankLine"/>
      </w:pPr>
    </w:p>
    <w:p w14:paraId="33CA9953" w14:textId="77777777" w:rsidR="004A5973" w:rsidRPr="00EF5256" w:rsidRDefault="004A5973" w:rsidP="00D41468">
      <w:pPr>
        <w:pStyle w:val="ListMember"/>
      </w:pPr>
      <w:r w:rsidRPr="00EF5256">
        <w:rPr>
          <w:b/>
        </w:rPr>
        <w:t>Adding a Comment</w:t>
      </w:r>
      <w:r w:rsidRPr="00EF5256">
        <w:t xml:space="preserve"> </w:t>
      </w:r>
      <w:r w:rsidRPr="00EF5256">
        <w:rPr>
          <w:b/>
        </w:rPr>
        <w:t>#63</w:t>
      </w:r>
      <w:r w:rsidRPr="00EF5256">
        <w:t xml:space="preserve"> "Comment Added to Consult: . . ."</w:t>
      </w:r>
    </w:p>
    <w:p w14:paraId="7E68C450" w14:textId="17FCE846" w:rsidR="004A5973" w:rsidRPr="00EF5256" w:rsidRDefault="004A5973" w:rsidP="00D41468">
      <w:pPr>
        <w:pStyle w:val="ListMember"/>
      </w:pPr>
      <w:r w:rsidRPr="00EF5256">
        <w:rPr>
          <w:b/>
        </w:rPr>
        <w:t>Scheduling</w:t>
      </w:r>
      <w:r w:rsidRPr="00EF5256">
        <w:t xml:space="preserve"> </w:t>
      </w:r>
      <w:r w:rsidRPr="00EF5256">
        <w:rPr>
          <w:b/>
        </w:rPr>
        <w:t>#63</w:t>
      </w:r>
      <w:r w:rsidRPr="00EF5256">
        <w:t xml:space="preserve"> "Scheduled Consult:</w:t>
      </w:r>
      <w:r w:rsidR="00DF14A3" w:rsidRPr="00EF5256">
        <w:t xml:space="preserve"> </w:t>
      </w:r>
      <w:r w:rsidRPr="00EF5256">
        <w:t xml:space="preserve"> . . ."</w:t>
      </w:r>
    </w:p>
    <w:p w14:paraId="144035FD" w14:textId="77777777" w:rsidR="004A5973" w:rsidRPr="00EF5256" w:rsidRDefault="004A5973" w:rsidP="00D41468">
      <w:pPr>
        <w:rPr>
          <w:snapToGrid w:val="0"/>
        </w:rPr>
      </w:pPr>
      <w:r w:rsidRPr="00EF5256">
        <w:rPr>
          <w:snapToGrid w:val="0"/>
        </w:rPr>
        <w:t xml:space="preserve">As a follow-up action, the system displays the consult with comments. If appropriate, the clinician may write an additional comment or take other actions as needed.  </w:t>
      </w:r>
    </w:p>
    <w:p w14:paraId="7E63E760" w14:textId="77777777" w:rsidR="00D25BB3" w:rsidRPr="00EF5256" w:rsidRDefault="00D25BB3" w:rsidP="00D41468">
      <w:pPr>
        <w:rPr>
          <w:snapToGrid w:val="0"/>
        </w:rPr>
      </w:pPr>
    </w:p>
    <w:p w14:paraId="59B03E1E" w14:textId="77777777" w:rsidR="00300B00" w:rsidRPr="00EF5256" w:rsidRDefault="00300B00" w:rsidP="00D41468">
      <w:pPr>
        <w:numPr>
          <w:ilvl w:val="0"/>
          <w:numId w:val="12"/>
        </w:numPr>
      </w:pPr>
      <w:r w:rsidRPr="00EF5256">
        <w:t>When a comment is added by an UPDATE USER, the alert will only go to the ordering provider (unless additional alert recipients are added).</w:t>
      </w:r>
    </w:p>
    <w:p w14:paraId="594BE2A2" w14:textId="77777777" w:rsidR="00300B00" w:rsidRPr="00EF5256" w:rsidRDefault="00300B00" w:rsidP="00D41468">
      <w:pPr>
        <w:numPr>
          <w:ilvl w:val="0"/>
          <w:numId w:val="12"/>
        </w:numPr>
      </w:pPr>
      <w:r w:rsidRPr="00EF5256">
        <w:t>When a comment is added by a SERVICE TEAM member, the alert will only go to the ordering provider (unless additional alert recipients are added).</w:t>
      </w:r>
    </w:p>
    <w:p w14:paraId="4F42439B" w14:textId="77777777" w:rsidR="00741A65" w:rsidRPr="00EF5256" w:rsidRDefault="00741A65" w:rsidP="00D41468">
      <w:pPr>
        <w:numPr>
          <w:ilvl w:val="0"/>
          <w:numId w:val="12"/>
        </w:numPr>
      </w:pPr>
      <w:bookmarkStart w:id="456" w:name="Additional_Recipients_to_Receive_Alert2"/>
      <w:bookmarkEnd w:id="456"/>
      <w:r w:rsidRPr="00EF5256">
        <w:t>Any additional recipients added during the Add Comment action will receive the alert, even if a selected recipient has the alert Disabled.</w:t>
      </w:r>
    </w:p>
    <w:p w14:paraId="3C287A95" w14:textId="77777777" w:rsidR="00300B00" w:rsidRPr="00EF5256" w:rsidRDefault="00300B00" w:rsidP="00D41468">
      <w:pPr>
        <w:rPr>
          <w:snapToGrid w:val="0"/>
        </w:rPr>
      </w:pPr>
    </w:p>
    <w:p w14:paraId="77F387D5" w14:textId="77777777" w:rsidR="001A6464" w:rsidRPr="00EF5256" w:rsidRDefault="001A6464" w:rsidP="00D41468">
      <w:bookmarkStart w:id="457" w:name="GMRC_75_CONSULT_REQUEST_UPDATED"/>
      <w:bookmarkEnd w:id="457"/>
      <w:r w:rsidRPr="00EF5256">
        <w:t xml:space="preserve">This alert is also used by the </w:t>
      </w:r>
      <w:r w:rsidRPr="00EF5256">
        <w:fldChar w:fldCharType="begin"/>
      </w:r>
      <w:r w:rsidRPr="00EF5256">
        <w:instrText xml:space="preserve"> XE "Healthcare Claims Processing System" </w:instrText>
      </w:r>
      <w:r w:rsidRPr="00EF5256">
        <w:fldChar w:fldCharType="end"/>
      </w:r>
      <w:r w:rsidRPr="00EF5256">
        <w:t xml:space="preserve">Healthcare Claims Processing System (HCPS) to notify VA providers the status of a patient who has been referred to a Non-VA Care provider or facility. When an HCPS user enters a comment in </w:t>
      </w:r>
      <w:r w:rsidRPr="00EF5256">
        <w:fldChar w:fldCharType="begin"/>
      </w:r>
      <w:r w:rsidRPr="00EF5256">
        <w:instrText xml:space="preserve"> XE "RAS" </w:instrText>
      </w:r>
      <w:r w:rsidRPr="00EF5256">
        <w:fldChar w:fldCharType="end"/>
      </w:r>
      <w:r w:rsidRPr="00EF5256">
        <w:t>RAS, CPRS is updated. The HCPS user might not be a user in VistA; a proxy user will display for ‘Responsible Person’ and ‘Entered By’ in the CPRS, as shown below:</w:t>
      </w:r>
    </w:p>
    <w:p w14:paraId="54AEF12F" w14:textId="77777777" w:rsidR="001A6464" w:rsidRPr="00EF5256" w:rsidRDefault="001A6464" w:rsidP="00D41468"/>
    <w:p w14:paraId="56678D30" w14:textId="77777777" w:rsidR="001A6464" w:rsidRPr="00EF5256" w:rsidRDefault="001A6464" w:rsidP="00D41468">
      <w:pPr>
        <w:pStyle w:val="ComputerScreen"/>
      </w:pPr>
      <w:r w:rsidRPr="00EF5256">
        <w:t>Facility</w:t>
      </w:r>
    </w:p>
    <w:p w14:paraId="5DA0409B" w14:textId="434A32E1" w:rsidR="001A6464" w:rsidRPr="00EF5256" w:rsidRDefault="001A6464" w:rsidP="00D41468">
      <w:pPr>
        <w:pStyle w:val="ComputerScreen"/>
      </w:pPr>
      <w:r w:rsidRPr="00EF5256">
        <w:t>Activity</w:t>
      </w:r>
      <w:r w:rsidR="00DF14A3" w:rsidRPr="00EF5256">
        <w:t xml:space="preserve">               </w:t>
      </w:r>
      <w:r w:rsidRPr="00EF5256">
        <w:t xml:space="preserve"> Date/Time/Zone</w:t>
      </w:r>
      <w:r w:rsidR="00DF14A3" w:rsidRPr="00EF5256">
        <w:t xml:space="preserve">     </w:t>
      </w:r>
      <w:r w:rsidRPr="00EF5256">
        <w:t xml:space="preserve"> Responsible Person</w:t>
      </w:r>
      <w:r w:rsidR="00DF14A3" w:rsidRPr="00EF5256">
        <w:t xml:space="preserve"> </w:t>
      </w:r>
      <w:r w:rsidRPr="00EF5256">
        <w:t xml:space="preserve"> Entered By</w:t>
      </w:r>
    </w:p>
    <w:p w14:paraId="67DB4FCD" w14:textId="77777777" w:rsidR="001A6464" w:rsidRPr="00EF5256" w:rsidRDefault="001A6464" w:rsidP="00D41468">
      <w:pPr>
        <w:pStyle w:val="ComputerScreen"/>
      </w:pPr>
      <w:r w:rsidRPr="00EF5256">
        <w:t>-------------------------------------------------------------------------------</w:t>
      </w:r>
    </w:p>
    <w:p w14:paraId="63914EFA" w14:textId="479F6B42" w:rsidR="001A6464" w:rsidRPr="00EF5256" w:rsidRDefault="001A6464" w:rsidP="00D41468">
      <w:pPr>
        <w:pStyle w:val="ComputerScreen"/>
      </w:pPr>
      <w:r w:rsidRPr="00EF5256">
        <w:t>ADDED COMMENT</w:t>
      </w:r>
      <w:r w:rsidR="00DF14A3" w:rsidRPr="00EF5256">
        <w:t xml:space="preserve">          </w:t>
      </w:r>
      <w:r w:rsidRPr="00EF5256">
        <w:t xml:space="preserve"> 08/08/14 22:31</w:t>
      </w:r>
      <w:r w:rsidR="00DF14A3" w:rsidRPr="00EF5256">
        <w:t xml:space="preserve">     </w:t>
      </w:r>
      <w:r w:rsidRPr="00EF5256">
        <w:t xml:space="preserve"> HCPS,APPLICATION</w:t>
      </w:r>
      <w:r w:rsidR="00DF14A3" w:rsidRPr="00EF5256">
        <w:t xml:space="preserve">   </w:t>
      </w:r>
      <w:r w:rsidRPr="00EF5256">
        <w:t xml:space="preserve"> HCPS,APPLICATION </w:t>
      </w:r>
    </w:p>
    <w:p w14:paraId="588FAF0D" w14:textId="55665B0C" w:rsidR="001A6464" w:rsidRPr="00EF5256" w:rsidRDefault="00DF14A3" w:rsidP="00D41468">
      <w:pPr>
        <w:pStyle w:val="ComputerScreen"/>
      </w:pPr>
      <w:r w:rsidRPr="00EF5256">
        <w:t xml:space="preserve">               </w:t>
      </w:r>
      <w:r w:rsidR="001A6464" w:rsidRPr="00EF5256">
        <w:t>(entered) 08/08/14 22:40</w:t>
      </w:r>
      <w:r w:rsidRPr="00EF5256">
        <w:t xml:space="preserve">   </w:t>
      </w:r>
      <w:r w:rsidR="001A6464" w:rsidRPr="00EF5256">
        <w:t xml:space="preserve"> </w:t>
      </w:r>
    </w:p>
    <w:p w14:paraId="1B3B6496" w14:textId="77777777" w:rsidR="004A5973" w:rsidRPr="00EF5256" w:rsidRDefault="001A6464" w:rsidP="00D41468">
      <w:pPr>
        <w:pStyle w:val="ComputerScreen"/>
      </w:pPr>
      <w:r w:rsidRPr="00EF5256">
        <w:t>Author: DOE,JOHN</w:t>
      </w:r>
    </w:p>
    <w:p w14:paraId="508E8052" w14:textId="77777777" w:rsidR="004A5973" w:rsidRPr="00EF5256" w:rsidRDefault="004A5973" w:rsidP="00D41468"/>
    <w:p w14:paraId="05DD9B9D" w14:textId="77777777" w:rsidR="004A5973" w:rsidRPr="00EF5256" w:rsidRDefault="004A5973" w:rsidP="00D41468"/>
    <w:p w14:paraId="21A79700" w14:textId="77777777" w:rsidR="004A5973" w:rsidRPr="00EF5256" w:rsidRDefault="004A5973" w:rsidP="00D41468">
      <w:pPr>
        <w:pStyle w:val="Heading3"/>
        <w:rPr>
          <w:snapToGrid w:val="0"/>
        </w:rPr>
      </w:pPr>
      <w:r w:rsidRPr="00EF5256">
        <w:rPr>
          <w:snapToGrid w:val="0"/>
        </w:rPr>
        <w:br w:type="page"/>
      </w:r>
      <w:bookmarkStart w:id="458" w:name="_Toc6930194"/>
      <w:r w:rsidRPr="00EF5256">
        <w:rPr>
          <w:snapToGrid w:val="0"/>
        </w:rPr>
        <w:lastRenderedPageBreak/>
        <w:t>Consult/Request Cancel/Hold</w:t>
      </w:r>
      <w:bookmarkEnd w:id="449"/>
      <w:bookmarkEnd w:id="453"/>
      <w:bookmarkEnd w:id="454"/>
      <w:bookmarkEnd w:id="458"/>
      <w:r w:rsidRPr="00EF5256">
        <w:rPr>
          <w:snapToGrid w:val="0"/>
        </w:rPr>
        <w:fldChar w:fldCharType="begin"/>
      </w:r>
      <w:r w:rsidRPr="00EF5256">
        <w:instrText xml:space="preserve"> XE "</w:instrText>
      </w:r>
      <w:r w:rsidRPr="00EF5256">
        <w:rPr>
          <w:snapToGrid w:val="0"/>
        </w:rPr>
        <w:instrText>Consult/Request Cancel/Hold</w:instrText>
      </w:r>
      <w:r w:rsidRPr="00EF5256">
        <w:instrText xml:space="preserve">" </w:instrText>
      </w:r>
      <w:r w:rsidRPr="00EF5256">
        <w:rPr>
          <w:snapToGrid w:val="0"/>
        </w:rPr>
        <w:fldChar w:fldCharType="end"/>
      </w:r>
    </w:p>
    <w:p w14:paraId="3558A0FC" w14:textId="77777777" w:rsidR="001A43C5" w:rsidRPr="00EF5256" w:rsidRDefault="001A43C5" w:rsidP="00D41468">
      <w:pPr>
        <w:rPr>
          <w:snapToGrid w:val="0"/>
        </w:rPr>
      </w:pPr>
    </w:p>
    <w:p w14:paraId="2424B00D" w14:textId="77777777" w:rsidR="004A5973" w:rsidRPr="00EF5256" w:rsidRDefault="004A5973" w:rsidP="00D41468">
      <w:pPr>
        <w:rPr>
          <w:snapToGrid w:val="0"/>
        </w:rPr>
      </w:pPr>
      <w:r w:rsidRPr="00EF5256">
        <w:rPr>
          <w:snapToGrid w:val="0"/>
        </w:rPr>
        <w:t>This notification is triggered from the Consults package when a Consult request is cancelled, discontinued</w:t>
      </w:r>
      <w:r w:rsidRPr="00EF5256">
        <w:rPr>
          <w:snapToGrid w:val="0"/>
        </w:rPr>
        <w:fldChar w:fldCharType="begin"/>
      </w:r>
      <w:r w:rsidRPr="00EF5256">
        <w:instrText xml:space="preserve"> XE "</w:instrText>
      </w:r>
      <w:r w:rsidRPr="00EF5256">
        <w:rPr>
          <w:snapToGrid w:val="0"/>
        </w:rPr>
        <w:instrText>Discontinue Order (DC)</w:instrText>
      </w:r>
      <w:r w:rsidRPr="00EF5256">
        <w:instrText xml:space="preserve">" </w:instrText>
      </w:r>
      <w:r w:rsidRPr="00EF5256">
        <w:rPr>
          <w:snapToGrid w:val="0"/>
        </w:rPr>
        <w:fldChar w:fldCharType="end"/>
      </w:r>
      <w:r w:rsidRPr="00EF5256">
        <w:rPr>
          <w:snapToGrid w:val="0"/>
        </w:rPr>
        <w:t>, or put on hold.</w:t>
      </w:r>
    </w:p>
    <w:p w14:paraId="2E82A7A8" w14:textId="77777777" w:rsidR="001A43C5" w:rsidRPr="00EF5256" w:rsidRDefault="001A43C5" w:rsidP="00D41468">
      <w:pPr>
        <w:rPr>
          <w:snapToGrid w:val="0"/>
        </w:rPr>
      </w:pPr>
    </w:p>
    <w:p w14:paraId="6566B610" w14:textId="77777777" w:rsidR="004A5973" w:rsidRPr="00EF5256" w:rsidRDefault="004A5973" w:rsidP="00D41468">
      <w:pPr>
        <w:rPr>
          <w:snapToGrid w:val="0"/>
        </w:rPr>
      </w:pPr>
      <w:r w:rsidRPr="00EF5256">
        <w:rPr>
          <w:snapToGrid w:val="0"/>
        </w:rPr>
        <w:t>In the following example, a user receives notification of a discontinued and a denied consult:</w:t>
      </w:r>
    </w:p>
    <w:p w14:paraId="30638271" w14:textId="77777777" w:rsidR="004A5973" w:rsidRPr="00EF5256" w:rsidRDefault="004A5973" w:rsidP="00D41468">
      <w:pPr>
        <w:pStyle w:val="BlankLine"/>
        <w:rPr>
          <w:snapToGrid w:val="0"/>
        </w:rPr>
      </w:pPr>
    </w:p>
    <w:p w14:paraId="749001D7"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2342): Cancelled consult CAR</w:t>
      </w:r>
    </w:p>
    <w:p w14:paraId="53A3784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9876): Discontinued Consult MEDICINE</w:t>
      </w:r>
    </w:p>
    <w:p w14:paraId="414B5B6C"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Cancelled consult POD</w:t>
      </w:r>
    </w:p>
    <w:p w14:paraId="02FF0738" w14:textId="77777777" w:rsidR="004A5973" w:rsidRPr="00EF5256" w:rsidRDefault="004A5973" w:rsidP="00D41468">
      <w:pPr>
        <w:pStyle w:val="ComputerScreen"/>
        <w:rPr>
          <w:snapToGrid w:val="0"/>
        </w:rPr>
      </w:pPr>
      <w:r w:rsidRPr="00EF5256">
        <w:rPr>
          <w:snapToGrid w:val="0"/>
        </w:rPr>
        <w:t xml:space="preserve">           Enter "VA   VIEW ALERTS      to review alerts</w:t>
      </w:r>
    </w:p>
    <w:p w14:paraId="0CC49FAD" w14:textId="77777777" w:rsidR="004A5973" w:rsidRPr="00EF5256" w:rsidRDefault="004A5973" w:rsidP="00D41468">
      <w:pPr>
        <w:pStyle w:val="ComputerScreen"/>
        <w:rPr>
          <w:snapToGrid w:val="0"/>
        </w:rPr>
      </w:pPr>
    </w:p>
    <w:p w14:paraId="6E2E6964" w14:textId="77777777" w:rsidR="004A5973" w:rsidRPr="00EF5256" w:rsidRDefault="004A5973" w:rsidP="00D41468">
      <w:pPr>
        <w:pStyle w:val="ComputerScreen"/>
        <w:rPr>
          <w:snapToGrid w:val="0"/>
        </w:rPr>
      </w:pPr>
      <w:r w:rsidRPr="00EF5256">
        <w:rPr>
          <w:snapToGrid w:val="0"/>
        </w:rPr>
        <w:t>Select Systems Manager Menu Option:</w:t>
      </w:r>
    </w:p>
    <w:p w14:paraId="058E2559" w14:textId="77777777" w:rsidR="004A5973" w:rsidRPr="00EF5256" w:rsidRDefault="004A5973" w:rsidP="00D41468">
      <w:pPr>
        <w:rPr>
          <w:snapToGrid w:val="0"/>
        </w:rPr>
      </w:pPr>
      <w:r w:rsidRPr="00EF5256">
        <w:rPr>
          <w:snapToGrid w:val="0"/>
        </w:rPr>
        <w:t>As a follow-up action, the system displays consult with comments. If appropriate, the submitter may resubmit the consult based on this new information. To initiate the follow-up action, enter VA at the prompt</w:t>
      </w:r>
      <w:r w:rsidRPr="00EF5256">
        <w:rPr>
          <w:snapToGrid w:val="0"/>
        </w:rPr>
        <w:fldChar w:fldCharType="begin"/>
      </w:r>
      <w:r w:rsidRPr="00EF5256">
        <w:instrText xml:space="preserve"> XE "prompt" </w:instrText>
      </w:r>
      <w:r w:rsidRPr="00EF5256">
        <w:rPr>
          <w:snapToGrid w:val="0"/>
        </w:rPr>
        <w:fldChar w:fldCharType="end"/>
      </w:r>
      <w:r w:rsidRPr="00EF5256">
        <w:rPr>
          <w:snapToGrid w:val="0"/>
        </w:rPr>
        <w:t xml:space="preserve"> and select the notification you want to follow-up on. After viewing, the notification is deleted by the system.</w:t>
      </w:r>
    </w:p>
    <w:p w14:paraId="393B6D9F" w14:textId="77777777" w:rsidR="004A5973" w:rsidRPr="00EF5256" w:rsidRDefault="004A5973" w:rsidP="00D41468">
      <w:r w:rsidRPr="00EF5256">
        <w:rPr>
          <w:snapToGrid w:val="0"/>
        </w:rPr>
        <w:t>In the following example, a cancelled order is edited and resubmitted:</w:t>
      </w:r>
    </w:p>
    <w:p w14:paraId="37E93FA2" w14:textId="77777777" w:rsidR="004A5973" w:rsidRPr="00EF5256" w:rsidRDefault="004A5973" w:rsidP="00D41468">
      <w:pPr>
        <w:pStyle w:val="BlankLine"/>
      </w:pPr>
    </w:p>
    <w:p w14:paraId="0A3AFFA6" w14:textId="77777777" w:rsidR="004A5973" w:rsidRPr="00EF5256" w:rsidRDefault="004A5973" w:rsidP="00D41468">
      <w:pPr>
        <w:pStyle w:val="ComputerScreen"/>
      </w:pPr>
      <w:r w:rsidRPr="00EF5256">
        <w:t>You have PENDING ALERTS</w:t>
      </w:r>
    </w:p>
    <w:p w14:paraId="146E35F6" w14:textId="77777777" w:rsidR="004A5973" w:rsidRPr="00EF5256" w:rsidRDefault="004A5973" w:rsidP="00D41468">
      <w:pPr>
        <w:pStyle w:val="ComputerScreen"/>
      </w:pPr>
      <w:r w:rsidRPr="00EF5256">
        <w:t xml:space="preserve">          Enter  "VA   VIEW ALERTS     to review alerts</w:t>
      </w:r>
    </w:p>
    <w:p w14:paraId="6318C9C0" w14:textId="77777777" w:rsidR="004A5973" w:rsidRPr="00EF5256" w:rsidRDefault="004A5973" w:rsidP="00D41468">
      <w:pPr>
        <w:pStyle w:val="ComputerScreen"/>
      </w:pPr>
    </w:p>
    <w:p w14:paraId="4900AB1C" w14:textId="77777777" w:rsidR="004A5973" w:rsidRPr="00EF5256" w:rsidRDefault="004A5973" w:rsidP="00D41468">
      <w:pPr>
        <w:pStyle w:val="ComputerScreen"/>
      </w:pPr>
      <w:r w:rsidRPr="00EF5256">
        <w:t xml:space="preserve">Select Consult Service Tracking Option: </w:t>
      </w:r>
      <w:r w:rsidRPr="00EF5256">
        <w:rPr>
          <w:b/>
        </w:rPr>
        <w:t>VA</w:t>
      </w:r>
      <w:r w:rsidRPr="00EF5256">
        <w:t xml:space="preserve">  View Alerts</w:t>
      </w:r>
    </w:p>
    <w:p w14:paraId="39B11B47" w14:textId="77777777" w:rsidR="004A5973" w:rsidRPr="00EF5256" w:rsidRDefault="004A5973" w:rsidP="00D41468">
      <w:pPr>
        <w:pStyle w:val="ComputerScreen"/>
      </w:pPr>
    </w:p>
    <w:p w14:paraId="5A703EEB"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2342): Cancelled consult to PLM</w:t>
      </w:r>
    </w:p>
    <w:p w14:paraId="1F2AAC31"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3456): Discontinued consult to CAR</w:t>
      </w:r>
    </w:p>
    <w:p w14:paraId="431CA014" w14:textId="77777777" w:rsidR="004A5973" w:rsidRPr="00EF5256" w:rsidRDefault="004A5973" w:rsidP="00D41468">
      <w:pPr>
        <w:pStyle w:val="ComputerScreen"/>
      </w:pPr>
      <w:r w:rsidRPr="00EF5256">
        <w:t xml:space="preserve"> 3.   </w:t>
      </w:r>
      <w:r w:rsidR="004426F8" w:rsidRPr="00EF5256">
        <w:t>CPRSPATIE</w:t>
      </w:r>
      <w:r w:rsidRPr="00EF5256">
        <w:t xml:space="preserve"> (</w:t>
      </w:r>
      <w:r w:rsidR="004426F8" w:rsidRPr="00EF5256">
        <w:t>C</w:t>
      </w:r>
      <w:r w:rsidRPr="00EF5256">
        <w:t xml:space="preserve">2432): </w:t>
      </w:r>
      <w:r w:rsidRPr="00EF5256">
        <w:rPr>
          <w:snapToGrid w:val="0"/>
        </w:rPr>
        <w:t>Completed Consult</w:t>
      </w:r>
      <w:r w:rsidRPr="00EF5256">
        <w:t xml:space="preserve"> CAR</w:t>
      </w:r>
    </w:p>
    <w:p w14:paraId="3C35F5A9" w14:textId="77777777" w:rsidR="004A5973" w:rsidRPr="00EF5256" w:rsidRDefault="004A5973" w:rsidP="00D41468">
      <w:pPr>
        <w:pStyle w:val="ComputerScreen"/>
      </w:pPr>
      <w:r w:rsidRPr="00EF5256">
        <w:t xml:space="preserve">          Select from 1 to 3</w:t>
      </w:r>
    </w:p>
    <w:p w14:paraId="7D1E186D" w14:textId="77777777" w:rsidR="004A5973" w:rsidRPr="00EF5256" w:rsidRDefault="004A5973" w:rsidP="00D41468">
      <w:pPr>
        <w:pStyle w:val="ComputerScreen"/>
      </w:pPr>
      <w:r w:rsidRPr="00EF5256">
        <w:t xml:space="preserve">          or enter ?, A I, F, P, M, R, or ^ to exit</w:t>
      </w:r>
    </w:p>
    <w:p w14:paraId="069C0B1B" w14:textId="77777777" w:rsidR="004A5973" w:rsidRPr="00EF5256" w:rsidRDefault="004A5973" w:rsidP="00D41468">
      <w:pPr>
        <w:pStyle w:val="ComputerScreen"/>
      </w:pPr>
      <w:r w:rsidRPr="00EF5256">
        <w:t xml:space="preserve">          or RETURN to continue: </w:t>
      </w:r>
      <w:r w:rsidRPr="00EF5256">
        <w:rPr>
          <w:b/>
        </w:rPr>
        <w:t>1</w:t>
      </w:r>
    </w:p>
    <w:p w14:paraId="2B62C7E0" w14:textId="77777777" w:rsidR="004A5973" w:rsidRPr="00EF5256" w:rsidRDefault="004A5973" w:rsidP="00D41468">
      <w:pPr>
        <w:pStyle w:val="ComputerScreen"/>
      </w:pPr>
    </w:p>
    <w:p w14:paraId="079AB7A4" w14:textId="77777777" w:rsidR="004A5973" w:rsidRPr="00EF5256" w:rsidRDefault="004A5973" w:rsidP="00D41468">
      <w:pPr>
        <w:pStyle w:val="ComputerScreen"/>
      </w:pPr>
      <w:r w:rsidRPr="00EF5256">
        <w:t>Processing alert: BAXTER,NA (B8840): Cancelled consult PLM</w:t>
      </w:r>
    </w:p>
    <w:p w14:paraId="5583CB32" w14:textId="77777777" w:rsidR="004A5973" w:rsidRPr="00EF5256" w:rsidRDefault="004A5973" w:rsidP="00D41468">
      <w:pPr>
        <w:pStyle w:val="BlankLine"/>
      </w:pPr>
      <w:r w:rsidRPr="00EF5256">
        <w:t>(Continued on next page.)</w:t>
      </w:r>
    </w:p>
    <w:p w14:paraId="3C1714FB" w14:textId="77777777" w:rsidR="004A5973" w:rsidRPr="00EF5256" w:rsidRDefault="004A5973" w:rsidP="00D41468">
      <w:pPr>
        <w:pStyle w:val="ComputerScreen"/>
      </w:pPr>
      <w:r w:rsidRPr="00EF5256">
        <w:br w:type="page"/>
      </w:r>
      <w:r w:rsidRPr="00EF5256">
        <w:lastRenderedPageBreak/>
        <w:t>Edit Consult Order            Feb 26, 1999 15:58:08          Page:    1 of    2</w:t>
      </w:r>
      <w:r w:rsidRPr="00EF5256">
        <w:sym w:font="Symbol" w:char="F07F"/>
      </w:r>
    </w:p>
    <w:p w14:paraId="5C8CB687"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1D432E9D" w14:textId="77777777" w:rsidR="004A5973" w:rsidRPr="00EF5256" w:rsidRDefault="004A5973" w:rsidP="00D41468">
      <w:pPr>
        <w:pStyle w:val="ComputerScreen"/>
      </w:pPr>
      <w:r w:rsidRPr="00EF5256">
        <w:t xml:space="preserve">Sending Provider: </w:t>
      </w:r>
      <w:r w:rsidR="004426F8" w:rsidRPr="00EF5256">
        <w:t>CPRSPROVIDER,SEVEN</w:t>
      </w:r>
    </w:p>
    <w:p w14:paraId="35600125" w14:textId="77777777" w:rsidR="004A5973" w:rsidRPr="00EF5256" w:rsidRDefault="004A5973" w:rsidP="00D41468">
      <w:pPr>
        <w:pStyle w:val="ComputerScreen"/>
      </w:pPr>
      <w:r w:rsidRPr="00EF5256">
        <w:t xml:space="preserve">  Field Name                   Current Field Contents                          </w:t>
      </w:r>
      <w:r w:rsidRPr="00EF5256">
        <w:sym w:font="Symbol" w:char="F07F"/>
      </w:r>
    </w:p>
    <w:p w14:paraId="3F18C68D" w14:textId="77777777" w:rsidR="004A5973" w:rsidRPr="00EF5256" w:rsidRDefault="004A5973" w:rsidP="00D41468">
      <w:pPr>
        <w:pStyle w:val="ComputerScreen"/>
      </w:pPr>
      <w:r w:rsidRPr="00EF5256">
        <w:t xml:space="preserve">  CURRENT STATUS: (Not Editable): CANCELLED                                     </w:t>
      </w:r>
    </w:p>
    <w:p w14:paraId="3485EE75" w14:textId="77777777" w:rsidR="004A5973" w:rsidRPr="00EF5256" w:rsidRDefault="004A5973" w:rsidP="00D41468">
      <w:pPr>
        <w:pStyle w:val="ComputerScreen"/>
      </w:pPr>
      <w:r w:rsidRPr="00EF5256">
        <w:t xml:space="preserve">  CANCELLED BY (Not Editable): </w:t>
      </w:r>
      <w:r w:rsidR="004426F8" w:rsidRPr="00EF5256">
        <w:t>CPRSPROVIDER,SEVEN</w:t>
      </w:r>
      <w:r w:rsidRPr="00EF5256">
        <w:t xml:space="preserve">                                  </w:t>
      </w:r>
    </w:p>
    <w:p w14:paraId="1119D32D" w14:textId="77777777" w:rsidR="004A5973" w:rsidRPr="00EF5256" w:rsidRDefault="004A5973" w:rsidP="00D41468">
      <w:pPr>
        <w:pStyle w:val="ComputerScreen"/>
      </w:pPr>
      <w:r w:rsidRPr="00EF5256">
        <w:t xml:space="preserve">  CANCELLED COMMENT (Not Editable):                                             </w:t>
      </w:r>
    </w:p>
    <w:p w14:paraId="26C72291" w14:textId="77777777" w:rsidR="004A5973" w:rsidRPr="00EF5256" w:rsidRDefault="004A5973" w:rsidP="00D41468">
      <w:pPr>
        <w:pStyle w:val="ComputerScreen"/>
      </w:pPr>
      <w:r w:rsidRPr="00EF5256">
        <w:t xml:space="preserve">Testing edit.                                                                   </w:t>
      </w:r>
    </w:p>
    <w:p w14:paraId="4085D783" w14:textId="77777777" w:rsidR="004A5973" w:rsidRPr="00EF5256" w:rsidRDefault="004A5973" w:rsidP="00D41468">
      <w:pPr>
        <w:pStyle w:val="ComputerScreen"/>
      </w:pPr>
      <w:r w:rsidRPr="00EF5256">
        <w:t xml:space="preserve">------------------------------------------------------------------------------  </w:t>
      </w:r>
    </w:p>
    <w:p w14:paraId="69A99753" w14:textId="77777777" w:rsidR="004A5973" w:rsidRPr="00EF5256" w:rsidRDefault="004A5973" w:rsidP="00D41468">
      <w:pPr>
        <w:pStyle w:val="ComputerScreen"/>
      </w:pPr>
      <w:r w:rsidRPr="00EF5256">
        <w:t xml:space="preserve">  CANCELLED BY (Not Editable): </w:t>
      </w:r>
      <w:r w:rsidR="004426F8" w:rsidRPr="00EF5256">
        <w:t>CPRSPROVIDER,SEVEN</w:t>
      </w:r>
      <w:r w:rsidRPr="00EF5256">
        <w:t xml:space="preserve">                                </w:t>
      </w:r>
    </w:p>
    <w:p w14:paraId="2A1F4A15" w14:textId="77777777" w:rsidR="004A5973" w:rsidRPr="00EF5256" w:rsidRDefault="004A5973" w:rsidP="00D41468">
      <w:pPr>
        <w:pStyle w:val="ComputerScreen"/>
      </w:pPr>
      <w:r w:rsidRPr="00EF5256">
        <w:t xml:space="preserve">  CANCELLED COMMENT (Not Editable):                                             </w:t>
      </w:r>
    </w:p>
    <w:p w14:paraId="0D69D5EF" w14:textId="77777777" w:rsidR="004A5973" w:rsidRPr="00EF5256" w:rsidRDefault="004A5973" w:rsidP="00D41468">
      <w:pPr>
        <w:pStyle w:val="ComputerScreen"/>
      </w:pPr>
      <w:r w:rsidRPr="00EF5256">
        <w:t xml:space="preserve">Testing edit/resubmit.                                                          </w:t>
      </w:r>
    </w:p>
    <w:p w14:paraId="3040DE2F" w14:textId="77777777" w:rsidR="004A5973" w:rsidRPr="00EF5256" w:rsidRDefault="004A5973" w:rsidP="00D41468">
      <w:pPr>
        <w:pStyle w:val="ComputerScreen"/>
      </w:pPr>
      <w:r w:rsidRPr="00EF5256">
        <w:t xml:space="preserve">------------------------------------------------------------------------------  </w:t>
      </w:r>
    </w:p>
    <w:p w14:paraId="439878EE" w14:textId="77777777" w:rsidR="004A5973" w:rsidRPr="00EF5256" w:rsidRDefault="004A5973" w:rsidP="00D41468">
      <w:pPr>
        <w:pStyle w:val="ComputerScreen"/>
      </w:pPr>
      <w:r w:rsidRPr="00EF5256">
        <w:t xml:space="preserve">SENDING PROVIDER (Not Editable): </w:t>
      </w:r>
      <w:r w:rsidR="004426F8" w:rsidRPr="00EF5256">
        <w:t>CPRSPROVIDER,SEVEN</w:t>
      </w:r>
      <w:r w:rsidRPr="00EF5256">
        <w:t xml:space="preserve">                                </w:t>
      </w:r>
    </w:p>
    <w:p w14:paraId="4B6423B8" w14:textId="77777777" w:rsidR="004A5973" w:rsidRPr="00EF5256" w:rsidRDefault="004A5973" w:rsidP="00D41468">
      <w:pPr>
        <w:pStyle w:val="ComputerScreen"/>
      </w:pPr>
      <w:r w:rsidRPr="00EF5256">
        <w:t xml:space="preserve">REQUEST TYPE (Not Editable): Consult                                            </w:t>
      </w:r>
    </w:p>
    <w:p w14:paraId="5BBB1AD7" w14:textId="77777777" w:rsidR="004A5973" w:rsidRPr="00EF5256" w:rsidRDefault="004A5973" w:rsidP="00D41468">
      <w:pPr>
        <w:pStyle w:val="ComputerScreen"/>
      </w:pPr>
      <w:r w:rsidRPr="00EF5256">
        <w:t xml:space="preserve">------------------------------------------------------------------------------- </w:t>
      </w:r>
    </w:p>
    <w:p w14:paraId="34019182" w14:textId="77777777" w:rsidR="004A5973" w:rsidRPr="00EF5256" w:rsidRDefault="004A5973" w:rsidP="00D41468">
      <w:pPr>
        <w:pStyle w:val="ComputerScreen"/>
      </w:pPr>
      <w:r w:rsidRPr="00EF5256">
        <w:rPr>
          <w:color w:val="FFFFFF"/>
          <w:shd w:val="clear" w:color="auto" w:fill="000000"/>
        </w:rPr>
        <w:t>1</w:t>
      </w:r>
      <w:r w:rsidRPr="00EF5256">
        <w:t xml:space="preserve"> TO SERVICE: PULMONARY                                                         </w:t>
      </w:r>
    </w:p>
    <w:p w14:paraId="3B37F52E" w14:textId="77777777" w:rsidR="004A5973" w:rsidRPr="00EF5256" w:rsidRDefault="004A5973" w:rsidP="00D41468">
      <w:pPr>
        <w:pStyle w:val="ComputerScreen"/>
      </w:pPr>
      <w:r w:rsidRPr="00EF5256">
        <w:t xml:space="preserve">2 PROCEDURE:                                                                    </w:t>
      </w:r>
    </w:p>
    <w:p w14:paraId="6CC5AE17" w14:textId="77777777" w:rsidR="004A5973" w:rsidRPr="00EF5256" w:rsidRDefault="004A5973" w:rsidP="00D41468">
      <w:pPr>
        <w:pStyle w:val="ComputerScreen"/>
      </w:pPr>
      <w:r w:rsidRPr="00EF5256">
        <w:rPr>
          <w:color w:val="FFFFFF"/>
          <w:shd w:val="clear" w:color="auto" w:fill="000000"/>
        </w:rPr>
        <w:t>3</w:t>
      </w:r>
      <w:r w:rsidRPr="00EF5256">
        <w:t xml:space="preserve"> Performed as INPT OR OUTPT: Outpatient                                        </w:t>
      </w:r>
    </w:p>
    <w:p w14:paraId="76B49406" w14:textId="77777777" w:rsidR="004A5973" w:rsidRPr="00EF5256" w:rsidRDefault="004A5973" w:rsidP="00D41468">
      <w:pPr>
        <w:pStyle w:val="CScreenReversed"/>
      </w:pPr>
      <w:r w:rsidRPr="00EF5256">
        <w:t xml:space="preserve">+         Enter ?? for more actions                                             </w:t>
      </w:r>
    </w:p>
    <w:p w14:paraId="089FAB23" w14:textId="77777777" w:rsidR="004A5973" w:rsidRPr="00EF5256" w:rsidRDefault="004A5973" w:rsidP="00D41468">
      <w:pPr>
        <w:pStyle w:val="ComputerScreen"/>
      </w:pPr>
      <w:r w:rsidRPr="00EF5256">
        <w:t>ED Edit A Field           RS ReSubmit Consult</w:t>
      </w:r>
    </w:p>
    <w:p w14:paraId="7075020D" w14:textId="77777777" w:rsidR="004A5973" w:rsidRPr="00EF5256" w:rsidRDefault="004A5973" w:rsidP="00D41468">
      <w:pPr>
        <w:pStyle w:val="ComputerScreen"/>
      </w:pPr>
      <w:r w:rsidRPr="00EF5256">
        <w:t xml:space="preserve">Select Action: Next Screen// </w:t>
      </w:r>
      <w:r w:rsidRPr="00EF5256">
        <w:rPr>
          <w:b/>
        </w:rPr>
        <w:t>&lt;Enter&gt;</w:t>
      </w:r>
    </w:p>
    <w:p w14:paraId="53DCB098" w14:textId="77777777" w:rsidR="004A5973" w:rsidRPr="00EF5256" w:rsidRDefault="004A5973" w:rsidP="00D41468">
      <w:pPr>
        <w:pStyle w:val="ComputerScreen"/>
      </w:pPr>
    </w:p>
    <w:p w14:paraId="546FAB6E" w14:textId="77777777" w:rsidR="004A5973" w:rsidRPr="00EF5256" w:rsidRDefault="004A5973" w:rsidP="00D41468">
      <w:pPr>
        <w:pStyle w:val="BlankLine"/>
      </w:pPr>
    </w:p>
    <w:p w14:paraId="5B109099" w14:textId="77777777" w:rsidR="004A5973" w:rsidRPr="00EF5256" w:rsidRDefault="004A5973" w:rsidP="00D41468">
      <w:pPr>
        <w:pStyle w:val="ComputerScreen"/>
      </w:pPr>
      <w:r w:rsidRPr="00EF5256">
        <w:t>Edit Consult Order            Feb 26, 1999 16:01:18          Page:    2 of    2</w:t>
      </w:r>
      <w:r w:rsidRPr="00EF5256">
        <w:sym w:font="Symbol" w:char="F07F"/>
      </w:r>
    </w:p>
    <w:p w14:paraId="25881E2B"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71FA1044" w14:textId="77777777" w:rsidR="004A5973" w:rsidRPr="00EF5256" w:rsidRDefault="004A5973" w:rsidP="00D41468">
      <w:pPr>
        <w:pStyle w:val="ComputerScreen"/>
      </w:pPr>
      <w:r w:rsidRPr="00EF5256">
        <w:t xml:space="preserve">Sending Provider: </w:t>
      </w:r>
      <w:r w:rsidR="004426F8" w:rsidRPr="00EF5256">
        <w:t>CPRSPROVIDER,SEVEN</w:t>
      </w:r>
    </w:p>
    <w:p w14:paraId="214EE6D5" w14:textId="77777777" w:rsidR="004A5973" w:rsidRPr="00EF5256" w:rsidRDefault="004A5973" w:rsidP="00D41468">
      <w:pPr>
        <w:pStyle w:val="ComputerScreen"/>
      </w:pPr>
      <w:r w:rsidRPr="00EF5256">
        <w:t xml:space="preserve">+ Field Name                   Current Field Contents                          </w:t>
      </w:r>
      <w:r w:rsidRPr="00EF5256">
        <w:sym w:font="Symbol" w:char="F07F"/>
      </w:r>
    </w:p>
    <w:p w14:paraId="6AFA4308" w14:textId="77777777" w:rsidR="004A5973" w:rsidRPr="00EF5256" w:rsidRDefault="004A5973" w:rsidP="00D41468">
      <w:pPr>
        <w:pStyle w:val="ComputerScreen"/>
      </w:pPr>
      <w:r w:rsidRPr="00EF5256">
        <w:rPr>
          <w:color w:val="FFFFFF"/>
          <w:shd w:val="clear" w:color="auto" w:fill="000000"/>
        </w:rPr>
        <w:t>4</w:t>
      </w:r>
      <w:r w:rsidRPr="00EF5256">
        <w:t xml:space="preserve"> URGENCY: Routine                                                              </w:t>
      </w:r>
    </w:p>
    <w:p w14:paraId="1DEA78F4" w14:textId="77777777" w:rsidR="004A5973" w:rsidRPr="00EF5256" w:rsidRDefault="004A5973" w:rsidP="00D41468">
      <w:pPr>
        <w:pStyle w:val="ComputerScreen"/>
      </w:pPr>
      <w:r w:rsidRPr="00EF5256">
        <w:rPr>
          <w:color w:val="FFFFFF"/>
          <w:shd w:val="clear" w:color="auto" w:fill="000000"/>
        </w:rPr>
        <w:t>5</w:t>
      </w:r>
      <w:r w:rsidRPr="00EF5256">
        <w:t xml:space="preserve"> PLACE OF CONSULTATION:                                                        </w:t>
      </w:r>
    </w:p>
    <w:p w14:paraId="472EE39C" w14:textId="77777777" w:rsidR="004A5973" w:rsidRPr="00EF5256" w:rsidRDefault="004A5973" w:rsidP="00D41468">
      <w:pPr>
        <w:pStyle w:val="ComputerScreen"/>
      </w:pPr>
      <w:r w:rsidRPr="00EF5256">
        <w:rPr>
          <w:color w:val="FFFFFF"/>
          <w:shd w:val="clear" w:color="auto" w:fill="000000"/>
        </w:rPr>
        <w:t>6</w:t>
      </w:r>
      <w:r w:rsidRPr="00EF5256">
        <w:t xml:space="preserve"> ATTENTION (CONSULTANT):                                                       </w:t>
      </w:r>
    </w:p>
    <w:p w14:paraId="6CDEAFA3" w14:textId="77777777" w:rsidR="004A5973" w:rsidRPr="00EF5256" w:rsidRDefault="004A5973" w:rsidP="00D41468">
      <w:pPr>
        <w:pStyle w:val="ComputerScreen"/>
      </w:pPr>
      <w:r w:rsidRPr="00EF5256">
        <w:rPr>
          <w:color w:val="FFFFFF"/>
          <w:shd w:val="clear" w:color="auto" w:fill="000000"/>
        </w:rPr>
        <w:t>7</w:t>
      </w:r>
      <w:r w:rsidRPr="00EF5256">
        <w:t xml:space="preserve"> PROVISIONAL DIAGNOSIS:                                                        </w:t>
      </w:r>
    </w:p>
    <w:p w14:paraId="3604E37F" w14:textId="77777777" w:rsidR="004A5973" w:rsidRPr="00EF5256" w:rsidRDefault="004A5973" w:rsidP="00D41468">
      <w:pPr>
        <w:pStyle w:val="ComputerScreen"/>
      </w:pPr>
      <w:r w:rsidRPr="00EF5256">
        <w:rPr>
          <w:color w:val="FFFFFF"/>
          <w:shd w:val="clear" w:color="auto" w:fill="000000"/>
        </w:rPr>
        <w:t>8</w:t>
      </w:r>
      <w:r w:rsidRPr="00EF5256">
        <w:t xml:space="preserve"> REASON FOR REQUEST:                                                           </w:t>
      </w:r>
    </w:p>
    <w:p w14:paraId="74984C89" w14:textId="77777777" w:rsidR="004A5973" w:rsidRPr="00EF5256" w:rsidRDefault="004A5973" w:rsidP="00D41468">
      <w:pPr>
        <w:pStyle w:val="ComputerScreen"/>
      </w:pPr>
      <w:r w:rsidRPr="00EF5256">
        <w:t xml:space="preserve">Pt has trouble breathing.                                                       </w:t>
      </w:r>
    </w:p>
    <w:p w14:paraId="11BD15F7" w14:textId="77777777" w:rsidR="004A5973" w:rsidRPr="00EF5256" w:rsidRDefault="004A5973" w:rsidP="00D41468">
      <w:pPr>
        <w:pStyle w:val="ComputerScreen"/>
      </w:pPr>
    </w:p>
    <w:p w14:paraId="1E005151" w14:textId="77777777" w:rsidR="004A5973" w:rsidRPr="00EF5256" w:rsidRDefault="004A5973" w:rsidP="00D41468">
      <w:pPr>
        <w:pStyle w:val="ComputerScreen"/>
      </w:pPr>
      <w:r w:rsidRPr="00EF5256">
        <w:rPr>
          <w:color w:val="FFFFFF"/>
          <w:shd w:val="clear" w:color="auto" w:fill="000000"/>
        </w:rPr>
        <w:t>9</w:t>
      </w:r>
      <w:r w:rsidRPr="00EF5256">
        <w:t xml:space="preserve"> COMMENT(S): (Add Only)                                                        </w:t>
      </w:r>
    </w:p>
    <w:p w14:paraId="0D3C46D4" w14:textId="77777777" w:rsidR="004A5973" w:rsidRPr="00EF5256" w:rsidRDefault="004A5973" w:rsidP="00D41468">
      <w:pPr>
        <w:pStyle w:val="ComputerScreen"/>
      </w:pPr>
    </w:p>
    <w:p w14:paraId="5C75E18B" w14:textId="77777777" w:rsidR="004A5973" w:rsidRPr="00EF5256" w:rsidRDefault="004A5973" w:rsidP="00D41468">
      <w:pPr>
        <w:pStyle w:val="ComputerScreen"/>
      </w:pPr>
      <w:r w:rsidRPr="00EF5256">
        <w:t xml:space="preserve">ADDED COMMENT (Not Editable) Entered: Jan 11, 1999 BY: </w:t>
      </w:r>
      <w:r w:rsidR="004426F8" w:rsidRPr="00EF5256">
        <w:t>CPRSPROVIDER,SEVEN</w:t>
      </w:r>
      <w:r w:rsidRPr="00EF5256">
        <w:t xml:space="preserve">          </w:t>
      </w:r>
    </w:p>
    <w:p w14:paraId="315A89FB" w14:textId="77777777" w:rsidR="004A5973" w:rsidRPr="00EF5256" w:rsidRDefault="004A5973" w:rsidP="00D41468">
      <w:pPr>
        <w:pStyle w:val="ComputerScreen"/>
      </w:pPr>
      <w:r w:rsidRPr="00EF5256">
        <w:t xml:space="preserve">Testing, more testing.                                                          </w:t>
      </w:r>
    </w:p>
    <w:p w14:paraId="796C3F04" w14:textId="77777777" w:rsidR="004A5973" w:rsidRPr="00EF5256" w:rsidRDefault="004A5973" w:rsidP="00D41468">
      <w:pPr>
        <w:pStyle w:val="ComputerScreen"/>
      </w:pPr>
    </w:p>
    <w:p w14:paraId="48BA7EAE" w14:textId="77777777" w:rsidR="004A5973" w:rsidRPr="00EF5256" w:rsidRDefault="004A5973" w:rsidP="00D41468">
      <w:pPr>
        <w:pStyle w:val="ComputerScreen"/>
      </w:pPr>
    </w:p>
    <w:p w14:paraId="359AA75D" w14:textId="77777777" w:rsidR="004A5973" w:rsidRPr="00EF5256" w:rsidRDefault="004A5973" w:rsidP="00D41468">
      <w:pPr>
        <w:pStyle w:val="ComputerScreen"/>
      </w:pPr>
    </w:p>
    <w:p w14:paraId="09135F93" w14:textId="77777777" w:rsidR="004A5973" w:rsidRPr="00EF5256" w:rsidRDefault="004A5973" w:rsidP="00D41468">
      <w:pPr>
        <w:pStyle w:val="ComputerScreen"/>
      </w:pPr>
    </w:p>
    <w:p w14:paraId="47463423" w14:textId="77777777" w:rsidR="004A5973" w:rsidRPr="00EF5256" w:rsidRDefault="004A5973" w:rsidP="00D41468">
      <w:pPr>
        <w:pStyle w:val="CScreenReversed"/>
      </w:pPr>
      <w:r w:rsidRPr="00EF5256">
        <w:t xml:space="preserve">          Enter ?? for more actions                                             </w:t>
      </w:r>
    </w:p>
    <w:p w14:paraId="6B4B0338" w14:textId="77777777" w:rsidR="004A5973" w:rsidRPr="00EF5256" w:rsidRDefault="004A5973" w:rsidP="00D41468">
      <w:pPr>
        <w:pStyle w:val="ComputerScreen"/>
      </w:pPr>
      <w:r w:rsidRPr="00EF5256">
        <w:t>ED Edit A Field           RS ReSubmit Consult</w:t>
      </w:r>
    </w:p>
    <w:p w14:paraId="37C779C0" w14:textId="77777777" w:rsidR="004A5973" w:rsidRPr="00EF5256" w:rsidRDefault="004A5973" w:rsidP="00D41468">
      <w:pPr>
        <w:pStyle w:val="ComputerScreen"/>
      </w:pPr>
      <w:r w:rsidRPr="00EF5256">
        <w:t xml:space="preserve">Select Item/Action:Quit// </w:t>
      </w:r>
      <w:r w:rsidRPr="00EF5256">
        <w:rPr>
          <w:b/>
        </w:rPr>
        <w:t>7</w:t>
      </w:r>
    </w:p>
    <w:p w14:paraId="7A967EB5" w14:textId="77777777" w:rsidR="004A5973" w:rsidRPr="00EF5256" w:rsidRDefault="004A5973" w:rsidP="00D41468">
      <w:pPr>
        <w:pStyle w:val="BlankLine"/>
      </w:pPr>
      <w:r w:rsidRPr="00EF5256">
        <w:t>(Continued on the next page.)</w:t>
      </w:r>
    </w:p>
    <w:p w14:paraId="7A87DC4A" w14:textId="77777777" w:rsidR="004A5973" w:rsidRPr="00EF5256" w:rsidRDefault="004A5973" w:rsidP="00D41468">
      <w:pPr>
        <w:pStyle w:val="BlankLine"/>
      </w:pPr>
      <w:r w:rsidRPr="00EF5256">
        <w:br w:type="page"/>
      </w:r>
    </w:p>
    <w:p w14:paraId="491AEA82" w14:textId="77777777" w:rsidR="004A5973" w:rsidRPr="00EF5256" w:rsidRDefault="004A5973" w:rsidP="00D41468">
      <w:pPr>
        <w:pStyle w:val="ComputerScreen"/>
      </w:pPr>
      <w:r w:rsidRPr="00EF5256">
        <w:lastRenderedPageBreak/>
        <w:t>Edit Consult Order            Feb 02, 1999 10:44:38          Page:    2 of    2</w:t>
      </w:r>
      <w:r w:rsidRPr="00EF5256">
        <w:sym w:font="Symbol" w:char="F07F"/>
      </w:r>
    </w:p>
    <w:p w14:paraId="28A35F29" w14:textId="77777777" w:rsidR="004A5973" w:rsidRPr="00EF5256" w:rsidRDefault="004A5973" w:rsidP="00D41468">
      <w:pPr>
        <w:pStyle w:val="ComputerScreen"/>
      </w:pPr>
      <w:r w:rsidRPr="00EF5256">
        <w:t xml:space="preserve">Edit Consult for Patient </w:t>
      </w:r>
      <w:r w:rsidR="004426F8" w:rsidRPr="00EF5256">
        <w:t>CPRSPATIENT,NINE</w:t>
      </w:r>
      <w:r w:rsidRPr="00EF5256">
        <w:t xml:space="preserve">  Consult Number: 1366</w:t>
      </w:r>
    </w:p>
    <w:p w14:paraId="1E866AE2" w14:textId="77777777" w:rsidR="004A5973" w:rsidRPr="00EF5256" w:rsidRDefault="004A5973" w:rsidP="00D41468">
      <w:pPr>
        <w:pStyle w:val="ComputerScreen"/>
      </w:pPr>
      <w:r w:rsidRPr="00EF5256">
        <w:t xml:space="preserve">Sending Provider: </w:t>
      </w:r>
      <w:r w:rsidR="004426F8" w:rsidRPr="00EF5256">
        <w:t>CPRSPROVIDER,SEVEN</w:t>
      </w:r>
    </w:p>
    <w:p w14:paraId="25BF226A" w14:textId="77777777" w:rsidR="004A5973" w:rsidRPr="00EF5256" w:rsidRDefault="004A5973" w:rsidP="00D41468">
      <w:pPr>
        <w:pStyle w:val="ComputerScreen"/>
      </w:pPr>
      <w:r w:rsidRPr="00EF5256">
        <w:t xml:space="preserve">+ Field Name                   Current Field Contents                          </w:t>
      </w:r>
      <w:r w:rsidRPr="00EF5256">
        <w:sym w:font="Symbol" w:char="F07F"/>
      </w:r>
    </w:p>
    <w:p w14:paraId="30980CD5" w14:textId="77777777" w:rsidR="004A5973" w:rsidRPr="00EF5256" w:rsidRDefault="004A5973" w:rsidP="00D41468">
      <w:pPr>
        <w:pStyle w:val="ComputerScreen"/>
      </w:pPr>
      <w:r w:rsidRPr="00EF5256">
        <w:rPr>
          <w:color w:val="FFFFFF"/>
          <w:shd w:val="clear" w:color="auto" w:fill="000000"/>
        </w:rPr>
        <w:t>8</w:t>
      </w:r>
      <w:r w:rsidRPr="00EF5256">
        <w:t xml:space="preserve"> REASON FOR REQUEST:                                                           </w:t>
      </w:r>
    </w:p>
    <w:p w14:paraId="5431166D" w14:textId="77777777" w:rsidR="004A5973" w:rsidRPr="00EF5256" w:rsidRDefault="004A5973" w:rsidP="00D41468">
      <w:pPr>
        <w:pStyle w:val="ComputerScreen"/>
      </w:pPr>
      <w:r w:rsidRPr="00EF5256">
        <w:t xml:space="preserve">Pt is having chest pains.                                                       </w:t>
      </w:r>
    </w:p>
    <w:p w14:paraId="7A3645A3" w14:textId="77777777" w:rsidR="004A5973" w:rsidRPr="00EF5256" w:rsidRDefault="004A5973" w:rsidP="00D41468">
      <w:pPr>
        <w:pStyle w:val="ComputerScreen"/>
      </w:pPr>
    </w:p>
    <w:p w14:paraId="0F1A6997" w14:textId="77777777" w:rsidR="004A5973" w:rsidRPr="00EF5256" w:rsidRDefault="004A5973" w:rsidP="00D41468">
      <w:pPr>
        <w:pStyle w:val="ComputerScreen"/>
      </w:pPr>
      <w:r w:rsidRPr="00EF5256">
        <w:rPr>
          <w:color w:val="FFFFFF"/>
          <w:shd w:val="clear" w:color="auto" w:fill="000000"/>
        </w:rPr>
        <w:t>9</w:t>
      </w:r>
      <w:r w:rsidRPr="00EF5256">
        <w:t xml:space="preserve"> COMMENT(S): (Add Only)                                                        </w:t>
      </w:r>
    </w:p>
    <w:p w14:paraId="03518493" w14:textId="77777777" w:rsidR="004A5973" w:rsidRPr="00EF5256" w:rsidRDefault="004A5973" w:rsidP="00D41468">
      <w:pPr>
        <w:pStyle w:val="ComputerScreen"/>
      </w:pPr>
    </w:p>
    <w:p w14:paraId="6957B026" w14:textId="77777777" w:rsidR="004A5973" w:rsidRPr="00EF5256" w:rsidRDefault="004A5973" w:rsidP="00D41468">
      <w:pPr>
        <w:pStyle w:val="ComputerScreen"/>
      </w:pPr>
    </w:p>
    <w:p w14:paraId="640D9D36" w14:textId="77777777" w:rsidR="004A5973" w:rsidRPr="00EF5256" w:rsidRDefault="004A5973" w:rsidP="00D41468">
      <w:pPr>
        <w:pStyle w:val="ComputerScreen"/>
      </w:pPr>
    </w:p>
    <w:p w14:paraId="795517AD" w14:textId="77777777" w:rsidR="004A5973" w:rsidRPr="00EF5256" w:rsidRDefault="004A5973" w:rsidP="00D41468">
      <w:pPr>
        <w:pStyle w:val="ComputerScreen"/>
      </w:pPr>
    </w:p>
    <w:p w14:paraId="507A39BD" w14:textId="77777777" w:rsidR="004A5973" w:rsidRPr="00EF5256" w:rsidRDefault="004A5973" w:rsidP="00D41468">
      <w:pPr>
        <w:pStyle w:val="ComputerScreen"/>
      </w:pPr>
    </w:p>
    <w:p w14:paraId="7C05E518" w14:textId="77777777" w:rsidR="004A5973" w:rsidRPr="00EF5256" w:rsidRDefault="004A5973" w:rsidP="00D41468">
      <w:pPr>
        <w:pStyle w:val="ComputerScreen"/>
      </w:pPr>
    </w:p>
    <w:p w14:paraId="0932B6F8" w14:textId="77777777" w:rsidR="004A5973" w:rsidRPr="00EF5256" w:rsidRDefault="004A5973" w:rsidP="00D41468">
      <w:pPr>
        <w:pStyle w:val="ComputerScreen"/>
      </w:pPr>
    </w:p>
    <w:p w14:paraId="79A1F546" w14:textId="77777777" w:rsidR="004A5973" w:rsidRPr="00EF5256" w:rsidRDefault="004A5973" w:rsidP="00D41468">
      <w:pPr>
        <w:pStyle w:val="ComputerScreen"/>
      </w:pPr>
    </w:p>
    <w:p w14:paraId="554B6C93" w14:textId="77777777" w:rsidR="004A5973" w:rsidRPr="00EF5256" w:rsidRDefault="004A5973" w:rsidP="00D41468">
      <w:pPr>
        <w:pStyle w:val="ComputerScreen"/>
      </w:pPr>
    </w:p>
    <w:p w14:paraId="49911DD7" w14:textId="77777777" w:rsidR="004A5973" w:rsidRPr="00EF5256" w:rsidRDefault="004A5973" w:rsidP="00D41468">
      <w:pPr>
        <w:pStyle w:val="ComputerScreen"/>
      </w:pPr>
    </w:p>
    <w:p w14:paraId="5F32A429" w14:textId="77777777" w:rsidR="004A5973" w:rsidRPr="00EF5256" w:rsidRDefault="004A5973" w:rsidP="00D41468">
      <w:pPr>
        <w:pStyle w:val="ComputerScreen"/>
      </w:pPr>
    </w:p>
    <w:p w14:paraId="34D097AE" w14:textId="77777777" w:rsidR="004A5973" w:rsidRPr="00EF5256" w:rsidRDefault="004A5973" w:rsidP="00D41468">
      <w:pPr>
        <w:pStyle w:val="CScreenReversed"/>
      </w:pPr>
      <w:r w:rsidRPr="00EF5256">
        <w:t xml:space="preserve">          Enter ?? for more actions                                             </w:t>
      </w:r>
    </w:p>
    <w:p w14:paraId="4157BF6F" w14:textId="77777777" w:rsidR="004A5973" w:rsidRPr="00EF5256" w:rsidRDefault="004A5973" w:rsidP="00D41468">
      <w:pPr>
        <w:pStyle w:val="ComputerScreen"/>
      </w:pPr>
      <w:r w:rsidRPr="00EF5256">
        <w:t>ED Edit A Field           RS ReSubmit Consult</w:t>
      </w:r>
    </w:p>
    <w:p w14:paraId="5E57DB44" w14:textId="77777777" w:rsidR="004A5973" w:rsidRPr="00EF5256" w:rsidRDefault="004A5973" w:rsidP="00D41468">
      <w:pPr>
        <w:pStyle w:val="ComputerScreen"/>
      </w:pPr>
      <w:r w:rsidRPr="00EF5256">
        <w:t xml:space="preserve">Select Item/Action:Quit// </w:t>
      </w:r>
      <w:r w:rsidRPr="00EF5256">
        <w:rPr>
          <w:b/>
        </w:rPr>
        <w:t>ED</w:t>
      </w:r>
      <w:r w:rsidRPr="00EF5256">
        <w:t xml:space="preserve">   Edit A Field  </w:t>
      </w:r>
    </w:p>
    <w:p w14:paraId="6B83A6A7" w14:textId="77777777" w:rsidR="004A5973" w:rsidRPr="00EF5256" w:rsidRDefault="004A5973" w:rsidP="00D41468">
      <w:pPr>
        <w:pStyle w:val="ComputerScreen"/>
      </w:pPr>
    </w:p>
    <w:p w14:paraId="349D4489" w14:textId="77777777" w:rsidR="004A5973" w:rsidRPr="00EF5256" w:rsidRDefault="004A5973" w:rsidP="00D41468">
      <w:pPr>
        <w:pStyle w:val="BlankLine"/>
      </w:pPr>
    </w:p>
    <w:p w14:paraId="105B1CF4" w14:textId="77777777" w:rsidR="004A5973" w:rsidRPr="00EF5256" w:rsidRDefault="004A5973" w:rsidP="00D41468">
      <w:pPr>
        <w:pStyle w:val="BlankLine"/>
      </w:pPr>
    </w:p>
    <w:p w14:paraId="127286AC" w14:textId="77777777" w:rsidR="004A5973" w:rsidRPr="00EF5256" w:rsidRDefault="004A5973" w:rsidP="00D41468">
      <w:pPr>
        <w:pStyle w:val="ComputerScreen"/>
      </w:pPr>
      <w:r w:rsidRPr="00EF5256">
        <w:t xml:space="preserve">Select the fields to edit: </w:t>
      </w:r>
      <w:r w:rsidRPr="00EF5256">
        <w:rPr>
          <w:b/>
        </w:rPr>
        <w:t>7</w:t>
      </w:r>
    </w:p>
    <w:p w14:paraId="4EA539A5" w14:textId="77777777" w:rsidR="004A5973" w:rsidRPr="00EF5256" w:rsidRDefault="004A5973" w:rsidP="00D41468">
      <w:pPr>
        <w:pStyle w:val="ComputerScreen"/>
      </w:pPr>
      <w:r w:rsidRPr="00EF5256">
        <w:t xml:space="preserve">Provisional Diagnosis: </w:t>
      </w:r>
      <w:r w:rsidRPr="00EF5256">
        <w:rPr>
          <w:b/>
        </w:rPr>
        <w:t>Angina</w:t>
      </w:r>
    </w:p>
    <w:p w14:paraId="33A13B85" w14:textId="77777777" w:rsidR="004A5973" w:rsidRPr="00EF5256" w:rsidRDefault="004A5973" w:rsidP="00D41468">
      <w:pPr>
        <w:pStyle w:val="BlankLine"/>
      </w:pPr>
    </w:p>
    <w:p w14:paraId="4B752938" w14:textId="77777777" w:rsidR="004A5973" w:rsidRPr="00EF5256" w:rsidRDefault="004A5973" w:rsidP="00D41468">
      <w:pPr>
        <w:pStyle w:val="ComputerScreen"/>
      </w:pPr>
      <w:r w:rsidRPr="00EF5256">
        <w:t>Edit Consult Order            Feb 26, 1999 16:06:16          Page:    2 of    2</w:t>
      </w:r>
      <w:r w:rsidRPr="00EF5256">
        <w:sym w:font="Symbol" w:char="F07F"/>
      </w:r>
    </w:p>
    <w:p w14:paraId="68BB2341" w14:textId="77777777" w:rsidR="004A5973" w:rsidRPr="00EF5256" w:rsidRDefault="004A5973" w:rsidP="00D41468">
      <w:pPr>
        <w:pStyle w:val="ComputerScreen"/>
      </w:pPr>
      <w:r w:rsidRPr="00EF5256">
        <w:t xml:space="preserve">Edit Consult for Patient </w:t>
      </w:r>
      <w:r w:rsidR="004426F8" w:rsidRPr="00EF5256">
        <w:t>CPRSPATIENT,EIGHT</w:t>
      </w:r>
      <w:r w:rsidRPr="00EF5256">
        <w:t xml:space="preserve">  Consult Number: 1336</w:t>
      </w:r>
    </w:p>
    <w:p w14:paraId="6E44739D" w14:textId="77777777" w:rsidR="004A5973" w:rsidRPr="00EF5256" w:rsidRDefault="004A5973" w:rsidP="00D41468">
      <w:pPr>
        <w:pStyle w:val="ComputerScreen"/>
      </w:pPr>
      <w:r w:rsidRPr="00EF5256">
        <w:t xml:space="preserve">Sending Provider: </w:t>
      </w:r>
      <w:r w:rsidR="004426F8" w:rsidRPr="00EF5256">
        <w:t>CPRSPROVIDER,SEVEN</w:t>
      </w:r>
    </w:p>
    <w:p w14:paraId="531449AA" w14:textId="77777777" w:rsidR="004A5973" w:rsidRPr="00EF5256" w:rsidRDefault="004A5973" w:rsidP="00D41468">
      <w:pPr>
        <w:pStyle w:val="ComputerScreen"/>
      </w:pPr>
      <w:r w:rsidRPr="00EF5256">
        <w:t xml:space="preserve">+ Field Name                   Current Field Contents                          </w:t>
      </w:r>
      <w:r w:rsidRPr="00EF5256">
        <w:sym w:font="Symbol" w:char="F07F"/>
      </w:r>
    </w:p>
    <w:p w14:paraId="4C5AF3DF" w14:textId="77777777" w:rsidR="004A5973" w:rsidRPr="00EF5256" w:rsidRDefault="004A5973" w:rsidP="00D41468">
      <w:pPr>
        <w:pStyle w:val="ComputerScreen"/>
      </w:pPr>
      <w:r w:rsidRPr="00EF5256">
        <w:t xml:space="preserve">4 URGENCY: Routine                                                              </w:t>
      </w:r>
    </w:p>
    <w:p w14:paraId="584A882E" w14:textId="77777777" w:rsidR="004A5973" w:rsidRPr="00EF5256" w:rsidRDefault="004A5973" w:rsidP="00D41468">
      <w:pPr>
        <w:pStyle w:val="ComputerScreen"/>
      </w:pPr>
      <w:r w:rsidRPr="00EF5256">
        <w:t xml:space="preserve">5 PLACE OF CONSULTATION:                                                        </w:t>
      </w:r>
    </w:p>
    <w:p w14:paraId="3E572234" w14:textId="77777777" w:rsidR="004A5973" w:rsidRPr="00EF5256" w:rsidRDefault="004A5973" w:rsidP="00D41468">
      <w:pPr>
        <w:pStyle w:val="ComputerScreen"/>
      </w:pPr>
      <w:r w:rsidRPr="00EF5256">
        <w:t xml:space="preserve">6 ATTENTION (CONSULTANT):                                                       </w:t>
      </w:r>
    </w:p>
    <w:p w14:paraId="2FC80866" w14:textId="77777777" w:rsidR="004A5973" w:rsidRPr="00EF5256" w:rsidRDefault="004A5973" w:rsidP="00D41468">
      <w:pPr>
        <w:pStyle w:val="ComputerScreen"/>
      </w:pPr>
      <w:r w:rsidRPr="00EF5256">
        <w:t xml:space="preserve">7 PROVISIONAL DIAGNOSIS: Angina                                                 </w:t>
      </w:r>
    </w:p>
    <w:p w14:paraId="27F6ECED" w14:textId="77777777" w:rsidR="004A5973" w:rsidRPr="00EF5256" w:rsidRDefault="004A5973" w:rsidP="00D41468">
      <w:pPr>
        <w:pStyle w:val="ComputerScreen"/>
      </w:pPr>
      <w:r w:rsidRPr="00EF5256">
        <w:t xml:space="preserve">8 REASON FOR REQUEST:                                                           </w:t>
      </w:r>
    </w:p>
    <w:p w14:paraId="46EBF898" w14:textId="77777777" w:rsidR="004A5973" w:rsidRPr="00EF5256" w:rsidRDefault="004A5973" w:rsidP="00D41468">
      <w:pPr>
        <w:pStyle w:val="ComputerScreen"/>
      </w:pPr>
      <w:r w:rsidRPr="00EF5256">
        <w:t xml:space="preserve">Pt has trouble breathing.                                                       </w:t>
      </w:r>
    </w:p>
    <w:p w14:paraId="65ACB768" w14:textId="77777777" w:rsidR="004A5973" w:rsidRPr="00EF5256" w:rsidRDefault="004A5973" w:rsidP="00D41468">
      <w:pPr>
        <w:pStyle w:val="ComputerScreen"/>
      </w:pPr>
    </w:p>
    <w:p w14:paraId="2E0508F8" w14:textId="77777777" w:rsidR="004A5973" w:rsidRPr="00EF5256" w:rsidRDefault="004A5973" w:rsidP="00D41468">
      <w:pPr>
        <w:pStyle w:val="ComputerScreen"/>
      </w:pPr>
      <w:r w:rsidRPr="00EF5256">
        <w:t xml:space="preserve">9 COMMENT(S): (Add Only)                                                        </w:t>
      </w:r>
    </w:p>
    <w:p w14:paraId="1235D30F" w14:textId="77777777" w:rsidR="004A5973" w:rsidRPr="00EF5256" w:rsidRDefault="004A5973" w:rsidP="00D41468">
      <w:pPr>
        <w:pStyle w:val="ComputerScreen"/>
      </w:pPr>
    </w:p>
    <w:p w14:paraId="35EEAC6F" w14:textId="77777777" w:rsidR="004A5973" w:rsidRPr="00EF5256" w:rsidRDefault="004A5973" w:rsidP="00D41468">
      <w:pPr>
        <w:pStyle w:val="ComputerScreen"/>
      </w:pPr>
      <w:r w:rsidRPr="00EF5256">
        <w:t xml:space="preserve">ADDED COMMENT (Not Editable) Entered: Jan 11, 1999 BY: </w:t>
      </w:r>
      <w:r w:rsidR="006E192A" w:rsidRPr="00EF5256">
        <w:t>CPRSPROVIDER,TWO</w:t>
      </w:r>
      <w:r w:rsidRPr="00EF5256">
        <w:t xml:space="preserve">          </w:t>
      </w:r>
    </w:p>
    <w:p w14:paraId="2059EAD4" w14:textId="77777777" w:rsidR="004A5973" w:rsidRPr="00EF5256" w:rsidRDefault="004A5973" w:rsidP="00D41468">
      <w:pPr>
        <w:pStyle w:val="ComputerScreen"/>
      </w:pPr>
      <w:r w:rsidRPr="00EF5256">
        <w:t xml:space="preserve">Testing, more testing.                                                          </w:t>
      </w:r>
    </w:p>
    <w:p w14:paraId="34928BF3" w14:textId="77777777" w:rsidR="004A5973" w:rsidRPr="00EF5256" w:rsidRDefault="004A5973" w:rsidP="00D41468">
      <w:pPr>
        <w:pStyle w:val="ComputerScreen"/>
      </w:pPr>
    </w:p>
    <w:p w14:paraId="750FC74F" w14:textId="77777777" w:rsidR="004A5973" w:rsidRPr="00EF5256" w:rsidRDefault="004A5973" w:rsidP="00D41468">
      <w:pPr>
        <w:pStyle w:val="ComputerScreen"/>
      </w:pPr>
    </w:p>
    <w:p w14:paraId="795E2053" w14:textId="77777777" w:rsidR="004A5973" w:rsidRPr="00EF5256" w:rsidRDefault="004A5973" w:rsidP="00D41468">
      <w:pPr>
        <w:pStyle w:val="ComputerScreen"/>
      </w:pPr>
    </w:p>
    <w:p w14:paraId="2B0B0F75" w14:textId="77777777" w:rsidR="004A5973" w:rsidRPr="00EF5256" w:rsidRDefault="004A5973" w:rsidP="00D41468">
      <w:pPr>
        <w:pStyle w:val="ComputerScreen"/>
      </w:pPr>
    </w:p>
    <w:p w14:paraId="625CC65B" w14:textId="77777777" w:rsidR="004A5973" w:rsidRPr="00EF5256" w:rsidRDefault="004A5973" w:rsidP="00D41468">
      <w:pPr>
        <w:pStyle w:val="CScreenReversed"/>
      </w:pPr>
      <w:r w:rsidRPr="00EF5256">
        <w:t xml:space="preserve">          Enter ?? for more actions                                             </w:t>
      </w:r>
    </w:p>
    <w:p w14:paraId="1C327C82" w14:textId="77777777" w:rsidR="004A5973" w:rsidRPr="00EF5256" w:rsidRDefault="004A5973" w:rsidP="00D41468">
      <w:pPr>
        <w:pStyle w:val="ComputerScreen"/>
      </w:pPr>
      <w:r w:rsidRPr="00EF5256">
        <w:t>ED Edit A Field           RS ReSubmit Consult</w:t>
      </w:r>
    </w:p>
    <w:p w14:paraId="57DF4CD5" w14:textId="77777777" w:rsidR="004A5973" w:rsidRPr="00EF5256" w:rsidRDefault="004A5973" w:rsidP="00D41468">
      <w:pPr>
        <w:pStyle w:val="ComputerScreen"/>
      </w:pPr>
      <w:r w:rsidRPr="00EF5256">
        <w:t xml:space="preserve">Select Action: Quit// </w:t>
      </w:r>
      <w:r w:rsidRPr="00EF5256">
        <w:rPr>
          <w:b/>
        </w:rPr>
        <w:t xml:space="preserve">&lt;Enter&gt;  </w:t>
      </w:r>
      <w:r w:rsidRPr="00EF5256">
        <w:t xml:space="preserve">   QUIT  </w:t>
      </w:r>
    </w:p>
    <w:p w14:paraId="2C937DC4" w14:textId="77777777" w:rsidR="004A5973" w:rsidRPr="00EF5256" w:rsidRDefault="004A5973" w:rsidP="00D41468">
      <w:pPr>
        <w:pStyle w:val="BlankLine"/>
      </w:pPr>
      <w:r w:rsidRPr="00EF5256">
        <w:t>(Continued on the next page.)</w:t>
      </w:r>
    </w:p>
    <w:p w14:paraId="314CA1BE" w14:textId="77777777" w:rsidR="004A5973" w:rsidRPr="00EF5256" w:rsidRDefault="004A5973" w:rsidP="00D41468">
      <w:pPr>
        <w:pStyle w:val="BlankLine"/>
      </w:pPr>
      <w:r w:rsidRPr="00EF5256">
        <w:br w:type="page"/>
      </w:r>
    </w:p>
    <w:p w14:paraId="63E5D22F" w14:textId="77777777" w:rsidR="004A5973" w:rsidRPr="00EF5256" w:rsidRDefault="004A5973" w:rsidP="00D41468">
      <w:pPr>
        <w:pStyle w:val="ComputerScreen"/>
      </w:pPr>
      <w:r w:rsidRPr="00EF5256">
        <w:lastRenderedPageBreak/>
        <w:t>This Consult Has Not Been Resubmitted!!</w:t>
      </w:r>
    </w:p>
    <w:p w14:paraId="02BD3EF4" w14:textId="77777777" w:rsidR="004A5973" w:rsidRPr="00EF5256" w:rsidRDefault="004A5973" w:rsidP="00D41468">
      <w:pPr>
        <w:pStyle w:val="ComputerScreen"/>
      </w:pPr>
      <w:r w:rsidRPr="00EF5256">
        <w:t>Resubmit Or All Edits Will Be Lost!!</w:t>
      </w:r>
    </w:p>
    <w:p w14:paraId="3124BD01" w14:textId="77777777" w:rsidR="004A5973" w:rsidRPr="00EF5256" w:rsidRDefault="004A5973" w:rsidP="00D41468">
      <w:pPr>
        <w:pStyle w:val="ComputerScreen"/>
      </w:pPr>
    </w:p>
    <w:p w14:paraId="6973A934" w14:textId="77777777" w:rsidR="004A5973" w:rsidRPr="00EF5256" w:rsidRDefault="004A5973" w:rsidP="00D41468">
      <w:pPr>
        <w:pStyle w:val="ComputerScreen"/>
      </w:pPr>
    </w:p>
    <w:p w14:paraId="152F1892" w14:textId="77777777" w:rsidR="004A5973" w:rsidRPr="00EF5256" w:rsidRDefault="004A5973" w:rsidP="00D41468">
      <w:pPr>
        <w:pStyle w:val="ComputerScreen"/>
      </w:pPr>
      <w:r w:rsidRPr="00EF5256">
        <w:t xml:space="preserve">Do you wish to resubmit now? ? YES// </w:t>
      </w:r>
      <w:r w:rsidRPr="00EF5256">
        <w:rPr>
          <w:b/>
        </w:rPr>
        <w:t>Y</w:t>
      </w:r>
      <w:r w:rsidRPr="00EF5256">
        <w:t xml:space="preserve">  YES</w:t>
      </w:r>
    </w:p>
    <w:p w14:paraId="4ACE4300" w14:textId="77777777" w:rsidR="004A5973" w:rsidRPr="00EF5256" w:rsidRDefault="004A5973" w:rsidP="00D41468">
      <w:pPr>
        <w:pStyle w:val="ComputerScreen"/>
      </w:pPr>
      <w:r w:rsidRPr="00EF5256">
        <w:t>Resubmitting Consult ... One moment please ...</w:t>
      </w:r>
    </w:p>
    <w:p w14:paraId="65ED260C" w14:textId="77777777" w:rsidR="004A5973" w:rsidRPr="00EF5256" w:rsidRDefault="004A5973" w:rsidP="00D41468">
      <w:pPr>
        <w:pStyle w:val="ComputerScreen"/>
      </w:pPr>
      <w:r w:rsidRPr="00EF5256">
        <w:t>Filing Tracking Data...</w:t>
      </w:r>
    </w:p>
    <w:p w14:paraId="55D98C66" w14:textId="77777777" w:rsidR="004A5973" w:rsidRPr="00EF5256" w:rsidRDefault="004A5973" w:rsidP="00D41468">
      <w:pPr>
        <w:pStyle w:val="ComputerScreen"/>
      </w:pPr>
    </w:p>
    <w:p w14:paraId="15EC106E" w14:textId="77777777" w:rsidR="004A5973" w:rsidRPr="00EF5256" w:rsidRDefault="004A5973" w:rsidP="00D41468">
      <w:pPr>
        <w:pStyle w:val="ComputerScreen"/>
      </w:pPr>
      <w:r w:rsidRPr="00EF5256">
        <w:t xml:space="preserve"> 1.   </w:t>
      </w:r>
      <w:r w:rsidR="004426F8" w:rsidRPr="00EF5256">
        <w:t>CPRSPATIE</w:t>
      </w:r>
      <w:r w:rsidRPr="00EF5256">
        <w:t xml:space="preserve"> (</w:t>
      </w:r>
      <w:r w:rsidR="004426F8" w:rsidRPr="00EF5256">
        <w:t>C</w:t>
      </w:r>
      <w:r w:rsidRPr="00EF5256">
        <w:t>3456): Discontinued consult to CAR</w:t>
      </w:r>
    </w:p>
    <w:p w14:paraId="1C3F0A9A" w14:textId="77777777" w:rsidR="004A5973" w:rsidRPr="00EF5256" w:rsidRDefault="004A5973" w:rsidP="00D41468">
      <w:pPr>
        <w:pStyle w:val="ComputerScreen"/>
      </w:pPr>
      <w:r w:rsidRPr="00EF5256">
        <w:t xml:space="preserve"> 2.   </w:t>
      </w:r>
      <w:r w:rsidR="004426F8" w:rsidRPr="00EF5256">
        <w:t>CPRSPATIE</w:t>
      </w:r>
      <w:r w:rsidRPr="00EF5256">
        <w:t xml:space="preserve"> (</w:t>
      </w:r>
      <w:r w:rsidR="004426F8" w:rsidRPr="00EF5256">
        <w:t>C</w:t>
      </w:r>
      <w:r w:rsidRPr="00EF5256">
        <w:t xml:space="preserve">2432): </w:t>
      </w:r>
      <w:r w:rsidRPr="00EF5256">
        <w:rPr>
          <w:snapToGrid w:val="0"/>
        </w:rPr>
        <w:t>Completed Consult</w:t>
      </w:r>
      <w:r w:rsidRPr="00EF5256">
        <w:t xml:space="preserve"> CAR</w:t>
      </w:r>
    </w:p>
    <w:p w14:paraId="39868A17" w14:textId="77777777" w:rsidR="004A5973" w:rsidRPr="00EF5256" w:rsidRDefault="004A5973" w:rsidP="00D41468">
      <w:pPr>
        <w:pStyle w:val="ComputerScreen"/>
      </w:pPr>
      <w:r w:rsidRPr="00EF5256">
        <w:t xml:space="preserve">          Select from 1 to 2</w:t>
      </w:r>
    </w:p>
    <w:p w14:paraId="796C6D84" w14:textId="77777777" w:rsidR="004A5973" w:rsidRPr="00EF5256" w:rsidRDefault="004A5973" w:rsidP="00D41468">
      <w:pPr>
        <w:pStyle w:val="ComputerScreen"/>
      </w:pPr>
      <w:r w:rsidRPr="00EF5256">
        <w:t xml:space="preserve">          or enter ?, A I, F, P, M, R, or ^ to exit</w:t>
      </w:r>
    </w:p>
    <w:p w14:paraId="4FB26700" w14:textId="77777777" w:rsidR="004A5973" w:rsidRPr="00EF5256" w:rsidRDefault="004A5973" w:rsidP="00D41468">
      <w:pPr>
        <w:pStyle w:val="ComputerScreen"/>
      </w:pPr>
      <w:r w:rsidRPr="00EF5256">
        <w:t xml:space="preserve">          or RETURN to continue: </w:t>
      </w:r>
    </w:p>
    <w:p w14:paraId="0A264332" w14:textId="77777777" w:rsidR="004A5973" w:rsidRPr="00EF5256" w:rsidRDefault="004A5973" w:rsidP="00D41468">
      <w:pPr>
        <w:pStyle w:val="BlankLine"/>
      </w:pPr>
    </w:p>
    <w:p w14:paraId="78EC809F" w14:textId="77777777" w:rsidR="004A5973" w:rsidRPr="00EF5256" w:rsidRDefault="004A5973" w:rsidP="00D41468">
      <w:pPr>
        <w:pStyle w:val="BlankLine"/>
      </w:pPr>
      <w:r w:rsidRPr="00EF5256">
        <w:br w:type="page"/>
      </w:r>
    </w:p>
    <w:p w14:paraId="240F3B17" w14:textId="77777777" w:rsidR="004A5973" w:rsidRPr="00EF5256" w:rsidRDefault="004A5973" w:rsidP="00D41468">
      <w:pPr>
        <w:pStyle w:val="Heading4"/>
      </w:pPr>
      <w:r w:rsidRPr="00EF5256">
        <w:lastRenderedPageBreak/>
        <w:t>Special Considerations for Discontinued Orders</w:t>
      </w:r>
      <w:r w:rsidRPr="00EF5256">
        <w:fldChar w:fldCharType="begin"/>
      </w:r>
      <w:r w:rsidRPr="00EF5256">
        <w:instrText xml:space="preserve"> XE "Discontinued Orders" </w:instrText>
      </w:r>
      <w:r w:rsidRPr="00EF5256">
        <w:fldChar w:fldCharType="end"/>
      </w:r>
    </w:p>
    <w:p w14:paraId="775AA769" w14:textId="77777777" w:rsidR="001A43C5" w:rsidRPr="00EF5256" w:rsidRDefault="001A43C5" w:rsidP="00D41468"/>
    <w:p w14:paraId="6BD560FA" w14:textId="77777777" w:rsidR="004A5973" w:rsidRPr="00EF5256" w:rsidRDefault="004A5973" w:rsidP="00D41468">
      <w:pPr>
        <w:rPr>
          <w:snapToGrid w:val="0"/>
        </w:rPr>
      </w:pPr>
      <w:r w:rsidRPr="00EF5256">
        <w:t xml:space="preserve">When an order is Discontinued, who gets the notification depends on the source of the discontinuation. </w:t>
      </w:r>
      <w:bookmarkStart w:id="459" w:name="_Toc402366915"/>
      <w:r w:rsidRPr="00EF5256">
        <w:rPr>
          <w:snapToGrid w:val="0"/>
        </w:rPr>
        <w:t>This is dependent on the NOTIFY ON DC field in file 123.5 for the service to which the consult was directed. This field is set by the Set up Consult Services</w:t>
      </w:r>
      <w:r w:rsidRPr="00EF5256">
        <w:rPr>
          <w:snapToGrid w:val="0"/>
        </w:rPr>
        <w:fldChar w:fldCharType="begin"/>
      </w:r>
      <w:r w:rsidRPr="00EF5256">
        <w:instrText xml:space="preserve"> XE "</w:instrText>
      </w:r>
      <w:r w:rsidRPr="00EF5256">
        <w:rPr>
          <w:snapToGrid w:val="0"/>
        </w:rPr>
        <w:instrText>Set up Consult Services</w:instrText>
      </w:r>
      <w:r w:rsidRPr="00EF5256">
        <w:instrText xml:space="preserve">" </w:instrText>
      </w:r>
      <w:r w:rsidRPr="00EF5256">
        <w:rPr>
          <w:snapToGrid w:val="0"/>
        </w:rPr>
        <w:fldChar w:fldCharType="end"/>
      </w:r>
      <w:r w:rsidRPr="00EF5256">
        <w:rPr>
          <w:snapToGrid w:val="0"/>
        </w:rPr>
        <w:t xml:space="preserve"> (SS) command of the Consult Management Option.</w:t>
      </w:r>
    </w:p>
    <w:p w14:paraId="73F63E25" w14:textId="77777777" w:rsidR="004A5973" w:rsidRPr="00EF5256" w:rsidRDefault="004A5973" w:rsidP="00D41468">
      <w:pPr>
        <w:rPr>
          <w:snapToGrid w:val="0"/>
        </w:rPr>
      </w:pPr>
    </w:p>
    <w:p w14:paraId="48BAFDDD" w14:textId="77777777" w:rsidR="004A5973" w:rsidRPr="00EF5256" w:rsidRDefault="004A5973" w:rsidP="00D41468">
      <w:pPr>
        <w:pStyle w:val="Heading3"/>
        <w:rPr>
          <w:snapToGrid w:val="0"/>
        </w:rPr>
      </w:pPr>
      <w:r w:rsidRPr="00EF5256">
        <w:rPr>
          <w:snapToGrid w:val="0"/>
        </w:rPr>
        <w:br w:type="page"/>
      </w:r>
      <w:bookmarkStart w:id="460" w:name="_Toc421668562"/>
      <w:bookmarkStart w:id="461" w:name="_Toc421693989"/>
      <w:bookmarkStart w:id="462" w:name="_Toc6930195"/>
      <w:r w:rsidR="00974320" w:rsidRPr="00EF5256">
        <w:rPr>
          <w:snapToGrid w:val="0"/>
        </w:rPr>
        <w:lastRenderedPageBreak/>
        <w:t>Consult/Request Has a</w:t>
      </w:r>
      <w:r w:rsidRPr="00EF5256">
        <w:rPr>
          <w:snapToGrid w:val="0"/>
        </w:rPr>
        <w:t>n Added Comment</w:t>
      </w:r>
      <w:bookmarkEnd w:id="460"/>
      <w:bookmarkEnd w:id="461"/>
      <w:bookmarkEnd w:id="462"/>
      <w:r w:rsidRPr="00EF5256">
        <w:rPr>
          <w:snapToGrid w:val="0"/>
        </w:rPr>
        <w:fldChar w:fldCharType="begin"/>
      </w:r>
      <w:r w:rsidRPr="00EF5256">
        <w:instrText xml:space="preserve"> XE "</w:instrText>
      </w:r>
      <w:r w:rsidRPr="00EF5256">
        <w:rPr>
          <w:snapToGrid w:val="0"/>
        </w:rPr>
        <w:instrText>Consult/Request Has An Added Comment</w:instrText>
      </w:r>
      <w:r w:rsidRPr="00EF5256">
        <w:instrText xml:space="preserve">" </w:instrText>
      </w:r>
      <w:r w:rsidRPr="00EF5256">
        <w:rPr>
          <w:snapToGrid w:val="0"/>
        </w:rPr>
        <w:fldChar w:fldCharType="end"/>
      </w:r>
    </w:p>
    <w:p w14:paraId="48A9DAD4" w14:textId="77777777" w:rsidR="001A43C5" w:rsidRPr="00EF5256" w:rsidRDefault="001A43C5" w:rsidP="00D41468">
      <w:pPr>
        <w:rPr>
          <w:snapToGrid w:val="0"/>
        </w:rPr>
      </w:pPr>
    </w:p>
    <w:p w14:paraId="373CE529" w14:textId="77777777" w:rsidR="004A5973" w:rsidRPr="00EF5256" w:rsidRDefault="004A5973" w:rsidP="00D41468">
      <w:pPr>
        <w:rPr>
          <w:snapToGrid w:val="0"/>
        </w:rPr>
      </w:pPr>
      <w:r w:rsidRPr="00EF5256">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14:paraId="3630302F" w14:textId="77777777" w:rsidR="004A5973" w:rsidRPr="00EF5256" w:rsidRDefault="004A5973" w:rsidP="00D41468">
      <w:pPr>
        <w:rPr>
          <w:snapToGrid w:val="0"/>
        </w:rPr>
      </w:pPr>
      <w:r w:rsidRPr="00EF5256">
        <w:rPr>
          <w:snapToGrid w:val="0"/>
        </w:rPr>
        <w:t>In the following example, a clinician in the Surgery service has added a comment:</w:t>
      </w:r>
    </w:p>
    <w:p w14:paraId="71B55031" w14:textId="77777777" w:rsidR="004A5973" w:rsidRPr="00EF5256" w:rsidRDefault="004A5973" w:rsidP="00D41468">
      <w:pPr>
        <w:pStyle w:val="BlankLine"/>
        <w:rPr>
          <w:snapToGrid w:val="0"/>
        </w:rPr>
      </w:pPr>
    </w:p>
    <w:p w14:paraId="53D24ED4" w14:textId="77777777" w:rsidR="004A5973" w:rsidRPr="00EF5256" w:rsidRDefault="004A5973" w:rsidP="00D41468">
      <w:pPr>
        <w:pStyle w:val="ComputerScreen"/>
        <w:rPr>
          <w:snapToGrid w:val="0"/>
        </w:rPr>
      </w:pPr>
      <w:r w:rsidRPr="00EF5256">
        <w:rPr>
          <w:snapToGrid w:val="0"/>
        </w:rPr>
        <w:t>SIMPSON,H (S9999): Comment Added to Consult CARDIOLOGY</w:t>
      </w:r>
    </w:p>
    <w:p w14:paraId="4626EB90" w14:textId="77777777" w:rsidR="004A5973" w:rsidRPr="00EF5256" w:rsidRDefault="004A5973" w:rsidP="00D41468">
      <w:pPr>
        <w:pStyle w:val="ComputerScreen"/>
        <w:rPr>
          <w:snapToGrid w:val="0"/>
        </w:rPr>
      </w:pPr>
      <w:r w:rsidRPr="00EF5256">
        <w:rPr>
          <w:snapToGrid w:val="0"/>
        </w:rPr>
        <w:t xml:space="preserve">          Enter  "VA   VIEW ALERTS     to review alerts</w:t>
      </w:r>
    </w:p>
    <w:p w14:paraId="5E27D744" w14:textId="77777777" w:rsidR="004A5973" w:rsidRPr="00EF5256" w:rsidRDefault="004A5973" w:rsidP="00D41468">
      <w:pPr>
        <w:pStyle w:val="ComputerScreen"/>
        <w:rPr>
          <w:snapToGrid w:val="0"/>
        </w:rPr>
      </w:pPr>
    </w:p>
    <w:p w14:paraId="397A3162" w14:textId="77777777" w:rsidR="004A5973" w:rsidRPr="00EF5256" w:rsidRDefault="004A5973" w:rsidP="00D41468">
      <w:pPr>
        <w:pStyle w:val="ComputerScreen"/>
        <w:rPr>
          <w:snapToGrid w:val="0"/>
        </w:rPr>
      </w:pPr>
    </w:p>
    <w:p w14:paraId="1FC542BD" w14:textId="77777777" w:rsidR="004A5973" w:rsidRPr="00EF5256" w:rsidRDefault="004A5973" w:rsidP="00D41468">
      <w:pPr>
        <w:pStyle w:val="ComputerScreen"/>
        <w:rPr>
          <w:snapToGrid w:val="0"/>
        </w:rPr>
      </w:pPr>
      <w:r w:rsidRPr="00EF5256">
        <w:rPr>
          <w:snapToGrid w:val="0"/>
        </w:rPr>
        <w:t>Select Consult Management Option:</w:t>
      </w:r>
    </w:p>
    <w:p w14:paraId="6D9E00BC" w14:textId="77777777" w:rsidR="001A43C5" w:rsidRPr="00EF5256" w:rsidRDefault="001A43C5" w:rsidP="00D41468">
      <w:pPr>
        <w:rPr>
          <w:snapToGrid w:val="0"/>
        </w:rPr>
      </w:pPr>
    </w:p>
    <w:p w14:paraId="618F0F5A" w14:textId="77777777" w:rsidR="004A5973" w:rsidRPr="00EF5256" w:rsidRDefault="004A5973" w:rsidP="00D41468">
      <w:pPr>
        <w:rPr>
          <w:snapToGrid w:val="0"/>
        </w:rPr>
      </w:pPr>
      <w:r w:rsidRPr="00EF5256">
        <w:rPr>
          <w:snapToGrid w:val="0"/>
        </w:rPr>
        <w:t>The follow-up action is to display the orders containing the comments so that you can read them.</w:t>
      </w:r>
    </w:p>
    <w:p w14:paraId="484CCEA1" w14:textId="77777777" w:rsidR="007832D2" w:rsidRPr="00EF5256" w:rsidRDefault="007832D2" w:rsidP="00D41468">
      <w:pPr>
        <w:numPr>
          <w:ilvl w:val="0"/>
          <w:numId w:val="13"/>
        </w:numPr>
      </w:pPr>
      <w:bookmarkStart w:id="463" w:name="ConsultADDEDCOMMENT"/>
      <w:bookmarkEnd w:id="463"/>
      <w:r w:rsidRPr="00EF5256">
        <w:t>When a comment is added by an UPDATE USER, the alert will only go to the ordering provider (unless additional alert recipients are added).</w:t>
      </w:r>
    </w:p>
    <w:p w14:paraId="459FD5A6" w14:textId="77777777" w:rsidR="007832D2" w:rsidRPr="00EF5256" w:rsidRDefault="007832D2" w:rsidP="00D41468">
      <w:pPr>
        <w:numPr>
          <w:ilvl w:val="0"/>
          <w:numId w:val="13"/>
        </w:numPr>
      </w:pPr>
      <w:r w:rsidRPr="00EF5256">
        <w:t>When a comment is added by a SERVICE TEAM member, the alert will only go to the ordering provider (unless additional alert recipients are added).</w:t>
      </w:r>
    </w:p>
    <w:p w14:paraId="1FD40F02" w14:textId="77777777" w:rsidR="007832D2" w:rsidRPr="00EF5256" w:rsidRDefault="007832D2" w:rsidP="00D41468"/>
    <w:p w14:paraId="25508111" w14:textId="77777777" w:rsidR="004A5973" w:rsidRPr="00EF5256" w:rsidRDefault="004A5973" w:rsidP="00D41468">
      <w:pPr>
        <w:pStyle w:val="Heading3"/>
        <w:rPr>
          <w:snapToGrid w:val="0"/>
        </w:rPr>
      </w:pPr>
      <w:bookmarkStart w:id="464" w:name="_Toc421668563"/>
      <w:bookmarkStart w:id="465" w:name="_Toc421693990"/>
      <w:bookmarkStart w:id="466" w:name="_Toc6930196"/>
      <w:r w:rsidRPr="00EF5256">
        <w:rPr>
          <w:snapToGrid w:val="0"/>
        </w:rPr>
        <w:t>Order(s) Require Electronic Signature</w:t>
      </w:r>
      <w:bookmarkEnd w:id="459"/>
      <w:bookmarkEnd w:id="464"/>
      <w:bookmarkEnd w:id="465"/>
      <w:bookmarkEnd w:id="466"/>
      <w:r w:rsidRPr="00EF5256">
        <w:rPr>
          <w:snapToGrid w:val="0"/>
        </w:rPr>
        <w:fldChar w:fldCharType="begin"/>
      </w:r>
      <w:r w:rsidRPr="00EF5256">
        <w:instrText xml:space="preserve"> XE "</w:instrText>
      </w:r>
      <w:r w:rsidRPr="00EF5256">
        <w:rPr>
          <w:snapToGrid w:val="0"/>
        </w:rPr>
        <w:instrText>Order(s) Require Electronic Signature</w:instrText>
      </w:r>
      <w:r w:rsidRPr="00EF5256">
        <w:instrText xml:space="preserve">" </w:instrText>
      </w:r>
      <w:r w:rsidRPr="00EF5256">
        <w:rPr>
          <w:snapToGrid w:val="0"/>
        </w:rPr>
        <w:fldChar w:fldCharType="end"/>
      </w:r>
    </w:p>
    <w:p w14:paraId="1C742BA4" w14:textId="77777777" w:rsidR="004A5973" w:rsidRPr="00EF5256" w:rsidRDefault="004A5973" w:rsidP="00D41468">
      <w:pPr>
        <w:rPr>
          <w:snapToGrid w:val="0"/>
        </w:rPr>
      </w:pPr>
      <w:r w:rsidRPr="00EF5256">
        <w:rPr>
          <w:snapToGrid w:val="0"/>
        </w:rPr>
        <w:t>If you do not sign a consult at the time you initiate it, the CPRS triggers a notification reminding you of the need for an electronic signature</w:t>
      </w:r>
      <w:r w:rsidRPr="00EF5256">
        <w:rPr>
          <w:snapToGrid w:val="0"/>
        </w:rPr>
        <w:fldChar w:fldCharType="begin"/>
      </w:r>
      <w:r w:rsidRPr="00EF5256">
        <w:instrText xml:space="preserve"> XE "</w:instrText>
      </w:r>
      <w:r w:rsidRPr="00EF5256">
        <w:rPr>
          <w:snapToGrid w:val="0"/>
        </w:rPr>
        <w:instrText>signature</w:instrText>
      </w:r>
      <w:r w:rsidRPr="00EF5256">
        <w:instrText xml:space="preserve">" </w:instrText>
      </w:r>
      <w:r w:rsidRPr="00EF5256">
        <w:rPr>
          <w:snapToGrid w:val="0"/>
        </w:rPr>
        <w:fldChar w:fldCharType="end"/>
      </w:r>
      <w:r w:rsidRPr="00EF5256">
        <w:rPr>
          <w:snapToGrid w:val="0"/>
        </w:rPr>
        <w:fldChar w:fldCharType="begin"/>
      </w:r>
      <w:r w:rsidRPr="00EF5256">
        <w:instrText xml:space="preserve"> XE "</w:instrText>
      </w:r>
      <w:r w:rsidRPr="00EF5256">
        <w:rPr>
          <w:snapToGrid w:val="0"/>
        </w:rPr>
        <w:instrText>electronic signature</w:instrText>
      </w:r>
      <w:r w:rsidRPr="00EF5256">
        <w:instrText xml:space="preserve">" </w:instrText>
      </w:r>
      <w:r w:rsidRPr="00EF5256">
        <w:rPr>
          <w:snapToGrid w:val="0"/>
        </w:rPr>
        <w:fldChar w:fldCharType="end"/>
      </w:r>
      <w:r w:rsidRPr="00EF5256">
        <w:rPr>
          <w:snapToGrid w:val="0"/>
        </w:rPr>
        <w:t>.</w:t>
      </w:r>
    </w:p>
    <w:p w14:paraId="2FBAEA7A" w14:textId="77777777" w:rsidR="004A5973" w:rsidRPr="00EF5256" w:rsidRDefault="004A5973" w:rsidP="00D41468">
      <w:pPr>
        <w:rPr>
          <w:snapToGrid w:val="0"/>
        </w:rPr>
      </w:pPr>
      <w:r w:rsidRPr="00EF5256">
        <w:rPr>
          <w:snapToGrid w:val="0"/>
        </w:rPr>
        <w:t>In the following example, three notifications are presented for Consults that need an electronic signature:</w:t>
      </w:r>
    </w:p>
    <w:p w14:paraId="30C21121" w14:textId="77777777" w:rsidR="004A5973" w:rsidRPr="00EF5256" w:rsidRDefault="004A5973" w:rsidP="00D41468">
      <w:pPr>
        <w:pStyle w:val="BlankLine"/>
        <w:rPr>
          <w:snapToGrid w:val="0"/>
        </w:rPr>
      </w:pPr>
    </w:p>
    <w:p w14:paraId="2017EB6B"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3456): Order requires electronic signature.</w:t>
      </w:r>
    </w:p>
    <w:p w14:paraId="50AF25D6"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4723): Order requires electronic signature.</w:t>
      </w:r>
    </w:p>
    <w:p w14:paraId="6A4B64E5"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3234): Order requires electronic signature.</w:t>
      </w:r>
    </w:p>
    <w:p w14:paraId="696AA372" w14:textId="77777777" w:rsidR="004A5973" w:rsidRPr="00EF5256" w:rsidRDefault="004A5973" w:rsidP="00D41468">
      <w:pPr>
        <w:pStyle w:val="ComputerScreen"/>
        <w:rPr>
          <w:snapToGrid w:val="0"/>
        </w:rPr>
      </w:pPr>
      <w:r w:rsidRPr="00EF5256">
        <w:rPr>
          <w:snapToGrid w:val="0"/>
        </w:rPr>
        <w:t xml:space="preserve">          Enter  "VA   VIEW ALERTS     to review alerts</w:t>
      </w:r>
    </w:p>
    <w:p w14:paraId="3B0D28BA" w14:textId="77777777" w:rsidR="004A5973" w:rsidRPr="00EF5256" w:rsidRDefault="004A5973" w:rsidP="00D41468">
      <w:pPr>
        <w:pStyle w:val="ComputerScreen"/>
        <w:rPr>
          <w:snapToGrid w:val="0"/>
        </w:rPr>
      </w:pPr>
    </w:p>
    <w:p w14:paraId="02E03905" w14:textId="77777777" w:rsidR="004A5973" w:rsidRPr="00EF5256" w:rsidRDefault="004A5973" w:rsidP="00D41468">
      <w:pPr>
        <w:pStyle w:val="ComputerScreen"/>
        <w:rPr>
          <w:snapToGrid w:val="0"/>
        </w:rPr>
      </w:pPr>
      <w:r w:rsidRPr="00EF5256">
        <w:rPr>
          <w:snapToGrid w:val="0"/>
        </w:rPr>
        <w:t>Select Systems Manager Menu Option:</w:t>
      </w:r>
    </w:p>
    <w:p w14:paraId="6EF8394C" w14:textId="77777777" w:rsidR="001A43C5" w:rsidRPr="00EF5256" w:rsidRDefault="001A43C5" w:rsidP="00D41468">
      <w:pPr>
        <w:rPr>
          <w:snapToGrid w:val="0"/>
        </w:rPr>
      </w:pPr>
    </w:p>
    <w:p w14:paraId="43BB1990" w14:textId="77777777" w:rsidR="004A5973" w:rsidRPr="00EF5256" w:rsidRDefault="004A5973" w:rsidP="00D41468">
      <w:r w:rsidRPr="00EF5256">
        <w:rPr>
          <w:snapToGrid w:val="0"/>
        </w:rPr>
        <w:t>The follow-up action is to display the orders requiring electronic signature in a CPRS screen so that you can use the Sign action. The system deletes the notification after you have signed the order.</w:t>
      </w:r>
    </w:p>
    <w:p w14:paraId="7BD08AF1" w14:textId="77777777" w:rsidR="004A5973" w:rsidRPr="00EF5256" w:rsidRDefault="004A5973" w:rsidP="00D41468">
      <w:pPr>
        <w:pStyle w:val="Heading3"/>
      </w:pPr>
      <w:r w:rsidRPr="00EF5256">
        <w:br w:type="page"/>
      </w:r>
      <w:bookmarkStart w:id="467" w:name="_Toc421668564"/>
      <w:bookmarkStart w:id="468" w:name="_Toc421693991"/>
      <w:bookmarkStart w:id="469" w:name="_Toc6930197"/>
      <w:r w:rsidRPr="00EF5256">
        <w:lastRenderedPageBreak/>
        <w:t>Significant Findings for a Consult</w:t>
      </w:r>
      <w:bookmarkEnd w:id="467"/>
      <w:bookmarkEnd w:id="468"/>
      <w:bookmarkEnd w:id="469"/>
      <w:r w:rsidRPr="00EF5256">
        <w:fldChar w:fldCharType="begin"/>
      </w:r>
      <w:r w:rsidRPr="00EF5256">
        <w:instrText xml:space="preserve"> XE "Significant Findings for a Consult" </w:instrText>
      </w:r>
      <w:r w:rsidRPr="00EF5256">
        <w:fldChar w:fldCharType="end"/>
      </w:r>
    </w:p>
    <w:p w14:paraId="0A6F3365" w14:textId="77777777" w:rsidR="001A43C5" w:rsidRPr="00EF5256" w:rsidRDefault="001A43C5" w:rsidP="00D41468"/>
    <w:p w14:paraId="67135646" w14:textId="77777777" w:rsidR="004A5973" w:rsidRPr="00EF5256" w:rsidRDefault="004A5973" w:rsidP="00D41468">
      <w:r w:rsidRPr="00EF5256">
        <w:t>If the status of the Significant Findings Flag is changed in any way, an alert is sent by the Consults package. As far as the recipients and delivery, this notification is treated like a Consult/ Request Resolution.</w:t>
      </w:r>
    </w:p>
    <w:p w14:paraId="6BE19830" w14:textId="77777777" w:rsidR="001A43C5" w:rsidRPr="00EF5256" w:rsidRDefault="001A43C5" w:rsidP="00D41468"/>
    <w:p w14:paraId="489864B2" w14:textId="77777777" w:rsidR="004A5973" w:rsidRPr="00EF5256" w:rsidRDefault="004A5973" w:rsidP="00D41468">
      <w:r w:rsidRPr="00EF5256">
        <w:t>This alert may be delayed, at the user’s option, until the consult is complete.</w:t>
      </w:r>
    </w:p>
    <w:p w14:paraId="195BD2DD" w14:textId="77777777" w:rsidR="004A5973" w:rsidRPr="00EF5256" w:rsidRDefault="004A5973" w:rsidP="00D41468">
      <w:r w:rsidRPr="00EF5256">
        <w:t>In the example that follows, three significant findings notifications are present. One for a completed consult, one for a pending consult, and one for the Significant Findings Flag being turned off on a completed consult:</w:t>
      </w:r>
    </w:p>
    <w:p w14:paraId="72B525B9" w14:textId="77777777" w:rsidR="004A5973" w:rsidRPr="00EF5256" w:rsidRDefault="004A5973" w:rsidP="00D41468">
      <w:pPr>
        <w:pStyle w:val="BlankLine"/>
      </w:pPr>
    </w:p>
    <w:p w14:paraId="2A752850" w14:textId="77777777" w:rsidR="004A5973" w:rsidRPr="00EF5256" w:rsidRDefault="004426F8" w:rsidP="00D41468">
      <w:pPr>
        <w:pStyle w:val="ComputerScreen"/>
      </w:pPr>
      <w:r w:rsidRPr="00EF5256">
        <w:t>CPRSPATIE</w:t>
      </w:r>
      <w:r w:rsidR="004A5973" w:rsidRPr="00EF5256">
        <w:t xml:space="preserve"> (</w:t>
      </w:r>
      <w:r w:rsidRPr="00EF5256">
        <w:t>C</w:t>
      </w:r>
      <w:r w:rsidR="004A5973" w:rsidRPr="00EF5256">
        <w:t>3456): Sig Findings for consult CAR</w:t>
      </w:r>
    </w:p>
    <w:p w14:paraId="6B985383"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w:t>
      </w:r>
      <w:r w:rsidRPr="00EF5256">
        <w:rPr>
          <w:snapToGrid w:val="0"/>
        </w:rPr>
        <w:t>C</w:t>
      </w:r>
      <w:r w:rsidR="004A5973" w:rsidRPr="00EF5256">
        <w:rPr>
          <w:snapToGrid w:val="0"/>
        </w:rPr>
        <w:t>6572): Sig Findings for consult CAR</w:t>
      </w:r>
    </w:p>
    <w:p w14:paraId="4DC8A93F" w14:textId="77777777" w:rsidR="004A5973" w:rsidRPr="00EF5256" w:rsidRDefault="004426F8" w:rsidP="00D41468">
      <w:pPr>
        <w:pStyle w:val="ComputerScreen"/>
        <w:rPr>
          <w:snapToGrid w:val="0"/>
        </w:rPr>
      </w:pPr>
      <w:r w:rsidRPr="00EF5256">
        <w:rPr>
          <w:snapToGrid w:val="0"/>
        </w:rPr>
        <w:t>CPRSPATIE</w:t>
      </w:r>
      <w:r w:rsidR="004A5973" w:rsidRPr="00EF5256">
        <w:rPr>
          <w:snapToGrid w:val="0"/>
        </w:rPr>
        <w:t xml:space="preserve"> (C1432): No Sig Findings for consult PLM</w:t>
      </w:r>
    </w:p>
    <w:p w14:paraId="2611BC04" w14:textId="77777777" w:rsidR="004A5973" w:rsidRPr="00EF5256" w:rsidRDefault="004A5973" w:rsidP="00D41468">
      <w:pPr>
        <w:pStyle w:val="ComputerScreen"/>
        <w:rPr>
          <w:snapToGrid w:val="0"/>
        </w:rPr>
      </w:pPr>
      <w:r w:rsidRPr="00EF5256">
        <w:rPr>
          <w:snapToGrid w:val="0"/>
        </w:rPr>
        <w:t xml:space="preserve">          Enter  "VA   VIEW ALERTS     to review alerts</w:t>
      </w:r>
    </w:p>
    <w:p w14:paraId="1166AF09" w14:textId="77777777" w:rsidR="004A5973" w:rsidRPr="00EF5256" w:rsidRDefault="004A5973" w:rsidP="00D41468">
      <w:pPr>
        <w:pStyle w:val="ComputerScreen"/>
        <w:rPr>
          <w:snapToGrid w:val="0"/>
        </w:rPr>
      </w:pPr>
    </w:p>
    <w:p w14:paraId="2B55ADFC" w14:textId="77777777" w:rsidR="004A5973" w:rsidRPr="00EF5256" w:rsidRDefault="004A5973" w:rsidP="00D41468">
      <w:pPr>
        <w:pStyle w:val="ComputerScreen"/>
        <w:rPr>
          <w:snapToGrid w:val="0"/>
        </w:rPr>
      </w:pPr>
      <w:r w:rsidRPr="00EF5256">
        <w:rPr>
          <w:snapToGrid w:val="0"/>
        </w:rPr>
        <w:t>Select Systems Manager Menu Option:</w:t>
      </w:r>
    </w:p>
    <w:p w14:paraId="11005B7D" w14:textId="77777777" w:rsidR="001A43C5" w:rsidRPr="00EF5256" w:rsidRDefault="001A43C5" w:rsidP="00D41468">
      <w:pPr>
        <w:rPr>
          <w:snapToGrid w:val="0"/>
        </w:rPr>
      </w:pPr>
    </w:p>
    <w:p w14:paraId="55C29410" w14:textId="77777777" w:rsidR="004A5973" w:rsidRPr="00EF5256" w:rsidRDefault="004A5973" w:rsidP="00D41468">
      <w:r w:rsidRPr="00EF5256">
        <w:rPr>
          <w:snapToGrid w:val="0"/>
        </w:rPr>
        <w:t>The follow-up action is to display the orders that have had a change in the Significant Findings Flag in the CPRS screen so that you can examine them.</w:t>
      </w:r>
    </w:p>
    <w:p w14:paraId="24B718DC" w14:textId="77777777" w:rsidR="004A5973" w:rsidRPr="00EF5256" w:rsidRDefault="004A5973" w:rsidP="00D41468">
      <w:bookmarkStart w:id="470" w:name="_Toc402366916"/>
    </w:p>
    <w:p w14:paraId="1F416ABE" w14:textId="77777777" w:rsidR="0074461F" w:rsidRPr="00EF5256" w:rsidRDefault="004A5973" w:rsidP="00D41468">
      <w:r w:rsidRPr="00EF5256">
        <w:t xml:space="preserve"> </w:t>
      </w:r>
    </w:p>
    <w:p w14:paraId="2BA8C50E" w14:textId="77777777" w:rsidR="00233BB3" w:rsidRPr="00EF5256" w:rsidRDefault="00233BB3" w:rsidP="00233BB3">
      <w:pPr>
        <w:pStyle w:val="Heading2"/>
      </w:pPr>
      <w:bookmarkStart w:id="471" w:name="AdminKeyReports"/>
      <w:bookmarkStart w:id="472" w:name="_Toc6930198"/>
      <w:bookmarkEnd w:id="471"/>
      <w:r w:rsidRPr="00EF5256">
        <w:t>ADMIN KEY Reports</w:t>
      </w:r>
      <w:bookmarkEnd w:id="472"/>
      <w:r w:rsidRPr="00EF5256">
        <w:fldChar w:fldCharType="begin"/>
      </w:r>
      <w:r w:rsidRPr="00EF5256">
        <w:instrText xml:space="preserve"> XE "Remote Ordering Provider" </w:instrText>
      </w:r>
      <w:r w:rsidRPr="00EF5256">
        <w:fldChar w:fldCharType="end"/>
      </w:r>
      <w:r w:rsidRPr="00EF5256">
        <w:fldChar w:fldCharType="begin"/>
      </w:r>
      <w:r w:rsidRPr="00EF5256">
        <w:instrText xml:space="preserve"> XE "Requests by Remote Ordering Provider" </w:instrText>
      </w:r>
      <w:r w:rsidRPr="00EF5256">
        <w:fldChar w:fldCharType="end"/>
      </w:r>
      <w:r w:rsidRPr="00EF5256">
        <w:fldChar w:fldCharType="begin"/>
      </w:r>
      <w:r w:rsidRPr="00EF5256">
        <w:instrText xml:space="preserve"> XE "IFC Requests by Remote Ordering Provider" </w:instrText>
      </w:r>
      <w:r w:rsidRPr="00EF5256">
        <w:fldChar w:fldCharType="end"/>
      </w:r>
    </w:p>
    <w:p w14:paraId="049C6F40" w14:textId="77777777" w:rsidR="00233BB3" w:rsidRPr="00EF5256" w:rsidRDefault="00233BB3" w:rsidP="004656B2">
      <w:pPr>
        <w:rPr>
          <w:color w:val="212121"/>
        </w:rPr>
      </w:pPr>
      <w:r w:rsidRPr="00EF5256">
        <w:rPr>
          <w:color w:val="212121"/>
        </w:rPr>
        <w:t xml:space="preserve">A new GRMC Patch for “Admin Key Reporting” has been created to generate 3 new GRMC Reports. </w:t>
      </w:r>
    </w:p>
    <w:p w14:paraId="00649078"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RELEASE CONSULT</w:t>
      </w:r>
    </w:p>
    <w:p w14:paraId="2D06F122"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 CONS USER</w:t>
      </w:r>
    </w:p>
    <w:p w14:paraId="7E5D7F43" w14:textId="77777777" w:rsidR="00233BB3" w:rsidRPr="00EF5256" w:rsidRDefault="00233BB3" w:rsidP="004656B2">
      <w:pPr>
        <w:pStyle w:val="ListParagraph"/>
        <w:numPr>
          <w:ilvl w:val="0"/>
          <w:numId w:val="49"/>
        </w:numPr>
        <w:spacing w:after="0" w:line="240" w:lineRule="auto"/>
        <w:ind w:left="720"/>
        <w:rPr>
          <w:rFonts w:ascii="Times New Roman" w:hAnsi="Times New Roman"/>
          <w:color w:val="212121"/>
        </w:rPr>
      </w:pPr>
      <w:r w:rsidRPr="00EF5256">
        <w:rPr>
          <w:rFonts w:ascii="Times New Roman" w:hAnsi="Times New Roman"/>
        </w:rPr>
        <w:t>GMRC RPT ADMIN REL CONS GROUPR</w:t>
      </w:r>
    </w:p>
    <w:p w14:paraId="63E83ABA" w14:textId="77777777" w:rsidR="00233BB3" w:rsidRPr="00EF5256" w:rsidRDefault="00233BB3" w:rsidP="00233BB3">
      <w:pPr>
        <w:ind w:left="720"/>
        <w:rPr>
          <w:color w:val="212121"/>
        </w:rPr>
      </w:pPr>
    </w:p>
    <w:p w14:paraId="5F21E87B" w14:textId="77777777" w:rsidR="00233BB3" w:rsidRPr="00EF5256" w:rsidRDefault="00233BB3" w:rsidP="00233BB3">
      <w:pPr>
        <w:rPr>
          <w:color w:val="212121"/>
        </w:rPr>
      </w:pPr>
      <w:r w:rsidRPr="00EF5256">
        <w:rPr>
          <w:color w:val="212121"/>
        </w:rPr>
        <w:t>These reports allow local GMRC users to generate reports that will show the overall usage of the “Administratively Released by Policy” consults.</w:t>
      </w:r>
    </w:p>
    <w:p w14:paraId="32E09AA4" w14:textId="77777777" w:rsidR="00233BB3" w:rsidRPr="00EF5256" w:rsidRDefault="00233BB3" w:rsidP="00233BB3">
      <w:pPr>
        <w:rPr>
          <w:color w:val="212121"/>
        </w:rPr>
      </w:pPr>
    </w:p>
    <w:p w14:paraId="6D9944E4" w14:textId="77777777" w:rsidR="00233BB3" w:rsidRPr="00EF5256" w:rsidRDefault="00233BB3" w:rsidP="00233BB3">
      <w:pPr>
        <w:rPr>
          <w:color w:val="212121"/>
        </w:rPr>
      </w:pPr>
      <w:r w:rsidRPr="00EF5256">
        <w:rPr>
          <w:color w:val="212121"/>
        </w:rPr>
        <w:t xml:space="preserve">The user steps required to access </w:t>
      </w:r>
      <w:r w:rsidR="00B65206" w:rsidRPr="00EF5256">
        <w:rPr>
          <w:color w:val="212121"/>
        </w:rPr>
        <w:t xml:space="preserve">and to display </w:t>
      </w:r>
      <w:r w:rsidRPr="00EF5256">
        <w:rPr>
          <w:color w:val="212121"/>
        </w:rPr>
        <w:t>these reports are:</w:t>
      </w:r>
    </w:p>
    <w:p w14:paraId="6661C8E9" w14:textId="77777777" w:rsidR="00233BB3" w:rsidRPr="00EF5256" w:rsidRDefault="00233BB3" w:rsidP="00233BB3">
      <w:pPr>
        <w:rPr>
          <w:color w:val="212121"/>
        </w:rPr>
      </w:pPr>
    </w:p>
    <w:p w14:paraId="21399305" w14:textId="77777777" w:rsidR="00DC1A35" w:rsidRPr="00EF5256" w:rsidRDefault="009515D8"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VISTAS1:VISTA&gt;D ^XUP</w:t>
      </w:r>
    </w:p>
    <w:p w14:paraId="38C9E76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BF4A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OPTION NAME: GMRC MGR       Consult Management</w:t>
      </w:r>
    </w:p>
    <w:p w14:paraId="2991B3A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C6EC8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RPT    Consult Tracking Reports ...</w:t>
      </w:r>
    </w:p>
    <w:p w14:paraId="146BDD1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SS     Set up Consult Services</w:t>
      </w:r>
    </w:p>
    <w:p w14:paraId="090CA49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SU     Service User Management</w:t>
      </w:r>
    </w:p>
    <w:p w14:paraId="4513701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CS     Consult Service Tracking</w:t>
      </w:r>
    </w:p>
    <w:p w14:paraId="15C06C3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RX     Pharmacy TPN Consults</w:t>
      </w:r>
    </w:p>
    <w:p w14:paraId="12043A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GU     Group update of consult/procedure requests</w:t>
      </w:r>
    </w:p>
    <w:p w14:paraId="4744DCA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UA     Determine users' update authority</w:t>
      </w:r>
    </w:p>
    <w:p w14:paraId="37D297B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UN     Determine if user is notification recipient</w:t>
      </w:r>
    </w:p>
    <w:p w14:paraId="25130A2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NR     Determine notification recipients for a service</w:t>
      </w:r>
    </w:p>
    <w:p w14:paraId="6679E06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 xml:space="preserve">   TD     Test Default Reason for Request</w:t>
      </w:r>
    </w:p>
    <w:p w14:paraId="6CA3700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LH     List Consult Service Hierarchy</w:t>
      </w:r>
    </w:p>
    <w:p w14:paraId="550E238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Setup procedures</w:t>
      </w:r>
    </w:p>
    <w:p w14:paraId="1A768B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Copy Prosthetics services</w:t>
      </w:r>
    </w:p>
    <w:p w14:paraId="50DA23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CCT    Menu for Closure Tools ...</w:t>
      </w:r>
    </w:p>
    <w:p w14:paraId="5B98636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DS     Duplicate Sub-Service</w:t>
      </w:r>
    </w:p>
    <w:p w14:paraId="002ACE1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FS     Define Fee Services</w:t>
      </w:r>
    </w:p>
    <w:p w14:paraId="053160D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Management Menu ...</w:t>
      </w:r>
    </w:p>
    <w:p w14:paraId="525CBDB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TP     Print Test Page</w:t>
      </w:r>
    </w:p>
    <w:p w14:paraId="4AE72B19" w14:textId="47F76A8D" w:rsidR="00DC1A35" w:rsidRPr="00EF5256" w:rsidRDefault="00DC1A35" w:rsidP="00DC1A35">
      <w:pPr>
        <w:rPr>
          <w:rFonts w:ascii="Courier New" w:hAnsi="Courier New" w:cs="Courier New"/>
          <w:sz w:val="18"/>
          <w:szCs w:val="18"/>
        </w:rPr>
      </w:pPr>
    </w:p>
    <w:p w14:paraId="0F97EF7A" w14:textId="77777777" w:rsidR="00332CB7" w:rsidRPr="00EF5256" w:rsidRDefault="00332CB7" w:rsidP="00332CB7">
      <w:pPr>
        <w:rPr>
          <w:color w:val="212121"/>
        </w:rPr>
      </w:pPr>
    </w:p>
    <w:p w14:paraId="7E00E183" w14:textId="7A85406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w:t>
      </w:r>
      <w:bookmarkStart w:id="473" w:name="Option_Help_119"/>
      <w:bookmarkEnd w:id="473"/>
      <w:r w:rsidRPr="00EF5256">
        <w:rPr>
          <w:rFonts w:ascii="Courier New" w:hAnsi="Courier New" w:cs="Courier New"/>
          <w:sz w:val="18"/>
          <w:szCs w:val="18"/>
        </w:rPr>
        <w:t>elect Consult Management &lt;TEST ACCOUNT&gt; Option: RPT</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Consult Tracking Reports</w:t>
      </w:r>
    </w:p>
    <w:p w14:paraId="02D84CD0"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078288"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E277360" w14:textId="1E4EEE8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TI</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Title</w:t>
      </w:r>
    </w:p>
    <w:p w14:paraId="6A81FDCB" w14:textId="1209F445"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GR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Group</w:t>
      </w:r>
    </w:p>
    <w:p w14:paraId="17F23F5F" w14:textId="5780CDFA"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US</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Administratively Released Consults by User</w:t>
      </w:r>
    </w:p>
    <w:p w14:paraId="4375E532" w14:textId="07B6F190"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ST</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Completion Time Statistics</w:t>
      </w:r>
    </w:p>
    <w:p w14:paraId="1CE68629" w14:textId="3DBFC7E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Pending Resolution</w:t>
      </w:r>
    </w:p>
    <w:p w14:paraId="52B581F3" w14:textId="2752FEF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SH</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Schedule-Management Report</w:t>
      </w:r>
    </w:p>
    <w:p w14:paraId="184723D1" w14:textId="64612DA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Completed</w:t>
      </w:r>
    </w:p>
    <w:p w14:paraId="7C35C8E9" w14:textId="3EAD1152"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CP</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Completed or Pending Resolution</w:t>
      </w:r>
    </w:p>
    <w:p w14:paraId="3669977E" w14:textId="10A6D3E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w:t>
      </w:r>
    </w:p>
    <w:p w14:paraId="0BE59890" w14:textId="72489DE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IP</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 By Patient</w:t>
      </w:r>
    </w:p>
    <w:p w14:paraId="021A9359" w14:textId="1E9898F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IFC Requests by Remote Ordering Provider</w:t>
      </w:r>
    </w:p>
    <w:p w14:paraId="5093784D" w14:textId="57705EAB"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LCR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Consults Local Completion Rate</w:t>
      </w:r>
    </w:p>
    <w:p w14:paraId="447AF9F1" w14:textId="181F4BA2"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NU</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with Consults Numbers</w:t>
      </w:r>
    </w:p>
    <w:p w14:paraId="3CD36679" w14:textId="22E7F38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PI</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IFC Requests</w:t>
      </w:r>
    </w:p>
    <w:p w14:paraId="150EF438" w14:textId="139114D8"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PL</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Consults by Provider, Location, or Procedure</w:t>
      </w:r>
    </w:p>
    <w:p w14:paraId="79BBCE06" w14:textId="3FF55F5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PM</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Consult Performance Monitor Report</w:t>
      </w:r>
    </w:p>
    <w:p w14:paraId="34DBB989" w14:textId="4C290A3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Service Consults by Status</w:t>
      </w:r>
    </w:p>
    <w:p w14:paraId="6C699243" w14:textId="6753E5C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SC</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Service Consults By Status</w:t>
      </w:r>
    </w:p>
    <w:p w14:paraId="291CF7D9" w14:textId="33B27B5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TS</w:t>
      </w: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Print Completion Time Statistics Report</w:t>
      </w:r>
    </w:p>
    <w:p w14:paraId="575CFBB3"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530E0E3"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867EAA"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w:t>
      </w:r>
    </w:p>
    <w:p w14:paraId="6EB60C42"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9012B46" w14:textId="3F7750AF"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Title'</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w:t>
      </w:r>
    </w:p>
    <w:p w14:paraId="1CE5FA78" w14:textId="1B2E9642"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LEASE CONSULT</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TI</w:t>
      </w:r>
    </w:p>
    <w:p w14:paraId="3DC67F7F" w14:textId="38C64487"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TITLE report displays counts of </w:t>
      </w:r>
    </w:p>
    <w:p w14:paraId="031603EE" w14:textId="5820D10E"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7EA17E4D" w14:textId="092C5124"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14773CB3" w14:textId="12992374"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 date range, and the report will be sorted by Consult Title (Request </w:t>
      </w:r>
    </w:p>
    <w:p w14:paraId="3D6058A6" w14:textId="3EAC9FD1"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Service name).</w:t>
      </w:r>
    </w:p>
    <w:p w14:paraId="3435A5EE"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2B7C32" w14:textId="47AD5F0E"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Group'</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w:t>
      </w:r>
    </w:p>
    <w:p w14:paraId="644850BF" w14:textId="7E2154A2"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L CONS GROUPR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GR</w:t>
      </w:r>
    </w:p>
    <w:p w14:paraId="454E8D46" w14:textId="4095D7E8"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GROUP report displays counts of </w:t>
      </w:r>
    </w:p>
    <w:p w14:paraId="718E80C1" w14:textId="57BABE39"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02EE7383" w14:textId="242F1DCD"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10D224C3" w14:textId="02DE671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 date range, and the report will be sorted by Consult Group (DS or </w:t>
      </w:r>
    </w:p>
    <w:p w14:paraId="68D8FAD9" w14:textId="78EECAEF"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ADMIN).</w:t>
      </w:r>
    </w:p>
    <w:p w14:paraId="671C358A" w14:textId="77777777"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3EDFC0" w14:textId="43C87226"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'Administratively Released Consults by User'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Option name: GMRC RPT ADMIN REL</w:t>
      </w:r>
    </w:p>
    <w:p w14:paraId="471AA2D0" w14:textId="252A83D0" w:rsidR="00332CB7" w:rsidRPr="00EF5256" w:rsidRDefault="00332CB7"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CONS USER</w:t>
      </w:r>
      <w:r w:rsidR="00DF14A3" w:rsidRPr="00EF5256">
        <w:rPr>
          <w:rFonts w:ascii="Courier New" w:hAnsi="Courier New" w:cs="Courier New"/>
          <w:sz w:val="18"/>
          <w:szCs w:val="18"/>
        </w:rPr>
        <w:t xml:space="preserve">    </w:t>
      </w:r>
      <w:r w:rsidRPr="00EF5256">
        <w:rPr>
          <w:rFonts w:ascii="Courier New" w:hAnsi="Courier New" w:cs="Courier New"/>
          <w:sz w:val="18"/>
          <w:szCs w:val="18"/>
        </w:rPr>
        <w:t xml:space="preserve"> Synonym: US</w:t>
      </w:r>
    </w:p>
    <w:p w14:paraId="63E4EC23" w14:textId="0CFCDB4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 The ADMINISTRATIVELY RELEASED CONSULTS BY USER report displays counts of </w:t>
      </w:r>
    </w:p>
    <w:p w14:paraId="6043EE1A" w14:textId="25F4238C"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the number of consults created by the OR ADMIN RBP TO CC security key </w:t>
      </w:r>
    </w:p>
    <w:p w14:paraId="29125129" w14:textId="77FE0156"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 xml:space="preserve">(ADMIN key) and ADMINISTRATIVELY RELEASED BY POLICY. The user will enter </w:t>
      </w:r>
    </w:p>
    <w:p w14:paraId="3EC05315" w14:textId="59B701F3" w:rsidR="00332CB7" w:rsidRPr="00EF5256" w:rsidRDefault="00DF14A3" w:rsidP="00332CB7">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w:t>
      </w:r>
      <w:r w:rsidR="00332CB7" w:rsidRPr="00EF5256">
        <w:rPr>
          <w:rFonts w:ascii="Courier New" w:hAnsi="Courier New" w:cs="Courier New"/>
          <w:sz w:val="18"/>
          <w:szCs w:val="18"/>
        </w:rPr>
        <w:t>a date range, and the report will be sorted by User.</w:t>
      </w:r>
    </w:p>
    <w:p w14:paraId="3F1F3F5A" w14:textId="2B36A223" w:rsidR="00332CB7" w:rsidRPr="00EF5256" w:rsidRDefault="00332CB7">
      <w:pPr>
        <w:rPr>
          <w:rFonts w:ascii="Courier New" w:hAnsi="Courier New" w:cs="Courier New"/>
          <w:sz w:val="18"/>
          <w:szCs w:val="18"/>
        </w:rPr>
      </w:pPr>
      <w:r w:rsidRPr="00EF5256">
        <w:rPr>
          <w:rFonts w:ascii="Courier New" w:hAnsi="Courier New" w:cs="Courier New"/>
          <w:sz w:val="18"/>
          <w:szCs w:val="18"/>
        </w:rPr>
        <w:br w:type="page"/>
      </w:r>
    </w:p>
    <w:p w14:paraId="216D3D5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Select Consult Management &lt;TEST ACCOUNT&gt; Option: RPT  Consult Tracking Reports</w:t>
      </w:r>
    </w:p>
    <w:p w14:paraId="0FC0794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A41E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4CBE5CC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3DFB45A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6BAB999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3131119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427CF44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4EB3E52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666B5DE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3FFDC14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04EDA02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2B25072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4691267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497E346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09ADD0C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6C2E34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439F5D1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PM     Consult Performance Monitor Report</w:t>
      </w:r>
    </w:p>
    <w:p w14:paraId="53C44866"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Status</w:t>
      </w:r>
    </w:p>
    <w:p w14:paraId="2C1A5E9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0AAC02D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03F634E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58FF67"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TI  Administratively Rele</w:t>
      </w:r>
    </w:p>
    <w:p w14:paraId="4C4AD8B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Title</w:t>
      </w:r>
    </w:p>
    <w:p w14:paraId="6E683366" w14:textId="58DDAD4E"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2E88D13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51CFA3F7" w14:textId="77777777" w:rsidR="00DC1A35" w:rsidRPr="00EF5256" w:rsidRDefault="00DC1A35" w:rsidP="00DC1A35">
      <w:pPr>
        <w:rPr>
          <w:rFonts w:ascii="Courier New" w:hAnsi="Courier New" w:cs="Courier New"/>
          <w:sz w:val="18"/>
          <w:szCs w:val="18"/>
        </w:rPr>
      </w:pPr>
    </w:p>
    <w:p w14:paraId="781878EF" w14:textId="5030861A"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Consults-Title</w:t>
      </w:r>
      <w:r w:rsidRPr="00EF5256">
        <w:rPr>
          <w:rFonts w:ascii="Courier New" w:hAnsi="Courier New" w:cs="Courier New"/>
          <w:bCs w:val="0"/>
          <w:sz w:val="18"/>
          <w:szCs w:val="18"/>
          <w:u w:val="single"/>
        </w:rPr>
        <w:t xml:space="preserve"> Oct 12, 2018@08:17:12        Page:    1 of    1 </w:t>
      </w:r>
    </w:p>
    <w:p w14:paraId="5DE46C52" w14:textId="2FCBB9BF"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VAMC: FACILITY VAMC</w:t>
      </w:r>
    </w:p>
    <w:p w14:paraId="1F1C7D9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230B416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1D9F38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Releasing Person                                      Number                   </w:t>
      </w:r>
    </w:p>
    <w:p w14:paraId="216132D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58                       </w:t>
      </w:r>
    </w:p>
    <w:p w14:paraId="28E8ABB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48                       </w:t>
      </w:r>
    </w:p>
    <w:p w14:paraId="01115AA4"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10                       </w:t>
      </w:r>
    </w:p>
    <w:p w14:paraId="11CEE50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935E24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42                       </w:t>
      </w:r>
    </w:p>
    <w:p w14:paraId="33370990"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34                       </w:t>
      </w:r>
    </w:p>
    <w:p w14:paraId="61769ED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8                        </w:t>
      </w:r>
    </w:p>
    <w:p w14:paraId="1EB8B3E4"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ED9E920"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56DDDA7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81214D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8B561C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3173FC0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A6A9753" w14:textId="4999A836" w:rsidR="00DC1A35"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Select Action:Quit//</w:t>
      </w:r>
    </w:p>
    <w:p w14:paraId="763C2FE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E07A30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07825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6920223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10CE67D0"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59714E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6AD8EBC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1EDB0E6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54C3A9A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714F722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0FDA6AB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493D3C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4D453B0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73F581C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2C80CF7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64A4D5B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22A879A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344F7B7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lastRenderedPageBreak/>
        <w:t xml:space="preserve">   PM     Consult Performance Monitor Report</w:t>
      </w:r>
    </w:p>
    <w:p w14:paraId="683F895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Status</w:t>
      </w:r>
    </w:p>
    <w:p w14:paraId="6884F95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505F636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7675B24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45F0D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3448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GR  Administratively Rele</w:t>
      </w:r>
    </w:p>
    <w:p w14:paraId="6AC5E1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Group</w:t>
      </w:r>
    </w:p>
    <w:p w14:paraId="4468C231" w14:textId="656CBDF0"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01EEB1C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3D2739A5" w14:textId="77777777" w:rsidR="00DC1A35" w:rsidRPr="00EF5256" w:rsidRDefault="00DC1A35" w:rsidP="00DC1A35">
      <w:pPr>
        <w:rPr>
          <w:rFonts w:ascii="Courier New" w:hAnsi="Courier New" w:cs="Courier New"/>
          <w:sz w:val="18"/>
          <w:szCs w:val="18"/>
        </w:rPr>
      </w:pPr>
    </w:p>
    <w:p w14:paraId="24DB4FAE" w14:textId="77777777" w:rsidR="00DC1A35" w:rsidRPr="00EF5256" w:rsidRDefault="00DC1A35" w:rsidP="00DC1A35">
      <w:pPr>
        <w:rPr>
          <w:rFonts w:ascii="Courier New" w:hAnsi="Courier New" w:cs="Courier New"/>
          <w:sz w:val="18"/>
          <w:szCs w:val="18"/>
        </w:rPr>
      </w:pPr>
    </w:p>
    <w:p w14:paraId="704BAE49" w14:textId="06D9DF8E"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Consults-User</w:t>
      </w:r>
      <w:r w:rsidRPr="00EF5256">
        <w:rPr>
          <w:rFonts w:ascii="Courier New" w:hAnsi="Courier New" w:cs="Courier New"/>
          <w:bCs w:val="0"/>
          <w:sz w:val="18"/>
          <w:szCs w:val="18"/>
          <w:u w:val="single"/>
        </w:rPr>
        <w:t xml:space="preserve">  Oct 12, 2018@08:15:21        Page:    1 of    1 </w:t>
      </w:r>
    </w:p>
    <w:p w14:paraId="39DA4EA1" w14:textId="4F201DAD"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VAMC: </w:t>
      </w:r>
      <w:r w:rsidR="00D807A6" w:rsidRPr="00EF5256">
        <w:rPr>
          <w:rFonts w:ascii="Courier New" w:hAnsi="Courier New" w:cs="Courier New"/>
          <w:bCs w:val="0"/>
          <w:sz w:val="18"/>
          <w:szCs w:val="18"/>
        </w:rPr>
        <w:t>FACILITY</w:t>
      </w:r>
      <w:r w:rsidRPr="00EF5256">
        <w:rPr>
          <w:rFonts w:ascii="Courier New" w:hAnsi="Courier New" w:cs="Courier New"/>
          <w:bCs w:val="0"/>
          <w:sz w:val="18"/>
          <w:szCs w:val="18"/>
        </w:rPr>
        <w:t xml:space="preserve"> VAMC</w:t>
      </w:r>
    </w:p>
    <w:p w14:paraId="07073BF3"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3B939B5D"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8BC2091"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Admin &amp; DS                                            Number                   </w:t>
      </w:r>
    </w:p>
    <w:p w14:paraId="543A3616"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ADMIN                                                 58                       </w:t>
      </w:r>
    </w:p>
    <w:p w14:paraId="5839DAE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58                       </w:t>
      </w:r>
    </w:p>
    <w:p w14:paraId="3E8FEC3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48                       </w:t>
      </w:r>
    </w:p>
    <w:p w14:paraId="3265F670"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10                       </w:t>
      </w:r>
    </w:p>
    <w:p w14:paraId="0CABF537"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BEB003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41752C61"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DS                                                    42                       </w:t>
      </w:r>
    </w:p>
    <w:p w14:paraId="4734679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42                       </w:t>
      </w:r>
    </w:p>
    <w:p w14:paraId="40780532"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34                       </w:t>
      </w:r>
    </w:p>
    <w:p w14:paraId="576C1F1D"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8                        </w:t>
      </w:r>
    </w:p>
    <w:p w14:paraId="69F26E1B"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476E218"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FCC75DB"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51D222CE"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8E2749"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985C4F5"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5BE1AFA3" w14:textId="77777777" w:rsidR="00786D13" w:rsidRPr="00EF5256" w:rsidRDefault="00786D13"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624CD91" w14:textId="7C1BE8BD" w:rsidR="00DC1A35" w:rsidRPr="00EF5256" w:rsidRDefault="00786D13"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bCs w:val="0"/>
          <w:sz w:val="18"/>
          <w:szCs w:val="18"/>
        </w:rPr>
        <w:t>Select Action:Quit//</w:t>
      </w:r>
    </w:p>
    <w:p w14:paraId="6CEF056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AFE09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TI     Administratively Released Consults by Title</w:t>
      </w:r>
    </w:p>
    <w:p w14:paraId="7E47F17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GR     Administratively Released Consults by Group</w:t>
      </w:r>
    </w:p>
    <w:p w14:paraId="29078906"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US     Administratively Released Consults by User</w:t>
      </w:r>
    </w:p>
    <w:p w14:paraId="21206B8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ST     Completion Time Statistics</w:t>
      </w:r>
    </w:p>
    <w:p w14:paraId="73CA8E7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PC     Service Consults Pending Resolution</w:t>
      </w:r>
    </w:p>
    <w:p w14:paraId="3CC80BF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SH     Service Consults Schedule-Management Report</w:t>
      </w:r>
    </w:p>
    <w:p w14:paraId="618037D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CC     Service Consults Completed</w:t>
      </w:r>
    </w:p>
    <w:p w14:paraId="0EEAC13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     Service Consults Completed or Pending Resolution</w:t>
      </w:r>
    </w:p>
    <w:p w14:paraId="5F02545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IFC    IFC Requests</w:t>
      </w:r>
    </w:p>
    <w:p w14:paraId="776A316B"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IP     IFC Requests By Patient</w:t>
      </w:r>
    </w:p>
    <w:p w14:paraId="3FF6CF55"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IR     IFC Requests by Remote Ordering Provider</w:t>
      </w:r>
    </w:p>
    <w:p w14:paraId="7A7CB449"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LCR    Consults Local Completion Rate</w:t>
      </w:r>
    </w:p>
    <w:p w14:paraId="1D1D4E81"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NU     Service Consults with Consults Numbers</w:t>
      </w:r>
    </w:p>
    <w:p w14:paraId="0859799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PI     Print IFC Requests</w:t>
      </w:r>
    </w:p>
    <w:p w14:paraId="6B9B5233"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PL     Print Consults by Provider, Location, or Procedure</w:t>
      </w:r>
    </w:p>
    <w:p w14:paraId="40AD6A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PM     Consult Performance Monitor Report</w:t>
      </w:r>
    </w:p>
    <w:p w14:paraId="57D7152E"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PR     Print Service Consults by </w:t>
      </w:r>
      <w:bookmarkStart w:id="474" w:name="GMRC_3_107"/>
      <w:bookmarkEnd w:id="474"/>
      <w:r w:rsidRPr="00EF5256">
        <w:rPr>
          <w:rFonts w:ascii="Courier New" w:hAnsi="Courier New" w:cs="Courier New"/>
          <w:sz w:val="18"/>
          <w:szCs w:val="18"/>
        </w:rPr>
        <w:t>Status</w:t>
      </w:r>
    </w:p>
    <w:p w14:paraId="71546EE8"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SC     Service Consults By Status</w:t>
      </w:r>
    </w:p>
    <w:p w14:paraId="4F2FBB62"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TS     Print Completion Time Statistics Report</w:t>
      </w:r>
    </w:p>
    <w:p w14:paraId="7534773D"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CF5ACA"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DAEC7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Consult Tracking Reports &lt;TEST ACCOUNT&gt; Option: US  Administratively Rele</w:t>
      </w:r>
    </w:p>
    <w:p w14:paraId="7AAF9A60"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ased Consults by User</w:t>
      </w:r>
    </w:p>
    <w:p w14:paraId="3DC257B3" w14:textId="62B5102F"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Starting Date: T-</w:t>
      </w:r>
      <w:r w:rsidR="00D807A6" w:rsidRPr="00EF5256">
        <w:rPr>
          <w:rFonts w:ascii="Courier New" w:hAnsi="Courier New" w:cs="Courier New"/>
          <w:sz w:val="18"/>
          <w:szCs w:val="18"/>
        </w:rPr>
        <w:t>9</w:t>
      </w:r>
      <w:r w:rsidRPr="00EF5256">
        <w:rPr>
          <w:rFonts w:ascii="Courier New" w:hAnsi="Courier New" w:cs="Courier New"/>
          <w:sz w:val="18"/>
          <w:szCs w:val="18"/>
        </w:rPr>
        <w:t>0</w:t>
      </w:r>
    </w:p>
    <w:p w14:paraId="63AB4D8F"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Enter Consult Released Ending Date: T</w:t>
      </w:r>
    </w:p>
    <w:p w14:paraId="3DCB577E" w14:textId="0F5D32E4" w:rsidR="00DC1A35" w:rsidRPr="00EF5256" w:rsidRDefault="00DC1A35" w:rsidP="00DC1A35">
      <w:pPr>
        <w:rPr>
          <w:color w:val="212121"/>
        </w:rPr>
      </w:pPr>
    </w:p>
    <w:p w14:paraId="05761426" w14:textId="31F8F900" w:rsidR="005D72A9" w:rsidRPr="00EF5256" w:rsidRDefault="00895B51" w:rsidP="00DC1A35">
      <w:pPr>
        <w:rPr>
          <w:color w:val="212121"/>
        </w:rPr>
      </w:pPr>
      <w:bookmarkStart w:id="475" w:name="GR_fwd"/>
      <w:bookmarkStart w:id="476" w:name="_Hlk170597"/>
      <w:r w:rsidRPr="00EF5256">
        <w:rPr>
          <w:color w:val="212121"/>
        </w:rPr>
        <w:lastRenderedPageBreak/>
        <w:t xml:space="preserve">On the GR report above, </w:t>
      </w:r>
      <w:bookmarkEnd w:id="475"/>
      <w:r w:rsidRPr="00EF5256">
        <w:rPr>
          <w:color w:val="212121"/>
        </w:rPr>
        <w:t>it is possible that a consult was originally made with the Admin Key, but then forwarded to a consult service that is neither -DS or -ADMIN. In this event the consult shou</w:t>
      </w:r>
      <w:r w:rsidR="008363F7" w:rsidRPr="00EF5256">
        <w:rPr>
          <w:color w:val="212121"/>
        </w:rPr>
        <w:t>l</w:t>
      </w:r>
      <w:r w:rsidRPr="00EF5256">
        <w:rPr>
          <w:color w:val="212121"/>
        </w:rPr>
        <w:t xml:space="preserve">d still show and be counted under the DS or ADMIN group heading wherever it was first created. </w:t>
      </w:r>
      <w:r w:rsidR="007B2759" w:rsidRPr="00EF5256">
        <w:rPr>
          <w:color w:val="212121"/>
        </w:rPr>
        <w:t>The</w:t>
      </w:r>
      <w:r w:rsidRPr="00EF5256">
        <w:rPr>
          <w:color w:val="212121"/>
        </w:rPr>
        <w:t xml:space="preserve"> screen shot </w:t>
      </w:r>
      <w:r w:rsidR="007B2759" w:rsidRPr="00EF5256">
        <w:rPr>
          <w:color w:val="212121"/>
        </w:rPr>
        <w:t xml:space="preserve">below </w:t>
      </w:r>
      <w:r w:rsidRPr="00EF5256">
        <w:rPr>
          <w:color w:val="212121"/>
        </w:rPr>
        <w:t>is an example of that:</w:t>
      </w:r>
    </w:p>
    <w:p w14:paraId="2F5C3F5F" w14:textId="3D17EEDD" w:rsidR="00895B51" w:rsidRPr="00EF5256" w:rsidRDefault="00895B51" w:rsidP="00DC1A35">
      <w:pPr>
        <w:rPr>
          <w:color w:val="212121"/>
        </w:rPr>
      </w:pPr>
      <w:bookmarkStart w:id="477" w:name="_Hlk786563"/>
    </w:p>
    <w:p w14:paraId="0C2685DD"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b/>
          <w:bCs/>
          <w:sz w:val="18"/>
          <w:szCs w:val="18"/>
        </w:rPr>
        <w:t>Admin Released Consults-Group</w:t>
      </w:r>
      <w:r w:rsidRPr="00EF5256">
        <w:rPr>
          <w:rFonts w:ascii="Courier New" w:hAnsi="Courier New" w:cs="Courier New"/>
          <w:sz w:val="18"/>
          <w:szCs w:val="18"/>
        </w:rPr>
        <w:t xml:space="preserve"> Feb 01, 2019@09:56:59          Page:    1 of    1 </w:t>
      </w:r>
    </w:p>
    <w:p w14:paraId="3CEA333F"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VAMC: CHEYENNE VAMC</w:t>
      </w:r>
    </w:p>
    <w:p w14:paraId="7FBCC80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From: Feb 01, 2019   To: Feb 01, 2019</w:t>
      </w:r>
    </w:p>
    <w:p w14:paraId="0853CEE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362E18"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Admin &amp; DS                                            Number                   </w:t>
      </w:r>
    </w:p>
    <w:p w14:paraId="439319F2"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ADMIN                                                 2                        </w:t>
      </w:r>
    </w:p>
    <w:p w14:paraId="7D5740D6"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CARDIOLOGY DENVER                                   1                        </w:t>
      </w:r>
    </w:p>
    <w:p w14:paraId="175F4F7A"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CPRSADMINUSER,ONE                                1                        </w:t>
      </w:r>
    </w:p>
    <w:p w14:paraId="3E78A701"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ABA73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COMMUNITY CARE-ADMIN-CARDIAC                        1                        </w:t>
      </w:r>
    </w:p>
    <w:p w14:paraId="153B626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CPRSADMINUSER,ONE                                1                        </w:t>
      </w:r>
    </w:p>
    <w:p w14:paraId="223B7080"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5798DE"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4906999"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GRAND TOTAL 2                                                                   </w:t>
      </w:r>
    </w:p>
    <w:p w14:paraId="332FCA1B"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693823"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E9B77C0"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 xml:space="preserve">          Enter ?? for more actions                                             </w:t>
      </w:r>
    </w:p>
    <w:p w14:paraId="4D4DBCD8"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A5277DF" w14:textId="77777777" w:rsidR="00895B51" w:rsidRPr="00EF5256" w:rsidRDefault="00895B51" w:rsidP="00895B5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EF5256">
        <w:rPr>
          <w:rFonts w:ascii="Courier New" w:hAnsi="Courier New" w:cs="Courier New"/>
          <w:sz w:val="18"/>
          <w:szCs w:val="18"/>
        </w:rPr>
        <w:t>Select Action:Quit//</w:t>
      </w:r>
    </w:p>
    <w:p w14:paraId="5A335ACB" w14:textId="75462DAD" w:rsidR="00895B51" w:rsidRPr="00EF5256" w:rsidRDefault="00895B51" w:rsidP="00DC1A35">
      <w:pPr>
        <w:rPr>
          <w:rFonts w:ascii="Courier New" w:hAnsi="Courier New" w:cs="Courier New"/>
          <w:sz w:val="18"/>
          <w:szCs w:val="18"/>
        </w:rPr>
      </w:pPr>
    </w:p>
    <w:bookmarkEnd w:id="476"/>
    <w:bookmarkEnd w:id="477"/>
    <w:p w14:paraId="2053344B" w14:textId="77777777" w:rsidR="00895B51" w:rsidRPr="00EF5256" w:rsidRDefault="00895B51" w:rsidP="00DC1A35">
      <w:pPr>
        <w:rPr>
          <w:rFonts w:ascii="Courier New" w:hAnsi="Courier New" w:cs="Courier New"/>
          <w:sz w:val="18"/>
          <w:szCs w:val="18"/>
        </w:rPr>
      </w:pPr>
    </w:p>
    <w:p w14:paraId="1B943CFC" w14:textId="77777777" w:rsidR="00DC1A35" w:rsidRPr="00EF5256" w:rsidRDefault="00DC1A35" w:rsidP="005F700E">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247C55" w14:textId="4E2FF1A3"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
          <w:sz w:val="18"/>
          <w:szCs w:val="18"/>
          <w:u w:val="single"/>
        </w:rPr>
        <w:t>Admin Released Consults-User</w:t>
      </w:r>
      <w:r w:rsidRPr="00EF5256">
        <w:rPr>
          <w:rFonts w:ascii="Courier New" w:hAnsi="Courier New" w:cs="Courier New"/>
          <w:bCs w:val="0"/>
          <w:sz w:val="18"/>
          <w:szCs w:val="18"/>
          <w:u w:val="single"/>
        </w:rPr>
        <w:t xml:space="preserve">  Oct 12, 2018@08:15:21        Page:    1 of    1 </w:t>
      </w:r>
    </w:p>
    <w:p w14:paraId="4FC2BC58" w14:textId="521428D6"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VAMC: FACILITY VAMC</w:t>
      </w:r>
    </w:p>
    <w:p w14:paraId="7CC0524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From: Jul 14, 2018   To: Oct 12, 2018</w:t>
      </w:r>
    </w:p>
    <w:p w14:paraId="79219DF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9B54E9E"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u w:val="single"/>
        </w:rPr>
      </w:pPr>
      <w:r w:rsidRPr="00EF5256">
        <w:rPr>
          <w:rFonts w:ascii="Courier New" w:hAnsi="Courier New" w:cs="Courier New"/>
          <w:bCs w:val="0"/>
          <w:sz w:val="18"/>
          <w:szCs w:val="18"/>
          <w:u w:val="single"/>
        </w:rPr>
        <w:t xml:space="preserve"> Orderable Item                                        Number                   </w:t>
      </w:r>
    </w:p>
    <w:p w14:paraId="5B95C70F"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CPRSADMINUSER,ONE                                     82                       </w:t>
      </w:r>
    </w:p>
    <w:p w14:paraId="1C02651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48                       </w:t>
      </w:r>
    </w:p>
    <w:p w14:paraId="22EDDB2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34                       </w:t>
      </w:r>
    </w:p>
    <w:p w14:paraId="19FC79C6"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05D8734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CPRSPROVIDER,ONE                                      18                       </w:t>
      </w:r>
    </w:p>
    <w:p w14:paraId="5BCB362B"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CARE-ADMIN-CARDIAC                        10                       </w:t>
      </w:r>
    </w:p>
    <w:p w14:paraId="1DEA057C"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COMMUNITY CARE-DS-CARDIAC                           8                        </w:t>
      </w:r>
    </w:p>
    <w:p w14:paraId="35E1352C"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1BC1ABA2"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GRAND TOTAL 100                                                                 </w:t>
      </w:r>
    </w:p>
    <w:p w14:paraId="6FE226BD"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3558C938"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2A2C303A"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C42F476"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r w:rsidRPr="00EF5256">
        <w:rPr>
          <w:rFonts w:ascii="Courier New" w:hAnsi="Courier New" w:cs="Courier New"/>
          <w:bCs w:val="0"/>
          <w:sz w:val="18"/>
          <w:szCs w:val="18"/>
        </w:rPr>
        <w:t xml:space="preserve">          Enter ?? for more actions                                             </w:t>
      </w:r>
    </w:p>
    <w:p w14:paraId="2FA95971" w14:textId="77777777" w:rsidR="00D807A6" w:rsidRPr="00EF5256" w:rsidRDefault="00D807A6" w:rsidP="005F700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18"/>
          <w:szCs w:val="18"/>
        </w:rPr>
      </w:pPr>
    </w:p>
    <w:p w14:paraId="7F744CD7" w14:textId="0ED90039" w:rsidR="00DC1A35" w:rsidRPr="00EF5256" w:rsidRDefault="00D807A6" w:rsidP="005F700E">
      <w:pPr>
        <w:pBdr>
          <w:top w:val="single" w:sz="4" w:space="1" w:color="auto"/>
          <w:left w:val="single" w:sz="4" w:space="4" w:color="auto"/>
          <w:bottom w:val="single" w:sz="4" w:space="1" w:color="auto"/>
          <w:right w:val="single" w:sz="4" w:space="4" w:color="auto"/>
        </w:pBdr>
        <w:rPr>
          <w:rFonts w:ascii="Courier New" w:hAnsi="Courier New" w:cs="Courier New"/>
          <w:bCs w:val="0"/>
          <w:sz w:val="18"/>
          <w:szCs w:val="18"/>
        </w:rPr>
      </w:pPr>
      <w:r w:rsidRPr="00EF5256">
        <w:rPr>
          <w:rFonts w:ascii="Courier New" w:hAnsi="Courier New" w:cs="Courier New"/>
          <w:bCs w:val="0"/>
          <w:sz w:val="18"/>
          <w:szCs w:val="18"/>
        </w:rPr>
        <w:t>Select Action:Quit//</w:t>
      </w:r>
    </w:p>
    <w:p w14:paraId="6F619982" w14:textId="77777777" w:rsidR="00595A26" w:rsidRPr="00EF5256" w:rsidRDefault="00595A26" w:rsidP="005F700E">
      <w:pPr>
        <w:pBdr>
          <w:top w:val="single" w:sz="4" w:space="1" w:color="auto"/>
          <w:left w:val="single" w:sz="4" w:space="4" w:color="auto"/>
          <w:bottom w:val="single" w:sz="4" w:space="1" w:color="auto"/>
          <w:right w:val="single" w:sz="4" w:space="4" w:color="auto"/>
        </w:pBdr>
      </w:pPr>
    </w:p>
    <w:p w14:paraId="0E4AF682" w14:textId="1107464D" w:rsidR="00613664" w:rsidRPr="00EF5256" w:rsidRDefault="00613664">
      <w:r w:rsidRPr="00EF5256">
        <w:br w:type="page"/>
      </w:r>
    </w:p>
    <w:p w14:paraId="4EEEE495" w14:textId="77777777" w:rsidR="004D18FA" w:rsidRPr="00EF5256" w:rsidRDefault="004D18FA" w:rsidP="004D18FA">
      <w:pPr>
        <w:pStyle w:val="Heading3"/>
      </w:pPr>
      <w:bookmarkStart w:id="478" w:name="_Toc528580717"/>
      <w:bookmarkStart w:id="479" w:name="_Toc531789953"/>
      <w:bookmarkStart w:id="480" w:name="_Toc6930199"/>
      <w:r w:rsidRPr="00EF5256">
        <w:lastRenderedPageBreak/>
        <w:t>UCID Display</w:t>
      </w:r>
      <w:bookmarkStart w:id="481" w:name="UCIDDisplay"/>
      <w:bookmarkEnd w:id="478"/>
      <w:bookmarkEnd w:id="479"/>
      <w:bookmarkEnd w:id="481"/>
      <w:bookmarkEnd w:id="480"/>
    </w:p>
    <w:p w14:paraId="3DC3F84D" w14:textId="77777777" w:rsidR="004D18FA" w:rsidRPr="00EF5256" w:rsidRDefault="004D18FA" w:rsidP="004D18FA"/>
    <w:p w14:paraId="22198973" w14:textId="77777777" w:rsidR="004D18FA" w:rsidRPr="00EF5256" w:rsidRDefault="004D18FA" w:rsidP="004D18FA">
      <w:pPr>
        <w:rPr>
          <w:rFonts w:ascii="r_ansi" w:hAnsi="r_ansi" w:cs="r_ansi"/>
          <w:bCs w:val="0"/>
          <w:sz w:val="20"/>
        </w:rPr>
      </w:pPr>
      <w:r w:rsidRPr="00EF5256">
        <w:t>In patch 96 a new field was created to track Community Care Consults. The field is #80 (UNIQUE</w:t>
      </w:r>
      <w:r w:rsidRPr="00EF5256">
        <w:rPr>
          <w:rFonts w:ascii="r_ansi" w:hAnsi="r_ansi" w:cs="r_ansi"/>
          <w:bCs w:val="0"/>
          <w:sz w:val="20"/>
        </w:rPr>
        <w:t xml:space="preserve"> </w:t>
      </w:r>
      <w:r w:rsidRPr="00EF5256">
        <w:t>CONSULT ID aka UCID) in file #123 (REQUEST/CONSULTATION). Patch 110 displays the UCID in the Consult Details at the top:</w:t>
      </w:r>
    </w:p>
    <w:p w14:paraId="48BAD4B2" w14:textId="77777777" w:rsidR="004D18FA" w:rsidRPr="00EF5256" w:rsidRDefault="004D18FA" w:rsidP="004D18FA"/>
    <w:p w14:paraId="427E9B4A" w14:textId="77777777" w:rsidR="004D18FA" w:rsidRPr="00EF5256" w:rsidRDefault="004D18FA" w:rsidP="004D18FA">
      <w:r w:rsidRPr="00EF5256">
        <w:rPr>
          <w:noProof/>
        </w:rPr>
        <w:drawing>
          <wp:inline distT="0" distB="0" distL="0" distR="0" wp14:anchorId="504C30AB" wp14:editId="15F3E58B">
            <wp:extent cx="4267200" cy="685800"/>
            <wp:effectExtent l="19050" t="19050" r="19050" b="19050"/>
            <wp:docPr id="1054" name="Picture 1054" descr="This is the top part of the Consult Detail display showing the Unique COnsult ID (UC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solidFill>
                        <a:schemeClr val="accent1"/>
                      </a:solidFill>
                    </a:ln>
                  </pic:spPr>
                </pic:pic>
              </a:graphicData>
            </a:graphic>
          </wp:inline>
        </w:drawing>
      </w:r>
    </w:p>
    <w:p w14:paraId="0E182B92" w14:textId="77777777" w:rsidR="004D18FA" w:rsidRPr="00EF5256" w:rsidRDefault="004D18FA" w:rsidP="004D18FA"/>
    <w:p w14:paraId="59055DF4" w14:textId="77777777" w:rsidR="00E65F31" w:rsidRPr="00EF5256" w:rsidRDefault="00E65F31" w:rsidP="00E65F31">
      <w:pPr>
        <w:pStyle w:val="Heading3"/>
      </w:pPr>
      <w:bookmarkStart w:id="482" w:name="_Toc528581807"/>
      <w:bookmarkStart w:id="483" w:name="ConsultsCXtoDC"/>
      <w:bookmarkStart w:id="484" w:name="_Toc6930200"/>
      <w:r w:rsidRPr="00EF5256">
        <w:t>Cancelled to Discontinued Consults</w:t>
      </w:r>
      <w:bookmarkEnd w:id="482"/>
      <w:bookmarkEnd w:id="484"/>
    </w:p>
    <w:bookmarkEnd w:id="483"/>
    <w:p w14:paraId="3DF244F0" w14:textId="77777777" w:rsidR="00E65F31" w:rsidRPr="00EF5256" w:rsidRDefault="00E65F31" w:rsidP="00E65F31"/>
    <w:p w14:paraId="124B893A" w14:textId="77777777" w:rsidR="00E65F31" w:rsidRPr="00EF5256" w:rsidRDefault="00E65F31" w:rsidP="00E65F31">
      <w:pPr>
        <w:pStyle w:val="BodyText"/>
      </w:pPr>
      <w:r w:rsidRPr="00EF5256">
        <w:t>After the installation of the GMRC*3.0*113 patch, the CSLT CANCELLED TO DISCONTINUED parameter will be set as follows:</w:t>
      </w:r>
    </w:p>
    <w:p w14:paraId="76DC27F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Is the overnight cancel to discontinue job active? = NO</w:t>
      </w:r>
    </w:p>
    <w:p w14:paraId="76F6543E"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How many days back to start with? = 31</w:t>
      </w:r>
    </w:p>
    <w:p w14:paraId="630AD82A" w14:textId="77777777" w:rsidR="00E65F31" w:rsidRPr="00EF5256"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EF5256">
        <w:rPr>
          <w:rFonts w:ascii="Courier New" w:hAnsi="Courier New" w:cs="Courier New"/>
          <w:sz w:val="20"/>
        </w:rPr>
        <w:t>How many days back to end with? = 365</w:t>
      </w:r>
    </w:p>
    <w:p w14:paraId="3213B706" w14:textId="77777777" w:rsidR="00E65F31" w:rsidRPr="00EF5256" w:rsidRDefault="00E65F31" w:rsidP="00E65F31">
      <w:pPr>
        <w:pStyle w:val="BodyText"/>
        <w:spacing w:before="120"/>
      </w:pPr>
      <w:bookmarkStart w:id="485" w:name="GMRC_113_CancelledtoDiscontinuepg2"/>
      <w:bookmarkEnd w:id="485"/>
      <w:r w:rsidRPr="00EF5256">
        <w:t xml:space="preserve">This parameter steers the overnight job, GMRC CHANGE STATUS X TO DC, by the date range specified in fields 2 and 3 of the multi-valued parameter. By default, upon installation, the </w:t>
      </w:r>
      <w:r w:rsidRPr="00EF5256">
        <w:rPr>
          <w:b/>
        </w:rPr>
        <w:t>Is the overnight cancel to discontinue job active?</w:t>
      </w:r>
      <w:r w:rsidRPr="00EF5256">
        <w:rPr>
          <w:rFonts w:ascii="Courier New" w:hAnsi="Courier New" w:cs="Courier New"/>
          <w:sz w:val="20"/>
        </w:rPr>
        <w:t xml:space="preserve"> </w:t>
      </w:r>
      <w:r w:rsidRPr="00EF5256">
        <w:t>field is set to</w:t>
      </w:r>
      <w:r w:rsidRPr="00EF5256">
        <w:rPr>
          <w:rFonts w:ascii="Courier New" w:hAnsi="Courier New" w:cs="Courier New"/>
          <w:sz w:val="20"/>
        </w:rPr>
        <w:t xml:space="preserve"> </w:t>
      </w:r>
      <w:r w:rsidRPr="00EF5256">
        <w:rPr>
          <w:b/>
        </w:rPr>
        <w:t>NO</w:t>
      </w:r>
      <w:r w:rsidRPr="00EF5256">
        <w:rPr>
          <w:rFonts w:ascii="Courier New" w:hAnsi="Courier New" w:cs="Courier New"/>
          <w:sz w:val="20"/>
        </w:rPr>
        <w:t xml:space="preserve"> </w:t>
      </w:r>
      <w:r w:rsidRPr="00EF5256">
        <w:t>which means that it is disabled. The site is responsible for deciding if the overnight job should run, and setting it to “YES” to enable it.</w:t>
      </w:r>
    </w:p>
    <w:p w14:paraId="39612D02" w14:textId="77777777" w:rsidR="00E65F31" w:rsidRPr="00EF5256" w:rsidRDefault="00E65F31" w:rsidP="00E65F31">
      <w:pPr>
        <w:pStyle w:val="BodyText"/>
        <w:spacing w:before="120"/>
      </w:pPr>
    </w:p>
    <w:p w14:paraId="600878AC" w14:textId="77777777" w:rsidR="00E65F31" w:rsidRPr="00EF5256" w:rsidRDefault="00E65F31" w:rsidP="00E65F31">
      <w:pPr>
        <w:pStyle w:val="BodyText"/>
        <w:spacing w:before="120"/>
      </w:pPr>
      <w:r w:rsidRPr="00EF5256">
        <w:t>The overnight job then looks for consults that have been cancelled during this period, and discontinues them by calling the $$DC^GMRCGUIA API.</w:t>
      </w:r>
      <w:r w:rsidRPr="00EF5256">
        <w:rPr>
          <w:color w:val="000000"/>
        </w:rPr>
        <w:t xml:space="preserve"> </w:t>
      </w:r>
      <w:r w:rsidRPr="00EF5256">
        <w:t>It is possible for specific users on a VistA site to change the date range prescribed by these parameters by adjusting the “</w:t>
      </w:r>
      <w:r w:rsidRPr="00EF5256">
        <w:rPr>
          <w:b/>
        </w:rPr>
        <w:t>How many days back to start with?</w:t>
      </w:r>
      <w:r w:rsidRPr="00EF5256">
        <w:t>” and the “</w:t>
      </w:r>
      <w:r w:rsidRPr="00EF5256">
        <w:rPr>
          <w:b/>
        </w:rPr>
        <w:t>How many days back to end with?</w:t>
      </w:r>
      <w:r w:rsidRPr="00EF5256">
        <w:t xml:space="preserve">” parameters with the following. However, if the </w:t>
      </w:r>
      <w:r w:rsidRPr="00EF5256">
        <w:rPr>
          <w:b/>
        </w:rPr>
        <w:t>Is the overnight cancelled to discontinued job active?</w:t>
      </w:r>
      <w:r w:rsidRPr="00EF5256">
        <w:t xml:space="preserve"> parameter is set to </w:t>
      </w:r>
      <w:r w:rsidRPr="00EF5256">
        <w:rPr>
          <w:b/>
        </w:rPr>
        <w:t>NO</w:t>
      </w:r>
      <w:r w:rsidRPr="00EF5256">
        <w:t xml:space="preserve"> the other two questions will not be asked.</w:t>
      </w:r>
    </w:p>
    <w:p w14:paraId="400A3B3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Select OPTION NAME: GMRC CX TO DC PARAMETER EDIT       GMRC CX TO DC PARAMETER EDIT</w:t>
      </w:r>
    </w:p>
    <w:p w14:paraId="638FB4C7"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r w:rsidRPr="00EF5256">
        <w:rPr>
          <w:rFonts w:ascii="Courier New" w:hAnsi="Courier New" w:cs="Courier New"/>
          <w:sz w:val="20"/>
        </w:rPr>
        <w:t>GMRC CX TO DC PARAMETER EDIT</w:t>
      </w:r>
    </w:p>
    <w:p w14:paraId="1B172EC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20"/>
        </w:rPr>
      </w:pPr>
    </w:p>
    <w:p w14:paraId="636A6521"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 xml:space="preserve">Is the overnight cancelled to discontinued job active? YES// </w:t>
      </w:r>
    </w:p>
    <w:p w14:paraId="03B67EDB"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start with:  (0-99999): 31// 15  09/12/2018</w:t>
      </w:r>
    </w:p>
    <w:p w14:paraId="0B2D3F33"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end with:  (15-999999): 365// 420  08/03/2017</w:t>
      </w:r>
    </w:p>
    <w:p w14:paraId="61DE3E60"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260BC138"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New contents of parameter:</w:t>
      </w:r>
    </w:p>
    <w:p w14:paraId="2C003ABE"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p>
    <w:p w14:paraId="1FDA43B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Is the overnight cancelled to discontinued job active? = Y</w:t>
      </w:r>
    </w:p>
    <w:p w14:paraId="1365BD1F" w14:textId="77777777" w:rsidR="00E65F31" w:rsidRPr="00EF5256" w:rsidRDefault="00E65F31" w:rsidP="00E65F31">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bCs w:val="0"/>
          <w:sz w:val="20"/>
        </w:rPr>
      </w:pPr>
      <w:r w:rsidRPr="00EF5256">
        <w:rPr>
          <w:rFonts w:ascii="Courier New" w:hAnsi="Courier New" w:cs="Courier New"/>
          <w:bCs w:val="0"/>
          <w:sz w:val="20"/>
        </w:rPr>
        <w:t>How many days back to start with? = 15  09/12/2018</w:t>
      </w:r>
    </w:p>
    <w:p w14:paraId="60A2624B" w14:textId="67441CF4" w:rsidR="00E65F31" w:rsidRPr="00EF5256" w:rsidRDefault="00E65F31" w:rsidP="00E65F31">
      <w:pPr>
        <w:pBdr>
          <w:top w:val="single" w:sz="4" w:space="1" w:color="auto"/>
          <w:left w:val="single" w:sz="4" w:space="4" w:color="auto"/>
          <w:bottom w:val="single" w:sz="4" w:space="1" w:color="auto"/>
          <w:right w:val="single" w:sz="4" w:space="4" w:color="auto"/>
        </w:pBdr>
        <w:rPr>
          <w:rFonts w:ascii="Courier New" w:hAnsi="Courier New" w:cs="Courier New"/>
          <w:bCs w:val="0"/>
          <w:sz w:val="20"/>
        </w:rPr>
      </w:pPr>
      <w:r w:rsidRPr="00EF5256">
        <w:rPr>
          <w:rFonts w:ascii="Courier New" w:hAnsi="Courier New" w:cs="Courier New"/>
          <w:bCs w:val="0"/>
          <w:sz w:val="20"/>
        </w:rPr>
        <w:t>How many days back to end with? = 420  08/03/2017</w:t>
      </w:r>
    </w:p>
    <w:p w14:paraId="16517B2B" w14:textId="77777777" w:rsidR="004D18FA" w:rsidRPr="00EF5256" w:rsidRDefault="004D18FA" w:rsidP="00D41468"/>
    <w:p w14:paraId="6CDF8A74" w14:textId="77777777" w:rsidR="00A86667" w:rsidRPr="00EF5256" w:rsidRDefault="00A86667" w:rsidP="00D41468"/>
    <w:p w14:paraId="2E075032" w14:textId="77777777" w:rsidR="00A86667" w:rsidRPr="00EF5256" w:rsidRDefault="00A86667" w:rsidP="00D41468">
      <w:pPr>
        <w:sectPr w:rsidR="00A86667" w:rsidRPr="00EF5256" w:rsidSect="00ED54E9">
          <w:headerReference w:type="even" r:id="rId96"/>
          <w:headerReference w:type="default" r:id="rId97"/>
          <w:type w:val="oddPage"/>
          <w:pgSz w:w="12240" w:h="15840" w:code="1"/>
          <w:pgMar w:top="1440" w:right="1440" w:bottom="1440" w:left="1440" w:header="720" w:footer="634" w:gutter="0"/>
          <w:cols w:space="720"/>
          <w:noEndnote/>
        </w:sectPr>
      </w:pPr>
    </w:p>
    <w:p w14:paraId="699C551E" w14:textId="77777777" w:rsidR="004A5973" w:rsidRPr="00EF5256" w:rsidRDefault="004A5973" w:rsidP="00D41468">
      <w:pPr>
        <w:pStyle w:val="Heading1"/>
      </w:pPr>
      <w:bookmarkStart w:id="486" w:name="_Toc421668565"/>
      <w:bookmarkStart w:id="487" w:name="_Toc421693992"/>
      <w:bookmarkStart w:id="488" w:name="_Toc6930201"/>
      <w:r w:rsidRPr="00EF5256">
        <w:lastRenderedPageBreak/>
        <w:t>Glossary</w:t>
      </w:r>
      <w:bookmarkEnd w:id="470"/>
      <w:bookmarkEnd w:id="486"/>
      <w:bookmarkEnd w:id="487"/>
      <w:bookmarkEnd w:id="488"/>
      <w:r w:rsidRPr="00EF5256">
        <w:fldChar w:fldCharType="begin"/>
      </w:r>
      <w:r w:rsidRPr="00EF5256">
        <w:instrText>xe "Glossary"</w:instrText>
      </w:r>
      <w:r w:rsidRPr="00EF5256">
        <w:fldChar w:fldCharType="end"/>
      </w:r>
    </w:p>
    <w:p w14:paraId="2D7A60A0" w14:textId="77777777" w:rsidR="004A5973" w:rsidRPr="00EF5256" w:rsidRDefault="004A5973" w:rsidP="00D41468">
      <w:pPr>
        <w:pStyle w:val="Glossary"/>
      </w:pPr>
      <w:r w:rsidRPr="00EF5256">
        <w:rPr>
          <w:b/>
        </w:rPr>
        <w:t>Action</w:t>
      </w:r>
      <w:r w:rsidRPr="00EF5256">
        <w:rPr>
          <w:b/>
        </w:rPr>
        <w:fldChar w:fldCharType="begin"/>
      </w:r>
      <w:r w:rsidRPr="00EF5256">
        <w:instrText xml:space="preserve"> XE "Action" </w:instrText>
      </w:r>
      <w:r w:rsidRPr="00EF5256">
        <w:rPr>
          <w:b/>
        </w:rPr>
        <w:fldChar w:fldCharType="end"/>
      </w:r>
      <w:r w:rsidRPr="00EF5256">
        <w:tab/>
        <w:t>An action in Consults can be selected throughout processing to 1) control screen movement, 2) add new consult orders, or 3) process existing orders.</w:t>
      </w:r>
    </w:p>
    <w:p w14:paraId="4AD9B636" w14:textId="77777777" w:rsidR="004A5973" w:rsidRPr="00EF5256" w:rsidRDefault="004A5973" w:rsidP="00D41468">
      <w:pPr>
        <w:pStyle w:val="Glossary"/>
      </w:pPr>
      <w:r w:rsidRPr="00EF5256">
        <w:rPr>
          <w:b/>
        </w:rPr>
        <w:t>Consult</w:t>
      </w:r>
      <w:r w:rsidRPr="00EF5256">
        <w:rPr>
          <w:b/>
        </w:rPr>
        <w:fldChar w:fldCharType="begin"/>
      </w:r>
      <w:r w:rsidRPr="00EF5256">
        <w:instrText xml:space="preserve"> XE "Consult" </w:instrText>
      </w:r>
      <w:r w:rsidRPr="00EF5256">
        <w:rPr>
          <w:b/>
        </w:rPr>
        <w:fldChar w:fldCharType="end"/>
      </w:r>
      <w:r w:rsidRPr="00EF5256">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14:paraId="1D301886" w14:textId="77777777" w:rsidR="004A5973" w:rsidRPr="00EF5256" w:rsidRDefault="004A5973" w:rsidP="00D41468">
      <w:pPr>
        <w:pStyle w:val="Glossary"/>
      </w:pPr>
      <w:r w:rsidRPr="00EF5256">
        <w:rPr>
          <w:b/>
        </w:rPr>
        <w:t>Consulting Site</w:t>
      </w:r>
      <w:r w:rsidRPr="00EF5256">
        <w:rPr>
          <w:b/>
        </w:rPr>
        <w:fldChar w:fldCharType="begin"/>
      </w:r>
      <w:r w:rsidRPr="00EF5256">
        <w:instrText xml:space="preserve"> XE "</w:instrText>
      </w:r>
      <w:r w:rsidRPr="00EF5256">
        <w:rPr>
          <w:b/>
        </w:rPr>
        <w:instrText>Consulting Site</w:instrText>
      </w:r>
      <w:r w:rsidRPr="00EF5256">
        <w:instrText xml:space="preserve">" </w:instrText>
      </w:r>
      <w:r w:rsidRPr="00EF5256">
        <w:rPr>
          <w:b/>
        </w:rPr>
        <w:fldChar w:fldCharType="end"/>
      </w:r>
      <w:r w:rsidRPr="00EF5256">
        <w:rPr>
          <w:b/>
        </w:rPr>
        <w:tab/>
      </w:r>
      <w:r w:rsidRPr="00EF5256">
        <w:t>In the case of Inter-Facility Consults (IFC, see below) the VA facility that originates the consult.</w:t>
      </w:r>
    </w:p>
    <w:p w14:paraId="59299D87" w14:textId="77777777" w:rsidR="004A5973" w:rsidRPr="00EF5256" w:rsidRDefault="004A5973" w:rsidP="00D41468">
      <w:pPr>
        <w:pStyle w:val="Glossary"/>
      </w:pPr>
      <w:r w:rsidRPr="00EF5256">
        <w:rPr>
          <w:b/>
        </w:rPr>
        <w:t>Discontinued Orders</w:t>
      </w:r>
      <w:r w:rsidRPr="00EF5256">
        <w:rPr>
          <w:b/>
        </w:rPr>
        <w:fldChar w:fldCharType="begin"/>
      </w:r>
      <w:r w:rsidRPr="00EF5256">
        <w:instrText xml:space="preserve"> XE "</w:instrText>
      </w:r>
      <w:r w:rsidRPr="00EF5256">
        <w:rPr>
          <w:b/>
        </w:rPr>
        <w:instrText>Discontinued Orders</w:instrText>
      </w:r>
      <w:r w:rsidRPr="00EF5256">
        <w:instrText xml:space="preserve">" </w:instrText>
      </w:r>
      <w:r w:rsidRPr="00EF5256">
        <w:rPr>
          <w:b/>
        </w:rPr>
        <w:fldChar w:fldCharType="end"/>
      </w:r>
      <w:r w:rsidRPr="00EF5256">
        <w:tab/>
        <w:t>Orders that are discontinued or cancelled.</w:t>
      </w:r>
    </w:p>
    <w:p w14:paraId="2C8D1D82" w14:textId="77777777" w:rsidR="001A6464" w:rsidRPr="00EF5256" w:rsidRDefault="001A6464" w:rsidP="00D41468">
      <w:pPr>
        <w:pStyle w:val="Glossary"/>
      </w:pPr>
    </w:p>
    <w:p w14:paraId="3CB1D96C" w14:textId="77777777" w:rsidR="001A6464" w:rsidRPr="00EF5256" w:rsidRDefault="001A6464" w:rsidP="00D41468">
      <w:pPr>
        <w:pStyle w:val="Glossary"/>
      </w:pPr>
      <w:bookmarkStart w:id="489" w:name="GMRC_75_HCPS"/>
      <w:bookmarkEnd w:id="489"/>
      <w:r w:rsidRPr="00EF5256">
        <w:rPr>
          <w:b/>
        </w:rPr>
        <w:t>HCPS</w:t>
      </w:r>
      <w:r w:rsidRPr="00EF5256">
        <w:rPr>
          <w:b/>
        </w:rPr>
        <w:fldChar w:fldCharType="begin"/>
      </w:r>
      <w:r w:rsidRPr="00EF5256">
        <w:instrText>XE "Healthcare Claims Processing System"</w:instrText>
      </w:r>
      <w:r w:rsidRPr="00EF5256">
        <w:rPr>
          <w:b/>
        </w:rPr>
        <w:fldChar w:fldCharType="end"/>
      </w:r>
      <w:r w:rsidRPr="00EF5256">
        <w:tab/>
        <w:t>The Healthcare Claims Processing System is a centralized, automated system that will support the management of purchased care referrals/authorizations.</w:t>
      </w:r>
    </w:p>
    <w:p w14:paraId="0DEECBDF" w14:textId="77777777" w:rsidR="001A6464" w:rsidRPr="00EF5256" w:rsidRDefault="001A6464" w:rsidP="00D41468">
      <w:pPr>
        <w:pStyle w:val="Glossary"/>
      </w:pPr>
    </w:p>
    <w:p w14:paraId="1D0FD001" w14:textId="77777777" w:rsidR="004A5973" w:rsidRPr="00EF5256" w:rsidRDefault="004A5973" w:rsidP="00D41468">
      <w:pPr>
        <w:pStyle w:val="Glossary"/>
      </w:pPr>
      <w:r w:rsidRPr="00EF5256">
        <w:rPr>
          <w:b/>
        </w:rPr>
        <w:t>IFC</w:t>
      </w:r>
      <w:r w:rsidRPr="00EF5256">
        <w:rPr>
          <w:b/>
        </w:rPr>
        <w:fldChar w:fldCharType="begin"/>
      </w:r>
      <w:r w:rsidRPr="00EF5256">
        <w:instrText xml:space="preserve"> XE "</w:instrText>
      </w:r>
      <w:r w:rsidRPr="00EF5256">
        <w:rPr>
          <w:b/>
        </w:rPr>
        <w:instrText>IFC</w:instrText>
      </w:r>
      <w:r w:rsidRPr="00EF5256">
        <w:instrText xml:space="preserve">" </w:instrText>
      </w:r>
      <w:r w:rsidRPr="00EF5256">
        <w:rPr>
          <w:b/>
        </w:rPr>
        <w:fldChar w:fldCharType="end"/>
      </w:r>
      <w:r w:rsidRPr="00EF5256">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14:paraId="02AB6D5D" w14:textId="77777777" w:rsidR="004A5973" w:rsidRPr="00EF5256" w:rsidRDefault="004A5973" w:rsidP="00D41468">
      <w:pPr>
        <w:pStyle w:val="Glossary"/>
      </w:pPr>
      <w:r w:rsidRPr="00EF5256">
        <w:rPr>
          <w:b/>
        </w:rPr>
        <w:t>Order</w:t>
      </w:r>
      <w:r w:rsidRPr="00EF5256">
        <w:rPr>
          <w:b/>
        </w:rPr>
        <w:fldChar w:fldCharType="begin"/>
      </w:r>
      <w:r w:rsidRPr="00EF5256">
        <w:instrText xml:space="preserve"> XE "</w:instrText>
      </w:r>
      <w:r w:rsidRPr="00EF5256">
        <w:rPr>
          <w:b/>
        </w:rPr>
        <w:instrText>Order</w:instrText>
      </w:r>
      <w:r w:rsidRPr="00EF5256">
        <w:instrText xml:space="preserve">" </w:instrText>
      </w:r>
      <w:r w:rsidRPr="00EF5256">
        <w:rPr>
          <w:b/>
        </w:rPr>
        <w:fldChar w:fldCharType="end"/>
      </w:r>
      <w:r w:rsidRPr="00EF5256">
        <w:rPr>
          <w:b/>
        </w:rPr>
        <w:tab/>
      </w:r>
      <w:r w:rsidRPr="00EF5256">
        <w:t>A request for a consult (service/sub-specialty evaluation) or procedure (Electrocardiogram) to be completed for a patient.</w:t>
      </w:r>
    </w:p>
    <w:p w14:paraId="058F48B4" w14:textId="77777777" w:rsidR="004A5973" w:rsidRPr="00EF5256" w:rsidRDefault="004A5973" w:rsidP="00D41468">
      <w:pPr>
        <w:pStyle w:val="Glossary"/>
      </w:pPr>
      <w:r w:rsidRPr="00EF5256">
        <w:rPr>
          <w:b/>
        </w:rPr>
        <w:t>Order Cancellation</w:t>
      </w:r>
      <w:r w:rsidRPr="00EF5256">
        <w:rPr>
          <w:b/>
        </w:rPr>
        <w:fldChar w:fldCharType="begin"/>
      </w:r>
      <w:r w:rsidRPr="00EF5256">
        <w:instrText xml:space="preserve"> XE "</w:instrText>
      </w:r>
      <w:r w:rsidRPr="00EF5256">
        <w:rPr>
          <w:b/>
        </w:rPr>
        <w:instrText>Order Cancellation</w:instrText>
      </w:r>
      <w:r w:rsidRPr="00EF5256">
        <w:instrText xml:space="preserve">" </w:instrText>
      </w:r>
      <w:r w:rsidRPr="00EF5256">
        <w:rPr>
          <w:b/>
        </w:rPr>
        <w:fldChar w:fldCharType="end"/>
      </w:r>
      <w:r w:rsidRPr="00EF5256">
        <w:rPr>
          <w:b/>
        </w:rPr>
        <w:tab/>
      </w:r>
      <w:r w:rsidRPr="00EF5256">
        <w:t>A request to stop performance of a consult/procedure request; the order may be edited and reactivated</w:t>
      </w:r>
    </w:p>
    <w:p w14:paraId="64E4D28B" w14:textId="77777777" w:rsidR="004A5973" w:rsidRPr="00EF5256" w:rsidRDefault="004A5973" w:rsidP="00D41468">
      <w:pPr>
        <w:pStyle w:val="Glossary"/>
      </w:pPr>
      <w:r w:rsidRPr="00EF5256">
        <w:rPr>
          <w:b/>
        </w:rPr>
        <w:t>Order Discontinuation</w:t>
      </w:r>
      <w:r w:rsidRPr="00EF5256">
        <w:rPr>
          <w:b/>
        </w:rPr>
        <w:fldChar w:fldCharType="begin"/>
      </w:r>
      <w:r w:rsidRPr="00EF5256">
        <w:instrText xml:space="preserve"> XE "Order Discontinuation" </w:instrText>
      </w:r>
      <w:r w:rsidRPr="00EF5256">
        <w:rPr>
          <w:b/>
        </w:rPr>
        <w:fldChar w:fldCharType="end"/>
      </w:r>
      <w:r w:rsidRPr="00EF5256">
        <w:tab/>
        <w:t>A request to stop (discontinue) performance of a consult/procedure request.</w:t>
      </w:r>
    </w:p>
    <w:p w14:paraId="396E1553" w14:textId="77777777" w:rsidR="004A5973" w:rsidRPr="00EF5256" w:rsidRDefault="004A5973" w:rsidP="00D41468">
      <w:pPr>
        <w:pStyle w:val="Glossary"/>
      </w:pPr>
      <w:r w:rsidRPr="00EF5256">
        <w:rPr>
          <w:b/>
        </w:rPr>
        <w:br w:type="page"/>
      </w:r>
      <w:r w:rsidRPr="00EF5256">
        <w:rPr>
          <w:b/>
        </w:rPr>
        <w:lastRenderedPageBreak/>
        <w:t>Procedure Request</w:t>
      </w:r>
      <w:r w:rsidRPr="00EF5256">
        <w:rPr>
          <w:b/>
        </w:rPr>
        <w:fldChar w:fldCharType="begin"/>
      </w:r>
      <w:r w:rsidRPr="00EF5256">
        <w:instrText xml:space="preserve"> XE "Procedure Request" </w:instrText>
      </w:r>
      <w:r w:rsidRPr="00EF5256">
        <w:rPr>
          <w:b/>
        </w:rPr>
        <w:fldChar w:fldCharType="end"/>
      </w:r>
      <w:r w:rsidRPr="00EF5256">
        <w:tab/>
        <w:t xml:space="preserve">Any procedure (EKG, Stress Test, etc.) which may be ordered from another service/ specialty without first requiring formal consultation. </w:t>
      </w:r>
    </w:p>
    <w:p w14:paraId="4F34DEDA" w14:textId="77777777" w:rsidR="00E33246" w:rsidRPr="00EF5256" w:rsidRDefault="00E33246" w:rsidP="00D41468">
      <w:pPr>
        <w:pStyle w:val="Glossary"/>
        <w:rPr>
          <w:b/>
        </w:rPr>
      </w:pPr>
      <w:bookmarkStart w:id="490" w:name="GMRC_75_RAS"/>
      <w:bookmarkEnd w:id="490"/>
      <w:r w:rsidRPr="00EF5256">
        <w:rPr>
          <w:b/>
        </w:rPr>
        <w:t>RAS</w:t>
      </w:r>
      <w:r w:rsidRPr="00EF5256">
        <w:rPr>
          <w:b/>
        </w:rPr>
        <w:fldChar w:fldCharType="begin"/>
      </w:r>
      <w:r w:rsidRPr="00EF5256">
        <w:rPr>
          <w:b/>
        </w:rPr>
        <w:instrText xml:space="preserve"> XE "RAS" </w:instrText>
      </w:r>
      <w:r w:rsidRPr="00EF5256">
        <w:rPr>
          <w:b/>
        </w:rPr>
        <w:fldChar w:fldCharType="end"/>
      </w:r>
      <w:r w:rsidRPr="00EF5256">
        <w:rPr>
          <w:b/>
        </w:rPr>
        <w:tab/>
      </w:r>
      <w:r w:rsidRPr="00EF5256">
        <w:t>Referral and Authorization System; see HCPS.</w:t>
      </w:r>
    </w:p>
    <w:p w14:paraId="3A5638E6" w14:textId="77777777" w:rsidR="004A5973" w:rsidRPr="00EF5256" w:rsidRDefault="004A5973" w:rsidP="00D41468">
      <w:pPr>
        <w:pStyle w:val="Glossary"/>
      </w:pPr>
      <w:r w:rsidRPr="00EF5256">
        <w:rPr>
          <w:b/>
        </w:rPr>
        <w:t>Request</w:t>
      </w:r>
      <w:r w:rsidRPr="00EF5256">
        <w:rPr>
          <w:b/>
        </w:rPr>
        <w:fldChar w:fldCharType="begin"/>
      </w:r>
      <w:r w:rsidRPr="00EF5256">
        <w:instrText xml:space="preserve"> XE "Request" </w:instrText>
      </w:r>
      <w:r w:rsidRPr="00EF5256">
        <w:rPr>
          <w:b/>
        </w:rPr>
        <w:fldChar w:fldCharType="end"/>
      </w:r>
      <w:r w:rsidRPr="00EF5256">
        <w:rPr>
          <w:b/>
        </w:rPr>
        <w:tab/>
      </w:r>
      <w:r w:rsidRPr="00EF5256">
        <w:t xml:space="preserve">See Procedure Request. </w:t>
      </w:r>
    </w:p>
    <w:p w14:paraId="18D19205" w14:textId="77777777" w:rsidR="004A5973" w:rsidRPr="00EF5256" w:rsidRDefault="004A5973" w:rsidP="00D41468">
      <w:pPr>
        <w:pStyle w:val="Glossary"/>
      </w:pPr>
      <w:r w:rsidRPr="00EF5256">
        <w:rPr>
          <w:b/>
        </w:rPr>
        <w:t>Requestor</w:t>
      </w:r>
      <w:r w:rsidRPr="00EF5256">
        <w:rPr>
          <w:b/>
        </w:rPr>
        <w:fldChar w:fldCharType="begin"/>
      </w:r>
      <w:r w:rsidRPr="00EF5256">
        <w:instrText xml:space="preserve"> XE "Requestor" </w:instrText>
      </w:r>
      <w:r w:rsidRPr="00EF5256">
        <w:rPr>
          <w:b/>
        </w:rPr>
        <w:fldChar w:fldCharType="end"/>
      </w:r>
      <w:r w:rsidRPr="00EF5256">
        <w:tab/>
        <w:t>This is the health care provider (e. g., the physician/clinician) who requests the order to be done.</w:t>
      </w:r>
    </w:p>
    <w:p w14:paraId="3ADB81B7" w14:textId="77777777" w:rsidR="004A5973" w:rsidRPr="00EF5256" w:rsidRDefault="004A5973" w:rsidP="00D41468">
      <w:pPr>
        <w:pStyle w:val="Glossary"/>
      </w:pPr>
      <w:r w:rsidRPr="00EF5256">
        <w:rPr>
          <w:b/>
        </w:rPr>
        <w:t>Result</w:t>
      </w:r>
      <w:r w:rsidRPr="00EF5256">
        <w:rPr>
          <w:b/>
        </w:rPr>
        <w:fldChar w:fldCharType="begin"/>
      </w:r>
      <w:r w:rsidRPr="00EF5256">
        <w:instrText xml:space="preserve"> XE "Result" </w:instrText>
      </w:r>
      <w:r w:rsidRPr="00EF5256">
        <w:rPr>
          <w:b/>
        </w:rPr>
        <w:fldChar w:fldCharType="end"/>
      </w:r>
      <w:r w:rsidRPr="00EF5256">
        <w:tab/>
        <w:t>A consequence of an order. Refers to evaluation or status results. When you use the Complete Request (CT) action on a consult or request, you are transferred to TIU to enter the results.</w:t>
      </w:r>
    </w:p>
    <w:p w14:paraId="120C104A" w14:textId="77777777" w:rsidR="004A5973" w:rsidRPr="00EF5256" w:rsidRDefault="004A5973" w:rsidP="00D41468">
      <w:pPr>
        <w:pStyle w:val="Glossary"/>
      </w:pPr>
      <w:r w:rsidRPr="00EF5256">
        <w:rPr>
          <w:b/>
        </w:rPr>
        <w:t>Resulting Site</w:t>
      </w:r>
      <w:r w:rsidRPr="00EF5256">
        <w:rPr>
          <w:b/>
        </w:rPr>
        <w:fldChar w:fldCharType="begin"/>
      </w:r>
      <w:r w:rsidRPr="00EF5256">
        <w:instrText xml:space="preserve"> XE "</w:instrText>
      </w:r>
      <w:r w:rsidRPr="00EF5256">
        <w:rPr>
          <w:b/>
        </w:rPr>
        <w:instrText>Resulting Site</w:instrText>
      </w:r>
      <w:r w:rsidRPr="00EF5256">
        <w:instrText xml:space="preserve">" </w:instrText>
      </w:r>
      <w:r w:rsidRPr="00EF5256">
        <w:rPr>
          <w:b/>
        </w:rPr>
        <w:fldChar w:fldCharType="end"/>
      </w:r>
      <w:r w:rsidRPr="00EF5256">
        <w:rPr>
          <w:b/>
        </w:rPr>
        <w:tab/>
      </w:r>
      <w:r w:rsidRPr="00EF5256">
        <w:t>In the case of Inter-Facility Consults (IFC, see above) the remote site that performs the consult and enters the results.</w:t>
      </w:r>
    </w:p>
    <w:p w14:paraId="73D9B34F" w14:textId="77777777" w:rsidR="004A5973" w:rsidRPr="00EF5256" w:rsidRDefault="004A5973" w:rsidP="00D41468">
      <w:pPr>
        <w:pStyle w:val="Glossary"/>
      </w:pPr>
      <w:r w:rsidRPr="00EF5256">
        <w:rPr>
          <w:b/>
        </w:rPr>
        <w:t>Screen Context</w:t>
      </w:r>
      <w:r w:rsidRPr="00EF5256">
        <w:rPr>
          <w:b/>
        </w:rPr>
        <w:fldChar w:fldCharType="begin"/>
      </w:r>
      <w:r w:rsidRPr="00EF5256">
        <w:instrText xml:space="preserve"> XE "Screen Context" </w:instrText>
      </w:r>
      <w:r w:rsidRPr="00EF5256">
        <w:rPr>
          <w:b/>
        </w:rPr>
        <w:fldChar w:fldCharType="end"/>
      </w:r>
      <w:r w:rsidRPr="00EF5256">
        <w:tab/>
        <w:t>This term refers to the particular selection of orders displayed on the screen (e. g., Medicine consults for the patient Ralph Jones).</w:t>
      </w:r>
    </w:p>
    <w:p w14:paraId="01C0C208" w14:textId="77777777" w:rsidR="004A5973" w:rsidRPr="00EF5256" w:rsidRDefault="004A5973" w:rsidP="00D41468">
      <w:pPr>
        <w:pStyle w:val="Glossary"/>
      </w:pPr>
      <w:r w:rsidRPr="00EF5256">
        <w:rPr>
          <w:b/>
        </w:rPr>
        <w:t>Service</w:t>
      </w:r>
      <w:r w:rsidRPr="00EF5256">
        <w:rPr>
          <w:b/>
        </w:rPr>
        <w:fldChar w:fldCharType="begin"/>
      </w:r>
      <w:r w:rsidRPr="00EF5256">
        <w:instrText xml:space="preserve"> XE "service" </w:instrText>
      </w:r>
      <w:r w:rsidRPr="00EF5256">
        <w:rPr>
          <w:b/>
        </w:rPr>
        <w:fldChar w:fldCharType="end"/>
      </w:r>
      <w:r w:rsidRPr="00EF5256">
        <w:tab/>
        <w:t>A clinical or administrative specialty (or department) within a Medical Center.</w:t>
      </w:r>
    </w:p>
    <w:p w14:paraId="5AE068C6" w14:textId="77777777" w:rsidR="004A5973" w:rsidRPr="00EF5256" w:rsidRDefault="004A5973" w:rsidP="00D41468">
      <w:pPr>
        <w:pStyle w:val="Glossary"/>
      </w:pPr>
      <w:r w:rsidRPr="00EF5256">
        <w:rPr>
          <w:b/>
        </w:rPr>
        <w:t>Status Result</w:t>
      </w:r>
      <w:r w:rsidRPr="00EF5256">
        <w:rPr>
          <w:b/>
        </w:rPr>
        <w:fldChar w:fldCharType="begin"/>
      </w:r>
      <w:r w:rsidRPr="00EF5256">
        <w:instrText xml:space="preserve"> XE "Status Result" </w:instrText>
      </w:r>
      <w:r w:rsidRPr="00EF5256">
        <w:rPr>
          <w:b/>
        </w:rPr>
        <w:fldChar w:fldCharType="end"/>
      </w:r>
      <w:r w:rsidRPr="00EF5256">
        <w:tab/>
        <w:t>A result that indicates the processing state of an order; for example, a Pharmacy TPN Consult order may be discontinued (dc) or completed (c).</w:t>
      </w:r>
    </w:p>
    <w:p w14:paraId="6E2052CA" w14:textId="77777777" w:rsidR="004A5973" w:rsidRPr="00EF5256" w:rsidRDefault="004A5973" w:rsidP="00D41468">
      <w:pPr>
        <w:pStyle w:val="Glossary"/>
      </w:pPr>
      <w:r w:rsidRPr="00EF5256">
        <w:rPr>
          <w:b/>
        </w:rPr>
        <w:t>Status Symbols</w:t>
      </w:r>
      <w:r w:rsidRPr="00EF5256">
        <w:rPr>
          <w:b/>
        </w:rPr>
        <w:fldChar w:fldCharType="begin"/>
      </w:r>
      <w:r w:rsidRPr="00EF5256">
        <w:instrText xml:space="preserve"> XE "Status Symbols" </w:instrText>
      </w:r>
      <w:r w:rsidRPr="00EF5256">
        <w:rPr>
          <w:b/>
        </w:rPr>
        <w:fldChar w:fldCharType="end"/>
      </w:r>
      <w:r w:rsidRPr="00EF5256">
        <w:tab/>
        <w:t>Codes used in order entry and Consults displays to designate the status of the order.</w:t>
      </w:r>
    </w:p>
    <w:p w14:paraId="6914FE93" w14:textId="77777777" w:rsidR="004A5973" w:rsidRPr="00EF5256" w:rsidRDefault="004A5973" w:rsidP="00D41468">
      <w:pPr>
        <w:pStyle w:val="Glossary"/>
      </w:pPr>
    </w:p>
    <w:p w14:paraId="4BBA9B80" w14:textId="77777777" w:rsidR="004A5973" w:rsidRPr="00EF5256" w:rsidRDefault="004A5973" w:rsidP="00D41468">
      <w:pPr>
        <w:pStyle w:val="Heading1"/>
        <w:sectPr w:rsidR="004A5973" w:rsidRPr="00EF5256" w:rsidSect="00ED54E9">
          <w:headerReference w:type="even" r:id="rId98"/>
          <w:type w:val="oddPage"/>
          <w:pgSz w:w="12240" w:h="15840" w:code="1"/>
          <w:pgMar w:top="1440" w:right="1440" w:bottom="1440" w:left="1440" w:header="720" w:footer="634" w:gutter="0"/>
          <w:cols w:space="720"/>
          <w:noEndnote/>
        </w:sectPr>
      </w:pPr>
    </w:p>
    <w:p w14:paraId="09130AD6" w14:textId="77777777" w:rsidR="004A5973" w:rsidRPr="00EF5256" w:rsidRDefault="004A5973" w:rsidP="00D41468">
      <w:pPr>
        <w:pStyle w:val="Heading1"/>
        <w:sectPr w:rsidR="004A5973" w:rsidRPr="00EF5256" w:rsidSect="00962FFF">
          <w:headerReference w:type="default" r:id="rId99"/>
          <w:type w:val="continuous"/>
          <w:pgSz w:w="12240" w:h="15840" w:code="1"/>
          <w:pgMar w:top="1440" w:right="1440" w:bottom="1440" w:left="1440" w:header="720" w:footer="630" w:gutter="720"/>
          <w:cols w:space="720"/>
          <w:noEndnote/>
        </w:sectPr>
      </w:pPr>
      <w:bookmarkStart w:id="491" w:name="_Toc402366917"/>
    </w:p>
    <w:p w14:paraId="3A93692B" w14:textId="77777777" w:rsidR="004A5973" w:rsidRPr="00EF5256" w:rsidRDefault="004A5973" w:rsidP="00D41468">
      <w:pPr>
        <w:pStyle w:val="Heading1"/>
      </w:pPr>
      <w:r w:rsidRPr="00EF5256">
        <w:br w:type="page"/>
      </w:r>
      <w:bookmarkStart w:id="492" w:name="_Toc421668566"/>
      <w:bookmarkStart w:id="493" w:name="_Toc421693993"/>
      <w:bookmarkStart w:id="494" w:name="_Toc6930202"/>
      <w:r w:rsidRPr="00EF5256">
        <w:lastRenderedPageBreak/>
        <w:t>Index</w:t>
      </w:r>
      <w:bookmarkEnd w:id="491"/>
      <w:bookmarkEnd w:id="492"/>
      <w:bookmarkEnd w:id="493"/>
      <w:bookmarkEnd w:id="494"/>
    </w:p>
    <w:p w14:paraId="42622134" w14:textId="77777777" w:rsidR="00330081" w:rsidRDefault="004A5973" w:rsidP="00D41468">
      <w:pPr>
        <w:pStyle w:val="ListMember"/>
        <w:rPr>
          <w:noProof/>
        </w:rPr>
        <w:sectPr w:rsidR="00330081" w:rsidSect="00330081">
          <w:headerReference w:type="even" r:id="rId100"/>
          <w:type w:val="continuous"/>
          <w:pgSz w:w="12240" w:h="15840" w:code="1"/>
          <w:pgMar w:top="1440" w:right="1440" w:bottom="1440" w:left="1440" w:header="720" w:footer="630" w:gutter="720"/>
          <w:cols w:space="720"/>
          <w:noEndnote/>
        </w:sectPr>
      </w:pPr>
      <w:r w:rsidRPr="00EF5256">
        <w:fldChar w:fldCharType="begin"/>
      </w:r>
      <w:r w:rsidRPr="00EF5256">
        <w:instrText xml:space="preserve"> INDEX \c "2" \z "1033" </w:instrText>
      </w:r>
      <w:r w:rsidRPr="00EF5256">
        <w:fldChar w:fldCharType="separate"/>
      </w:r>
    </w:p>
    <w:p w14:paraId="49A0A5DA" w14:textId="77777777" w:rsidR="00330081" w:rsidRDefault="00330081">
      <w:pPr>
        <w:pStyle w:val="Index1"/>
        <w:tabs>
          <w:tab w:val="right" w:leader="dot" w:pos="3950"/>
        </w:tabs>
        <w:rPr>
          <w:noProof/>
        </w:rPr>
      </w:pPr>
      <w:r>
        <w:rPr>
          <w:noProof/>
        </w:rPr>
        <w:t>Action, 165</w:t>
      </w:r>
    </w:p>
    <w:p w14:paraId="33076D7E" w14:textId="77777777" w:rsidR="00330081" w:rsidRDefault="00330081">
      <w:pPr>
        <w:pStyle w:val="Index1"/>
        <w:tabs>
          <w:tab w:val="right" w:leader="dot" w:pos="3950"/>
        </w:tabs>
        <w:rPr>
          <w:noProof/>
        </w:rPr>
      </w:pPr>
      <w:r>
        <w:rPr>
          <w:noProof/>
        </w:rPr>
        <w:t>Action Descriptions, 108</w:t>
      </w:r>
    </w:p>
    <w:p w14:paraId="3F0057AF" w14:textId="77777777" w:rsidR="00330081" w:rsidRDefault="00330081">
      <w:pPr>
        <w:pStyle w:val="Index1"/>
        <w:tabs>
          <w:tab w:val="right" w:leader="dot" w:pos="3950"/>
        </w:tabs>
        <w:rPr>
          <w:noProof/>
        </w:rPr>
      </w:pPr>
      <w:r>
        <w:rPr>
          <w:noProof/>
        </w:rPr>
        <w:t>Actions</w:t>
      </w:r>
    </w:p>
    <w:p w14:paraId="0B30B768" w14:textId="77777777" w:rsidR="00330081" w:rsidRDefault="00330081">
      <w:pPr>
        <w:pStyle w:val="Index2"/>
        <w:tabs>
          <w:tab w:val="right" w:leader="dot" w:pos="3950"/>
        </w:tabs>
        <w:rPr>
          <w:noProof/>
        </w:rPr>
      </w:pPr>
      <w:r>
        <w:rPr>
          <w:noProof/>
        </w:rPr>
        <w:t>Change View (CV), 114</w:t>
      </w:r>
    </w:p>
    <w:p w14:paraId="66F8DAA9" w14:textId="77777777" w:rsidR="00330081" w:rsidRDefault="00330081">
      <w:pPr>
        <w:pStyle w:val="Index2"/>
        <w:tabs>
          <w:tab w:val="right" w:leader="dot" w:pos="3950"/>
        </w:tabs>
        <w:rPr>
          <w:noProof/>
        </w:rPr>
      </w:pPr>
      <w:r>
        <w:rPr>
          <w:noProof/>
        </w:rPr>
        <w:t>Comment (CM), 111</w:t>
      </w:r>
    </w:p>
    <w:p w14:paraId="73E962FA" w14:textId="77777777" w:rsidR="00330081" w:rsidRDefault="00330081">
      <w:pPr>
        <w:pStyle w:val="Index2"/>
        <w:tabs>
          <w:tab w:val="right" w:leader="dot" w:pos="3950"/>
        </w:tabs>
        <w:rPr>
          <w:noProof/>
        </w:rPr>
      </w:pPr>
      <w:r>
        <w:rPr>
          <w:noProof/>
        </w:rPr>
        <w:t>Complete Request (CT), 116</w:t>
      </w:r>
    </w:p>
    <w:p w14:paraId="5B870C00" w14:textId="77777777" w:rsidR="00330081" w:rsidRDefault="00330081">
      <w:pPr>
        <w:pStyle w:val="Index2"/>
        <w:tabs>
          <w:tab w:val="right" w:leader="dot" w:pos="3950"/>
        </w:tabs>
        <w:rPr>
          <w:noProof/>
        </w:rPr>
      </w:pPr>
      <w:r>
        <w:rPr>
          <w:noProof/>
        </w:rPr>
        <w:t>Deny Request (DY), 117</w:t>
      </w:r>
    </w:p>
    <w:p w14:paraId="66E44D84" w14:textId="77777777" w:rsidR="00330081" w:rsidRDefault="00330081">
      <w:pPr>
        <w:pStyle w:val="Index2"/>
        <w:tabs>
          <w:tab w:val="right" w:leader="dot" w:pos="3950"/>
        </w:tabs>
        <w:rPr>
          <w:noProof/>
        </w:rPr>
      </w:pPr>
      <w:r>
        <w:rPr>
          <w:noProof/>
        </w:rPr>
        <w:t>Detailed Order Display (DD), 118</w:t>
      </w:r>
    </w:p>
    <w:p w14:paraId="5F7EA1E9" w14:textId="77777777" w:rsidR="00330081" w:rsidRDefault="00330081">
      <w:pPr>
        <w:pStyle w:val="Index2"/>
        <w:tabs>
          <w:tab w:val="right" w:leader="dot" w:pos="3950"/>
        </w:tabs>
        <w:rPr>
          <w:noProof/>
        </w:rPr>
      </w:pPr>
      <w:r>
        <w:rPr>
          <w:noProof/>
        </w:rPr>
        <w:t>Discontinue Order (DC), 122</w:t>
      </w:r>
    </w:p>
    <w:p w14:paraId="18164322" w14:textId="77777777" w:rsidR="00330081" w:rsidRDefault="00330081">
      <w:pPr>
        <w:pStyle w:val="Index2"/>
        <w:tabs>
          <w:tab w:val="right" w:leader="dot" w:pos="3950"/>
        </w:tabs>
        <w:rPr>
          <w:noProof/>
        </w:rPr>
      </w:pPr>
      <w:r>
        <w:rPr>
          <w:noProof/>
        </w:rPr>
        <w:t>Edit/Resubmit (ER), 124</w:t>
      </w:r>
    </w:p>
    <w:p w14:paraId="291A40E0" w14:textId="77777777" w:rsidR="00330081" w:rsidRDefault="00330081">
      <w:pPr>
        <w:pStyle w:val="Index2"/>
        <w:tabs>
          <w:tab w:val="right" w:leader="dot" w:pos="3950"/>
        </w:tabs>
        <w:rPr>
          <w:noProof/>
        </w:rPr>
      </w:pPr>
      <w:r>
        <w:rPr>
          <w:noProof/>
        </w:rPr>
        <w:t>Forward Request (FR), 125</w:t>
      </w:r>
    </w:p>
    <w:p w14:paraId="6F379CD3" w14:textId="77777777" w:rsidR="00330081" w:rsidRDefault="00330081">
      <w:pPr>
        <w:pStyle w:val="Index2"/>
        <w:tabs>
          <w:tab w:val="right" w:leader="dot" w:pos="3950"/>
        </w:tabs>
        <w:rPr>
          <w:noProof/>
        </w:rPr>
      </w:pPr>
      <w:r>
        <w:rPr>
          <w:noProof/>
        </w:rPr>
        <w:t>Order of, 110</w:t>
      </w:r>
    </w:p>
    <w:p w14:paraId="4388477C" w14:textId="77777777" w:rsidR="00330081" w:rsidRDefault="00330081">
      <w:pPr>
        <w:pStyle w:val="Index2"/>
        <w:tabs>
          <w:tab w:val="right" w:leader="dot" w:pos="3950"/>
        </w:tabs>
        <w:rPr>
          <w:noProof/>
        </w:rPr>
      </w:pPr>
      <w:r>
        <w:rPr>
          <w:noProof/>
        </w:rPr>
        <w:t>Print Form (PF), 127</w:t>
      </w:r>
    </w:p>
    <w:p w14:paraId="5E2B2B33" w14:textId="77777777" w:rsidR="00330081" w:rsidRDefault="00330081">
      <w:pPr>
        <w:pStyle w:val="Index2"/>
        <w:tabs>
          <w:tab w:val="right" w:leader="dot" w:pos="3950"/>
        </w:tabs>
        <w:rPr>
          <w:noProof/>
        </w:rPr>
      </w:pPr>
      <w:r>
        <w:rPr>
          <w:noProof/>
        </w:rPr>
        <w:t>Print Screen Contents (PS), 128</w:t>
      </w:r>
    </w:p>
    <w:p w14:paraId="3925247C" w14:textId="77777777" w:rsidR="00330081" w:rsidRDefault="00330081">
      <w:pPr>
        <w:pStyle w:val="Index2"/>
        <w:tabs>
          <w:tab w:val="right" w:leader="dot" w:pos="3950"/>
        </w:tabs>
        <w:rPr>
          <w:noProof/>
        </w:rPr>
      </w:pPr>
      <w:r w:rsidRPr="00B86FF1">
        <w:rPr>
          <w:noProof/>
          <w:lang w:val="es-ES"/>
        </w:rPr>
        <w:t>Quit (Q)</w:t>
      </w:r>
      <w:r>
        <w:rPr>
          <w:noProof/>
        </w:rPr>
        <w:t>, 129</w:t>
      </w:r>
    </w:p>
    <w:p w14:paraId="60F58488" w14:textId="77777777" w:rsidR="00330081" w:rsidRDefault="00330081">
      <w:pPr>
        <w:pStyle w:val="Index2"/>
        <w:tabs>
          <w:tab w:val="right" w:leader="dot" w:pos="3950"/>
        </w:tabs>
        <w:rPr>
          <w:noProof/>
        </w:rPr>
      </w:pPr>
      <w:r>
        <w:rPr>
          <w:noProof/>
        </w:rPr>
        <w:t>Receive Request (RC), 130</w:t>
      </w:r>
    </w:p>
    <w:p w14:paraId="45EA4D4B" w14:textId="77777777" w:rsidR="00330081" w:rsidRDefault="00330081">
      <w:pPr>
        <w:pStyle w:val="Index2"/>
        <w:tabs>
          <w:tab w:val="right" w:leader="dot" w:pos="3950"/>
        </w:tabs>
        <w:rPr>
          <w:noProof/>
        </w:rPr>
      </w:pPr>
      <w:r>
        <w:rPr>
          <w:noProof/>
        </w:rPr>
        <w:t>Remove Medicine Results (RM), 132</w:t>
      </w:r>
    </w:p>
    <w:p w14:paraId="48A401B3" w14:textId="77777777" w:rsidR="00330081" w:rsidRDefault="00330081">
      <w:pPr>
        <w:pStyle w:val="Index2"/>
        <w:tabs>
          <w:tab w:val="right" w:leader="dot" w:pos="3950"/>
        </w:tabs>
        <w:rPr>
          <w:noProof/>
        </w:rPr>
      </w:pPr>
      <w:r>
        <w:rPr>
          <w:noProof/>
        </w:rPr>
        <w:t>Results Display (RT), 133</w:t>
      </w:r>
    </w:p>
    <w:p w14:paraId="56E2067E" w14:textId="77777777" w:rsidR="00330081" w:rsidRDefault="00330081">
      <w:pPr>
        <w:pStyle w:val="Index2"/>
        <w:tabs>
          <w:tab w:val="right" w:leader="dot" w:pos="3950"/>
        </w:tabs>
        <w:rPr>
          <w:noProof/>
        </w:rPr>
      </w:pPr>
      <w:r>
        <w:rPr>
          <w:noProof/>
        </w:rPr>
        <w:t>Review Only, 108</w:t>
      </w:r>
    </w:p>
    <w:p w14:paraId="38200124" w14:textId="77777777" w:rsidR="00330081" w:rsidRDefault="00330081">
      <w:pPr>
        <w:pStyle w:val="Index2"/>
        <w:tabs>
          <w:tab w:val="right" w:leader="dot" w:pos="3950"/>
        </w:tabs>
        <w:rPr>
          <w:noProof/>
        </w:rPr>
      </w:pPr>
      <w:r>
        <w:rPr>
          <w:noProof/>
        </w:rPr>
        <w:t>Schedule (SC), 134</w:t>
      </w:r>
    </w:p>
    <w:p w14:paraId="3ED89519" w14:textId="77777777" w:rsidR="00330081" w:rsidRDefault="00330081">
      <w:pPr>
        <w:pStyle w:val="Index2"/>
        <w:tabs>
          <w:tab w:val="right" w:leader="dot" w:pos="3950"/>
        </w:tabs>
        <w:rPr>
          <w:noProof/>
        </w:rPr>
      </w:pPr>
      <w:r>
        <w:rPr>
          <w:noProof/>
        </w:rPr>
        <w:t>Select New Patient (SP), 136</w:t>
      </w:r>
    </w:p>
    <w:p w14:paraId="15DCC3D1" w14:textId="77777777" w:rsidR="00330081" w:rsidRDefault="00330081">
      <w:pPr>
        <w:pStyle w:val="Index2"/>
        <w:tabs>
          <w:tab w:val="right" w:leader="dot" w:pos="3950"/>
        </w:tabs>
        <w:rPr>
          <w:noProof/>
        </w:rPr>
      </w:pPr>
      <w:r>
        <w:rPr>
          <w:noProof/>
        </w:rPr>
        <w:t>Significant Findings (SF), 138</w:t>
      </w:r>
    </w:p>
    <w:p w14:paraId="5150D356" w14:textId="77777777" w:rsidR="00330081" w:rsidRDefault="00330081">
      <w:pPr>
        <w:pStyle w:val="Index2"/>
        <w:tabs>
          <w:tab w:val="right" w:leader="dot" w:pos="3950"/>
        </w:tabs>
        <w:rPr>
          <w:noProof/>
        </w:rPr>
      </w:pPr>
      <w:r>
        <w:rPr>
          <w:noProof/>
        </w:rPr>
        <w:t>Update/Tracking, 108</w:t>
      </w:r>
    </w:p>
    <w:p w14:paraId="24C85CBD" w14:textId="77777777" w:rsidR="00330081" w:rsidRDefault="00330081">
      <w:pPr>
        <w:pStyle w:val="Index2"/>
        <w:tabs>
          <w:tab w:val="right" w:leader="dot" w:pos="3950"/>
        </w:tabs>
        <w:rPr>
          <w:noProof/>
        </w:rPr>
      </w:pPr>
      <w:r>
        <w:rPr>
          <w:noProof/>
        </w:rPr>
        <w:t>View by Status (ST), 114, 115</w:t>
      </w:r>
    </w:p>
    <w:p w14:paraId="359A97FA" w14:textId="77777777" w:rsidR="00330081" w:rsidRDefault="00330081">
      <w:pPr>
        <w:pStyle w:val="Index1"/>
        <w:tabs>
          <w:tab w:val="right" w:leader="dot" w:pos="3950"/>
        </w:tabs>
        <w:rPr>
          <w:noProof/>
        </w:rPr>
      </w:pPr>
      <w:r>
        <w:rPr>
          <w:noProof/>
        </w:rPr>
        <w:t>ACTIVE, 104, 130</w:t>
      </w:r>
    </w:p>
    <w:p w14:paraId="06C51915" w14:textId="77777777" w:rsidR="00330081" w:rsidRDefault="00330081">
      <w:pPr>
        <w:pStyle w:val="Index1"/>
        <w:tabs>
          <w:tab w:val="right" w:leader="dot" w:pos="3950"/>
        </w:tabs>
        <w:rPr>
          <w:noProof/>
        </w:rPr>
      </w:pPr>
      <w:r>
        <w:rPr>
          <w:noProof/>
        </w:rPr>
        <w:t>Add New Orders, 13</w:t>
      </w:r>
    </w:p>
    <w:p w14:paraId="525FE423" w14:textId="77777777" w:rsidR="00330081" w:rsidRDefault="00330081">
      <w:pPr>
        <w:pStyle w:val="Index1"/>
        <w:tabs>
          <w:tab w:val="right" w:leader="dot" w:pos="3950"/>
        </w:tabs>
        <w:rPr>
          <w:noProof/>
        </w:rPr>
      </w:pPr>
      <w:r>
        <w:rPr>
          <w:noProof/>
        </w:rPr>
        <w:t>Add Original Consult, 63</w:t>
      </w:r>
    </w:p>
    <w:p w14:paraId="43C004AE" w14:textId="77777777" w:rsidR="00330081" w:rsidRDefault="00330081">
      <w:pPr>
        <w:pStyle w:val="Index1"/>
        <w:tabs>
          <w:tab w:val="right" w:leader="dot" w:pos="3950"/>
        </w:tabs>
        <w:rPr>
          <w:noProof/>
        </w:rPr>
      </w:pPr>
      <w:r>
        <w:rPr>
          <w:noProof/>
        </w:rPr>
        <w:t>Alert Actions, 5</w:t>
      </w:r>
    </w:p>
    <w:p w14:paraId="38806B9E" w14:textId="77777777" w:rsidR="00330081" w:rsidRDefault="00330081">
      <w:pPr>
        <w:pStyle w:val="Index1"/>
        <w:tabs>
          <w:tab w:val="right" w:leader="dot" w:pos="3950"/>
        </w:tabs>
        <w:rPr>
          <w:noProof/>
        </w:rPr>
      </w:pPr>
      <w:r>
        <w:rPr>
          <w:noProof/>
        </w:rPr>
        <w:t>All My Unsigned Documents, 46</w:t>
      </w:r>
    </w:p>
    <w:p w14:paraId="31AD4F29" w14:textId="77777777" w:rsidR="00330081" w:rsidRDefault="00330081">
      <w:pPr>
        <w:pStyle w:val="Index1"/>
        <w:tabs>
          <w:tab w:val="right" w:leader="dot" w:pos="3950"/>
        </w:tabs>
        <w:rPr>
          <w:noProof/>
        </w:rPr>
      </w:pPr>
      <w:r>
        <w:rPr>
          <w:noProof/>
        </w:rPr>
        <w:t>asterisk, 138</w:t>
      </w:r>
    </w:p>
    <w:p w14:paraId="60C2ABAA" w14:textId="77777777" w:rsidR="00330081" w:rsidRDefault="00330081">
      <w:pPr>
        <w:pStyle w:val="Index1"/>
        <w:tabs>
          <w:tab w:val="right" w:leader="dot" w:pos="3950"/>
        </w:tabs>
        <w:rPr>
          <w:noProof/>
        </w:rPr>
      </w:pPr>
      <w:r>
        <w:rPr>
          <w:noProof/>
        </w:rPr>
        <w:t>Brief Action Descriptions, 108</w:t>
      </w:r>
    </w:p>
    <w:p w14:paraId="27407572" w14:textId="77777777" w:rsidR="00330081" w:rsidRDefault="00330081">
      <w:pPr>
        <w:pStyle w:val="Index1"/>
        <w:tabs>
          <w:tab w:val="right" w:leader="dot" w:pos="3950"/>
        </w:tabs>
        <w:rPr>
          <w:noProof/>
        </w:rPr>
      </w:pPr>
      <w:r>
        <w:rPr>
          <w:noProof/>
        </w:rPr>
        <w:t>Cancel (CX), 112</w:t>
      </w:r>
    </w:p>
    <w:p w14:paraId="6EE66456" w14:textId="77777777" w:rsidR="00330081" w:rsidRDefault="00330081">
      <w:pPr>
        <w:pStyle w:val="Index1"/>
        <w:tabs>
          <w:tab w:val="right" w:leader="dot" w:pos="3950"/>
        </w:tabs>
        <w:rPr>
          <w:noProof/>
        </w:rPr>
      </w:pPr>
      <w:r>
        <w:rPr>
          <w:noProof/>
        </w:rPr>
        <w:t>Cancel Request (CX), 76</w:t>
      </w:r>
    </w:p>
    <w:p w14:paraId="17A433DA" w14:textId="77777777" w:rsidR="00330081" w:rsidRDefault="00330081">
      <w:pPr>
        <w:pStyle w:val="Index1"/>
        <w:tabs>
          <w:tab w:val="right" w:leader="dot" w:pos="3950"/>
        </w:tabs>
        <w:rPr>
          <w:noProof/>
        </w:rPr>
      </w:pPr>
      <w:r>
        <w:rPr>
          <w:noProof/>
        </w:rPr>
        <w:t>CANCELLED, 104</w:t>
      </w:r>
    </w:p>
    <w:p w14:paraId="1165E85F" w14:textId="77777777" w:rsidR="00330081" w:rsidRDefault="00330081">
      <w:pPr>
        <w:pStyle w:val="Index1"/>
        <w:tabs>
          <w:tab w:val="right" w:leader="dot" w:pos="3950"/>
        </w:tabs>
        <w:rPr>
          <w:noProof/>
        </w:rPr>
      </w:pPr>
      <w:r>
        <w:rPr>
          <w:noProof/>
        </w:rPr>
        <w:t>Change Date Range (DT), 114</w:t>
      </w:r>
    </w:p>
    <w:p w14:paraId="0D904481" w14:textId="77777777" w:rsidR="00330081" w:rsidRDefault="00330081">
      <w:pPr>
        <w:pStyle w:val="Index1"/>
        <w:tabs>
          <w:tab w:val="right" w:leader="dot" w:pos="3950"/>
        </w:tabs>
        <w:rPr>
          <w:noProof/>
        </w:rPr>
      </w:pPr>
      <w:r>
        <w:rPr>
          <w:noProof/>
        </w:rPr>
        <w:t>change signature, 18</w:t>
      </w:r>
    </w:p>
    <w:p w14:paraId="72A0C0FB" w14:textId="77777777" w:rsidR="00330081" w:rsidRDefault="00330081">
      <w:pPr>
        <w:pStyle w:val="Index1"/>
        <w:tabs>
          <w:tab w:val="right" w:leader="dot" w:pos="3950"/>
        </w:tabs>
        <w:rPr>
          <w:noProof/>
        </w:rPr>
      </w:pPr>
      <w:r>
        <w:rPr>
          <w:noProof/>
        </w:rPr>
        <w:t>Change View (CV), 114</w:t>
      </w:r>
    </w:p>
    <w:p w14:paraId="1C185F43" w14:textId="77777777" w:rsidR="00330081" w:rsidRDefault="00330081">
      <w:pPr>
        <w:pStyle w:val="Index1"/>
        <w:tabs>
          <w:tab w:val="right" w:leader="dot" w:pos="3950"/>
        </w:tabs>
        <w:rPr>
          <w:noProof/>
        </w:rPr>
      </w:pPr>
      <w:r>
        <w:rPr>
          <w:noProof/>
        </w:rPr>
        <w:t>Clinical Procedures, 56</w:t>
      </w:r>
    </w:p>
    <w:p w14:paraId="6E0B4D67" w14:textId="77777777" w:rsidR="00330081" w:rsidRDefault="00330081">
      <w:pPr>
        <w:pStyle w:val="Index1"/>
        <w:tabs>
          <w:tab w:val="right" w:leader="dot" w:pos="3950"/>
        </w:tabs>
        <w:rPr>
          <w:noProof/>
        </w:rPr>
      </w:pPr>
      <w:r>
        <w:rPr>
          <w:noProof/>
        </w:rPr>
        <w:t>Clinically Indicated Date, 16, 22, 33, 64, 76</w:t>
      </w:r>
    </w:p>
    <w:p w14:paraId="42A54DDF" w14:textId="77777777" w:rsidR="00330081" w:rsidRDefault="00330081">
      <w:pPr>
        <w:pStyle w:val="Index1"/>
        <w:tabs>
          <w:tab w:val="right" w:leader="dot" w:pos="3950"/>
        </w:tabs>
        <w:rPr>
          <w:noProof/>
        </w:rPr>
      </w:pPr>
      <w:r>
        <w:rPr>
          <w:noProof/>
        </w:rPr>
        <w:t>Comment (CM), 68, 111</w:t>
      </w:r>
    </w:p>
    <w:p w14:paraId="5AA93BC0" w14:textId="77777777" w:rsidR="00330081" w:rsidRDefault="00330081">
      <w:pPr>
        <w:pStyle w:val="Index1"/>
        <w:tabs>
          <w:tab w:val="right" w:leader="dot" w:pos="3950"/>
        </w:tabs>
        <w:rPr>
          <w:noProof/>
        </w:rPr>
      </w:pPr>
      <w:r>
        <w:rPr>
          <w:noProof/>
        </w:rPr>
        <w:t>COMPLETE, 104</w:t>
      </w:r>
    </w:p>
    <w:p w14:paraId="2966297D" w14:textId="77777777" w:rsidR="00330081" w:rsidRDefault="00330081">
      <w:pPr>
        <w:pStyle w:val="Index1"/>
        <w:tabs>
          <w:tab w:val="right" w:leader="dot" w:pos="3950"/>
        </w:tabs>
        <w:rPr>
          <w:noProof/>
        </w:rPr>
      </w:pPr>
      <w:r>
        <w:rPr>
          <w:noProof/>
        </w:rPr>
        <w:t>Complete a Consult (From the Consults Tab), 70</w:t>
      </w:r>
    </w:p>
    <w:p w14:paraId="4F527A19" w14:textId="77777777" w:rsidR="00330081" w:rsidRDefault="00330081">
      <w:pPr>
        <w:pStyle w:val="Index1"/>
        <w:tabs>
          <w:tab w:val="right" w:leader="dot" w:pos="3950"/>
        </w:tabs>
        <w:rPr>
          <w:noProof/>
        </w:rPr>
      </w:pPr>
      <w:r>
        <w:rPr>
          <w:noProof/>
        </w:rPr>
        <w:t>Complete a Consults (From the Notes Tab), 72</w:t>
      </w:r>
    </w:p>
    <w:p w14:paraId="2A22FB2F" w14:textId="77777777" w:rsidR="00330081" w:rsidRDefault="00330081">
      <w:pPr>
        <w:pStyle w:val="Index1"/>
        <w:tabs>
          <w:tab w:val="right" w:leader="dot" w:pos="3950"/>
        </w:tabs>
        <w:rPr>
          <w:noProof/>
        </w:rPr>
      </w:pPr>
      <w:r>
        <w:rPr>
          <w:noProof/>
        </w:rPr>
        <w:t>Complete Request (CT), 70, 116</w:t>
      </w:r>
    </w:p>
    <w:p w14:paraId="1B0AF558" w14:textId="77777777" w:rsidR="00330081" w:rsidRDefault="00330081">
      <w:pPr>
        <w:pStyle w:val="Index1"/>
        <w:tabs>
          <w:tab w:val="right" w:leader="dot" w:pos="3950"/>
        </w:tabs>
        <w:rPr>
          <w:noProof/>
        </w:rPr>
      </w:pPr>
      <w:r>
        <w:rPr>
          <w:noProof/>
        </w:rPr>
        <w:t>Completion Time Statistics, 102</w:t>
      </w:r>
    </w:p>
    <w:p w14:paraId="0E72FE73" w14:textId="77777777" w:rsidR="00330081" w:rsidRDefault="00330081">
      <w:pPr>
        <w:pStyle w:val="Index1"/>
        <w:tabs>
          <w:tab w:val="right" w:leader="dot" w:pos="3950"/>
        </w:tabs>
        <w:rPr>
          <w:noProof/>
        </w:rPr>
      </w:pPr>
      <w:r>
        <w:rPr>
          <w:noProof/>
        </w:rPr>
        <w:t>Consult, 165</w:t>
      </w:r>
    </w:p>
    <w:p w14:paraId="6C982E35" w14:textId="77777777" w:rsidR="00330081" w:rsidRDefault="00330081">
      <w:pPr>
        <w:pStyle w:val="Index1"/>
        <w:tabs>
          <w:tab w:val="right" w:leader="dot" w:pos="3950"/>
        </w:tabs>
        <w:rPr>
          <w:noProof/>
        </w:rPr>
      </w:pPr>
      <w:r>
        <w:rPr>
          <w:noProof/>
        </w:rPr>
        <w:t>Consult Service Tracking Option, 97</w:t>
      </w:r>
    </w:p>
    <w:p w14:paraId="25319C72" w14:textId="77777777" w:rsidR="00330081" w:rsidRDefault="00330081">
      <w:pPr>
        <w:pStyle w:val="Index1"/>
        <w:tabs>
          <w:tab w:val="right" w:leader="dot" w:pos="3950"/>
        </w:tabs>
        <w:rPr>
          <w:noProof/>
        </w:rPr>
      </w:pPr>
      <w:r>
        <w:rPr>
          <w:noProof/>
        </w:rPr>
        <w:t>Consult Status, 104</w:t>
      </w:r>
    </w:p>
    <w:p w14:paraId="7B4B782F" w14:textId="77777777" w:rsidR="00330081" w:rsidRDefault="00330081">
      <w:pPr>
        <w:pStyle w:val="Index1"/>
        <w:tabs>
          <w:tab w:val="right" w:leader="dot" w:pos="3950"/>
        </w:tabs>
        <w:rPr>
          <w:noProof/>
        </w:rPr>
      </w:pPr>
      <w:r w:rsidRPr="00B86FF1">
        <w:rPr>
          <w:noProof/>
          <w:snapToGrid w:val="0"/>
        </w:rPr>
        <w:t>Consult/Request Cancel/Hold</w:t>
      </w:r>
      <w:r>
        <w:rPr>
          <w:noProof/>
        </w:rPr>
        <w:t>, 152</w:t>
      </w:r>
    </w:p>
    <w:p w14:paraId="194E9AD0" w14:textId="77777777" w:rsidR="00330081" w:rsidRDefault="00330081">
      <w:pPr>
        <w:pStyle w:val="Index1"/>
        <w:tabs>
          <w:tab w:val="right" w:leader="dot" w:pos="3950"/>
        </w:tabs>
        <w:rPr>
          <w:noProof/>
        </w:rPr>
      </w:pPr>
      <w:r w:rsidRPr="00B86FF1">
        <w:rPr>
          <w:noProof/>
          <w:snapToGrid w:val="0"/>
        </w:rPr>
        <w:t>Consult/Request Has An Added Comment</w:t>
      </w:r>
      <w:r>
        <w:rPr>
          <w:noProof/>
        </w:rPr>
        <w:t>, 157</w:t>
      </w:r>
    </w:p>
    <w:p w14:paraId="7795DB3A" w14:textId="77777777" w:rsidR="00330081" w:rsidRDefault="00330081">
      <w:pPr>
        <w:pStyle w:val="Index1"/>
        <w:tabs>
          <w:tab w:val="right" w:leader="dot" w:pos="3950"/>
        </w:tabs>
        <w:rPr>
          <w:noProof/>
        </w:rPr>
      </w:pPr>
      <w:r w:rsidRPr="00B86FF1">
        <w:rPr>
          <w:noProof/>
          <w:snapToGrid w:val="0"/>
        </w:rPr>
        <w:t>Consult/</w:t>
      </w:r>
      <w:r>
        <w:rPr>
          <w:noProof/>
        </w:rPr>
        <w:t>R</w:t>
      </w:r>
      <w:r w:rsidRPr="00B86FF1">
        <w:rPr>
          <w:noProof/>
          <w:snapToGrid w:val="0"/>
        </w:rPr>
        <w:t>equest Resolution</w:t>
      </w:r>
      <w:r>
        <w:rPr>
          <w:noProof/>
        </w:rPr>
        <w:t>, 150</w:t>
      </w:r>
    </w:p>
    <w:p w14:paraId="4B082CB7" w14:textId="77777777" w:rsidR="00330081" w:rsidRDefault="00330081">
      <w:pPr>
        <w:pStyle w:val="Index1"/>
        <w:tabs>
          <w:tab w:val="right" w:leader="dot" w:pos="3950"/>
        </w:tabs>
        <w:rPr>
          <w:noProof/>
        </w:rPr>
      </w:pPr>
      <w:r w:rsidRPr="00B86FF1">
        <w:rPr>
          <w:i/>
          <w:noProof/>
        </w:rPr>
        <w:t>Consult/Request Tracking Technical Manual</w:t>
      </w:r>
      <w:r>
        <w:rPr>
          <w:noProof/>
        </w:rPr>
        <w:t>, 8, 22, 29</w:t>
      </w:r>
    </w:p>
    <w:p w14:paraId="13A85102" w14:textId="77777777" w:rsidR="00330081" w:rsidRDefault="00330081">
      <w:pPr>
        <w:pStyle w:val="Index1"/>
        <w:tabs>
          <w:tab w:val="right" w:leader="dot" w:pos="3950"/>
        </w:tabs>
        <w:rPr>
          <w:noProof/>
        </w:rPr>
      </w:pPr>
      <w:r>
        <w:rPr>
          <w:noProof/>
        </w:rPr>
        <w:t>Consult/Request Updated, 151</w:t>
      </w:r>
    </w:p>
    <w:p w14:paraId="3B387C1D" w14:textId="77777777" w:rsidR="00330081" w:rsidRDefault="00330081">
      <w:pPr>
        <w:pStyle w:val="Index1"/>
        <w:tabs>
          <w:tab w:val="right" w:leader="dot" w:pos="3950"/>
        </w:tabs>
        <w:rPr>
          <w:noProof/>
        </w:rPr>
      </w:pPr>
      <w:r>
        <w:rPr>
          <w:noProof/>
        </w:rPr>
        <w:t>Consultation Form (SF 513), 22</w:t>
      </w:r>
    </w:p>
    <w:p w14:paraId="00FE3BD5" w14:textId="77777777" w:rsidR="00330081" w:rsidRDefault="00330081">
      <w:pPr>
        <w:pStyle w:val="Index1"/>
        <w:tabs>
          <w:tab w:val="right" w:leader="dot" w:pos="3950"/>
        </w:tabs>
        <w:rPr>
          <w:noProof/>
        </w:rPr>
      </w:pPr>
      <w:r w:rsidRPr="00B86FF1">
        <w:rPr>
          <w:b/>
          <w:noProof/>
        </w:rPr>
        <w:t>Consulting Site</w:t>
      </w:r>
      <w:r>
        <w:rPr>
          <w:noProof/>
        </w:rPr>
        <w:t>, 165</w:t>
      </w:r>
    </w:p>
    <w:p w14:paraId="3449FEF2" w14:textId="77777777" w:rsidR="00330081" w:rsidRDefault="00330081">
      <w:pPr>
        <w:pStyle w:val="Index1"/>
        <w:tabs>
          <w:tab w:val="right" w:leader="dot" w:pos="3950"/>
        </w:tabs>
        <w:rPr>
          <w:noProof/>
        </w:rPr>
      </w:pPr>
      <w:r>
        <w:rPr>
          <w:noProof/>
        </w:rPr>
        <w:t>Correcting Misdirected Results, 41</w:t>
      </w:r>
    </w:p>
    <w:p w14:paraId="15C655F8" w14:textId="77777777" w:rsidR="00330081" w:rsidRDefault="00330081">
      <w:pPr>
        <w:pStyle w:val="Index1"/>
        <w:tabs>
          <w:tab w:val="right" w:leader="dot" w:pos="3950"/>
        </w:tabs>
        <w:rPr>
          <w:noProof/>
        </w:rPr>
      </w:pPr>
      <w:r w:rsidRPr="00B86FF1">
        <w:rPr>
          <w:i/>
          <w:noProof/>
        </w:rPr>
        <w:t>CPRS Clinical Coordinator &amp; User Manual</w:t>
      </w:r>
      <w:r>
        <w:rPr>
          <w:noProof/>
        </w:rPr>
        <w:t>, 8</w:t>
      </w:r>
    </w:p>
    <w:p w14:paraId="74DCD814" w14:textId="77777777" w:rsidR="00330081" w:rsidRDefault="00330081">
      <w:pPr>
        <w:pStyle w:val="Index1"/>
        <w:tabs>
          <w:tab w:val="right" w:leader="dot" w:pos="3950"/>
        </w:tabs>
        <w:rPr>
          <w:noProof/>
        </w:rPr>
      </w:pPr>
      <w:r w:rsidRPr="00B86FF1">
        <w:rPr>
          <w:i/>
          <w:noProof/>
        </w:rPr>
        <w:t>CPRS Installation Guide</w:t>
      </w:r>
      <w:r>
        <w:rPr>
          <w:noProof/>
        </w:rPr>
        <w:t>, 8</w:t>
      </w:r>
    </w:p>
    <w:p w14:paraId="575A7CAD" w14:textId="77777777" w:rsidR="00330081" w:rsidRDefault="00330081">
      <w:pPr>
        <w:pStyle w:val="Index1"/>
        <w:tabs>
          <w:tab w:val="right" w:leader="dot" w:pos="3950"/>
        </w:tabs>
        <w:rPr>
          <w:noProof/>
        </w:rPr>
      </w:pPr>
      <w:r w:rsidRPr="00B86FF1">
        <w:rPr>
          <w:i/>
          <w:noProof/>
        </w:rPr>
        <w:t>CPRS Technical Manual</w:t>
      </w:r>
      <w:r>
        <w:rPr>
          <w:noProof/>
        </w:rPr>
        <w:t>, 35</w:t>
      </w:r>
    </w:p>
    <w:p w14:paraId="456DCF64" w14:textId="77777777" w:rsidR="00330081" w:rsidRDefault="00330081">
      <w:pPr>
        <w:pStyle w:val="Index1"/>
        <w:tabs>
          <w:tab w:val="right" w:leader="dot" w:pos="3950"/>
        </w:tabs>
        <w:rPr>
          <w:noProof/>
        </w:rPr>
      </w:pPr>
      <w:r>
        <w:rPr>
          <w:noProof/>
        </w:rPr>
        <w:t>Custom List, 95</w:t>
      </w:r>
    </w:p>
    <w:p w14:paraId="20BA014D" w14:textId="77777777" w:rsidR="00330081" w:rsidRDefault="00330081">
      <w:pPr>
        <w:pStyle w:val="Index1"/>
        <w:tabs>
          <w:tab w:val="right" w:leader="dot" w:pos="3950"/>
        </w:tabs>
        <w:rPr>
          <w:noProof/>
        </w:rPr>
      </w:pPr>
      <w:r>
        <w:rPr>
          <w:noProof/>
        </w:rPr>
        <w:t>Deny, 112</w:t>
      </w:r>
    </w:p>
    <w:p w14:paraId="1AD0B5E0" w14:textId="77777777" w:rsidR="00330081" w:rsidRDefault="00330081">
      <w:pPr>
        <w:pStyle w:val="Index1"/>
        <w:tabs>
          <w:tab w:val="right" w:leader="dot" w:pos="3950"/>
        </w:tabs>
        <w:rPr>
          <w:noProof/>
        </w:rPr>
      </w:pPr>
      <w:r>
        <w:rPr>
          <w:noProof/>
        </w:rPr>
        <w:t>Deny Request (DY), 117</w:t>
      </w:r>
    </w:p>
    <w:p w14:paraId="53DE101D" w14:textId="77777777" w:rsidR="00330081" w:rsidRDefault="00330081">
      <w:pPr>
        <w:pStyle w:val="Index1"/>
        <w:tabs>
          <w:tab w:val="right" w:leader="dot" w:pos="3950"/>
        </w:tabs>
        <w:rPr>
          <w:noProof/>
        </w:rPr>
      </w:pPr>
      <w:r>
        <w:rPr>
          <w:noProof/>
        </w:rPr>
        <w:t>Detailed Display (DD), 78, 108</w:t>
      </w:r>
    </w:p>
    <w:p w14:paraId="091D1C27" w14:textId="77777777" w:rsidR="00330081" w:rsidRDefault="00330081">
      <w:pPr>
        <w:pStyle w:val="Index1"/>
        <w:tabs>
          <w:tab w:val="right" w:leader="dot" w:pos="3950"/>
        </w:tabs>
        <w:rPr>
          <w:noProof/>
        </w:rPr>
      </w:pPr>
      <w:r>
        <w:rPr>
          <w:noProof/>
        </w:rPr>
        <w:t>Detailed Order Display (DD), 118</w:t>
      </w:r>
    </w:p>
    <w:p w14:paraId="3CCDC20F" w14:textId="77777777" w:rsidR="00330081" w:rsidRDefault="00330081">
      <w:pPr>
        <w:pStyle w:val="Index1"/>
        <w:tabs>
          <w:tab w:val="right" w:leader="dot" w:pos="3950"/>
        </w:tabs>
        <w:rPr>
          <w:noProof/>
        </w:rPr>
      </w:pPr>
      <w:r>
        <w:rPr>
          <w:noProof/>
        </w:rPr>
        <w:t>DISCONTINUE, 104</w:t>
      </w:r>
    </w:p>
    <w:p w14:paraId="3C9A94A3" w14:textId="77777777" w:rsidR="00330081" w:rsidRDefault="00330081">
      <w:pPr>
        <w:pStyle w:val="Index1"/>
        <w:tabs>
          <w:tab w:val="right" w:leader="dot" w:pos="3950"/>
        </w:tabs>
        <w:rPr>
          <w:noProof/>
        </w:rPr>
      </w:pPr>
      <w:r>
        <w:rPr>
          <w:noProof/>
        </w:rPr>
        <w:t>Discontinue Order (DC), 77, 109, 122, 152</w:t>
      </w:r>
    </w:p>
    <w:p w14:paraId="11450D3B" w14:textId="77777777" w:rsidR="00330081" w:rsidRDefault="00330081">
      <w:pPr>
        <w:pStyle w:val="Index1"/>
        <w:tabs>
          <w:tab w:val="right" w:leader="dot" w:pos="3950"/>
        </w:tabs>
        <w:rPr>
          <w:noProof/>
        </w:rPr>
      </w:pPr>
      <w:r>
        <w:rPr>
          <w:noProof/>
        </w:rPr>
        <w:t>Discontinued Orders, 104, 114, 156, 165</w:t>
      </w:r>
    </w:p>
    <w:p w14:paraId="21194602" w14:textId="77777777" w:rsidR="00330081" w:rsidRDefault="00330081">
      <w:pPr>
        <w:pStyle w:val="Index1"/>
        <w:tabs>
          <w:tab w:val="right" w:leader="dot" w:pos="3950"/>
        </w:tabs>
        <w:rPr>
          <w:noProof/>
        </w:rPr>
      </w:pPr>
      <w:r>
        <w:rPr>
          <w:noProof/>
        </w:rPr>
        <w:t>Edit/Resubmit (ER), 124</w:t>
      </w:r>
    </w:p>
    <w:p w14:paraId="619F8FB2" w14:textId="77777777" w:rsidR="00330081" w:rsidRDefault="00330081">
      <w:pPr>
        <w:pStyle w:val="Index1"/>
        <w:tabs>
          <w:tab w:val="right" w:leader="dot" w:pos="3950"/>
        </w:tabs>
        <w:rPr>
          <w:noProof/>
        </w:rPr>
      </w:pPr>
      <w:r>
        <w:rPr>
          <w:noProof/>
        </w:rPr>
        <w:t>electronic signature, 18, 19, 40, 142, 157</w:t>
      </w:r>
    </w:p>
    <w:p w14:paraId="415878C1" w14:textId="77777777" w:rsidR="00330081" w:rsidRDefault="00330081">
      <w:pPr>
        <w:pStyle w:val="Index1"/>
        <w:tabs>
          <w:tab w:val="right" w:leader="dot" w:pos="3950"/>
        </w:tabs>
        <w:rPr>
          <w:noProof/>
        </w:rPr>
      </w:pPr>
      <w:r w:rsidRPr="00B86FF1">
        <w:rPr>
          <w:noProof/>
          <w:snapToGrid w:val="0"/>
        </w:rPr>
        <w:t>Enabling Notifications</w:t>
      </w:r>
      <w:r>
        <w:rPr>
          <w:noProof/>
        </w:rPr>
        <w:t>, 144</w:t>
      </w:r>
    </w:p>
    <w:p w14:paraId="7A1D5CD3" w14:textId="77777777" w:rsidR="00330081" w:rsidRDefault="00330081">
      <w:pPr>
        <w:pStyle w:val="Index1"/>
        <w:tabs>
          <w:tab w:val="right" w:leader="dot" w:pos="3950"/>
        </w:tabs>
        <w:rPr>
          <w:noProof/>
        </w:rPr>
      </w:pPr>
      <w:r>
        <w:rPr>
          <w:noProof/>
        </w:rPr>
        <w:t>Enhancements Since Version 2.5, 4</w:t>
      </w:r>
    </w:p>
    <w:p w14:paraId="537F0D40" w14:textId="77777777" w:rsidR="00330081" w:rsidRDefault="00330081">
      <w:pPr>
        <w:pStyle w:val="Index1"/>
        <w:tabs>
          <w:tab w:val="right" w:leader="dot" w:pos="3950"/>
        </w:tabs>
        <w:rPr>
          <w:noProof/>
        </w:rPr>
      </w:pPr>
      <w:r>
        <w:rPr>
          <w:noProof/>
        </w:rPr>
        <w:t>FilaMan Alerts, 30</w:t>
      </w:r>
    </w:p>
    <w:p w14:paraId="4C2C412B" w14:textId="77777777" w:rsidR="00330081" w:rsidRDefault="00330081">
      <w:pPr>
        <w:pStyle w:val="Index1"/>
        <w:tabs>
          <w:tab w:val="right" w:leader="dot" w:pos="3950"/>
        </w:tabs>
        <w:rPr>
          <w:noProof/>
        </w:rPr>
      </w:pPr>
      <w:r>
        <w:rPr>
          <w:noProof/>
        </w:rPr>
        <w:t>Forward Request (FR), 24, 66, 109, 125</w:t>
      </w:r>
    </w:p>
    <w:p w14:paraId="58CCDE32" w14:textId="77777777" w:rsidR="00330081" w:rsidRDefault="00330081">
      <w:pPr>
        <w:pStyle w:val="Index1"/>
        <w:tabs>
          <w:tab w:val="right" w:leader="dot" w:pos="3950"/>
        </w:tabs>
        <w:rPr>
          <w:noProof/>
        </w:rPr>
      </w:pPr>
      <w:r>
        <w:rPr>
          <w:noProof/>
        </w:rPr>
        <w:t>General Service User Menu, 96</w:t>
      </w:r>
    </w:p>
    <w:p w14:paraId="4674FA42" w14:textId="77777777" w:rsidR="00330081" w:rsidRDefault="00330081">
      <w:pPr>
        <w:pStyle w:val="Index1"/>
        <w:tabs>
          <w:tab w:val="right" w:leader="dot" w:pos="3950"/>
        </w:tabs>
        <w:rPr>
          <w:noProof/>
        </w:rPr>
      </w:pPr>
      <w:r>
        <w:rPr>
          <w:noProof/>
        </w:rPr>
        <w:t>Glossary, 165</w:t>
      </w:r>
    </w:p>
    <w:p w14:paraId="10B18481" w14:textId="77777777" w:rsidR="00330081" w:rsidRDefault="00330081">
      <w:pPr>
        <w:pStyle w:val="Index1"/>
        <w:tabs>
          <w:tab w:val="right" w:leader="dot" w:pos="3950"/>
        </w:tabs>
        <w:rPr>
          <w:noProof/>
        </w:rPr>
      </w:pPr>
      <w:r>
        <w:rPr>
          <w:noProof/>
        </w:rPr>
        <w:t>Healthcare Claims Processing System, 151, 165</w:t>
      </w:r>
    </w:p>
    <w:p w14:paraId="05350A21" w14:textId="77777777" w:rsidR="00330081" w:rsidRDefault="00330081">
      <w:pPr>
        <w:pStyle w:val="Index1"/>
        <w:tabs>
          <w:tab w:val="right" w:leader="dot" w:pos="3950"/>
        </w:tabs>
        <w:rPr>
          <w:noProof/>
        </w:rPr>
      </w:pPr>
      <w:r>
        <w:rPr>
          <w:noProof/>
        </w:rPr>
        <w:t>HL7, 2, 5, 6</w:t>
      </w:r>
    </w:p>
    <w:p w14:paraId="5ED24F7B" w14:textId="77777777" w:rsidR="00330081" w:rsidRDefault="00330081">
      <w:pPr>
        <w:pStyle w:val="Index1"/>
        <w:tabs>
          <w:tab w:val="right" w:leader="dot" w:pos="3950"/>
        </w:tabs>
        <w:rPr>
          <w:noProof/>
        </w:rPr>
      </w:pPr>
      <w:r>
        <w:rPr>
          <w:noProof/>
        </w:rPr>
        <w:t>IFC, 6, 165</w:t>
      </w:r>
    </w:p>
    <w:p w14:paraId="45400410" w14:textId="77777777" w:rsidR="00330081" w:rsidRDefault="00330081">
      <w:pPr>
        <w:pStyle w:val="Index1"/>
        <w:tabs>
          <w:tab w:val="right" w:leader="dot" w:pos="3950"/>
        </w:tabs>
        <w:rPr>
          <w:noProof/>
        </w:rPr>
      </w:pPr>
      <w:r>
        <w:rPr>
          <w:noProof/>
        </w:rPr>
        <w:t>IFC Requests by Remote Ordering Provider, 158</w:t>
      </w:r>
    </w:p>
    <w:p w14:paraId="43E8C69C" w14:textId="77777777" w:rsidR="00330081" w:rsidRDefault="00330081">
      <w:pPr>
        <w:pStyle w:val="Index1"/>
        <w:tabs>
          <w:tab w:val="right" w:leader="dot" w:pos="3950"/>
        </w:tabs>
        <w:rPr>
          <w:noProof/>
        </w:rPr>
      </w:pPr>
      <w:r>
        <w:rPr>
          <w:noProof/>
        </w:rPr>
        <w:t>Integrated Document Management, 37</w:t>
      </w:r>
    </w:p>
    <w:p w14:paraId="54181E9F" w14:textId="77777777" w:rsidR="00330081" w:rsidRDefault="00330081">
      <w:pPr>
        <w:pStyle w:val="Index1"/>
        <w:tabs>
          <w:tab w:val="right" w:leader="dot" w:pos="3950"/>
        </w:tabs>
        <w:rPr>
          <w:noProof/>
        </w:rPr>
      </w:pPr>
      <w:r>
        <w:rPr>
          <w:noProof/>
        </w:rPr>
        <w:t>Inter-Facility Consults, 6</w:t>
      </w:r>
    </w:p>
    <w:p w14:paraId="3C5B8C55" w14:textId="77777777" w:rsidR="00330081" w:rsidRDefault="00330081">
      <w:pPr>
        <w:pStyle w:val="Index1"/>
        <w:tabs>
          <w:tab w:val="right" w:leader="dot" w:pos="3950"/>
        </w:tabs>
        <w:rPr>
          <w:noProof/>
        </w:rPr>
      </w:pPr>
      <w:r>
        <w:rPr>
          <w:noProof/>
        </w:rPr>
        <w:t>Introduction, 1</w:t>
      </w:r>
    </w:p>
    <w:p w14:paraId="1F23792A" w14:textId="77777777" w:rsidR="00330081" w:rsidRDefault="00330081">
      <w:pPr>
        <w:pStyle w:val="Index1"/>
        <w:tabs>
          <w:tab w:val="right" w:leader="dot" w:pos="3950"/>
        </w:tabs>
        <w:rPr>
          <w:noProof/>
        </w:rPr>
      </w:pPr>
      <w:r>
        <w:rPr>
          <w:noProof/>
        </w:rPr>
        <w:t>Make Addendum (MA), 84, 126</w:t>
      </w:r>
    </w:p>
    <w:p w14:paraId="2EEC0365" w14:textId="77777777" w:rsidR="00330081" w:rsidRDefault="00330081">
      <w:pPr>
        <w:pStyle w:val="Index1"/>
        <w:tabs>
          <w:tab w:val="right" w:leader="dot" w:pos="3950"/>
        </w:tabs>
        <w:rPr>
          <w:noProof/>
        </w:rPr>
      </w:pPr>
      <w:r>
        <w:rPr>
          <w:noProof/>
        </w:rPr>
        <w:t>Management, 9</w:t>
      </w:r>
    </w:p>
    <w:p w14:paraId="2F4B09F1" w14:textId="77777777" w:rsidR="00330081" w:rsidRDefault="00330081">
      <w:pPr>
        <w:pStyle w:val="Index1"/>
        <w:tabs>
          <w:tab w:val="right" w:leader="dot" w:pos="3950"/>
        </w:tabs>
        <w:rPr>
          <w:noProof/>
        </w:rPr>
      </w:pPr>
      <w:r>
        <w:rPr>
          <w:noProof/>
        </w:rPr>
        <w:t>Manuals, 8</w:t>
      </w:r>
    </w:p>
    <w:p w14:paraId="6CC92AA1" w14:textId="77777777" w:rsidR="00330081" w:rsidRDefault="00330081">
      <w:pPr>
        <w:pStyle w:val="Index1"/>
        <w:tabs>
          <w:tab w:val="right" w:leader="dot" w:pos="3950"/>
        </w:tabs>
        <w:rPr>
          <w:noProof/>
        </w:rPr>
      </w:pPr>
      <w:r>
        <w:rPr>
          <w:noProof/>
        </w:rPr>
        <w:t>Medical Records Committee, 22</w:t>
      </w:r>
    </w:p>
    <w:p w14:paraId="7C7558A6" w14:textId="77777777" w:rsidR="00330081" w:rsidRDefault="00330081">
      <w:pPr>
        <w:pStyle w:val="Index1"/>
        <w:tabs>
          <w:tab w:val="right" w:leader="dot" w:pos="3950"/>
        </w:tabs>
        <w:rPr>
          <w:noProof/>
        </w:rPr>
      </w:pPr>
      <w:r>
        <w:rPr>
          <w:noProof/>
        </w:rPr>
        <w:t>Medicine Package, 53, 57</w:t>
      </w:r>
    </w:p>
    <w:p w14:paraId="3CD6C361" w14:textId="77777777" w:rsidR="00330081" w:rsidRDefault="00330081">
      <w:pPr>
        <w:pStyle w:val="Index1"/>
        <w:tabs>
          <w:tab w:val="right" w:leader="dot" w:pos="3950"/>
        </w:tabs>
        <w:rPr>
          <w:noProof/>
        </w:rPr>
      </w:pPr>
      <w:r>
        <w:rPr>
          <w:noProof/>
        </w:rPr>
        <w:t>Medicine Results), 74</w:t>
      </w:r>
    </w:p>
    <w:p w14:paraId="16122972" w14:textId="77777777" w:rsidR="00330081" w:rsidRDefault="00330081">
      <w:pPr>
        <w:pStyle w:val="Index1"/>
        <w:tabs>
          <w:tab w:val="right" w:leader="dot" w:pos="3950"/>
        </w:tabs>
        <w:rPr>
          <w:noProof/>
        </w:rPr>
      </w:pPr>
      <w:r>
        <w:rPr>
          <w:noProof/>
        </w:rPr>
        <w:t>New Date Range, 86</w:t>
      </w:r>
    </w:p>
    <w:p w14:paraId="51CCBFA6" w14:textId="77777777" w:rsidR="00330081" w:rsidRDefault="00330081">
      <w:pPr>
        <w:pStyle w:val="Index1"/>
        <w:tabs>
          <w:tab w:val="right" w:leader="dot" w:pos="3950"/>
        </w:tabs>
        <w:rPr>
          <w:noProof/>
        </w:rPr>
      </w:pPr>
      <w:r w:rsidRPr="00B86FF1">
        <w:rPr>
          <w:noProof/>
          <w:snapToGrid w:val="0"/>
        </w:rPr>
        <w:t>New Service Consult/Request</w:t>
      </w:r>
      <w:r>
        <w:rPr>
          <w:noProof/>
        </w:rPr>
        <w:t>, 147</w:t>
      </w:r>
    </w:p>
    <w:p w14:paraId="36E116DA" w14:textId="77777777" w:rsidR="00330081" w:rsidRDefault="00330081">
      <w:pPr>
        <w:pStyle w:val="Index1"/>
        <w:tabs>
          <w:tab w:val="right" w:leader="dot" w:pos="3950"/>
        </w:tabs>
        <w:rPr>
          <w:noProof/>
        </w:rPr>
      </w:pPr>
      <w:r>
        <w:rPr>
          <w:noProof/>
        </w:rPr>
        <w:t>Notifications, 140</w:t>
      </w:r>
    </w:p>
    <w:p w14:paraId="743670F9" w14:textId="77777777" w:rsidR="00330081" w:rsidRDefault="00330081">
      <w:pPr>
        <w:pStyle w:val="Index1"/>
        <w:tabs>
          <w:tab w:val="right" w:leader="dot" w:pos="3950"/>
        </w:tabs>
        <w:rPr>
          <w:noProof/>
        </w:rPr>
      </w:pPr>
      <w:r>
        <w:rPr>
          <w:noProof/>
        </w:rPr>
        <w:t>Notifications Management Menu, 144</w:t>
      </w:r>
    </w:p>
    <w:p w14:paraId="6799011B" w14:textId="77777777" w:rsidR="00330081" w:rsidRDefault="00330081">
      <w:pPr>
        <w:pStyle w:val="Index1"/>
        <w:tabs>
          <w:tab w:val="right" w:leader="dot" w:pos="3950"/>
        </w:tabs>
        <w:rPr>
          <w:noProof/>
        </w:rPr>
      </w:pPr>
      <w:r>
        <w:rPr>
          <w:noProof/>
        </w:rPr>
        <w:t>Operation, 11</w:t>
      </w:r>
    </w:p>
    <w:p w14:paraId="73CC645D" w14:textId="77777777" w:rsidR="00330081" w:rsidRDefault="00330081">
      <w:pPr>
        <w:pStyle w:val="Index1"/>
        <w:tabs>
          <w:tab w:val="right" w:leader="dot" w:pos="3950"/>
        </w:tabs>
        <w:rPr>
          <w:noProof/>
        </w:rPr>
      </w:pPr>
      <w:r>
        <w:rPr>
          <w:noProof/>
        </w:rPr>
        <w:t>Order, 2, 165</w:t>
      </w:r>
    </w:p>
    <w:p w14:paraId="033331C9" w14:textId="77777777" w:rsidR="00330081" w:rsidRDefault="00330081">
      <w:pPr>
        <w:pStyle w:val="Index1"/>
        <w:tabs>
          <w:tab w:val="right" w:leader="dot" w:pos="3950"/>
        </w:tabs>
        <w:rPr>
          <w:noProof/>
        </w:rPr>
      </w:pPr>
      <w:r>
        <w:rPr>
          <w:noProof/>
        </w:rPr>
        <w:t>Order Cancellation, 122, 165</w:t>
      </w:r>
    </w:p>
    <w:p w14:paraId="5E099202" w14:textId="77777777" w:rsidR="00330081" w:rsidRDefault="00330081">
      <w:pPr>
        <w:pStyle w:val="Index1"/>
        <w:tabs>
          <w:tab w:val="right" w:leader="dot" w:pos="3950"/>
        </w:tabs>
        <w:rPr>
          <w:noProof/>
        </w:rPr>
      </w:pPr>
      <w:r>
        <w:rPr>
          <w:noProof/>
        </w:rPr>
        <w:t>Order Checking, 6</w:t>
      </w:r>
    </w:p>
    <w:p w14:paraId="30333417" w14:textId="77777777" w:rsidR="00330081" w:rsidRDefault="00330081">
      <w:pPr>
        <w:pStyle w:val="Index1"/>
        <w:tabs>
          <w:tab w:val="right" w:leader="dot" w:pos="3950"/>
        </w:tabs>
        <w:rPr>
          <w:noProof/>
        </w:rPr>
      </w:pPr>
      <w:r>
        <w:rPr>
          <w:noProof/>
        </w:rPr>
        <w:t>Order Discontinuation, 165</w:t>
      </w:r>
    </w:p>
    <w:p w14:paraId="37622D46" w14:textId="77777777" w:rsidR="00330081" w:rsidRDefault="00330081">
      <w:pPr>
        <w:pStyle w:val="Index1"/>
        <w:tabs>
          <w:tab w:val="right" w:leader="dot" w:pos="3950"/>
        </w:tabs>
        <w:rPr>
          <w:noProof/>
        </w:rPr>
      </w:pPr>
      <w:r>
        <w:rPr>
          <w:noProof/>
        </w:rPr>
        <w:t>Order New Consult, 13, 63</w:t>
      </w:r>
    </w:p>
    <w:p w14:paraId="4C6FA4E1" w14:textId="77777777" w:rsidR="00330081" w:rsidRDefault="00330081">
      <w:pPr>
        <w:pStyle w:val="Index1"/>
        <w:tabs>
          <w:tab w:val="right" w:leader="dot" w:pos="3950"/>
        </w:tabs>
        <w:rPr>
          <w:noProof/>
        </w:rPr>
      </w:pPr>
      <w:r>
        <w:rPr>
          <w:noProof/>
        </w:rPr>
        <w:t>Order of Actions, 110</w:t>
      </w:r>
    </w:p>
    <w:p w14:paraId="72152C65" w14:textId="77777777" w:rsidR="00330081" w:rsidRDefault="00330081">
      <w:pPr>
        <w:pStyle w:val="Index1"/>
        <w:tabs>
          <w:tab w:val="right" w:leader="dot" w:pos="3950"/>
        </w:tabs>
        <w:rPr>
          <w:noProof/>
        </w:rPr>
      </w:pPr>
      <w:r w:rsidRPr="00B86FF1">
        <w:rPr>
          <w:noProof/>
          <w:snapToGrid w:val="0"/>
        </w:rPr>
        <w:t>Order(s) Require Electronic Signature</w:t>
      </w:r>
      <w:r>
        <w:rPr>
          <w:noProof/>
        </w:rPr>
        <w:t>, 157</w:t>
      </w:r>
    </w:p>
    <w:p w14:paraId="315504AC" w14:textId="77777777" w:rsidR="00330081" w:rsidRDefault="00330081">
      <w:pPr>
        <w:pStyle w:val="Index1"/>
        <w:tabs>
          <w:tab w:val="right" w:leader="dot" w:pos="3950"/>
        </w:tabs>
        <w:rPr>
          <w:noProof/>
        </w:rPr>
      </w:pPr>
      <w:r>
        <w:rPr>
          <w:noProof/>
        </w:rPr>
        <w:t>Package Management, 9</w:t>
      </w:r>
    </w:p>
    <w:p w14:paraId="25A0F634" w14:textId="77777777" w:rsidR="00330081" w:rsidRDefault="00330081">
      <w:pPr>
        <w:pStyle w:val="Index1"/>
        <w:tabs>
          <w:tab w:val="right" w:leader="dot" w:pos="3950"/>
        </w:tabs>
        <w:rPr>
          <w:noProof/>
        </w:rPr>
      </w:pPr>
      <w:r>
        <w:rPr>
          <w:noProof/>
        </w:rPr>
        <w:t>Package Operation, 11</w:t>
      </w:r>
    </w:p>
    <w:p w14:paraId="2B11F9D1" w14:textId="77777777" w:rsidR="00330081" w:rsidRDefault="00330081">
      <w:pPr>
        <w:pStyle w:val="Index1"/>
        <w:tabs>
          <w:tab w:val="right" w:leader="dot" w:pos="3950"/>
        </w:tabs>
        <w:rPr>
          <w:noProof/>
        </w:rPr>
      </w:pPr>
      <w:r>
        <w:rPr>
          <w:noProof/>
        </w:rPr>
        <w:t>Package Reference, 96</w:t>
      </w:r>
    </w:p>
    <w:p w14:paraId="6BA980FE" w14:textId="77777777" w:rsidR="00330081" w:rsidRDefault="00330081">
      <w:pPr>
        <w:pStyle w:val="Index1"/>
        <w:tabs>
          <w:tab w:val="right" w:leader="dot" w:pos="3950"/>
        </w:tabs>
        <w:rPr>
          <w:noProof/>
        </w:rPr>
      </w:pPr>
      <w:r>
        <w:rPr>
          <w:noProof/>
        </w:rPr>
        <w:t>PARTIAL RESULTS, 104</w:t>
      </w:r>
    </w:p>
    <w:p w14:paraId="60C687B5" w14:textId="77777777" w:rsidR="00330081" w:rsidRDefault="00330081">
      <w:pPr>
        <w:pStyle w:val="Index1"/>
        <w:tabs>
          <w:tab w:val="right" w:leader="dot" w:pos="3950"/>
        </w:tabs>
        <w:rPr>
          <w:noProof/>
        </w:rPr>
      </w:pPr>
      <w:r>
        <w:rPr>
          <w:noProof/>
        </w:rPr>
        <w:t>PENDING, 104, 130, 134</w:t>
      </w:r>
    </w:p>
    <w:p w14:paraId="3B511946" w14:textId="77777777" w:rsidR="00330081" w:rsidRDefault="00330081">
      <w:pPr>
        <w:pStyle w:val="Index1"/>
        <w:tabs>
          <w:tab w:val="right" w:leader="dot" w:pos="3950"/>
        </w:tabs>
        <w:rPr>
          <w:noProof/>
        </w:rPr>
      </w:pPr>
      <w:r>
        <w:rPr>
          <w:noProof/>
        </w:rPr>
        <w:t>Print Form (PF) Action, 65, 127</w:t>
      </w:r>
    </w:p>
    <w:p w14:paraId="31436933" w14:textId="77777777" w:rsidR="00330081" w:rsidRDefault="00330081">
      <w:pPr>
        <w:pStyle w:val="Index1"/>
        <w:tabs>
          <w:tab w:val="right" w:leader="dot" w:pos="3950"/>
        </w:tabs>
        <w:rPr>
          <w:noProof/>
        </w:rPr>
      </w:pPr>
      <w:r>
        <w:rPr>
          <w:noProof/>
        </w:rPr>
        <w:t>Print Screen Contents (PS), 128</w:t>
      </w:r>
    </w:p>
    <w:p w14:paraId="02278A0B" w14:textId="77777777" w:rsidR="00330081" w:rsidRDefault="00330081">
      <w:pPr>
        <w:pStyle w:val="Index1"/>
        <w:tabs>
          <w:tab w:val="right" w:leader="dot" w:pos="3950"/>
        </w:tabs>
        <w:rPr>
          <w:noProof/>
        </w:rPr>
      </w:pPr>
      <w:r>
        <w:rPr>
          <w:noProof/>
        </w:rPr>
        <w:t>Procedure Request, 2, 97, 108, 122, 166</w:t>
      </w:r>
    </w:p>
    <w:p w14:paraId="41E78A88" w14:textId="77777777" w:rsidR="00330081" w:rsidRDefault="00330081">
      <w:pPr>
        <w:pStyle w:val="Index1"/>
        <w:tabs>
          <w:tab w:val="right" w:leader="dot" w:pos="3950"/>
        </w:tabs>
        <w:rPr>
          <w:noProof/>
        </w:rPr>
      </w:pPr>
      <w:r>
        <w:rPr>
          <w:noProof/>
        </w:rPr>
        <w:t>prompt, 40, 98, 100, 108, 128, 129, 140, 141, 147, 150, 152</w:t>
      </w:r>
    </w:p>
    <w:p w14:paraId="6ABA68A2" w14:textId="77777777" w:rsidR="00330081" w:rsidRDefault="00330081">
      <w:pPr>
        <w:pStyle w:val="Index1"/>
        <w:tabs>
          <w:tab w:val="right" w:leader="dot" w:pos="3950"/>
        </w:tabs>
        <w:rPr>
          <w:noProof/>
        </w:rPr>
      </w:pPr>
      <w:r>
        <w:rPr>
          <w:noProof/>
        </w:rPr>
        <w:t>Purpose, 2</w:t>
      </w:r>
    </w:p>
    <w:p w14:paraId="0C4D0EE8" w14:textId="77777777" w:rsidR="00330081" w:rsidRDefault="00330081">
      <w:pPr>
        <w:pStyle w:val="Index1"/>
        <w:tabs>
          <w:tab w:val="right" w:leader="dot" w:pos="3950"/>
        </w:tabs>
        <w:rPr>
          <w:noProof/>
        </w:rPr>
      </w:pPr>
      <w:r>
        <w:rPr>
          <w:noProof/>
        </w:rPr>
        <w:t>Quick Orders, 35</w:t>
      </w:r>
    </w:p>
    <w:p w14:paraId="03419E05" w14:textId="77777777" w:rsidR="00330081" w:rsidRDefault="00330081">
      <w:pPr>
        <w:pStyle w:val="Index1"/>
        <w:tabs>
          <w:tab w:val="right" w:leader="dot" w:pos="3950"/>
        </w:tabs>
        <w:rPr>
          <w:noProof/>
        </w:rPr>
      </w:pPr>
      <w:r>
        <w:rPr>
          <w:noProof/>
        </w:rPr>
        <w:t>Quit (Q) Action, 88, 129</w:t>
      </w:r>
    </w:p>
    <w:p w14:paraId="0757E117" w14:textId="77777777" w:rsidR="00330081" w:rsidRDefault="00330081">
      <w:pPr>
        <w:pStyle w:val="Index1"/>
        <w:tabs>
          <w:tab w:val="right" w:leader="dot" w:pos="3950"/>
        </w:tabs>
        <w:rPr>
          <w:noProof/>
        </w:rPr>
      </w:pPr>
      <w:r>
        <w:rPr>
          <w:noProof/>
        </w:rPr>
        <w:t>RAS, 151, 166</w:t>
      </w:r>
    </w:p>
    <w:p w14:paraId="5162D678" w14:textId="77777777" w:rsidR="00330081" w:rsidRDefault="00330081">
      <w:pPr>
        <w:pStyle w:val="Index1"/>
        <w:tabs>
          <w:tab w:val="right" w:leader="dot" w:pos="3950"/>
        </w:tabs>
        <w:rPr>
          <w:noProof/>
        </w:rPr>
      </w:pPr>
      <w:r>
        <w:rPr>
          <w:noProof/>
        </w:rPr>
        <w:t>Receive Request (RC) Action, 67, 130</w:t>
      </w:r>
    </w:p>
    <w:p w14:paraId="57CAA362" w14:textId="77777777" w:rsidR="00330081" w:rsidRDefault="00330081">
      <w:pPr>
        <w:pStyle w:val="Index1"/>
        <w:tabs>
          <w:tab w:val="right" w:leader="dot" w:pos="3950"/>
        </w:tabs>
        <w:rPr>
          <w:noProof/>
        </w:rPr>
      </w:pPr>
      <w:r>
        <w:rPr>
          <w:noProof/>
        </w:rPr>
        <w:t>Relations with other VISTA Components, 6</w:t>
      </w:r>
    </w:p>
    <w:p w14:paraId="13EAC371" w14:textId="77777777" w:rsidR="00330081" w:rsidRDefault="00330081">
      <w:pPr>
        <w:pStyle w:val="Index1"/>
        <w:tabs>
          <w:tab w:val="right" w:leader="dot" w:pos="3950"/>
        </w:tabs>
        <w:rPr>
          <w:noProof/>
        </w:rPr>
      </w:pPr>
      <w:r>
        <w:rPr>
          <w:noProof/>
        </w:rPr>
        <w:t>Relationship to Other Packages, 2</w:t>
      </w:r>
    </w:p>
    <w:p w14:paraId="30587B8D" w14:textId="77777777" w:rsidR="00330081" w:rsidRDefault="00330081">
      <w:pPr>
        <w:pStyle w:val="Index1"/>
        <w:tabs>
          <w:tab w:val="right" w:leader="dot" w:pos="3950"/>
        </w:tabs>
        <w:rPr>
          <w:noProof/>
        </w:rPr>
      </w:pPr>
      <w:r>
        <w:rPr>
          <w:noProof/>
        </w:rPr>
        <w:t>Remote Ordering Provider, 158</w:t>
      </w:r>
    </w:p>
    <w:p w14:paraId="4D889E39" w14:textId="77777777" w:rsidR="00330081" w:rsidRDefault="00330081">
      <w:pPr>
        <w:pStyle w:val="Index1"/>
        <w:tabs>
          <w:tab w:val="right" w:leader="dot" w:pos="3950"/>
        </w:tabs>
        <w:rPr>
          <w:noProof/>
        </w:rPr>
      </w:pPr>
      <w:r>
        <w:rPr>
          <w:noProof/>
        </w:rPr>
        <w:lastRenderedPageBreak/>
        <w:t>Remove Medicine Results, 74</w:t>
      </w:r>
    </w:p>
    <w:p w14:paraId="0D2ACDEC" w14:textId="77777777" w:rsidR="00330081" w:rsidRDefault="00330081">
      <w:pPr>
        <w:pStyle w:val="Index1"/>
        <w:tabs>
          <w:tab w:val="right" w:leader="dot" w:pos="3950"/>
        </w:tabs>
        <w:rPr>
          <w:noProof/>
        </w:rPr>
      </w:pPr>
      <w:r>
        <w:rPr>
          <w:noProof/>
        </w:rPr>
        <w:t>Remove Medicine Results (RM), 132</w:t>
      </w:r>
    </w:p>
    <w:p w14:paraId="3E2A88B6" w14:textId="77777777" w:rsidR="00330081" w:rsidRDefault="00330081">
      <w:pPr>
        <w:pStyle w:val="Index1"/>
        <w:tabs>
          <w:tab w:val="right" w:leader="dot" w:pos="3950"/>
        </w:tabs>
        <w:rPr>
          <w:noProof/>
        </w:rPr>
      </w:pPr>
      <w:r>
        <w:rPr>
          <w:noProof/>
        </w:rPr>
        <w:t>Request, 166</w:t>
      </w:r>
    </w:p>
    <w:p w14:paraId="00CB8DE1" w14:textId="77777777" w:rsidR="00330081" w:rsidRDefault="00330081">
      <w:pPr>
        <w:pStyle w:val="Index1"/>
        <w:tabs>
          <w:tab w:val="right" w:leader="dot" w:pos="3950"/>
        </w:tabs>
        <w:rPr>
          <w:noProof/>
        </w:rPr>
      </w:pPr>
      <w:r>
        <w:rPr>
          <w:noProof/>
        </w:rPr>
        <w:t>Requestor, 166</w:t>
      </w:r>
    </w:p>
    <w:p w14:paraId="1C0EA976" w14:textId="77777777" w:rsidR="00330081" w:rsidRDefault="00330081">
      <w:pPr>
        <w:pStyle w:val="Index1"/>
        <w:tabs>
          <w:tab w:val="right" w:leader="dot" w:pos="3950"/>
        </w:tabs>
        <w:rPr>
          <w:noProof/>
        </w:rPr>
      </w:pPr>
      <w:r>
        <w:rPr>
          <w:noProof/>
        </w:rPr>
        <w:t>Requests, 1, 2</w:t>
      </w:r>
    </w:p>
    <w:p w14:paraId="7987DA99" w14:textId="77777777" w:rsidR="00330081" w:rsidRDefault="00330081">
      <w:pPr>
        <w:pStyle w:val="Index1"/>
        <w:tabs>
          <w:tab w:val="right" w:leader="dot" w:pos="3950"/>
        </w:tabs>
        <w:rPr>
          <w:noProof/>
        </w:rPr>
      </w:pPr>
      <w:r>
        <w:rPr>
          <w:noProof/>
        </w:rPr>
        <w:t>Requests by Remote Ordering Provider, 158</w:t>
      </w:r>
    </w:p>
    <w:p w14:paraId="6BDA16E7" w14:textId="77777777" w:rsidR="00330081" w:rsidRDefault="00330081">
      <w:pPr>
        <w:pStyle w:val="Index1"/>
        <w:tabs>
          <w:tab w:val="right" w:leader="dot" w:pos="3950"/>
        </w:tabs>
        <w:rPr>
          <w:noProof/>
        </w:rPr>
      </w:pPr>
      <w:r>
        <w:rPr>
          <w:noProof/>
        </w:rPr>
        <w:t>Result, 41, 166</w:t>
      </w:r>
    </w:p>
    <w:p w14:paraId="28AD9321" w14:textId="77777777" w:rsidR="00330081" w:rsidRDefault="00330081">
      <w:pPr>
        <w:pStyle w:val="Index1"/>
        <w:tabs>
          <w:tab w:val="right" w:leader="dot" w:pos="3950"/>
        </w:tabs>
        <w:rPr>
          <w:noProof/>
        </w:rPr>
      </w:pPr>
      <w:r w:rsidRPr="00B86FF1">
        <w:rPr>
          <w:b/>
          <w:noProof/>
        </w:rPr>
        <w:t>Resulting Site</w:t>
      </w:r>
      <w:r>
        <w:rPr>
          <w:noProof/>
        </w:rPr>
        <w:t>, 166</w:t>
      </w:r>
    </w:p>
    <w:p w14:paraId="25F23288" w14:textId="77777777" w:rsidR="00330081" w:rsidRDefault="00330081">
      <w:pPr>
        <w:pStyle w:val="Index1"/>
        <w:tabs>
          <w:tab w:val="right" w:leader="dot" w:pos="3950"/>
        </w:tabs>
        <w:rPr>
          <w:noProof/>
        </w:rPr>
      </w:pPr>
      <w:r>
        <w:rPr>
          <w:noProof/>
        </w:rPr>
        <w:t>Results, 37, 108, 116</w:t>
      </w:r>
    </w:p>
    <w:p w14:paraId="57894134" w14:textId="77777777" w:rsidR="00330081" w:rsidRDefault="00330081">
      <w:pPr>
        <w:pStyle w:val="Index1"/>
        <w:tabs>
          <w:tab w:val="right" w:leader="dot" w:pos="3950"/>
        </w:tabs>
        <w:rPr>
          <w:noProof/>
        </w:rPr>
      </w:pPr>
      <w:r>
        <w:rPr>
          <w:noProof/>
        </w:rPr>
        <w:t>Results Display (RT), 89, 108, 133</w:t>
      </w:r>
    </w:p>
    <w:p w14:paraId="479751C4" w14:textId="77777777" w:rsidR="00330081" w:rsidRDefault="00330081">
      <w:pPr>
        <w:pStyle w:val="Index1"/>
        <w:tabs>
          <w:tab w:val="right" w:leader="dot" w:pos="3950"/>
        </w:tabs>
        <w:rPr>
          <w:noProof/>
        </w:rPr>
      </w:pPr>
      <w:r>
        <w:rPr>
          <w:noProof/>
        </w:rPr>
        <w:t>Review Only Actions, 97, 100, 108</w:t>
      </w:r>
    </w:p>
    <w:p w14:paraId="132898EF" w14:textId="77777777" w:rsidR="00330081" w:rsidRDefault="00330081">
      <w:pPr>
        <w:pStyle w:val="Index1"/>
        <w:tabs>
          <w:tab w:val="right" w:leader="dot" w:pos="3950"/>
        </w:tabs>
        <w:rPr>
          <w:noProof/>
        </w:rPr>
      </w:pPr>
      <w:r>
        <w:rPr>
          <w:noProof/>
        </w:rPr>
        <w:t>Schedule (SC), 134</w:t>
      </w:r>
    </w:p>
    <w:p w14:paraId="177FBC4E" w14:textId="77777777" w:rsidR="00330081" w:rsidRDefault="00330081">
      <w:pPr>
        <w:pStyle w:val="Index1"/>
        <w:tabs>
          <w:tab w:val="right" w:leader="dot" w:pos="3950"/>
        </w:tabs>
        <w:rPr>
          <w:noProof/>
        </w:rPr>
      </w:pPr>
      <w:r>
        <w:rPr>
          <w:noProof/>
        </w:rPr>
        <w:t>SCHEDULED, 104, 134</w:t>
      </w:r>
    </w:p>
    <w:p w14:paraId="1A67A7A6" w14:textId="77777777" w:rsidR="00330081" w:rsidRDefault="00330081">
      <w:pPr>
        <w:pStyle w:val="Index1"/>
        <w:tabs>
          <w:tab w:val="right" w:leader="dot" w:pos="3950"/>
        </w:tabs>
        <w:rPr>
          <w:noProof/>
        </w:rPr>
      </w:pPr>
      <w:r>
        <w:rPr>
          <w:noProof/>
        </w:rPr>
        <w:t>Screen Context, 166</w:t>
      </w:r>
    </w:p>
    <w:p w14:paraId="15973E55" w14:textId="77777777" w:rsidR="00330081" w:rsidRDefault="00330081">
      <w:pPr>
        <w:pStyle w:val="Index1"/>
        <w:tabs>
          <w:tab w:val="right" w:leader="dot" w:pos="3950"/>
        </w:tabs>
        <w:rPr>
          <w:noProof/>
        </w:rPr>
      </w:pPr>
      <w:r>
        <w:rPr>
          <w:noProof/>
        </w:rPr>
        <w:t>Security, 9, 10</w:t>
      </w:r>
    </w:p>
    <w:p w14:paraId="663F111A" w14:textId="77777777" w:rsidR="00330081" w:rsidRDefault="00330081">
      <w:pPr>
        <w:pStyle w:val="Index1"/>
        <w:tabs>
          <w:tab w:val="right" w:leader="dot" w:pos="3950"/>
        </w:tabs>
        <w:rPr>
          <w:noProof/>
        </w:rPr>
      </w:pPr>
      <w:r>
        <w:rPr>
          <w:noProof/>
        </w:rPr>
        <w:t>Select Consult, 90</w:t>
      </w:r>
    </w:p>
    <w:p w14:paraId="1C800490" w14:textId="77777777" w:rsidR="00330081" w:rsidRDefault="00330081">
      <w:pPr>
        <w:pStyle w:val="Index1"/>
        <w:tabs>
          <w:tab w:val="right" w:leader="dot" w:pos="3950"/>
        </w:tabs>
        <w:rPr>
          <w:noProof/>
        </w:rPr>
      </w:pPr>
      <w:r>
        <w:rPr>
          <w:noProof/>
        </w:rPr>
        <w:t>Select New Patient (SP), 91, 136</w:t>
      </w:r>
    </w:p>
    <w:p w14:paraId="763BD449" w14:textId="77777777" w:rsidR="00330081" w:rsidRDefault="00330081">
      <w:pPr>
        <w:pStyle w:val="Index1"/>
        <w:tabs>
          <w:tab w:val="right" w:leader="dot" w:pos="3950"/>
        </w:tabs>
        <w:rPr>
          <w:noProof/>
        </w:rPr>
      </w:pPr>
      <w:r>
        <w:rPr>
          <w:noProof/>
        </w:rPr>
        <w:t>Select Service (SS), 92, 114</w:t>
      </w:r>
    </w:p>
    <w:p w14:paraId="704BFBC3" w14:textId="77777777" w:rsidR="00330081" w:rsidRDefault="00330081">
      <w:pPr>
        <w:pStyle w:val="Index1"/>
        <w:tabs>
          <w:tab w:val="right" w:leader="dot" w:pos="3950"/>
        </w:tabs>
        <w:rPr>
          <w:noProof/>
        </w:rPr>
      </w:pPr>
      <w:r>
        <w:rPr>
          <w:noProof/>
        </w:rPr>
        <w:t>service, 2, 10, 22, 166</w:t>
      </w:r>
    </w:p>
    <w:p w14:paraId="2E0662CC" w14:textId="77777777" w:rsidR="00330081" w:rsidRDefault="00330081">
      <w:pPr>
        <w:pStyle w:val="Index1"/>
        <w:tabs>
          <w:tab w:val="right" w:leader="dot" w:pos="3950"/>
        </w:tabs>
        <w:rPr>
          <w:noProof/>
        </w:rPr>
      </w:pPr>
      <w:r>
        <w:rPr>
          <w:noProof/>
        </w:rPr>
        <w:t>Service Consults Pending Resolution, 103</w:t>
      </w:r>
    </w:p>
    <w:p w14:paraId="460908CC" w14:textId="77777777" w:rsidR="00330081" w:rsidRDefault="00330081">
      <w:pPr>
        <w:pStyle w:val="Index1"/>
        <w:tabs>
          <w:tab w:val="right" w:leader="dot" w:pos="3950"/>
        </w:tabs>
        <w:rPr>
          <w:noProof/>
        </w:rPr>
      </w:pPr>
      <w:r>
        <w:rPr>
          <w:noProof/>
        </w:rPr>
        <w:t>Service Update and Tracking Security, 9</w:t>
      </w:r>
    </w:p>
    <w:p w14:paraId="63A34808" w14:textId="77777777" w:rsidR="00330081" w:rsidRDefault="00330081">
      <w:pPr>
        <w:pStyle w:val="Index1"/>
        <w:tabs>
          <w:tab w:val="right" w:leader="dot" w:pos="3950"/>
        </w:tabs>
        <w:rPr>
          <w:noProof/>
        </w:rPr>
      </w:pPr>
      <w:r w:rsidRPr="00B86FF1">
        <w:rPr>
          <w:noProof/>
          <w:snapToGrid w:val="0"/>
        </w:rPr>
        <w:t>Set up Consult Services</w:t>
      </w:r>
      <w:r>
        <w:rPr>
          <w:noProof/>
        </w:rPr>
        <w:t>, 156</w:t>
      </w:r>
    </w:p>
    <w:p w14:paraId="0A0F5784" w14:textId="77777777" w:rsidR="00330081" w:rsidRDefault="00330081">
      <w:pPr>
        <w:pStyle w:val="Index1"/>
        <w:tabs>
          <w:tab w:val="right" w:leader="dot" w:pos="3950"/>
        </w:tabs>
        <w:rPr>
          <w:noProof/>
        </w:rPr>
      </w:pPr>
      <w:r>
        <w:rPr>
          <w:noProof/>
        </w:rPr>
        <w:t>Setup, 5</w:t>
      </w:r>
    </w:p>
    <w:p w14:paraId="099D190E" w14:textId="77777777" w:rsidR="00330081" w:rsidRDefault="00330081">
      <w:pPr>
        <w:pStyle w:val="Index1"/>
        <w:tabs>
          <w:tab w:val="right" w:leader="dot" w:pos="3950"/>
        </w:tabs>
        <w:rPr>
          <w:noProof/>
        </w:rPr>
      </w:pPr>
      <w:r>
        <w:rPr>
          <w:noProof/>
        </w:rPr>
        <w:t>signature, 18, 19, 40, 142, 157</w:t>
      </w:r>
    </w:p>
    <w:p w14:paraId="6AD6E71B" w14:textId="77777777" w:rsidR="00330081" w:rsidRDefault="00330081">
      <w:pPr>
        <w:pStyle w:val="Index1"/>
        <w:tabs>
          <w:tab w:val="right" w:leader="dot" w:pos="3950"/>
        </w:tabs>
        <w:rPr>
          <w:noProof/>
        </w:rPr>
      </w:pPr>
      <w:r>
        <w:rPr>
          <w:noProof/>
        </w:rPr>
        <w:t>Significant Findings (SF), 138</w:t>
      </w:r>
    </w:p>
    <w:p w14:paraId="516CD96A" w14:textId="77777777" w:rsidR="00330081" w:rsidRDefault="00330081">
      <w:pPr>
        <w:pStyle w:val="Index1"/>
        <w:tabs>
          <w:tab w:val="right" w:leader="dot" w:pos="3950"/>
        </w:tabs>
        <w:rPr>
          <w:noProof/>
        </w:rPr>
      </w:pPr>
      <w:r>
        <w:rPr>
          <w:noProof/>
        </w:rPr>
        <w:t>Significant Findings for a Consult, 158</w:t>
      </w:r>
    </w:p>
    <w:p w14:paraId="57DD92D8" w14:textId="77777777" w:rsidR="00330081" w:rsidRDefault="00330081">
      <w:pPr>
        <w:pStyle w:val="Index1"/>
        <w:tabs>
          <w:tab w:val="right" w:leader="dot" w:pos="3950"/>
        </w:tabs>
        <w:rPr>
          <w:noProof/>
        </w:rPr>
      </w:pPr>
      <w:r>
        <w:rPr>
          <w:noProof/>
        </w:rPr>
        <w:t>Starting Consults in Windows, 60</w:t>
      </w:r>
    </w:p>
    <w:p w14:paraId="6A57526A" w14:textId="77777777" w:rsidR="00330081" w:rsidRDefault="00330081">
      <w:pPr>
        <w:pStyle w:val="Index1"/>
        <w:tabs>
          <w:tab w:val="right" w:leader="dot" w:pos="3950"/>
        </w:tabs>
        <w:rPr>
          <w:noProof/>
        </w:rPr>
      </w:pPr>
      <w:r>
        <w:rPr>
          <w:noProof/>
        </w:rPr>
        <w:t>status, 10, 26, 116, 130</w:t>
      </w:r>
    </w:p>
    <w:p w14:paraId="3301A691" w14:textId="77777777" w:rsidR="00330081" w:rsidRDefault="00330081">
      <w:pPr>
        <w:pStyle w:val="Index1"/>
        <w:tabs>
          <w:tab w:val="right" w:leader="dot" w:pos="3950"/>
        </w:tabs>
        <w:rPr>
          <w:noProof/>
        </w:rPr>
      </w:pPr>
      <w:r>
        <w:rPr>
          <w:noProof/>
        </w:rPr>
        <w:t>Status after Action, 104</w:t>
      </w:r>
    </w:p>
    <w:p w14:paraId="615FDE64" w14:textId="77777777" w:rsidR="00330081" w:rsidRDefault="00330081">
      <w:pPr>
        <w:pStyle w:val="Index1"/>
        <w:tabs>
          <w:tab w:val="right" w:leader="dot" w:pos="3950"/>
        </w:tabs>
        <w:rPr>
          <w:noProof/>
        </w:rPr>
      </w:pPr>
      <w:r>
        <w:rPr>
          <w:noProof/>
        </w:rPr>
        <w:t>Status Result, 166</w:t>
      </w:r>
    </w:p>
    <w:p w14:paraId="35E39ABD" w14:textId="77777777" w:rsidR="00330081" w:rsidRDefault="00330081">
      <w:pPr>
        <w:pStyle w:val="Index1"/>
        <w:tabs>
          <w:tab w:val="right" w:leader="dot" w:pos="3950"/>
        </w:tabs>
        <w:rPr>
          <w:noProof/>
        </w:rPr>
      </w:pPr>
      <w:r>
        <w:rPr>
          <w:noProof/>
        </w:rPr>
        <w:t>Status Symbols, 104, 166</w:t>
      </w:r>
    </w:p>
    <w:p w14:paraId="77B41A86" w14:textId="77777777" w:rsidR="00330081" w:rsidRDefault="00330081">
      <w:pPr>
        <w:pStyle w:val="Index1"/>
        <w:tabs>
          <w:tab w:val="right" w:leader="dot" w:pos="3950"/>
        </w:tabs>
        <w:rPr>
          <w:noProof/>
        </w:rPr>
      </w:pPr>
      <w:r>
        <w:rPr>
          <w:noProof/>
        </w:rPr>
        <w:t>Text Integration Utility (TIU), 8, 27, 37, 109, 116</w:t>
      </w:r>
    </w:p>
    <w:p w14:paraId="536A8D06" w14:textId="77777777" w:rsidR="00330081" w:rsidRDefault="00330081">
      <w:pPr>
        <w:pStyle w:val="Index1"/>
        <w:tabs>
          <w:tab w:val="right" w:leader="dot" w:pos="3950"/>
        </w:tabs>
        <w:rPr>
          <w:noProof/>
        </w:rPr>
      </w:pPr>
      <w:r w:rsidRPr="00B86FF1">
        <w:rPr>
          <w:i/>
          <w:noProof/>
        </w:rPr>
        <w:t>TIU Clinical Coordinator &amp; User Manual</w:t>
      </w:r>
      <w:r>
        <w:rPr>
          <w:noProof/>
        </w:rPr>
        <w:t>, 8, 37, 40</w:t>
      </w:r>
    </w:p>
    <w:p w14:paraId="39B1133F" w14:textId="77777777" w:rsidR="00330081" w:rsidRDefault="00330081">
      <w:pPr>
        <w:pStyle w:val="Index1"/>
        <w:tabs>
          <w:tab w:val="right" w:leader="dot" w:pos="3950"/>
        </w:tabs>
        <w:rPr>
          <w:noProof/>
        </w:rPr>
      </w:pPr>
      <w:r>
        <w:rPr>
          <w:noProof/>
        </w:rPr>
        <w:t>TIU Correcting Misdirected Results, 41</w:t>
      </w:r>
    </w:p>
    <w:p w14:paraId="593C1939" w14:textId="77777777" w:rsidR="00330081" w:rsidRDefault="00330081">
      <w:pPr>
        <w:pStyle w:val="Index1"/>
        <w:tabs>
          <w:tab w:val="right" w:leader="dot" w:pos="3950"/>
        </w:tabs>
        <w:rPr>
          <w:noProof/>
        </w:rPr>
      </w:pPr>
      <w:r>
        <w:rPr>
          <w:noProof/>
        </w:rPr>
        <w:t>TIU Direct Input, 37</w:t>
      </w:r>
    </w:p>
    <w:p w14:paraId="71A08887" w14:textId="77777777" w:rsidR="00330081" w:rsidRDefault="00330081">
      <w:pPr>
        <w:pStyle w:val="Index1"/>
        <w:tabs>
          <w:tab w:val="right" w:leader="dot" w:pos="3950"/>
        </w:tabs>
        <w:rPr>
          <w:noProof/>
        </w:rPr>
      </w:pPr>
      <w:r>
        <w:rPr>
          <w:noProof/>
        </w:rPr>
        <w:t>Tracking Option, 97</w:t>
      </w:r>
    </w:p>
    <w:p w14:paraId="36A2A7AB" w14:textId="77777777" w:rsidR="00330081" w:rsidRDefault="00330081">
      <w:pPr>
        <w:pStyle w:val="Index1"/>
        <w:tabs>
          <w:tab w:val="right" w:leader="dot" w:pos="3950"/>
        </w:tabs>
        <w:rPr>
          <w:noProof/>
        </w:rPr>
      </w:pPr>
      <w:r>
        <w:rPr>
          <w:noProof/>
        </w:rPr>
        <w:t>Undo Medicine Results, 74</w:t>
      </w:r>
    </w:p>
    <w:p w14:paraId="19071215" w14:textId="77777777" w:rsidR="00330081" w:rsidRDefault="00330081">
      <w:pPr>
        <w:pStyle w:val="Index1"/>
        <w:tabs>
          <w:tab w:val="right" w:leader="dot" w:pos="3950"/>
        </w:tabs>
        <w:rPr>
          <w:noProof/>
        </w:rPr>
      </w:pPr>
      <w:r>
        <w:rPr>
          <w:noProof/>
        </w:rPr>
        <w:t>Update/Tracking, 108</w:t>
      </w:r>
    </w:p>
    <w:p w14:paraId="3F4D63A1" w14:textId="77777777" w:rsidR="00330081" w:rsidRDefault="00330081">
      <w:pPr>
        <w:pStyle w:val="Index1"/>
        <w:tabs>
          <w:tab w:val="right" w:leader="dot" w:pos="3950"/>
        </w:tabs>
        <w:rPr>
          <w:noProof/>
        </w:rPr>
      </w:pPr>
      <w:r>
        <w:rPr>
          <w:noProof/>
        </w:rPr>
        <w:t>Update/Tracking Actions, 98</w:t>
      </w:r>
    </w:p>
    <w:p w14:paraId="16F3F394" w14:textId="77777777" w:rsidR="00330081" w:rsidRDefault="00330081">
      <w:pPr>
        <w:pStyle w:val="Index1"/>
        <w:tabs>
          <w:tab w:val="right" w:leader="dot" w:pos="3950"/>
        </w:tabs>
        <w:rPr>
          <w:noProof/>
        </w:rPr>
      </w:pPr>
      <w:r>
        <w:rPr>
          <w:noProof/>
        </w:rPr>
        <w:t>Update/Tracking Select Actions, 101</w:t>
      </w:r>
    </w:p>
    <w:p w14:paraId="27D4314F" w14:textId="77777777" w:rsidR="00330081" w:rsidRDefault="00330081">
      <w:pPr>
        <w:pStyle w:val="Index1"/>
        <w:tabs>
          <w:tab w:val="right" w:leader="dot" w:pos="3950"/>
        </w:tabs>
        <w:rPr>
          <w:noProof/>
        </w:rPr>
      </w:pPr>
      <w:r>
        <w:rPr>
          <w:noProof/>
        </w:rPr>
        <w:t>User Menu, 96</w:t>
      </w:r>
    </w:p>
    <w:p w14:paraId="1274748D" w14:textId="77777777" w:rsidR="00330081" w:rsidRDefault="00330081">
      <w:pPr>
        <w:pStyle w:val="Index1"/>
        <w:tabs>
          <w:tab w:val="right" w:leader="dot" w:pos="3950"/>
        </w:tabs>
        <w:rPr>
          <w:noProof/>
        </w:rPr>
      </w:pPr>
      <w:r>
        <w:rPr>
          <w:noProof/>
        </w:rPr>
        <w:t>Using the Consults Package with TIU, 37</w:t>
      </w:r>
    </w:p>
    <w:p w14:paraId="18A7F854" w14:textId="77777777" w:rsidR="00330081" w:rsidRDefault="00330081">
      <w:pPr>
        <w:pStyle w:val="Index1"/>
        <w:tabs>
          <w:tab w:val="right" w:leader="dot" w:pos="3950"/>
        </w:tabs>
        <w:rPr>
          <w:noProof/>
        </w:rPr>
      </w:pPr>
      <w:r>
        <w:rPr>
          <w:noProof/>
        </w:rPr>
        <w:t>View by Status (ST), 93, 95, 114, 115</w:t>
      </w:r>
    </w:p>
    <w:p w14:paraId="7EEE5D58" w14:textId="77777777" w:rsidR="00330081" w:rsidRDefault="00330081">
      <w:pPr>
        <w:pStyle w:val="Index1"/>
        <w:tabs>
          <w:tab w:val="right" w:leader="dot" w:pos="3950"/>
        </w:tabs>
        <w:rPr>
          <w:noProof/>
        </w:rPr>
      </w:pPr>
      <w:r>
        <w:rPr>
          <w:noProof/>
        </w:rPr>
        <w:t>web pages, 8</w:t>
      </w:r>
    </w:p>
    <w:p w14:paraId="197FE6F7" w14:textId="77777777" w:rsidR="00330081" w:rsidRDefault="00330081">
      <w:pPr>
        <w:pStyle w:val="Index1"/>
        <w:tabs>
          <w:tab w:val="right" w:leader="dot" w:pos="3950"/>
        </w:tabs>
        <w:rPr>
          <w:noProof/>
        </w:rPr>
      </w:pPr>
      <w:r>
        <w:rPr>
          <w:noProof/>
        </w:rPr>
        <w:t>Windows, 60</w:t>
      </w:r>
    </w:p>
    <w:p w14:paraId="5ACC5E15" w14:textId="77777777" w:rsidR="00330081" w:rsidRDefault="00330081">
      <w:pPr>
        <w:pStyle w:val="Index1"/>
        <w:tabs>
          <w:tab w:val="right" w:leader="dot" w:pos="3950"/>
        </w:tabs>
        <w:rPr>
          <w:noProof/>
        </w:rPr>
      </w:pPr>
      <w:r>
        <w:rPr>
          <w:noProof/>
        </w:rPr>
        <w:t>Windows Quick Start, 57</w:t>
      </w:r>
    </w:p>
    <w:p w14:paraId="6D4228FD" w14:textId="77777777" w:rsidR="00330081" w:rsidRDefault="00330081">
      <w:pPr>
        <w:pStyle w:val="Index1"/>
        <w:tabs>
          <w:tab w:val="right" w:leader="dot" w:pos="3950"/>
        </w:tabs>
        <w:rPr>
          <w:noProof/>
        </w:rPr>
      </w:pPr>
      <w:r>
        <w:rPr>
          <w:noProof/>
        </w:rPr>
        <w:t>Work Flow, 12</w:t>
      </w:r>
    </w:p>
    <w:p w14:paraId="6B86B4D3" w14:textId="29D3EE1A" w:rsidR="00330081" w:rsidRDefault="00330081" w:rsidP="00D41468">
      <w:pPr>
        <w:pStyle w:val="ListMember"/>
        <w:rPr>
          <w:noProof/>
        </w:rPr>
        <w:sectPr w:rsidR="00330081" w:rsidSect="00330081">
          <w:type w:val="continuous"/>
          <w:pgSz w:w="12240" w:h="15840" w:code="1"/>
          <w:pgMar w:top="1440" w:right="1440" w:bottom="1440" w:left="1440" w:header="720" w:footer="630" w:gutter="720"/>
          <w:cols w:num="2" w:space="720"/>
          <w:noEndnote/>
        </w:sectPr>
      </w:pPr>
    </w:p>
    <w:p w14:paraId="02A5BC02" w14:textId="2281E04D" w:rsidR="004A5973" w:rsidRDefault="004A5973" w:rsidP="00D41468">
      <w:pPr>
        <w:pStyle w:val="ListMember"/>
      </w:pPr>
      <w:r w:rsidRPr="00EF5256">
        <w:fldChar w:fldCharType="end"/>
      </w:r>
    </w:p>
    <w:p w14:paraId="2B2A4529" w14:textId="77777777" w:rsidR="004A5973" w:rsidRDefault="004A5973" w:rsidP="00D41468"/>
    <w:p w14:paraId="0FAC04BA" w14:textId="77777777" w:rsidR="004A5973" w:rsidRDefault="004A5973" w:rsidP="00D41468"/>
    <w:sectPr w:rsidR="004A5973" w:rsidSect="00330081">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EA86F" w14:textId="77777777" w:rsidR="009C4D1B" w:rsidRDefault="009C4D1B" w:rsidP="00D41468">
      <w:r>
        <w:separator/>
      </w:r>
    </w:p>
    <w:p w14:paraId="1E4075B4" w14:textId="77777777" w:rsidR="009C4D1B" w:rsidRDefault="009C4D1B" w:rsidP="00D41468"/>
    <w:p w14:paraId="29F049E4" w14:textId="77777777" w:rsidR="009C4D1B" w:rsidRDefault="009C4D1B" w:rsidP="00D41468"/>
    <w:p w14:paraId="024F7EF5" w14:textId="77777777" w:rsidR="009C4D1B" w:rsidRDefault="009C4D1B" w:rsidP="00D41468"/>
    <w:p w14:paraId="3EC62949" w14:textId="77777777" w:rsidR="009C4D1B" w:rsidRDefault="009C4D1B" w:rsidP="00D41468"/>
    <w:p w14:paraId="532ABCC6" w14:textId="77777777" w:rsidR="009C4D1B" w:rsidRDefault="009C4D1B" w:rsidP="00D41468"/>
    <w:p w14:paraId="2998CDF3" w14:textId="77777777" w:rsidR="009C4D1B" w:rsidRDefault="009C4D1B" w:rsidP="00D41468"/>
    <w:p w14:paraId="6621AAD5" w14:textId="77777777" w:rsidR="009C4D1B" w:rsidRDefault="009C4D1B" w:rsidP="00D41468"/>
    <w:p w14:paraId="34A39920" w14:textId="77777777" w:rsidR="009C4D1B" w:rsidRDefault="009C4D1B" w:rsidP="00D41468"/>
    <w:p w14:paraId="0336421C" w14:textId="77777777" w:rsidR="009C4D1B" w:rsidRDefault="009C4D1B" w:rsidP="00D41468"/>
    <w:p w14:paraId="5392EBB6" w14:textId="77777777" w:rsidR="009C4D1B" w:rsidRDefault="009C4D1B" w:rsidP="00D41468"/>
    <w:p w14:paraId="46698028" w14:textId="77777777" w:rsidR="009C4D1B" w:rsidRDefault="009C4D1B" w:rsidP="00D41468"/>
    <w:p w14:paraId="5866639C" w14:textId="77777777" w:rsidR="009C4D1B" w:rsidRDefault="009C4D1B" w:rsidP="00D41468"/>
    <w:p w14:paraId="6B0832C8" w14:textId="77777777" w:rsidR="009C4D1B" w:rsidRDefault="009C4D1B" w:rsidP="00D41468"/>
    <w:p w14:paraId="34911E10" w14:textId="77777777" w:rsidR="009C4D1B" w:rsidRDefault="009C4D1B"/>
  </w:endnote>
  <w:endnote w:type="continuationSeparator" w:id="0">
    <w:p w14:paraId="7F11BE79" w14:textId="77777777" w:rsidR="009C4D1B" w:rsidRDefault="009C4D1B" w:rsidP="00D41468">
      <w:r>
        <w:continuationSeparator/>
      </w:r>
    </w:p>
    <w:p w14:paraId="66C526CF" w14:textId="77777777" w:rsidR="009C4D1B" w:rsidRDefault="009C4D1B" w:rsidP="00D41468"/>
    <w:p w14:paraId="346EC0F8" w14:textId="77777777" w:rsidR="009C4D1B" w:rsidRDefault="009C4D1B" w:rsidP="00D41468"/>
    <w:p w14:paraId="17EDC7E8" w14:textId="77777777" w:rsidR="009C4D1B" w:rsidRDefault="009C4D1B" w:rsidP="00D41468"/>
    <w:p w14:paraId="181AD2A5" w14:textId="77777777" w:rsidR="009C4D1B" w:rsidRDefault="009C4D1B" w:rsidP="00D41468"/>
    <w:p w14:paraId="580FC2BB" w14:textId="77777777" w:rsidR="009C4D1B" w:rsidRDefault="009C4D1B" w:rsidP="00D41468"/>
    <w:p w14:paraId="6FAE6203" w14:textId="77777777" w:rsidR="009C4D1B" w:rsidRDefault="009C4D1B" w:rsidP="00D41468"/>
    <w:p w14:paraId="0FF30461" w14:textId="77777777" w:rsidR="009C4D1B" w:rsidRDefault="009C4D1B" w:rsidP="00D41468"/>
    <w:p w14:paraId="78FBB74E" w14:textId="77777777" w:rsidR="009C4D1B" w:rsidRDefault="009C4D1B" w:rsidP="00D41468"/>
    <w:p w14:paraId="6BB422C5" w14:textId="77777777" w:rsidR="009C4D1B" w:rsidRDefault="009C4D1B" w:rsidP="00D41468"/>
    <w:p w14:paraId="78A6CE15" w14:textId="77777777" w:rsidR="009C4D1B" w:rsidRDefault="009C4D1B" w:rsidP="00D41468"/>
    <w:p w14:paraId="323CF8D6" w14:textId="77777777" w:rsidR="009C4D1B" w:rsidRDefault="009C4D1B" w:rsidP="00D41468"/>
    <w:p w14:paraId="6822F14C" w14:textId="77777777" w:rsidR="009C4D1B" w:rsidRDefault="009C4D1B" w:rsidP="00D41468"/>
    <w:p w14:paraId="1F8FDC5C" w14:textId="77777777" w:rsidR="009C4D1B" w:rsidRDefault="009C4D1B" w:rsidP="00D41468"/>
    <w:p w14:paraId="6D05708A" w14:textId="77777777" w:rsidR="009C4D1B" w:rsidRDefault="009C4D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Light">
    <w:altName w:val="Times New Roman"/>
    <w:panose1 w:val="00000000000000000000"/>
    <w:charset w:val="00"/>
    <w:family w:val="roman"/>
    <w:notTrueType/>
    <w:pitch w:val="default"/>
  </w:font>
  <w:font w:name="New Century Schoolbook">
    <w:altName w:val="Century Schoolbook"/>
    <w:panose1 w:val="00000000000000000000"/>
    <w:charset w:val="00"/>
    <w:family w:val="roman"/>
    <w:notTrueType/>
    <w:pitch w:val="default"/>
    <w:sig w:usb0="00000003" w:usb1="00000000" w:usb2="00000000" w:usb3="00000000" w:csb0="00000001" w:csb1="00000000"/>
  </w:font>
  <w:font w:name="r_ansi">
    <w:altName w:val="Calibri"/>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78D5C" w14:textId="77777777" w:rsidR="00AB129D" w:rsidRPr="00B20118" w:rsidRDefault="00AB129D" w:rsidP="00ED54E9">
    <w:pPr>
      <w:pStyle w:val="Footer"/>
    </w:pPr>
    <w:r w:rsidRPr="00B20118">
      <w:t>Consult/Request Tracking</w:t>
    </w:r>
  </w:p>
  <w:p w14:paraId="1DA6D12D" w14:textId="4C33A9D5" w:rsidR="00AB129D" w:rsidRPr="00D41468" w:rsidRDefault="00AB129D"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iv</w:t>
    </w:r>
    <w:r>
      <w:fldChar w:fldCharType="end"/>
    </w:r>
    <w:r>
      <w:tab/>
    </w:r>
    <w:r w:rsidR="00F62AFC">
      <w:t>April</w:t>
    </w:r>
    <w:r>
      <w:t xml:space="preserve"> 2019</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BCAA" w14:textId="77777777" w:rsidR="00AB129D" w:rsidRPr="00B20118" w:rsidRDefault="00AB129D" w:rsidP="00ED54E9">
    <w:pPr>
      <w:pStyle w:val="Footer"/>
    </w:pPr>
    <w:r w:rsidRPr="00B20118">
      <w:t>Consult/Request Tracking</w:t>
    </w:r>
  </w:p>
  <w:p w14:paraId="0D9E82E7" w14:textId="30612734" w:rsidR="00AB129D" w:rsidRPr="00ED54E9" w:rsidRDefault="00AB129D" w:rsidP="00ED54E9">
    <w:pPr>
      <w:pStyle w:val="Footer"/>
    </w:pPr>
    <w:r w:rsidRPr="00B20118">
      <w:t>User Manual</w:t>
    </w:r>
    <w:r>
      <w:t xml:space="preserve"> v3.0</w:t>
    </w:r>
    <w:r>
      <w:tab/>
    </w:r>
    <w:r>
      <w:fldChar w:fldCharType="begin"/>
    </w:r>
    <w:r>
      <w:instrText xml:space="preserve"> PAGE  \* roman  \* MERGEFORMAT </w:instrText>
    </w:r>
    <w:r>
      <w:fldChar w:fldCharType="separate"/>
    </w:r>
    <w:r>
      <w:rPr>
        <w:noProof/>
      </w:rPr>
      <w:t>iii</w:t>
    </w:r>
    <w:r>
      <w:fldChar w:fldCharType="end"/>
    </w:r>
    <w:r>
      <w:tab/>
    </w:r>
    <w:r w:rsidR="00F62AFC">
      <w:t>April</w:t>
    </w:r>
    <w:r>
      <w:t xml:space="preserve"> 2019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55F1E" w14:textId="77777777" w:rsidR="00AB129D" w:rsidRPr="00ED54E9" w:rsidRDefault="00AB129D" w:rsidP="00ED54E9">
    <w:pPr>
      <w:pStyle w:val="Footer"/>
    </w:pPr>
    <w:r w:rsidRPr="00ED54E9">
      <w:t>Consult/Request Tracking</w:t>
    </w:r>
  </w:p>
  <w:p w14:paraId="7E9EAF60" w14:textId="5135890E" w:rsidR="00AB129D" w:rsidRPr="00ED54E9" w:rsidRDefault="00AB129D" w:rsidP="00ED54E9">
    <w:pPr>
      <w:pStyle w:val="Footer"/>
    </w:pPr>
    <w:r w:rsidRPr="00ED54E9">
      <w:t>User Manual v3.0</w:t>
    </w:r>
    <w:r w:rsidRPr="00ED54E9">
      <w:tab/>
    </w:r>
    <w:r>
      <w:fldChar w:fldCharType="begin"/>
    </w:r>
    <w:r>
      <w:instrText xml:space="preserve"> PAGE   \* MERGEFORMAT </w:instrText>
    </w:r>
    <w:r>
      <w:fldChar w:fldCharType="separate"/>
    </w:r>
    <w:r>
      <w:rPr>
        <w:noProof/>
      </w:rPr>
      <w:t>14</w:t>
    </w:r>
    <w:r>
      <w:rPr>
        <w:noProof/>
      </w:rPr>
      <w:fldChar w:fldCharType="end"/>
    </w:r>
    <w:r w:rsidRPr="00ED54E9">
      <w:tab/>
    </w:r>
    <w:r w:rsidR="00F62AFC">
      <w:t>April</w:t>
    </w:r>
    <w:r>
      <w:t xml:space="preserve"> 2019</w:t>
    </w:r>
    <w:r w:rsidRPr="00ED54E9">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BE26" w14:textId="77777777" w:rsidR="00AB129D" w:rsidRPr="00ED54E9" w:rsidRDefault="00AB129D" w:rsidP="00ED54E9">
    <w:pPr>
      <w:pStyle w:val="Footer"/>
    </w:pPr>
    <w:r w:rsidRPr="00ED54E9">
      <w:t>Consult/Request Tracking</w:t>
    </w:r>
  </w:p>
  <w:p w14:paraId="434675FF" w14:textId="25FD24B0" w:rsidR="00AB129D" w:rsidRPr="00ED54E9" w:rsidRDefault="00AB129D" w:rsidP="00ED54E9">
    <w:pPr>
      <w:pStyle w:val="Footer"/>
    </w:pPr>
    <w:r w:rsidRPr="00ED54E9">
      <w:t>User Manual v3.0</w:t>
    </w:r>
    <w:r w:rsidRPr="00ED54E9">
      <w:tab/>
    </w:r>
    <w:r>
      <w:fldChar w:fldCharType="begin"/>
    </w:r>
    <w:r>
      <w:instrText xml:space="preserve"> PAGE   \* MERGEFORMAT </w:instrText>
    </w:r>
    <w:r>
      <w:fldChar w:fldCharType="separate"/>
    </w:r>
    <w:r>
      <w:rPr>
        <w:noProof/>
      </w:rPr>
      <w:t>13</w:t>
    </w:r>
    <w:r>
      <w:rPr>
        <w:noProof/>
      </w:rPr>
      <w:fldChar w:fldCharType="end"/>
    </w:r>
    <w:r w:rsidRPr="00ED54E9">
      <w:tab/>
    </w:r>
    <w:r w:rsidR="00F62AFC">
      <w:t>April</w:t>
    </w:r>
    <w:r>
      <w:t xml:space="preserve"> 2019</w:t>
    </w:r>
    <w:r w:rsidRPr="00ED54E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BA709" w14:textId="77777777" w:rsidR="009C4D1B" w:rsidRDefault="009C4D1B" w:rsidP="00D41468">
      <w:r>
        <w:separator/>
      </w:r>
    </w:p>
    <w:p w14:paraId="6EB3DD82" w14:textId="77777777" w:rsidR="009C4D1B" w:rsidRDefault="009C4D1B" w:rsidP="00D41468"/>
    <w:p w14:paraId="0545AAE2" w14:textId="77777777" w:rsidR="009C4D1B" w:rsidRDefault="009C4D1B" w:rsidP="00D41468"/>
    <w:p w14:paraId="5CB94DE2" w14:textId="77777777" w:rsidR="009C4D1B" w:rsidRDefault="009C4D1B" w:rsidP="00D41468"/>
    <w:p w14:paraId="4BEDB044" w14:textId="77777777" w:rsidR="009C4D1B" w:rsidRDefault="009C4D1B" w:rsidP="00D41468"/>
    <w:p w14:paraId="78900062" w14:textId="77777777" w:rsidR="009C4D1B" w:rsidRDefault="009C4D1B" w:rsidP="00D41468"/>
    <w:p w14:paraId="476BAE15" w14:textId="77777777" w:rsidR="009C4D1B" w:rsidRDefault="009C4D1B" w:rsidP="00D41468"/>
    <w:p w14:paraId="0902267C" w14:textId="77777777" w:rsidR="009C4D1B" w:rsidRDefault="009C4D1B" w:rsidP="00D41468"/>
    <w:p w14:paraId="328B2822" w14:textId="77777777" w:rsidR="009C4D1B" w:rsidRDefault="009C4D1B" w:rsidP="00D41468"/>
    <w:p w14:paraId="1F8F65F6" w14:textId="77777777" w:rsidR="009C4D1B" w:rsidRDefault="009C4D1B" w:rsidP="00D41468"/>
    <w:p w14:paraId="5B475E64" w14:textId="77777777" w:rsidR="009C4D1B" w:rsidRDefault="009C4D1B" w:rsidP="00D41468"/>
    <w:p w14:paraId="5BFCFBDE" w14:textId="77777777" w:rsidR="009C4D1B" w:rsidRDefault="009C4D1B" w:rsidP="00D41468"/>
    <w:p w14:paraId="13574FD0" w14:textId="77777777" w:rsidR="009C4D1B" w:rsidRDefault="009C4D1B" w:rsidP="00D41468"/>
    <w:p w14:paraId="179DA213" w14:textId="77777777" w:rsidR="009C4D1B" w:rsidRDefault="009C4D1B" w:rsidP="00D41468"/>
    <w:p w14:paraId="155F7FA2" w14:textId="77777777" w:rsidR="009C4D1B" w:rsidRDefault="009C4D1B"/>
  </w:footnote>
  <w:footnote w:type="continuationSeparator" w:id="0">
    <w:p w14:paraId="7E61F12F" w14:textId="77777777" w:rsidR="009C4D1B" w:rsidRDefault="009C4D1B" w:rsidP="00D41468">
      <w:r>
        <w:continuationSeparator/>
      </w:r>
    </w:p>
    <w:p w14:paraId="0E6E97D5" w14:textId="77777777" w:rsidR="009C4D1B" w:rsidRDefault="009C4D1B" w:rsidP="00D41468"/>
    <w:p w14:paraId="43C36E51" w14:textId="77777777" w:rsidR="009C4D1B" w:rsidRDefault="009C4D1B" w:rsidP="00D41468"/>
    <w:p w14:paraId="3B6BEC26" w14:textId="77777777" w:rsidR="009C4D1B" w:rsidRDefault="009C4D1B" w:rsidP="00D41468"/>
    <w:p w14:paraId="364F35A9" w14:textId="77777777" w:rsidR="009C4D1B" w:rsidRDefault="009C4D1B" w:rsidP="00D41468"/>
    <w:p w14:paraId="17CA75A7" w14:textId="77777777" w:rsidR="009C4D1B" w:rsidRDefault="009C4D1B" w:rsidP="00D41468"/>
    <w:p w14:paraId="4D1058AA" w14:textId="77777777" w:rsidR="009C4D1B" w:rsidRDefault="009C4D1B" w:rsidP="00D41468"/>
    <w:p w14:paraId="0726592A" w14:textId="77777777" w:rsidR="009C4D1B" w:rsidRDefault="009C4D1B" w:rsidP="00D41468"/>
    <w:p w14:paraId="653746D8" w14:textId="77777777" w:rsidR="009C4D1B" w:rsidRDefault="009C4D1B" w:rsidP="00D41468"/>
    <w:p w14:paraId="14A5BB37" w14:textId="77777777" w:rsidR="009C4D1B" w:rsidRDefault="009C4D1B" w:rsidP="00D41468"/>
    <w:p w14:paraId="350BF24A" w14:textId="77777777" w:rsidR="009C4D1B" w:rsidRDefault="009C4D1B" w:rsidP="00D41468"/>
    <w:p w14:paraId="265ADB66" w14:textId="77777777" w:rsidR="009C4D1B" w:rsidRDefault="009C4D1B" w:rsidP="00D41468"/>
    <w:p w14:paraId="069F9BB8" w14:textId="77777777" w:rsidR="009C4D1B" w:rsidRDefault="009C4D1B" w:rsidP="00D41468"/>
    <w:p w14:paraId="34259625" w14:textId="77777777" w:rsidR="009C4D1B" w:rsidRDefault="009C4D1B" w:rsidP="00D41468"/>
    <w:p w14:paraId="20FDDB0A" w14:textId="77777777" w:rsidR="009C4D1B" w:rsidRDefault="009C4D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E68D8" w14:textId="77777777" w:rsidR="00AB129D" w:rsidRDefault="00AB129D" w:rsidP="00D41468">
    <w:pPr>
      <w:pStyle w:val="Header"/>
    </w:pPr>
    <w: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AD4E3" w14:textId="77777777" w:rsidR="00AB129D" w:rsidRDefault="00AB129D" w:rsidP="00D4146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6817B" w14:textId="77777777" w:rsidR="00AB129D" w:rsidRDefault="00AB129D" w:rsidP="00D41468">
    <w:pPr>
      <w:pStyle w:val="Header"/>
    </w:pPr>
    <w:r>
      <w:t>Package Reference</w:t>
    </w:r>
    <w:r>
      <w:rPr>
        <w:vanish/>
      </w:rPr>
      <w:pgNum/>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95CBA" w14:textId="77777777" w:rsidR="00AB129D" w:rsidRDefault="00AB129D" w:rsidP="00D41468">
    <w:pPr>
      <w:pStyle w:val="Header"/>
    </w:pPr>
    <w:r>
      <w:t>Package Reference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9A278" w14:textId="77777777" w:rsidR="00AB129D" w:rsidRDefault="00AB129D" w:rsidP="00D41468">
    <w:pPr>
      <w:pStyle w:val="Header"/>
    </w:pPr>
    <w:r>
      <w:t>Glossary</w:t>
    </w:r>
    <w:r>
      <w:rPr>
        <w:vanish/>
      </w:rPr>
      <w:pgNum/>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371D" w14:textId="77777777" w:rsidR="00AB129D" w:rsidRDefault="00AB129D" w:rsidP="00D4146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B0FF" w14:textId="77777777" w:rsidR="00AB129D" w:rsidRDefault="00AB129D" w:rsidP="00D414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8DC71" w14:textId="77777777" w:rsidR="00AB129D" w:rsidRDefault="00AB129D" w:rsidP="00D41468">
    <w:pPr>
      <w:pStyle w:val="Header"/>
    </w:pPr>
    <w: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00C79" w14:textId="77777777" w:rsidR="00AB129D" w:rsidRDefault="00AB129D" w:rsidP="00D41468">
    <w:pPr>
      <w:pStyle w:val="Header"/>
    </w:pPr>
    <w: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258E1" w14:textId="77777777" w:rsidR="00AB129D" w:rsidRDefault="00AB129D" w:rsidP="00D41468">
    <w:pPr>
      <w:pStyle w:val="Header"/>
    </w:pPr>
    <w:r>
      <w:t>Package Management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86939" w14:textId="77777777" w:rsidR="00AB129D" w:rsidRDefault="00AB129D" w:rsidP="00D41468">
    <w:pPr>
      <w:pStyle w:val="Header"/>
    </w:pPr>
    <w:r>
      <w:t>Package Operation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BE9A4" w14:textId="77777777" w:rsidR="00AB129D" w:rsidRDefault="00AB129D" w:rsidP="00D41468">
    <w:pPr>
      <w:pStyle w:val="Header"/>
    </w:pPr>
    <w:r>
      <w:t>Package Reference</w:t>
    </w:r>
    <w:r>
      <w:rPr>
        <w:vanish/>
      </w:rPr>
      <w:pgNum/>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B86B0" w14:textId="77777777" w:rsidR="00AB129D" w:rsidRDefault="00AB129D" w:rsidP="00D41468">
    <w:pPr>
      <w:pStyle w:val="Header"/>
    </w:pPr>
    <w:r>
      <w:t>Package Reference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009BB" w14:textId="77777777" w:rsidR="00AB129D" w:rsidRDefault="00AB129D" w:rsidP="00D41468">
    <w:pPr>
      <w:pStyle w:val="Header"/>
    </w:pPr>
    <w:r>
      <w:t>Package Operation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B0B3" w14:textId="77777777" w:rsidR="00AB129D" w:rsidRDefault="00AB129D" w:rsidP="00D41468">
    <w:pPr>
      <w:pStyle w:val="Header"/>
    </w:pPr>
    <w:r>
      <w:t>Package Operation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F37AE"/>
    <w:multiLevelType w:val="hybridMultilevel"/>
    <w:tmpl w:val="BBEE2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8" w15:restartNumberingAfterBreak="0">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20"/>
  </w:num>
  <w:num w:numId="14">
    <w:abstractNumId w:val="37"/>
  </w:num>
  <w:num w:numId="15">
    <w:abstractNumId w:val="22"/>
  </w:num>
  <w:num w:numId="16">
    <w:abstractNumId w:val="17"/>
  </w:num>
  <w:num w:numId="17">
    <w:abstractNumId w:val="13"/>
  </w:num>
  <w:num w:numId="18">
    <w:abstractNumId w:val="35"/>
  </w:num>
  <w:num w:numId="19">
    <w:abstractNumId w:val="29"/>
  </w:num>
  <w:num w:numId="20">
    <w:abstractNumId w:val="15"/>
  </w:num>
  <w:num w:numId="21">
    <w:abstractNumId w:val="36"/>
  </w:num>
  <w:num w:numId="22">
    <w:abstractNumId w:val="11"/>
  </w:num>
  <w:num w:numId="23">
    <w:abstractNumId w:val="25"/>
  </w:num>
  <w:num w:numId="24">
    <w:abstractNumId w:val="31"/>
  </w:num>
  <w:num w:numId="25">
    <w:abstractNumId w:val="21"/>
  </w:num>
  <w:num w:numId="26">
    <w:abstractNumId w:val="38"/>
  </w:num>
  <w:num w:numId="27">
    <w:abstractNumId w:val="23"/>
  </w:num>
  <w:num w:numId="28">
    <w:abstractNumId w:val="26"/>
  </w:num>
  <w:num w:numId="29">
    <w:abstractNumId w:val="33"/>
  </w:num>
  <w:num w:numId="30">
    <w:abstractNumId w:val="12"/>
  </w:num>
  <w:num w:numId="31">
    <w:abstractNumId w:val="34"/>
  </w:num>
  <w:num w:numId="32">
    <w:abstractNumId w:val="10"/>
  </w:num>
  <w:num w:numId="33">
    <w:abstractNumId w:val="19"/>
  </w:num>
  <w:num w:numId="34">
    <w:abstractNumId w:val="32"/>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 w:numId="4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4097"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B5A"/>
    <w:rsid w:val="000065D3"/>
    <w:rsid w:val="00011FA6"/>
    <w:rsid w:val="00014D84"/>
    <w:rsid w:val="000270B7"/>
    <w:rsid w:val="00033D46"/>
    <w:rsid w:val="00035889"/>
    <w:rsid w:val="0003758F"/>
    <w:rsid w:val="000376EE"/>
    <w:rsid w:val="00040707"/>
    <w:rsid w:val="00044F89"/>
    <w:rsid w:val="000461C1"/>
    <w:rsid w:val="000474A3"/>
    <w:rsid w:val="00055EBF"/>
    <w:rsid w:val="000648C0"/>
    <w:rsid w:val="0006715D"/>
    <w:rsid w:val="00071250"/>
    <w:rsid w:val="00071977"/>
    <w:rsid w:val="00084838"/>
    <w:rsid w:val="00084979"/>
    <w:rsid w:val="000A4685"/>
    <w:rsid w:val="000A5D73"/>
    <w:rsid w:val="000B5A0D"/>
    <w:rsid w:val="000C4987"/>
    <w:rsid w:val="000E6EF7"/>
    <w:rsid w:val="000F48A8"/>
    <w:rsid w:val="00106A4D"/>
    <w:rsid w:val="00141887"/>
    <w:rsid w:val="00142474"/>
    <w:rsid w:val="00150EC9"/>
    <w:rsid w:val="001525AE"/>
    <w:rsid w:val="00155A3F"/>
    <w:rsid w:val="00156551"/>
    <w:rsid w:val="0015656E"/>
    <w:rsid w:val="00167810"/>
    <w:rsid w:val="00170AD9"/>
    <w:rsid w:val="00170F5B"/>
    <w:rsid w:val="00174CDB"/>
    <w:rsid w:val="00175349"/>
    <w:rsid w:val="00187BD4"/>
    <w:rsid w:val="00191902"/>
    <w:rsid w:val="00195A78"/>
    <w:rsid w:val="00196C0C"/>
    <w:rsid w:val="001A43C5"/>
    <w:rsid w:val="001A6464"/>
    <w:rsid w:val="001B0A50"/>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3BB3"/>
    <w:rsid w:val="002379E7"/>
    <w:rsid w:val="00252D10"/>
    <w:rsid w:val="002617BC"/>
    <w:rsid w:val="002742DF"/>
    <w:rsid w:val="00274F4A"/>
    <w:rsid w:val="00286626"/>
    <w:rsid w:val="002918E9"/>
    <w:rsid w:val="00296212"/>
    <w:rsid w:val="002A23C5"/>
    <w:rsid w:val="002B7AB2"/>
    <w:rsid w:val="002C199D"/>
    <w:rsid w:val="002D3CE8"/>
    <w:rsid w:val="002E73CA"/>
    <w:rsid w:val="002F02D0"/>
    <w:rsid w:val="002F14B9"/>
    <w:rsid w:val="002F3716"/>
    <w:rsid w:val="00300B00"/>
    <w:rsid w:val="003027E0"/>
    <w:rsid w:val="00302A59"/>
    <w:rsid w:val="003062F3"/>
    <w:rsid w:val="00316E2A"/>
    <w:rsid w:val="0032039B"/>
    <w:rsid w:val="00322B30"/>
    <w:rsid w:val="00325E1E"/>
    <w:rsid w:val="003260A7"/>
    <w:rsid w:val="00330081"/>
    <w:rsid w:val="00332CB7"/>
    <w:rsid w:val="003414FC"/>
    <w:rsid w:val="00342F49"/>
    <w:rsid w:val="00343C19"/>
    <w:rsid w:val="00351218"/>
    <w:rsid w:val="003540CE"/>
    <w:rsid w:val="00356E17"/>
    <w:rsid w:val="00360418"/>
    <w:rsid w:val="00360A0E"/>
    <w:rsid w:val="00362D5A"/>
    <w:rsid w:val="00362D7E"/>
    <w:rsid w:val="003708A8"/>
    <w:rsid w:val="00372F4E"/>
    <w:rsid w:val="00380EE2"/>
    <w:rsid w:val="00391D46"/>
    <w:rsid w:val="00395B9B"/>
    <w:rsid w:val="003A2F03"/>
    <w:rsid w:val="003A4B47"/>
    <w:rsid w:val="003B116C"/>
    <w:rsid w:val="003B5288"/>
    <w:rsid w:val="003B7505"/>
    <w:rsid w:val="003C3955"/>
    <w:rsid w:val="003C7A7A"/>
    <w:rsid w:val="003E05C6"/>
    <w:rsid w:val="003E0AED"/>
    <w:rsid w:val="003E0BFB"/>
    <w:rsid w:val="004014F4"/>
    <w:rsid w:val="00417EE7"/>
    <w:rsid w:val="00420903"/>
    <w:rsid w:val="00420CC1"/>
    <w:rsid w:val="00421EE7"/>
    <w:rsid w:val="00430594"/>
    <w:rsid w:val="00433297"/>
    <w:rsid w:val="00437B58"/>
    <w:rsid w:val="004426F8"/>
    <w:rsid w:val="00444DE7"/>
    <w:rsid w:val="00452F08"/>
    <w:rsid w:val="004610E6"/>
    <w:rsid w:val="004618F9"/>
    <w:rsid w:val="004621C6"/>
    <w:rsid w:val="004656B2"/>
    <w:rsid w:val="0047446D"/>
    <w:rsid w:val="00485623"/>
    <w:rsid w:val="0049563A"/>
    <w:rsid w:val="0049663B"/>
    <w:rsid w:val="0049687A"/>
    <w:rsid w:val="004A49E8"/>
    <w:rsid w:val="004A5973"/>
    <w:rsid w:val="004A688F"/>
    <w:rsid w:val="004B163A"/>
    <w:rsid w:val="004B1F3C"/>
    <w:rsid w:val="004B51F1"/>
    <w:rsid w:val="004B6124"/>
    <w:rsid w:val="004D18FA"/>
    <w:rsid w:val="004E3EF9"/>
    <w:rsid w:val="004E5245"/>
    <w:rsid w:val="004F5ADE"/>
    <w:rsid w:val="004F72A1"/>
    <w:rsid w:val="004F78D0"/>
    <w:rsid w:val="005007E0"/>
    <w:rsid w:val="00504FC7"/>
    <w:rsid w:val="00514308"/>
    <w:rsid w:val="005240E9"/>
    <w:rsid w:val="0053109C"/>
    <w:rsid w:val="00532D9D"/>
    <w:rsid w:val="005408EA"/>
    <w:rsid w:val="00541443"/>
    <w:rsid w:val="00542681"/>
    <w:rsid w:val="005441D8"/>
    <w:rsid w:val="00547E6E"/>
    <w:rsid w:val="0056521A"/>
    <w:rsid w:val="00567D18"/>
    <w:rsid w:val="00567E01"/>
    <w:rsid w:val="005701AE"/>
    <w:rsid w:val="00573892"/>
    <w:rsid w:val="0058177C"/>
    <w:rsid w:val="00585EA3"/>
    <w:rsid w:val="00595A26"/>
    <w:rsid w:val="005A0118"/>
    <w:rsid w:val="005A1C5E"/>
    <w:rsid w:val="005B347C"/>
    <w:rsid w:val="005B3BB7"/>
    <w:rsid w:val="005C2CFF"/>
    <w:rsid w:val="005C5095"/>
    <w:rsid w:val="005D61C1"/>
    <w:rsid w:val="005D72A9"/>
    <w:rsid w:val="005D793D"/>
    <w:rsid w:val="005E5AB1"/>
    <w:rsid w:val="005F5BD5"/>
    <w:rsid w:val="005F700E"/>
    <w:rsid w:val="00602CA8"/>
    <w:rsid w:val="00611089"/>
    <w:rsid w:val="00612147"/>
    <w:rsid w:val="00613664"/>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0504D"/>
    <w:rsid w:val="00711906"/>
    <w:rsid w:val="00726D89"/>
    <w:rsid w:val="00726DC4"/>
    <w:rsid w:val="0073674C"/>
    <w:rsid w:val="00741A65"/>
    <w:rsid w:val="0074461F"/>
    <w:rsid w:val="00744A0C"/>
    <w:rsid w:val="00745AC7"/>
    <w:rsid w:val="00752584"/>
    <w:rsid w:val="00766E2C"/>
    <w:rsid w:val="007716B2"/>
    <w:rsid w:val="00777CB5"/>
    <w:rsid w:val="007832D2"/>
    <w:rsid w:val="0078551A"/>
    <w:rsid w:val="00785A82"/>
    <w:rsid w:val="00786D13"/>
    <w:rsid w:val="007A0A26"/>
    <w:rsid w:val="007A1F0E"/>
    <w:rsid w:val="007A454F"/>
    <w:rsid w:val="007A6F10"/>
    <w:rsid w:val="007B2759"/>
    <w:rsid w:val="007B50DC"/>
    <w:rsid w:val="007B578B"/>
    <w:rsid w:val="007C0CC8"/>
    <w:rsid w:val="007D04BC"/>
    <w:rsid w:val="007D056E"/>
    <w:rsid w:val="007D7FE7"/>
    <w:rsid w:val="007E0B8E"/>
    <w:rsid w:val="007F1006"/>
    <w:rsid w:val="007F47EB"/>
    <w:rsid w:val="00801B0F"/>
    <w:rsid w:val="00820479"/>
    <w:rsid w:val="00831060"/>
    <w:rsid w:val="008317E8"/>
    <w:rsid w:val="00832EAC"/>
    <w:rsid w:val="008363F7"/>
    <w:rsid w:val="00837AF4"/>
    <w:rsid w:val="00843F13"/>
    <w:rsid w:val="0085016B"/>
    <w:rsid w:val="0085466E"/>
    <w:rsid w:val="00861F0F"/>
    <w:rsid w:val="00862C5D"/>
    <w:rsid w:val="008714DE"/>
    <w:rsid w:val="0087205A"/>
    <w:rsid w:val="00882BA1"/>
    <w:rsid w:val="0088775C"/>
    <w:rsid w:val="00895B51"/>
    <w:rsid w:val="008A5BEF"/>
    <w:rsid w:val="008B2AAE"/>
    <w:rsid w:val="008D299E"/>
    <w:rsid w:val="008D3751"/>
    <w:rsid w:val="008E50D6"/>
    <w:rsid w:val="008F3929"/>
    <w:rsid w:val="008F610B"/>
    <w:rsid w:val="009057D1"/>
    <w:rsid w:val="00905F94"/>
    <w:rsid w:val="00914BB1"/>
    <w:rsid w:val="00920CE4"/>
    <w:rsid w:val="009328C8"/>
    <w:rsid w:val="0094291B"/>
    <w:rsid w:val="00946793"/>
    <w:rsid w:val="009514DD"/>
    <w:rsid w:val="009515D8"/>
    <w:rsid w:val="00962FFF"/>
    <w:rsid w:val="00966522"/>
    <w:rsid w:val="00967D74"/>
    <w:rsid w:val="00970428"/>
    <w:rsid w:val="00970AF1"/>
    <w:rsid w:val="00974320"/>
    <w:rsid w:val="00977FEC"/>
    <w:rsid w:val="0098113C"/>
    <w:rsid w:val="00985032"/>
    <w:rsid w:val="00985440"/>
    <w:rsid w:val="0099379D"/>
    <w:rsid w:val="00995E14"/>
    <w:rsid w:val="009A7620"/>
    <w:rsid w:val="009B373B"/>
    <w:rsid w:val="009C4D1B"/>
    <w:rsid w:val="009D2ABF"/>
    <w:rsid w:val="009E20C3"/>
    <w:rsid w:val="009E3E92"/>
    <w:rsid w:val="009E4884"/>
    <w:rsid w:val="009F47FE"/>
    <w:rsid w:val="009F5695"/>
    <w:rsid w:val="00A003C5"/>
    <w:rsid w:val="00A0590B"/>
    <w:rsid w:val="00A05B46"/>
    <w:rsid w:val="00A16C1C"/>
    <w:rsid w:val="00A26E9C"/>
    <w:rsid w:val="00A36DDF"/>
    <w:rsid w:val="00A54082"/>
    <w:rsid w:val="00A5752D"/>
    <w:rsid w:val="00A57AF7"/>
    <w:rsid w:val="00A6359F"/>
    <w:rsid w:val="00A76361"/>
    <w:rsid w:val="00A86667"/>
    <w:rsid w:val="00A954B2"/>
    <w:rsid w:val="00AA3CC3"/>
    <w:rsid w:val="00AA4E96"/>
    <w:rsid w:val="00AB129D"/>
    <w:rsid w:val="00AC2BC3"/>
    <w:rsid w:val="00AC3D6B"/>
    <w:rsid w:val="00AC7A61"/>
    <w:rsid w:val="00AD53B3"/>
    <w:rsid w:val="00AD5E53"/>
    <w:rsid w:val="00AE3019"/>
    <w:rsid w:val="00AE59EC"/>
    <w:rsid w:val="00AF120B"/>
    <w:rsid w:val="00AF122A"/>
    <w:rsid w:val="00AF75BA"/>
    <w:rsid w:val="00AF7996"/>
    <w:rsid w:val="00B1719D"/>
    <w:rsid w:val="00B17E2C"/>
    <w:rsid w:val="00B40239"/>
    <w:rsid w:val="00B4163B"/>
    <w:rsid w:val="00B417BF"/>
    <w:rsid w:val="00B431C6"/>
    <w:rsid w:val="00B4547E"/>
    <w:rsid w:val="00B458AA"/>
    <w:rsid w:val="00B60BEE"/>
    <w:rsid w:val="00B61F35"/>
    <w:rsid w:val="00B65206"/>
    <w:rsid w:val="00B91B3E"/>
    <w:rsid w:val="00BB6030"/>
    <w:rsid w:val="00BC28E0"/>
    <w:rsid w:val="00BD0567"/>
    <w:rsid w:val="00BD27C3"/>
    <w:rsid w:val="00BE3105"/>
    <w:rsid w:val="00BE5A2B"/>
    <w:rsid w:val="00C011F8"/>
    <w:rsid w:val="00C0630E"/>
    <w:rsid w:val="00C07785"/>
    <w:rsid w:val="00C13075"/>
    <w:rsid w:val="00C16ED7"/>
    <w:rsid w:val="00C17FF9"/>
    <w:rsid w:val="00C2109F"/>
    <w:rsid w:val="00C21876"/>
    <w:rsid w:val="00C21FEC"/>
    <w:rsid w:val="00C22ECC"/>
    <w:rsid w:val="00C268BE"/>
    <w:rsid w:val="00C37118"/>
    <w:rsid w:val="00C44F4F"/>
    <w:rsid w:val="00C46EF4"/>
    <w:rsid w:val="00C50ABB"/>
    <w:rsid w:val="00C5160A"/>
    <w:rsid w:val="00C56185"/>
    <w:rsid w:val="00C619C5"/>
    <w:rsid w:val="00C64820"/>
    <w:rsid w:val="00C67556"/>
    <w:rsid w:val="00C7062E"/>
    <w:rsid w:val="00C7141D"/>
    <w:rsid w:val="00C7795F"/>
    <w:rsid w:val="00C9019B"/>
    <w:rsid w:val="00C92968"/>
    <w:rsid w:val="00C972E1"/>
    <w:rsid w:val="00CA0604"/>
    <w:rsid w:val="00CA3807"/>
    <w:rsid w:val="00CA69BA"/>
    <w:rsid w:val="00CD173D"/>
    <w:rsid w:val="00CD4B69"/>
    <w:rsid w:val="00CD7152"/>
    <w:rsid w:val="00CE42C7"/>
    <w:rsid w:val="00CF08C7"/>
    <w:rsid w:val="00CF4AB7"/>
    <w:rsid w:val="00CF77CF"/>
    <w:rsid w:val="00D04C8F"/>
    <w:rsid w:val="00D05730"/>
    <w:rsid w:val="00D12D93"/>
    <w:rsid w:val="00D13B71"/>
    <w:rsid w:val="00D236F0"/>
    <w:rsid w:val="00D25BB3"/>
    <w:rsid w:val="00D32DE5"/>
    <w:rsid w:val="00D41468"/>
    <w:rsid w:val="00D436DA"/>
    <w:rsid w:val="00D53DF7"/>
    <w:rsid w:val="00D807A6"/>
    <w:rsid w:val="00D91294"/>
    <w:rsid w:val="00D922A7"/>
    <w:rsid w:val="00D925C0"/>
    <w:rsid w:val="00D95E81"/>
    <w:rsid w:val="00DA3BD9"/>
    <w:rsid w:val="00DA3DA0"/>
    <w:rsid w:val="00DA4465"/>
    <w:rsid w:val="00DB342B"/>
    <w:rsid w:val="00DB5167"/>
    <w:rsid w:val="00DC072D"/>
    <w:rsid w:val="00DC1204"/>
    <w:rsid w:val="00DC1A35"/>
    <w:rsid w:val="00DC3726"/>
    <w:rsid w:val="00DC67C9"/>
    <w:rsid w:val="00DD48D1"/>
    <w:rsid w:val="00DE6422"/>
    <w:rsid w:val="00DF14A3"/>
    <w:rsid w:val="00DF1CC5"/>
    <w:rsid w:val="00DF21A6"/>
    <w:rsid w:val="00DF5CF8"/>
    <w:rsid w:val="00DF7A37"/>
    <w:rsid w:val="00E00960"/>
    <w:rsid w:val="00E02880"/>
    <w:rsid w:val="00E062D6"/>
    <w:rsid w:val="00E06901"/>
    <w:rsid w:val="00E13267"/>
    <w:rsid w:val="00E207ED"/>
    <w:rsid w:val="00E33246"/>
    <w:rsid w:val="00E37245"/>
    <w:rsid w:val="00E40A96"/>
    <w:rsid w:val="00E65F31"/>
    <w:rsid w:val="00E66DD0"/>
    <w:rsid w:val="00E826F6"/>
    <w:rsid w:val="00E93750"/>
    <w:rsid w:val="00E95688"/>
    <w:rsid w:val="00E97CD5"/>
    <w:rsid w:val="00EA6DA0"/>
    <w:rsid w:val="00EA7A23"/>
    <w:rsid w:val="00EB24D0"/>
    <w:rsid w:val="00EB446A"/>
    <w:rsid w:val="00EB78D8"/>
    <w:rsid w:val="00EC317A"/>
    <w:rsid w:val="00EC6EE4"/>
    <w:rsid w:val="00ED193E"/>
    <w:rsid w:val="00ED396E"/>
    <w:rsid w:val="00ED54E9"/>
    <w:rsid w:val="00EF21DE"/>
    <w:rsid w:val="00EF22C0"/>
    <w:rsid w:val="00EF5256"/>
    <w:rsid w:val="00EF590A"/>
    <w:rsid w:val="00F2141C"/>
    <w:rsid w:val="00F26495"/>
    <w:rsid w:val="00F371ED"/>
    <w:rsid w:val="00F37C89"/>
    <w:rsid w:val="00F40C60"/>
    <w:rsid w:val="00F47BED"/>
    <w:rsid w:val="00F61709"/>
    <w:rsid w:val="00F62AFC"/>
    <w:rsid w:val="00F649E5"/>
    <w:rsid w:val="00F775FD"/>
    <w:rsid w:val="00FA1ACF"/>
    <w:rsid w:val="00FA7148"/>
    <w:rsid w:val="00FA7286"/>
    <w:rsid w:val="00FC36BD"/>
    <w:rsid w:val="00FC6DBE"/>
    <w:rsid w:val="00FF2209"/>
    <w:rsid w:val="00FF61FD"/>
    <w:rsid w:val="11EB1A4F"/>
    <w:rsid w:val="2215A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v:stroke startarrow="block"/>
    </o:shapedefaults>
    <o:shapelayout v:ext="edit">
      <o:idmap v:ext="edit" data="1"/>
    </o:shapelayout>
  </w:shapeDefaults>
  <w:decimalSymbol w:val="."/>
  <w:listSeparator w:val=","/>
  <w14:docId w14:val="1D64ADFF"/>
  <w15:docId w15:val="{2CD9B4F4-4ECC-C947-8C59-779ED85F8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0"/>
    <w:basedOn w:val="Normal"/>
    <w:rsid w:val="00ED54E9"/>
    <w:pPr>
      <w:ind w:left="1872"/>
    </w:pPr>
  </w:style>
  <w:style w:type="character" w:styleId="UnresolvedMention">
    <w:name w:val="Unresolved Mention"/>
    <w:basedOn w:val="DefaultParagraphFont"/>
    <w:uiPriority w:val="99"/>
    <w:semiHidden/>
    <w:unhideWhenUsed/>
    <w:rsid w:val="000648C0"/>
    <w:rPr>
      <w:color w:val="808080"/>
      <w:shd w:val="clear" w:color="auto" w:fill="E6E6E6"/>
    </w:rPr>
  </w:style>
  <w:style w:type="character" w:customStyle="1" w:styleId="fontstyle01">
    <w:name w:val="fontstyle01"/>
    <w:rsid w:val="00CA3807"/>
    <w:rPr>
      <w:rFonts w:ascii="Calibri-Light" w:hAnsi="Calibri-Light" w:hint="default"/>
      <w:b w:val="0"/>
      <w:bCs w:val="0"/>
      <w:i w:val="0"/>
      <w:iCs w:val="0"/>
      <w:color w:val="000000"/>
      <w:sz w:val="24"/>
      <w:szCs w:val="24"/>
    </w:rPr>
  </w:style>
  <w:style w:type="paragraph" w:styleId="NoSpacing">
    <w:name w:val="No Spacing"/>
    <w:uiPriority w:val="1"/>
    <w:qFormat/>
    <w:rsid w:val="00895B51"/>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335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4.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eader" Target="header9.xml"/><Relationship Id="rId16" Type="http://schemas.openxmlformats.org/officeDocument/2006/relationships/image" Target="media/image2.jpeg"/><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header" Target="header10.xml"/><Relationship Id="rId95" Type="http://schemas.openxmlformats.org/officeDocument/2006/relationships/image" Target="media/image69.png"/><Relationship Id="rId22" Type="http://schemas.openxmlformats.org/officeDocument/2006/relationships/header" Target="header5.xml"/><Relationship Id="rId27" Type="http://schemas.openxmlformats.org/officeDocument/2006/relationships/image" Target="media/image4.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png"/><Relationship Id="rId80" Type="http://schemas.openxmlformats.org/officeDocument/2006/relationships/image" Target="media/image57.jpeg"/><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footer" Target="footer4.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header" Target="header8.xml"/><Relationship Id="rId91" Type="http://schemas.openxmlformats.org/officeDocument/2006/relationships/image" Target="media/image65.jpeg"/><Relationship Id="rId96"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notes" Target="footnotes.xm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image" Target="media/image68.jpeg"/><Relationship Id="rId99" Type="http://schemas.openxmlformats.org/officeDocument/2006/relationships/header" Target="header1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png"/><Relationship Id="rId97" Type="http://schemas.openxmlformats.org/officeDocument/2006/relationships/header" Target="header12.xml"/><Relationship Id="rId7" Type="http://schemas.openxmlformats.org/officeDocument/2006/relationships/styles" Target="styles.xml"/><Relationship Id="rId71" Type="http://schemas.openxmlformats.org/officeDocument/2006/relationships/image" Target="media/image48.jpe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va.gov/vdl/application.asp?appid=62"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jpe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header" Target="header15.xml"/><Relationship Id="rId8" Type="http://schemas.openxmlformats.org/officeDocument/2006/relationships/settings" Target="settings.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header" Target="header13.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8FB032B5F9EC24FBDBC606D65C67A80" ma:contentTypeVersion="8" ma:contentTypeDescription="Create a new document." ma:contentTypeScope="" ma:versionID="31e4400ce12e5cdd9aafe1f4b1e9e43d">
  <xsd:schema xmlns:xsd="http://www.w3.org/2001/XMLSchema" xmlns:xs="http://www.w3.org/2001/XMLSchema" xmlns:p="http://schemas.microsoft.com/office/2006/metadata/properties" xmlns:ns2="e8cf1085-a938-489e-b853-f5d0895b56ef" xmlns:ns3="b3eea9c0-6628-418d-80ae-30690523c47c" targetNamespace="http://schemas.microsoft.com/office/2006/metadata/properties" ma:root="true" ma:fieldsID="c836ea4677aac5596ce44d720a77f94e" ns2:_="" ns3:_="">
    <xsd:import namespace="e8cf1085-a938-489e-b853-f5d0895b56ef"/>
    <xsd:import namespace="b3eea9c0-6628-418d-80ae-30690523c47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f1085-a938-489e-b853-f5d0895b56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eea9c0-6628-418d-80ae-30690523c47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2.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3.xml><?xml version="1.0" encoding="utf-8"?>
<ds:datastoreItem xmlns:ds="http://schemas.openxmlformats.org/officeDocument/2006/customXml" ds:itemID="{2D65D11F-B041-4684-B84C-7FE0331408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f1085-a938-489e-b853-f5d0895b56ef"/>
    <ds:schemaRef ds:uri="b3eea9c0-6628-418d-80ae-30690523c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E7C293-9A06-4904-8A33-5107C2BEAF2B}">
  <ds:schemaRefs>
    <ds:schemaRef ds:uri="e8cf1085-a938-489e-b853-f5d0895b56ef"/>
    <ds:schemaRef ds:uri="http://purl.org/dc/dcmitype/"/>
    <ds:schemaRef ds:uri="http://schemas.microsoft.com/office/2006/documentManagement/types"/>
    <ds:schemaRef ds:uri="http://purl.org/dc/elements/1.1/"/>
    <ds:schemaRef ds:uri="http://schemas.openxmlformats.org/package/2006/metadata/core-properties"/>
    <ds:schemaRef ds:uri="http://schemas.microsoft.com/office/2006/metadata/properties"/>
    <ds:schemaRef ds:uri="http://schemas.microsoft.com/office/infopath/2007/PartnerControls"/>
    <ds:schemaRef ds:uri="b3eea9c0-6628-418d-80ae-30690523c47c"/>
    <ds:schemaRef ds:uri="http://www.w3.org/XML/1998/namespace"/>
    <ds:schemaRef ds:uri="http://purl.org/dc/terms/"/>
  </ds:schemaRefs>
</ds:datastoreItem>
</file>

<file path=customXml/itemProps5.xml><?xml version="1.0" encoding="utf-8"?>
<ds:datastoreItem xmlns:ds="http://schemas.openxmlformats.org/officeDocument/2006/customXml" ds:itemID="{0A19FC2D-91C8-4F4F-AEC7-964C445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Template>
  <TotalTime>187</TotalTime>
  <Pages>176</Pages>
  <Words>26303</Words>
  <Characters>206097</Characters>
  <Application>Microsoft Office Word</Application>
  <DocSecurity>0</DocSecurity>
  <Lines>1717</Lines>
  <Paragraphs>463</Paragraphs>
  <ScaleCrop>false</ScaleCrop>
  <HeadingPairs>
    <vt:vector size="2" baseType="variant">
      <vt:variant>
        <vt:lpstr>Title</vt:lpstr>
      </vt:variant>
      <vt:variant>
        <vt:i4>1</vt:i4>
      </vt:variant>
    </vt:vector>
  </HeadingPairs>
  <TitlesOfParts>
    <vt:vector size="1" baseType="lpstr">
      <vt:lpstr>Consult/Request Tracking User Manual</vt:lpstr>
    </vt:vector>
  </TitlesOfParts>
  <Company>Veteran Affairs</Company>
  <LinksUpToDate>false</LinksUpToDate>
  <CharactersWithSpaces>231937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Gina Scorca</cp:lastModifiedBy>
  <cp:revision>8</cp:revision>
  <cp:lastPrinted>2009-03-10T13:33:00Z</cp:lastPrinted>
  <dcterms:created xsi:type="dcterms:W3CDTF">2019-03-21T15:19:00Z</dcterms:created>
  <dcterms:modified xsi:type="dcterms:W3CDTF">2019-04-23T20:48:00Z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y fmtid="{D5CDD505-2E9C-101B-9397-08002B2CF9AE}" pid="7" name="ContentTypeId">
    <vt:lpwstr>0x01010058FB032B5F9EC24FBDBC606D65C67A80</vt:lpwstr>
  </property>
  <property fmtid="{D5CDD505-2E9C-101B-9397-08002B2CF9AE}" pid="8" name="AuthorIds_UIVersion_512">
    <vt:lpwstr>109</vt:lpwstr>
  </property>
</Properties>
</file>