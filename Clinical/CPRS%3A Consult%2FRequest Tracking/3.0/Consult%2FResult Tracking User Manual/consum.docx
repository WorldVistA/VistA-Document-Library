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D381FA" w14:textId="77777777" w:rsidR="00D41468" w:rsidRPr="00EC6C9B" w:rsidRDefault="00D41468" w:rsidP="00D41468">
      <w:pPr>
        <w:pStyle w:val="Title"/>
        <w:spacing w:after="360"/>
        <w:rPr>
          <w:sz w:val="36"/>
          <w:szCs w:val="36"/>
        </w:rPr>
      </w:pPr>
      <w:bookmarkStart w:id="0" w:name="_Toc497992714"/>
      <w:bookmarkStart w:id="1" w:name="_Toc508628468"/>
      <w:r w:rsidRPr="00EC6C9B">
        <w:rPr>
          <w:sz w:val="36"/>
          <w:szCs w:val="36"/>
        </w:rPr>
        <w:t>Consult/Request Tracking</w:t>
      </w:r>
      <w:bookmarkEnd w:id="0"/>
      <w:bookmarkEnd w:id="1"/>
    </w:p>
    <w:p w14:paraId="72D381FB" w14:textId="77777777" w:rsidR="00D41468" w:rsidRPr="00EC6C9B" w:rsidRDefault="00D41468" w:rsidP="00D41468">
      <w:pPr>
        <w:pStyle w:val="Title"/>
        <w:spacing w:after="360"/>
        <w:rPr>
          <w:sz w:val="36"/>
          <w:szCs w:val="36"/>
        </w:rPr>
      </w:pPr>
      <w:bookmarkStart w:id="2" w:name="_Toc497992715"/>
      <w:bookmarkStart w:id="3" w:name="_Toc508628469"/>
      <w:r w:rsidRPr="00EC6C9B">
        <w:rPr>
          <w:sz w:val="36"/>
          <w:szCs w:val="36"/>
        </w:rPr>
        <w:t>User Manual</w:t>
      </w:r>
      <w:bookmarkEnd w:id="2"/>
      <w:bookmarkEnd w:id="3"/>
    </w:p>
    <w:p w14:paraId="72D381FC" w14:textId="77777777" w:rsidR="00D41468" w:rsidRDefault="00A57AF7" w:rsidP="00D41468">
      <w:pPr>
        <w:pStyle w:val="FirstPage3"/>
        <w:spacing w:before="960" w:after="960"/>
      </w:pPr>
      <w:r>
        <w:rPr>
          <w:noProof/>
        </w:rPr>
        <w:drawing>
          <wp:inline distT="0" distB="0" distL="0" distR="0" wp14:anchorId="72D39585" wp14:editId="72D39586">
            <wp:extent cx="22860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72D381FD" w14:textId="77777777" w:rsidR="00D41468" w:rsidRDefault="003C4A75" w:rsidP="00D41468">
      <w:pPr>
        <w:pStyle w:val="Title2"/>
      </w:pPr>
      <w:r>
        <w:t>August</w:t>
      </w:r>
      <w:r w:rsidR="00D41468">
        <w:t xml:space="preserve"> 2018</w:t>
      </w:r>
      <w:r w:rsidR="00D41468" w:rsidRPr="00B75ECC">
        <w:t xml:space="preserve"> </w:t>
      </w:r>
    </w:p>
    <w:p w14:paraId="72D381FE" w14:textId="77777777" w:rsidR="00D41468" w:rsidRPr="00D41468" w:rsidRDefault="0085016B" w:rsidP="00D41468">
      <w:pPr>
        <w:pStyle w:val="Title2"/>
      </w:pPr>
      <w:r>
        <w:t>Version</w:t>
      </w:r>
      <w:r w:rsidR="00D41468">
        <w:t xml:space="preserve"> 3.0</w:t>
      </w:r>
    </w:p>
    <w:p w14:paraId="72D381FF" w14:textId="77777777" w:rsidR="00D41468" w:rsidRDefault="00D41468" w:rsidP="00D41468">
      <w:pPr>
        <w:pStyle w:val="Title2"/>
      </w:pPr>
      <w:bookmarkStart w:id="4" w:name="_Toc363271339"/>
      <w:r>
        <w:t>Department of Veterans Affairs</w:t>
      </w:r>
      <w:bookmarkEnd w:id="4"/>
      <w:r>
        <w:t xml:space="preserve"> (VA)</w:t>
      </w:r>
    </w:p>
    <w:p w14:paraId="72D38200" w14:textId="77777777" w:rsidR="00D41468" w:rsidRDefault="00D41468" w:rsidP="00D41468">
      <w:pPr>
        <w:pStyle w:val="Title2"/>
      </w:pPr>
      <w:r>
        <w:t>Office of Information &amp; Technology (OIT)</w:t>
      </w:r>
    </w:p>
    <w:p w14:paraId="72D38201" w14:textId="77777777" w:rsidR="00D41468" w:rsidRDefault="00D41468" w:rsidP="00D41468">
      <w:pPr>
        <w:pStyle w:val="Title2"/>
        <w:sectPr w:rsidR="00D41468" w:rsidSect="00D41468">
          <w:footerReference w:type="even" r:id="rId15"/>
          <w:footerReference w:type="default" r:id="rId16"/>
          <w:type w:val="oddPage"/>
          <w:pgSz w:w="12240" w:h="15840" w:code="1"/>
          <w:pgMar w:top="1440" w:right="1440" w:bottom="1440" w:left="1440" w:header="720" w:footer="720" w:gutter="0"/>
          <w:pgNumType w:fmt="lowerRoman" w:start="1"/>
          <w:cols w:space="720"/>
          <w:vAlign w:val="center"/>
          <w:noEndnote/>
          <w:titlePg/>
        </w:sectPr>
      </w:pPr>
    </w:p>
    <w:p w14:paraId="72D38202" w14:textId="77777777" w:rsidR="00D41468" w:rsidRDefault="00D41468" w:rsidP="00D41468">
      <w:pPr>
        <w:pStyle w:val="Title2"/>
      </w:pPr>
      <w:r>
        <w:lastRenderedPageBreak/>
        <w:t>Revision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13"/>
        <w:gridCol w:w="1689"/>
        <w:gridCol w:w="4868"/>
        <w:gridCol w:w="1806"/>
      </w:tblGrid>
      <w:tr w:rsidR="00D41468" w:rsidRPr="00ED54E9" w14:paraId="72D38207" w14:textId="77777777" w:rsidTr="00D41468">
        <w:trPr>
          <w:trHeight w:val="29"/>
          <w:tblHeader/>
        </w:trPr>
        <w:tc>
          <w:tcPr>
            <w:tcW w:w="633" w:type="pct"/>
            <w:shd w:val="clear" w:color="auto" w:fill="D9D9D9"/>
            <w:vAlign w:val="center"/>
          </w:tcPr>
          <w:p w14:paraId="72D38203" w14:textId="77777777" w:rsidR="00D41468" w:rsidRPr="00ED54E9" w:rsidRDefault="00D41468" w:rsidP="00D41468">
            <w:pPr>
              <w:pStyle w:val="TableHeading"/>
              <w:spacing w:before="120" w:after="120"/>
              <w:jc w:val="center"/>
              <w:rPr>
                <w:rFonts w:ascii="Arial" w:hAnsi="Arial" w:cs="Arial"/>
                <w:sz w:val="20"/>
              </w:rPr>
            </w:pPr>
            <w:r w:rsidRPr="00ED54E9">
              <w:rPr>
                <w:rFonts w:ascii="Arial" w:hAnsi="Arial" w:cs="Arial"/>
                <w:sz w:val="20"/>
              </w:rPr>
              <w:t>Date</w:t>
            </w:r>
          </w:p>
        </w:tc>
        <w:tc>
          <w:tcPr>
            <w:tcW w:w="882" w:type="pct"/>
            <w:shd w:val="clear" w:color="auto" w:fill="D9D9D9"/>
            <w:vAlign w:val="center"/>
          </w:tcPr>
          <w:p w14:paraId="72D38204" w14:textId="77777777" w:rsidR="00D41468" w:rsidRPr="00ED54E9" w:rsidRDefault="00D41468" w:rsidP="00D41468">
            <w:pPr>
              <w:pStyle w:val="TableHeading"/>
              <w:spacing w:before="120" w:after="120"/>
              <w:jc w:val="center"/>
              <w:rPr>
                <w:rFonts w:ascii="Arial" w:hAnsi="Arial" w:cs="Arial"/>
                <w:sz w:val="20"/>
              </w:rPr>
            </w:pPr>
            <w:r w:rsidRPr="00ED54E9">
              <w:rPr>
                <w:rFonts w:ascii="Arial" w:hAnsi="Arial" w:cs="Arial"/>
                <w:sz w:val="20"/>
              </w:rPr>
              <w:t>Patch</w:t>
            </w:r>
          </w:p>
        </w:tc>
        <w:tc>
          <w:tcPr>
            <w:tcW w:w="2542" w:type="pct"/>
            <w:shd w:val="clear" w:color="auto" w:fill="D9D9D9"/>
            <w:vAlign w:val="center"/>
          </w:tcPr>
          <w:p w14:paraId="72D38205" w14:textId="77777777" w:rsidR="00D41468" w:rsidRPr="00ED54E9" w:rsidRDefault="00D41468" w:rsidP="00D41468">
            <w:pPr>
              <w:pStyle w:val="TableHeading"/>
              <w:spacing w:before="120" w:after="120"/>
              <w:jc w:val="center"/>
              <w:rPr>
                <w:rFonts w:ascii="Arial" w:hAnsi="Arial" w:cs="Arial"/>
                <w:sz w:val="20"/>
              </w:rPr>
            </w:pPr>
            <w:r w:rsidRPr="00ED54E9">
              <w:rPr>
                <w:rFonts w:ascii="Arial" w:hAnsi="Arial" w:cs="Arial"/>
                <w:sz w:val="20"/>
              </w:rPr>
              <w:t>Description</w:t>
            </w:r>
          </w:p>
        </w:tc>
        <w:tc>
          <w:tcPr>
            <w:tcW w:w="943" w:type="pct"/>
            <w:shd w:val="clear" w:color="auto" w:fill="D9D9D9"/>
            <w:vAlign w:val="center"/>
          </w:tcPr>
          <w:p w14:paraId="72D38206" w14:textId="77777777" w:rsidR="00D41468" w:rsidRPr="00ED54E9" w:rsidRDefault="00D41468" w:rsidP="00D41468">
            <w:pPr>
              <w:pStyle w:val="TableHeading"/>
              <w:spacing w:before="120" w:after="120"/>
              <w:jc w:val="center"/>
              <w:rPr>
                <w:rFonts w:ascii="Arial" w:hAnsi="Arial" w:cs="Arial"/>
                <w:sz w:val="20"/>
              </w:rPr>
            </w:pPr>
            <w:r w:rsidRPr="00ED54E9">
              <w:rPr>
                <w:rFonts w:ascii="Arial" w:hAnsi="Arial" w:cs="Arial"/>
                <w:sz w:val="20"/>
              </w:rPr>
              <w:t>Authors</w:t>
            </w:r>
          </w:p>
        </w:tc>
      </w:tr>
      <w:tr w:rsidR="003C4A75" w:rsidRPr="00ED54E9" w14:paraId="72D3820D" w14:textId="77777777" w:rsidTr="00D41468">
        <w:trPr>
          <w:trHeight w:val="881"/>
        </w:trPr>
        <w:tc>
          <w:tcPr>
            <w:tcW w:w="633" w:type="pct"/>
            <w:vAlign w:val="center"/>
          </w:tcPr>
          <w:p w14:paraId="72D38208" w14:textId="77777777" w:rsidR="003C4A75" w:rsidRPr="003C4A75" w:rsidRDefault="003C4A75" w:rsidP="00ED54E9">
            <w:pPr>
              <w:pStyle w:val="TableText"/>
            </w:pPr>
            <w:r w:rsidRPr="003C4A75">
              <w:t>08/2018</w:t>
            </w:r>
          </w:p>
        </w:tc>
        <w:tc>
          <w:tcPr>
            <w:tcW w:w="882" w:type="pct"/>
            <w:vAlign w:val="center"/>
          </w:tcPr>
          <w:p w14:paraId="72D38209" w14:textId="77777777" w:rsidR="003C4A75" w:rsidRPr="003C4A75" w:rsidRDefault="003C4A75" w:rsidP="00ED54E9">
            <w:pPr>
              <w:pStyle w:val="TableText"/>
            </w:pPr>
            <w:r w:rsidRPr="003C4A75">
              <w:t>XU*8.0*679</w:t>
            </w:r>
          </w:p>
        </w:tc>
        <w:tc>
          <w:tcPr>
            <w:tcW w:w="2542" w:type="pct"/>
            <w:vAlign w:val="center"/>
          </w:tcPr>
          <w:p w14:paraId="72D3820A" w14:textId="072BEB8E" w:rsidR="003C4A75" w:rsidRPr="003C4A75" w:rsidRDefault="003C4A75" w:rsidP="00695E8B">
            <w:pPr>
              <w:pStyle w:val="TableText"/>
            </w:pPr>
            <w:r w:rsidRPr="003C4A75">
              <w:t xml:space="preserve">Added note </w:t>
            </w:r>
            <w:r w:rsidR="00695E8B">
              <w:t>regarding</w:t>
            </w:r>
            <w:r w:rsidRPr="003C4A75">
              <w:t xml:space="preserve"> electronic Signature Block restrictions</w:t>
            </w:r>
            <w:r>
              <w:t xml:space="preserve">. See </w:t>
            </w:r>
            <w:r w:rsidRPr="007E20A3">
              <w:t xml:space="preserve">Page </w:t>
            </w:r>
            <w:r w:rsidRPr="007E20A3">
              <w:rPr>
                <w:color w:val="0070C0"/>
                <w:u w:val="single"/>
              </w:rPr>
              <w:fldChar w:fldCharType="begin"/>
            </w:r>
            <w:r w:rsidRPr="007E20A3">
              <w:rPr>
                <w:color w:val="0070C0"/>
                <w:u w:val="single"/>
              </w:rPr>
              <w:instrText xml:space="preserve"> PAGEREF XU_80_679 \h </w:instrText>
            </w:r>
            <w:r w:rsidRPr="007E20A3">
              <w:rPr>
                <w:color w:val="0070C0"/>
                <w:u w:val="single"/>
              </w:rPr>
            </w:r>
            <w:r w:rsidRPr="007E20A3">
              <w:rPr>
                <w:color w:val="0070C0"/>
                <w:u w:val="single"/>
              </w:rPr>
              <w:fldChar w:fldCharType="separate"/>
            </w:r>
            <w:r>
              <w:rPr>
                <w:noProof/>
                <w:color w:val="0070C0"/>
                <w:u w:val="single"/>
              </w:rPr>
              <w:t>19</w:t>
            </w:r>
            <w:r w:rsidRPr="007E20A3">
              <w:rPr>
                <w:color w:val="0070C0"/>
                <w:u w:val="single"/>
              </w:rPr>
              <w:fldChar w:fldCharType="end"/>
            </w:r>
            <w:r>
              <w:rPr>
                <w:color w:val="0070C0"/>
                <w:u w:val="single"/>
              </w:rPr>
              <w:t>.</w:t>
            </w:r>
          </w:p>
        </w:tc>
        <w:tc>
          <w:tcPr>
            <w:tcW w:w="943" w:type="pct"/>
            <w:vAlign w:val="center"/>
          </w:tcPr>
          <w:p w14:paraId="72D3820B" w14:textId="77777777" w:rsidR="003C4A75" w:rsidRDefault="003C4A75" w:rsidP="00ED54E9">
            <w:pPr>
              <w:pStyle w:val="TableText"/>
            </w:pPr>
            <w:r w:rsidRPr="003C4A75">
              <w:t>E. Weaver</w:t>
            </w:r>
          </w:p>
          <w:p w14:paraId="72D3820C" w14:textId="77777777" w:rsidR="003C4A75" w:rsidRDefault="003C4A75" w:rsidP="00ED54E9">
            <w:pPr>
              <w:pStyle w:val="TableText"/>
            </w:pPr>
            <w:r>
              <w:t>R. Beltran-West</w:t>
            </w:r>
          </w:p>
        </w:tc>
      </w:tr>
      <w:tr w:rsidR="00741A65" w:rsidRPr="00ED54E9" w14:paraId="72D38213" w14:textId="77777777" w:rsidTr="00D41468">
        <w:trPr>
          <w:trHeight w:val="881"/>
        </w:trPr>
        <w:tc>
          <w:tcPr>
            <w:tcW w:w="633" w:type="pct"/>
            <w:vAlign w:val="center"/>
          </w:tcPr>
          <w:p w14:paraId="72D3820E" w14:textId="77777777" w:rsidR="00741A65" w:rsidRPr="00ED54E9" w:rsidRDefault="00741A65" w:rsidP="003C4A75">
            <w:pPr>
              <w:pStyle w:val="TableText"/>
            </w:pPr>
            <w:r>
              <w:t>03/</w:t>
            </w:r>
            <w:r w:rsidR="003C4A75">
              <w:t>2</w:t>
            </w:r>
            <w:r>
              <w:t>018</w:t>
            </w:r>
          </w:p>
        </w:tc>
        <w:tc>
          <w:tcPr>
            <w:tcW w:w="882" w:type="pct"/>
            <w:vAlign w:val="center"/>
          </w:tcPr>
          <w:p w14:paraId="72D3820F" w14:textId="77777777" w:rsidR="00741A65" w:rsidRPr="00ED54E9" w:rsidRDefault="00741A65" w:rsidP="00ED54E9">
            <w:pPr>
              <w:pStyle w:val="TableText"/>
            </w:pPr>
            <w:r>
              <w:t>GMRC*3*91</w:t>
            </w:r>
          </w:p>
        </w:tc>
        <w:tc>
          <w:tcPr>
            <w:tcW w:w="2542" w:type="pct"/>
            <w:vAlign w:val="center"/>
          </w:tcPr>
          <w:p w14:paraId="72D38210" w14:textId="77777777" w:rsidR="00741A65" w:rsidRDefault="00741A65" w:rsidP="00741A65">
            <w:pPr>
              <w:pStyle w:val="TableText"/>
            </w:pPr>
            <w:r>
              <w:t>Added informatio</w:t>
            </w:r>
            <w:r w:rsidR="00C67556">
              <w:t>n about additional recipients receiving an alert.</w:t>
            </w:r>
            <w:r>
              <w:t xml:space="preserve"> See Page </w:t>
            </w:r>
            <w:r>
              <w:fldChar w:fldCharType="begin"/>
            </w:r>
            <w:r>
              <w:instrText xml:space="preserve"> PAGEREF  Additional_Recipients_to_Receive_Alert1 \h  \* MERGEFORMAT </w:instrText>
            </w:r>
            <w:r>
              <w:fldChar w:fldCharType="separate"/>
            </w:r>
            <w:r>
              <w:rPr>
                <w:noProof/>
              </w:rPr>
              <w:t>140</w:t>
            </w:r>
            <w:r>
              <w:fldChar w:fldCharType="end"/>
            </w:r>
            <w:r>
              <w:t xml:space="preserve"> and Page </w:t>
            </w:r>
            <w:r>
              <w:fldChar w:fldCharType="begin"/>
            </w:r>
            <w:r>
              <w:instrText xml:space="preserve"> PAGEREF  Additional_Recipients_to_Receive_Alert2 \h  \* MERGEFORMAT </w:instrText>
            </w:r>
            <w:r>
              <w:fldChar w:fldCharType="separate"/>
            </w:r>
            <w:r>
              <w:rPr>
                <w:noProof/>
              </w:rPr>
              <w:t>151</w:t>
            </w:r>
            <w:r>
              <w:fldChar w:fldCharType="end"/>
            </w:r>
            <w:r>
              <w:t>.</w:t>
            </w:r>
          </w:p>
        </w:tc>
        <w:tc>
          <w:tcPr>
            <w:tcW w:w="943" w:type="pct"/>
            <w:vAlign w:val="center"/>
          </w:tcPr>
          <w:p w14:paraId="72D38211" w14:textId="77777777" w:rsidR="00741A65" w:rsidRDefault="00741A65" w:rsidP="00ED54E9">
            <w:pPr>
              <w:pStyle w:val="TableText"/>
            </w:pPr>
            <w:r>
              <w:t>B. Sanders</w:t>
            </w:r>
          </w:p>
          <w:p w14:paraId="72D38212" w14:textId="77777777" w:rsidR="00741A65" w:rsidRPr="00ED54E9" w:rsidRDefault="00741A65" w:rsidP="00ED54E9">
            <w:pPr>
              <w:pStyle w:val="TableText"/>
            </w:pPr>
            <w:r>
              <w:t>C. Hinton</w:t>
            </w:r>
          </w:p>
        </w:tc>
      </w:tr>
      <w:tr w:rsidR="00D41468" w:rsidRPr="00ED54E9" w14:paraId="72D3821A" w14:textId="77777777" w:rsidTr="00D41468">
        <w:trPr>
          <w:trHeight w:val="881"/>
        </w:trPr>
        <w:tc>
          <w:tcPr>
            <w:tcW w:w="633" w:type="pct"/>
            <w:vAlign w:val="center"/>
          </w:tcPr>
          <w:p w14:paraId="72D38214" w14:textId="77777777" w:rsidR="00D41468" w:rsidRPr="00ED54E9" w:rsidRDefault="00D41468" w:rsidP="00ED54E9">
            <w:pPr>
              <w:pStyle w:val="TableText"/>
            </w:pPr>
            <w:r w:rsidRPr="00ED54E9">
              <w:t>03/2018</w:t>
            </w:r>
          </w:p>
        </w:tc>
        <w:tc>
          <w:tcPr>
            <w:tcW w:w="882" w:type="pct"/>
            <w:vAlign w:val="center"/>
          </w:tcPr>
          <w:p w14:paraId="72D38215" w14:textId="77777777" w:rsidR="00D41468" w:rsidRPr="00ED54E9" w:rsidRDefault="00D41468" w:rsidP="00ED54E9">
            <w:pPr>
              <w:pStyle w:val="TableText"/>
            </w:pPr>
            <w:r w:rsidRPr="00ED54E9">
              <w:t>GMRC*3*92</w:t>
            </w:r>
          </w:p>
        </w:tc>
        <w:tc>
          <w:tcPr>
            <w:tcW w:w="2542" w:type="pct"/>
            <w:vAlign w:val="center"/>
          </w:tcPr>
          <w:p w14:paraId="72D38216" w14:textId="77777777" w:rsidR="00D41468" w:rsidRPr="003C4A75" w:rsidRDefault="00D41468" w:rsidP="00ED54E9">
            <w:pPr>
              <w:pStyle w:val="TableText"/>
            </w:pPr>
            <w:r w:rsidRPr="003C4A75">
              <w:t>Update the VistA last name criteria.</w:t>
            </w:r>
          </w:p>
          <w:p w14:paraId="72D38217" w14:textId="77777777" w:rsidR="00D41468" w:rsidRPr="00ED54E9" w:rsidRDefault="00D41468" w:rsidP="00ED54E9">
            <w:pPr>
              <w:pStyle w:val="TableText"/>
              <w:rPr>
                <w:b/>
              </w:rPr>
            </w:pPr>
            <w:r w:rsidRPr="00ED54E9">
              <w:t xml:space="preserve">Applied up-to-date 508 standards and VA compliance to title page, Revision </w:t>
            </w:r>
            <w:r w:rsidR="0085016B" w:rsidRPr="00ED54E9">
              <w:t>History</w:t>
            </w:r>
            <w:r w:rsidRPr="00ED54E9">
              <w:t xml:space="preserve"> table, headings, and footers.</w:t>
            </w:r>
          </w:p>
        </w:tc>
        <w:tc>
          <w:tcPr>
            <w:tcW w:w="943" w:type="pct"/>
            <w:vAlign w:val="center"/>
          </w:tcPr>
          <w:p w14:paraId="72D38218" w14:textId="77777777" w:rsidR="00D41468" w:rsidRPr="00ED54E9" w:rsidRDefault="00D41468" w:rsidP="00ED54E9">
            <w:pPr>
              <w:pStyle w:val="TableText"/>
            </w:pPr>
            <w:r w:rsidRPr="00ED54E9">
              <w:t>N. Grimes</w:t>
            </w:r>
          </w:p>
          <w:p w14:paraId="72D38219" w14:textId="77777777" w:rsidR="00D41468" w:rsidRPr="00ED54E9" w:rsidRDefault="00D41468" w:rsidP="00ED54E9">
            <w:pPr>
              <w:pStyle w:val="TableText"/>
            </w:pPr>
            <w:r w:rsidRPr="00ED54E9">
              <w:t>K. Watson</w:t>
            </w:r>
          </w:p>
        </w:tc>
      </w:tr>
      <w:tr w:rsidR="00D41468" w:rsidRPr="00ED54E9" w14:paraId="72D38220" w14:textId="77777777" w:rsidTr="00D41468">
        <w:tc>
          <w:tcPr>
            <w:tcW w:w="633" w:type="pct"/>
            <w:vAlign w:val="center"/>
          </w:tcPr>
          <w:p w14:paraId="72D3821B" w14:textId="77777777" w:rsidR="00D41468" w:rsidRPr="00ED54E9" w:rsidRDefault="00D41468" w:rsidP="00ED54E9">
            <w:pPr>
              <w:pStyle w:val="TableText"/>
            </w:pPr>
            <w:r w:rsidRPr="00ED54E9">
              <w:t>03/2018</w:t>
            </w:r>
          </w:p>
        </w:tc>
        <w:tc>
          <w:tcPr>
            <w:tcW w:w="882" w:type="pct"/>
            <w:vAlign w:val="center"/>
          </w:tcPr>
          <w:p w14:paraId="72D3821C" w14:textId="77777777" w:rsidR="00D41468" w:rsidRPr="00ED54E9" w:rsidRDefault="002379E7" w:rsidP="00ED54E9">
            <w:pPr>
              <w:pStyle w:val="TableText"/>
            </w:pPr>
            <w:r w:rsidRPr="00ED54E9">
              <w:t>GMRC*3</w:t>
            </w:r>
            <w:r w:rsidR="00D41468" w:rsidRPr="00ED54E9">
              <w:t>*89</w:t>
            </w:r>
          </w:p>
        </w:tc>
        <w:tc>
          <w:tcPr>
            <w:tcW w:w="2542" w:type="pct"/>
            <w:vAlign w:val="center"/>
          </w:tcPr>
          <w:p w14:paraId="72D3821D" w14:textId="77777777" w:rsidR="00D41468" w:rsidRPr="00ED54E9" w:rsidRDefault="00862C5D" w:rsidP="00ED54E9">
            <w:pPr>
              <w:pStyle w:val="TableText"/>
            </w:pPr>
            <w:r w:rsidRPr="00ED54E9">
              <w:t>Modified SF 513 images (</w:t>
            </w:r>
            <w:r w:rsidR="002379E7" w:rsidRPr="003C4A75">
              <w:t>Image 1</w:t>
            </w:r>
            <w:r w:rsidR="002379E7" w:rsidRPr="00ED54E9">
              <w:t xml:space="preserve"> and </w:t>
            </w:r>
            <w:r w:rsidR="002379E7" w:rsidRPr="003C4A75">
              <w:t>Image 2)</w:t>
            </w:r>
            <w:r w:rsidRPr="00ED54E9">
              <w:t xml:space="preserve"> to reflect addition of Age and Cell Phone fields. Added info re: set up of a secondary printer for SF 513. </w:t>
            </w:r>
            <w:r w:rsidRPr="003C4A75">
              <w:t>Added info on new Consult Closure Tool.</w:t>
            </w:r>
          </w:p>
        </w:tc>
        <w:tc>
          <w:tcPr>
            <w:tcW w:w="943" w:type="pct"/>
            <w:vAlign w:val="center"/>
          </w:tcPr>
          <w:p w14:paraId="72D3821E" w14:textId="77777777" w:rsidR="00D41468" w:rsidRPr="00ED54E9" w:rsidRDefault="00D41468" w:rsidP="00ED54E9">
            <w:pPr>
              <w:pStyle w:val="TableText"/>
            </w:pPr>
            <w:r w:rsidRPr="00ED54E9">
              <w:t>T. Turowski</w:t>
            </w:r>
          </w:p>
          <w:p w14:paraId="72D3821F" w14:textId="77777777" w:rsidR="00D41468" w:rsidRPr="00ED54E9" w:rsidRDefault="00D41468" w:rsidP="00ED54E9">
            <w:pPr>
              <w:pStyle w:val="TableText"/>
            </w:pPr>
            <w:r w:rsidRPr="00ED54E9">
              <w:t>R. Beltran-West</w:t>
            </w:r>
          </w:p>
        </w:tc>
      </w:tr>
      <w:tr w:rsidR="00D41468" w:rsidRPr="00ED54E9" w14:paraId="72D38226" w14:textId="77777777" w:rsidTr="00D41468">
        <w:tc>
          <w:tcPr>
            <w:tcW w:w="633" w:type="pct"/>
            <w:vAlign w:val="center"/>
          </w:tcPr>
          <w:p w14:paraId="72D38221" w14:textId="77777777" w:rsidR="00D41468" w:rsidRPr="00ED54E9" w:rsidRDefault="00D41468" w:rsidP="00ED54E9">
            <w:pPr>
              <w:pStyle w:val="TableText"/>
            </w:pPr>
            <w:r w:rsidRPr="00ED54E9">
              <w:t>02/2016</w:t>
            </w:r>
          </w:p>
        </w:tc>
        <w:tc>
          <w:tcPr>
            <w:tcW w:w="882" w:type="pct"/>
            <w:vAlign w:val="center"/>
          </w:tcPr>
          <w:p w14:paraId="72D38222" w14:textId="77777777" w:rsidR="00D41468" w:rsidRPr="00ED54E9" w:rsidRDefault="00D41468" w:rsidP="00ED54E9">
            <w:pPr>
              <w:pStyle w:val="TableText"/>
            </w:pPr>
            <w:r w:rsidRPr="00ED54E9">
              <w:t>GRMC*3*81</w:t>
            </w:r>
          </w:p>
        </w:tc>
        <w:tc>
          <w:tcPr>
            <w:tcW w:w="2542" w:type="pct"/>
            <w:vAlign w:val="center"/>
          </w:tcPr>
          <w:p w14:paraId="72D38223" w14:textId="77777777" w:rsidR="00D41468" w:rsidRPr="00ED54E9" w:rsidRDefault="00D41468" w:rsidP="00ED54E9">
            <w:pPr>
              <w:pStyle w:val="TableText"/>
            </w:pPr>
            <w:r w:rsidRPr="00ED54E9">
              <w:t xml:space="preserve">Changed the Earliest Appropriate Date to Clinically Indicated Date. Pages: </w:t>
            </w:r>
            <w:r w:rsidRPr="00ED54E9">
              <w:fldChar w:fldCharType="begin"/>
            </w:r>
            <w:r w:rsidRPr="00ED54E9">
              <w:instrText xml:space="preserve"> PAGEREF  CID_new_order_consult \h  \* MERGEFORMAT </w:instrText>
            </w:r>
            <w:r w:rsidRPr="00ED54E9">
              <w:fldChar w:fldCharType="separate"/>
            </w:r>
            <w:r w:rsidRPr="00ED54E9">
              <w:rPr>
                <w:noProof/>
              </w:rPr>
              <w:t>16</w:t>
            </w:r>
            <w:r w:rsidRPr="00ED54E9">
              <w:fldChar w:fldCharType="end"/>
            </w:r>
            <w:r w:rsidRPr="00ED54E9">
              <w:t xml:space="preserve">, </w:t>
            </w:r>
            <w:r w:rsidRPr="00ED54E9">
              <w:fldChar w:fldCharType="begin"/>
            </w:r>
            <w:r w:rsidRPr="00ED54E9">
              <w:instrText xml:space="preserve"> PAGEREF  CID_working_copy \h  \* MERGEFORMAT </w:instrText>
            </w:r>
            <w:r w:rsidRPr="00ED54E9">
              <w:fldChar w:fldCharType="separate"/>
            </w:r>
            <w:r w:rsidRPr="00ED54E9">
              <w:rPr>
                <w:noProof/>
              </w:rPr>
              <w:t>22</w:t>
            </w:r>
            <w:r w:rsidRPr="00ED54E9">
              <w:fldChar w:fldCharType="end"/>
            </w:r>
            <w:r w:rsidRPr="00ED54E9">
              <w:t xml:space="preserve">, </w:t>
            </w:r>
            <w:r w:rsidRPr="00ED54E9">
              <w:fldChar w:fldCharType="begin"/>
            </w:r>
            <w:r w:rsidRPr="00ED54E9">
              <w:instrText xml:space="preserve"> PAGEREF  CID_SF513 \h  \* MERGEFORMAT </w:instrText>
            </w:r>
            <w:r w:rsidRPr="00ED54E9">
              <w:fldChar w:fldCharType="separate"/>
            </w:r>
            <w:r w:rsidRPr="00ED54E9">
              <w:rPr>
                <w:noProof/>
              </w:rPr>
              <w:t>32</w:t>
            </w:r>
            <w:r w:rsidRPr="00ED54E9">
              <w:fldChar w:fldCharType="end"/>
            </w:r>
            <w:r w:rsidRPr="00ED54E9">
              <w:t xml:space="preserve">, </w:t>
            </w:r>
            <w:r w:rsidRPr="00ED54E9">
              <w:fldChar w:fldCharType="begin"/>
            </w:r>
            <w:r w:rsidRPr="00ED54E9">
              <w:instrText xml:space="preserve"> PAGEREF  CID_Order_a_Consult_dialog \h  \* MERGEFORMAT </w:instrText>
            </w:r>
            <w:r w:rsidRPr="00ED54E9">
              <w:fldChar w:fldCharType="separate"/>
            </w:r>
            <w:r w:rsidRPr="00ED54E9">
              <w:rPr>
                <w:noProof/>
              </w:rPr>
              <w:t>63</w:t>
            </w:r>
            <w:r w:rsidRPr="00ED54E9">
              <w:fldChar w:fldCharType="end"/>
            </w:r>
          </w:p>
        </w:tc>
        <w:tc>
          <w:tcPr>
            <w:tcW w:w="943" w:type="pct"/>
            <w:vAlign w:val="center"/>
          </w:tcPr>
          <w:p w14:paraId="72D38224" w14:textId="77777777" w:rsidR="00D41468" w:rsidRPr="00ED54E9" w:rsidRDefault="00D41468" w:rsidP="00ED54E9">
            <w:pPr>
              <w:pStyle w:val="TableText"/>
            </w:pPr>
            <w:r w:rsidRPr="00ED54E9">
              <w:t xml:space="preserve">T. Robinson </w:t>
            </w:r>
          </w:p>
          <w:p w14:paraId="72D38225" w14:textId="77777777" w:rsidR="00D41468" w:rsidRPr="00ED54E9" w:rsidRDefault="00D41468" w:rsidP="00ED54E9">
            <w:pPr>
              <w:pStyle w:val="TableText"/>
            </w:pPr>
            <w:r w:rsidRPr="00ED54E9">
              <w:t>K. Condie</w:t>
            </w:r>
          </w:p>
        </w:tc>
      </w:tr>
      <w:tr w:rsidR="00D41468" w:rsidRPr="00ED54E9" w14:paraId="72D3822C" w14:textId="77777777" w:rsidTr="00D41468">
        <w:tc>
          <w:tcPr>
            <w:tcW w:w="633" w:type="pct"/>
            <w:vAlign w:val="center"/>
          </w:tcPr>
          <w:p w14:paraId="72D38227" w14:textId="77777777" w:rsidR="00D41468" w:rsidRPr="00ED54E9" w:rsidRDefault="00D41468" w:rsidP="00ED54E9">
            <w:pPr>
              <w:pStyle w:val="TableText"/>
            </w:pPr>
            <w:r w:rsidRPr="00ED54E9">
              <w:t>08/2014</w:t>
            </w:r>
          </w:p>
        </w:tc>
        <w:tc>
          <w:tcPr>
            <w:tcW w:w="882" w:type="pct"/>
            <w:vAlign w:val="center"/>
          </w:tcPr>
          <w:p w14:paraId="72D38228" w14:textId="77777777" w:rsidR="00D41468" w:rsidRPr="00ED54E9" w:rsidRDefault="00D41468" w:rsidP="00ED54E9">
            <w:pPr>
              <w:pStyle w:val="TableText"/>
            </w:pPr>
            <w:r w:rsidRPr="00ED54E9">
              <w:t>GMRC*3*75</w:t>
            </w:r>
          </w:p>
        </w:tc>
        <w:tc>
          <w:tcPr>
            <w:tcW w:w="2542" w:type="pct"/>
            <w:vAlign w:val="center"/>
          </w:tcPr>
          <w:p w14:paraId="72D38229" w14:textId="77777777" w:rsidR="00D41468" w:rsidRPr="00ED54E9" w:rsidRDefault="00D41468" w:rsidP="00ED54E9">
            <w:pPr>
              <w:pStyle w:val="TableText"/>
              <w:rPr>
                <w:bCs/>
                <w:color w:val="4F81BD"/>
                <w:u w:val="thick"/>
              </w:rPr>
            </w:pPr>
            <w:r w:rsidRPr="00ED54E9">
              <w:rPr>
                <w:rStyle w:val="Hyperlink"/>
                <w:color w:val="auto"/>
                <w:u w:val="none"/>
              </w:rPr>
              <w:t xml:space="preserve">Modified description to </w:t>
            </w:r>
            <w:r w:rsidRPr="003C4A75">
              <w:t>CONSULT/REQUEST UPDATED</w:t>
            </w:r>
            <w:r w:rsidRPr="00ED54E9">
              <w:rPr>
                <w:rStyle w:val="Hyperlink"/>
                <w:color w:val="auto"/>
                <w:u w:val="none"/>
              </w:rPr>
              <w:t xml:space="preserve">; added description of </w:t>
            </w:r>
            <w:r w:rsidRPr="003C4A75">
              <w:t>HCPS</w:t>
            </w:r>
            <w:r w:rsidRPr="00ED54E9">
              <w:rPr>
                <w:rStyle w:val="Hyperlink"/>
                <w:color w:val="auto"/>
                <w:u w:val="none"/>
              </w:rPr>
              <w:t xml:space="preserve"> and </w:t>
            </w:r>
            <w:r w:rsidRPr="003C4A75">
              <w:t>RAS</w:t>
            </w:r>
            <w:r w:rsidRPr="00ED54E9">
              <w:rPr>
                <w:rStyle w:val="Hyperlink"/>
                <w:color w:val="auto"/>
                <w:u w:val="none"/>
              </w:rPr>
              <w:t xml:space="preserve"> to Glossary</w:t>
            </w:r>
            <w:r w:rsidRPr="00ED54E9">
              <w:rPr>
                <w:rStyle w:val="Hyperlink"/>
                <w:bCs/>
                <w:color w:val="4F81BD"/>
                <w:u w:val="thick"/>
              </w:rPr>
              <w:t>.</w:t>
            </w:r>
          </w:p>
        </w:tc>
        <w:tc>
          <w:tcPr>
            <w:tcW w:w="943" w:type="pct"/>
            <w:vAlign w:val="center"/>
          </w:tcPr>
          <w:p w14:paraId="72D3822A" w14:textId="77777777" w:rsidR="00D41468" w:rsidRPr="00ED54E9" w:rsidRDefault="00D41468" w:rsidP="00ED54E9">
            <w:pPr>
              <w:pStyle w:val="TableText"/>
            </w:pPr>
            <w:r w:rsidRPr="00ED54E9">
              <w:t xml:space="preserve">J. Pappas </w:t>
            </w:r>
          </w:p>
          <w:p w14:paraId="72D3822B" w14:textId="77777777" w:rsidR="00D41468" w:rsidRPr="00ED54E9" w:rsidRDefault="00D41468" w:rsidP="00ED54E9">
            <w:pPr>
              <w:pStyle w:val="TableText"/>
            </w:pPr>
            <w:r w:rsidRPr="00ED54E9">
              <w:t>P. Yeager</w:t>
            </w:r>
          </w:p>
        </w:tc>
      </w:tr>
      <w:tr w:rsidR="00D41468" w:rsidRPr="00ED54E9" w14:paraId="72D38232" w14:textId="77777777" w:rsidTr="00D41468">
        <w:tc>
          <w:tcPr>
            <w:tcW w:w="633" w:type="pct"/>
            <w:vAlign w:val="center"/>
          </w:tcPr>
          <w:p w14:paraId="72D3822D" w14:textId="77777777" w:rsidR="00D41468" w:rsidRPr="00ED54E9" w:rsidRDefault="00D41468" w:rsidP="00ED54E9">
            <w:pPr>
              <w:pStyle w:val="TableText"/>
            </w:pPr>
            <w:r w:rsidRPr="00ED54E9">
              <w:t>01/2015</w:t>
            </w:r>
          </w:p>
        </w:tc>
        <w:tc>
          <w:tcPr>
            <w:tcW w:w="882" w:type="pct"/>
            <w:vAlign w:val="center"/>
          </w:tcPr>
          <w:p w14:paraId="72D3822E" w14:textId="77777777" w:rsidR="00D41468" w:rsidRPr="00ED54E9" w:rsidRDefault="00D41468" w:rsidP="00ED54E9">
            <w:pPr>
              <w:pStyle w:val="TableText"/>
            </w:pPr>
            <w:r w:rsidRPr="00ED54E9">
              <w:t>GMRC*3*82</w:t>
            </w:r>
          </w:p>
        </w:tc>
        <w:tc>
          <w:tcPr>
            <w:tcW w:w="2542" w:type="pct"/>
            <w:vAlign w:val="center"/>
          </w:tcPr>
          <w:p w14:paraId="72D3822F" w14:textId="77777777" w:rsidR="00D41468" w:rsidRPr="00ED54E9" w:rsidRDefault="00D41468" w:rsidP="00ED54E9">
            <w:pPr>
              <w:pStyle w:val="TableText"/>
            </w:pPr>
            <w:r w:rsidRPr="003C4A75">
              <w:t>Modified SF 513 Images to reflect SSN format change</w:t>
            </w:r>
            <w:r w:rsidRPr="00ED54E9">
              <w:t>.</w:t>
            </w:r>
          </w:p>
        </w:tc>
        <w:tc>
          <w:tcPr>
            <w:tcW w:w="943" w:type="pct"/>
            <w:vAlign w:val="center"/>
          </w:tcPr>
          <w:p w14:paraId="72D38230" w14:textId="77777777" w:rsidR="00D41468" w:rsidRPr="00ED54E9" w:rsidRDefault="00D41468" w:rsidP="00ED54E9">
            <w:pPr>
              <w:pStyle w:val="TableText"/>
            </w:pPr>
            <w:r w:rsidRPr="00ED54E9">
              <w:t>D Burger</w:t>
            </w:r>
          </w:p>
          <w:p w14:paraId="72D38231" w14:textId="77777777" w:rsidR="00D41468" w:rsidRPr="00ED54E9" w:rsidRDefault="00D41468" w:rsidP="00ED54E9">
            <w:pPr>
              <w:pStyle w:val="TableText"/>
            </w:pPr>
            <w:r w:rsidRPr="00ED54E9">
              <w:t>P Behuniak</w:t>
            </w:r>
          </w:p>
        </w:tc>
      </w:tr>
      <w:tr w:rsidR="00D41468" w:rsidRPr="00ED54E9" w14:paraId="72D38238" w14:textId="77777777" w:rsidTr="00D41468">
        <w:tc>
          <w:tcPr>
            <w:tcW w:w="633" w:type="pct"/>
            <w:vAlign w:val="center"/>
          </w:tcPr>
          <w:p w14:paraId="72D38233" w14:textId="77777777" w:rsidR="00D41468" w:rsidRPr="00ED54E9" w:rsidRDefault="00D41468" w:rsidP="00ED54E9">
            <w:pPr>
              <w:pStyle w:val="TableText"/>
            </w:pPr>
            <w:r w:rsidRPr="00ED54E9">
              <w:t>02/2014</w:t>
            </w:r>
          </w:p>
        </w:tc>
        <w:tc>
          <w:tcPr>
            <w:tcW w:w="882" w:type="pct"/>
            <w:vAlign w:val="center"/>
          </w:tcPr>
          <w:p w14:paraId="72D38234" w14:textId="77777777" w:rsidR="00D41468" w:rsidRPr="00ED54E9" w:rsidRDefault="00D41468" w:rsidP="00ED54E9">
            <w:pPr>
              <w:pStyle w:val="TableText"/>
            </w:pPr>
            <w:r w:rsidRPr="003C4A75">
              <w:t>GMRC*3*73</w:t>
            </w:r>
          </w:p>
        </w:tc>
        <w:tc>
          <w:tcPr>
            <w:tcW w:w="2542" w:type="pct"/>
            <w:vAlign w:val="center"/>
          </w:tcPr>
          <w:p w14:paraId="72D38235" w14:textId="77777777" w:rsidR="00D41468" w:rsidRPr="00ED54E9" w:rsidRDefault="00D41468" w:rsidP="00ED54E9">
            <w:pPr>
              <w:pStyle w:val="TableText"/>
            </w:pPr>
            <w:r w:rsidRPr="003C4A75">
              <w:t>ICD-10 Remediation</w:t>
            </w:r>
          </w:p>
        </w:tc>
        <w:tc>
          <w:tcPr>
            <w:tcW w:w="943" w:type="pct"/>
            <w:vAlign w:val="center"/>
          </w:tcPr>
          <w:p w14:paraId="72D38236" w14:textId="77777777" w:rsidR="00D41468" w:rsidRPr="00ED54E9" w:rsidRDefault="00D41468" w:rsidP="00ED54E9">
            <w:pPr>
              <w:pStyle w:val="TableText"/>
            </w:pPr>
            <w:r w:rsidRPr="00ED54E9">
              <w:t xml:space="preserve">J. Green </w:t>
            </w:r>
          </w:p>
          <w:p w14:paraId="72D38237" w14:textId="77777777" w:rsidR="00D41468" w:rsidRPr="00ED54E9" w:rsidRDefault="00D41468" w:rsidP="00ED54E9">
            <w:pPr>
              <w:pStyle w:val="TableText"/>
            </w:pPr>
            <w:r w:rsidRPr="00ED54E9">
              <w:t>C. Hinton</w:t>
            </w:r>
          </w:p>
        </w:tc>
      </w:tr>
      <w:tr w:rsidR="00D41468" w:rsidRPr="00ED54E9" w14:paraId="72D3823D" w14:textId="77777777" w:rsidTr="00D41468">
        <w:tc>
          <w:tcPr>
            <w:tcW w:w="633" w:type="pct"/>
            <w:vAlign w:val="center"/>
          </w:tcPr>
          <w:p w14:paraId="72D38239" w14:textId="77777777" w:rsidR="00D41468" w:rsidRPr="00ED54E9" w:rsidRDefault="00D41468" w:rsidP="00ED54E9">
            <w:pPr>
              <w:pStyle w:val="TableText"/>
            </w:pPr>
            <w:r w:rsidRPr="00ED54E9">
              <w:t>02/2014</w:t>
            </w:r>
          </w:p>
        </w:tc>
        <w:tc>
          <w:tcPr>
            <w:tcW w:w="882" w:type="pct"/>
            <w:vAlign w:val="center"/>
          </w:tcPr>
          <w:p w14:paraId="72D3823A" w14:textId="77777777" w:rsidR="00D41468" w:rsidRPr="00ED54E9" w:rsidRDefault="00D41468" w:rsidP="00ED54E9">
            <w:pPr>
              <w:pStyle w:val="TableText"/>
            </w:pPr>
            <w:r w:rsidRPr="00ED54E9">
              <w:t>GMRC*3*73</w:t>
            </w:r>
          </w:p>
        </w:tc>
        <w:tc>
          <w:tcPr>
            <w:tcW w:w="2542" w:type="pct"/>
            <w:vAlign w:val="center"/>
          </w:tcPr>
          <w:p w14:paraId="72D3823B" w14:textId="77777777" w:rsidR="00D41468" w:rsidRPr="00ED54E9" w:rsidRDefault="00D41468" w:rsidP="00ED54E9">
            <w:pPr>
              <w:pStyle w:val="TableText"/>
            </w:pPr>
            <w:r w:rsidRPr="00ED54E9">
              <w:t xml:space="preserve">Added info to description for </w:t>
            </w:r>
            <w:r w:rsidRPr="003C4A75">
              <w:t>CONSULT/REQUEST UPDATED</w:t>
            </w:r>
            <w:r w:rsidRPr="00ED54E9">
              <w:t xml:space="preserve"> and </w:t>
            </w:r>
            <w:r w:rsidRPr="003C4A75">
              <w:t>Consult/Request Has an Added Comment</w:t>
            </w:r>
            <w:r w:rsidRPr="00ED54E9">
              <w:t>.</w:t>
            </w:r>
          </w:p>
        </w:tc>
        <w:tc>
          <w:tcPr>
            <w:tcW w:w="943" w:type="pct"/>
            <w:vAlign w:val="center"/>
          </w:tcPr>
          <w:p w14:paraId="72D3823C" w14:textId="77777777" w:rsidR="00D41468" w:rsidRPr="00ED54E9" w:rsidRDefault="00D41468" w:rsidP="00ED54E9">
            <w:pPr>
              <w:pStyle w:val="TableText"/>
            </w:pPr>
            <w:r w:rsidRPr="00ED54E9">
              <w:t>J. Green</w:t>
            </w:r>
          </w:p>
        </w:tc>
      </w:tr>
      <w:tr w:rsidR="00D41468" w:rsidRPr="00ED54E9" w14:paraId="72D38242" w14:textId="77777777" w:rsidTr="00D41468">
        <w:tc>
          <w:tcPr>
            <w:tcW w:w="633" w:type="pct"/>
            <w:vAlign w:val="center"/>
          </w:tcPr>
          <w:p w14:paraId="72D3823E" w14:textId="77777777" w:rsidR="00D41468" w:rsidRPr="00ED54E9" w:rsidRDefault="00D41468" w:rsidP="00ED54E9">
            <w:pPr>
              <w:pStyle w:val="TableText"/>
            </w:pPr>
            <w:r w:rsidRPr="00ED54E9">
              <w:t>08/2011</w:t>
            </w:r>
          </w:p>
        </w:tc>
        <w:tc>
          <w:tcPr>
            <w:tcW w:w="882" w:type="pct"/>
            <w:vAlign w:val="center"/>
          </w:tcPr>
          <w:p w14:paraId="72D3823F" w14:textId="77777777" w:rsidR="00D41468" w:rsidRPr="00ED54E9" w:rsidRDefault="00D41468" w:rsidP="00ED54E9">
            <w:pPr>
              <w:pStyle w:val="TableText"/>
            </w:pPr>
            <w:r w:rsidRPr="00ED54E9">
              <w:t>GMRC*3*71</w:t>
            </w:r>
          </w:p>
        </w:tc>
        <w:tc>
          <w:tcPr>
            <w:tcW w:w="2542" w:type="pct"/>
            <w:vAlign w:val="center"/>
          </w:tcPr>
          <w:p w14:paraId="72D38240" w14:textId="77777777" w:rsidR="00D41468" w:rsidRPr="00ED54E9" w:rsidRDefault="00D41468" w:rsidP="00ED54E9">
            <w:pPr>
              <w:pStyle w:val="TableText"/>
            </w:pPr>
            <w:r w:rsidRPr="003C4A75">
              <w:t>Modified description for CONSULT/REQUEST UPDATED</w:t>
            </w:r>
          </w:p>
        </w:tc>
        <w:tc>
          <w:tcPr>
            <w:tcW w:w="943" w:type="pct"/>
            <w:vAlign w:val="center"/>
          </w:tcPr>
          <w:p w14:paraId="72D38241" w14:textId="77777777" w:rsidR="00D41468" w:rsidRPr="00ED54E9" w:rsidRDefault="00D41468" w:rsidP="00ED54E9">
            <w:pPr>
              <w:pStyle w:val="TableText"/>
            </w:pPr>
            <w:bookmarkStart w:id="5" w:name="ConsultRESULTUPDATE"/>
            <w:bookmarkEnd w:id="5"/>
            <w:r w:rsidRPr="00ED54E9">
              <w:t>G. Werner</w:t>
            </w:r>
          </w:p>
        </w:tc>
      </w:tr>
      <w:tr w:rsidR="00D41468" w:rsidRPr="00ED54E9" w14:paraId="72D38248" w14:textId="77777777" w:rsidTr="00D41468">
        <w:tc>
          <w:tcPr>
            <w:tcW w:w="633" w:type="pct"/>
            <w:vAlign w:val="center"/>
          </w:tcPr>
          <w:p w14:paraId="72D38243" w14:textId="77777777" w:rsidR="00D41468" w:rsidRPr="00ED54E9" w:rsidRDefault="00D41468" w:rsidP="00ED54E9">
            <w:pPr>
              <w:pStyle w:val="TableText"/>
            </w:pPr>
            <w:r w:rsidRPr="00ED54E9">
              <w:t>02/2011</w:t>
            </w:r>
          </w:p>
        </w:tc>
        <w:tc>
          <w:tcPr>
            <w:tcW w:w="882" w:type="pct"/>
            <w:vAlign w:val="center"/>
          </w:tcPr>
          <w:p w14:paraId="72D38244" w14:textId="77777777" w:rsidR="00D41468" w:rsidRPr="00ED54E9" w:rsidRDefault="00D41468" w:rsidP="00ED54E9">
            <w:pPr>
              <w:pStyle w:val="TableText"/>
            </w:pPr>
          </w:p>
        </w:tc>
        <w:tc>
          <w:tcPr>
            <w:tcW w:w="2542" w:type="pct"/>
            <w:vAlign w:val="center"/>
          </w:tcPr>
          <w:p w14:paraId="72D38245" w14:textId="77777777" w:rsidR="00D41468" w:rsidRPr="00ED54E9" w:rsidRDefault="00D41468" w:rsidP="00ED54E9">
            <w:pPr>
              <w:pStyle w:val="TableText"/>
            </w:pPr>
            <w:r w:rsidRPr="00ED54E9">
              <w:t>Earliest Appropriate Date Patch 66</w:t>
            </w:r>
          </w:p>
        </w:tc>
        <w:tc>
          <w:tcPr>
            <w:tcW w:w="943" w:type="pct"/>
            <w:vAlign w:val="center"/>
          </w:tcPr>
          <w:p w14:paraId="72D38246" w14:textId="77777777" w:rsidR="00D41468" w:rsidRPr="00ED54E9" w:rsidRDefault="00D41468" w:rsidP="00ED54E9">
            <w:pPr>
              <w:pStyle w:val="TableText"/>
            </w:pPr>
            <w:r w:rsidRPr="00ED54E9">
              <w:t>C. Arceneau</w:t>
            </w:r>
          </w:p>
          <w:p w14:paraId="72D38247" w14:textId="77777777" w:rsidR="00D41468" w:rsidRPr="00ED54E9" w:rsidRDefault="00D41468" w:rsidP="00ED54E9">
            <w:pPr>
              <w:pStyle w:val="TableText"/>
            </w:pPr>
            <w:r w:rsidRPr="00ED54E9">
              <w:t>K. Condie</w:t>
            </w:r>
          </w:p>
        </w:tc>
      </w:tr>
      <w:tr w:rsidR="00D41468" w:rsidRPr="00ED54E9" w14:paraId="72D3824E" w14:textId="77777777" w:rsidTr="00D41468">
        <w:tc>
          <w:tcPr>
            <w:tcW w:w="633" w:type="pct"/>
            <w:vAlign w:val="center"/>
          </w:tcPr>
          <w:p w14:paraId="72D38249" w14:textId="77777777" w:rsidR="00D41468" w:rsidRPr="00ED54E9" w:rsidRDefault="00D41468" w:rsidP="00ED54E9">
            <w:pPr>
              <w:pStyle w:val="TableText"/>
            </w:pPr>
            <w:r w:rsidRPr="00ED54E9">
              <w:t>08/2009</w:t>
            </w:r>
          </w:p>
        </w:tc>
        <w:tc>
          <w:tcPr>
            <w:tcW w:w="882" w:type="pct"/>
            <w:vAlign w:val="center"/>
          </w:tcPr>
          <w:p w14:paraId="72D3824A" w14:textId="77777777" w:rsidR="00D41468" w:rsidRPr="00ED54E9" w:rsidRDefault="00D41468" w:rsidP="00ED54E9">
            <w:pPr>
              <w:pStyle w:val="TableText"/>
            </w:pPr>
          </w:p>
        </w:tc>
        <w:tc>
          <w:tcPr>
            <w:tcW w:w="2542" w:type="pct"/>
            <w:vAlign w:val="center"/>
          </w:tcPr>
          <w:p w14:paraId="72D3824B" w14:textId="77777777" w:rsidR="00D41468" w:rsidRPr="00ED54E9" w:rsidRDefault="00D41468" w:rsidP="00ED54E9">
            <w:pPr>
              <w:pStyle w:val="TableText"/>
            </w:pPr>
            <w:r w:rsidRPr="00ED54E9">
              <w:t>Combat Veteran (CV) status added to SF 513</w:t>
            </w:r>
          </w:p>
        </w:tc>
        <w:tc>
          <w:tcPr>
            <w:tcW w:w="943" w:type="pct"/>
            <w:vAlign w:val="center"/>
          </w:tcPr>
          <w:p w14:paraId="72D3824C" w14:textId="77777777" w:rsidR="00D41468" w:rsidRPr="00ED54E9" w:rsidRDefault="00D41468" w:rsidP="00ED54E9">
            <w:pPr>
              <w:pStyle w:val="TableText"/>
            </w:pPr>
            <w:r w:rsidRPr="00ED54E9">
              <w:t>C. Arceneaux</w:t>
            </w:r>
          </w:p>
          <w:p w14:paraId="72D3824D" w14:textId="77777777" w:rsidR="00D41468" w:rsidRPr="00ED54E9" w:rsidRDefault="00D41468" w:rsidP="00ED54E9">
            <w:pPr>
              <w:pStyle w:val="TableText"/>
            </w:pPr>
            <w:r w:rsidRPr="00ED54E9">
              <w:t>K. Condie</w:t>
            </w:r>
          </w:p>
        </w:tc>
      </w:tr>
      <w:tr w:rsidR="00D41468" w:rsidRPr="00ED54E9" w14:paraId="72D38254" w14:textId="77777777" w:rsidTr="00D41468">
        <w:tc>
          <w:tcPr>
            <w:tcW w:w="633" w:type="pct"/>
            <w:vAlign w:val="center"/>
          </w:tcPr>
          <w:p w14:paraId="72D3824F" w14:textId="77777777" w:rsidR="00D41468" w:rsidRPr="00ED54E9" w:rsidRDefault="00D41468" w:rsidP="00ED54E9">
            <w:pPr>
              <w:pStyle w:val="TableText"/>
            </w:pPr>
            <w:r w:rsidRPr="00ED54E9">
              <w:t>04/2006</w:t>
            </w:r>
          </w:p>
        </w:tc>
        <w:tc>
          <w:tcPr>
            <w:tcW w:w="882" w:type="pct"/>
            <w:vAlign w:val="center"/>
          </w:tcPr>
          <w:p w14:paraId="72D38250" w14:textId="77777777" w:rsidR="00D41468" w:rsidRPr="00ED54E9" w:rsidRDefault="00D41468" w:rsidP="00ED54E9">
            <w:pPr>
              <w:pStyle w:val="TableText"/>
            </w:pPr>
          </w:p>
        </w:tc>
        <w:tc>
          <w:tcPr>
            <w:tcW w:w="2542" w:type="pct"/>
            <w:vAlign w:val="center"/>
          </w:tcPr>
          <w:p w14:paraId="72D38251" w14:textId="77777777" w:rsidR="00D41468" w:rsidRPr="00ED54E9" w:rsidRDefault="00D41468" w:rsidP="00ED54E9">
            <w:pPr>
              <w:pStyle w:val="TableText"/>
            </w:pPr>
            <w:r w:rsidRPr="00ED54E9">
              <w:t>Updates/corrections to patient and provider names to comply with SOP 192-352</w:t>
            </w:r>
          </w:p>
        </w:tc>
        <w:tc>
          <w:tcPr>
            <w:tcW w:w="943" w:type="pct"/>
            <w:vAlign w:val="center"/>
          </w:tcPr>
          <w:p w14:paraId="72D38252" w14:textId="77777777" w:rsidR="00D41468" w:rsidRPr="00ED54E9" w:rsidRDefault="00D41468" w:rsidP="00ED54E9">
            <w:pPr>
              <w:pStyle w:val="TableText"/>
            </w:pPr>
            <w:r w:rsidRPr="00ED54E9">
              <w:t>J. Green</w:t>
            </w:r>
          </w:p>
          <w:p w14:paraId="72D38253" w14:textId="77777777" w:rsidR="00D41468" w:rsidRPr="00ED54E9" w:rsidRDefault="00D41468" w:rsidP="00ED54E9">
            <w:pPr>
              <w:pStyle w:val="TableText"/>
            </w:pPr>
            <w:r w:rsidRPr="00ED54E9">
              <w:t>P. Landy</w:t>
            </w:r>
          </w:p>
        </w:tc>
      </w:tr>
      <w:tr w:rsidR="00D41468" w:rsidRPr="00ED54E9" w14:paraId="72D3825A" w14:textId="77777777" w:rsidTr="00D41468">
        <w:tc>
          <w:tcPr>
            <w:tcW w:w="633" w:type="pct"/>
            <w:vAlign w:val="center"/>
          </w:tcPr>
          <w:p w14:paraId="72D38255" w14:textId="77777777" w:rsidR="00D41468" w:rsidRPr="00ED54E9" w:rsidRDefault="00D41468" w:rsidP="00ED54E9">
            <w:pPr>
              <w:pStyle w:val="TableText"/>
            </w:pPr>
            <w:r w:rsidRPr="00ED54E9">
              <w:t>12/2004</w:t>
            </w:r>
          </w:p>
        </w:tc>
        <w:tc>
          <w:tcPr>
            <w:tcW w:w="882" w:type="pct"/>
            <w:vAlign w:val="center"/>
          </w:tcPr>
          <w:p w14:paraId="72D38256" w14:textId="77777777" w:rsidR="00D41468" w:rsidRPr="00ED54E9" w:rsidRDefault="00D41468" w:rsidP="00ED54E9">
            <w:pPr>
              <w:pStyle w:val="TableText"/>
            </w:pPr>
          </w:p>
        </w:tc>
        <w:tc>
          <w:tcPr>
            <w:tcW w:w="2542" w:type="pct"/>
            <w:vAlign w:val="center"/>
          </w:tcPr>
          <w:p w14:paraId="72D38257" w14:textId="77777777" w:rsidR="00D41468" w:rsidRPr="00ED54E9" w:rsidRDefault="00D41468" w:rsidP="00ED54E9">
            <w:pPr>
              <w:pStyle w:val="TableText"/>
            </w:pPr>
            <w:r w:rsidRPr="00ED54E9">
              <w:t>SOP 192-352 applied (scrubbed)</w:t>
            </w:r>
          </w:p>
        </w:tc>
        <w:tc>
          <w:tcPr>
            <w:tcW w:w="943" w:type="pct"/>
            <w:vAlign w:val="center"/>
          </w:tcPr>
          <w:p w14:paraId="72D38258" w14:textId="77777777" w:rsidR="00D41468" w:rsidRPr="00ED54E9" w:rsidRDefault="00D41468" w:rsidP="00ED54E9">
            <w:pPr>
              <w:pStyle w:val="TableText"/>
            </w:pPr>
            <w:r w:rsidRPr="00ED54E9">
              <w:t>C Arceneaux</w:t>
            </w:r>
          </w:p>
          <w:p w14:paraId="72D38259" w14:textId="77777777" w:rsidR="00D41468" w:rsidRPr="00ED54E9" w:rsidRDefault="00D41468" w:rsidP="00ED54E9">
            <w:pPr>
              <w:pStyle w:val="TableText"/>
            </w:pPr>
            <w:r w:rsidRPr="00ED54E9">
              <w:t>P. Landy</w:t>
            </w:r>
          </w:p>
        </w:tc>
      </w:tr>
      <w:tr w:rsidR="00D41468" w:rsidRPr="00ED54E9" w14:paraId="72D3825F" w14:textId="77777777" w:rsidTr="00D41468">
        <w:tc>
          <w:tcPr>
            <w:tcW w:w="633" w:type="pct"/>
            <w:vAlign w:val="center"/>
          </w:tcPr>
          <w:p w14:paraId="72D3825B" w14:textId="77777777" w:rsidR="00D41468" w:rsidRPr="00ED54E9" w:rsidRDefault="00D41468" w:rsidP="00ED54E9">
            <w:pPr>
              <w:pStyle w:val="TableText"/>
            </w:pPr>
            <w:r w:rsidRPr="00ED54E9">
              <w:t>06/2002</w:t>
            </w:r>
          </w:p>
        </w:tc>
        <w:tc>
          <w:tcPr>
            <w:tcW w:w="882" w:type="pct"/>
            <w:vAlign w:val="center"/>
          </w:tcPr>
          <w:p w14:paraId="72D3825C" w14:textId="77777777" w:rsidR="00D41468" w:rsidRPr="00ED54E9" w:rsidRDefault="00D41468" w:rsidP="00ED54E9">
            <w:pPr>
              <w:pStyle w:val="TableText"/>
            </w:pPr>
          </w:p>
        </w:tc>
        <w:tc>
          <w:tcPr>
            <w:tcW w:w="2542" w:type="pct"/>
            <w:vAlign w:val="center"/>
          </w:tcPr>
          <w:p w14:paraId="72D3825D" w14:textId="77777777" w:rsidR="00D41468" w:rsidRPr="00ED54E9" w:rsidRDefault="00D41468" w:rsidP="00ED54E9">
            <w:pPr>
              <w:pStyle w:val="TableText"/>
            </w:pPr>
            <w:r w:rsidRPr="00ED54E9">
              <w:t>Include Patch 25</w:t>
            </w:r>
          </w:p>
        </w:tc>
        <w:tc>
          <w:tcPr>
            <w:tcW w:w="943" w:type="pct"/>
            <w:vAlign w:val="center"/>
          </w:tcPr>
          <w:p w14:paraId="72D3825E" w14:textId="77777777" w:rsidR="00D41468" w:rsidRPr="00ED54E9" w:rsidRDefault="00D41468" w:rsidP="00ED54E9">
            <w:pPr>
              <w:pStyle w:val="TableText"/>
            </w:pPr>
          </w:p>
        </w:tc>
      </w:tr>
      <w:tr w:rsidR="00D41468" w:rsidRPr="00ED54E9" w14:paraId="72D38264" w14:textId="77777777" w:rsidTr="00D41468">
        <w:tc>
          <w:tcPr>
            <w:tcW w:w="633" w:type="pct"/>
            <w:vAlign w:val="center"/>
          </w:tcPr>
          <w:p w14:paraId="72D38260" w14:textId="77777777" w:rsidR="00D41468" w:rsidRPr="00ED54E9" w:rsidRDefault="00D41468" w:rsidP="00ED54E9">
            <w:pPr>
              <w:pStyle w:val="TableText"/>
            </w:pPr>
            <w:r w:rsidRPr="00ED54E9">
              <w:t>04/2002</w:t>
            </w:r>
          </w:p>
        </w:tc>
        <w:tc>
          <w:tcPr>
            <w:tcW w:w="882" w:type="pct"/>
            <w:vAlign w:val="center"/>
          </w:tcPr>
          <w:p w14:paraId="72D38261" w14:textId="77777777" w:rsidR="00D41468" w:rsidRPr="00ED54E9" w:rsidRDefault="00D41468" w:rsidP="00ED54E9">
            <w:pPr>
              <w:pStyle w:val="TableText"/>
            </w:pPr>
          </w:p>
        </w:tc>
        <w:tc>
          <w:tcPr>
            <w:tcW w:w="2542" w:type="pct"/>
            <w:vAlign w:val="center"/>
          </w:tcPr>
          <w:p w14:paraId="72D38262" w14:textId="77777777" w:rsidR="00D41468" w:rsidRPr="00ED54E9" w:rsidRDefault="00D41468" w:rsidP="00ED54E9">
            <w:pPr>
              <w:pStyle w:val="TableText"/>
            </w:pPr>
            <w:r w:rsidRPr="00ED54E9">
              <w:t>Include Patch 22 &amp; 25</w:t>
            </w:r>
          </w:p>
        </w:tc>
        <w:tc>
          <w:tcPr>
            <w:tcW w:w="943" w:type="pct"/>
            <w:vAlign w:val="center"/>
          </w:tcPr>
          <w:p w14:paraId="72D38263" w14:textId="77777777" w:rsidR="00D41468" w:rsidRPr="00ED54E9" w:rsidRDefault="00D41468" w:rsidP="00ED54E9">
            <w:pPr>
              <w:pStyle w:val="TableText"/>
            </w:pPr>
          </w:p>
        </w:tc>
      </w:tr>
      <w:tr w:rsidR="00D41468" w:rsidRPr="00ED54E9" w14:paraId="72D38269" w14:textId="77777777" w:rsidTr="00D41468">
        <w:tc>
          <w:tcPr>
            <w:tcW w:w="633" w:type="pct"/>
            <w:vAlign w:val="center"/>
          </w:tcPr>
          <w:p w14:paraId="72D38265" w14:textId="77777777" w:rsidR="00D41468" w:rsidRPr="00ED54E9" w:rsidRDefault="00D41468" w:rsidP="00ED54E9">
            <w:pPr>
              <w:pStyle w:val="TableText"/>
            </w:pPr>
            <w:r w:rsidRPr="00ED54E9">
              <w:t>11/2001</w:t>
            </w:r>
          </w:p>
        </w:tc>
        <w:tc>
          <w:tcPr>
            <w:tcW w:w="882" w:type="pct"/>
            <w:vAlign w:val="center"/>
          </w:tcPr>
          <w:p w14:paraId="72D38266" w14:textId="77777777" w:rsidR="00D41468" w:rsidRPr="00ED54E9" w:rsidRDefault="00D41468" w:rsidP="00ED54E9">
            <w:pPr>
              <w:pStyle w:val="TableText"/>
            </w:pPr>
          </w:p>
        </w:tc>
        <w:tc>
          <w:tcPr>
            <w:tcW w:w="2542" w:type="pct"/>
            <w:vAlign w:val="center"/>
          </w:tcPr>
          <w:p w14:paraId="72D38267" w14:textId="77777777" w:rsidR="00D41468" w:rsidRPr="00ED54E9" w:rsidRDefault="00D41468" w:rsidP="00ED54E9">
            <w:pPr>
              <w:pStyle w:val="TableText"/>
            </w:pPr>
            <w:r w:rsidRPr="00ED54E9">
              <w:t>Include Patch 17</w:t>
            </w:r>
          </w:p>
        </w:tc>
        <w:tc>
          <w:tcPr>
            <w:tcW w:w="943" w:type="pct"/>
            <w:vAlign w:val="center"/>
          </w:tcPr>
          <w:p w14:paraId="72D38268" w14:textId="77777777" w:rsidR="00D41468" w:rsidRPr="00ED54E9" w:rsidRDefault="00D41468" w:rsidP="00ED54E9">
            <w:pPr>
              <w:pStyle w:val="TableText"/>
            </w:pPr>
          </w:p>
        </w:tc>
      </w:tr>
      <w:tr w:rsidR="00D41468" w:rsidRPr="00ED54E9" w14:paraId="72D3826E" w14:textId="77777777" w:rsidTr="00D41468">
        <w:tc>
          <w:tcPr>
            <w:tcW w:w="633" w:type="pct"/>
            <w:vAlign w:val="center"/>
          </w:tcPr>
          <w:p w14:paraId="72D3826A" w14:textId="77777777" w:rsidR="00D41468" w:rsidRPr="00ED54E9" w:rsidRDefault="00D41468" w:rsidP="00ED54E9">
            <w:pPr>
              <w:pStyle w:val="TableText"/>
            </w:pPr>
            <w:r w:rsidRPr="00ED54E9">
              <w:t>06/2001</w:t>
            </w:r>
          </w:p>
        </w:tc>
        <w:tc>
          <w:tcPr>
            <w:tcW w:w="882" w:type="pct"/>
            <w:vAlign w:val="center"/>
          </w:tcPr>
          <w:p w14:paraId="72D3826B" w14:textId="77777777" w:rsidR="00D41468" w:rsidRPr="00ED54E9" w:rsidRDefault="00D41468" w:rsidP="00ED54E9">
            <w:pPr>
              <w:pStyle w:val="TableText"/>
            </w:pPr>
          </w:p>
        </w:tc>
        <w:tc>
          <w:tcPr>
            <w:tcW w:w="2542" w:type="pct"/>
            <w:vAlign w:val="center"/>
          </w:tcPr>
          <w:p w14:paraId="72D3826C" w14:textId="77777777" w:rsidR="00D41468" w:rsidRPr="00ED54E9" w:rsidRDefault="00D41468" w:rsidP="00ED54E9">
            <w:pPr>
              <w:pStyle w:val="TableText"/>
            </w:pPr>
            <w:r w:rsidRPr="00ED54E9">
              <w:t>Include Patch 21</w:t>
            </w:r>
          </w:p>
        </w:tc>
        <w:tc>
          <w:tcPr>
            <w:tcW w:w="943" w:type="pct"/>
            <w:vAlign w:val="center"/>
          </w:tcPr>
          <w:p w14:paraId="72D3826D" w14:textId="77777777" w:rsidR="00D41468" w:rsidRPr="00ED54E9" w:rsidRDefault="00D41468" w:rsidP="00ED54E9">
            <w:pPr>
              <w:pStyle w:val="TableText"/>
            </w:pPr>
          </w:p>
        </w:tc>
      </w:tr>
      <w:tr w:rsidR="00D41468" w:rsidRPr="00ED54E9" w14:paraId="72D38273" w14:textId="77777777" w:rsidTr="00D41468">
        <w:tc>
          <w:tcPr>
            <w:tcW w:w="633" w:type="pct"/>
            <w:vAlign w:val="center"/>
          </w:tcPr>
          <w:p w14:paraId="72D3826F" w14:textId="77777777" w:rsidR="00D41468" w:rsidRPr="00ED54E9" w:rsidRDefault="00D41468" w:rsidP="00ED54E9">
            <w:pPr>
              <w:pStyle w:val="TableText"/>
            </w:pPr>
            <w:r w:rsidRPr="00ED54E9">
              <w:t>02/2001</w:t>
            </w:r>
          </w:p>
        </w:tc>
        <w:tc>
          <w:tcPr>
            <w:tcW w:w="882" w:type="pct"/>
            <w:vAlign w:val="center"/>
          </w:tcPr>
          <w:p w14:paraId="72D38270" w14:textId="77777777" w:rsidR="00D41468" w:rsidRPr="00ED54E9" w:rsidRDefault="00D41468" w:rsidP="00ED54E9">
            <w:pPr>
              <w:pStyle w:val="TableText"/>
            </w:pPr>
          </w:p>
        </w:tc>
        <w:tc>
          <w:tcPr>
            <w:tcW w:w="2542" w:type="pct"/>
            <w:vAlign w:val="center"/>
          </w:tcPr>
          <w:p w14:paraId="72D38271" w14:textId="77777777" w:rsidR="00D41468" w:rsidRPr="00ED54E9" w:rsidRDefault="00D41468" w:rsidP="00ED54E9">
            <w:pPr>
              <w:pStyle w:val="TableText"/>
            </w:pPr>
            <w:r w:rsidRPr="00ED54E9">
              <w:t>Include Patch 15, 19, &amp; 20</w:t>
            </w:r>
          </w:p>
        </w:tc>
        <w:tc>
          <w:tcPr>
            <w:tcW w:w="943" w:type="pct"/>
            <w:vAlign w:val="center"/>
          </w:tcPr>
          <w:p w14:paraId="72D38272" w14:textId="77777777" w:rsidR="00D41468" w:rsidRPr="00ED54E9" w:rsidRDefault="00D41468" w:rsidP="00ED54E9">
            <w:pPr>
              <w:pStyle w:val="TableText"/>
            </w:pPr>
          </w:p>
        </w:tc>
      </w:tr>
      <w:tr w:rsidR="00D41468" w:rsidRPr="00ED54E9" w14:paraId="72D38278" w14:textId="77777777" w:rsidTr="00D41468">
        <w:tc>
          <w:tcPr>
            <w:tcW w:w="633" w:type="pct"/>
            <w:vAlign w:val="center"/>
          </w:tcPr>
          <w:p w14:paraId="72D38274" w14:textId="77777777" w:rsidR="00D41468" w:rsidRPr="00ED54E9" w:rsidRDefault="00D41468" w:rsidP="00ED54E9">
            <w:pPr>
              <w:pStyle w:val="TableText"/>
            </w:pPr>
            <w:r w:rsidRPr="00ED54E9">
              <w:lastRenderedPageBreak/>
              <w:t>10/2000</w:t>
            </w:r>
          </w:p>
        </w:tc>
        <w:tc>
          <w:tcPr>
            <w:tcW w:w="882" w:type="pct"/>
            <w:vAlign w:val="center"/>
          </w:tcPr>
          <w:p w14:paraId="72D38275" w14:textId="77777777" w:rsidR="00D41468" w:rsidRPr="00ED54E9" w:rsidRDefault="00D41468" w:rsidP="00ED54E9">
            <w:pPr>
              <w:pStyle w:val="TableText"/>
            </w:pPr>
          </w:p>
        </w:tc>
        <w:tc>
          <w:tcPr>
            <w:tcW w:w="2542" w:type="pct"/>
            <w:vAlign w:val="center"/>
          </w:tcPr>
          <w:p w14:paraId="72D38276" w14:textId="77777777" w:rsidR="00D41468" w:rsidRPr="00ED54E9" w:rsidRDefault="00D41468" w:rsidP="00ED54E9">
            <w:pPr>
              <w:pStyle w:val="TableText"/>
            </w:pPr>
            <w:r w:rsidRPr="00ED54E9">
              <w:t>Include Patches 13, 14, 16, &amp; 18</w:t>
            </w:r>
          </w:p>
        </w:tc>
        <w:tc>
          <w:tcPr>
            <w:tcW w:w="943" w:type="pct"/>
            <w:vAlign w:val="center"/>
          </w:tcPr>
          <w:p w14:paraId="72D38277" w14:textId="77777777" w:rsidR="00D41468" w:rsidRPr="00ED54E9" w:rsidRDefault="00D41468" w:rsidP="00ED54E9">
            <w:pPr>
              <w:pStyle w:val="TableText"/>
            </w:pPr>
          </w:p>
        </w:tc>
      </w:tr>
      <w:tr w:rsidR="00D41468" w:rsidRPr="00ED54E9" w14:paraId="72D3827D" w14:textId="77777777" w:rsidTr="00D41468">
        <w:tc>
          <w:tcPr>
            <w:tcW w:w="633" w:type="pct"/>
            <w:vAlign w:val="center"/>
          </w:tcPr>
          <w:p w14:paraId="72D38279" w14:textId="77777777" w:rsidR="00D41468" w:rsidRPr="00ED54E9" w:rsidRDefault="00D41468" w:rsidP="00ED54E9">
            <w:pPr>
              <w:pStyle w:val="TableText"/>
            </w:pPr>
            <w:r w:rsidRPr="00ED54E9">
              <w:t>07/2000</w:t>
            </w:r>
          </w:p>
        </w:tc>
        <w:tc>
          <w:tcPr>
            <w:tcW w:w="882" w:type="pct"/>
            <w:vAlign w:val="center"/>
          </w:tcPr>
          <w:p w14:paraId="72D3827A" w14:textId="77777777" w:rsidR="00D41468" w:rsidRPr="00ED54E9" w:rsidRDefault="00D41468" w:rsidP="00ED54E9">
            <w:pPr>
              <w:pStyle w:val="TableText"/>
            </w:pPr>
          </w:p>
        </w:tc>
        <w:tc>
          <w:tcPr>
            <w:tcW w:w="2542" w:type="pct"/>
            <w:vAlign w:val="center"/>
          </w:tcPr>
          <w:p w14:paraId="72D3827B" w14:textId="77777777" w:rsidR="00D41468" w:rsidRPr="00ED54E9" w:rsidRDefault="00D41468" w:rsidP="00ED54E9">
            <w:pPr>
              <w:pStyle w:val="TableText"/>
            </w:pPr>
            <w:r w:rsidRPr="00ED54E9">
              <w:t>Add Patches 6 thru 8, 11, &amp; 12</w:t>
            </w:r>
          </w:p>
        </w:tc>
        <w:tc>
          <w:tcPr>
            <w:tcW w:w="943" w:type="pct"/>
            <w:vAlign w:val="center"/>
          </w:tcPr>
          <w:p w14:paraId="72D3827C" w14:textId="77777777" w:rsidR="00D41468" w:rsidRPr="00ED54E9" w:rsidRDefault="00D41468" w:rsidP="00ED54E9">
            <w:pPr>
              <w:pStyle w:val="TableText"/>
            </w:pPr>
          </w:p>
        </w:tc>
      </w:tr>
      <w:tr w:rsidR="00D41468" w:rsidRPr="00ED54E9" w14:paraId="72D38282" w14:textId="77777777" w:rsidTr="00D41468">
        <w:tc>
          <w:tcPr>
            <w:tcW w:w="633" w:type="pct"/>
            <w:vAlign w:val="center"/>
          </w:tcPr>
          <w:p w14:paraId="72D3827E" w14:textId="77777777" w:rsidR="00D41468" w:rsidRPr="00ED54E9" w:rsidRDefault="00D41468" w:rsidP="00ED54E9">
            <w:pPr>
              <w:pStyle w:val="TableText"/>
            </w:pPr>
            <w:r w:rsidRPr="00ED54E9">
              <w:t>09/1998</w:t>
            </w:r>
          </w:p>
        </w:tc>
        <w:tc>
          <w:tcPr>
            <w:tcW w:w="882" w:type="pct"/>
            <w:vAlign w:val="center"/>
          </w:tcPr>
          <w:p w14:paraId="72D3827F" w14:textId="77777777" w:rsidR="00D41468" w:rsidRPr="00ED54E9" w:rsidRDefault="00D41468" w:rsidP="00ED54E9">
            <w:pPr>
              <w:pStyle w:val="TableText"/>
            </w:pPr>
          </w:p>
        </w:tc>
        <w:tc>
          <w:tcPr>
            <w:tcW w:w="2542" w:type="pct"/>
            <w:vAlign w:val="center"/>
          </w:tcPr>
          <w:p w14:paraId="72D38280" w14:textId="77777777" w:rsidR="00D41468" w:rsidRPr="00ED54E9" w:rsidRDefault="00D41468" w:rsidP="00ED54E9">
            <w:pPr>
              <w:pStyle w:val="TableText"/>
            </w:pPr>
            <w:r w:rsidRPr="00ED54E9">
              <w:t>Include Patches 1 thru 5</w:t>
            </w:r>
          </w:p>
        </w:tc>
        <w:tc>
          <w:tcPr>
            <w:tcW w:w="943" w:type="pct"/>
            <w:vAlign w:val="center"/>
          </w:tcPr>
          <w:p w14:paraId="72D38281" w14:textId="77777777" w:rsidR="00D41468" w:rsidRPr="00ED54E9" w:rsidRDefault="00D41468" w:rsidP="00ED54E9">
            <w:pPr>
              <w:pStyle w:val="TableText"/>
            </w:pPr>
          </w:p>
        </w:tc>
      </w:tr>
      <w:tr w:rsidR="00D41468" w:rsidRPr="00ED54E9" w14:paraId="72D38287" w14:textId="77777777" w:rsidTr="00D41468">
        <w:tc>
          <w:tcPr>
            <w:tcW w:w="633" w:type="pct"/>
            <w:vAlign w:val="center"/>
          </w:tcPr>
          <w:p w14:paraId="72D38283" w14:textId="77777777" w:rsidR="00D41468" w:rsidRPr="00ED54E9" w:rsidRDefault="00D41468" w:rsidP="00ED54E9">
            <w:pPr>
              <w:pStyle w:val="TableText"/>
            </w:pPr>
            <w:r w:rsidRPr="00ED54E9">
              <w:t>12/1997</w:t>
            </w:r>
          </w:p>
        </w:tc>
        <w:tc>
          <w:tcPr>
            <w:tcW w:w="882" w:type="pct"/>
            <w:vAlign w:val="center"/>
          </w:tcPr>
          <w:p w14:paraId="72D38284" w14:textId="77777777" w:rsidR="00D41468" w:rsidRPr="00ED54E9" w:rsidRDefault="00D41468" w:rsidP="00ED54E9">
            <w:pPr>
              <w:pStyle w:val="TableText"/>
            </w:pPr>
          </w:p>
        </w:tc>
        <w:tc>
          <w:tcPr>
            <w:tcW w:w="2542" w:type="pct"/>
            <w:vAlign w:val="center"/>
          </w:tcPr>
          <w:p w14:paraId="72D38285" w14:textId="77777777" w:rsidR="00D41468" w:rsidRPr="00ED54E9" w:rsidRDefault="00D41468" w:rsidP="00ED54E9">
            <w:pPr>
              <w:pStyle w:val="TableText"/>
            </w:pPr>
            <w:r w:rsidRPr="00ED54E9">
              <w:t xml:space="preserve">Initail Release </w:t>
            </w:r>
          </w:p>
        </w:tc>
        <w:tc>
          <w:tcPr>
            <w:tcW w:w="943" w:type="pct"/>
            <w:vAlign w:val="center"/>
          </w:tcPr>
          <w:p w14:paraId="72D38286" w14:textId="77777777" w:rsidR="00D41468" w:rsidRPr="00ED54E9" w:rsidRDefault="00D41468" w:rsidP="00ED54E9">
            <w:pPr>
              <w:pStyle w:val="TableText"/>
            </w:pPr>
          </w:p>
        </w:tc>
      </w:tr>
    </w:tbl>
    <w:p w14:paraId="72D38288" w14:textId="77777777" w:rsidR="004A5973" w:rsidRDefault="004A5973" w:rsidP="00D41468">
      <w:pPr>
        <w:pStyle w:val="TOCHeading"/>
        <w:rPr>
          <w:sz w:val="28"/>
        </w:rPr>
      </w:pPr>
      <w:r>
        <w:br w:type="page"/>
      </w:r>
    </w:p>
    <w:sdt>
      <w:sdtPr>
        <w:rPr>
          <w:rFonts w:ascii="Times New Roman" w:hAnsi="Times New Roman"/>
          <w:b w:val="0"/>
          <w:sz w:val="24"/>
        </w:rPr>
        <w:id w:val="1380750807"/>
        <w:docPartObj>
          <w:docPartGallery w:val="Table of Contents"/>
          <w:docPartUnique/>
        </w:docPartObj>
      </w:sdtPr>
      <w:sdtEndPr>
        <w:rPr>
          <w:noProof/>
        </w:rPr>
      </w:sdtEndPr>
      <w:sdtContent>
        <w:p w14:paraId="72D38289" w14:textId="77777777" w:rsidR="003540CE" w:rsidRDefault="003540CE">
          <w:pPr>
            <w:pStyle w:val="TOCHeading"/>
          </w:pPr>
          <w:r>
            <w:t>Table of Contents</w:t>
          </w:r>
        </w:p>
        <w:p w14:paraId="72D3828A" w14:textId="77777777" w:rsidR="003540CE" w:rsidRDefault="003540CE">
          <w:pPr>
            <w:pStyle w:val="TOC1"/>
            <w:tabs>
              <w:tab w:val="right" w:leader="dot" w:pos="9350"/>
            </w:tabs>
            <w:rPr>
              <w:rFonts w:asciiTheme="minorHAnsi" w:eastAsiaTheme="minorEastAsia" w:hAnsiTheme="minorHAnsi" w:cstheme="minorBidi"/>
              <w:b w:val="0"/>
              <w:bCs w:val="0"/>
              <w:i w:val="0"/>
              <w:noProof/>
              <w:sz w:val="22"/>
              <w:szCs w:val="22"/>
            </w:rPr>
          </w:pPr>
          <w:r>
            <w:fldChar w:fldCharType="begin"/>
          </w:r>
          <w:r>
            <w:instrText xml:space="preserve"> TOC \o "1-3" \h \z \u </w:instrText>
          </w:r>
          <w:r>
            <w:fldChar w:fldCharType="separate"/>
          </w:r>
          <w:hyperlink w:anchor="_Toc508628468" w:history="1">
            <w:r w:rsidRPr="00095D5F">
              <w:rPr>
                <w:rStyle w:val="Hyperlink"/>
                <w:noProof/>
              </w:rPr>
              <w:t>Consult/Request Tracking</w:t>
            </w:r>
            <w:r>
              <w:rPr>
                <w:noProof/>
                <w:webHidden/>
              </w:rPr>
              <w:tab/>
            </w:r>
            <w:r>
              <w:rPr>
                <w:noProof/>
                <w:webHidden/>
              </w:rPr>
              <w:fldChar w:fldCharType="begin"/>
            </w:r>
            <w:r>
              <w:rPr>
                <w:noProof/>
                <w:webHidden/>
              </w:rPr>
              <w:instrText xml:space="preserve"> PAGEREF _Toc508628468 \h </w:instrText>
            </w:r>
            <w:r>
              <w:rPr>
                <w:noProof/>
                <w:webHidden/>
              </w:rPr>
            </w:r>
            <w:r>
              <w:rPr>
                <w:noProof/>
                <w:webHidden/>
              </w:rPr>
              <w:fldChar w:fldCharType="separate"/>
            </w:r>
            <w:r w:rsidR="00552AC0">
              <w:rPr>
                <w:noProof/>
                <w:webHidden/>
              </w:rPr>
              <w:t>i</w:t>
            </w:r>
            <w:r>
              <w:rPr>
                <w:noProof/>
                <w:webHidden/>
              </w:rPr>
              <w:fldChar w:fldCharType="end"/>
            </w:r>
          </w:hyperlink>
        </w:p>
        <w:p w14:paraId="72D3828B" w14:textId="77777777" w:rsidR="003540CE" w:rsidRDefault="004D2794">
          <w:pPr>
            <w:pStyle w:val="TOC1"/>
            <w:tabs>
              <w:tab w:val="right" w:leader="dot" w:pos="9350"/>
            </w:tabs>
            <w:rPr>
              <w:rFonts w:asciiTheme="minorHAnsi" w:eastAsiaTheme="minorEastAsia" w:hAnsiTheme="minorHAnsi" w:cstheme="minorBidi"/>
              <w:b w:val="0"/>
              <w:bCs w:val="0"/>
              <w:i w:val="0"/>
              <w:noProof/>
              <w:sz w:val="22"/>
              <w:szCs w:val="22"/>
            </w:rPr>
          </w:pPr>
          <w:hyperlink w:anchor="_Toc508628469" w:history="1">
            <w:r w:rsidR="003540CE" w:rsidRPr="00095D5F">
              <w:rPr>
                <w:rStyle w:val="Hyperlink"/>
                <w:noProof/>
              </w:rPr>
              <w:t>User Manual</w:t>
            </w:r>
            <w:r w:rsidR="003540CE">
              <w:rPr>
                <w:noProof/>
                <w:webHidden/>
              </w:rPr>
              <w:tab/>
            </w:r>
            <w:r w:rsidR="003540CE">
              <w:rPr>
                <w:noProof/>
                <w:webHidden/>
              </w:rPr>
              <w:fldChar w:fldCharType="begin"/>
            </w:r>
            <w:r w:rsidR="003540CE">
              <w:rPr>
                <w:noProof/>
                <w:webHidden/>
              </w:rPr>
              <w:instrText xml:space="preserve"> PAGEREF _Toc508628469 \h </w:instrText>
            </w:r>
            <w:r w:rsidR="003540CE">
              <w:rPr>
                <w:noProof/>
                <w:webHidden/>
              </w:rPr>
            </w:r>
            <w:r w:rsidR="003540CE">
              <w:rPr>
                <w:noProof/>
                <w:webHidden/>
              </w:rPr>
              <w:fldChar w:fldCharType="separate"/>
            </w:r>
            <w:r w:rsidR="00552AC0">
              <w:rPr>
                <w:noProof/>
                <w:webHidden/>
              </w:rPr>
              <w:t>i</w:t>
            </w:r>
            <w:r w:rsidR="003540CE">
              <w:rPr>
                <w:noProof/>
                <w:webHidden/>
              </w:rPr>
              <w:fldChar w:fldCharType="end"/>
            </w:r>
          </w:hyperlink>
        </w:p>
        <w:p w14:paraId="72D3828C" w14:textId="77777777" w:rsidR="003540CE" w:rsidRDefault="004D2794">
          <w:pPr>
            <w:pStyle w:val="TOC1"/>
            <w:tabs>
              <w:tab w:val="right" w:leader="dot" w:pos="9350"/>
            </w:tabs>
            <w:rPr>
              <w:rFonts w:asciiTheme="minorHAnsi" w:eastAsiaTheme="minorEastAsia" w:hAnsiTheme="minorHAnsi" w:cstheme="minorBidi"/>
              <w:b w:val="0"/>
              <w:bCs w:val="0"/>
              <w:i w:val="0"/>
              <w:noProof/>
              <w:sz w:val="22"/>
              <w:szCs w:val="22"/>
            </w:rPr>
          </w:pPr>
          <w:hyperlink w:anchor="_Toc508628470" w:history="1">
            <w:r w:rsidR="003540CE" w:rsidRPr="00095D5F">
              <w:rPr>
                <w:rStyle w:val="Hyperlink"/>
                <w:noProof/>
              </w:rPr>
              <w:t>Introduction</w:t>
            </w:r>
            <w:r w:rsidR="003540CE">
              <w:rPr>
                <w:noProof/>
                <w:webHidden/>
              </w:rPr>
              <w:tab/>
            </w:r>
            <w:r w:rsidR="003540CE">
              <w:rPr>
                <w:noProof/>
                <w:webHidden/>
              </w:rPr>
              <w:fldChar w:fldCharType="begin"/>
            </w:r>
            <w:r w:rsidR="003540CE">
              <w:rPr>
                <w:noProof/>
                <w:webHidden/>
              </w:rPr>
              <w:instrText xml:space="preserve"> PAGEREF _Toc508628470 \h </w:instrText>
            </w:r>
            <w:r w:rsidR="003540CE">
              <w:rPr>
                <w:noProof/>
                <w:webHidden/>
              </w:rPr>
            </w:r>
            <w:r w:rsidR="003540CE">
              <w:rPr>
                <w:noProof/>
                <w:webHidden/>
              </w:rPr>
              <w:fldChar w:fldCharType="separate"/>
            </w:r>
            <w:r w:rsidR="00552AC0">
              <w:rPr>
                <w:noProof/>
                <w:webHidden/>
              </w:rPr>
              <w:t>1</w:t>
            </w:r>
            <w:r w:rsidR="003540CE">
              <w:rPr>
                <w:noProof/>
                <w:webHidden/>
              </w:rPr>
              <w:fldChar w:fldCharType="end"/>
            </w:r>
          </w:hyperlink>
        </w:p>
        <w:p w14:paraId="72D3828D" w14:textId="77777777" w:rsidR="003540CE" w:rsidRDefault="004D2794">
          <w:pPr>
            <w:pStyle w:val="TOC2"/>
            <w:tabs>
              <w:tab w:val="right" w:leader="dot" w:pos="9350"/>
            </w:tabs>
            <w:rPr>
              <w:rFonts w:asciiTheme="minorHAnsi" w:eastAsiaTheme="minorEastAsia" w:hAnsiTheme="minorHAnsi" w:cstheme="minorBidi"/>
              <w:b w:val="0"/>
              <w:bCs w:val="0"/>
              <w:noProof/>
              <w:szCs w:val="22"/>
            </w:rPr>
          </w:pPr>
          <w:hyperlink w:anchor="_Toc508628471" w:history="1">
            <w:r w:rsidR="003540CE" w:rsidRPr="00095D5F">
              <w:rPr>
                <w:rStyle w:val="Hyperlink"/>
                <w:noProof/>
              </w:rPr>
              <w:t>Overview</w:t>
            </w:r>
            <w:r w:rsidR="003540CE">
              <w:rPr>
                <w:noProof/>
                <w:webHidden/>
              </w:rPr>
              <w:tab/>
            </w:r>
            <w:r w:rsidR="003540CE">
              <w:rPr>
                <w:noProof/>
                <w:webHidden/>
              </w:rPr>
              <w:fldChar w:fldCharType="begin"/>
            </w:r>
            <w:r w:rsidR="003540CE">
              <w:rPr>
                <w:noProof/>
                <w:webHidden/>
              </w:rPr>
              <w:instrText xml:space="preserve"> PAGEREF _Toc508628471 \h </w:instrText>
            </w:r>
            <w:r w:rsidR="003540CE">
              <w:rPr>
                <w:noProof/>
                <w:webHidden/>
              </w:rPr>
            </w:r>
            <w:r w:rsidR="003540CE">
              <w:rPr>
                <w:noProof/>
                <w:webHidden/>
              </w:rPr>
              <w:fldChar w:fldCharType="separate"/>
            </w:r>
            <w:r w:rsidR="00552AC0">
              <w:rPr>
                <w:noProof/>
                <w:webHidden/>
              </w:rPr>
              <w:t>2</w:t>
            </w:r>
            <w:r w:rsidR="003540CE">
              <w:rPr>
                <w:noProof/>
                <w:webHidden/>
              </w:rPr>
              <w:fldChar w:fldCharType="end"/>
            </w:r>
          </w:hyperlink>
        </w:p>
        <w:p w14:paraId="72D3828E"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472" w:history="1">
            <w:r w:rsidR="003540CE" w:rsidRPr="00095D5F">
              <w:rPr>
                <w:rStyle w:val="Hyperlink"/>
                <w:noProof/>
              </w:rPr>
              <w:t>Purpose</w:t>
            </w:r>
            <w:r w:rsidR="003540CE">
              <w:rPr>
                <w:noProof/>
                <w:webHidden/>
              </w:rPr>
              <w:tab/>
            </w:r>
            <w:r w:rsidR="003540CE">
              <w:rPr>
                <w:noProof/>
                <w:webHidden/>
              </w:rPr>
              <w:fldChar w:fldCharType="begin"/>
            </w:r>
            <w:r w:rsidR="003540CE">
              <w:rPr>
                <w:noProof/>
                <w:webHidden/>
              </w:rPr>
              <w:instrText xml:space="preserve"> PAGEREF _Toc508628472 \h </w:instrText>
            </w:r>
            <w:r w:rsidR="003540CE">
              <w:rPr>
                <w:noProof/>
                <w:webHidden/>
              </w:rPr>
            </w:r>
            <w:r w:rsidR="003540CE">
              <w:rPr>
                <w:noProof/>
                <w:webHidden/>
              </w:rPr>
              <w:fldChar w:fldCharType="separate"/>
            </w:r>
            <w:r w:rsidR="00552AC0">
              <w:rPr>
                <w:noProof/>
                <w:webHidden/>
              </w:rPr>
              <w:t>2</w:t>
            </w:r>
            <w:r w:rsidR="003540CE">
              <w:rPr>
                <w:noProof/>
                <w:webHidden/>
              </w:rPr>
              <w:fldChar w:fldCharType="end"/>
            </w:r>
          </w:hyperlink>
        </w:p>
        <w:p w14:paraId="72D3828F"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473" w:history="1">
            <w:r w:rsidR="003540CE" w:rsidRPr="00095D5F">
              <w:rPr>
                <w:rStyle w:val="Hyperlink"/>
                <w:noProof/>
              </w:rPr>
              <w:t>Relationship to Other Packages</w:t>
            </w:r>
            <w:r w:rsidR="003540CE">
              <w:rPr>
                <w:noProof/>
                <w:webHidden/>
              </w:rPr>
              <w:tab/>
            </w:r>
            <w:r w:rsidR="003540CE">
              <w:rPr>
                <w:noProof/>
                <w:webHidden/>
              </w:rPr>
              <w:fldChar w:fldCharType="begin"/>
            </w:r>
            <w:r w:rsidR="003540CE">
              <w:rPr>
                <w:noProof/>
                <w:webHidden/>
              </w:rPr>
              <w:instrText xml:space="preserve"> PAGEREF _Toc508628473 \h </w:instrText>
            </w:r>
            <w:r w:rsidR="003540CE">
              <w:rPr>
                <w:noProof/>
                <w:webHidden/>
              </w:rPr>
            </w:r>
            <w:r w:rsidR="003540CE">
              <w:rPr>
                <w:noProof/>
                <w:webHidden/>
              </w:rPr>
              <w:fldChar w:fldCharType="separate"/>
            </w:r>
            <w:r w:rsidR="00552AC0">
              <w:rPr>
                <w:noProof/>
                <w:webHidden/>
              </w:rPr>
              <w:t>2</w:t>
            </w:r>
            <w:r w:rsidR="003540CE">
              <w:rPr>
                <w:noProof/>
                <w:webHidden/>
              </w:rPr>
              <w:fldChar w:fldCharType="end"/>
            </w:r>
          </w:hyperlink>
        </w:p>
        <w:p w14:paraId="72D38290" w14:textId="77777777" w:rsidR="003540CE" w:rsidRDefault="004D2794">
          <w:pPr>
            <w:pStyle w:val="TOC2"/>
            <w:tabs>
              <w:tab w:val="right" w:leader="dot" w:pos="9350"/>
            </w:tabs>
            <w:rPr>
              <w:rFonts w:asciiTheme="minorHAnsi" w:eastAsiaTheme="minorEastAsia" w:hAnsiTheme="minorHAnsi" w:cstheme="minorBidi"/>
              <w:b w:val="0"/>
              <w:bCs w:val="0"/>
              <w:noProof/>
              <w:szCs w:val="22"/>
            </w:rPr>
          </w:pPr>
          <w:hyperlink w:anchor="_Toc508628474" w:history="1">
            <w:r w:rsidR="003540CE" w:rsidRPr="00095D5F">
              <w:rPr>
                <w:rStyle w:val="Hyperlink"/>
                <w:noProof/>
              </w:rPr>
              <w:t>Enhancements since Version 2.5</w:t>
            </w:r>
            <w:r w:rsidR="003540CE">
              <w:rPr>
                <w:noProof/>
                <w:webHidden/>
              </w:rPr>
              <w:tab/>
            </w:r>
            <w:r w:rsidR="003540CE">
              <w:rPr>
                <w:noProof/>
                <w:webHidden/>
              </w:rPr>
              <w:fldChar w:fldCharType="begin"/>
            </w:r>
            <w:r w:rsidR="003540CE">
              <w:rPr>
                <w:noProof/>
                <w:webHidden/>
              </w:rPr>
              <w:instrText xml:space="preserve"> PAGEREF _Toc508628474 \h </w:instrText>
            </w:r>
            <w:r w:rsidR="003540CE">
              <w:rPr>
                <w:noProof/>
                <w:webHidden/>
              </w:rPr>
            </w:r>
            <w:r w:rsidR="003540CE">
              <w:rPr>
                <w:noProof/>
                <w:webHidden/>
              </w:rPr>
              <w:fldChar w:fldCharType="separate"/>
            </w:r>
            <w:r w:rsidR="00552AC0">
              <w:rPr>
                <w:noProof/>
                <w:webHidden/>
              </w:rPr>
              <w:t>4</w:t>
            </w:r>
            <w:r w:rsidR="003540CE">
              <w:rPr>
                <w:noProof/>
                <w:webHidden/>
              </w:rPr>
              <w:fldChar w:fldCharType="end"/>
            </w:r>
          </w:hyperlink>
        </w:p>
        <w:p w14:paraId="72D38291" w14:textId="77777777" w:rsidR="003540CE" w:rsidRDefault="004D2794">
          <w:pPr>
            <w:pStyle w:val="TOC2"/>
            <w:tabs>
              <w:tab w:val="right" w:leader="dot" w:pos="9350"/>
            </w:tabs>
            <w:rPr>
              <w:rFonts w:asciiTheme="minorHAnsi" w:eastAsiaTheme="minorEastAsia" w:hAnsiTheme="minorHAnsi" w:cstheme="minorBidi"/>
              <w:b w:val="0"/>
              <w:bCs w:val="0"/>
              <w:noProof/>
              <w:szCs w:val="22"/>
            </w:rPr>
          </w:pPr>
          <w:hyperlink w:anchor="_Toc508628475" w:history="1">
            <w:r w:rsidR="003540CE" w:rsidRPr="00095D5F">
              <w:rPr>
                <w:rStyle w:val="Hyperlink"/>
                <w:noProof/>
              </w:rPr>
              <w:t>Relations with other VistA Components</w:t>
            </w:r>
            <w:r w:rsidR="003540CE">
              <w:rPr>
                <w:noProof/>
                <w:webHidden/>
              </w:rPr>
              <w:tab/>
            </w:r>
            <w:r w:rsidR="003540CE">
              <w:rPr>
                <w:noProof/>
                <w:webHidden/>
              </w:rPr>
              <w:fldChar w:fldCharType="begin"/>
            </w:r>
            <w:r w:rsidR="003540CE">
              <w:rPr>
                <w:noProof/>
                <w:webHidden/>
              </w:rPr>
              <w:instrText xml:space="preserve"> PAGEREF _Toc508628475 \h </w:instrText>
            </w:r>
            <w:r w:rsidR="003540CE">
              <w:rPr>
                <w:noProof/>
                <w:webHidden/>
              </w:rPr>
            </w:r>
            <w:r w:rsidR="003540CE">
              <w:rPr>
                <w:noProof/>
                <w:webHidden/>
              </w:rPr>
              <w:fldChar w:fldCharType="separate"/>
            </w:r>
            <w:r w:rsidR="00552AC0">
              <w:rPr>
                <w:noProof/>
                <w:webHidden/>
              </w:rPr>
              <w:t>6</w:t>
            </w:r>
            <w:r w:rsidR="003540CE">
              <w:rPr>
                <w:noProof/>
                <w:webHidden/>
              </w:rPr>
              <w:fldChar w:fldCharType="end"/>
            </w:r>
          </w:hyperlink>
        </w:p>
        <w:p w14:paraId="72D38292" w14:textId="77777777" w:rsidR="003540CE" w:rsidRDefault="004D2794">
          <w:pPr>
            <w:pStyle w:val="TOC2"/>
            <w:tabs>
              <w:tab w:val="right" w:leader="dot" w:pos="9350"/>
            </w:tabs>
            <w:rPr>
              <w:rFonts w:asciiTheme="minorHAnsi" w:eastAsiaTheme="minorEastAsia" w:hAnsiTheme="minorHAnsi" w:cstheme="minorBidi"/>
              <w:b w:val="0"/>
              <w:bCs w:val="0"/>
              <w:noProof/>
              <w:szCs w:val="22"/>
            </w:rPr>
          </w:pPr>
          <w:hyperlink w:anchor="_Toc508628476" w:history="1">
            <w:r w:rsidR="003540CE" w:rsidRPr="00095D5F">
              <w:rPr>
                <w:rStyle w:val="Hyperlink"/>
                <w:noProof/>
              </w:rPr>
              <w:t>Related Manuals and Other References</w:t>
            </w:r>
            <w:r w:rsidR="003540CE">
              <w:rPr>
                <w:noProof/>
                <w:webHidden/>
              </w:rPr>
              <w:tab/>
            </w:r>
            <w:r w:rsidR="003540CE">
              <w:rPr>
                <w:noProof/>
                <w:webHidden/>
              </w:rPr>
              <w:fldChar w:fldCharType="begin"/>
            </w:r>
            <w:r w:rsidR="003540CE">
              <w:rPr>
                <w:noProof/>
                <w:webHidden/>
              </w:rPr>
              <w:instrText xml:space="preserve"> PAGEREF _Toc508628476 \h </w:instrText>
            </w:r>
            <w:r w:rsidR="003540CE">
              <w:rPr>
                <w:noProof/>
                <w:webHidden/>
              </w:rPr>
            </w:r>
            <w:r w:rsidR="003540CE">
              <w:rPr>
                <w:noProof/>
                <w:webHidden/>
              </w:rPr>
              <w:fldChar w:fldCharType="separate"/>
            </w:r>
            <w:r w:rsidR="00552AC0">
              <w:rPr>
                <w:noProof/>
                <w:webHidden/>
              </w:rPr>
              <w:t>8</w:t>
            </w:r>
            <w:r w:rsidR="003540CE">
              <w:rPr>
                <w:noProof/>
                <w:webHidden/>
              </w:rPr>
              <w:fldChar w:fldCharType="end"/>
            </w:r>
          </w:hyperlink>
        </w:p>
        <w:p w14:paraId="72D38293" w14:textId="77777777" w:rsidR="003540CE" w:rsidRDefault="004D2794">
          <w:pPr>
            <w:pStyle w:val="TOC1"/>
            <w:tabs>
              <w:tab w:val="right" w:leader="dot" w:pos="9350"/>
            </w:tabs>
            <w:rPr>
              <w:rFonts w:asciiTheme="minorHAnsi" w:eastAsiaTheme="minorEastAsia" w:hAnsiTheme="minorHAnsi" w:cstheme="minorBidi"/>
              <w:b w:val="0"/>
              <w:bCs w:val="0"/>
              <w:i w:val="0"/>
              <w:noProof/>
              <w:sz w:val="22"/>
              <w:szCs w:val="22"/>
            </w:rPr>
          </w:pPr>
          <w:hyperlink w:anchor="_Toc508628477" w:history="1">
            <w:r w:rsidR="003540CE" w:rsidRPr="00095D5F">
              <w:rPr>
                <w:rStyle w:val="Hyperlink"/>
                <w:noProof/>
              </w:rPr>
              <w:t>Package Management</w:t>
            </w:r>
            <w:r w:rsidR="003540CE">
              <w:rPr>
                <w:noProof/>
                <w:webHidden/>
              </w:rPr>
              <w:tab/>
            </w:r>
            <w:r w:rsidR="003540CE">
              <w:rPr>
                <w:noProof/>
                <w:webHidden/>
              </w:rPr>
              <w:fldChar w:fldCharType="begin"/>
            </w:r>
            <w:r w:rsidR="003540CE">
              <w:rPr>
                <w:noProof/>
                <w:webHidden/>
              </w:rPr>
              <w:instrText xml:space="preserve"> PAGEREF _Toc508628477 \h </w:instrText>
            </w:r>
            <w:r w:rsidR="003540CE">
              <w:rPr>
                <w:noProof/>
                <w:webHidden/>
              </w:rPr>
            </w:r>
            <w:r w:rsidR="003540CE">
              <w:rPr>
                <w:noProof/>
                <w:webHidden/>
              </w:rPr>
              <w:fldChar w:fldCharType="separate"/>
            </w:r>
            <w:r w:rsidR="00552AC0">
              <w:rPr>
                <w:noProof/>
                <w:webHidden/>
              </w:rPr>
              <w:t>9</w:t>
            </w:r>
            <w:r w:rsidR="003540CE">
              <w:rPr>
                <w:noProof/>
                <w:webHidden/>
              </w:rPr>
              <w:fldChar w:fldCharType="end"/>
            </w:r>
          </w:hyperlink>
        </w:p>
        <w:p w14:paraId="72D38294" w14:textId="77777777" w:rsidR="003540CE" w:rsidRDefault="004D2794">
          <w:pPr>
            <w:pStyle w:val="TOC2"/>
            <w:tabs>
              <w:tab w:val="right" w:leader="dot" w:pos="9350"/>
            </w:tabs>
            <w:rPr>
              <w:rFonts w:asciiTheme="minorHAnsi" w:eastAsiaTheme="minorEastAsia" w:hAnsiTheme="minorHAnsi" w:cstheme="minorBidi"/>
              <w:b w:val="0"/>
              <w:bCs w:val="0"/>
              <w:noProof/>
              <w:szCs w:val="22"/>
            </w:rPr>
          </w:pPr>
          <w:hyperlink w:anchor="_Toc508628478" w:history="1">
            <w:r w:rsidR="003540CE" w:rsidRPr="00095D5F">
              <w:rPr>
                <w:rStyle w:val="Hyperlink"/>
                <w:noProof/>
              </w:rPr>
              <w:t>Service Update and Tracking Security</w:t>
            </w:r>
            <w:r w:rsidR="003540CE">
              <w:rPr>
                <w:noProof/>
                <w:webHidden/>
              </w:rPr>
              <w:tab/>
            </w:r>
            <w:r w:rsidR="003540CE">
              <w:rPr>
                <w:noProof/>
                <w:webHidden/>
              </w:rPr>
              <w:fldChar w:fldCharType="begin"/>
            </w:r>
            <w:r w:rsidR="003540CE">
              <w:rPr>
                <w:noProof/>
                <w:webHidden/>
              </w:rPr>
              <w:instrText xml:space="preserve"> PAGEREF _Toc508628478 \h </w:instrText>
            </w:r>
            <w:r w:rsidR="003540CE">
              <w:rPr>
                <w:noProof/>
                <w:webHidden/>
              </w:rPr>
            </w:r>
            <w:r w:rsidR="003540CE">
              <w:rPr>
                <w:noProof/>
                <w:webHidden/>
              </w:rPr>
              <w:fldChar w:fldCharType="separate"/>
            </w:r>
            <w:r w:rsidR="00552AC0">
              <w:rPr>
                <w:noProof/>
                <w:webHidden/>
              </w:rPr>
              <w:t>9</w:t>
            </w:r>
            <w:r w:rsidR="003540CE">
              <w:rPr>
                <w:noProof/>
                <w:webHidden/>
              </w:rPr>
              <w:fldChar w:fldCharType="end"/>
            </w:r>
          </w:hyperlink>
        </w:p>
        <w:p w14:paraId="72D38295"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479" w:history="1">
            <w:r w:rsidR="003540CE" w:rsidRPr="00095D5F">
              <w:rPr>
                <w:rStyle w:val="Hyperlink"/>
                <w:noProof/>
              </w:rPr>
              <w:t>Consult Service Tracking</w:t>
            </w:r>
            <w:r w:rsidR="003540CE">
              <w:rPr>
                <w:noProof/>
                <w:webHidden/>
              </w:rPr>
              <w:tab/>
            </w:r>
            <w:r w:rsidR="003540CE">
              <w:rPr>
                <w:noProof/>
                <w:webHidden/>
              </w:rPr>
              <w:fldChar w:fldCharType="begin"/>
            </w:r>
            <w:r w:rsidR="003540CE">
              <w:rPr>
                <w:noProof/>
                <w:webHidden/>
              </w:rPr>
              <w:instrText xml:space="preserve"> PAGEREF _Toc508628479 \h </w:instrText>
            </w:r>
            <w:r w:rsidR="003540CE">
              <w:rPr>
                <w:noProof/>
                <w:webHidden/>
              </w:rPr>
            </w:r>
            <w:r w:rsidR="003540CE">
              <w:rPr>
                <w:noProof/>
                <w:webHidden/>
              </w:rPr>
              <w:fldChar w:fldCharType="separate"/>
            </w:r>
            <w:r w:rsidR="00552AC0">
              <w:rPr>
                <w:noProof/>
                <w:webHidden/>
              </w:rPr>
              <w:t>9</w:t>
            </w:r>
            <w:r w:rsidR="003540CE">
              <w:rPr>
                <w:noProof/>
                <w:webHidden/>
              </w:rPr>
              <w:fldChar w:fldCharType="end"/>
            </w:r>
          </w:hyperlink>
        </w:p>
        <w:p w14:paraId="72D38296" w14:textId="77777777" w:rsidR="003540CE" w:rsidRDefault="004D2794">
          <w:pPr>
            <w:pStyle w:val="TOC1"/>
            <w:tabs>
              <w:tab w:val="right" w:leader="dot" w:pos="9350"/>
            </w:tabs>
            <w:rPr>
              <w:rFonts w:asciiTheme="minorHAnsi" w:eastAsiaTheme="minorEastAsia" w:hAnsiTheme="minorHAnsi" w:cstheme="minorBidi"/>
              <w:b w:val="0"/>
              <w:bCs w:val="0"/>
              <w:i w:val="0"/>
              <w:noProof/>
              <w:sz w:val="22"/>
              <w:szCs w:val="22"/>
            </w:rPr>
          </w:pPr>
          <w:hyperlink w:anchor="_Toc508628480" w:history="1">
            <w:r w:rsidR="003540CE" w:rsidRPr="00095D5F">
              <w:rPr>
                <w:rStyle w:val="Hyperlink"/>
                <w:noProof/>
              </w:rPr>
              <w:t>Package Operation</w:t>
            </w:r>
            <w:r w:rsidR="003540CE">
              <w:rPr>
                <w:noProof/>
                <w:webHidden/>
              </w:rPr>
              <w:tab/>
            </w:r>
            <w:r w:rsidR="003540CE">
              <w:rPr>
                <w:noProof/>
                <w:webHidden/>
              </w:rPr>
              <w:fldChar w:fldCharType="begin"/>
            </w:r>
            <w:r w:rsidR="003540CE">
              <w:rPr>
                <w:noProof/>
                <w:webHidden/>
              </w:rPr>
              <w:instrText xml:space="preserve"> PAGEREF _Toc508628480 \h </w:instrText>
            </w:r>
            <w:r w:rsidR="003540CE">
              <w:rPr>
                <w:noProof/>
                <w:webHidden/>
              </w:rPr>
            </w:r>
            <w:r w:rsidR="003540CE">
              <w:rPr>
                <w:noProof/>
                <w:webHidden/>
              </w:rPr>
              <w:fldChar w:fldCharType="separate"/>
            </w:r>
            <w:r w:rsidR="00552AC0">
              <w:rPr>
                <w:noProof/>
                <w:webHidden/>
              </w:rPr>
              <w:t>11</w:t>
            </w:r>
            <w:r w:rsidR="003540CE">
              <w:rPr>
                <w:noProof/>
                <w:webHidden/>
              </w:rPr>
              <w:fldChar w:fldCharType="end"/>
            </w:r>
          </w:hyperlink>
        </w:p>
        <w:p w14:paraId="72D38297" w14:textId="77777777" w:rsidR="003540CE" w:rsidRDefault="004D2794">
          <w:pPr>
            <w:pStyle w:val="TOC2"/>
            <w:tabs>
              <w:tab w:val="right" w:leader="dot" w:pos="9350"/>
            </w:tabs>
            <w:rPr>
              <w:rFonts w:asciiTheme="minorHAnsi" w:eastAsiaTheme="minorEastAsia" w:hAnsiTheme="minorHAnsi" w:cstheme="minorBidi"/>
              <w:b w:val="0"/>
              <w:bCs w:val="0"/>
              <w:noProof/>
              <w:szCs w:val="22"/>
            </w:rPr>
          </w:pPr>
          <w:hyperlink w:anchor="_Toc508628481" w:history="1">
            <w:r w:rsidR="003540CE" w:rsidRPr="00095D5F">
              <w:rPr>
                <w:rStyle w:val="Hyperlink"/>
                <w:noProof/>
              </w:rPr>
              <w:t>Workflow</w:t>
            </w:r>
            <w:r w:rsidR="003540CE">
              <w:rPr>
                <w:noProof/>
                <w:webHidden/>
              </w:rPr>
              <w:tab/>
            </w:r>
            <w:r w:rsidR="003540CE">
              <w:rPr>
                <w:noProof/>
                <w:webHidden/>
              </w:rPr>
              <w:fldChar w:fldCharType="begin"/>
            </w:r>
            <w:r w:rsidR="003540CE">
              <w:rPr>
                <w:noProof/>
                <w:webHidden/>
              </w:rPr>
              <w:instrText xml:space="preserve"> PAGEREF _Toc508628481 \h </w:instrText>
            </w:r>
            <w:r w:rsidR="003540CE">
              <w:rPr>
                <w:noProof/>
                <w:webHidden/>
              </w:rPr>
            </w:r>
            <w:r w:rsidR="003540CE">
              <w:rPr>
                <w:noProof/>
                <w:webHidden/>
              </w:rPr>
              <w:fldChar w:fldCharType="separate"/>
            </w:r>
            <w:r w:rsidR="00552AC0">
              <w:rPr>
                <w:noProof/>
                <w:webHidden/>
              </w:rPr>
              <w:t>12</w:t>
            </w:r>
            <w:r w:rsidR="003540CE">
              <w:rPr>
                <w:noProof/>
                <w:webHidden/>
              </w:rPr>
              <w:fldChar w:fldCharType="end"/>
            </w:r>
          </w:hyperlink>
        </w:p>
        <w:p w14:paraId="72D38298"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482" w:history="1">
            <w:r w:rsidR="003540CE" w:rsidRPr="00095D5F">
              <w:rPr>
                <w:rStyle w:val="Hyperlink"/>
                <w:noProof/>
              </w:rPr>
              <w:t>1. The Clinician Orders a Consult</w:t>
            </w:r>
            <w:r w:rsidR="003540CE">
              <w:rPr>
                <w:noProof/>
                <w:webHidden/>
              </w:rPr>
              <w:tab/>
            </w:r>
            <w:r w:rsidR="003540CE">
              <w:rPr>
                <w:noProof/>
                <w:webHidden/>
              </w:rPr>
              <w:fldChar w:fldCharType="begin"/>
            </w:r>
            <w:r w:rsidR="003540CE">
              <w:rPr>
                <w:noProof/>
                <w:webHidden/>
              </w:rPr>
              <w:instrText xml:space="preserve"> PAGEREF _Toc508628482 \h </w:instrText>
            </w:r>
            <w:r w:rsidR="003540CE">
              <w:rPr>
                <w:noProof/>
                <w:webHidden/>
              </w:rPr>
            </w:r>
            <w:r w:rsidR="003540CE">
              <w:rPr>
                <w:noProof/>
                <w:webHidden/>
              </w:rPr>
              <w:fldChar w:fldCharType="separate"/>
            </w:r>
            <w:r w:rsidR="00552AC0">
              <w:rPr>
                <w:noProof/>
                <w:webHidden/>
              </w:rPr>
              <w:t>13</w:t>
            </w:r>
            <w:r w:rsidR="003540CE">
              <w:rPr>
                <w:noProof/>
                <w:webHidden/>
              </w:rPr>
              <w:fldChar w:fldCharType="end"/>
            </w:r>
          </w:hyperlink>
        </w:p>
        <w:p w14:paraId="72D38299"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483" w:history="1">
            <w:r w:rsidR="003540CE" w:rsidRPr="00095D5F">
              <w:rPr>
                <w:rStyle w:val="Hyperlink"/>
                <w:noProof/>
              </w:rPr>
              <w:t>2. The Consult Service Gets a Written Copy</w:t>
            </w:r>
            <w:r w:rsidR="003540CE">
              <w:rPr>
                <w:noProof/>
                <w:webHidden/>
              </w:rPr>
              <w:tab/>
            </w:r>
            <w:r w:rsidR="003540CE">
              <w:rPr>
                <w:noProof/>
                <w:webHidden/>
              </w:rPr>
              <w:fldChar w:fldCharType="begin"/>
            </w:r>
            <w:r w:rsidR="003540CE">
              <w:rPr>
                <w:noProof/>
                <w:webHidden/>
              </w:rPr>
              <w:instrText xml:space="preserve"> PAGEREF _Toc508628483 \h </w:instrText>
            </w:r>
            <w:r w:rsidR="003540CE">
              <w:rPr>
                <w:noProof/>
                <w:webHidden/>
              </w:rPr>
            </w:r>
            <w:r w:rsidR="003540CE">
              <w:rPr>
                <w:noProof/>
                <w:webHidden/>
              </w:rPr>
              <w:fldChar w:fldCharType="separate"/>
            </w:r>
            <w:r w:rsidR="00552AC0">
              <w:rPr>
                <w:noProof/>
                <w:webHidden/>
              </w:rPr>
              <w:t>22</w:t>
            </w:r>
            <w:r w:rsidR="003540CE">
              <w:rPr>
                <w:noProof/>
                <w:webHidden/>
              </w:rPr>
              <w:fldChar w:fldCharType="end"/>
            </w:r>
          </w:hyperlink>
        </w:p>
        <w:p w14:paraId="72D3829A"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484" w:history="1">
            <w:r w:rsidR="003540CE" w:rsidRPr="00095D5F">
              <w:rPr>
                <w:rStyle w:val="Hyperlink"/>
                <w:noProof/>
              </w:rPr>
              <w:t>3. If Accepted, an Appointment is Held</w:t>
            </w:r>
            <w:r w:rsidR="003540CE">
              <w:rPr>
                <w:noProof/>
                <w:webHidden/>
              </w:rPr>
              <w:tab/>
            </w:r>
            <w:r w:rsidR="003540CE">
              <w:rPr>
                <w:noProof/>
                <w:webHidden/>
              </w:rPr>
              <w:fldChar w:fldCharType="begin"/>
            </w:r>
            <w:r w:rsidR="003540CE">
              <w:rPr>
                <w:noProof/>
                <w:webHidden/>
              </w:rPr>
              <w:instrText xml:space="preserve"> PAGEREF _Toc508628484 \h </w:instrText>
            </w:r>
            <w:r w:rsidR="003540CE">
              <w:rPr>
                <w:noProof/>
                <w:webHidden/>
              </w:rPr>
            </w:r>
            <w:r w:rsidR="003540CE">
              <w:rPr>
                <w:noProof/>
                <w:webHidden/>
              </w:rPr>
              <w:fldChar w:fldCharType="separate"/>
            </w:r>
            <w:r w:rsidR="00552AC0">
              <w:rPr>
                <w:noProof/>
                <w:webHidden/>
              </w:rPr>
              <w:t>24</w:t>
            </w:r>
            <w:r w:rsidR="003540CE">
              <w:rPr>
                <w:noProof/>
                <w:webHidden/>
              </w:rPr>
              <w:fldChar w:fldCharType="end"/>
            </w:r>
          </w:hyperlink>
        </w:p>
        <w:p w14:paraId="72D3829B"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485" w:history="1">
            <w:r w:rsidR="003540CE" w:rsidRPr="00095D5F">
              <w:rPr>
                <w:rStyle w:val="Hyperlink"/>
                <w:noProof/>
              </w:rPr>
              <w:t>4. Results are Entered and Signed</w:t>
            </w:r>
            <w:r w:rsidR="003540CE">
              <w:rPr>
                <w:noProof/>
                <w:webHidden/>
              </w:rPr>
              <w:tab/>
            </w:r>
            <w:r w:rsidR="003540CE">
              <w:rPr>
                <w:noProof/>
                <w:webHidden/>
              </w:rPr>
              <w:fldChar w:fldCharType="begin"/>
            </w:r>
            <w:r w:rsidR="003540CE">
              <w:rPr>
                <w:noProof/>
                <w:webHidden/>
              </w:rPr>
              <w:instrText xml:space="preserve"> PAGEREF _Toc508628485 \h </w:instrText>
            </w:r>
            <w:r w:rsidR="003540CE">
              <w:rPr>
                <w:noProof/>
                <w:webHidden/>
              </w:rPr>
            </w:r>
            <w:r w:rsidR="003540CE">
              <w:rPr>
                <w:noProof/>
                <w:webHidden/>
              </w:rPr>
              <w:fldChar w:fldCharType="separate"/>
            </w:r>
            <w:r w:rsidR="00552AC0">
              <w:rPr>
                <w:noProof/>
                <w:webHidden/>
              </w:rPr>
              <w:t>27</w:t>
            </w:r>
            <w:r w:rsidR="003540CE">
              <w:rPr>
                <w:noProof/>
                <w:webHidden/>
              </w:rPr>
              <w:fldChar w:fldCharType="end"/>
            </w:r>
          </w:hyperlink>
        </w:p>
        <w:p w14:paraId="72D3829C"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486" w:history="1">
            <w:r w:rsidR="003540CE" w:rsidRPr="00095D5F">
              <w:rPr>
                <w:rStyle w:val="Hyperlink"/>
                <w:noProof/>
              </w:rPr>
              <w:t>5. The Originating Clinician Receives an Alert that the Consult is Complete</w:t>
            </w:r>
            <w:r w:rsidR="003540CE">
              <w:rPr>
                <w:noProof/>
                <w:webHidden/>
              </w:rPr>
              <w:tab/>
            </w:r>
            <w:r w:rsidR="003540CE">
              <w:rPr>
                <w:noProof/>
                <w:webHidden/>
              </w:rPr>
              <w:fldChar w:fldCharType="begin"/>
            </w:r>
            <w:r w:rsidR="003540CE">
              <w:rPr>
                <w:noProof/>
                <w:webHidden/>
              </w:rPr>
              <w:instrText xml:space="preserve"> PAGEREF _Toc508628486 \h </w:instrText>
            </w:r>
            <w:r w:rsidR="003540CE">
              <w:rPr>
                <w:noProof/>
                <w:webHidden/>
              </w:rPr>
            </w:r>
            <w:r w:rsidR="003540CE">
              <w:rPr>
                <w:noProof/>
                <w:webHidden/>
              </w:rPr>
              <w:fldChar w:fldCharType="separate"/>
            </w:r>
            <w:r w:rsidR="00552AC0">
              <w:rPr>
                <w:noProof/>
                <w:webHidden/>
              </w:rPr>
              <w:t>30</w:t>
            </w:r>
            <w:r w:rsidR="003540CE">
              <w:rPr>
                <w:noProof/>
                <w:webHidden/>
              </w:rPr>
              <w:fldChar w:fldCharType="end"/>
            </w:r>
          </w:hyperlink>
        </w:p>
        <w:p w14:paraId="72D3829D"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487" w:history="1">
            <w:r w:rsidR="003540CE" w:rsidRPr="00095D5F">
              <w:rPr>
                <w:rStyle w:val="Hyperlink"/>
                <w:noProof/>
              </w:rPr>
              <w:t>6. The SF 513 Report Becomes Part of the Patient’s Medical Record</w:t>
            </w:r>
            <w:r w:rsidR="003540CE">
              <w:rPr>
                <w:noProof/>
                <w:webHidden/>
              </w:rPr>
              <w:tab/>
            </w:r>
            <w:r w:rsidR="003540CE">
              <w:rPr>
                <w:noProof/>
                <w:webHidden/>
              </w:rPr>
              <w:fldChar w:fldCharType="begin"/>
            </w:r>
            <w:r w:rsidR="003540CE">
              <w:rPr>
                <w:noProof/>
                <w:webHidden/>
              </w:rPr>
              <w:instrText xml:space="preserve"> PAGEREF _Toc508628487 \h </w:instrText>
            </w:r>
            <w:r w:rsidR="003540CE">
              <w:rPr>
                <w:noProof/>
                <w:webHidden/>
              </w:rPr>
            </w:r>
            <w:r w:rsidR="003540CE">
              <w:rPr>
                <w:noProof/>
                <w:webHidden/>
              </w:rPr>
              <w:fldChar w:fldCharType="separate"/>
            </w:r>
            <w:r w:rsidR="00552AC0">
              <w:rPr>
                <w:noProof/>
                <w:webHidden/>
              </w:rPr>
              <w:t>32</w:t>
            </w:r>
            <w:r w:rsidR="003540CE">
              <w:rPr>
                <w:noProof/>
                <w:webHidden/>
              </w:rPr>
              <w:fldChar w:fldCharType="end"/>
            </w:r>
          </w:hyperlink>
        </w:p>
        <w:p w14:paraId="72D3829E" w14:textId="77777777" w:rsidR="003540CE" w:rsidRDefault="004D2794">
          <w:pPr>
            <w:pStyle w:val="TOC2"/>
            <w:tabs>
              <w:tab w:val="right" w:leader="dot" w:pos="9350"/>
            </w:tabs>
            <w:rPr>
              <w:rFonts w:asciiTheme="minorHAnsi" w:eastAsiaTheme="minorEastAsia" w:hAnsiTheme="minorHAnsi" w:cstheme="minorBidi"/>
              <w:b w:val="0"/>
              <w:bCs w:val="0"/>
              <w:noProof/>
              <w:szCs w:val="22"/>
            </w:rPr>
          </w:pPr>
          <w:hyperlink w:anchor="_Toc508628488" w:history="1">
            <w:r w:rsidR="003540CE" w:rsidRPr="00095D5F">
              <w:rPr>
                <w:rStyle w:val="Hyperlink"/>
                <w:noProof/>
              </w:rPr>
              <w:t>Quick Orders</w:t>
            </w:r>
            <w:r w:rsidR="003540CE">
              <w:rPr>
                <w:noProof/>
                <w:webHidden/>
              </w:rPr>
              <w:tab/>
            </w:r>
            <w:r w:rsidR="003540CE">
              <w:rPr>
                <w:noProof/>
                <w:webHidden/>
              </w:rPr>
              <w:fldChar w:fldCharType="begin"/>
            </w:r>
            <w:r w:rsidR="003540CE">
              <w:rPr>
                <w:noProof/>
                <w:webHidden/>
              </w:rPr>
              <w:instrText xml:space="preserve"> PAGEREF _Toc508628488 \h </w:instrText>
            </w:r>
            <w:r w:rsidR="003540CE">
              <w:rPr>
                <w:noProof/>
                <w:webHidden/>
              </w:rPr>
            </w:r>
            <w:r w:rsidR="003540CE">
              <w:rPr>
                <w:noProof/>
                <w:webHidden/>
              </w:rPr>
              <w:fldChar w:fldCharType="separate"/>
            </w:r>
            <w:r w:rsidR="00552AC0">
              <w:rPr>
                <w:noProof/>
                <w:webHidden/>
              </w:rPr>
              <w:t>35</w:t>
            </w:r>
            <w:r w:rsidR="003540CE">
              <w:rPr>
                <w:noProof/>
                <w:webHidden/>
              </w:rPr>
              <w:fldChar w:fldCharType="end"/>
            </w:r>
          </w:hyperlink>
        </w:p>
        <w:p w14:paraId="72D3829F" w14:textId="77777777" w:rsidR="003540CE" w:rsidRDefault="004D2794">
          <w:pPr>
            <w:pStyle w:val="TOC2"/>
            <w:tabs>
              <w:tab w:val="right" w:leader="dot" w:pos="9350"/>
            </w:tabs>
            <w:rPr>
              <w:rFonts w:asciiTheme="minorHAnsi" w:eastAsiaTheme="minorEastAsia" w:hAnsiTheme="minorHAnsi" w:cstheme="minorBidi"/>
              <w:b w:val="0"/>
              <w:bCs w:val="0"/>
              <w:noProof/>
              <w:szCs w:val="22"/>
            </w:rPr>
          </w:pPr>
          <w:hyperlink w:anchor="_Toc508628489" w:history="1">
            <w:r w:rsidR="003540CE" w:rsidRPr="00095D5F">
              <w:rPr>
                <w:rStyle w:val="Hyperlink"/>
                <w:noProof/>
              </w:rPr>
              <w:t>Using the Consults Package with TIU</w:t>
            </w:r>
            <w:r w:rsidR="003540CE">
              <w:rPr>
                <w:noProof/>
                <w:webHidden/>
              </w:rPr>
              <w:tab/>
            </w:r>
            <w:r w:rsidR="003540CE">
              <w:rPr>
                <w:noProof/>
                <w:webHidden/>
              </w:rPr>
              <w:fldChar w:fldCharType="begin"/>
            </w:r>
            <w:r w:rsidR="003540CE">
              <w:rPr>
                <w:noProof/>
                <w:webHidden/>
              </w:rPr>
              <w:instrText xml:space="preserve"> PAGEREF _Toc508628489 \h </w:instrText>
            </w:r>
            <w:r w:rsidR="003540CE">
              <w:rPr>
                <w:noProof/>
                <w:webHidden/>
              </w:rPr>
            </w:r>
            <w:r w:rsidR="003540CE">
              <w:rPr>
                <w:noProof/>
                <w:webHidden/>
              </w:rPr>
              <w:fldChar w:fldCharType="separate"/>
            </w:r>
            <w:r w:rsidR="00552AC0">
              <w:rPr>
                <w:noProof/>
                <w:webHidden/>
              </w:rPr>
              <w:t>37</w:t>
            </w:r>
            <w:r w:rsidR="003540CE">
              <w:rPr>
                <w:noProof/>
                <w:webHidden/>
              </w:rPr>
              <w:fldChar w:fldCharType="end"/>
            </w:r>
          </w:hyperlink>
        </w:p>
        <w:p w14:paraId="72D382A0"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490" w:history="1">
            <w:r w:rsidR="003540CE" w:rsidRPr="00095D5F">
              <w:rPr>
                <w:rStyle w:val="Hyperlink"/>
                <w:noProof/>
              </w:rPr>
              <w:t>Direct TIU Input</w:t>
            </w:r>
            <w:r w:rsidR="003540CE">
              <w:rPr>
                <w:noProof/>
                <w:webHidden/>
              </w:rPr>
              <w:tab/>
            </w:r>
            <w:r w:rsidR="003540CE">
              <w:rPr>
                <w:noProof/>
                <w:webHidden/>
              </w:rPr>
              <w:fldChar w:fldCharType="begin"/>
            </w:r>
            <w:r w:rsidR="003540CE">
              <w:rPr>
                <w:noProof/>
                <w:webHidden/>
              </w:rPr>
              <w:instrText xml:space="preserve"> PAGEREF _Toc508628490 \h </w:instrText>
            </w:r>
            <w:r w:rsidR="003540CE">
              <w:rPr>
                <w:noProof/>
                <w:webHidden/>
              </w:rPr>
            </w:r>
            <w:r w:rsidR="003540CE">
              <w:rPr>
                <w:noProof/>
                <w:webHidden/>
              </w:rPr>
              <w:fldChar w:fldCharType="separate"/>
            </w:r>
            <w:r w:rsidR="00552AC0">
              <w:rPr>
                <w:noProof/>
                <w:webHidden/>
              </w:rPr>
              <w:t>37</w:t>
            </w:r>
            <w:r w:rsidR="003540CE">
              <w:rPr>
                <w:noProof/>
                <w:webHidden/>
              </w:rPr>
              <w:fldChar w:fldCharType="end"/>
            </w:r>
          </w:hyperlink>
        </w:p>
        <w:p w14:paraId="72D382A1"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491" w:history="1">
            <w:r w:rsidR="003540CE" w:rsidRPr="00095D5F">
              <w:rPr>
                <w:rStyle w:val="Hyperlink"/>
                <w:noProof/>
              </w:rPr>
              <w:t>Correcting Misdirected Results</w:t>
            </w:r>
            <w:r w:rsidR="003540CE">
              <w:rPr>
                <w:noProof/>
                <w:webHidden/>
              </w:rPr>
              <w:tab/>
            </w:r>
            <w:r w:rsidR="003540CE">
              <w:rPr>
                <w:noProof/>
                <w:webHidden/>
              </w:rPr>
              <w:fldChar w:fldCharType="begin"/>
            </w:r>
            <w:r w:rsidR="003540CE">
              <w:rPr>
                <w:noProof/>
                <w:webHidden/>
              </w:rPr>
              <w:instrText xml:space="preserve"> PAGEREF _Toc508628491 \h </w:instrText>
            </w:r>
            <w:r w:rsidR="003540CE">
              <w:rPr>
                <w:noProof/>
                <w:webHidden/>
              </w:rPr>
            </w:r>
            <w:r w:rsidR="003540CE">
              <w:rPr>
                <w:noProof/>
                <w:webHidden/>
              </w:rPr>
              <w:fldChar w:fldCharType="separate"/>
            </w:r>
            <w:r w:rsidR="00552AC0">
              <w:rPr>
                <w:noProof/>
                <w:webHidden/>
              </w:rPr>
              <w:t>41</w:t>
            </w:r>
            <w:r w:rsidR="003540CE">
              <w:rPr>
                <w:noProof/>
                <w:webHidden/>
              </w:rPr>
              <w:fldChar w:fldCharType="end"/>
            </w:r>
          </w:hyperlink>
        </w:p>
        <w:p w14:paraId="72D382A2" w14:textId="77777777" w:rsidR="003540CE" w:rsidRDefault="004D2794">
          <w:pPr>
            <w:pStyle w:val="TOC2"/>
            <w:tabs>
              <w:tab w:val="right" w:leader="dot" w:pos="9350"/>
            </w:tabs>
            <w:rPr>
              <w:rFonts w:asciiTheme="minorHAnsi" w:eastAsiaTheme="minorEastAsia" w:hAnsiTheme="minorHAnsi" w:cstheme="minorBidi"/>
              <w:b w:val="0"/>
              <w:bCs w:val="0"/>
              <w:noProof/>
              <w:szCs w:val="22"/>
            </w:rPr>
          </w:pPr>
          <w:hyperlink w:anchor="_Toc508628492" w:history="1">
            <w:r w:rsidR="003540CE" w:rsidRPr="00095D5F">
              <w:rPr>
                <w:rStyle w:val="Hyperlink"/>
                <w:noProof/>
              </w:rPr>
              <w:t>Using the Consults Package with Medicine</w:t>
            </w:r>
            <w:r w:rsidR="003540CE">
              <w:rPr>
                <w:noProof/>
                <w:webHidden/>
              </w:rPr>
              <w:tab/>
            </w:r>
            <w:r w:rsidR="003540CE">
              <w:rPr>
                <w:noProof/>
                <w:webHidden/>
              </w:rPr>
              <w:fldChar w:fldCharType="begin"/>
            </w:r>
            <w:r w:rsidR="003540CE">
              <w:rPr>
                <w:noProof/>
                <w:webHidden/>
              </w:rPr>
              <w:instrText xml:space="preserve"> PAGEREF _Toc508628492 \h </w:instrText>
            </w:r>
            <w:r w:rsidR="003540CE">
              <w:rPr>
                <w:noProof/>
                <w:webHidden/>
              </w:rPr>
            </w:r>
            <w:r w:rsidR="003540CE">
              <w:rPr>
                <w:noProof/>
                <w:webHidden/>
              </w:rPr>
              <w:fldChar w:fldCharType="separate"/>
            </w:r>
            <w:r w:rsidR="00552AC0">
              <w:rPr>
                <w:noProof/>
                <w:webHidden/>
              </w:rPr>
              <w:t>53</w:t>
            </w:r>
            <w:r w:rsidR="003540CE">
              <w:rPr>
                <w:noProof/>
                <w:webHidden/>
              </w:rPr>
              <w:fldChar w:fldCharType="end"/>
            </w:r>
          </w:hyperlink>
        </w:p>
        <w:p w14:paraId="72D382A3" w14:textId="77777777" w:rsidR="003540CE" w:rsidRDefault="004D2794">
          <w:pPr>
            <w:pStyle w:val="TOC2"/>
            <w:tabs>
              <w:tab w:val="right" w:leader="dot" w:pos="9350"/>
            </w:tabs>
            <w:rPr>
              <w:rFonts w:asciiTheme="minorHAnsi" w:eastAsiaTheme="minorEastAsia" w:hAnsiTheme="minorHAnsi" w:cstheme="minorBidi"/>
              <w:b w:val="0"/>
              <w:bCs w:val="0"/>
              <w:noProof/>
              <w:szCs w:val="22"/>
            </w:rPr>
          </w:pPr>
          <w:hyperlink w:anchor="_Toc508628493" w:history="1">
            <w:r w:rsidR="003540CE" w:rsidRPr="00095D5F">
              <w:rPr>
                <w:rStyle w:val="Hyperlink"/>
                <w:noProof/>
              </w:rPr>
              <w:t>Using the Consults Package with Clinical Procedures</w:t>
            </w:r>
            <w:r w:rsidR="003540CE">
              <w:rPr>
                <w:noProof/>
                <w:webHidden/>
              </w:rPr>
              <w:tab/>
            </w:r>
            <w:r w:rsidR="003540CE">
              <w:rPr>
                <w:noProof/>
                <w:webHidden/>
              </w:rPr>
              <w:fldChar w:fldCharType="begin"/>
            </w:r>
            <w:r w:rsidR="003540CE">
              <w:rPr>
                <w:noProof/>
                <w:webHidden/>
              </w:rPr>
              <w:instrText xml:space="preserve"> PAGEREF _Toc508628493 \h </w:instrText>
            </w:r>
            <w:r w:rsidR="003540CE">
              <w:rPr>
                <w:noProof/>
                <w:webHidden/>
              </w:rPr>
            </w:r>
            <w:r w:rsidR="003540CE">
              <w:rPr>
                <w:noProof/>
                <w:webHidden/>
              </w:rPr>
              <w:fldChar w:fldCharType="separate"/>
            </w:r>
            <w:r w:rsidR="00552AC0">
              <w:rPr>
                <w:noProof/>
                <w:webHidden/>
              </w:rPr>
              <w:t>56</w:t>
            </w:r>
            <w:r w:rsidR="003540CE">
              <w:rPr>
                <w:noProof/>
                <w:webHidden/>
              </w:rPr>
              <w:fldChar w:fldCharType="end"/>
            </w:r>
          </w:hyperlink>
        </w:p>
        <w:p w14:paraId="72D382A4" w14:textId="77777777" w:rsidR="003540CE" w:rsidRDefault="004D2794">
          <w:pPr>
            <w:pStyle w:val="TOC2"/>
            <w:tabs>
              <w:tab w:val="right" w:leader="dot" w:pos="9350"/>
            </w:tabs>
            <w:rPr>
              <w:rFonts w:asciiTheme="minorHAnsi" w:eastAsiaTheme="minorEastAsia" w:hAnsiTheme="minorHAnsi" w:cstheme="minorBidi"/>
              <w:b w:val="0"/>
              <w:bCs w:val="0"/>
              <w:noProof/>
              <w:szCs w:val="22"/>
            </w:rPr>
          </w:pPr>
          <w:hyperlink w:anchor="_Toc508628494" w:history="1">
            <w:r w:rsidR="003540CE" w:rsidRPr="00095D5F">
              <w:rPr>
                <w:rStyle w:val="Hyperlink"/>
                <w:noProof/>
              </w:rPr>
              <w:t>Windows Quick Start</w:t>
            </w:r>
            <w:r w:rsidR="003540CE">
              <w:rPr>
                <w:noProof/>
                <w:webHidden/>
              </w:rPr>
              <w:tab/>
            </w:r>
            <w:r w:rsidR="003540CE">
              <w:rPr>
                <w:noProof/>
                <w:webHidden/>
              </w:rPr>
              <w:fldChar w:fldCharType="begin"/>
            </w:r>
            <w:r w:rsidR="003540CE">
              <w:rPr>
                <w:noProof/>
                <w:webHidden/>
              </w:rPr>
              <w:instrText xml:space="preserve"> PAGEREF _Toc508628494 \h </w:instrText>
            </w:r>
            <w:r w:rsidR="003540CE">
              <w:rPr>
                <w:noProof/>
                <w:webHidden/>
              </w:rPr>
            </w:r>
            <w:r w:rsidR="003540CE">
              <w:rPr>
                <w:noProof/>
                <w:webHidden/>
              </w:rPr>
              <w:fldChar w:fldCharType="separate"/>
            </w:r>
            <w:r w:rsidR="00552AC0">
              <w:rPr>
                <w:noProof/>
                <w:webHidden/>
              </w:rPr>
              <w:t>57</w:t>
            </w:r>
            <w:r w:rsidR="003540CE">
              <w:rPr>
                <w:noProof/>
                <w:webHidden/>
              </w:rPr>
              <w:fldChar w:fldCharType="end"/>
            </w:r>
          </w:hyperlink>
        </w:p>
        <w:p w14:paraId="72D382A5" w14:textId="77777777" w:rsidR="003540CE" w:rsidRDefault="004D2794">
          <w:pPr>
            <w:pStyle w:val="TOC2"/>
            <w:tabs>
              <w:tab w:val="right" w:leader="dot" w:pos="9350"/>
            </w:tabs>
            <w:rPr>
              <w:rFonts w:asciiTheme="minorHAnsi" w:eastAsiaTheme="minorEastAsia" w:hAnsiTheme="minorHAnsi" w:cstheme="minorBidi"/>
              <w:b w:val="0"/>
              <w:bCs w:val="0"/>
              <w:noProof/>
              <w:szCs w:val="22"/>
            </w:rPr>
          </w:pPr>
          <w:hyperlink w:anchor="_Toc508628495" w:history="1">
            <w:r w:rsidR="003540CE" w:rsidRPr="00095D5F">
              <w:rPr>
                <w:rStyle w:val="Hyperlink"/>
                <w:noProof/>
              </w:rPr>
              <w:t>Introduction 57</w:t>
            </w:r>
            <w:r w:rsidR="003540CE">
              <w:rPr>
                <w:noProof/>
                <w:webHidden/>
              </w:rPr>
              <w:tab/>
            </w:r>
            <w:r w:rsidR="003540CE">
              <w:rPr>
                <w:noProof/>
                <w:webHidden/>
              </w:rPr>
              <w:fldChar w:fldCharType="begin"/>
            </w:r>
            <w:r w:rsidR="003540CE">
              <w:rPr>
                <w:noProof/>
                <w:webHidden/>
              </w:rPr>
              <w:instrText xml:space="preserve"> PAGEREF _Toc508628495 \h </w:instrText>
            </w:r>
            <w:r w:rsidR="003540CE">
              <w:rPr>
                <w:noProof/>
                <w:webHidden/>
              </w:rPr>
            </w:r>
            <w:r w:rsidR="003540CE">
              <w:rPr>
                <w:noProof/>
                <w:webHidden/>
              </w:rPr>
              <w:fldChar w:fldCharType="separate"/>
            </w:r>
            <w:r w:rsidR="00552AC0">
              <w:rPr>
                <w:noProof/>
                <w:webHidden/>
              </w:rPr>
              <w:t>57</w:t>
            </w:r>
            <w:r w:rsidR="003540CE">
              <w:rPr>
                <w:noProof/>
                <w:webHidden/>
              </w:rPr>
              <w:fldChar w:fldCharType="end"/>
            </w:r>
          </w:hyperlink>
        </w:p>
        <w:p w14:paraId="72D382A6"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496" w:history="1">
            <w:r w:rsidR="003540CE" w:rsidRPr="00095D5F">
              <w:rPr>
                <w:rStyle w:val="Hyperlink"/>
                <w:noProof/>
              </w:rPr>
              <w:t>Introduction</w:t>
            </w:r>
            <w:r w:rsidR="003540CE">
              <w:rPr>
                <w:noProof/>
                <w:webHidden/>
              </w:rPr>
              <w:tab/>
            </w:r>
            <w:r w:rsidR="003540CE">
              <w:rPr>
                <w:noProof/>
                <w:webHidden/>
              </w:rPr>
              <w:fldChar w:fldCharType="begin"/>
            </w:r>
            <w:r w:rsidR="003540CE">
              <w:rPr>
                <w:noProof/>
                <w:webHidden/>
              </w:rPr>
              <w:instrText xml:space="preserve"> PAGEREF _Toc508628496 \h </w:instrText>
            </w:r>
            <w:r w:rsidR="003540CE">
              <w:rPr>
                <w:noProof/>
                <w:webHidden/>
              </w:rPr>
            </w:r>
            <w:r w:rsidR="003540CE">
              <w:rPr>
                <w:noProof/>
                <w:webHidden/>
              </w:rPr>
              <w:fldChar w:fldCharType="separate"/>
            </w:r>
            <w:r w:rsidR="00552AC0">
              <w:rPr>
                <w:noProof/>
                <w:webHidden/>
              </w:rPr>
              <w:t>59</w:t>
            </w:r>
            <w:r w:rsidR="003540CE">
              <w:rPr>
                <w:noProof/>
                <w:webHidden/>
              </w:rPr>
              <w:fldChar w:fldCharType="end"/>
            </w:r>
          </w:hyperlink>
        </w:p>
        <w:p w14:paraId="72D382A7"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497" w:history="1">
            <w:r w:rsidR="003540CE" w:rsidRPr="00095D5F">
              <w:rPr>
                <w:rStyle w:val="Hyperlink"/>
                <w:noProof/>
              </w:rPr>
              <w:t>Windows Flow of Information</w:t>
            </w:r>
            <w:r w:rsidR="003540CE">
              <w:rPr>
                <w:noProof/>
                <w:webHidden/>
              </w:rPr>
              <w:tab/>
            </w:r>
            <w:r w:rsidR="003540CE">
              <w:rPr>
                <w:noProof/>
                <w:webHidden/>
              </w:rPr>
              <w:fldChar w:fldCharType="begin"/>
            </w:r>
            <w:r w:rsidR="003540CE">
              <w:rPr>
                <w:noProof/>
                <w:webHidden/>
              </w:rPr>
              <w:instrText xml:space="preserve"> PAGEREF _Toc508628497 \h </w:instrText>
            </w:r>
            <w:r w:rsidR="003540CE">
              <w:rPr>
                <w:noProof/>
                <w:webHidden/>
              </w:rPr>
            </w:r>
            <w:r w:rsidR="003540CE">
              <w:rPr>
                <w:noProof/>
                <w:webHidden/>
              </w:rPr>
              <w:fldChar w:fldCharType="separate"/>
            </w:r>
            <w:r w:rsidR="00552AC0">
              <w:rPr>
                <w:noProof/>
                <w:webHidden/>
              </w:rPr>
              <w:t>59</w:t>
            </w:r>
            <w:r w:rsidR="003540CE">
              <w:rPr>
                <w:noProof/>
                <w:webHidden/>
              </w:rPr>
              <w:fldChar w:fldCharType="end"/>
            </w:r>
          </w:hyperlink>
        </w:p>
        <w:p w14:paraId="72D382A8"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498" w:history="1">
            <w:r w:rsidR="003540CE" w:rsidRPr="00095D5F">
              <w:rPr>
                <w:rStyle w:val="Hyperlink"/>
                <w:noProof/>
              </w:rPr>
              <w:t>Other Windows Topics</w:t>
            </w:r>
            <w:r w:rsidR="003540CE">
              <w:rPr>
                <w:noProof/>
                <w:webHidden/>
              </w:rPr>
              <w:tab/>
            </w:r>
            <w:r w:rsidR="003540CE">
              <w:rPr>
                <w:noProof/>
                <w:webHidden/>
              </w:rPr>
              <w:fldChar w:fldCharType="begin"/>
            </w:r>
            <w:r w:rsidR="003540CE">
              <w:rPr>
                <w:noProof/>
                <w:webHidden/>
              </w:rPr>
              <w:instrText xml:space="preserve"> PAGEREF _Toc508628498 \h </w:instrText>
            </w:r>
            <w:r w:rsidR="003540CE">
              <w:rPr>
                <w:noProof/>
                <w:webHidden/>
              </w:rPr>
            </w:r>
            <w:r w:rsidR="003540CE">
              <w:rPr>
                <w:noProof/>
                <w:webHidden/>
              </w:rPr>
              <w:fldChar w:fldCharType="separate"/>
            </w:r>
            <w:r w:rsidR="00552AC0">
              <w:rPr>
                <w:noProof/>
                <w:webHidden/>
              </w:rPr>
              <w:t>76</w:t>
            </w:r>
            <w:r w:rsidR="003540CE">
              <w:rPr>
                <w:noProof/>
                <w:webHidden/>
              </w:rPr>
              <w:fldChar w:fldCharType="end"/>
            </w:r>
          </w:hyperlink>
        </w:p>
        <w:p w14:paraId="72D382A9"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499" w:history="1">
            <w:r w:rsidR="003540CE" w:rsidRPr="00095D5F">
              <w:rPr>
                <w:rStyle w:val="Hyperlink"/>
                <w:noProof/>
              </w:rPr>
              <w:t>Changes made by Patch 73 for ICD-10 Remediation</w:t>
            </w:r>
            <w:r w:rsidR="003540CE">
              <w:rPr>
                <w:noProof/>
                <w:webHidden/>
              </w:rPr>
              <w:tab/>
            </w:r>
            <w:r w:rsidR="003540CE">
              <w:rPr>
                <w:noProof/>
                <w:webHidden/>
              </w:rPr>
              <w:fldChar w:fldCharType="begin"/>
            </w:r>
            <w:r w:rsidR="003540CE">
              <w:rPr>
                <w:noProof/>
                <w:webHidden/>
              </w:rPr>
              <w:instrText xml:space="preserve"> PAGEREF _Toc508628499 \h </w:instrText>
            </w:r>
            <w:r w:rsidR="003540CE">
              <w:rPr>
                <w:noProof/>
                <w:webHidden/>
              </w:rPr>
            </w:r>
            <w:r w:rsidR="003540CE">
              <w:rPr>
                <w:noProof/>
                <w:webHidden/>
              </w:rPr>
              <w:fldChar w:fldCharType="separate"/>
            </w:r>
            <w:r w:rsidR="00552AC0">
              <w:rPr>
                <w:noProof/>
                <w:webHidden/>
              </w:rPr>
              <w:t>78</w:t>
            </w:r>
            <w:r w:rsidR="003540CE">
              <w:rPr>
                <w:noProof/>
                <w:webHidden/>
              </w:rPr>
              <w:fldChar w:fldCharType="end"/>
            </w:r>
          </w:hyperlink>
        </w:p>
        <w:p w14:paraId="72D382AA" w14:textId="77777777" w:rsidR="003540CE" w:rsidRDefault="004D2794">
          <w:pPr>
            <w:pStyle w:val="TOC1"/>
            <w:tabs>
              <w:tab w:val="right" w:leader="dot" w:pos="9350"/>
            </w:tabs>
            <w:rPr>
              <w:rFonts w:asciiTheme="minorHAnsi" w:eastAsiaTheme="minorEastAsia" w:hAnsiTheme="minorHAnsi" w:cstheme="minorBidi"/>
              <w:b w:val="0"/>
              <w:bCs w:val="0"/>
              <w:i w:val="0"/>
              <w:noProof/>
              <w:sz w:val="22"/>
              <w:szCs w:val="22"/>
            </w:rPr>
          </w:pPr>
          <w:hyperlink w:anchor="_Toc508628500" w:history="1">
            <w:r w:rsidR="003540CE" w:rsidRPr="00095D5F">
              <w:rPr>
                <w:rStyle w:val="Hyperlink"/>
                <w:noProof/>
              </w:rPr>
              <w:t>Package Reference</w:t>
            </w:r>
            <w:r w:rsidR="003540CE">
              <w:rPr>
                <w:noProof/>
                <w:webHidden/>
              </w:rPr>
              <w:tab/>
            </w:r>
            <w:r w:rsidR="003540CE">
              <w:rPr>
                <w:noProof/>
                <w:webHidden/>
              </w:rPr>
              <w:fldChar w:fldCharType="begin"/>
            </w:r>
            <w:r w:rsidR="003540CE">
              <w:rPr>
                <w:noProof/>
                <w:webHidden/>
              </w:rPr>
              <w:instrText xml:space="preserve"> PAGEREF _Toc508628500 \h </w:instrText>
            </w:r>
            <w:r w:rsidR="003540CE">
              <w:rPr>
                <w:noProof/>
                <w:webHidden/>
              </w:rPr>
            </w:r>
            <w:r w:rsidR="003540CE">
              <w:rPr>
                <w:noProof/>
                <w:webHidden/>
              </w:rPr>
              <w:fldChar w:fldCharType="separate"/>
            </w:r>
            <w:r w:rsidR="00552AC0">
              <w:rPr>
                <w:noProof/>
                <w:webHidden/>
              </w:rPr>
              <w:t>95</w:t>
            </w:r>
            <w:r w:rsidR="003540CE">
              <w:rPr>
                <w:noProof/>
                <w:webHidden/>
              </w:rPr>
              <w:fldChar w:fldCharType="end"/>
            </w:r>
          </w:hyperlink>
        </w:p>
        <w:p w14:paraId="72D382AB" w14:textId="77777777" w:rsidR="003540CE" w:rsidRDefault="004D2794">
          <w:pPr>
            <w:pStyle w:val="TOC2"/>
            <w:tabs>
              <w:tab w:val="right" w:leader="dot" w:pos="9350"/>
            </w:tabs>
            <w:rPr>
              <w:rFonts w:asciiTheme="minorHAnsi" w:eastAsiaTheme="minorEastAsia" w:hAnsiTheme="minorHAnsi" w:cstheme="minorBidi"/>
              <w:b w:val="0"/>
              <w:bCs w:val="0"/>
              <w:noProof/>
              <w:szCs w:val="22"/>
            </w:rPr>
          </w:pPr>
          <w:hyperlink w:anchor="_Toc508628501" w:history="1">
            <w:r w:rsidR="003540CE" w:rsidRPr="00095D5F">
              <w:rPr>
                <w:rStyle w:val="Hyperlink"/>
                <w:noProof/>
              </w:rPr>
              <w:t>General Service User Menu</w:t>
            </w:r>
            <w:r w:rsidR="003540CE">
              <w:rPr>
                <w:noProof/>
                <w:webHidden/>
              </w:rPr>
              <w:tab/>
            </w:r>
            <w:r w:rsidR="003540CE">
              <w:rPr>
                <w:noProof/>
                <w:webHidden/>
              </w:rPr>
              <w:fldChar w:fldCharType="begin"/>
            </w:r>
            <w:r w:rsidR="003540CE">
              <w:rPr>
                <w:noProof/>
                <w:webHidden/>
              </w:rPr>
              <w:instrText xml:space="preserve"> PAGEREF _Toc508628501 \h </w:instrText>
            </w:r>
            <w:r w:rsidR="003540CE">
              <w:rPr>
                <w:noProof/>
                <w:webHidden/>
              </w:rPr>
            </w:r>
            <w:r w:rsidR="003540CE">
              <w:rPr>
                <w:noProof/>
                <w:webHidden/>
              </w:rPr>
              <w:fldChar w:fldCharType="separate"/>
            </w:r>
            <w:r w:rsidR="00552AC0">
              <w:rPr>
                <w:noProof/>
                <w:webHidden/>
              </w:rPr>
              <w:t>96</w:t>
            </w:r>
            <w:r w:rsidR="003540CE">
              <w:rPr>
                <w:noProof/>
                <w:webHidden/>
              </w:rPr>
              <w:fldChar w:fldCharType="end"/>
            </w:r>
          </w:hyperlink>
        </w:p>
        <w:p w14:paraId="72D382AC"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02" w:history="1">
            <w:r w:rsidR="003540CE" w:rsidRPr="00095D5F">
              <w:rPr>
                <w:rStyle w:val="Hyperlink"/>
                <w:noProof/>
              </w:rPr>
              <w:t>Consult Service Tracking Option</w:t>
            </w:r>
            <w:r w:rsidR="003540CE">
              <w:rPr>
                <w:noProof/>
                <w:webHidden/>
              </w:rPr>
              <w:tab/>
            </w:r>
            <w:r w:rsidR="003540CE">
              <w:rPr>
                <w:noProof/>
                <w:webHidden/>
              </w:rPr>
              <w:fldChar w:fldCharType="begin"/>
            </w:r>
            <w:r w:rsidR="003540CE">
              <w:rPr>
                <w:noProof/>
                <w:webHidden/>
              </w:rPr>
              <w:instrText xml:space="preserve"> PAGEREF _Toc508628502 \h </w:instrText>
            </w:r>
            <w:r w:rsidR="003540CE">
              <w:rPr>
                <w:noProof/>
                <w:webHidden/>
              </w:rPr>
            </w:r>
            <w:r w:rsidR="003540CE">
              <w:rPr>
                <w:noProof/>
                <w:webHidden/>
              </w:rPr>
              <w:fldChar w:fldCharType="separate"/>
            </w:r>
            <w:r w:rsidR="00552AC0">
              <w:rPr>
                <w:noProof/>
                <w:webHidden/>
              </w:rPr>
              <w:t>97</w:t>
            </w:r>
            <w:r w:rsidR="003540CE">
              <w:rPr>
                <w:noProof/>
                <w:webHidden/>
              </w:rPr>
              <w:fldChar w:fldCharType="end"/>
            </w:r>
          </w:hyperlink>
        </w:p>
        <w:p w14:paraId="72D382AD"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03" w:history="1">
            <w:r w:rsidR="003540CE" w:rsidRPr="00095D5F">
              <w:rPr>
                <w:rStyle w:val="Hyperlink"/>
                <w:noProof/>
              </w:rPr>
              <w:t>Completion Time Statistics</w:t>
            </w:r>
            <w:r w:rsidR="003540CE">
              <w:rPr>
                <w:noProof/>
                <w:webHidden/>
              </w:rPr>
              <w:tab/>
            </w:r>
            <w:r w:rsidR="003540CE">
              <w:rPr>
                <w:noProof/>
                <w:webHidden/>
              </w:rPr>
              <w:fldChar w:fldCharType="begin"/>
            </w:r>
            <w:r w:rsidR="003540CE">
              <w:rPr>
                <w:noProof/>
                <w:webHidden/>
              </w:rPr>
              <w:instrText xml:space="preserve"> PAGEREF _Toc508628503 \h </w:instrText>
            </w:r>
            <w:r w:rsidR="003540CE">
              <w:rPr>
                <w:noProof/>
                <w:webHidden/>
              </w:rPr>
            </w:r>
            <w:r w:rsidR="003540CE">
              <w:rPr>
                <w:noProof/>
                <w:webHidden/>
              </w:rPr>
              <w:fldChar w:fldCharType="separate"/>
            </w:r>
            <w:r w:rsidR="00552AC0">
              <w:rPr>
                <w:noProof/>
                <w:webHidden/>
              </w:rPr>
              <w:t>102</w:t>
            </w:r>
            <w:r w:rsidR="003540CE">
              <w:rPr>
                <w:noProof/>
                <w:webHidden/>
              </w:rPr>
              <w:fldChar w:fldCharType="end"/>
            </w:r>
          </w:hyperlink>
        </w:p>
        <w:p w14:paraId="72D382AE"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04" w:history="1">
            <w:r w:rsidR="003540CE" w:rsidRPr="00095D5F">
              <w:rPr>
                <w:rStyle w:val="Hyperlink"/>
                <w:noProof/>
              </w:rPr>
              <w:t>Service Consults Pending Resolution</w:t>
            </w:r>
            <w:r w:rsidR="003540CE">
              <w:rPr>
                <w:noProof/>
                <w:webHidden/>
              </w:rPr>
              <w:tab/>
            </w:r>
            <w:r w:rsidR="003540CE">
              <w:rPr>
                <w:noProof/>
                <w:webHidden/>
              </w:rPr>
              <w:fldChar w:fldCharType="begin"/>
            </w:r>
            <w:r w:rsidR="003540CE">
              <w:rPr>
                <w:noProof/>
                <w:webHidden/>
              </w:rPr>
              <w:instrText xml:space="preserve"> PAGEREF _Toc508628504 \h </w:instrText>
            </w:r>
            <w:r w:rsidR="003540CE">
              <w:rPr>
                <w:noProof/>
                <w:webHidden/>
              </w:rPr>
            </w:r>
            <w:r w:rsidR="003540CE">
              <w:rPr>
                <w:noProof/>
                <w:webHidden/>
              </w:rPr>
              <w:fldChar w:fldCharType="separate"/>
            </w:r>
            <w:r w:rsidR="00552AC0">
              <w:rPr>
                <w:noProof/>
                <w:webHidden/>
              </w:rPr>
              <w:t>103</w:t>
            </w:r>
            <w:r w:rsidR="003540CE">
              <w:rPr>
                <w:noProof/>
                <w:webHidden/>
              </w:rPr>
              <w:fldChar w:fldCharType="end"/>
            </w:r>
          </w:hyperlink>
        </w:p>
        <w:p w14:paraId="72D382AF" w14:textId="77777777" w:rsidR="003540CE" w:rsidRDefault="004D2794">
          <w:pPr>
            <w:pStyle w:val="TOC2"/>
            <w:tabs>
              <w:tab w:val="right" w:leader="dot" w:pos="9350"/>
            </w:tabs>
            <w:rPr>
              <w:rFonts w:asciiTheme="minorHAnsi" w:eastAsiaTheme="minorEastAsia" w:hAnsiTheme="minorHAnsi" w:cstheme="minorBidi"/>
              <w:b w:val="0"/>
              <w:bCs w:val="0"/>
              <w:noProof/>
              <w:szCs w:val="22"/>
            </w:rPr>
          </w:pPr>
          <w:hyperlink w:anchor="_Toc508628505" w:history="1">
            <w:r w:rsidR="003540CE" w:rsidRPr="00095D5F">
              <w:rPr>
                <w:rStyle w:val="Hyperlink"/>
                <w:noProof/>
              </w:rPr>
              <w:t>Consult Status</w:t>
            </w:r>
            <w:r w:rsidR="003540CE">
              <w:rPr>
                <w:noProof/>
                <w:webHidden/>
              </w:rPr>
              <w:tab/>
            </w:r>
            <w:r w:rsidR="003540CE">
              <w:rPr>
                <w:noProof/>
                <w:webHidden/>
              </w:rPr>
              <w:fldChar w:fldCharType="begin"/>
            </w:r>
            <w:r w:rsidR="003540CE">
              <w:rPr>
                <w:noProof/>
                <w:webHidden/>
              </w:rPr>
              <w:instrText xml:space="preserve"> PAGEREF _Toc508628505 \h </w:instrText>
            </w:r>
            <w:r w:rsidR="003540CE">
              <w:rPr>
                <w:noProof/>
                <w:webHidden/>
              </w:rPr>
            </w:r>
            <w:r w:rsidR="003540CE">
              <w:rPr>
                <w:noProof/>
                <w:webHidden/>
              </w:rPr>
              <w:fldChar w:fldCharType="separate"/>
            </w:r>
            <w:r w:rsidR="00552AC0">
              <w:rPr>
                <w:noProof/>
                <w:webHidden/>
              </w:rPr>
              <w:t>104</w:t>
            </w:r>
            <w:r w:rsidR="003540CE">
              <w:rPr>
                <w:noProof/>
                <w:webHidden/>
              </w:rPr>
              <w:fldChar w:fldCharType="end"/>
            </w:r>
          </w:hyperlink>
        </w:p>
        <w:p w14:paraId="72D382B0" w14:textId="77777777" w:rsidR="003540CE" w:rsidRDefault="004D2794">
          <w:pPr>
            <w:pStyle w:val="TOC2"/>
            <w:tabs>
              <w:tab w:val="right" w:leader="dot" w:pos="9350"/>
            </w:tabs>
            <w:rPr>
              <w:rFonts w:asciiTheme="minorHAnsi" w:eastAsiaTheme="minorEastAsia" w:hAnsiTheme="minorHAnsi" w:cstheme="minorBidi"/>
              <w:b w:val="0"/>
              <w:bCs w:val="0"/>
              <w:noProof/>
              <w:szCs w:val="22"/>
            </w:rPr>
          </w:pPr>
          <w:hyperlink w:anchor="_Toc508628506" w:history="1">
            <w:r w:rsidR="003540CE" w:rsidRPr="00095D5F">
              <w:rPr>
                <w:rStyle w:val="Hyperlink"/>
                <w:noProof/>
              </w:rPr>
              <w:t>Actions</w:t>
            </w:r>
            <w:r w:rsidR="003540CE">
              <w:rPr>
                <w:noProof/>
                <w:webHidden/>
              </w:rPr>
              <w:tab/>
            </w:r>
            <w:r w:rsidR="003540CE">
              <w:rPr>
                <w:noProof/>
                <w:webHidden/>
              </w:rPr>
              <w:fldChar w:fldCharType="begin"/>
            </w:r>
            <w:r w:rsidR="003540CE">
              <w:rPr>
                <w:noProof/>
                <w:webHidden/>
              </w:rPr>
              <w:instrText xml:space="preserve"> PAGEREF _Toc508628506 \h </w:instrText>
            </w:r>
            <w:r w:rsidR="003540CE">
              <w:rPr>
                <w:noProof/>
                <w:webHidden/>
              </w:rPr>
            </w:r>
            <w:r w:rsidR="003540CE">
              <w:rPr>
                <w:noProof/>
                <w:webHidden/>
              </w:rPr>
              <w:fldChar w:fldCharType="separate"/>
            </w:r>
            <w:r w:rsidR="00552AC0">
              <w:rPr>
                <w:noProof/>
                <w:webHidden/>
              </w:rPr>
              <w:t>108</w:t>
            </w:r>
            <w:r w:rsidR="003540CE">
              <w:rPr>
                <w:noProof/>
                <w:webHidden/>
              </w:rPr>
              <w:fldChar w:fldCharType="end"/>
            </w:r>
          </w:hyperlink>
        </w:p>
        <w:p w14:paraId="72D382B1"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07" w:history="1">
            <w:r w:rsidR="003540CE" w:rsidRPr="00095D5F">
              <w:rPr>
                <w:rStyle w:val="Hyperlink"/>
                <w:noProof/>
              </w:rPr>
              <w:t>Brief Action Descriptions</w:t>
            </w:r>
            <w:r w:rsidR="003540CE">
              <w:rPr>
                <w:noProof/>
                <w:webHidden/>
              </w:rPr>
              <w:tab/>
            </w:r>
            <w:r w:rsidR="003540CE">
              <w:rPr>
                <w:noProof/>
                <w:webHidden/>
              </w:rPr>
              <w:fldChar w:fldCharType="begin"/>
            </w:r>
            <w:r w:rsidR="003540CE">
              <w:rPr>
                <w:noProof/>
                <w:webHidden/>
              </w:rPr>
              <w:instrText xml:space="preserve"> PAGEREF _Toc508628507 \h </w:instrText>
            </w:r>
            <w:r w:rsidR="003540CE">
              <w:rPr>
                <w:noProof/>
                <w:webHidden/>
              </w:rPr>
            </w:r>
            <w:r w:rsidR="003540CE">
              <w:rPr>
                <w:noProof/>
                <w:webHidden/>
              </w:rPr>
              <w:fldChar w:fldCharType="separate"/>
            </w:r>
            <w:r w:rsidR="00552AC0">
              <w:rPr>
                <w:noProof/>
                <w:webHidden/>
              </w:rPr>
              <w:t>108</w:t>
            </w:r>
            <w:r w:rsidR="003540CE">
              <w:rPr>
                <w:noProof/>
                <w:webHidden/>
              </w:rPr>
              <w:fldChar w:fldCharType="end"/>
            </w:r>
          </w:hyperlink>
        </w:p>
        <w:p w14:paraId="72D382B2"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08" w:history="1">
            <w:r w:rsidR="003540CE" w:rsidRPr="00095D5F">
              <w:rPr>
                <w:rStyle w:val="Hyperlink"/>
                <w:noProof/>
              </w:rPr>
              <w:t>Add Comment (CM) Action</w:t>
            </w:r>
            <w:r w:rsidR="003540CE">
              <w:rPr>
                <w:noProof/>
                <w:webHidden/>
              </w:rPr>
              <w:tab/>
            </w:r>
            <w:r w:rsidR="003540CE">
              <w:rPr>
                <w:noProof/>
                <w:webHidden/>
              </w:rPr>
              <w:fldChar w:fldCharType="begin"/>
            </w:r>
            <w:r w:rsidR="003540CE">
              <w:rPr>
                <w:noProof/>
                <w:webHidden/>
              </w:rPr>
              <w:instrText xml:space="preserve"> PAGEREF _Toc508628508 \h </w:instrText>
            </w:r>
            <w:r w:rsidR="003540CE">
              <w:rPr>
                <w:noProof/>
                <w:webHidden/>
              </w:rPr>
            </w:r>
            <w:r w:rsidR="003540CE">
              <w:rPr>
                <w:noProof/>
                <w:webHidden/>
              </w:rPr>
              <w:fldChar w:fldCharType="separate"/>
            </w:r>
            <w:r w:rsidR="00552AC0">
              <w:rPr>
                <w:noProof/>
                <w:webHidden/>
              </w:rPr>
              <w:t>111</w:t>
            </w:r>
            <w:r w:rsidR="003540CE">
              <w:rPr>
                <w:noProof/>
                <w:webHidden/>
              </w:rPr>
              <w:fldChar w:fldCharType="end"/>
            </w:r>
          </w:hyperlink>
        </w:p>
        <w:p w14:paraId="72D382B3"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09" w:history="1">
            <w:r w:rsidR="003540CE" w:rsidRPr="00095D5F">
              <w:rPr>
                <w:rStyle w:val="Hyperlink"/>
                <w:noProof/>
              </w:rPr>
              <w:t>Cancel (or Deny) Consult</w:t>
            </w:r>
            <w:r w:rsidR="003540CE">
              <w:rPr>
                <w:noProof/>
                <w:webHidden/>
              </w:rPr>
              <w:tab/>
            </w:r>
            <w:r w:rsidR="003540CE">
              <w:rPr>
                <w:noProof/>
                <w:webHidden/>
              </w:rPr>
              <w:fldChar w:fldCharType="begin"/>
            </w:r>
            <w:r w:rsidR="003540CE">
              <w:rPr>
                <w:noProof/>
                <w:webHidden/>
              </w:rPr>
              <w:instrText xml:space="preserve"> PAGEREF _Toc508628509 \h </w:instrText>
            </w:r>
            <w:r w:rsidR="003540CE">
              <w:rPr>
                <w:noProof/>
                <w:webHidden/>
              </w:rPr>
            </w:r>
            <w:r w:rsidR="003540CE">
              <w:rPr>
                <w:noProof/>
                <w:webHidden/>
              </w:rPr>
              <w:fldChar w:fldCharType="separate"/>
            </w:r>
            <w:r w:rsidR="00552AC0">
              <w:rPr>
                <w:noProof/>
                <w:webHidden/>
              </w:rPr>
              <w:t>112</w:t>
            </w:r>
            <w:r w:rsidR="003540CE">
              <w:rPr>
                <w:noProof/>
                <w:webHidden/>
              </w:rPr>
              <w:fldChar w:fldCharType="end"/>
            </w:r>
          </w:hyperlink>
        </w:p>
        <w:p w14:paraId="72D382B4"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10" w:history="1">
            <w:r w:rsidR="003540CE" w:rsidRPr="00095D5F">
              <w:rPr>
                <w:rStyle w:val="Hyperlink"/>
                <w:noProof/>
              </w:rPr>
              <w:t>Change View (CV) Action</w:t>
            </w:r>
            <w:r w:rsidR="003540CE">
              <w:rPr>
                <w:noProof/>
                <w:webHidden/>
              </w:rPr>
              <w:tab/>
            </w:r>
            <w:r w:rsidR="003540CE">
              <w:rPr>
                <w:noProof/>
                <w:webHidden/>
              </w:rPr>
              <w:fldChar w:fldCharType="begin"/>
            </w:r>
            <w:r w:rsidR="003540CE">
              <w:rPr>
                <w:noProof/>
                <w:webHidden/>
              </w:rPr>
              <w:instrText xml:space="preserve"> PAGEREF _Toc508628510 \h </w:instrText>
            </w:r>
            <w:r w:rsidR="003540CE">
              <w:rPr>
                <w:noProof/>
                <w:webHidden/>
              </w:rPr>
            </w:r>
            <w:r w:rsidR="003540CE">
              <w:rPr>
                <w:noProof/>
                <w:webHidden/>
              </w:rPr>
              <w:fldChar w:fldCharType="separate"/>
            </w:r>
            <w:r w:rsidR="00552AC0">
              <w:rPr>
                <w:noProof/>
                <w:webHidden/>
              </w:rPr>
              <w:t>114</w:t>
            </w:r>
            <w:r w:rsidR="003540CE">
              <w:rPr>
                <w:noProof/>
                <w:webHidden/>
              </w:rPr>
              <w:fldChar w:fldCharType="end"/>
            </w:r>
          </w:hyperlink>
        </w:p>
        <w:p w14:paraId="72D382B5"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11" w:history="1">
            <w:r w:rsidR="003540CE" w:rsidRPr="00095D5F">
              <w:rPr>
                <w:rStyle w:val="Hyperlink"/>
                <w:noProof/>
              </w:rPr>
              <w:t>Complete Request (CT) Action</w:t>
            </w:r>
            <w:r w:rsidR="003540CE">
              <w:rPr>
                <w:noProof/>
                <w:webHidden/>
              </w:rPr>
              <w:tab/>
            </w:r>
            <w:r w:rsidR="003540CE">
              <w:rPr>
                <w:noProof/>
                <w:webHidden/>
              </w:rPr>
              <w:fldChar w:fldCharType="begin"/>
            </w:r>
            <w:r w:rsidR="003540CE">
              <w:rPr>
                <w:noProof/>
                <w:webHidden/>
              </w:rPr>
              <w:instrText xml:space="preserve"> PAGEREF _Toc508628511 \h </w:instrText>
            </w:r>
            <w:r w:rsidR="003540CE">
              <w:rPr>
                <w:noProof/>
                <w:webHidden/>
              </w:rPr>
            </w:r>
            <w:r w:rsidR="003540CE">
              <w:rPr>
                <w:noProof/>
                <w:webHidden/>
              </w:rPr>
              <w:fldChar w:fldCharType="separate"/>
            </w:r>
            <w:r w:rsidR="00552AC0">
              <w:rPr>
                <w:noProof/>
                <w:webHidden/>
              </w:rPr>
              <w:t>116</w:t>
            </w:r>
            <w:r w:rsidR="003540CE">
              <w:rPr>
                <w:noProof/>
                <w:webHidden/>
              </w:rPr>
              <w:fldChar w:fldCharType="end"/>
            </w:r>
          </w:hyperlink>
        </w:p>
        <w:p w14:paraId="72D382B6"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12" w:history="1">
            <w:r w:rsidR="003540CE" w:rsidRPr="00095D5F">
              <w:rPr>
                <w:rStyle w:val="Hyperlink"/>
                <w:noProof/>
              </w:rPr>
              <w:t>Deny Request (DY) Action</w:t>
            </w:r>
            <w:r w:rsidR="003540CE">
              <w:rPr>
                <w:noProof/>
                <w:webHidden/>
              </w:rPr>
              <w:tab/>
            </w:r>
            <w:r w:rsidR="003540CE">
              <w:rPr>
                <w:noProof/>
                <w:webHidden/>
              </w:rPr>
              <w:fldChar w:fldCharType="begin"/>
            </w:r>
            <w:r w:rsidR="003540CE">
              <w:rPr>
                <w:noProof/>
                <w:webHidden/>
              </w:rPr>
              <w:instrText xml:space="preserve"> PAGEREF _Toc508628512 \h </w:instrText>
            </w:r>
            <w:r w:rsidR="003540CE">
              <w:rPr>
                <w:noProof/>
                <w:webHidden/>
              </w:rPr>
            </w:r>
            <w:r w:rsidR="003540CE">
              <w:rPr>
                <w:noProof/>
                <w:webHidden/>
              </w:rPr>
              <w:fldChar w:fldCharType="separate"/>
            </w:r>
            <w:r w:rsidR="00552AC0">
              <w:rPr>
                <w:noProof/>
                <w:webHidden/>
              </w:rPr>
              <w:t>117</w:t>
            </w:r>
            <w:r w:rsidR="003540CE">
              <w:rPr>
                <w:noProof/>
                <w:webHidden/>
              </w:rPr>
              <w:fldChar w:fldCharType="end"/>
            </w:r>
          </w:hyperlink>
        </w:p>
        <w:p w14:paraId="72D382B7"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13" w:history="1">
            <w:r w:rsidR="003540CE" w:rsidRPr="00095D5F">
              <w:rPr>
                <w:rStyle w:val="Hyperlink"/>
                <w:noProof/>
              </w:rPr>
              <w:t>Detailed Order Display (DD) Action</w:t>
            </w:r>
            <w:r w:rsidR="003540CE">
              <w:rPr>
                <w:noProof/>
                <w:webHidden/>
              </w:rPr>
              <w:tab/>
            </w:r>
            <w:r w:rsidR="003540CE">
              <w:rPr>
                <w:noProof/>
                <w:webHidden/>
              </w:rPr>
              <w:fldChar w:fldCharType="begin"/>
            </w:r>
            <w:r w:rsidR="003540CE">
              <w:rPr>
                <w:noProof/>
                <w:webHidden/>
              </w:rPr>
              <w:instrText xml:space="preserve"> PAGEREF _Toc508628513 \h </w:instrText>
            </w:r>
            <w:r w:rsidR="003540CE">
              <w:rPr>
                <w:noProof/>
                <w:webHidden/>
              </w:rPr>
            </w:r>
            <w:r w:rsidR="003540CE">
              <w:rPr>
                <w:noProof/>
                <w:webHidden/>
              </w:rPr>
              <w:fldChar w:fldCharType="separate"/>
            </w:r>
            <w:r w:rsidR="00552AC0">
              <w:rPr>
                <w:noProof/>
                <w:webHidden/>
              </w:rPr>
              <w:t>118</w:t>
            </w:r>
            <w:r w:rsidR="003540CE">
              <w:rPr>
                <w:noProof/>
                <w:webHidden/>
              </w:rPr>
              <w:fldChar w:fldCharType="end"/>
            </w:r>
          </w:hyperlink>
        </w:p>
        <w:p w14:paraId="72D382B8"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14" w:history="1">
            <w:r w:rsidR="003540CE" w:rsidRPr="00095D5F">
              <w:rPr>
                <w:rStyle w:val="Hyperlink"/>
                <w:noProof/>
              </w:rPr>
              <w:t>Discontinue Order (DC) Action</w:t>
            </w:r>
            <w:r w:rsidR="003540CE">
              <w:rPr>
                <w:noProof/>
                <w:webHidden/>
              </w:rPr>
              <w:tab/>
            </w:r>
            <w:r w:rsidR="003540CE">
              <w:rPr>
                <w:noProof/>
                <w:webHidden/>
              </w:rPr>
              <w:fldChar w:fldCharType="begin"/>
            </w:r>
            <w:r w:rsidR="003540CE">
              <w:rPr>
                <w:noProof/>
                <w:webHidden/>
              </w:rPr>
              <w:instrText xml:space="preserve"> PAGEREF _Toc508628514 \h </w:instrText>
            </w:r>
            <w:r w:rsidR="003540CE">
              <w:rPr>
                <w:noProof/>
                <w:webHidden/>
              </w:rPr>
            </w:r>
            <w:r w:rsidR="003540CE">
              <w:rPr>
                <w:noProof/>
                <w:webHidden/>
              </w:rPr>
              <w:fldChar w:fldCharType="separate"/>
            </w:r>
            <w:r w:rsidR="00552AC0">
              <w:rPr>
                <w:noProof/>
                <w:webHidden/>
              </w:rPr>
              <w:t>122</w:t>
            </w:r>
            <w:r w:rsidR="003540CE">
              <w:rPr>
                <w:noProof/>
                <w:webHidden/>
              </w:rPr>
              <w:fldChar w:fldCharType="end"/>
            </w:r>
          </w:hyperlink>
        </w:p>
        <w:p w14:paraId="72D382B9"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15" w:history="1">
            <w:r w:rsidR="003540CE" w:rsidRPr="00095D5F">
              <w:rPr>
                <w:rStyle w:val="Hyperlink"/>
                <w:noProof/>
              </w:rPr>
              <w:t>Edit/Resubmit (ER)   Action</w:t>
            </w:r>
            <w:r w:rsidR="003540CE">
              <w:rPr>
                <w:noProof/>
                <w:webHidden/>
              </w:rPr>
              <w:tab/>
            </w:r>
            <w:r w:rsidR="003540CE">
              <w:rPr>
                <w:noProof/>
                <w:webHidden/>
              </w:rPr>
              <w:fldChar w:fldCharType="begin"/>
            </w:r>
            <w:r w:rsidR="003540CE">
              <w:rPr>
                <w:noProof/>
                <w:webHidden/>
              </w:rPr>
              <w:instrText xml:space="preserve"> PAGEREF _Toc508628515 \h </w:instrText>
            </w:r>
            <w:r w:rsidR="003540CE">
              <w:rPr>
                <w:noProof/>
                <w:webHidden/>
              </w:rPr>
            </w:r>
            <w:r w:rsidR="003540CE">
              <w:rPr>
                <w:noProof/>
                <w:webHidden/>
              </w:rPr>
              <w:fldChar w:fldCharType="separate"/>
            </w:r>
            <w:r w:rsidR="00552AC0">
              <w:rPr>
                <w:noProof/>
                <w:webHidden/>
              </w:rPr>
              <w:t>124</w:t>
            </w:r>
            <w:r w:rsidR="003540CE">
              <w:rPr>
                <w:noProof/>
                <w:webHidden/>
              </w:rPr>
              <w:fldChar w:fldCharType="end"/>
            </w:r>
          </w:hyperlink>
        </w:p>
        <w:p w14:paraId="72D382BA"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16" w:history="1">
            <w:r w:rsidR="003540CE" w:rsidRPr="00095D5F">
              <w:rPr>
                <w:rStyle w:val="Hyperlink"/>
                <w:noProof/>
              </w:rPr>
              <w:t>Forward Request (FR) Action</w:t>
            </w:r>
            <w:r w:rsidR="003540CE">
              <w:rPr>
                <w:noProof/>
                <w:webHidden/>
              </w:rPr>
              <w:tab/>
            </w:r>
            <w:r w:rsidR="003540CE">
              <w:rPr>
                <w:noProof/>
                <w:webHidden/>
              </w:rPr>
              <w:fldChar w:fldCharType="begin"/>
            </w:r>
            <w:r w:rsidR="003540CE">
              <w:rPr>
                <w:noProof/>
                <w:webHidden/>
              </w:rPr>
              <w:instrText xml:space="preserve"> PAGEREF _Toc508628516 \h </w:instrText>
            </w:r>
            <w:r w:rsidR="003540CE">
              <w:rPr>
                <w:noProof/>
                <w:webHidden/>
              </w:rPr>
            </w:r>
            <w:r w:rsidR="003540CE">
              <w:rPr>
                <w:noProof/>
                <w:webHidden/>
              </w:rPr>
              <w:fldChar w:fldCharType="separate"/>
            </w:r>
            <w:r w:rsidR="00552AC0">
              <w:rPr>
                <w:noProof/>
                <w:webHidden/>
              </w:rPr>
              <w:t>125</w:t>
            </w:r>
            <w:r w:rsidR="003540CE">
              <w:rPr>
                <w:noProof/>
                <w:webHidden/>
              </w:rPr>
              <w:fldChar w:fldCharType="end"/>
            </w:r>
          </w:hyperlink>
        </w:p>
        <w:p w14:paraId="72D382BB"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17" w:history="1">
            <w:r w:rsidR="003540CE" w:rsidRPr="00095D5F">
              <w:rPr>
                <w:rStyle w:val="Hyperlink"/>
                <w:noProof/>
              </w:rPr>
              <w:t>Make Addendum (MA) Action</w:t>
            </w:r>
            <w:r w:rsidR="003540CE">
              <w:rPr>
                <w:noProof/>
                <w:webHidden/>
              </w:rPr>
              <w:tab/>
            </w:r>
            <w:r w:rsidR="003540CE">
              <w:rPr>
                <w:noProof/>
                <w:webHidden/>
              </w:rPr>
              <w:fldChar w:fldCharType="begin"/>
            </w:r>
            <w:r w:rsidR="003540CE">
              <w:rPr>
                <w:noProof/>
                <w:webHidden/>
              </w:rPr>
              <w:instrText xml:space="preserve"> PAGEREF _Toc508628517 \h </w:instrText>
            </w:r>
            <w:r w:rsidR="003540CE">
              <w:rPr>
                <w:noProof/>
                <w:webHidden/>
              </w:rPr>
            </w:r>
            <w:r w:rsidR="003540CE">
              <w:rPr>
                <w:noProof/>
                <w:webHidden/>
              </w:rPr>
              <w:fldChar w:fldCharType="separate"/>
            </w:r>
            <w:r w:rsidR="00552AC0">
              <w:rPr>
                <w:noProof/>
                <w:webHidden/>
              </w:rPr>
              <w:t>126</w:t>
            </w:r>
            <w:r w:rsidR="003540CE">
              <w:rPr>
                <w:noProof/>
                <w:webHidden/>
              </w:rPr>
              <w:fldChar w:fldCharType="end"/>
            </w:r>
          </w:hyperlink>
        </w:p>
        <w:p w14:paraId="72D382BC"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18" w:history="1">
            <w:r w:rsidR="003540CE" w:rsidRPr="00095D5F">
              <w:rPr>
                <w:rStyle w:val="Hyperlink"/>
                <w:noProof/>
              </w:rPr>
              <w:t>Print Form (PF) Action</w:t>
            </w:r>
            <w:r w:rsidR="003540CE">
              <w:rPr>
                <w:noProof/>
                <w:webHidden/>
              </w:rPr>
              <w:tab/>
            </w:r>
            <w:r w:rsidR="003540CE">
              <w:rPr>
                <w:noProof/>
                <w:webHidden/>
              </w:rPr>
              <w:fldChar w:fldCharType="begin"/>
            </w:r>
            <w:r w:rsidR="003540CE">
              <w:rPr>
                <w:noProof/>
                <w:webHidden/>
              </w:rPr>
              <w:instrText xml:space="preserve"> PAGEREF _Toc508628518 \h </w:instrText>
            </w:r>
            <w:r w:rsidR="003540CE">
              <w:rPr>
                <w:noProof/>
                <w:webHidden/>
              </w:rPr>
            </w:r>
            <w:r w:rsidR="003540CE">
              <w:rPr>
                <w:noProof/>
                <w:webHidden/>
              </w:rPr>
              <w:fldChar w:fldCharType="separate"/>
            </w:r>
            <w:r w:rsidR="00552AC0">
              <w:rPr>
                <w:noProof/>
                <w:webHidden/>
              </w:rPr>
              <w:t>127</w:t>
            </w:r>
            <w:r w:rsidR="003540CE">
              <w:rPr>
                <w:noProof/>
                <w:webHidden/>
              </w:rPr>
              <w:fldChar w:fldCharType="end"/>
            </w:r>
          </w:hyperlink>
        </w:p>
        <w:p w14:paraId="72D382BD"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19" w:history="1">
            <w:r w:rsidR="003540CE" w:rsidRPr="00095D5F">
              <w:rPr>
                <w:rStyle w:val="Hyperlink"/>
                <w:noProof/>
              </w:rPr>
              <w:t>Print Screen Contents (PS) Action</w:t>
            </w:r>
            <w:r w:rsidR="003540CE">
              <w:rPr>
                <w:noProof/>
                <w:webHidden/>
              </w:rPr>
              <w:tab/>
            </w:r>
            <w:r w:rsidR="003540CE">
              <w:rPr>
                <w:noProof/>
                <w:webHidden/>
              </w:rPr>
              <w:fldChar w:fldCharType="begin"/>
            </w:r>
            <w:r w:rsidR="003540CE">
              <w:rPr>
                <w:noProof/>
                <w:webHidden/>
              </w:rPr>
              <w:instrText xml:space="preserve"> PAGEREF _Toc508628519 \h </w:instrText>
            </w:r>
            <w:r w:rsidR="003540CE">
              <w:rPr>
                <w:noProof/>
                <w:webHidden/>
              </w:rPr>
            </w:r>
            <w:r w:rsidR="003540CE">
              <w:rPr>
                <w:noProof/>
                <w:webHidden/>
              </w:rPr>
              <w:fldChar w:fldCharType="separate"/>
            </w:r>
            <w:r w:rsidR="00552AC0">
              <w:rPr>
                <w:noProof/>
                <w:webHidden/>
              </w:rPr>
              <w:t>128</w:t>
            </w:r>
            <w:r w:rsidR="003540CE">
              <w:rPr>
                <w:noProof/>
                <w:webHidden/>
              </w:rPr>
              <w:fldChar w:fldCharType="end"/>
            </w:r>
          </w:hyperlink>
        </w:p>
        <w:p w14:paraId="72D382BE"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20" w:history="1">
            <w:r w:rsidR="003540CE" w:rsidRPr="00095D5F">
              <w:rPr>
                <w:rStyle w:val="Hyperlink"/>
                <w:noProof/>
              </w:rPr>
              <w:t>Quit (Q) Action</w:t>
            </w:r>
            <w:r w:rsidR="003540CE">
              <w:rPr>
                <w:noProof/>
                <w:webHidden/>
              </w:rPr>
              <w:tab/>
            </w:r>
            <w:r w:rsidR="003540CE">
              <w:rPr>
                <w:noProof/>
                <w:webHidden/>
              </w:rPr>
              <w:fldChar w:fldCharType="begin"/>
            </w:r>
            <w:r w:rsidR="003540CE">
              <w:rPr>
                <w:noProof/>
                <w:webHidden/>
              </w:rPr>
              <w:instrText xml:space="preserve"> PAGEREF _Toc508628520 \h </w:instrText>
            </w:r>
            <w:r w:rsidR="003540CE">
              <w:rPr>
                <w:noProof/>
                <w:webHidden/>
              </w:rPr>
            </w:r>
            <w:r w:rsidR="003540CE">
              <w:rPr>
                <w:noProof/>
                <w:webHidden/>
              </w:rPr>
              <w:fldChar w:fldCharType="separate"/>
            </w:r>
            <w:r w:rsidR="00552AC0">
              <w:rPr>
                <w:noProof/>
                <w:webHidden/>
              </w:rPr>
              <w:t>129</w:t>
            </w:r>
            <w:r w:rsidR="003540CE">
              <w:rPr>
                <w:noProof/>
                <w:webHidden/>
              </w:rPr>
              <w:fldChar w:fldCharType="end"/>
            </w:r>
          </w:hyperlink>
        </w:p>
        <w:p w14:paraId="72D382BF"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21" w:history="1">
            <w:r w:rsidR="003540CE" w:rsidRPr="00095D5F">
              <w:rPr>
                <w:rStyle w:val="Hyperlink"/>
                <w:noProof/>
              </w:rPr>
              <w:t>Receive Request (RC) Action</w:t>
            </w:r>
            <w:r w:rsidR="003540CE">
              <w:rPr>
                <w:noProof/>
                <w:webHidden/>
              </w:rPr>
              <w:tab/>
            </w:r>
            <w:r w:rsidR="003540CE">
              <w:rPr>
                <w:noProof/>
                <w:webHidden/>
              </w:rPr>
              <w:fldChar w:fldCharType="begin"/>
            </w:r>
            <w:r w:rsidR="003540CE">
              <w:rPr>
                <w:noProof/>
                <w:webHidden/>
              </w:rPr>
              <w:instrText xml:space="preserve"> PAGEREF _Toc508628521 \h </w:instrText>
            </w:r>
            <w:r w:rsidR="003540CE">
              <w:rPr>
                <w:noProof/>
                <w:webHidden/>
              </w:rPr>
            </w:r>
            <w:r w:rsidR="003540CE">
              <w:rPr>
                <w:noProof/>
                <w:webHidden/>
              </w:rPr>
              <w:fldChar w:fldCharType="separate"/>
            </w:r>
            <w:r w:rsidR="00552AC0">
              <w:rPr>
                <w:noProof/>
                <w:webHidden/>
              </w:rPr>
              <w:t>130</w:t>
            </w:r>
            <w:r w:rsidR="003540CE">
              <w:rPr>
                <w:noProof/>
                <w:webHidden/>
              </w:rPr>
              <w:fldChar w:fldCharType="end"/>
            </w:r>
          </w:hyperlink>
        </w:p>
        <w:p w14:paraId="72D382C0"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22" w:history="1">
            <w:r w:rsidR="003540CE" w:rsidRPr="00095D5F">
              <w:rPr>
                <w:rStyle w:val="Hyperlink"/>
                <w:noProof/>
              </w:rPr>
              <w:t>Remove Medicine Results (RM)</w:t>
            </w:r>
            <w:r w:rsidR="003540CE">
              <w:rPr>
                <w:noProof/>
                <w:webHidden/>
              </w:rPr>
              <w:tab/>
            </w:r>
            <w:r w:rsidR="003540CE">
              <w:rPr>
                <w:noProof/>
                <w:webHidden/>
              </w:rPr>
              <w:fldChar w:fldCharType="begin"/>
            </w:r>
            <w:r w:rsidR="003540CE">
              <w:rPr>
                <w:noProof/>
                <w:webHidden/>
              </w:rPr>
              <w:instrText xml:space="preserve"> PAGEREF _Toc508628522 \h </w:instrText>
            </w:r>
            <w:r w:rsidR="003540CE">
              <w:rPr>
                <w:noProof/>
                <w:webHidden/>
              </w:rPr>
            </w:r>
            <w:r w:rsidR="003540CE">
              <w:rPr>
                <w:noProof/>
                <w:webHidden/>
              </w:rPr>
              <w:fldChar w:fldCharType="separate"/>
            </w:r>
            <w:r w:rsidR="00552AC0">
              <w:rPr>
                <w:noProof/>
                <w:webHidden/>
              </w:rPr>
              <w:t>132</w:t>
            </w:r>
            <w:r w:rsidR="003540CE">
              <w:rPr>
                <w:noProof/>
                <w:webHidden/>
              </w:rPr>
              <w:fldChar w:fldCharType="end"/>
            </w:r>
          </w:hyperlink>
        </w:p>
        <w:p w14:paraId="72D382C1"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23" w:history="1">
            <w:r w:rsidR="003540CE" w:rsidRPr="00095D5F">
              <w:rPr>
                <w:rStyle w:val="Hyperlink"/>
                <w:noProof/>
              </w:rPr>
              <w:t>Results Display (RT) Action</w:t>
            </w:r>
            <w:r w:rsidR="003540CE">
              <w:rPr>
                <w:noProof/>
                <w:webHidden/>
              </w:rPr>
              <w:tab/>
            </w:r>
            <w:r w:rsidR="003540CE">
              <w:rPr>
                <w:noProof/>
                <w:webHidden/>
              </w:rPr>
              <w:fldChar w:fldCharType="begin"/>
            </w:r>
            <w:r w:rsidR="003540CE">
              <w:rPr>
                <w:noProof/>
                <w:webHidden/>
              </w:rPr>
              <w:instrText xml:space="preserve"> PAGEREF _Toc508628523 \h </w:instrText>
            </w:r>
            <w:r w:rsidR="003540CE">
              <w:rPr>
                <w:noProof/>
                <w:webHidden/>
              </w:rPr>
            </w:r>
            <w:r w:rsidR="003540CE">
              <w:rPr>
                <w:noProof/>
                <w:webHidden/>
              </w:rPr>
              <w:fldChar w:fldCharType="separate"/>
            </w:r>
            <w:r w:rsidR="00552AC0">
              <w:rPr>
                <w:noProof/>
                <w:webHidden/>
              </w:rPr>
              <w:t>133</w:t>
            </w:r>
            <w:r w:rsidR="003540CE">
              <w:rPr>
                <w:noProof/>
                <w:webHidden/>
              </w:rPr>
              <w:fldChar w:fldCharType="end"/>
            </w:r>
          </w:hyperlink>
        </w:p>
        <w:p w14:paraId="72D382C2"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24" w:history="1">
            <w:r w:rsidR="003540CE" w:rsidRPr="00095D5F">
              <w:rPr>
                <w:rStyle w:val="Hyperlink"/>
                <w:noProof/>
              </w:rPr>
              <w:t>Schedule (SC) Action</w:t>
            </w:r>
            <w:r w:rsidR="003540CE">
              <w:rPr>
                <w:noProof/>
                <w:webHidden/>
              </w:rPr>
              <w:tab/>
            </w:r>
            <w:r w:rsidR="003540CE">
              <w:rPr>
                <w:noProof/>
                <w:webHidden/>
              </w:rPr>
              <w:fldChar w:fldCharType="begin"/>
            </w:r>
            <w:r w:rsidR="003540CE">
              <w:rPr>
                <w:noProof/>
                <w:webHidden/>
              </w:rPr>
              <w:instrText xml:space="preserve"> PAGEREF _Toc508628524 \h </w:instrText>
            </w:r>
            <w:r w:rsidR="003540CE">
              <w:rPr>
                <w:noProof/>
                <w:webHidden/>
              </w:rPr>
            </w:r>
            <w:r w:rsidR="003540CE">
              <w:rPr>
                <w:noProof/>
                <w:webHidden/>
              </w:rPr>
              <w:fldChar w:fldCharType="separate"/>
            </w:r>
            <w:r w:rsidR="00552AC0">
              <w:rPr>
                <w:noProof/>
                <w:webHidden/>
              </w:rPr>
              <w:t>134</w:t>
            </w:r>
            <w:r w:rsidR="003540CE">
              <w:rPr>
                <w:noProof/>
                <w:webHidden/>
              </w:rPr>
              <w:fldChar w:fldCharType="end"/>
            </w:r>
          </w:hyperlink>
        </w:p>
        <w:p w14:paraId="72D382C3"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25" w:history="1">
            <w:r w:rsidR="003540CE" w:rsidRPr="00095D5F">
              <w:rPr>
                <w:rStyle w:val="Hyperlink"/>
                <w:noProof/>
              </w:rPr>
              <w:t>Select New Patient (SP) Action</w:t>
            </w:r>
            <w:r w:rsidR="003540CE">
              <w:rPr>
                <w:noProof/>
                <w:webHidden/>
              </w:rPr>
              <w:tab/>
            </w:r>
            <w:r w:rsidR="003540CE">
              <w:rPr>
                <w:noProof/>
                <w:webHidden/>
              </w:rPr>
              <w:fldChar w:fldCharType="begin"/>
            </w:r>
            <w:r w:rsidR="003540CE">
              <w:rPr>
                <w:noProof/>
                <w:webHidden/>
              </w:rPr>
              <w:instrText xml:space="preserve"> PAGEREF _Toc508628525 \h </w:instrText>
            </w:r>
            <w:r w:rsidR="003540CE">
              <w:rPr>
                <w:noProof/>
                <w:webHidden/>
              </w:rPr>
            </w:r>
            <w:r w:rsidR="003540CE">
              <w:rPr>
                <w:noProof/>
                <w:webHidden/>
              </w:rPr>
              <w:fldChar w:fldCharType="separate"/>
            </w:r>
            <w:r w:rsidR="00552AC0">
              <w:rPr>
                <w:noProof/>
                <w:webHidden/>
              </w:rPr>
              <w:t>136</w:t>
            </w:r>
            <w:r w:rsidR="003540CE">
              <w:rPr>
                <w:noProof/>
                <w:webHidden/>
              </w:rPr>
              <w:fldChar w:fldCharType="end"/>
            </w:r>
          </w:hyperlink>
        </w:p>
        <w:p w14:paraId="72D382C4"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26" w:history="1">
            <w:r w:rsidR="003540CE" w:rsidRPr="00095D5F">
              <w:rPr>
                <w:rStyle w:val="Hyperlink"/>
                <w:noProof/>
              </w:rPr>
              <w:t>Significant Findings (SF) Action</w:t>
            </w:r>
            <w:r w:rsidR="003540CE">
              <w:rPr>
                <w:noProof/>
                <w:webHidden/>
              </w:rPr>
              <w:tab/>
            </w:r>
            <w:r w:rsidR="003540CE">
              <w:rPr>
                <w:noProof/>
                <w:webHidden/>
              </w:rPr>
              <w:fldChar w:fldCharType="begin"/>
            </w:r>
            <w:r w:rsidR="003540CE">
              <w:rPr>
                <w:noProof/>
                <w:webHidden/>
              </w:rPr>
              <w:instrText xml:space="preserve"> PAGEREF _Toc508628526 \h </w:instrText>
            </w:r>
            <w:r w:rsidR="003540CE">
              <w:rPr>
                <w:noProof/>
                <w:webHidden/>
              </w:rPr>
            </w:r>
            <w:r w:rsidR="003540CE">
              <w:rPr>
                <w:noProof/>
                <w:webHidden/>
              </w:rPr>
              <w:fldChar w:fldCharType="separate"/>
            </w:r>
            <w:r w:rsidR="00552AC0">
              <w:rPr>
                <w:noProof/>
                <w:webHidden/>
              </w:rPr>
              <w:t>138</w:t>
            </w:r>
            <w:r w:rsidR="003540CE">
              <w:rPr>
                <w:noProof/>
                <w:webHidden/>
              </w:rPr>
              <w:fldChar w:fldCharType="end"/>
            </w:r>
          </w:hyperlink>
        </w:p>
        <w:p w14:paraId="72D382C5" w14:textId="77777777" w:rsidR="003540CE" w:rsidRDefault="004D2794">
          <w:pPr>
            <w:pStyle w:val="TOC2"/>
            <w:tabs>
              <w:tab w:val="right" w:leader="dot" w:pos="9350"/>
            </w:tabs>
            <w:rPr>
              <w:rFonts w:asciiTheme="minorHAnsi" w:eastAsiaTheme="minorEastAsia" w:hAnsiTheme="minorHAnsi" w:cstheme="minorBidi"/>
              <w:b w:val="0"/>
              <w:bCs w:val="0"/>
              <w:noProof/>
              <w:szCs w:val="22"/>
            </w:rPr>
          </w:pPr>
          <w:hyperlink w:anchor="_Toc508628527" w:history="1">
            <w:r w:rsidR="003540CE" w:rsidRPr="00095D5F">
              <w:rPr>
                <w:rStyle w:val="Hyperlink"/>
                <w:noProof/>
              </w:rPr>
              <w:t>Notifications about Consults and Requests</w:t>
            </w:r>
            <w:r w:rsidR="003540CE">
              <w:rPr>
                <w:noProof/>
                <w:webHidden/>
              </w:rPr>
              <w:tab/>
            </w:r>
            <w:r w:rsidR="003540CE">
              <w:rPr>
                <w:noProof/>
                <w:webHidden/>
              </w:rPr>
              <w:fldChar w:fldCharType="begin"/>
            </w:r>
            <w:r w:rsidR="003540CE">
              <w:rPr>
                <w:noProof/>
                <w:webHidden/>
              </w:rPr>
              <w:instrText xml:space="preserve"> PAGEREF _Toc508628527 \h </w:instrText>
            </w:r>
            <w:r w:rsidR="003540CE">
              <w:rPr>
                <w:noProof/>
                <w:webHidden/>
              </w:rPr>
            </w:r>
            <w:r w:rsidR="003540CE">
              <w:rPr>
                <w:noProof/>
                <w:webHidden/>
              </w:rPr>
              <w:fldChar w:fldCharType="separate"/>
            </w:r>
            <w:r w:rsidR="00552AC0">
              <w:rPr>
                <w:noProof/>
                <w:webHidden/>
              </w:rPr>
              <w:t>140</w:t>
            </w:r>
            <w:r w:rsidR="003540CE">
              <w:rPr>
                <w:noProof/>
                <w:webHidden/>
              </w:rPr>
              <w:fldChar w:fldCharType="end"/>
            </w:r>
          </w:hyperlink>
        </w:p>
        <w:p w14:paraId="72D382C6"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28" w:history="1">
            <w:r w:rsidR="003540CE" w:rsidRPr="00095D5F">
              <w:rPr>
                <w:rStyle w:val="Hyperlink"/>
                <w:noProof/>
                <w:snapToGrid w:val="0"/>
              </w:rPr>
              <w:t>Enabling Notifications</w:t>
            </w:r>
            <w:r w:rsidR="003540CE">
              <w:rPr>
                <w:noProof/>
                <w:webHidden/>
              </w:rPr>
              <w:tab/>
            </w:r>
            <w:r w:rsidR="003540CE">
              <w:rPr>
                <w:noProof/>
                <w:webHidden/>
              </w:rPr>
              <w:fldChar w:fldCharType="begin"/>
            </w:r>
            <w:r w:rsidR="003540CE">
              <w:rPr>
                <w:noProof/>
                <w:webHidden/>
              </w:rPr>
              <w:instrText xml:space="preserve"> PAGEREF _Toc508628528 \h </w:instrText>
            </w:r>
            <w:r w:rsidR="003540CE">
              <w:rPr>
                <w:noProof/>
                <w:webHidden/>
              </w:rPr>
            </w:r>
            <w:r w:rsidR="003540CE">
              <w:rPr>
                <w:noProof/>
                <w:webHidden/>
              </w:rPr>
              <w:fldChar w:fldCharType="separate"/>
            </w:r>
            <w:r w:rsidR="00552AC0">
              <w:rPr>
                <w:noProof/>
                <w:webHidden/>
              </w:rPr>
              <w:t>144</w:t>
            </w:r>
            <w:r w:rsidR="003540CE">
              <w:rPr>
                <w:noProof/>
                <w:webHidden/>
              </w:rPr>
              <w:fldChar w:fldCharType="end"/>
            </w:r>
          </w:hyperlink>
        </w:p>
        <w:p w14:paraId="72D382C7"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29" w:history="1">
            <w:r w:rsidR="003540CE" w:rsidRPr="00095D5F">
              <w:rPr>
                <w:rStyle w:val="Hyperlink"/>
                <w:noProof/>
                <w:snapToGrid w:val="0"/>
              </w:rPr>
              <w:t>New Service Consult/Request</w:t>
            </w:r>
            <w:r w:rsidR="003540CE">
              <w:rPr>
                <w:noProof/>
                <w:webHidden/>
              </w:rPr>
              <w:tab/>
            </w:r>
            <w:r w:rsidR="003540CE">
              <w:rPr>
                <w:noProof/>
                <w:webHidden/>
              </w:rPr>
              <w:fldChar w:fldCharType="begin"/>
            </w:r>
            <w:r w:rsidR="003540CE">
              <w:rPr>
                <w:noProof/>
                <w:webHidden/>
              </w:rPr>
              <w:instrText xml:space="preserve"> PAGEREF _Toc508628529 \h </w:instrText>
            </w:r>
            <w:r w:rsidR="003540CE">
              <w:rPr>
                <w:noProof/>
                <w:webHidden/>
              </w:rPr>
            </w:r>
            <w:r w:rsidR="003540CE">
              <w:rPr>
                <w:noProof/>
                <w:webHidden/>
              </w:rPr>
              <w:fldChar w:fldCharType="separate"/>
            </w:r>
            <w:r w:rsidR="00552AC0">
              <w:rPr>
                <w:noProof/>
                <w:webHidden/>
              </w:rPr>
              <w:t>147</w:t>
            </w:r>
            <w:r w:rsidR="003540CE">
              <w:rPr>
                <w:noProof/>
                <w:webHidden/>
              </w:rPr>
              <w:fldChar w:fldCharType="end"/>
            </w:r>
          </w:hyperlink>
        </w:p>
        <w:p w14:paraId="72D382C8"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30" w:history="1">
            <w:r w:rsidR="003540CE" w:rsidRPr="00095D5F">
              <w:rPr>
                <w:rStyle w:val="Hyperlink"/>
                <w:noProof/>
                <w:snapToGrid w:val="0"/>
              </w:rPr>
              <w:t>Consult/</w:t>
            </w:r>
            <w:r w:rsidR="003540CE" w:rsidRPr="00095D5F">
              <w:rPr>
                <w:rStyle w:val="Hyperlink"/>
                <w:noProof/>
              </w:rPr>
              <w:t>R</w:t>
            </w:r>
            <w:r w:rsidR="003540CE" w:rsidRPr="00095D5F">
              <w:rPr>
                <w:rStyle w:val="Hyperlink"/>
                <w:noProof/>
                <w:snapToGrid w:val="0"/>
              </w:rPr>
              <w:t>equest Resolution</w:t>
            </w:r>
            <w:r w:rsidR="003540CE">
              <w:rPr>
                <w:noProof/>
                <w:webHidden/>
              </w:rPr>
              <w:tab/>
            </w:r>
            <w:r w:rsidR="003540CE">
              <w:rPr>
                <w:noProof/>
                <w:webHidden/>
              </w:rPr>
              <w:fldChar w:fldCharType="begin"/>
            </w:r>
            <w:r w:rsidR="003540CE">
              <w:rPr>
                <w:noProof/>
                <w:webHidden/>
              </w:rPr>
              <w:instrText xml:space="preserve"> PAGEREF _Toc508628530 \h </w:instrText>
            </w:r>
            <w:r w:rsidR="003540CE">
              <w:rPr>
                <w:noProof/>
                <w:webHidden/>
              </w:rPr>
            </w:r>
            <w:r w:rsidR="003540CE">
              <w:rPr>
                <w:noProof/>
                <w:webHidden/>
              </w:rPr>
              <w:fldChar w:fldCharType="separate"/>
            </w:r>
            <w:r w:rsidR="00552AC0">
              <w:rPr>
                <w:noProof/>
                <w:webHidden/>
              </w:rPr>
              <w:t>150</w:t>
            </w:r>
            <w:r w:rsidR="003540CE">
              <w:rPr>
                <w:noProof/>
                <w:webHidden/>
              </w:rPr>
              <w:fldChar w:fldCharType="end"/>
            </w:r>
          </w:hyperlink>
        </w:p>
        <w:p w14:paraId="72D382C9"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31" w:history="1">
            <w:r w:rsidR="003540CE" w:rsidRPr="00095D5F">
              <w:rPr>
                <w:rStyle w:val="Hyperlink"/>
                <w:noProof/>
              </w:rPr>
              <w:t>Consult/Request Updated</w:t>
            </w:r>
            <w:r w:rsidR="003540CE">
              <w:rPr>
                <w:noProof/>
                <w:webHidden/>
              </w:rPr>
              <w:tab/>
            </w:r>
            <w:r w:rsidR="003540CE">
              <w:rPr>
                <w:noProof/>
                <w:webHidden/>
              </w:rPr>
              <w:fldChar w:fldCharType="begin"/>
            </w:r>
            <w:r w:rsidR="003540CE">
              <w:rPr>
                <w:noProof/>
                <w:webHidden/>
              </w:rPr>
              <w:instrText xml:space="preserve"> PAGEREF _Toc508628531 \h </w:instrText>
            </w:r>
            <w:r w:rsidR="003540CE">
              <w:rPr>
                <w:noProof/>
                <w:webHidden/>
              </w:rPr>
            </w:r>
            <w:r w:rsidR="003540CE">
              <w:rPr>
                <w:noProof/>
                <w:webHidden/>
              </w:rPr>
              <w:fldChar w:fldCharType="separate"/>
            </w:r>
            <w:r w:rsidR="00552AC0">
              <w:rPr>
                <w:noProof/>
                <w:webHidden/>
              </w:rPr>
              <w:t>151</w:t>
            </w:r>
            <w:r w:rsidR="003540CE">
              <w:rPr>
                <w:noProof/>
                <w:webHidden/>
              </w:rPr>
              <w:fldChar w:fldCharType="end"/>
            </w:r>
          </w:hyperlink>
        </w:p>
        <w:p w14:paraId="72D382CA"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32" w:history="1">
            <w:r w:rsidR="003540CE" w:rsidRPr="00095D5F">
              <w:rPr>
                <w:rStyle w:val="Hyperlink"/>
                <w:noProof/>
                <w:snapToGrid w:val="0"/>
              </w:rPr>
              <w:t>Consult/Request Cancel/Hold</w:t>
            </w:r>
            <w:r w:rsidR="003540CE">
              <w:rPr>
                <w:noProof/>
                <w:webHidden/>
              </w:rPr>
              <w:tab/>
            </w:r>
            <w:r w:rsidR="003540CE">
              <w:rPr>
                <w:noProof/>
                <w:webHidden/>
              </w:rPr>
              <w:fldChar w:fldCharType="begin"/>
            </w:r>
            <w:r w:rsidR="003540CE">
              <w:rPr>
                <w:noProof/>
                <w:webHidden/>
              </w:rPr>
              <w:instrText xml:space="preserve"> PAGEREF _Toc508628532 \h </w:instrText>
            </w:r>
            <w:r w:rsidR="003540CE">
              <w:rPr>
                <w:noProof/>
                <w:webHidden/>
              </w:rPr>
            </w:r>
            <w:r w:rsidR="003540CE">
              <w:rPr>
                <w:noProof/>
                <w:webHidden/>
              </w:rPr>
              <w:fldChar w:fldCharType="separate"/>
            </w:r>
            <w:r w:rsidR="00552AC0">
              <w:rPr>
                <w:noProof/>
                <w:webHidden/>
              </w:rPr>
              <w:t>152</w:t>
            </w:r>
            <w:r w:rsidR="003540CE">
              <w:rPr>
                <w:noProof/>
                <w:webHidden/>
              </w:rPr>
              <w:fldChar w:fldCharType="end"/>
            </w:r>
          </w:hyperlink>
        </w:p>
        <w:p w14:paraId="72D382CB"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33" w:history="1">
            <w:r w:rsidR="003540CE" w:rsidRPr="00095D5F">
              <w:rPr>
                <w:rStyle w:val="Hyperlink"/>
                <w:noProof/>
                <w:snapToGrid w:val="0"/>
              </w:rPr>
              <w:t>Consult/Request Has an Added Comment</w:t>
            </w:r>
            <w:r w:rsidR="003540CE">
              <w:rPr>
                <w:noProof/>
                <w:webHidden/>
              </w:rPr>
              <w:tab/>
            </w:r>
            <w:r w:rsidR="003540CE">
              <w:rPr>
                <w:noProof/>
                <w:webHidden/>
              </w:rPr>
              <w:fldChar w:fldCharType="begin"/>
            </w:r>
            <w:r w:rsidR="003540CE">
              <w:rPr>
                <w:noProof/>
                <w:webHidden/>
              </w:rPr>
              <w:instrText xml:space="preserve"> PAGEREF _Toc508628533 \h </w:instrText>
            </w:r>
            <w:r w:rsidR="003540CE">
              <w:rPr>
                <w:noProof/>
                <w:webHidden/>
              </w:rPr>
            </w:r>
            <w:r w:rsidR="003540CE">
              <w:rPr>
                <w:noProof/>
                <w:webHidden/>
              </w:rPr>
              <w:fldChar w:fldCharType="separate"/>
            </w:r>
            <w:r w:rsidR="00552AC0">
              <w:rPr>
                <w:noProof/>
                <w:webHidden/>
              </w:rPr>
              <w:t>157</w:t>
            </w:r>
            <w:r w:rsidR="003540CE">
              <w:rPr>
                <w:noProof/>
                <w:webHidden/>
              </w:rPr>
              <w:fldChar w:fldCharType="end"/>
            </w:r>
          </w:hyperlink>
        </w:p>
        <w:p w14:paraId="72D382CC"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34" w:history="1">
            <w:r w:rsidR="003540CE" w:rsidRPr="00095D5F">
              <w:rPr>
                <w:rStyle w:val="Hyperlink"/>
                <w:noProof/>
                <w:snapToGrid w:val="0"/>
              </w:rPr>
              <w:t>Order(s) Require Electronic Signature</w:t>
            </w:r>
            <w:r w:rsidR="003540CE">
              <w:rPr>
                <w:noProof/>
                <w:webHidden/>
              </w:rPr>
              <w:tab/>
            </w:r>
            <w:r w:rsidR="003540CE">
              <w:rPr>
                <w:noProof/>
                <w:webHidden/>
              </w:rPr>
              <w:fldChar w:fldCharType="begin"/>
            </w:r>
            <w:r w:rsidR="003540CE">
              <w:rPr>
                <w:noProof/>
                <w:webHidden/>
              </w:rPr>
              <w:instrText xml:space="preserve"> PAGEREF _Toc508628534 \h </w:instrText>
            </w:r>
            <w:r w:rsidR="003540CE">
              <w:rPr>
                <w:noProof/>
                <w:webHidden/>
              </w:rPr>
            </w:r>
            <w:r w:rsidR="003540CE">
              <w:rPr>
                <w:noProof/>
                <w:webHidden/>
              </w:rPr>
              <w:fldChar w:fldCharType="separate"/>
            </w:r>
            <w:r w:rsidR="00552AC0">
              <w:rPr>
                <w:noProof/>
                <w:webHidden/>
              </w:rPr>
              <w:t>157</w:t>
            </w:r>
            <w:r w:rsidR="003540CE">
              <w:rPr>
                <w:noProof/>
                <w:webHidden/>
              </w:rPr>
              <w:fldChar w:fldCharType="end"/>
            </w:r>
          </w:hyperlink>
        </w:p>
        <w:p w14:paraId="72D382CD" w14:textId="77777777" w:rsidR="003540CE" w:rsidRDefault="004D2794">
          <w:pPr>
            <w:pStyle w:val="TOC3"/>
            <w:tabs>
              <w:tab w:val="right" w:leader="dot" w:pos="9350"/>
            </w:tabs>
            <w:rPr>
              <w:rFonts w:asciiTheme="minorHAnsi" w:eastAsiaTheme="minorEastAsia" w:hAnsiTheme="minorHAnsi" w:cstheme="minorBidi"/>
              <w:bCs w:val="0"/>
              <w:noProof/>
              <w:sz w:val="22"/>
              <w:szCs w:val="22"/>
            </w:rPr>
          </w:pPr>
          <w:hyperlink w:anchor="_Toc508628535" w:history="1">
            <w:r w:rsidR="003540CE" w:rsidRPr="00095D5F">
              <w:rPr>
                <w:rStyle w:val="Hyperlink"/>
                <w:noProof/>
              </w:rPr>
              <w:t>Significant Findings for a Consult</w:t>
            </w:r>
            <w:r w:rsidR="003540CE">
              <w:rPr>
                <w:noProof/>
                <w:webHidden/>
              </w:rPr>
              <w:tab/>
            </w:r>
            <w:r w:rsidR="003540CE">
              <w:rPr>
                <w:noProof/>
                <w:webHidden/>
              </w:rPr>
              <w:fldChar w:fldCharType="begin"/>
            </w:r>
            <w:r w:rsidR="003540CE">
              <w:rPr>
                <w:noProof/>
                <w:webHidden/>
              </w:rPr>
              <w:instrText xml:space="preserve"> PAGEREF _Toc508628535 \h </w:instrText>
            </w:r>
            <w:r w:rsidR="003540CE">
              <w:rPr>
                <w:noProof/>
                <w:webHidden/>
              </w:rPr>
            </w:r>
            <w:r w:rsidR="003540CE">
              <w:rPr>
                <w:noProof/>
                <w:webHidden/>
              </w:rPr>
              <w:fldChar w:fldCharType="separate"/>
            </w:r>
            <w:r w:rsidR="00552AC0">
              <w:rPr>
                <w:noProof/>
                <w:webHidden/>
              </w:rPr>
              <w:t>158</w:t>
            </w:r>
            <w:r w:rsidR="003540CE">
              <w:rPr>
                <w:noProof/>
                <w:webHidden/>
              </w:rPr>
              <w:fldChar w:fldCharType="end"/>
            </w:r>
          </w:hyperlink>
        </w:p>
        <w:p w14:paraId="72D382CE" w14:textId="77777777" w:rsidR="003540CE" w:rsidRDefault="004D2794">
          <w:pPr>
            <w:pStyle w:val="TOC1"/>
            <w:tabs>
              <w:tab w:val="right" w:leader="dot" w:pos="9350"/>
            </w:tabs>
            <w:rPr>
              <w:rFonts w:asciiTheme="minorHAnsi" w:eastAsiaTheme="minorEastAsia" w:hAnsiTheme="minorHAnsi" w:cstheme="minorBidi"/>
              <w:b w:val="0"/>
              <w:bCs w:val="0"/>
              <w:i w:val="0"/>
              <w:noProof/>
              <w:sz w:val="22"/>
              <w:szCs w:val="22"/>
            </w:rPr>
          </w:pPr>
          <w:hyperlink w:anchor="_Toc508628536" w:history="1">
            <w:r w:rsidR="003540CE" w:rsidRPr="00095D5F">
              <w:rPr>
                <w:rStyle w:val="Hyperlink"/>
                <w:noProof/>
              </w:rPr>
              <w:t>Glossary</w:t>
            </w:r>
            <w:r w:rsidR="003540CE">
              <w:rPr>
                <w:noProof/>
                <w:webHidden/>
              </w:rPr>
              <w:tab/>
            </w:r>
            <w:r w:rsidR="003540CE">
              <w:rPr>
                <w:noProof/>
                <w:webHidden/>
              </w:rPr>
              <w:fldChar w:fldCharType="begin"/>
            </w:r>
            <w:r w:rsidR="003540CE">
              <w:rPr>
                <w:noProof/>
                <w:webHidden/>
              </w:rPr>
              <w:instrText xml:space="preserve"> PAGEREF _Toc508628536 \h </w:instrText>
            </w:r>
            <w:r w:rsidR="003540CE">
              <w:rPr>
                <w:noProof/>
                <w:webHidden/>
              </w:rPr>
            </w:r>
            <w:r w:rsidR="003540CE">
              <w:rPr>
                <w:noProof/>
                <w:webHidden/>
              </w:rPr>
              <w:fldChar w:fldCharType="separate"/>
            </w:r>
            <w:r w:rsidR="00552AC0">
              <w:rPr>
                <w:noProof/>
                <w:webHidden/>
              </w:rPr>
              <w:t>159</w:t>
            </w:r>
            <w:r w:rsidR="003540CE">
              <w:rPr>
                <w:noProof/>
                <w:webHidden/>
              </w:rPr>
              <w:fldChar w:fldCharType="end"/>
            </w:r>
          </w:hyperlink>
        </w:p>
        <w:p w14:paraId="72D382CF" w14:textId="77777777" w:rsidR="003540CE" w:rsidRDefault="004D2794">
          <w:pPr>
            <w:pStyle w:val="TOC1"/>
            <w:tabs>
              <w:tab w:val="right" w:leader="dot" w:pos="9350"/>
            </w:tabs>
            <w:rPr>
              <w:rFonts w:asciiTheme="minorHAnsi" w:eastAsiaTheme="minorEastAsia" w:hAnsiTheme="minorHAnsi" w:cstheme="minorBidi"/>
              <w:b w:val="0"/>
              <w:bCs w:val="0"/>
              <w:i w:val="0"/>
              <w:noProof/>
              <w:sz w:val="22"/>
              <w:szCs w:val="22"/>
            </w:rPr>
          </w:pPr>
          <w:hyperlink w:anchor="_Toc508628537" w:history="1">
            <w:r w:rsidR="003540CE" w:rsidRPr="00095D5F">
              <w:rPr>
                <w:rStyle w:val="Hyperlink"/>
                <w:noProof/>
              </w:rPr>
              <w:t>Index</w:t>
            </w:r>
            <w:r w:rsidR="003540CE">
              <w:rPr>
                <w:noProof/>
                <w:webHidden/>
              </w:rPr>
              <w:tab/>
            </w:r>
            <w:r w:rsidR="003540CE">
              <w:rPr>
                <w:noProof/>
                <w:webHidden/>
              </w:rPr>
              <w:fldChar w:fldCharType="begin"/>
            </w:r>
            <w:r w:rsidR="003540CE">
              <w:rPr>
                <w:noProof/>
                <w:webHidden/>
              </w:rPr>
              <w:instrText xml:space="preserve"> PAGEREF _Toc508628537 \h </w:instrText>
            </w:r>
            <w:r w:rsidR="003540CE">
              <w:rPr>
                <w:noProof/>
                <w:webHidden/>
              </w:rPr>
            </w:r>
            <w:r w:rsidR="003540CE">
              <w:rPr>
                <w:noProof/>
                <w:webHidden/>
              </w:rPr>
              <w:fldChar w:fldCharType="separate"/>
            </w:r>
            <w:r w:rsidR="00552AC0">
              <w:rPr>
                <w:noProof/>
                <w:webHidden/>
              </w:rPr>
              <w:t>161</w:t>
            </w:r>
            <w:r w:rsidR="003540CE">
              <w:rPr>
                <w:noProof/>
                <w:webHidden/>
              </w:rPr>
              <w:fldChar w:fldCharType="end"/>
            </w:r>
          </w:hyperlink>
        </w:p>
        <w:p w14:paraId="72D382D0" w14:textId="77777777" w:rsidR="003540CE" w:rsidRDefault="003540CE">
          <w:r>
            <w:rPr>
              <w:b/>
              <w:noProof/>
            </w:rPr>
            <w:fldChar w:fldCharType="end"/>
          </w:r>
        </w:p>
      </w:sdtContent>
    </w:sdt>
    <w:p w14:paraId="72D382D1" w14:textId="77777777" w:rsidR="004A5973" w:rsidRDefault="004A5973" w:rsidP="00D41468">
      <w:pPr>
        <w:pStyle w:val="ListMember"/>
      </w:pPr>
    </w:p>
    <w:p w14:paraId="72D382D2" w14:textId="77777777" w:rsidR="004A5973" w:rsidRDefault="004A5973" w:rsidP="00D41468"/>
    <w:p w14:paraId="72D382D3" w14:textId="77777777" w:rsidR="004A5973" w:rsidRDefault="004A5973" w:rsidP="00D41468">
      <w:pPr>
        <w:pStyle w:val="Heading1"/>
        <w:sectPr w:rsidR="004A5973" w:rsidSect="00D41468">
          <w:headerReference w:type="even" r:id="rId17"/>
          <w:footerReference w:type="even" r:id="rId18"/>
          <w:footerReference w:type="default" r:id="rId19"/>
          <w:type w:val="oddPage"/>
          <w:pgSz w:w="12240" w:h="15840" w:code="1"/>
          <w:pgMar w:top="1440" w:right="1440" w:bottom="1440" w:left="1440" w:header="720" w:footer="634" w:gutter="0"/>
          <w:pgNumType w:fmt="lowerRoman" w:start="1"/>
          <w:cols w:space="720"/>
          <w:noEndnote/>
          <w:titlePg/>
        </w:sectPr>
      </w:pPr>
    </w:p>
    <w:p w14:paraId="72D382D4" w14:textId="77777777" w:rsidR="004A5973" w:rsidRDefault="004A5973" w:rsidP="00D41468">
      <w:pPr>
        <w:pStyle w:val="Heading1"/>
      </w:pPr>
      <w:bookmarkStart w:id="6" w:name="_Toc401592210"/>
      <w:bookmarkStart w:id="7" w:name="_Toc402366850"/>
      <w:bookmarkStart w:id="8" w:name="_Toc421668473"/>
      <w:bookmarkStart w:id="9" w:name="_Toc421693900"/>
      <w:bookmarkStart w:id="10" w:name="_Toc508628470"/>
      <w:r>
        <w:lastRenderedPageBreak/>
        <w:t>Introduction</w:t>
      </w:r>
      <w:bookmarkEnd w:id="6"/>
      <w:bookmarkEnd w:id="7"/>
      <w:bookmarkEnd w:id="8"/>
      <w:bookmarkEnd w:id="9"/>
      <w:bookmarkEnd w:id="10"/>
      <w:r>
        <w:fldChar w:fldCharType="begin"/>
      </w:r>
      <w:r>
        <w:instrText>xe "Introduction"</w:instrText>
      </w:r>
      <w:r>
        <w:fldChar w:fldCharType="end"/>
      </w:r>
    </w:p>
    <w:p w14:paraId="72D382D5" w14:textId="77777777" w:rsidR="00626A20" w:rsidRDefault="00626A20" w:rsidP="00D41468"/>
    <w:p w14:paraId="72D382D6" w14:textId="77777777" w:rsidR="004A5973" w:rsidRDefault="004A5973" w:rsidP="00D41468">
      <w:r>
        <w:t xml:space="preserve">The </w:t>
      </w:r>
      <w:r>
        <w:rPr>
          <w:i/>
        </w:rPr>
        <w:t>Consult/Request Tracking User Manual</w:t>
      </w:r>
      <w:r>
        <w:t xml:space="preserve"> provides descriptions of Consults’ options and other information required to effectively use the Consult/Request Tracking package (or Consults). </w:t>
      </w:r>
    </w:p>
    <w:p w14:paraId="72D382D7" w14:textId="77777777" w:rsidR="00626A20" w:rsidRDefault="00626A20" w:rsidP="00D41468"/>
    <w:p w14:paraId="72D382D8" w14:textId="77777777" w:rsidR="004A5973" w:rsidRDefault="004A5973" w:rsidP="00D41468">
      <w:r>
        <w:t>This manual is for people who use the Consults package in the course of their hospital duties, including:</w:t>
      </w:r>
    </w:p>
    <w:p w14:paraId="72D382D9" w14:textId="77777777" w:rsidR="004A5973" w:rsidRDefault="004A5973" w:rsidP="00D41468">
      <w:pPr>
        <w:numPr>
          <w:ilvl w:val="0"/>
          <w:numId w:val="16"/>
        </w:numPr>
      </w:pPr>
      <w:r>
        <w:t>Care providers: doctors, nurses, pharmacists, and therapists who make or service requests</w:t>
      </w:r>
      <w:r>
        <w:fldChar w:fldCharType="begin"/>
      </w:r>
      <w:r>
        <w:instrText xml:space="preserve"> XE "Requests" </w:instrText>
      </w:r>
      <w:r>
        <w:fldChar w:fldCharType="end"/>
      </w:r>
      <w:r>
        <w:t xml:space="preserve"> for consultations on patients.</w:t>
      </w:r>
    </w:p>
    <w:p w14:paraId="72D382DA" w14:textId="77777777" w:rsidR="004A5973" w:rsidRDefault="004A5973" w:rsidP="00D41468">
      <w:pPr>
        <w:numPr>
          <w:ilvl w:val="0"/>
          <w:numId w:val="16"/>
        </w:numPr>
      </w:pPr>
      <w:r>
        <w:t>Clerical staff, who assist the above-mentioned people.</w:t>
      </w:r>
    </w:p>
    <w:p w14:paraId="72D382DB" w14:textId="77777777" w:rsidR="004A5973" w:rsidRDefault="004A5973" w:rsidP="00D41468">
      <w:pPr>
        <w:numPr>
          <w:ilvl w:val="0"/>
          <w:numId w:val="16"/>
        </w:numPr>
      </w:pPr>
      <w:r>
        <w:t>Quality Assurance and management, who have an interest in seeing that VA patients receive the best possible care.</w:t>
      </w:r>
    </w:p>
    <w:p w14:paraId="72D382DC" w14:textId="77777777" w:rsidR="004A5973" w:rsidRDefault="004A5973" w:rsidP="00D41468">
      <w:pPr>
        <w:pStyle w:val="ListMember"/>
        <w:numPr>
          <w:ilvl w:val="0"/>
          <w:numId w:val="16"/>
        </w:numPr>
      </w:pPr>
      <w:r>
        <w:t xml:space="preserve">Consults functionality is available from a Windows interface (GUI—Graphical User Interface) on a PC workstation or from a roll-and-scroll List Manager (LM) interface on a traditional CRT (Cathode Ray Tube) terminal or terminal emulation software on a PC workstation. </w:t>
      </w:r>
    </w:p>
    <w:p w14:paraId="72D382DD" w14:textId="77777777" w:rsidR="00626A20" w:rsidRDefault="00626A20" w:rsidP="00D41468"/>
    <w:p w14:paraId="72D382DE" w14:textId="77777777" w:rsidR="004A5973" w:rsidRDefault="004A5973" w:rsidP="00D41468">
      <w:r>
        <w:t xml:space="preserve">You can pull out parts of this manual, such as the </w:t>
      </w:r>
      <w:r>
        <w:rPr>
          <w:b/>
          <w:noProof/>
        </w:rPr>
        <w:t>User Introduction to GUI</w:t>
      </w:r>
      <w:r>
        <w:rPr>
          <w:noProof/>
        </w:rPr>
        <w:t xml:space="preserve"> section or the</w:t>
      </w:r>
      <w:r>
        <w:rPr>
          <w:b/>
          <w:noProof/>
        </w:rPr>
        <w:t xml:space="preserve"> Package Operation</w:t>
      </w:r>
      <w:r>
        <w:rPr>
          <w:noProof/>
        </w:rPr>
        <w:t xml:space="preserve"> section, to use for unit training or reference. General parts of this manual, such as the </w:t>
      </w:r>
      <w:r>
        <w:rPr>
          <w:b/>
          <w:noProof/>
        </w:rPr>
        <w:t>Package Orientation</w:t>
      </w:r>
      <w:r>
        <w:rPr>
          <w:noProof/>
        </w:rPr>
        <w:t xml:space="preserve"> section, have been written with examples from Consults to make the general information more meaningful to this application. </w:t>
      </w:r>
    </w:p>
    <w:p w14:paraId="72D382DF" w14:textId="77777777" w:rsidR="004A5973" w:rsidRDefault="004A5973" w:rsidP="00D41468">
      <w:pPr>
        <w:pStyle w:val="Heading2"/>
      </w:pPr>
      <w:bookmarkStart w:id="11" w:name="_Toc401592211"/>
      <w:bookmarkStart w:id="12" w:name="_Toc402366851"/>
      <w:bookmarkStart w:id="13" w:name="_Toc421668474"/>
      <w:bookmarkStart w:id="14" w:name="_Toc421693901"/>
      <w:r>
        <w:br w:type="page"/>
      </w:r>
      <w:bookmarkStart w:id="15" w:name="_Toc508628471"/>
      <w:r>
        <w:lastRenderedPageBreak/>
        <w:t>Overview</w:t>
      </w:r>
      <w:bookmarkEnd w:id="11"/>
      <w:bookmarkEnd w:id="12"/>
      <w:bookmarkEnd w:id="13"/>
      <w:bookmarkEnd w:id="14"/>
      <w:bookmarkEnd w:id="15"/>
    </w:p>
    <w:p w14:paraId="72D382E0" w14:textId="77777777" w:rsidR="00626A20" w:rsidRDefault="00626A20" w:rsidP="00D41468">
      <w:bookmarkStart w:id="16" w:name="_Toc401592212"/>
      <w:bookmarkStart w:id="17" w:name="_Toc402366852"/>
      <w:bookmarkStart w:id="18" w:name="_Toc421668475"/>
      <w:bookmarkStart w:id="19" w:name="_Toc421693902"/>
    </w:p>
    <w:p w14:paraId="72D382E1" w14:textId="77777777" w:rsidR="004A5973" w:rsidRDefault="004A5973" w:rsidP="00D41468">
      <w:pPr>
        <w:pStyle w:val="Heading3"/>
      </w:pPr>
      <w:bookmarkStart w:id="20" w:name="_Toc508628472"/>
      <w:r>
        <w:t>Purpose</w:t>
      </w:r>
      <w:bookmarkEnd w:id="16"/>
      <w:bookmarkEnd w:id="17"/>
      <w:bookmarkEnd w:id="18"/>
      <w:bookmarkEnd w:id="19"/>
      <w:bookmarkEnd w:id="20"/>
      <w:r>
        <w:fldChar w:fldCharType="begin"/>
      </w:r>
      <w:r>
        <w:instrText xml:space="preserve"> XE "Purpose" </w:instrText>
      </w:r>
      <w:r>
        <w:fldChar w:fldCharType="end"/>
      </w:r>
    </w:p>
    <w:p w14:paraId="72D382E2" w14:textId="77777777" w:rsidR="00626A20" w:rsidRDefault="00626A20" w:rsidP="00D41468"/>
    <w:p w14:paraId="72D382E3" w14:textId="77777777" w:rsidR="004A5973" w:rsidRDefault="004A5973" w:rsidP="00D41468">
      <w:r>
        <w:t>Consult/Request Tracking package V. 3.0 improves the quality of patient care by:</w:t>
      </w:r>
    </w:p>
    <w:p w14:paraId="72D382E4" w14:textId="77777777" w:rsidR="00626A20" w:rsidRDefault="00626A20" w:rsidP="00D41468"/>
    <w:p w14:paraId="72D382E5" w14:textId="77777777" w:rsidR="004A5973" w:rsidRDefault="004A5973" w:rsidP="00D41468">
      <w:pPr>
        <w:numPr>
          <w:ilvl w:val="0"/>
          <w:numId w:val="17"/>
        </w:numPr>
      </w:pPr>
      <w:r>
        <w:t>Interfacing with CPRS to provide an efficient mechanism for clinicians to order</w:t>
      </w:r>
      <w:r>
        <w:fldChar w:fldCharType="begin"/>
      </w:r>
      <w:r>
        <w:instrText xml:space="preserve"> XE "Order" </w:instrText>
      </w:r>
      <w:r>
        <w:fldChar w:fldCharType="end"/>
      </w:r>
      <w:r>
        <w:t xml:space="preserve"> consults and procedure requests</w:t>
      </w:r>
      <w:r>
        <w:fldChar w:fldCharType="begin"/>
      </w:r>
      <w:r>
        <w:instrText xml:space="preserve"> XE "Requests" </w:instrText>
      </w:r>
      <w:r>
        <w:fldChar w:fldCharType="end"/>
      </w:r>
      <w:r>
        <w:fldChar w:fldCharType="begin"/>
      </w:r>
      <w:r>
        <w:instrText xml:space="preserve"> XE "Procedure Request" </w:instrText>
      </w:r>
      <w:r>
        <w:fldChar w:fldCharType="end"/>
      </w:r>
      <w:r>
        <w:t xml:space="preserve">. </w:t>
      </w:r>
    </w:p>
    <w:p w14:paraId="72D382E6" w14:textId="77777777" w:rsidR="004A5973" w:rsidRDefault="004A5973" w:rsidP="00D41468">
      <w:pPr>
        <w:numPr>
          <w:ilvl w:val="0"/>
          <w:numId w:val="17"/>
        </w:numPr>
      </w:pPr>
      <w:r>
        <w:t>Providing consulting service</w:t>
      </w:r>
      <w:r>
        <w:fldChar w:fldCharType="begin"/>
      </w:r>
      <w:r>
        <w:instrText xml:space="preserve"> XE "service" </w:instrText>
      </w:r>
      <w:r>
        <w:fldChar w:fldCharType="end"/>
      </w:r>
      <w:r>
        <w:t xml:space="preserve">s with the ability to update and track the progress of a consult/procedure request from the point of receipt through its final resolution. </w:t>
      </w:r>
    </w:p>
    <w:p w14:paraId="72D382E7" w14:textId="77777777" w:rsidR="004A5973" w:rsidRDefault="004A5973" w:rsidP="00D41468">
      <w:pPr>
        <w:numPr>
          <w:ilvl w:val="0"/>
          <w:numId w:val="17"/>
        </w:numPr>
      </w:pPr>
      <w:r>
        <w:t xml:space="preserve">Providing results reporting that includes doctor's notes and comments entered during the tracking process. </w:t>
      </w:r>
    </w:p>
    <w:p w14:paraId="72D382E8" w14:textId="77777777" w:rsidR="00626A20" w:rsidRDefault="00626A20" w:rsidP="00D41468">
      <w:bookmarkStart w:id="21" w:name="_Toc401592213"/>
      <w:bookmarkStart w:id="22" w:name="_Toc402366853"/>
      <w:bookmarkStart w:id="23" w:name="_Toc421668476"/>
      <w:bookmarkStart w:id="24" w:name="_Toc421693903"/>
    </w:p>
    <w:p w14:paraId="72D382E9" w14:textId="77777777" w:rsidR="004A5973" w:rsidRDefault="004A5973" w:rsidP="00D41468">
      <w:pPr>
        <w:pStyle w:val="Heading3"/>
      </w:pPr>
      <w:bookmarkStart w:id="25" w:name="_Toc508628473"/>
      <w:r>
        <w:t>Relationship to Other Packages</w:t>
      </w:r>
      <w:bookmarkEnd w:id="21"/>
      <w:bookmarkEnd w:id="22"/>
      <w:bookmarkEnd w:id="23"/>
      <w:bookmarkEnd w:id="24"/>
      <w:bookmarkEnd w:id="25"/>
      <w:r>
        <w:fldChar w:fldCharType="begin"/>
      </w:r>
      <w:r>
        <w:instrText xml:space="preserve"> XE "Relationship to Other Packages" </w:instrText>
      </w:r>
      <w:r>
        <w:fldChar w:fldCharType="end"/>
      </w:r>
    </w:p>
    <w:p w14:paraId="72D382EA" w14:textId="77777777" w:rsidR="00626A20" w:rsidRDefault="00626A20" w:rsidP="00D41468"/>
    <w:p w14:paraId="72D382EB" w14:textId="77777777" w:rsidR="004A5973" w:rsidRDefault="004A5973" w:rsidP="00D41468">
      <w:r>
        <w:t xml:space="preserve">The Consults package works with the following packages: </w:t>
      </w:r>
    </w:p>
    <w:p w14:paraId="72D382EC" w14:textId="77777777" w:rsidR="004A5973" w:rsidRDefault="004A5973" w:rsidP="00D41468">
      <w:pPr>
        <w:numPr>
          <w:ilvl w:val="0"/>
          <w:numId w:val="18"/>
        </w:numPr>
      </w:pPr>
      <w:r>
        <w:t xml:space="preserve">Computerized Patient Record System (CPRS) </w:t>
      </w:r>
    </w:p>
    <w:p w14:paraId="72D382ED" w14:textId="77777777" w:rsidR="004A5973" w:rsidRDefault="004A5973" w:rsidP="00D41468">
      <w:pPr>
        <w:numPr>
          <w:ilvl w:val="0"/>
          <w:numId w:val="18"/>
        </w:numPr>
      </w:pPr>
      <w:r>
        <w:t>Text Integration Utilities (TIU)</w:t>
      </w:r>
    </w:p>
    <w:p w14:paraId="72D382EE" w14:textId="77777777" w:rsidR="00626A20" w:rsidRDefault="00626A20" w:rsidP="00D41468">
      <w:pPr>
        <w:pStyle w:val="Heading4"/>
      </w:pPr>
    </w:p>
    <w:p w14:paraId="72D382EF" w14:textId="77777777" w:rsidR="004A5973" w:rsidRDefault="004A5973" w:rsidP="00D41468">
      <w:pPr>
        <w:pStyle w:val="Heading4"/>
      </w:pPr>
      <w:r>
        <w:t>Relationship of Consults to CPRS</w:t>
      </w:r>
    </w:p>
    <w:p w14:paraId="72D382F0" w14:textId="77777777" w:rsidR="00626A20" w:rsidRDefault="00626A20" w:rsidP="00D41468">
      <w:pPr>
        <w:pStyle w:val="Heading5"/>
      </w:pPr>
    </w:p>
    <w:p w14:paraId="72D382F1" w14:textId="77777777" w:rsidR="004A5973" w:rsidRDefault="004A5973" w:rsidP="00D41468">
      <w:pPr>
        <w:pStyle w:val="Heading5"/>
      </w:pPr>
      <w:r>
        <w:t>From CPRS Actions to Consults:</w:t>
      </w:r>
    </w:p>
    <w:p w14:paraId="72D382F2" w14:textId="77777777" w:rsidR="004A5973" w:rsidRDefault="004A5973" w:rsidP="00D41468">
      <w:pPr>
        <w:numPr>
          <w:ilvl w:val="0"/>
          <w:numId w:val="19"/>
        </w:numPr>
      </w:pPr>
      <w:r>
        <w:t>Ordering</w:t>
      </w:r>
    </w:p>
    <w:p w14:paraId="72D382F3" w14:textId="77777777" w:rsidR="004A5973" w:rsidRDefault="004A5973" w:rsidP="00D41468">
      <w:pPr>
        <w:numPr>
          <w:ilvl w:val="0"/>
          <w:numId w:val="19"/>
        </w:numPr>
      </w:pPr>
      <w:r>
        <w:t>Order checking</w:t>
      </w:r>
    </w:p>
    <w:p w14:paraId="72D382F4" w14:textId="77777777" w:rsidR="004A5973" w:rsidRDefault="004A5973" w:rsidP="00D41468">
      <w:pPr>
        <w:numPr>
          <w:ilvl w:val="0"/>
          <w:numId w:val="19"/>
        </w:numPr>
      </w:pPr>
      <w:r>
        <w:t>Order updates via HL7</w:t>
      </w:r>
      <w:r>
        <w:fldChar w:fldCharType="begin"/>
      </w:r>
      <w:r>
        <w:instrText xml:space="preserve"> XE "HL7" </w:instrText>
      </w:r>
      <w:r>
        <w:fldChar w:fldCharType="end"/>
      </w:r>
      <w:r>
        <w:t xml:space="preserve"> messages</w:t>
      </w:r>
    </w:p>
    <w:p w14:paraId="72D382F5" w14:textId="77777777" w:rsidR="004A5973" w:rsidRDefault="004A5973" w:rsidP="00D41468">
      <w:pPr>
        <w:numPr>
          <w:ilvl w:val="0"/>
          <w:numId w:val="19"/>
        </w:numPr>
      </w:pPr>
      <w:r>
        <w:t>Inter-Facility Consults via HL7 messages</w:t>
      </w:r>
    </w:p>
    <w:p w14:paraId="72D382F6" w14:textId="77777777" w:rsidR="004A5973" w:rsidRDefault="004A5973" w:rsidP="00D41468">
      <w:pPr>
        <w:numPr>
          <w:ilvl w:val="0"/>
          <w:numId w:val="19"/>
        </w:numPr>
      </w:pPr>
      <w:r>
        <w:t xml:space="preserve">Tracking Consults activity  </w:t>
      </w:r>
    </w:p>
    <w:p w14:paraId="72D382F7" w14:textId="77777777" w:rsidR="004A5973" w:rsidRDefault="004A5973" w:rsidP="00D41468">
      <w:pPr>
        <w:numPr>
          <w:ilvl w:val="0"/>
          <w:numId w:val="19"/>
        </w:numPr>
      </w:pPr>
      <w:r>
        <w:t>Resulting  TIU and Consults</w:t>
      </w:r>
    </w:p>
    <w:p w14:paraId="72D382F8" w14:textId="77777777" w:rsidR="004A5973" w:rsidRDefault="004A5973" w:rsidP="00D41468">
      <w:pPr>
        <w:numPr>
          <w:ilvl w:val="0"/>
          <w:numId w:val="19"/>
        </w:numPr>
      </w:pPr>
      <w:r>
        <w:t>Notifications</w:t>
      </w:r>
    </w:p>
    <w:p w14:paraId="72D382F9" w14:textId="77777777" w:rsidR="00626A20" w:rsidRDefault="00626A20" w:rsidP="00D41468">
      <w:pPr>
        <w:pStyle w:val="Heading5"/>
      </w:pPr>
    </w:p>
    <w:p w14:paraId="72D382FA" w14:textId="77777777" w:rsidR="004A5973" w:rsidRDefault="004A5973" w:rsidP="00D41468">
      <w:pPr>
        <w:pStyle w:val="Heading5"/>
      </w:pPr>
      <w:r>
        <w:t>From Consults actions to CPRS:</w:t>
      </w:r>
    </w:p>
    <w:p w14:paraId="72D382FB" w14:textId="77777777" w:rsidR="004A5973" w:rsidRDefault="004A5973" w:rsidP="00D41468">
      <w:pPr>
        <w:numPr>
          <w:ilvl w:val="0"/>
          <w:numId w:val="20"/>
        </w:numPr>
      </w:pPr>
      <w:r>
        <w:t>Consult status changes update the CPRS order</w:t>
      </w:r>
    </w:p>
    <w:p w14:paraId="72D382FC" w14:textId="77777777" w:rsidR="004A5973" w:rsidRDefault="004A5973" w:rsidP="00D41468">
      <w:pPr>
        <w:numPr>
          <w:ilvl w:val="0"/>
          <w:numId w:val="20"/>
        </w:numPr>
      </w:pPr>
      <w:r>
        <w:t>Forwarded and edit/resubmitted consults get a new service/correction order from CPRS</w:t>
      </w:r>
    </w:p>
    <w:p w14:paraId="72D382FD" w14:textId="77777777" w:rsidR="004A5973" w:rsidRDefault="004A5973" w:rsidP="00D41468">
      <w:pPr>
        <w:numPr>
          <w:ilvl w:val="0"/>
          <w:numId w:val="20"/>
        </w:numPr>
      </w:pPr>
      <w:r>
        <w:t>Sends alerts based on consult activity</w:t>
      </w:r>
    </w:p>
    <w:p w14:paraId="72D382FE" w14:textId="77777777" w:rsidR="00626A20" w:rsidRDefault="00626A20" w:rsidP="00D41468">
      <w:pPr>
        <w:pStyle w:val="Heading4"/>
      </w:pPr>
    </w:p>
    <w:p w14:paraId="72D382FF" w14:textId="77777777" w:rsidR="004A5973" w:rsidRDefault="004A5973" w:rsidP="00D41468">
      <w:pPr>
        <w:pStyle w:val="Heading4"/>
      </w:pPr>
      <w:r>
        <w:t>Relationship of Consults to TIU</w:t>
      </w:r>
    </w:p>
    <w:p w14:paraId="72D38300" w14:textId="77777777" w:rsidR="004A5973" w:rsidRDefault="004A5973" w:rsidP="00D41468">
      <w:pPr>
        <w:pStyle w:val="Heading5"/>
      </w:pPr>
      <w:r>
        <w:t>From TIU Actions to Consults:</w:t>
      </w:r>
    </w:p>
    <w:p w14:paraId="72D38301" w14:textId="77777777" w:rsidR="004A5973" w:rsidRDefault="004A5973" w:rsidP="00D41468">
      <w:pPr>
        <w:numPr>
          <w:ilvl w:val="0"/>
          <w:numId w:val="21"/>
        </w:numPr>
      </w:pPr>
      <w:r>
        <w:t>Select a consult to associate with a note</w:t>
      </w:r>
    </w:p>
    <w:p w14:paraId="72D38302" w14:textId="77777777" w:rsidR="004A5973" w:rsidRDefault="004A5973" w:rsidP="00D41468">
      <w:pPr>
        <w:numPr>
          <w:ilvl w:val="0"/>
          <w:numId w:val="21"/>
        </w:numPr>
      </w:pPr>
      <w:r>
        <w:t>One consult link per consult note</w:t>
      </w:r>
    </w:p>
    <w:p w14:paraId="72D38303" w14:textId="77777777" w:rsidR="004A5973" w:rsidRDefault="004A5973" w:rsidP="00D41468">
      <w:pPr>
        <w:numPr>
          <w:ilvl w:val="0"/>
          <w:numId w:val="21"/>
        </w:numPr>
      </w:pPr>
      <w:r>
        <w:t>Sends TIU updates to consult package for:</w:t>
      </w:r>
    </w:p>
    <w:p w14:paraId="72D38304" w14:textId="77777777" w:rsidR="004A5973" w:rsidRDefault="004A5973" w:rsidP="00D41468">
      <w:pPr>
        <w:numPr>
          <w:ilvl w:val="0"/>
          <w:numId w:val="21"/>
        </w:numPr>
      </w:pPr>
      <w:r>
        <w:t>New consult note entered</w:t>
      </w:r>
    </w:p>
    <w:p w14:paraId="72D38305" w14:textId="77777777" w:rsidR="004A5973" w:rsidRDefault="004A5973" w:rsidP="00D41468">
      <w:pPr>
        <w:numPr>
          <w:ilvl w:val="0"/>
          <w:numId w:val="22"/>
        </w:numPr>
      </w:pPr>
      <w:r>
        <w:t>Consult note completed</w:t>
      </w:r>
    </w:p>
    <w:p w14:paraId="72D38306" w14:textId="77777777" w:rsidR="004A5973" w:rsidRDefault="004A5973" w:rsidP="00D41468">
      <w:pPr>
        <w:numPr>
          <w:ilvl w:val="0"/>
          <w:numId w:val="22"/>
        </w:numPr>
      </w:pPr>
      <w:r>
        <w:t>New addendum completed</w:t>
      </w:r>
    </w:p>
    <w:p w14:paraId="72D38307" w14:textId="77777777" w:rsidR="004A5973" w:rsidRDefault="004A5973" w:rsidP="00D41468">
      <w:pPr>
        <w:numPr>
          <w:ilvl w:val="0"/>
          <w:numId w:val="22"/>
        </w:numPr>
      </w:pPr>
      <w:r>
        <w:lastRenderedPageBreak/>
        <w:t>Disassociate a note</w:t>
      </w:r>
    </w:p>
    <w:p w14:paraId="72D38308" w14:textId="77777777" w:rsidR="004A5973" w:rsidRDefault="004A5973" w:rsidP="00D41468">
      <w:pPr>
        <w:numPr>
          <w:ilvl w:val="0"/>
          <w:numId w:val="22"/>
        </w:numPr>
      </w:pPr>
      <w:r>
        <w:t>Extract notes for SF 513 and displays</w:t>
      </w:r>
    </w:p>
    <w:p w14:paraId="72D38309" w14:textId="77777777" w:rsidR="00626A20" w:rsidRDefault="00626A20" w:rsidP="00D41468">
      <w:pPr>
        <w:pStyle w:val="Heading5"/>
      </w:pPr>
    </w:p>
    <w:p w14:paraId="72D3830A" w14:textId="77777777" w:rsidR="004A5973" w:rsidRDefault="004A5973" w:rsidP="00D41468">
      <w:pPr>
        <w:pStyle w:val="Heading5"/>
      </w:pPr>
      <w:r>
        <w:t>From Consult Actions to TIU:</w:t>
      </w:r>
    </w:p>
    <w:p w14:paraId="72D3830B" w14:textId="77777777" w:rsidR="004A5973" w:rsidRDefault="004A5973" w:rsidP="00D41468">
      <w:pPr>
        <w:numPr>
          <w:ilvl w:val="0"/>
          <w:numId w:val="23"/>
        </w:numPr>
      </w:pPr>
      <w:r>
        <w:t>A consult may have multiple notes associated with it.</w:t>
      </w:r>
    </w:p>
    <w:p w14:paraId="72D3830C" w14:textId="77777777" w:rsidR="004A5973" w:rsidRDefault="004A5973" w:rsidP="00D41468">
      <w:pPr>
        <w:numPr>
          <w:ilvl w:val="0"/>
          <w:numId w:val="23"/>
        </w:numPr>
      </w:pPr>
      <w:r>
        <w:t>Lists the notes associated with a consult.</w:t>
      </w:r>
    </w:p>
    <w:p w14:paraId="72D3830D" w14:textId="77777777" w:rsidR="004A5973" w:rsidRDefault="004A5973" w:rsidP="00D41468">
      <w:pPr>
        <w:numPr>
          <w:ilvl w:val="0"/>
          <w:numId w:val="23"/>
        </w:numPr>
      </w:pPr>
      <w:r>
        <w:t>Uses TIU to act on a note.</w:t>
      </w:r>
    </w:p>
    <w:p w14:paraId="72D3830E" w14:textId="77777777" w:rsidR="004A5973" w:rsidRDefault="004A5973" w:rsidP="00D41468">
      <w:pPr>
        <w:numPr>
          <w:ilvl w:val="0"/>
          <w:numId w:val="23"/>
        </w:numPr>
      </w:pPr>
      <w:r>
        <w:t>Updates consult status and activity log from TIU updates.</w:t>
      </w:r>
    </w:p>
    <w:p w14:paraId="72D3830F" w14:textId="77777777" w:rsidR="004A5973" w:rsidRDefault="004A5973" w:rsidP="00D41468">
      <w:pPr>
        <w:pStyle w:val="Heading2"/>
      </w:pPr>
      <w:bookmarkStart w:id="26" w:name="_Toc401592216"/>
      <w:r>
        <w:br w:type="page"/>
      </w:r>
      <w:bookmarkStart w:id="27" w:name="_Toc402366855"/>
      <w:bookmarkStart w:id="28" w:name="_Toc421668477"/>
      <w:bookmarkStart w:id="29" w:name="_Toc421693904"/>
      <w:bookmarkStart w:id="30" w:name="_Toc508628474"/>
      <w:r>
        <w:lastRenderedPageBreak/>
        <w:t>Enhancements since Version 2.5</w:t>
      </w:r>
      <w:bookmarkEnd w:id="26"/>
      <w:bookmarkEnd w:id="27"/>
      <w:bookmarkEnd w:id="28"/>
      <w:bookmarkEnd w:id="29"/>
      <w:bookmarkEnd w:id="30"/>
      <w:r>
        <w:fldChar w:fldCharType="begin"/>
      </w:r>
      <w:r>
        <w:instrText xml:space="preserve"> XE "Enhancements Since Version 2.5" </w:instrText>
      </w:r>
      <w:r>
        <w:fldChar w:fldCharType="end"/>
      </w:r>
    </w:p>
    <w:p w14:paraId="72D38310" w14:textId="77777777" w:rsidR="00B458AA" w:rsidRDefault="00B458AA" w:rsidP="00D41468"/>
    <w:p w14:paraId="72D38311" w14:textId="77777777" w:rsidR="008A5BEF" w:rsidRDefault="008A5BEF" w:rsidP="00D41468">
      <w:pPr>
        <w:pStyle w:val="Heading4"/>
      </w:pPr>
      <w:bookmarkStart w:id="31" w:name="gmrc73"/>
      <w:bookmarkEnd w:id="31"/>
      <w:r>
        <w:t>GMRC*3*73</w:t>
      </w:r>
    </w:p>
    <w:p w14:paraId="72D38312" w14:textId="77777777" w:rsidR="008A5BEF" w:rsidRPr="008A5BEF" w:rsidRDefault="008A5BEF" w:rsidP="00D41468">
      <w:r w:rsidRPr="008A5BEF">
        <w:t xml:space="preserve">This patch is part of the Computerized Patient Records System CPRSv30 project. This project will modify </w:t>
      </w:r>
      <w:r>
        <w:t>the Computerized Patient Record</w:t>
      </w:r>
      <w:r w:rsidRPr="008A5BEF">
        <w:t xml:space="preserve"> System, Text Integration Utilities, Co</w:t>
      </w:r>
      <w:r>
        <w:t>nsults, Health Summary, Problem</w:t>
      </w:r>
      <w:r w:rsidRPr="008A5BEF">
        <w:t xml:space="preserve"> List, Clinical Reminders, and Order </w:t>
      </w:r>
      <w:r>
        <w:t>Entry/Results Reporting to meet</w:t>
      </w:r>
      <w:r w:rsidRPr="008A5BEF">
        <w:t xml:space="preserve"> the requirements proposed by the Dept. of Health and Human Services </w:t>
      </w:r>
    </w:p>
    <w:p w14:paraId="72D38313" w14:textId="77777777" w:rsidR="008A5BEF" w:rsidRPr="008A5BEF" w:rsidRDefault="008A5BEF" w:rsidP="00D41468">
      <w:r w:rsidRPr="008A5BEF">
        <w:t xml:space="preserve"> to adopt ICD-10 code set standards Clinic Orders.</w:t>
      </w:r>
    </w:p>
    <w:p w14:paraId="72D38314" w14:textId="77777777" w:rsidR="008A5BEF" w:rsidRPr="008A5BEF" w:rsidRDefault="008A5BEF" w:rsidP="00D41468">
      <w:r w:rsidRPr="008A5BEF">
        <w:t xml:space="preserve">  </w:t>
      </w:r>
    </w:p>
    <w:p w14:paraId="72D38315" w14:textId="77777777" w:rsidR="008A5BEF" w:rsidRPr="008A5BEF" w:rsidRDefault="008A5BEF" w:rsidP="00D41468">
      <w:r w:rsidRPr="008A5BEF">
        <w:t xml:space="preserve"> On January 16, 2009, the Centers for Medicare &amp; Medicaid Services (CMS) released a final rule for replacing th</w:t>
      </w:r>
      <w:r>
        <w:t>e 30-year-old ICD-9-CM code set</w:t>
      </w:r>
      <w:r w:rsidRPr="008A5BEF">
        <w:t xml:space="preserve"> with International Classification of Diseases, Tenth Revision, Clinical  Modification (ICD-10-CM) and Internatio</w:t>
      </w:r>
      <w:r>
        <w:t>nal Classification of Diseases,</w:t>
      </w:r>
      <w:r w:rsidRPr="008A5BEF">
        <w:t xml:space="preserve"> Tenth Revision, Procedure Coding Sy</w:t>
      </w:r>
      <w:r>
        <w:t>stem (ICD-10-PCS) with dates of</w:t>
      </w:r>
      <w:r w:rsidRPr="008A5BEF">
        <w:t xml:space="preserve"> service, or date of discharge for inpatients, that occur on or after </w:t>
      </w:r>
    </w:p>
    <w:p w14:paraId="72D38316" w14:textId="77777777" w:rsidR="008A5BEF" w:rsidRDefault="00084979" w:rsidP="00D41468">
      <w:r>
        <w:t xml:space="preserve"> October 1, 2015</w:t>
      </w:r>
      <w:r w:rsidR="008A5BEF" w:rsidRPr="008A5BEF">
        <w:t>.  The classification system consists of more than 68,000 codes, compared to approximately 13,000 ICD-9-CM codes.  There are nearly 87,000 ICD-10-PCS codes, while ICD-9-CM has nearly 3,800 procedure codes.  Both systems also expand the number of characters allotted from five and four respectively to seven alpha-numeric characters.  This value does not include the decimal point, which follows the third character for the ICD-10-CM code set.  There is no decimal point in the ICD-10-PCS code set.  These code sets have the potential to reveal more about quality of care, so that data can be used in a more meaningful way to better understand complications, better design cl</w:t>
      </w:r>
      <w:r w:rsidR="008A5BEF">
        <w:t>inically robust algorithms, and</w:t>
      </w:r>
      <w:r w:rsidR="008A5BEF" w:rsidRPr="008A5BEF">
        <w:t xml:space="preserve"> better track the outcomes of care.  ICD-</w:t>
      </w:r>
      <w:r w:rsidR="008A5BEF">
        <w:t>10-CM also incorporates greater</w:t>
      </w:r>
      <w:r w:rsidR="008A5BEF" w:rsidRPr="008A5BEF">
        <w:t xml:space="preserve"> specificity and clinical detail to provide information for clinical </w:t>
      </w:r>
      <w:r w:rsidR="008A5BEF">
        <w:t xml:space="preserve"> decision-</w:t>
      </w:r>
      <w:r w:rsidR="008A5BEF" w:rsidRPr="008A5BEF">
        <w:t>making and outcomes research.</w:t>
      </w:r>
    </w:p>
    <w:p w14:paraId="72D38317" w14:textId="77777777" w:rsidR="008A5BEF" w:rsidRDefault="008A5BEF" w:rsidP="00D41468"/>
    <w:p w14:paraId="72D38318" w14:textId="77777777" w:rsidR="008A5BEF" w:rsidRDefault="008A5BEF" w:rsidP="00D41468">
      <w:r w:rsidRPr="008A5BEF">
        <w:t>This patch installs the necessary routine updates to make the GMRC package compliant with the mandate to use ICD-10 codes.  The installation also contains one post-install routine that will populate the new PROVISIONAL DIAGNOSIS DATE (30.2) and PROVISIONAL DIAGNOSIS SYSTEM (30.3)</w:t>
      </w:r>
      <w:r>
        <w:t xml:space="preserve"> </w:t>
      </w:r>
      <w:r w:rsidRPr="008A5BEF">
        <w:t>fields for existing entries in the REQUEST/CONSULTATION (#123) file.  The</w:t>
      </w:r>
      <w:r>
        <w:t xml:space="preserve"> </w:t>
      </w:r>
      <w:r w:rsidRPr="008A5BEF">
        <w:t>PROVISIONAL DIAGNOSIS DATE will be populated using the value pulled from FILE ENTRY DATE (.01) field.  The PROVISIONAL DIAGNOSIS SYSTEM field will be populated with "ICD" to indicate these diagnoses are from the ICD-9-CM</w:t>
      </w:r>
      <w:r>
        <w:t xml:space="preserve"> coding system. </w:t>
      </w:r>
      <w:r w:rsidRPr="008A5BEF">
        <w:t>These fields are only populated for existing entries where the provisional diagnosis contains an ICD code.  Consult records with a</w:t>
      </w:r>
      <w:r>
        <w:t xml:space="preserve"> free-</w:t>
      </w:r>
      <w:r w:rsidRPr="008A5BEF">
        <w:t>text diagnosis will not have these fields populated.</w:t>
      </w:r>
    </w:p>
    <w:p w14:paraId="72D38319" w14:textId="77777777" w:rsidR="00626A20" w:rsidRDefault="00626A20" w:rsidP="00D41468"/>
    <w:p w14:paraId="72D3831A" w14:textId="77777777" w:rsidR="00626A20" w:rsidRPr="008A5BEF" w:rsidRDefault="00626A20" w:rsidP="00D41468">
      <w:r>
        <w:t xml:space="preserve">See page </w:t>
      </w:r>
      <w:r w:rsidR="00274F4A">
        <w:t>76</w:t>
      </w:r>
      <w:r>
        <w:t xml:space="preserve"> for examples of new displays as a result of GMPL*2*73.</w:t>
      </w:r>
    </w:p>
    <w:p w14:paraId="72D3831B" w14:textId="77777777" w:rsidR="004A5973" w:rsidRDefault="00626A20" w:rsidP="00D41468">
      <w:pPr>
        <w:pStyle w:val="Heading4"/>
      </w:pPr>
      <w:r>
        <w:br w:type="page"/>
      </w:r>
      <w:r w:rsidR="004A5973">
        <w:lastRenderedPageBreak/>
        <w:t>General</w:t>
      </w:r>
      <w:r>
        <w:t xml:space="preserve"> Overview of Consults/Request Tracking</w:t>
      </w:r>
    </w:p>
    <w:p w14:paraId="72D3831C" w14:textId="77777777" w:rsidR="00626A20" w:rsidRDefault="00626A20" w:rsidP="00D41468"/>
    <w:p w14:paraId="72D3831D" w14:textId="77777777" w:rsidR="004A5973" w:rsidRDefault="004A5973" w:rsidP="00D41468">
      <w:pPr>
        <w:numPr>
          <w:ilvl w:val="0"/>
          <w:numId w:val="24"/>
        </w:numPr>
      </w:pPr>
      <w:r>
        <w:t>Consults can be accessed through Windows NT, Windows 95, or a later Microsoft Windows version with the CPRS GUI Interface</w:t>
      </w:r>
      <w:r w:rsidR="00C50ABB">
        <w:t xml:space="preserve"> or through the List Manager (LM) interface</w:t>
      </w:r>
      <w:r>
        <w:t>.</w:t>
      </w:r>
    </w:p>
    <w:p w14:paraId="72D3831E" w14:textId="77777777" w:rsidR="004A5973" w:rsidRDefault="004A5973" w:rsidP="00D41468">
      <w:pPr>
        <w:numPr>
          <w:ilvl w:val="0"/>
          <w:numId w:val="24"/>
        </w:numPr>
      </w:pPr>
      <w:r>
        <w:t>Consult ordering is managed by CPRS Order Entry from within the CPRS Order tab. This includes Quick Orders.</w:t>
      </w:r>
    </w:p>
    <w:p w14:paraId="72D3831F" w14:textId="77777777" w:rsidR="004A5973" w:rsidRDefault="004A5973" w:rsidP="00D41468">
      <w:pPr>
        <w:numPr>
          <w:ilvl w:val="0"/>
          <w:numId w:val="24"/>
        </w:numPr>
      </w:pPr>
      <w:r>
        <w:t>Consult resulting is based on TIU Consult Notes, Medicine package results, and provider comments.</w:t>
      </w:r>
    </w:p>
    <w:p w14:paraId="72D38320" w14:textId="77777777" w:rsidR="004A5973" w:rsidRDefault="004A5973" w:rsidP="00D41468">
      <w:pPr>
        <w:numPr>
          <w:ilvl w:val="0"/>
          <w:numId w:val="24"/>
        </w:numPr>
      </w:pPr>
      <w:r>
        <w:t>Services must be defined within the ALL SERVICES hierarchy in order to access their consults and requests.</w:t>
      </w:r>
    </w:p>
    <w:p w14:paraId="72D38321" w14:textId="77777777" w:rsidR="004A5973" w:rsidRDefault="004A5973" w:rsidP="00D41468">
      <w:pPr>
        <w:numPr>
          <w:ilvl w:val="0"/>
          <w:numId w:val="24"/>
        </w:numPr>
      </w:pPr>
      <w:r>
        <w:t>Tracking services are not orderable unless the user is an update user for the service or its parent service.</w:t>
      </w:r>
    </w:p>
    <w:p w14:paraId="72D38322" w14:textId="77777777" w:rsidR="004A5973" w:rsidRDefault="004A5973" w:rsidP="00D41468">
      <w:pPr>
        <w:numPr>
          <w:ilvl w:val="0"/>
          <w:numId w:val="24"/>
        </w:numPr>
      </w:pPr>
      <w:r>
        <w:t>The ordering provider may edit and resubmit a consult after it has been canceled.</w:t>
      </w:r>
    </w:p>
    <w:p w14:paraId="72D38323" w14:textId="77777777" w:rsidR="00626A20" w:rsidRDefault="00626A20" w:rsidP="00D41468"/>
    <w:p w14:paraId="72D38324" w14:textId="77777777" w:rsidR="004A5973" w:rsidRDefault="004A5973" w:rsidP="00D41468">
      <w:pPr>
        <w:pStyle w:val="Heading4"/>
      </w:pPr>
      <w:r>
        <w:t>Alert Actions</w:t>
      </w:r>
    </w:p>
    <w:p w14:paraId="72D38325" w14:textId="77777777" w:rsidR="004A5973" w:rsidRDefault="004A5973" w:rsidP="00D41468">
      <w:pPr>
        <w:numPr>
          <w:ilvl w:val="0"/>
          <w:numId w:val="25"/>
        </w:numPr>
      </w:pPr>
      <w:r>
        <w:t>Users can process consult service update actions from the alert.</w:t>
      </w:r>
      <w:r>
        <w:fldChar w:fldCharType="begin"/>
      </w:r>
      <w:r>
        <w:instrText xml:space="preserve"> XE "Alert Actions" </w:instrText>
      </w:r>
      <w:r>
        <w:fldChar w:fldCharType="end"/>
      </w:r>
    </w:p>
    <w:p w14:paraId="72D38326" w14:textId="77777777" w:rsidR="004A5973" w:rsidRDefault="004A5973" w:rsidP="00D41468">
      <w:pPr>
        <w:numPr>
          <w:ilvl w:val="0"/>
          <w:numId w:val="25"/>
        </w:numPr>
      </w:pPr>
      <w:r>
        <w:t>The recipient of a</w:t>
      </w:r>
      <w:r w:rsidR="00626A20">
        <w:t>n alert for a cancelled request</w:t>
      </w:r>
      <w:r>
        <w:t xml:space="preserve"> can edit and resubmit the request from the alert </w:t>
      </w:r>
      <w:r w:rsidR="00626A20">
        <w:t>.</w:t>
      </w:r>
    </w:p>
    <w:p w14:paraId="72D38327" w14:textId="77777777" w:rsidR="00626A20" w:rsidRDefault="00626A20" w:rsidP="00D41468"/>
    <w:p w14:paraId="72D38328" w14:textId="77777777" w:rsidR="004A5973" w:rsidRDefault="004A5973" w:rsidP="00D41468">
      <w:pPr>
        <w:pStyle w:val="Heading4"/>
      </w:pPr>
      <w:r>
        <w:t>Reporting</w:t>
      </w:r>
    </w:p>
    <w:p w14:paraId="72D38329" w14:textId="77777777" w:rsidR="004A5973" w:rsidRDefault="004A5973" w:rsidP="00D41468">
      <w:pPr>
        <w:numPr>
          <w:ilvl w:val="0"/>
          <w:numId w:val="26"/>
        </w:numPr>
      </w:pPr>
      <w:r>
        <w:t>The Standard Form 513 is based on a hard-coded consults routine instead of the OE/RR Print Formats. This facilitates results printing when the consult reaches final resolution.</w:t>
      </w:r>
    </w:p>
    <w:p w14:paraId="72D3832A" w14:textId="77777777" w:rsidR="004A5973" w:rsidRDefault="004A5973" w:rsidP="00D41468">
      <w:pPr>
        <w:numPr>
          <w:ilvl w:val="0"/>
          <w:numId w:val="26"/>
        </w:numPr>
      </w:pPr>
      <w:r>
        <w:t>A report with completion time statistics has been added.</w:t>
      </w:r>
    </w:p>
    <w:p w14:paraId="72D3832B" w14:textId="77777777" w:rsidR="004A5973" w:rsidRDefault="004A5973" w:rsidP="00D41468">
      <w:pPr>
        <w:numPr>
          <w:ilvl w:val="0"/>
          <w:numId w:val="26"/>
        </w:numPr>
      </w:pPr>
      <w:r>
        <w:t>A report with pending consults has been added.</w:t>
      </w:r>
    </w:p>
    <w:p w14:paraId="72D3832C" w14:textId="77777777" w:rsidR="004A5973" w:rsidRDefault="004A5973" w:rsidP="00D41468">
      <w:pPr>
        <w:numPr>
          <w:ilvl w:val="0"/>
          <w:numId w:val="26"/>
        </w:numPr>
      </w:pPr>
      <w:r>
        <w:t>Lists of consults can be viewed by order status, service, and/or date range.</w:t>
      </w:r>
    </w:p>
    <w:p w14:paraId="72D3832D" w14:textId="77777777" w:rsidR="00626A20" w:rsidRDefault="00626A20" w:rsidP="00D41468"/>
    <w:p w14:paraId="72D3832E" w14:textId="77777777" w:rsidR="004A5973" w:rsidRDefault="004A5973" w:rsidP="00D41468">
      <w:pPr>
        <w:pStyle w:val="Heading4"/>
      </w:pPr>
      <w:r>
        <w:t>Communications</w:t>
      </w:r>
    </w:p>
    <w:p w14:paraId="72D3832F" w14:textId="77777777" w:rsidR="004A5973" w:rsidRDefault="004A5973" w:rsidP="00D41468">
      <w:pPr>
        <w:numPr>
          <w:ilvl w:val="0"/>
          <w:numId w:val="27"/>
        </w:numPr>
      </w:pPr>
      <w:r>
        <w:t>HL7</w:t>
      </w:r>
      <w:r>
        <w:fldChar w:fldCharType="begin"/>
      </w:r>
      <w:r>
        <w:instrText xml:space="preserve"> XE "HL7" </w:instrText>
      </w:r>
      <w:r>
        <w:fldChar w:fldCharType="end"/>
      </w:r>
      <w:r>
        <w:t xml:space="preserve"> messages and protocols are the communications medium between CPRS and Consults.</w:t>
      </w:r>
    </w:p>
    <w:p w14:paraId="72D38330" w14:textId="77777777" w:rsidR="00626A20" w:rsidRDefault="00626A20" w:rsidP="00D41468"/>
    <w:p w14:paraId="72D38331" w14:textId="77777777" w:rsidR="004A5973" w:rsidRDefault="004A5973" w:rsidP="00D41468">
      <w:pPr>
        <w:pStyle w:val="Heading4"/>
      </w:pPr>
      <w:r>
        <w:t>Setup</w:t>
      </w:r>
      <w:r>
        <w:fldChar w:fldCharType="begin"/>
      </w:r>
      <w:r>
        <w:instrText xml:space="preserve"> XE "Setup" </w:instrText>
      </w:r>
      <w:r>
        <w:fldChar w:fldCharType="end"/>
      </w:r>
    </w:p>
    <w:p w14:paraId="72D38332" w14:textId="77777777" w:rsidR="004A5973" w:rsidRDefault="004A5973" w:rsidP="00D41468">
      <w:r>
        <w:t>Consult services have a related entry in the CPRS Orderable Items file (#101.43).</w:t>
      </w:r>
    </w:p>
    <w:p w14:paraId="72D38333" w14:textId="77777777" w:rsidR="004A5973" w:rsidRDefault="004A5973" w:rsidP="00D41468">
      <w:r>
        <w:t>Management of procedures and services must be done through Consult options.</w:t>
      </w:r>
    </w:p>
    <w:p w14:paraId="72D38334" w14:textId="77777777" w:rsidR="004A5973" w:rsidRDefault="004A5973" w:rsidP="00D41468"/>
    <w:p w14:paraId="72D38335" w14:textId="77777777" w:rsidR="004A5973" w:rsidRDefault="004A5973" w:rsidP="00D41468">
      <w:pPr>
        <w:pStyle w:val="Heading2"/>
      </w:pPr>
      <w:r>
        <w:br w:type="page"/>
      </w:r>
      <w:bookmarkStart w:id="32" w:name="_Toc401592217"/>
      <w:bookmarkStart w:id="33" w:name="_Toc402366856"/>
      <w:bookmarkStart w:id="34" w:name="_Toc421668478"/>
      <w:bookmarkStart w:id="35" w:name="_Toc421693905"/>
      <w:bookmarkStart w:id="36" w:name="_Toc508628475"/>
      <w:r>
        <w:lastRenderedPageBreak/>
        <w:t>Relations with other VistA Components</w:t>
      </w:r>
      <w:bookmarkStart w:id="37" w:name="Enhancements"/>
      <w:bookmarkEnd w:id="32"/>
      <w:bookmarkEnd w:id="33"/>
      <w:bookmarkEnd w:id="34"/>
      <w:bookmarkEnd w:id="35"/>
      <w:bookmarkEnd w:id="36"/>
      <w:bookmarkEnd w:id="37"/>
      <w:r>
        <w:fldChar w:fldCharType="begin"/>
      </w:r>
      <w:r>
        <w:instrText xml:space="preserve"> XE "Relations with other VISTA Components" </w:instrText>
      </w:r>
      <w:r>
        <w:fldChar w:fldCharType="end"/>
      </w:r>
      <w:r>
        <w:t xml:space="preserve"> </w:t>
      </w:r>
      <w:bookmarkStart w:id="38" w:name="_Toc366039926"/>
      <w:bookmarkStart w:id="39" w:name="_Toc367443887"/>
    </w:p>
    <w:p w14:paraId="72D38336" w14:textId="77777777" w:rsidR="004A5973" w:rsidRDefault="004A5973" w:rsidP="00D41468">
      <w:pPr>
        <w:pStyle w:val="BodyTextIndent"/>
      </w:pPr>
      <w:r>
        <w:t>The Consults package communicates with CPRS through HL7</w:t>
      </w:r>
      <w:r>
        <w:fldChar w:fldCharType="begin"/>
      </w:r>
      <w:r>
        <w:instrText xml:space="preserve"> XE "HL7" </w:instrText>
      </w:r>
      <w:r>
        <w:fldChar w:fldCharType="end"/>
      </w:r>
      <w:r>
        <w:t xml:space="preserve"> messages. Order Checking</w:t>
      </w:r>
      <w:r>
        <w:fldChar w:fldCharType="begin"/>
      </w:r>
      <w:r>
        <w:instrText xml:space="preserve"> XE "Order Checking" </w:instrText>
      </w:r>
      <w:r>
        <w:fldChar w:fldCharType="end"/>
      </w:r>
      <w:r>
        <w:t xml:space="preserve"> receives information from the Consults package through CPRS. Notifications is the only major package that Consults communicates with directly. When the requesting clinician signs the order, Consults sends a notification to the consulting physician and when the consulting physician signs the final report, Consults sends a notification to the requesting physician. </w:t>
      </w:r>
    </w:p>
    <w:p w14:paraId="72D38337" w14:textId="77777777" w:rsidR="004A5973" w:rsidRDefault="00A57AF7" w:rsidP="00D41468">
      <w:r>
        <w:rPr>
          <w:noProof/>
          <w:sz w:val="20"/>
        </w:rPr>
        <mc:AlternateContent>
          <mc:Choice Requires="wps">
            <w:drawing>
              <wp:anchor distT="0" distB="0" distL="114300" distR="114300" simplePos="0" relativeHeight="251696640" behindDoc="0" locked="0" layoutInCell="1" allowOverlap="1" wp14:anchorId="72D39587" wp14:editId="72D39588">
                <wp:simplePos x="0" y="0"/>
                <wp:positionH relativeFrom="column">
                  <wp:posOffset>5772150</wp:posOffset>
                </wp:positionH>
                <wp:positionV relativeFrom="paragraph">
                  <wp:posOffset>494665</wp:posOffset>
                </wp:positionV>
                <wp:extent cx="0" cy="5286375"/>
                <wp:effectExtent l="0" t="0" r="0" b="0"/>
                <wp:wrapNone/>
                <wp:docPr id="1053" name="Line 9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863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0F5EC20" id="Line 977" o:spid="_x0000_s1026" style="position:absolute;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4.5pt,38.95pt" to="454.5pt,4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"/>
            </w:pict>
          </mc:Fallback>
        </mc:AlternateContent>
      </w:r>
      <w:r>
        <w:rPr>
          <w:noProof/>
        </w:rPr>
        <w:drawing>
          <wp:inline distT="0" distB="0" distL="0" distR="0" wp14:anchorId="72D39589" wp14:editId="72D3958A">
            <wp:extent cx="5486400" cy="6141720"/>
            <wp:effectExtent l="0" t="0" r="0" b="0"/>
            <wp:docPr id="2" name="Picture 2" descr="Relationsc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ionsc cop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141720"/>
                    </a:xfrm>
                    <a:prstGeom prst="rect">
                      <a:avLst/>
                    </a:prstGeom>
                    <a:noFill/>
                    <a:ln>
                      <a:noFill/>
                    </a:ln>
                  </pic:spPr>
                </pic:pic>
              </a:graphicData>
            </a:graphic>
          </wp:inline>
        </w:drawing>
      </w:r>
    </w:p>
    <w:p w14:paraId="72D38338" w14:textId="77777777" w:rsidR="004A5973" w:rsidRDefault="00A57AF7" w:rsidP="00D41468">
      <w:r>
        <w:rPr>
          <w:noProof/>
          <w:sz w:val="20"/>
        </w:rPr>
        <mc:AlternateContent>
          <mc:Choice Requires="wps">
            <w:drawing>
              <wp:anchor distT="0" distB="0" distL="114300" distR="114300" simplePos="0" relativeHeight="251697664" behindDoc="0" locked="0" layoutInCell="1" allowOverlap="1" wp14:anchorId="72D3958B" wp14:editId="72D3958C">
                <wp:simplePos x="0" y="0"/>
                <wp:positionH relativeFrom="column">
                  <wp:posOffset>6229350</wp:posOffset>
                </wp:positionH>
                <wp:positionV relativeFrom="paragraph">
                  <wp:posOffset>-76200</wp:posOffset>
                </wp:positionV>
                <wp:extent cx="0" cy="1533525"/>
                <wp:effectExtent l="0" t="0" r="0" b="0"/>
                <wp:wrapNone/>
                <wp:docPr id="1052" name="Line 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3352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7833D1C" id="Line 978" o:spid="_x0000_s1026" style="position:absolute;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0.5pt,-6pt" to="490.5pt,1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"/>
            </w:pict>
          </mc:Fallback>
        </mc:AlternateContent>
      </w:r>
      <w:r w:rsidR="004A5973">
        <w:t>Inter-Facility Consults</w:t>
      </w:r>
      <w:r w:rsidR="004A5973">
        <w:fldChar w:fldCharType="begin"/>
      </w:r>
      <w:r w:rsidR="004A5973">
        <w:instrText xml:space="preserve"> XE "Inter-Facility Consults" </w:instrText>
      </w:r>
      <w:r w:rsidR="004A5973">
        <w:fldChar w:fldCharType="end"/>
      </w:r>
      <w:r w:rsidR="004A5973">
        <w:t xml:space="preserve"> (IFC</w:t>
      </w:r>
      <w:r w:rsidR="004A5973">
        <w:fldChar w:fldCharType="begin"/>
      </w:r>
      <w:r w:rsidR="004A5973">
        <w:instrText xml:space="preserve"> XE "IFC" </w:instrText>
      </w:r>
      <w:r w:rsidR="004A5973">
        <w:fldChar w:fldCharType="end"/>
      </w:r>
      <w:r w:rsidR="004A5973">
        <w:t xml:space="preserve">) are requested, acted upon, and viewed the same way as regular Consults. Typically consults that are handled at a different facility have the remote facility indicated in their title, such as “Eye Exam—Salt Lake.” The software uses HL7 messaging in the background to communicate inter-facility consults and actions between cooperating facilities. Results are filed at the resulting facility, but since CPRS uses Remote Data Views in the </w:t>
      </w:r>
      <w:r w:rsidR="004A5973">
        <w:lastRenderedPageBreak/>
        <w:t>background to access the results, users do not need to treat Inter-Facility Consults any differently.</w:t>
      </w:r>
    </w:p>
    <w:p w14:paraId="72D38339" w14:textId="77777777" w:rsidR="004A5973" w:rsidRDefault="004A5973" w:rsidP="00D41468">
      <w:pPr>
        <w:pStyle w:val="Heading2"/>
      </w:pPr>
      <w:r>
        <w:br w:type="page"/>
      </w:r>
      <w:bookmarkStart w:id="40" w:name="_Toc401592218"/>
      <w:bookmarkStart w:id="41" w:name="_Toc402366857"/>
      <w:bookmarkStart w:id="42" w:name="_Toc421668479"/>
      <w:bookmarkStart w:id="43" w:name="_Toc421693906"/>
      <w:bookmarkStart w:id="44" w:name="_Toc508628476"/>
      <w:r>
        <w:lastRenderedPageBreak/>
        <w:t>Related Manuals</w:t>
      </w:r>
      <w:bookmarkEnd w:id="38"/>
      <w:bookmarkEnd w:id="39"/>
      <w:r>
        <w:fldChar w:fldCharType="begin"/>
      </w:r>
      <w:r>
        <w:instrText xml:space="preserve"> XE "Manuals" </w:instrText>
      </w:r>
      <w:r>
        <w:fldChar w:fldCharType="end"/>
      </w:r>
      <w:r>
        <w:t xml:space="preserve"> and Other References</w:t>
      </w:r>
      <w:bookmarkEnd w:id="40"/>
      <w:bookmarkEnd w:id="41"/>
      <w:bookmarkEnd w:id="42"/>
      <w:bookmarkEnd w:id="43"/>
      <w:bookmarkEnd w:id="44"/>
    </w:p>
    <w:p w14:paraId="72D3833A" w14:textId="77777777" w:rsidR="00626A20" w:rsidRDefault="00626A20" w:rsidP="00D41468"/>
    <w:p w14:paraId="72D3833B" w14:textId="77777777" w:rsidR="004A5973" w:rsidRDefault="004A5973" w:rsidP="00D41468">
      <w:r>
        <w:t xml:space="preserve">If you are an ADPAC or IRM personnel, the </w:t>
      </w:r>
      <w:r>
        <w:rPr>
          <w:i/>
        </w:rPr>
        <w:t>Consult/Request Tracking Technical Manual</w:t>
      </w:r>
      <w:r>
        <w:rPr>
          <w:i/>
        </w:rPr>
        <w:fldChar w:fldCharType="begin"/>
      </w:r>
      <w:r>
        <w:instrText xml:space="preserve"> XE "</w:instrText>
      </w:r>
      <w:r>
        <w:rPr>
          <w:i/>
        </w:rPr>
        <w:instrText>Consult/Request Tracking Technical Manual</w:instrText>
      </w:r>
      <w:r>
        <w:instrText xml:space="preserve">" </w:instrText>
      </w:r>
      <w:r>
        <w:rPr>
          <w:i/>
        </w:rPr>
        <w:fldChar w:fldCharType="end"/>
      </w:r>
      <w:r>
        <w:t xml:space="preserve"> would probably aid in your understanding of Consults setup and operation.</w:t>
      </w:r>
    </w:p>
    <w:p w14:paraId="72D3833C" w14:textId="77777777" w:rsidR="00626A20" w:rsidRDefault="00626A20" w:rsidP="00D41468"/>
    <w:p w14:paraId="72D3833D" w14:textId="77777777" w:rsidR="004A5973" w:rsidRDefault="004A5973" w:rsidP="00D41468">
      <w:r>
        <w:t xml:space="preserve">Consults is installed with CPRS, so the </w:t>
      </w:r>
      <w:r>
        <w:rPr>
          <w:i/>
        </w:rPr>
        <w:t>CPRS Installation Guide</w:t>
      </w:r>
      <w:r>
        <w:rPr>
          <w:i/>
        </w:rPr>
        <w:fldChar w:fldCharType="begin"/>
      </w:r>
      <w:r>
        <w:instrText xml:space="preserve"> XE "</w:instrText>
      </w:r>
      <w:r>
        <w:rPr>
          <w:i/>
        </w:rPr>
        <w:instrText>CPRS Installation Guide</w:instrText>
      </w:r>
      <w:r>
        <w:instrText xml:space="preserve">" </w:instrText>
      </w:r>
      <w:r>
        <w:rPr>
          <w:i/>
        </w:rPr>
        <w:fldChar w:fldCharType="end"/>
      </w:r>
      <w:r>
        <w:t xml:space="preserve"> is the appropriate manual to refer to on installation issues that aren’t covered in the </w:t>
      </w:r>
      <w:r>
        <w:rPr>
          <w:i/>
        </w:rPr>
        <w:t>Consult/Request Tracking Technical Manual</w:t>
      </w:r>
      <w:r>
        <w:t xml:space="preserve">. </w:t>
      </w:r>
    </w:p>
    <w:p w14:paraId="72D3833E" w14:textId="77777777" w:rsidR="00626A20" w:rsidRDefault="00626A20" w:rsidP="00D41468"/>
    <w:p w14:paraId="72D3833F" w14:textId="77777777" w:rsidR="004A5973" w:rsidRDefault="004A5973" w:rsidP="00D41468">
      <w:r>
        <w:t>TIU</w:t>
      </w:r>
      <w:r>
        <w:fldChar w:fldCharType="begin"/>
      </w:r>
      <w:r>
        <w:instrText xml:space="preserve"> XE "Text Integration Utility (TIU)"</w:instrText>
      </w:r>
      <w:r>
        <w:fldChar w:fldCharType="end"/>
      </w:r>
      <w:r>
        <w:t xml:space="preserve"> provides boilerplate text and other text-oriented services. The </w:t>
      </w:r>
      <w:r>
        <w:rPr>
          <w:i/>
        </w:rPr>
        <w:t>TIU Clinical Coordinator &amp; User Manual</w:t>
      </w:r>
      <w:r>
        <w:rPr>
          <w:i/>
        </w:rPr>
        <w:fldChar w:fldCharType="begin"/>
      </w:r>
      <w:r>
        <w:instrText xml:space="preserve"> XE "</w:instrText>
      </w:r>
      <w:r>
        <w:rPr>
          <w:i/>
        </w:rPr>
        <w:instrText>TIU Clinical Coordinator &amp; User Manual</w:instrText>
      </w:r>
      <w:r>
        <w:instrText xml:space="preserve">" </w:instrText>
      </w:r>
      <w:r>
        <w:rPr>
          <w:i/>
        </w:rPr>
        <w:fldChar w:fldCharType="end"/>
      </w:r>
      <w:r>
        <w:t xml:space="preserve"> would assist you in using these features.</w:t>
      </w:r>
    </w:p>
    <w:p w14:paraId="72D38340" w14:textId="77777777" w:rsidR="00626A20" w:rsidRDefault="00626A20" w:rsidP="00D41468"/>
    <w:p w14:paraId="72D38341" w14:textId="77777777" w:rsidR="004A5973" w:rsidRDefault="004A5973" w:rsidP="00D41468">
      <w:pPr>
        <w:rPr>
          <w:i/>
        </w:rPr>
      </w:pPr>
      <w:r>
        <w:t xml:space="preserve">Consults package is highly integrated with CPRS. As such, any Consults package user should be familiar with the </w:t>
      </w:r>
      <w:r>
        <w:rPr>
          <w:i/>
        </w:rPr>
        <w:t>CPRS Clinician’s Getting Started Guide</w:t>
      </w:r>
      <w:r>
        <w:t xml:space="preserve"> and the </w:t>
      </w:r>
      <w:r>
        <w:rPr>
          <w:i/>
        </w:rPr>
        <w:t>CPRS Clinical Coordinator &amp; User Manual</w:t>
      </w:r>
      <w:r>
        <w:rPr>
          <w:i/>
        </w:rPr>
        <w:fldChar w:fldCharType="begin"/>
      </w:r>
      <w:r>
        <w:instrText xml:space="preserve"> XE "</w:instrText>
      </w:r>
      <w:r>
        <w:rPr>
          <w:i/>
        </w:rPr>
        <w:instrText>CPRS Clinical Coordinator &amp; User Manual</w:instrText>
      </w:r>
      <w:r>
        <w:instrText xml:space="preserve">" </w:instrText>
      </w:r>
      <w:r>
        <w:rPr>
          <w:i/>
        </w:rPr>
        <w:fldChar w:fldCharType="end"/>
      </w:r>
      <w:r>
        <w:rPr>
          <w:i/>
        </w:rPr>
        <w:t>.</w:t>
      </w:r>
    </w:p>
    <w:p w14:paraId="72D38342" w14:textId="77777777" w:rsidR="004A5973" w:rsidRDefault="004A5973" w:rsidP="00D41468">
      <w:r>
        <w:t>See our web pages</w:t>
      </w:r>
      <w:r>
        <w:fldChar w:fldCharType="begin"/>
      </w:r>
      <w:r>
        <w:instrText xml:space="preserve"> XE "web pages" </w:instrText>
      </w:r>
      <w:r>
        <w:fldChar w:fldCharType="end"/>
      </w:r>
      <w:r>
        <w:t xml:space="preserve"> at:</w:t>
      </w:r>
    </w:p>
    <w:p w14:paraId="72D38343" w14:textId="77777777" w:rsidR="004A5973" w:rsidRDefault="004A5973" w:rsidP="00D41468">
      <w:pPr>
        <w:pStyle w:val="FirstPage3"/>
      </w:pPr>
      <w:r>
        <w:t>vista.med.va.gov/consults</w:t>
      </w:r>
    </w:p>
    <w:p w14:paraId="72D38344" w14:textId="77777777" w:rsidR="004A5973" w:rsidRDefault="004A5973" w:rsidP="00D41468">
      <w:pPr>
        <w:pStyle w:val="FirstPage3"/>
      </w:pPr>
      <w:r>
        <w:t>and</w:t>
      </w:r>
    </w:p>
    <w:p w14:paraId="72D38345" w14:textId="77777777" w:rsidR="004A5973" w:rsidRDefault="004A5973" w:rsidP="00D41468">
      <w:pPr>
        <w:pStyle w:val="FirstPage3"/>
      </w:pPr>
      <w:r>
        <w:t>vista.med.va.gov/cprs</w:t>
      </w:r>
    </w:p>
    <w:p w14:paraId="72D38346" w14:textId="77777777" w:rsidR="004A5973" w:rsidRDefault="004A5973" w:rsidP="00D41468"/>
    <w:p w14:paraId="72D38347" w14:textId="77777777" w:rsidR="004A5973" w:rsidRDefault="004A5973" w:rsidP="00D41468"/>
    <w:p w14:paraId="72D38348" w14:textId="77777777" w:rsidR="004A5973" w:rsidRDefault="004A5973" w:rsidP="00D41468">
      <w:pPr>
        <w:pStyle w:val="Heading1"/>
        <w:sectPr w:rsidR="004A5973" w:rsidSect="00ED54E9">
          <w:headerReference w:type="even" r:id="rId21"/>
          <w:headerReference w:type="default" r:id="rId22"/>
          <w:footerReference w:type="even" r:id="rId23"/>
          <w:footerReference w:type="default" r:id="rId24"/>
          <w:type w:val="oddPage"/>
          <w:pgSz w:w="12240" w:h="15840" w:code="1"/>
          <w:pgMar w:top="1440" w:right="1440" w:bottom="1440" w:left="1440" w:header="720" w:footer="634" w:gutter="0"/>
          <w:pgNumType w:start="1"/>
          <w:cols w:space="720"/>
          <w:noEndnote/>
        </w:sectPr>
      </w:pPr>
      <w:bookmarkStart w:id="45" w:name="_Toc402366858"/>
    </w:p>
    <w:p w14:paraId="72D38349" w14:textId="77777777" w:rsidR="004A5973" w:rsidRDefault="004A5973" w:rsidP="00D41468">
      <w:pPr>
        <w:pStyle w:val="Heading1"/>
      </w:pPr>
      <w:bookmarkStart w:id="46" w:name="_Toc402366864"/>
      <w:bookmarkStart w:id="47" w:name="_Toc421668488"/>
      <w:bookmarkStart w:id="48" w:name="_Toc421693915"/>
      <w:bookmarkStart w:id="49" w:name="_Toc508628477"/>
      <w:bookmarkEnd w:id="45"/>
      <w:r>
        <w:lastRenderedPageBreak/>
        <w:t>Package Management</w:t>
      </w:r>
      <w:bookmarkStart w:id="50" w:name="Edit_1"/>
      <w:bookmarkEnd w:id="46"/>
      <w:bookmarkEnd w:id="47"/>
      <w:bookmarkEnd w:id="48"/>
      <w:bookmarkEnd w:id="49"/>
      <w:bookmarkEnd w:id="50"/>
      <w:r>
        <w:fldChar w:fldCharType="begin"/>
      </w:r>
      <w:r>
        <w:instrText xml:space="preserve"> XE "Package Management" </w:instrText>
      </w:r>
      <w:r>
        <w:fldChar w:fldCharType="end"/>
      </w:r>
      <w:r>
        <w:fldChar w:fldCharType="begin"/>
      </w:r>
      <w:r>
        <w:instrText>xe "Management"</w:instrText>
      </w:r>
      <w:r>
        <w:fldChar w:fldCharType="end"/>
      </w:r>
    </w:p>
    <w:p w14:paraId="72D3834A" w14:textId="77777777" w:rsidR="004A5973" w:rsidRDefault="004A5973" w:rsidP="00D41468">
      <w:bookmarkStart w:id="51" w:name="_Toc402366866"/>
    </w:p>
    <w:p w14:paraId="72D3834B" w14:textId="77777777" w:rsidR="004A5973" w:rsidRDefault="004A5973" w:rsidP="00D41468">
      <w:pPr>
        <w:pStyle w:val="Heading2"/>
      </w:pPr>
      <w:bookmarkStart w:id="52" w:name="_Toc421668489"/>
      <w:bookmarkStart w:id="53" w:name="_Toc421693916"/>
      <w:bookmarkStart w:id="54" w:name="_Toc508628478"/>
      <w:r>
        <w:t>Service Update and Tracking Security</w:t>
      </w:r>
      <w:bookmarkEnd w:id="51"/>
      <w:bookmarkEnd w:id="52"/>
      <w:bookmarkEnd w:id="53"/>
      <w:bookmarkEnd w:id="54"/>
      <w:r>
        <w:fldChar w:fldCharType="begin"/>
      </w:r>
      <w:r>
        <w:instrText xml:space="preserve"> XE "Service Update and Tracking Security" </w:instrText>
      </w:r>
      <w:r>
        <w:fldChar w:fldCharType="end"/>
      </w:r>
      <w:r>
        <w:fldChar w:fldCharType="begin"/>
      </w:r>
      <w:r>
        <w:instrText xml:space="preserve"> XE "Security" </w:instrText>
      </w:r>
      <w:r>
        <w:fldChar w:fldCharType="end"/>
      </w:r>
    </w:p>
    <w:p w14:paraId="72D3834C" w14:textId="77777777" w:rsidR="004A5973" w:rsidRDefault="004A5973" w:rsidP="00D41468">
      <w:r>
        <w:t>Your ADPAC can use the Consult Service User Management option, in conjunction with availability to various menus and options, to control access to Consults functionality. The menus that can be provided to you are:</w:t>
      </w:r>
    </w:p>
    <w:p w14:paraId="72D3834D" w14:textId="77777777" w:rsidR="004A5973" w:rsidRDefault="004A5973" w:rsidP="00D41468">
      <w:pPr>
        <w:pStyle w:val="ListMember"/>
      </w:pPr>
    </w:p>
    <w:p w14:paraId="72D3834E" w14:textId="77777777" w:rsidR="004A5973" w:rsidRDefault="004A5973" w:rsidP="00D41468">
      <w:pPr>
        <w:pStyle w:val="Heading3"/>
      </w:pPr>
      <w:bookmarkStart w:id="55" w:name="_Toc508628479"/>
      <w:r>
        <w:t>Consult Service Tracking</w:t>
      </w:r>
      <w:bookmarkEnd w:id="55"/>
    </w:p>
    <w:p w14:paraId="72D3834F" w14:textId="77777777" w:rsidR="004A5973" w:rsidRDefault="004A5973" w:rsidP="00D41468">
      <w:r>
        <w:t xml:space="preserve">The Consult Service Tracking menu provides access to basic consult tracking functions and reports, but can also provide complete update capabilities if you have been granted update privileges by your ADPAC. </w:t>
      </w:r>
    </w:p>
    <w:p w14:paraId="72D38350" w14:textId="77777777" w:rsidR="004A5973" w:rsidRDefault="004A5973" w:rsidP="00D41468">
      <w:r>
        <w:t>Individual options in the Consults package that may be useful to you, and what access they provide, are detailed in the following table:</w:t>
      </w:r>
    </w:p>
    <w:p w14:paraId="72D38351" w14:textId="77777777" w:rsidR="004A5973" w:rsidRDefault="004A5973" w:rsidP="00D41468">
      <w:pPr>
        <w:pStyle w:val="BlankLine"/>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10"/>
        <w:gridCol w:w="3618"/>
      </w:tblGrid>
      <w:tr w:rsidR="004A5973" w14:paraId="72D38354" w14:textId="77777777">
        <w:tc>
          <w:tcPr>
            <w:tcW w:w="4410" w:type="dxa"/>
          </w:tcPr>
          <w:p w14:paraId="72D38352" w14:textId="77777777" w:rsidR="004A5973" w:rsidRDefault="004A5973" w:rsidP="00D41468">
            <w:pPr>
              <w:pStyle w:val="TableHeading"/>
            </w:pPr>
            <w:r>
              <w:t>Option</w:t>
            </w:r>
          </w:p>
        </w:tc>
        <w:tc>
          <w:tcPr>
            <w:tcW w:w="3618" w:type="dxa"/>
          </w:tcPr>
          <w:p w14:paraId="72D38353" w14:textId="77777777" w:rsidR="004A5973" w:rsidRDefault="004A5973" w:rsidP="00D41468">
            <w:pPr>
              <w:pStyle w:val="TableHeading"/>
            </w:pPr>
            <w:r>
              <w:t>Services</w:t>
            </w:r>
          </w:p>
        </w:tc>
      </w:tr>
      <w:tr w:rsidR="004A5973" w14:paraId="72D38357" w14:textId="77777777">
        <w:tc>
          <w:tcPr>
            <w:tcW w:w="4410" w:type="dxa"/>
          </w:tcPr>
          <w:p w14:paraId="72D38355" w14:textId="77777777" w:rsidR="004A5973" w:rsidRDefault="004A5973" w:rsidP="00D41468">
            <w:pPr>
              <w:pStyle w:val="ListMember"/>
            </w:pPr>
            <w:r>
              <w:t>Consult Service Tracking</w:t>
            </w:r>
          </w:p>
        </w:tc>
        <w:tc>
          <w:tcPr>
            <w:tcW w:w="3618" w:type="dxa"/>
          </w:tcPr>
          <w:p w14:paraId="72D38356" w14:textId="77777777" w:rsidR="004A5973" w:rsidRDefault="004A5973" w:rsidP="00D41468">
            <w:pPr>
              <w:pStyle w:val="ListMember"/>
            </w:pPr>
            <w:r>
              <w:t>Tracking and/or update functionality depending upon your individual privileges.</w:t>
            </w:r>
          </w:p>
        </w:tc>
      </w:tr>
      <w:tr w:rsidR="004A5973" w14:paraId="72D3835A" w14:textId="77777777">
        <w:tc>
          <w:tcPr>
            <w:tcW w:w="4410" w:type="dxa"/>
          </w:tcPr>
          <w:p w14:paraId="72D38358" w14:textId="77777777" w:rsidR="004A5973" w:rsidRDefault="004A5973" w:rsidP="00D41468">
            <w:pPr>
              <w:pStyle w:val="ListMember"/>
            </w:pPr>
            <w:r>
              <w:t>Completion Time Statistics</w:t>
            </w:r>
          </w:p>
        </w:tc>
        <w:tc>
          <w:tcPr>
            <w:tcW w:w="3618" w:type="dxa"/>
          </w:tcPr>
          <w:p w14:paraId="72D38359" w14:textId="77777777" w:rsidR="004A5973" w:rsidRDefault="004A5973" w:rsidP="00D41468">
            <w:pPr>
              <w:pStyle w:val="ListMember"/>
            </w:pPr>
            <w:r>
              <w:t>Reporting.</w:t>
            </w:r>
          </w:p>
        </w:tc>
      </w:tr>
      <w:tr w:rsidR="004A5973" w14:paraId="72D3835D" w14:textId="77777777">
        <w:tc>
          <w:tcPr>
            <w:tcW w:w="4410" w:type="dxa"/>
          </w:tcPr>
          <w:p w14:paraId="72D3835B" w14:textId="77777777" w:rsidR="004A5973" w:rsidRDefault="004A5973" w:rsidP="00D41468">
            <w:pPr>
              <w:pStyle w:val="ListMember"/>
            </w:pPr>
            <w:r>
              <w:t>Service Consults Pending Resolution</w:t>
            </w:r>
          </w:p>
        </w:tc>
        <w:tc>
          <w:tcPr>
            <w:tcW w:w="3618" w:type="dxa"/>
          </w:tcPr>
          <w:p w14:paraId="72D3835C" w14:textId="77777777" w:rsidR="004A5973" w:rsidRDefault="004A5973" w:rsidP="00D41468">
            <w:pPr>
              <w:pStyle w:val="ListMember"/>
            </w:pPr>
            <w:r>
              <w:t>Reporting.</w:t>
            </w:r>
          </w:p>
        </w:tc>
      </w:tr>
    </w:tbl>
    <w:p w14:paraId="72D3835E" w14:textId="77777777" w:rsidR="004A5973" w:rsidRDefault="004A5973" w:rsidP="00D41468"/>
    <w:p w14:paraId="72D3835F" w14:textId="77777777" w:rsidR="004A5973" w:rsidRDefault="004A5973" w:rsidP="00D41468">
      <w:r>
        <w:br w:type="page"/>
      </w:r>
      <w:r>
        <w:lastRenderedPageBreak/>
        <w:t>With the GMRC Service User Management option, your ADPAC can set you up to be an update user for one or more service</w:t>
      </w:r>
      <w:r>
        <w:fldChar w:fldCharType="begin"/>
      </w:r>
      <w:r>
        <w:instrText xml:space="preserve"> XE "service" </w:instrText>
      </w:r>
      <w:r>
        <w:fldChar w:fldCharType="end"/>
      </w:r>
      <w:r>
        <w:t>s at your hospital. In addition, the ADPAC can grant the ability to receive consult notifications according to criteria outlined in the following table:</w:t>
      </w:r>
    </w:p>
    <w:p w14:paraId="72D38360" w14:textId="77777777" w:rsidR="004A5973" w:rsidRDefault="004A5973" w:rsidP="00D41468">
      <w:pPr>
        <w:pStyle w:val="BlankLine"/>
      </w:pPr>
    </w:p>
    <w:tbl>
      <w:tblPr>
        <w:tblW w:w="0" w:type="auto"/>
        <w:tblInd w:w="82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860"/>
        <w:gridCol w:w="3168"/>
      </w:tblGrid>
      <w:tr w:rsidR="004A5973" w14:paraId="72D38363" w14:textId="77777777">
        <w:tc>
          <w:tcPr>
            <w:tcW w:w="4860" w:type="dxa"/>
            <w:tcBorders>
              <w:top w:val="single" w:sz="12" w:space="0" w:color="auto"/>
              <w:bottom w:val="single" w:sz="12" w:space="0" w:color="auto"/>
            </w:tcBorders>
          </w:tcPr>
          <w:p w14:paraId="72D38361" w14:textId="77777777" w:rsidR="004A5973" w:rsidRDefault="004A5973" w:rsidP="00D41468">
            <w:pPr>
              <w:pStyle w:val="TableHeading"/>
            </w:pPr>
            <w:r>
              <w:t xml:space="preserve">Category </w:t>
            </w:r>
          </w:p>
        </w:tc>
        <w:tc>
          <w:tcPr>
            <w:tcW w:w="3168" w:type="dxa"/>
            <w:tcBorders>
              <w:top w:val="single" w:sz="12" w:space="0" w:color="auto"/>
              <w:bottom w:val="single" w:sz="12" w:space="0" w:color="auto"/>
            </w:tcBorders>
          </w:tcPr>
          <w:p w14:paraId="72D38362" w14:textId="77777777" w:rsidR="004A5973" w:rsidRDefault="004A5973" w:rsidP="00D41468">
            <w:pPr>
              <w:pStyle w:val="TableHeading"/>
            </w:pPr>
            <w:r>
              <w:t>Notifications Received</w:t>
            </w:r>
          </w:p>
        </w:tc>
      </w:tr>
      <w:tr w:rsidR="004A5973" w14:paraId="72D38366" w14:textId="77777777">
        <w:tc>
          <w:tcPr>
            <w:tcW w:w="4860" w:type="dxa"/>
            <w:tcBorders>
              <w:top w:val="nil"/>
            </w:tcBorders>
          </w:tcPr>
          <w:p w14:paraId="72D38364" w14:textId="77777777" w:rsidR="004A5973" w:rsidRDefault="004A5973" w:rsidP="00D41468">
            <w:pPr>
              <w:pStyle w:val="ListMember"/>
            </w:pPr>
            <w:r>
              <w:t>UPDATE USERS W/O NOTIFICATIONS</w:t>
            </w:r>
          </w:p>
        </w:tc>
        <w:tc>
          <w:tcPr>
            <w:tcW w:w="3168" w:type="dxa"/>
            <w:tcBorders>
              <w:top w:val="nil"/>
            </w:tcBorders>
          </w:tcPr>
          <w:p w14:paraId="72D38365" w14:textId="77777777" w:rsidR="004A5973" w:rsidRDefault="004A5973" w:rsidP="00D41468">
            <w:pPr>
              <w:pStyle w:val="ListMember"/>
            </w:pPr>
            <w:r>
              <w:t>Unless otherwise set up, will not receive notifications.</w:t>
            </w:r>
          </w:p>
        </w:tc>
      </w:tr>
      <w:tr w:rsidR="004A5973" w14:paraId="72D38369" w14:textId="77777777">
        <w:tc>
          <w:tcPr>
            <w:tcW w:w="4860" w:type="dxa"/>
            <w:tcBorders>
              <w:top w:val="nil"/>
            </w:tcBorders>
          </w:tcPr>
          <w:p w14:paraId="72D38367" w14:textId="77777777" w:rsidR="004A5973" w:rsidRDefault="004A5973" w:rsidP="00D41468">
            <w:pPr>
              <w:pStyle w:val="ListMember"/>
            </w:pPr>
            <w:r>
              <w:t>UPDATE TEAMS W/O NOTIFICATIONS</w:t>
            </w:r>
          </w:p>
        </w:tc>
        <w:tc>
          <w:tcPr>
            <w:tcW w:w="3168" w:type="dxa"/>
            <w:tcBorders>
              <w:top w:val="nil"/>
            </w:tcBorders>
          </w:tcPr>
          <w:p w14:paraId="72D38368" w14:textId="77777777" w:rsidR="004A5973" w:rsidRDefault="004A5973" w:rsidP="00D41468">
            <w:pPr>
              <w:pStyle w:val="ListMember"/>
            </w:pPr>
            <w:r>
              <w:t>Unless otherwise set up, will not receive notifications.</w:t>
            </w:r>
          </w:p>
        </w:tc>
      </w:tr>
      <w:tr w:rsidR="004A5973" w14:paraId="72D3836C" w14:textId="77777777">
        <w:tc>
          <w:tcPr>
            <w:tcW w:w="4860" w:type="dxa"/>
            <w:tcBorders>
              <w:top w:val="nil"/>
            </w:tcBorders>
          </w:tcPr>
          <w:p w14:paraId="72D3836A" w14:textId="77777777" w:rsidR="004A5973" w:rsidRDefault="004A5973" w:rsidP="00D41468">
            <w:pPr>
              <w:pStyle w:val="ListMember"/>
            </w:pPr>
            <w:r>
              <w:t>UPDATE USER CLASS W/O NOTIFS</w:t>
            </w:r>
          </w:p>
        </w:tc>
        <w:tc>
          <w:tcPr>
            <w:tcW w:w="3168" w:type="dxa"/>
            <w:tcBorders>
              <w:top w:val="nil"/>
            </w:tcBorders>
          </w:tcPr>
          <w:p w14:paraId="72D3836B" w14:textId="77777777" w:rsidR="004A5973" w:rsidRDefault="004A5973" w:rsidP="00D41468">
            <w:pPr>
              <w:pStyle w:val="ListMember"/>
            </w:pPr>
            <w:r>
              <w:t>Unless otherwise set up, will not receive notifications.</w:t>
            </w:r>
          </w:p>
        </w:tc>
      </w:tr>
      <w:tr w:rsidR="004A5973" w14:paraId="72D3836F" w14:textId="77777777">
        <w:tc>
          <w:tcPr>
            <w:tcW w:w="4860" w:type="dxa"/>
          </w:tcPr>
          <w:p w14:paraId="72D3836D" w14:textId="77777777" w:rsidR="004A5973" w:rsidRDefault="004A5973" w:rsidP="00D41468">
            <w:pPr>
              <w:pStyle w:val="ListMember"/>
            </w:pPr>
            <w:r>
              <w:t>SERVICE INDIVIDUAL TO NOTIFY</w:t>
            </w:r>
          </w:p>
        </w:tc>
        <w:tc>
          <w:tcPr>
            <w:tcW w:w="3168" w:type="dxa"/>
          </w:tcPr>
          <w:p w14:paraId="72D3836E" w14:textId="77777777" w:rsidR="004A5973" w:rsidRDefault="004A5973" w:rsidP="00D41468">
            <w:pPr>
              <w:pStyle w:val="ListMember"/>
            </w:pPr>
            <w:r>
              <w:t>Receive consult notifications for your service.</w:t>
            </w:r>
          </w:p>
        </w:tc>
      </w:tr>
      <w:tr w:rsidR="004A5973" w14:paraId="72D38372" w14:textId="77777777">
        <w:tc>
          <w:tcPr>
            <w:tcW w:w="4860" w:type="dxa"/>
          </w:tcPr>
          <w:p w14:paraId="72D38370" w14:textId="77777777" w:rsidR="004A5973" w:rsidRDefault="004A5973" w:rsidP="00D41468">
            <w:pPr>
              <w:pStyle w:val="ListMember"/>
            </w:pPr>
            <w:r>
              <w:t>SERVICE TEAM TO NOTIFY</w:t>
            </w:r>
          </w:p>
        </w:tc>
        <w:tc>
          <w:tcPr>
            <w:tcW w:w="3168" w:type="dxa"/>
          </w:tcPr>
          <w:p w14:paraId="72D38371" w14:textId="77777777" w:rsidR="004A5973" w:rsidRDefault="004A5973" w:rsidP="00D41468">
            <w:pPr>
              <w:pStyle w:val="ListMember"/>
            </w:pPr>
            <w:r>
              <w:t>Receive consult notifications for patients assigned to your team.</w:t>
            </w:r>
            <w:r w:rsidR="00744A0C">
              <w:t>*</w:t>
            </w:r>
          </w:p>
        </w:tc>
      </w:tr>
      <w:tr w:rsidR="004A5973" w14:paraId="72D38376" w14:textId="77777777">
        <w:tc>
          <w:tcPr>
            <w:tcW w:w="4860" w:type="dxa"/>
          </w:tcPr>
          <w:p w14:paraId="72D38373" w14:textId="77777777" w:rsidR="004A5973" w:rsidRDefault="004A5973" w:rsidP="00D41468">
            <w:pPr>
              <w:pStyle w:val="ListMember"/>
            </w:pPr>
            <w:r>
              <w:t>NOTIFICATION BY PT LOCATION</w:t>
            </w:r>
          </w:p>
          <w:p w14:paraId="72D38374" w14:textId="77777777" w:rsidR="004A5973" w:rsidRDefault="004A5973" w:rsidP="00D41468">
            <w:pPr>
              <w:pStyle w:val="ListMember"/>
            </w:pPr>
            <w:r>
              <w:t xml:space="preserve">  INDIVIDUAL TO NOTIFY</w:t>
            </w:r>
          </w:p>
        </w:tc>
        <w:tc>
          <w:tcPr>
            <w:tcW w:w="3168" w:type="dxa"/>
          </w:tcPr>
          <w:p w14:paraId="72D38375" w14:textId="77777777" w:rsidR="004A5973" w:rsidRDefault="004A5973" w:rsidP="00D41468">
            <w:pPr>
              <w:pStyle w:val="ListMember"/>
            </w:pPr>
            <w:r>
              <w:t>Receive all consult notifications for your service for patients in a specified ward.</w:t>
            </w:r>
          </w:p>
        </w:tc>
      </w:tr>
      <w:tr w:rsidR="004A5973" w14:paraId="72D3837A" w14:textId="77777777">
        <w:tc>
          <w:tcPr>
            <w:tcW w:w="4860" w:type="dxa"/>
          </w:tcPr>
          <w:p w14:paraId="72D38377" w14:textId="77777777" w:rsidR="004A5973" w:rsidRDefault="004A5973" w:rsidP="00D41468">
            <w:pPr>
              <w:pStyle w:val="ListMember"/>
            </w:pPr>
            <w:r>
              <w:t>NOTIFICATION BY PT LOCATION</w:t>
            </w:r>
          </w:p>
          <w:p w14:paraId="72D38378" w14:textId="77777777" w:rsidR="004A5973" w:rsidRDefault="004A5973" w:rsidP="00D41468">
            <w:pPr>
              <w:pStyle w:val="ListMember"/>
            </w:pPr>
            <w:r>
              <w:t xml:space="preserve">  TEAM TO NOTIFY</w:t>
            </w:r>
          </w:p>
        </w:tc>
        <w:tc>
          <w:tcPr>
            <w:tcW w:w="3168" w:type="dxa"/>
          </w:tcPr>
          <w:p w14:paraId="72D38379" w14:textId="77777777" w:rsidR="004A5973" w:rsidRDefault="004A5973" w:rsidP="00D41468">
            <w:pPr>
              <w:pStyle w:val="ListMember"/>
            </w:pPr>
            <w:r>
              <w:t>Receive consult notifications for patients assigned to your team and in a specified ward</w:t>
            </w:r>
          </w:p>
        </w:tc>
      </w:tr>
      <w:tr w:rsidR="004A5973" w14:paraId="72D3837D" w14:textId="77777777">
        <w:tc>
          <w:tcPr>
            <w:tcW w:w="4860" w:type="dxa"/>
          </w:tcPr>
          <w:p w14:paraId="72D3837B" w14:textId="77777777" w:rsidR="004A5973" w:rsidRDefault="004A5973" w:rsidP="00D41468">
            <w:pPr>
              <w:pStyle w:val="ListMember"/>
            </w:pPr>
            <w:r>
              <w:t>SPECIAL UPDATES INDIVIDUAL</w:t>
            </w:r>
          </w:p>
        </w:tc>
        <w:tc>
          <w:tcPr>
            <w:tcW w:w="3168" w:type="dxa"/>
          </w:tcPr>
          <w:p w14:paraId="72D3837C" w14:textId="77777777" w:rsidR="004A5973" w:rsidRDefault="004A5973" w:rsidP="00D41468">
            <w:pPr>
              <w:pStyle w:val="ListMember"/>
            </w:pPr>
            <w:r>
              <w:t>An individual who has privileges to perform group status updates.</w:t>
            </w:r>
          </w:p>
        </w:tc>
      </w:tr>
    </w:tbl>
    <w:p w14:paraId="72D3837E" w14:textId="77777777" w:rsidR="004A5973" w:rsidRDefault="004A5973" w:rsidP="00D41468">
      <w:r>
        <w:t>These categories are not mutually exclusive, meaning you may receive notifications based on being present on one or more of the lists detailed in the foregoing table.</w:t>
      </w:r>
    </w:p>
    <w:p w14:paraId="72D3837F" w14:textId="77777777" w:rsidR="00744A0C" w:rsidRPr="00362C85" w:rsidRDefault="00744A0C" w:rsidP="00D41468">
      <w:pPr>
        <w:pStyle w:val="BodyTextIndent"/>
        <w:rPr>
          <w:sz w:val="32"/>
        </w:rPr>
      </w:pPr>
      <w:r w:rsidRPr="00E00960">
        <w:t>*</w:t>
      </w:r>
      <w:r w:rsidRPr="00E00960">
        <w:rPr>
          <w:sz w:val="32"/>
        </w:rPr>
        <w:t xml:space="preserve"> </w:t>
      </w:r>
      <w:r w:rsidRPr="00E00960">
        <w:t>NOTE</w:t>
      </w:r>
      <w:r w:rsidRPr="00E00960">
        <w:rPr>
          <w:sz w:val="32"/>
        </w:rPr>
        <w:t xml:space="preserve">: </w:t>
      </w:r>
      <w:r w:rsidRPr="00E00960">
        <w:t>The service team does not receive the CONSULT/REQUEST UPDATED notification if another member of that team or an update user is the user adding the comment</w:t>
      </w:r>
    </w:p>
    <w:p w14:paraId="72D38380" w14:textId="77777777" w:rsidR="004A5973" w:rsidRDefault="004A5973" w:rsidP="00D41468">
      <w:pPr>
        <w:pStyle w:val="BlankLine"/>
      </w:pPr>
      <w:r>
        <w:fldChar w:fldCharType="begin"/>
      </w:r>
      <w:r>
        <w:instrText>xe "Security"</w:instrText>
      </w:r>
      <w:r>
        <w:fldChar w:fldCharType="end"/>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50"/>
        <w:gridCol w:w="3978"/>
      </w:tblGrid>
      <w:tr w:rsidR="004A5973" w14:paraId="72D38383" w14:textId="77777777">
        <w:tc>
          <w:tcPr>
            <w:tcW w:w="4050" w:type="dxa"/>
            <w:tcBorders>
              <w:top w:val="single" w:sz="12" w:space="0" w:color="auto"/>
              <w:left w:val="single" w:sz="12" w:space="0" w:color="auto"/>
              <w:bottom w:val="single" w:sz="12" w:space="0" w:color="auto"/>
            </w:tcBorders>
          </w:tcPr>
          <w:p w14:paraId="72D38381" w14:textId="77777777" w:rsidR="004A5973" w:rsidRDefault="004A5973" w:rsidP="00D41468">
            <w:pPr>
              <w:pStyle w:val="TableHeading"/>
            </w:pPr>
            <w:r>
              <w:t>Privilege</w:t>
            </w:r>
          </w:p>
        </w:tc>
        <w:tc>
          <w:tcPr>
            <w:tcW w:w="3978" w:type="dxa"/>
            <w:tcBorders>
              <w:top w:val="single" w:sz="12" w:space="0" w:color="auto"/>
              <w:bottom w:val="single" w:sz="12" w:space="0" w:color="auto"/>
              <w:right w:val="single" w:sz="12" w:space="0" w:color="auto"/>
            </w:tcBorders>
          </w:tcPr>
          <w:p w14:paraId="72D38382" w14:textId="77777777" w:rsidR="004A5973" w:rsidRDefault="004A5973" w:rsidP="00D41468">
            <w:pPr>
              <w:pStyle w:val="TableHeading"/>
            </w:pPr>
            <w:r>
              <w:t>Granted</w:t>
            </w:r>
          </w:p>
        </w:tc>
      </w:tr>
      <w:tr w:rsidR="004A5973" w14:paraId="72D38386" w14:textId="77777777">
        <w:tc>
          <w:tcPr>
            <w:tcW w:w="4050" w:type="dxa"/>
            <w:tcBorders>
              <w:top w:val="nil"/>
              <w:left w:val="single" w:sz="12" w:space="0" w:color="auto"/>
            </w:tcBorders>
          </w:tcPr>
          <w:p w14:paraId="72D38384" w14:textId="77777777" w:rsidR="004A5973" w:rsidRDefault="004A5973" w:rsidP="00D41468">
            <w:pPr>
              <w:pStyle w:val="TableEntry"/>
            </w:pPr>
            <w:r>
              <w:t>Originate a consult</w:t>
            </w:r>
          </w:p>
        </w:tc>
        <w:tc>
          <w:tcPr>
            <w:tcW w:w="3978" w:type="dxa"/>
            <w:tcBorders>
              <w:top w:val="nil"/>
              <w:right w:val="single" w:sz="12" w:space="0" w:color="auto"/>
            </w:tcBorders>
          </w:tcPr>
          <w:p w14:paraId="72D38385" w14:textId="77777777" w:rsidR="004A5973" w:rsidRDefault="004A5973" w:rsidP="00D41468">
            <w:pPr>
              <w:pStyle w:val="TableEntry"/>
            </w:pPr>
            <w:r>
              <w:t>Anyone with access to CPRS</w:t>
            </w:r>
          </w:p>
        </w:tc>
      </w:tr>
      <w:tr w:rsidR="004A5973" w14:paraId="72D38389" w14:textId="77777777">
        <w:tc>
          <w:tcPr>
            <w:tcW w:w="4050" w:type="dxa"/>
            <w:tcBorders>
              <w:left w:val="single" w:sz="12" w:space="0" w:color="auto"/>
            </w:tcBorders>
          </w:tcPr>
          <w:p w14:paraId="72D38387" w14:textId="77777777" w:rsidR="004A5973" w:rsidRDefault="004A5973" w:rsidP="00D41468">
            <w:pPr>
              <w:pStyle w:val="TableEntry"/>
            </w:pPr>
            <w:r>
              <w:t>Sign a consult</w:t>
            </w:r>
          </w:p>
        </w:tc>
        <w:tc>
          <w:tcPr>
            <w:tcW w:w="3978" w:type="dxa"/>
            <w:tcBorders>
              <w:right w:val="single" w:sz="12" w:space="0" w:color="auto"/>
            </w:tcBorders>
          </w:tcPr>
          <w:p w14:paraId="72D38388" w14:textId="77777777" w:rsidR="004A5973" w:rsidRDefault="004A5973" w:rsidP="00D41468">
            <w:pPr>
              <w:pStyle w:val="TableEntry"/>
            </w:pPr>
            <w:r>
              <w:t>Anyone who can sign an order</w:t>
            </w:r>
          </w:p>
        </w:tc>
      </w:tr>
      <w:tr w:rsidR="004A5973" w14:paraId="72D3838C" w14:textId="77777777">
        <w:tc>
          <w:tcPr>
            <w:tcW w:w="4050" w:type="dxa"/>
            <w:tcBorders>
              <w:left w:val="single" w:sz="12" w:space="0" w:color="auto"/>
            </w:tcBorders>
          </w:tcPr>
          <w:p w14:paraId="72D3838A" w14:textId="77777777" w:rsidR="004A5973" w:rsidRDefault="004A5973" w:rsidP="00D41468">
            <w:pPr>
              <w:pStyle w:val="TableEntry"/>
            </w:pPr>
            <w:r>
              <w:t>Change a consult status</w:t>
            </w:r>
            <w:r>
              <w:fldChar w:fldCharType="begin"/>
            </w:r>
            <w:r>
              <w:instrText xml:space="preserve"> XE "status" </w:instrText>
            </w:r>
            <w:r>
              <w:fldChar w:fldCharType="end"/>
            </w:r>
          </w:p>
        </w:tc>
        <w:tc>
          <w:tcPr>
            <w:tcW w:w="3978" w:type="dxa"/>
            <w:tcBorders>
              <w:right w:val="single" w:sz="12" w:space="0" w:color="auto"/>
            </w:tcBorders>
          </w:tcPr>
          <w:p w14:paraId="72D3838B" w14:textId="77777777" w:rsidR="004A5973" w:rsidRDefault="004A5973" w:rsidP="00D41468">
            <w:pPr>
              <w:pStyle w:val="TableEntry"/>
            </w:pPr>
            <w:r>
              <w:t>Anyone with update privileges</w:t>
            </w:r>
          </w:p>
        </w:tc>
      </w:tr>
      <w:tr w:rsidR="004A5973" w14:paraId="72D3838F" w14:textId="77777777">
        <w:tc>
          <w:tcPr>
            <w:tcW w:w="4050" w:type="dxa"/>
            <w:tcBorders>
              <w:left w:val="single" w:sz="12" w:space="0" w:color="auto"/>
              <w:bottom w:val="single" w:sz="12" w:space="0" w:color="auto"/>
            </w:tcBorders>
          </w:tcPr>
          <w:p w14:paraId="72D3838D" w14:textId="77777777" w:rsidR="004A5973" w:rsidRDefault="004A5973" w:rsidP="00D41468">
            <w:pPr>
              <w:pStyle w:val="TableEntry"/>
            </w:pPr>
            <w:r>
              <w:t>View or print a consult</w:t>
            </w:r>
          </w:p>
        </w:tc>
        <w:tc>
          <w:tcPr>
            <w:tcW w:w="3978" w:type="dxa"/>
            <w:tcBorders>
              <w:bottom w:val="single" w:sz="12" w:space="0" w:color="auto"/>
              <w:right w:val="single" w:sz="12" w:space="0" w:color="auto"/>
            </w:tcBorders>
          </w:tcPr>
          <w:p w14:paraId="72D3838E" w14:textId="77777777" w:rsidR="004A5973" w:rsidRDefault="004A5973" w:rsidP="00D41468">
            <w:pPr>
              <w:pStyle w:val="TableEntry"/>
            </w:pPr>
            <w:r>
              <w:t>Anyone with access to CPRS</w:t>
            </w:r>
          </w:p>
        </w:tc>
      </w:tr>
    </w:tbl>
    <w:p w14:paraId="72D38390" w14:textId="77777777" w:rsidR="00744A0C" w:rsidRDefault="00744A0C" w:rsidP="00D41468"/>
    <w:p w14:paraId="72D38391" w14:textId="77777777" w:rsidR="004A5973" w:rsidRDefault="004A5973" w:rsidP="00D41468">
      <w:r>
        <w:t>In summary, update user capabilities vary depending on</w:t>
      </w:r>
    </w:p>
    <w:p w14:paraId="72D38392" w14:textId="77777777" w:rsidR="004A5973" w:rsidRDefault="004A5973" w:rsidP="00D41468">
      <w:pPr>
        <w:pStyle w:val="ListMember"/>
      </w:pPr>
    </w:p>
    <w:p w14:paraId="72D38393" w14:textId="77777777" w:rsidR="004A5973" w:rsidRDefault="004A5973" w:rsidP="00D41468">
      <w:pPr>
        <w:pStyle w:val="ListMember"/>
      </w:pPr>
      <w:r>
        <w:t>The option(s) that you are assigned.</w:t>
      </w:r>
    </w:p>
    <w:p w14:paraId="72D38394" w14:textId="77777777" w:rsidR="004A5973" w:rsidRDefault="004A5973" w:rsidP="00D41468">
      <w:pPr>
        <w:pStyle w:val="ListMember"/>
      </w:pPr>
      <w:r>
        <w:t>Privileges granted in the Consults Service User Management option.</w:t>
      </w:r>
    </w:p>
    <w:p w14:paraId="72D38395" w14:textId="77777777" w:rsidR="004A5973" w:rsidRDefault="004A5973" w:rsidP="00D41468">
      <w:pPr>
        <w:pStyle w:val="Heading1"/>
        <w:sectPr w:rsidR="004A5973" w:rsidSect="00ED54E9">
          <w:headerReference w:type="even" r:id="rId25"/>
          <w:headerReference w:type="default" r:id="rId26"/>
          <w:type w:val="oddPage"/>
          <w:pgSz w:w="12240" w:h="15840" w:code="1"/>
          <w:pgMar w:top="1440" w:right="1440" w:bottom="1440" w:left="1440" w:header="720" w:footer="634" w:gutter="0"/>
          <w:cols w:space="720"/>
          <w:noEndnote/>
        </w:sectPr>
      </w:pPr>
    </w:p>
    <w:p w14:paraId="72D38396" w14:textId="77777777" w:rsidR="004A5973" w:rsidRDefault="004A5973" w:rsidP="00D41468">
      <w:pPr>
        <w:pStyle w:val="Heading1"/>
      </w:pPr>
      <w:bookmarkStart w:id="56" w:name="_Toc421668490"/>
      <w:bookmarkStart w:id="57" w:name="_Toc421693917"/>
      <w:bookmarkStart w:id="58" w:name="_Toc508628480"/>
      <w:r>
        <w:lastRenderedPageBreak/>
        <w:t>Package Operation</w:t>
      </w:r>
      <w:bookmarkEnd w:id="56"/>
      <w:bookmarkEnd w:id="57"/>
      <w:bookmarkEnd w:id="58"/>
      <w:r>
        <w:fldChar w:fldCharType="begin"/>
      </w:r>
      <w:r>
        <w:instrText xml:space="preserve"> XE "Package Operation" </w:instrText>
      </w:r>
      <w:r>
        <w:fldChar w:fldCharType="end"/>
      </w:r>
      <w:r>
        <w:fldChar w:fldCharType="begin"/>
      </w:r>
      <w:r>
        <w:instrText>xe "Operation"</w:instrText>
      </w:r>
      <w:r>
        <w:fldChar w:fldCharType="end"/>
      </w:r>
    </w:p>
    <w:p w14:paraId="72D38397" w14:textId="77777777" w:rsidR="00D436DA" w:rsidRDefault="00D436DA" w:rsidP="00D41468">
      <w:bookmarkStart w:id="59" w:name="_Toc401592232"/>
      <w:bookmarkStart w:id="60" w:name="_Toc402366869"/>
    </w:p>
    <w:p w14:paraId="72D38398" w14:textId="77777777" w:rsidR="00D436DA" w:rsidRDefault="004A5973" w:rsidP="00D41468">
      <w:r>
        <w:t xml:space="preserve">The operation of the Consults package involves multiple people, at various skill levels, in various parts of the hospital. A consult request may be entered by a clinician or a clerk under a clinician’s direction. This request acts as a depository of information about itself. </w:t>
      </w:r>
    </w:p>
    <w:p w14:paraId="72D38399" w14:textId="77777777" w:rsidR="004A5973" w:rsidRDefault="004A5973" w:rsidP="00D41468">
      <w:r>
        <w:t xml:space="preserve">It collects notes and keeps records on everything that happens to it. When complete it becomes part of the patient’s medical record. </w:t>
      </w:r>
    </w:p>
    <w:p w14:paraId="72D3839A" w14:textId="77777777" w:rsidR="00D436DA" w:rsidRDefault="00D436DA" w:rsidP="00D41468"/>
    <w:p w14:paraId="72D3839B" w14:textId="77777777" w:rsidR="004A5973" w:rsidRDefault="004A5973" w:rsidP="00D41468">
      <w:r>
        <w:t xml:space="preserve">In the pages that follow, we present this flow of information, and show the actions that must be taken at each step in the process. Many of these actions must be taken by persons other than those originating the consult. </w:t>
      </w:r>
    </w:p>
    <w:p w14:paraId="72D3839C" w14:textId="77777777" w:rsidR="00D436DA" w:rsidRDefault="00D436DA" w:rsidP="00D41468"/>
    <w:p w14:paraId="72D3839D" w14:textId="77777777" w:rsidR="004A5973" w:rsidRDefault="004A5973" w:rsidP="00D41468">
      <w:r>
        <w:t>Also, Consults uses CPRS during the initiation process and TIU during the completion process. In this section, we give some information about each of these packages that may help you in using Consults.</w:t>
      </w:r>
    </w:p>
    <w:p w14:paraId="72D3839E" w14:textId="77777777" w:rsidR="004A5973" w:rsidRDefault="004A5973" w:rsidP="00D41468">
      <w:pPr>
        <w:pStyle w:val="Heading2"/>
      </w:pPr>
      <w:r>
        <w:br w:type="page"/>
      </w:r>
      <w:bookmarkStart w:id="61" w:name="_Toc508628481"/>
      <w:r w:rsidR="00A57AF7">
        <w:rPr>
          <w:noProof/>
        </w:rPr>
        <w:lastRenderedPageBreak/>
        <w:drawing>
          <wp:anchor distT="0" distB="0" distL="114300" distR="114300" simplePos="0" relativeHeight="251666944" behindDoc="0" locked="0" layoutInCell="0" allowOverlap="1" wp14:anchorId="72D3958D" wp14:editId="72D3958E">
            <wp:simplePos x="0" y="0"/>
            <wp:positionH relativeFrom="column">
              <wp:posOffset>-182880</wp:posOffset>
            </wp:positionH>
            <wp:positionV relativeFrom="paragraph">
              <wp:posOffset>153670</wp:posOffset>
            </wp:positionV>
            <wp:extent cx="3291840" cy="7566025"/>
            <wp:effectExtent l="0" t="0" r="3810" b="0"/>
            <wp:wrapTight wrapText="bothSides">
              <wp:wrapPolygon edited="0">
                <wp:start x="0" y="0"/>
                <wp:lineTo x="0" y="21537"/>
                <wp:lineTo x="21500" y="21537"/>
                <wp:lineTo x="21500" y="0"/>
                <wp:lineTo x="0" y="0"/>
              </wp:wrapPolygon>
            </wp:wrapTight>
            <wp:docPr id="842" name="Picture 842" descr="Information Flow:&#10;1. Clinician orders a consult.&#10;2. Consult service gets a written copy.&#10;3. If accepted, an appointment is held.&#10;4. Results are entered and signed.&#10;5. Originating clinician receives an alert that the consult is complete.&#10;6. The SF 513 report becomes part of the patient's medical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Information Flow:&#10;1. Clinician orders a consult.&#10;2. Consult service gets a written copy.&#10;3. If accepted, an appointment is held.&#10;4. Results are entered and signed.&#10;5. Originating clinician receives an alert that the consult is complete.&#10;6. The SF 513 report becomes part of the patient's medical reco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91840" cy="75660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9"/>
      <w:bookmarkEnd w:id="60"/>
      <w:r w:rsidR="003E05C6">
        <w:t>Workf</w:t>
      </w:r>
      <w:r>
        <w:t>low</w:t>
      </w:r>
      <w:bookmarkEnd w:id="61"/>
      <w:r>
        <w:fldChar w:fldCharType="begin"/>
      </w:r>
      <w:r>
        <w:instrText xml:space="preserve"> XE "Work Flow" </w:instrText>
      </w:r>
      <w:r>
        <w:fldChar w:fldCharType="end"/>
      </w:r>
    </w:p>
    <w:p w14:paraId="72D3839F" w14:textId="77777777" w:rsidR="004A5973" w:rsidRDefault="004A5973" w:rsidP="00D41468">
      <w:pPr>
        <w:pStyle w:val="ListMember"/>
      </w:pPr>
      <w:r>
        <w:rPr>
          <w:b/>
        </w:rPr>
        <w:t>1. The clinician orders a consult.</w:t>
      </w:r>
      <w:r>
        <w:t xml:space="preserve"> While in a patient's CPRS medical record, a clinician enters an order for a consultation or procedure. </w:t>
      </w:r>
    </w:p>
    <w:p w14:paraId="72D383A0" w14:textId="77777777" w:rsidR="004A5973" w:rsidRDefault="004A5973" w:rsidP="00D41468">
      <w:pPr>
        <w:pStyle w:val="ListMember"/>
      </w:pPr>
      <w:r>
        <w:rPr>
          <w:b/>
        </w:rPr>
        <w:t xml:space="preserve">2. The consult service gets a written copy.  </w:t>
      </w:r>
      <w:r>
        <w:t>An alert and a hard-copy of the SF 513 are sent to the consult service.</w:t>
      </w:r>
    </w:p>
    <w:p w14:paraId="72D383A1" w14:textId="77777777" w:rsidR="004A5973" w:rsidRDefault="004A5973" w:rsidP="00D41468">
      <w:pPr>
        <w:pStyle w:val="ListMember"/>
      </w:pPr>
      <w:r>
        <w:rPr>
          <w:b/>
        </w:rPr>
        <w:t>3. If accepted, an appointment is held.</w:t>
      </w:r>
      <w:r>
        <w:t xml:space="preserve"> To accept the consult, the service uses the </w:t>
      </w:r>
      <w:r>
        <w:rPr>
          <w:b/>
        </w:rPr>
        <w:t>receive</w:t>
      </w:r>
      <w:r>
        <w:t xml:space="preserve"> action. The service can also </w:t>
      </w:r>
      <w:r>
        <w:rPr>
          <w:b/>
        </w:rPr>
        <w:t>discontinue</w:t>
      </w:r>
      <w:r>
        <w:t xml:space="preserve"> or </w:t>
      </w:r>
      <w:r>
        <w:rPr>
          <w:b/>
        </w:rPr>
        <w:t>cancel</w:t>
      </w:r>
      <w:r>
        <w:t xml:space="preserve"> the consult. Cancelled consults can be edited and re-submitted by the ordering clinician. </w:t>
      </w:r>
    </w:p>
    <w:p w14:paraId="72D383A2" w14:textId="77777777" w:rsidR="004A5973" w:rsidRDefault="004A5973" w:rsidP="00D41468">
      <w:pPr>
        <w:pStyle w:val="ListMember"/>
      </w:pPr>
      <w:r>
        <w:rPr>
          <w:b/>
        </w:rPr>
        <w:t xml:space="preserve">4. Results are entered and signed. </w:t>
      </w:r>
      <w:r>
        <w:t>The consult service enters results and comments. Resulting is primarily done using TIU.</w:t>
      </w:r>
    </w:p>
    <w:p w14:paraId="72D383A3" w14:textId="77777777" w:rsidR="004A5973" w:rsidRDefault="004A5973" w:rsidP="00D41468">
      <w:pPr>
        <w:pStyle w:val="ListMember"/>
      </w:pPr>
      <w:r>
        <w:rPr>
          <w:b/>
        </w:rPr>
        <w:t>5. The originating clinician receives an alert that the consult is complete.</w:t>
      </w:r>
      <w:r>
        <w:t xml:space="preserve"> The results can now be examined and further action taken on behalf of the patient.</w:t>
      </w:r>
    </w:p>
    <w:p w14:paraId="72D383A4" w14:textId="77777777" w:rsidR="004A5973" w:rsidRDefault="004A5973" w:rsidP="00D41468">
      <w:r>
        <w:rPr>
          <w:b/>
        </w:rPr>
        <w:t>6. The SF 513 report becomes part of the patient’s medical record.</w:t>
      </w:r>
      <w:r>
        <w:t xml:space="preserve"> A hard copy can be filed and the electronic copy is on line for paperless access.</w:t>
      </w:r>
    </w:p>
    <w:p w14:paraId="72D383A5" w14:textId="77777777" w:rsidR="004A5973" w:rsidRDefault="004A5973" w:rsidP="00D41468">
      <w:pPr>
        <w:pStyle w:val="Heading3"/>
      </w:pPr>
      <w:bookmarkStart w:id="62" w:name="_Toc401592234"/>
      <w:bookmarkStart w:id="63" w:name="_Toc402366871"/>
      <w:bookmarkStart w:id="64" w:name="_Toc421668492"/>
      <w:bookmarkStart w:id="65" w:name="_Toc421693919"/>
      <w:r>
        <w:br w:type="page"/>
      </w:r>
      <w:bookmarkStart w:id="66" w:name="_Toc508628482"/>
      <w:r>
        <w:lastRenderedPageBreak/>
        <w:t>1</w:t>
      </w:r>
      <w:bookmarkEnd w:id="62"/>
      <w:bookmarkEnd w:id="63"/>
      <w:bookmarkEnd w:id="64"/>
      <w:bookmarkEnd w:id="65"/>
      <w:r>
        <w:t>. The Clinician Orders a Consult</w:t>
      </w:r>
      <w:bookmarkStart w:id="67" w:name="EnterOrder"/>
      <w:bookmarkEnd w:id="66"/>
      <w:bookmarkEnd w:id="67"/>
      <w:r>
        <w:fldChar w:fldCharType="begin"/>
      </w:r>
      <w:r>
        <w:instrText xml:space="preserve"> XE "Order New Consult" </w:instrText>
      </w:r>
      <w:r>
        <w:fldChar w:fldCharType="end"/>
      </w:r>
      <w:r>
        <w:t xml:space="preserve"> </w:t>
      </w:r>
    </w:p>
    <w:p w14:paraId="72D383A6" w14:textId="77777777" w:rsidR="004A5973" w:rsidRDefault="004A5973" w:rsidP="00D41468">
      <w:pPr>
        <w:pStyle w:val="BodyTextIndent"/>
      </w:pPr>
      <w:r>
        <w:t>Consult orders can be entered:</w:t>
      </w:r>
    </w:p>
    <w:p w14:paraId="72D383A7" w14:textId="77777777" w:rsidR="004A5973" w:rsidRDefault="004A5973" w:rsidP="00D41468">
      <w:pPr>
        <w:pStyle w:val="ListMember"/>
      </w:pPr>
    </w:p>
    <w:p w14:paraId="72D383A8" w14:textId="77777777" w:rsidR="004A5973" w:rsidRDefault="004A5973" w:rsidP="00D41468">
      <w:pPr>
        <w:pStyle w:val="ListMember"/>
      </w:pPr>
      <w:r>
        <w:t>From the CPRS medical record screen, Consults tab</w:t>
      </w:r>
    </w:p>
    <w:p w14:paraId="72D383A9" w14:textId="77777777" w:rsidR="004A5973" w:rsidRDefault="004A5973" w:rsidP="00D41468">
      <w:pPr>
        <w:pStyle w:val="ListMember"/>
      </w:pPr>
      <w:r>
        <w:t>CPRS GUI interface program, Consults tab</w:t>
      </w:r>
    </w:p>
    <w:p w14:paraId="72D383AA" w14:textId="77777777" w:rsidR="004A5973" w:rsidRDefault="004A5973" w:rsidP="00D41468">
      <w:pPr>
        <w:pStyle w:val="Heading4"/>
      </w:pPr>
      <w:r>
        <w:t>Ordering Within the CPRS Package</w:t>
      </w:r>
    </w:p>
    <w:p w14:paraId="72D383AB" w14:textId="77777777" w:rsidR="004A5973" w:rsidRDefault="004A5973" w:rsidP="00D41468">
      <w:r>
        <w:t>Primarily, Consult orders should be placed through the CPRS Add New Orders</w:t>
      </w:r>
      <w:r>
        <w:fldChar w:fldCharType="begin"/>
      </w:r>
      <w:r>
        <w:instrText xml:space="preserve"> XE "Add New Orders" </w:instrText>
      </w:r>
      <w:r>
        <w:fldChar w:fldCharType="end"/>
      </w:r>
      <w:r>
        <w:t xml:space="preserve"> action.</w:t>
      </w:r>
    </w:p>
    <w:p w14:paraId="72D383AC" w14:textId="77777777" w:rsidR="004A5973" w:rsidRDefault="004A5973" w:rsidP="00D41468">
      <w:r>
        <w:t>In this manual we provide a step-by-step display of the process for ordering consult or procedures requests through the CPRS package. We first go through a brief list of steps, then we discuss each step in detail.</w:t>
      </w:r>
    </w:p>
    <w:p w14:paraId="72D383AD" w14:textId="77777777" w:rsidR="004A5973" w:rsidRDefault="004A5973" w:rsidP="00D41468">
      <w:pPr>
        <w:pStyle w:val="Heading4"/>
      </w:pPr>
      <w:r>
        <w:t>To Order a Consult:</w:t>
      </w:r>
    </w:p>
    <w:p w14:paraId="72D383AE" w14:textId="77777777" w:rsidR="004A5973" w:rsidRDefault="004A5973" w:rsidP="00D41468">
      <w:pPr>
        <w:pStyle w:val="ListMember"/>
      </w:pPr>
    </w:p>
    <w:p w14:paraId="72D383AF" w14:textId="77777777" w:rsidR="004A5973" w:rsidRDefault="004A5973" w:rsidP="00D41468">
      <w:pPr>
        <w:pStyle w:val="ListMember"/>
      </w:pPr>
      <w:r>
        <w:t>A.</w:t>
      </w:r>
      <w:r>
        <w:tab/>
        <w:t>Select CPRS Clinician Menu (OE) from the Clinician Menu.</w:t>
      </w:r>
    </w:p>
    <w:p w14:paraId="72D383B0" w14:textId="77777777" w:rsidR="004A5973" w:rsidRDefault="004A5973" w:rsidP="00D41468">
      <w:pPr>
        <w:pStyle w:val="ListMember"/>
      </w:pPr>
      <w:r>
        <w:t>B.</w:t>
      </w:r>
      <w:r>
        <w:tab/>
        <w:t>Select the patient.</w:t>
      </w:r>
    </w:p>
    <w:p w14:paraId="72D383B1" w14:textId="77777777" w:rsidR="004A5973" w:rsidRDefault="004A5973" w:rsidP="00D41468">
      <w:pPr>
        <w:pStyle w:val="ListMember"/>
      </w:pPr>
      <w:r>
        <w:t>C.</w:t>
      </w:r>
      <w:r>
        <w:tab/>
        <w:t>Select Chart Contents then Consults.</w:t>
      </w:r>
    </w:p>
    <w:p w14:paraId="72D383B2" w14:textId="77777777" w:rsidR="004A5973" w:rsidRDefault="004A5973" w:rsidP="00D41468">
      <w:pPr>
        <w:pStyle w:val="ListMember"/>
      </w:pPr>
      <w:r>
        <w:t>D.</w:t>
      </w:r>
      <w:r>
        <w:tab/>
        <w:t>Select Order New Consult.</w:t>
      </w:r>
    </w:p>
    <w:p w14:paraId="72D383B3" w14:textId="77777777" w:rsidR="004A5973" w:rsidRDefault="004A5973" w:rsidP="00D41468">
      <w:pPr>
        <w:pStyle w:val="ListMember"/>
      </w:pPr>
      <w:r>
        <w:t>E.</w:t>
      </w:r>
      <w:r>
        <w:tab/>
        <w:t>Answer questions on the particulars of the request.</w:t>
      </w:r>
    </w:p>
    <w:p w14:paraId="72D383B4" w14:textId="77777777" w:rsidR="004A5973" w:rsidRDefault="004A5973" w:rsidP="00D41468">
      <w:r>
        <w:t>To go over in detail how to order a consult:</w:t>
      </w:r>
    </w:p>
    <w:p w14:paraId="72D383B5" w14:textId="77777777" w:rsidR="004A5973" w:rsidRDefault="004A5973" w:rsidP="00D41468">
      <w:pPr>
        <w:pStyle w:val="Heading4"/>
      </w:pPr>
      <w:r>
        <w:t>A.</w:t>
      </w:r>
      <w:r>
        <w:tab/>
        <w:t>Select CPRS Clinician Menu (OE) from the Clinician Menu</w:t>
      </w:r>
    </w:p>
    <w:p w14:paraId="72D383B6" w14:textId="77777777" w:rsidR="004A5973" w:rsidRDefault="004A5973" w:rsidP="00D41468">
      <w:r>
        <w:t>Exactly how you do this option depends on how IRM or your ADPAC set up your menu. This example shows one way of performing step A.</w:t>
      </w:r>
    </w:p>
    <w:p w14:paraId="72D383B7" w14:textId="77777777" w:rsidR="004A5973" w:rsidRDefault="004A5973" w:rsidP="00D41468">
      <w:pPr>
        <w:pStyle w:val="BlankLine"/>
      </w:pPr>
    </w:p>
    <w:p w14:paraId="72D383B8" w14:textId="77777777" w:rsidR="004A5973" w:rsidRDefault="004A5973" w:rsidP="00D41468">
      <w:pPr>
        <w:pStyle w:val="ComputerScreen"/>
      </w:pPr>
      <w:r>
        <w:t>Select Clinician Menu Option: ?</w:t>
      </w:r>
    </w:p>
    <w:p w14:paraId="72D383B9" w14:textId="77777777" w:rsidR="004A5973" w:rsidRDefault="004A5973" w:rsidP="00D41468">
      <w:pPr>
        <w:pStyle w:val="ComputerScreen"/>
      </w:pPr>
    </w:p>
    <w:p w14:paraId="72D383BA" w14:textId="77777777" w:rsidR="004A5973" w:rsidRDefault="004A5973" w:rsidP="00D41468">
      <w:pPr>
        <w:pStyle w:val="ComputerScreen"/>
      </w:pPr>
      <w:r>
        <w:t xml:space="preserve">   OE     CPRS Clinician Menu</w:t>
      </w:r>
    </w:p>
    <w:p w14:paraId="72D383BB" w14:textId="77777777" w:rsidR="004A5973" w:rsidRDefault="004A5973" w:rsidP="00D41468">
      <w:pPr>
        <w:pStyle w:val="ComputerScreen"/>
      </w:pPr>
      <w:r>
        <w:t xml:space="preserve">   RR     Results Reporting Menu</w:t>
      </w:r>
    </w:p>
    <w:p w14:paraId="72D383BC" w14:textId="77777777" w:rsidR="004A5973" w:rsidRDefault="004A5973" w:rsidP="00D41468">
      <w:pPr>
        <w:pStyle w:val="ComputerScreen"/>
      </w:pPr>
      <w:r>
        <w:t xml:space="preserve">   AD     Add New Orders</w:t>
      </w:r>
    </w:p>
    <w:p w14:paraId="72D383BD" w14:textId="77777777" w:rsidR="004A5973" w:rsidRDefault="004A5973" w:rsidP="00D41468">
      <w:pPr>
        <w:pStyle w:val="ComputerScreen"/>
      </w:pPr>
      <w:r>
        <w:t xml:space="preserve">   RO     Act On Existing Orders</w:t>
      </w:r>
    </w:p>
    <w:p w14:paraId="72D383BE" w14:textId="77777777" w:rsidR="004A5973" w:rsidRDefault="004A5973" w:rsidP="00D41468">
      <w:pPr>
        <w:pStyle w:val="ComputerScreen"/>
      </w:pPr>
      <w:r>
        <w:t xml:space="preserve">   PP     Personal Preferences ...</w:t>
      </w:r>
    </w:p>
    <w:p w14:paraId="72D383BF" w14:textId="77777777" w:rsidR="004A5973" w:rsidRDefault="004A5973" w:rsidP="00D41468">
      <w:pPr>
        <w:pStyle w:val="ComputerScreen"/>
      </w:pPr>
    </w:p>
    <w:p w14:paraId="72D383C0" w14:textId="77777777" w:rsidR="004A5973" w:rsidRDefault="004A5973" w:rsidP="00D41468">
      <w:pPr>
        <w:pStyle w:val="ComputerScreen"/>
      </w:pPr>
      <w:r>
        <w:t>Enter ?? for more options, ??? for brief descriptions, ?OPTION for help text.</w:t>
      </w:r>
    </w:p>
    <w:p w14:paraId="72D383C1" w14:textId="77777777" w:rsidR="004A5973" w:rsidRDefault="004A5973" w:rsidP="00D41468">
      <w:pPr>
        <w:pStyle w:val="ComputerScreen"/>
      </w:pPr>
    </w:p>
    <w:p w14:paraId="72D383C2" w14:textId="77777777" w:rsidR="004A5973" w:rsidRDefault="004A5973" w:rsidP="00D41468">
      <w:pPr>
        <w:pStyle w:val="ComputerScreen"/>
      </w:pPr>
      <w:r>
        <w:t xml:space="preserve">Select Clinician Menu Option: </w:t>
      </w:r>
      <w:r>
        <w:rPr>
          <w:b/>
        </w:rPr>
        <w:t>OE</w:t>
      </w:r>
    </w:p>
    <w:p w14:paraId="72D383C3" w14:textId="77777777" w:rsidR="004A5973" w:rsidRDefault="004A5973" w:rsidP="00D41468"/>
    <w:p w14:paraId="72D383C4" w14:textId="77777777" w:rsidR="004A5973" w:rsidRDefault="004A5973" w:rsidP="00D41468">
      <w:r>
        <w:br w:type="page"/>
      </w:r>
      <w:r>
        <w:lastRenderedPageBreak/>
        <w:t>The screen now looks like this:</w:t>
      </w:r>
    </w:p>
    <w:p w14:paraId="72D383C5" w14:textId="77777777" w:rsidR="004A5973" w:rsidRDefault="004A5973" w:rsidP="00D41468">
      <w:pPr>
        <w:pStyle w:val="BlankLine"/>
      </w:pPr>
    </w:p>
    <w:p w14:paraId="72D383C6" w14:textId="77777777" w:rsidR="004A5973" w:rsidRDefault="004A5973" w:rsidP="00D41468">
      <w:pPr>
        <w:pStyle w:val="ComputerScreen"/>
      </w:pPr>
      <w:r>
        <w:t>Patient Selection             Apr 07, 1999 14:51:30           Page:   1 of  1</w:t>
      </w:r>
    </w:p>
    <w:p w14:paraId="72D383C7" w14:textId="77777777" w:rsidR="004A5973" w:rsidRDefault="004A5973" w:rsidP="00D41468">
      <w:pPr>
        <w:pStyle w:val="ComputerScreen"/>
      </w:pPr>
      <w:r>
        <w:t>Current patient: ** No patient selected **</w:t>
      </w:r>
    </w:p>
    <w:p w14:paraId="72D383C8" w14:textId="77777777" w:rsidR="004A5973" w:rsidRDefault="004A5973" w:rsidP="00D41468">
      <w:pPr>
        <w:pStyle w:val="ComputerScreen"/>
      </w:pPr>
    </w:p>
    <w:p w14:paraId="72D383C9" w14:textId="77777777" w:rsidR="004A5973" w:rsidRDefault="004A5973" w:rsidP="00D41468">
      <w:pPr>
        <w:pStyle w:val="CScreenUnderline"/>
      </w:pPr>
      <w:r>
        <w:t xml:space="preserve">     Patient Name                   ID        DOB            Room-Bed          </w:t>
      </w:r>
    </w:p>
    <w:p w14:paraId="72D383CA" w14:textId="77777777" w:rsidR="004A5973" w:rsidRDefault="004A5973" w:rsidP="00D41468">
      <w:pPr>
        <w:pStyle w:val="ComputerScreen"/>
      </w:pPr>
      <w:r>
        <w:t xml:space="preserve">     No patients found.                                                         </w:t>
      </w:r>
    </w:p>
    <w:p w14:paraId="72D383CB" w14:textId="77777777" w:rsidR="004A5973" w:rsidRDefault="004A5973" w:rsidP="00D41468">
      <w:pPr>
        <w:pStyle w:val="ComputerScreen"/>
      </w:pPr>
    </w:p>
    <w:p w14:paraId="72D383CC" w14:textId="77777777" w:rsidR="004A5973" w:rsidRDefault="004A5973" w:rsidP="00D41468">
      <w:pPr>
        <w:pStyle w:val="ComputerScreen"/>
      </w:pPr>
    </w:p>
    <w:p w14:paraId="72D383CD" w14:textId="77777777" w:rsidR="004A5973" w:rsidRDefault="004A5973" w:rsidP="00D41468">
      <w:pPr>
        <w:pStyle w:val="ComputerScreen"/>
      </w:pPr>
    </w:p>
    <w:p w14:paraId="72D383CE" w14:textId="77777777" w:rsidR="004A5973" w:rsidRDefault="004A5973" w:rsidP="00D41468">
      <w:pPr>
        <w:pStyle w:val="ComputerScreen"/>
      </w:pPr>
    </w:p>
    <w:p w14:paraId="72D383CF" w14:textId="77777777" w:rsidR="004A5973" w:rsidRDefault="004A5973" w:rsidP="00D41468">
      <w:pPr>
        <w:pStyle w:val="ComputerScreen"/>
      </w:pPr>
    </w:p>
    <w:p w14:paraId="72D383D0" w14:textId="77777777" w:rsidR="004A5973" w:rsidRDefault="004A5973" w:rsidP="00D41468">
      <w:pPr>
        <w:pStyle w:val="ComputerScreen"/>
      </w:pPr>
    </w:p>
    <w:p w14:paraId="72D383D1" w14:textId="77777777" w:rsidR="004A5973" w:rsidRDefault="004A5973" w:rsidP="00D41468">
      <w:pPr>
        <w:pStyle w:val="ComputerScreen"/>
      </w:pPr>
    </w:p>
    <w:p w14:paraId="72D383D2" w14:textId="77777777" w:rsidR="004A5973" w:rsidRDefault="004A5973" w:rsidP="00D41468">
      <w:pPr>
        <w:pStyle w:val="ComputerScreen"/>
      </w:pPr>
    </w:p>
    <w:p w14:paraId="72D383D3" w14:textId="77777777" w:rsidR="004A5973" w:rsidRDefault="004A5973" w:rsidP="00D41468">
      <w:pPr>
        <w:pStyle w:val="ComputerScreen"/>
      </w:pPr>
    </w:p>
    <w:p w14:paraId="72D383D4" w14:textId="77777777" w:rsidR="004A5973" w:rsidRDefault="004A5973" w:rsidP="00D41468">
      <w:pPr>
        <w:pStyle w:val="ComputerScreen"/>
      </w:pPr>
    </w:p>
    <w:p w14:paraId="72D383D5" w14:textId="77777777" w:rsidR="004A5973" w:rsidRDefault="004A5973" w:rsidP="00D41468">
      <w:pPr>
        <w:pStyle w:val="ComputerScreen"/>
      </w:pPr>
    </w:p>
    <w:p w14:paraId="72D383D6" w14:textId="77777777" w:rsidR="004A5973" w:rsidRDefault="004A5973" w:rsidP="00D41468">
      <w:pPr>
        <w:pStyle w:val="ComputerScreen"/>
      </w:pPr>
    </w:p>
    <w:p w14:paraId="72D383D7" w14:textId="77777777" w:rsidR="004A5973" w:rsidRDefault="004A5973" w:rsidP="00D41468">
      <w:pPr>
        <w:pStyle w:val="ComputerScreen"/>
      </w:pPr>
    </w:p>
    <w:p w14:paraId="72D383D8" w14:textId="77777777" w:rsidR="004A5973" w:rsidRDefault="004A5973" w:rsidP="00D41468">
      <w:pPr>
        <w:pStyle w:val="ComputerScreen"/>
      </w:pPr>
    </w:p>
    <w:p w14:paraId="72D383D9" w14:textId="77777777" w:rsidR="004A5973" w:rsidRDefault="004A5973" w:rsidP="00D41468">
      <w:pPr>
        <w:pStyle w:val="CScreenReversed"/>
      </w:pPr>
      <w:r>
        <w:t xml:space="preserve">          Enter the number of the patient chart to be opened                 &gt;&gt;&gt; </w:t>
      </w:r>
    </w:p>
    <w:p w14:paraId="72D383DA" w14:textId="77777777" w:rsidR="004A5973" w:rsidRDefault="004A5973" w:rsidP="00D41468">
      <w:pPr>
        <w:pStyle w:val="ComputerScreen"/>
      </w:pPr>
      <w:r>
        <w:t>+   Next Screen           CV  Change View ...       FD  Find Patient</w:t>
      </w:r>
    </w:p>
    <w:p w14:paraId="72D383DB" w14:textId="77777777" w:rsidR="004A5973" w:rsidRDefault="004A5973" w:rsidP="00D41468">
      <w:pPr>
        <w:pStyle w:val="ComputerScreen"/>
      </w:pPr>
      <w:r>
        <w:t>-   Previous Screen       SV  (Save as Default List)Q   Close</w:t>
      </w:r>
    </w:p>
    <w:p w14:paraId="72D383DC" w14:textId="77777777" w:rsidR="004A5973" w:rsidRDefault="004A5973" w:rsidP="00D41468">
      <w:pPr>
        <w:pStyle w:val="ComputerScreen"/>
      </w:pPr>
      <w:r>
        <w:t xml:space="preserve">                                 </w:t>
      </w:r>
    </w:p>
    <w:p w14:paraId="72D383DD" w14:textId="77777777" w:rsidR="004A5973" w:rsidRDefault="004A5973" w:rsidP="00D41468">
      <w:pPr>
        <w:pStyle w:val="ComputerScreen"/>
      </w:pPr>
      <w:r>
        <w:t>Select Patient: Change View //</w:t>
      </w:r>
    </w:p>
    <w:p w14:paraId="72D383DE" w14:textId="77777777" w:rsidR="004A5973" w:rsidRDefault="004A5973" w:rsidP="00D41468">
      <w:pPr>
        <w:pStyle w:val="Heading4"/>
      </w:pPr>
      <w:r>
        <w:t>B.</w:t>
      </w:r>
      <w:r>
        <w:tab/>
        <w:t>Select the Patient</w:t>
      </w:r>
    </w:p>
    <w:p w14:paraId="72D383DF" w14:textId="77777777" w:rsidR="004A5973" w:rsidRDefault="004A5973" w:rsidP="00D41468">
      <w:r>
        <w:t>Select the patient as you would in any other package. Type a patient ID such as the patient's name, social security number, or the patient's last initial followed by the last 4 digits of the social security number. If more than one patient matches the key you entered, select the patient from the list presented on the screen.</w:t>
      </w:r>
    </w:p>
    <w:p w14:paraId="72D383E0" w14:textId="77777777" w:rsidR="004A5973" w:rsidRDefault="004A5973" w:rsidP="00D41468">
      <w:pPr>
        <w:pStyle w:val="BlankLine"/>
      </w:pPr>
    </w:p>
    <w:p w14:paraId="72D383E1" w14:textId="77777777" w:rsidR="004A5973" w:rsidRDefault="004A5973" w:rsidP="00D41468">
      <w:pPr>
        <w:pStyle w:val="ComputerScreen"/>
      </w:pPr>
      <w:r>
        <w:t xml:space="preserve">Select Patient: Change View // </w:t>
      </w:r>
      <w:r w:rsidR="00391D46">
        <w:rPr>
          <w:b/>
        </w:rPr>
        <w:t>C</w:t>
      </w:r>
      <w:r>
        <w:rPr>
          <w:b/>
        </w:rPr>
        <w:t>2342</w:t>
      </w:r>
    </w:p>
    <w:p w14:paraId="72D383E2" w14:textId="77777777" w:rsidR="004A5973" w:rsidRDefault="004A5973" w:rsidP="00D41468">
      <w:pPr>
        <w:pStyle w:val="ComputerScreen"/>
      </w:pPr>
      <w:r>
        <w:t xml:space="preserve">   1   </w:t>
      </w:r>
      <w:r w:rsidR="00391D46">
        <w:t>C</w:t>
      </w:r>
      <w:r>
        <w:t xml:space="preserve">2342  </w:t>
      </w:r>
      <w:r w:rsidR="00391D46">
        <w:t>CPRSPATIENT,TWO</w:t>
      </w:r>
      <w:r>
        <w:t xml:space="preserve">       03-04-32     </w:t>
      </w:r>
      <w:r w:rsidR="00391D46">
        <w:t>666</w:t>
      </w:r>
      <w:r>
        <w:t xml:space="preserve">902342      MILITARY RETIREE  </w:t>
      </w:r>
    </w:p>
    <w:p w14:paraId="72D383E3" w14:textId="77777777" w:rsidR="004A5973" w:rsidRDefault="004A5973" w:rsidP="00D41468">
      <w:pPr>
        <w:pStyle w:val="ComputerScreen"/>
      </w:pPr>
      <w:r>
        <w:t xml:space="preserve">  </w:t>
      </w:r>
    </w:p>
    <w:p w14:paraId="72D383E4" w14:textId="77777777" w:rsidR="004A5973" w:rsidRDefault="004A5973" w:rsidP="00D41468">
      <w:pPr>
        <w:pStyle w:val="ComputerScreen"/>
      </w:pPr>
      <w:r>
        <w:t xml:space="preserve">   2   </w:t>
      </w:r>
      <w:r w:rsidR="00391D46">
        <w:t>C</w:t>
      </w:r>
      <w:r>
        <w:t xml:space="preserve">2342  </w:t>
      </w:r>
      <w:bookmarkStart w:id="68" w:name="OLE_LINK4"/>
      <w:bookmarkStart w:id="69" w:name="OLE_LINK5"/>
      <w:r w:rsidR="00391D46">
        <w:t>CPRSPATIENT,TWELVE</w:t>
      </w:r>
      <w:bookmarkEnd w:id="68"/>
      <w:bookmarkEnd w:id="69"/>
      <w:r>
        <w:t xml:space="preserve">    02-03-23     </w:t>
      </w:r>
      <w:r w:rsidR="00391D46">
        <w:t>666</w:t>
      </w:r>
      <w:r>
        <w:t xml:space="preserve">242342      MILITARY RETIREE    </w:t>
      </w:r>
    </w:p>
    <w:p w14:paraId="72D383E5" w14:textId="77777777" w:rsidR="004A5973" w:rsidRDefault="004A5973" w:rsidP="00D41468">
      <w:pPr>
        <w:pStyle w:val="ComputerScreen"/>
      </w:pPr>
      <w:r>
        <w:t xml:space="preserve">CHOOSE 1-2: </w:t>
      </w:r>
      <w:r>
        <w:rPr>
          <w:b/>
        </w:rPr>
        <w:t>2</w:t>
      </w:r>
      <w:r>
        <w:t xml:space="preserve">  </w:t>
      </w:r>
      <w:r w:rsidR="0015656E">
        <w:t>CPRSPATIENT,TWELVE</w:t>
      </w:r>
      <w:r>
        <w:t xml:space="preserve">        02-03-23   </w:t>
      </w:r>
      <w:r w:rsidR="00391D46">
        <w:t>666</w:t>
      </w:r>
      <w:r>
        <w:t xml:space="preserve">242342     MILITARY RETIREE  </w:t>
      </w:r>
    </w:p>
    <w:p w14:paraId="72D383E6" w14:textId="77777777" w:rsidR="004A5973" w:rsidRDefault="004A5973" w:rsidP="00D41468">
      <w:pPr>
        <w:pStyle w:val="ComputerScreen"/>
      </w:pPr>
      <w:r>
        <w:t xml:space="preserve">  </w:t>
      </w:r>
    </w:p>
    <w:p w14:paraId="72D383E7" w14:textId="77777777" w:rsidR="004A5973" w:rsidRDefault="004A5973" w:rsidP="00D41468">
      <w:pPr>
        <w:pStyle w:val="ComputerScreen"/>
      </w:pPr>
      <w:r>
        <w:t>Searching for the patient's chart ...</w:t>
      </w:r>
    </w:p>
    <w:p w14:paraId="72D383E8" w14:textId="77777777" w:rsidR="004A5973" w:rsidRDefault="004A5973" w:rsidP="00D41468">
      <w:pPr>
        <w:pStyle w:val="BlankLine"/>
      </w:pPr>
    </w:p>
    <w:p w14:paraId="72D383E9" w14:textId="77777777" w:rsidR="004A5973" w:rsidRDefault="004A5973" w:rsidP="00D41468">
      <w:pPr>
        <w:pStyle w:val="BlankLine"/>
      </w:pPr>
      <w:r>
        <w:t>(Continued on the next page.)</w:t>
      </w:r>
    </w:p>
    <w:p w14:paraId="72D383EA" w14:textId="77777777" w:rsidR="004A5973" w:rsidRDefault="004A5973" w:rsidP="00D41468">
      <w:r>
        <w:br w:type="page"/>
      </w:r>
      <w:r>
        <w:lastRenderedPageBreak/>
        <w:t>The screen now looks something like this:</w:t>
      </w:r>
    </w:p>
    <w:p w14:paraId="72D383EB" w14:textId="77777777" w:rsidR="004A5973" w:rsidRDefault="004A5973" w:rsidP="00D41468">
      <w:pPr>
        <w:pStyle w:val="BlankLine"/>
      </w:pPr>
    </w:p>
    <w:p w14:paraId="72D383EC" w14:textId="77777777" w:rsidR="004A5973" w:rsidRDefault="004A5973" w:rsidP="00D41468">
      <w:pPr>
        <w:pStyle w:val="ComputerScreen"/>
      </w:pPr>
      <w:r>
        <w:t>Cover Sheet                   Feb 13, 1999 12:53:14        Page:    1 of    2</w:t>
      </w:r>
    </w:p>
    <w:p w14:paraId="72D383ED" w14:textId="77777777" w:rsidR="004A5973" w:rsidRDefault="00391D46" w:rsidP="00D41468">
      <w:pPr>
        <w:pStyle w:val="ComputerScreen"/>
      </w:pPr>
      <w:r>
        <w:t>CPRSPATIENT,TWELVE 666</w:t>
      </w:r>
      <w:r w:rsidR="004A5973">
        <w:t>-24-2342              1A/B-1      FEB 3,1923 (74)   &lt;CA&gt;</w:t>
      </w:r>
    </w:p>
    <w:p w14:paraId="72D383EE" w14:textId="77777777" w:rsidR="004A5973" w:rsidRDefault="004A5973" w:rsidP="00D41468">
      <w:pPr>
        <w:pStyle w:val="ComputerScreen"/>
      </w:pPr>
      <w:r>
        <w:t xml:space="preserve">PrimCare: </w:t>
      </w:r>
      <w:r w:rsidR="00391D46">
        <w:t>CPRSProvider, Three</w:t>
      </w:r>
      <w:r>
        <w:t xml:space="preserve">                   PCTeam: GOLD</w:t>
      </w:r>
    </w:p>
    <w:p w14:paraId="72D383EF" w14:textId="77777777" w:rsidR="004A5973" w:rsidRDefault="004A5973" w:rsidP="00D41468">
      <w:pPr>
        <w:pStyle w:val="ComputerScreen"/>
      </w:pPr>
    </w:p>
    <w:p w14:paraId="72D383F0" w14:textId="77777777" w:rsidR="004A5973" w:rsidRDefault="004A5973" w:rsidP="00D41468">
      <w:pPr>
        <w:pStyle w:val="ComputerScreen"/>
      </w:pPr>
      <w:r>
        <w:t xml:space="preserve">     Item                                         Entered                    </w:t>
      </w:r>
    </w:p>
    <w:p w14:paraId="72D383F1" w14:textId="77777777" w:rsidR="004A5973" w:rsidRDefault="004A5973" w:rsidP="00D41468">
      <w:pPr>
        <w:pStyle w:val="ComputerScreen"/>
      </w:pPr>
      <w:r>
        <w:t xml:space="preserve">     Allergies/Adverse Reactions                |                               </w:t>
      </w:r>
    </w:p>
    <w:p w14:paraId="72D383F2" w14:textId="77777777" w:rsidR="004A5973" w:rsidRDefault="004A5973" w:rsidP="00D41468">
      <w:pPr>
        <w:pStyle w:val="ComputerScreen"/>
      </w:pPr>
      <w:r>
        <w:t xml:space="preserve">1    BEESWAX (hives, itching,watering eyes,     | 03/28/97                      </w:t>
      </w:r>
    </w:p>
    <w:p w14:paraId="72D383F3" w14:textId="77777777" w:rsidR="004A5973" w:rsidRDefault="004A5973" w:rsidP="00D41468">
      <w:pPr>
        <w:pStyle w:val="ComputerScreen"/>
      </w:pPr>
      <w:r>
        <w:t xml:space="preserve">     anxiety)                                   |                               </w:t>
      </w:r>
    </w:p>
    <w:p w14:paraId="72D383F4" w14:textId="77777777" w:rsidR="004A5973" w:rsidRDefault="004A5973" w:rsidP="00D41468">
      <w:pPr>
        <w:pStyle w:val="ComputerScreen"/>
      </w:pPr>
      <w:r>
        <w:t xml:space="preserve">                                                |                               </w:t>
      </w:r>
    </w:p>
    <w:p w14:paraId="72D383F5" w14:textId="77777777" w:rsidR="004A5973" w:rsidRDefault="004A5973" w:rsidP="00D41468">
      <w:pPr>
        <w:pStyle w:val="ComputerScreen"/>
      </w:pPr>
      <w:r>
        <w:t xml:space="preserve">     Patient Postings                           |                               </w:t>
      </w:r>
    </w:p>
    <w:p w14:paraId="72D383F6" w14:textId="77777777" w:rsidR="004A5973" w:rsidRDefault="004A5973" w:rsidP="00D41468">
      <w:pPr>
        <w:pStyle w:val="ComputerScreen"/>
      </w:pPr>
      <w:r>
        <w:t xml:space="preserve">2    CRISIS NOTE                                | 02/25/97 12:18                </w:t>
      </w:r>
    </w:p>
    <w:p w14:paraId="72D383F7" w14:textId="77777777" w:rsidR="004A5973" w:rsidRDefault="004A5973" w:rsidP="00D41468">
      <w:pPr>
        <w:pStyle w:val="ComputerScreen"/>
      </w:pPr>
      <w:r>
        <w:t xml:space="preserve">                                                |                               </w:t>
      </w:r>
    </w:p>
    <w:p w14:paraId="72D383F8" w14:textId="77777777" w:rsidR="004A5973" w:rsidRDefault="004A5973" w:rsidP="00D41468">
      <w:pPr>
        <w:pStyle w:val="ComputerScreen"/>
      </w:pPr>
      <w:r>
        <w:t xml:space="preserve">     Recent Vitals                              |                               </w:t>
      </w:r>
    </w:p>
    <w:p w14:paraId="72D383F9" w14:textId="77777777" w:rsidR="004A5973" w:rsidRDefault="004A5973" w:rsidP="00D41468">
      <w:pPr>
        <w:pStyle w:val="ComputerScreen"/>
      </w:pPr>
      <w:r>
        <w:t xml:space="preserve">     No data available                          |                               </w:t>
      </w:r>
    </w:p>
    <w:p w14:paraId="72D383FA" w14:textId="77777777" w:rsidR="004A5973" w:rsidRDefault="004A5973" w:rsidP="00D41468">
      <w:pPr>
        <w:pStyle w:val="ComputerScreen"/>
      </w:pPr>
      <w:r>
        <w:t xml:space="preserve">                                                |                               </w:t>
      </w:r>
    </w:p>
    <w:p w14:paraId="72D383FB" w14:textId="77777777" w:rsidR="004A5973" w:rsidRDefault="004A5973" w:rsidP="00D41468">
      <w:pPr>
        <w:pStyle w:val="ComputerScreen"/>
      </w:pPr>
      <w:r>
        <w:t xml:space="preserve">     Immunizations                              |                               </w:t>
      </w:r>
    </w:p>
    <w:p w14:paraId="72D383FC" w14:textId="77777777" w:rsidR="004A5973" w:rsidRDefault="004A5973" w:rsidP="00D41468">
      <w:pPr>
        <w:pStyle w:val="ComputerScreen"/>
      </w:pPr>
      <w:r>
        <w:t xml:space="preserve">     No immunizations found.                    |                               </w:t>
      </w:r>
    </w:p>
    <w:p w14:paraId="72D383FD" w14:textId="77777777" w:rsidR="004A5973" w:rsidRDefault="004A5973" w:rsidP="00D41468">
      <w:pPr>
        <w:pStyle w:val="ComputerScreen"/>
      </w:pPr>
      <w:r>
        <w:t xml:space="preserve">                                                |                               </w:t>
      </w:r>
    </w:p>
    <w:p w14:paraId="72D383FE" w14:textId="77777777" w:rsidR="004A5973" w:rsidRDefault="004A5973" w:rsidP="00D41468">
      <w:pPr>
        <w:pStyle w:val="ComputerScreen"/>
      </w:pPr>
      <w:r>
        <w:t xml:space="preserve">     Eligibility                                |                               </w:t>
      </w:r>
    </w:p>
    <w:p w14:paraId="72D383FF" w14:textId="77777777" w:rsidR="004A5973" w:rsidRDefault="004A5973" w:rsidP="00D41468">
      <w:pPr>
        <w:pStyle w:val="ComputerScreen"/>
      </w:pPr>
      <w:r>
        <w:t xml:space="preserve">     Not Service Connected                      |                               </w:t>
      </w:r>
    </w:p>
    <w:p w14:paraId="72D38400" w14:textId="77777777" w:rsidR="004A5973" w:rsidRDefault="004A5973" w:rsidP="00D41468">
      <w:pPr>
        <w:pStyle w:val="CScreenReversed"/>
      </w:pPr>
      <w:r>
        <w:t>+         Enter the numbers of the items you wish to act on.                 &gt;&gt;&gt;</w:t>
      </w:r>
    </w:p>
    <w:p w14:paraId="72D38401" w14:textId="77777777" w:rsidR="004A5973" w:rsidRDefault="004A5973" w:rsidP="00D41468">
      <w:pPr>
        <w:pStyle w:val="ComputerScreen"/>
      </w:pPr>
      <w:r>
        <w:t>NW  Enter New Allergy/ADR CV  (Change View ...)     SP  Select New Patient</w:t>
      </w:r>
    </w:p>
    <w:p w14:paraId="72D38402" w14:textId="77777777" w:rsidR="004A5973" w:rsidRDefault="004A5973" w:rsidP="00D41468">
      <w:pPr>
        <w:pStyle w:val="ComputerScreen"/>
      </w:pPr>
      <w:r>
        <w:t>AD  Add New Orders        CC  Chart Contents ...    Q   Close Patient Chart</w:t>
      </w:r>
    </w:p>
    <w:p w14:paraId="72D38403" w14:textId="77777777" w:rsidR="004A5973" w:rsidRDefault="004A5973" w:rsidP="00D41468">
      <w:pPr>
        <w:pStyle w:val="ComputerScreen"/>
      </w:pPr>
      <w:r>
        <w:t xml:space="preserve">                                                            </w:t>
      </w:r>
    </w:p>
    <w:p w14:paraId="72D38404" w14:textId="77777777" w:rsidR="004A5973" w:rsidRDefault="004A5973" w:rsidP="00D41468">
      <w:pPr>
        <w:pStyle w:val="ComputerScreen"/>
      </w:pPr>
      <w:r>
        <w:t>Select: Next Screen//</w:t>
      </w:r>
    </w:p>
    <w:p w14:paraId="72D38405" w14:textId="77777777" w:rsidR="004A5973" w:rsidRDefault="004A5973" w:rsidP="00D41468">
      <w:pPr>
        <w:pStyle w:val="Heading4"/>
      </w:pPr>
      <w:r>
        <w:t>C.</w:t>
      </w:r>
      <w:r>
        <w:tab/>
        <w:t>Select Chart Contents then Consults</w:t>
      </w:r>
    </w:p>
    <w:p w14:paraId="72D38406" w14:textId="77777777" w:rsidR="004A5973" w:rsidRDefault="004A5973" w:rsidP="00D41468">
      <w:r>
        <w:t>To get to the menu containing Order New Consults, you must go through the Chart Contents menu, then select the Consults screen. This can be done in one step by typing:</w:t>
      </w:r>
    </w:p>
    <w:p w14:paraId="72D38407" w14:textId="77777777" w:rsidR="004A5973" w:rsidRDefault="004A5973" w:rsidP="00D41468">
      <w:r>
        <w:tab/>
        <w:t>CC;CON</w:t>
      </w:r>
    </w:p>
    <w:p w14:paraId="72D38408" w14:textId="77777777" w:rsidR="004A5973" w:rsidRDefault="004A5973" w:rsidP="00D41468">
      <w:pPr>
        <w:pStyle w:val="BlankLine"/>
      </w:pPr>
    </w:p>
    <w:p w14:paraId="72D38409" w14:textId="77777777" w:rsidR="004A5973" w:rsidRDefault="004A5973" w:rsidP="00D41468">
      <w:pPr>
        <w:pStyle w:val="ComputerScreen"/>
      </w:pPr>
      <w:r>
        <w:t>All Consults                  Feb 13, 1998 12:56:32          Page:   1 of   1</w:t>
      </w:r>
    </w:p>
    <w:p w14:paraId="72D3840A" w14:textId="77777777" w:rsidR="00726DC4" w:rsidRDefault="00726DC4" w:rsidP="00D41468">
      <w:pPr>
        <w:pStyle w:val="ComputerScreen"/>
      </w:pPr>
      <w:r>
        <w:t>CPRSPATIENT,TWELVE 666-24-2342              1A/B-1      FEB 3,1923 (74)   &lt;CA&gt;</w:t>
      </w:r>
    </w:p>
    <w:p w14:paraId="72D3840B" w14:textId="77777777" w:rsidR="00726DC4" w:rsidRDefault="00726DC4" w:rsidP="00D41468">
      <w:pPr>
        <w:pStyle w:val="ComputerScreen"/>
      </w:pPr>
      <w:r>
        <w:t>PrimCare: CPRSProvider, Three                   PCTeam: GOLD</w:t>
      </w:r>
    </w:p>
    <w:p w14:paraId="72D3840C" w14:textId="77777777" w:rsidR="00726DC4" w:rsidRDefault="00726DC4" w:rsidP="00D41468">
      <w:pPr>
        <w:pStyle w:val="ComputerScreen"/>
      </w:pPr>
    </w:p>
    <w:p w14:paraId="72D3840D" w14:textId="77777777" w:rsidR="004A5973" w:rsidRDefault="004A5973" w:rsidP="00D41468">
      <w:pPr>
        <w:pStyle w:val="ComputerScreen"/>
      </w:pPr>
      <w:r>
        <w:t xml:space="preserve">     Consult/Procedure                            Requested       Status     </w:t>
      </w:r>
    </w:p>
    <w:p w14:paraId="72D3840E" w14:textId="77777777" w:rsidR="004A5973" w:rsidRDefault="004A5973" w:rsidP="00D41468">
      <w:pPr>
        <w:pStyle w:val="ComputerScreen"/>
      </w:pPr>
      <w:r>
        <w:t xml:space="preserve">1    CARDIOLOGY Consult                         | 02/25/97 11:02  complete      </w:t>
      </w:r>
    </w:p>
    <w:p w14:paraId="72D3840F" w14:textId="77777777" w:rsidR="004A5973" w:rsidRDefault="004A5973" w:rsidP="00D41468">
      <w:pPr>
        <w:pStyle w:val="ComputerScreen"/>
      </w:pPr>
    </w:p>
    <w:p w14:paraId="72D38410" w14:textId="77777777" w:rsidR="004A5973" w:rsidRDefault="004A5973" w:rsidP="00D41468">
      <w:pPr>
        <w:pStyle w:val="ComputerScreen"/>
      </w:pPr>
    </w:p>
    <w:p w14:paraId="72D38411" w14:textId="77777777" w:rsidR="004A5973" w:rsidRDefault="004A5973" w:rsidP="00D41468">
      <w:pPr>
        <w:pStyle w:val="ComputerScreen"/>
      </w:pPr>
    </w:p>
    <w:p w14:paraId="72D38412" w14:textId="77777777" w:rsidR="004A5973" w:rsidRDefault="004A5973" w:rsidP="00D41468">
      <w:pPr>
        <w:pStyle w:val="ComputerScreen"/>
      </w:pPr>
    </w:p>
    <w:p w14:paraId="72D38413" w14:textId="77777777" w:rsidR="004A5973" w:rsidRDefault="004A5973" w:rsidP="00D41468">
      <w:pPr>
        <w:pStyle w:val="ComputerScreen"/>
      </w:pPr>
    </w:p>
    <w:p w14:paraId="72D38414" w14:textId="77777777" w:rsidR="004A5973" w:rsidRDefault="004A5973" w:rsidP="00D41468">
      <w:pPr>
        <w:pStyle w:val="ComputerScreen"/>
      </w:pPr>
    </w:p>
    <w:p w14:paraId="72D38415" w14:textId="77777777" w:rsidR="004A5973" w:rsidRDefault="004A5973" w:rsidP="00D41468">
      <w:pPr>
        <w:pStyle w:val="ComputerScreen"/>
      </w:pPr>
    </w:p>
    <w:p w14:paraId="72D38416" w14:textId="77777777" w:rsidR="004A5973" w:rsidRDefault="004A5973" w:rsidP="00D41468">
      <w:pPr>
        <w:pStyle w:val="CScreenReversed"/>
      </w:pPr>
      <w:r>
        <w:t xml:space="preserve">          Enter the numbers of the items you wish to act on.                 &gt;&gt;&gt;</w:t>
      </w:r>
    </w:p>
    <w:p w14:paraId="72D38417" w14:textId="77777777" w:rsidR="004A5973" w:rsidRDefault="004A5973" w:rsidP="00D41468">
      <w:pPr>
        <w:pStyle w:val="ComputerScreen"/>
      </w:pPr>
      <w:r>
        <w:t>NW  Enter New Allergy/ADR CV  (Change View ...)     SP  Select New Patient</w:t>
      </w:r>
    </w:p>
    <w:p w14:paraId="72D38418" w14:textId="77777777" w:rsidR="004A5973" w:rsidRDefault="004A5973" w:rsidP="00D41468">
      <w:pPr>
        <w:pStyle w:val="ComputerScreen"/>
      </w:pPr>
      <w:r>
        <w:t>AD  Add New Orders        CC  Chart Contents ...    Q   Close Patient Chart</w:t>
      </w:r>
    </w:p>
    <w:p w14:paraId="72D38419" w14:textId="77777777" w:rsidR="004A5973" w:rsidRDefault="004A5973" w:rsidP="00D41468">
      <w:pPr>
        <w:pStyle w:val="ComputerScreen"/>
      </w:pPr>
      <w:r>
        <w:t xml:space="preserve">                                             </w:t>
      </w:r>
    </w:p>
    <w:p w14:paraId="72D3841A" w14:textId="77777777" w:rsidR="004A5973" w:rsidRDefault="004A5973" w:rsidP="00D41468">
      <w:pPr>
        <w:pStyle w:val="ComputerScreen"/>
      </w:pPr>
      <w:r>
        <w:t>Select: Chart Contents//</w:t>
      </w:r>
    </w:p>
    <w:p w14:paraId="72D3841B" w14:textId="77777777" w:rsidR="004A5973" w:rsidRDefault="004A5973" w:rsidP="00D41468">
      <w:pPr>
        <w:pStyle w:val="Heading4"/>
      </w:pPr>
      <w:r>
        <w:br w:type="page"/>
      </w:r>
      <w:r>
        <w:lastRenderedPageBreak/>
        <w:t>D.</w:t>
      </w:r>
      <w:r>
        <w:tab/>
        <w:t>Select Order New Consult</w:t>
      </w:r>
    </w:p>
    <w:p w14:paraId="72D3841C" w14:textId="77777777" w:rsidR="004A5973" w:rsidRDefault="004A5973" w:rsidP="00D41468">
      <w:r>
        <w:t>Type NW and press the &lt;Enter&gt; key.</w:t>
      </w:r>
    </w:p>
    <w:p w14:paraId="72D3841D" w14:textId="77777777" w:rsidR="004A5973" w:rsidRDefault="004A5973" w:rsidP="00D41468">
      <w:pPr>
        <w:pStyle w:val="Heading4"/>
      </w:pPr>
      <w:r>
        <w:t>Answer Questions on the Particulars of the Request</w:t>
      </w:r>
    </w:p>
    <w:p w14:paraId="72D3841E" w14:textId="77777777" w:rsidR="004A5973" w:rsidRDefault="004A5973" w:rsidP="00D41468">
      <w:pPr>
        <w:pStyle w:val="BlankLine"/>
      </w:pPr>
    </w:p>
    <w:p w14:paraId="72D3841F" w14:textId="77777777" w:rsidR="004A5973" w:rsidRDefault="004A5973" w:rsidP="00D41468">
      <w:pPr>
        <w:pStyle w:val="ComputerScreen"/>
      </w:pPr>
      <w:r>
        <w:t xml:space="preserve">Select: Chart Contents// </w:t>
      </w:r>
      <w:r>
        <w:rPr>
          <w:b/>
        </w:rPr>
        <w:t>NW</w:t>
      </w:r>
      <w:r>
        <w:t xml:space="preserve">   Order New Consult  </w:t>
      </w:r>
    </w:p>
    <w:p w14:paraId="72D38420" w14:textId="77777777" w:rsidR="004A5973" w:rsidRDefault="004A5973" w:rsidP="00D41468">
      <w:pPr>
        <w:pStyle w:val="ComputerScreen"/>
      </w:pPr>
    </w:p>
    <w:p w14:paraId="72D38421" w14:textId="77777777" w:rsidR="004A5973" w:rsidRDefault="004A5973" w:rsidP="00D41468">
      <w:pPr>
        <w:pStyle w:val="ComputerScreen"/>
      </w:pPr>
      <w:r>
        <w:t xml:space="preserve">     Consult                   Procedure</w:t>
      </w:r>
    </w:p>
    <w:p w14:paraId="72D38422" w14:textId="77777777" w:rsidR="004A5973" w:rsidRDefault="004A5973" w:rsidP="00D41468">
      <w:pPr>
        <w:pStyle w:val="ComputerScreen"/>
      </w:pPr>
    </w:p>
    <w:p w14:paraId="72D38423" w14:textId="77777777" w:rsidR="004A5973" w:rsidRDefault="004A5973" w:rsidP="00D41468">
      <w:pPr>
        <w:pStyle w:val="ComputerScreen"/>
      </w:pPr>
      <w:r>
        <w:t xml:space="preserve">Order new: </w:t>
      </w:r>
      <w:r>
        <w:rPr>
          <w:b/>
        </w:rPr>
        <w:t>C</w:t>
      </w:r>
      <w:r>
        <w:t xml:space="preserve">   Consult  </w:t>
      </w:r>
    </w:p>
    <w:p w14:paraId="72D38424" w14:textId="77777777" w:rsidR="004A5973" w:rsidRDefault="004A5973" w:rsidP="00D41468">
      <w:pPr>
        <w:pStyle w:val="ComputerScreen"/>
      </w:pPr>
      <w:r>
        <w:t xml:space="preserve">Delay release of these orders? NO// </w:t>
      </w:r>
      <w:r>
        <w:rPr>
          <w:b/>
        </w:rPr>
        <w:t>&lt;Enter&gt;</w:t>
      </w:r>
    </w:p>
    <w:p w14:paraId="72D38425" w14:textId="77777777" w:rsidR="004A5973" w:rsidRDefault="004A5973" w:rsidP="00D41468">
      <w:pPr>
        <w:pStyle w:val="ComputerScreen"/>
      </w:pPr>
      <w:r>
        <w:t xml:space="preserve">Consult to Service/Specialty: </w:t>
      </w:r>
      <w:r>
        <w:rPr>
          <w:b/>
        </w:rPr>
        <w:t>POD</w:t>
      </w:r>
      <w:r>
        <w:t xml:space="preserve">    FOOT CLINIC   FOOT CLINIC</w:t>
      </w:r>
    </w:p>
    <w:p w14:paraId="72D38426" w14:textId="77777777" w:rsidR="004A5973" w:rsidRDefault="004A5973" w:rsidP="00D41468">
      <w:pPr>
        <w:pStyle w:val="ComputerScreen"/>
      </w:pPr>
      <w:r>
        <w:t xml:space="preserve">Reason for Request: </w:t>
      </w:r>
    </w:p>
    <w:p w14:paraId="72D38427" w14:textId="77777777" w:rsidR="004A5973" w:rsidRDefault="004A5973" w:rsidP="00D41468">
      <w:pPr>
        <w:pStyle w:val="ComputerScreen"/>
      </w:pPr>
      <w:r>
        <w:t xml:space="preserve">  1&gt;PERSISTENT SMALL FISSURES AND SCALING ON BOTH FEET.</w:t>
      </w:r>
    </w:p>
    <w:p w14:paraId="72D38428" w14:textId="77777777" w:rsidR="004A5973" w:rsidRDefault="004A5973" w:rsidP="00D41468">
      <w:pPr>
        <w:pStyle w:val="ComputerScreen"/>
      </w:pPr>
      <w:r>
        <w:t xml:space="preserve">  2&gt;</w:t>
      </w:r>
    </w:p>
    <w:p w14:paraId="72D38429" w14:textId="77777777" w:rsidR="004A5973" w:rsidRDefault="004A5973" w:rsidP="00D41468">
      <w:pPr>
        <w:pStyle w:val="ComputerScreen"/>
      </w:pPr>
      <w:r>
        <w:t xml:space="preserve">EDIT Option: </w:t>
      </w:r>
    </w:p>
    <w:p w14:paraId="72D3842A" w14:textId="77777777" w:rsidR="004A5973" w:rsidRDefault="004A5973" w:rsidP="00D41468">
      <w:pPr>
        <w:pStyle w:val="ComputerScreen"/>
      </w:pPr>
      <w:r>
        <w:t xml:space="preserve">Category: INPATIENT// </w:t>
      </w:r>
      <w:r>
        <w:rPr>
          <w:b/>
        </w:rPr>
        <w:t>&lt;Enter&gt;</w:t>
      </w:r>
    </w:p>
    <w:p w14:paraId="72D3842B" w14:textId="77777777" w:rsidR="004A5973" w:rsidRDefault="004A5973" w:rsidP="00D41468">
      <w:pPr>
        <w:pStyle w:val="ComputerScreen"/>
      </w:pPr>
      <w:r>
        <w:t xml:space="preserve">Urgency: ROUTINE// </w:t>
      </w:r>
      <w:r>
        <w:rPr>
          <w:b/>
        </w:rPr>
        <w:t>??</w:t>
      </w:r>
    </w:p>
    <w:p w14:paraId="72D3842C" w14:textId="77777777" w:rsidR="004A5973" w:rsidRDefault="004A5973" w:rsidP="00D41468">
      <w:pPr>
        <w:pStyle w:val="ComputerScreen"/>
      </w:pPr>
      <w:r>
        <w:t xml:space="preserve">Select from: </w:t>
      </w:r>
    </w:p>
    <w:p w14:paraId="72D3842D" w14:textId="77777777" w:rsidR="004A5973" w:rsidRDefault="004A5973" w:rsidP="00D41468">
      <w:pPr>
        <w:pStyle w:val="ComputerScreen"/>
      </w:pPr>
      <w:r>
        <w:t xml:space="preserve">  1 STAT</w:t>
      </w:r>
    </w:p>
    <w:p w14:paraId="72D3842E" w14:textId="77777777" w:rsidR="004A5973" w:rsidRDefault="004A5973" w:rsidP="00D41468">
      <w:pPr>
        <w:pStyle w:val="ComputerScreen"/>
      </w:pPr>
      <w:r>
        <w:t xml:space="preserve">  2 ROUTINE</w:t>
      </w:r>
    </w:p>
    <w:p w14:paraId="72D3842F" w14:textId="77777777" w:rsidR="004A5973" w:rsidRDefault="004A5973" w:rsidP="00D41468">
      <w:pPr>
        <w:pStyle w:val="ComputerScreen"/>
      </w:pPr>
      <w:r>
        <w:t xml:space="preserve">  3 WITHIN 48 HOURS</w:t>
      </w:r>
    </w:p>
    <w:p w14:paraId="72D38430" w14:textId="77777777" w:rsidR="004A5973" w:rsidRDefault="004A5973" w:rsidP="00D41468">
      <w:pPr>
        <w:pStyle w:val="ComputerScreen"/>
      </w:pPr>
      <w:r>
        <w:t xml:space="preserve">  4 WITHIN 72 HOURS</w:t>
      </w:r>
    </w:p>
    <w:p w14:paraId="72D38431" w14:textId="77777777" w:rsidR="004A5973" w:rsidRDefault="004A5973" w:rsidP="00D41468">
      <w:pPr>
        <w:pStyle w:val="ComputerScreen"/>
      </w:pPr>
      <w:r>
        <w:t xml:space="preserve">  5 EMERGENCY</w:t>
      </w:r>
    </w:p>
    <w:p w14:paraId="72D38432" w14:textId="77777777" w:rsidR="004A5973" w:rsidRDefault="004A5973" w:rsidP="00D41468">
      <w:pPr>
        <w:pStyle w:val="ComputerScreen"/>
      </w:pPr>
      <w:bookmarkStart w:id="70" w:name="GMRC66a"/>
      <w:r>
        <w:t>Select the urgency indicating how quickly results from this consult are needed.</w:t>
      </w:r>
    </w:p>
    <w:p w14:paraId="72D38433" w14:textId="77777777" w:rsidR="004A5973" w:rsidRDefault="00A57AF7" w:rsidP="00D41468">
      <w:pPr>
        <w:pStyle w:val="ComputerScreen"/>
      </w:pPr>
      <w:r>
        <w:rPr>
          <w:noProof/>
        </w:rPr>
        <mc:AlternateContent>
          <mc:Choice Requires="wps">
            <w:drawing>
              <wp:anchor distT="0" distB="0" distL="114300" distR="114300" simplePos="0" relativeHeight="251753984" behindDoc="0" locked="0" layoutInCell="1" allowOverlap="1" wp14:anchorId="72D3958F" wp14:editId="72D39590">
                <wp:simplePos x="0" y="0"/>
                <wp:positionH relativeFrom="column">
                  <wp:posOffset>6169025</wp:posOffset>
                </wp:positionH>
                <wp:positionV relativeFrom="paragraph">
                  <wp:posOffset>34290</wp:posOffset>
                </wp:positionV>
                <wp:extent cx="0" cy="311150"/>
                <wp:effectExtent l="0" t="0" r="0" b="0"/>
                <wp:wrapNone/>
                <wp:docPr id="1048" name="AutoShape 1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115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5FD28C6" id="_x0000_t32" coordsize="21600,21600" o:spt="32" o:oned="t" path="m,l21600,21600e" filled="f">
                <v:path arrowok="t" fillok="f" o:connecttype="none"/>
                <o:lock v:ext="edit" shapetype="t"/>
              </v:shapetype>
              <v:shape id="AutoShape 1055" o:spid="_x0000_s1026" type="#_x0000_t32" style="position:absolute;margin-left:485.75pt;margin-top:2.7pt;width:0;height:24.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"/>
            </w:pict>
          </mc:Fallback>
        </mc:AlternateContent>
      </w:r>
    </w:p>
    <w:bookmarkEnd w:id="70"/>
    <w:p w14:paraId="72D38434" w14:textId="77777777" w:rsidR="009057D1" w:rsidRDefault="004A5973" w:rsidP="00D41468">
      <w:pPr>
        <w:pStyle w:val="ComputerScreen"/>
      </w:pPr>
      <w:r>
        <w:t>Urgency: ROUTINE//</w:t>
      </w:r>
      <w:r>
        <w:rPr>
          <w:b/>
        </w:rPr>
        <w:t xml:space="preserve"> &lt;Enter&gt;</w:t>
      </w:r>
      <w:r>
        <w:t xml:space="preserve">  </w:t>
      </w:r>
    </w:p>
    <w:p w14:paraId="72D38435" w14:textId="77777777" w:rsidR="009057D1" w:rsidRPr="009057D1" w:rsidRDefault="00EB78D8" w:rsidP="00D41468">
      <w:pPr>
        <w:pStyle w:val="ComputerScreen"/>
      </w:pPr>
      <w:bookmarkStart w:id="71" w:name="CID_new_order_consult"/>
      <w:r w:rsidRPr="00785A82">
        <w:t>Clinically</w:t>
      </w:r>
      <w:r w:rsidR="00785A82" w:rsidRPr="00785A82">
        <w:fldChar w:fldCharType="begin"/>
      </w:r>
      <w:r w:rsidR="00785A82" w:rsidRPr="00785A82">
        <w:instrText xml:space="preserve"> XE "Clinically Indicated Date" </w:instrText>
      </w:r>
      <w:r w:rsidR="00785A82" w:rsidRPr="00785A82">
        <w:fldChar w:fldCharType="end"/>
      </w:r>
      <w:r w:rsidRPr="00785A82">
        <w:t xml:space="preserve"> </w:t>
      </w:r>
      <w:bookmarkEnd w:id="71"/>
      <w:r w:rsidRPr="00785A82">
        <w:t>indicated</w:t>
      </w:r>
      <w:r w:rsidR="009057D1" w:rsidRPr="00785A82">
        <w:t xml:space="preserve"> date:TODAY// </w:t>
      </w:r>
      <w:r w:rsidR="009057D1" w:rsidRPr="00785A82">
        <w:rPr>
          <w:b/>
        </w:rPr>
        <w:t>&lt;Enter&gt;</w:t>
      </w:r>
      <w:r w:rsidR="009057D1">
        <w:t xml:space="preserve">  </w:t>
      </w:r>
    </w:p>
    <w:p w14:paraId="72D38436" w14:textId="77777777" w:rsidR="004A5973" w:rsidRDefault="00A57AF7" w:rsidP="00D41468">
      <w:pPr>
        <w:pStyle w:val="ComputerScreen"/>
      </w:pPr>
      <w:r>
        <w:rPr>
          <w:noProof/>
        </w:rPr>
        <mc:AlternateContent>
          <mc:Choice Requires="wps">
            <w:drawing>
              <wp:anchor distT="0" distB="0" distL="114300" distR="114300" simplePos="0" relativeHeight="251752960" behindDoc="0" locked="0" layoutInCell="1" allowOverlap="1" wp14:anchorId="72D39591" wp14:editId="72D39592">
                <wp:simplePos x="0" y="0"/>
                <wp:positionH relativeFrom="column">
                  <wp:posOffset>4472305</wp:posOffset>
                </wp:positionH>
                <wp:positionV relativeFrom="paragraph">
                  <wp:posOffset>70485</wp:posOffset>
                </wp:positionV>
                <wp:extent cx="1901825" cy="894080"/>
                <wp:effectExtent l="0" t="0" r="0" b="0"/>
                <wp:wrapNone/>
                <wp:docPr id="1046" name="AutoShape 10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01825" cy="894080"/>
                        </a:xfrm>
                        <a:prstGeom prst="borderCallout2">
                          <a:avLst>
                            <a:gd name="adj1" fmla="val 13282"/>
                            <a:gd name="adj2" fmla="val -3838"/>
                            <a:gd name="adj3" fmla="val 13282"/>
                            <a:gd name="adj4" fmla="val -44810"/>
                            <a:gd name="adj5" fmla="val -17046"/>
                            <a:gd name="adj6" fmla="val -8641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B1" w14:textId="77777777" w:rsidR="00741A65" w:rsidRDefault="00741A65" w:rsidP="00D41468">
                            <w:pPr>
                              <w:pStyle w:val="Callout"/>
                            </w:pPr>
                            <w:r>
                              <w:t>If the request is for a future service, such as an EKG in 6 months, then enter the future date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D39591"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1054" o:spid="_x0000_s1026" type="#_x0000_t48" style="position:absolute;margin-left:352.15pt;margin-top:5.55pt;width:149.75pt;height:70.4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" adj="-18665,-3682,-9679,2869,-829,2869">
                <v:stroke startarrow="block"/>
                <v:textbox>
                  <w:txbxContent>
                    <w:p w14:paraId="72D397B1" w14:textId="77777777" w:rsidR="00741A65" w:rsidRDefault="00741A65" w:rsidP="00D41468">
                      <w:pPr>
                        <w:pStyle w:val="Callout"/>
                      </w:pPr>
                      <w:r>
                        <w:t>If the request is for a future service, such as an EKG in 6 months, then enter the future date here.</w:t>
                      </w:r>
                    </w:p>
                  </w:txbxContent>
                </v:textbox>
              </v:shape>
            </w:pict>
          </mc:Fallback>
        </mc:AlternateContent>
      </w:r>
      <w:r w:rsidR="004A5973">
        <w:t xml:space="preserve">Place of Consultation: Bedside// </w:t>
      </w:r>
      <w:r w:rsidR="004A5973">
        <w:rPr>
          <w:b/>
        </w:rPr>
        <w:t>?</w:t>
      </w:r>
    </w:p>
    <w:p w14:paraId="72D38437" w14:textId="77777777" w:rsidR="004A5973" w:rsidRDefault="004A5973" w:rsidP="00D41468">
      <w:pPr>
        <w:pStyle w:val="ComputerScreen"/>
      </w:pPr>
      <w:r>
        <w:t xml:space="preserve">Select from: </w:t>
      </w:r>
    </w:p>
    <w:p w14:paraId="72D38438" w14:textId="77777777" w:rsidR="004A5973" w:rsidRDefault="004A5973" w:rsidP="00D41468">
      <w:pPr>
        <w:pStyle w:val="ComputerScreen"/>
      </w:pPr>
      <w:r>
        <w:t xml:space="preserve">  1 Bedside</w:t>
      </w:r>
    </w:p>
    <w:p w14:paraId="72D38439" w14:textId="77777777" w:rsidR="004A5973" w:rsidRDefault="004A5973" w:rsidP="00D41468">
      <w:pPr>
        <w:pStyle w:val="ComputerScreen"/>
      </w:pPr>
      <w:r>
        <w:t xml:space="preserve">  2 Consultant's Choice</w:t>
      </w:r>
    </w:p>
    <w:p w14:paraId="72D3843A" w14:textId="77777777" w:rsidR="004A5973" w:rsidRDefault="004A5973" w:rsidP="00D41468">
      <w:pPr>
        <w:pStyle w:val="ComputerScreen"/>
      </w:pPr>
      <w:r>
        <w:t>Select the preferred place to see the patient for this consult.</w:t>
      </w:r>
    </w:p>
    <w:p w14:paraId="72D3843B" w14:textId="77777777" w:rsidR="004A5973" w:rsidRDefault="004A5973" w:rsidP="00D41468">
      <w:pPr>
        <w:pStyle w:val="ComputerScreen"/>
      </w:pPr>
    </w:p>
    <w:p w14:paraId="72D3843C" w14:textId="77777777" w:rsidR="004A5973" w:rsidRDefault="004A5973" w:rsidP="00D41468">
      <w:pPr>
        <w:pStyle w:val="ComputerScreen"/>
      </w:pPr>
      <w:r>
        <w:t xml:space="preserve">Place of Consultation: Bedside// </w:t>
      </w:r>
      <w:r>
        <w:rPr>
          <w:b/>
        </w:rPr>
        <w:t>&lt;Enter&gt;</w:t>
      </w:r>
      <w:r>
        <w:t xml:space="preserve"> </w:t>
      </w:r>
    </w:p>
    <w:p w14:paraId="72D3843D" w14:textId="77777777" w:rsidR="004A5973" w:rsidRDefault="004A5973" w:rsidP="00D41468">
      <w:pPr>
        <w:pStyle w:val="ComputerScreen"/>
      </w:pPr>
      <w:r>
        <w:t xml:space="preserve">Attention: </w:t>
      </w:r>
      <w:r w:rsidR="00726DC4">
        <w:rPr>
          <w:b/>
        </w:rPr>
        <w:t>CPRSPROVIDER,TH</w:t>
      </w:r>
      <w:r w:rsidR="00726DC4">
        <w:t>REE</w:t>
      </w:r>
      <w:r>
        <w:t xml:space="preserve">           </w:t>
      </w:r>
      <w:r w:rsidR="00726DC4">
        <w:t>CT</w:t>
      </w:r>
      <w:r>
        <w:t xml:space="preserve">          PHYSICIAN</w:t>
      </w:r>
    </w:p>
    <w:p w14:paraId="72D3843E" w14:textId="77777777" w:rsidR="004A5973" w:rsidRDefault="004A5973" w:rsidP="00D41468">
      <w:pPr>
        <w:pStyle w:val="ComputerScreen"/>
      </w:pPr>
      <w:r>
        <w:t xml:space="preserve">Provisional Diagnosis: </w:t>
      </w:r>
      <w:r>
        <w:rPr>
          <w:b/>
        </w:rPr>
        <w:t>TINEA PEDIS</w:t>
      </w:r>
    </w:p>
    <w:p w14:paraId="72D3843F" w14:textId="77777777" w:rsidR="004A5973" w:rsidRDefault="004A5973" w:rsidP="00D41468">
      <w:pPr>
        <w:pStyle w:val="ComputerScreen"/>
      </w:pPr>
    </w:p>
    <w:p w14:paraId="72D38440" w14:textId="77777777" w:rsidR="004A5973" w:rsidRDefault="004A5973" w:rsidP="00D41468">
      <w:pPr>
        <w:pStyle w:val="ComputerScreen"/>
      </w:pPr>
      <w:r>
        <w:t>-------------------------------------------------------------------------------</w:t>
      </w:r>
    </w:p>
    <w:p w14:paraId="72D38441" w14:textId="77777777" w:rsidR="004A5973" w:rsidRDefault="004A5973" w:rsidP="00D41468">
      <w:pPr>
        <w:pStyle w:val="ComputerScreen"/>
      </w:pPr>
      <w:r>
        <w:t>Consult to Service/Specialty: Podiatry</w:t>
      </w:r>
    </w:p>
    <w:p w14:paraId="72D38442" w14:textId="77777777" w:rsidR="004A5973" w:rsidRDefault="004A5973" w:rsidP="00D41468">
      <w:pPr>
        <w:pStyle w:val="ComputerScreen"/>
      </w:pPr>
      <w:r>
        <w:t xml:space="preserve">          Reason for Request: PERSISTENT SMALL FISSURES AND SCALING ON ...</w:t>
      </w:r>
    </w:p>
    <w:p w14:paraId="72D38443" w14:textId="77777777" w:rsidR="004A5973" w:rsidRDefault="004A5973" w:rsidP="00D41468">
      <w:pPr>
        <w:pStyle w:val="ComputerScreen"/>
      </w:pPr>
      <w:r>
        <w:t xml:space="preserve">                    Category: INPATIENT</w:t>
      </w:r>
    </w:p>
    <w:p w14:paraId="72D38444" w14:textId="77777777" w:rsidR="004A5973" w:rsidRDefault="004A5973" w:rsidP="00D41468">
      <w:pPr>
        <w:pStyle w:val="ComputerScreen"/>
      </w:pPr>
      <w:r>
        <w:t xml:space="preserve">                     Urgency: ROUTINE</w:t>
      </w:r>
    </w:p>
    <w:p w14:paraId="72D38445" w14:textId="77777777" w:rsidR="004A5973" w:rsidRDefault="004A5973" w:rsidP="00D41468">
      <w:pPr>
        <w:pStyle w:val="ComputerScreen"/>
      </w:pPr>
      <w:r>
        <w:t xml:space="preserve">       Place of Consultation: Bedside</w:t>
      </w:r>
    </w:p>
    <w:p w14:paraId="72D38446" w14:textId="77777777" w:rsidR="004A5973" w:rsidRDefault="004A5973" w:rsidP="00D41468">
      <w:pPr>
        <w:pStyle w:val="ComputerScreen"/>
      </w:pPr>
      <w:r>
        <w:t xml:space="preserve">                   Attention: </w:t>
      </w:r>
      <w:r w:rsidR="00726DC4">
        <w:t>CPRSPROVIDER,THREE</w:t>
      </w:r>
    </w:p>
    <w:p w14:paraId="72D38447" w14:textId="77777777" w:rsidR="004A5973" w:rsidRDefault="004A5973" w:rsidP="00D41468">
      <w:pPr>
        <w:pStyle w:val="ComputerScreen"/>
      </w:pPr>
      <w:r>
        <w:t xml:space="preserve">       Provisional Diagnosis: TINEA PEDIS</w:t>
      </w:r>
    </w:p>
    <w:p w14:paraId="72D38448" w14:textId="77777777" w:rsidR="004A5973" w:rsidRDefault="004A5973" w:rsidP="00D41468">
      <w:pPr>
        <w:pStyle w:val="ComputerScreen"/>
      </w:pPr>
      <w:r>
        <w:t>-------------------------------------------------------------------------------</w:t>
      </w:r>
    </w:p>
    <w:p w14:paraId="72D38449" w14:textId="77777777" w:rsidR="004A5973" w:rsidRDefault="004A5973" w:rsidP="00D41468">
      <w:pPr>
        <w:pStyle w:val="ComputerScreen"/>
      </w:pPr>
    </w:p>
    <w:p w14:paraId="72D3844A" w14:textId="77777777" w:rsidR="004A5973" w:rsidRDefault="004A5973" w:rsidP="00D41468">
      <w:pPr>
        <w:pStyle w:val="ComputerScreen"/>
      </w:pPr>
      <w:r>
        <w:t xml:space="preserve">(P)lace, (E)dit, or (C)ancel this order? PLACE// </w:t>
      </w:r>
      <w:r>
        <w:rPr>
          <w:b/>
        </w:rPr>
        <w:t>&lt;Enter&gt;</w:t>
      </w:r>
      <w:r>
        <w:t xml:space="preserve"> </w:t>
      </w:r>
    </w:p>
    <w:p w14:paraId="72D3844B" w14:textId="77777777" w:rsidR="004A5973" w:rsidRDefault="004A5973" w:rsidP="00D41468">
      <w:pPr>
        <w:pStyle w:val="ComputerScreen"/>
      </w:pPr>
      <w:r>
        <w:t xml:space="preserve">          ... order placed.</w:t>
      </w:r>
    </w:p>
    <w:p w14:paraId="72D3844C" w14:textId="77777777" w:rsidR="004A5973" w:rsidRDefault="004A5973" w:rsidP="00D41468">
      <w:pPr>
        <w:pStyle w:val="ComputerScreen"/>
      </w:pPr>
    </w:p>
    <w:p w14:paraId="72D3844D" w14:textId="77777777" w:rsidR="004A5973" w:rsidRDefault="004A5973" w:rsidP="00D41468">
      <w:pPr>
        <w:pStyle w:val="ComputerScreen"/>
      </w:pPr>
      <w:r>
        <w:t>Add another Consult order? NO//</w:t>
      </w:r>
    </w:p>
    <w:p w14:paraId="72D3844E" w14:textId="77777777" w:rsidR="004A5973" w:rsidRDefault="004A5973" w:rsidP="00D41468">
      <w:pPr>
        <w:pStyle w:val="BlankLine"/>
      </w:pPr>
      <w:r>
        <w:t>(Continued on the next page.)</w:t>
      </w:r>
    </w:p>
    <w:p w14:paraId="72D3844F" w14:textId="77777777" w:rsidR="004A5973" w:rsidRDefault="004A5973" w:rsidP="00D41468">
      <w:pPr>
        <w:pStyle w:val="ListMember"/>
      </w:pPr>
      <w:r>
        <w:br w:type="page"/>
      </w:r>
      <w:r>
        <w:lastRenderedPageBreak/>
        <w:t>The screen now looks something like this:</w:t>
      </w:r>
    </w:p>
    <w:p w14:paraId="72D38450" w14:textId="77777777" w:rsidR="004A5973" w:rsidRDefault="004A5973" w:rsidP="00D41468">
      <w:pPr>
        <w:pStyle w:val="BlankLine"/>
      </w:pPr>
    </w:p>
    <w:p w14:paraId="72D38451" w14:textId="77777777" w:rsidR="004A5973" w:rsidRPr="00D436DA" w:rsidRDefault="004A5973" w:rsidP="00D41468">
      <w:pPr>
        <w:pStyle w:val="ComputerScreen"/>
      </w:pPr>
      <w:r w:rsidRPr="00D436DA">
        <w:t>All Consults                  Feb 13, 1998 12:58:32            Page:   1 of   1</w:t>
      </w:r>
    </w:p>
    <w:p w14:paraId="72D38452" w14:textId="77777777" w:rsidR="00726DC4" w:rsidRDefault="00726DC4" w:rsidP="00D41468">
      <w:pPr>
        <w:pStyle w:val="ComputerScreen"/>
      </w:pPr>
      <w:r>
        <w:t>CPRSPATIENT,TWELVE 666-24-2342              1A/B-1      FEB 3,1923 (74)   &lt;CA&gt;</w:t>
      </w:r>
    </w:p>
    <w:p w14:paraId="72D38453" w14:textId="77777777" w:rsidR="00726DC4" w:rsidRDefault="00726DC4" w:rsidP="00D41468">
      <w:pPr>
        <w:pStyle w:val="ComputerScreen"/>
      </w:pPr>
      <w:r>
        <w:t>PrimCare: CPRSProvider, Three                   PCTeam: GOLD</w:t>
      </w:r>
    </w:p>
    <w:p w14:paraId="72D38454" w14:textId="77777777" w:rsidR="00726DC4" w:rsidRDefault="00726DC4" w:rsidP="00D41468">
      <w:pPr>
        <w:pStyle w:val="ComputerScreen"/>
      </w:pPr>
    </w:p>
    <w:p w14:paraId="72D38455" w14:textId="77777777" w:rsidR="004A5973" w:rsidRPr="00D436DA" w:rsidRDefault="004A5973" w:rsidP="00D41468">
      <w:pPr>
        <w:pStyle w:val="ComputerScreen"/>
      </w:pPr>
      <w:r w:rsidRPr="00D436DA">
        <w:t xml:space="preserve">     Consult/Procedure                            Requested       Status     </w:t>
      </w:r>
    </w:p>
    <w:p w14:paraId="72D38456" w14:textId="77777777" w:rsidR="004A5973" w:rsidRDefault="004A5973" w:rsidP="00D41468">
      <w:pPr>
        <w:pStyle w:val="ComputerScreen"/>
      </w:pPr>
      <w:r>
        <w:t xml:space="preserve">1    CARDIOLOGY Consult                         | 02/25/97 11:02  complete      </w:t>
      </w:r>
    </w:p>
    <w:p w14:paraId="72D38457" w14:textId="77777777" w:rsidR="004A5973" w:rsidRDefault="004A5973" w:rsidP="00D41468">
      <w:pPr>
        <w:pStyle w:val="ComputerScreen"/>
      </w:pPr>
    </w:p>
    <w:p w14:paraId="72D38458" w14:textId="77777777" w:rsidR="004A5973" w:rsidRDefault="004A5973" w:rsidP="00D41468">
      <w:pPr>
        <w:pStyle w:val="ComputerScreen"/>
      </w:pPr>
    </w:p>
    <w:p w14:paraId="72D38459" w14:textId="77777777" w:rsidR="004A5973" w:rsidRDefault="004A5973" w:rsidP="00D41468">
      <w:pPr>
        <w:pStyle w:val="ComputerScreen"/>
      </w:pPr>
    </w:p>
    <w:p w14:paraId="72D3845A" w14:textId="77777777" w:rsidR="004A5973" w:rsidRDefault="004A5973" w:rsidP="00D41468">
      <w:pPr>
        <w:pStyle w:val="ComputerScreen"/>
      </w:pPr>
    </w:p>
    <w:p w14:paraId="72D3845B" w14:textId="77777777" w:rsidR="004A5973" w:rsidRDefault="004A5973" w:rsidP="00D41468">
      <w:pPr>
        <w:pStyle w:val="ComputerScreen"/>
      </w:pPr>
    </w:p>
    <w:p w14:paraId="72D3845C" w14:textId="77777777" w:rsidR="004A5973" w:rsidRDefault="004A5973" w:rsidP="00D41468">
      <w:pPr>
        <w:pStyle w:val="ComputerScreen"/>
      </w:pPr>
    </w:p>
    <w:p w14:paraId="72D3845D" w14:textId="77777777" w:rsidR="004A5973" w:rsidRDefault="004A5973" w:rsidP="00D41468">
      <w:pPr>
        <w:pStyle w:val="ComputerScreen"/>
      </w:pPr>
    </w:p>
    <w:p w14:paraId="72D3845E" w14:textId="77777777" w:rsidR="004A5973" w:rsidRDefault="004A5973" w:rsidP="00D41468">
      <w:pPr>
        <w:pStyle w:val="ComputerScreen"/>
      </w:pPr>
    </w:p>
    <w:p w14:paraId="72D3845F" w14:textId="77777777" w:rsidR="004A5973" w:rsidRDefault="004A5973" w:rsidP="00D41468">
      <w:pPr>
        <w:pStyle w:val="ComputerScreen"/>
      </w:pPr>
    </w:p>
    <w:p w14:paraId="72D38460" w14:textId="77777777" w:rsidR="004A5973" w:rsidRDefault="004A5973" w:rsidP="00D41468">
      <w:pPr>
        <w:pStyle w:val="ComputerScreen"/>
      </w:pPr>
    </w:p>
    <w:p w14:paraId="72D38461" w14:textId="77777777" w:rsidR="004A5973" w:rsidRDefault="004A5973" w:rsidP="00D41468">
      <w:pPr>
        <w:pStyle w:val="ComputerScreen"/>
      </w:pPr>
    </w:p>
    <w:p w14:paraId="72D38462" w14:textId="77777777" w:rsidR="004A5973" w:rsidRDefault="004A5973" w:rsidP="00D41468">
      <w:pPr>
        <w:pStyle w:val="ComputerScreen"/>
      </w:pPr>
    </w:p>
    <w:p w14:paraId="72D38463" w14:textId="77777777" w:rsidR="004A5973" w:rsidRDefault="004A5973" w:rsidP="00D41468">
      <w:pPr>
        <w:pStyle w:val="CScreenReversed"/>
      </w:pPr>
      <w:r>
        <w:t xml:space="preserve">          Enter the numbers of the items you wish to act on.                 &gt;&gt;&gt;</w:t>
      </w:r>
    </w:p>
    <w:p w14:paraId="72D38464" w14:textId="77777777" w:rsidR="004A5973" w:rsidRDefault="004A5973" w:rsidP="00D41468">
      <w:pPr>
        <w:pStyle w:val="ComputerScreen"/>
      </w:pPr>
      <w:r>
        <w:t>NW  Enter New Allergy/ADR CV  (Change View ...)     SP  Select New Patient</w:t>
      </w:r>
    </w:p>
    <w:p w14:paraId="72D38465" w14:textId="77777777" w:rsidR="004A5973" w:rsidRDefault="004A5973" w:rsidP="00D41468">
      <w:pPr>
        <w:pStyle w:val="ComputerScreen"/>
      </w:pPr>
      <w:r>
        <w:t>AD  Add New Orders        CC  Chart Contents ...    Q   Close Patient Chart</w:t>
      </w:r>
    </w:p>
    <w:p w14:paraId="72D38466" w14:textId="77777777" w:rsidR="004A5973" w:rsidRDefault="004A5973" w:rsidP="00D41468">
      <w:pPr>
        <w:pStyle w:val="ComputerScreen"/>
      </w:pPr>
      <w:r>
        <w:t xml:space="preserve">                                          </w:t>
      </w:r>
    </w:p>
    <w:p w14:paraId="72D38467" w14:textId="77777777" w:rsidR="004A5973" w:rsidRDefault="004A5973" w:rsidP="00D41468">
      <w:pPr>
        <w:pStyle w:val="ComputerScreen"/>
      </w:pPr>
      <w:r>
        <w:t>Select: Chart Contents//</w:t>
      </w:r>
    </w:p>
    <w:p w14:paraId="72D38468" w14:textId="77777777" w:rsidR="00D436DA" w:rsidRDefault="00D436DA" w:rsidP="00D41468"/>
    <w:p w14:paraId="72D38469" w14:textId="77777777" w:rsidR="004A5973" w:rsidRDefault="004A5973" w:rsidP="00D41468">
      <w:r>
        <w:t>Notice that the consult just entered is not yet displayed. It is not displayed until after you have signed the order.</w:t>
      </w:r>
    </w:p>
    <w:p w14:paraId="72D3846A" w14:textId="77777777" w:rsidR="004A5973" w:rsidRDefault="004A5973" w:rsidP="00D41468">
      <w:pPr>
        <w:pStyle w:val="Heading4"/>
      </w:pPr>
      <w:r>
        <w:br w:type="page"/>
      </w:r>
      <w:bookmarkStart w:id="72" w:name="_Toc401592235"/>
      <w:bookmarkStart w:id="73" w:name="_Toc402366872"/>
      <w:bookmarkStart w:id="74" w:name="_Toc421668493"/>
      <w:bookmarkStart w:id="75" w:name="_Toc421693920"/>
      <w:r>
        <w:rPr>
          <w:noProof/>
        </w:rPr>
        <w:lastRenderedPageBreak/>
        <w:t xml:space="preserve"> </w:t>
      </w:r>
      <w:r w:rsidR="00A57AF7">
        <w:rPr>
          <w:noProof/>
        </w:rPr>
        <mc:AlternateContent>
          <mc:Choice Requires="wps">
            <w:drawing>
              <wp:anchor distT="0" distB="0" distL="114300" distR="114300" simplePos="0" relativeHeight="251543040" behindDoc="0" locked="0" layoutInCell="0" allowOverlap="1" wp14:anchorId="72D39593" wp14:editId="72D39594">
                <wp:simplePos x="0" y="0"/>
                <wp:positionH relativeFrom="column">
                  <wp:posOffset>4663440</wp:posOffset>
                </wp:positionH>
                <wp:positionV relativeFrom="paragraph">
                  <wp:posOffset>226060</wp:posOffset>
                </wp:positionV>
                <wp:extent cx="1473200" cy="697230"/>
                <wp:effectExtent l="0" t="0" r="0" b="0"/>
                <wp:wrapNone/>
                <wp:docPr id="1043"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3200" cy="697230"/>
                        </a:xfrm>
                        <a:prstGeom prst="borderCallout2">
                          <a:avLst>
                            <a:gd name="adj1" fmla="val 16394"/>
                            <a:gd name="adj2" fmla="val -5171"/>
                            <a:gd name="adj3" fmla="val 16394"/>
                            <a:gd name="adj4" fmla="val -49829"/>
                            <a:gd name="adj5" fmla="val 126046"/>
                            <a:gd name="adj6" fmla="val -117718"/>
                          </a:avLst>
                        </a:prstGeom>
                        <a:solidFill>
                          <a:srgbClr val="FFFFFF"/>
                        </a:solidFill>
                        <a:ln w="9525">
                          <a:solidFill>
                            <a:srgbClr val="000000"/>
                          </a:solidFill>
                          <a:miter lim="800000"/>
                          <a:headEnd/>
                          <a:tailEnd/>
                        </a:ln>
                      </wps:spPr>
                      <wps:txbx>
                        <w:txbxContent>
                          <w:p w14:paraId="72D397B2" w14:textId="77777777" w:rsidR="00741A65" w:rsidRDefault="00741A65" w:rsidP="00D41468">
                            <w:pPr>
                              <w:pStyle w:val="Callout"/>
                            </w:pPr>
                            <w:r>
                              <w:t>Enter your electronic signature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93" id="AutoShape 8" o:spid="_x0000_s1027" type="#_x0000_t48" style="position:absolute;margin-left:367.2pt;margin-top:17.8pt;width:116pt;height:54.9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" o:allowincell="f" adj="-25427,27226,-10763,3541,-1117,3541">
                <v:textbox>
                  <w:txbxContent>
                    <w:p w14:paraId="72D397B2" w14:textId="77777777" w:rsidR="00741A65" w:rsidRDefault="00741A65" w:rsidP="00D41468">
                      <w:pPr>
                        <w:pStyle w:val="Callout"/>
                      </w:pPr>
                      <w:r>
                        <w:t>Enter your electronic signature here.</w:t>
                      </w:r>
                    </w:p>
                  </w:txbxContent>
                </v:textbox>
                <o:callout v:ext="edit" minusy="t"/>
              </v:shape>
            </w:pict>
          </mc:Fallback>
        </mc:AlternateContent>
      </w:r>
      <w:r>
        <w:t>Sign the Consult</w:t>
      </w:r>
      <w:bookmarkEnd w:id="72"/>
      <w:bookmarkEnd w:id="73"/>
      <w:bookmarkEnd w:id="74"/>
      <w:bookmarkEnd w:id="75"/>
    </w:p>
    <w:p w14:paraId="72D3846B" w14:textId="77777777" w:rsidR="004A5973" w:rsidRDefault="004A5973" w:rsidP="00D41468">
      <w:pPr>
        <w:pStyle w:val="BlankLine"/>
      </w:pPr>
    </w:p>
    <w:p w14:paraId="72D3846C" w14:textId="77777777" w:rsidR="004A5973" w:rsidRDefault="004A5973" w:rsidP="00D41468">
      <w:pPr>
        <w:pStyle w:val="ComputerScreen"/>
      </w:pPr>
      <w:r>
        <w:t>+   Next Screen                        $   Sign All Orders</w:t>
      </w:r>
    </w:p>
    <w:p w14:paraId="72D3846D" w14:textId="77777777" w:rsidR="004A5973" w:rsidRDefault="004A5973" w:rsidP="00D41468">
      <w:pPr>
        <w:pStyle w:val="ComputerScreen"/>
      </w:pPr>
      <w:r>
        <w:t>-   Previous Screen                    Q   Close</w:t>
      </w:r>
    </w:p>
    <w:p w14:paraId="72D3846E" w14:textId="77777777" w:rsidR="004A5973" w:rsidRDefault="004A5973" w:rsidP="00D41468">
      <w:pPr>
        <w:pStyle w:val="ComputerScreen"/>
      </w:pPr>
      <w:r>
        <w:t xml:space="preserve">Select: Sign All Orders// </w:t>
      </w:r>
      <w:r>
        <w:rPr>
          <w:b/>
        </w:rPr>
        <w:t>$</w:t>
      </w:r>
      <w:r>
        <w:t xml:space="preserve">    Sign All Orders</w:t>
      </w:r>
    </w:p>
    <w:p w14:paraId="72D3846F" w14:textId="77777777" w:rsidR="004A5973" w:rsidRDefault="004A5973" w:rsidP="00D41468">
      <w:pPr>
        <w:pStyle w:val="ComputerScreen"/>
      </w:pPr>
    </w:p>
    <w:p w14:paraId="72D38470" w14:textId="77777777" w:rsidR="004A5973" w:rsidRDefault="004A5973" w:rsidP="00D41468">
      <w:pPr>
        <w:pStyle w:val="ComputerScreen"/>
      </w:pPr>
      <w:r>
        <w:t>Enter your Current Signature</w:t>
      </w:r>
      <w:r>
        <w:fldChar w:fldCharType="begin"/>
      </w:r>
      <w:r>
        <w:instrText xml:space="preserve"> XE "signature" </w:instrText>
      </w:r>
      <w:r>
        <w:fldChar w:fldCharType="end"/>
      </w:r>
      <w:r>
        <w:fldChar w:fldCharType="begin"/>
      </w:r>
      <w:r>
        <w:instrText xml:space="preserve"> XE "electronic signature" </w:instrText>
      </w:r>
      <w:r>
        <w:fldChar w:fldCharType="end"/>
      </w:r>
      <w:r>
        <w:t xml:space="preserve"> Code:    SIGNATURE VERIFIED</w:t>
      </w:r>
    </w:p>
    <w:p w14:paraId="72D38471" w14:textId="77777777" w:rsidR="004A5973" w:rsidRDefault="004A5973" w:rsidP="00D41468">
      <w:pPr>
        <w:pStyle w:val="ComputerScreen"/>
      </w:pPr>
    </w:p>
    <w:p w14:paraId="72D38472" w14:textId="77777777" w:rsidR="004A5973" w:rsidRDefault="004A5973" w:rsidP="00D41468">
      <w:pPr>
        <w:pStyle w:val="ComputerScreen"/>
      </w:pPr>
      <w:r>
        <w:t>Processing orders ...</w:t>
      </w:r>
    </w:p>
    <w:p w14:paraId="72D38473" w14:textId="77777777" w:rsidR="00D436DA" w:rsidRDefault="00D436DA" w:rsidP="00D41468">
      <w:pPr>
        <w:pStyle w:val="BodyTextIndent"/>
      </w:pPr>
    </w:p>
    <w:p w14:paraId="72D38474" w14:textId="77777777" w:rsidR="004A5973" w:rsidRDefault="004A5973" w:rsidP="00D41468">
      <w:pPr>
        <w:pStyle w:val="BodyTextIndent"/>
      </w:pPr>
      <w:r>
        <w:t>When applied to an approved medical record, an electronic signature has the same legal weight as a signature</w:t>
      </w:r>
      <w:r>
        <w:fldChar w:fldCharType="begin"/>
      </w:r>
      <w:r>
        <w:instrText xml:space="preserve"> XE "signature" </w:instrText>
      </w:r>
      <w:r>
        <w:fldChar w:fldCharType="end"/>
      </w:r>
      <w:r>
        <w:t xml:space="preserve"> made with a pen on paper. For this reason electronic signatures are part of the overall security system maintained by IRMS.</w:t>
      </w:r>
    </w:p>
    <w:p w14:paraId="72D38475" w14:textId="77777777" w:rsidR="00D436DA" w:rsidRDefault="00D436DA" w:rsidP="00D41468"/>
    <w:p w14:paraId="72D38476" w14:textId="77777777" w:rsidR="004A5973" w:rsidRDefault="004A5973" w:rsidP="00D41468">
      <w:r>
        <w:t>When the computer prints a document that has been signed and/or cosigned, an electronic signature block is included. What appears in this block is user configurable through the User’s Toolbox option.</w:t>
      </w:r>
    </w:p>
    <w:p w14:paraId="72D38477" w14:textId="77777777" w:rsidR="00D436DA" w:rsidRDefault="00D436DA" w:rsidP="00D41468"/>
    <w:p w14:paraId="72D38478" w14:textId="77777777" w:rsidR="004A5973" w:rsidRDefault="004A5973" w:rsidP="00D41468">
      <w:r>
        <w:t>In this example we change</w:t>
      </w:r>
      <w:r>
        <w:fldChar w:fldCharType="begin"/>
      </w:r>
      <w:r>
        <w:instrText xml:space="preserve"> XE "change signature" </w:instrText>
      </w:r>
      <w:r>
        <w:fldChar w:fldCharType="end"/>
      </w:r>
      <w:r>
        <w:t xml:space="preserve"> a title and electronic signature:</w:t>
      </w:r>
    </w:p>
    <w:p w14:paraId="72D38479" w14:textId="77777777" w:rsidR="004A5973" w:rsidRDefault="004A5973" w:rsidP="00D41468">
      <w:pPr>
        <w:pStyle w:val="BlankLine"/>
      </w:pPr>
    </w:p>
    <w:p w14:paraId="72D3847A" w14:textId="77777777" w:rsidR="004A5973" w:rsidRDefault="004A5973" w:rsidP="00D41468">
      <w:pPr>
        <w:pStyle w:val="ComputerScreen"/>
      </w:pPr>
      <w:r>
        <w:t xml:space="preserve">Select Consult Service Tracking Option: </w:t>
      </w:r>
      <w:r>
        <w:rPr>
          <w:b/>
        </w:rPr>
        <w:t>??</w:t>
      </w:r>
    </w:p>
    <w:p w14:paraId="72D3847B" w14:textId="77777777" w:rsidR="004A5973" w:rsidRDefault="004A5973" w:rsidP="00D41468">
      <w:pPr>
        <w:pStyle w:val="ComputerScreen"/>
      </w:pPr>
    </w:p>
    <w:p w14:paraId="72D3847C" w14:textId="77777777" w:rsidR="004A5973" w:rsidRDefault="004A5973" w:rsidP="00D41468">
      <w:pPr>
        <w:pStyle w:val="ComputerScreen"/>
      </w:pPr>
      <w:r>
        <w:t xml:space="preserve">   CS     Consult Service Tracking [GMRC SERVICE TRACKING]</w:t>
      </w:r>
    </w:p>
    <w:p w14:paraId="72D3847D" w14:textId="77777777" w:rsidR="004A5973" w:rsidRDefault="004A5973" w:rsidP="00D41468">
      <w:pPr>
        <w:pStyle w:val="ComputerScreen"/>
      </w:pPr>
      <w:r>
        <w:t xml:space="preserve">   PC     Service Consults Pending Resolution [GMRC RPT PENDING CONSULTS]</w:t>
      </w:r>
    </w:p>
    <w:p w14:paraId="72D3847E" w14:textId="77777777" w:rsidR="004A5973" w:rsidRDefault="004A5973" w:rsidP="00D41468">
      <w:pPr>
        <w:pStyle w:val="ComputerScreen"/>
      </w:pPr>
      <w:r>
        <w:t xml:space="preserve">   ST     Completion Time Statistics [GMRC COMPLETION STATISTICS]</w:t>
      </w:r>
    </w:p>
    <w:p w14:paraId="72D3847F" w14:textId="77777777" w:rsidR="004A5973" w:rsidRDefault="004A5973" w:rsidP="00D41468">
      <w:pPr>
        <w:pStyle w:val="ComputerScreen"/>
      </w:pPr>
    </w:p>
    <w:p w14:paraId="72D38480" w14:textId="77777777" w:rsidR="004A5973" w:rsidRDefault="004A5973" w:rsidP="00D41468">
      <w:pPr>
        <w:pStyle w:val="ComputerScreen"/>
      </w:pPr>
      <w:r>
        <w:t>Or a Common Option:</w:t>
      </w:r>
    </w:p>
    <w:p w14:paraId="72D38481" w14:textId="77777777" w:rsidR="004A5973" w:rsidRDefault="004A5973" w:rsidP="00D41468">
      <w:pPr>
        <w:pStyle w:val="ComputerScreen"/>
      </w:pPr>
    </w:p>
    <w:p w14:paraId="72D38482" w14:textId="77777777" w:rsidR="004A5973" w:rsidRDefault="004A5973" w:rsidP="00D41468">
      <w:pPr>
        <w:pStyle w:val="ComputerScreen"/>
      </w:pPr>
      <w:r>
        <w:t xml:space="preserve">   CWA    Patient Warning (CWAD) Display [GMRPNCW]</w:t>
      </w:r>
    </w:p>
    <w:p w14:paraId="72D38483" w14:textId="77777777" w:rsidR="004A5973" w:rsidRDefault="004A5973" w:rsidP="00D41468">
      <w:pPr>
        <w:pStyle w:val="ComputerScreen"/>
      </w:pPr>
      <w:r>
        <w:t xml:space="preserve">   MA     MailMan Menu ... [XMUSER]</w:t>
      </w:r>
    </w:p>
    <w:p w14:paraId="72D38484" w14:textId="77777777" w:rsidR="004A5973" w:rsidRDefault="004A5973" w:rsidP="00D41468">
      <w:pPr>
        <w:pStyle w:val="ComputerScreen"/>
      </w:pPr>
      <w:r>
        <w:t xml:space="preserve">   TBOX   User's Toolbox ... [XUSERTOOLS]</w:t>
      </w:r>
    </w:p>
    <w:p w14:paraId="72D38485" w14:textId="77777777" w:rsidR="004A5973" w:rsidRDefault="004A5973" w:rsidP="00D41468">
      <w:pPr>
        <w:pStyle w:val="ComputerScreen"/>
      </w:pPr>
      <w:r>
        <w:t xml:space="preserve">   VA     View Alerts [XQALERT]</w:t>
      </w:r>
    </w:p>
    <w:p w14:paraId="72D38486" w14:textId="77777777" w:rsidR="004A5973" w:rsidRDefault="004A5973" w:rsidP="00D41468">
      <w:pPr>
        <w:pStyle w:val="ComputerScreen"/>
      </w:pPr>
      <w:r>
        <w:t xml:space="preserve">          Continue [XUCONTINUE]</w:t>
      </w:r>
    </w:p>
    <w:p w14:paraId="72D38487" w14:textId="77777777" w:rsidR="004A5973" w:rsidRDefault="004A5973" w:rsidP="00D41468">
      <w:pPr>
        <w:pStyle w:val="ComputerScreen"/>
      </w:pPr>
      <w:r>
        <w:t xml:space="preserve">             **&gt; Reverse lock ZZLUKE</w:t>
      </w:r>
    </w:p>
    <w:p w14:paraId="72D38488" w14:textId="77777777" w:rsidR="004A5973" w:rsidRDefault="004A5973" w:rsidP="00D41468">
      <w:pPr>
        <w:pStyle w:val="ComputerScreen"/>
      </w:pPr>
      <w:r>
        <w:t xml:space="preserve">          Halt [XUHALT]</w:t>
      </w:r>
    </w:p>
    <w:p w14:paraId="72D38489" w14:textId="77777777" w:rsidR="004A5973" w:rsidRDefault="004A5973" w:rsidP="00D41468">
      <w:pPr>
        <w:pStyle w:val="ComputerScreen"/>
      </w:pPr>
      <w:r>
        <w:t xml:space="preserve">          Restart Session [XURELOG]</w:t>
      </w:r>
    </w:p>
    <w:p w14:paraId="72D3848A" w14:textId="77777777" w:rsidR="004A5973" w:rsidRDefault="004A5973" w:rsidP="00D41468">
      <w:pPr>
        <w:pStyle w:val="ComputerScreen"/>
      </w:pPr>
      <w:r>
        <w:t xml:space="preserve">          Time [XUTIME]</w:t>
      </w:r>
    </w:p>
    <w:p w14:paraId="72D3848B" w14:textId="77777777" w:rsidR="004A5973" w:rsidRDefault="004A5973" w:rsidP="00D41468">
      <w:pPr>
        <w:pStyle w:val="ComputerScreen"/>
      </w:pPr>
      <w:r>
        <w:t xml:space="preserve">          Where am I? [XUSERWHERE]</w:t>
      </w:r>
    </w:p>
    <w:p w14:paraId="72D3848C" w14:textId="77777777" w:rsidR="004A5973" w:rsidRDefault="004A5973" w:rsidP="00D41468">
      <w:pPr>
        <w:pStyle w:val="ComputerScreen"/>
      </w:pPr>
    </w:p>
    <w:p w14:paraId="72D3848D" w14:textId="77777777" w:rsidR="004A5973" w:rsidRDefault="004A5973" w:rsidP="00D41468">
      <w:pPr>
        <w:pStyle w:val="ComputerScreen"/>
      </w:pPr>
      <w:r>
        <w:t>You have PENDING ALERTS</w:t>
      </w:r>
    </w:p>
    <w:p w14:paraId="72D3848E" w14:textId="77777777" w:rsidR="004A5973" w:rsidRDefault="004A5973" w:rsidP="00D41468">
      <w:pPr>
        <w:pStyle w:val="ComputerScreen"/>
      </w:pPr>
      <w:r>
        <w:t xml:space="preserve">          Enter  "VA   VIEW ALERTS     to review alerts</w:t>
      </w:r>
    </w:p>
    <w:p w14:paraId="72D3848F" w14:textId="77777777" w:rsidR="004A5973" w:rsidRDefault="004A5973" w:rsidP="00D41468">
      <w:pPr>
        <w:pStyle w:val="ComputerScreen"/>
      </w:pPr>
    </w:p>
    <w:p w14:paraId="72D38490" w14:textId="77777777" w:rsidR="004A5973" w:rsidRDefault="004A5973" w:rsidP="00D41468">
      <w:pPr>
        <w:pStyle w:val="ComputerScreen"/>
      </w:pPr>
      <w:r>
        <w:t xml:space="preserve">Select Consult Service Tracking Option:  </w:t>
      </w:r>
      <w:r>
        <w:rPr>
          <w:b/>
        </w:rPr>
        <w:t>TBOX</w:t>
      </w:r>
      <w:r>
        <w:t xml:space="preserve">  User's Toolbox</w:t>
      </w:r>
    </w:p>
    <w:p w14:paraId="72D38491" w14:textId="77777777" w:rsidR="004A5973" w:rsidRDefault="004A5973" w:rsidP="00D41468">
      <w:pPr>
        <w:pStyle w:val="ComputerScreen"/>
      </w:pPr>
    </w:p>
    <w:p w14:paraId="72D38492" w14:textId="77777777" w:rsidR="004A5973" w:rsidRDefault="004A5973" w:rsidP="00D41468">
      <w:pPr>
        <w:pStyle w:val="ComputerScreen"/>
      </w:pPr>
    </w:p>
    <w:p w14:paraId="72D38493" w14:textId="77777777" w:rsidR="004A5973" w:rsidRDefault="004A5973" w:rsidP="00D41468">
      <w:pPr>
        <w:pStyle w:val="ComputerScreen"/>
      </w:pPr>
      <w:r>
        <w:t xml:space="preserve">Select User's Toolbox Option: </w:t>
      </w:r>
      <w:r>
        <w:rPr>
          <w:b/>
        </w:rPr>
        <w:t>?</w:t>
      </w:r>
    </w:p>
    <w:p w14:paraId="72D38494" w14:textId="77777777" w:rsidR="004A5973" w:rsidRDefault="004A5973" w:rsidP="00D41468">
      <w:pPr>
        <w:pStyle w:val="ComputerScreen"/>
      </w:pPr>
    </w:p>
    <w:p w14:paraId="72D38495" w14:textId="77777777" w:rsidR="004A5973" w:rsidRDefault="004A5973" w:rsidP="00D41468">
      <w:pPr>
        <w:pStyle w:val="ComputerScreen"/>
      </w:pPr>
      <w:r>
        <w:t xml:space="preserve">          Display User Characteristics</w:t>
      </w:r>
    </w:p>
    <w:p w14:paraId="72D38496" w14:textId="77777777" w:rsidR="004A5973" w:rsidRDefault="004A5973" w:rsidP="00D41468">
      <w:pPr>
        <w:pStyle w:val="ComputerScreen"/>
      </w:pPr>
      <w:r>
        <w:t xml:space="preserve">          Edit User Characteristics</w:t>
      </w:r>
    </w:p>
    <w:p w14:paraId="72D38497" w14:textId="77777777" w:rsidR="004A5973" w:rsidRDefault="004A5973" w:rsidP="00D41468">
      <w:pPr>
        <w:pStyle w:val="ComputerScreen"/>
      </w:pPr>
      <w:r>
        <w:t xml:space="preserve">          Electronic Signature code Edit</w:t>
      </w:r>
    </w:p>
    <w:p w14:paraId="72D38498" w14:textId="77777777" w:rsidR="004A5973" w:rsidRDefault="004A5973" w:rsidP="00D41468">
      <w:pPr>
        <w:pStyle w:val="ComputerScreen"/>
      </w:pPr>
      <w:r>
        <w:t xml:space="preserve">          Menu Templates ...</w:t>
      </w:r>
    </w:p>
    <w:p w14:paraId="72D38499" w14:textId="77777777" w:rsidR="004A5973" w:rsidRDefault="004A5973" w:rsidP="00D41468">
      <w:pPr>
        <w:pStyle w:val="ComputerScreen"/>
      </w:pPr>
      <w:r>
        <w:t xml:space="preserve">          Spooler Menu ...</w:t>
      </w:r>
    </w:p>
    <w:p w14:paraId="72D3849A" w14:textId="77777777" w:rsidR="004A5973" w:rsidRDefault="004A5973" w:rsidP="00D41468">
      <w:pPr>
        <w:pStyle w:val="ComputerScreen"/>
      </w:pPr>
      <w:r>
        <w:t xml:space="preserve">          Switch UCI</w:t>
      </w:r>
    </w:p>
    <w:p w14:paraId="72D3849B" w14:textId="77777777" w:rsidR="004A5973" w:rsidRDefault="004A5973" w:rsidP="00D41468">
      <w:pPr>
        <w:pStyle w:val="ComputerScreen"/>
      </w:pPr>
      <w:r>
        <w:t xml:space="preserve">          TaskMan User</w:t>
      </w:r>
    </w:p>
    <w:p w14:paraId="72D3849C" w14:textId="77777777" w:rsidR="004A5973" w:rsidRDefault="004A5973" w:rsidP="00D41468">
      <w:pPr>
        <w:pStyle w:val="ComputerScreen"/>
      </w:pPr>
      <w:r>
        <w:t xml:space="preserve">          User Help</w:t>
      </w:r>
    </w:p>
    <w:p w14:paraId="72D3849D" w14:textId="77777777" w:rsidR="004A5973" w:rsidRDefault="004A5973" w:rsidP="00D41468">
      <w:pPr>
        <w:pStyle w:val="ComputerScreen"/>
      </w:pPr>
    </w:p>
    <w:p w14:paraId="72D3849E" w14:textId="77777777" w:rsidR="004A5973" w:rsidRDefault="004A5973" w:rsidP="00D41468">
      <w:pPr>
        <w:pStyle w:val="ComputerScreen"/>
      </w:pPr>
      <w:r>
        <w:t>Enter ?? for more options, ??? for brief descriptions, ?OPTION for help text.</w:t>
      </w:r>
    </w:p>
    <w:p w14:paraId="72D3849F" w14:textId="77777777" w:rsidR="004A5973" w:rsidRDefault="004A5973" w:rsidP="00D41468">
      <w:pPr>
        <w:pStyle w:val="ComputerScreen"/>
      </w:pPr>
    </w:p>
    <w:p w14:paraId="72D384A0" w14:textId="77777777" w:rsidR="004A5973" w:rsidRDefault="004A5973" w:rsidP="00D41468">
      <w:pPr>
        <w:pStyle w:val="ComputerScreen"/>
      </w:pPr>
    </w:p>
    <w:p w14:paraId="72D384A1" w14:textId="77777777" w:rsidR="004A5973" w:rsidRDefault="004A5973" w:rsidP="00D41468">
      <w:pPr>
        <w:pStyle w:val="ComputerScreen"/>
      </w:pPr>
      <w:r>
        <w:t xml:space="preserve">Select User's Toolbox Option: </w:t>
      </w:r>
      <w:r>
        <w:rPr>
          <w:b/>
        </w:rPr>
        <w:t>EL</w:t>
      </w:r>
      <w:r>
        <w:t>ectronic Signature code Edit</w:t>
      </w:r>
    </w:p>
    <w:p w14:paraId="72D384A2" w14:textId="77777777" w:rsidR="004A5973" w:rsidRDefault="004A5973" w:rsidP="00D41468">
      <w:pPr>
        <w:pStyle w:val="ComputerScreen"/>
      </w:pPr>
      <w:r>
        <w:t>This option is designed to permit you to enter or change your Initials,</w:t>
      </w:r>
    </w:p>
    <w:p w14:paraId="72D384A3" w14:textId="77777777" w:rsidR="004A5973" w:rsidRDefault="004A5973" w:rsidP="00D41468">
      <w:pPr>
        <w:pStyle w:val="ComputerScreen"/>
      </w:pPr>
      <w:r>
        <w:t>Signature Block Information, Office Phone number, and Voice and</w:t>
      </w:r>
    </w:p>
    <w:p w14:paraId="72D384A4" w14:textId="77777777" w:rsidR="004A5973" w:rsidRDefault="004A5973" w:rsidP="00D41468">
      <w:pPr>
        <w:pStyle w:val="ComputerScreen"/>
      </w:pPr>
      <w:r>
        <w:t>Digital Pagers numbers.</w:t>
      </w:r>
    </w:p>
    <w:p w14:paraId="72D384A5" w14:textId="77777777" w:rsidR="004A5973" w:rsidRDefault="004A5973" w:rsidP="00D41468">
      <w:pPr>
        <w:pStyle w:val="ComputerScreen"/>
      </w:pPr>
      <w:r>
        <w:t>In addition, you are permitted to enter a new Electronic Signature Code</w:t>
      </w:r>
    </w:p>
    <w:p w14:paraId="72D384A6" w14:textId="77777777" w:rsidR="004A5973" w:rsidRDefault="004A5973" w:rsidP="00D41468">
      <w:pPr>
        <w:pStyle w:val="ComputerScreen"/>
      </w:pPr>
      <w:r>
        <w:t>or to change an existing code.</w:t>
      </w:r>
    </w:p>
    <w:p w14:paraId="72D384A7" w14:textId="77777777" w:rsidR="004A5973" w:rsidRDefault="004A5973" w:rsidP="00D41468">
      <w:pPr>
        <w:pStyle w:val="ComputerScreen"/>
      </w:pPr>
    </w:p>
    <w:p w14:paraId="72D384A8" w14:textId="77777777" w:rsidR="004A5973" w:rsidRDefault="004A5973" w:rsidP="00D41468">
      <w:pPr>
        <w:pStyle w:val="ComputerScreen"/>
      </w:pPr>
    </w:p>
    <w:p w14:paraId="72D384A9" w14:textId="77777777" w:rsidR="004A5973" w:rsidRDefault="004A5973" w:rsidP="00D41468">
      <w:pPr>
        <w:pStyle w:val="ComputerScreen"/>
      </w:pPr>
      <w:r>
        <w:t xml:space="preserve">INITIAL: CRS// </w:t>
      </w:r>
      <w:r>
        <w:rPr>
          <w:b/>
        </w:rPr>
        <w:t>&lt;Enter&gt;</w:t>
      </w:r>
    </w:p>
    <w:p w14:paraId="72D384AA" w14:textId="77777777" w:rsidR="004A5973" w:rsidRDefault="00A57AF7" w:rsidP="00D41468">
      <w:pPr>
        <w:pStyle w:val="ComputerScreen"/>
      </w:pPr>
      <w:r>
        <w:rPr>
          <w:noProof/>
        </w:rPr>
        <mc:AlternateContent>
          <mc:Choice Requires="wps">
            <w:drawing>
              <wp:anchor distT="0" distB="0" distL="114300" distR="114300" simplePos="0" relativeHeight="251547136" behindDoc="0" locked="0" layoutInCell="0" allowOverlap="1" wp14:anchorId="72D39595" wp14:editId="72D39596">
                <wp:simplePos x="0" y="0"/>
                <wp:positionH relativeFrom="column">
                  <wp:posOffset>4611370</wp:posOffset>
                </wp:positionH>
                <wp:positionV relativeFrom="paragraph">
                  <wp:posOffset>50165</wp:posOffset>
                </wp:positionV>
                <wp:extent cx="1240790" cy="609600"/>
                <wp:effectExtent l="0" t="0" r="0" b="0"/>
                <wp:wrapNone/>
                <wp:docPr id="1038"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40790" cy="609600"/>
                        </a:xfrm>
                        <a:prstGeom prst="borderCallout2">
                          <a:avLst>
                            <a:gd name="adj1" fmla="val 18750"/>
                            <a:gd name="adj2" fmla="val -6144"/>
                            <a:gd name="adj3" fmla="val 18750"/>
                            <a:gd name="adj4" fmla="val -71597"/>
                            <a:gd name="adj5" fmla="val 122190"/>
                            <a:gd name="adj6" fmla="val -138023"/>
                          </a:avLst>
                        </a:prstGeom>
                        <a:solidFill>
                          <a:srgbClr val="FFFFFF"/>
                        </a:solidFill>
                        <a:ln w="9525">
                          <a:solidFill>
                            <a:srgbClr val="000000"/>
                          </a:solidFill>
                          <a:miter lim="800000"/>
                          <a:headEnd/>
                          <a:tailEnd/>
                        </a:ln>
                      </wps:spPr>
                      <wps:txbx>
                        <w:txbxContent>
                          <w:p w14:paraId="72D397B3" w14:textId="77777777" w:rsidR="00741A65" w:rsidRDefault="00741A65" w:rsidP="00D41468">
                            <w:pPr>
                              <w:pStyle w:val="Callout"/>
                            </w:pPr>
                            <w:r>
                              <w:t>The electronic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95" id="AutoShape 16" o:spid="_x0000_s1028" type="#_x0000_t48" style="position:absolute;margin-left:363.1pt;margin-top:3.95pt;width:97.7pt;height:48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" o:allowincell="f" adj="-29813,26393,-15465,,-1327">
                <v:textbox>
                  <w:txbxContent>
                    <w:p w14:paraId="72D397B3" w14:textId="77777777" w:rsidR="00741A65" w:rsidRDefault="00741A65" w:rsidP="00D41468">
                      <w:pPr>
                        <w:pStyle w:val="Callout"/>
                      </w:pPr>
                      <w:r>
                        <w:t>The electronic signature is typed here.</w:t>
                      </w:r>
                    </w:p>
                  </w:txbxContent>
                </v:textbox>
                <o:callout v:ext="edit" minusy="t"/>
              </v:shape>
            </w:pict>
          </mc:Fallback>
        </mc:AlternateContent>
      </w:r>
      <w:r w:rsidR="004A5973">
        <w:t xml:space="preserve">SIGNATURE BLOCK PRINTED NAME: </w:t>
      </w:r>
      <w:r w:rsidR="007D056E">
        <w:t>CPRSPROVIDER,SEVEN</w:t>
      </w:r>
      <w:r w:rsidR="004A5973">
        <w:t xml:space="preserve">// </w:t>
      </w:r>
      <w:r w:rsidR="004A5973">
        <w:rPr>
          <w:b/>
        </w:rPr>
        <w:t>&lt;Enter&gt;</w:t>
      </w:r>
    </w:p>
    <w:p w14:paraId="72D384AB" w14:textId="77777777" w:rsidR="004A5973" w:rsidRDefault="004A5973" w:rsidP="00D41468">
      <w:pPr>
        <w:pStyle w:val="ComputerScreen"/>
      </w:pPr>
      <w:r>
        <w:t xml:space="preserve">SIGNATURE BLOCK TITLE: DOCTOR// </w:t>
      </w:r>
      <w:r>
        <w:rPr>
          <w:b/>
        </w:rPr>
        <w:t>MD</w:t>
      </w:r>
    </w:p>
    <w:p w14:paraId="72D384AC" w14:textId="77777777" w:rsidR="004A5973" w:rsidRDefault="004A5973" w:rsidP="00D41468">
      <w:pPr>
        <w:pStyle w:val="ComputerScreen"/>
      </w:pPr>
      <w:r>
        <w:t xml:space="preserve">OFFICE PHONE: </w:t>
      </w:r>
      <w:r>
        <w:rPr>
          <w:b/>
        </w:rPr>
        <w:t>58</w:t>
      </w:r>
      <w:r w:rsidR="007D056E">
        <w:rPr>
          <w:b/>
        </w:rPr>
        <w:t>8</w:t>
      </w:r>
      <w:r>
        <w:rPr>
          <w:b/>
        </w:rPr>
        <w:t>-5029</w:t>
      </w:r>
    </w:p>
    <w:p w14:paraId="72D384AD" w14:textId="77777777" w:rsidR="004A5973" w:rsidRDefault="004A5973" w:rsidP="00D41468">
      <w:pPr>
        <w:pStyle w:val="ComputerScreen"/>
      </w:pPr>
      <w:r>
        <w:t xml:space="preserve">ANALOG PAGER: </w:t>
      </w:r>
      <w:r>
        <w:rPr>
          <w:b/>
        </w:rPr>
        <w:t>4038</w:t>
      </w:r>
    </w:p>
    <w:p w14:paraId="72D384AE" w14:textId="77777777" w:rsidR="004A5973" w:rsidRDefault="004A5973" w:rsidP="00D41468">
      <w:pPr>
        <w:pStyle w:val="ComputerScreen"/>
      </w:pPr>
      <w:r>
        <w:t xml:space="preserve">DIGITAL PAGER: </w:t>
      </w:r>
      <w:r>
        <w:rPr>
          <w:b/>
        </w:rPr>
        <w:t>&lt;Enter&gt;</w:t>
      </w:r>
    </w:p>
    <w:p w14:paraId="72D384AF" w14:textId="77777777" w:rsidR="004A5973" w:rsidRDefault="004A5973" w:rsidP="00D41468">
      <w:pPr>
        <w:pStyle w:val="ComputerScreen"/>
      </w:pPr>
    </w:p>
    <w:p w14:paraId="72D384B0" w14:textId="77777777" w:rsidR="004A5973" w:rsidRDefault="004A5973" w:rsidP="00D41468">
      <w:pPr>
        <w:pStyle w:val="ComputerScreen"/>
      </w:pPr>
      <w:r>
        <w:t>Enter your Current Signature Code:    SIGNATURE VERIFIED</w:t>
      </w:r>
    </w:p>
    <w:p w14:paraId="72D384B1" w14:textId="77777777" w:rsidR="004A5973" w:rsidRDefault="00A57AF7" w:rsidP="00D41468">
      <w:pPr>
        <w:pStyle w:val="ComputerScreen"/>
      </w:pPr>
      <w:r>
        <w:rPr>
          <w:noProof/>
        </w:rPr>
        <mc:AlternateContent>
          <mc:Choice Requires="wps">
            <w:drawing>
              <wp:anchor distT="0" distB="0" distL="114300" distR="114300" simplePos="0" relativeHeight="251546112" behindDoc="0" locked="0" layoutInCell="0" allowOverlap="1" wp14:anchorId="72D39597" wp14:editId="72D39598">
                <wp:simplePos x="0" y="0"/>
                <wp:positionH relativeFrom="column">
                  <wp:posOffset>4629785</wp:posOffset>
                </wp:positionH>
                <wp:positionV relativeFrom="paragraph">
                  <wp:posOffset>17780</wp:posOffset>
                </wp:positionV>
                <wp:extent cx="1222375" cy="609600"/>
                <wp:effectExtent l="0" t="0" r="0" b="0"/>
                <wp:wrapNone/>
                <wp:docPr id="103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22375" cy="609600"/>
                        </a:xfrm>
                        <a:prstGeom prst="borderCallout2">
                          <a:avLst>
                            <a:gd name="adj1" fmla="val 18750"/>
                            <a:gd name="adj2" fmla="val -6231"/>
                            <a:gd name="adj3" fmla="val 18750"/>
                            <a:gd name="adj4" fmla="val -98648"/>
                            <a:gd name="adj5" fmla="val 44273"/>
                            <a:gd name="adj6" fmla="val -192468"/>
                          </a:avLst>
                        </a:prstGeom>
                        <a:solidFill>
                          <a:srgbClr val="FFFFFF"/>
                        </a:solidFill>
                        <a:ln w="9525">
                          <a:solidFill>
                            <a:srgbClr val="000000"/>
                          </a:solidFill>
                          <a:miter lim="800000"/>
                          <a:headEnd/>
                          <a:tailEnd/>
                        </a:ln>
                      </wps:spPr>
                      <wps:txbx>
                        <w:txbxContent>
                          <w:p w14:paraId="72D397B4" w14:textId="77777777" w:rsidR="00741A65" w:rsidRDefault="00741A65" w:rsidP="00D41468">
                            <w:pPr>
                              <w:pStyle w:val="Callout"/>
                            </w:pPr>
                            <w:r>
                              <w:t>The new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97" id="AutoShape 15" o:spid="_x0000_s1029" type="#_x0000_t48" style="position:absolute;margin-left:364.55pt;margin-top:1.4pt;width:96.25pt;height:48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" o:allowincell="f" adj="-41573,9563,-21308,,-1346">
                <v:textbox>
                  <w:txbxContent>
                    <w:p w14:paraId="72D397B4" w14:textId="77777777" w:rsidR="00741A65" w:rsidRDefault="00741A65" w:rsidP="00D41468">
                      <w:pPr>
                        <w:pStyle w:val="Callout"/>
                      </w:pPr>
                      <w:r>
                        <w:t>The new signature is typed here.</w:t>
                      </w:r>
                    </w:p>
                  </w:txbxContent>
                </v:textbox>
                <o:callout v:ext="edit" minusy="t"/>
              </v:shape>
            </w:pict>
          </mc:Fallback>
        </mc:AlternateContent>
      </w:r>
    </w:p>
    <w:p w14:paraId="72D384B2" w14:textId="77777777" w:rsidR="004A5973" w:rsidRDefault="004A5973" w:rsidP="00D41468">
      <w:pPr>
        <w:pStyle w:val="ComputerScreen"/>
      </w:pPr>
      <w:r>
        <w:t>Your typing will not show.</w:t>
      </w:r>
    </w:p>
    <w:p w14:paraId="72D384B3" w14:textId="77777777" w:rsidR="004A5973" w:rsidRDefault="004A5973" w:rsidP="00D41468">
      <w:pPr>
        <w:pStyle w:val="ComputerScreen"/>
      </w:pPr>
      <w:r>
        <w:t xml:space="preserve">ENTER NEW SIGNATURE CODE: </w:t>
      </w:r>
    </w:p>
    <w:p w14:paraId="72D384B4" w14:textId="77777777" w:rsidR="004A5973" w:rsidRDefault="004A5973" w:rsidP="00D41468">
      <w:pPr>
        <w:pStyle w:val="ComputerScreen"/>
      </w:pPr>
      <w:r>
        <w:t xml:space="preserve">RE-ENTER SIGNATURE CODE FOR VERIFICATION: </w:t>
      </w:r>
    </w:p>
    <w:p w14:paraId="72D384B5" w14:textId="77777777" w:rsidR="004A5973" w:rsidRDefault="004A5973" w:rsidP="00D41468">
      <w:pPr>
        <w:pStyle w:val="ComputerScreen"/>
      </w:pPr>
      <w:r>
        <w:t>DONE</w:t>
      </w:r>
    </w:p>
    <w:p w14:paraId="72D384B6" w14:textId="77777777" w:rsidR="004A5973" w:rsidRDefault="004A5973" w:rsidP="00D41468">
      <w:pPr>
        <w:pStyle w:val="ComputerScreen"/>
      </w:pPr>
    </w:p>
    <w:p w14:paraId="72D384B7" w14:textId="77777777" w:rsidR="004A5973" w:rsidRDefault="00A57AF7" w:rsidP="00D41468">
      <w:pPr>
        <w:pStyle w:val="ComputerScreen"/>
      </w:pPr>
      <w:r>
        <w:rPr>
          <w:noProof/>
        </w:rPr>
        <mc:AlternateContent>
          <mc:Choice Requires="wps">
            <w:drawing>
              <wp:anchor distT="0" distB="0" distL="114300" distR="114300" simplePos="0" relativeHeight="251545088" behindDoc="0" locked="0" layoutInCell="0" allowOverlap="1" wp14:anchorId="72D39599" wp14:editId="72D3959A">
                <wp:simplePos x="0" y="0"/>
                <wp:positionH relativeFrom="column">
                  <wp:posOffset>4629785</wp:posOffset>
                </wp:positionH>
                <wp:positionV relativeFrom="paragraph">
                  <wp:posOffset>0</wp:posOffset>
                </wp:positionV>
                <wp:extent cx="914400" cy="426720"/>
                <wp:effectExtent l="0" t="0" r="0" b="0"/>
                <wp:wrapNone/>
                <wp:docPr id="1035"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426720"/>
                        </a:xfrm>
                        <a:prstGeom prst="borderCallout2">
                          <a:avLst>
                            <a:gd name="adj1" fmla="val 26787"/>
                            <a:gd name="adj2" fmla="val -8333"/>
                            <a:gd name="adj3" fmla="val 26787"/>
                            <a:gd name="adj4" fmla="val -73819"/>
                            <a:gd name="adj5" fmla="val -62796"/>
                            <a:gd name="adj6" fmla="val -140347"/>
                          </a:avLst>
                        </a:prstGeom>
                        <a:solidFill>
                          <a:srgbClr val="FFFFFF"/>
                        </a:solidFill>
                        <a:ln w="9525">
                          <a:solidFill>
                            <a:srgbClr val="000000"/>
                          </a:solidFill>
                          <a:miter lim="800000"/>
                          <a:headEnd/>
                          <a:tailEnd/>
                        </a:ln>
                      </wps:spPr>
                      <wps:txbx>
                        <w:txbxContent>
                          <w:p w14:paraId="72D397B5" w14:textId="77777777" w:rsidR="00741A65" w:rsidRDefault="00741A65" w:rsidP="00D41468">
                            <w:pPr>
                              <w:pStyle w:val="Callout"/>
                            </w:pPr>
                            <w:r>
                              <w:t>And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99" id="AutoShape 14" o:spid="_x0000_s1030" type="#_x0000_t48" style="position:absolute;margin-left:364.55pt;margin-top:0;width:1in;height:33.6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" o:allowincell="f" adj="-30315,-13564,-15945,5786,,5786">
                <v:textbox>
                  <w:txbxContent>
                    <w:p w14:paraId="72D397B5" w14:textId="77777777" w:rsidR="00741A65" w:rsidRDefault="00741A65" w:rsidP="00D41468">
                      <w:pPr>
                        <w:pStyle w:val="Callout"/>
                      </w:pPr>
                      <w:r>
                        <w:t>And here.</w:t>
                      </w:r>
                    </w:p>
                  </w:txbxContent>
                </v:textbox>
              </v:shape>
            </w:pict>
          </mc:Fallback>
        </mc:AlternateContent>
      </w:r>
    </w:p>
    <w:p w14:paraId="72D384B8" w14:textId="77777777" w:rsidR="004A5973" w:rsidRDefault="004A5973" w:rsidP="00D41468">
      <w:pPr>
        <w:pStyle w:val="ComputerScreen"/>
      </w:pPr>
      <w:r>
        <w:t xml:space="preserve">Select User's Toolbox Option: </w:t>
      </w:r>
    </w:p>
    <w:p w14:paraId="72D384B9" w14:textId="77777777" w:rsidR="00D41468" w:rsidRDefault="00D41468" w:rsidP="00D41468"/>
    <w:p w14:paraId="72D384BA" w14:textId="77777777" w:rsidR="00D41468" w:rsidRDefault="00D41468" w:rsidP="00D41468"/>
    <w:p w14:paraId="72D384BB" w14:textId="77777777" w:rsidR="00D41468" w:rsidRPr="009D5FC9" w:rsidRDefault="00D41468" w:rsidP="00D41468">
      <w:bookmarkStart w:id="76" w:name="GMRC_92_LastName"/>
      <w:bookmarkEnd w:id="76"/>
      <w:r w:rsidRPr="00D41468">
        <w:rPr>
          <w:b/>
        </w:rPr>
        <w:t>*NOTE:</w:t>
      </w:r>
      <w:r>
        <w:t xml:space="preserve"> </w:t>
      </w:r>
      <w:r w:rsidRPr="009D5FC9">
        <w:t>CONCERNING SPACES IN LAST</w:t>
      </w:r>
      <w:r>
        <w:t xml:space="preserve"> NAMES OF PROVIDERS SIGNING CONSULTS</w:t>
      </w:r>
    </w:p>
    <w:p w14:paraId="72D384BC" w14:textId="77777777" w:rsidR="00D41468" w:rsidRDefault="00D41468" w:rsidP="00D41468">
      <w:r w:rsidRPr="00D41468">
        <w:t>Providers with last names in VistA containing spaces who sign Consults – especially Inter-Facility Consults – should have spaces removed from their VistA last name.  In certain situations, spaces in the provider’s  VistA last name may cause IFC Consults to fail to complete.  Removing spaces from the VistA last will prevent this problem.  Space removal can be accomplished two ways:  by combining the parts of the last name or including a hyphen.  For example, the name "DE LUCA" should be changed to "DELUCA".  Another example:  the unhyphenated last name "JONES SMITH" should be changed to "JONES-SMITH".  Please contact your facility system access coordinator with your request to edit your VistA last name.  Space removal is also recommended as part of VA name standardization; more details are described by Kernel patches XU*8*134 and XU*8*343.</w:t>
      </w:r>
    </w:p>
    <w:p w14:paraId="72D384BD" w14:textId="77777777" w:rsidR="003C4A75" w:rsidRDefault="003C4A75" w:rsidP="00D41468"/>
    <w:p w14:paraId="72D384BE" w14:textId="77777777" w:rsidR="003C4A75" w:rsidRPr="00EF0A2E" w:rsidRDefault="003C4A75" w:rsidP="003C4A75">
      <w:pPr>
        <w:pStyle w:val="BodyTextIndent"/>
      </w:pPr>
      <w:bookmarkStart w:id="77" w:name="XU_80_679"/>
      <w:bookmarkEnd w:id="77"/>
      <w:r w:rsidRPr="003C4A75">
        <w:t>*</w:t>
      </w:r>
      <w:r w:rsidRPr="003C4A75">
        <w:rPr>
          <w:sz w:val="32"/>
        </w:rPr>
        <w:t xml:space="preserve"> </w:t>
      </w:r>
      <w:r w:rsidRPr="003C4A75">
        <w:rPr>
          <w:b/>
        </w:rPr>
        <w:t>NOTE</w:t>
      </w:r>
      <w:r w:rsidRPr="003C4A75">
        <w:rPr>
          <w:sz w:val="32"/>
        </w:rPr>
        <w:t xml:space="preserve">: </w:t>
      </w:r>
      <w:r w:rsidRPr="003C4A75">
        <w:t>If the SIGNATURE BLOCK PRINTED NAME</w:t>
      </w:r>
      <w:r w:rsidRPr="003C4A75">
        <w:rPr>
          <w:rStyle w:val="fontstyle01"/>
        </w:rPr>
        <w:t xml:space="preserve"> and </w:t>
      </w:r>
      <w:r w:rsidRPr="003C4A75">
        <w:t>SIGNATURE BLOCK TITLE fields are disabled at your site, contact your supervisor to request entry of your name and title</w:t>
      </w:r>
      <w:r w:rsidRPr="003C4A75">
        <w:rPr>
          <w:rStyle w:val="fontstyle01"/>
        </w:rPr>
        <w:t>.</w:t>
      </w:r>
    </w:p>
    <w:p w14:paraId="72D384BF" w14:textId="77777777" w:rsidR="003C4A75" w:rsidRDefault="003C4A75" w:rsidP="003C4A75"/>
    <w:p w14:paraId="72D384C0" w14:textId="77777777" w:rsidR="003C4A75" w:rsidRPr="00D41468" w:rsidRDefault="003C4A75" w:rsidP="00D41468"/>
    <w:p w14:paraId="72D384C1" w14:textId="3A5691A7" w:rsidR="004A5973" w:rsidRDefault="004A5973" w:rsidP="00D41468">
      <w:r>
        <w:t>The signature block, as changed in the example above, looks like this:</w:t>
      </w:r>
    </w:p>
    <w:p w14:paraId="72D384C2" w14:textId="77777777" w:rsidR="004A5973" w:rsidRDefault="004A5973" w:rsidP="00D41468">
      <w:pPr>
        <w:pStyle w:val="BlankLine"/>
      </w:pPr>
    </w:p>
    <w:p w14:paraId="72D384C3" w14:textId="77777777" w:rsidR="004A5973" w:rsidRDefault="004A5973" w:rsidP="00D41468">
      <w:pPr>
        <w:pStyle w:val="ComputerScreen"/>
      </w:pPr>
      <w:r>
        <w:tab/>
      </w:r>
      <w:r>
        <w:tab/>
      </w:r>
      <w:r>
        <w:tab/>
      </w:r>
      <w:r>
        <w:tab/>
      </w:r>
      <w:r>
        <w:tab/>
      </w:r>
      <w:r>
        <w:tab/>
      </w:r>
      <w:r>
        <w:tab/>
      </w:r>
      <w:r>
        <w:tab/>
        <w:t>/es/</w:t>
      </w:r>
      <w:r w:rsidR="007D056E">
        <w:t>CPRSPROVIDER,SEVEN</w:t>
      </w:r>
    </w:p>
    <w:p w14:paraId="72D384C4" w14:textId="77777777" w:rsidR="004A5973" w:rsidRDefault="004A5973" w:rsidP="00D41468">
      <w:pPr>
        <w:pStyle w:val="ComputerScreen"/>
      </w:pPr>
      <w:r>
        <w:tab/>
      </w:r>
      <w:r>
        <w:tab/>
      </w:r>
      <w:r>
        <w:tab/>
      </w:r>
      <w:r>
        <w:tab/>
      </w:r>
      <w:r>
        <w:tab/>
      </w:r>
      <w:r>
        <w:tab/>
      </w:r>
      <w:r>
        <w:tab/>
      </w:r>
      <w:r>
        <w:tab/>
        <w:t>MD</w:t>
      </w:r>
    </w:p>
    <w:p w14:paraId="72D384C5" w14:textId="77777777" w:rsidR="00D436DA" w:rsidRDefault="00D436DA" w:rsidP="00D41468"/>
    <w:p w14:paraId="72D384C6" w14:textId="77777777" w:rsidR="004A5973" w:rsidRDefault="004A5973" w:rsidP="00D41468">
      <w:r>
        <w:t xml:space="preserve">The </w:t>
      </w:r>
      <w:r>
        <w:rPr>
          <w:rFonts w:ascii="Courier New" w:hAnsi="Courier New"/>
        </w:rPr>
        <w:t>/es/</w:t>
      </w:r>
      <w:r>
        <w:t xml:space="preserve"> annotation indicates that the medical document was electronically signed</w:t>
      </w:r>
      <w:r>
        <w:fldChar w:fldCharType="begin"/>
      </w:r>
      <w:r>
        <w:instrText xml:space="preserve"> XE "signature" </w:instrText>
      </w:r>
      <w:r>
        <w:fldChar w:fldCharType="end"/>
      </w:r>
      <w:r>
        <w:fldChar w:fldCharType="begin"/>
      </w:r>
      <w:r>
        <w:instrText xml:space="preserve"> XE "electronic signature" </w:instrText>
      </w:r>
      <w:r>
        <w:fldChar w:fldCharType="end"/>
      </w:r>
    </w:p>
    <w:p w14:paraId="72D384C7" w14:textId="77777777" w:rsidR="004A5973" w:rsidRDefault="004A5973" w:rsidP="00D41468">
      <w:r>
        <w:t>If for some reason you do not sign an order at the time you write it, then the system enters the order into your list of alerts. Signing the order is then simply a matter of responding to the alert as in the following example:</w:t>
      </w:r>
    </w:p>
    <w:p w14:paraId="72D384C8" w14:textId="77777777" w:rsidR="004A5973" w:rsidRDefault="004A5973" w:rsidP="00D41468"/>
    <w:p w14:paraId="72D384C9" w14:textId="77777777" w:rsidR="004A5973" w:rsidRDefault="004A5973" w:rsidP="00D41468">
      <w:pPr>
        <w:pStyle w:val="ComputerScreen"/>
      </w:pPr>
      <w:r>
        <w:t>You have PENDING ALERTS</w:t>
      </w:r>
    </w:p>
    <w:p w14:paraId="72D384CA" w14:textId="77777777" w:rsidR="004A5973" w:rsidRDefault="004A5973" w:rsidP="00D41468">
      <w:pPr>
        <w:pStyle w:val="ComputerScreen"/>
      </w:pPr>
      <w:r>
        <w:t xml:space="preserve">          Enter  "VA   VIEW ALERTS     to review alerts</w:t>
      </w:r>
    </w:p>
    <w:p w14:paraId="72D384CB" w14:textId="77777777" w:rsidR="004A5973" w:rsidRDefault="004A5973" w:rsidP="00D41468">
      <w:pPr>
        <w:pStyle w:val="ComputerScreen"/>
      </w:pPr>
    </w:p>
    <w:p w14:paraId="72D384CC" w14:textId="77777777" w:rsidR="004A5973" w:rsidRDefault="004A5973" w:rsidP="00D41468">
      <w:pPr>
        <w:pStyle w:val="ComputerScreen"/>
      </w:pPr>
      <w:r>
        <w:t xml:space="preserve">Select OE/RR Manager Menu Option: </w:t>
      </w:r>
      <w:r>
        <w:rPr>
          <w:b/>
        </w:rPr>
        <w:t>VA</w:t>
      </w:r>
      <w:r>
        <w:t xml:space="preserve">  View Alerts</w:t>
      </w:r>
    </w:p>
    <w:p w14:paraId="72D384CD" w14:textId="77777777" w:rsidR="004A5973" w:rsidRDefault="00AA3CC3" w:rsidP="00D41468">
      <w:pPr>
        <w:pStyle w:val="ComputerScreen"/>
      </w:pPr>
      <w:r>
        <w:t xml:space="preserve">     </w:t>
      </w:r>
    </w:p>
    <w:p w14:paraId="72D384CE" w14:textId="77777777" w:rsidR="004A5973" w:rsidRDefault="004A5973" w:rsidP="00D41468">
      <w:pPr>
        <w:pStyle w:val="ComputerScreen"/>
      </w:pPr>
      <w:r>
        <w:t xml:space="preserve"> 1.  </w:t>
      </w:r>
      <w:r w:rsidR="00AA3CC3">
        <w:t>CPRSPATIE</w:t>
      </w:r>
      <w:r>
        <w:t xml:space="preserve"> (</w:t>
      </w:r>
      <w:r w:rsidR="00AA3CC3">
        <w:t>C</w:t>
      </w:r>
      <w:r>
        <w:t>0999): Order requires electronic signature.</w:t>
      </w:r>
    </w:p>
    <w:p w14:paraId="72D384CF" w14:textId="77777777" w:rsidR="004A5973" w:rsidRDefault="004A5973" w:rsidP="00D41468">
      <w:pPr>
        <w:pStyle w:val="ComputerScreen"/>
      </w:pPr>
      <w:r>
        <w:t xml:space="preserve"> 2.  </w:t>
      </w:r>
      <w:r w:rsidR="00AA3CC3">
        <w:t>TIUPATIEN</w:t>
      </w:r>
      <w:r>
        <w:t xml:space="preserve"> (</w:t>
      </w:r>
      <w:r w:rsidR="00AA3CC3">
        <w:t>T</w:t>
      </w:r>
      <w:r>
        <w:t>3456): New  Consult/Request (Stat)</w:t>
      </w:r>
    </w:p>
    <w:p w14:paraId="72D384D0" w14:textId="77777777" w:rsidR="004A5973" w:rsidRDefault="004A5973" w:rsidP="00D41468">
      <w:pPr>
        <w:pStyle w:val="ComputerScreen"/>
      </w:pPr>
    </w:p>
    <w:p w14:paraId="72D384D1" w14:textId="77777777" w:rsidR="004A5973" w:rsidRDefault="004A5973" w:rsidP="00D41468">
      <w:pPr>
        <w:pStyle w:val="ComputerScreen"/>
      </w:pPr>
      <w:r>
        <w:t xml:space="preserve">          Select from 1 to 2</w:t>
      </w:r>
    </w:p>
    <w:p w14:paraId="72D384D2" w14:textId="77777777" w:rsidR="004A5973" w:rsidRDefault="004A5973" w:rsidP="00D41468">
      <w:pPr>
        <w:pStyle w:val="ComputerScreen"/>
      </w:pPr>
      <w:r>
        <w:t xml:space="preserve">          or enter ?, A I, F, P, M, R, or ^ to exit: 1</w:t>
      </w:r>
    </w:p>
    <w:p w14:paraId="72D384D3" w14:textId="77777777" w:rsidR="004A5973" w:rsidRDefault="004A5973" w:rsidP="00D41468">
      <w:pPr>
        <w:pStyle w:val="ComputerScreen"/>
      </w:pPr>
      <w:r>
        <w:t>Searching for the patient's chart ...</w:t>
      </w:r>
    </w:p>
    <w:p w14:paraId="72D384D4" w14:textId="77777777" w:rsidR="004A5973" w:rsidRDefault="004A5973" w:rsidP="00D41468">
      <w:pPr>
        <w:pStyle w:val="ComputerScreen"/>
      </w:pPr>
    </w:p>
    <w:p w14:paraId="72D384D5" w14:textId="77777777" w:rsidR="004A5973" w:rsidRDefault="004A5973" w:rsidP="00D41468">
      <w:pPr>
        <w:pStyle w:val="ComputerScreen"/>
      </w:pPr>
    </w:p>
    <w:p w14:paraId="72D384D6" w14:textId="77777777" w:rsidR="004A5973" w:rsidRDefault="004A5973" w:rsidP="00D41468">
      <w:pPr>
        <w:pStyle w:val="ComputerScreen"/>
      </w:pPr>
      <w:r>
        <w:t xml:space="preserve">Unsigned Orders            Feb 13, 1999 13:01:58       Page:    1 of    1     </w:t>
      </w:r>
    </w:p>
    <w:p w14:paraId="72D384D7" w14:textId="77777777" w:rsidR="00726DC4" w:rsidRDefault="00726DC4" w:rsidP="00D41468">
      <w:pPr>
        <w:pStyle w:val="ComputerScreen"/>
      </w:pPr>
      <w:r>
        <w:t>CPRSPATIENT,TWELVE 666-24-</w:t>
      </w:r>
      <w:r w:rsidR="00AA3CC3">
        <w:t>3456</w:t>
      </w:r>
      <w:r>
        <w:t xml:space="preserve">              1A/B-1      FEB 3,1923 (74)   &lt;CA&gt;</w:t>
      </w:r>
    </w:p>
    <w:p w14:paraId="72D384D8" w14:textId="77777777" w:rsidR="00726DC4" w:rsidRDefault="00726DC4" w:rsidP="00D41468">
      <w:pPr>
        <w:pStyle w:val="ComputerScreen"/>
      </w:pPr>
      <w:r>
        <w:t>PrimCare: CPRSProvider, Three                   PCTeam: GOLD</w:t>
      </w:r>
    </w:p>
    <w:p w14:paraId="72D384D9" w14:textId="77777777" w:rsidR="00726DC4" w:rsidRDefault="00726DC4" w:rsidP="00D41468">
      <w:pPr>
        <w:pStyle w:val="ComputerScreen"/>
      </w:pPr>
    </w:p>
    <w:p w14:paraId="72D384DA" w14:textId="77777777" w:rsidR="004A5973" w:rsidRDefault="004A5973" w:rsidP="00D41468">
      <w:pPr>
        <w:pStyle w:val="ComputerScreen"/>
      </w:pPr>
      <w:r>
        <w:t xml:space="preserve">     Item Ordered                              Requestor Start Stop Sts      </w:t>
      </w:r>
    </w:p>
    <w:p w14:paraId="72D384DB" w14:textId="77777777" w:rsidR="004A5973" w:rsidRDefault="004A5973" w:rsidP="00D41468">
      <w:pPr>
        <w:pStyle w:val="ComputerScreen"/>
      </w:pPr>
      <w:r>
        <w:t xml:space="preserve">1    CT ABDOMEN W&amp;W/O CONT *UNSIGNED*        | </w:t>
      </w:r>
      <w:r w:rsidR="00AA3CC3">
        <w:t>CPRSPROVIDER,THREE</w:t>
      </w:r>
      <w:r>
        <w:t xml:space="preserve">   unr</w:t>
      </w:r>
    </w:p>
    <w:p w14:paraId="72D384DC" w14:textId="77777777" w:rsidR="004A5973" w:rsidRDefault="004A5973" w:rsidP="00D41468">
      <w:pPr>
        <w:pStyle w:val="ComputerScreen"/>
      </w:pPr>
      <w:r>
        <w:t xml:space="preserve">2    Discontinue CBC BLOOD WC LB# 269        | </w:t>
      </w:r>
      <w:r w:rsidR="00AA3CC3">
        <w:t>CPRSPROVIDER,TEN</w:t>
      </w:r>
      <w:r>
        <w:t xml:space="preserve">     unr</w:t>
      </w:r>
    </w:p>
    <w:p w14:paraId="72D384DD" w14:textId="77777777" w:rsidR="004A5973" w:rsidRDefault="004A5973" w:rsidP="00D41468">
      <w:pPr>
        <w:pStyle w:val="ComputerScreen"/>
      </w:pPr>
      <w:r>
        <w:t xml:space="preserve">     *UNSIGNED*                              | </w:t>
      </w:r>
    </w:p>
    <w:p w14:paraId="72D384DE" w14:textId="77777777" w:rsidR="004A5973" w:rsidRDefault="004A5973" w:rsidP="00D41468">
      <w:pPr>
        <w:pStyle w:val="ComputerScreen"/>
      </w:pPr>
      <w:r>
        <w:t>3    Change SODIUM SERUM SERUM WC to GLUCOSE |                      pend</w:t>
      </w:r>
    </w:p>
    <w:p w14:paraId="72D384DF" w14:textId="77777777" w:rsidR="004A5973" w:rsidRDefault="004A5973" w:rsidP="00D41468">
      <w:pPr>
        <w:pStyle w:val="ComputerScreen"/>
      </w:pPr>
      <w:r>
        <w:t xml:space="preserve">     SERUM SERUM SP LB# 242 *UNSIGNED*       | </w:t>
      </w:r>
    </w:p>
    <w:p w14:paraId="72D384E0" w14:textId="77777777" w:rsidR="004A5973" w:rsidRDefault="004A5973" w:rsidP="00D41468">
      <w:pPr>
        <w:pStyle w:val="ComputerScreen"/>
      </w:pPr>
      <w:r>
        <w:t>4    Change GLUCOSE SERUM SERUM SP to        |                      pend</w:t>
      </w:r>
    </w:p>
    <w:p w14:paraId="72D384E1" w14:textId="77777777" w:rsidR="004A5973" w:rsidRDefault="004A5973" w:rsidP="00D41468">
      <w:pPr>
        <w:pStyle w:val="ComputerScreen"/>
      </w:pPr>
      <w:r>
        <w:t xml:space="preserve">     POTASSIUM SERUM SERUM SP LB# 242        |</w:t>
      </w:r>
    </w:p>
    <w:p w14:paraId="72D384E2" w14:textId="77777777" w:rsidR="004A5973" w:rsidRDefault="004A5973" w:rsidP="00D41468">
      <w:pPr>
        <w:pStyle w:val="ComputerScreen"/>
      </w:pPr>
      <w:r>
        <w:t xml:space="preserve">     *UNSIGNED*                              |                               </w:t>
      </w:r>
    </w:p>
    <w:p w14:paraId="72D384E3" w14:textId="77777777" w:rsidR="004A5973" w:rsidRDefault="004A5973" w:rsidP="00D41468">
      <w:pPr>
        <w:pStyle w:val="ComputerScreen"/>
      </w:pPr>
    </w:p>
    <w:p w14:paraId="72D384E4" w14:textId="77777777" w:rsidR="004A5973" w:rsidRDefault="004A5973" w:rsidP="00D41468">
      <w:pPr>
        <w:pStyle w:val="ComputerScreen"/>
      </w:pPr>
    </w:p>
    <w:p w14:paraId="72D384E5" w14:textId="77777777" w:rsidR="004A5973" w:rsidRDefault="004A5973" w:rsidP="00D41468">
      <w:pPr>
        <w:pStyle w:val="ComputerScreen"/>
      </w:pPr>
    </w:p>
    <w:p w14:paraId="72D384E6" w14:textId="77777777" w:rsidR="004A5973" w:rsidRDefault="004A5973" w:rsidP="00D41468">
      <w:pPr>
        <w:pStyle w:val="ComputerScreen"/>
      </w:pPr>
    </w:p>
    <w:p w14:paraId="72D384E7" w14:textId="77777777" w:rsidR="004A5973" w:rsidRDefault="004A5973" w:rsidP="00D41468">
      <w:pPr>
        <w:pStyle w:val="ComputerScreen"/>
      </w:pPr>
    </w:p>
    <w:p w14:paraId="72D384E8" w14:textId="77777777" w:rsidR="004A5973" w:rsidRDefault="004A5973" w:rsidP="00D41468">
      <w:pPr>
        <w:pStyle w:val="CScreenReversed"/>
      </w:pPr>
      <w:r>
        <w:t xml:space="preserve">      Enter the numbers of the items you wish to act on.            &gt;&gt;&gt;</w:t>
      </w:r>
    </w:p>
    <w:p w14:paraId="72D384E9" w14:textId="77777777" w:rsidR="004A5973" w:rsidRDefault="004A5973" w:rsidP="00D41468">
      <w:pPr>
        <w:pStyle w:val="ComputerScreen"/>
      </w:pPr>
      <w:r>
        <w:t>+   Next Screen           -   Previous Screen       Q   Quit</w:t>
      </w:r>
    </w:p>
    <w:p w14:paraId="72D384EA" w14:textId="77777777" w:rsidR="004A5973" w:rsidRDefault="004A5973" w:rsidP="00D41468">
      <w:pPr>
        <w:pStyle w:val="ComputerScreen"/>
      </w:pPr>
      <w:r>
        <w:t xml:space="preserve">                                 </w:t>
      </w:r>
    </w:p>
    <w:p w14:paraId="72D384EB" w14:textId="77777777" w:rsidR="004A5973" w:rsidRDefault="004A5973" w:rsidP="00D41468">
      <w:pPr>
        <w:pStyle w:val="ComputerScreen"/>
      </w:pPr>
      <w:r>
        <w:t xml:space="preserve">Select:Quit// </w:t>
      </w:r>
      <w:r>
        <w:rPr>
          <w:b/>
        </w:rPr>
        <w:t>1</w:t>
      </w:r>
      <w:r>
        <w:t xml:space="preserve">     </w:t>
      </w:r>
    </w:p>
    <w:p w14:paraId="72D384EC" w14:textId="77777777" w:rsidR="004A5973" w:rsidRDefault="004A5973" w:rsidP="00D41468">
      <w:pPr>
        <w:pStyle w:val="ComputerScreen"/>
      </w:pPr>
    </w:p>
    <w:p w14:paraId="72D384ED" w14:textId="77777777" w:rsidR="004A5973" w:rsidRDefault="004A5973" w:rsidP="00D41468">
      <w:pPr>
        <w:pStyle w:val="ComputerScreen"/>
      </w:pPr>
    </w:p>
    <w:p w14:paraId="72D384EE" w14:textId="77777777" w:rsidR="004A5973" w:rsidRPr="00D436DA" w:rsidRDefault="004A5973" w:rsidP="00D41468">
      <w:pPr>
        <w:pStyle w:val="ComputerScreen"/>
      </w:pPr>
      <w:r>
        <w:br w:type="page"/>
      </w:r>
      <w:r w:rsidRPr="00D436DA">
        <w:lastRenderedPageBreak/>
        <w:t xml:space="preserve">Unsigned Orders            Feb 13, 1998 13:02:58       Page:    1 of   1      </w:t>
      </w:r>
      <w:r w:rsidRPr="00D436DA">
        <w:sym w:font="Symbol" w:char="F07F"/>
      </w:r>
    </w:p>
    <w:p w14:paraId="72D384EF" w14:textId="77777777" w:rsidR="00726DC4" w:rsidRDefault="00726DC4" w:rsidP="00D41468">
      <w:pPr>
        <w:pStyle w:val="ComputerScreen"/>
      </w:pPr>
      <w:r>
        <w:t>CPRSPATIENT,TWELVE 666-24-2342              1A/B-1      FEB 3,1923 (74)   &lt;CA&gt;</w:t>
      </w:r>
    </w:p>
    <w:p w14:paraId="72D384F0" w14:textId="77777777" w:rsidR="00726DC4" w:rsidRDefault="00726DC4" w:rsidP="00D41468">
      <w:pPr>
        <w:pStyle w:val="ComputerScreen"/>
      </w:pPr>
      <w:r>
        <w:t>PrimCare: CPRSProvider, Three                   PCTeam: GOLD</w:t>
      </w:r>
    </w:p>
    <w:p w14:paraId="72D384F1" w14:textId="77777777" w:rsidR="00726DC4" w:rsidRDefault="00726DC4" w:rsidP="00D41468">
      <w:pPr>
        <w:pStyle w:val="ComputerScreen"/>
      </w:pPr>
    </w:p>
    <w:p w14:paraId="72D384F2" w14:textId="77777777" w:rsidR="004A5973" w:rsidRPr="00D436DA" w:rsidRDefault="004A5973" w:rsidP="00D41468">
      <w:pPr>
        <w:pStyle w:val="ComputerScreen"/>
      </w:pPr>
      <w:r w:rsidRPr="00D436DA">
        <w:t xml:space="preserve">     Item Ordered                              Requestor Start Stop Sts      </w:t>
      </w:r>
      <w:r w:rsidRPr="00D436DA">
        <w:sym w:font="Symbol" w:char="F07F"/>
      </w:r>
    </w:p>
    <w:p w14:paraId="72D384F3" w14:textId="77777777" w:rsidR="004A5973" w:rsidRDefault="004A5973" w:rsidP="00D41468">
      <w:pPr>
        <w:pStyle w:val="CScreenReversed"/>
      </w:pPr>
      <w:r>
        <w:t xml:space="preserve">1    CT ABDOMEN W&amp;W/O CONT *UNSIGNED*        | </w:t>
      </w:r>
      <w:r w:rsidR="00AA3CC3">
        <w:t>CPRSPROVIDER,THREE</w:t>
      </w:r>
      <w:r>
        <w:t xml:space="preserve">   unr</w:t>
      </w:r>
    </w:p>
    <w:p w14:paraId="72D384F4" w14:textId="77777777" w:rsidR="004A5973" w:rsidRDefault="004A5973" w:rsidP="00D41468">
      <w:pPr>
        <w:pStyle w:val="ComputerScreen"/>
      </w:pPr>
      <w:r>
        <w:t xml:space="preserve">2    Discontinue CBC BLOOD WC LB# 269        | </w:t>
      </w:r>
      <w:r w:rsidR="00AA3CC3">
        <w:t xml:space="preserve">CPRSPROVIDER,TEN  </w:t>
      </w:r>
      <w:r>
        <w:t xml:space="preserve">   unr</w:t>
      </w:r>
    </w:p>
    <w:p w14:paraId="72D384F5" w14:textId="77777777" w:rsidR="004A5973" w:rsidRDefault="004A5973" w:rsidP="00D41468">
      <w:pPr>
        <w:pStyle w:val="ComputerScreen"/>
      </w:pPr>
      <w:r>
        <w:t xml:space="preserve">     *UNSIGNED*                              | </w:t>
      </w:r>
    </w:p>
    <w:p w14:paraId="72D384F6" w14:textId="77777777" w:rsidR="004A5973" w:rsidRDefault="004A5973" w:rsidP="00D41468">
      <w:pPr>
        <w:pStyle w:val="ComputerScreen"/>
      </w:pPr>
      <w:r>
        <w:t>3    Change SODIUM SERUM SERUM WC to GLUCOSE |                      pend</w:t>
      </w:r>
    </w:p>
    <w:p w14:paraId="72D384F7" w14:textId="77777777" w:rsidR="004A5973" w:rsidRDefault="004A5973" w:rsidP="00D41468">
      <w:pPr>
        <w:pStyle w:val="ComputerScreen"/>
      </w:pPr>
      <w:r>
        <w:t xml:space="preserve">     SERUM SERUM SP LB# 242 *UNSIGNED*       | </w:t>
      </w:r>
    </w:p>
    <w:p w14:paraId="72D384F8" w14:textId="77777777" w:rsidR="004A5973" w:rsidRDefault="004A5973" w:rsidP="00D41468">
      <w:pPr>
        <w:pStyle w:val="ComputerScreen"/>
      </w:pPr>
      <w:r>
        <w:t>4    Change GLUCOSE SERUM SERUM SP to        |                      pend</w:t>
      </w:r>
    </w:p>
    <w:p w14:paraId="72D384F9" w14:textId="77777777" w:rsidR="004A5973" w:rsidRDefault="004A5973" w:rsidP="00D41468">
      <w:pPr>
        <w:pStyle w:val="ComputerScreen"/>
      </w:pPr>
      <w:r>
        <w:t xml:space="preserve">     POTASSIUM SERUM SERUM SP LB# 242        |</w:t>
      </w:r>
    </w:p>
    <w:p w14:paraId="72D384FA" w14:textId="77777777" w:rsidR="004A5973" w:rsidRDefault="004A5973" w:rsidP="00D41468">
      <w:pPr>
        <w:pStyle w:val="ComputerScreen"/>
      </w:pPr>
      <w:r>
        <w:t xml:space="preserve">     *UNSIGNED*                              |                               </w:t>
      </w:r>
    </w:p>
    <w:p w14:paraId="72D384FB" w14:textId="77777777" w:rsidR="004A5973" w:rsidRDefault="004A5973" w:rsidP="00D41468">
      <w:pPr>
        <w:pStyle w:val="ComputerScreen"/>
      </w:pPr>
    </w:p>
    <w:p w14:paraId="72D384FC" w14:textId="77777777" w:rsidR="004A5973" w:rsidRDefault="004A5973" w:rsidP="00D41468">
      <w:pPr>
        <w:pStyle w:val="ComputerScreen"/>
      </w:pPr>
    </w:p>
    <w:p w14:paraId="72D384FD" w14:textId="77777777" w:rsidR="004A5973" w:rsidRDefault="004A5973" w:rsidP="00D41468">
      <w:pPr>
        <w:pStyle w:val="ComputerScreen"/>
      </w:pPr>
    </w:p>
    <w:p w14:paraId="72D384FE" w14:textId="77777777" w:rsidR="004A5973" w:rsidRDefault="004A5973" w:rsidP="00D41468">
      <w:pPr>
        <w:pStyle w:val="ComputerScreen"/>
      </w:pPr>
    </w:p>
    <w:p w14:paraId="72D384FF" w14:textId="77777777" w:rsidR="004A5973" w:rsidRDefault="004A5973" w:rsidP="00D41468">
      <w:pPr>
        <w:pStyle w:val="ComputerScreen"/>
      </w:pPr>
    </w:p>
    <w:p w14:paraId="72D38500" w14:textId="77777777" w:rsidR="004A5973" w:rsidRDefault="004A5973" w:rsidP="00D41468">
      <w:pPr>
        <w:pStyle w:val="CScreenReversed"/>
      </w:pPr>
      <w:r>
        <w:t xml:space="preserve">      Enter the numbers of the items you wish to act on.            &gt;&gt;&gt;</w:t>
      </w:r>
    </w:p>
    <w:p w14:paraId="72D38501" w14:textId="77777777" w:rsidR="004A5973" w:rsidRDefault="004A5973" w:rsidP="00D41468">
      <w:pPr>
        <w:pStyle w:val="ComputerScreen"/>
      </w:pPr>
      <w:r>
        <w:t xml:space="preserve">     Change                                  Sign</w:t>
      </w:r>
    </w:p>
    <w:p w14:paraId="72D38502" w14:textId="77777777" w:rsidR="004A5973" w:rsidRDefault="004A5973" w:rsidP="00D41468">
      <w:pPr>
        <w:pStyle w:val="ComputerScreen"/>
      </w:pPr>
      <w:r>
        <w:t xml:space="preserve">     Discontinue                             Detailed Display</w:t>
      </w:r>
    </w:p>
    <w:p w14:paraId="72D38503" w14:textId="77777777" w:rsidR="004A5973" w:rsidRDefault="004A5973" w:rsidP="00D41468">
      <w:pPr>
        <w:pStyle w:val="ComputerScreen"/>
      </w:pPr>
    </w:p>
    <w:p w14:paraId="72D38504" w14:textId="77777777" w:rsidR="004A5973" w:rsidRDefault="004A5973" w:rsidP="00D41468">
      <w:pPr>
        <w:pStyle w:val="ComputerScreen"/>
      </w:pPr>
      <w:r>
        <w:t xml:space="preserve">Select action: S   Sign  </w:t>
      </w:r>
    </w:p>
    <w:p w14:paraId="72D38505" w14:textId="77777777" w:rsidR="004A5973" w:rsidRDefault="004A5973" w:rsidP="00D41468">
      <w:pPr>
        <w:pStyle w:val="ComputerScreen"/>
      </w:pPr>
    </w:p>
    <w:p w14:paraId="72D38506" w14:textId="77777777" w:rsidR="004A5973" w:rsidRDefault="004A5973" w:rsidP="00D41468">
      <w:pPr>
        <w:pStyle w:val="ComputerScreen"/>
      </w:pPr>
      <w:r>
        <w:t xml:space="preserve">                         -- CT ABDOMEN W&amp;W/O CONT  --</w:t>
      </w:r>
    </w:p>
    <w:p w14:paraId="72D38507" w14:textId="77777777" w:rsidR="004A5973" w:rsidRDefault="004A5973" w:rsidP="00D41468">
      <w:pPr>
        <w:pStyle w:val="ComputerScreen"/>
      </w:pPr>
    </w:p>
    <w:p w14:paraId="72D38508" w14:textId="77777777" w:rsidR="004A5973" w:rsidRDefault="004A5973" w:rsidP="00D41468">
      <w:pPr>
        <w:pStyle w:val="ComputerScreen"/>
      </w:pPr>
    </w:p>
    <w:p w14:paraId="72D38509" w14:textId="77777777" w:rsidR="004A5973" w:rsidRDefault="004A5973" w:rsidP="00D41468">
      <w:pPr>
        <w:pStyle w:val="ComputerScreen"/>
      </w:pPr>
      <w:r>
        <w:t>Enter your Current Signature Code:    SIGNATURE VERIFIED</w:t>
      </w:r>
    </w:p>
    <w:p w14:paraId="72D3850A" w14:textId="77777777" w:rsidR="004A5973" w:rsidRDefault="00A57AF7" w:rsidP="00D41468">
      <w:pPr>
        <w:pStyle w:val="ComputerScreen"/>
      </w:pPr>
      <w:r>
        <w:rPr>
          <w:noProof/>
        </w:rPr>
        <mc:AlternateContent>
          <mc:Choice Requires="wps">
            <w:drawing>
              <wp:anchor distT="0" distB="0" distL="114300" distR="114300" simplePos="0" relativeHeight="251548160" behindDoc="0" locked="0" layoutInCell="0" allowOverlap="1" wp14:anchorId="72D3959B" wp14:editId="72D3959C">
                <wp:simplePos x="0" y="0"/>
                <wp:positionH relativeFrom="column">
                  <wp:posOffset>4511040</wp:posOffset>
                </wp:positionH>
                <wp:positionV relativeFrom="paragraph">
                  <wp:posOffset>99060</wp:posOffset>
                </wp:positionV>
                <wp:extent cx="1249680" cy="682625"/>
                <wp:effectExtent l="0" t="0" r="0" b="0"/>
                <wp:wrapNone/>
                <wp:docPr id="1029"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49680" cy="682625"/>
                        </a:xfrm>
                        <a:prstGeom prst="borderCallout2">
                          <a:avLst>
                            <a:gd name="adj1" fmla="val 16745"/>
                            <a:gd name="adj2" fmla="val -6097"/>
                            <a:gd name="adj3" fmla="val 16745"/>
                            <a:gd name="adj4" fmla="val -66718"/>
                            <a:gd name="adj5" fmla="val -24838"/>
                            <a:gd name="adj6" fmla="val -128301"/>
                          </a:avLst>
                        </a:prstGeom>
                        <a:solidFill>
                          <a:srgbClr val="FFFFFF"/>
                        </a:solidFill>
                        <a:ln w="9525">
                          <a:solidFill>
                            <a:srgbClr val="000000"/>
                          </a:solidFill>
                          <a:miter lim="800000"/>
                          <a:headEnd/>
                          <a:tailEnd/>
                        </a:ln>
                      </wps:spPr>
                      <wps:txbx>
                        <w:txbxContent>
                          <w:p w14:paraId="72D397B6" w14:textId="77777777" w:rsidR="00741A65" w:rsidRDefault="00741A65" w:rsidP="00D41468">
                            <w:pPr>
                              <w:pStyle w:val="Callout"/>
                            </w:pPr>
                            <w:r>
                              <w:t>The electronic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9B" id="AutoShape 17" o:spid="_x0000_s1031" type="#_x0000_t48" style="position:absolute;margin-left:355.2pt;margin-top:7.8pt;width:98.4pt;height:53.7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" o:allowincell="f" adj="-27713,-5365,-14411,3617,-1317,3617">
                <v:textbox>
                  <w:txbxContent>
                    <w:p w14:paraId="72D397B6" w14:textId="77777777" w:rsidR="00741A65" w:rsidRDefault="00741A65" w:rsidP="00D41468">
                      <w:pPr>
                        <w:pStyle w:val="Callout"/>
                      </w:pPr>
                      <w:r>
                        <w:t>The electronic signature is typed here.</w:t>
                      </w:r>
                    </w:p>
                  </w:txbxContent>
                </v:textbox>
              </v:shape>
            </w:pict>
          </mc:Fallback>
        </mc:AlternateContent>
      </w:r>
    </w:p>
    <w:p w14:paraId="72D3850B" w14:textId="77777777" w:rsidR="004A5973" w:rsidRDefault="004A5973" w:rsidP="00D41468">
      <w:pPr>
        <w:pStyle w:val="ComputerScreen"/>
      </w:pPr>
      <w:r>
        <w:t>CT ABDOMEN W&amp;W/O CONT  signed.</w:t>
      </w:r>
    </w:p>
    <w:p w14:paraId="72D3850C" w14:textId="77777777" w:rsidR="004A5973" w:rsidRDefault="004A5973" w:rsidP="00D41468">
      <w:pPr>
        <w:pStyle w:val="ComputerScreen"/>
      </w:pPr>
      <w:r>
        <w:t xml:space="preserve">Print CHART COPY for the orders: YES// </w:t>
      </w:r>
      <w:r>
        <w:rPr>
          <w:b/>
        </w:rPr>
        <w:t xml:space="preserve">&lt;Enter&gt; </w:t>
      </w:r>
      <w:r>
        <w:t>YES</w:t>
      </w:r>
    </w:p>
    <w:p w14:paraId="72D3850D" w14:textId="77777777" w:rsidR="004A5973" w:rsidRDefault="004A5973" w:rsidP="00D41468">
      <w:pPr>
        <w:pStyle w:val="ComputerScreen"/>
      </w:pPr>
      <w:r>
        <w:t xml:space="preserve">DEVICE: LTA35// </w:t>
      </w:r>
      <w:r>
        <w:rPr>
          <w:b/>
        </w:rPr>
        <w:t>&lt;Enter&gt;</w:t>
      </w:r>
      <w:r>
        <w:t xml:space="preserve">  C-ITOH 300 LINE PRINTER</w:t>
      </w:r>
    </w:p>
    <w:p w14:paraId="72D3850E" w14:textId="77777777" w:rsidR="004A5973" w:rsidRDefault="004A5973" w:rsidP="00D41468">
      <w:pPr>
        <w:pStyle w:val="ComputerScreen"/>
      </w:pPr>
      <w:r>
        <w:t xml:space="preserve">DO YOU WANT YOUR OUTPUT QUEUED? NO// </w:t>
      </w:r>
      <w:r>
        <w:rPr>
          <w:b/>
        </w:rPr>
        <w:t>&lt;Enter&gt;</w:t>
      </w:r>
      <w:r>
        <w:t xml:space="preserve">  (NO)</w:t>
      </w:r>
    </w:p>
    <w:p w14:paraId="72D3850F" w14:textId="77777777" w:rsidR="004A5973" w:rsidRDefault="004A5973" w:rsidP="00D41468">
      <w:pPr>
        <w:pStyle w:val="ComputerScreen"/>
      </w:pPr>
    </w:p>
    <w:p w14:paraId="72D38510" w14:textId="77777777" w:rsidR="004A5973" w:rsidRDefault="004A5973" w:rsidP="00D41468">
      <w:pPr>
        <w:pStyle w:val="ComputerScreen"/>
      </w:pPr>
    </w:p>
    <w:p w14:paraId="72D38511" w14:textId="77777777" w:rsidR="004A5973" w:rsidRDefault="004A5973" w:rsidP="00D41468">
      <w:pPr>
        <w:pStyle w:val="ComputerScreen"/>
      </w:pPr>
      <w:r>
        <w:t xml:space="preserve">Unsigned Orders            Feb 13, 1998 13:03:58     Page:    1 of    1       </w:t>
      </w:r>
    </w:p>
    <w:p w14:paraId="72D38512" w14:textId="77777777" w:rsidR="00726DC4" w:rsidRDefault="00726DC4" w:rsidP="00D41468">
      <w:pPr>
        <w:pStyle w:val="ComputerScreen"/>
      </w:pPr>
      <w:r>
        <w:t>CPRSPATIENT,TWELVE 666-24-2342              1A/B-1      FEB 3,1923 (74)   &lt;CA&gt;</w:t>
      </w:r>
    </w:p>
    <w:p w14:paraId="72D38513" w14:textId="77777777" w:rsidR="00726DC4" w:rsidRDefault="00726DC4" w:rsidP="00D41468">
      <w:pPr>
        <w:pStyle w:val="ComputerScreen"/>
      </w:pPr>
      <w:r>
        <w:t>PrimCare: CPRSProvider, Three                   PCTeam: GOLD</w:t>
      </w:r>
    </w:p>
    <w:p w14:paraId="72D38514" w14:textId="77777777" w:rsidR="00726DC4" w:rsidRDefault="00726DC4" w:rsidP="00D41468">
      <w:pPr>
        <w:pStyle w:val="ComputerScreen"/>
      </w:pPr>
    </w:p>
    <w:p w14:paraId="72D38515" w14:textId="77777777" w:rsidR="004A5973" w:rsidRDefault="004A5973" w:rsidP="00D41468">
      <w:pPr>
        <w:pStyle w:val="ComputerScreen"/>
      </w:pPr>
      <w:r>
        <w:t xml:space="preserve">     Item Ordered                              Requestor </w:t>
      </w:r>
      <w:r w:rsidR="00585EA3">
        <w:t xml:space="preserve">        </w:t>
      </w:r>
      <w:r>
        <w:t xml:space="preserve">Start Stop </w:t>
      </w:r>
      <w:r w:rsidR="00585EA3">
        <w:t xml:space="preserve"> </w:t>
      </w:r>
      <w:r>
        <w:t xml:space="preserve">Sts      </w:t>
      </w:r>
    </w:p>
    <w:p w14:paraId="72D38516" w14:textId="77777777" w:rsidR="004A5973" w:rsidRDefault="004A5973" w:rsidP="00D41468">
      <w:pPr>
        <w:pStyle w:val="ComputerScreen"/>
      </w:pPr>
      <w:r>
        <w:t xml:space="preserve">1    CT ABDOMEN W&amp;W/O CONT *UNSIGNED*        | </w:t>
      </w:r>
      <w:r w:rsidR="00585EA3">
        <w:t>CPRSPROVIDER,ONE</w:t>
      </w:r>
      <w:r>
        <w:t xml:space="preserve">               unr</w:t>
      </w:r>
    </w:p>
    <w:p w14:paraId="72D38517" w14:textId="77777777" w:rsidR="004A5973" w:rsidRDefault="004A5973" w:rsidP="00D41468">
      <w:pPr>
        <w:pStyle w:val="ComputerScreen"/>
      </w:pPr>
      <w:r>
        <w:t xml:space="preserve">2    Discontinue CBC BLOOD WC LB# 269        | </w:t>
      </w:r>
      <w:r w:rsidR="00585EA3">
        <w:t xml:space="preserve">CPRSPROVIDER,TWO  </w:t>
      </w:r>
      <w:r>
        <w:t xml:space="preserve">             unr</w:t>
      </w:r>
    </w:p>
    <w:p w14:paraId="72D38518" w14:textId="77777777" w:rsidR="004A5973" w:rsidRDefault="004A5973" w:rsidP="00D41468">
      <w:pPr>
        <w:pStyle w:val="ComputerScreen"/>
      </w:pPr>
      <w:r>
        <w:t xml:space="preserve">     *UNSIGNED*                              | </w:t>
      </w:r>
    </w:p>
    <w:p w14:paraId="72D38519" w14:textId="77777777" w:rsidR="004A5973" w:rsidRDefault="004A5973" w:rsidP="00D41468">
      <w:pPr>
        <w:pStyle w:val="ComputerScreen"/>
      </w:pPr>
      <w:r>
        <w:t xml:space="preserve">3    Change SODIUM SERUM SERUM WC to GLUCOSE |                      </w:t>
      </w:r>
      <w:r w:rsidR="00585EA3">
        <w:t xml:space="preserve">          </w:t>
      </w:r>
      <w:r>
        <w:t>pend</w:t>
      </w:r>
    </w:p>
    <w:p w14:paraId="72D3851A" w14:textId="77777777" w:rsidR="004A5973" w:rsidRDefault="004A5973" w:rsidP="00D41468">
      <w:pPr>
        <w:pStyle w:val="ComputerScreen"/>
      </w:pPr>
      <w:r>
        <w:t xml:space="preserve">     SERUM SERUM SP LB# 242 *UNSIGNED*       | </w:t>
      </w:r>
    </w:p>
    <w:p w14:paraId="72D3851B" w14:textId="77777777" w:rsidR="004A5973" w:rsidRDefault="004A5973" w:rsidP="00D41468">
      <w:pPr>
        <w:pStyle w:val="ComputerScreen"/>
      </w:pPr>
      <w:r>
        <w:t xml:space="preserve">4    Change GLUCOSE SERUM SERUM SP to        |                      </w:t>
      </w:r>
      <w:r w:rsidR="00585EA3">
        <w:t xml:space="preserve">          </w:t>
      </w:r>
      <w:r>
        <w:t>pend</w:t>
      </w:r>
    </w:p>
    <w:p w14:paraId="72D3851C" w14:textId="77777777" w:rsidR="004A5973" w:rsidRDefault="004A5973" w:rsidP="00D41468">
      <w:pPr>
        <w:pStyle w:val="ComputerScreen"/>
      </w:pPr>
      <w:r>
        <w:t xml:space="preserve">     POTASSIUM SERUM SERUM SP LB# 242        |</w:t>
      </w:r>
      <w:r w:rsidR="00585EA3">
        <w:t xml:space="preserve">   </w:t>
      </w:r>
    </w:p>
    <w:p w14:paraId="72D3851D" w14:textId="77777777" w:rsidR="004A5973" w:rsidRDefault="004A5973" w:rsidP="00D41468">
      <w:pPr>
        <w:pStyle w:val="ComputerScreen"/>
      </w:pPr>
      <w:r>
        <w:t xml:space="preserve">     *UNSIGNED*                              |                               </w:t>
      </w:r>
    </w:p>
    <w:p w14:paraId="72D3851E" w14:textId="77777777" w:rsidR="004A5973" w:rsidRDefault="004A5973" w:rsidP="00D41468">
      <w:pPr>
        <w:pStyle w:val="ComputerScreen"/>
      </w:pPr>
    </w:p>
    <w:p w14:paraId="72D3851F" w14:textId="77777777" w:rsidR="004A5973" w:rsidRDefault="004A5973" w:rsidP="00D41468">
      <w:pPr>
        <w:pStyle w:val="ComputerScreen"/>
      </w:pPr>
    </w:p>
    <w:p w14:paraId="72D38520" w14:textId="77777777" w:rsidR="004A5973" w:rsidRDefault="004A5973" w:rsidP="00D41468">
      <w:pPr>
        <w:pStyle w:val="ComputerScreen"/>
      </w:pPr>
    </w:p>
    <w:p w14:paraId="72D38521" w14:textId="77777777" w:rsidR="004A5973" w:rsidRDefault="004A5973" w:rsidP="00D41468">
      <w:pPr>
        <w:pStyle w:val="ComputerScreen"/>
      </w:pPr>
    </w:p>
    <w:p w14:paraId="72D38522" w14:textId="77777777" w:rsidR="004A5973" w:rsidRDefault="004A5973" w:rsidP="00D41468">
      <w:pPr>
        <w:pStyle w:val="CScreenReversed"/>
      </w:pPr>
      <w:r>
        <w:t xml:space="preserve">      Enter the numbers of the items you wish to act on.            &gt;&gt;&gt;</w:t>
      </w:r>
    </w:p>
    <w:p w14:paraId="72D38523" w14:textId="77777777" w:rsidR="004A5973" w:rsidRDefault="004A5973" w:rsidP="00D41468">
      <w:pPr>
        <w:pStyle w:val="ComputerScreen"/>
      </w:pPr>
      <w:r>
        <w:t>+   Next Screen           -   Previous Screen       Q   Quit</w:t>
      </w:r>
    </w:p>
    <w:p w14:paraId="72D38524" w14:textId="77777777" w:rsidR="004A5973" w:rsidRDefault="004A5973" w:rsidP="00D41468">
      <w:pPr>
        <w:pStyle w:val="ComputerScreen"/>
      </w:pPr>
      <w:r>
        <w:t xml:space="preserve">                                 </w:t>
      </w:r>
    </w:p>
    <w:p w14:paraId="72D38525" w14:textId="77777777" w:rsidR="004A5973" w:rsidRDefault="004A5973" w:rsidP="00D41468">
      <w:pPr>
        <w:pStyle w:val="ComputerScreen"/>
      </w:pPr>
      <w:r>
        <w:t xml:space="preserve">Select:Quit// &lt;Enter&gt;  Quit     </w:t>
      </w:r>
    </w:p>
    <w:p w14:paraId="72D38526" w14:textId="77777777" w:rsidR="004A5973" w:rsidRDefault="004A5973" w:rsidP="00D41468">
      <w:pPr>
        <w:pStyle w:val="Heading3"/>
      </w:pPr>
      <w:r>
        <w:br w:type="page"/>
      </w:r>
      <w:bookmarkStart w:id="78" w:name="_Toc508628483"/>
      <w:r>
        <w:lastRenderedPageBreak/>
        <w:t>2. The Consult Service Gets a Written Copy</w:t>
      </w:r>
      <w:bookmarkEnd w:id="78"/>
    </w:p>
    <w:p w14:paraId="72D38527" w14:textId="77777777" w:rsidR="00D436DA" w:rsidRDefault="00D436DA" w:rsidP="00D41468"/>
    <w:p w14:paraId="72D38528" w14:textId="77777777" w:rsidR="004A5973" w:rsidRDefault="004A5973" w:rsidP="00D41468">
      <w:r>
        <w:t>The consult service receives an alert and a printed SF 513. The Consultation Form is automatically generated in the receiving clinic when the requesting physician signs the order. (In the case of Inter-Facility Consults, the request in routed to the resulting facility and printed there.)</w:t>
      </w:r>
      <w:r w:rsidR="009F5695">
        <w:t xml:space="preserve"> </w:t>
      </w:r>
      <w:r w:rsidR="009F5695" w:rsidRPr="0049563A">
        <w:t xml:space="preserve">A Secondary Printer can be configured in VistA (see </w:t>
      </w:r>
      <w:r w:rsidR="00286626" w:rsidRPr="0049563A">
        <w:t xml:space="preserve">the </w:t>
      </w:r>
      <w:r w:rsidR="009F5695" w:rsidRPr="0049563A">
        <w:rPr>
          <w:i/>
        </w:rPr>
        <w:t>Consult/Request Tracking Technical Manual</w:t>
      </w:r>
      <w:r w:rsidR="009F5695" w:rsidRPr="0049563A">
        <w:t xml:space="preserve"> </w:t>
      </w:r>
      <w:r w:rsidR="003027E0" w:rsidRPr="0049563A">
        <w:rPr>
          <w:i/>
        </w:rPr>
        <w:fldChar w:fldCharType="begin"/>
      </w:r>
      <w:r w:rsidR="003027E0" w:rsidRPr="0049563A">
        <w:instrText xml:space="preserve"> XE "</w:instrText>
      </w:r>
      <w:r w:rsidR="003027E0" w:rsidRPr="0049563A">
        <w:rPr>
          <w:i/>
        </w:rPr>
        <w:instrText>Consult/Request Tracking Technical Manual</w:instrText>
      </w:r>
      <w:r w:rsidR="003027E0" w:rsidRPr="0049563A">
        <w:instrText xml:space="preserve">" </w:instrText>
      </w:r>
      <w:r w:rsidR="003027E0" w:rsidRPr="0049563A">
        <w:rPr>
          <w:i/>
        </w:rPr>
        <w:fldChar w:fldCharType="end"/>
      </w:r>
      <w:r w:rsidR="009F5695" w:rsidRPr="0049563A">
        <w:t>for instructions). When configured, this automatically prints the SF</w:t>
      </w:r>
      <w:r w:rsidR="00DF5CF8" w:rsidRPr="0049563A">
        <w:t xml:space="preserve"> </w:t>
      </w:r>
      <w:r w:rsidR="009F5695" w:rsidRPr="0049563A">
        <w:t>513 to both services whenever printing is requested.</w:t>
      </w:r>
    </w:p>
    <w:p w14:paraId="72D38529" w14:textId="77777777" w:rsidR="00DC3726" w:rsidRDefault="00DC3726" w:rsidP="00D41468">
      <w:pPr>
        <w:pStyle w:val="Note"/>
      </w:pPr>
    </w:p>
    <w:p w14:paraId="72D3852A" w14:textId="77777777" w:rsidR="004A5973" w:rsidRDefault="004A5973" w:rsidP="00D41468">
      <w:r>
        <w:rPr>
          <w:b/>
        </w:rPr>
        <w:t>Caution:</w:t>
      </w:r>
      <w:r>
        <w:t xml:space="preserve"> The Consultation Form (SF 513)</w:t>
      </w:r>
      <w:r>
        <w:fldChar w:fldCharType="begin"/>
      </w:r>
      <w:r>
        <w:instrText xml:space="preserve"> XE "Consultation Form (SF 513)" </w:instrText>
      </w:r>
      <w:r>
        <w:fldChar w:fldCharType="end"/>
      </w:r>
      <w:r>
        <w:t xml:space="preserve"> generated by this package for use by the receiving service</w:t>
      </w:r>
      <w:r>
        <w:fldChar w:fldCharType="begin"/>
      </w:r>
      <w:r>
        <w:instrText xml:space="preserve"> XE "service" </w:instrText>
      </w:r>
      <w:r>
        <w:fldChar w:fldCharType="end"/>
      </w:r>
      <w:r>
        <w:t>s is highly confidential and should be treated with the same security precautions as other patient medical record documents.</w:t>
      </w:r>
    </w:p>
    <w:p w14:paraId="72D3852B" w14:textId="77777777" w:rsidR="004A5973" w:rsidRDefault="004A5973" w:rsidP="00D41468">
      <w:r>
        <w:t xml:space="preserve">The computerized consultation form created and printed by this package may only be placed in a patient’s medical record, as a valid medical form, </w:t>
      </w:r>
      <w:r>
        <w:rPr>
          <w:i/>
        </w:rPr>
        <w:t>if</w:t>
      </w:r>
      <w:r>
        <w:t xml:space="preserve"> it has been authorized for medical record use by the Medical Records Committee</w:t>
      </w:r>
      <w:r>
        <w:fldChar w:fldCharType="begin"/>
      </w:r>
      <w:r>
        <w:instrText xml:space="preserve"> XE "Medical Records Committee" </w:instrText>
      </w:r>
      <w:r>
        <w:fldChar w:fldCharType="end"/>
      </w:r>
      <w:r>
        <w:t xml:space="preserve"> at your facility.</w:t>
      </w:r>
    </w:p>
    <w:p w14:paraId="72D3852C" w14:textId="77777777" w:rsidR="00A954B2" w:rsidRDefault="00A954B2" w:rsidP="00D41468"/>
    <w:p w14:paraId="72D3852D" w14:textId="77777777" w:rsidR="002742DF" w:rsidRPr="002742DF" w:rsidRDefault="002742DF" w:rsidP="00D41468">
      <w:pPr>
        <w:pStyle w:val="ComputerScreen"/>
      </w:pPr>
      <w:bookmarkStart w:id="79" w:name="_Toc401592237"/>
      <w:bookmarkStart w:id="80" w:name="_Toc402366874"/>
      <w:r w:rsidRPr="002742DF">
        <w:t>--------------------------------------------------------------------------------</w:t>
      </w:r>
    </w:p>
    <w:p w14:paraId="72D3852E" w14:textId="77777777" w:rsidR="002742DF" w:rsidRPr="002742DF" w:rsidRDefault="002742DF" w:rsidP="00D41468">
      <w:pPr>
        <w:pStyle w:val="ComputerScreen"/>
      </w:pPr>
      <w:r w:rsidRPr="002742DF">
        <w:t xml:space="preserve">      </w:t>
      </w:r>
      <w:bookmarkStart w:id="81" w:name="SF513"/>
      <w:r w:rsidRPr="002742DF">
        <w:t xml:space="preserve">MEDICAL RECORD                   </w:t>
      </w:r>
      <w:bookmarkEnd w:id="81"/>
      <w:r w:rsidRPr="002742DF">
        <w:t>|     CONSULTATION SHEET</w:t>
      </w:r>
    </w:p>
    <w:p w14:paraId="72D3852F" w14:textId="77777777" w:rsidR="002742DF" w:rsidRPr="002742DF" w:rsidRDefault="002742DF" w:rsidP="00D41468">
      <w:pPr>
        <w:pStyle w:val="ComputerScreen"/>
      </w:pPr>
      <w:r w:rsidRPr="002742DF">
        <w:t>--------------------------------------------------------------------------------</w:t>
      </w:r>
    </w:p>
    <w:p w14:paraId="72D38530" w14:textId="77777777" w:rsidR="002742DF" w:rsidRPr="002742DF" w:rsidRDefault="002742DF" w:rsidP="00D41468">
      <w:pPr>
        <w:pStyle w:val="ComputerScreen"/>
      </w:pPr>
      <w:r w:rsidRPr="002742DF">
        <w:t xml:space="preserve">CPRSPATIENT,NINETY                           </w:t>
      </w:r>
    </w:p>
    <w:p w14:paraId="72D38531" w14:textId="77777777" w:rsidR="00C2109F" w:rsidRPr="00CA69BA" w:rsidRDefault="00E02880" w:rsidP="00D41468">
      <w:pPr>
        <w:pStyle w:val="ComputerScreen"/>
      </w:pPr>
      <w:r>
        <w:t>XXX</w:t>
      </w:r>
      <w:r w:rsidR="002742DF" w:rsidRPr="002742DF">
        <w:t>-</w:t>
      </w:r>
      <w:r>
        <w:t>XX</w:t>
      </w:r>
      <w:r w:rsidR="002742DF" w:rsidRPr="002742DF">
        <w:t xml:space="preserve">-9200     02/03/1904 </w:t>
      </w:r>
      <w:r w:rsidR="00C2109F">
        <w:t xml:space="preserve"> </w:t>
      </w:r>
      <w:bookmarkStart w:id="82" w:name="GMRC_89_1"/>
      <w:bookmarkEnd w:id="82"/>
      <w:r w:rsidR="00C2109F" w:rsidRPr="00CA69BA">
        <w:t>(Age 113)</w:t>
      </w:r>
      <w:r w:rsidR="002742DF" w:rsidRPr="00CA69BA">
        <w:t xml:space="preserve">  </w:t>
      </w:r>
      <w:r w:rsidR="00071250" w:rsidRPr="00CA69BA">
        <w:tab/>
      </w:r>
      <w:r w:rsidR="00071250" w:rsidRPr="00CA69BA">
        <w:tab/>
        <w:t>NSC VETERAN</w:t>
      </w:r>
    </w:p>
    <w:p w14:paraId="72D38532" w14:textId="77777777" w:rsidR="002742DF" w:rsidRPr="00CA69BA" w:rsidRDefault="007D7FE7" w:rsidP="00D41468">
      <w:pPr>
        <w:pStyle w:val="ComputerScreen"/>
      </w:pPr>
      <w:r w:rsidRPr="00CA69BA">
        <w:tab/>
      </w:r>
      <w:r w:rsidRPr="00CA69BA">
        <w:tab/>
      </w:r>
      <w:r w:rsidRPr="00CA69BA">
        <w:tab/>
      </w:r>
      <w:r w:rsidR="0020248B" w:rsidRPr="00CA69BA">
        <w:tab/>
      </w:r>
      <w:r w:rsidR="0020248B" w:rsidRPr="00CA69BA">
        <w:tab/>
      </w:r>
      <w:r w:rsidR="0020248B" w:rsidRPr="00CA69BA">
        <w:tab/>
      </w:r>
      <w:r w:rsidR="0020248B" w:rsidRPr="00CA69BA">
        <w:tab/>
      </w:r>
      <w:r w:rsidR="00071250" w:rsidRPr="00CA69BA">
        <w:t>CV ELIGIBLE</w:t>
      </w:r>
    </w:p>
    <w:p w14:paraId="72D38533" w14:textId="77777777" w:rsidR="002742DF" w:rsidRPr="002742DF" w:rsidRDefault="007D7FE7" w:rsidP="00D41468">
      <w:pPr>
        <w:pStyle w:val="ComputerScreen"/>
      </w:pPr>
      <w:r w:rsidRPr="00CA69BA">
        <w:tab/>
      </w:r>
      <w:r w:rsidRPr="00CA69BA">
        <w:tab/>
      </w:r>
      <w:r w:rsidRPr="00CA69BA">
        <w:tab/>
      </w:r>
      <w:r w:rsidRPr="00CA69BA">
        <w:tab/>
      </w:r>
      <w:r w:rsidRPr="00CA69BA">
        <w:tab/>
      </w:r>
      <w:r w:rsidR="00071250" w:rsidRPr="00CA69BA">
        <w:t>Cell: (202) 555-1919</w:t>
      </w:r>
      <w:r w:rsidR="00C2109F">
        <w:t xml:space="preserve">   </w:t>
      </w:r>
    </w:p>
    <w:p w14:paraId="72D38534" w14:textId="77777777" w:rsidR="002742DF" w:rsidRPr="002742DF" w:rsidRDefault="002742DF" w:rsidP="00D41468">
      <w:pPr>
        <w:pStyle w:val="ComputerScreen"/>
      </w:pPr>
      <w:r w:rsidRPr="002742DF">
        <w:t>--------------------------------------------------------------------------------</w:t>
      </w:r>
    </w:p>
    <w:p w14:paraId="72D38535" w14:textId="77777777" w:rsidR="002742DF" w:rsidRPr="002742DF" w:rsidRDefault="002742DF" w:rsidP="00D41468">
      <w:pPr>
        <w:pStyle w:val="ComputerScreen"/>
      </w:pPr>
      <w:r w:rsidRPr="002742DF">
        <w:t>Consult Request: Consult                         |Consult No.: 10943</w:t>
      </w:r>
    </w:p>
    <w:p w14:paraId="72D38536" w14:textId="77777777" w:rsidR="002742DF" w:rsidRPr="002742DF" w:rsidRDefault="002742DF" w:rsidP="00D41468">
      <w:pPr>
        <w:pStyle w:val="ComputerScreen"/>
      </w:pPr>
      <w:r w:rsidRPr="002742DF">
        <w:t>--------------------------------------------------------------------------------</w:t>
      </w:r>
    </w:p>
    <w:p w14:paraId="72D38537" w14:textId="77777777" w:rsidR="002742DF" w:rsidRPr="002742DF" w:rsidRDefault="002742DF" w:rsidP="00D41468">
      <w:pPr>
        <w:pStyle w:val="ComputerScreen"/>
      </w:pPr>
      <w:r w:rsidRPr="002742DF">
        <w:t>To: CARDIOLOGY</w:t>
      </w:r>
    </w:p>
    <w:p w14:paraId="72D38538" w14:textId="77777777" w:rsidR="002742DF" w:rsidRPr="002742DF" w:rsidRDefault="002742DF" w:rsidP="00D41468">
      <w:pPr>
        <w:pStyle w:val="ComputerScreen"/>
      </w:pPr>
      <w:r w:rsidRPr="002742DF">
        <w:t xml:space="preserve">     From: 2B MED                                |Requested: 08/24/2009 11:00 am</w:t>
      </w:r>
    </w:p>
    <w:p w14:paraId="72D38539" w14:textId="77777777" w:rsidR="002742DF" w:rsidRPr="002742DF" w:rsidRDefault="002742DF" w:rsidP="00D41468">
      <w:pPr>
        <w:pStyle w:val="ComputerScreen"/>
      </w:pPr>
      <w:r w:rsidRPr="002742DF">
        <w:t>--------------------------------------------------------------------------------</w:t>
      </w:r>
    </w:p>
    <w:p w14:paraId="72D3853A" w14:textId="77777777" w:rsidR="002742DF" w:rsidRPr="002742DF" w:rsidRDefault="002742DF" w:rsidP="00D41468">
      <w:pPr>
        <w:pStyle w:val="ComputerScreen"/>
      </w:pPr>
      <w:r w:rsidRPr="002742DF">
        <w:t>Requesting Facility: BOISE                   |ATTENTION: CPRSPROVIDER,SEVEN</w:t>
      </w:r>
    </w:p>
    <w:p w14:paraId="72D3853B" w14:textId="77777777" w:rsidR="002742DF" w:rsidRPr="002742DF" w:rsidRDefault="002742DF" w:rsidP="00D41468">
      <w:pPr>
        <w:pStyle w:val="ComputerScreen"/>
      </w:pPr>
      <w:r w:rsidRPr="002742DF">
        <w:t>================================================================================</w:t>
      </w:r>
    </w:p>
    <w:p w14:paraId="72D3853C" w14:textId="77777777" w:rsidR="002742DF" w:rsidRPr="002742DF" w:rsidRDefault="002742DF" w:rsidP="00D41468">
      <w:pPr>
        <w:pStyle w:val="ComputerScreen"/>
      </w:pPr>
      <w:r w:rsidRPr="002742DF">
        <w:t>REASON FOR REQUEST: (Complaints and findings)</w:t>
      </w:r>
    </w:p>
    <w:p w14:paraId="72D3853D" w14:textId="77777777" w:rsidR="002742DF" w:rsidRPr="002742DF" w:rsidRDefault="002742DF" w:rsidP="00D41468">
      <w:pPr>
        <w:pStyle w:val="ComputerScreen"/>
      </w:pPr>
      <w:r w:rsidRPr="002742DF">
        <w:t xml:space="preserve">Patient has a Hx of hypertrophic cardiomyopathy Dx'ed 3 years ago and </w:t>
      </w:r>
    </w:p>
    <w:p w14:paraId="72D3853E" w14:textId="77777777" w:rsidR="002742DF" w:rsidRPr="002742DF" w:rsidRDefault="002742DF" w:rsidP="00D41468">
      <w:pPr>
        <w:pStyle w:val="ComputerScreen"/>
      </w:pPr>
      <w:r w:rsidRPr="002742DF">
        <w:t xml:space="preserve">seems to be somewhat stable.  Lung fields appear slightly edematious on </w:t>
      </w:r>
    </w:p>
    <w:p w14:paraId="72D3853F" w14:textId="77777777" w:rsidR="002742DF" w:rsidRPr="002742DF" w:rsidRDefault="002742DF" w:rsidP="00D41468">
      <w:pPr>
        <w:pStyle w:val="ComputerScreen"/>
      </w:pPr>
      <w:r w:rsidRPr="002742DF">
        <w:t xml:space="preserve">Chest X-Ray and we need an assessment of cardiac function prior to </w:t>
      </w:r>
    </w:p>
    <w:p w14:paraId="72D38540" w14:textId="77777777" w:rsidR="002742DF" w:rsidRPr="002742DF" w:rsidRDefault="002742DF" w:rsidP="00D41468">
      <w:pPr>
        <w:pStyle w:val="ComputerScreen"/>
      </w:pPr>
      <w:r w:rsidRPr="002742DF">
        <w:t>increasing Digitalis dosages.</w:t>
      </w:r>
    </w:p>
    <w:p w14:paraId="72D38541" w14:textId="77777777" w:rsidR="002742DF" w:rsidRPr="002742DF" w:rsidRDefault="002742DF" w:rsidP="00D41468">
      <w:pPr>
        <w:pStyle w:val="ComputerScreen"/>
      </w:pPr>
      <w:r w:rsidRPr="002742DF">
        <w:t xml:space="preserve"> </w:t>
      </w:r>
    </w:p>
    <w:p w14:paraId="72D38542" w14:textId="77777777" w:rsidR="002742DF" w:rsidRPr="002742DF" w:rsidRDefault="002742DF" w:rsidP="00D41468">
      <w:pPr>
        <w:pStyle w:val="ComputerScreen"/>
      </w:pPr>
      <w:r w:rsidRPr="002742DF">
        <w:t>--------------------------------------------------------------------------------</w:t>
      </w:r>
    </w:p>
    <w:p w14:paraId="72D38543" w14:textId="77777777" w:rsidR="002742DF" w:rsidRPr="002742DF" w:rsidRDefault="002742DF" w:rsidP="00D41468">
      <w:pPr>
        <w:pStyle w:val="ComputerScreen"/>
      </w:pPr>
      <w:bookmarkStart w:id="83" w:name="GMRC66d"/>
      <w:r w:rsidRPr="002742DF">
        <w:t>PROVISIONAL DIAG</w:t>
      </w:r>
      <w:bookmarkEnd w:id="83"/>
      <w:r w:rsidRPr="002742DF">
        <w:t>: Cardiomyopathy, Hypertrophic (425.1)</w:t>
      </w:r>
    </w:p>
    <w:p w14:paraId="72D38544" w14:textId="77777777" w:rsidR="002742DF" w:rsidRPr="002742DF" w:rsidRDefault="002742DF" w:rsidP="00D41468">
      <w:pPr>
        <w:pStyle w:val="ComputerScreen"/>
      </w:pPr>
      <w:r w:rsidRPr="002742DF">
        <w:t>--------------------------------------------------------------------------------</w:t>
      </w:r>
    </w:p>
    <w:p w14:paraId="72D38545" w14:textId="77777777" w:rsidR="002742DF" w:rsidRPr="002742DF" w:rsidRDefault="002742DF" w:rsidP="00D41468">
      <w:pPr>
        <w:pStyle w:val="ComputerScreen"/>
      </w:pPr>
      <w:r w:rsidRPr="002742DF">
        <w:t>REQUESTED BY:                      |PLACE:                 |URGENCY:</w:t>
      </w:r>
    </w:p>
    <w:p w14:paraId="72D38546" w14:textId="77777777" w:rsidR="002742DF" w:rsidRPr="002742DF" w:rsidRDefault="002742DF" w:rsidP="00D41468">
      <w:pPr>
        <w:pStyle w:val="ComputerScreen"/>
      </w:pPr>
      <w:r w:rsidRPr="002742DF">
        <w:t>CPRSPROVIDER,</w:t>
      </w:r>
      <w:r w:rsidR="005D61C1">
        <w:t xml:space="preserve">TEN   </w:t>
      </w:r>
      <w:r w:rsidRPr="002742DF">
        <w:t xml:space="preserve">                |Bedside                |Routine</w:t>
      </w:r>
    </w:p>
    <w:p w14:paraId="72D38547" w14:textId="77777777" w:rsidR="002742DF" w:rsidRPr="002742DF" w:rsidRDefault="002742DF" w:rsidP="00D41468">
      <w:pPr>
        <w:pStyle w:val="ComputerScreen"/>
      </w:pPr>
      <w:r w:rsidRPr="002742DF">
        <w:t>PHYSICIAN                          |                       |</w:t>
      </w:r>
    </w:p>
    <w:p w14:paraId="72D38548" w14:textId="77777777" w:rsidR="00785A82" w:rsidRDefault="002742DF" w:rsidP="00D41468">
      <w:pPr>
        <w:pStyle w:val="ComputerScreen"/>
      </w:pPr>
      <w:r w:rsidRPr="009057D1">
        <w:t>(Pager: )                          |SERVICE RENDERED AS:   |</w:t>
      </w:r>
      <w:r w:rsidR="009057D1" w:rsidRPr="009057D1">
        <w:t xml:space="preserve"> </w:t>
      </w:r>
      <w:bookmarkStart w:id="84" w:name="CID_working_copy"/>
      <w:r w:rsidR="00785A82">
        <w:t>Clinically</w:t>
      </w:r>
      <w:bookmarkEnd w:id="84"/>
      <w:r w:rsidR="00785A82">
        <w:t xml:space="preserve"> Indicated </w:t>
      </w:r>
    </w:p>
    <w:p w14:paraId="72D38549" w14:textId="77777777" w:rsidR="002742DF" w:rsidRPr="009057D1" w:rsidRDefault="00785A82" w:rsidP="00D41468">
      <w:pPr>
        <w:pStyle w:val="ComputerScreen"/>
      </w:pPr>
      <w:r>
        <w:tab/>
        <w:t>date</w:t>
      </w:r>
      <w:r w:rsidR="00F2141C">
        <w:fldChar w:fldCharType="begin"/>
      </w:r>
      <w:r w:rsidR="00F2141C">
        <w:instrText xml:space="preserve"> XE "</w:instrText>
      </w:r>
      <w:r>
        <w:instrText xml:space="preserve">Clinically Indicated </w:instrText>
      </w:r>
      <w:r w:rsidR="00D05730">
        <w:instrText>D</w:instrText>
      </w:r>
      <w:r w:rsidR="00F2141C" w:rsidRPr="009C22E5">
        <w:instrText>ate</w:instrText>
      </w:r>
      <w:r w:rsidR="00F2141C">
        <w:instrText>"</w:instrText>
      </w:r>
      <w:r w:rsidR="00F2141C">
        <w:fldChar w:fldCharType="end"/>
      </w:r>
      <w:r w:rsidR="009057D1" w:rsidRPr="009057D1">
        <w:t>:</w:t>
      </w:r>
    </w:p>
    <w:p w14:paraId="72D3854A" w14:textId="77777777" w:rsidR="002742DF" w:rsidRPr="009057D1" w:rsidRDefault="002742DF" w:rsidP="00D41468">
      <w:pPr>
        <w:pStyle w:val="ComputerScreen"/>
      </w:pPr>
      <w:r w:rsidRPr="009057D1">
        <w:t>(Phone: )                          |Inpatient              |</w:t>
      </w:r>
      <w:r w:rsidR="009057D1" w:rsidRPr="009057D1">
        <w:t xml:space="preserve"> Jan 31, 2011</w:t>
      </w:r>
    </w:p>
    <w:p w14:paraId="72D3854B" w14:textId="77777777" w:rsidR="002742DF" w:rsidRPr="002742DF" w:rsidRDefault="002742DF" w:rsidP="00D41468">
      <w:pPr>
        <w:pStyle w:val="ComputerScreen"/>
      </w:pPr>
      <w:r w:rsidRPr="002742DF">
        <w:t>--------------------------------------------------------------------------------</w:t>
      </w:r>
    </w:p>
    <w:p w14:paraId="72D3854C" w14:textId="77777777" w:rsidR="002742DF" w:rsidRPr="002742DF" w:rsidRDefault="002742DF" w:rsidP="00D41468">
      <w:pPr>
        <w:pStyle w:val="ComputerScreen"/>
      </w:pPr>
      <w:r w:rsidRPr="002742DF">
        <w:t xml:space="preserve"> </w:t>
      </w:r>
    </w:p>
    <w:p w14:paraId="72D3854D" w14:textId="77777777" w:rsidR="002742DF" w:rsidRPr="002742DF" w:rsidRDefault="002742DF" w:rsidP="00D41468">
      <w:pPr>
        <w:pStyle w:val="ComputerScreen"/>
      </w:pPr>
      <w:r w:rsidRPr="002742DF">
        <w:t xml:space="preserve">                       W O R K I N G   C O P Y</w:t>
      </w:r>
    </w:p>
    <w:p w14:paraId="72D3854E" w14:textId="77777777" w:rsidR="002742DF" w:rsidRPr="002742DF" w:rsidRDefault="002742DF" w:rsidP="00D41468">
      <w:pPr>
        <w:pStyle w:val="ComputerScreen"/>
      </w:pPr>
    </w:p>
    <w:p w14:paraId="72D3854F" w14:textId="77777777" w:rsidR="002742DF" w:rsidRPr="002742DF" w:rsidRDefault="002742DF" w:rsidP="00D41468">
      <w:pPr>
        <w:pStyle w:val="ComputerScreen"/>
      </w:pPr>
      <w:r w:rsidRPr="002742DF">
        <w:t xml:space="preserve">                  No Consultation Results available.</w:t>
      </w:r>
    </w:p>
    <w:p w14:paraId="72D38550" w14:textId="77777777" w:rsidR="002742DF" w:rsidRPr="002742DF" w:rsidRDefault="002742DF" w:rsidP="00D41468">
      <w:pPr>
        <w:pStyle w:val="ComputerScreen"/>
      </w:pPr>
      <w:r w:rsidRPr="002742DF">
        <w:t xml:space="preserve"> </w:t>
      </w:r>
    </w:p>
    <w:p w14:paraId="72D38551" w14:textId="77777777" w:rsidR="002742DF" w:rsidRPr="002742DF" w:rsidRDefault="002742DF" w:rsidP="00D41468">
      <w:pPr>
        <w:pStyle w:val="ComputerScreen"/>
      </w:pPr>
      <w:r w:rsidRPr="002742DF">
        <w:t>================================================================================</w:t>
      </w:r>
    </w:p>
    <w:p w14:paraId="72D38552" w14:textId="77777777" w:rsidR="002742DF" w:rsidRPr="002742DF" w:rsidRDefault="002742DF" w:rsidP="00D41468">
      <w:pPr>
        <w:pStyle w:val="ComputerScreen"/>
      </w:pPr>
      <w:r w:rsidRPr="002742DF">
        <w:t>AUTHOR &amp; TITLE:                                       |</w:t>
      </w:r>
    </w:p>
    <w:p w14:paraId="72D38553" w14:textId="77777777" w:rsidR="002742DF" w:rsidRPr="002742DF" w:rsidRDefault="002742DF" w:rsidP="00D41468">
      <w:pPr>
        <w:pStyle w:val="ComputerScreen"/>
      </w:pPr>
      <w:r w:rsidRPr="002742DF">
        <w:t xml:space="preserve">                                                      |DATE: </w:t>
      </w:r>
    </w:p>
    <w:p w14:paraId="72D38554" w14:textId="77777777" w:rsidR="002742DF" w:rsidRPr="002742DF" w:rsidRDefault="002742DF" w:rsidP="00D41468">
      <w:pPr>
        <w:pStyle w:val="ComputerScreen"/>
      </w:pPr>
      <w:r w:rsidRPr="002742DF">
        <w:t>--------------------------------------------------------------------------------</w:t>
      </w:r>
    </w:p>
    <w:p w14:paraId="72D38555" w14:textId="77777777" w:rsidR="002742DF" w:rsidRPr="002742DF" w:rsidRDefault="002742DF" w:rsidP="00D41468">
      <w:pPr>
        <w:pStyle w:val="ComputerScreen"/>
      </w:pPr>
      <w:r w:rsidRPr="002742DF">
        <w:t>ID #:_______|ORGANIZATION:            BOISE  |REG #:____  |LOC: 2B MED</w:t>
      </w:r>
    </w:p>
    <w:p w14:paraId="72D38556" w14:textId="77777777" w:rsidR="002742DF" w:rsidRPr="002742DF" w:rsidRDefault="002742DF" w:rsidP="00D41468">
      <w:pPr>
        <w:pStyle w:val="ComputerScreen"/>
      </w:pPr>
      <w:r w:rsidRPr="002742DF">
        <w:lastRenderedPageBreak/>
        <w:t>--------------------------------------------------------------------------------</w:t>
      </w:r>
    </w:p>
    <w:p w14:paraId="72D38557" w14:textId="77777777" w:rsidR="005D61C1" w:rsidRDefault="002742DF" w:rsidP="00D41468">
      <w:pPr>
        <w:pStyle w:val="ComputerScreen"/>
      </w:pPr>
      <w:r w:rsidRPr="002742DF">
        <w:t xml:space="preserve">                                                   Standard Form 513 (Rev 9-77)</w:t>
      </w:r>
    </w:p>
    <w:p w14:paraId="72D38558" w14:textId="77777777" w:rsidR="004A5973" w:rsidRDefault="004A5973" w:rsidP="00D41468">
      <w:pPr>
        <w:pStyle w:val="Heading3"/>
      </w:pPr>
      <w:r>
        <w:br w:type="page"/>
      </w:r>
      <w:bookmarkStart w:id="85" w:name="_Toc508628484"/>
      <w:bookmarkEnd w:id="79"/>
      <w:bookmarkEnd w:id="80"/>
      <w:r>
        <w:lastRenderedPageBreak/>
        <w:t>3. If Accepted, an Appointment is Held</w:t>
      </w:r>
      <w:bookmarkEnd w:id="85"/>
      <w:r>
        <w:t xml:space="preserve"> </w:t>
      </w:r>
      <w:bookmarkStart w:id="86" w:name="Forward"/>
      <w:bookmarkEnd w:id="86"/>
    </w:p>
    <w:p w14:paraId="72D38559" w14:textId="77777777" w:rsidR="00D436DA" w:rsidRDefault="00D436DA" w:rsidP="00D41468">
      <w:bookmarkStart w:id="87" w:name="Forward02"/>
      <w:bookmarkEnd w:id="87"/>
    </w:p>
    <w:p w14:paraId="72D3855A" w14:textId="77777777" w:rsidR="004A5973" w:rsidRDefault="004A5973" w:rsidP="00D41468">
      <w:r>
        <w:t>It is fairly common for a consult to be sent to the wrong clinic. For this reason it is very easy to forward a consult to another clinic. Simply use the FR (Forward Request</w:t>
      </w:r>
      <w:r>
        <w:fldChar w:fldCharType="begin"/>
      </w:r>
      <w:r>
        <w:instrText xml:space="preserve"> XE "Forward Request (FR)" </w:instrText>
      </w:r>
      <w:r>
        <w:fldChar w:fldCharType="end"/>
      </w:r>
      <w:r>
        <w:t>) action to specify the new receiving clinic.</w:t>
      </w:r>
    </w:p>
    <w:p w14:paraId="72D3855B" w14:textId="77777777" w:rsidR="00D436DA" w:rsidRDefault="00D436DA" w:rsidP="00D41468"/>
    <w:p w14:paraId="72D3855C" w14:textId="77777777" w:rsidR="004A5973" w:rsidRDefault="004A5973" w:rsidP="00D41468">
      <w:r>
        <w:t>In this example, a Neurology consult is forwarded to Psychiatry at the discretion of the consulting physician:</w:t>
      </w:r>
    </w:p>
    <w:p w14:paraId="72D3855D" w14:textId="77777777" w:rsidR="00D436DA" w:rsidRDefault="00D436DA" w:rsidP="00D41468"/>
    <w:p w14:paraId="72D3855E" w14:textId="77777777" w:rsidR="004A5973" w:rsidRDefault="004A5973" w:rsidP="00D41468">
      <w:pPr>
        <w:pStyle w:val="ComputerScreen"/>
      </w:pPr>
      <w:r>
        <w:t xml:space="preserve">Select OPTION NAME: </w:t>
      </w:r>
      <w:r>
        <w:rPr>
          <w:b/>
        </w:rPr>
        <w:t>ORMGR</w:t>
      </w:r>
      <w:r>
        <w:t xml:space="preserve">          OE/RR Manager Menu      menu</w:t>
      </w:r>
    </w:p>
    <w:p w14:paraId="72D3855F" w14:textId="77777777" w:rsidR="004A5973" w:rsidRDefault="004A5973" w:rsidP="00D41468">
      <w:pPr>
        <w:pStyle w:val="ComputerScreen"/>
      </w:pPr>
    </w:p>
    <w:p w14:paraId="72D38560" w14:textId="77777777" w:rsidR="004A5973" w:rsidRDefault="004A5973" w:rsidP="00D41468">
      <w:pPr>
        <w:pStyle w:val="ComputerScreen"/>
      </w:pPr>
    </w:p>
    <w:p w14:paraId="72D38561" w14:textId="77777777" w:rsidR="004A5973" w:rsidRDefault="004A5973" w:rsidP="00D41468">
      <w:pPr>
        <w:pStyle w:val="ComputerScreen"/>
      </w:pPr>
      <w:r>
        <w:t>You have PENDING ALERTS</w:t>
      </w:r>
    </w:p>
    <w:p w14:paraId="72D38562" w14:textId="77777777" w:rsidR="004A5973" w:rsidRDefault="004A5973" w:rsidP="00D41468">
      <w:pPr>
        <w:pStyle w:val="ComputerScreen"/>
      </w:pPr>
      <w:r>
        <w:t xml:space="preserve">          Enter  "VA   VIEW ALERTS     to review alerts</w:t>
      </w:r>
    </w:p>
    <w:p w14:paraId="72D38563" w14:textId="77777777" w:rsidR="004A5973" w:rsidRDefault="004A5973" w:rsidP="00D41468">
      <w:pPr>
        <w:pStyle w:val="ComputerScreen"/>
      </w:pPr>
    </w:p>
    <w:p w14:paraId="72D38564" w14:textId="77777777" w:rsidR="004A5973" w:rsidRDefault="004A5973" w:rsidP="00D41468">
      <w:pPr>
        <w:pStyle w:val="ComputerScreen"/>
      </w:pPr>
      <w:r>
        <w:t xml:space="preserve">Select OE/RR Manager Menu Option: </w:t>
      </w:r>
      <w:r>
        <w:rPr>
          <w:b/>
        </w:rPr>
        <w:t>VA</w:t>
      </w:r>
      <w:r>
        <w:t xml:space="preserve">  View Alerts</w:t>
      </w:r>
    </w:p>
    <w:p w14:paraId="72D38565" w14:textId="77777777" w:rsidR="004A5973" w:rsidRDefault="00AA3CC3" w:rsidP="00D41468">
      <w:pPr>
        <w:pStyle w:val="ComputerScreen"/>
      </w:pPr>
      <w:r>
        <w:t xml:space="preserve">      </w:t>
      </w:r>
    </w:p>
    <w:p w14:paraId="72D38566" w14:textId="77777777" w:rsidR="004A5973" w:rsidRDefault="004A5973" w:rsidP="00D41468">
      <w:pPr>
        <w:pStyle w:val="ComputerScreen"/>
      </w:pPr>
      <w:r>
        <w:t xml:space="preserve"> 1.I  </w:t>
      </w:r>
      <w:r w:rsidR="00AA3CC3">
        <w:t>CPRSPATIE</w:t>
      </w:r>
      <w:r>
        <w:t xml:space="preserve"> (</w:t>
      </w:r>
      <w:r w:rsidR="00AA3CC3">
        <w:t>C</w:t>
      </w:r>
      <w:r>
        <w:t>3779): Critical High Lab: LITHIUM 5 02/06 10:51</w:t>
      </w:r>
    </w:p>
    <w:p w14:paraId="72D38567" w14:textId="77777777" w:rsidR="004A5973" w:rsidRDefault="004A5973" w:rsidP="00D41468">
      <w:pPr>
        <w:pStyle w:val="ComputerScreen"/>
      </w:pPr>
      <w:r>
        <w:t xml:space="preserve"> 2.   </w:t>
      </w:r>
      <w:r w:rsidR="00AA3CC3">
        <w:t>ARTPATIEN</w:t>
      </w:r>
      <w:r>
        <w:t xml:space="preserve"> (</w:t>
      </w:r>
      <w:r w:rsidR="00AA3CC3">
        <w:t>A</w:t>
      </w:r>
      <w:r>
        <w:t>9600): New  Consult/Request (Today)</w:t>
      </w:r>
    </w:p>
    <w:p w14:paraId="72D38568" w14:textId="77777777" w:rsidR="004A5973" w:rsidRDefault="004A5973" w:rsidP="00D41468">
      <w:pPr>
        <w:pStyle w:val="ComputerScreen"/>
      </w:pPr>
      <w:r>
        <w:t xml:space="preserve">          Select from 1 to 12</w:t>
      </w:r>
    </w:p>
    <w:p w14:paraId="72D38569" w14:textId="77777777" w:rsidR="004A5973" w:rsidRDefault="004A5973" w:rsidP="00D41468">
      <w:pPr>
        <w:pStyle w:val="ComputerScreen"/>
      </w:pPr>
      <w:r>
        <w:t xml:space="preserve">          or enter ?, A I, F, P, M, R, or ^ to exit: </w:t>
      </w:r>
      <w:r>
        <w:rPr>
          <w:b/>
        </w:rPr>
        <w:t>2</w:t>
      </w:r>
    </w:p>
    <w:p w14:paraId="72D3856A" w14:textId="77777777" w:rsidR="004A5973" w:rsidRDefault="004A5973" w:rsidP="00D41468">
      <w:pPr>
        <w:pStyle w:val="ListMember"/>
      </w:pPr>
    </w:p>
    <w:p w14:paraId="72D3856B" w14:textId="77777777" w:rsidR="004A5973" w:rsidRDefault="004A5973" w:rsidP="00D41468">
      <w:pPr>
        <w:pStyle w:val="ComputerScreen"/>
      </w:pPr>
      <w:r>
        <w:t xml:space="preserve">Consult/Request Alerts      Feb 13, 1999 13:06           Page: 1 of  1       </w:t>
      </w:r>
    </w:p>
    <w:p w14:paraId="72D3856C" w14:textId="77777777" w:rsidR="00726DC4" w:rsidRDefault="00726DC4" w:rsidP="00D41468">
      <w:pPr>
        <w:pStyle w:val="ComputerScreen"/>
      </w:pPr>
      <w:r>
        <w:t>CPRSPATIENT,TWELVE 666-24-</w:t>
      </w:r>
      <w:r w:rsidR="00AA3CC3">
        <w:t>3779</w:t>
      </w:r>
      <w:r>
        <w:t xml:space="preserve">              1A/B-1      FEB 3,1923 (74)   &lt;CA&gt;</w:t>
      </w:r>
    </w:p>
    <w:p w14:paraId="72D3856D" w14:textId="77777777" w:rsidR="004A5973" w:rsidRDefault="004A5973" w:rsidP="00D41468">
      <w:pPr>
        <w:pStyle w:val="ComputerScreen"/>
      </w:pPr>
      <w:r>
        <w:t>Ward: 2B MED</w:t>
      </w:r>
    </w:p>
    <w:p w14:paraId="72D3856E" w14:textId="77777777" w:rsidR="004A5973" w:rsidRDefault="004A5973" w:rsidP="00D41468">
      <w:pPr>
        <w:pStyle w:val="ComputerScreen"/>
      </w:pPr>
      <w:r>
        <w:t xml:space="preserve">     Requested  St     No.   Consult/Procedure Request                        </w:t>
      </w:r>
    </w:p>
    <w:p w14:paraId="72D3856F" w14:textId="77777777" w:rsidR="004A5973" w:rsidRDefault="004A5973" w:rsidP="00D41468">
      <w:pPr>
        <w:pStyle w:val="ComputerScreen"/>
      </w:pPr>
      <w:r>
        <w:t xml:space="preserve">185  02/12/97   p      1636  NEUROLOGY Consult                    </w:t>
      </w:r>
    </w:p>
    <w:p w14:paraId="72D38570" w14:textId="77777777" w:rsidR="004A5973" w:rsidRDefault="004A5973" w:rsidP="00D41468">
      <w:pPr>
        <w:pStyle w:val="ComputerScreen"/>
      </w:pPr>
    </w:p>
    <w:p w14:paraId="72D38571" w14:textId="77777777" w:rsidR="004A5973" w:rsidRDefault="004A5973" w:rsidP="00D41468">
      <w:pPr>
        <w:pStyle w:val="ComputerScreen"/>
      </w:pPr>
    </w:p>
    <w:p w14:paraId="72D38572" w14:textId="77777777" w:rsidR="004A5973" w:rsidRDefault="004A5973" w:rsidP="00D41468">
      <w:pPr>
        <w:pStyle w:val="ComputerScreen"/>
      </w:pPr>
    </w:p>
    <w:p w14:paraId="72D38573" w14:textId="77777777" w:rsidR="004A5973" w:rsidRDefault="004A5973" w:rsidP="00D41468">
      <w:pPr>
        <w:pStyle w:val="ComputerScreen"/>
      </w:pPr>
    </w:p>
    <w:p w14:paraId="72D38574" w14:textId="77777777" w:rsidR="004A5973" w:rsidRDefault="004A5973" w:rsidP="00D41468">
      <w:pPr>
        <w:pStyle w:val="ComputerScreen"/>
      </w:pPr>
    </w:p>
    <w:p w14:paraId="72D38575" w14:textId="77777777" w:rsidR="004A5973" w:rsidRDefault="004A5973" w:rsidP="00D41468">
      <w:pPr>
        <w:pStyle w:val="ComputerScreen"/>
      </w:pPr>
    </w:p>
    <w:p w14:paraId="72D38576" w14:textId="77777777" w:rsidR="004A5973" w:rsidRDefault="004A5973" w:rsidP="00D41468">
      <w:pPr>
        <w:pStyle w:val="CScreenReversed"/>
      </w:pPr>
      <w:r>
        <w:t xml:space="preserve">        Enter ?? for more actions                                     </w:t>
      </w:r>
    </w:p>
    <w:p w14:paraId="72D38577" w14:textId="77777777" w:rsidR="004A5973" w:rsidRDefault="004A5973" w:rsidP="00D41468">
      <w:pPr>
        <w:pStyle w:val="ComputerScreen"/>
      </w:pPr>
      <w:r>
        <w:t xml:space="preserve">RC Receive                CM Add Comment            DD Detailed Display </w:t>
      </w:r>
    </w:p>
    <w:p w14:paraId="72D38578" w14:textId="77777777" w:rsidR="004A5973" w:rsidRDefault="004A5973" w:rsidP="00D41468">
      <w:pPr>
        <w:pStyle w:val="ComputerScreen"/>
      </w:pPr>
      <w:r>
        <w:t>FR Forward                CT Complete/Update        RT Results Display</w:t>
      </w:r>
    </w:p>
    <w:p w14:paraId="72D38579" w14:textId="77777777" w:rsidR="004A5973" w:rsidRDefault="004A5973" w:rsidP="00D41468">
      <w:pPr>
        <w:pStyle w:val="ComputerScreen"/>
      </w:pPr>
      <w:r>
        <w:t>CX Cancel (Deny)          MA Make Addendum          PF Print Form 513</w:t>
      </w:r>
    </w:p>
    <w:p w14:paraId="72D3857A" w14:textId="77777777" w:rsidR="004A5973" w:rsidRDefault="004A5973" w:rsidP="00D41468">
      <w:pPr>
        <w:pStyle w:val="ComputerScreen"/>
      </w:pPr>
      <w:r>
        <w:t>DC Discontinue            SC Schedule</w:t>
      </w:r>
    </w:p>
    <w:p w14:paraId="72D3857B" w14:textId="77777777" w:rsidR="004A5973" w:rsidRDefault="004A5973" w:rsidP="00D41468">
      <w:pPr>
        <w:pStyle w:val="ComputerScreen"/>
      </w:pPr>
      <w:r>
        <w:t xml:space="preserve">Select Action: Quit// </w:t>
      </w:r>
      <w:r>
        <w:rPr>
          <w:b/>
        </w:rPr>
        <w:t>FR</w:t>
      </w:r>
      <w:r>
        <w:t xml:space="preserve">   Forward Consult  </w:t>
      </w:r>
    </w:p>
    <w:p w14:paraId="72D3857C" w14:textId="77777777" w:rsidR="004A5973" w:rsidRDefault="004A5973" w:rsidP="00D41468">
      <w:pPr>
        <w:pStyle w:val="ComputerScreen"/>
      </w:pPr>
    </w:p>
    <w:p w14:paraId="72D3857D" w14:textId="77777777" w:rsidR="004A5973" w:rsidRDefault="004A5973" w:rsidP="00D41468">
      <w:pPr>
        <w:pStyle w:val="ComputerScreen"/>
      </w:pPr>
      <w:r>
        <w:t>Forward Request To Another Service For Action.</w:t>
      </w:r>
    </w:p>
    <w:p w14:paraId="72D3857E" w14:textId="77777777" w:rsidR="004A5973" w:rsidRDefault="004A5973" w:rsidP="00D41468">
      <w:pPr>
        <w:pStyle w:val="ComputerScreen"/>
      </w:pPr>
      <w:r>
        <w:t>Select the service to send the consult to.</w:t>
      </w:r>
    </w:p>
    <w:p w14:paraId="72D3857F" w14:textId="77777777" w:rsidR="004A5973" w:rsidRDefault="004A5973" w:rsidP="00D41468">
      <w:pPr>
        <w:pStyle w:val="ComputerScreen"/>
      </w:pPr>
    </w:p>
    <w:p w14:paraId="72D38580" w14:textId="77777777" w:rsidR="004A5973" w:rsidRDefault="004A5973" w:rsidP="00D41468">
      <w:pPr>
        <w:pStyle w:val="ComputerScreen"/>
      </w:pPr>
      <w:r>
        <w:t xml:space="preserve">Forward Consult to which Service/Specialty: </w:t>
      </w:r>
      <w:r>
        <w:rPr>
          <w:b/>
        </w:rPr>
        <w:t>PSY</w:t>
      </w:r>
      <w:r>
        <w:t xml:space="preserve">CHIATRY       </w:t>
      </w:r>
    </w:p>
    <w:p w14:paraId="72D38581" w14:textId="77777777" w:rsidR="004A5973" w:rsidRDefault="004A5973" w:rsidP="00D41468">
      <w:pPr>
        <w:pStyle w:val="ComputerScreen"/>
      </w:pPr>
      <w:r>
        <w:t xml:space="preserve">Who is responsible for Forwarding the Consult: </w:t>
      </w:r>
      <w:r w:rsidR="00AA3CC3">
        <w:rPr>
          <w:b/>
        </w:rPr>
        <w:t>CPRSPROVIDER,SE</w:t>
      </w:r>
      <w:r w:rsidR="00AA3CC3" w:rsidRPr="00AA3CC3">
        <w:t>VEN</w:t>
      </w:r>
      <w:r>
        <w:t xml:space="preserve">    </w:t>
      </w:r>
      <w:r w:rsidR="00AA3CC3">
        <w:t>CS</w:t>
      </w:r>
      <w:r>
        <w:t xml:space="preserve">     HYN</w:t>
      </w:r>
    </w:p>
    <w:p w14:paraId="72D38582" w14:textId="77777777" w:rsidR="004A5973" w:rsidRDefault="004A5973" w:rsidP="00D41468">
      <w:pPr>
        <w:pStyle w:val="ComputerScreen"/>
      </w:pPr>
      <w:r>
        <w:t>Actual Date/Time of Activity: NOW//   (Feb 13, 1999@14:24)</w:t>
      </w:r>
    </w:p>
    <w:p w14:paraId="72D38583" w14:textId="77777777" w:rsidR="004A5973" w:rsidRDefault="004A5973" w:rsidP="00D41468">
      <w:pPr>
        <w:pStyle w:val="ComputerScreen"/>
      </w:pPr>
      <w:r>
        <w:t xml:space="preserve">Urgency: Today// </w:t>
      </w:r>
      <w:r>
        <w:rPr>
          <w:b/>
        </w:rPr>
        <w:t>&lt;Enter&gt;</w:t>
      </w:r>
      <w:r>
        <w:t xml:space="preserve"> Today  </w:t>
      </w:r>
    </w:p>
    <w:p w14:paraId="72D38584" w14:textId="77777777" w:rsidR="004A5973" w:rsidRDefault="004A5973" w:rsidP="00D41468">
      <w:pPr>
        <w:pStyle w:val="ComputerScreen"/>
      </w:pPr>
      <w:r>
        <w:t>Enter COMMENT:</w:t>
      </w:r>
    </w:p>
    <w:p w14:paraId="72D38585" w14:textId="77777777" w:rsidR="004A5973" w:rsidRDefault="004A5973" w:rsidP="00D41468">
      <w:pPr>
        <w:pStyle w:val="ComputerScreen"/>
      </w:pPr>
      <w:r>
        <w:t xml:space="preserve">  1&gt; List of symptoms indicates Psychiatry would give better work up.</w:t>
      </w:r>
    </w:p>
    <w:p w14:paraId="72D38586" w14:textId="77777777" w:rsidR="004A5973" w:rsidRDefault="004A5973" w:rsidP="00D41468">
      <w:pPr>
        <w:pStyle w:val="ComputerScreen"/>
      </w:pPr>
      <w:r>
        <w:t xml:space="preserve">  2&gt; &lt;Enter&gt;</w:t>
      </w:r>
    </w:p>
    <w:p w14:paraId="72D38587" w14:textId="77777777" w:rsidR="004A5973" w:rsidRDefault="004A5973" w:rsidP="00D41468">
      <w:pPr>
        <w:pStyle w:val="ComputerScreen"/>
      </w:pPr>
      <w:r>
        <w:t xml:space="preserve">EDIT Option: </w:t>
      </w:r>
      <w:r>
        <w:rPr>
          <w:b/>
        </w:rPr>
        <w:t>&lt;Enter&gt;</w:t>
      </w:r>
    </w:p>
    <w:p w14:paraId="72D38588" w14:textId="77777777" w:rsidR="004A5973" w:rsidRDefault="004A5973" w:rsidP="00D41468">
      <w:pPr>
        <w:pStyle w:val="BlankLine"/>
      </w:pPr>
      <w:r>
        <w:t xml:space="preserve"> (Continued on the next page.)</w:t>
      </w:r>
    </w:p>
    <w:p w14:paraId="72D38589" w14:textId="77777777" w:rsidR="004A5973" w:rsidRPr="00D436DA" w:rsidRDefault="004A5973" w:rsidP="00D41468">
      <w:pPr>
        <w:pStyle w:val="ComputerScreen"/>
      </w:pPr>
      <w:r>
        <w:br w:type="page"/>
      </w:r>
      <w:r w:rsidRPr="00D436DA">
        <w:lastRenderedPageBreak/>
        <w:t xml:space="preserve">Consult/Request Alerts      Feb 13, 1998 13:07          Page:  1 of  1       </w:t>
      </w:r>
    </w:p>
    <w:p w14:paraId="72D3858A" w14:textId="77777777" w:rsidR="00726DC4" w:rsidRDefault="00726DC4" w:rsidP="00D41468">
      <w:pPr>
        <w:pStyle w:val="ComputerScreen"/>
      </w:pPr>
      <w:r>
        <w:t>CPRSPATIENT,TWELVE 666-24-</w:t>
      </w:r>
      <w:r w:rsidR="00AA3CC3">
        <w:t>3779</w:t>
      </w:r>
      <w:r>
        <w:t xml:space="preserve">              1A/B-1      FEB 3,1923 (74)   &lt;CA&gt;</w:t>
      </w:r>
    </w:p>
    <w:p w14:paraId="72D3858B" w14:textId="77777777" w:rsidR="004A5973" w:rsidRPr="00D436DA" w:rsidRDefault="004A5973" w:rsidP="00D41468">
      <w:pPr>
        <w:pStyle w:val="ComputerScreen"/>
      </w:pPr>
      <w:r w:rsidRPr="00D436DA">
        <w:t xml:space="preserve">     Number    Date  Stat  Service           Procedure                       </w:t>
      </w:r>
    </w:p>
    <w:p w14:paraId="72D3858C" w14:textId="77777777" w:rsidR="004A5973" w:rsidRDefault="004A5973" w:rsidP="00D41468">
      <w:pPr>
        <w:pStyle w:val="ComputerScreen"/>
      </w:pPr>
      <w:r>
        <w:t xml:space="preserve">185  02/12/97 p     PSYCHIATRY        Consult                    </w:t>
      </w:r>
    </w:p>
    <w:p w14:paraId="72D3858D" w14:textId="77777777" w:rsidR="004A5973" w:rsidRDefault="004A5973" w:rsidP="00D41468">
      <w:pPr>
        <w:pStyle w:val="ComputerScreen"/>
      </w:pPr>
    </w:p>
    <w:p w14:paraId="72D3858E" w14:textId="77777777" w:rsidR="004A5973" w:rsidRDefault="004A5973" w:rsidP="00D41468">
      <w:pPr>
        <w:pStyle w:val="ComputerScreen"/>
      </w:pPr>
    </w:p>
    <w:p w14:paraId="72D3858F" w14:textId="77777777" w:rsidR="004A5973" w:rsidRDefault="004A5973" w:rsidP="00D41468">
      <w:pPr>
        <w:pStyle w:val="ComputerScreen"/>
      </w:pPr>
    </w:p>
    <w:p w14:paraId="72D38590" w14:textId="77777777" w:rsidR="004A5973" w:rsidRDefault="004A5973" w:rsidP="00D41468">
      <w:pPr>
        <w:pStyle w:val="ComputerScreen"/>
      </w:pPr>
    </w:p>
    <w:p w14:paraId="72D38591" w14:textId="77777777" w:rsidR="004A5973" w:rsidRDefault="004A5973" w:rsidP="00D41468">
      <w:pPr>
        <w:pStyle w:val="ComputerScreen"/>
      </w:pPr>
    </w:p>
    <w:p w14:paraId="72D38592" w14:textId="77777777" w:rsidR="004A5973" w:rsidRDefault="004A5973" w:rsidP="00D41468">
      <w:pPr>
        <w:pStyle w:val="ComputerScreen"/>
      </w:pPr>
    </w:p>
    <w:p w14:paraId="72D38593" w14:textId="77777777" w:rsidR="004A5973" w:rsidRDefault="004A5973" w:rsidP="00D41468">
      <w:pPr>
        <w:pStyle w:val="ComputerScreen"/>
      </w:pPr>
    </w:p>
    <w:p w14:paraId="72D38594" w14:textId="77777777" w:rsidR="004A5973" w:rsidRDefault="004A5973" w:rsidP="00D41468">
      <w:pPr>
        <w:pStyle w:val="ComputerScreen"/>
      </w:pPr>
    </w:p>
    <w:p w14:paraId="72D38595" w14:textId="77777777" w:rsidR="004A5973" w:rsidRDefault="004A5973" w:rsidP="00D41468">
      <w:pPr>
        <w:pStyle w:val="ComputerScreen"/>
      </w:pPr>
    </w:p>
    <w:p w14:paraId="72D38596" w14:textId="77777777" w:rsidR="004A5973" w:rsidRDefault="004A5973" w:rsidP="00D41468">
      <w:pPr>
        <w:pStyle w:val="ComputerScreen"/>
      </w:pPr>
    </w:p>
    <w:p w14:paraId="72D38597" w14:textId="77777777" w:rsidR="004A5973" w:rsidRDefault="004A5973" w:rsidP="00D41468">
      <w:pPr>
        <w:pStyle w:val="ComputerScreen"/>
      </w:pPr>
    </w:p>
    <w:p w14:paraId="72D38598" w14:textId="77777777" w:rsidR="004A5973" w:rsidRDefault="004A5973" w:rsidP="00D41468">
      <w:pPr>
        <w:pStyle w:val="CScreenReversed"/>
      </w:pPr>
      <w:r>
        <w:t xml:space="preserve">       Enter ?? for more actions                                     </w:t>
      </w:r>
    </w:p>
    <w:p w14:paraId="72D38599" w14:textId="77777777" w:rsidR="004A5973" w:rsidRDefault="004A5973" w:rsidP="00D41468">
      <w:pPr>
        <w:pStyle w:val="ComputerScreen"/>
      </w:pPr>
      <w:r>
        <w:t xml:space="preserve">RC Receive                CM Add Comment            DD Detailed Display </w:t>
      </w:r>
    </w:p>
    <w:p w14:paraId="72D3859A" w14:textId="77777777" w:rsidR="004A5973" w:rsidRDefault="004A5973" w:rsidP="00D41468">
      <w:pPr>
        <w:pStyle w:val="ComputerScreen"/>
      </w:pPr>
      <w:r>
        <w:t>FR Forward                CT Complete/Update        RT Results Display</w:t>
      </w:r>
    </w:p>
    <w:p w14:paraId="72D3859B" w14:textId="77777777" w:rsidR="004A5973" w:rsidRDefault="004A5973" w:rsidP="00D41468">
      <w:pPr>
        <w:pStyle w:val="ComputerScreen"/>
      </w:pPr>
      <w:r>
        <w:t>CX Cancel (Deny)          MA Make Addendum          PF Print Form 513</w:t>
      </w:r>
    </w:p>
    <w:p w14:paraId="72D3859C" w14:textId="77777777" w:rsidR="004A5973" w:rsidRDefault="004A5973" w:rsidP="00D41468">
      <w:pPr>
        <w:pStyle w:val="ComputerScreen"/>
      </w:pPr>
      <w:r>
        <w:t>DC Discontinue            SC Schedule</w:t>
      </w:r>
    </w:p>
    <w:p w14:paraId="72D3859D" w14:textId="77777777" w:rsidR="004A5973" w:rsidRDefault="004A5973" w:rsidP="00D41468">
      <w:pPr>
        <w:pStyle w:val="ComputerScreen"/>
      </w:pPr>
      <w:r>
        <w:t xml:space="preserve">Select Action: Quit// </w:t>
      </w:r>
    </w:p>
    <w:p w14:paraId="72D3859E" w14:textId="77777777" w:rsidR="004A5973" w:rsidRDefault="004A5973" w:rsidP="00D41468">
      <w:pPr>
        <w:pStyle w:val="Heading4"/>
      </w:pPr>
      <w:bookmarkStart w:id="88" w:name="_Toc401592238"/>
      <w:bookmarkStart w:id="89" w:name="_Toc402366875"/>
      <w:r>
        <w:br w:type="page"/>
      </w:r>
      <w:bookmarkStart w:id="90" w:name="_Toc421668496"/>
      <w:bookmarkStart w:id="91" w:name="_Toc421693923"/>
      <w:r>
        <w:lastRenderedPageBreak/>
        <w:t>Receive the Consult</w:t>
      </w:r>
      <w:bookmarkStart w:id="92" w:name="Receive"/>
      <w:bookmarkEnd w:id="88"/>
      <w:bookmarkEnd w:id="89"/>
      <w:bookmarkEnd w:id="90"/>
      <w:bookmarkEnd w:id="91"/>
      <w:bookmarkEnd w:id="92"/>
    </w:p>
    <w:p w14:paraId="72D3859F" w14:textId="77777777" w:rsidR="00D436DA" w:rsidRDefault="00D436DA" w:rsidP="00D41468"/>
    <w:p w14:paraId="72D385A0" w14:textId="77777777" w:rsidR="004A5973" w:rsidRDefault="004A5973" w:rsidP="00D41468">
      <w:r>
        <w:t>Performing the Receive action on a consult changes its status</w:t>
      </w:r>
      <w:r>
        <w:fldChar w:fldCharType="begin"/>
      </w:r>
      <w:r>
        <w:instrText xml:space="preserve"> XE "status" </w:instrText>
      </w:r>
      <w:r>
        <w:fldChar w:fldCharType="end"/>
      </w:r>
      <w:r>
        <w:t xml:space="preserve"> from Pending to Active. This puts your clinic on record as accepting responsibility for completing the consult.</w:t>
      </w:r>
    </w:p>
    <w:p w14:paraId="72D385A1" w14:textId="77777777" w:rsidR="004A5973" w:rsidRDefault="004A5973" w:rsidP="00D41468">
      <w:pPr>
        <w:pStyle w:val="ListMember"/>
      </w:pPr>
      <w:r>
        <w:t>There are two ways to receive a consult:</w:t>
      </w:r>
    </w:p>
    <w:p w14:paraId="72D385A2" w14:textId="77777777" w:rsidR="004A5973" w:rsidRDefault="004A5973" w:rsidP="00D41468">
      <w:pPr>
        <w:pStyle w:val="BlankLine"/>
      </w:pPr>
    </w:p>
    <w:p w14:paraId="72D385A3" w14:textId="77777777" w:rsidR="004A5973" w:rsidRDefault="004A5973" w:rsidP="00D41468">
      <w:pPr>
        <w:pStyle w:val="ListMember"/>
      </w:pPr>
      <w:r>
        <w:t>From a consult tracking screen.</w:t>
      </w:r>
    </w:p>
    <w:p w14:paraId="72D385A4" w14:textId="77777777" w:rsidR="004A5973" w:rsidRDefault="004A5973" w:rsidP="00D41468">
      <w:pPr>
        <w:pStyle w:val="ListMember"/>
      </w:pPr>
      <w:r>
        <w:t xml:space="preserve">From a notification alert of a new consult. See page </w:t>
      </w:r>
      <w:r w:rsidR="004D2794">
        <w:rPr>
          <w:noProof/>
        </w:rPr>
        <w:fldChar w:fldCharType="begin"/>
      </w:r>
      <w:r w:rsidR="004D2794">
        <w:rPr>
          <w:noProof/>
        </w:rPr>
        <w:instrText xml:space="preserve"> PAGEREF NotificationAlert \* MERGEFORMAT </w:instrText>
      </w:r>
      <w:r w:rsidR="004D2794">
        <w:rPr>
          <w:noProof/>
        </w:rPr>
        <w:fldChar w:fldCharType="separate"/>
      </w:r>
      <w:r w:rsidR="00745AC7">
        <w:rPr>
          <w:noProof/>
        </w:rPr>
        <w:t>129</w:t>
      </w:r>
      <w:r w:rsidR="004D2794">
        <w:rPr>
          <w:noProof/>
        </w:rPr>
        <w:fldChar w:fldCharType="end"/>
      </w:r>
      <w:r>
        <w:t xml:space="preserve"> for an example of this method.</w:t>
      </w:r>
    </w:p>
    <w:p w14:paraId="72D385A5" w14:textId="77777777" w:rsidR="004A5973" w:rsidRDefault="004A5973" w:rsidP="00D41468">
      <w:r>
        <w:t>In the following example, we receive a consult from a consult tracking screen:</w:t>
      </w:r>
    </w:p>
    <w:p w14:paraId="72D385A6" w14:textId="77777777" w:rsidR="004A5973" w:rsidRDefault="004A5973" w:rsidP="00D41468">
      <w:pPr>
        <w:pStyle w:val="BlankLine"/>
      </w:pPr>
    </w:p>
    <w:p w14:paraId="72D385A7" w14:textId="77777777" w:rsidR="004A5973" w:rsidRPr="00D436DA" w:rsidRDefault="004A5973" w:rsidP="00D41468">
      <w:pPr>
        <w:pStyle w:val="ComputerScreen"/>
      </w:pPr>
      <w:r w:rsidRPr="00D436DA">
        <w:t xml:space="preserve">CONSULT TRACKING              Oct 05, 2000 09:18:22          Page:    1 of    1 </w:t>
      </w:r>
    </w:p>
    <w:p w14:paraId="72D385A8" w14:textId="77777777" w:rsidR="00726DC4" w:rsidRDefault="00726DC4" w:rsidP="00D41468">
      <w:pPr>
        <w:pStyle w:val="ComputerScreen"/>
      </w:pPr>
      <w:r>
        <w:t>CPRSPATIENT,TWELVE 666-24-</w:t>
      </w:r>
      <w:r w:rsidR="00AA3CC3">
        <w:t>3779</w:t>
      </w:r>
      <w:r>
        <w:t xml:space="preserve">              1A/B-1      FEB 3,1923 (74)   &lt;CA&gt;</w:t>
      </w:r>
    </w:p>
    <w:p w14:paraId="72D385A9" w14:textId="77777777" w:rsidR="004A5973" w:rsidRDefault="004A5973" w:rsidP="00D41468">
      <w:pPr>
        <w:pStyle w:val="ComputerScreen"/>
      </w:pPr>
      <w:r>
        <w:t xml:space="preserve">                                                              Wt.(lb): No Entry</w:t>
      </w:r>
    </w:p>
    <w:p w14:paraId="72D385AA" w14:textId="77777777" w:rsidR="004A5973" w:rsidRPr="00D436DA" w:rsidRDefault="004A5973" w:rsidP="00D41468">
      <w:pPr>
        <w:pStyle w:val="ComputerScreen"/>
      </w:pPr>
      <w:r w:rsidRPr="00D436DA">
        <w:t xml:space="preserve">    Requested  St     No.   Consult/Procedure Request                           </w:t>
      </w:r>
    </w:p>
    <w:p w14:paraId="72D385AB" w14:textId="77777777" w:rsidR="004A5973" w:rsidRDefault="004A5973" w:rsidP="00D41468">
      <w:pPr>
        <w:pStyle w:val="ComputerScreen"/>
      </w:pPr>
      <w:r>
        <w:t xml:space="preserve">1   05/06/97   p       226  PSYCHIATRY Cons                                     </w:t>
      </w:r>
    </w:p>
    <w:p w14:paraId="72D385AC" w14:textId="77777777" w:rsidR="004A5973" w:rsidRDefault="004A5973" w:rsidP="00D41468">
      <w:pPr>
        <w:pStyle w:val="ComputerScreen"/>
      </w:pPr>
    </w:p>
    <w:p w14:paraId="72D385AD" w14:textId="77777777" w:rsidR="004A5973" w:rsidRDefault="004A5973" w:rsidP="00D41468">
      <w:pPr>
        <w:pStyle w:val="ComputerScreen"/>
      </w:pPr>
    </w:p>
    <w:p w14:paraId="72D385AE" w14:textId="77777777" w:rsidR="004A5973" w:rsidRDefault="004A5973" w:rsidP="00D41468">
      <w:pPr>
        <w:pStyle w:val="ComputerScreen"/>
      </w:pPr>
    </w:p>
    <w:p w14:paraId="72D385AF" w14:textId="77777777" w:rsidR="004A5973" w:rsidRDefault="004A5973" w:rsidP="00D41468">
      <w:pPr>
        <w:pStyle w:val="ComputerScreen"/>
      </w:pPr>
    </w:p>
    <w:p w14:paraId="72D385B0" w14:textId="77777777" w:rsidR="004A5973" w:rsidRDefault="004A5973" w:rsidP="00D41468">
      <w:pPr>
        <w:pStyle w:val="ComputerScreen"/>
      </w:pPr>
    </w:p>
    <w:p w14:paraId="72D385B1" w14:textId="77777777" w:rsidR="004A5973" w:rsidRDefault="004A5973" w:rsidP="00D41468">
      <w:pPr>
        <w:pStyle w:val="ComputerScreen"/>
      </w:pPr>
    </w:p>
    <w:p w14:paraId="72D385B2" w14:textId="77777777" w:rsidR="004A5973" w:rsidRDefault="004A5973" w:rsidP="00D41468">
      <w:pPr>
        <w:pStyle w:val="ComputerScreen"/>
      </w:pPr>
    </w:p>
    <w:p w14:paraId="72D385B3" w14:textId="77777777" w:rsidR="004A5973" w:rsidRDefault="004A5973" w:rsidP="00D41468">
      <w:pPr>
        <w:pStyle w:val="ComputerScreen"/>
      </w:pPr>
    </w:p>
    <w:p w14:paraId="72D385B4" w14:textId="77777777" w:rsidR="004A5973" w:rsidRDefault="004A5973" w:rsidP="00D41468">
      <w:pPr>
        <w:pStyle w:val="CScreenReversed"/>
      </w:pPr>
      <w:r>
        <w:t xml:space="preserve">          Enter ?? for more actions                                             </w:t>
      </w:r>
    </w:p>
    <w:p w14:paraId="72D385B5" w14:textId="77777777" w:rsidR="004A5973" w:rsidRDefault="004A5973" w:rsidP="00D41468">
      <w:pPr>
        <w:pStyle w:val="ComputerScreen"/>
      </w:pPr>
      <w:r>
        <w:t>SP Select Patient   FR Forward          CT Complete/Update  RT Results Display</w:t>
      </w:r>
    </w:p>
    <w:p w14:paraId="72D385B6" w14:textId="77777777" w:rsidR="004A5973" w:rsidRDefault="004A5973" w:rsidP="00D41468">
      <w:pPr>
        <w:pStyle w:val="ComputerScreen"/>
      </w:pPr>
      <w:r>
        <w:t>CV Change View ...  CX Cancel (Deny)    MA Make Addendum    PF Print Form 513</w:t>
      </w:r>
    </w:p>
    <w:p w14:paraId="72D385B7" w14:textId="77777777" w:rsidR="004A5973" w:rsidRDefault="004A5973" w:rsidP="00D41468">
      <w:pPr>
        <w:pStyle w:val="ComputerScreen"/>
      </w:pPr>
      <w:r>
        <w:t>RC Receive          DC Discontinue      SF Sig Findings     RM Remove Med Rslt</w:t>
      </w:r>
    </w:p>
    <w:p w14:paraId="72D385B8" w14:textId="77777777" w:rsidR="004A5973" w:rsidRDefault="004A5973" w:rsidP="00D41468">
      <w:pPr>
        <w:pStyle w:val="ComputerScreen"/>
      </w:pPr>
      <w:r>
        <w:t>SC Schedule         CM Add Comment      DD Detailed Display ER Edit/Resubmit</w:t>
      </w:r>
    </w:p>
    <w:p w14:paraId="72D385B9" w14:textId="77777777" w:rsidR="004A5973" w:rsidRDefault="004A5973" w:rsidP="00D41468">
      <w:pPr>
        <w:pStyle w:val="ComputerScreen"/>
      </w:pPr>
      <w:r>
        <w:t xml:space="preserve">Select: Quit// </w:t>
      </w:r>
      <w:r>
        <w:rPr>
          <w:b/>
        </w:rPr>
        <w:t>RC</w:t>
      </w:r>
      <w:r>
        <w:t xml:space="preserve">   Receive Request  </w:t>
      </w:r>
    </w:p>
    <w:p w14:paraId="72D385BA" w14:textId="77777777" w:rsidR="004A5973" w:rsidRDefault="004A5973" w:rsidP="00D41468">
      <w:pPr>
        <w:pStyle w:val="BlankLine"/>
      </w:pPr>
    </w:p>
    <w:p w14:paraId="72D385BB" w14:textId="77777777" w:rsidR="004A5973" w:rsidRDefault="004A5973" w:rsidP="00D41468">
      <w:pPr>
        <w:pStyle w:val="ComputerScreen"/>
      </w:pPr>
      <w:r>
        <w:t xml:space="preserve">Who received it?: </w:t>
      </w:r>
      <w:r w:rsidR="00AA3CC3">
        <w:rPr>
          <w:b/>
        </w:rPr>
        <w:t>CPRSPROVIDER,SE</w:t>
      </w:r>
      <w:r w:rsidR="00AA3CC3" w:rsidRPr="00AA3CC3">
        <w:t>VEN</w:t>
      </w:r>
      <w:r>
        <w:t xml:space="preserve">         </w:t>
      </w:r>
      <w:r w:rsidR="00AA3CC3">
        <w:t>CS</w:t>
      </w:r>
      <w:r>
        <w:t xml:space="preserve">          </w:t>
      </w:r>
    </w:p>
    <w:p w14:paraId="72D385BC" w14:textId="77777777" w:rsidR="004A5973" w:rsidRDefault="004A5973" w:rsidP="00D41468">
      <w:pPr>
        <w:pStyle w:val="ComputerScreen"/>
      </w:pPr>
      <w:r>
        <w:t xml:space="preserve">Date/Time Actually Received: NOW// </w:t>
      </w:r>
      <w:r>
        <w:rPr>
          <w:b/>
        </w:rPr>
        <w:t>&lt;Enter&gt;</w:t>
      </w:r>
      <w:r>
        <w:t xml:space="preserve">  (NOV 01, 1997@09:05) </w:t>
      </w:r>
    </w:p>
    <w:p w14:paraId="72D385BD" w14:textId="77777777" w:rsidR="004A5973" w:rsidRDefault="004A5973" w:rsidP="00D41468">
      <w:pPr>
        <w:pStyle w:val="ComputerScreen"/>
      </w:pPr>
      <w:r>
        <w:t>Enter COMMENT...</w:t>
      </w:r>
    </w:p>
    <w:p w14:paraId="72D385BE" w14:textId="77777777" w:rsidR="004A5973" w:rsidRDefault="004A5973" w:rsidP="00D41468">
      <w:pPr>
        <w:pStyle w:val="ComputerScreen"/>
      </w:pPr>
      <w:r>
        <w:t xml:space="preserve">  1&gt;Pt will be seen ASAP</w:t>
      </w:r>
    </w:p>
    <w:p w14:paraId="72D385BF" w14:textId="77777777" w:rsidR="004A5973" w:rsidRDefault="004A5973" w:rsidP="00D41468">
      <w:pPr>
        <w:pStyle w:val="ComputerScreen"/>
      </w:pPr>
      <w:r>
        <w:t xml:space="preserve">  2&gt; &lt;Enter&gt;</w:t>
      </w:r>
    </w:p>
    <w:p w14:paraId="72D385C0" w14:textId="77777777" w:rsidR="004A5973" w:rsidRDefault="004A5973" w:rsidP="00D41468">
      <w:pPr>
        <w:pStyle w:val="ComputerScreen"/>
      </w:pPr>
      <w:r>
        <w:t>EDIT Option:</w:t>
      </w:r>
      <w:r>
        <w:rPr>
          <w:b/>
        </w:rPr>
        <w:t xml:space="preserve"> &lt;Enter&gt;</w:t>
      </w:r>
    </w:p>
    <w:p w14:paraId="72D385C1" w14:textId="77777777" w:rsidR="004A5973" w:rsidRDefault="004A5973" w:rsidP="00D41468">
      <w:pPr>
        <w:pStyle w:val="BlankLine"/>
      </w:pPr>
    </w:p>
    <w:p w14:paraId="72D385C2" w14:textId="77777777" w:rsidR="004A5973" w:rsidRPr="00D436DA" w:rsidRDefault="004A5973" w:rsidP="00D41468">
      <w:pPr>
        <w:pStyle w:val="ComputerScreen"/>
      </w:pPr>
      <w:r>
        <w:br w:type="page"/>
      </w:r>
      <w:r w:rsidRPr="00D436DA">
        <w:lastRenderedPageBreak/>
        <w:t xml:space="preserve">CONSULT TRACKING              Oct 05, 2000 09:18:22          Page:    1 of    1 </w:t>
      </w:r>
    </w:p>
    <w:p w14:paraId="72D385C3" w14:textId="77777777" w:rsidR="00726DC4" w:rsidRDefault="00726DC4" w:rsidP="00D41468">
      <w:pPr>
        <w:pStyle w:val="ComputerScreen"/>
      </w:pPr>
      <w:r>
        <w:t>CPRSPATIENT,TWELVE 666-24-</w:t>
      </w:r>
      <w:r w:rsidR="00AA3CC3">
        <w:t>3779</w:t>
      </w:r>
      <w:r>
        <w:t xml:space="preserve">              1A/B-1      FEB 3,1923 (74)   &lt;CA&gt;</w:t>
      </w:r>
    </w:p>
    <w:p w14:paraId="72D385C4" w14:textId="77777777" w:rsidR="004A5973" w:rsidRDefault="004A5973" w:rsidP="00D41468">
      <w:pPr>
        <w:pStyle w:val="ComputerScreen"/>
      </w:pPr>
      <w:r>
        <w:t xml:space="preserve">                                                              Wt.(lb): No Entry</w:t>
      </w:r>
    </w:p>
    <w:p w14:paraId="72D385C5" w14:textId="77777777" w:rsidR="004A5973" w:rsidRPr="00D436DA" w:rsidRDefault="004A5973" w:rsidP="00D41468">
      <w:pPr>
        <w:pStyle w:val="ComputerScreen"/>
      </w:pPr>
      <w:r w:rsidRPr="00D436DA">
        <w:t xml:space="preserve">    Requested  St     No.   Consult/Procedure Request                           </w:t>
      </w:r>
    </w:p>
    <w:p w14:paraId="72D385C6" w14:textId="77777777" w:rsidR="004A5973" w:rsidRDefault="004A5973" w:rsidP="00D41468">
      <w:pPr>
        <w:pStyle w:val="ComputerScreen"/>
      </w:pPr>
      <w:r>
        <w:t xml:space="preserve">1   05/06/97   a       226  PSYCHIATRY Cons                                     </w:t>
      </w:r>
    </w:p>
    <w:p w14:paraId="72D385C7" w14:textId="77777777" w:rsidR="004A5973" w:rsidRDefault="004A5973" w:rsidP="00D41468">
      <w:pPr>
        <w:pStyle w:val="ComputerScreen"/>
      </w:pPr>
    </w:p>
    <w:p w14:paraId="72D385C8" w14:textId="77777777" w:rsidR="004A5973" w:rsidRDefault="004A5973" w:rsidP="00D41468">
      <w:pPr>
        <w:pStyle w:val="ComputerScreen"/>
      </w:pPr>
    </w:p>
    <w:p w14:paraId="72D385C9" w14:textId="77777777" w:rsidR="004A5973" w:rsidRDefault="004A5973" w:rsidP="00D41468">
      <w:pPr>
        <w:pStyle w:val="ComputerScreen"/>
      </w:pPr>
    </w:p>
    <w:p w14:paraId="72D385CA" w14:textId="77777777" w:rsidR="004A5973" w:rsidRDefault="004A5973" w:rsidP="00D41468">
      <w:pPr>
        <w:pStyle w:val="ComputerScreen"/>
      </w:pPr>
    </w:p>
    <w:p w14:paraId="72D385CB" w14:textId="77777777" w:rsidR="004A5973" w:rsidRDefault="004A5973" w:rsidP="00D41468">
      <w:pPr>
        <w:pStyle w:val="ComputerScreen"/>
      </w:pPr>
    </w:p>
    <w:p w14:paraId="72D385CC" w14:textId="77777777" w:rsidR="004A5973" w:rsidRDefault="004A5973" w:rsidP="00D41468">
      <w:pPr>
        <w:pStyle w:val="ComputerScreen"/>
      </w:pPr>
    </w:p>
    <w:p w14:paraId="72D385CD" w14:textId="77777777" w:rsidR="004A5973" w:rsidRDefault="004A5973" w:rsidP="00D41468">
      <w:pPr>
        <w:pStyle w:val="ComputerScreen"/>
      </w:pPr>
    </w:p>
    <w:p w14:paraId="72D385CE" w14:textId="77777777" w:rsidR="004A5973" w:rsidRDefault="004A5973" w:rsidP="00D41468">
      <w:pPr>
        <w:pStyle w:val="ComputerScreen"/>
      </w:pPr>
    </w:p>
    <w:p w14:paraId="72D385CF" w14:textId="77777777" w:rsidR="004A5973" w:rsidRDefault="004A5973" w:rsidP="00D41468">
      <w:pPr>
        <w:pStyle w:val="ComputerScreen"/>
      </w:pPr>
    </w:p>
    <w:p w14:paraId="72D385D0" w14:textId="77777777" w:rsidR="004A5973" w:rsidRDefault="004A5973" w:rsidP="00D41468">
      <w:pPr>
        <w:pStyle w:val="CScreenReversed"/>
      </w:pPr>
      <w:r>
        <w:t xml:space="preserve">          Enter ?? for more actions                                             </w:t>
      </w:r>
    </w:p>
    <w:p w14:paraId="72D385D1" w14:textId="77777777" w:rsidR="004A5973" w:rsidRDefault="004A5973" w:rsidP="00D41468">
      <w:pPr>
        <w:pStyle w:val="ComputerScreen"/>
      </w:pPr>
      <w:r>
        <w:t>SP Select Patient   FR Forward          CT Complete/Update  RT Results Display</w:t>
      </w:r>
    </w:p>
    <w:p w14:paraId="72D385D2" w14:textId="77777777" w:rsidR="004A5973" w:rsidRDefault="004A5973" w:rsidP="00D41468">
      <w:pPr>
        <w:pStyle w:val="ComputerScreen"/>
      </w:pPr>
      <w:r>
        <w:t>CV Change View ...  CX Cancel (Deny)    MA Make Addendum    PF Print Form 513</w:t>
      </w:r>
    </w:p>
    <w:p w14:paraId="72D385D3" w14:textId="77777777" w:rsidR="004A5973" w:rsidRDefault="004A5973" w:rsidP="00D41468">
      <w:pPr>
        <w:pStyle w:val="ComputerScreen"/>
      </w:pPr>
      <w:r>
        <w:t>RC Receive          DC Discontinue      SF Sig Findings     RM Remove Med Rslt</w:t>
      </w:r>
    </w:p>
    <w:p w14:paraId="72D385D4" w14:textId="77777777" w:rsidR="004A5973" w:rsidRDefault="004A5973" w:rsidP="00D41468">
      <w:pPr>
        <w:pStyle w:val="ComputerScreen"/>
      </w:pPr>
      <w:r>
        <w:t>SC Schedule         CM Add Comment      DD Detailed Display ER Edit/Resubmit</w:t>
      </w:r>
    </w:p>
    <w:p w14:paraId="72D385D5" w14:textId="77777777" w:rsidR="004A5973" w:rsidRDefault="004A5973" w:rsidP="00D41468">
      <w:pPr>
        <w:pStyle w:val="ComputerScreen"/>
      </w:pPr>
      <w:r>
        <w:t xml:space="preserve">Select: Quit// </w:t>
      </w:r>
    </w:p>
    <w:p w14:paraId="72D385D6" w14:textId="77777777" w:rsidR="004A5973" w:rsidRDefault="004A5973" w:rsidP="00D41468">
      <w:bookmarkStart w:id="93" w:name="_Toc401592239"/>
      <w:bookmarkStart w:id="94" w:name="_Toc402366876"/>
      <w:bookmarkStart w:id="95" w:name="_Toc421668497"/>
      <w:bookmarkStart w:id="96" w:name="_Toc421693924"/>
    </w:p>
    <w:p w14:paraId="72D385D7" w14:textId="77777777" w:rsidR="004A5973" w:rsidRDefault="004A5973" w:rsidP="00D41468">
      <w:pPr>
        <w:pStyle w:val="Heading3"/>
      </w:pPr>
      <w:bookmarkStart w:id="97" w:name="EnterFindings"/>
      <w:bookmarkStart w:id="98" w:name="_Toc508628485"/>
      <w:bookmarkEnd w:id="93"/>
      <w:bookmarkEnd w:id="94"/>
      <w:bookmarkEnd w:id="95"/>
      <w:bookmarkEnd w:id="96"/>
      <w:bookmarkEnd w:id="97"/>
      <w:r>
        <w:t>4. Results are Entered and Signed</w:t>
      </w:r>
      <w:bookmarkEnd w:id="98"/>
    </w:p>
    <w:p w14:paraId="72D385D8" w14:textId="77777777" w:rsidR="00D436DA" w:rsidRDefault="00D436DA" w:rsidP="00D41468"/>
    <w:p w14:paraId="72D385D9" w14:textId="77777777" w:rsidR="004A5973" w:rsidRDefault="004A5973" w:rsidP="00D41468">
      <w:r>
        <w:t>The consult service enters results and comments. When you request the Complete (CT) action from the Consults service tracking or CPRS Consults screen, V</w:t>
      </w:r>
      <w:r>
        <w:rPr>
          <w:i/>
          <w:sz w:val="20"/>
        </w:rPr>
        <w:t>IST</w:t>
      </w:r>
      <w:r>
        <w:t>A shifts you into TIU</w:t>
      </w:r>
      <w:r>
        <w:fldChar w:fldCharType="begin"/>
      </w:r>
      <w:r>
        <w:instrText xml:space="preserve"> XE "Text Integration Utility (TIU)" </w:instrText>
      </w:r>
      <w:r>
        <w:fldChar w:fldCharType="end"/>
      </w:r>
      <w:r>
        <w:t>.</w:t>
      </w:r>
    </w:p>
    <w:p w14:paraId="72D385DA" w14:textId="77777777" w:rsidR="004A5973" w:rsidRDefault="004A5973" w:rsidP="00D41468">
      <w:r>
        <w:t>In the following example, we complete a consult and enter findings through Consult’s link to TIU:</w:t>
      </w:r>
    </w:p>
    <w:p w14:paraId="72D385DB" w14:textId="77777777" w:rsidR="004A5973" w:rsidRDefault="004A5973" w:rsidP="00D41468">
      <w:pPr>
        <w:pStyle w:val="BlankLine"/>
      </w:pPr>
    </w:p>
    <w:p w14:paraId="72D385DC" w14:textId="77777777" w:rsidR="004A5973" w:rsidRDefault="004A5973" w:rsidP="00D41468">
      <w:pPr>
        <w:pStyle w:val="ComputerScreen"/>
      </w:pPr>
      <w:r>
        <w:t xml:space="preserve">Select Consult Service Tracking Option: </w:t>
      </w:r>
      <w:r>
        <w:rPr>
          <w:b/>
        </w:rPr>
        <w:t>CS</w:t>
      </w:r>
      <w:r>
        <w:t xml:space="preserve">  Consult Service Tracking </w:t>
      </w:r>
    </w:p>
    <w:p w14:paraId="72D385DD" w14:textId="77777777" w:rsidR="004A5973" w:rsidRDefault="004A5973" w:rsidP="00D41468">
      <w:pPr>
        <w:pStyle w:val="ComputerScreen"/>
      </w:pPr>
      <w:r>
        <w:t xml:space="preserve">Select Patient:    </w:t>
      </w:r>
      <w:r w:rsidR="009328C8">
        <w:rPr>
          <w:b/>
        </w:rPr>
        <w:t>CPRSPATIENT</w:t>
      </w:r>
      <w:r w:rsidR="00AA3CC3">
        <w:rPr>
          <w:b/>
        </w:rPr>
        <w:t>,</w:t>
      </w:r>
      <w:r w:rsidR="009328C8">
        <w:rPr>
          <w:b/>
        </w:rPr>
        <w:t>TW</w:t>
      </w:r>
      <w:r w:rsidR="009328C8" w:rsidRPr="009328C8">
        <w:t>ELVE</w:t>
      </w:r>
      <w:r>
        <w:t xml:space="preserve">         05-05-55     </w:t>
      </w:r>
      <w:r w:rsidR="009328C8">
        <w:t>666</w:t>
      </w:r>
      <w:r>
        <w:t>55</w:t>
      </w:r>
      <w:r w:rsidR="009328C8">
        <w:t>3779</w:t>
      </w:r>
      <w:r>
        <w:t xml:space="preserve">     YES     SC</w:t>
      </w:r>
    </w:p>
    <w:p w14:paraId="72D385DE" w14:textId="77777777" w:rsidR="004A5973" w:rsidRDefault="004A5973" w:rsidP="00D41468">
      <w:pPr>
        <w:pStyle w:val="ComputerScreen"/>
      </w:pPr>
      <w:r>
        <w:t xml:space="preserve"> VETERAN    </w:t>
      </w:r>
    </w:p>
    <w:p w14:paraId="72D385DF" w14:textId="77777777" w:rsidR="004A5973" w:rsidRDefault="004A5973" w:rsidP="00D41468">
      <w:pPr>
        <w:pStyle w:val="ComputerScreen"/>
      </w:pPr>
    </w:p>
    <w:p w14:paraId="72D385E0" w14:textId="77777777" w:rsidR="004A5973" w:rsidRDefault="004A5973" w:rsidP="00D41468">
      <w:pPr>
        <w:pStyle w:val="ComputerScreen"/>
      </w:pPr>
      <w:r>
        <w:t xml:space="preserve">Select Service/Specialty: ALL SERVICES//    </w:t>
      </w:r>
      <w:r>
        <w:rPr>
          <w:b/>
        </w:rPr>
        <w:t>PUL</w:t>
      </w:r>
      <w:r>
        <w:t xml:space="preserve">MONARY     </w:t>
      </w:r>
    </w:p>
    <w:p w14:paraId="72D385E1" w14:textId="77777777" w:rsidR="004A5973" w:rsidRDefault="004A5973" w:rsidP="00D41468">
      <w:pPr>
        <w:pStyle w:val="ComputerScreen"/>
      </w:pPr>
      <w:r>
        <w:t xml:space="preserve">List From Starting Date:  ALL DATES // </w:t>
      </w:r>
      <w:r>
        <w:rPr>
          <w:b/>
        </w:rPr>
        <w:t>&lt;Enter&gt;</w:t>
      </w:r>
      <w:r>
        <w:t xml:space="preserve"> ALL DATES</w:t>
      </w:r>
    </w:p>
    <w:p w14:paraId="72D385E2" w14:textId="77777777" w:rsidR="004A5973" w:rsidRPr="00D436DA" w:rsidRDefault="004A5973" w:rsidP="00D41468">
      <w:pPr>
        <w:pStyle w:val="ComputerScreen"/>
      </w:pPr>
      <w:r>
        <w:br w:type="page"/>
      </w:r>
      <w:r w:rsidRPr="00D436DA">
        <w:lastRenderedPageBreak/>
        <w:t xml:space="preserve">CONSULT TRACKING              Oct 05, 2000 09:22:45          Page:    1 of    1 </w:t>
      </w:r>
    </w:p>
    <w:p w14:paraId="72D385E3" w14:textId="77777777" w:rsidR="00726DC4" w:rsidRDefault="00726DC4" w:rsidP="00D41468">
      <w:pPr>
        <w:pStyle w:val="ComputerScreen"/>
      </w:pPr>
      <w:r>
        <w:t>CPRSPATIENT,TWELVE 666-24-</w:t>
      </w:r>
      <w:r w:rsidR="009328C8">
        <w:t>3779</w:t>
      </w:r>
      <w:r>
        <w:t xml:space="preserve">              1A/B-1      FEB 3,1923 (74)   &lt;CA&gt;</w:t>
      </w:r>
    </w:p>
    <w:p w14:paraId="72D385E4" w14:textId="77777777" w:rsidR="004A5973" w:rsidRDefault="004A5973" w:rsidP="00D41468">
      <w:pPr>
        <w:pStyle w:val="ComputerScreen"/>
      </w:pPr>
      <w:r>
        <w:t xml:space="preserve">                                                                   Wt.(lb): 180</w:t>
      </w:r>
    </w:p>
    <w:p w14:paraId="72D385E5" w14:textId="77777777" w:rsidR="004A5973" w:rsidRPr="00D436DA" w:rsidRDefault="004A5973" w:rsidP="00D41468">
      <w:pPr>
        <w:pStyle w:val="ComputerScreen"/>
      </w:pPr>
      <w:r w:rsidRPr="00D436DA">
        <w:t xml:space="preserve">    Requested  St     No.   Consult/Procedure Request                           </w:t>
      </w:r>
    </w:p>
    <w:p w14:paraId="72D385E6" w14:textId="77777777" w:rsidR="004A5973" w:rsidRDefault="004A5973" w:rsidP="00D41468">
      <w:pPr>
        <w:pStyle w:val="ComputerScreen"/>
      </w:pPr>
      <w:r>
        <w:t xml:space="preserve">1   09/04/97   p       319  PULMONARY Cons                                      </w:t>
      </w:r>
    </w:p>
    <w:p w14:paraId="72D385E7" w14:textId="77777777" w:rsidR="004A5973" w:rsidRDefault="004A5973" w:rsidP="00D41468">
      <w:pPr>
        <w:pStyle w:val="ComputerScreen"/>
      </w:pPr>
    </w:p>
    <w:p w14:paraId="72D385E8" w14:textId="77777777" w:rsidR="004A5973" w:rsidRDefault="004A5973" w:rsidP="00D41468">
      <w:pPr>
        <w:pStyle w:val="ComputerScreen"/>
      </w:pPr>
    </w:p>
    <w:p w14:paraId="72D385E9" w14:textId="77777777" w:rsidR="004A5973" w:rsidRDefault="004A5973" w:rsidP="00D41468">
      <w:pPr>
        <w:pStyle w:val="ComputerScreen"/>
      </w:pPr>
    </w:p>
    <w:p w14:paraId="72D385EA" w14:textId="77777777" w:rsidR="004A5973" w:rsidRDefault="004A5973" w:rsidP="00D41468">
      <w:pPr>
        <w:pStyle w:val="ComputerScreen"/>
      </w:pPr>
    </w:p>
    <w:p w14:paraId="72D385EB" w14:textId="77777777" w:rsidR="004A5973" w:rsidRDefault="004A5973" w:rsidP="00D41468">
      <w:pPr>
        <w:pStyle w:val="ComputerScreen"/>
      </w:pPr>
    </w:p>
    <w:p w14:paraId="72D385EC" w14:textId="77777777" w:rsidR="004A5973" w:rsidRDefault="004A5973" w:rsidP="00D41468">
      <w:pPr>
        <w:pStyle w:val="ComputerScreen"/>
      </w:pPr>
    </w:p>
    <w:p w14:paraId="72D385ED" w14:textId="77777777" w:rsidR="004A5973" w:rsidRDefault="004A5973" w:rsidP="00D41468">
      <w:pPr>
        <w:pStyle w:val="ComputerScreen"/>
      </w:pPr>
    </w:p>
    <w:p w14:paraId="72D385EE" w14:textId="77777777" w:rsidR="004A5973" w:rsidRDefault="004A5973" w:rsidP="00D41468">
      <w:pPr>
        <w:pStyle w:val="ComputerScreen"/>
      </w:pPr>
    </w:p>
    <w:p w14:paraId="72D385EF" w14:textId="77777777" w:rsidR="004A5973" w:rsidRDefault="004A5973" w:rsidP="00D41468">
      <w:pPr>
        <w:pStyle w:val="ComputerScreen"/>
      </w:pPr>
    </w:p>
    <w:p w14:paraId="72D385F0" w14:textId="77777777" w:rsidR="004A5973" w:rsidRDefault="004A5973" w:rsidP="00D41468">
      <w:pPr>
        <w:pStyle w:val="ComputerScreen"/>
      </w:pPr>
    </w:p>
    <w:p w14:paraId="72D385F1" w14:textId="77777777" w:rsidR="004A5973" w:rsidRDefault="004A5973" w:rsidP="00D41468">
      <w:pPr>
        <w:pStyle w:val="CScreenReversed"/>
      </w:pPr>
      <w:r>
        <w:t xml:space="preserve">          Enter ?? for more actions                                             </w:t>
      </w:r>
    </w:p>
    <w:p w14:paraId="72D385F2" w14:textId="77777777" w:rsidR="004A5973" w:rsidRDefault="004A5973" w:rsidP="00D41468">
      <w:pPr>
        <w:pStyle w:val="ComputerScreen"/>
      </w:pPr>
      <w:r>
        <w:t>SP Select Patient   FR Forward          CT Complete/Update  RT Results Display</w:t>
      </w:r>
    </w:p>
    <w:p w14:paraId="72D385F3" w14:textId="77777777" w:rsidR="004A5973" w:rsidRDefault="004A5973" w:rsidP="00D41468">
      <w:pPr>
        <w:pStyle w:val="ComputerScreen"/>
      </w:pPr>
      <w:r>
        <w:t>CV Change View ...  CX Cancel (Deny)    MA Make Addendum    PF Print Form 513</w:t>
      </w:r>
    </w:p>
    <w:p w14:paraId="72D385F4" w14:textId="77777777" w:rsidR="004A5973" w:rsidRDefault="004A5973" w:rsidP="00D41468">
      <w:pPr>
        <w:pStyle w:val="ComputerScreen"/>
      </w:pPr>
      <w:r>
        <w:t>RC Receive          DC Discontinue      SF Sig Findings     RM Remove Med Rslt</w:t>
      </w:r>
    </w:p>
    <w:p w14:paraId="72D385F5" w14:textId="77777777" w:rsidR="004A5973" w:rsidRDefault="004A5973" w:rsidP="00D41468">
      <w:pPr>
        <w:pStyle w:val="ComputerScreen"/>
      </w:pPr>
      <w:r>
        <w:t>SC Schedule         CM Add Comment      DD Detailed Display ER Edit/Resubmit</w:t>
      </w:r>
    </w:p>
    <w:p w14:paraId="72D385F6" w14:textId="77777777" w:rsidR="004A5973" w:rsidRDefault="004A5973" w:rsidP="00D41468">
      <w:pPr>
        <w:pStyle w:val="ComputerScreen"/>
      </w:pPr>
      <w:r>
        <w:t xml:space="preserve">Select: Quit// </w:t>
      </w:r>
      <w:r>
        <w:rPr>
          <w:b/>
        </w:rPr>
        <w:t>CT</w:t>
      </w:r>
      <w:r>
        <w:t xml:space="preserve">   Complete  </w:t>
      </w:r>
    </w:p>
    <w:p w14:paraId="72D385F7" w14:textId="77777777" w:rsidR="004A5973" w:rsidRDefault="004A5973" w:rsidP="00D41468">
      <w:pPr>
        <w:pStyle w:val="BlankLine"/>
      </w:pPr>
    </w:p>
    <w:p w14:paraId="72D385F8" w14:textId="77777777" w:rsidR="004A5973" w:rsidRDefault="004A5973" w:rsidP="00D41468">
      <w:pPr>
        <w:pStyle w:val="ComputerScreen"/>
      </w:pPr>
      <w:r>
        <w:t xml:space="preserve">CHOOSE No. 1-2: </w:t>
      </w:r>
      <w:r>
        <w:rPr>
          <w:b/>
        </w:rPr>
        <w:t>1</w:t>
      </w:r>
    </w:p>
    <w:p w14:paraId="72D385F9" w14:textId="77777777" w:rsidR="004A5973" w:rsidRDefault="004A5973" w:rsidP="00D41468">
      <w:pPr>
        <w:pStyle w:val="ComputerScreen"/>
      </w:pPr>
    </w:p>
    <w:p w14:paraId="72D385FA" w14:textId="77777777" w:rsidR="004A5973" w:rsidRDefault="004A5973" w:rsidP="00D41468">
      <w:pPr>
        <w:pStyle w:val="ComputerScreen"/>
      </w:pPr>
      <w:r>
        <w:t>Creating new progress note...</w:t>
      </w:r>
    </w:p>
    <w:p w14:paraId="72D385FB" w14:textId="77777777" w:rsidR="004A5973" w:rsidRDefault="004A5973" w:rsidP="00D41468">
      <w:pPr>
        <w:pStyle w:val="ComputerScreen"/>
      </w:pPr>
      <w:r>
        <w:t xml:space="preserve">          Patient Location:  2B</w:t>
      </w:r>
    </w:p>
    <w:p w14:paraId="72D385FC" w14:textId="77777777" w:rsidR="004A5973" w:rsidRDefault="004A5973" w:rsidP="00D41468">
      <w:pPr>
        <w:pStyle w:val="ComputerScreen"/>
      </w:pPr>
      <w:r>
        <w:t xml:space="preserve">    Date/time of Admission:  10/05/00 09:22 </w:t>
      </w:r>
    </w:p>
    <w:p w14:paraId="72D385FD" w14:textId="77777777" w:rsidR="004A5973" w:rsidRDefault="004A5973" w:rsidP="00D41468">
      <w:pPr>
        <w:pStyle w:val="ComputerScreen"/>
      </w:pPr>
      <w:r>
        <w:t xml:space="preserve">         Date/time of Note:  NOW</w:t>
      </w:r>
    </w:p>
    <w:p w14:paraId="72D385FE" w14:textId="77777777" w:rsidR="004A5973" w:rsidRDefault="004A5973" w:rsidP="00D41468">
      <w:pPr>
        <w:pStyle w:val="ComputerScreen"/>
      </w:pPr>
      <w:r>
        <w:t xml:space="preserve">            Author of Note:  </w:t>
      </w:r>
      <w:r w:rsidR="009328C8">
        <w:t>CPRSPROVIDER,SEVEN</w:t>
      </w:r>
    </w:p>
    <w:p w14:paraId="72D385FF" w14:textId="77777777" w:rsidR="004A5973" w:rsidRDefault="004A5973" w:rsidP="00D41468">
      <w:pPr>
        <w:pStyle w:val="ComputerScreen"/>
      </w:pPr>
      <w:r>
        <w:t xml:space="preserve">   ...OK? YES// </w:t>
      </w:r>
      <w:r>
        <w:rPr>
          <w:b/>
        </w:rPr>
        <w:t>&lt;Enter&gt;</w:t>
      </w:r>
    </w:p>
    <w:p w14:paraId="72D38600" w14:textId="77777777" w:rsidR="004A5973" w:rsidRDefault="004A5973" w:rsidP="00D41468">
      <w:pPr>
        <w:pStyle w:val="ComputerScreen"/>
      </w:pPr>
    </w:p>
    <w:p w14:paraId="72D38601" w14:textId="77777777" w:rsidR="004A5973" w:rsidRDefault="004A5973" w:rsidP="00D41468">
      <w:pPr>
        <w:pStyle w:val="ComputerScreen"/>
      </w:pPr>
      <w:r>
        <w:t>Calling text editor, please wait...</w:t>
      </w:r>
    </w:p>
    <w:p w14:paraId="72D38602" w14:textId="77777777" w:rsidR="004A5973" w:rsidRDefault="004A5973" w:rsidP="00D41468">
      <w:pPr>
        <w:pStyle w:val="BlankLine"/>
      </w:pPr>
    </w:p>
    <w:p w14:paraId="72D38603" w14:textId="77777777" w:rsidR="004A5973" w:rsidRDefault="004A5973" w:rsidP="00D41468">
      <w:pPr>
        <w:pStyle w:val="ComputerScreen"/>
      </w:pPr>
      <w:r>
        <w:t xml:space="preserve">==[ WRAP ]==[ INSERT ]===&lt; Patient: </w:t>
      </w:r>
      <w:r w:rsidR="007D056E">
        <w:t>CPRSPATIENT,TWELVE</w:t>
      </w:r>
      <w:r>
        <w:t xml:space="preserve"> &gt;===[ &lt;PF1&gt;H=Help ]===</w:t>
      </w:r>
    </w:p>
    <w:p w14:paraId="72D38604" w14:textId="77777777" w:rsidR="004A5973" w:rsidRDefault="004A5973" w:rsidP="00D41468">
      <w:pPr>
        <w:pStyle w:val="ComputerScreen"/>
      </w:pPr>
      <w:r>
        <w:t xml:space="preserve">Mr. </w:t>
      </w:r>
      <w:r w:rsidR="00726DC4">
        <w:t>CPRSPatient</w:t>
      </w:r>
      <w:r w:rsidR="00585EA3">
        <w:t>’s</w:t>
      </w:r>
      <w:r>
        <w:t xml:space="preserve"> regimen is lacking in inhaled corticosteroids.  Recognizing</w:t>
      </w:r>
    </w:p>
    <w:p w14:paraId="72D38605" w14:textId="77777777" w:rsidR="004A5973" w:rsidRDefault="004A5973" w:rsidP="00D41468">
      <w:pPr>
        <w:pStyle w:val="ComputerScreen"/>
      </w:pPr>
      <w:r>
        <w:t>that asthma is an inflammatory process, inhaled steroids are important</w:t>
      </w:r>
    </w:p>
    <w:p w14:paraId="72D38606" w14:textId="77777777" w:rsidR="004A5973" w:rsidRDefault="004A5973" w:rsidP="00D41468">
      <w:pPr>
        <w:pStyle w:val="ComputerScreen"/>
      </w:pPr>
      <w:r>
        <w:t>in controlling the inflammatory response.  My practice for severely</w:t>
      </w:r>
    </w:p>
    <w:p w14:paraId="72D38607" w14:textId="77777777" w:rsidR="004A5973" w:rsidRDefault="004A5973" w:rsidP="00D41468">
      <w:pPr>
        <w:pStyle w:val="ComputerScreen"/>
      </w:pPr>
      <w:r>
        <w:t>out-of-control asthmatics is to use high-dose inhaled steroids,</w:t>
      </w:r>
    </w:p>
    <w:p w14:paraId="72D38608" w14:textId="77777777" w:rsidR="004A5973" w:rsidRDefault="004A5973" w:rsidP="00D41468">
      <w:pPr>
        <w:pStyle w:val="ComputerScreen"/>
      </w:pPr>
      <w:r>
        <w:t>typically vanceril, 16 puffs qid, with a spacing device such as the</w:t>
      </w:r>
    </w:p>
    <w:p w14:paraId="72D38609" w14:textId="77777777" w:rsidR="004A5973" w:rsidRDefault="004A5973" w:rsidP="00D41468">
      <w:pPr>
        <w:pStyle w:val="ComputerScreen"/>
      </w:pPr>
      <w:r>
        <w:t>Aerochamber. I would institute such a regimen while he is here.</w:t>
      </w:r>
    </w:p>
    <w:p w14:paraId="72D3860A" w14:textId="77777777" w:rsidR="004A5973" w:rsidRDefault="004A5973" w:rsidP="00D41468">
      <w:pPr>
        <w:pStyle w:val="ComputerScreen"/>
      </w:pPr>
      <w:r>
        <w:t xml:space="preserve"> </w:t>
      </w:r>
    </w:p>
    <w:p w14:paraId="72D3860B" w14:textId="77777777" w:rsidR="004A5973" w:rsidRDefault="004A5973" w:rsidP="00D41468">
      <w:pPr>
        <w:pStyle w:val="ComputerScreen"/>
      </w:pPr>
      <w:r>
        <w:t xml:space="preserve">Mr. </w:t>
      </w:r>
      <w:r w:rsidR="00585EA3">
        <w:t xml:space="preserve">CPRSPatient </w:t>
      </w:r>
      <w:r>
        <w:t>has an in-house pet dog and an outside pet cat.  I have</w:t>
      </w:r>
    </w:p>
    <w:p w14:paraId="72D3860C" w14:textId="77777777" w:rsidR="004A5973" w:rsidRDefault="004A5973" w:rsidP="00D41468">
      <w:pPr>
        <w:pStyle w:val="ComputerScreen"/>
      </w:pPr>
      <w:r>
        <w:t>told him that the cat should go, even if it is outdoors.  Cat saliva</w:t>
      </w:r>
    </w:p>
    <w:p w14:paraId="72D3860D" w14:textId="77777777" w:rsidR="004A5973" w:rsidRDefault="004A5973" w:rsidP="00D41468">
      <w:pPr>
        <w:pStyle w:val="ComputerScreen"/>
      </w:pPr>
      <w:r>
        <w:t>contains a glycoprotein that leaves residue on their coats and flakes</w:t>
      </w:r>
    </w:p>
    <w:p w14:paraId="72D3860E" w14:textId="77777777" w:rsidR="004A5973" w:rsidRDefault="004A5973" w:rsidP="00D41468">
      <w:pPr>
        <w:pStyle w:val="ComputerScreen"/>
      </w:pPr>
      <w:r>
        <w:t>into the air; it is problematic for many asthmatics.</w:t>
      </w:r>
    </w:p>
    <w:p w14:paraId="72D3860F" w14:textId="77777777" w:rsidR="004A5973" w:rsidRDefault="004A5973" w:rsidP="00D41468">
      <w:pPr>
        <w:pStyle w:val="ComputerScreen"/>
      </w:pPr>
    </w:p>
    <w:p w14:paraId="72D38610" w14:textId="77777777" w:rsidR="004A5973" w:rsidRDefault="004A5973" w:rsidP="00D41468">
      <w:pPr>
        <w:pStyle w:val="ComputerScreen"/>
      </w:pPr>
      <w:r>
        <w:t>The purulent phlegm asthmatics have during exacerbations is usually</w:t>
      </w:r>
    </w:p>
    <w:p w14:paraId="72D38611" w14:textId="77777777" w:rsidR="004A5973" w:rsidRDefault="004A5973" w:rsidP="00D41468">
      <w:pPr>
        <w:pStyle w:val="ComputerScreen"/>
      </w:pPr>
      <w:r>
        <w:t>due to the eosinophils, not from infection.  Antibiotics are usually</w:t>
      </w:r>
    </w:p>
    <w:p w14:paraId="72D38612" w14:textId="77777777" w:rsidR="004A5973" w:rsidRDefault="004A5973" w:rsidP="00D41468">
      <w:pPr>
        <w:pStyle w:val="ComputerScreen"/>
      </w:pPr>
      <w:r>
        <w:t>not necessary.</w:t>
      </w:r>
    </w:p>
    <w:p w14:paraId="72D38613" w14:textId="77777777" w:rsidR="004A5973" w:rsidRDefault="004A5973" w:rsidP="00D41468">
      <w:pPr>
        <w:pStyle w:val="ComputerScreen"/>
      </w:pPr>
    </w:p>
    <w:p w14:paraId="72D38614" w14:textId="77777777" w:rsidR="004A5973" w:rsidRDefault="004A5973" w:rsidP="00D41468">
      <w:pPr>
        <w:pStyle w:val="ComputerScreen"/>
      </w:pPr>
      <w:r>
        <w:t xml:space="preserve">If you like, you may refer Mr. </w:t>
      </w:r>
      <w:r w:rsidR="00585EA3">
        <w:t xml:space="preserve">CPRSPatient </w:t>
      </w:r>
      <w:r>
        <w:t>to my clinic after discharge.</w:t>
      </w:r>
    </w:p>
    <w:p w14:paraId="72D38615" w14:textId="77777777" w:rsidR="004A5973" w:rsidRDefault="004A5973" w:rsidP="00D41468">
      <w:pPr>
        <w:pStyle w:val="ComputerScreen"/>
      </w:pPr>
    </w:p>
    <w:p w14:paraId="72D38616" w14:textId="77777777" w:rsidR="004A5973" w:rsidRDefault="004A5973" w:rsidP="00D41468">
      <w:pPr>
        <w:pStyle w:val="ComputerScreen"/>
      </w:pPr>
      <w:r>
        <w:t>&lt;======T=======T=======T=======T=======T=======T=======T=======T=======T=&gt;=====T</w:t>
      </w:r>
    </w:p>
    <w:p w14:paraId="72D38617" w14:textId="77777777" w:rsidR="004A5973" w:rsidRDefault="004A5973" w:rsidP="00D41468">
      <w:pPr>
        <w:pStyle w:val="BlankLine"/>
      </w:pPr>
      <w:r>
        <w:t>(Continued on next page.)</w:t>
      </w:r>
    </w:p>
    <w:p w14:paraId="72D38618" w14:textId="77777777" w:rsidR="004A5973" w:rsidRDefault="004A5973" w:rsidP="00D41468">
      <w:pPr>
        <w:pStyle w:val="ComputerScreen"/>
      </w:pPr>
      <w:r>
        <w:br w:type="page"/>
      </w:r>
      <w:r>
        <w:lastRenderedPageBreak/>
        <w:t>Saving MEDICINE CONSULT with changes...</w:t>
      </w:r>
    </w:p>
    <w:p w14:paraId="72D38619" w14:textId="77777777" w:rsidR="004A5973" w:rsidRDefault="00A57AF7" w:rsidP="00D41468">
      <w:pPr>
        <w:pStyle w:val="ComputerScreen"/>
      </w:pPr>
      <w:r>
        <w:rPr>
          <w:noProof/>
        </w:rPr>
        <mc:AlternateContent>
          <mc:Choice Requires="wps">
            <w:drawing>
              <wp:anchor distT="0" distB="0" distL="114300" distR="114300" simplePos="0" relativeHeight="251549184" behindDoc="0" locked="0" layoutInCell="1" allowOverlap="1" wp14:anchorId="72D3959D" wp14:editId="72D3959E">
                <wp:simplePos x="0" y="0"/>
                <wp:positionH relativeFrom="column">
                  <wp:posOffset>4758055</wp:posOffset>
                </wp:positionH>
                <wp:positionV relativeFrom="paragraph">
                  <wp:posOffset>-149225</wp:posOffset>
                </wp:positionV>
                <wp:extent cx="1097280" cy="883920"/>
                <wp:effectExtent l="0" t="0" r="0" b="0"/>
                <wp:wrapNone/>
                <wp:docPr id="102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7280" cy="883920"/>
                        </a:xfrm>
                        <a:prstGeom prst="borderCallout2">
                          <a:avLst>
                            <a:gd name="adj1" fmla="val 12931"/>
                            <a:gd name="adj2" fmla="val -6944"/>
                            <a:gd name="adj3" fmla="val 12931"/>
                            <a:gd name="adj4" fmla="val -87037"/>
                            <a:gd name="adj5" fmla="val 65731"/>
                            <a:gd name="adj6" fmla="val -168463"/>
                          </a:avLst>
                        </a:prstGeom>
                        <a:solidFill>
                          <a:srgbClr val="FFFFFF"/>
                        </a:solidFill>
                        <a:ln w="9525">
                          <a:solidFill>
                            <a:srgbClr val="000000"/>
                          </a:solidFill>
                          <a:miter lim="800000"/>
                          <a:headEnd/>
                          <a:tailEnd/>
                        </a:ln>
                      </wps:spPr>
                      <wps:txbx>
                        <w:txbxContent>
                          <w:p w14:paraId="72D397B7" w14:textId="77777777" w:rsidR="00741A65" w:rsidRDefault="00741A65" w:rsidP="00D41468">
                            <w:pPr>
                              <w:pStyle w:val="Callout"/>
                            </w:pPr>
                            <w:r>
                              <w:t>Your electronic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9D" id="AutoShape 21" o:spid="_x0000_s1032" type="#_x0000_t48" style="position:absolute;margin-left:374.65pt;margin-top:-11.75pt;width:86.4pt;height:69.6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" adj="-36388,14198,-18800,2793,-1500,2793">
                <v:textbox>
                  <w:txbxContent>
                    <w:p w14:paraId="72D397B7" w14:textId="77777777" w:rsidR="00741A65" w:rsidRDefault="00741A65" w:rsidP="00D41468">
                      <w:pPr>
                        <w:pStyle w:val="Callout"/>
                      </w:pPr>
                      <w:r>
                        <w:t>Your electronic signature is typed here.</w:t>
                      </w:r>
                    </w:p>
                  </w:txbxContent>
                </v:textbox>
                <o:callout v:ext="edit" minusy="t"/>
              </v:shape>
            </w:pict>
          </mc:Fallback>
        </mc:AlternateContent>
      </w:r>
    </w:p>
    <w:p w14:paraId="72D3861A" w14:textId="77777777" w:rsidR="004A5973" w:rsidRDefault="004A5973" w:rsidP="00D41468">
      <w:pPr>
        <w:pStyle w:val="ComputerScreen"/>
      </w:pPr>
    </w:p>
    <w:p w14:paraId="72D3861B" w14:textId="77777777" w:rsidR="004A5973" w:rsidRDefault="004A5973" w:rsidP="00D41468">
      <w:pPr>
        <w:pStyle w:val="ComputerScreen"/>
      </w:pPr>
    </w:p>
    <w:p w14:paraId="72D3861C" w14:textId="77777777" w:rsidR="004A5973" w:rsidRDefault="004A5973" w:rsidP="00D41468">
      <w:pPr>
        <w:pStyle w:val="ComputerScreen"/>
      </w:pPr>
      <w:r>
        <w:t>Enter your Current Signature Code:    SIGNATURE VERIFIED..</w:t>
      </w:r>
    </w:p>
    <w:p w14:paraId="72D3861D" w14:textId="77777777" w:rsidR="004A5973" w:rsidRDefault="004A5973" w:rsidP="00D41468">
      <w:pPr>
        <w:pStyle w:val="ComputerScreen"/>
      </w:pPr>
      <w:r>
        <w:t xml:space="preserve">Print this note? No// </w:t>
      </w:r>
      <w:r>
        <w:rPr>
          <w:b/>
        </w:rPr>
        <w:t>Y</w:t>
      </w:r>
      <w:r>
        <w:t xml:space="preserve">  YES</w:t>
      </w:r>
    </w:p>
    <w:p w14:paraId="72D3861E" w14:textId="77777777" w:rsidR="004A5973" w:rsidRDefault="004A5973" w:rsidP="00D41468">
      <w:pPr>
        <w:pStyle w:val="ComputerScreen"/>
      </w:pPr>
      <w:r>
        <w:t xml:space="preserve">Do you want WORK copies or CHART copies? CHART// </w:t>
      </w:r>
      <w:r>
        <w:rPr>
          <w:b/>
        </w:rPr>
        <w:t>&lt;Enter&gt;</w:t>
      </w:r>
    </w:p>
    <w:p w14:paraId="72D3861F" w14:textId="77777777" w:rsidR="004A5973" w:rsidRDefault="004A5973" w:rsidP="00D41468">
      <w:pPr>
        <w:pStyle w:val="ComputerScreen"/>
      </w:pPr>
      <w:r>
        <w:t xml:space="preserve">DEVICE: HOME// </w:t>
      </w:r>
      <w:r>
        <w:rPr>
          <w:b/>
        </w:rPr>
        <w:t>WORK</w:t>
      </w:r>
      <w:r>
        <w:t xml:space="preserve">  OTC</w:t>
      </w:r>
    </w:p>
    <w:p w14:paraId="72D38620" w14:textId="77777777" w:rsidR="004A5973" w:rsidRDefault="004A5973" w:rsidP="00D41468">
      <w:pPr>
        <w:pStyle w:val="ComputerScreen"/>
      </w:pPr>
      <w:r>
        <w:t xml:space="preserve">DO YOU WANT YOUR OUTPUT QUEUED? NO// </w:t>
      </w:r>
      <w:r>
        <w:rPr>
          <w:b/>
        </w:rPr>
        <w:t>Y</w:t>
      </w:r>
      <w:r>
        <w:t xml:space="preserve">  (YES)</w:t>
      </w:r>
    </w:p>
    <w:p w14:paraId="72D38621" w14:textId="77777777" w:rsidR="004A5973" w:rsidRDefault="004A5973" w:rsidP="00D41468">
      <w:pPr>
        <w:pStyle w:val="ComputerScreen"/>
      </w:pPr>
    </w:p>
    <w:p w14:paraId="72D38622" w14:textId="77777777" w:rsidR="004A5973" w:rsidRDefault="004A5973" w:rsidP="00D41468">
      <w:pPr>
        <w:pStyle w:val="ComputerScreen"/>
      </w:pPr>
      <w:r>
        <w:t xml:space="preserve">Requested Start Time: NOW// </w:t>
      </w:r>
      <w:r>
        <w:rPr>
          <w:b/>
        </w:rPr>
        <w:t>&lt;Enter&gt;</w:t>
      </w:r>
      <w:r>
        <w:t xml:space="preserve"> (Oct 05, 2000 09:23:05)</w:t>
      </w:r>
    </w:p>
    <w:p w14:paraId="72D38623" w14:textId="77777777" w:rsidR="004A5973" w:rsidRDefault="004A5973" w:rsidP="00D41468">
      <w:pPr>
        <w:pStyle w:val="ComputerScreen"/>
      </w:pPr>
      <w:r>
        <w:t>Request Queued!</w:t>
      </w:r>
    </w:p>
    <w:p w14:paraId="72D38624" w14:textId="77777777" w:rsidR="004A5973" w:rsidRDefault="004A5973" w:rsidP="00D41468">
      <w:pPr>
        <w:pStyle w:val="BlankLine"/>
      </w:pPr>
    </w:p>
    <w:p w14:paraId="72D38625" w14:textId="77777777" w:rsidR="004A5973" w:rsidRDefault="004A5973" w:rsidP="00D41468">
      <w:pPr>
        <w:pStyle w:val="ComputerScreen"/>
      </w:pPr>
      <w:r>
        <w:t xml:space="preserve">CONSULT TRACKING              Oct 05, 2000 09:23:45          Page:    1 of    1 </w:t>
      </w:r>
    </w:p>
    <w:p w14:paraId="72D38626" w14:textId="77777777" w:rsidR="00726DC4" w:rsidRDefault="00726DC4" w:rsidP="00D41468">
      <w:pPr>
        <w:pStyle w:val="ComputerScreen"/>
      </w:pPr>
      <w:r>
        <w:t>CPRSPATIENT,TWELVE 666-24-</w:t>
      </w:r>
      <w:r w:rsidR="009328C8">
        <w:t>3779</w:t>
      </w:r>
      <w:r>
        <w:t xml:space="preserve">              1A/B-1      FEB 3,1923 (74)   &lt;CA&gt;</w:t>
      </w:r>
    </w:p>
    <w:p w14:paraId="72D38627" w14:textId="77777777" w:rsidR="004A5973" w:rsidRDefault="004A5973" w:rsidP="00D41468">
      <w:pPr>
        <w:pStyle w:val="ComputerScreen"/>
      </w:pPr>
      <w:r>
        <w:t xml:space="preserve">                                                                   Wt.(lb): 180</w:t>
      </w:r>
    </w:p>
    <w:p w14:paraId="72D38628" w14:textId="77777777" w:rsidR="004A5973" w:rsidRDefault="004A5973" w:rsidP="00D41468">
      <w:pPr>
        <w:pStyle w:val="ComputerScreen"/>
      </w:pPr>
      <w:r>
        <w:t xml:space="preserve">    Requested  St     No.   Consult/Procedure Request                           </w:t>
      </w:r>
    </w:p>
    <w:p w14:paraId="72D38629" w14:textId="77777777" w:rsidR="004A5973" w:rsidRDefault="004A5973" w:rsidP="00D41468">
      <w:pPr>
        <w:pStyle w:val="ComputerScreen"/>
      </w:pPr>
      <w:r>
        <w:t xml:space="preserve">1   09/04/97   c       319  PULMONARY Cons                                      </w:t>
      </w:r>
    </w:p>
    <w:p w14:paraId="72D3862A" w14:textId="77777777" w:rsidR="004A5973" w:rsidRDefault="004A5973" w:rsidP="00D41468">
      <w:pPr>
        <w:pStyle w:val="ComputerScreen"/>
      </w:pPr>
    </w:p>
    <w:p w14:paraId="72D3862B" w14:textId="77777777" w:rsidR="004A5973" w:rsidRDefault="004A5973" w:rsidP="00D41468">
      <w:pPr>
        <w:pStyle w:val="ComputerScreen"/>
      </w:pPr>
    </w:p>
    <w:p w14:paraId="72D3862C" w14:textId="77777777" w:rsidR="004A5973" w:rsidRDefault="004A5973" w:rsidP="00D41468">
      <w:pPr>
        <w:pStyle w:val="ComputerScreen"/>
      </w:pPr>
    </w:p>
    <w:p w14:paraId="72D3862D" w14:textId="77777777" w:rsidR="004A5973" w:rsidRDefault="004A5973" w:rsidP="00D41468">
      <w:pPr>
        <w:pStyle w:val="ComputerScreen"/>
      </w:pPr>
    </w:p>
    <w:p w14:paraId="72D3862E" w14:textId="77777777" w:rsidR="004A5973" w:rsidRDefault="004A5973" w:rsidP="00D41468">
      <w:pPr>
        <w:pStyle w:val="ComputerScreen"/>
      </w:pPr>
    </w:p>
    <w:p w14:paraId="72D3862F" w14:textId="77777777" w:rsidR="004A5973" w:rsidRDefault="004A5973" w:rsidP="00D41468">
      <w:pPr>
        <w:pStyle w:val="ComputerScreen"/>
      </w:pPr>
    </w:p>
    <w:p w14:paraId="72D38630" w14:textId="77777777" w:rsidR="004A5973" w:rsidRDefault="004A5973" w:rsidP="00D41468">
      <w:pPr>
        <w:pStyle w:val="ComputerScreen"/>
      </w:pPr>
    </w:p>
    <w:p w14:paraId="72D38631" w14:textId="77777777" w:rsidR="004A5973" w:rsidRDefault="004A5973" w:rsidP="00D41468">
      <w:pPr>
        <w:pStyle w:val="ComputerScreen"/>
      </w:pPr>
    </w:p>
    <w:p w14:paraId="72D38632" w14:textId="77777777" w:rsidR="004A5973" w:rsidRDefault="004A5973" w:rsidP="00D41468">
      <w:pPr>
        <w:pStyle w:val="ComputerScreen"/>
      </w:pPr>
    </w:p>
    <w:p w14:paraId="72D38633" w14:textId="77777777" w:rsidR="004A5973" w:rsidRDefault="004A5973" w:rsidP="00D41468">
      <w:pPr>
        <w:pStyle w:val="ComputerScreen"/>
      </w:pPr>
    </w:p>
    <w:p w14:paraId="72D38634" w14:textId="77777777" w:rsidR="004A5973" w:rsidRDefault="004A5973" w:rsidP="00D41468">
      <w:pPr>
        <w:pStyle w:val="CScreenReversed"/>
      </w:pPr>
      <w:r>
        <w:t xml:space="preserve">          Enter ?? for more actions                                             </w:t>
      </w:r>
    </w:p>
    <w:p w14:paraId="72D38635" w14:textId="77777777" w:rsidR="004A5973" w:rsidRDefault="004A5973" w:rsidP="00D41468">
      <w:pPr>
        <w:pStyle w:val="ComputerScreen"/>
      </w:pPr>
      <w:r>
        <w:t>SP Select Patient   FR Forward          CT Complete/Update  RT Results Display</w:t>
      </w:r>
    </w:p>
    <w:p w14:paraId="72D38636" w14:textId="77777777" w:rsidR="004A5973" w:rsidRDefault="004A5973" w:rsidP="00D41468">
      <w:pPr>
        <w:pStyle w:val="ComputerScreen"/>
      </w:pPr>
      <w:r>
        <w:t>CV Change View ...  CX Cancel (Deny)    MA Make Addendum    PF Print Form 513</w:t>
      </w:r>
    </w:p>
    <w:p w14:paraId="72D38637" w14:textId="77777777" w:rsidR="004A5973" w:rsidRDefault="004A5973" w:rsidP="00D41468">
      <w:pPr>
        <w:pStyle w:val="ComputerScreen"/>
      </w:pPr>
      <w:r>
        <w:t>RC Receive          DC Discontinue      SF Sig Findings     RM Remove Med Rslt</w:t>
      </w:r>
    </w:p>
    <w:p w14:paraId="72D38638" w14:textId="77777777" w:rsidR="004A5973" w:rsidRDefault="004A5973" w:rsidP="00D41468">
      <w:pPr>
        <w:pStyle w:val="ComputerScreen"/>
      </w:pPr>
      <w:r>
        <w:t>SC Schedule         CM Add Comment      DD Detailed Display ER Edit/Resubmit</w:t>
      </w:r>
    </w:p>
    <w:p w14:paraId="72D38639" w14:textId="77777777" w:rsidR="004A5973" w:rsidRDefault="004A5973" w:rsidP="00D41468">
      <w:pPr>
        <w:pStyle w:val="ComputerScreen"/>
      </w:pPr>
      <w:r>
        <w:t xml:space="preserve">Select: Quit// </w:t>
      </w:r>
    </w:p>
    <w:p w14:paraId="72D3863A" w14:textId="77777777" w:rsidR="00AF7996" w:rsidRDefault="00AF7996" w:rsidP="002379E7">
      <w:pPr>
        <w:pStyle w:val="BodyText"/>
      </w:pPr>
    </w:p>
    <w:p w14:paraId="72D3863B" w14:textId="77777777" w:rsidR="00AF7996" w:rsidRDefault="00AF7996" w:rsidP="00D41468">
      <w:pPr>
        <w:pStyle w:val="Note"/>
      </w:pPr>
      <w:r w:rsidRPr="00CA69BA">
        <w:rPr>
          <w:sz w:val="48"/>
        </w:rPr>
        <w:sym w:font="Wingdings" w:char="F046"/>
      </w:r>
      <w:r w:rsidRPr="00CA69BA">
        <w:tab/>
        <w:t>Note:</w:t>
      </w:r>
      <w:r w:rsidRPr="00CA69BA">
        <w:tab/>
      </w:r>
      <w:bookmarkStart w:id="99" w:name="GMRC_89_ClosToolNote"/>
      <w:bookmarkEnd w:id="99"/>
      <w:r w:rsidRPr="00CA69BA">
        <w:t xml:space="preserve">The Consult Closure Tool in VistA can be used to generate a team list of consults </w:t>
      </w:r>
      <w:r w:rsidR="003027E0" w:rsidRPr="00CA69BA">
        <w:t xml:space="preserve">with a </w:t>
      </w:r>
      <w:r w:rsidRPr="00CA69BA">
        <w:t>pending</w:t>
      </w:r>
      <w:r w:rsidR="003027E0" w:rsidRPr="00CA69BA">
        <w:t xml:space="preserve"> sta</w:t>
      </w:r>
      <w:r w:rsidR="001E29EE" w:rsidRPr="00CA69BA">
        <w:t>t</w:t>
      </w:r>
      <w:r w:rsidR="003027E0" w:rsidRPr="00CA69BA">
        <w:t>us</w:t>
      </w:r>
      <w:r w:rsidRPr="00CA69BA">
        <w:t xml:space="preserve"> that </w:t>
      </w:r>
      <w:r w:rsidR="003027E0" w:rsidRPr="00CA69BA">
        <w:t>potentially</w:t>
      </w:r>
      <w:r w:rsidRPr="00CA69BA">
        <w:t xml:space="preserve"> need to be closed. The </w:t>
      </w:r>
      <w:r w:rsidR="003027E0" w:rsidRPr="00CA69BA">
        <w:t>tool can be configured to search for consults by Clinic, Procedure, Service, and Order Item. The resulting list can be reviewed in CPRS</w:t>
      </w:r>
      <w:r w:rsidR="00E062D6" w:rsidRPr="00CA69BA">
        <w:t>,</w:t>
      </w:r>
      <w:r w:rsidR="003027E0" w:rsidRPr="00CA69BA">
        <w:t xml:space="preserve"> and consults</w:t>
      </w:r>
      <w:r w:rsidR="00014D84" w:rsidRPr="00CA69BA">
        <w:t xml:space="preserve"> can be</w:t>
      </w:r>
      <w:r w:rsidR="003027E0" w:rsidRPr="00CA69BA">
        <w:t xml:space="preserve"> closed </w:t>
      </w:r>
      <w:r w:rsidR="00014D84" w:rsidRPr="00CA69BA">
        <w:t>using the tool within VistA</w:t>
      </w:r>
      <w:r w:rsidR="003027E0" w:rsidRPr="00CA69BA">
        <w:t xml:space="preserve">. The </w:t>
      </w:r>
      <w:r w:rsidR="003027E0" w:rsidRPr="00CA69BA">
        <w:rPr>
          <w:i/>
        </w:rPr>
        <w:t>Consult/Request Tracking Technical Manual</w:t>
      </w:r>
      <w:r w:rsidR="003027E0" w:rsidRPr="00CA69BA">
        <w:t xml:space="preserve"> </w:t>
      </w:r>
      <w:r w:rsidR="003027E0" w:rsidRPr="00CA69BA">
        <w:rPr>
          <w:i/>
        </w:rPr>
        <w:fldChar w:fldCharType="begin"/>
      </w:r>
      <w:r w:rsidR="003027E0" w:rsidRPr="00CA69BA">
        <w:instrText xml:space="preserve"> XE "</w:instrText>
      </w:r>
      <w:r w:rsidR="003027E0" w:rsidRPr="00CA69BA">
        <w:rPr>
          <w:i/>
        </w:rPr>
        <w:instrText>Consult/Request Tracking Technical Manual</w:instrText>
      </w:r>
      <w:r w:rsidR="003027E0" w:rsidRPr="00CA69BA">
        <w:instrText xml:space="preserve">" </w:instrText>
      </w:r>
      <w:r w:rsidR="003027E0" w:rsidRPr="00CA69BA">
        <w:rPr>
          <w:i/>
        </w:rPr>
        <w:fldChar w:fldCharType="end"/>
      </w:r>
      <w:r w:rsidR="003027E0" w:rsidRPr="00CA69BA">
        <w:t>provides instructions on using the tool.</w:t>
      </w:r>
      <w:r w:rsidR="003027E0">
        <w:t xml:space="preserve"> </w:t>
      </w:r>
    </w:p>
    <w:p w14:paraId="72D3863C" w14:textId="77777777" w:rsidR="00AF7996" w:rsidRDefault="00AF7996" w:rsidP="002379E7">
      <w:pPr>
        <w:pStyle w:val="BodyText"/>
      </w:pPr>
    </w:p>
    <w:p w14:paraId="72D3863D" w14:textId="77777777" w:rsidR="004A5973" w:rsidRDefault="004A5973" w:rsidP="00D41468">
      <w:pPr>
        <w:pStyle w:val="Heading3"/>
      </w:pPr>
      <w:r>
        <w:br w:type="page"/>
      </w:r>
      <w:bookmarkStart w:id="100" w:name="FinalReport"/>
      <w:bookmarkStart w:id="101" w:name="_Toc508628486"/>
      <w:bookmarkEnd w:id="100"/>
      <w:r>
        <w:lastRenderedPageBreak/>
        <w:t>5. The Originating Clinician Receives an Alert that the Consult is Complete</w:t>
      </w:r>
      <w:bookmarkEnd w:id="101"/>
    </w:p>
    <w:p w14:paraId="72D3863E" w14:textId="77777777" w:rsidR="00D436DA" w:rsidRDefault="00D436DA" w:rsidP="00D41468"/>
    <w:p w14:paraId="72D3863F" w14:textId="77777777" w:rsidR="004A5973" w:rsidRDefault="004A5973" w:rsidP="00D41468">
      <w:r>
        <w:t>After the consult is complete, Notifi</w:t>
      </w:r>
      <w:r w:rsidR="00585EA3">
        <w:t>cations sends an alert (via File</w:t>
      </w:r>
      <w:r>
        <w:t>Man Alerts</w:t>
      </w:r>
      <w:r>
        <w:fldChar w:fldCharType="begin"/>
      </w:r>
      <w:r>
        <w:instrText xml:space="preserve"> XE "FilaMan Alerts" </w:instrText>
      </w:r>
      <w:r>
        <w:fldChar w:fldCharType="end"/>
      </w:r>
      <w:r>
        <w:t>) of the completion. This is done while you are in the menu terminal mode, as such:</w:t>
      </w:r>
    </w:p>
    <w:p w14:paraId="72D38640" w14:textId="77777777" w:rsidR="004A5973" w:rsidRDefault="004A5973" w:rsidP="00D41468">
      <w:pPr>
        <w:pStyle w:val="BlankLine"/>
      </w:pPr>
    </w:p>
    <w:p w14:paraId="72D38641" w14:textId="77777777" w:rsidR="004A5973" w:rsidRDefault="009328C8" w:rsidP="00D41468">
      <w:pPr>
        <w:pStyle w:val="ComputerScreen"/>
      </w:pPr>
      <w:r>
        <w:t xml:space="preserve">CPRSPATIE </w:t>
      </w:r>
      <w:r w:rsidR="004A5973">
        <w:t>(</w:t>
      </w:r>
      <w:r>
        <w:t>C</w:t>
      </w:r>
      <w:r w:rsidR="004A5973">
        <w:t>8829): Completed Consult CAR</w:t>
      </w:r>
    </w:p>
    <w:p w14:paraId="72D38642" w14:textId="77777777" w:rsidR="004A5973" w:rsidRDefault="009328C8" w:rsidP="00D41468">
      <w:pPr>
        <w:pStyle w:val="ComputerScreen"/>
      </w:pPr>
      <w:r>
        <w:t>TIUPATIEN</w:t>
      </w:r>
      <w:r w:rsidR="004A5973">
        <w:t xml:space="preserve"> (</w:t>
      </w:r>
      <w:r>
        <w:t>T2342</w:t>
      </w:r>
      <w:r w:rsidR="004A5973">
        <w:t>): Cancelled consult PLM</w:t>
      </w:r>
    </w:p>
    <w:p w14:paraId="72D38643" w14:textId="77777777" w:rsidR="004A5973" w:rsidRDefault="009328C8" w:rsidP="00D41468">
      <w:pPr>
        <w:pStyle w:val="ComputerScreen"/>
      </w:pPr>
      <w:r>
        <w:t>ARTPATIEN</w:t>
      </w:r>
      <w:r w:rsidR="004A5973">
        <w:t xml:space="preserve"> (A9898): Completed Consult GASTROENTEROLOGY</w:t>
      </w:r>
    </w:p>
    <w:p w14:paraId="72D38644" w14:textId="77777777" w:rsidR="004A5973" w:rsidRDefault="009328C8" w:rsidP="00D41468">
      <w:pPr>
        <w:pStyle w:val="ComputerScreen"/>
      </w:pPr>
      <w:r>
        <w:t>CPRSPATIE</w:t>
      </w:r>
      <w:r w:rsidR="004A5973">
        <w:t xml:space="preserve"> (</w:t>
      </w:r>
      <w:r>
        <w:t>C</w:t>
      </w:r>
      <w:r w:rsidR="004A5973">
        <w:t>8831): Completed Consult PLM with Sig Findings</w:t>
      </w:r>
    </w:p>
    <w:p w14:paraId="72D38645" w14:textId="77777777" w:rsidR="004A5973" w:rsidRDefault="004A5973" w:rsidP="00D41468">
      <w:pPr>
        <w:pStyle w:val="ComputerScreen"/>
      </w:pPr>
      <w:r>
        <w:t xml:space="preserve">          Enter  "VA   VIEW ALERTS     to review alerts</w:t>
      </w:r>
    </w:p>
    <w:p w14:paraId="72D38646" w14:textId="77777777" w:rsidR="004A5973" w:rsidRDefault="004A5973" w:rsidP="00D41468">
      <w:pPr>
        <w:pStyle w:val="ComputerScreen"/>
      </w:pPr>
    </w:p>
    <w:p w14:paraId="72D38647" w14:textId="77777777" w:rsidR="004A5973" w:rsidRDefault="004A5973" w:rsidP="00D41468">
      <w:pPr>
        <w:pStyle w:val="ComputerScreen"/>
      </w:pPr>
      <w:r>
        <w:t xml:space="preserve">Select Consult Service Tracking Option: </w:t>
      </w:r>
    </w:p>
    <w:p w14:paraId="72D38648" w14:textId="77777777" w:rsidR="00D436DA" w:rsidRDefault="00D436DA" w:rsidP="00D41468"/>
    <w:p w14:paraId="72D38649" w14:textId="77777777" w:rsidR="004A5973" w:rsidRDefault="004A5973" w:rsidP="00D41468">
      <w:r>
        <w:t>To receive an on-screen report of the results, respond as in the following example:</w:t>
      </w:r>
    </w:p>
    <w:p w14:paraId="72D3864A" w14:textId="77777777" w:rsidR="004A5973" w:rsidRDefault="004A5973" w:rsidP="00D41468">
      <w:pPr>
        <w:pStyle w:val="BlankLine"/>
      </w:pPr>
    </w:p>
    <w:p w14:paraId="72D3864B" w14:textId="77777777" w:rsidR="004A5973" w:rsidRDefault="004A5973" w:rsidP="00D41468">
      <w:pPr>
        <w:pStyle w:val="ComputerScreen"/>
      </w:pPr>
      <w:r>
        <w:t xml:space="preserve">Select Consult Service Tracking Option: </w:t>
      </w:r>
      <w:r>
        <w:rPr>
          <w:b/>
        </w:rPr>
        <w:t>VA</w:t>
      </w:r>
      <w:r>
        <w:t xml:space="preserve">  View Alerts</w:t>
      </w:r>
    </w:p>
    <w:p w14:paraId="72D3864C" w14:textId="77777777" w:rsidR="004A5973" w:rsidRDefault="004A5973" w:rsidP="00D41468">
      <w:pPr>
        <w:pStyle w:val="ComputerScreen"/>
      </w:pPr>
    </w:p>
    <w:p w14:paraId="72D3864D" w14:textId="77777777" w:rsidR="004A5973" w:rsidRDefault="004A5973" w:rsidP="00D41468">
      <w:pPr>
        <w:pStyle w:val="ComputerScreen"/>
      </w:pPr>
      <w:r>
        <w:t xml:space="preserve"> 1.   </w:t>
      </w:r>
      <w:r w:rsidR="009328C8">
        <w:t>CPRSPATIE</w:t>
      </w:r>
      <w:r>
        <w:t xml:space="preserve"> (</w:t>
      </w:r>
      <w:r w:rsidR="009328C8">
        <w:t>C</w:t>
      </w:r>
      <w:r>
        <w:t>8829): Completed Consult CAR</w:t>
      </w:r>
    </w:p>
    <w:p w14:paraId="72D3864E" w14:textId="77777777" w:rsidR="004A5973" w:rsidRDefault="004A5973" w:rsidP="00D41468">
      <w:pPr>
        <w:pStyle w:val="ComputerScreen"/>
      </w:pPr>
      <w:r>
        <w:t xml:space="preserve"> 2.   </w:t>
      </w:r>
      <w:r w:rsidR="009328C8">
        <w:t>TIUPATIEN</w:t>
      </w:r>
      <w:r>
        <w:t xml:space="preserve"> (</w:t>
      </w:r>
      <w:r w:rsidR="009328C8">
        <w:t>T2342</w:t>
      </w:r>
      <w:r>
        <w:t>): Cancelled consult PLM</w:t>
      </w:r>
    </w:p>
    <w:p w14:paraId="72D3864F" w14:textId="77777777" w:rsidR="004A5973" w:rsidRDefault="004A5973" w:rsidP="00D41468">
      <w:pPr>
        <w:pStyle w:val="ComputerScreen"/>
      </w:pPr>
      <w:r>
        <w:t xml:space="preserve"> 3.   </w:t>
      </w:r>
      <w:r w:rsidR="009328C8">
        <w:t>ARTPATIEN</w:t>
      </w:r>
      <w:r>
        <w:t xml:space="preserve"> (A9898): Completed Consult GASTROENTEROLOGY</w:t>
      </w:r>
    </w:p>
    <w:p w14:paraId="72D38650" w14:textId="77777777" w:rsidR="004A5973" w:rsidRDefault="004A5973" w:rsidP="00D41468">
      <w:pPr>
        <w:pStyle w:val="ComputerScreen"/>
      </w:pPr>
      <w:r>
        <w:t xml:space="preserve"> 4.   </w:t>
      </w:r>
      <w:r w:rsidR="009328C8">
        <w:t>CPRSPATIE</w:t>
      </w:r>
      <w:r>
        <w:t xml:space="preserve"> (</w:t>
      </w:r>
      <w:r w:rsidR="009328C8">
        <w:t>C</w:t>
      </w:r>
      <w:r>
        <w:t>8831): Completed Consult PLM with Sig Findings</w:t>
      </w:r>
    </w:p>
    <w:p w14:paraId="72D38651" w14:textId="77777777" w:rsidR="004A5973" w:rsidRDefault="004A5973" w:rsidP="00D41468">
      <w:pPr>
        <w:pStyle w:val="ComputerScreen"/>
      </w:pPr>
      <w:r>
        <w:t xml:space="preserve">          Select from 1 to 4</w:t>
      </w:r>
    </w:p>
    <w:p w14:paraId="72D38652" w14:textId="77777777" w:rsidR="004A5973" w:rsidRDefault="004A5973" w:rsidP="00D41468">
      <w:pPr>
        <w:pStyle w:val="ComputerScreen"/>
      </w:pPr>
      <w:r>
        <w:t xml:space="preserve">          or enter ?, A I, F, P, M, R, or ^ to exit</w:t>
      </w:r>
    </w:p>
    <w:p w14:paraId="72D38653" w14:textId="77777777" w:rsidR="004A5973" w:rsidRDefault="004A5973" w:rsidP="00D41468">
      <w:pPr>
        <w:pStyle w:val="ComputerScreen"/>
      </w:pPr>
      <w:r>
        <w:t xml:space="preserve">          or RETURN to continue:  </w:t>
      </w:r>
      <w:r>
        <w:rPr>
          <w:b/>
        </w:rPr>
        <w:t>3</w:t>
      </w:r>
    </w:p>
    <w:p w14:paraId="72D38654" w14:textId="77777777" w:rsidR="004A5973" w:rsidRDefault="004A5973" w:rsidP="00D41468">
      <w:pPr>
        <w:pStyle w:val="ComputerScreen"/>
      </w:pPr>
    </w:p>
    <w:p w14:paraId="72D38655" w14:textId="77777777" w:rsidR="004A5973" w:rsidRDefault="004A5973" w:rsidP="00D41468">
      <w:pPr>
        <w:pStyle w:val="ComputerScreen"/>
      </w:pPr>
      <w:r>
        <w:t xml:space="preserve">Processing alert: </w:t>
      </w:r>
      <w:r w:rsidR="009328C8">
        <w:t>TIUPATIEN</w:t>
      </w:r>
      <w:r>
        <w:t xml:space="preserve"> (</w:t>
      </w:r>
      <w:r w:rsidR="009328C8">
        <w:t>T</w:t>
      </w:r>
      <w:r>
        <w:t>8829): Completed Consult PLM</w:t>
      </w:r>
    </w:p>
    <w:p w14:paraId="72D38656" w14:textId="77777777" w:rsidR="004A5973" w:rsidRDefault="004A5973" w:rsidP="00D41468">
      <w:pPr>
        <w:pStyle w:val="BlankLine"/>
      </w:pPr>
    </w:p>
    <w:p w14:paraId="72D38657" w14:textId="77777777" w:rsidR="004A5973" w:rsidRPr="00D436DA" w:rsidRDefault="004A5973" w:rsidP="00D41468">
      <w:pPr>
        <w:pStyle w:val="ComputerScreen"/>
      </w:pPr>
      <w:r w:rsidRPr="00D436DA">
        <w:t>Consult/Request Alerts        Feb 26, 1999 14:56:57          Page:    1 of    1</w:t>
      </w:r>
    </w:p>
    <w:p w14:paraId="72D38658" w14:textId="77777777" w:rsidR="00726DC4" w:rsidRDefault="009328C8" w:rsidP="00D41468">
      <w:pPr>
        <w:pStyle w:val="ComputerScreen"/>
      </w:pPr>
      <w:r>
        <w:t>TIUPATIENT,TWELVE</w:t>
      </w:r>
      <w:r w:rsidR="00726DC4">
        <w:t xml:space="preserve"> 666-24-2342              1A/B-1      FEB 3,1923 (74)   &lt;CA&gt;</w:t>
      </w:r>
    </w:p>
    <w:p w14:paraId="72D38659" w14:textId="77777777" w:rsidR="004A5973" w:rsidRDefault="004A5973" w:rsidP="00D41468">
      <w:pPr>
        <w:pStyle w:val="ComputerScreen"/>
      </w:pPr>
      <w:r>
        <w:t xml:space="preserve">                                                              Wt.(lb): No Entry</w:t>
      </w:r>
    </w:p>
    <w:p w14:paraId="72D3865A" w14:textId="77777777" w:rsidR="004A5973" w:rsidRPr="00D436DA" w:rsidRDefault="004A5973" w:rsidP="00D41468">
      <w:pPr>
        <w:pStyle w:val="ComputerScreen"/>
      </w:pPr>
      <w:r w:rsidRPr="00D436DA">
        <w:t xml:space="preserve">    Requested  St     No.   Consult/Procedure Request                           </w:t>
      </w:r>
    </w:p>
    <w:p w14:paraId="72D3865B" w14:textId="77777777" w:rsidR="004A5973" w:rsidRDefault="004A5973" w:rsidP="00D41468">
      <w:pPr>
        <w:pStyle w:val="ComputerScreen"/>
      </w:pPr>
      <w:r>
        <w:t xml:space="preserve">1   01/08/99   c      1337  PULMONARY Cons                                       </w:t>
      </w:r>
    </w:p>
    <w:p w14:paraId="72D3865C" w14:textId="77777777" w:rsidR="004A5973" w:rsidRDefault="004A5973" w:rsidP="00D41468">
      <w:pPr>
        <w:pStyle w:val="ComputerScreen"/>
      </w:pPr>
    </w:p>
    <w:p w14:paraId="72D3865D" w14:textId="77777777" w:rsidR="004A5973" w:rsidRDefault="004A5973" w:rsidP="00D41468">
      <w:pPr>
        <w:pStyle w:val="ComputerScreen"/>
      </w:pPr>
    </w:p>
    <w:p w14:paraId="72D3865E" w14:textId="77777777" w:rsidR="004A5973" w:rsidRDefault="004A5973" w:rsidP="00D41468">
      <w:pPr>
        <w:pStyle w:val="ComputerScreen"/>
      </w:pPr>
    </w:p>
    <w:p w14:paraId="72D3865F" w14:textId="77777777" w:rsidR="004A5973" w:rsidRDefault="004A5973" w:rsidP="00D41468">
      <w:pPr>
        <w:pStyle w:val="ComputerScreen"/>
      </w:pPr>
    </w:p>
    <w:p w14:paraId="72D38660" w14:textId="77777777" w:rsidR="004A5973" w:rsidRDefault="004A5973" w:rsidP="00D41468">
      <w:pPr>
        <w:pStyle w:val="ComputerScreen"/>
      </w:pPr>
    </w:p>
    <w:p w14:paraId="72D38661" w14:textId="77777777" w:rsidR="004A5973" w:rsidRDefault="004A5973" w:rsidP="00D41468">
      <w:pPr>
        <w:pStyle w:val="ComputerScreen"/>
      </w:pPr>
    </w:p>
    <w:p w14:paraId="72D38662" w14:textId="77777777" w:rsidR="004A5973" w:rsidRDefault="004A5973" w:rsidP="00D41468">
      <w:pPr>
        <w:pStyle w:val="ComputerScreen"/>
      </w:pPr>
    </w:p>
    <w:p w14:paraId="72D38663" w14:textId="77777777" w:rsidR="004A5973" w:rsidRDefault="004A5973" w:rsidP="00D41468">
      <w:pPr>
        <w:pStyle w:val="ComputerScreen"/>
      </w:pPr>
    </w:p>
    <w:p w14:paraId="72D38664" w14:textId="77777777" w:rsidR="004A5973" w:rsidRDefault="004A5973" w:rsidP="00D41468">
      <w:pPr>
        <w:pStyle w:val="ComputerScreen"/>
      </w:pPr>
    </w:p>
    <w:p w14:paraId="72D38665" w14:textId="77777777" w:rsidR="004A5973" w:rsidRDefault="004A5973" w:rsidP="00D41468">
      <w:pPr>
        <w:pStyle w:val="ComputerScreen"/>
      </w:pPr>
    </w:p>
    <w:p w14:paraId="72D38666" w14:textId="77777777" w:rsidR="004A5973" w:rsidRDefault="004A5973" w:rsidP="00D41468">
      <w:pPr>
        <w:pStyle w:val="ComputerScreen"/>
      </w:pPr>
    </w:p>
    <w:p w14:paraId="72D38667" w14:textId="77777777" w:rsidR="004A5973" w:rsidRDefault="004A5973" w:rsidP="00D41468">
      <w:pPr>
        <w:pStyle w:val="CScreenReversed"/>
      </w:pPr>
      <w:r>
        <w:t xml:space="preserve">          Enter ?? for more actions                                             </w:t>
      </w:r>
    </w:p>
    <w:p w14:paraId="72D38668" w14:textId="77777777" w:rsidR="004A5973" w:rsidRDefault="004A5973" w:rsidP="00D41468">
      <w:pPr>
        <w:pStyle w:val="ComputerScreen"/>
      </w:pPr>
      <w:r>
        <w:t>SP Select Patient   FR Forward          CT Complete/Update  RT Results Display</w:t>
      </w:r>
    </w:p>
    <w:p w14:paraId="72D38669" w14:textId="77777777" w:rsidR="004A5973" w:rsidRDefault="004A5973" w:rsidP="00D41468">
      <w:pPr>
        <w:pStyle w:val="ComputerScreen"/>
      </w:pPr>
      <w:r>
        <w:t>CV Change View ...  CX Cancel (Deny)    MA Make Addendum    PF Print Form 513</w:t>
      </w:r>
    </w:p>
    <w:p w14:paraId="72D3866A" w14:textId="77777777" w:rsidR="004A5973" w:rsidRDefault="004A5973" w:rsidP="00D41468">
      <w:pPr>
        <w:pStyle w:val="ComputerScreen"/>
      </w:pPr>
      <w:r>
        <w:t>RC Receive          DC Discontinue      SF Sig Findings     RM Remove Med Rslt</w:t>
      </w:r>
    </w:p>
    <w:p w14:paraId="72D3866B" w14:textId="77777777" w:rsidR="004A5973" w:rsidRDefault="004A5973" w:rsidP="00D41468">
      <w:pPr>
        <w:pStyle w:val="ComputerScreen"/>
      </w:pPr>
      <w:r>
        <w:t>SC Schedule         CM Add Comment      DD Detailed Display ER Edit/Resubmit</w:t>
      </w:r>
    </w:p>
    <w:p w14:paraId="72D3866C" w14:textId="77777777" w:rsidR="004A5973" w:rsidRDefault="004A5973" w:rsidP="00D41468">
      <w:pPr>
        <w:pStyle w:val="ComputerScreen"/>
      </w:pPr>
      <w:r>
        <w:t>Compiling Result Display...</w:t>
      </w:r>
    </w:p>
    <w:p w14:paraId="72D3866D" w14:textId="77777777" w:rsidR="004A5973" w:rsidRDefault="004A5973" w:rsidP="00D41468">
      <w:pPr>
        <w:pStyle w:val="BlankLine"/>
      </w:pPr>
      <w:r>
        <w:t>(Continued on next page.)</w:t>
      </w:r>
    </w:p>
    <w:p w14:paraId="72D3866E" w14:textId="77777777" w:rsidR="004A5973" w:rsidRDefault="004A5973" w:rsidP="00D41468">
      <w:pPr>
        <w:pStyle w:val="BlankLine"/>
      </w:pPr>
      <w:r>
        <w:br w:type="page"/>
      </w:r>
      <w:r>
        <w:lastRenderedPageBreak/>
        <w:t>Here we select the Results Display (RT) action:</w:t>
      </w:r>
    </w:p>
    <w:p w14:paraId="72D3866F" w14:textId="77777777" w:rsidR="004A5973" w:rsidRDefault="004A5973" w:rsidP="00D41468">
      <w:pPr>
        <w:pStyle w:val="BlankLine"/>
      </w:pPr>
    </w:p>
    <w:p w14:paraId="72D38670" w14:textId="77777777" w:rsidR="004A5973" w:rsidRPr="00D436DA" w:rsidRDefault="004A5973" w:rsidP="00D41468">
      <w:pPr>
        <w:pStyle w:val="ComputerScreen"/>
      </w:pPr>
      <w:r w:rsidRPr="00D436DA">
        <w:t>Results Display               Feb 26, 1999 14:59:10          Page:    1 of    1_</w:t>
      </w:r>
    </w:p>
    <w:p w14:paraId="72D38671" w14:textId="77777777" w:rsidR="00726DC4" w:rsidRDefault="009328C8" w:rsidP="00D41468">
      <w:pPr>
        <w:pStyle w:val="ComputerScreen"/>
      </w:pPr>
      <w:r>
        <w:t>TIU</w:t>
      </w:r>
      <w:r w:rsidR="00726DC4">
        <w:t>PATIENT,TWELVE 666-24-2342              1A/B-1      FEB 3,1923 (74)   &lt;CA&gt;</w:t>
      </w:r>
    </w:p>
    <w:p w14:paraId="72D38672" w14:textId="77777777" w:rsidR="004A5973" w:rsidRDefault="004A5973" w:rsidP="00D41468">
      <w:pPr>
        <w:pStyle w:val="ComputerScreen"/>
      </w:pPr>
      <w:r>
        <w:t>Consult No.: 1337                                             Wt.(lb): No Entry</w:t>
      </w:r>
    </w:p>
    <w:p w14:paraId="72D38673" w14:textId="77777777" w:rsidR="004A5973" w:rsidRDefault="004A5973" w:rsidP="00D41468">
      <w:pPr>
        <w:pStyle w:val="ComputerScreen"/>
      </w:pPr>
      <w:r>
        <w:t xml:space="preserve">                                                                               </w:t>
      </w:r>
    </w:p>
    <w:p w14:paraId="72D38674" w14:textId="77777777" w:rsidR="004A5973" w:rsidRDefault="004A5973" w:rsidP="00D41468">
      <w:pPr>
        <w:pStyle w:val="ComputerScreen"/>
      </w:pPr>
    </w:p>
    <w:p w14:paraId="72D38675" w14:textId="77777777" w:rsidR="004A5973" w:rsidRDefault="004A5973" w:rsidP="00D41468">
      <w:pPr>
        <w:pStyle w:val="ComputerScreen"/>
      </w:pPr>
      <w:r>
        <w:t xml:space="preserve">------------------------------MEDICINE CS CONSULT------------------------------ </w:t>
      </w:r>
    </w:p>
    <w:p w14:paraId="72D38676" w14:textId="77777777" w:rsidR="004A5973" w:rsidRDefault="004A5973" w:rsidP="00D41468">
      <w:pPr>
        <w:pStyle w:val="ComputerScreen"/>
      </w:pPr>
    </w:p>
    <w:p w14:paraId="72D38677" w14:textId="77777777" w:rsidR="004A5973" w:rsidRDefault="004A5973" w:rsidP="00D41468">
      <w:pPr>
        <w:pStyle w:val="ComputerScreen"/>
      </w:pPr>
      <w:r>
        <w:t xml:space="preserve">Pt should stay away from Oyster Crackers.                                       </w:t>
      </w:r>
    </w:p>
    <w:p w14:paraId="72D38678" w14:textId="77777777" w:rsidR="004A5973" w:rsidRDefault="004A5973" w:rsidP="00D41468">
      <w:pPr>
        <w:pStyle w:val="ComputerScreen"/>
      </w:pPr>
    </w:p>
    <w:p w14:paraId="72D38679" w14:textId="77777777" w:rsidR="004A5973" w:rsidRDefault="004A5973" w:rsidP="00D41468">
      <w:pPr>
        <w:pStyle w:val="ComputerScreen"/>
      </w:pPr>
      <w:r>
        <w:t>Signature: /es/</w:t>
      </w:r>
      <w:r w:rsidR="009328C8">
        <w:t>CPRSPROVIDER,SEVEN</w:t>
      </w:r>
      <w:r>
        <w:t xml:space="preserve">         Date: FEB 12, 1999@11:35:14              </w:t>
      </w:r>
    </w:p>
    <w:p w14:paraId="72D3867A" w14:textId="77777777" w:rsidR="004A5973" w:rsidRDefault="004A5973" w:rsidP="00D41468">
      <w:pPr>
        <w:pStyle w:val="ComputerScreen"/>
      </w:pPr>
    </w:p>
    <w:p w14:paraId="72D3867B" w14:textId="77777777" w:rsidR="004A5973" w:rsidRDefault="004A5973" w:rsidP="00D41468">
      <w:pPr>
        <w:pStyle w:val="ComputerScreen"/>
      </w:pPr>
      <w:r>
        <w:t xml:space="preserve">Source Information                                                              </w:t>
      </w:r>
    </w:p>
    <w:p w14:paraId="72D3867C" w14:textId="77777777" w:rsidR="004A5973" w:rsidRDefault="004A5973" w:rsidP="00D41468">
      <w:pPr>
        <w:pStyle w:val="ComputerScreen"/>
      </w:pPr>
      <w:r>
        <w:t xml:space="preserve">  Document Status: COMPLETED                                                    </w:t>
      </w:r>
    </w:p>
    <w:p w14:paraId="72D3867D" w14:textId="77777777" w:rsidR="004A5973" w:rsidRDefault="004A5973" w:rsidP="00D41468">
      <w:pPr>
        <w:pStyle w:val="ComputerScreen"/>
      </w:pPr>
      <w:r>
        <w:t xml:space="preserve">       Entry Date: FEB 12, 1999@11:32                    Author: </w:t>
      </w:r>
      <w:r w:rsidR="009328C8">
        <w:t>CPRSPROVIDER,S</w:t>
      </w:r>
    </w:p>
    <w:p w14:paraId="72D3867E" w14:textId="77777777" w:rsidR="004A5973" w:rsidRDefault="004A5973" w:rsidP="00D41468">
      <w:pPr>
        <w:pStyle w:val="ComputerScreen"/>
      </w:pPr>
      <w:r>
        <w:t xml:space="preserve">  Expected Signer: </w:t>
      </w:r>
      <w:r w:rsidR="009328C8">
        <w:t>CPRSPROVIDER,SEVEN</w:t>
      </w:r>
      <w:r>
        <w:t xml:space="preserve">         Expected Cosigner: None           </w:t>
      </w:r>
    </w:p>
    <w:p w14:paraId="72D3867F" w14:textId="77777777" w:rsidR="004A5973" w:rsidRDefault="004A5973" w:rsidP="00D41468">
      <w:pPr>
        <w:pStyle w:val="ComputerScreen"/>
      </w:pPr>
      <w:r>
        <w:t xml:space="preserve">       Entered By: CRS                           TIU Document #: 5365           </w:t>
      </w:r>
    </w:p>
    <w:p w14:paraId="72D38680" w14:textId="77777777" w:rsidR="004A5973" w:rsidRDefault="004A5973" w:rsidP="00D41468">
      <w:pPr>
        <w:pStyle w:val="ComputerScreen"/>
      </w:pPr>
      <w:r>
        <w:t xml:space="preserve">          Urgency: None                                                         </w:t>
      </w:r>
    </w:p>
    <w:p w14:paraId="72D38681" w14:textId="77777777" w:rsidR="004A5973" w:rsidRDefault="004A5973" w:rsidP="00D41468">
      <w:pPr>
        <w:pStyle w:val="ComputerScreen"/>
      </w:pPr>
    </w:p>
    <w:p w14:paraId="72D38682" w14:textId="77777777" w:rsidR="004A5973" w:rsidRDefault="004A5973" w:rsidP="00D41468">
      <w:pPr>
        <w:pStyle w:val="ComputerScreen"/>
      </w:pPr>
      <w:r>
        <w:t>================================================================================</w:t>
      </w:r>
    </w:p>
    <w:p w14:paraId="72D38683" w14:textId="77777777" w:rsidR="004A5973" w:rsidRDefault="004A5973" w:rsidP="00D41468">
      <w:pPr>
        <w:pStyle w:val="CScreenReversed"/>
      </w:pPr>
      <w:r>
        <w:t xml:space="preserve">          Enter ?? for more actions                                             </w:t>
      </w:r>
    </w:p>
    <w:p w14:paraId="72D38684" w14:textId="77777777" w:rsidR="004A5973" w:rsidRDefault="004A5973" w:rsidP="00D41468">
      <w:pPr>
        <w:pStyle w:val="ComputerScreen"/>
      </w:pPr>
    </w:p>
    <w:p w14:paraId="72D38685" w14:textId="77777777" w:rsidR="004A5973" w:rsidRDefault="004A5973" w:rsidP="00D41468">
      <w:pPr>
        <w:pStyle w:val="ComputerScreen"/>
      </w:pPr>
      <w:r>
        <w:t xml:space="preserve">Select Action: Quit// </w:t>
      </w:r>
    </w:p>
    <w:p w14:paraId="72D38686" w14:textId="77777777" w:rsidR="004A5973" w:rsidRDefault="004A5973" w:rsidP="00D41468">
      <w:pPr>
        <w:pStyle w:val="ComputerScreen"/>
      </w:pPr>
    </w:p>
    <w:p w14:paraId="72D38687" w14:textId="77777777" w:rsidR="004A5973" w:rsidRDefault="004A5973" w:rsidP="00D41468">
      <w:pPr>
        <w:pStyle w:val="ComputerScreen"/>
      </w:pPr>
    </w:p>
    <w:p w14:paraId="72D38688" w14:textId="77777777" w:rsidR="004A5973" w:rsidRDefault="004A5973" w:rsidP="00D41468">
      <w:pPr>
        <w:pStyle w:val="Heading3"/>
      </w:pPr>
      <w:r>
        <w:br w:type="page"/>
      </w:r>
      <w:bookmarkStart w:id="102" w:name="_Toc508628487"/>
      <w:r>
        <w:lastRenderedPageBreak/>
        <w:t>6. The SF 513 Report Becomes Part of the Patient’s Medical Record</w:t>
      </w:r>
      <w:bookmarkEnd w:id="102"/>
    </w:p>
    <w:p w14:paraId="72D38689" w14:textId="77777777" w:rsidR="00D436DA" w:rsidRDefault="00D436DA" w:rsidP="00D41468">
      <w:pPr>
        <w:pStyle w:val="BodyTextIndent"/>
      </w:pPr>
    </w:p>
    <w:p w14:paraId="72D3868A" w14:textId="77777777" w:rsidR="004A5973" w:rsidRDefault="004A5973" w:rsidP="00D41468">
      <w:pPr>
        <w:pStyle w:val="BodyTextIndent"/>
      </w:pPr>
      <w:r>
        <w:t xml:space="preserve">After the consult is complete, Consults sends an alert to the requesting physician. The requesting physician can use the Print Report action to obtain a copy of the final Consults report. In the following example, the consult we want to print has already been selected: </w:t>
      </w:r>
    </w:p>
    <w:p w14:paraId="72D3868B" w14:textId="77777777" w:rsidR="004A5973" w:rsidRDefault="004A5973" w:rsidP="00D41468">
      <w:pPr>
        <w:pStyle w:val="BlankLine"/>
      </w:pPr>
    </w:p>
    <w:p w14:paraId="72D3868C" w14:textId="77777777" w:rsidR="004A5973" w:rsidRDefault="004A5973" w:rsidP="00D41468">
      <w:pPr>
        <w:pStyle w:val="ComputerScreen"/>
      </w:pPr>
      <w:r>
        <w:t>CONSULT TRACKING              Feb 13, 1998 13:20:44            Page:   1 of   1</w:t>
      </w:r>
    </w:p>
    <w:p w14:paraId="72D3868D" w14:textId="77777777" w:rsidR="00726DC4" w:rsidRDefault="00726DC4" w:rsidP="00D41468">
      <w:pPr>
        <w:pStyle w:val="ComputerScreen"/>
      </w:pPr>
      <w:r>
        <w:t>CPRSPATIENT,TWELVE 666-24-</w:t>
      </w:r>
      <w:r w:rsidR="009328C8">
        <w:t>3779</w:t>
      </w:r>
      <w:r>
        <w:t xml:space="preserve">              1A/B-1      FEB 3,1923 (74)   &lt;CA&gt;</w:t>
      </w:r>
    </w:p>
    <w:p w14:paraId="72D3868E" w14:textId="77777777" w:rsidR="004A5973" w:rsidRDefault="004A5973" w:rsidP="00D41468">
      <w:pPr>
        <w:pStyle w:val="ComputerScreen"/>
      </w:pPr>
      <w:r>
        <w:t xml:space="preserve">                                                                   Wt.(lb): 178</w:t>
      </w:r>
    </w:p>
    <w:p w14:paraId="72D3868F" w14:textId="77777777" w:rsidR="004A5973" w:rsidRDefault="004A5973" w:rsidP="00D41468">
      <w:pPr>
        <w:pStyle w:val="ComputerScreen"/>
      </w:pPr>
      <w:r>
        <w:t xml:space="preserve">    Requested  St     No.   Consult/Procedure Request                          </w:t>
      </w:r>
    </w:p>
    <w:p w14:paraId="72D38690" w14:textId="77777777" w:rsidR="004A5973" w:rsidRDefault="004A5973" w:rsidP="00D41468">
      <w:pPr>
        <w:pStyle w:val="CScreenReversed"/>
      </w:pPr>
      <w:r>
        <w:t xml:space="preserve">1   11/01/97   c       675  PULMONARY Consult                   </w:t>
      </w:r>
    </w:p>
    <w:p w14:paraId="72D38691" w14:textId="77777777" w:rsidR="004A5973" w:rsidRDefault="004A5973" w:rsidP="00D41468">
      <w:pPr>
        <w:pStyle w:val="ComputerScreen"/>
      </w:pPr>
      <w:r>
        <w:t xml:space="preserve">2   10/28/97   a       506  &lt;MEDICINE EAST&gt; Consult                   </w:t>
      </w:r>
    </w:p>
    <w:p w14:paraId="72D38692" w14:textId="77777777" w:rsidR="004A5973" w:rsidRDefault="004A5973" w:rsidP="00D41468">
      <w:pPr>
        <w:pStyle w:val="ComputerScreen"/>
      </w:pPr>
      <w:r>
        <w:t xml:space="preserve">3   07/21/97   c       285  PULMONARY Pulmonary Function Test   </w:t>
      </w:r>
    </w:p>
    <w:p w14:paraId="72D38693" w14:textId="77777777" w:rsidR="004A5973" w:rsidRDefault="004A5973" w:rsidP="00D41468">
      <w:pPr>
        <w:pStyle w:val="ComputerScreen"/>
      </w:pPr>
    </w:p>
    <w:p w14:paraId="72D38694" w14:textId="77777777" w:rsidR="004A5973" w:rsidRDefault="004A5973" w:rsidP="00D41468">
      <w:pPr>
        <w:pStyle w:val="ComputerScreen"/>
      </w:pPr>
    </w:p>
    <w:p w14:paraId="72D38695" w14:textId="77777777" w:rsidR="004A5973" w:rsidRDefault="004A5973" w:rsidP="00D41468">
      <w:pPr>
        <w:pStyle w:val="ComputerScreen"/>
      </w:pPr>
    </w:p>
    <w:p w14:paraId="72D38696" w14:textId="77777777" w:rsidR="004A5973" w:rsidRDefault="004A5973" w:rsidP="00D41468">
      <w:pPr>
        <w:pStyle w:val="ComputerScreen"/>
      </w:pPr>
    </w:p>
    <w:p w14:paraId="72D38697" w14:textId="77777777" w:rsidR="004A5973" w:rsidRDefault="004A5973" w:rsidP="00D41468">
      <w:pPr>
        <w:pStyle w:val="ComputerScreen"/>
      </w:pPr>
    </w:p>
    <w:p w14:paraId="72D38698" w14:textId="77777777" w:rsidR="004A5973" w:rsidRDefault="004A5973" w:rsidP="00D41468">
      <w:pPr>
        <w:pStyle w:val="ComputerScreen"/>
      </w:pPr>
    </w:p>
    <w:p w14:paraId="72D38699" w14:textId="77777777" w:rsidR="004A5973" w:rsidRDefault="004A5973" w:rsidP="00D41468">
      <w:pPr>
        <w:pStyle w:val="ComputerScreen"/>
      </w:pPr>
    </w:p>
    <w:p w14:paraId="72D3869A" w14:textId="77777777" w:rsidR="004A5973" w:rsidRDefault="004A5973" w:rsidP="00D41468">
      <w:pPr>
        <w:pStyle w:val="ComputerScreen"/>
      </w:pPr>
    </w:p>
    <w:p w14:paraId="72D3869B" w14:textId="77777777" w:rsidR="004A5973" w:rsidRDefault="004A5973" w:rsidP="00D41468">
      <w:pPr>
        <w:pStyle w:val="CScreenReversed"/>
      </w:pPr>
      <w:r>
        <w:t xml:space="preserve">          Enter ?? for more actions                                             </w:t>
      </w:r>
    </w:p>
    <w:p w14:paraId="72D3869C" w14:textId="77777777" w:rsidR="004A5973" w:rsidRDefault="004A5973" w:rsidP="00D41468">
      <w:pPr>
        <w:pStyle w:val="ComputerScreen"/>
      </w:pPr>
      <w:r>
        <w:t>SP Select Patient   FR Forward          CT Complete/Update  RT Results Display</w:t>
      </w:r>
    </w:p>
    <w:p w14:paraId="72D3869D" w14:textId="77777777" w:rsidR="004A5973" w:rsidRDefault="004A5973" w:rsidP="00D41468">
      <w:pPr>
        <w:pStyle w:val="ComputerScreen"/>
      </w:pPr>
      <w:r>
        <w:t>CV Change View ...  CX Cancel (Deny)    MA Make Addendum    PF Print Form 513</w:t>
      </w:r>
    </w:p>
    <w:p w14:paraId="72D3869E" w14:textId="77777777" w:rsidR="004A5973" w:rsidRDefault="004A5973" w:rsidP="00D41468">
      <w:pPr>
        <w:pStyle w:val="ComputerScreen"/>
      </w:pPr>
      <w:r>
        <w:t>RC Receive          DC Discontinue      SF Sig Findings     RM Remove Med Rslt</w:t>
      </w:r>
    </w:p>
    <w:p w14:paraId="72D3869F" w14:textId="77777777" w:rsidR="004A5973" w:rsidRDefault="004A5973" w:rsidP="00D41468">
      <w:pPr>
        <w:pStyle w:val="ComputerScreen"/>
      </w:pPr>
      <w:r>
        <w:t>SC Schedule         CM Add Comment      DD Detailed Display ER Edit/Resubmit</w:t>
      </w:r>
    </w:p>
    <w:p w14:paraId="72D386A0" w14:textId="77777777" w:rsidR="004A5973" w:rsidRDefault="004A5973" w:rsidP="00D41468">
      <w:pPr>
        <w:pStyle w:val="ComputerScreen"/>
      </w:pPr>
      <w:r>
        <w:t xml:space="preserve">Select: Quit// </w:t>
      </w:r>
      <w:r>
        <w:rPr>
          <w:b/>
        </w:rPr>
        <w:t>PT</w:t>
      </w:r>
      <w:r>
        <w:t xml:space="preserve">   Print Form  </w:t>
      </w:r>
    </w:p>
    <w:p w14:paraId="72D386A1" w14:textId="77777777" w:rsidR="004A5973" w:rsidRDefault="004A5973" w:rsidP="00D41468">
      <w:pPr>
        <w:pStyle w:val="BlankLine"/>
      </w:pPr>
    </w:p>
    <w:p w14:paraId="72D386A2" w14:textId="77777777" w:rsidR="004A5973" w:rsidRPr="00A16C1C" w:rsidRDefault="004A5973" w:rsidP="00D41468">
      <w:pPr>
        <w:pStyle w:val="ComputerScreen"/>
        <w:rPr>
          <w:b/>
        </w:rPr>
      </w:pPr>
      <w:r>
        <w:t xml:space="preserve">Chart Copy (Y/N) Y// </w:t>
      </w:r>
      <w:r w:rsidR="00A16C1C" w:rsidRPr="00A16C1C">
        <w:rPr>
          <w:b/>
        </w:rPr>
        <w:t>&lt;Enter&gt;</w:t>
      </w:r>
    </w:p>
    <w:p w14:paraId="72D386A3" w14:textId="77777777" w:rsidR="004A5973" w:rsidRDefault="004A5973" w:rsidP="00D41468">
      <w:pPr>
        <w:pStyle w:val="ComputerScreen"/>
      </w:pPr>
      <w:r>
        <w:t xml:space="preserve">DEVICE: HOME//  </w:t>
      </w:r>
      <w:r w:rsidR="00A16C1C" w:rsidRPr="00A16C1C">
        <w:rPr>
          <w:b/>
        </w:rPr>
        <w:t>;;9999</w:t>
      </w:r>
      <w:r w:rsidR="00DC072D">
        <w:rPr>
          <w:b/>
        </w:rPr>
        <w:t xml:space="preserve">   </w:t>
      </w:r>
      <w:r w:rsidR="00DC072D" w:rsidRPr="00DC072D">
        <w:t>HOME</w:t>
      </w:r>
    </w:p>
    <w:p w14:paraId="72D386A4" w14:textId="77777777" w:rsidR="009328C8" w:rsidRDefault="009328C8" w:rsidP="00D41468"/>
    <w:p w14:paraId="72D386A5" w14:textId="77777777" w:rsidR="004A5973" w:rsidRDefault="004A5973" w:rsidP="00D41468">
      <w:r>
        <w:t>(Continued on next page)</w:t>
      </w:r>
      <w:r>
        <w:br w:type="page"/>
      </w:r>
      <w:r>
        <w:lastRenderedPageBreak/>
        <w:t>--------------------------------------------------------------------------------</w:t>
      </w:r>
    </w:p>
    <w:p w14:paraId="72D386A6" w14:textId="77777777" w:rsidR="004A5973" w:rsidRDefault="004A5973" w:rsidP="00D41468">
      <w:pPr>
        <w:pStyle w:val="ComputerScreen"/>
      </w:pPr>
      <w:r>
        <w:t xml:space="preserve">      MEDICAL RECORD         |      CONSULTATION SHEET</w:t>
      </w:r>
    </w:p>
    <w:p w14:paraId="72D386A7" w14:textId="77777777" w:rsidR="004A5973" w:rsidRDefault="004A5973" w:rsidP="00D41468">
      <w:pPr>
        <w:pStyle w:val="ComputerScreen"/>
      </w:pPr>
      <w:r>
        <w:t>--------------------------------------------------------------------------------</w:t>
      </w:r>
    </w:p>
    <w:p w14:paraId="72D386A8" w14:textId="77777777" w:rsidR="00DC072D" w:rsidRPr="00CA69BA" w:rsidRDefault="00DC072D" w:rsidP="00D41468">
      <w:pPr>
        <w:pStyle w:val="ComputerScreen"/>
      </w:pPr>
      <w:r>
        <w:t>CPRSPATIENT,</w:t>
      </w:r>
      <w:r w:rsidRPr="00CA69BA">
        <w:t>FOUR                             SERVICE CONNECTED 50% to 100%</w:t>
      </w:r>
    </w:p>
    <w:p w14:paraId="72D386A9" w14:textId="77777777" w:rsidR="00DC072D" w:rsidRPr="00CA69BA" w:rsidRDefault="0053109C" w:rsidP="00D41468">
      <w:pPr>
        <w:pStyle w:val="ComputerScreen"/>
      </w:pPr>
      <w:bookmarkStart w:id="103" w:name="GMRC_82_SSN2"/>
      <w:bookmarkEnd w:id="103"/>
      <w:r w:rsidRPr="00CA69BA">
        <w:t>XXX</w:t>
      </w:r>
      <w:r w:rsidR="00DC072D" w:rsidRPr="00CA69BA">
        <w:t>-</w:t>
      </w:r>
      <w:r w:rsidRPr="00CA69BA">
        <w:t>XX</w:t>
      </w:r>
      <w:r w:rsidR="0058177C" w:rsidRPr="00CA69BA">
        <w:t xml:space="preserve">-4442     03/03/1960  </w:t>
      </w:r>
      <w:bookmarkStart w:id="104" w:name="GMRC_89_2"/>
      <w:bookmarkEnd w:id="104"/>
      <w:r w:rsidR="0058177C" w:rsidRPr="00CA69BA">
        <w:t>Age: 57</w:t>
      </w:r>
      <w:r w:rsidR="00DC072D" w:rsidRPr="00CA69BA">
        <w:t xml:space="preserve">          SC VETERAN</w:t>
      </w:r>
    </w:p>
    <w:p w14:paraId="72D386AA" w14:textId="77777777" w:rsidR="00DC072D" w:rsidRPr="00CA69BA" w:rsidRDefault="00DC072D" w:rsidP="00D41468">
      <w:pPr>
        <w:pStyle w:val="ComputerScreen"/>
      </w:pPr>
      <w:r w:rsidRPr="00CA69BA">
        <w:t>123 SESAME ST.</w:t>
      </w:r>
    </w:p>
    <w:p w14:paraId="72D386AB" w14:textId="77777777" w:rsidR="00DC072D" w:rsidRPr="00CA69BA" w:rsidRDefault="00DC072D" w:rsidP="00D41468">
      <w:pPr>
        <w:pStyle w:val="ComputerScreen"/>
      </w:pPr>
      <w:r w:rsidRPr="00CA69BA">
        <w:t>APT. 4</w:t>
      </w:r>
    </w:p>
    <w:p w14:paraId="72D386AC" w14:textId="77777777" w:rsidR="00DC072D" w:rsidRDefault="00DC072D" w:rsidP="00D41468">
      <w:pPr>
        <w:pStyle w:val="ComputerScreen"/>
      </w:pPr>
      <w:r w:rsidRPr="00CA69BA">
        <w:t>SALT LAKE CITY   UTAH      84101</w:t>
      </w:r>
      <w:r w:rsidR="00084838" w:rsidRPr="00CA69BA">
        <w:t xml:space="preserve"> </w:t>
      </w:r>
      <w:r w:rsidRPr="00CA69BA">
        <w:t>Phone: 801-555-1289</w:t>
      </w:r>
      <w:r w:rsidR="0058177C" w:rsidRPr="00CA69BA">
        <w:t xml:space="preserve"> Cell: 801-555-1010</w:t>
      </w:r>
      <w:r w:rsidR="0058177C">
        <w:t xml:space="preserve"> </w:t>
      </w:r>
    </w:p>
    <w:p w14:paraId="72D386AD" w14:textId="77777777" w:rsidR="00DC072D" w:rsidRDefault="00DC072D" w:rsidP="00D41468">
      <w:pPr>
        <w:pStyle w:val="ComputerScreen"/>
      </w:pPr>
      <w:r>
        <w:t>--------------------------------------------------------------------------------</w:t>
      </w:r>
    </w:p>
    <w:p w14:paraId="72D386AE" w14:textId="77777777" w:rsidR="004A5973" w:rsidRDefault="004A5973" w:rsidP="00D41468">
      <w:pPr>
        <w:pStyle w:val="ComputerScreen"/>
      </w:pPr>
      <w:r>
        <w:t>Consult Request: Consult                               |Consult No.: 675</w:t>
      </w:r>
    </w:p>
    <w:p w14:paraId="72D386AF" w14:textId="77777777" w:rsidR="004A5973" w:rsidRDefault="004A5973" w:rsidP="00D41468">
      <w:pPr>
        <w:pStyle w:val="ComputerScreen"/>
      </w:pPr>
      <w:r>
        <w:t>--------------------------------------------------------------------------------</w:t>
      </w:r>
    </w:p>
    <w:p w14:paraId="72D386B0" w14:textId="77777777" w:rsidR="004A5973" w:rsidRDefault="004A5973" w:rsidP="00D41468">
      <w:pPr>
        <w:pStyle w:val="ComputerScreen"/>
      </w:pPr>
      <w:r>
        <w:t>To: PULMONARY</w:t>
      </w:r>
    </w:p>
    <w:p w14:paraId="72D386B1" w14:textId="77777777" w:rsidR="004A5973" w:rsidRDefault="004A5973" w:rsidP="00D41468">
      <w:pPr>
        <w:pStyle w:val="ComputerScreen"/>
      </w:pPr>
      <w:r>
        <w:t xml:space="preserve">     From: NOT 2B                                |Requested: 11/01/1997 10:13 am</w:t>
      </w:r>
    </w:p>
    <w:p w14:paraId="72D386B2" w14:textId="77777777" w:rsidR="004A5973" w:rsidRDefault="004A5973" w:rsidP="00D41468">
      <w:pPr>
        <w:pStyle w:val="ComputerScreen"/>
      </w:pPr>
      <w:r>
        <w:t>--------------------------------------------------------------------------------</w:t>
      </w:r>
    </w:p>
    <w:p w14:paraId="72D386B3" w14:textId="77777777" w:rsidR="004A5973" w:rsidRDefault="004A5973" w:rsidP="00D41468">
      <w:pPr>
        <w:pStyle w:val="ComputerScreen"/>
      </w:pPr>
      <w:r>
        <w:t xml:space="preserve">Requesting Facility: ELY         </w:t>
      </w:r>
      <w:r w:rsidR="00DC072D">
        <w:t xml:space="preserve">          </w:t>
      </w:r>
      <w:r>
        <w:t xml:space="preserve">  </w:t>
      </w:r>
      <w:r w:rsidR="00DC072D">
        <w:t xml:space="preserve">|ATTENTION: CPRSPROVIDER,TWO </w:t>
      </w:r>
      <w:r>
        <w:t>================================================================================</w:t>
      </w:r>
    </w:p>
    <w:p w14:paraId="72D386B4" w14:textId="77777777" w:rsidR="004A5973" w:rsidRDefault="004A5973" w:rsidP="00D41468">
      <w:pPr>
        <w:pStyle w:val="ComputerScreen"/>
      </w:pPr>
      <w:r>
        <w:t xml:space="preserve">Current Primary Care Provider: </w:t>
      </w:r>
      <w:r w:rsidR="009328C8">
        <w:t>CPRSPROVIDER,SEVEN</w:t>
      </w:r>
    </w:p>
    <w:p w14:paraId="72D386B5" w14:textId="77777777" w:rsidR="004A5973" w:rsidRDefault="004A5973" w:rsidP="00D41468">
      <w:pPr>
        <w:pStyle w:val="ComputerScreen"/>
      </w:pPr>
      <w:r>
        <w:t xml:space="preserve">    Current Primary Care Team: </w:t>
      </w:r>
      <w:r w:rsidR="00DC072D">
        <w:t>GOLD TEAM</w:t>
      </w:r>
    </w:p>
    <w:p w14:paraId="72D386B6" w14:textId="77777777" w:rsidR="004A5973" w:rsidRDefault="004A5973" w:rsidP="00D41468">
      <w:pPr>
        <w:pStyle w:val="ComputerScreen"/>
      </w:pPr>
    </w:p>
    <w:p w14:paraId="72D386B7" w14:textId="77777777" w:rsidR="004A5973" w:rsidRDefault="004A5973" w:rsidP="00D41468">
      <w:pPr>
        <w:pStyle w:val="ComputerScreen"/>
      </w:pPr>
      <w:r>
        <w:t>REASON FOR REQUEST: (Complaints and findings)</w:t>
      </w:r>
    </w:p>
    <w:p w14:paraId="72D386B8" w14:textId="77777777" w:rsidR="004A5973" w:rsidRDefault="004A5973" w:rsidP="00D41468">
      <w:pPr>
        <w:pStyle w:val="ComputerScreen"/>
      </w:pPr>
      <w:r>
        <w:t>Pt experiences shortness of breath when out of bed.</w:t>
      </w:r>
    </w:p>
    <w:p w14:paraId="72D386B9" w14:textId="77777777" w:rsidR="004A5973" w:rsidRDefault="004A5973" w:rsidP="00D41468">
      <w:pPr>
        <w:pStyle w:val="ComputerScreen"/>
      </w:pPr>
      <w:r>
        <w:t>--------------------------------------------------------------------------------</w:t>
      </w:r>
    </w:p>
    <w:p w14:paraId="72D386BA" w14:textId="77777777" w:rsidR="004A5973" w:rsidRDefault="004A5973" w:rsidP="00D41468">
      <w:pPr>
        <w:pStyle w:val="ComputerScreen"/>
      </w:pPr>
      <w:r>
        <w:t xml:space="preserve">PROVISIONAL DIAG: </w:t>
      </w:r>
      <w:r w:rsidR="00DC072D">
        <w:t>CHEESE HANDLER’S LUNG</w:t>
      </w:r>
    </w:p>
    <w:p w14:paraId="72D386BB" w14:textId="77777777" w:rsidR="004A5973" w:rsidRDefault="004A5973" w:rsidP="00D41468">
      <w:pPr>
        <w:pStyle w:val="ComputerScreen"/>
      </w:pPr>
      <w:r>
        <w:t>--------------------------------------------------------------------------------</w:t>
      </w:r>
    </w:p>
    <w:p w14:paraId="72D386BC" w14:textId="77777777" w:rsidR="004A5973" w:rsidRDefault="004A5973" w:rsidP="00D41468">
      <w:pPr>
        <w:pStyle w:val="ComputerScreen"/>
      </w:pPr>
      <w:r>
        <w:t>REQUESTED BY:                      |PLACE:                 |URGENCY:</w:t>
      </w:r>
    </w:p>
    <w:p w14:paraId="72D386BD" w14:textId="77777777" w:rsidR="004A5973" w:rsidRDefault="009328C8" w:rsidP="00D41468">
      <w:pPr>
        <w:pStyle w:val="ComputerScreen"/>
      </w:pPr>
      <w:r>
        <w:t>CPRSPROVIDER,SEVEN</w:t>
      </w:r>
      <w:r w:rsidR="004A5973">
        <w:t xml:space="preserve">                 |Bedside                |Routine</w:t>
      </w:r>
    </w:p>
    <w:p w14:paraId="72D386BE" w14:textId="77777777" w:rsidR="004A5973" w:rsidRDefault="009328C8" w:rsidP="00D41468">
      <w:pPr>
        <w:pStyle w:val="ComputerScreen"/>
      </w:pPr>
      <w:r>
        <w:t>Chief of Surgery</w:t>
      </w:r>
      <w:r w:rsidR="004A5973">
        <w:t xml:space="preserve">                   |                       |</w:t>
      </w:r>
    </w:p>
    <w:p w14:paraId="72D386BF" w14:textId="77777777" w:rsidR="00DC072D" w:rsidRDefault="004A5973" w:rsidP="00D41468">
      <w:pPr>
        <w:pStyle w:val="ComputerScreen"/>
      </w:pPr>
      <w:r>
        <w:t>(Pager: 9999)</w:t>
      </w:r>
      <w:r w:rsidR="00DC072D">
        <w:t xml:space="preserve">                      |</w:t>
      </w:r>
      <w:r w:rsidR="00380EE2">
        <w:t>SERVICE RENDERED AS:</w:t>
      </w:r>
      <w:r w:rsidR="00DC072D">
        <w:t xml:space="preserve">   |</w:t>
      </w:r>
    </w:p>
    <w:p w14:paraId="72D386C0" w14:textId="77777777" w:rsidR="004A5973" w:rsidRDefault="00DC072D" w:rsidP="00D41468">
      <w:pPr>
        <w:pStyle w:val="ComputerScreen"/>
      </w:pPr>
      <w:r>
        <w:t>(Phone: 1234)</w:t>
      </w:r>
      <w:r w:rsidR="00380EE2">
        <w:t xml:space="preserve">                      |Inpatient              |</w:t>
      </w:r>
    </w:p>
    <w:p w14:paraId="72D386C1" w14:textId="77777777" w:rsidR="004A5973" w:rsidRDefault="004A5973" w:rsidP="00D41468">
      <w:pPr>
        <w:pStyle w:val="ComputerScreen"/>
      </w:pPr>
      <w:r>
        <w:t>--------------------------------------------------------------------------------</w:t>
      </w:r>
    </w:p>
    <w:p w14:paraId="72D386C2" w14:textId="77777777" w:rsidR="004A5973" w:rsidRDefault="004A5973" w:rsidP="00D41468">
      <w:pPr>
        <w:pStyle w:val="ComputerScreen"/>
      </w:pPr>
      <w:r>
        <w:t xml:space="preserve">                       W O R K I N G   C O P Y</w:t>
      </w:r>
    </w:p>
    <w:p w14:paraId="72D386C3" w14:textId="77777777" w:rsidR="004A5973" w:rsidRDefault="004A5973" w:rsidP="00D41468">
      <w:pPr>
        <w:pStyle w:val="ComputerScreen"/>
      </w:pPr>
      <w:r>
        <w:t xml:space="preserve">                       CONSULTATION NOTE #2330</w:t>
      </w:r>
    </w:p>
    <w:p w14:paraId="72D386C4" w14:textId="77777777" w:rsidR="004A5973" w:rsidRDefault="004A5973" w:rsidP="00D41468">
      <w:pPr>
        <w:pStyle w:val="ComputerScreen"/>
      </w:pPr>
    </w:p>
    <w:p w14:paraId="72D386C5" w14:textId="77777777" w:rsidR="004A5973" w:rsidRDefault="004A5973" w:rsidP="00D41468">
      <w:pPr>
        <w:pStyle w:val="ComputerScreen"/>
      </w:pPr>
      <w:r>
        <w:t xml:space="preserve">       TITLE: PULMONARY CS CONSULT                                     </w:t>
      </w:r>
    </w:p>
    <w:p w14:paraId="72D386C6" w14:textId="77777777" w:rsidR="004A5973" w:rsidRDefault="004A5973" w:rsidP="00D41468">
      <w:pPr>
        <w:pStyle w:val="ComputerScreen"/>
      </w:pPr>
      <w:r>
        <w:t xml:space="preserve">DATE OF NOTE: NOV 01, 1997@10:15:35  ENTRY DATE: NOV 01, 1997@10:15:35      </w:t>
      </w:r>
    </w:p>
    <w:p w14:paraId="72D386C7" w14:textId="77777777" w:rsidR="004A5973" w:rsidRDefault="004A5973" w:rsidP="00D41468">
      <w:pPr>
        <w:pStyle w:val="ComputerScreen"/>
      </w:pPr>
      <w:r>
        <w:t xml:space="preserve">      AUTHOR: </w:t>
      </w:r>
      <w:r w:rsidR="009328C8">
        <w:t xml:space="preserve">CPRSPROVIDER,SEVEN </w:t>
      </w:r>
      <w:r>
        <w:t xml:space="preserve">  EXP COSIGNER:                           </w:t>
      </w:r>
    </w:p>
    <w:p w14:paraId="72D386C8" w14:textId="77777777" w:rsidR="004A5973" w:rsidRDefault="004A5973" w:rsidP="00D41468">
      <w:pPr>
        <w:pStyle w:val="ComputerScreen"/>
      </w:pPr>
      <w:r>
        <w:t xml:space="preserve">     URGENCY:                            STATUS: COMPLETED                     </w:t>
      </w:r>
    </w:p>
    <w:p w14:paraId="72D386C9" w14:textId="77777777" w:rsidR="004A5973" w:rsidRDefault="004A5973" w:rsidP="00D41468">
      <w:pPr>
        <w:pStyle w:val="ComputerScreen"/>
      </w:pPr>
    </w:p>
    <w:p w14:paraId="72D386CA" w14:textId="77777777" w:rsidR="004A5973" w:rsidRDefault="004A5973" w:rsidP="00D41468">
      <w:pPr>
        <w:pStyle w:val="ComputerScreen"/>
      </w:pPr>
      <w:r>
        <w:t xml:space="preserve">At the time I went to examine the pt, he was acutely broncho-      </w:t>
      </w:r>
    </w:p>
    <w:p w14:paraId="72D386CB" w14:textId="77777777" w:rsidR="004A5973" w:rsidRDefault="004A5973" w:rsidP="00D41468">
      <w:pPr>
        <w:pStyle w:val="ComputerScreen"/>
      </w:pPr>
      <w:r>
        <w:t xml:space="preserve">spastic and in moderately severe respiratory distress.  I had him  </w:t>
      </w:r>
    </w:p>
    <w:p w14:paraId="72D386CC" w14:textId="77777777" w:rsidR="004A5973" w:rsidRDefault="004A5973" w:rsidP="00D41468">
      <w:pPr>
        <w:pStyle w:val="ComputerScreen"/>
      </w:pPr>
      <w:r>
        <w:t xml:space="preserve">deliver a puff of albuterol with an Aerochamber; his technique was </w:t>
      </w:r>
    </w:p>
    <w:p w14:paraId="72D386CD" w14:textId="77777777" w:rsidR="004A5973" w:rsidRDefault="004A5973" w:rsidP="00D41468">
      <w:pPr>
        <w:pStyle w:val="ComputerScreen"/>
      </w:pPr>
      <w:r>
        <w:t xml:space="preserve">poor. I then instructed him and delivered an additional four puffs, </w:t>
      </w:r>
    </w:p>
    <w:p w14:paraId="72D386CE" w14:textId="77777777" w:rsidR="004A5973" w:rsidRDefault="004A5973" w:rsidP="00D41468">
      <w:pPr>
        <w:pStyle w:val="ComputerScreen"/>
      </w:pPr>
      <w:r>
        <w:t xml:space="preserve">which he did with good technique.  He was improved and with a clear </w:t>
      </w:r>
    </w:p>
    <w:p w14:paraId="72D386CF" w14:textId="77777777" w:rsidR="004A5973" w:rsidRDefault="004A5973" w:rsidP="00D41468">
      <w:pPr>
        <w:pStyle w:val="ComputerScreen"/>
      </w:pPr>
      <w:r>
        <w:t xml:space="preserve">lung exam within a few seconds (though wheezes were still present  </w:t>
      </w:r>
    </w:p>
    <w:p w14:paraId="72D386D0" w14:textId="77777777" w:rsidR="004A5973" w:rsidRDefault="004A5973" w:rsidP="00D41468">
      <w:pPr>
        <w:pStyle w:val="ComputerScreen"/>
      </w:pPr>
      <w:r>
        <w:t xml:space="preserve">on forced expiration).                                             </w:t>
      </w:r>
    </w:p>
    <w:p w14:paraId="72D386D1" w14:textId="77777777" w:rsidR="004A5973" w:rsidRDefault="004A5973" w:rsidP="00D41468">
      <w:pPr>
        <w:pStyle w:val="ComputerScreen"/>
      </w:pPr>
      <w:r>
        <w:t xml:space="preserve">             </w:t>
      </w:r>
    </w:p>
    <w:p w14:paraId="72D386D2" w14:textId="77777777" w:rsidR="004A5973" w:rsidRDefault="004A5973" w:rsidP="00D41468">
      <w:pPr>
        <w:pStyle w:val="ComputerScreen"/>
      </w:pPr>
      <w:r>
        <w:t xml:space="preserve">The pt regimen is lacking in inhaled corticosteroids.  Recognizing </w:t>
      </w:r>
    </w:p>
    <w:p w14:paraId="72D386D3" w14:textId="77777777" w:rsidR="004A5973" w:rsidRDefault="004A5973" w:rsidP="00D41468">
      <w:pPr>
        <w:pStyle w:val="ComputerScreen"/>
      </w:pPr>
      <w:r>
        <w:t xml:space="preserve">that asthma is an inflammatory process, inhaled steroids are important </w:t>
      </w:r>
    </w:p>
    <w:p w14:paraId="72D386D4" w14:textId="77777777" w:rsidR="004A5973" w:rsidRDefault="004A5973" w:rsidP="00D41468">
      <w:pPr>
        <w:pStyle w:val="ComputerScreen"/>
      </w:pPr>
      <w:r>
        <w:t xml:space="preserve">in controlling the inflammtory response.  My practice for severely </w:t>
      </w:r>
    </w:p>
    <w:p w14:paraId="72D386D5" w14:textId="77777777" w:rsidR="004A5973" w:rsidRDefault="004A5973" w:rsidP="00D41468">
      <w:pPr>
        <w:pStyle w:val="ComputerScreen"/>
      </w:pPr>
      <w:r>
        <w:t xml:space="preserve">out-of-control asthmatics is to use high-dose inhaled steroids,    </w:t>
      </w:r>
    </w:p>
    <w:p w14:paraId="72D386D6" w14:textId="77777777" w:rsidR="004A5973" w:rsidRDefault="004A5973" w:rsidP="00D41468">
      <w:pPr>
        <w:pStyle w:val="ComputerScreen"/>
      </w:pPr>
      <w:r>
        <w:t xml:space="preserve">typically vanceril, 16 puffs qid, with a spacing device such as the </w:t>
      </w:r>
    </w:p>
    <w:p w14:paraId="72D386D7" w14:textId="77777777" w:rsidR="004A5973" w:rsidRDefault="004A5973" w:rsidP="00D41468">
      <w:pPr>
        <w:pStyle w:val="ComputerScreen"/>
      </w:pPr>
      <w:r>
        <w:t xml:space="preserve">Aerochamber. I would institute such a regimen while he is here.    </w:t>
      </w:r>
    </w:p>
    <w:p w14:paraId="72D386D8" w14:textId="77777777" w:rsidR="004A5973" w:rsidRDefault="004A5973" w:rsidP="00D41468">
      <w:pPr>
        <w:pStyle w:val="ComputerScreen"/>
      </w:pPr>
    </w:p>
    <w:p w14:paraId="72D386D9" w14:textId="77777777" w:rsidR="004A5973" w:rsidRDefault="004A5973" w:rsidP="00D41468">
      <w:pPr>
        <w:pStyle w:val="ComputerScreen"/>
      </w:pPr>
      <w:r>
        <w:t xml:space="preserve">/es/ </w:t>
      </w:r>
      <w:r w:rsidR="009328C8">
        <w:t>CPRSPROVIDER,SEVEN</w:t>
      </w:r>
      <w:r>
        <w:t xml:space="preserve">                                                      </w:t>
      </w:r>
    </w:p>
    <w:p w14:paraId="72D386DA" w14:textId="77777777" w:rsidR="004A5973" w:rsidRDefault="004A5973" w:rsidP="00D41468">
      <w:pPr>
        <w:pStyle w:val="ComputerScreen"/>
      </w:pPr>
      <w:r>
        <w:t xml:space="preserve">Signed: 11/01/1997 10:17                                                  </w:t>
      </w:r>
    </w:p>
    <w:p w14:paraId="72D386DB" w14:textId="77777777" w:rsidR="004A5973" w:rsidRDefault="004A5973" w:rsidP="00D41468">
      <w:pPr>
        <w:pStyle w:val="ComputerScreen"/>
      </w:pPr>
      <w:r>
        <w:t>--------------------------------------------------------------------------------</w:t>
      </w:r>
    </w:p>
    <w:p w14:paraId="72D386DC" w14:textId="77777777" w:rsidR="004A5973" w:rsidRDefault="004A5973" w:rsidP="00D41468">
      <w:pPr>
        <w:pStyle w:val="ComputerScreen"/>
      </w:pPr>
      <w:r>
        <w:t>PROVISIONAL DIAG: Arrhythmia (427.9)</w:t>
      </w:r>
    </w:p>
    <w:p w14:paraId="72D386DD" w14:textId="77777777" w:rsidR="004A5973" w:rsidRDefault="004A5973" w:rsidP="00D41468">
      <w:pPr>
        <w:pStyle w:val="ComputerScreen"/>
      </w:pPr>
      <w:r>
        <w:t>--------------------------------------------------------------------------------</w:t>
      </w:r>
    </w:p>
    <w:p w14:paraId="72D386DE" w14:textId="77777777" w:rsidR="004A5973" w:rsidRDefault="004A5973" w:rsidP="00D41468">
      <w:pPr>
        <w:pStyle w:val="ComputerScreen"/>
      </w:pPr>
      <w:r>
        <w:t>REQUESTED BY:                      |PLACE:                 |URGENCY:</w:t>
      </w:r>
    </w:p>
    <w:p w14:paraId="72D386DF" w14:textId="77777777" w:rsidR="004A5973" w:rsidRDefault="004A5973" w:rsidP="00D41468">
      <w:pPr>
        <w:pStyle w:val="ComputerScreen"/>
      </w:pPr>
      <w:r>
        <w:t>CASEY,BEN                          |Bedside                |Routine</w:t>
      </w:r>
    </w:p>
    <w:p w14:paraId="72D386E0" w14:textId="77777777" w:rsidR="004A5973" w:rsidRDefault="004A5973" w:rsidP="00D41468">
      <w:pPr>
        <w:pStyle w:val="ComputerScreen"/>
      </w:pPr>
      <w:r>
        <w:t>CHIEF OF SURGERY                   |                       |</w:t>
      </w:r>
    </w:p>
    <w:p w14:paraId="72D386E1" w14:textId="77777777" w:rsidR="004A5973" w:rsidRDefault="004A5973" w:rsidP="00D41468">
      <w:pPr>
        <w:pStyle w:val="ComputerScreen"/>
      </w:pPr>
      <w:r>
        <w:t>(Pager: )                          |SERVICE RENDERED AS:   |</w:t>
      </w:r>
      <w:bookmarkStart w:id="105" w:name="CID_SF513"/>
      <w:r w:rsidR="00785A82">
        <w:t>CLINICALLY</w:t>
      </w:r>
      <w:r w:rsidR="00785A82">
        <w:fldChar w:fldCharType="begin"/>
      </w:r>
      <w:r w:rsidR="00785A82">
        <w:instrText xml:space="preserve"> XE "</w:instrText>
      </w:r>
      <w:r w:rsidR="00785A82" w:rsidRPr="00526D32">
        <w:instrText>Clinically Indicated Date</w:instrText>
      </w:r>
      <w:r w:rsidR="00785A82">
        <w:instrText xml:space="preserve">" </w:instrText>
      </w:r>
      <w:r w:rsidR="00785A82">
        <w:fldChar w:fldCharType="end"/>
      </w:r>
      <w:r w:rsidR="00785A82">
        <w:t xml:space="preserve"> </w:t>
      </w:r>
      <w:bookmarkEnd w:id="105"/>
      <w:r w:rsidR="00785A82">
        <w:t>INDICATED</w:t>
      </w:r>
      <w:r w:rsidR="009057D1">
        <w:t xml:space="preserve"> DATE:</w:t>
      </w:r>
    </w:p>
    <w:p w14:paraId="72D386E2" w14:textId="77777777" w:rsidR="004A5973" w:rsidRDefault="004A5973" w:rsidP="00D41468">
      <w:pPr>
        <w:pStyle w:val="ComputerScreen"/>
      </w:pPr>
      <w:r>
        <w:lastRenderedPageBreak/>
        <w:t>(Phone: )                          |Inpatient              |</w:t>
      </w:r>
      <w:r w:rsidR="009057D1">
        <w:t>Jan 31, 2011</w:t>
      </w:r>
    </w:p>
    <w:p w14:paraId="72D386E3" w14:textId="77777777" w:rsidR="004A5973" w:rsidRDefault="004A5973" w:rsidP="00D41468">
      <w:pPr>
        <w:pStyle w:val="ComputerScreen"/>
      </w:pPr>
      <w:r>
        <w:t>-------------------------------------------------------------------------------</w:t>
      </w:r>
    </w:p>
    <w:p w14:paraId="72D386E4" w14:textId="77777777" w:rsidR="004A5973" w:rsidRDefault="004A5973" w:rsidP="00D41468">
      <w:r>
        <w:t xml:space="preserve">See page </w:t>
      </w:r>
      <w:r w:rsidR="004D2794">
        <w:rPr>
          <w:noProof/>
        </w:rPr>
        <w:fldChar w:fldCharType="begin"/>
      </w:r>
      <w:r w:rsidR="004D2794">
        <w:rPr>
          <w:noProof/>
        </w:rPr>
        <w:instrText xml:space="preserve"> PAGEREF PR \* MERGEFORMAT </w:instrText>
      </w:r>
      <w:r w:rsidR="004D2794">
        <w:rPr>
          <w:noProof/>
        </w:rPr>
        <w:fldChar w:fldCharType="separate"/>
      </w:r>
      <w:r w:rsidR="00745AC7">
        <w:rPr>
          <w:noProof/>
        </w:rPr>
        <w:t>126</w:t>
      </w:r>
      <w:r w:rsidR="004D2794">
        <w:rPr>
          <w:noProof/>
        </w:rPr>
        <w:fldChar w:fldCharType="end"/>
      </w:r>
      <w:r>
        <w:t xml:space="preserve"> for details on the Print Report (PR) action.</w:t>
      </w:r>
    </w:p>
    <w:p w14:paraId="72D386E5" w14:textId="77777777" w:rsidR="004A5973" w:rsidRDefault="004A5973" w:rsidP="00D41468">
      <w:pPr>
        <w:pStyle w:val="Heading2"/>
      </w:pPr>
      <w:bookmarkStart w:id="106" w:name="_Toc401592243"/>
      <w:bookmarkStart w:id="107" w:name="_Toc402366880"/>
      <w:r>
        <w:br w:type="page"/>
      </w:r>
      <w:bookmarkStart w:id="108" w:name="_Toc421668500"/>
      <w:bookmarkStart w:id="109" w:name="_Toc421693927"/>
      <w:bookmarkStart w:id="110" w:name="_Toc508628488"/>
      <w:r>
        <w:lastRenderedPageBreak/>
        <w:t>Quick Orders</w:t>
      </w:r>
      <w:bookmarkStart w:id="111" w:name="Edit_2"/>
      <w:bookmarkEnd w:id="106"/>
      <w:bookmarkEnd w:id="107"/>
      <w:bookmarkEnd w:id="108"/>
      <w:bookmarkEnd w:id="109"/>
      <w:bookmarkEnd w:id="110"/>
      <w:bookmarkEnd w:id="111"/>
      <w:r>
        <w:fldChar w:fldCharType="begin"/>
      </w:r>
      <w:r>
        <w:instrText xml:space="preserve"> XE "Quick Orders" </w:instrText>
      </w:r>
      <w:r>
        <w:fldChar w:fldCharType="end"/>
      </w:r>
    </w:p>
    <w:p w14:paraId="72D386E6" w14:textId="77777777" w:rsidR="00F371ED" w:rsidRDefault="00F371ED" w:rsidP="00D41468"/>
    <w:p w14:paraId="72D386E7" w14:textId="77777777" w:rsidR="004A5973" w:rsidRDefault="004A5973" w:rsidP="00D41468">
      <w:r>
        <w:t xml:space="preserve">Quick Orders are a feature of CPRS that allow certain prompts to be automatically filled in by the computer. Your ADPAC can set them up (a subject that is discussed in the </w:t>
      </w:r>
      <w:r>
        <w:rPr>
          <w:i/>
        </w:rPr>
        <w:t>CPRS Setup Guide</w:t>
      </w:r>
      <w:r>
        <w:rPr>
          <w:i/>
        </w:rPr>
        <w:fldChar w:fldCharType="begin"/>
      </w:r>
      <w:r>
        <w:instrText xml:space="preserve"> XE "</w:instrText>
      </w:r>
      <w:r>
        <w:rPr>
          <w:i/>
        </w:rPr>
        <w:instrText>CPRS Technical Manual</w:instrText>
      </w:r>
      <w:r>
        <w:instrText xml:space="preserve">" </w:instrText>
      </w:r>
      <w:r>
        <w:rPr>
          <w:i/>
        </w:rPr>
        <w:fldChar w:fldCharType="end"/>
      </w:r>
      <w:r>
        <w:t xml:space="preserve">.) </w:t>
      </w:r>
    </w:p>
    <w:p w14:paraId="72D386E8" w14:textId="77777777" w:rsidR="00F371ED" w:rsidRDefault="00F371ED" w:rsidP="00D41468"/>
    <w:p w14:paraId="72D386E9" w14:textId="77777777" w:rsidR="004A5973" w:rsidRDefault="004A5973" w:rsidP="00D41468">
      <w:r>
        <w:t xml:space="preserve">CPRS is shipped with a number of quick orders. Number 91, EKG, Portable on the screen pictured below is one of them. These quick orders do not have any of the fields filled in. They are only provided as place-holders and limited examples of what is possible. </w:t>
      </w:r>
    </w:p>
    <w:p w14:paraId="72D386EA" w14:textId="77777777" w:rsidR="004A5973" w:rsidRDefault="004A5973" w:rsidP="00D41468">
      <w:pPr>
        <w:pStyle w:val="BlankLine"/>
      </w:pPr>
    </w:p>
    <w:p w14:paraId="72D386EB" w14:textId="77777777" w:rsidR="004A5973" w:rsidRDefault="004A5973" w:rsidP="00D41468">
      <w:pPr>
        <w:pStyle w:val="ComputerScreen"/>
      </w:pPr>
      <w:r>
        <w:t>Add New Orders                Feb 13, 1998 13:21:08          Page:   1 of   1</w:t>
      </w:r>
    </w:p>
    <w:p w14:paraId="72D386EC" w14:textId="77777777" w:rsidR="00726DC4" w:rsidRDefault="00726DC4" w:rsidP="00D41468">
      <w:pPr>
        <w:pStyle w:val="ComputerScreen"/>
      </w:pPr>
      <w:r>
        <w:t>CPRSPATIENT,TWELVE 666-24-</w:t>
      </w:r>
      <w:r w:rsidR="009328C8">
        <w:t>3779</w:t>
      </w:r>
      <w:r>
        <w:t xml:space="preserve">              1A/B-1      FEB 3,1923 (74)   &lt;CA&gt;</w:t>
      </w:r>
    </w:p>
    <w:p w14:paraId="72D386ED" w14:textId="77777777" w:rsidR="004A5973" w:rsidRDefault="004A5973" w:rsidP="00D41468">
      <w:pPr>
        <w:pStyle w:val="ComputerScreen"/>
      </w:pPr>
      <w:r>
        <w:t xml:space="preserve">                                                                             </w:t>
      </w:r>
    </w:p>
    <w:p w14:paraId="72D386EE" w14:textId="77777777" w:rsidR="004A5973" w:rsidRDefault="004A5973" w:rsidP="00D41468">
      <w:pPr>
        <w:pStyle w:val="ComputerScreen"/>
      </w:pPr>
      <w:r>
        <w:t xml:space="preserve">0  ORDER SETS...          30 PATIENT CARE...        70 LABORATORY...            </w:t>
      </w:r>
    </w:p>
    <w:p w14:paraId="72D386EF" w14:textId="77777777" w:rsidR="004A5973" w:rsidRDefault="004A5973" w:rsidP="00D41468">
      <w:pPr>
        <w:pStyle w:val="ComputerScreen"/>
      </w:pPr>
      <w:r>
        <w:t xml:space="preserve">1  Patient Movement       31 Condom Catheter        71 Chem 7                   </w:t>
      </w:r>
    </w:p>
    <w:p w14:paraId="72D386F0" w14:textId="77777777" w:rsidR="004A5973" w:rsidRDefault="004A5973" w:rsidP="00D41468">
      <w:pPr>
        <w:pStyle w:val="ComputerScreen"/>
      </w:pPr>
      <w:r>
        <w:t xml:space="preserve">2  Diagnosis              32 Guaiac Stools          72 T&amp;S                      </w:t>
      </w:r>
    </w:p>
    <w:p w14:paraId="72D386F1" w14:textId="77777777" w:rsidR="004A5973" w:rsidRDefault="004A5973" w:rsidP="00D41468">
      <w:pPr>
        <w:pStyle w:val="ComputerScreen"/>
      </w:pPr>
      <w:r>
        <w:t xml:space="preserve">3  Condition              33 Incentive Spirometer   73 Glucose                  </w:t>
      </w:r>
    </w:p>
    <w:p w14:paraId="72D386F2" w14:textId="77777777" w:rsidR="004A5973" w:rsidRDefault="004A5973" w:rsidP="00D41468">
      <w:pPr>
        <w:pStyle w:val="ComputerScreen"/>
      </w:pPr>
      <w:r>
        <w:t xml:space="preserve">4  Allergies              34 Dressing Change        74 CBC w/Diff               </w:t>
      </w:r>
    </w:p>
    <w:p w14:paraId="72D386F3" w14:textId="77777777" w:rsidR="004A5973" w:rsidRDefault="004A5973" w:rsidP="00D41468">
      <w:pPr>
        <w:pStyle w:val="ComputerScreen"/>
      </w:pPr>
      <w:r>
        <w:t xml:space="preserve">                                                    75 PT                       </w:t>
      </w:r>
    </w:p>
    <w:p w14:paraId="72D386F4" w14:textId="77777777" w:rsidR="004A5973" w:rsidRDefault="004A5973" w:rsidP="00D41468">
      <w:pPr>
        <w:pStyle w:val="ComputerScreen"/>
      </w:pPr>
      <w:r>
        <w:t xml:space="preserve">10 PARAMETERS...          40 DIETETICS...           76 PTT                      </w:t>
      </w:r>
    </w:p>
    <w:p w14:paraId="72D386F5" w14:textId="77777777" w:rsidR="004A5973" w:rsidRDefault="004A5973" w:rsidP="00D41468">
      <w:pPr>
        <w:pStyle w:val="ComputerScreen"/>
      </w:pPr>
      <w:r>
        <w:t xml:space="preserve">11 TPR B/P                41 Regular Diet           77 CPK                      </w:t>
      </w:r>
    </w:p>
    <w:p w14:paraId="72D386F6" w14:textId="77777777" w:rsidR="004A5973" w:rsidRDefault="004A5973" w:rsidP="00D41468">
      <w:pPr>
        <w:pStyle w:val="ComputerScreen"/>
      </w:pPr>
      <w:r>
        <w:t xml:space="preserve">12 Weight                 42 Tubefeeding            78 CPK                      </w:t>
      </w:r>
    </w:p>
    <w:p w14:paraId="72D386F7" w14:textId="77777777" w:rsidR="004A5973" w:rsidRDefault="004A5973" w:rsidP="00D41468">
      <w:pPr>
        <w:pStyle w:val="ComputerScreen"/>
      </w:pPr>
      <w:r>
        <w:t xml:space="preserve">13 I &amp; O                  43 NPO at Midnight        79 LDH                      </w:t>
      </w:r>
    </w:p>
    <w:p w14:paraId="72D386F8" w14:textId="77777777" w:rsidR="004A5973" w:rsidRDefault="004A5973" w:rsidP="00D41468">
      <w:pPr>
        <w:pStyle w:val="ComputerScreen"/>
      </w:pPr>
      <w:r>
        <w:t xml:space="preserve">14 Call HO on                                       80 Urinalysis               </w:t>
      </w:r>
    </w:p>
    <w:p w14:paraId="72D386F9" w14:textId="77777777" w:rsidR="004A5973" w:rsidRDefault="004A5973" w:rsidP="00D41468">
      <w:pPr>
        <w:pStyle w:val="ComputerScreen"/>
      </w:pPr>
      <w:r>
        <w:t xml:space="preserve">                          50 IV FLUIDS...           81 Culture &amp; Suscept        </w:t>
      </w:r>
    </w:p>
    <w:p w14:paraId="72D386FA" w14:textId="77777777" w:rsidR="004A5973" w:rsidRDefault="004A5973" w:rsidP="00D41468">
      <w:pPr>
        <w:pStyle w:val="ComputerScreen"/>
      </w:pPr>
      <w:r>
        <w:t xml:space="preserve">20 ACTIVITY...            51 OUTPATIENT MEDS...                                 </w:t>
      </w:r>
    </w:p>
    <w:p w14:paraId="72D386FB" w14:textId="77777777" w:rsidR="004A5973" w:rsidRDefault="004A5973" w:rsidP="00D41468">
      <w:pPr>
        <w:pStyle w:val="ComputerScreen"/>
      </w:pPr>
      <w:r>
        <w:t xml:space="preserve">21 Ad Lib                 55 INPATIENT MEDS...      90 OTHER ORDERS...          </w:t>
      </w:r>
    </w:p>
    <w:p w14:paraId="72D386FC" w14:textId="77777777" w:rsidR="004A5973" w:rsidRDefault="004A5973" w:rsidP="00D41468">
      <w:pPr>
        <w:pStyle w:val="ComputerScreen"/>
      </w:pPr>
      <w:r>
        <w:t xml:space="preserve">23 Bed Rest / BRP                                   91 EKG: Portable            </w:t>
      </w:r>
    </w:p>
    <w:p w14:paraId="72D386FD" w14:textId="77777777" w:rsidR="004A5973" w:rsidRDefault="004A5973" w:rsidP="00D41468">
      <w:pPr>
        <w:pStyle w:val="ComputerScreen"/>
      </w:pPr>
      <w:r>
        <w:t xml:space="preserve">24 Ambulate TID           60 IMAGING ...                                        </w:t>
      </w:r>
    </w:p>
    <w:p w14:paraId="72D386FE" w14:textId="77777777" w:rsidR="004A5973" w:rsidRDefault="004A5973" w:rsidP="00D41468">
      <w:pPr>
        <w:pStyle w:val="ComputerScreen"/>
      </w:pPr>
      <w:r>
        <w:t xml:space="preserve">25 Up in Chair TID        61 Chest 2 views PA&amp;LAT   99 Text Only Order          </w:t>
      </w:r>
    </w:p>
    <w:p w14:paraId="72D386FF" w14:textId="77777777" w:rsidR="004A5973" w:rsidRDefault="004A5973" w:rsidP="00D41468">
      <w:pPr>
        <w:pStyle w:val="CScreenReversed"/>
      </w:pPr>
      <w:r>
        <w:t xml:space="preserve">          Enter the number of each item you wish to order.                   &gt;&gt;&gt;</w:t>
      </w:r>
    </w:p>
    <w:p w14:paraId="72D38700" w14:textId="77777777" w:rsidR="004A5973" w:rsidRDefault="004A5973" w:rsidP="00D41468">
      <w:pPr>
        <w:pStyle w:val="ComputerScreen"/>
      </w:pPr>
      <w:r>
        <w:t>+   Next Screen           TD  Set Delay ...         Q   Done</w:t>
      </w:r>
    </w:p>
    <w:p w14:paraId="72D38701" w14:textId="77777777" w:rsidR="004A5973" w:rsidRDefault="004A5973" w:rsidP="00D41468">
      <w:pPr>
        <w:pStyle w:val="ComputerScreen"/>
      </w:pPr>
      <w:r>
        <w:t xml:space="preserve">      </w:t>
      </w:r>
    </w:p>
    <w:p w14:paraId="72D38702" w14:textId="77777777" w:rsidR="004A5973" w:rsidRDefault="004A5973" w:rsidP="00D41468">
      <w:pPr>
        <w:pStyle w:val="ComputerScreen"/>
      </w:pPr>
      <w:r>
        <w:t>Select Item(s): Done//</w:t>
      </w:r>
    </w:p>
    <w:p w14:paraId="72D38703" w14:textId="77777777" w:rsidR="004A5973" w:rsidRDefault="004A5973" w:rsidP="00D41468">
      <w:r>
        <w:br w:type="page"/>
      </w:r>
      <w:r>
        <w:lastRenderedPageBreak/>
        <w:t>Basically, quick orders supply stock answers to some of the prompts required to make an order. For example, if we filled in the values for the placeholder EKG, Portable, we might answer the following questions in the quick order template:</w:t>
      </w:r>
    </w:p>
    <w:p w14:paraId="72D38704" w14:textId="77777777" w:rsidR="004A5973" w:rsidRDefault="004A5973" w:rsidP="00D41468">
      <w:pPr>
        <w:pStyle w:val="ListMember"/>
      </w:pPr>
    </w:p>
    <w:p w14:paraId="72D38705" w14:textId="77777777" w:rsidR="004A5973" w:rsidRDefault="004A5973" w:rsidP="00D41468">
      <w:pPr>
        <w:pStyle w:val="ComputerScreen"/>
      </w:pPr>
      <w:r>
        <w:tab/>
        <w:t xml:space="preserve">Consult to Service/Specialty:  </w:t>
      </w:r>
      <w:r>
        <w:rPr>
          <w:b/>
        </w:rPr>
        <w:t>Cardiology</w:t>
      </w:r>
    </w:p>
    <w:p w14:paraId="72D38706" w14:textId="77777777" w:rsidR="004A5973" w:rsidRDefault="004A5973" w:rsidP="00D41468">
      <w:pPr>
        <w:pStyle w:val="ComputerScreen"/>
      </w:pPr>
      <w:r>
        <w:tab/>
        <w:t xml:space="preserve">Category: </w:t>
      </w:r>
      <w:r>
        <w:rPr>
          <w:b/>
        </w:rPr>
        <w:t>Inpatient</w:t>
      </w:r>
    </w:p>
    <w:p w14:paraId="72D38707" w14:textId="77777777" w:rsidR="004A5973" w:rsidRDefault="004A5973" w:rsidP="00D41468">
      <w:pPr>
        <w:pStyle w:val="ComputerScreen"/>
        <w:rPr>
          <w:b/>
        </w:rPr>
      </w:pPr>
      <w:r>
        <w:tab/>
        <w:t xml:space="preserve">Place of Consult: </w:t>
      </w:r>
      <w:r>
        <w:rPr>
          <w:b/>
        </w:rPr>
        <w:t>Bedside</w:t>
      </w:r>
    </w:p>
    <w:p w14:paraId="72D38708" w14:textId="77777777" w:rsidR="00F371ED" w:rsidRDefault="00F371ED" w:rsidP="00D41468"/>
    <w:p w14:paraId="72D38709" w14:textId="77777777" w:rsidR="004A5973" w:rsidRDefault="004A5973" w:rsidP="00D41468">
      <w:r>
        <w:t>These three prompts are then excluded when you select EKG from the orders screen—relieving you of the necessity of filling in answering several prompts.</w:t>
      </w:r>
    </w:p>
    <w:p w14:paraId="72D3870A" w14:textId="77777777" w:rsidR="004A5973" w:rsidRDefault="004A5973" w:rsidP="00D41468">
      <w:r>
        <w:t>The other four prompts, Reason for the Request, Urgency, Attention, and Provisional Diagnosis, are all left blank in the quick order template. The answer to these questions change every time we place an order for a portable EKG. These four questions are the only ones asked when you place an order for “EKG, Portable.”</w:t>
      </w:r>
    </w:p>
    <w:p w14:paraId="72D3870B" w14:textId="77777777" w:rsidR="004A5973" w:rsidRDefault="004A5973" w:rsidP="00D41468"/>
    <w:p w14:paraId="72D3870C" w14:textId="77777777" w:rsidR="004A5973" w:rsidRDefault="004A5973" w:rsidP="00D41468">
      <w:pPr>
        <w:pStyle w:val="Heading2"/>
      </w:pPr>
      <w:r>
        <w:br w:type="page"/>
      </w:r>
      <w:bookmarkStart w:id="112" w:name="_Toc401592244"/>
      <w:bookmarkStart w:id="113" w:name="_Toc402366881"/>
      <w:bookmarkStart w:id="114" w:name="_Toc421668501"/>
      <w:bookmarkStart w:id="115" w:name="_Toc421693928"/>
      <w:bookmarkStart w:id="116" w:name="_Toc508628489"/>
      <w:r>
        <w:lastRenderedPageBreak/>
        <w:t>Using the Consults Package with TIU</w:t>
      </w:r>
      <w:bookmarkEnd w:id="112"/>
      <w:bookmarkEnd w:id="113"/>
      <w:bookmarkEnd w:id="114"/>
      <w:bookmarkEnd w:id="115"/>
      <w:bookmarkEnd w:id="116"/>
      <w:r>
        <w:fldChar w:fldCharType="begin"/>
      </w:r>
      <w:r>
        <w:instrText xml:space="preserve"> XE "Using the Consults Package with TIU" </w:instrText>
      </w:r>
      <w:r>
        <w:fldChar w:fldCharType="end"/>
      </w:r>
      <w:r>
        <w:fldChar w:fldCharType="begin"/>
      </w:r>
      <w:r>
        <w:instrText xml:space="preserve"> XE "Text Integration Utility (TIU)" </w:instrText>
      </w:r>
      <w:r>
        <w:fldChar w:fldCharType="end"/>
      </w:r>
      <w:r>
        <w:t xml:space="preserve"> </w:t>
      </w:r>
    </w:p>
    <w:p w14:paraId="72D3870D" w14:textId="77777777" w:rsidR="004A5973" w:rsidRDefault="004A5973" w:rsidP="00D41468">
      <w:pPr>
        <w:pStyle w:val="Heading3"/>
      </w:pPr>
      <w:bookmarkStart w:id="117" w:name="_Toc421668502"/>
      <w:bookmarkStart w:id="118" w:name="_Toc421693929"/>
      <w:bookmarkStart w:id="119" w:name="_Toc508628490"/>
      <w:r>
        <w:t>Direct TIU Input</w:t>
      </w:r>
      <w:bookmarkEnd w:id="117"/>
      <w:bookmarkEnd w:id="118"/>
      <w:bookmarkEnd w:id="119"/>
      <w:r>
        <w:fldChar w:fldCharType="begin"/>
      </w:r>
      <w:r>
        <w:instrText xml:space="preserve"> XE "TIU Direct Input" </w:instrText>
      </w:r>
      <w:r>
        <w:fldChar w:fldCharType="end"/>
      </w:r>
    </w:p>
    <w:p w14:paraId="72D3870E" w14:textId="77777777" w:rsidR="00F371ED" w:rsidRDefault="00F371ED" w:rsidP="00D41468"/>
    <w:p w14:paraId="72D3870F" w14:textId="77777777" w:rsidR="004A5973" w:rsidRDefault="004A5973" w:rsidP="00D41468">
      <w:r>
        <w:t xml:space="preserve">On page </w:t>
      </w:r>
      <w:r w:rsidR="004D2794">
        <w:rPr>
          <w:noProof/>
        </w:rPr>
        <w:fldChar w:fldCharType="begin"/>
      </w:r>
      <w:r w:rsidR="004D2794">
        <w:rPr>
          <w:noProof/>
        </w:rPr>
        <w:instrText xml:space="preserve"> PAGEREF EnterFindings \* MERGEFORMAT </w:instrText>
      </w:r>
      <w:r w:rsidR="004D2794">
        <w:rPr>
          <w:noProof/>
        </w:rPr>
        <w:fldChar w:fldCharType="separate"/>
      </w:r>
      <w:r w:rsidR="00745AC7">
        <w:rPr>
          <w:noProof/>
        </w:rPr>
        <w:t>26</w:t>
      </w:r>
      <w:r w:rsidR="004D2794">
        <w:rPr>
          <w:noProof/>
        </w:rPr>
        <w:fldChar w:fldCharType="end"/>
      </w:r>
      <w:r>
        <w:t xml:space="preserve"> are the directions for entering results</w:t>
      </w:r>
      <w:r>
        <w:fldChar w:fldCharType="begin"/>
      </w:r>
      <w:r>
        <w:instrText xml:space="preserve"> XE "Results" </w:instrText>
      </w:r>
      <w:r>
        <w:fldChar w:fldCharType="end"/>
      </w:r>
      <w:r>
        <w:t xml:space="preserve"> from the Consult/ Result Tracking screen. You can also enter results directly from TIU. This may be preferable if you are doing large volumes of consults or it fits your office work flow.</w:t>
      </w:r>
    </w:p>
    <w:p w14:paraId="72D38710" w14:textId="77777777" w:rsidR="004A5973" w:rsidRDefault="004A5973" w:rsidP="00D41468">
      <w:r>
        <w:t xml:space="preserve">The basic steps to entering findings through TIU given here are. The interested user should look at the </w:t>
      </w:r>
      <w:r>
        <w:rPr>
          <w:i/>
        </w:rPr>
        <w:t>TIU Clinical Coordinator &amp; User Manual</w:t>
      </w:r>
      <w:r>
        <w:rPr>
          <w:i/>
        </w:rPr>
        <w:fldChar w:fldCharType="begin"/>
      </w:r>
      <w:r>
        <w:instrText xml:space="preserve"> XE "</w:instrText>
      </w:r>
      <w:r>
        <w:rPr>
          <w:i/>
        </w:rPr>
        <w:instrText>TIU Clinical Coordinator &amp; User Manual</w:instrText>
      </w:r>
      <w:r>
        <w:instrText xml:space="preserve">" </w:instrText>
      </w:r>
      <w:r>
        <w:rPr>
          <w:i/>
        </w:rPr>
        <w:fldChar w:fldCharType="end"/>
      </w:r>
      <w:r>
        <w:rPr>
          <w:i/>
        </w:rPr>
        <w:t xml:space="preserve"> </w:t>
      </w:r>
      <w:r>
        <w:t>for further information.</w:t>
      </w:r>
    </w:p>
    <w:p w14:paraId="72D38711" w14:textId="77777777" w:rsidR="00F371ED" w:rsidRDefault="00F371ED" w:rsidP="00D41468"/>
    <w:p w14:paraId="72D38712" w14:textId="77777777" w:rsidR="004A5973" w:rsidRDefault="004A5973" w:rsidP="00D41468">
      <w:pPr>
        <w:pStyle w:val="Heading4"/>
      </w:pPr>
      <w:r>
        <w:t>1.</w:t>
      </w:r>
      <w:r>
        <w:tab/>
        <w:t>From TIU, choose Integrated Document Management</w:t>
      </w:r>
      <w:r>
        <w:fldChar w:fldCharType="begin"/>
      </w:r>
      <w:r>
        <w:instrText xml:space="preserve"> XE "Integrated Document Management" </w:instrText>
      </w:r>
      <w:r>
        <w:fldChar w:fldCharType="end"/>
      </w:r>
      <w:r>
        <w:t>.</w:t>
      </w:r>
    </w:p>
    <w:p w14:paraId="72D38713" w14:textId="77777777" w:rsidR="004A5973" w:rsidRDefault="004A5973" w:rsidP="00D41468">
      <w:r>
        <w:t>As with almost everything in V</w:t>
      </w:r>
      <w:r>
        <w:rPr>
          <w:i/>
          <w:sz w:val="20"/>
        </w:rPr>
        <w:t>IST</w:t>
      </w:r>
      <w:r>
        <w:t>A, exactly how you do this depends on how your system is set up. If you cannot find this option on your menu, consult your ADPAC.</w:t>
      </w:r>
    </w:p>
    <w:p w14:paraId="72D38714" w14:textId="77777777" w:rsidR="004A5973" w:rsidRDefault="004A5973" w:rsidP="00D41468">
      <w:pPr>
        <w:pStyle w:val="ListMember"/>
      </w:pPr>
      <w:r>
        <w:t>Example:</w:t>
      </w:r>
    </w:p>
    <w:p w14:paraId="72D38715" w14:textId="77777777" w:rsidR="004A5973" w:rsidRDefault="004A5973" w:rsidP="00D41468">
      <w:pPr>
        <w:pStyle w:val="BlankLine"/>
      </w:pPr>
    </w:p>
    <w:p w14:paraId="72D38716" w14:textId="77777777" w:rsidR="004A5973" w:rsidRDefault="004A5973" w:rsidP="00D41468">
      <w:pPr>
        <w:pStyle w:val="ComputerScreen"/>
      </w:pPr>
      <w:r>
        <w:t xml:space="preserve">Select Progress Notes/Discharge Summary [TIU] Option: </w:t>
      </w:r>
      <w:r>
        <w:rPr>
          <w:b/>
        </w:rPr>
        <w:t>?</w:t>
      </w:r>
    </w:p>
    <w:p w14:paraId="72D38717" w14:textId="77777777" w:rsidR="004A5973" w:rsidRDefault="004A5973" w:rsidP="00D41468">
      <w:pPr>
        <w:pStyle w:val="ComputerScreen"/>
      </w:pPr>
    </w:p>
    <w:p w14:paraId="72D38718" w14:textId="77777777" w:rsidR="004A5973" w:rsidRDefault="004A5973" w:rsidP="00D41468">
      <w:pPr>
        <w:pStyle w:val="ComputerScreen"/>
      </w:pPr>
      <w:r>
        <w:t xml:space="preserve">   1      Progress Notes User Menu ...</w:t>
      </w:r>
    </w:p>
    <w:p w14:paraId="72D38719" w14:textId="77777777" w:rsidR="004A5973" w:rsidRDefault="004A5973" w:rsidP="00D41468">
      <w:pPr>
        <w:pStyle w:val="ComputerScreen"/>
      </w:pPr>
      <w:r>
        <w:t xml:space="preserve">   2      Discharge Summary User Menu ...</w:t>
      </w:r>
    </w:p>
    <w:p w14:paraId="72D3871A" w14:textId="77777777" w:rsidR="004A5973" w:rsidRDefault="004A5973" w:rsidP="00D41468">
      <w:pPr>
        <w:pStyle w:val="ComputerScreen"/>
      </w:pPr>
      <w:r>
        <w:t xml:space="preserve">   3      Integrated Document Management ...</w:t>
      </w:r>
    </w:p>
    <w:p w14:paraId="72D3871B" w14:textId="77777777" w:rsidR="004A5973" w:rsidRDefault="004A5973" w:rsidP="00D41468">
      <w:pPr>
        <w:pStyle w:val="ComputerScreen"/>
      </w:pPr>
      <w:r>
        <w:t xml:space="preserve">   4      Personal Preferences ...</w:t>
      </w:r>
    </w:p>
    <w:p w14:paraId="72D3871C" w14:textId="77777777" w:rsidR="004A5973" w:rsidRDefault="004A5973" w:rsidP="00D41468">
      <w:pPr>
        <w:pStyle w:val="ComputerScreen"/>
      </w:pPr>
    </w:p>
    <w:p w14:paraId="72D3871D" w14:textId="77777777" w:rsidR="004A5973" w:rsidRDefault="004A5973" w:rsidP="00D41468">
      <w:pPr>
        <w:pStyle w:val="ComputerScreen"/>
      </w:pPr>
      <w:r>
        <w:t>Enter ?? for more options, ??? for brief descriptions, ?OPTION for help text.</w:t>
      </w:r>
    </w:p>
    <w:p w14:paraId="72D3871E" w14:textId="77777777" w:rsidR="004A5973" w:rsidRDefault="004A5973" w:rsidP="00D41468">
      <w:pPr>
        <w:pStyle w:val="ComputerScreen"/>
      </w:pPr>
    </w:p>
    <w:p w14:paraId="72D3871F" w14:textId="77777777" w:rsidR="00F371ED" w:rsidRDefault="004A5973" w:rsidP="00D41468">
      <w:pPr>
        <w:pStyle w:val="ComputerScreen"/>
      </w:pPr>
      <w:r>
        <w:t xml:space="preserve">Select Progress Notes/Discharge Summary [TIU] Option: </w:t>
      </w:r>
      <w:r>
        <w:rPr>
          <w:b/>
        </w:rPr>
        <w:t>3</w:t>
      </w:r>
      <w:r>
        <w:t xml:space="preserve">  Integrated Document </w:t>
      </w:r>
    </w:p>
    <w:p w14:paraId="72D38720" w14:textId="77777777" w:rsidR="004A5973" w:rsidRDefault="004A5973" w:rsidP="00D41468">
      <w:pPr>
        <w:pStyle w:val="ComputerScreen"/>
      </w:pPr>
      <w:r>
        <w:t>Management</w:t>
      </w:r>
    </w:p>
    <w:p w14:paraId="72D38721" w14:textId="77777777" w:rsidR="004A5973" w:rsidRDefault="004A5973" w:rsidP="00D41468">
      <w:pPr>
        <w:pStyle w:val="ComputerScreen"/>
      </w:pPr>
    </w:p>
    <w:p w14:paraId="72D38722" w14:textId="77777777" w:rsidR="004A5973" w:rsidRDefault="004A5973" w:rsidP="00D41468">
      <w:pPr>
        <w:pStyle w:val="ComputerScreen"/>
      </w:pPr>
      <w:r>
        <w:t xml:space="preserve">                           --- Clinician's Menu ---</w:t>
      </w:r>
    </w:p>
    <w:p w14:paraId="72D38723" w14:textId="77777777" w:rsidR="004A5973" w:rsidRDefault="004A5973" w:rsidP="00D41468">
      <w:pPr>
        <w:pStyle w:val="ComputerScreen"/>
      </w:pPr>
    </w:p>
    <w:p w14:paraId="72D38724" w14:textId="77777777" w:rsidR="004A5973" w:rsidRDefault="004A5973" w:rsidP="00D41468">
      <w:pPr>
        <w:pStyle w:val="ComputerScreen"/>
      </w:pPr>
      <w:r>
        <w:t>Select Integrated Document Management Option:</w:t>
      </w:r>
    </w:p>
    <w:p w14:paraId="72D38725" w14:textId="77777777" w:rsidR="004A5973" w:rsidRDefault="004A5973" w:rsidP="00D41468">
      <w:pPr>
        <w:pStyle w:val="Heading4"/>
      </w:pPr>
      <w:r>
        <w:br w:type="page"/>
      </w:r>
      <w:r>
        <w:lastRenderedPageBreak/>
        <w:t>2.</w:t>
      </w:r>
      <w:r>
        <w:tab/>
        <w:t>Select Enter/edit Document.</w:t>
      </w:r>
    </w:p>
    <w:p w14:paraId="72D38726" w14:textId="77777777" w:rsidR="00F371ED" w:rsidRDefault="00F371ED" w:rsidP="00D41468"/>
    <w:p w14:paraId="72D38727" w14:textId="77777777" w:rsidR="004A5973" w:rsidRDefault="004A5973" w:rsidP="00D41468">
      <w:r>
        <w:t>Example:</w:t>
      </w:r>
    </w:p>
    <w:p w14:paraId="72D38728" w14:textId="77777777" w:rsidR="004A5973" w:rsidRDefault="004A5973" w:rsidP="00D41468">
      <w:pPr>
        <w:pStyle w:val="BlankLine"/>
      </w:pPr>
    </w:p>
    <w:p w14:paraId="72D38729" w14:textId="77777777" w:rsidR="004A5973" w:rsidRDefault="004A5973" w:rsidP="00D41468">
      <w:pPr>
        <w:pStyle w:val="ComputerScreen"/>
      </w:pPr>
      <w:r>
        <w:t xml:space="preserve">Select Integrated Document Management Option: </w:t>
      </w:r>
      <w:r>
        <w:rPr>
          <w:b/>
        </w:rPr>
        <w:t>?</w:t>
      </w:r>
    </w:p>
    <w:p w14:paraId="72D3872A" w14:textId="77777777" w:rsidR="004A5973" w:rsidRDefault="004A5973" w:rsidP="00D41468">
      <w:pPr>
        <w:pStyle w:val="ComputerScreen"/>
      </w:pPr>
    </w:p>
    <w:p w14:paraId="72D3872B" w14:textId="77777777" w:rsidR="004A5973" w:rsidRDefault="004A5973" w:rsidP="00D41468">
      <w:pPr>
        <w:pStyle w:val="ComputerScreen"/>
      </w:pPr>
      <w:r>
        <w:t xml:space="preserve">   1      Individual Patient Document</w:t>
      </w:r>
    </w:p>
    <w:p w14:paraId="72D3872C" w14:textId="77777777" w:rsidR="004A5973" w:rsidRDefault="004A5973" w:rsidP="00D41468">
      <w:pPr>
        <w:pStyle w:val="ComputerScreen"/>
      </w:pPr>
      <w:r>
        <w:t xml:space="preserve">   2      All MY UNSIGNED Documents</w:t>
      </w:r>
    </w:p>
    <w:p w14:paraId="72D3872D" w14:textId="77777777" w:rsidR="004A5973" w:rsidRDefault="004A5973" w:rsidP="00D41468">
      <w:pPr>
        <w:pStyle w:val="ComputerScreen"/>
      </w:pPr>
      <w:r>
        <w:t xml:space="preserve">   3      Multiple Patient Documents</w:t>
      </w:r>
    </w:p>
    <w:p w14:paraId="72D3872E" w14:textId="77777777" w:rsidR="004A5973" w:rsidRDefault="004A5973" w:rsidP="00D41468">
      <w:pPr>
        <w:pStyle w:val="ComputerScreen"/>
      </w:pPr>
      <w:r>
        <w:t xml:space="preserve">   4      Enter/edit Document</w:t>
      </w:r>
    </w:p>
    <w:p w14:paraId="72D3872F" w14:textId="77777777" w:rsidR="004A5973" w:rsidRDefault="004A5973" w:rsidP="00D41468">
      <w:pPr>
        <w:pStyle w:val="ComputerScreen"/>
      </w:pPr>
    </w:p>
    <w:p w14:paraId="72D38730" w14:textId="77777777" w:rsidR="004A5973" w:rsidRDefault="004A5973" w:rsidP="00D41468">
      <w:pPr>
        <w:pStyle w:val="ComputerScreen"/>
      </w:pPr>
      <w:r>
        <w:t>Enter ?? for more options, ??? for brief descriptions, ?OPTION for help text.</w:t>
      </w:r>
    </w:p>
    <w:p w14:paraId="72D38731" w14:textId="77777777" w:rsidR="004A5973" w:rsidRDefault="004A5973" w:rsidP="00D41468">
      <w:pPr>
        <w:pStyle w:val="ComputerScreen"/>
      </w:pPr>
    </w:p>
    <w:p w14:paraId="72D38732" w14:textId="77777777" w:rsidR="004A5973" w:rsidRDefault="004A5973" w:rsidP="00D41468">
      <w:pPr>
        <w:pStyle w:val="ComputerScreen"/>
      </w:pPr>
      <w:r>
        <w:t xml:space="preserve">Select Integrated Document Management Option: </w:t>
      </w:r>
      <w:r>
        <w:rPr>
          <w:b/>
        </w:rPr>
        <w:t>E</w:t>
      </w:r>
      <w:r>
        <w:t>nter/edit Document</w:t>
      </w:r>
    </w:p>
    <w:p w14:paraId="72D38733" w14:textId="77777777" w:rsidR="00F371ED" w:rsidRDefault="00F371ED" w:rsidP="00D41468"/>
    <w:p w14:paraId="72D38734" w14:textId="77777777" w:rsidR="004A5973" w:rsidRDefault="004A5973" w:rsidP="00D41468">
      <w:pPr>
        <w:pStyle w:val="Heading4"/>
      </w:pPr>
      <w:r>
        <w:t>3.</w:t>
      </w:r>
      <w:r>
        <w:tab/>
        <w:t>Enter the patient’s name.</w:t>
      </w:r>
    </w:p>
    <w:p w14:paraId="72D38735" w14:textId="77777777" w:rsidR="00F371ED" w:rsidRDefault="00F371ED" w:rsidP="00D41468">
      <w:pPr>
        <w:pStyle w:val="BodyTextIndent"/>
      </w:pPr>
    </w:p>
    <w:p w14:paraId="72D38736" w14:textId="77777777" w:rsidR="004A5973" w:rsidRDefault="004A5973" w:rsidP="00D41468">
      <w:pPr>
        <w:pStyle w:val="BodyTextIndent"/>
      </w:pPr>
      <w:r>
        <w:t>Follow the usual V</w:t>
      </w:r>
      <w:r>
        <w:rPr>
          <w:i/>
          <w:sz w:val="20"/>
        </w:rPr>
        <w:t>IST</w:t>
      </w:r>
      <w:r>
        <w:t>A conventions for selecting a patient.</w:t>
      </w:r>
    </w:p>
    <w:p w14:paraId="72D38737" w14:textId="77777777" w:rsidR="00F371ED" w:rsidRDefault="00F371ED" w:rsidP="00D41468"/>
    <w:p w14:paraId="72D38738" w14:textId="77777777" w:rsidR="004A5973" w:rsidRDefault="004A5973" w:rsidP="00D41468">
      <w:r>
        <w:t>Example:</w:t>
      </w:r>
    </w:p>
    <w:p w14:paraId="72D38739" w14:textId="77777777" w:rsidR="004A5973" w:rsidRDefault="004A5973" w:rsidP="00D41468">
      <w:pPr>
        <w:pStyle w:val="BlankLine"/>
      </w:pPr>
    </w:p>
    <w:p w14:paraId="72D3873A" w14:textId="77777777" w:rsidR="004A5973" w:rsidRDefault="004A5973" w:rsidP="00D41468">
      <w:pPr>
        <w:pStyle w:val="ComputerScreen"/>
      </w:pPr>
      <w:r>
        <w:t xml:space="preserve">Select PATIENT NAME:    </w:t>
      </w:r>
      <w:r w:rsidR="002C199D">
        <w:rPr>
          <w:b/>
        </w:rPr>
        <w:t>CPRSPATIENT,FI</w:t>
      </w:r>
      <w:r w:rsidR="002C199D" w:rsidRPr="002C199D">
        <w:t>V</w:t>
      </w:r>
      <w:r>
        <w:t xml:space="preserve">       03-05-33     </w:t>
      </w:r>
      <w:r w:rsidR="002C199D">
        <w:t>666</w:t>
      </w:r>
      <w:r>
        <w:t xml:space="preserve">332432     YES     SC VETERAN    </w:t>
      </w:r>
    </w:p>
    <w:p w14:paraId="72D3873B" w14:textId="77777777" w:rsidR="004A5973" w:rsidRDefault="004A5973" w:rsidP="00D41468">
      <w:pPr>
        <w:pStyle w:val="ComputerScreen"/>
      </w:pPr>
      <w:r>
        <w:t xml:space="preserve">                       A: Known allergies</w:t>
      </w:r>
    </w:p>
    <w:p w14:paraId="72D3873C" w14:textId="77777777" w:rsidR="004A5973" w:rsidRDefault="004A5973" w:rsidP="00D41468">
      <w:pPr>
        <w:pStyle w:val="ComputerScreen"/>
      </w:pPr>
      <w:r>
        <w:t>Select TITLE:</w:t>
      </w:r>
    </w:p>
    <w:p w14:paraId="72D3873D" w14:textId="77777777" w:rsidR="004A5973" w:rsidRDefault="004A5973" w:rsidP="00D41468">
      <w:pPr>
        <w:pStyle w:val="Heading4"/>
      </w:pPr>
      <w:r>
        <w:br w:type="page"/>
      </w:r>
      <w:r>
        <w:lastRenderedPageBreak/>
        <w:t>4.</w:t>
      </w:r>
      <w:r>
        <w:tab/>
        <w:t>Select a document title.</w:t>
      </w:r>
    </w:p>
    <w:p w14:paraId="72D3873E" w14:textId="77777777" w:rsidR="00F371ED" w:rsidRDefault="00F371ED" w:rsidP="00D41468"/>
    <w:p w14:paraId="72D3873F" w14:textId="77777777" w:rsidR="004A5973" w:rsidRDefault="004A5973" w:rsidP="00D41468">
      <w:r>
        <w:t>Using the standard help functions (? or ??), you can see a list of titles that are available to you. Consult you</w:t>
      </w:r>
      <w:r w:rsidR="00F371ED">
        <w:t>r</w:t>
      </w:r>
      <w:r>
        <w:t xml:space="preserve"> supervisor or ADPAC about which one is appropriate to your situation.</w:t>
      </w:r>
    </w:p>
    <w:p w14:paraId="72D38740" w14:textId="77777777" w:rsidR="00F371ED" w:rsidRDefault="00F371ED" w:rsidP="00D41468"/>
    <w:p w14:paraId="72D38741" w14:textId="77777777" w:rsidR="004A5973" w:rsidRDefault="004A5973" w:rsidP="00D41468">
      <w:r>
        <w:t>Example:</w:t>
      </w:r>
    </w:p>
    <w:p w14:paraId="72D38742" w14:textId="77777777" w:rsidR="004A5973" w:rsidRDefault="004A5973" w:rsidP="00D41468">
      <w:pPr>
        <w:pStyle w:val="ComputerScreen"/>
      </w:pPr>
      <w:r>
        <w:t xml:space="preserve">Select TITLE: </w:t>
      </w:r>
      <w:r>
        <w:rPr>
          <w:b/>
        </w:rPr>
        <w:t>?</w:t>
      </w:r>
    </w:p>
    <w:p w14:paraId="72D38743" w14:textId="77777777" w:rsidR="004A5973" w:rsidRDefault="004A5973" w:rsidP="00D41468">
      <w:pPr>
        <w:pStyle w:val="ComputerScreen"/>
      </w:pPr>
      <w:r>
        <w:t xml:space="preserve"> Answer with TIU DOCUMENT DEFINITION NAME, or ABBREVIATION, or</w:t>
      </w:r>
    </w:p>
    <w:p w14:paraId="72D38744" w14:textId="77777777" w:rsidR="004A5973" w:rsidRDefault="004A5973" w:rsidP="00D41468">
      <w:pPr>
        <w:pStyle w:val="ComputerScreen"/>
      </w:pPr>
      <w:r>
        <w:t xml:space="preserve">     PRINT NAME</w:t>
      </w:r>
    </w:p>
    <w:p w14:paraId="72D38745" w14:textId="77777777" w:rsidR="004A5973" w:rsidRDefault="004A5973" w:rsidP="00D41468">
      <w:pPr>
        <w:pStyle w:val="ComputerScreen"/>
      </w:pPr>
      <w:r>
        <w:t xml:space="preserve"> Do you want the entire TIU DOCUMENT DEFINITION List? </w:t>
      </w:r>
      <w:r>
        <w:rPr>
          <w:b/>
        </w:rPr>
        <w:t>Y</w:t>
      </w:r>
      <w:r>
        <w:t xml:space="preserve">  (Yes)</w:t>
      </w:r>
    </w:p>
    <w:p w14:paraId="72D38746" w14:textId="77777777" w:rsidR="004A5973" w:rsidRDefault="004A5973" w:rsidP="00D41468">
      <w:pPr>
        <w:pStyle w:val="ComputerScreen"/>
      </w:pPr>
      <w:r>
        <w:t>Choose from:</w:t>
      </w:r>
    </w:p>
    <w:p w14:paraId="72D38747" w14:textId="77777777" w:rsidR="004A5973" w:rsidRDefault="004A5973" w:rsidP="00D41468">
      <w:pPr>
        <w:pStyle w:val="ComputerScreen"/>
      </w:pPr>
      <w:r>
        <w:t xml:space="preserve">   ADVANCE DIRECTIVE      TITLE</w:t>
      </w:r>
    </w:p>
    <w:p w14:paraId="72D38748" w14:textId="77777777" w:rsidR="004A5973" w:rsidRDefault="004A5973" w:rsidP="00D41468">
      <w:pPr>
        <w:pStyle w:val="ComputerScreen"/>
      </w:pPr>
      <w:r>
        <w:t xml:space="preserve">   ADVERSE REACTION/ALLERGY      TITLE</w:t>
      </w:r>
    </w:p>
    <w:p w14:paraId="72D38749" w14:textId="77777777" w:rsidR="004A5973" w:rsidRDefault="004A5973" w:rsidP="00D41468">
      <w:pPr>
        <w:pStyle w:val="ComputerScreen"/>
      </w:pPr>
      <w:r>
        <w:t xml:space="preserve">   ASI-ADDICTION SEVERITY INDEX      TITLE</w:t>
      </w:r>
    </w:p>
    <w:p w14:paraId="72D3874A" w14:textId="77777777" w:rsidR="004A5973" w:rsidRDefault="004A5973" w:rsidP="00D41468">
      <w:pPr>
        <w:pStyle w:val="ComputerScreen"/>
      </w:pPr>
      <w:r>
        <w:t xml:space="preserve">   BP TEST NOTE      TITLE</w:t>
      </w:r>
    </w:p>
    <w:p w14:paraId="72D3874B" w14:textId="77777777" w:rsidR="004A5973" w:rsidRDefault="004A5973" w:rsidP="00D41468">
      <w:pPr>
        <w:pStyle w:val="ComputerScreen"/>
      </w:pPr>
      <w:r>
        <w:t xml:space="preserve">   CLINICAL WARNING      TITLE</w:t>
      </w:r>
    </w:p>
    <w:p w14:paraId="72D3874C" w14:textId="77777777" w:rsidR="004A5973" w:rsidRDefault="004A5973" w:rsidP="00D41468">
      <w:pPr>
        <w:pStyle w:val="ComputerScreen"/>
      </w:pPr>
      <w:r>
        <w:t xml:space="preserve">   CRISIS NOTE      TITLE</w:t>
      </w:r>
    </w:p>
    <w:p w14:paraId="72D3874D" w14:textId="77777777" w:rsidR="004A5973" w:rsidRDefault="004A5973" w:rsidP="00D41468">
      <w:pPr>
        <w:pStyle w:val="ComputerScreen"/>
      </w:pPr>
      <w:r>
        <w:t xml:space="preserve">   DISCHARGE SUMMARY      TITLE</w:t>
      </w:r>
    </w:p>
    <w:p w14:paraId="72D3874E" w14:textId="77777777" w:rsidR="004A5973" w:rsidRDefault="004A5973" w:rsidP="00D41468">
      <w:pPr>
        <w:pStyle w:val="ComputerScreen"/>
      </w:pPr>
      <w:r>
        <w:t xml:space="preserve">   MEDICINE CONSULT      TITLE</w:t>
      </w:r>
    </w:p>
    <w:p w14:paraId="72D3874F" w14:textId="77777777" w:rsidR="004A5973" w:rsidRDefault="004A5973" w:rsidP="00D41468">
      <w:pPr>
        <w:pStyle w:val="ComputerScreen"/>
      </w:pPr>
      <w:r>
        <w:t xml:space="preserve">    </w:t>
      </w:r>
    </w:p>
    <w:p w14:paraId="72D38750" w14:textId="77777777" w:rsidR="004A5973" w:rsidRDefault="004A5973" w:rsidP="00D41468">
      <w:pPr>
        <w:pStyle w:val="ComputerScreen"/>
      </w:pPr>
      <w:r>
        <w:t xml:space="preserve">Select TITLE: </w:t>
      </w:r>
      <w:r>
        <w:rPr>
          <w:b/>
        </w:rPr>
        <w:t>M</w:t>
      </w:r>
      <w:r>
        <w:t>EDICINE CONSULT          TITLE</w:t>
      </w:r>
    </w:p>
    <w:p w14:paraId="72D38751" w14:textId="77777777" w:rsidR="004A5973" w:rsidRDefault="004A5973" w:rsidP="00D41468">
      <w:pPr>
        <w:pStyle w:val="ComputerScreen"/>
      </w:pPr>
    </w:p>
    <w:p w14:paraId="72D38752" w14:textId="77777777" w:rsidR="004A5973" w:rsidRDefault="004A5973" w:rsidP="00D41468">
      <w:pPr>
        <w:pStyle w:val="ComputerScreen"/>
      </w:pPr>
      <w:r>
        <w:t>Creating new progress note...</w:t>
      </w:r>
    </w:p>
    <w:p w14:paraId="72D38753" w14:textId="77777777" w:rsidR="004A5973" w:rsidRDefault="004A5973" w:rsidP="00D41468">
      <w:pPr>
        <w:pStyle w:val="ComputerScreen"/>
      </w:pPr>
      <w:r>
        <w:t xml:space="preserve">          Patient Location:  2B</w:t>
      </w:r>
    </w:p>
    <w:p w14:paraId="72D38754" w14:textId="77777777" w:rsidR="004A5973" w:rsidRDefault="004A5973" w:rsidP="00D41468">
      <w:pPr>
        <w:pStyle w:val="ComputerScreen"/>
      </w:pPr>
      <w:r>
        <w:t xml:space="preserve">    Date/time of Admission:  05/10/96 10:17</w:t>
      </w:r>
    </w:p>
    <w:p w14:paraId="72D38755" w14:textId="77777777" w:rsidR="004A5973" w:rsidRDefault="004A5973" w:rsidP="00D41468">
      <w:pPr>
        <w:pStyle w:val="ComputerScreen"/>
      </w:pPr>
      <w:r>
        <w:t xml:space="preserve">         Date/time of Note:  NOW</w:t>
      </w:r>
    </w:p>
    <w:p w14:paraId="72D38756" w14:textId="77777777" w:rsidR="004A5973" w:rsidRDefault="004A5973" w:rsidP="00D41468">
      <w:pPr>
        <w:pStyle w:val="ComputerScreen"/>
      </w:pPr>
      <w:r>
        <w:t xml:space="preserve">            Author of Note:  </w:t>
      </w:r>
      <w:r w:rsidR="002C199D">
        <w:t>CPRSPROVIDER,SEVEN</w:t>
      </w:r>
    </w:p>
    <w:p w14:paraId="72D38757" w14:textId="77777777" w:rsidR="004A5973" w:rsidRDefault="004A5973" w:rsidP="00D41468">
      <w:pPr>
        <w:pStyle w:val="ComputerScreen"/>
      </w:pPr>
      <w:r>
        <w:t xml:space="preserve">   ...OK? YES// </w:t>
      </w:r>
    </w:p>
    <w:p w14:paraId="72D38758" w14:textId="77777777" w:rsidR="004A5973" w:rsidRDefault="004A5973" w:rsidP="00D41468">
      <w:pPr>
        <w:pStyle w:val="ComputerScreen"/>
      </w:pPr>
      <w:r>
        <w:t>You must link your Result to a Consult Request...</w:t>
      </w:r>
    </w:p>
    <w:p w14:paraId="72D38759" w14:textId="77777777" w:rsidR="004A5973" w:rsidRDefault="004A5973" w:rsidP="00D41468">
      <w:pPr>
        <w:pStyle w:val="ComputerScreen"/>
      </w:pPr>
    </w:p>
    <w:p w14:paraId="72D3875A" w14:textId="77777777" w:rsidR="004A5973" w:rsidRDefault="004A5973" w:rsidP="00D41468">
      <w:pPr>
        <w:pStyle w:val="ComputerScreen"/>
      </w:pPr>
      <w:r>
        <w:t>The following CONSULT REQUEST is available:</w:t>
      </w:r>
    </w:p>
    <w:p w14:paraId="72D3875B" w14:textId="77777777" w:rsidR="004A5973" w:rsidRDefault="004A5973" w:rsidP="00D41468">
      <w:pPr>
        <w:pStyle w:val="ComputerScreen"/>
      </w:pPr>
      <w:r>
        <w:t xml:space="preserve">   1. JUL 16, 1997@06:08  278     PULMONARY         </w:t>
      </w:r>
    </w:p>
    <w:p w14:paraId="72D3875C" w14:textId="77777777" w:rsidR="004A5973" w:rsidRDefault="004A5973" w:rsidP="00D41468">
      <w:pPr>
        <w:pStyle w:val="ComputerScreen"/>
      </w:pPr>
      <w:r>
        <w:t>CHOOSE 1-1:</w:t>
      </w:r>
    </w:p>
    <w:p w14:paraId="72D3875D" w14:textId="77777777" w:rsidR="004A5973" w:rsidRDefault="004A5973" w:rsidP="00D41468"/>
    <w:p w14:paraId="72D3875E" w14:textId="77777777" w:rsidR="004A5973" w:rsidRDefault="004A5973" w:rsidP="00D41468">
      <w:pPr>
        <w:pStyle w:val="Heading4"/>
      </w:pPr>
      <w:r>
        <w:t>5.</w:t>
      </w:r>
      <w:r>
        <w:tab/>
        <w:t>Choose the consult to enter findings.</w:t>
      </w:r>
    </w:p>
    <w:p w14:paraId="72D3875F" w14:textId="77777777" w:rsidR="00F371ED" w:rsidRDefault="00F371ED" w:rsidP="00D41468"/>
    <w:p w14:paraId="72D38760" w14:textId="77777777" w:rsidR="004A5973" w:rsidRDefault="004A5973" w:rsidP="00D41468">
      <w:r>
        <w:t>TIU lists one or more active consults for the patient. Select the one you have findings for.</w:t>
      </w:r>
    </w:p>
    <w:p w14:paraId="72D38761" w14:textId="77777777" w:rsidR="004A5973" w:rsidRDefault="004A5973" w:rsidP="00D41468">
      <w:r>
        <w:t>Example:</w:t>
      </w:r>
    </w:p>
    <w:p w14:paraId="72D38762" w14:textId="77777777" w:rsidR="004A5973" w:rsidRDefault="004A5973" w:rsidP="00D41468">
      <w:pPr>
        <w:pStyle w:val="BlankLine"/>
      </w:pPr>
    </w:p>
    <w:p w14:paraId="72D38763" w14:textId="77777777" w:rsidR="004A5973" w:rsidRDefault="004A5973" w:rsidP="00D41468">
      <w:pPr>
        <w:pStyle w:val="ComputerScreen"/>
      </w:pPr>
      <w:r>
        <w:t>The following CONSULT REQUEST is available:</w:t>
      </w:r>
    </w:p>
    <w:p w14:paraId="72D38764" w14:textId="77777777" w:rsidR="004A5973" w:rsidRDefault="004A5973" w:rsidP="00D41468">
      <w:pPr>
        <w:pStyle w:val="ComputerScreen"/>
      </w:pPr>
      <w:r>
        <w:t xml:space="preserve">   1. JUL 16, 1997@06:08  278     PULMONARY         </w:t>
      </w:r>
    </w:p>
    <w:p w14:paraId="72D38765" w14:textId="77777777" w:rsidR="004A5973" w:rsidRDefault="004A5973" w:rsidP="00D41468">
      <w:pPr>
        <w:pStyle w:val="ComputerScreen"/>
      </w:pPr>
      <w:r>
        <w:t>CHOOSE 1-1: 1  278</w:t>
      </w:r>
    </w:p>
    <w:p w14:paraId="72D38766" w14:textId="77777777" w:rsidR="004A5973" w:rsidRDefault="004A5973" w:rsidP="00D41468">
      <w:pPr>
        <w:pStyle w:val="ComputerScreen"/>
      </w:pPr>
    </w:p>
    <w:p w14:paraId="72D38767" w14:textId="77777777" w:rsidR="004A5973" w:rsidRDefault="004A5973" w:rsidP="00D41468">
      <w:pPr>
        <w:pStyle w:val="ComputerScreen"/>
      </w:pPr>
      <w:r>
        <w:t>Calling text editor, please wait...</w:t>
      </w:r>
    </w:p>
    <w:p w14:paraId="72D38768" w14:textId="77777777" w:rsidR="004A5973" w:rsidRDefault="004A5973" w:rsidP="00D41468">
      <w:pPr>
        <w:pStyle w:val="ComputerScreen"/>
      </w:pPr>
      <w:r>
        <w:t xml:space="preserve">  1&gt;</w:t>
      </w:r>
    </w:p>
    <w:p w14:paraId="72D38769" w14:textId="77777777" w:rsidR="004A5973" w:rsidRDefault="004A5973" w:rsidP="00D41468"/>
    <w:p w14:paraId="72D3876A" w14:textId="77777777" w:rsidR="004A5973" w:rsidRDefault="004A5973" w:rsidP="00D41468">
      <w:pPr>
        <w:pStyle w:val="Heading4"/>
      </w:pPr>
      <w:r>
        <w:br w:type="page"/>
      </w:r>
      <w:r>
        <w:lastRenderedPageBreak/>
        <w:t>6.</w:t>
      </w:r>
      <w:r>
        <w:tab/>
        <w:t>Enter and edit findings.</w:t>
      </w:r>
    </w:p>
    <w:p w14:paraId="72D3876B" w14:textId="77777777" w:rsidR="00F371ED" w:rsidRDefault="00F371ED" w:rsidP="00D41468"/>
    <w:p w14:paraId="72D3876C" w14:textId="77777777" w:rsidR="004A5973" w:rsidRDefault="004A5973" w:rsidP="00D41468">
      <w:r>
        <w:t>TIU enters the editor specified in your V</w:t>
      </w:r>
      <w:r>
        <w:rPr>
          <w:i/>
          <w:sz w:val="20"/>
        </w:rPr>
        <w:t>IST</w:t>
      </w:r>
      <w:r>
        <w:t xml:space="preserve">A personal preferences. There are a number of alternate ways to enter findings in TIU. Consult the </w:t>
      </w:r>
      <w:r>
        <w:rPr>
          <w:i/>
        </w:rPr>
        <w:t>TIU Clinical Coordinator &amp; User Manual</w:t>
      </w:r>
      <w:r>
        <w:rPr>
          <w:i/>
        </w:rPr>
        <w:fldChar w:fldCharType="begin"/>
      </w:r>
      <w:r>
        <w:instrText xml:space="preserve"> XE "</w:instrText>
      </w:r>
      <w:r>
        <w:rPr>
          <w:i/>
        </w:rPr>
        <w:instrText>TIU Clinical Coordinator &amp; User Manual</w:instrText>
      </w:r>
      <w:r>
        <w:instrText xml:space="preserve">" </w:instrText>
      </w:r>
      <w:r>
        <w:rPr>
          <w:i/>
        </w:rPr>
        <w:fldChar w:fldCharType="end"/>
      </w:r>
      <w:r>
        <w:t xml:space="preserve"> for details.</w:t>
      </w:r>
    </w:p>
    <w:p w14:paraId="72D3876D" w14:textId="77777777" w:rsidR="00F371ED" w:rsidRDefault="00F371ED" w:rsidP="00D41468"/>
    <w:p w14:paraId="72D3876E" w14:textId="77777777" w:rsidR="004A5973" w:rsidRDefault="004A5973" w:rsidP="00D41468">
      <w:r>
        <w:t>Example:</w:t>
      </w:r>
    </w:p>
    <w:p w14:paraId="72D3876F" w14:textId="77777777" w:rsidR="004A5973" w:rsidRDefault="004A5973" w:rsidP="00D41468">
      <w:pPr>
        <w:pStyle w:val="BlankLine"/>
      </w:pPr>
    </w:p>
    <w:p w14:paraId="72D38770" w14:textId="77777777" w:rsidR="004A5973" w:rsidRDefault="004A5973" w:rsidP="00D41468">
      <w:pPr>
        <w:pStyle w:val="ComputerScreen"/>
      </w:pPr>
      <w:r>
        <w:t>Calling text editor, please wait...</w:t>
      </w:r>
    </w:p>
    <w:p w14:paraId="72D38771" w14:textId="77777777" w:rsidR="004A5973" w:rsidRDefault="004A5973" w:rsidP="00D41468">
      <w:pPr>
        <w:pStyle w:val="ComputerScreen"/>
      </w:pPr>
      <w:r>
        <w:t xml:space="preserve">  1&gt; No significant findings. Suggest respiratory therapy.</w:t>
      </w:r>
    </w:p>
    <w:p w14:paraId="72D38772" w14:textId="77777777" w:rsidR="004A5973" w:rsidRDefault="004A5973" w:rsidP="00D41468">
      <w:pPr>
        <w:pStyle w:val="ComputerScreen"/>
      </w:pPr>
      <w:r>
        <w:t xml:space="preserve">  2&gt;</w:t>
      </w:r>
    </w:p>
    <w:p w14:paraId="72D38773" w14:textId="77777777" w:rsidR="004A5973" w:rsidRDefault="004A5973" w:rsidP="00D41468">
      <w:pPr>
        <w:pStyle w:val="ComputerScreen"/>
      </w:pPr>
      <w:r>
        <w:t xml:space="preserve">EDIT Option: </w:t>
      </w:r>
    </w:p>
    <w:p w14:paraId="72D38774" w14:textId="77777777" w:rsidR="004A5973" w:rsidRDefault="004A5973" w:rsidP="00D41468">
      <w:pPr>
        <w:pStyle w:val="ComputerScreen"/>
      </w:pPr>
    </w:p>
    <w:p w14:paraId="72D38775" w14:textId="77777777" w:rsidR="004A5973" w:rsidRDefault="004A5973" w:rsidP="00D41468">
      <w:pPr>
        <w:pStyle w:val="ComputerScreen"/>
      </w:pPr>
      <w:r>
        <w:t>Saving MEDICINE CONSULT with changes...</w:t>
      </w:r>
    </w:p>
    <w:p w14:paraId="72D38776" w14:textId="77777777" w:rsidR="004A5973" w:rsidRDefault="004A5973" w:rsidP="00D41468">
      <w:pPr>
        <w:pStyle w:val="ComputerScreen"/>
      </w:pPr>
    </w:p>
    <w:p w14:paraId="72D38777" w14:textId="77777777" w:rsidR="004A5973" w:rsidRDefault="004A5973" w:rsidP="00D41468">
      <w:pPr>
        <w:pStyle w:val="ComputerScreen"/>
      </w:pPr>
    </w:p>
    <w:p w14:paraId="72D38778" w14:textId="77777777" w:rsidR="004A5973" w:rsidRDefault="004A5973" w:rsidP="00D41468">
      <w:pPr>
        <w:pStyle w:val="ComputerScreen"/>
      </w:pPr>
    </w:p>
    <w:p w14:paraId="72D38779" w14:textId="77777777" w:rsidR="004A5973" w:rsidRDefault="004A5973" w:rsidP="00D41468">
      <w:pPr>
        <w:pStyle w:val="ComputerScreen"/>
      </w:pPr>
      <w:r>
        <w:t>Enter your Current Signature Code:</w:t>
      </w:r>
    </w:p>
    <w:p w14:paraId="72D3877A" w14:textId="77777777" w:rsidR="00F371ED" w:rsidRDefault="00F371ED" w:rsidP="00D41468"/>
    <w:p w14:paraId="72D3877B" w14:textId="77777777" w:rsidR="004A5973" w:rsidRDefault="004A5973" w:rsidP="00D41468">
      <w:pPr>
        <w:pStyle w:val="Heading4"/>
      </w:pPr>
      <w:r>
        <w:t>7.</w:t>
      </w:r>
      <w:r>
        <w:tab/>
        <w:t>Sign the findings.</w:t>
      </w:r>
    </w:p>
    <w:p w14:paraId="72D3877C" w14:textId="77777777" w:rsidR="00F371ED" w:rsidRDefault="00F371ED" w:rsidP="00D41468"/>
    <w:p w14:paraId="72D3877D" w14:textId="77777777" w:rsidR="004A5973" w:rsidRDefault="004A5973" w:rsidP="00D41468">
      <w:r>
        <w:t>At the prompt</w:t>
      </w:r>
      <w:r>
        <w:fldChar w:fldCharType="begin"/>
      </w:r>
      <w:r>
        <w:instrText xml:space="preserve"> XE "prompt" </w:instrText>
      </w:r>
      <w:r>
        <w:fldChar w:fldCharType="end"/>
      </w:r>
      <w:r>
        <w:t>, enter your signature code. If you do not sign the document at this time, VISTA generates an alert to remind you to sign it at a later time.</w:t>
      </w:r>
    </w:p>
    <w:p w14:paraId="72D3877E" w14:textId="77777777" w:rsidR="004A5973" w:rsidRDefault="004A5973" w:rsidP="00D41468">
      <w:r>
        <w:t>There is a detailed discussion of electronic signatures</w:t>
      </w:r>
      <w:r>
        <w:fldChar w:fldCharType="begin"/>
      </w:r>
      <w:r>
        <w:instrText xml:space="preserve"> XE "signature" </w:instrText>
      </w:r>
      <w:r>
        <w:fldChar w:fldCharType="end"/>
      </w:r>
      <w:r>
        <w:fldChar w:fldCharType="begin"/>
      </w:r>
      <w:r>
        <w:instrText xml:space="preserve"> XE "electronic signature" </w:instrText>
      </w:r>
      <w:r>
        <w:fldChar w:fldCharType="end"/>
      </w:r>
      <w:r>
        <w:t xml:space="preserve"> under step 2, </w:t>
      </w:r>
      <w:r>
        <w:rPr>
          <w:i/>
        </w:rPr>
        <w:t>Sign the Consult</w:t>
      </w:r>
      <w:r>
        <w:t>.</w:t>
      </w:r>
    </w:p>
    <w:p w14:paraId="72D3877F" w14:textId="77777777" w:rsidR="00F371ED" w:rsidRDefault="00F371ED" w:rsidP="00D41468"/>
    <w:p w14:paraId="72D38780" w14:textId="77777777" w:rsidR="004A5973" w:rsidRDefault="004A5973" w:rsidP="00D41468">
      <w:pPr>
        <w:pStyle w:val="Heading4"/>
      </w:pPr>
      <w:r>
        <w:t>8.</w:t>
      </w:r>
      <w:r>
        <w:tab/>
        <w:t>Repeat for other patients.</w:t>
      </w:r>
    </w:p>
    <w:p w14:paraId="72D38781" w14:textId="77777777" w:rsidR="004A5973" w:rsidRDefault="004A5973" w:rsidP="00D41468">
      <w:pPr>
        <w:pStyle w:val="BodyTextIndent"/>
      </w:pPr>
      <w:r>
        <w:t>After TIU accepts your signature, it prompts you for another patient name.</w:t>
      </w:r>
    </w:p>
    <w:p w14:paraId="72D38782" w14:textId="77777777" w:rsidR="004A5973" w:rsidRDefault="00A57AF7" w:rsidP="00D41468">
      <w:r>
        <w:rPr>
          <w:noProof/>
          <w:sz w:val="20"/>
        </w:rPr>
        <mc:AlternateContent>
          <mc:Choice Requires="wps">
            <w:drawing>
              <wp:anchor distT="0" distB="0" distL="114300" distR="114300" simplePos="0" relativeHeight="251681280" behindDoc="0" locked="0" layoutInCell="1" allowOverlap="1" wp14:anchorId="72D3959F" wp14:editId="72D395A0">
                <wp:simplePos x="0" y="0"/>
                <wp:positionH relativeFrom="column">
                  <wp:posOffset>3427095</wp:posOffset>
                </wp:positionH>
                <wp:positionV relativeFrom="paragraph">
                  <wp:posOffset>81915</wp:posOffset>
                </wp:positionV>
                <wp:extent cx="2409190" cy="304800"/>
                <wp:effectExtent l="0" t="0" r="0" b="0"/>
                <wp:wrapNone/>
                <wp:docPr id="1027" name="AutoShape 9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09190" cy="304800"/>
                        </a:xfrm>
                        <a:prstGeom prst="borderCallout2">
                          <a:avLst>
                            <a:gd name="adj1" fmla="val 37500"/>
                            <a:gd name="adj2" fmla="val -3162"/>
                            <a:gd name="adj3" fmla="val 37500"/>
                            <a:gd name="adj4" fmla="val -11412"/>
                            <a:gd name="adj5" fmla="val 171667"/>
                            <a:gd name="adj6" fmla="val -39116"/>
                          </a:avLst>
                        </a:prstGeom>
                        <a:solidFill>
                          <a:srgbClr val="FFFFFF"/>
                        </a:solidFill>
                        <a:ln w="9525">
                          <a:solidFill>
                            <a:srgbClr val="000000"/>
                          </a:solidFill>
                          <a:miter lim="800000"/>
                          <a:headEnd/>
                          <a:tailEnd/>
                        </a:ln>
                      </wps:spPr>
                      <wps:txbx>
                        <w:txbxContent>
                          <w:p w14:paraId="72D397B8" w14:textId="77777777" w:rsidR="00741A65" w:rsidRDefault="00741A65" w:rsidP="00D41468">
                            <w:pPr>
                              <w:pStyle w:val="Callout"/>
                            </w:pPr>
                            <w:r>
                              <w:t>Enter your electronic signature here.</w:t>
                            </w:r>
                          </w:p>
                          <w:p w14:paraId="72D397B9" w14:textId="77777777" w:rsidR="00741A65" w:rsidRDefault="00741A65" w:rsidP="00D41468"/>
                          <w:p w14:paraId="72D397BA" w14:textId="77777777" w:rsidR="00741A65" w:rsidRDefault="00741A65" w:rsidP="00D41468"/>
                          <w:p w14:paraId="72D397BB" w14:textId="77777777" w:rsidR="00741A65" w:rsidRDefault="00741A65"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9F" id="AutoShape 904" o:spid="_x0000_s1033" type="#_x0000_t48" style="position:absolute;margin-left:269.85pt;margin-top:6.45pt;width:189.7pt;height:24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" adj="-8449,37080,-2465,8100,-683,8100">
                <v:textbox>
                  <w:txbxContent>
                    <w:p w14:paraId="72D397B8" w14:textId="77777777" w:rsidR="00741A65" w:rsidRDefault="00741A65" w:rsidP="00D41468">
                      <w:pPr>
                        <w:pStyle w:val="Callout"/>
                      </w:pPr>
                      <w:r>
                        <w:t>Enter your electronic signature here.</w:t>
                      </w:r>
                    </w:p>
                    <w:p w14:paraId="72D397B9" w14:textId="77777777" w:rsidR="00741A65" w:rsidRDefault="00741A65" w:rsidP="00D41468"/>
                    <w:p w14:paraId="72D397BA" w14:textId="77777777" w:rsidR="00741A65" w:rsidRDefault="00741A65" w:rsidP="00D41468"/>
                    <w:p w14:paraId="72D397BB" w14:textId="77777777" w:rsidR="00741A65" w:rsidRDefault="00741A65" w:rsidP="00D41468"/>
                  </w:txbxContent>
                </v:textbox>
                <o:callout v:ext="edit" minusy="t"/>
              </v:shape>
            </w:pict>
          </mc:Fallback>
        </mc:AlternateContent>
      </w:r>
      <w:r w:rsidR="004A5973">
        <w:t>Example:</w:t>
      </w:r>
    </w:p>
    <w:p w14:paraId="72D38783" w14:textId="77777777" w:rsidR="004A5973" w:rsidRDefault="004A5973" w:rsidP="00D41468">
      <w:pPr>
        <w:pStyle w:val="BlankLine"/>
      </w:pPr>
    </w:p>
    <w:p w14:paraId="72D38784" w14:textId="77777777" w:rsidR="004A5973" w:rsidRDefault="004A5973" w:rsidP="00D41468">
      <w:pPr>
        <w:pStyle w:val="ComputerScreen"/>
      </w:pPr>
      <w:r>
        <w:t>Enter your Current Signature</w:t>
      </w:r>
      <w:r>
        <w:fldChar w:fldCharType="begin"/>
      </w:r>
      <w:r>
        <w:instrText xml:space="preserve"> XE "electronic signature" </w:instrText>
      </w:r>
      <w:r>
        <w:fldChar w:fldCharType="end"/>
      </w:r>
      <w:r>
        <w:t xml:space="preserve"> Code: SIGNATURE VERIFIED..</w:t>
      </w:r>
    </w:p>
    <w:p w14:paraId="72D38785" w14:textId="77777777" w:rsidR="004A5973" w:rsidRDefault="004A5973" w:rsidP="00D41468">
      <w:pPr>
        <w:pStyle w:val="ComputerScreen"/>
      </w:pPr>
    </w:p>
    <w:p w14:paraId="72D38786" w14:textId="77777777" w:rsidR="004A5973" w:rsidRDefault="004A5973" w:rsidP="00D41468">
      <w:pPr>
        <w:pStyle w:val="ComputerScreen"/>
      </w:pPr>
      <w:r>
        <w:t>You may enter another CLINICAL DOCUMENT. Press RETURN to exit.</w:t>
      </w:r>
    </w:p>
    <w:p w14:paraId="72D38787" w14:textId="77777777" w:rsidR="004A5973" w:rsidRDefault="004A5973" w:rsidP="00D41468">
      <w:pPr>
        <w:pStyle w:val="ComputerScreen"/>
      </w:pPr>
    </w:p>
    <w:p w14:paraId="72D38788" w14:textId="77777777" w:rsidR="004A5973" w:rsidRDefault="004A5973" w:rsidP="00D41468">
      <w:pPr>
        <w:pStyle w:val="ComputerScreen"/>
      </w:pPr>
      <w:r>
        <w:t>Select PATIENT NAME:</w:t>
      </w:r>
    </w:p>
    <w:p w14:paraId="72D38789" w14:textId="77777777" w:rsidR="004A5973" w:rsidRDefault="004A5973" w:rsidP="00D41468">
      <w:pPr>
        <w:pStyle w:val="ListMember"/>
      </w:pPr>
    </w:p>
    <w:p w14:paraId="72D3878A" w14:textId="77777777" w:rsidR="004A5973" w:rsidRDefault="004A5973" w:rsidP="00D41468">
      <w:pPr>
        <w:pStyle w:val="Note"/>
      </w:pPr>
      <w:r>
        <w:rPr>
          <w:sz w:val="48"/>
        </w:rPr>
        <w:sym w:font="Wingdings" w:char="F046"/>
      </w:r>
      <w:r>
        <w:tab/>
        <w:t>Note:</w:t>
      </w:r>
      <w:r>
        <w:tab/>
        <w:t xml:space="preserve">If your site supports the dictation and transcription of Consult results, you may also use the batch upload facility of TIU to support single-point transfer of Consult results in mixed batches (with Discharge Summaries, Progress Notes, etc.) for either in-house or contract transcription services. </w:t>
      </w:r>
      <w:bookmarkStart w:id="120" w:name="_Toc401592245"/>
      <w:bookmarkStart w:id="121" w:name="_Toc402366882"/>
    </w:p>
    <w:p w14:paraId="72D3878B" w14:textId="77777777" w:rsidR="004A5973" w:rsidRDefault="004A5973" w:rsidP="00D41468">
      <w:pPr>
        <w:pStyle w:val="Note"/>
      </w:pPr>
    </w:p>
    <w:p w14:paraId="72D3878C" w14:textId="77777777" w:rsidR="004A5973" w:rsidRDefault="004A5973" w:rsidP="00D41468">
      <w:pPr>
        <w:pStyle w:val="Heading3"/>
      </w:pPr>
      <w:r>
        <w:br w:type="page"/>
      </w:r>
      <w:bookmarkStart w:id="122" w:name="_Toc421668503"/>
      <w:bookmarkStart w:id="123" w:name="_Toc421693930"/>
      <w:bookmarkStart w:id="124" w:name="_Toc508628491"/>
      <w:r>
        <w:lastRenderedPageBreak/>
        <w:t>Correcting Misdirected Results</w:t>
      </w:r>
      <w:bookmarkEnd w:id="122"/>
      <w:bookmarkEnd w:id="123"/>
      <w:bookmarkEnd w:id="124"/>
      <w:r>
        <w:fldChar w:fldCharType="begin"/>
      </w:r>
      <w:r>
        <w:instrText xml:space="preserve"> XE "Correcting Misdirected Results" </w:instrText>
      </w:r>
      <w:r>
        <w:fldChar w:fldCharType="end"/>
      </w:r>
      <w:r>
        <w:fldChar w:fldCharType="begin"/>
      </w:r>
      <w:r>
        <w:instrText xml:space="preserve"> XE "TIU Correcting Misdirected Results" </w:instrText>
      </w:r>
      <w:r>
        <w:fldChar w:fldCharType="end"/>
      </w:r>
    </w:p>
    <w:p w14:paraId="72D3878D" w14:textId="77777777" w:rsidR="00F371ED" w:rsidRDefault="00F371ED" w:rsidP="00D41468"/>
    <w:p w14:paraId="72D3878E" w14:textId="77777777" w:rsidR="004A5973" w:rsidRDefault="004A5973" w:rsidP="00D41468">
      <w:r>
        <w:t>Occasionally a consult result</w:t>
      </w:r>
      <w:r>
        <w:fldChar w:fldCharType="begin"/>
      </w:r>
      <w:r>
        <w:instrText xml:space="preserve"> XE "Result" </w:instrText>
      </w:r>
      <w:r>
        <w:fldChar w:fldCharType="end"/>
      </w:r>
      <w:r>
        <w:t xml:space="preserve"> </w:t>
      </w:r>
      <w:r w:rsidR="00035889">
        <w:t>is linked to the wrong consult.</w:t>
      </w:r>
      <w:r>
        <w:t xml:space="preserve"> If this is detected prior to signature, it is possible for the author of a consult result to re-direct the record to a different consult request by any of several methods, as illustrated in the examples below:</w:t>
      </w:r>
    </w:p>
    <w:p w14:paraId="72D3878F" w14:textId="77777777" w:rsidR="004A5973" w:rsidRDefault="004A5973" w:rsidP="00D41468">
      <w:pPr>
        <w:pStyle w:val="BlankLine"/>
      </w:pPr>
    </w:p>
    <w:p w14:paraId="72D38790" w14:textId="77777777" w:rsidR="004A5973" w:rsidRDefault="004A5973" w:rsidP="00D41468">
      <w:pPr>
        <w:pStyle w:val="ListMember"/>
        <w:numPr>
          <w:ilvl w:val="0"/>
          <w:numId w:val="11"/>
        </w:numPr>
      </w:pPr>
      <w:r>
        <w:t>Through the Link to Request action, when processing the alert for the unsigned consult result:</w:t>
      </w:r>
    </w:p>
    <w:p w14:paraId="72D38791" w14:textId="77777777" w:rsidR="004A5973" w:rsidRDefault="004A5973" w:rsidP="00D41468">
      <w:pPr>
        <w:pStyle w:val="ListMember"/>
        <w:numPr>
          <w:ilvl w:val="0"/>
          <w:numId w:val="11"/>
        </w:numPr>
      </w:pPr>
      <w:r>
        <w:t>Through the Individual Patient Document option (which is identical to the Browse action, accessible by a number of familiar paths from TIU Clinician's options, or through the CPRS LM Chart).</w:t>
      </w:r>
    </w:p>
    <w:p w14:paraId="72D38792" w14:textId="77777777" w:rsidR="004A5973" w:rsidRDefault="004A5973" w:rsidP="00D41468">
      <w:pPr>
        <w:pStyle w:val="ListMember"/>
        <w:numPr>
          <w:ilvl w:val="0"/>
          <w:numId w:val="11"/>
        </w:numPr>
      </w:pPr>
      <w:r>
        <w:t>You may choose the Link action from the All My Unsigned Documents Option.</w:t>
      </w:r>
    </w:p>
    <w:p w14:paraId="72D38793" w14:textId="77777777" w:rsidR="004A5973" w:rsidRDefault="004A5973" w:rsidP="00D41468">
      <w:pPr>
        <w:pStyle w:val="ListMember"/>
        <w:numPr>
          <w:ilvl w:val="0"/>
          <w:numId w:val="11"/>
        </w:numPr>
      </w:pPr>
      <w:r>
        <w:t>From the CPRS Chart.</w:t>
      </w:r>
    </w:p>
    <w:p w14:paraId="72D38794" w14:textId="77777777" w:rsidR="00F371ED" w:rsidRDefault="00F371ED" w:rsidP="00D41468"/>
    <w:p w14:paraId="72D38795" w14:textId="77777777" w:rsidR="004A5973" w:rsidRDefault="004A5973" w:rsidP="00D41468">
      <w:r>
        <w:t>Following signature, such corrections can only be made by those persons who are granted permission to do so under the Authorizatio</w:t>
      </w:r>
      <w:r w:rsidR="00035889">
        <w:t xml:space="preserve">n/ Subscription Utility (ASU). </w:t>
      </w:r>
      <w:r>
        <w:t>Information on how to make this kind of correction is contained in the Consult/Request Tracking Technical Manual.</w:t>
      </w:r>
    </w:p>
    <w:p w14:paraId="72D38796" w14:textId="77777777" w:rsidR="00F371ED" w:rsidRDefault="00F371ED" w:rsidP="00D41468"/>
    <w:p w14:paraId="72D38797" w14:textId="77777777" w:rsidR="004A5973" w:rsidRDefault="004A5973" w:rsidP="00D41468">
      <w:r>
        <w:t>Examples:</w:t>
      </w:r>
    </w:p>
    <w:p w14:paraId="72D38798" w14:textId="77777777" w:rsidR="004A5973" w:rsidRDefault="004A5973" w:rsidP="00D41468">
      <w:pPr>
        <w:rPr>
          <w:rFonts w:ascii="Courier New" w:hAnsi="Courier New"/>
        </w:rPr>
      </w:pPr>
      <w:r>
        <w:t>You may redirect a consult result through the Link to Request action, when processing the alert for the unsigned consult result:</w:t>
      </w:r>
    </w:p>
    <w:p w14:paraId="72D38799" w14:textId="77777777" w:rsidR="004A5973" w:rsidRDefault="004A5973" w:rsidP="00D41468">
      <w:pPr>
        <w:pStyle w:val="BlankLine"/>
      </w:pPr>
    </w:p>
    <w:p w14:paraId="72D3879A" w14:textId="77777777" w:rsidR="004A5973" w:rsidRDefault="004A5973" w:rsidP="00D41468">
      <w:pPr>
        <w:pStyle w:val="ComputerScreen"/>
      </w:pPr>
      <w:r>
        <w:t xml:space="preserve">                           --- Clinician's Menu ---</w:t>
      </w:r>
    </w:p>
    <w:p w14:paraId="72D3879B" w14:textId="77777777" w:rsidR="004A5973" w:rsidRDefault="004A5973" w:rsidP="00D41468">
      <w:pPr>
        <w:pStyle w:val="ComputerScreen"/>
      </w:pPr>
    </w:p>
    <w:p w14:paraId="72D3879C" w14:textId="77777777" w:rsidR="004A5973" w:rsidRDefault="004A5973" w:rsidP="00D41468">
      <w:pPr>
        <w:pStyle w:val="ComputerScreen"/>
      </w:pPr>
      <w:r>
        <w:t xml:space="preserve">   1      Progress Notes User Menu ...</w:t>
      </w:r>
    </w:p>
    <w:p w14:paraId="72D3879D" w14:textId="77777777" w:rsidR="004A5973" w:rsidRDefault="004A5973" w:rsidP="00D41468">
      <w:pPr>
        <w:pStyle w:val="ComputerScreen"/>
      </w:pPr>
      <w:r>
        <w:t xml:space="preserve">   2      Discharge Summary User Menu ...</w:t>
      </w:r>
    </w:p>
    <w:p w14:paraId="72D3879E" w14:textId="77777777" w:rsidR="004A5973" w:rsidRDefault="004A5973" w:rsidP="00D41468">
      <w:pPr>
        <w:pStyle w:val="ComputerScreen"/>
      </w:pPr>
      <w:r>
        <w:t xml:space="preserve">   3      Integrated Document Management ...</w:t>
      </w:r>
    </w:p>
    <w:p w14:paraId="72D3879F" w14:textId="77777777" w:rsidR="004A5973" w:rsidRDefault="004A5973" w:rsidP="00D41468">
      <w:pPr>
        <w:pStyle w:val="ComputerScreen"/>
      </w:pPr>
      <w:r>
        <w:t xml:space="preserve">   4      Personal Preferences ...</w:t>
      </w:r>
    </w:p>
    <w:p w14:paraId="72D387A0" w14:textId="77777777" w:rsidR="004A5973" w:rsidRDefault="004A5973" w:rsidP="00D41468">
      <w:pPr>
        <w:pStyle w:val="ComputerScreen"/>
      </w:pPr>
    </w:p>
    <w:p w14:paraId="72D387A1" w14:textId="77777777" w:rsidR="004A5973" w:rsidRDefault="004A5973" w:rsidP="00D41468">
      <w:pPr>
        <w:pStyle w:val="ComputerScreen"/>
      </w:pPr>
      <w:r>
        <w:t xml:space="preserve">Select Progress Notes/Discharge Summary [TIU] Option: </w:t>
      </w:r>
      <w:r>
        <w:rPr>
          <w:b/>
        </w:rPr>
        <w:t>VA</w:t>
      </w:r>
      <w:r>
        <w:t xml:space="preserve">  View Alerts</w:t>
      </w:r>
    </w:p>
    <w:p w14:paraId="72D387A2" w14:textId="77777777" w:rsidR="004A5973" w:rsidRDefault="004A5973" w:rsidP="00D41468">
      <w:pPr>
        <w:pStyle w:val="ComputerScreen"/>
      </w:pPr>
    </w:p>
    <w:p w14:paraId="72D387A3" w14:textId="77777777" w:rsidR="004A5973" w:rsidRDefault="004A5973" w:rsidP="00D41468">
      <w:pPr>
        <w:pStyle w:val="ComputerScreen"/>
      </w:pPr>
      <w:r>
        <w:t xml:space="preserve"> 1.   </w:t>
      </w:r>
      <w:r w:rsidR="00726DC4">
        <w:t>CPRSPATIE</w:t>
      </w:r>
      <w:r>
        <w:t xml:space="preserve"> (</w:t>
      </w:r>
      <w:r w:rsidR="00726DC4">
        <w:t>C</w:t>
      </w:r>
      <w:r>
        <w:t>0167P): PULMONARY CONSULT available for signature.</w:t>
      </w:r>
    </w:p>
    <w:p w14:paraId="72D387A4" w14:textId="77777777" w:rsidR="004A5973" w:rsidRDefault="004A5973" w:rsidP="00D41468">
      <w:pPr>
        <w:pStyle w:val="ComputerScreen"/>
      </w:pPr>
      <w:r>
        <w:t xml:space="preserve"> 2.   </w:t>
      </w:r>
      <w:r w:rsidR="00726DC4">
        <w:t>ARTPATIEN</w:t>
      </w:r>
      <w:r>
        <w:t xml:space="preserve"> (</w:t>
      </w:r>
      <w:r w:rsidR="00726DC4">
        <w:t>A</w:t>
      </w:r>
      <w:r>
        <w:t>1414): New order(s) placed.</w:t>
      </w:r>
    </w:p>
    <w:p w14:paraId="72D387A5" w14:textId="77777777" w:rsidR="004A5973" w:rsidRDefault="004A5973" w:rsidP="00D41468">
      <w:pPr>
        <w:pStyle w:val="ComputerScreen"/>
      </w:pPr>
      <w:r>
        <w:t xml:space="preserve"> 3.   </w:t>
      </w:r>
      <w:r w:rsidR="00726DC4">
        <w:t>ARTPATIEN</w:t>
      </w:r>
      <w:r>
        <w:t xml:space="preserve"> (</w:t>
      </w:r>
      <w:r w:rsidR="00726DC4">
        <w:t>A</w:t>
      </w:r>
      <w:r>
        <w:t>1414): New consult PLM (Routine)</w:t>
      </w:r>
    </w:p>
    <w:p w14:paraId="72D387A6" w14:textId="77777777" w:rsidR="004A5973" w:rsidRDefault="004A5973" w:rsidP="00D41468">
      <w:pPr>
        <w:pStyle w:val="ComputerScreen"/>
      </w:pPr>
      <w:r>
        <w:t xml:space="preserve"> 4.   </w:t>
      </w:r>
      <w:r w:rsidR="00726DC4">
        <w:t>CPRSPATIE</w:t>
      </w:r>
      <w:r>
        <w:t xml:space="preserve"> (</w:t>
      </w:r>
      <w:r w:rsidR="00726DC4">
        <w:t>C</w:t>
      </w:r>
      <w:r>
        <w:t>2432): New consult CAR (Routine)</w:t>
      </w:r>
    </w:p>
    <w:p w14:paraId="72D387A7" w14:textId="77777777" w:rsidR="004A5973" w:rsidRDefault="004A5973" w:rsidP="00D41468">
      <w:pPr>
        <w:pStyle w:val="ComputerScreen"/>
      </w:pPr>
      <w:r>
        <w:t xml:space="preserve">          Select from 1 to 4</w:t>
      </w:r>
    </w:p>
    <w:p w14:paraId="72D387A8" w14:textId="77777777" w:rsidR="004A5973" w:rsidRDefault="004A5973" w:rsidP="00D41468">
      <w:pPr>
        <w:pStyle w:val="ComputerScreen"/>
      </w:pPr>
      <w:r>
        <w:t xml:space="preserve">          or enter ?, A I, F, P, M, R, or ^ to exit: </w:t>
      </w:r>
      <w:r>
        <w:rPr>
          <w:b/>
        </w:rPr>
        <w:t>1</w:t>
      </w:r>
    </w:p>
    <w:p w14:paraId="72D387A9" w14:textId="77777777" w:rsidR="004A5973" w:rsidRDefault="004A5973" w:rsidP="00D41468">
      <w:pPr>
        <w:pStyle w:val="ComputerScreen"/>
      </w:pPr>
    </w:p>
    <w:p w14:paraId="72D387AA" w14:textId="77777777" w:rsidR="004A5973" w:rsidRDefault="004A5973" w:rsidP="00D41468">
      <w:pPr>
        <w:pStyle w:val="ComputerScreen"/>
      </w:pPr>
      <w:r>
        <w:t>Opening PULMONARY CONSULT record for review...</w:t>
      </w:r>
    </w:p>
    <w:p w14:paraId="72D387AB" w14:textId="77777777" w:rsidR="004A5973" w:rsidRDefault="004A5973" w:rsidP="00D41468">
      <w:pPr>
        <w:pStyle w:val="BlankLine"/>
      </w:pPr>
      <w:r>
        <w:t>(Continued on the next page.)</w:t>
      </w:r>
    </w:p>
    <w:p w14:paraId="72D387AC" w14:textId="77777777" w:rsidR="004A5973" w:rsidRPr="00F371ED" w:rsidRDefault="004A5973" w:rsidP="00D41468">
      <w:pPr>
        <w:pStyle w:val="ComputerScreen"/>
      </w:pPr>
      <w:r>
        <w:br w:type="page"/>
      </w:r>
      <w:r w:rsidRPr="00F371ED">
        <w:lastRenderedPageBreak/>
        <w:t>Browse Document               Jan 26, 1998 16:49:32        Page:    1 of    1</w:t>
      </w:r>
    </w:p>
    <w:p w14:paraId="72D387AD" w14:textId="77777777" w:rsidR="004A5973" w:rsidRDefault="004A5973" w:rsidP="00D41468">
      <w:pPr>
        <w:pStyle w:val="ComputerScreen"/>
      </w:pPr>
      <w:r>
        <w:t xml:space="preserve">                              PULMONARY CONSULT</w:t>
      </w:r>
    </w:p>
    <w:p w14:paraId="72D387AE" w14:textId="77777777" w:rsidR="004A5973" w:rsidRDefault="00726DC4" w:rsidP="00D41468">
      <w:pPr>
        <w:pStyle w:val="ComputerScreen"/>
      </w:pPr>
      <w:r>
        <w:t>CPRSPATIENT,T</w:t>
      </w:r>
      <w:r w:rsidR="004A5973">
        <w:t xml:space="preserve"> </w:t>
      </w:r>
      <w:r>
        <w:t>666</w:t>
      </w:r>
      <w:r w:rsidR="004A5973">
        <w:t xml:space="preserve">-01-0167P  PULMONARY CLINIC     Visit Date: 01/26/98@16:37 </w:t>
      </w:r>
    </w:p>
    <w:p w14:paraId="72D387AF" w14:textId="77777777" w:rsidR="004A5973" w:rsidRDefault="004A5973" w:rsidP="00D41468">
      <w:pPr>
        <w:pStyle w:val="ComputerScreen"/>
      </w:pPr>
      <w:r>
        <w:t xml:space="preserve">DATE OF NOTE: JAN 26, 1998@16:37:34  ENTRY DATE: JAN 26, 1998@16:37:34        </w:t>
      </w:r>
    </w:p>
    <w:p w14:paraId="72D387B0" w14:textId="77777777" w:rsidR="004A5973" w:rsidRDefault="004A5973" w:rsidP="00D41468">
      <w:pPr>
        <w:pStyle w:val="ComputerScreen"/>
      </w:pPr>
      <w:r>
        <w:t xml:space="preserve">      AUTHOR: </w:t>
      </w:r>
      <w:r w:rsidR="00726DC4">
        <w:t xml:space="preserve">TIUPROVIDER,THREE  </w:t>
      </w:r>
      <w:r>
        <w:t xml:space="preserve">  EXP COSIGNER:                              </w:t>
      </w:r>
    </w:p>
    <w:p w14:paraId="72D387B1" w14:textId="77777777" w:rsidR="004A5973" w:rsidRDefault="004A5973" w:rsidP="00D41468">
      <w:pPr>
        <w:pStyle w:val="ComputerScreen"/>
      </w:pPr>
      <w:r>
        <w:t xml:space="preserve">     URGENCY:                            STATUS: UNSIGNED                     </w:t>
      </w:r>
    </w:p>
    <w:p w14:paraId="72D387B2" w14:textId="77777777" w:rsidR="004A5973" w:rsidRDefault="004A5973" w:rsidP="00D41468">
      <w:pPr>
        <w:pStyle w:val="ComputerScreen"/>
      </w:pPr>
    </w:p>
    <w:p w14:paraId="72D387B3" w14:textId="77777777" w:rsidR="00726DC4" w:rsidRDefault="004A5973" w:rsidP="00D41468">
      <w:pPr>
        <w:pStyle w:val="ComputerScreen"/>
      </w:pPr>
      <w:r>
        <w:t xml:space="preserve">DEMOGRAPHICS: </w:t>
      </w:r>
      <w:r w:rsidR="00726DC4">
        <w:t xml:space="preserve">CPRSPATIENT,TWO                                  </w:t>
      </w:r>
    </w:p>
    <w:p w14:paraId="72D387B4" w14:textId="77777777" w:rsidR="004A5973" w:rsidRDefault="00726DC4" w:rsidP="00D41468">
      <w:pPr>
        <w:pStyle w:val="ComputerScreen"/>
      </w:pPr>
      <w:r>
        <w:t xml:space="preserve">              666</w:t>
      </w:r>
      <w:r w:rsidR="004A5973">
        <w:t xml:space="preserve">-01-0167P                                                    </w:t>
      </w:r>
    </w:p>
    <w:p w14:paraId="72D387B5" w14:textId="77777777" w:rsidR="004A5973" w:rsidRDefault="004A5973" w:rsidP="00D41468">
      <w:pPr>
        <w:pStyle w:val="ComputerScreen"/>
      </w:pPr>
      <w:r>
        <w:t xml:space="preserve">              31                                                              </w:t>
      </w:r>
    </w:p>
    <w:p w14:paraId="72D387B6" w14:textId="77777777" w:rsidR="004A5973" w:rsidRDefault="004A5973" w:rsidP="00D41468">
      <w:pPr>
        <w:pStyle w:val="ComputerScreen"/>
      </w:pPr>
      <w:r>
        <w:t xml:space="preserve">              JAN 1,1967                                                      </w:t>
      </w:r>
    </w:p>
    <w:p w14:paraId="72D387B7" w14:textId="77777777" w:rsidR="004A5973" w:rsidRDefault="004A5973" w:rsidP="00D41468">
      <w:pPr>
        <w:pStyle w:val="ComputerScreen"/>
      </w:pPr>
      <w:r>
        <w:t xml:space="preserve">                                                                              </w:t>
      </w:r>
    </w:p>
    <w:p w14:paraId="72D387B8" w14:textId="77777777" w:rsidR="004A5973" w:rsidRDefault="004A5973" w:rsidP="00D41468">
      <w:pPr>
        <w:pStyle w:val="ComputerScreen"/>
      </w:pPr>
      <w:r>
        <w:t xml:space="preserve">His disposition is good.                                                      </w:t>
      </w:r>
    </w:p>
    <w:p w14:paraId="72D387B9" w14:textId="77777777" w:rsidR="004A5973" w:rsidRDefault="004A5973" w:rsidP="00D41468">
      <w:pPr>
        <w:pStyle w:val="ComputerScreen"/>
      </w:pPr>
    </w:p>
    <w:p w14:paraId="72D387BA" w14:textId="77777777" w:rsidR="004A5973" w:rsidRDefault="004A5973" w:rsidP="00D41468">
      <w:pPr>
        <w:pStyle w:val="CScreenReversed"/>
      </w:pPr>
      <w:r>
        <w:t xml:space="preserve">          + Next Screen  - Prev Screen  ?? More actions                    &gt;&gt;&gt;</w:t>
      </w:r>
    </w:p>
    <w:p w14:paraId="72D387BB" w14:textId="77777777" w:rsidR="004A5973" w:rsidRDefault="004A5973" w:rsidP="00D41468">
      <w:pPr>
        <w:pStyle w:val="ComputerScreen"/>
      </w:pPr>
      <w:r>
        <w:t xml:space="preserve">     Find                      Make Addendum             Identify Signers</w:t>
      </w:r>
    </w:p>
    <w:p w14:paraId="72D387BC" w14:textId="77777777" w:rsidR="004A5973" w:rsidRDefault="004A5973" w:rsidP="00D41468">
      <w:pPr>
        <w:pStyle w:val="ComputerScreen"/>
      </w:pPr>
      <w:r>
        <w:t xml:space="preserve">     Print                     Sign/Cosign               Delete</w:t>
      </w:r>
    </w:p>
    <w:p w14:paraId="72D387BD" w14:textId="77777777" w:rsidR="004A5973" w:rsidRDefault="004A5973" w:rsidP="00D41468">
      <w:pPr>
        <w:pStyle w:val="ComputerScreen"/>
      </w:pPr>
      <w:r>
        <w:t xml:space="preserve">     Edit                      Copy                      Link ...</w:t>
      </w:r>
    </w:p>
    <w:p w14:paraId="72D387BE" w14:textId="77777777" w:rsidR="004A5973" w:rsidRDefault="004A5973" w:rsidP="00D41468">
      <w:pPr>
        <w:pStyle w:val="ComputerScreen"/>
      </w:pPr>
      <w:r>
        <w:t xml:space="preserve">                                                         Quit</w:t>
      </w:r>
    </w:p>
    <w:p w14:paraId="72D387BF" w14:textId="77777777" w:rsidR="004A5973" w:rsidRDefault="004A5973" w:rsidP="00D41468">
      <w:pPr>
        <w:pStyle w:val="ComputerScreen"/>
      </w:pPr>
      <w:r>
        <w:t xml:space="preserve">Select Action: Quit// </w:t>
      </w:r>
      <w:r>
        <w:rPr>
          <w:b/>
        </w:rPr>
        <w:t>L</w:t>
      </w:r>
      <w:r>
        <w:t xml:space="preserve">   Link ...  </w:t>
      </w:r>
    </w:p>
    <w:p w14:paraId="72D387C0" w14:textId="77777777" w:rsidR="004A5973" w:rsidRDefault="004A5973" w:rsidP="00D41468">
      <w:pPr>
        <w:pStyle w:val="BlankLine"/>
      </w:pPr>
    </w:p>
    <w:p w14:paraId="72D387C1" w14:textId="77777777" w:rsidR="004A5973" w:rsidRDefault="004A5973" w:rsidP="00D41468">
      <w:pPr>
        <w:pStyle w:val="ComputerScreen"/>
      </w:pPr>
      <w:r>
        <w:t xml:space="preserve">     Problem(s)                Patient/Visit             Link with Request</w:t>
      </w:r>
    </w:p>
    <w:p w14:paraId="72D387C2" w14:textId="77777777" w:rsidR="004A5973" w:rsidRDefault="004A5973" w:rsidP="00D41468">
      <w:pPr>
        <w:pStyle w:val="ComputerScreen"/>
      </w:pPr>
    </w:p>
    <w:p w14:paraId="72D387C3" w14:textId="77777777" w:rsidR="004A5973" w:rsidRDefault="004A5973" w:rsidP="00D41468">
      <w:pPr>
        <w:pStyle w:val="ComputerScreen"/>
      </w:pPr>
      <w:r>
        <w:t xml:space="preserve">Specify Linkage: </w:t>
      </w:r>
      <w:r>
        <w:rPr>
          <w:b/>
        </w:rPr>
        <w:t>L</w:t>
      </w:r>
      <w:r>
        <w:t xml:space="preserve">   Link with Request  </w:t>
      </w:r>
    </w:p>
    <w:p w14:paraId="72D387C4" w14:textId="77777777" w:rsidR="004A5973" w:rsidRDefault="004A5973" w:rsidP="00D41468">
      <w:pPr>
        <w:pStyle w:val="ComputerScreen"/>
      </w:pPr>
    </w:p>
    <w:p w14:paraId="72D387C5" w14:textId="77777777" w:rsidR="004A5973" w:rsidRDefault="004A5973" w:rsidP="00D41468">
      <w:pPr>
        <w:pStyle w:val="ComputerScreen"/>
      </w:pPr>
      <w:r>
        <w:t>You must link your Result to a Consult Request...</w:t>
      </w:r>
    </w:p>
    <w:p w14:paraId="72D387C6" w14:textId="77777777" w:rsidR="004A5973" w:rsidRDefault="004A5973" w:rsidP="00D41468">
      <w:pPr>
        <w:pStyle w:val="ComputerScreen"/>
      </w:pPr>
      <w:r>
        <w:t>The following CONSULT REQUEST(S) are available:</w:t>
      </w:r>
    </w:p>
    <w:p w14:paraId="72D387C7" w14:textId="77777777" w:rsidR="004A5973" w:rsidRDefault="004A5973" w:rsidP="00D41468">
      <w:pPr>
        <w:pStyle w:val="ComputerScreen"/>
      </w:pPr>
      <w:r>
        <w:t xml:space="preserve">   1&gt;  JAN 23, 1998@11:14  759     PULMONARY         </w:t>
      </w:r>
    </w:p>
    <w:p w14:paraId="72D387C8" w14:textId="77777777" w:rsidR="004A5973" w:rsidRDefault="004A5973" w:rsidP="00D41468">
      <w:pPr>
        <w:pStyle w:val="ComputerScreen"/>
      </w:pPr>
      <w:r>
        <w:t xml:space="preserve">   2&gt;  JAN 23, 1998@11:14  760     PULMONARY         </w:t>
      </w:r>
    </w:p>
    <w:p w14:paraId="72D387C9" w14:textId="77777777" w:rsidR="004A5973" w:rsidRDefault="004A5973" w:rsidP="00D41468">
      <w:pPr>
        <w:pStyle w:val="ComputerScreen"/>
      </w:pPr>
      <w:r>
        <w:t xml:space="preserve">CHOOSE 1-2: </w:t>
      </w:r>
      <w:r>
        <w:rPr>
          <w:b/>
        </w:rPr>
        <w:t>2</w:t>
      </w:r>
      <w:r>
        <w:t xml:space="preserve">  760</w:t>
      </w:r>
    </w:p>
    <w:p w14:paraId="72D387CA" w14:textId="77777777" w:rsidR="004A5973" w:rsidRDefault="004A5973" w:rsidP="00D41468">
      <w:pPr>
        <w:pStyle w:val="ComputerScreen"/>
      </w:pPr>
    </w:p>
    <w:p w14:paraId="72D387CB" w14:textId="77777777" w:rsidR="004A5973" w:rsidRDefault="004A5973" w:rsidP="00D41468">
      <w:pPr>
        <w:pStyle w:val="ComputerScreen"/>
      </w:pPr>
      <w:r>
        <w:t>Opening PULMONARY CONSULT record for review...</w:t>
      </w:r>
    </w:p>
    <w:p w14:paraId="72D387CC" w14:textId="77777777" w:rsidR="004A5973" w:rsidRDefault="004A5973" w:rsidP="00D41468">
      <w:pPr>
        <w:pStyle w:val="BlankLine"/>
      </w:pPr>
    </w:p>
    <w:p w14:paraId="72D387CD" w14:textId="77777777" w:rsidR="004A5973" w:rsidRDefault="004A5973" w:rsidP="00D41468">
      <w:pPr>
        <w:pStyle w:val="ComputerScreen"/>
      </w:pPr>
      <w:r>
        <w:t>Browse Document               Jan 26, 1998 16:49:32        Page:    1 of    1</w:t>
      </w:r>
    </w:p>
    <w:p w14:paraId="72D387CE" w14:textId="77777777" w:rsidR="004A5973" w:rsidRDefault="004A5973" w:rsidP="00D41468">
      <w:pPr>
        <w:pStyle w:val="ComputerScreen"/>
      </w:pPr>
      <w:r>
        <w:t xml:space="preserve">                              PULMONARY CONSULT</w:t>
      </w:r>
    </w:p>
    <w:p w14:paraId="72D387CF" w14:textId="77777777" w:rsidR="004A5973" w:rsidRDefault="00726DC4" w:rsidP="00D41468">
      <w:pPr>
        <w:pStyle w:val="ComputerScreen"/>
      </w:pPr>
      <w:r>
        <w:t>CPRSPATIENT,T 666-01-0167P</w:t>
      </w:r>
      <w:r w:rsidR="004A5973">
        <w:t xml:space="preserve">  PULMONARY CLINIC     Visit Date: 01/26/98@16:37 </w:t>
      </w:r>
    </w:p>
    <w:p w14:paraId="72D387D0" w14:textId="77777777" w:rsidR="004A5973" w:rsidRDefault="004A5973" w:rsidP="00D41468">
      <w:pPr>
        <w:pStyle w:val="ComputerScreen"/>
      </w:pPr>
      <w:r>
        <w:t xml:space="preserve">DATE OF NOTE: JAN 26, 1998@16:37:34  ENTRY DATE: JAN 26, 1998@16:37:34        </w:t>
      </w:r>
    </w:p>
    <w:p w14:paraId="72D387D1" w14:textId="77777777" w:rsidR="004A5973" w:rsidRDefault="004A5973" w:rsidP="00D41468">
      <w:pPr>
        <w:pStyle w:val="ComputerScreen"/>
      </w:pPr>
      <w:r>
        <w:t xml:space="preserve">      AUTHOR: </w:t>
      </w:r>
      <w:r w:rsidR="00726DC4">
        <w:t xml:space="preserve">TIUPROVIDER,THREE    </w:t>
      </w:r>
      <w:r>
        <w:t xml:space="preserve">EXP COSIGNER:                              </w:t>
      </w:r>
    </w:p>
    <w:p w14:paraId="72D387D2" w14:textId="77777777" w:rsidR="004A5973" w:rsidRDefault="004A5973" w:rsidP="00D41468">
      <w:pPr>
        <w:pStyle w:val="ComputerScreen"/>
      </w:pPr>
      <w:r>
        <w:t xml:space="preserve">     URGENCY:                            STATUS: UNSIGNED                     </w:t>
      </w:r>
    </w:p>
    <w:p w14:paraId="72D387D3" w14:textId="77777777" w:rsidR="004A5973" w:rsidRDefault="004A5973" w:rsidP="00D41468">
      <w:pPr>
        <w:pStyle w:val="ComputerScreen"/>
      </w:pPr>
    </w:p>
    <w:p w14:paraId="72D387D4" w14:textId="77777777" w:rsidR="004A5973" w:rsidRDefault="004A5973" w:rsidP="00D41468">
      <w:pPr>
        <w:pStyle w:val="ComputerScreen"/>
      </w:pPr>
      <w:r>
        <w:t xml:space="preserve">DEMOGRAPHICS: </w:t>
      </w:r>
      <w:r w:rsidR="00726DC4">
        <w:t>CPRSPATIENT,TWO</w:t>
      </w:r>
      <w:r>
        <w:t xml:space="preserve">                                  </w:t>
      </w:r>
    </w:p>
    <w:p w14:paraId="72D387D5" w14:textId="77777777" w:rsidR="004A5973" w:rsidRDefault="004A5973" w:rsidP="00D41468">
      <w:pPr>
        <w:pStyle w:val="ComputerScreen"/>
      </w:pPr>
      <w:r>
        <w:t xml:space="preserve">              </w:t>
      </w:r>
      <w:r w:rsidR="00726DC4">
        <w:t>666</w:t>
      </w:r>
      <w:r>
        <w:t xml:space="preserve">-01-0167P                                                    </w:t>
      </w:r>
    </w:p>
    <w:p w14:paraId="72D387D6" w14:textId="77777777" w:rsidR="004A5973" w:rsidRDefault="004A5973" w:rsidP="00D41468">
      <w:pPr>
        <w:pStyle w:val="ComputerScreen"/>
      </w:pPr>
      <w:r>
        <w:t xml:space="preserve">              31                                                              </w:t>
      </w:r>
    </w:p>
    <w:p w14:paraId="72D387D7" w14:textId="77777777" w:rsidR="004A5973" w:rsidRDefault="004A5973" w:rsidP="00D41468">
      <w:pPr>
        <w:pStyle w:val="ComputerScreen"/>
      </w:pPr>
      <w:r>
        <w:t xml:space="preserve">              JAN 1,1967                                                      </w:t>
      </w:r>
    </w:p>
    <w:p w14:paraId="72D387D8" w14:textId="77777777" w:rsidR="004A5973" w:rsidRDefault="004A5973" w:rsidP="00D41468">
      <w:pPr>
        <w:pStyle w:val="ComputerScreen"/>
      </w:pPr>
      <w:r>
        <w:t xml:space="preserve">                                                                              </w:t>
      </w:r>
    </w:p>
    <w:p w14:paraId="72D387D9" w14:textId="77777777" w:rsidR="004A5973" w:rsidRDefault="004A5973" w:rsidP="00D41468">
      <w:pPr>
        <w:pStyle w:val="ComputerScreen"/>
      </w:pPr>
      <w:r>
        <w:t xml:space="preserve">His disposition is good.                                                      </w:t>
      </w:r>
    </w:p>
    <w:p w14:paraId="72D387DA" w14:textId="77777777" w:rsidR="004A5973" w:rsidRDefault="004A5973" w:rsidP="00D41468">
      <w:pPr>
        <w:pStyle w:val="ComputerScreen"/>
      </w:pPr>
    </w:p>
    <w:p w14:paraId="72D387DB" w14:textId="77777777" w:rsidR="004A5973" w:rsidRDefault="004A5973" w:rsidP="00D41468">
      <w:pPr>
        <w:pStyle w:val="CScreenReversed"/>
      </w:pPr>
      <w:r>
        <w:t xml:space="preserve">          + Next Screen  - Prev Screen  ?? More actions                    &gt;&gt;&gt;</w:t>
      </w:r>
    </w:p>
    <w:p w14:paraId="72D387DC" w14:textId="77777777" w:rsidR="004A5973" w:rsidRDefault="004A5973" w:rsidP="00D41468">
      <w:pPr>
        <w:pStyle w:val="ComputerScreen"/>
      </w:pPr>
      <w:r>
        <w:t xml:space="preserve">     Find                      Make Addendum             Identify Signers</w:t>
      </w:r>
    </w:p>
    <w:p w14:paraId="72D387DD" w14:textId="77777777" w:rsidR="004A5973" w:rsidRDefault="004A5973" w:rsidP="00D41468">
      <w:pPr>
        <w:pStyle w:val="ComputerScreen"/>
      </w:pPr>
      <w:r>
        <w:t xml:space="preserve">     Print                     Sign/Cosign               Delete</w:t>
      </w:r>
    </w:p>
    <w:p w14:paraId="72D387DE" w14:textId="77777777" w:rsidR="004A5973" w:rsidRDefault="004A5973" w:rsidP="00D41468">
      <w:pPr>
        <w:pStyle w:val="ComputerScreen"/>
      </w:pPr>
      <w:r>
        <w:t xml:space="preserve">     Edit                      Copy                      Link ...</w:t>
      </w:r>
    </w:p>
    <w:p w14:paraId="72D387DF" w14:textId="77777777" w:rsidR="004A5973" w:rsidRDefault="004A5973" w:rsidP="00D41468">
      <w:pPr>
        <w:pStyle w:val="ComputerScreen"/>
      </w:pPr>
      <w:r>
        <w:t xml:space="preserve">                                                         Quit</w:t>
      </w:r>
    </w:p>
    <w:p w14:paraId="72D387E0" w14:textId="77777777" w:rsidR="004A5973" w:rsidRDefault="004A5973" w:rsidP="00D41468">
      <w:pPr>
        <w:pStyle w:val="ComputerScreen"/>
      </w:pPr>
      <w:r>
        <w:t xml:space="preserve">Select Action: Quit// </w:t>
      </w:r>
      <w:r>
        <w:rPr>
          <w:b/>
        </w:rPr>
        <w:t>&lt;Enter&gt;</w:t>
      </w:r>
      <w:r>
        <w:t xml:space="preserve">    Quit</w:t>
      </w:r>
    </w:p>
    <w:p w14:paraId="72D387E1" w14:textId="77777777" w:rsidR="004A5973" w:rsidRDefault="004A5973" w:rsidP="00D41468">
      <w:pPr>
        <w:pStyle w:val="BlankLine"/>
      </w:pPr>
      <w:r>
        <w:t>(Continued on the next page.)</w:t>
      </w:r>
    </w:p>
    <w:p w14:paraId="72D387E2" w14:textId="77777777" w:rsidR="004A5973" w:rsidRDefault="004A5973" w:rsidP="00D41468">
      <w:pPr>
        <w:pStyle w:val="BlankLine"/>
      </w:pPr>
      <w:r>
        <w:br w:type="page"/>
      </w:r>
    </w:p>
    <w:p w14:paraId="72D387E3" w14:textId="77777777" w:rsidR="004A5973" w:rsidRDefault="004A5973" w:rsidP="00D41468">
      <w:pPr>
        <w:pStyle w:val="ComputerScreen"/>
      </w:pPr>
      <w:r>
        <w:lastRenderedPageBreak/>
        <w:t xml:space="preserve"> 1.   </w:t>
      </w:r>
      <w:r w:rsidR="002C199D">
        <w:t>CPRSPATIE</w:t>
      </w:r>
      <w:r>
        <w:t xml:space="preserve"> (</w:t>
      </w:r>
      <w:r w:rsidR="002C199D">
        <w:t>C</w:t>
      </w:r>
      <w:r>
        <w:t>2342): New order(s) placed.</w:t>
      </w:r>
    </w:p>
    <w:p w14:paraId="72D387E4" w14:textId="77777777" w:rsidR="004A5973" w:rsidRDefault="004A5973" w:rsidP="00D41468">
      <w:pPr>
        <w:pStyle w:val="ComputerScreen"/>
      </w:pPr>
      <w:r>
        <w:t xml:space="preserve"> 2.   </w:t>
      </w:r>
      <w:r w:rsidR="002C199D">
        <w:t>TIUPATIEN</w:t>
      </w:r>
      <w:r>
        <w:t xml:space="preserve"> (</w:t>
      </w:r>
      <w:r w:rsidR="002C199D">
        <w:t>T</w:t>
      </w:r>
      <w:r>
        <w:t>0167P): PULMONARY CONSULT available for signature.</w:t>
      </w:r>
    </w:p>
    <w:p w14:paraId="72D387E5" w14:textId="77777777" w:rsidR="004A5973" w:rsidRDefault="004A5973" w:rsidP="00D41468">
      <w:pPr>
        <w:pStyle w:val="ComputerScreen"/>
      </w:pPr>
      <w:r>
        <w:t xml:space="preserve"> 3.   </w:t>
      </w:r>
      <w:r w:rsidR="002C199D">
        <w:t>ARTPATIEN</w:t>
      </w:r>
      <w:r>
        <w:t xml:space="preserve"> (</w:t>
      </w:r>
      <w:r w:rsidR="002C199D">
        <w:t>A</w:t>
      </w:r>
      <w:r>
        <w:t>1414): New order(s) placed.</w:t>
      </w:r>
    </w:p>
    <w:p w14:paraId="72D387E6" w14:textId="77777777" w:rsidR="004A5973" w:rsidRDefault="004A5973" w:rsidP="00D41468">
      <w:pPr>
        <w:pStyle w:val="ComputerScreen"/>
      </w:pPr>
      <w:r>
        <w:t xml:space="preserve"> 4.   </w:t>
      </w:r>
      <w:r w:rsidR="002C199D">
        <w:t>ARTPATIEN</w:t>
      </w:r>
      <w:r>
        <w:t xml:space="preserve"> (</w:t>
      </w:r>
      <w:r w:rsidR="002C199D">
        <w:t>A</w:t>
      </w:r>
      <w:r>
        <w:t>1414): New consult PLM (Routine)</w:t>
      </w:r>
    </w:p>
    <w:p w14:paraId="72D387E7" w14:textId="77777777" w:rsidR="004A5973" w:rsidRDefault="004A5973" w:rsidP="00D41468">
      <w:pPr>
        <w:pStyle w:val="ComputerScreen"/>
      </w:pPr>
      <w:r>
        <w:t xml:space="preserve"> 5.   </w:t>
      </w:r>
      <w:r w:rsidR="002C199D">
        <w:t>CPRSPATIE</w:t>
      </w:r>
      <w:r>
        <w:t xml:space="preserve"> (</w:t>
      </w:r>
      <w:r w:rsidR="002C199D">
        <w:t>C</w:t>
      </w:r>
      <w:r>
        <w:t>2432): New consult CAR (Routine)</w:t>
      </w:r>
    </w:p>
    <w:p w14:paraId="72D387E8" w14:textId="77777777" w:rsidR="004A5973" w:rsidRDefault="004A5973" w:rsidP="00D41468">
      <w:pPr>
        <w:pStyle w:val="ComputerScreen"/>
      </w:pPr>
      <w:r>
        <w:t xml:space="preserve">          Select from 1 to 5</w:t>
      </w:r>
    </w:p>
    <w:p w14:paraId="72D387E9" w14:textId="77777777" w:rsidR="004A5973" w:rsidRDefault="004A5973" w:rsidP="00D41468">
      <w:pPr>
        <w:pStyle w:val="ComputerScreen"/>
      </w:pPr>
      <w:r>
        <w:t xml:space="preserve">          or enter ?, A I, F, P, M, R, or ^ to exit: </w:t>
      </w:r>
      <w:r>
        <w:rPr>
          <w:b/>
        </w:rPr>
        <w:t>&lt;Enter&gt;</w:t>
      </w:r>
    </w:p>
    <w:p w14:paraId="72D387EA" w14:textId="77777777" w:rsidR="004A5973" w:rsidRDefault="004A5973" w:rsidP="00D41468">
      <w:pPr>
        <w:pStyle w:val="ComputerScreen"/>
      </w:pPr>
    </w:p>
    <w:p w14:paraId="72D387EB" w14:textId="77777777" w:rsidR="008B2AAE" w:rsidRDefault="008B2AAE" w:rsidP="00D41468"/>
    <w:p w14:paraId="72D387EC" w14:textId="77777777" w:rsidR="004A5973" w:rsidRDefault="004A5973" w:rsidP="00D41468">
      <w:r>
        <w:t>2.  Through the Individual Patient Document option as shown here (which is identical to the Browse action, accessible by a num</w:t>
      </w:r>
      <w:r w:rsidR="00035889">
        <w:t xml:space="preserve">ber of familiar paths from TIU </w:t>
      </w:r>
      <w:r>
        <w:t>Clinician's options, or through the CPRS LM Chart):</w:t>
      </w:r>
    </w:p>
    <w:p w14:paraId="72D387ED" w14:textId="77777777" w:rsidR="004A5973" w:rsidRDefault="004A5973" w:rsidP="00D41468">
      <w:pPr>
        <w:pStyle w:val="BlankLine"/>
      </w:pPr>
    </w:p>
    <w:p w14:paraId="72D387EE" w14:textId="77777777" w:rsidR="004A5973" w:rsidRDefault="004A5973" w:rsidP="00D41468">
      <w:pPr>
        <w:pStyle w:val="ComputerScreen"/>
      </w:pPr>
      <w:r>
        <w:t xml:space="preserve">                           --- Clinician's Menu ---</w:t>
      </w:r>
    </w:p>
    <w:p w14:paraId="72D387EF" w14:textId="77777777" w:rsidR="004A5973" w:rsidRDefault="004A5973" w:rsidP="00D41468">
      <w:pPr>
        <w:pStyle w:val="ComputerScreen"/>
      </w:pPr>
    </w:p>
    <w:p w14:paraId="72D387F0" w14:textId="77777777" w:rsidR="004A5973" w:rsidRDefault="004A5973" w:rsidP="00D41468">
      <w:pPr>
        <w:pStyle w:val="ComputerScreen"/>
      </w:pPr>
      <w:r>
        <w:t xml:space="preserve">   1      Progress Notes User Menu ...</w:t>
      </w:r>
    </w:p>
    <w:p w14:paraId="72D387F1" w14:textId="77777777" w:rsidR="004A5973" w:rsidRDefault="004A5973" w:rsidP="00D41468">
      <w:pPr>
        <w:pStyle w:val="ComputerScreen"/>
      </w:pPr>
      <w:r>
        <w:t xml:space="preserve">   2      Discharge Summary User Menu ...</w:t>
      </w:r>
    </w:p>
    <w:p w14:paraId="72D387F2" w14:textId="77777777" w:rsidR="004A5973" w:rsidRDefault="004A5973" w:rsidP="00D41468">
      <w:pPr>
        <w:pStyle w:val="ComputerScreen"/>
      </w:pPr>
      <w:r>
        <w:t xml:space="preserve">   3      Integrated Document Management ...</w:t>
      </w:r>
    </w:p>
    <w:p w14:paraId="72D387F3" w14:textId="77777777" w:rsidR="004A5973" w:rsidRDefault="004A5973" w:rsidP="00D41468">
      <w:pPr>
        <w:pStyle w:val="ComputerScreen"/>
      </w:pPr>
      <w:r>
        <w:t xml:space="preserve">   4      Personal Preferences ...</w:t>
      </w:r>
    </w:p>
    <w:p w14:paraId="72D387F4" w14:textId="77777777" w:rsidR="004A5973" w:rsidRDefault="004A5973" w:rsidP="00D41468">
      <w:pPr>
        <w:pStyle w:val="ComputerScreen"/>
      </w:pPr>
    </w:p>
    <w:p w14:paraId="72D387F5" w14:textId="77777777" w:rsidR="004A5973" w:rsidRDefault="004A5973" w:rsidP="00D41468">
      <w:pPr>
        <w:pStyle w:val="ComputerScreen"/>
      </w:pPr>
      <w:r>
        <w:t xml:space="preserve">Select Progress Notes/Discharge Summary [TIU] Option: </w:t>
      </w:r>
      <w:r>
        <w:rPr>
          <w:b/>
        </w:rPr>
        <w:t>IN</w:t>
      </w:r>
      <w:r>
        <w:t>tegrated Document Management</w:t>
      </w:r>
    </w:p>
    <w:p w14:paraId="72D387F6" w14:textId="77777777" w:rsidR="004A5973" w:rsidRDefault="004A5973" w:rsidP="00D41468">
      <w:pPr>
        <w:pStyle w:val="ComputerScreen"/>
      </w:pPr>
    </w:p>
    <w:p w14:paraId="72D387F7" w14:textId="77777777" w:rsidR="004A5973" w:rsidRDefault="004A5973" w:rsidP="00D41468">
      <w:pPr>
        <w:pStyle w:val="ComputerScreen"/>
      </w:pPr>
      <w:r>
        <w:t xml:space="preserve">                          --- Clinician's Menu ---</w:t>
      </w:r>
    </w:p>
    <w:p w14:paraId="72D387F8" w14:textId="77777777" w:rsidR="004A5973" w:rsidRDefault="004A5973" w:rsidP="00D41468">
      <w:pPr>
        <w:pStyle w:val="ComputerScreen"/>
      </w:pPr>
    </w:p>
    <w:p w14:paraId="72D387F9" w14:textId="77777777" w:rsidR="004A5973" w:rsidRDefault="004A5973" w:rsidP="00D41468">
      <w:pPr>
        <w:pStyle w:val="ComputerScreen"/>
      </w:pPr>
      <w:r>
        <w:t xml:space="preserve">   1      Individual Patient Document</w:t>
      </w:r>
    </w:p>
    <w:p w14:paraId="72D387FA" w14:textId="77777777" w:rsidR="004A5973" w:rsidRDefault="004A5973" w:rsidP="00D41468">
      <w:pPr>
        <w:pStyle w:val="ComputerScreen"/>
      </w:pPr>
      <w:r>
        <w:t xml:space="preserve">   2      All MY UNSIGNED Documents</w:t>
      </w:r>
    </w:p>
    <w:p w14:paraId="72D387FB" w14:textId="77777777" w:rsidR="004A5973" w:rsidRDefault="004A5973" w:rsidP="00D41468">
      <w:pPr>
        <w:pStyle w:val="ComputerScreen"/>
      </w:pPr>
      <w:r>
        <w:t xml:space="preserve">   3      Multiple Patient Documents</w:t>
      </w:r>
    </w:p>
    <w:p w14:paraId="72D387FC" w14:textId="77777777" w:rsidR="004A5973" w:rsidRDefault="004A5973" w:rsidP="00D41468">
      <w:pPr>
        <w:pStyle w:val="ComputerScreen"/>
      </w:pPr>
      <w:r>
        <w:t xml:space="preserve">   4      Enter/edit Document</w:t>
      </w:r>
    </w:p>
    <w:p w14:paraId="72D387FD" w14:textId="77777777" w:rsidR="004A5973" w:rsidRDefault="004A5973" w:rsidP="00D41468">
      <w:pPr>
        <w:pStyle w:val="ComputerScreen"/>
      </w:pPr>
    </w:p>
    <w:p w14:paraId="72D387FE" w14:textId="77777777" w:rsidR="004A5973" w:rsidRDefault="004A5973" w:rsidP="00D41468">
      <w:pPr>
        <w:pStyle w:val="ComputerScreen"/>
      </w:pPr>
      <w:r>
        <w:t xml:space="preserve">Select Integrated Document Management Option: </w:t>
      </w:r>
      <w:r>
        <w:rPr>
          <w:b/>
        </w:rPr>
        <w:t>IN</w:t>
      </w:r>
      <w:r>
        <w:t>dividual Patient Document</w:t>
      </w:r>
    </w:p>
    <w:p w14:paraId="72D387FF" w14:textId="77777777" w:rsidR="004A5973" w:rsidRDefault="004A5973" w:rsidP="00D41468">
      <w:pPr>
        <w:pStyle w:val="ComputerScreen"/>
      </w:pPr>
      <w:r>
        <w:t xml:space="preserve">Select PATIENT NAME: </w:t>
      </w:r>
      <w:r w:rsidR="00726DC4">
        <w:rPr>
          <w:b/>
        </w:rPr>
        <w:t>CPRSPATIENT,TW</w:t>
      </w:r>
      <w:r w:rsidR="00726DC4">
        <w:t>O</w:t>
      </w:r>
      <w:r>
        <w:t xml:space="preserve">           01-01-67     </w:t>
      </w:r>
      <w:r w:rsidR="00726DC4">
        <w:t>666</w:t>
      </w:r>
      <w:r>
        <w:t xml:space="preserve">010167P       ACTIVE DUTY    </w:t>
      </w:r>
    </w:p>
    <w:p w14:paraId="72D38800" w14:textId="77777777" w:rsidR="004A5973" w:rsidRDefault="004A5973" w:rsidP="00D41468">
      <w:pPr>
        <w:pStyle w:val="ComputerScreen"/>
      </w:pPr>
      <w:r>
        <w:t xml:space="preserve">                       A: Known allergies</w:t>
      </w:r>
    </w:p>
    <w:p w14:paraId="72D38801" w14:textId="77777777" w:rsidR="004A5973" w:rsidRDefault="004A5973" w:rsidP="00D41468">
      <w:pPr>
        <w:pStyle w:val="ComputerScreen"/>
      </w:pPr>
    </w:p>
    <w:p w14:paraId="72D38802" w14:textId="77777777" w:rsidR="004A5973" w:rsidRDefault="004A5973" w:rsidP="00D41468">
      <w:pPr>
        <w:pStyle w:val="ComputerScreen"/>
      </w:pPr>
      <w:r>
        <w:t>Available documents:  06/13/91 thru 01/26/98  (7)</w:t>
      </w:r>
    </w:p>
    <w:p w14:paraId="72D38803" w14:textId="77777777" w:rsidR="004A5973" w:rsidRDefault="004A5973" w:rsidP="00D41468">
      <w:pPr>
        <w:pStyle w:val="ComputerScreen"/>
      </w:pPr>
    </w:p>
    <w:p w14:paraId="72D38804" w14:textId="77777777" w:rsidR="004A5973" w:rsidRDefault="004A5973" w:rsidP="00D41468">
      <w:pPr>
        <w:pStyle w:val="ComputerScreen"/>
      </w:pPr>
      <w:r>
        <w:t>Please specify a date range from which to select documents:</w:t>
      </w:r>
    </w:p>
    <w:p w14:paraId="72D38805" w14:textId="77777777" w:rsidR="004A5973" w:rsidRDefault="004A5973" w:rsidP="00D41468">
      <w:pPr>
        <w:pStyle w:val="ComputerScreen"/>
      </w:pPr>
      <w:r>
        <w:t xml:space="preserve">List documents Beginning: 06/13/91// </w:t>
      </w:r>
      <w:r>
        <w:rPr>
          <w:b/>
        </w:rPr>
        <w:t>T-1</w:t>
      </w:r>
      <w:r>
        <w:t xml:space="preserve">  (JAN 25, 1998)</w:t>
      </w:r>
    </w:p>
    <w:p w14:paraId="72D38806" w14:textId="77777777" w:rsidR="004A5973" w:rsidRDefault="004A5973" w:rsidP="00D41468">
      <w:pPr>
        <w:pStyle w:val="ComputerScreen"/>
      </w:pPr>
      <w:r>
        <w:t xml:space="preserve">                    Thru: 01/26/98// </w:t>
      </w:r>
      <w:r>
        <w:rPr>
          <w:b/>
        </w:rPr>
        <w:t>&lt;Enter&gt;</w:t>
      </w:r>
      <w:r>
        <w:t xml:space="preserve">  (JAN 26, 1998)</w:t>
      </w:r>
    </w:p>
    <w:p w14:paraId="72D38807" w14:textId="77777777" w:rsidR="004A5973" w:rsidRDefault="004A5973" w:rsidP="00D41468">
      <w:pPr>
        <w:pStyle w:val="ComputerScreen"/>
      </w:pPr>
    </w:p>
    <w:p w14:paraId="72D38808" w14:textId="77777777" w:rsidR="004A5973" w:rsidRDefault="004A5973" w:rsidP="00D41468">
      <w:pPr>
        <w:pStyle w:val="ComputerScreen"/>
      </w:pPr>
      <w:r>
        <w:t xml:space="preserve">1   01/26/98 16:37    PULMONARY CONSULT                     </w:t>
      </w:r>
      <w:r w:rsidR="00035889">
        <w:t>CPRSPROVIDER,TWO</w:t>
      </w:r>
    </w:p>
    <w:p w14:paraId="72D38809" w14:textId="77777777" w:rsidR="004A5973" w:rsidRDefault="004A5973" w:rsidP="00D41468">
      <w:pPr>
        <w:pStyle w:val="ComputerScreen"/>
      </w:pPr>
      <w:r>
        <w:t xml:space="preserve">                      Visit: 01/26/98</w:t>
      </w:r>
    </w:p>
    <w:p w14:paraId="72D3880A" w14:textId="77777777" w:rsidR="004A5973" w:rsidRDefault="004A5973" w:rsidP="00D41468">
      <w:pPr>
        <w:pStyle w:val="ComputerScreen"/>
      </w:pPr>
    </w:p>
    <w:p w14:paraId="72D3880B" w14:textId="77777777" w:rsidR="004A5973" w:rsidRDefault="004A5973" w:rsidP="00D41468">
      <w:pPr>
        <w:pStyle w:val="ComputerScreen"/>
      </w:pPr>
      <w:r>
        <w:t>One document found within date range...</w:t>
      </w:r>
    </w:p>
    <w:p w14:paraId="72D3880C" w14:textId="77777777" w:rsidR="004A5973" w:rsidRDefault="004A5973" w:rsidP="00D41468">
      <w:pPr>
        <w:pStyle w:val="ComputerScreen"/>
      </w:pPr>
    </w:p>
    <w:p w14:paraId="72D3880D" w14:textId="77777777" w:rsidR="004A5973" w:rsidRDefault="004A5973" w:rsidP="00D41468">
      <w:pPr>
        <w:pStyle w:val="ComputerScreen"/>
      </w:pPr>
      <w:r>
        <w:t>Opening PULMONARY CONSULT record for review...</w:t>
      </w:r>
    </w:p>
    <w:p w14:paraId="72D3880E" w14:textId="77777777" w:rsidR="004A5973" w:rsidRDefault="004A5973" w:rsidP="00D41468">
      <w:pPr>
        <w:pStyle w:val="BlankLine"/>
      </w:pPr>
      <w:r>
        <w:t>(Continued on the next page.)</w:t>
      </w:r>
    </w:p>
    <w:p w14:paraId="72D3880F" w14:textId="77777777" w:rsidR="004A5973" w:rsidRDefault="004A5973" w:rsidP="00D41468">
      <w:pPr>
        <w:pStyle w:val="BlankLine"/>
      </w:pPr>
      <w:r>
        <w:br w:type="page"/>
      </w:r>
    </w:p>
    <w:p w14:paraId="72D38810" w14:textId="77777777" w:rsidR="004A5973" w:rsidRPr="008B2AAE" w:rsidRDefault="004A5973" w:rsidP="00D41468">
      <w:pPr>
        <w:pStyle w:val="ComputerScreen"/>
      </w:pPr>
      <w:r w:rsidRPr="008B2AAE">
        <w:lastRenderedPageBreak/>
        <w:t>Browse Document               Jan 26, 1998 16:49:32        Page:    1 of    1</w:t>
      </w:r>
    </w:p>
    <w:p w14:paraId="72D38811" w14:textId="77777777" w:rsidR="004A5973" w:rsidRDefault="004A5973" w:rsidP="00D41468">
      <w:pPr>
        <w:pStyle w:val="ComputerScreen"/>
      </w:pPr>
      <w:r>
        <w:t xml:space="preserve">                              PULMONARY CONSULT</w:t>
      </w:r>
    </w:p>
    <w:p w14:paraId="72D38812" w14:textId="77777777" w:rsidR="004A5973" w:rsidRDefault="00726DC4" w:rsidP="00D41468">
      <w:pPr>
        <w:pStyle w:val="ComputerScreen"/>
      </w:pPr>
      <w:r>
        <w:t>CPRSPATIENT,T 666-01-0167P</w:t>
      </w:r>
      <w:r w:rsidR="004A5973">
        <w:t xml:space="preserve">  PULMONARY CLINIC     Visit Date: 01/26/98@16:37 </w:t>
      </w:r>
    </w:p>
    <w:p w14:paraId="72D38813" w14:textId="77777777" w:rsidR="004A5973" w:rsidRDefault="004A5973" w:rsidP="00D41468">
      <w:pPr>
        <w:pStyle w:val="ComputerScreen"/>
      </w:pPr>
      <w:r>
        <w:t xml:space="preserve">DATE OF NOTE: JAN 26, 1998@16:37:34  ENTRY DATE: JAN 26, 1998@16:37:34        </w:t>
      </w:r>
    </w:p>
    <w:p w14:paraId="72D38814" w14:textId="77777777" w:rsidR="004A5973" w:rsidRDefault="004A5973" w:rsidP="00D41468">
      <w:pPr>
        <w:pStyle w:val="ComputerScreen"/>
      </w:pPr>
      <w:r>
        <w:t xml:space="preserve">      AUTHOR: </w:t>
      </w:r>
      <w:r w:rsidR="00726DC4">
        <w:t xml:space="preserve">TIUPROVIDER,THREE    </w:t>
      </w:r>
      <w:r>
        <w:t xml:space="preserve">EXP COSIGNER:                              </w:t>
      </w:r>
    </w:p>
    <w:p w14:paraId="72D38815" w14:textId="77777777" w:rsidR="004A5973" w:rsidRDefault="004A5973" w:rsidP="00D41468">
      <w:pPr>
        <w:pStyle w:val="ComputerScreen"/>
      </w:pPr>
      <w:r>
        <w:t xml:space="preserve">     URGENCY:                            STATUS: UNSIGNED                     </w:t>
      </w:r>
    </w:p>
    <w:p w14:paraId="72D38816" w14:textId="77777777" w:rsidR="004A5973" w:rsidRDefault="004A5973" w:rsidP="00D41468">
      <w:pPr>
        <w:pStyle w:val="ComputerScreen"/>
      </w:pPr>
    </w:p>
    <w:p w14:paraId="72D38817" w14:textId="77777777" w:rsidR="004A5973" w:rsidRDefault="004A5973" w:rsidP="00D41468">
      <w:pPr>
        <w:pStyle w:val="ComputerScreen"/>
      </w:pPr>
      <w:r>
        <w:t xml:space="preserve">DEMOGRAPHICS: </w:t>
      </w:r>
      <w:r w:rsidR="00726DC4">
        <w:t>CPRSPATIENT,TWO</w:t>
      </w:r>
      <w:r>
        <w:t xml:space="preserve">                                  </w:t>
      </w:r>
    </w:p>
    <w:p w14:paraId="72D38818" w14:textId="77777777" w:rsidR="004A5973" w:rsidRDefault="004A5973" w:rsidP="00D41468">
      <w:pPr>
        <w:pStyle w:val="ComputerScreen"/>
      </w:pPr>
      <w:r>
        <w:t xml:space="preserve">              </w:t>
      </w:r>
      <w:r w:rsidR="00726DC4">
        <w:t>666</w:t>
      </w:r>
      <w:r>
        <w:t xml:space="preserve">-01-0167P                                                    </w:t>
      </w:r>
    </w:p>
    <w:p w14:paraId="72D38819" w14:textId="77777777" w:rsidR="004A5973" w:rsidRDefault="004A5973" w:rsidP="00D41468">
      <w:pPr>
        <w:pStyle w:val="ComputerScreen"/>
      </w:pPr>
      <w:r>
        <w:t xml:space="preserve">              31                                                              </w:t>
      </w:r>
    </w:p>
    <w:p w14:paraId="72D3881A" w14:textId="77777777" w:rsidR="004A5973" w:rsidRDefault="004A5973" w:rsidP="00D41468">
      <w:pPr>
        <w:pStyle w:val="ComputerScreen"/>
      </w:pPr>
      <w:r>
        <w:t xml:space="preserve">              JAN 1,1967                                                      </w:t>
      </w:r>
    </w:p>
    <w:p w14:paraId="72D3881B" w14:textId="77777777" w:rsidR="004A5973" w:rsidRDefault="004A5973" w:rsidP="00D41468">
      <w:pPr>
        <w:pStyle w:val="ComputerScreen"/>
      </w:pPr>
      <w:r>
        <w:t xml:space="preserve">                                                                              </w:t>
      </w:r>
    </w:p>
    <w:p w14:paraId="72D3881C" w14:textId="77777777" w:rsidR="004A5973" w:rsidRDefault="004A5973" w:rsidP="00D41468">
      <w:pPr>
        <w:pStyle w:val="ComputerScreen"/>
      </w:pPr>
      <w:r>
        <w:t xml:space="preserve">His disposition is good.                                                      </w:t>
      </w:r>
    </w:p>
    <w:p w14:paraId="72D3881D" w14:textId="77777777" w:rsidR="004A5973" w:rsidRDefault="004A5973" w:rsidP="00D41468">
      <w:pPr>
        <w:pStyle w:val="ComputerScreen"/>
      </w:pPr>
    </w:p>
    <w:p w14:paraId="72D3881E" w14:textId="77777777" w:rsidR="004A5973" w:rsidRDefault="004A5973" w:rsidP="00D41468">
      <w:pPr>
        <w:pStyle w:val="CScreenReversed"/>
      </w:pPr>
      <w:r>
        <w:t xml:space="preserve">          + Next Screen  - Prev Screen  ?? More actions                    &gt;&gt;&gt;</w:t>
      </w:r>
    </w:p>
    <w:p w14:paraId="72D3881F" w14:textId="77777777" w:rsidR="004A5973" w:rsidRDefault="004A5973" w:rsidP="00D41468">
      <w:pPr>
        <w:pStyle w:val="ComputerScreen"/>
      </w:pPr>
      <w:r>
        <w:t xml:space="preserve">     Find                      Make Addendum             Identify Signers</w:t>
      </w:r>
    </w:p>
    <w:p w14:paraId="72D38820" w14:textId="77777777" w:rsidR="004A5973" w:rsidRDefault="004A5973" w:rsidP="00D41468">
      <w:pPr>
        <w:pStyle w:val="ComputerScreen"/>
      </w:pPr>
      <w:r>
        <w:t xml:space="preserve">     Print                     Sign/Cosign               Delete</w:t>
      </w:r>
    </w:p>
    <w:p w14:paraId="72D38821" w14:textId="77777777" w:rsidR="004A5973" w:rsidRDefault="004A5973" w:rsidP="00D41468">
      <w:pPr>
        <w:pStyle w:val="ComputerScreen"/>
      </w:pPr>
      <w:r>
        <w:t xml:space="preserve">     Edit                      Copy                      Link ...</w:t>
      </w:r>
    </w:p>
    <w:p w14:paraId="72D38822" w14:textId="77777777" w:rsidR="004A5973" w:rsidRDefault="004A5973" w:rsidP="00D41468">
      <w:pPr>
        <w:pStyle w:val="ComputerScreen"/>
      </w:pPr>
      <w:r>
        <w:t xml:space="preserve">                                                         Quit</w:t>
      </w:r>
    </w:p>
    <w:p w14:paraId="72D38823" w14:textId="77777777" w:rsidR="004A5973" w:rsidRDefault="004A5973" w:rsidP="00D41468">
      <w:pPr>
        <w:pStyle w:val="ComputerScreen"/>
      </w:pPr>
      <w:r>
        <w:t xml:space="preserve">Select Action: Quit// </w:t>
      </w:r>
      <w:r>
        <w:rPr>
          <w:b/>
        </w:rPr>
        <w:t>L</w:t>
      </w:r>
      <w:r>
        <w:t xml:space="preserve">   Link ...  </w:t>
      </w:r>
    </w:p>
    <w:p w14:paraId="72D38824" w14:textId="77777777" w:rsidR="004A5973" w:rsidRDefault="004A5973" w:rsidP="00D41468">
      <w:pPr>
        <w:pStyle w:val="BlankLine"/>
      </w:pPr>
    </w:p>
    <w:p w14:paraId="72D38825" w14:textId="77777777" w:rsidR="004A5973" w:rsidRDefault="004A5973" w:rsidP="00D41468">
      <w:pPr>
        <w:pStyle w:val="ComputerScreen"/>
      </w:pPr>
      <w:r>
        <w:t xml:space="preserve">     Problem(s)                Patient/Visit             Link with Request</w:t>
      </w:r>
    </w:p>
    <w:p w14:paraId="72D38826" w14:textId="77777777" w:rsidR="004A5973" w:rsidRDefault="004A5973" w:rsidP="00D41468">
      <w:pPr>
        <w:pStyle w:val="ComputerScreen"/>
      </w:pPr>
    </w:p>
    <w:p w14:paraId="72D38827" w14:textId="77777777" w:rsidR="004A5973" w:rsidRDefault="004A5973" w:rsidP="00D41468">
      <w:pPr>
        <w:pStyle w:val="ComputerScreen"/>
      </w:pPr>
      <w:r>
        <w:t xml:space="preserve">Specify Linkage: </w:t>
      </w:r>
      <w:r>
        <w:rPr>
          <w:b/>
        </w:rPr>
        <w:t>L</w:t>
      </w:r>
      <w:r>
        <w:t xml:space="preserve">   Link with Request  </w:t>
      </w:r>
    </w:p>
    <w:p w14:paraId="72D38828" w14:textId="77777777" w:rsidR="004A5973" w:rsidRDefault="004A5973" w:rsidP="00D41468">
      <w:pPr>
        <w:pStyle w:val="ComputerScreen"/>
      </w:pPr>
    </w:p>
    <w:p w14:paraId="72D38829" w14:textId="77777777" w:rsidR="004A5973" w:rsidRDefault="004A5973" w:rsidP="00D41468">
      <w:pPr>
        <w:pStyle w:val="ComputerScreen"/>
      </w:pPr>
      <w:r>
        <w:t>You must link your Result to a Consult Request...</w:t>
      </w:r>
    </w:p>
    <w:p w14:paraId="72D3882A" w14:textId="77777777" w:rsidR="004A5973" w:rsidRDefault="004A5973" w:rsidP="00D41468">
      <w:pPr>
        <w:pStyle w:val="ComputerScreen"/>
      </w:pPr>
      <w:r>
        <w:t>The following CONSULT REQUEST(S) are available:</w:t>
      </w:r>
    </w:p>
    <w:p w14:paraId="72D3882B" w14:textId="77777777" w:rsidR="004A5973" w:rsidRDefault="004A5973" w:rsidP="00D41468">
      <w:pPr>
        <w:pStyle w:val="ComputerScreen"/>
      </w:pPr>
      <w:r>
        <w:t xml:space="preserve">   1&gt;  JAN 23, 1998@11:14  759     PULMONARY         </w:t>
      </w:r>
    </w:p>
    <w:p w14:paraId="72D3882C" w14:textId="77777777" w:rsidR="004A5973" w:rsidRDefault="004A5973" w:rsidP="00D41468">
      <w:pPr>
        <w:pStyle w:val="ComputerScreen"/>
      </w:pPr>
      <w:r>
        <w:t xml:space="preserve">   2&gt;  JAN 23, 1998@11:14  760     PULMONARY         </w:t>
      </w:r>
    </w:p>
    <w:p w14:paraId="72D3882D" w14:textId="77777777" w:rsidR="004A5973" w:rsidRDefault="004A5973" w:rsidP="00D41468">
      <w:pPr>
        <w:pStyle w:val="ComputerScreen"/>
      </w:pPr>
      <w:r>
        <w:t xml:space="preserve">CHOOSE 1-2: </w:t>
      </w:r>
      <w:r>
        <w:rPr>
          <w:b/>
        </w:rPr>
        <w:t>2</w:t>
      </w:r>
      <w:r>
        <w:t xml:space="preserve">  760</w:t>
      </w:r>
    </w:p>
    <w:p w14:paraId="72D3882E" w14:textId="77777777" w:rsidR="004A5973" w:rsidRDefault="004A5973" w:rsidP="00D41468">
      <w:pPr>
        <w:pStyle w:val="ComputerScreen"/>
      </w:pPr>
    </w:p>
    <w:p w14:paraId="72D3882F" w14:textId="77777777" w:rsidR="004A5973" w:rsidRDefault="004A5973" w:rsidP="00D41468">
      <w:pPr>
        <w:pStyle w:val="ComputerScreen"/>
      </w:pPr>
      <w:r>
        <w:t>Opening PULMONARY CONSULT record for review...</w:t>
      </w:r>
    </w:p>
    <w:p w14:paraId="72D38830" w14:textId="77777777" w:rsidR="004A5973" w:rsidRDefault="004A5973" w:rsidP="00D41468">
      <w:pPr>
        <w:pStyle w:val="BlankLine"/>
      </w:pPr>
      <w:r>
        <w:t>(Continued on the next page.)</w:t>
      </w:r>
    </w:p>
    <w:p w14:paraId="72D38831" w14:textId="77777777" w:rsidR="004A5973" w:rsidRDefault="004A5973" w:rsidP="00D41468">
      <w:pPr>
        <w:pStyle w:val="BlankLine"/>
      </w:pPr>
      <w:r>
        <w:br w:type="page"/>
      </w:r>
    </w:p>
    <w:p w14:paraId="72D38832" w14:textId="77777777" w:rsidR="004A5973" w:rsidRDefault="004A5973" w:rsidP="00D41468">
      <w:pPr>
        <w:pStyle w:val="ComputerScreen"/>
      </w:pPr>
      <w:r>
        <w:lastRenderedPageBreak/>
        <w:t>Browse Document               Jan 26, 1998 16:49:32        Page:    1 of    1</w:t>
      </w:r>
    </w:p>
    <w:p w14:paraId="72D38833" w14:textId="77777777" w:rsidR="004A5973" w:rsidRDefault="004A5973" w:rsidP="00D41468">
      <w:pPr>
        <w:pStyle w:val="ComputerScreen"/>
      </w:pPr>
      <w:r>
        <w:t xml:space="preserve">                              PULMONARY CONSULT</w:t>
      </w:r>
    </w:p>
    <w:p w14:paraId="72D38834" w14:textId="77777777" w:rsidR="004A5973" w:rsidRDefault="00726DC4" w:rsidP="00D41468">
      <w:pPr>
        <w:pStyle w:val="ComputerScreen"/>
      </w:pPr>
      <w:r>
        <w:t>CPRSPATIENT,T</w:t>
      </w:r>
      <w:r w:rsidR="004A5973">
        <w:t xml:space="preserve"> </w:t>
      </w:r>
      <w:r>
        <w:t>666</w:t>
      </w:r>
      <w:r w:rsidR="004A5973">
        <w:t xml:space="preserve">-01-0167P  PULMONARY CLINIC     Visit Date: 01/26/98@16:37 </w:t>
      </w:r>
    </w:p>
    <w:p w14:paraId="72D38835" w14:textId="77777777" w:rsidR="004A5973" w:rsidRDefault="004A5973" w:rsidP="00D41468">
      <w:pPr>
        <w:pStyle w:val="ComputerScreen"/>
      </w:pPr>
      <w:r>
        <w:t xml:space="preserve">DATE OF NOTE: JAN 26, 1998@16:37:34  ENTRY DATE: JAN 26, 1998@16:37:34        </w:t>
      </w:r>
    </w:p>
    <w:p w14:paraId="72D38836" w14:textId="77777777" w:rsidR="004A5973" w:rsidRDefault="004A5973" w:rsidP="00D41468">
      <w:pPr>
        <w:pStyle w:val="ComputerScreen"/>
      </w:pPr>
      <w:r>
        <w:t xml:space="preserve">      AUTHOR: </w:t>
      </w:r>
      <w:r w:rsidR="00726DC4">
        <w:t xml:space="preserve">TIUPROVIDER,THREE    </w:t>
      </w:r>
      <w:r>
        <w:t xml:space="preserve">EXP COSIGNER:                              </w:t>
      </w:r>
    </w:p>
    <w:p w14:paraId="72D38837" w14:textId="77777777" w:rsidR="004A5973" w:rsidRDefault="004A5973" w:rsidP="00D41468">
      <w:pPr>
        <w:pStyle w:val="ComputerScreen"/>
      </w:pPr>
      <w:r>
        <w:t xml:space="preserve">     URGENCY:                            STATUS: UNSIGNED                     </w:t>
      </w:r>
    </w:p>
    <w:p w14:paraId="72D38838" w14:textId="77777777" w:rsidR="004A5973" w:rsidRDefault="004A5973" w:rsidP="00D41468">
      <w:pPr>
        <w:pStyle w:val="ComputerScreen"/>
      </w:pPr>
    </w:p>
    <w:p w14:paraId="72D38839" w14:textId="77777777" w:rsidR="004A5973" w:rsidRDefault="004A5973" w:rsidP="00D41468">
      <w:pPr>
        <w:pStyle w:val="ComputerScreen"/>
      </w:pPr>
      <w:r>
        <w:t xml:space="preserve">DEMOGRAPHICS: </w:t>
      </w:r>
      <w:r w:rsidR="002C199D">
        <w:t>CPRSPATIENT,THREE</w:t>
      </w:r>
      <w:r>
        <w:t xml:space="preserve">                                  </w:t>
      </w:r>
    </w:p>
    <w:p w14:paraId="72D3883A" w14:textId="77777777" w:rsidR="004A5973" w:rsidRDefault="004A5973" w:rsidP="00D41468">
      <w:pPr>
        <w:pStyle w:val="ComputerScreen"/>
      </w:pPr>
      <w:r>
        <w:t xml:space="preserve">              </w:t>
      </w:r>
      <w:r w:rsidR="002C199D">
        <w:t>666</w:t>
      </w:r>
      <w:r>
        <w:t xml:space="preserve">-01-0167P                                                    </w:t>
      </w:r>
    </w:p>
    <w:p w14:paraId="72D3883B" w14:textId="77777777" w:rsidR="004A5973" w:rsidRDefault="004A5973" w:rsidP="00D41468">
      <w:pPr>
        <w:pStyle w:val="ComputerScreen"/>
      </w:pPr>
      <w:r>
        <w:t xml:space="preserve">              31                                                              </w:t>
      </w:r>
    </w:p>
    <w:p w14:paraId="72D3883C" w14:textId="77777777" w:rsidR="004A5973" w:rsidRDefault="004A5973" w:rsidP="00D41468">
      <w:pPr>
        <w:pStyle w:val="ComputerScreen"/>
      </w:pPr>
      <w:r>
        <w:t xml:space="preserve">              JAN 1,1967                                                      </w:t>
      </w:r>
    </w:p>
    <w:p w14:paraId="72D3883D" w14:textId="77777777" w:rsidR="004A5973" w:rsidRDefault="004A5973" w:rsidP="00D41468">
      <w:pPr>
        <w:pStyle w:val="ComputerScreen"/>
      </w:pPr>
      <w:r>
        <w:t xml:space="preserve">                                                                              </w:t>
      </w:r>
    </w:p>
    <w:p w14:paraId="72D3883E" w14:textId="77777777" w:rsidR="004A5973" w:rsidRDefault="004A5973" w:rsidP="00D41468">
      <w:pPr>
        <w:pStyle w:val="ComputerScreen"/>
      </w:pPr>
      <w:r>
        <w:t xml:space="preserve">His disposition is good.                                                      </w:t>
      </w:r>
    </w:p>
    <w:p w14:paraId="72D3883F" w14:textId="77777777" w:rsidR="004A5973" w:rsidRDefault="004A5973" w:rsidP="00D41468">
      <w:pPr>
        <w:pStyle w:val="ComputerScreen"/>
      </w:pPr>
    </w:p>
    <w:p w14:paraId="72D38840" w14:textId="77777777" w:rsidR="004A5973" w:rsidRDefault="004A5973" w:rsidP="00D41468">
      <w:pPr>
        <w:pStyle w:val="CScreenReversed"/>
      </w:pPr>
      <w:r>
        <w:t xml:space="preserve">          + Next Screen  - Prev Screen  ?? More actions                    &gt;&gt;&gt;</w:t>
      </w:r>
    </w:p>
    <w:p w14:paraId="72D38841" w14:textId="77777777" w:rsidR="004A5973" w:rsidRDefault="004A5973" w:rsidP="00D41468">
      <w:pPr>
        <w:pStyle w:val="ComputerScreen"/>
      </w:pPr>
      <w:r>
        <w:t xml:space="preserve">     Find                      Make Addendum             Identify Signers</w:t>
      </w:r>
    </w:p>
    <w:p w14:paraId="72D38842" w14:textId="77777777" w:rsidR="004A5973" w:rsidRDefault="004A5973" w:rsidP="00D41468">
      <w:pPr>
        <w:pStyle w:val="ComputerScreen"/>
      </w:pPr>
      <w:r>
        <w:t xml:space="preserve">     Print                     Sign/Cosign               Delete</w:t>
      </w:r>
    </w:p>
    <w:p w14:paraId="72D38843" w14:textId="77777777" w:rsidR="004A5973" w:rsidRDefault="004A5973" w:rsidP="00D41468">
      <w:pPr>
        <w:pStyle w:val="ComputerScreen"/>
      </w:pPr>
      <w:r>
        <w:t xml:space="preserve">     Edit                      Copy                      Link ...</w:t>
      </w:r>
    </w:p>
    <w:p w14:paraId="72D38844" w14:textId="77777777" w:rsidR="004A5973" w:rsidRDefault="004A5973" w:rsidP="00D41468">
      <w:pPr>
        <w:pStyle w:val="ComputerScreen"/>
      </w:pPr>
      <w:r>
        <w:t xml:space="preserve">                                                         Quit</w:t>
      </w:r>
    </w:p>
    <w:p w14:paraId="72D38845" w14:textId="77777777" w:rsidR="004A5973" w:rsidRDefault="004A5973" w:rsidP="00D41468">
      <w:pPr>
        <w:pStyle w:val="ComputerScreen"/>
      </w:pPr>
      <w:r>
        <w:t xml:space="preserve">Select Action: Quit// </w:t>
      </w:r>
      <w:r>
        <w:rPr>
          <w:b/>
        </w:rPr>
        <w:t>&lt;Enter&gt;</w:t>
      </w:r>
      <w:r>
        <w:t xml:space="preserve">    Quit</w:t>
      </w:r>
    </w:p>
    <w:p w14:paraId="72D38846" w14:textId="77777777" w:rsidR="004A5973" w:rsidRDefault="004A5973" w:rsidP="00D41468">
      <w:pPr>
        <w:pStyle w:val="BlankLine"/>
      </w:pPr>
    </w:p>
    <w:p w14:paraId="72D38847" w14:textId="77777777" w:rsidR="004A5973" w:rsidRDefault="004A5973" w:rsidP="00D41468">
      <w:pPr>
        <w:pStyle w:val="ComputerScreen"/>
      </w:pPr>
      <w:r>
        <w:t xml:space="preserve">Select PATIENT NAME: </w:t>
      </w:r>
      <w:r>
        <w:rPr>
          <w:b/>
        </w:rPr>
        <w:t>&lt;Enter&gt;</w:t>
      </w:r>
    </w:p>
    <w:p w14:paraId="72D38848" w14:textId="77777777" w:rsidR="004A5973" w:rsidRDefault="004A5973" w:rsidP="00D41468">
      <w:pPr>
        <w:pStyle w:val="ComputerScreen"/>
      </w:pPr>
    </w:p>
    <w:p w14:paraId="72D38849" w14:textId="77777777" w:rsidR="004A5973" w:rsidRDefault="004A5973" w:rsidP="00D41468">
      <w:pPr>
        <w:pStyle w:val="ComputerScreen"/>
      </w:pPr>
      <w:r>
        <w:t>Nothing selected.</w:t>
      </w:r>
    </w:p>
    <w:p w14:paraId="72D3884A" w14:textId="77777777" w:rsidR="004A5973" w:rsidRDefault="004A5973" w:rsidP="00D41468">
      <w:r>
        <w:br w:type="page"/>
      </w:r>
      <w:r>
        <w:lastRenderedPageBreak/>
        <w:t>3. You may choose the Link action from the All My Unsigned Documents</w:t>
      </w:r>
      <w:r>
        <w:fldChar w:fldCharType="begin"/>
      </w:r>
      <w:r>
        <w:instrText xml:space="preserve"> XE "All My Unsigned Documents" </w:instrText>
      </w:r>
      <w:r>
        <w:fldChar w:fldCharType="end"/>
      </w:r>
      <w:r>
        <w:t xml:space="preserve"> Option, as shown below:</w:t>
      </w:r>
    </w:p>
    <w:p w14:paraId="72D3884B" w14:textId="77777777" w:rsidR="004A5973" w:rsidRDefault="004A5973" w:rsidP="00D41468">
      <w:pPr>
        <w:pStyle w:val="BlankLine"/>
      </w:pPr>
    </w:p>
    <w:p w14:paraId="72D3884C" w14:textId="77777777" w:rsidR="004A5973" w:rsidRDefault="004A5973" w:rsidP="00D41468">
      <w:pPr>
        <w:pStyle w:val="ComputerScreen"/>
      </w:pPr>
      <w:r>
        <w:t xml:space="preserve">                           --- Clinician's Menu ---</w:t>
      </w:r>
    </w:p>
    <w:p w14:paraId="72D3884D" w14:textId="77777777" w:rsidR="004A5973" w:rsidRDefault="004A5973" w:rsidP="00D41468">
      <w:pPr>
        <w:pStyle w:val="ComputerScreen"/>
      </w:pPr>
    </w:p>
    <w:p w14:paraId="72D3884E" w14:textId="77777777" w:rsidR="004A5973" w:rsidRDefault="004A5973" w:rsidP="00D41468">
      <w:pPr>
        <w:pStyle w:val="ComputerScreen"/>
      </w:pPr>
      <w:r>
        <w:t xml:space="preserve">   1      Individual Patient Document</w:t>
      </w:r>
    </w:p>
    <w:p w14:paraId="72D3884F" w14:textId="77777777" w:rsidR="004A5973" w:rsidRDefault="004A5973" w:rsidP="00D41468">
      <w:pPr>
        <w:pStyle w:val="ComputerScreen"/>
      </w:pPr>
      <w:r>
        <w:t xml:space="preserve">   2      All MY UNSIGNED Documents</w:t>
      </w:r>
    </w:p>
    <w:p w14:paraId="72D38850" w14:textId="77777777" w:rsidR="004A5973" w:rsidRDefault="004A5973" w:rsidP="00D41468">
      <w:pPr>
        <w:pStyle w:val="ComputerScreen"/>
      </w:pPr>
      <w:r>
        <w:t xml:space="preserve">   3      Multiple Patient Documents</w:t>
      </w:r>
    </w:p>
    <w:p w14:paraId="72D38851" w14:textId="77777777" w:rsidR="004A5973" w:rsidRDefault="004A5973" w:rsidP="00D41468">
      <w:pPr>
        <w:pStyle w:val="ComputerScreen"/>
      </w:pPr>
      <w:r>
        <w:t xml:space="preserve">   4      Enter/edit Document</w:t>
      </w:r>
    </w:p>
    <w:p w14:paraId="72D38852" w14:textId="77777777" w:rsidR="004A5973" w:rsidRDefault="004A5973" w:rsidP="00D41468">
      <w:pPr>
        <w:pStyle w:val="ComputerScreen"/>
      </w:pPr>
    </w:p>
    <w:p w14:paraId="72D38853" w14:textId="77777777" w:rsidR="004A5973" w:rsidRDefault="004A5973" w:rsidP="00D41468">
      <w:pPr>
        <w:pStyle w:val="ComputerScreen"/>
      </w:pPr>
      <w:r>
        <w:t xml:space="preserve">Select Integrated Document Management Option: </w:t>
      </w:r>
      <w:r>
        <w:rPr>
          <w:b/>
        </w:rPr>
        <w:t>A</w:t>
      </w:r>
      <w:r>
        <w:t>ll MY UNSIGNED Documents</w:t>
      </w:r>
    </w:p>
    <w:p w14:paraId="72D38854" w14:textId="77777777" w:rsidR="004A5973" w:rsidRDefault="004A5973" w:rsidP="00D41468">
      <w:pPr>
        <w:pStyle w:val="ComputerScreen"/>
      </w:pPr>
    </w:p>
    <w:p w14:paraId="72D38855" w14:textId="77777777" w:rsidR="004A5973" w:rsidRDefault="004A5973" w:rsidP="00D41468">
      <w:pPr>
        <w:pStyle w:val="ComputerScreen"/>
      </w:pPr>
      <w:r>
        <w:t>Searching for the documents.....</w:t>
      </w:r>
    </w:p>
    <w:p w14:paraId="72D38856" w14:textId="77777777" w:rsidR="004A5973" w:rsidRDefault="004A5973" w:rsidP="00D41468">
      <w:pPr>
        <w:pStyle w:val="BlankLine"/>
      </w:pPr>
    </w:p>
    <w:p w14:paraId="72D38857" w14:textId="77777777" w:rsidR="004A5973" w:rsidRDefault="004A5973" w:rsidP="00D41468">
      <w:pPr>
        <w:pStyle w:val="ComputerScreen"/>
      </w:pPr>
      <w:r>
        <w:t>MY UNSIGNED Documents         Jan 26, 1998 16:51:18        Page:    1 of    3</w:t>
      </w:r>
    </w:p>
    <w:p w14:paraId="72D38858" w14:textId="77777777" w:rsidR="004A5973" w:rsidRDefault="004A5973" w:rsidP="00D41468">
      <w:pPr>
        <w:pStyle w:val="ComputerScreen"/>
      </w:pPr>
      <w:r>
        <w:t xml:space="preserve">            by AUTHOR (</w:t>
      </w:r>
      <w:r w:rsidR="00726DC4">
        <w:t>TIUPROVIDER,THREE</w:t>
      </w:r>
      <w:r>
        <w:t>) or EXPECTED COSIGNER    40 documents</w:t>
      </w:r>
    </w:p>
    <w:p w14:paraId="72D38859" w14:textId="77777777" w:rsidR="004A5973" w:rsidRDefault="004A5973" w:rsidP="00D41468">
      <w:pPr>
        <w:pStyle w:val="ComputerScreen"/>
      </w:pPr>
      <w:r>
        <w:t xml:space="preserve">     Patient               Document                      Ref Date  Status    </w:t>
      </w:r>
    </w:p>
    <w:p w14:paraId="72D3885A" w14:textId="77777777" w:rsidR="004A5973" w:rsidRDefault="004A5973" w:rsidP="00D41468">
      <w:pPr>
        <w:pStyle w:val="ComputerScreen"/>
      </w:pPr>
      <w:r>
        <w:t xml:space="preserve">1    </w:t>
      </w:r>
      <w:r w:rsidR="00726DC4">
        <w:t xml:space="preserve">CPRSPATIENT,T </w:t>
      </w:r>
      <w:r>
        <w:t>(</w:t>
      </w:r>
      <w:r w:rsidR="00726DC4">
        <w:t>C</w:t>
      </w:r>
      <w:r>
        <w:t xml:space="preserve">0167) PULMONARY CONSULT             01/26/98  unsigned   </w:t>
      </w:r>
    </w:p>
    <w:p w14:paraId="72D3885B" w14:textId="77777777" w:rsidR="004A5973" w:rsidRDefault="004A5973" w:rsidP="00D41468">
      <w:pPr>
        <w:pStyle w:val="ComputerScreen"/>
      </w:pPr>
      <w:r>
        <w:t xml:space="preserve">2    </w:t>
      </w:r>
      <w:r w:rsidR="0056521A">
        <w:t>ART</w:t>
      </w:r>
      <w:r w:rsidR="00A6359F">
        <w:t>PATIENT,T</w:t>
      </w:r>
      <w:r w:rsidR="0056521A">
        <w:t>W</w:t>
      </w:r>
      <w:r>
        <w:t xml:space="preserve"> (A4321) Adverse React/Allergy         01/22/98  unsigned   </w:t>
      </w:r>
    </w:p>
    <w:p w14:paraId="72D3885C" w14:textId="77777777" w:rsidR="004A5973" w:rsidRDefault="004A5973" w:rsidP="00D41468">
      <w:pPr>
        <w:pStyle w:val="ComputerScreen"/>
      </w:pPr>
      <w:r>
        <w:t xml:space="preserve">3    </w:t>
      </w:r>
      <w:r w:rsidR="00A6359F">
        <w:t>CPRSPATIENT,</w:t>
      </w:r>
      <w:r w:rsidR="0056521A">
        <w:t>O</w:t>
      </w:r>
      <w:r>
        <w:t xml:space="preserve"> (</w:t>
      </w:r>
      <w:r w:rsidR="0056521A">
        <w:t>C</w:t>
      </w:r>
      <w:r>
        <w:t xml:space="preserve">8796) Reparatory Therapy Note       01/20/98  uncosigned </w:t>
      </w:r>
    </w:p>
    <w:p w14:paraId="72D3885D" w14:textId="77777777" w:rsidR="004A5973" w:rsidRDefault="004A5973" w:rsidP="00D41468">
      <w:pPr>
        <w:pStyle w:val="ComputerScreen"/>
      </w:pPr>
      <w:r>
        <w:t xml:space="preserve">4    </w:t>
      </w:r>
      <w:r w:rsidR="00A6359F">
        <w:t>CPRSPATIENT,</w:t>
      </w:r>
      <w:r w:rsidR="0056521A">
        <w:t>F</w:t>
      </w:r>
      <w:r>
        <w:t xml:space="preserve"> (R1350) Reparatory Therapy Note       01/16/98  uncosigned </w:t>
      </w:r>
    </w:p>
    <w:p w14:paraId="72D3885E" w14:textId="77777777" w:rsidR="004A5973" w:rsidRDefault="004A5973" w:rsidP="00D41468">
      <w:pPr>
        <w:pStyle w:val="ComputerScreen"/>
      </w:pPr>
      <w:r>
        <w:t xml:space="preserve">5    </w:t>
      </w:r>
      <w:r w:rsidR="00A6359F">
        <w:t>CPRSPATIENT,T</w:t>
      </w:r>
      <w:r>
        <w:t xml:space="preserve"> (</w:t>
      </w:r>
      <w:r w:rsidR="0056521A">
        <w:t>C</w:t>
      </w:r>
      <w:r>
        <w:t xml:space="preserve">9999) Reparatory Therapy Note       01/16/98  uncosigned </w:t>
      </w:r>
    </w:p>
    <w:p w14:paraId="72D3885F" w14:textId="77777777" w:rsidR="004A5973" w:rsidRDefault="004A5973" w:rsidP="00D41468">
      <w:pPr>
        <w:pStyle w:val="ComputerScreen"/>
      </w:pPr>
      <w:r>
        <w:t xml:space="preserve">6    </w:t>
      </w:r>
      <w:r w:rsidR="00A6359F">
        <w:t>CPRSPATIENT,T</w:t>
      </w:r>
      <w:r>
        <w:t xml:space="preserve"> (</w:t>
      </w:r>
      <w:r w:rsidR="0056521A">
        <w:t>C</w:t>
      </w:r>
      <w:r>
        <w:t xml:space="preserve">1350) Reparatory Therapy Note       01/15/98  uncosigned </w:t>
      </w:r>
    </w:p>
    <w:p w14:paraId="72D38860" w14:textId="77777777" w:rsidR="004A5973" w:rsidRDefault="004A5973" w:rsidP="00D41468">
      <w:pPr>
        <w:pStyle w:val="ComputerScreen"/>
      </w:pPr>
      <w:r>
        <w:t xml:space="preserve">7    </w:t>
      </w:r>
      <w:r w:rsidR="0056521A">
        <w:t>TIUPATIENT,EI</w:t>
      </w:r>
      <w:r>
        <w:t xml:space="preserve"> (</w:t>
      </w:r>
      <w:r w:rsidR="0056521A">
        <w:t>T</w:t>
      </w:r>
      <w:r>
        <w:t xml:space="preserve">1239) Reparatory Therapy Note       01/15/98  uncosigned </w:t>
      </w:r>
    </w:p>
    <w:p w14:paraId="72D38861" w14:textId="77777777" w:rsidR="004A5973" w:rsidRDefault="004A5973" w:rsidP="00D41468">
      <w:pPr>
        <w:pStyle w:val="ComputerScreen"/>
      </w:pPr>
      <w:r>
        <w:t xml:space="preserve">8    </w:t>
      </w:r>
      <w:r w:rsidR="00A6359F">
        <w:t>CPRSPATIENT,T</w:t>
      </w:r>
      <w:r>
        <w:t xml:space="preserve"> (</w:t>
      </w:r>
      <w:r w:rsidR="0056521A">
        <w:t>C</w:t>
      </w:r>
      <w:r>
        <w:t xml:space="preserve">1563) Reparatory Therapy Note       01/14/98  uncosigned </w:t>
      </w:r>
    </w:p>
    <w:p w14:paraId="72D38862" w14:textId="77777777" w:rsidR="004A5973" w:rsidRDefault="004A5973" w:rsidP="00D41468">
      <w:pPr>
        <w:pStyle w:val="ComputerScreen"/>
      </w:pPr>
      <w:r>
        <w:t xml:space="preserve">9    </w:t>
      </w:r>
      <w:r w:rsidR="00A6359F">
        <w:t>CPRSPATIENT,T</w:t>
      </w:r>
      <w:r>
        <w:t xml:space="preserve"> (</w:t>
      </w:r>
      <w:r w:rsidR="0056521A">
        <w:t>C</w:t>
      </w:r>
      <w:r>
        <w:t xml:space="preserve">1563) Reparatory Therapy Note       01/14/98  uncosigned </w:t>
      </w:r>
    </w:p>
    <w:p w14:paraId="72D38863" w14:textId="77777777" w:rsidR="004A5973" w:rsidRDefault="004A5973" w:rsidP="00D41468">
      <w:pPr>
        <w:pStyle w:val="ComputerScreen"/>
      </w:pPr>
      <w:r>
        <w:t xml:space="preserve">10   </w:t>
      </w:r>
      <w:r w:rsidR="0056521A">
        <w:t>PN</w:t>
      </w:r>
      <w:r w:rsidR="00A6359F">
        <w:t>PATIENT,</w:t>
      </w:r>
      <w:r w:rsidR="0056521A">
        <w:t>FIV</w:t>
      </w:r>
      <w:r>
        <w:t xml:space="preserve"> (</w:t>
      </w:r>
      <w:r w:rsidR="0056521A">
        <w:t>P</w:t>
      </w:r>
      <w:r>
        <w:t xml:space="preserve">1350) Reparatory Therapy Note       01/14/98  uncosigned </w:t>
      </w:r>
    </w:p>
    <w:p w14:paraId="72D38864" w14:textId="77777777" w:rsidR="004A5973" w:rsidRDefault="004A5973" w:rsidP="00D41468">
      <w:pPr>
        <w:pStyle w:val="ComputerScreen"/>
      </w:pPr>
      <w:r>
        <w:t xml:space="preserve">11   </w:t>
      </w:r>
      <w:r w:rsidR="0056521A">
        <w:t>DS</w:t>
      </w:r>
      <w:r w:rsidR="00A6359F">
        <w:t>PATIENT,T</w:t>
      </w:r>
      <w:r w:rsidR="0056521A">
        <w:t>EN</w:t>
      </w:r>
      <w:r>
        <w:t xml:space="preserve"> (D6572) Reparatory Therapy Note       01/14/98  uncosigned </w:t>
      </w:r>
    </w:p>
    <w:p w14:paraId="72D38865" w14:textId="77777777" w:rsidR="004A5973" w:rsidRDefault="004A5973" w:rsidP="00D41468">
      <w:pPr>
        <w:pStyle w:val="ComputerScreen"/>
      </w:pPr>
      <w:r>
        <w:t xml:space="preserve">12   </w:t>
      </w:r>
      <w:r w:rsidR="0056521A">
        <w:t>HS</w:t>
      </w:r>
      <w:r w:rsidR="00A6359F">
        <w:t>PATIENT,</w:t>
      </w:r>
      <w:r w:rsidR="0056521A">
        <w:t>ONE</w:t>
      </w:r>
      <w:r>
        <w:t xml:space="preserve"> (H2591) Reparatory Therapy Note       01/14/98  uncosigned </w:t>
      </w:r>
    </w:p>
    <w:p w14:paraId="72D38866" w14:textId="77777777" w:rsidR="004A5973" w:rsidRDefault="004A5973" w:rsidP="00D41468">
      <w:pPr>
        <w:pStyle w:val="ComputerScreen"/>
      </w:pPr>
      <w:r>
        <w:t xml:space="preserve">13   </w:t>
      </w:r>
      <w:r w:rsidR="0056521A">
        <w:t>TIU</w:t>
      </w:r>
      <w:r w:rsidR="00A6359F">
        <w:t>PATIENT,</w:t>
      </w:r>
      <w:r w:rsidR="0056521A">
        <w:t>EI</w:t>
      </w:r>
      <w:r>
        <w:t xml:space="preserve"> (</w:t>
      </w:r>
      <w:r w:rsidR="0056521A">
        <w:t>T</w:t>
      </w:r>
      <w:r>
        <w:t xml:space="preserve">1239) Reparatory Therapy Note       01/14/98  uncosigned </w:t>
      </w:r>
    </w:p>
    <w:p w14:paraId="72D38867" w14:textId="77777777" w:rsidR="004A5973" w:rsidRDefault="004A5973" w:rsidP="00D41468">
      <w:pPr>
        <w:pStyle w:val="ComputerScreen"/>
      </w:pPr>
      <w:r>
        <w:t xml:space="preserve">14   </w:t>
      </w:r>
      <w:r w:rsidR="0056521A">
        <w:t>TIU</w:t>
      </w:r>
      <w:r w:rsidR="00A6359F">
        <w:t>PATIENT,</w:t>
      </w:r>
      <w:r w:rsidR="0056521A">
        <w:t>EI</w:t>
      </w:r>
      <w:r>
        <w:t xml:space="preserve"> (</w:t>
      </w:r>
      <w:r w:rsidR="0056521A">
        <w:t>T</w:t>
      </w:r>
      <w:r>
        <w:t xml:space="preserve">1239) Reparatory Therapy Note       01/14/98  uncosigned </w:t>
      </w:r>
    </w:p>
    <w:p w14:paraId="72D38868" w14:textId="77777777" w:rsidR="004A5973" w:rsidRDefault="004A5973" w:rsidP="00D41468">
      <w:pPr>
        <w:pStyle w:val="CScreenReversed"/>
      </w:pPr>
      <w:r>
        <w:t>+         + Next Screen  - Prev Screen  ?? More Actions                    &gt;&gt;&gt;</w:t>
      </w:r>
    </w:p>
    <w:p w14:paraId="72D38869" w14:textId="77777777" w:rsidR="004A5973" w:rsidRDefault="004A5973" w:rsidP="00D41468">
      <w:pPr>
        <w:pStyle w:val="ComputerScreen"/>
      </w:pPr>
      <w:r>
        <w:t xml:space="preserve">     Find                      Sign/Cosign               Change View</w:t>
      </w:r>
    </w:p>
    <w:p w14:paraId="72D3886A" w14:textId="77777777" w:rsidR="004A5973" w:rsidRDefault="004A5973" w:rsidP="00D41468">
      <w:pPr>
        <w:pStyle w:val="ComputerScreen"/>
      </w:pPr>
      <w:r>
        <w:t xml:space="preserve">     Add Document              Detailed Display          Copy</w:t>
      </w:r>
    </w:p>
    <w:p w14:paraId="72D3886B" w14:textId="77777777" w:rsidR="004A5973" w:rsidRDefault="004A5973" w:rsidP="00D41468">
      <w:pPr>
        <w:pStyle w:val="ComputerScreen"/>
      </w:pPr>
      <w:r>
        <w:t xml:space="preserve">     Edit                      Browse                    Delete Document</w:t>
      </w:r>
    </w:p>
    <w:p w14:paraId="72D3886C" w14:textId="77777777" w:rsidR="004A5973" w:rsidRDefault="004A5973" w:rsidP="00D41468">
      <w:pPr>
        <w:pStyle w:val="ComputerScreen"/>
      </w:pPr>
      <w:r>
        <w:t xml:space="preserve">     Make Addendum             Print                     Quit</w:t>
      </w:r>
    </w:p>
    <w:p w14:paraId="72D3886D" w14:textId="77777777" w:rsidR="004A5973" w:rsidRDefault="004A5973" w:rsidP="00D41468">
      <w:pPr>
        <w:pStyle w:val="ComputerScreen"/>
      </w:pPr>
      <w:r>
        <w:t xml:space="preserve">     Link ...                  Identify Signers</w:t>
      </w:r>
    </w:p>
    <w:p w14:paraId="72D3886E" w14:textId="77777777" w:rsidR="004A5973" w:rsidRDefault="004A5973" w:rsidP="00D41468">
      <w:pPr>
        <w:pStyle w:val="ComputerScreen"/>
      </w:pPr>
      <w:r>
        <w:t xml:space="preserve">Select Action: Next Screen// </w:t>
      </w:r>
      <w:r>
        <w:rPr>
          <w:b/>
        </w:rPr>
        <w:t>L</w:t>
      </w:r>
      <w:r>
        <w:t xml:space="preserve">   Link ...  </w:t>
      </w:r>
    </w:p>
    <w:p w14:paraId="72D3886F" w14:textId="77777777" w:rsidR="004A5973" w:rsidRDefault="004A5973" w:rsidP="00D41468">
      <w:pPr>
        <w:pStyle w:val="BlankLine"/>
      </w:pPr>
    </w:p>
    <w:p w14:paraId="72D38870" w14:textId="77777777" w:rsidR="004A5973" w:rsidRDefault="004A5973" w:rsidP="00D41468">
      <w:pPr>
        <w:pStyle w:val="ComputerScreen"/>
      </w:pPr>
      <w:r>
        <w:t xml:space="preserve">     Problems                  Patient/Visit             Link with Request</w:t>
      </w:r>
    </w:p>
    <w:p w14:paraId="72D38871" w14:textId="77777777" w:rsidR="004A5973" w:rsidRDefault="004A5973" w:rsidP="00D41468">
      <w:pPr>
        <w:pStyle w:val="ComputerScreen"/>
      </w:pPr>
    </w:p>
    <w:p w14:paraId="72D38872" w14:textId="77777777" w:rsidR="004A5973" w:rsidRDefault="004A5973" w:rsidP="00D41468">
      <w:pPr>
        <w:pStyle w:val="ComputerScreen"/>
      </w:pPr>
      <w:r>
        <w:t xml:space="preserve">Specify Linkage: </w:t>
      </w:r>
      <w:r>
        <w:rPr>
          <w:b/>
        </w:rPr>
        <w:t>L</w:t>
      </w:r>
      <w:r>
        <w:t xml:space="preserve">   Link with Request  </w:t>
      </w:r>
    </w:p>
    <w:p w14:paraId="72D38873" w14:textId="77777777" w:rsidR="004A5973" w:rsidRDefault="004A5973" w:rsidP="00D41468">
      <w:pPr>
        <w:pStyle w:val="ComputerScreen"/>
        <w:rPr>
          <w:b/>
        </w:rPr>
      </w:pPr>
      <w:r>
        <w:t xml:space="preserve">Select Document(s):  (1-14): </w:t>
      </w:r>
      <w:r>
        <w:rPr>
          <w:b/>
        </w:rPr>
        <w:t>1</w:t>
      </w:r>
    </w:p>
    <w:p w14:paraId="72D38874" w14:textId="77777777" w:rsidR="004A5973" w:rsidRDefault="004A5973" w:rsidP="00D41468">
      <w:pPr>
        <w:pStyle w:val="ComputerScreen"/>
      </w:pPr>
    </w:p>
    <w:p w14:paraId="72D38875" w14:textId="77777777" w:rsidR="004A5973" w:rsidRDefault="004A5973" w:rsidP="00D41468">
      <w:pPr>
        <w:pStyle w:val="ComputerScreen"/>
      </w:pPr>
      <w:r>
        <w:t>You must link your Result to a Consult Request...</w:t>
      </w:r>
    </w:p>
    <w:p w14:paraId="72D38876" w14:textId="77777777" w:rsidR="004A5973" w:rsidRDefault="004A5973" w:rsidP="00D41468">
      <w:pPr>
        <w:pStyle w:val="ComputerScreen"/>
      </w:pPr>
    </w:p>
    <w:p w14:paraId="72D38877" w14:textId="77777777" w:rsidR="004A5973" w:rsidRDefault="004A5973" w:rsidP="00D41468">
      <w:pPr>
        <w:pStyle w:val="ComputerScreen"/>
      </w:pPr>
      <w:r>
        <w:t>The following CONSULT REQUEST(S) are available:</w:t>
      </w:r>
    </w:p>
    <w:p w14:paraId="72D38878" w14:textId="77777777" w:rsidR="004A5973" w:rsidRDefault="004A5973" w:rsidP="00D41468">
      <w:pPr>
        <w:pStyle w:val="ComputerScreen"/>
      </w:pPr>
      <w:r>
        <w:t xml:space="preserve">   1&gt;  JAN 23, 1998@11:14  759     PULMONARY         </w:t>
      </w:r>
    </w:p>
    <w:p w14:paraId="72D38879" w14:textId="77777777" w:rsidR="004A5973" w:rsidRDefault="004A5973" w:rsidP="00D41468">
      <w:pPr>
        <w:pStyle w:val="ComputerScreen"/>
      </w:pPr>
      <w:r>
        <w:t xml:space="preserve">   2&gt;  JAN 23, 1998@11:14  760     PULMONARY         </w:t>
      </w:r>
    </w:p>
    <w:p w14:paraId="72D3887A" w14:textId="77777777" w:rsidR="004A5973" w:rsidRDefault="004A5973" w:rsidP="00D41468">
      <w:pPr>
        <w:pStyle w:val="ComputerScreen"/>
      </w:pPr>
      <w:r>
        <w:t xml:space="preserve">CHOOSE 1-2: </w:t>
      </w:r>
      <w:r>
        <w:rPr>
          <w:b/>
        </w:rPr>
        <w:t>2</w:t>
      </w:r>
      <w:r>
        <w:t xml:space="preserve">  760</w:t>
      </w:r>
    </w:p>
    <w:p w14:paraId="72D3887B" w14:textId="77777777" w:rsidR="004A5973" w:rsidRDefault="004A5973" w:rsidP="00D41468">
      <w:pPr>
        <w:pStyle w:val="BlankLine"/>
      </w:pPr>
      <w:r>
        <w:t>(Continued on next page.)</w:t>
      </w:r>
    </w:p>
    <w:p w14:paraId="72D3887C" w14:textId="77777777" w:rsidR="004A5973" w:rsidRDefault="004A5973" w:rsidP="00D41468">
      <w:pPr>
        <w:pStyle w:val="ComputerScreen"/>
      </w:pPr>
      <w:r>
        <w:rPr>
          <w:b/>
        </w:rPr>
        <w:br w:type="page"/>
      </w:r>
      <w:r>
        <w:lastRenderedPageBreak/>
        <w:t>MY UNSIGNED Documents         Jan 26, 1998 16:51:32        Page:    1 of    3</w:t>
      </w:r>
    </w:p>
    <w:p w14:paraId="72D3887D" w14:textId="77777777" w:rsidR="004A5973" w:rsidRDefault="004A5973" w:rsidP="00D41468">
      <w:pPr>
        <w:pStyle w:val="ComputerScreen"/>
      </w:pPr>
      <w:r>
        <w:t xml:space="preserve">             by AUTHOR (</w:t>
      </w:r>
      <w:r w:rsidR="00726DC4">
        <w:t>TIUPATIENT,THREE</w:t>
      </w:r>
      <w:r>
        <w:t>) or EXPECTED COSIGNER    40 documents</w:t>
      </w:r>
    </w:p>
    <w:p w14:paraId="72D3887E" w14:textId="77777777" w:rsidR="004A5973" w:rsidRDefault="004A5973" w:rsidP="00D41468">
      <w:pPr>
        <w:pStyle w:val="ComputerScreen"/>
      </w:pPr>
      <w:r>
        <w:t xml:space="preserve">     Patient               Document                      Ref Date  Status    </w:t>
      </w:r>
    </w:p>
    <w:p w14:paraId="72D3887F" w14:textId="77777777" w:rsidR="0056521A" w:rsidRDefault="0056521A" w:rsidP="00D41468">
      <w:pPr>
        <w:pStyle w:val="ComputerScreen"/>
      </w:pPr>
      <w:r>
        <w:t xml:space="preserve">1    CPRSPATIENT,T (C0167) PULMONARY CONSULT             01/26/98  unsigned   </w:t>
      </w:r>
    </w:p>
    <w:p w14:paraId="72D38880" w14:textId="77777777" w:rsidR="0056521A" w:rsidRDefault="0056521A" w:rsidP="00D41468">
      <w:pPr>
        <w:pStyle w:val="ComputerScreen"/>
      </w:pPr>
      <w:r>
        <w:t xml:space="preserve">2    ARTPATIENT,TW (A4321) Adverse React/Allergy         01/22/98  unsigned   </w:t>
      </w:r>
    </w:p>
    <w:p w14:paraId="72D38881" w14:textId="77777777" w:rsidR="0056521A" w:rsidRDefault="0056521A" w:rsidP="00D41468">
      <w:pPr>
        <w:pStyle w:val="ComputerScreen"/>
      </w:pPr>
      <w:r>
        <w:t xml:space="preserve">3    CPRSPATIENT,O (C8796) Reparatory Therapy Note       01/20/98  uncosigned </w:t>
      </w:r>
    </w:p>
    <w:p w14:paraId="72D38882" w14:textId="77777777" w:rsidR="0056521A" w:rsidRDefault="0056521A" w:rsidP="00D41468">
      <w:pPr>
        <w:pStyle w:val="ComputerScreen"/>
      </w:pPr>
      <w:r>
        <w:t xml:space="preserve">4    CPRSPATIENT,F (R1350) Reparatory Therapy Note       01/16/98  uncosigned </w:t>
      </w:r>
    </w:p>
    <w:p w14:paraId="72D38883" w14:textId="77777777" w:rsidR="0056521A" w:rsidRDefault="0056521A" w:rsidP="00D41468">
      <w:pPr>
        <w:pStyle w:val="ComputerScreen"/>
      </w:pPr>
      <w:r>
        <w:t xml:space="preserve">5    CPRSPATIENT,T (C9999) Reparatory Therapy Note       01/16/98  uncosigned </w:t>
      </w:r>
    </w:p>
    <w:p w14:paraId="72D38884" w14:textId="77777777" w:rsidR="0056521A" w:rsidRDefault="0056521A" w:rsidP="00D41468">
      <w:pPr>
        <w:pStyle w:val="ComputerScreen"/>
      </w:pPr>
      <w:r>
        <w:t xml:space="preserve">6    CPRSPATIENT,T (C1350) Reparatory Therapy Note       01/15/98  uncosigned </w:t>
      </w:r>
    </w:p>
    <w:p w14:paraId="72D38885" w14:textId="77777777" w:rsidR="0056521A" w:rsidRDefault="0056521A" w:rsidP="00D41468">
      <w:pPr>
        <w:pStyle w:val="ComputerScreen"/>
      </w:pPr>
      <w:r>
        <w:t xml:space="preserve">7    TIUPATIENT,EI (T1239) Reparatory Therapy Note       01/15/98  uncosigned </w:t>
      </w:r>
    </w:p>
    <w:p w14:paraId="72D38886" w14:textId="77777777" w:rsidR="0056521A" w:rsidRDefault="0056521A" w:rsidP="00D41468">
      <w:pPr>
        <w:pStyle w:val="ComputerScreen"/>
      </w:pPr>
      <w:r>
        <w:t xml:space="preserve">8    CPRSPATIENT,T (C1563) Reparatory Therapy Note       01/14/98  uncosigned </w:t>
      </w:r>
    </w:p>
    <w:p w14:paraId="72D38887" w14:textId="77777777" w:rsidR="0056521A" w:rsidRDefault="0056521A" w:rsidP="00D41468">
      <w:pPr>
        <w:pStyle w:val="ComputerScreen"/>
      </w:pPr>
      <w:r>
        <w:t xml:space="preserve">9    CPRSPATIENT,T (C1563) Reparatory Therapy Note       01/14/98  uncosigned </w:t>
      </w:r>
    </w:p>
    <w:p w14:paraId="72D38888" w14:textId="77777777" w:rsidR="0056521A" w:rsidRDefault="0056521A" w:rsidP="00D41468">
      <w:pPr>
        <w:pStyle w:val="ComputerScreen"/>
      </w:pPr>
      <w:r>
        <w:t xml:space="preserve">10   PNPATIENT,FIV (P1350) Reparatory Therapy Note       01/14/98  uncosigned </w:t>
      </w:r>
    </w:p>
    <w:p w14:paraId="72D38889" w14:textId="77777777" w:rsidR="0056521A" w:rsidRDefault="0056521A" w:rsidP="00D41468">
      <w:pPr>
        <w:pStyle w:val="ComputerScreen"/>
      </w:pPr>
      <w:r>
        <w:t xml:space="preserve">11   DSPATIENT,TEN (D6572) Reparatory Therapy Note       01/14/98  uncosigned </w:t>
      </w:r>
    </w:p>
    <w:p w14:paraId="72D3888A" w14:textId="77777777" w:rsidR="0056521A" w:rsidRDefault="0056521A" w:rsidP="00D41468">
      <w:pPr>
        <w:pStyle w:val="ComputerScreen"/>
      </w:pPr>
      <w:r>
        <w:t xml:space="preserve">12   HSPATIENT,ONE (H2591) Reparatory Therapy Note       01/14/98  uncosigned </w:t>
      </w:r>
    </w:p>
    <w:p w14:paraId="72D3888B" w14:textId="77777777" w:rsidR="0056521A" w:rsidRDefault="0056521A" w:rsidP="00D41468">
      <w:pPr>
        <w:pStyle w:val="ComputerScreen"/>
      </w:pPr>
      <w:r>
        <w:t xml:space="preserve">13   TIUPATIENT,EI (T1239) Reparatory Therapy Note       01/14/98  uncosigned </w:t>
      </w:r>
    </w:p>
    <w:p w14:paraId="72D3888C" w14:textId="77777777" w:rsidR="0056521A" w:rsidRDefault="0056521A" w:rsidP="00D41468">
      <w:pPr>
        <w:pStyle w:val="ComputerScreen"/>
      </w:pPr>
      <w:r>
        <w:t xml:space="preserve">14   TIUPATIENT,EI (T1239) Reparatory Therapy Note       01/14/98  uncosigned </w:t>
      </w:r>
    </w:p>
    <w:p w14:paraId="72D3888D" w14:textId="77777777" w:rsidR="004A5973" w:rsidRDefault="004A5973" w:rsidP="00D41468">
      <w:pPr>
        <w:pStyle w:val="CScreenReversed"/>
      </w:pPr>
      <w:r>
        <w:t>+         ** Item 1 Reassigned. **                                          &gt;&gt;&gt;</w:t>
      </w:r>
    </w:p>
    <w:p w14:paraId="72D3888E" w14:textId="77777777" w:rsidR="004A5973" w:rsidRDefault="004A5973" w:rsidP="00D41468">
      <w:pPr>
        <w:pStyle w:val="ComputerScreen"/>
      </w:pPr>
      <w:r>
        <w:t xml:space="preserve">     Find                      Sign/Cosign               Change View</w:t>
      </w:r>
    </w:p>
    <w:p w14:paraId="72D3888F" w14:textId="77777777" w:rsidR="004A5973" w:rsidRDefault="004A5973" w:rsidP="00D41468">
      <w:pPr>
        <w:pStyle w:val="ComputerScreen"/>
      </w:pPr>
      <w:r>
        <w:t xml:space="preserve">     Add Document              Detailed Display          Copy</w:t>
      </w:r>
    </w:p>
    <w:p w14:paraId="72D38890" w14:textId="77777777" w:rsidR="004A5973" w:rsidRDefault="004A5973" w:rsidP="00D41468">
      <w:pPr>
        <w:pStyle w:val="ComputerScreen"/>
      </w:pPr>
      <w:r>
        <w:t xml:space="preserve">     Edit                      Browse                    Delete Document</w:t>
      </w:r>
    </w:p>
    <w:p w14:paraId="72D38891" w14:textId="77777777" w:rsidR="004A5973" w:rsidRDefault="004A5973" w:rsidP="00D41468">
      <w:pPr>
        <w:pStyle w:val="ComputerScreen"/>
      </w:pPr>
      <w:r>
        <w:t xml:space="preserve">     Make Addendum             Print                     Quit</w:t>
      </w:r>
    </w:p>
    <w:p w14:paraId="72D38892" w14:textId="77777777" w:rsidR="004A5973" w:rsidRDefault="004A5973" w:rsidP="00D41468">
      <w:pPr>
        <w:pStyle w:val="ComputerScreen"/>
      </w:pPr>
      <w:r>
        <w:t xml:space="preserve">     Link ...                  Identify Signers</w:t>
      </w:r>
    </w:p>
    <w:p w14:paraId="72D38893" w14:textId="77777777" w:rsidR="004A5973" w:rsidRDefault="004A5973" w:rsidP="00D41468">
      <w:pPr>
        <w:pStyle w:val="ComputerScreen"/>
      </w:pPr>
      <w:r>
        <w:t xml:space="preserve">Select Action: Next Screen// </w:t>
      </w:r>
      <w:r>
        <w:rPr>
          <w:b/>
        </w:rPr>
        <w:t>Q</w:t>
      </w:r>
      <w:r>
        <w:t xml:space="preserve">   Quit  </w:t>
      </w:r>
    </w:p>
    <w:p w14:paraId="72D38894" w14:textId="77777777" w:rsidR="004A5973" w:rsidRDefault="004A5973" w:rsidP="00D41468">
      <w:pPr>
        <w:pStyle w:val="BlankLine"/>
      </w:pPr>
    </w:p>
    <w:p w14:paraId="72D38895" w14:textId="77777777" w:rsidR="004A5973" w:rsidRDefault="004A5973" w:rsidP="00D41468">
      <w:pPr>
        <w:pStyle w:val="ComputerScreen"/>
      </w:pPr>
      <w:r>
        <w:t xml:space="preserve">                           --- Clinician's Menu ---</w:t>
      </w:r>
    </w:p>
    <w:p w14:paraId="72D38896" w14:textId="77777777" w:rsidR="004A5973" w:rsidRDefault="004A5973" w:rsidP="00D41468">
      <w:pPr>
        <w:pStyle w:val="ComputerScreen"/>
      </w:pPr>
    </w:p>
    <w:p w14:paraId="72D38897" w14:textId="77777777" w:rsidR="004A5973" w:rsidRDefault="004A5973" w:rsidP="00D41468">
      <w:pPr>
        <w:pStyle w:val="ComputerScreen"/>
      </w:pPr>
      <w:r>
        <w:t xml:space="preserve">   1      Individual Patient Document</w:t>
      </w:r>
    </w:p>
    <w:p w14:paraId="72D38898" w14:textId="77777777" w:rsidR="004A5973" w:rsidRDefault="004A5973" w:rsidP="00D41468">
      <w:pPr>
        <w:pStyle w:val="ComputerScreen"/>
      </w:pPr>
      <w:r>
        <w:t xml:space="preserve">   2      All MY UNSIGNED Documents</w:t>
      </w:r>
    </w:p>
    <w:p w14:paraId="72D38899" w14:textId="77777777" w:rsidR="004A5973" w:rsidRDefault="004A5973" w:rsidP="00D41468">
      <w:pPr>
        <w:pStyle w:val="ComputerScreen"/>
      </w:pPr>
      <w:r>
        <w:t xml:space="preserve">   3      Multiple Patient Documents</w:t>
      </w:r>
    </w:p>
    <w:p w14:paraId="72D3889A" w14:textId="77777777" w:rsidR="004A5973" w:rsidRDefault="004A5973" w:rsidP="00D41468">
      <w:pPr>
        <w:pStyle w:val="ComputerScreen"/>
      </w:pPr>
      <w:r>
        <w:t xml:space="preserve">   4      Enter/edit Document</w:t>
      </w:r>
    </w:p>
    <w:p w14:paraId="72D3889B" w14:textId="77777777" w:rsidR="004A5973" w:rsidRDefault="004A5973" w:rsidP="00D41468">
      <w:pPr>
        <w:pStyle w:val="ComputerScreen"/>
      </w:pPr>
    </w:p>
    <w:p w14:paraId="72D3889C" w14:textId="77777777" w:rsidR="004A5973" w:rsidRDefault="004A5973" w:rsidP="00D41468">
      <w:pPr>
        <w:pStyle w:val="ComputerScreen"/>
      </w:pPr>
      <w:r>
        <w:t xml:space="preserve">Select Integrated Document Management Option: </w:t>
      </w:r>
    </w:p>
    <w:p w14:paraId="72D3889D" w14:textId="77777777" w:rsidR="004A5973" w:rsidRDefault="004A5973" w:rsidP="00D41468"/>
    <w:p w14:paraId="72D3889E" w14:textId="77777777" w:rsidR="004A5973" w:rsidRDefault="004A5973" w:rsidP="00D41468">
      <w:r>
        <w:br w:type="page"/>
      </w:r>
      <w:r>
        <w:lastRenderedPageBreak/>
        <w:t>4. From the CPRS Chart, the dialog looks like this (NOTE: If CONSULTS is defined as a CLASS under CLINICAL DOCUMENTS, this approach is not yet available):</w:t>
      </w:r>
    </w:p>
    <w:p w14:paraId="72D3889F" w14:textId="77777777" w:rsidR="004A5973" w:rsidRDefault="004A5973" w:rsidP="00D41468"/>
    <w:p w14:paraId="72D388A0" w14:textId="77777777" w:rsidR="004A5973" w:rsidRDefault="004A5973" w:rsidP="00D41468">
      <w:pPr>
        <w:pStyle w:val="ComputerScreen"/>
      </w:pPr>
      <w:r>
        <w:t xml:space="preserve">   OE     CPRS Clinician Menu</w:t>
      </w:r>
    </w:p>
    <w:p w14:paraId="72D388A1" w14:textId="77777777" w:rsidR="004A5973" w:rsidRDefault="004A5973" w:rsidP="00D41468">
      <w:pPr>
        <w:pStyle w:val="ComputerScreen"/>
      </w:pPr>
      <w:r>
        <w:t xml:space="preserve">   RR     Results Reporting Menu</w:t>
      </w:r>
    </w:p>
    <w:p w14:paraId="72D388A2" w14:textId="77777777" w:rsidR="004A5973" w:rsidRDefault="004A5973" w:rsidP="00D41468">
      <w:pPr>
        <w:pStyle w:val="ComputerScreen"/>
      </w:pPr>
      <w:r>
        <w:t xml:space="preserve">   AD     Add New Orders</w:t>
      </w:r>
    </w:p>
    <w:p w14:paraId="72D388A3" w14:textId="77777777" w:rsidR="004A5973" w:rsidRDefault="004A5973" w:rsidP="00D41468">
      <w:pPr>
        <w:pStyle w:val="ComputerScreen"/>
      </w:pPr>
      <w:r>
        <w:t xml:space="preserve">   RO     Act On Existing Orders</w:t>
      </w:r>
    </w:p>
    <w:p w14:paraId="72D388A4" w14:textId="77777777" w:rsidR="004A5973" w:rsidRDefault="004A5973" w:rsidP="00D41468">
      <w:pPr>
        <w:pStyle w:val="ComputerScreen"/>
      </w:pPr>
      <w:r>
        <w:t xml:space="preserve">   PP     Personal Preferences ...</w:t>
      </w:r>
    </w:p>
    <w:p w14:paraId="72D388A5" w14:textId="77777777" w:rsidR="004A5973" w:rsidRDefault="004A5973" w:rsidP="00D41468">
      <w:pPr>
        <w:pStyle w:val="ComputerScreen"/>
      </w:pPr>
    </w:p>
    <w:p w14:paraId="72D388A6" w14:textId="77777777" w:rsidR="004A5973" w:rsidRDefault="004A5973" w:rsidP="00D41468">
      <w:pPr>
        <w:pStyle w:val="ComputerScreen"/>
      </w:pPr>
      <w:r>
        <w:t xml:space="preserve">Select Clinician Menu Option: </w:t>
      </w:r>
      <w:r>
        <w:rPr>
          <w:b/>
        </w:rPr>
        <w:t>OE</w:t>
      </w:r>
      <w:r>
        <w:t xml:space="preserve">  CPRS Clinician Menu</w:t>
      </w:r>
    </w:p>
    <w:p w14:paraId="72D388A7" w14:textId="77777777" w:rsidR="004A5973" w:rsidRDefault="004A5973" w:rsidP="00D41468">
      <w:pPr>
        <w:pStyle w:val="BlankLine"/>
      </w:pPr>
    </w:p>
    <w:p w14:paraId="72D388A8" w14:textId="77777777" w:rsidR="004A5973" w:rsidRPr="008B2AAE" w:rsidRDefault="004A5973" w:rsidP="00D41468">
      <w:pPr>
        <w:pStyle w:val="ComputerScreen"/>
      </w:pPr>
      <w:r w:rsidRPr="008B2AAE">
        <w:t>Clinic PULMONARY CLINIC       Jan 27, 1998 15:20:32        Page:    1 of    1</w:t>
      </w:r>
    </w:p>
    <w:p w14:paraId="72D388A9" w14:textId="77777777" w:rsidR="004A5973" w:rsidRDefault="004A5973" w:rsidP="00D41468">
      <w:pPr>
        <w:pStyle w:val="ComputerScreen"/>
      </w:pPr>
      <w:r>
        <w:t>Current patient: ** No patient selected **</w:t>
      </w:r>
    </w:p>
    <w:p w14:paraId="72D388AA" w14:textId="77777777" w:rsidR="004A5973" w:rsidRDefault="004A5973" w:rsidP="00D41468">
      <w:pPr>
        <w:pStyle w:val="ComputerScreen"/>
      </w:pPr>
    </w:p>
    <w:p w14:paraId="72D388AB" w14:textId="77777777" w:rsidR="004A5973" w:rsidRPr="008B2AAE" w:rsidRDefault="004A5973" w:rsidP="00D41468">
      <w:pPr>
        <w:pStyle w:val="ComputerScreen"/>
      </w:pPr>
      <w:r w:rsidRPr="008B2AAE">
        <w:t xml:space="preserve">     Patient Name                   ID        DOB          Appointment Date  </w:t>
      </w:r>
    </w:p>
    <w:p w14:paraId="72D388AC" w14:textId="77777777" w:rsidR="004A5973" w:rsidRDefault="004A5973" w:rsidP="00D41468">
      <w:pPr>
        <w:pStyle w:val="ComputerScreen"/>
      </w:pPr>
      <w:r>
        <w:t xml:space="preserve">     No patients found.                                                         </w:t>
      </w:r>
    </w:p>
    <w:p w14:paraId="72D388AD" w14:textId="77777777" w:rsidR="004A5973" w:rsidRDefault="004A5973" w:rsidP="00D41468">
      <w:pPr>
        <w:pStyle w:val="ComputerScreen"/>
      </w:pPr>
    </w:p>
    <w:p w14:paraId="72D388AE" w14:textId="77777777" w:rsidR="004A5973" w:rsidRDefault="004A5973" w:rsidP="00D41468">
      <w:pPr>
        <w:pStyle w:val="ComputerScreen"/>
      </w:pPr>
    </w:p>
    <w:p w14:paraId="72D388AF" w14:textId="77777777" w:rsidR="004A5973" w:rsidRDefault="004A5973" w:rsidP="00D41468">
      <w:pPr>
        <w:pStyle w:val="ComputerScreen"/>
      </w:pPr>
    </w:p>
    <w:p w14:paraId="72D388B0" w14:textId="77777777" w:rsidR="004A5973" w:rsidRDefault="004A5973" w:rsidP="00D41468">
      <w:pPr>
        <w:pStyle w:val="ComputerScreen"/>
      </w:pPr>
    </w:p>
    <w:p w14:paraId="72D388B1" w14:textId="77777777" w:rsidR="004A5973" w:rsidRDefault="004A5973" w:rsidP="00D41468">
      <w:pPr>
        <w:pStyle w:val="ComputerScreen"/>
      </w:pPr>
    </w:p>
    <w:p w14:paraId="72D388B2" w14:textId="77777777" w:rsidR="004A5973" w:rsidRDefault="004A5973" w:rsidP="00D41468">
      <w:pPr>
        <w:pStyle w:val="ComputerScreen"/>
      </w:pPr>
    </w:p>
    <w:p w14:paraId="72D388B3" w14:textId="77777777" w:rsidR="004A5973" w:rsidRDefault="004A5973" w:rsidP="00D41468">
      <w:pPr>
        <w:pStyle w:val="ComputerScreen"/>
      </w:pPr>
    </w:p>
    <w:p w14:paraId="72D388B4" w14:textId="77777777" w:rsidR="004A5973" w:rsidRDefault="004A5973" w:rsidP="00D41468">
      <w:pPr>
        <w:pStyle w:val="ComputerScreen"/>
      </w:pPr>
    </w:p>
    <w:p w14:paraId="72D388B5" w14:textId="77777777" w:rsidR="004A5973" w:rsidRDefault="004A5973" w:rsidP="00D41468">
      <w:pPr>
        <w:pStyle w:val="ComputerScreen"/>
      </w:pPr>
    </w:p>
    <w:p w14:paraId="72D388B6" w14:textId="77777777" w:rsidR="004A5973" w:rsidRDefault="004A5973" w:rsidP="00D41468">
      <w:pPr>
        <w:pStyle w:val="ComputerScreen"/>
      </w:pPr>
    </w:p>
    <w:p w14:paraId="72D388B7" w14:textId="77777777" w:rsidR="004A5973" w:rsidRDefault="004A5973" w:rsidP="00D41468">
      <w:pPr>
        <w:pStyle w:val="ComputerScreen"/>
      </w:pPr>
    </w:p>
    <w:p w14:paraId="72D388B8" w14:textId="77777777" w:rsidR="004A5973" w:rsidRDefault="004A5973" w:rsidP="00D41468">
      <w:pPr>
        <w:pStyle w:val="ComputerScreen"/>
      </w:pPr>
    </w:p>
    <w:p w14:paraId="72D388B9" w14:textId="77777777" w:rsidR="004A5973" w:rsidRDefault="004A5973" w:rsidP="00D41468">
      <w:pPr>
        <w:pStyle w:val="ComputerScreen"/>
      </w:pPr>
    </w:p>
    <w:p w14:paraId="72D388BA" w14:textId="77777777" w:rsidR="004A5973" w:rsidRDefault="004A5973" w:rsidP="00D41468">
      <w:pPr>
        <w:pStyle w:val="ComputerScreen"/>
      </w:pPr>
    </w:p>
    <w:p w14:paraId="72D388BB" w14:textId="77777777" w:rsidR="004A5973" w:rsidRDefault="004A5973" w:rsidP="00D41468">
      <w:pPr>
        <w:pStyle w:val="CScreenReversed"/>
      </w:pPr>
      <w:r>
        <w:t xml:space="preserve">          Enter the number of the patient chart to be opened                    </w:t>
      </w:r>
    </w:p>
    <w:p w14:paraId="72D388BC" w14:textId="77777777" w:rsidR="004A5973" w:rsidRDefault="004A5973" w:rsidP="00D41468">
      <w:pPr>
        <w:pStyle w:val="ComputerScreen"/>
      </w:pPr>
      <w:r>
        <w:t>+   Next Screen           CV  Change View ...       FD  Find Patient</w:t>
      </w:r>
    </w:p>
    <w:p w14:paraId="72D388BD" w14:textId="77777777" w:rsidR="004A5973" w:rsidRDefault="004A5973" w:rsidP="00D41468">
      <w:pPr>
        <w:pStyle w:val="ComputerScreen"/>
      </w:pPr>
      <w:r>
        <w:t>-   Previous Screen       SV  Save as Default List  Q   Close</w:t>
      </w:r>
    </w:p>
    <w:p w14:paraId="72D388BE" w14:textId="77777777" w:rsidR="004A5973" w:rsidRDefault="004A5973" w:rsidP="00D41468">
      <w:pPr>
        <w:pStyle w:val="ComputerScreen"/>
      </w:pPr>
      <w:r>
        <w:t xml:space="preserve">                                 </w:t>
      </w:r>
    </w:p>
    <w:p w14:paraId="72D388BF" w14:textId="77777777" w:rsidR="004A5973" w:rsidRDefault="004A5973" w:rsidP="00D41468">
      <w:pPr>
        <w:pStyle w:val="ComputerScreen"/>
      </w:pPr>
      <w:r>
        <w:t xml:space="preserve">Select Patient: Change View// </w:t>
      </w:r>
      <w:r>
        <w:rPr>
          <w:b/>
        </w:rPr>
        <w:t>WINCHESTER</w:t>
      </w:r>
      <w:r>
        <w:t xml:space="preserve">,CHARLES EMERSON III           01-01-67 </w:t>
      </w:r>
    </w:p>
    <w:p w14:paraId="72D388C0" w14:textId="77777777" w:rsidR="004A5973" w:rsidRDefault="004A5973" w:rsidP="00D41468">
      <w:pPr>
        <w:pStyle w:val="BlankLine"/>
      </w:pPr>
    </w:p>
    <w:p w14:paraId="72D388C1" w14:textId="77777777" w:rsidR="004A5973" w:rsidRDefault="004A5973" w:rsidP="00D41468">
      <w:pPr>
        <w:pStyle w:val="ComputerScreen"/>
      </w:pPr>
      <w:r>
        <w:t xml:space="preserve">    107010167P       ACTIVE DUTY    </w:t>
      </w:r>
    </w:p>
    <w:p w14:paraId="72D388C2" w14:textId="77777777" w:rsidR="004A5973" w:rsidRDefault="004A5973" w:rsidP="00D41468">
      <w:pPr>
        <w:pStyle w:val="ComputerScreen"/>
      </w:pPr>
      <w:r>
        <w:t xml:space="preserve">                       A: Known allergies</w:t>
      </w:r>
    </w:p>
    <w:p w14:paraId="72D388C3" w14:textId="77777777" w:rsidR="004A5973" w:rsidRDefault="004A5973" w:rsidP="00D41468">
      <w:pPr>
        <w:pStyle w:val="ComputerScreen"/>
      </w:pPr>
    </w:p>
    <w:p w14:paraId="72D388C4" w14:textId="77777777" w:rsidR="004A5973" w:rsidRDefault="004A5973" w:rsidP="00D41468">
      <w:pPr>
        <w:pStyle w:val="ComputerScreen"/>
      </w:pPr>
      <w:r>
        <w:t>Searching the patient's chart ...</w:t>
      </w:r>
    </w:p>
    <w:p w14:paraId="72D388C5" w14:textId="77777777" w:rsidR="004A5973" w:rsidRDefault="004A5973" w:rsidP="00D41468">
      <w:pPr>
        <w:pStyle w:val="BlankLine"/>
      </w:pPr>
      <w:r>
        <w:t>(Continued on the next page.)</w:t>
      </w:r>
    </w:p>
    <w:p w14:paraId="72D388C6" w14:textId="77777777" w:rsidR="004A5973" w:rsidRDefault="004A5973" w:rsidP="00D41468">
      <w:pPr>
        <w:pStyle w:val="ComputerScreen"/>
      </w:pPr>
      <w:r>
        <w:br w:type="page"/>
      </w:r>
      <w:r>
        <w:lastRenderedPageBreak/>
        <w:t>Cover Sheet                   Jan 27, 1998 15:20:40        Page:    1 of    1</w:t>
      </w:r>
    </w:p>
    <w:p w14:paraId="72D388C7" w14:textId="77777777" w:rsidR="004A5973" w:rsidRDefault="00726DC4" w:rsidP="00D41468">
      <w:pPr>
        <w:pStyle w:val="ComputerScreen"/>
      </w:pPr>
      <w:r>
        <w:t>CPRSPATIENT,TWO                 666</w:t>
      </w:r>
      <w:r w:rsidR="004A5973">
        <w:t>-01-0167P1A           JAN 1,1967 (31)   &lt;A&gt;</w:t>
      </w:r>
    </w:p>
    <w:p w14:paraId="72D388C8" w14:textId="77777777" w:rsidR="004A5973" w:rsidRDefault="004A5973" w:rsidP="00D41468">
      <w:pPr>
        <w:pStyle w:val="ComputerScreen"/>
      </w:pPr>
    </w:p>
    <w:p w14:paraId="72D388C9" w14:textId="77777777" w:rsidR="004A5973" w:rsidRDefault="004A5973" w:rsidP="00D41468">
      <w:pPr>
        <w:pStyle w:val="ComputerScreen"/>
      </w:pPr>
      <w:r>
        <w:t xml:space="preserve">     Item                                       Entered                      </w:t>
      </w:r>
    </w:p>
    <w:p w14:paraId="72D388CA" w14:textId="77777777" w:rsidR="004A5973" w:rsidRDefault="004A5973" w:rsidP="00D41468">
      <w:pPr>
        <w:pStyle w:val="ComputerScreen"/>
      </w:pPr>
      <w:r>
        <w:t xml:space="preserve">     Allergies/Adverse Reactions              |                               </w:t>
      </w:r>
    </w:p>
    <w:p w14:paraId="72D388CB" w14:textId="77777777" w:rsidR="004A5973" w:rsidRDefault="004A5973" w:rsidP="00D41468">
      <w:pPr>
        <w:pStyle w:val="ComputerScreen"/>
      </w:pPr>
      <w:r>
        <w:t xml:space="preserve">1    DUST                                     | 10/07/97                      </w:t>
      </w:r>
    </w:p>
    <w:p w14:paraId="72D388CC" w14:textId="77777777" w:rsidR="004A5973" w:rsidRDefault="004A5973" w:rsidP="00D41468">
      <w:pPr>
        <w:pStyle w:val="ComputerScreen"/>
      </w:pPr>
      <w:r>
        <w:t xml:space="preserve">                                              |                               </w:t>
      </w:r>
    </w:p>
    <w:p w14:paraId="72D388CD" w14:textId="77777777" w:rsidR="004A5973" w:rsidRDefault="004A5973" w:rsidP="00D41468">
      <w:pPr>
        <w:pStyle w:val="ComputerScreen"/>
      </w:pPr>
      <w:r>
        <w:t xml:space="preserve">     Patient Postings                         |                               </w:t>
      </w:r>
    </w:p>
    <w:p w14:paraId="72D388CE" w14:textId="77777777" w:rsidR="004A5973" w:rsidRDefault="004A5973" w:rsidP="00D41468">
      <w:pPr>
        <w:pStyle w:val="ComputerScreen"/>
      </w:pPr>
      <w:r>
        <w:t xml:space="preserve">     &lt;None&gt;                                   |                               </w:t>
      </w:r>
    </w:p>
    <w:p w14:paraId="72D388CF" w14:textId="77777777" w:rsidR="004A5973" w:rsidRDefault="004A5973" w:rsidP="00D41468">
      <w:pPr>
        <w:pStyle w:val="ComputerScreen"/>
      </w:pPr>
      <w:r>
        <w:t xml:space="preserve">                                              |                               </w:t>
      </w:r>
    </w:p>
    <w:p w14:paraId="72D388D0" w14:textId="77777777" w:rsidR="004A5973" w:rsidRDefault="004A5973" w:rsidP="00D41468">
      <w:pPr>
        <w:pStyle w:val="ComputerScreen"/>
      </w:pPr>
      <w:r>
        <w:t xml:space="preserve">     Recent Vitals                            |                               </w:t>
      </w:r>
    </w:p>
    <w:p w14:paraId="72D388D1" w14:textId="77777777" w:rsidR="004A5973" w:rsidRDefault="004A5973" w:rsidP="00D41468">
      <w:pPr>
        <w:pStyle w:val="ComputerScreen"/>
      </w:pPr>
      <w:r>
        <w:t xml:space="preserve">     No data available                        |                               </w:t>
      </w:r>
    </w:p>
    <w:p w14:paraId="72D388D2" w14:textId="77777777" w:rsidR="004A5973" w:rsidRDefault="004A5973" w:rsidP="00D41468">
      <w:pPr>
        <w:pStyle w:val="ComputerScreen"/>
      </w:pPr>
      <w:r>
        <w:t xml:space="preserve">                                              |                               </w:t>
      </w:r>
    </w:p>
    <w:p w14:paraId="72D388D3" w14:textId="77777777" w:rsidR="004A5973" w:rsidRDefault="004A5973" w:rsidP="00D41468">
      <w:pPr>
        <w:pStyle w:val="ComputerScreen"/>
      </w:pPr>
      <w:r>
        <w:t xml:space="preserve">     Immunizations                            |                               </w:t>
      </w:r>
    </w:p>
    <w:p w14:paraId="72D388D4" w14:textId="77777777" w:rsidR="004A5973" w:rsidRDefault="004A5973" w:rsidP="00D41468">
      <w:pPr>
        <w:pStyle w:val="ComputerScreen"/>
      </w:pPr>
      <w:r>
        <w:t xml:space="preserve">     No immunizations found.                  |                               </w:t>
      </w:r>
    </w:p>
    <w:p w14:paraId="72D388D5" w14:textId="77777777" w:rsidR="004A5973" w:rsidRDefault="004A5973" w:rsidP="00D41468">
      <w:pPr>
        <w:pStyle w:val="ComputerScreen"/>
      </w:pPr>
      <w:r>
        <w:t xml:space="preserve">                                              |                               </w:t>
      </w:r>
    </w:p>
    <w:p w14:paraId="72D388D6" w14:textId="77777777" w:rsidR="004A5973" w:rsidRDefault="004A5973" w:rsidP="00D41468">
      <w:pPr>
        <w:pStyle w:val="ComputerScreen"/>
      </w:pPr>
      <w:r>
        <w:t xml:space="preserve">     Eligibility                              |                               </w:t>
      </w:r>
    </w:p>
    <w:p w14:paraId="72D388D7" w14:textId="77777777" w:rsidR="004A5973" w:rsidRDefault="004A5973" w:rsidP="00D41468">
      <w:pPr>
        <w:pStyle w:val="ComputerScreen"/>
      </w:pPr>
      <w:r>
        <w:t xml:space="preserve">     Not Service Connected                    |                               </w:t>
      </w:r>
    </w:p>
    <w:p w14:paraId="72D388D8" w14:textId="77777777" w:rsidR="004A5973" w:rsidRDefault="004A5973" w:rsidP="00D41468">
      <w:pPr>
        <w:pStyle w:val="ComputerScreen"/>
      </w:pPr>
      <w:r>
        <w:t xml:space="preserve">                                              |                               </w:t>
      </w:r>
    </w:p>
    <w:p w14:paraId="72D388D9" w14:textId="77777777" w:rsidR="004A5973" w:rsidRDefault="004A5973" w:rsidP="00D41468">
      <w:pPr>
        <w:pStyle w:val="CScreenReversed"/>
      </w:pPr>
      <w:r>
        <w:t xml:space="preserve">          Enter the numbers of the items you wish to act on.                &gt;&gt;&gt;</w:t>
      </w:r>
    </w:p>
    <w:p w14:paraId="72D388DA" w14:textId="77777777" w:rsidR="004A5973" w:rsidRDefault="004A5973" w:rsidP="00D41468">
      <w:pPr>
        <w:pStyle w:val="ComputerScreen"/>
      </w:pPr>
      <w:r>
        <w:t>NW  Enter New Allergy/ADR CV  (Change View ...)     SP  Select New Patient</w:t>
      </w:r>
    </w:p>
    <w:p w14:paraId="72D388DB" w14:textId="77777777" w:rsidR="004A5973" w:rsidRDefault="004A5973" w:rsidP="00D41468">
      <w:pPr>
        <w:pStyle w:val="ComputerScreen"/>
      </w:pPr>
      <w:r>
        <w:t>AD  Add New Orders        CC  Chart Contents ...    Q   Close Patient Chart</w:t>
      </w:r>
    </w:p>
    <w:p w14:paraId="72D388DC" w14:textId="77777777" w:rsidR="004A5973" w:rsidRDefault="004A5973" w:rsidP="00D41468">
      <w:pPr>
        <w:pStyle w:val="ComputerScreen"/>
      </w:pPr>
      <w:r>
        <w:t xml:space="preserve">                                                           </w:t>
      </w:r>
    </w:p>
    <w:p w14:paraId="72D388DD" w14:textId="77777777" w:rsidR="004A5973" w:rsidRDefault="004A5973" w:rsidP="00D41468">
      <w:pPr>
        <w:pStyle w:val="ComputerScreen"/>
      </w:pPr>
      <w:r>
        <w:t xml:space="preserve">Select: Chart Contents// </w:t>
      </w:r>
      <w:r>
        <w:rPr>
          <w:b/>
        </w:rPr>
        <w:t>CC;N</w:t>
      </w:r>
      <w:r>
        <w:t xml:space="preserve">   Chart Contents ...  </w:t>
      </w:r>
    </w:p>
    <w:p w14:paraId="72D388DE" w14:textId="77777777" w:rsidR="004A5973" w:rsidRDefault="004A5973" w:rsidP="00D41468">
      <w:pPr>
        <w:pStyle w:val="BlankLine"/>
      </w:pPr>
    </w:p>
    <w:p w14:paraId="72D388DF" w14:textId="77777777" w:rsidR="004A5973" w:rsidRDefault="004A5973" w:rsidP="00D41468">
      <w:pPr>
        <w:pStyle w:val="ComputerScreen"/>
      </w:pPr>
      <w:r>
        <w:t>Searching the patient's chart ...</w:t>
      </w:r>
    </w:p>
    <w:p w14:paraId="72D388E0" w14:textId="77777777" w:rsidR="004A5973" w:rsidRDefault="004A5973" w:rsidP="00D41468">
      <w:pPr>
        <w:pStyle w:val="BlankLine"/>
      </w:pPr>
    </w:p>
    <w:p w14:paraId="72D388E1" w14:textId="77777777" w:rsidR="004A5973" w:rsidRDefault="004A5973" w:rsidP="00D41468">
      <w:pPr>
        <w:pStyle w:val="ComputerScreen"/>
      </w:pPr>
      <w:r>
        <w:t>Signed Notes                  Jan 27, 1998 15:20:46        Page:    1 of    1</w:t>
      </w:r>
    </w:p>
    <w:p w14:paraId="72D388E2" w14:textId="77777777" w:rsidR="004A5973" w:rsidRDefault="00726DC4" w:rsidP="00D41468">
      <w:pPr>
        <w:pStyle w:val="ComputerScreen"/>
      </w:pPr>
      <w:r>
        <w:t>CPRSPATIENT,TWO                 666</w:t>
      </w:r>
      <w:r w:rsidR="004A5973">
        <w:t>-01-0167P1A         JAN 1,1967 (31)   &lt;A&gt;</w:t>
      </w:r>
    </w:p>
    <w:p w14:paraId="72D388E3" w14:textId="77777777" w:rsidR="004A5973" w:rsidRDefault="004A5973" w:rsidP="00D41468">
      <w:pPr>
        <w:pStyle w:val="ComputerScreen"/>
      </w:pPr>
      <w:r>
        <w:t xml:space="preserve">                         Currently viewing 17 notes</w:t>
      </w:r>
    </w:p>
    <w:p w14:paraId="72D388E4" w14:textId="77777777" w:rsidR="004A5973" w:rsidRDefault="004A5973" w:rsidP="00D41468">
      <w:pPr>
        <w:pStyle w:val="ComputerScreen"/>
      </w:pPr>
      <w:r>
        <w:t xml:space="preserve">     Title                                      Written      Author     SigSt</w:t>
      </w:r>
    </w:p>
    <w:p w14:paraId="72D388E5" w14:textId="77777777" w:rsidR="004A5973" w:rsidRDefault="004A5973" w:rsidP="00D41468">
      <w:pPr>
        <w:pStyle w:val="ComputerScreen"/>
      </w:pPr>
      <w:r>
        <w:t>1    PULMONARY CONSULT                        | 01/26 16:37  RUSSELL,J  compl</w:t>
      </w:r>
    </w:p>
    <w:p w14:paraId="72D388E6" w14:textId="77777777" w:rsidR="004A5973" w:rsidRDefault="004A5973" w:rsidP="00D41468">
      <w:pPr>
        <w:pStyle w:val="ComputerScreen"/>
      </w:pPr>
      <w:r>
        <w:t>2    Respiratory Therapy Note                 | 12/11 16:59  RUSSELL,J  uncos</w:t>
      </w:r>
    </w:p>
    <w:p w14:paraId="72D388E7" w14:textId="77777777" w:rsidR="004A5973" w:rsidRDefault="004A5973" w:rsidP="00D41468">
      <w:pPr>
        <w:pStyle w:val="ComputerScreen"/>
      </w:pPr>
      <w:r>
        <w:t>3    General Note                             | 10/16 /91    NO,D       compl</w:t>
      </w:r>
    </w:p>
    <w:p w14:paraId="72D388E8" w14:textId="77777777" w:rsidR="004A5973" w:rsidRDefault="004A5973" w:rsidP="00D41468">
      <w:pPr>
        <w:pStyle w:val="ComputerScreen"/>
      </w:pPr>
      <w:r>
        <w:t>4    General Note                             | 06/17 /91    BUECHLER,M compl</w:t>
      </w:r>
    </w:p>
    <w:p w14:paraId="72D388E9" w14:textId="77777777" w:rsidR="004A5973" w:rsidRDefault="004A5973" w:rsidP="00D41468">
      <w:pPr>
        <w:pStyle w:val="ComputerScreen"/>
      </w:pPr>
      <w:r>
        <w:t>5    General Note                             | 06/13 /91    MCCLENAH,M compl</w:t>
      </w:r>
    </w:p>
    <w:p w14:paraId="72D388EA" w14:textId="77777777" w:rsidR="004A5973" w:rsidRDefault="004A5973" w:rsidP="00D41468">
      <w:pPr>
        <w:pStyle w:val="ComputerScreen"/>
      </w:pPr>
    </w:p>
    <w:p w14:paraId="72D388EB" w14:textId="77777777" w:rsidR="004A5973" w:rsidRDefault="004A5973" w:rsidP="00D41468">
      <w:pPr>
        <w:pStyle w:val="ComputerScreen"/>
      </w:pPr>
    </w:p>
    <w:p w14:paraId="72D388EC" w14:textId="77777777" w:rsidR="004A5973" w:rsidRDefault="004A5973" w:rsidP="00D41468">
      <w:pPr>
        <w:pStyle w:val="ComputerScreen"/>
      </w:pPr>
    </w:p>
    <w:p w14:paraId="72D388ED" w14:textId="77777777" w:rsidR="004A5973" w:rsidRDefault="004A5973" w:rsidP="00D41468">
      <w:pPr>
        <w:pStyle w:val="ComputerScreen"/>
      </w:pPr>
    </w:p>
    <w:p w14:paraId="72D388EE" w14:textId="77777777" w:rsidR="004A5973" w:rsidRDefault="004A5973" w:rsidP="00D41468">
      <w:pPr>
        <w:pStyle w:val="ComputerScreen"/>
      </w:pPr>
    </w:p>
    <w:p w14:paraId="72D388EF" w14:textId="77777777" w:rsidR="004A5973" w:rsidRDefault="004A5973" w:rsidP="00D41468">
      <w:pPr>
        <w:pStyle w:val="ComputerScreen"/>
      </w:pPr>
    </w:p>
    <w:p w14:paraId="72D388F0" w14:textId="77777777" w:rsidR="004A5973" w:rsidRDefault="004A5973" w:rsidP="00D41468">
      <w:pPr>
        <w:pStyle w:val="ComputerScreen"/>
      </w:pPr>
    </w:p>
    <w:p w14:paraId="72D388F1" w14:textId="77777777" w:rsidR="004A5973" w:rsidRDefault="004A5973" w:rsidP="00D41468">
      <w:pPr>
        <w:pStyle w:val="ComputerScreen"/>
      </w:pPr>
    </w:p>
    <w:p w14:paraId="72D388F2" w14:textId="77777777" w:rsidR="004A5973" w:rsidRDefault="004A5973" w:rsidP="00D41468">
      <w:pPr>
        <w:pStyle w:val="ComputerScreen"/>
      </w:pPr>
    </w:p>
    <w:p w14:paraId="72D388F3" w14:textId="77777777" w:rsidR="004A5973" w:rsidRDefault="004A5973" w:rsidP="00D41468">
      <w:pPr>
        <w:pStyle w:val="ComputerScreen"/>
      </w:pPr>
    </w:p>
    <w:p w14:paraId="72D388F4" w14:textId="77777777" w:rsidR="004A5973" w:rsidRDefault="004A5973" w:rsidP="00D41468">
      <w:pPr>
        <w:pStyle w:val="CScreenReversed"/>
      </w:pPr>
      <w:r>
        <w:t xml:space="preserve">          Enter the numbers of the items you wish to act on.                &gt;&gt;&gt;</w:t>
      </w:r>
    </w:p>
    <w:p w14:paraId="72D388F5" w14:textId="77777777" w:rsidR="004A5973" w:rsidRDefault="004A5973" w:rsidP="00D41468">
      <w:pPr>
        <w:pStyle w:val="ComputerScreen"/>
      </w:pPr>
      <w:r>
        <w:t>NW  Write New Note        CV  Change View ...       SP  Select New Patient</w:t>
      </w:r>
    </w:p>
    <w:p w14:paraId="72D388F6" w14:textId="77777777" w:rsidR="004A5973" w:rsidRDefault="004A5973" w:rsidP="00D41468">
      <w:pPr>
        <w:pStyle w:val="ComputerScreen"/>
      </w:pPr>
      <w:r>
        <w:t>AD  Add New Orders        CC  Chart Contents ...    Q   Close Patient Chart</w:t>
      </w:r>
    </w:p>
    <w:p w14:paraId="72D388F7" w14:textId="77777777" w:rsidR="004A5973" w:rsidRDefault="004A5973" w:rsidP="00D41468">
      <w:pPr>
        <w:pStyle w:val="ComputerScreen"/>
      </w:pPr>
      <w:r>
        <w:t xml:space="preserve">                                                           </w:t>
      </w:r>
    </w:p>
    <w:p w14:paraId="72D388F8" w14:textId="77777777" w:rsidR="004A5973" w:rsidRDefault="004A5973" w:rsidP="00D41468">
      <w:pPr>
        <w:pStyle w:val="ComputerScreen"/>
      </w:pPr>
      <w:r>
        <w:t xml:space="preserve">Select: Chart Contents// </w:t>
      </w:r>
      <w:r>
        <w:rPr>
          <w:b/>
        </w:rPr>
        <w:t>CV</w:t>
      </w:r>
      <w:r>
        <w:t xml:space="preserve">   Change View ...  </w:t>
      </w:r>
    </w:p>
    <w:p w14:paraId="72D388F9" w14:textId="77777777" w:rsidR="004A5973" w:rsidRDefault="004A5973" w:rsidP="00D41468">
      <w:pPr>
        <w:pStyle w:val="BlankLine"/>
      </w:pPr>
      <w:r>
        <w:t>(Continued on the next page.)</w:t>
      </w:r>
    </w:p>
    <w:p w14:paraId="72D388FA" w14:textId="77777777" w:rsidR="004A5973" w:rsidRPr="008B2AAE" w:rsidRDefault="004A5973" w:rsidP="00D41468">
      <w:pPr>
        <w:pStyle w:val="ComputerScreen"/>
      </w:pPr>
      <w:r>
        <w:br w:type="page"/>
      </w:r>
      <w:r w:rsidRPr="008B2AAE">
        <w:lastRenderedPageBreak/>
        <w:t>Signed Notes                  Jan 27, 1998 15:20:46        Page:    1 of    1</w:t>
      </w:r>
    </w:p>
    <w:p w14:paraId="72D388FB" w14:textId="77777777" w:rsidR="004A5973" w:rsidRDefault="00726DC4" w:rsidP="00D41468">
      <w:pPr>
        <w:pStyle w:val="ComputerScreen"/>
      </w:pPr>
      <w:r>
        <w:t>CPRSPATIENT,TWO                 666</w:t>
      </w:r>
      <w:r w:rsidR="004A5973">
        <w:t>-01-0167P1A         JAN 1,1967 (31)   &lt;A&gt;</w:t>
      </w:r>
    </w:p>
    <w:p w14:paraId="72D388FC" w14:textId="77777777" w:rsidR="004A5973" w:rsidRDefault="004A5973" w:rsidP="00D41468">
      <w:pPr>
        <w:pStyle w:val="ComputerScreen"/>
      </w:pPr>
      <w:r>
        <w:t xml:space="preserve">                         Currently viewing 17 notes</w:t>
      </w:r>
    </w:p>
    <w:p w14:paraId="72D388FD" w14:textId="77777777" w:rsidR="004A5973" w:rsidRPr="008B2AAE" w:rsidRDefault="004A5973" w:rsidP="00D41468">
      <w:pPr>
        <w:pStyle w:val="ComputerScreen"/>
      </w:pPr>
      <w:r w:rsidRPr="008B2AAE">
        <w:t xml:space="preserve">     Title                                      Written      Author     SigSt</w:t>
      </w:r>
      <w:r w:rsidRPr="008B2AAE">
        <w:sym w:font="Symbol" w:char="F07F"/>
      </w:r>
    </w:p>
    <w:p w14:paraId="72D388FE" w14:textId="77777777" w:rsidR="004A5973" w:rsidRDefault="004A5973" w:rsidP="00D41468">
      <w:pPr>
        <w:pStyle w:val="ComputerScreen"/>
      </w:pPr>
      <w:r>
        <w:t>1    PULMONARY CONSULT                        | 01/26 16:37  RUSSELL,J  compl</w:t>
      </w:r>
    </w:p>
    <w:p w14:paraId="72D388FF" w14:textId="77777777" w:rsidR="004A5973" w:rsidRDefault="004A5973" w:rsidP="00D41468">
      <w:pPr>
        <w:pStyle w:val="ComputerScreen"/>
      </w:pPr>
      <w:r>
        <w:t>2    Joel's Test Note                         | 12/11 16:59  RUSSELL,J  uncos</w:t>
      </w:r>
    </w:p>
    <w:p w14:paraId="72D38900" w14:textId="77777777" w:rsidR="004A5973" w:rsidRDefault="004A5973" w:rsidP="00D41468">
      <w:pPr>
        <w:pStyle w:val="ComputerScreen"/>
      </w:pPr>
      <w:r>
        <w:t>3    General Note                             | 10/16 /91    NO,D       compl</w:t>
      </w:r>
    </w:p>
    <w:p w14:paraId="72D38901" w14:textId="77777777" w:rsidR="004A5973" w:rsidRDefault="004A5973" w:rsidP="00D41468">
      <w:pPr>
        <w:pStyle w:val="ComputerScreen"/>
      </w:pPr>
      <w:r>
        <w:t>4    General Note                             | 06/17 /91    BUECHLER,M compl</w:t>
      </w:r>
    </w:p>
    <w:p w14:paraId="72D38902" w14:textId="77777777" w:rsidR="004A5973" w:rsidRDefault="004A5973" w:rsidP="00D41468">
      <w:pPr>
        <w:pStyle w:val="ComputerScreen"/>
      </w:pPr>
      <w:r>
        <w:t>5    General Note                             | 06/13 /91    MCCLENAH,M compl</w:t>
      </w:r>
    </w:p>
    <w:p w14:paraId="72D38903" w14:textId="77777777" w:rsidR="004A5973" w:rsidRDefault="004A5973" w:rsidP="00D41468">
      <w:pPr>
        <w:pStyle w:val="ComputerScreen"/>
      </w:pPr>
    </w:p>
    <w:p w14:paraId="72D38904" w14:textId="77777777" w:rsidR="004A5973" w:rsidRDefault="004A5973" w:rsidP="00D41468">
      <w:pPr>
        <w:pStyle w:val="ComputerScreen"/>
      </w:pPr>
    </w:p>
    <w:p w14:paraId="72D38905" w14:textId="77777777" w:rsidR="004A5973" w:rsidRDefault="004A5973" w:rsidP="00D41468">
      <w:pPr>
        <w:pStyle w:val="ComputerScreen"/>
      </w:pPr>
    </w:p>
    <w:p w14:paraId="72D38906" w14:textId="77777777" w:rsidR="004A5973" w:rsidRDefault="004A5973" w:rsidP="00D41468">
      <w:pPr>
        <w:pStyle w:val="ComputerScreen"/>
      </w:pPr>
    </w:p>
    <w:p w14:paraId="72D38907" w14:textId="77777777" w:rsidR="004A5973" w:rsidRDefault="004A5973" w:rsidP="00D41468">
      <w:pPr>
        <w:pStyle w:val="ComputerScreen"/>
      </w:pPr>
    </w:p>
    <w:p w14:paraId="72D38908" w14:textId="77777777" w:rsidR="004A5973" w:rsidRDefault="004A5973" w:rsidP="00D41468">
      <w:pPr>
        <w:pStyle w:val="ComputerScreen"/>
      </w:pPr>
    </w:p>
    <w:p w14:paraId="72D38909" w14:textId="77777777" w:rsidR="004A5973" w:rsidRDefault="004A5973" w:rsidP="00D41468">
      <w:pPr>
        <w:pStyle w:val="ComputerScreen"/>
      </w:pPr>
    </w:p>
    <w:p w14:paraId="72D3890A" w14:textId="77777777" w:rsidR="004A5973" w:rsidRDefault="004A5973" w:rsidP="00D41468">
      <w:pPr>
        <w:pStyle w:val="ComputerScreen"/>
      </w:pPr>
    </w:p>
    <w:p w14:paraId="72D3890B" w14:textId="77777777" w:rsidR="004A5973" w:rsidRDefault="004A5973" w:rsidP="00D41468">
      <w:pPr>
        <w:pStyle w:val="ComputerScreen"/>
      </w:pPr>
    </w:p>
    <w:p w14:paraId="72D3890C" w14:textId="77777777" w:rsidR="004A5973" w:rsidRDefault="004A5973" w:rsidP="00D41468">
      <w:pPr>
        <w:pStyle w:val="ComputerScreen"/>
      </w:pPr>
    </w:p>
    <w:p w14:paraId="72D3890D" w14:textId="77777777" w:rsidR="004A5973" w:rsidRDefault="004A5973" w:rsidP="00D41468">
      <w:pPr>
        <w:pStyle w:val="CScreenReversed"/>
      </w:pPr>
      <w:r>
        <w:t xml:space="preserve">          Enter the numbers of the items you wish to act on.                &gt;&gt;&gt;</w:t>
      </w:r>
    </w:p>
    <w:p w14:paraId="72D3890E" w14:textId="77777777" w:rsidR="004A5973" w:rsidRDefault="004A5973" w:rsidP="00D41468">
      <w:pPr>
        <w:pStyle w:val="ComputerScreen"/>
      </w:pPr>
      <w:r>
        <w:t>1    all signed           4    signed/author             Save as Preferred View</w:t>
      </w:r>
    </w:p>
    <w:p w14:paraId="72D3890F" w14:textId="77777777" w:rsidR="004A5973" w:rsidRDefault="004A5973" w:rsidP="00D41468">
      <w:pPr>
        <w:pStyle w:val="ComputerScreen"/>
      </w:pPr>
      <w:r>
        <w:t>2    my unsigned          5    signed/dates              Remove Preferred View</w:t>
      </w:r>
    </w:p>
    <w:p w14:paraId="72D38910" w14:textId="77777777" w:rsidR="004A5973" w:rsidRDefault="004A5973" w:rsidP="00D41468">
      <w:pPr>
        <w:pStyle w:val="ComputerScreen"/>
      </w:pPr>
      <w:r>
        <w:t xml:space="preserve">3    my uncosigned                </w:t>
      </w:r>
    </w:p>
    <w:p w14:paraId="72D38911" w14:textId="77777777" w:rsidR="004A5973" w:rsidRDefault="004A5973" w:rsidP="00D41468">
      <w:pPr>
        <w:pStyle w:val="ComputerScreen"/>
      </w:pPr>
      <w:r>
        <w:t xml:space="preserve">Select context: 2   my unsigned  </w:t>
      </w:r>
    </w:p>
    <w:p w14:paraId="72D38912" w14:textId="77777777" w:rsidR="004A5973" w:rsidRDefault="004A5973" w:rsidP="00D41468">
      <w:pPr>
        <w:pStyle w:val="BlankLine"/>
      </w:pPr>
    </w:p>
    <w:p w14:paraId="72D38913" w14:textId="77777777" w:rsidR="004A5973" w:rsidRDefault="004A5973" w:rsidP="00D41468">
      <w:pPr>
        <w:pStyle w:val="ComputerScreen"/>
      </w:pPr>
      <w:r>
        <w:t>Searching the patient's chart ...</w:t>
      </w:r>
    </w:p>
    <w:p w14:paraId="72D38914" w14:textId="77777777" w:rsidR="004A5973" w:rsidRDefault="004A5973" w:rsidP="00D41468">
      <w:pPr>
        <w:pStyle w:val="BlankLine"/>
      </w:pPr>
    </w:p>
    <w:p w14:paraId="72D38915" w14:textId="77777777" w:rsidR="004A5973" w:rsidRPr="008B2AAE" w:rsidRDefault="004A5973" w:rsidP="00D41468">
      <w:pPr>
        <w:pStyle w:val="ComputerScreen"/>
      </w:pPr>
      <w:r w:rsidRPr="008B2AAE">
        <w:t>Unsigned Notes                Jan 27, 1998 15:20:55        Page:    1 of    1</w:t>
      </w:r>
    </w:p>
    <w:p w14:paraId="72D38916" w14:textId="77777777" w:rsidR="004A5973" w:rsidRDefault="00726DC4" w:rsidP="00D41468">
      <w:pPr>
        <w:pStyle w:val="ComputerScreen"/>
      </w:pPr>
      <w:r>
        <w:t>CPRSPATIENT,TWO                 666</w:t>
      </w:r>
      <w:r w:rsidR="004A5973">
        <w:t>-01-0167P1A         JAN 1,1967 (31)   &lt;A&gt;</w:t>
      </w:r>
    </w:p>
    <w:p w14:paraId="72D38917" w14:textId="77777777" w:rsidR="004A5973" w:rsidRDefault="004A5973" w:rsidP="00D41468">
      <w:pPr>
        <w:pStyle w:val="ComputerScreen"/>
      </w:pPr>
      <w:r>
        <w:t xml:space="preserve">                    Currently viewing all unsigned notes</w:t>
      </w:r>
    </w:p>
    <w:p w14:paraId="72D38918" w14:textId="77777777" w:rsidR="004A5973" w:rsidRPr="008B2AAE" w:rsidRDefault="004A5973" w:rsidP="00D41468">
      <w:pPr>
        <w:pStyle w:val="ComputerScreen"/>
      </w:pPr>
      <w:r w:rsidRPr="008B2AAE">
        <w:t xml:space="preserve">     Title                                      Written      Author     SigSt</w:t>
      </w:r>
      <w:r w:rsidRPr="008B2AAE">
        <w:sym w:font="Symbol" w:char="F07F"/>
      </w:r>
    </w:p>
    <w:p w14:paraId="72D38919" w14:textId="77777777" w:rsidR="004A5973" w:rsidRDefault="004A5973" w:rsidP="00D41468">
      <w:pPr>
        <w:pStyle w:val="ComputerScreen"/>
      </w:pPr>
      <w:r>
        <w:t>1    PULMONARY CONSULT                        | 01/27 15:19  RUSSELL,J  unsig</w:t>
      </w:r>
    </w:p>
    <w:p w14:paraId="72D3891A" w14:textId="77777777" w:rsidR="004A5973" w:rsidRDefault="004A5973" w:rsidP="00D41468">
      <w:pPr>
        <w:pStyle w:val="ComputerScreen"/>
      </w:pPr>
    </w:p>
    <w:p w14:paraId="72D3891B" w14:textId="77777777" w:rsidR="004A5973" w:rsidRDefault="004A5973" w:rsidP="00D41468">
      <w:pPr>
        <w:pStyle w:val="ComputerScreen"/>
      </w:pPr>
    </w:p>
    <w:p w14:paraId="72D3891C" w14:textId="77777777" w:rsidR="004A5973" w:rsidRDefault="004A5973" w:rsidP="00D41468">
      <w:pPr>
        <w:pStyle w:val="ComputerScreen"/>
      </w:pPr>
    </w:p>
    <w:p w14:paraId="72D3891D" w14:textId="77777777" w:rsidR="004A5973" w:rsidRDefault="004A5973" w:rsidP="00D41468">
      <w:pPr>
        <w:pStyle w:val="ComputerScreen"/>
      </w:pPr>
    </w:p>
    <w:p w14:paraId="72D3891E" w14:textId="77777777" w:rsidR="004A5973" w:rsidRDefault="004A5973" w:rsidP="00D41468">
      <w:pPr>
        <w:pStyle w:val="ComputerScreen"/>
      </w:pPr>
    </w:p>
    <w:p w14:paraId="72D3891F" w14:textId="77777777" w:rsidR="004A5973" w:rsidRDefault="004A5973" w:rsidP="00D41468">
      <w:pPr>
        <w:pStyle w:val="ComputerScreen"/>
      </w:pPr>
    </w:p>
    <w:p w14:paraId="72D38920" w14:textId="77777777" w:rsidR="004A5973" w:rsidRDefault="004A5973" w:rsidP="00D41468">
      <w:pPr>
        <w:pStyle w:val="ComputerScreen"/>
      </w:pPr>
    </w:p>
    <w:p w14:paraId="72D38921" w14:textId="77777777" w:rsidR="004A5973" w:rsidRDefault="004A5973" w:rsidP="00D41468">
      <w:pPr>
        <w:pStyle w:val="ComputerScreen"/>
      </w:pPr>
    </w:p>
    <w:p w14:paraId="72D38922" w14:textId="77777777" w:rsidR="004A5973" w:rsidRDefault="004A5973" w:rsidP="00D41468">
      <w:pPr>
        <w:pStyle w:val="ComputerScreen"/>
      </w:pPr>
    </w:p>
    <w:p w14:paraId="72D38923" w14:textId="77777777" w:rsidR="004A5973" w:rsidRDefault="004A5973" w:rsidP="00D41468">
      <w:pPr>
        <w:pStyle w:val="ComputerScreen"/>
      </w:pPr>
    </w:p>
    <w:p w14:paraId="72D38924" w14:textId="77777777" w:rsidR="004A5973" w:rsidRDefault="004A5973" w:rsidP="00D41468">
      <w:pPr>
        <w:pStyle w:val="ComputerScreen"/>
      </w:pPr>
    </w:p>
    <w:p w14:paraId="72D38925" w14:textId="77777777" w:rsidR="004A5973" w:rsidRDefault="004A5973" w:rsidP="00D41468">
      <w:pPr>
        <w:pStyle w:val="ComputerScreen"/>
      </w:pPr>
    </w:p>
    <w:p w14:paraId="72D38926" w14:textId="77777777" w:rsidR="004A5973" w:rsidRDefault="004A5973" w:rsidP="00D41468">
      <w:pPr>
        <w:pStyle w:val="ComputerScreen"/>
      </w:pPr>
    </w:p>
    <w:p w14:paraId="72D38927" w14:textId="77777777" w:rsidR="004A5973" w:rsidRDefault="004A5973" w:rsidP="00D41468">
      <w:pPr>
        <w:pStyle w:val="ComputerScreen"/>
      </w:pPr>
    </w:p>
    <w:p w14:paraId="72D38928" w14:textId="77777777" w:rsidR="004A5973" w:rsidRDefault="004A5973" w:rsidP="00D41468">
      <w:pPr>
        <w:pStyle w:val="CScreenReversed"/>
      </w:pPr>
      <w:r>
        <w:t xml:space="preserve">          Enter the numbers of the items you wish to act on.                &gt;&gt;&gt;</w:t>
      </w:r>
    </w:p>
    <w:p w14:paraId="72D38929" w14:textId="77777777" w:rsidR="004A5973" w:rsidRDefault="004A5973" w:rsidP="00D41468">
      <w:pPr>
        <w:pStyle w:val="ComputerScreen"/>
      </w:pPr>
      <w:r>
        <w:t>NW  Write New Note        CV  Change View ...       SP  Select New Patient</w:t>
      </w:r>
    </w:p>
    <w:p w14:paraId="72D3892A" w14:textId="77777777" w:rsidR="004A5973" w:rsidRDefault="004A5973" w:rsidP="00D41468">
      <w:pPr>
        <w:pStyle w:val="ComputerScreen"/>
      </w:pPr>
      <w:r>
        <w:t>AD  Add New Orders        CC  Chart Contents ...    Q   Close Patient Chart</w:t>
      </w:r>
    </w:p>
    <w:p w14:paraId="72D3892B" w14:textId="77777777" w:rsidR="004A5973" w:rsidRDefault="004A5973" w:rsidP="00D41468">
      <w:pPr>
        <w:pStyle w:val="ComputerScreen"/>
      </w:pPr>
      <w:r>
        <w:t xml:space="preserve">Select: Chart Contents// </w:t>
      </w:r>
      <w:r>
        <w:rPr>
          <w:b/>
        </w:rPr>
        <w:t>1</w:t>
      </w:r>
    </w:p>
    <w:p w14:paraId="72D3892C" w14:textId="77777777" w:rsidR="004A5973" w:rsidRDefault="004A5973" w:rsidP="00D41468">
      <w:pPr>
        <w:pStyle w:val="BlankLine"/>
      </w:pPr>
      <w:r>
        <w:t>(Continued on the next page.)</w:t>
      </w:r>
    </w:p>
    <w:p w14:paraId="72D3892D" w14:textId="77777777" w:rsidR="004A5973" w:rsidRPr="008B2AAE" w:rsidRDefault="004A5973" w:rsidP="00D41468">
      <w:pPr>
        <w:pStyle w:val="ComputerScreen"/>
      </w:pPr>
      <w:r>
        <w:rPr>
          <w:b/>
        </w:rPr>
        <w:br w:type="page"/>
      </w:r>
      <w:r w:rsidRPr="008B2AAE">
        <w:lastRenderedPageBreak/>
        <w:t>Unsigned Notes                Jan 27, 1998 15:20:55        Page:    1 of    1</w:t>
      </w:r>
    </w:p>
    <w:p w14:paraId="72D3892E" w14:textId="77777777" w:rsidR="004A5973" w:rsidRDefault="00726DC4" w:rsidP="00D41468">
      <w:pPr>
        <w:pStyle w:val="ComputerScreen"/>
      </w:pPr>
      <w:r>
        <w:t>CPRSPATIENT,TWO                 666</w:t>
      </w:r>
      <w:r w:rsidR="004A5973">
        <w:t>-01-0167P1A         JAN 1,1967 (31)   &lt;A&gt;</w:t>
      </w:r>
    </w:p>
    <w:p w14:paraId="72D3892F" w14:textId="77777777" w:rsidR="004A5973" w:rsidRDefault="004A5973" w:rsidP="00D41468">
      <w:pPr>
        <w:pStyle w:val="ComputerScreen"/>
      </w:pPr>
      <w:r>
        <w:t xml:space="preserve">                    Currently viewing all unsigned notes</w:t>
      </w:r>
    </w:p>
    <w:p w14:paraId="72D38930" w14:textId="77777777" w:rsidR="004A5973" w:rsidRPr="008B2AAE" w:rsidRDefault="004A5973" w:rsidP="00D41468">
      <w:pPr>
        <w:pStyle w:val="ComputerScreen"/>
      </w:pPr>
      <w:r w:rsidRPr="008B2AAE">
        <w:t xml:space="preserve">     Title                                      Written      Author     SigSt</w:t>
      </w:r>
      <w:r w:rsidRPr="008B2AAE">
        <w:sym w:font="Symbol" w:char="F07F"/>
      </w:r>
    </w:p>
    <w:p w14:paraId="72D38931" w14:textId="77777777" w:rsidR="004A5973" w:rsidRDefault="004A5973" w:rsidP="00D41468">
      <w:pPr>
        <w:pStyle w:val="ComputerScreen"/>
      </w:pPr>
      <w:r>
        <w:t>1    PULMONARY CONSULT                        | 01/26 16:37  RUSSELL,J  unsig</w:t>
      </w:r>
    </w:p>
    <w:p w14:paraId="72D38932" w14:textId="77777777" w:rsidR="004A5973" w:rsidRDefault="004A5973" w:rsidP="00D41468">
      <w:pPr>
        <w:pStyle w:val="ComputerScreen"/>
      </w:pPr>
    </w:p>
    <w:p w14:paraId="72D38933" w14:textId="77777777" w:rsidR="004A5973" w:rsidRDefault="004A5973" w:rsidP="00D41468">
      <w:pPr>
        <w:pStyle w:val="ComputerScreen"/>
      </w:pPr>
    </w:p>
    <w:p w14:paraId="72D38934" w14:textId="77777777" w:rsidR="004A5973" w:rsidRDefault="004A5973" w:rsidP="00D41468">
      <w:pPr>
        <w:pStyle w:val="ComputerScreen"/>
      </w:pPr>
    </w:p>
    <w:p w14:paraId="72D38935" w14:textId="77777777" w:rsidR="004A5973" w:rsidRDefault="004A5973" w:rsidP="00D41468">
      <w:pPr>
        <w:pStyle w:val="ComputerScreen"/>
      </w:pPr>
    </w:p>
    <w:p w14:paraId="72D38936" w14:textId="77777777" w:rsidR="004A5973" w:rsidRDefault="004A5973" w:rsidP="00D41468">
      <w:pPr>
        <w:pStyle w:val="ComputerScreen"/>
      </w:pPr>
    </w:p>
    <w:p w14:paraId="72D38937" w14:textId="77777777" w:rsidR="004A5973" w:rsidRDefault="004A5973" w:rsidP="00D41468">
      <w:pPr>
        <w:pStyle w:val="ComputerScreen"/>
      </w:pPr>
    </w:p>
    <w:p w14:paraId="72D38938" w14:textId="77777777" w:rsidR="004A5973" w:rsidRDefault="004A5973" w:rsidP="00D41468">
      <w:pPr>
        <w:pStyle w:val="ComputerScreen"/>
      </w:pPr>
    </w:p>
    <w:p w14:paraId="72D38939" w14:textId="77777777" w:rsidR="004A5973" w:rsidRDefault="004A5973" w:rsidP="00D41468">
      <w:pPr>
        <w:pStyle w:val="ComputerScreen"/>
      </w:pPr>
    </w:p>
    <w:p w14:paraId="72D3893A" w14:textId="77777777" w:rsidR="004A5973" w:rsidRDefault="004A5973" w:rsidP="00D41468">
      <w:pPr>
        <w:pStyle w:val="ComputerScreen"/>
      </w:pPr>
    </w:p>
    <w:p w14:paraId="72D3893B" w14:textId="77777777" w:rsidR="004A5973" w:rsidRDefault="004A5973" w:rsidP="00D41468">
      <w:pPr>
        <w:pStyle w:val="ComputerScreen"/>
      </w:pPr>
    </w:p>
    <w:p w14:paraId="72D3893C" w14:textId="77777777" w:rsidR="004A5973" w:rsidRDefault="004A5973" w:rsidP="00D41468">
      <w:pPr>
        <w:pStyle w:val="ComputerScreen"/>
      </w:pPr>
    </w:p>
    <w:p w14:paraId="72D3893D" w14:textId="77777777" w:rsidR="004A5973" w:rsidRDefault="004A5973" w:rsidP="00D41468">
      <w:pPr>
        <w:pStyle w:val="CScreenReversed"/>
      </w:pPr>
      <w:r>
        <w:t xml:space="preserve">          Enter the numbers of the items you wish to act on.                &gt;&gt;&gt;</w:t>
      </w:r>
    </w:p>
    <w:p w14:paraId="72D3893E" w14:textId="77777777" w:rsidR="004A5973" w:rsidRDefault="004A5973" w:rsidP="00D41468">
      <w:pPr>
        <w:pStyle w:val="ComputerScreen"/>
      </w:pPr>
      <w:r>
        <w:t xml:space="preserve">    Edit                Detailed Display    Identify signers</w:t>
      </w:r>
    </w:p>
    <w:p w14:paraId="72D3893F" w14:textId="77777777" w:rsidR="004A5973" w:rsidRDefault="004A5973" w:rsidP="00D41468">
      <w:pPr>
        <w:pStyle w:val="ComputerScreen"/>
      </w:pPr>
      <w:r>
        <w:t xml:space="preserve">    Make Addendum       Browse              Copy</w:t>
      </w:r>
    </w:p>
    <w:p w14:paraId="72D38940" w14:textId="77777777" w:rsidR="004A5973" w:rsidRDefault="004A5973" w:rsidP="00D41468">
      <w:pPr>
        <w:pStyle w:val="ComputerScreen"/>
      </w:pPr>
      <w:r>
        <w:t xml:space="preserve">    Sign                Print               Delete</w:t>
      </w:r>
    </w:p>
    <w:p w14:paraId="72D38941" w14:textId="77777777" w:rsidR="004A5973" w:rsidRDefault="004A5973" w:rsidP="00D41468">
      <w:pPr>
        <w:pStyle w:val="ComputerScreen"/>
      </w:pPr>
      <w:r>
        <w:t xml:space="preserve">Select Action: </w:t>
      </w:r>
      <w:r>
        <w:rPr>
          <w:b/>
        </w:rPr>
        <w:t>BR</w:t>
      </w:r>
      <w:r>
        <w:t xml:space="preserve">   Browse  </w:t>
      </w:r>
    </w:p>
    <w:p w14:paraId="72D38942" w14:textId="77777777" w:rsidR="004A5973" w:rsidRDefault="004A5973" w:rsidP="00D41468">
      <w:pPr>
        <w:pStyle w:val="BlankLine"/>
      </w:pPr>
    </w:p>
    <w:p w14:paraId="72D38943" w14:textId="77777777" w:rsidR="004A5973" w:rsidRDefault="004A5973" w:rsidP="00D41468">
      <w:pPr>
        <w:pStyle w:val="ComputerScreen"/>
      </w:pPr>
      <w:r>
        <w:t>Browse Document               Jan 26, 1998 16:49:32        Page:    1 of    1</w:t>
      </w:r>
    </w:p>
    <w:p w14:paraId="72D38944" w14:textId="77777777" w:rsidR="004A5973" w:rsidRDefault="004A5973" w:rsidP="00D41468">
      <w:pPr>
        <w:pStyle w:val="ComputerScreen"/>
      </w:pPr>
      <w:r>
        <w:t xml:space="preserve">                              PULMONARY CONSULT</w:t>
      </w:r>
    </w:p>
    <w:p w14:paraId="72D38945" w14:textId="77777777" w:rsidR="004A5973" w:rsidRPr="00726DC4" w:rsidRDefault="00726DC4" w:rsidP="00D41468">
      <w:pPr>
        <w:pStyle w:val="ComputerScreen"/>
      </w:pPr>
      <w:r w:rsidRPr="00726DC4">
        <w:t>CPRSPATIENT,T  666</w:t>
      </w:r>
      <w:r w:rsidR="004A5973" w:rsidRPr="00726DC4">
        <w:t xml:space="preserve">-01-0167P  PULMONARY CLINIC     Visit Date: 01/26/98@16:37 </w:t>
      </w:r>
    </w:p>
    <w:p w14:paraId="72D38946" w14:textId="77777777" w:rsidR="004A5973" w:rsidRDefault="004A5973" w:rsidP="00D41468">
      <w:pPr>
        <w:pStyle w:val="ComputerScreen"/>
      </w:pPr>
      <w:r>
        <w:t xml:space="preserve">DATE OF NOTE: JAN 26, 1998@16:37:34  ENTRY DATE: JAN 26, 1998@16:37:34        </w:t>
      </w:r>
    </w:p>
    <w:p w14:paraId="72D38947" w14:textId="77777777" w:rsidR="004A5973" w:rsidRDefault="004A5973" w:rsidP="00D41468">
      <w:pPr>
        <w:pStyle w:val="ComputerScreen"/>
      </w:pPr>
      <w:r>
        <w:t xml:space="preserve">      AUTHOR: </w:t>
      </w:r>
      <w:r w:rsidR="00726DC4">
        <w:t xml:space="preserve">TIUPROVIDER,THREE          </w:t>
      </w:r>
      <w:r>
        <w:t xml:space="preserve">EXP COSIGNER:                              </w:t>
      </w:r>
    </w:p>
    <w:p w14:paraId="72D38948" w14:textId="77777777" w:rsidR="004A5973" w:rsidRDefault="004A5973" w:rsidP="00D41468">
      <w:pPr>
        <w:pStyle w:val="ComputerScreen"/>
      </w:pPr>
      <w:r>
        <w:t xml:space="preserve">     URGENCY:                            STATUS: UNSIGNED                     </w:t>
      </w:r>
    </w:p>
    <w:p w14:paraId="72D38949" w14:textId="77777777" w:rsidR="004A5973" w:rsidRDefault="004A5973" w:rsidP="00D41468">
      <w:pPr>
        <w:pStyle w:val="ComputerScreen"/>
      </w:pPr>
    </w:p>
    <w:p w14:paraId="72D3894A" w14:textId="77777777" w:rsidR="004A5973" w:rsidRDefault="004A5973" w:rsidP="00D41468">
      <w:pPr>
        <w:pStyle w:val="ComputerScreen"/>
      </w:pPr>
      <w:r>
        <w:t xml:space="preserve">DEMOGRAPHICS: </w:t>
      </w:r>
      <w:r w:rsidR="00726DC4">
        <w:t xml:space="preserve">CPRSPATIENT,TWO   </w:t>
      </w:r>
      <w:r>
        <w:t xml:space="preserve">                                  </w:t>
      </w:r>
    </w:p>
    <w:p w14:paraId="72D3894B" w14:textId="77777777" w:rsidR="004A5973" w:rsidRDefault="004A5973" w:rsidP="00D41468">
      <w:pPr>
        <w:pStyle w:val="ComputerScreen"/>
      </w:pPr>
      <w:r>
        <w:t xml:space="preserve">              </w:t>
      </w:r>
      <w:r w:rsidR="00726DC4">
        <w:t>666</w:t>
      </w:r>
      <w:r>
        <w:t xml:space="preserve">-01-0167P                                                    </w:t>
      </w:r>
    </w:p>
    <w:p w14:paraId="72D3894C" w14:textId="77777777" w:rsidR="004A5973" w:rsidRDefault="004A5973" w:rsidP="00D41468">
      <w:pPr>
        <w:pStyle w:val="ComputerScreen"/>
      </w:pPr>
      <w:r>
        <w:t xml:space="preserve">              31                                                              </w:t>
      </w:r>
    </w:p>
    <w:p w14:paraId="72D3894D" w14:textId="77777777" w:rsidR="004A5973" w:rsidRDefault="004A5973" w:rsidP="00D41468">
      <w:pPr>
        <w:pStyle w:val="ComputerScreen"/>
      </w:pPr>
      <w:r>
        <w:t xml:space="preserve">              JAN 1,1967                                                      </w:t>
      </w:r>
    </w:p>
    <w:p w14:paraId="72D3894E" w14:textId="77777777" w:rsidR="004A5973" w:rsidRDefault="004A5973" w:rsidP="00D41468">
      <w:pPr>
        <w:pStyle w:val="ComputerScreen"/>
      </w:pPr>
      <w:r>
        <w:t xml:space="preserve">                                                                              </w:t>
      </w:r>
    </w:p>
    <w:p w14:paraId="72D3894F" w14:textId="77777777" w:rsidR="004A5973" w:rsidRDefault="004A5973" w:rsidP="00D41468">
      <w:pPr>
        <w:pStyle w:val="ComputerScreen"/>
      </w:pPr>
      <w:r>
        <w:t xml:space="preserve">His disposition is good.                                                      </w:t>
      </w:r>
    </w:p>
    <w:p w14:paraId="72D38950" w14:textId="77777777" w:rsidR="004A5973" w:rsidRDefault="004A5973" w:rsidP="00D41468">
      <w:pPr>
        <w:pStyle w:val="ComputerScreen"/>
      </w:pPr>
    </w:p>
    <w:p w14:paraId="72D38951" w14:textId="77777777" w:rsidR="004A5973" w:rsidRDefault="004A5973" w:rsidP="00D41468">
      <w:pPr>
        <w:pStyle w:val="CScreenReversed"/>
      </w:pPr>
      <w:r>
        <w:t xml:space="preserve">          + Next Screen  - Prev Screen  ?? More actions                    &gt;&gt;&gt;</w:t>
      </w:r>
    </w:p>
    <w:p w14:paraId="72D38952" w14:textId="77777777" w:rsidR="004A5973" w:rsidRDefault="004A5973" w:rsidP="00D41468">
      <w:pPr>
        <w:pStyle w:val="ComputerScreen"/>
      </w:pPr>
      <w:r>
        <w:t xml:space="preserve">     Find                      Make Addendum             Identify Signers</w:t>
      </w:r>
    </w:p>
    <w:p w14:paraId="72D38953" w14:textId="77777777" w:rsidR="004A5973" w:rsidRDefault="004A5973" w:rsidP="00D41468">
      <w:pPr>
        <w:pStyle w:val="ComputerScreen"/>
      </w:pPr>
      <w:r>
        <w:t xml:space="preserve">     Print                     Sign/Cosign               Delete</w:t>
      </w:r>
    </w:p>
    <w:p w14:paraId="72D38954" w14:textId="77777777" w:rsidR="004A5973" w:rsidRDefault="004A5973" w:rsidP="00D41468">
      <w:pPr>
        <w:pStyle w:val="ComputerScreen"/>
      </w:pPr>
      <w:r>
        <w:t xml:space="preserve">     Edit                      Copy                      Link ...</w:t>
      </w:r>
    </w:p>
    <w:p w14:paraId="72D38955" w14:textId="77777777" w:rsidR="004A5973" w:rsidRDefault="004A5973" w:rsidP="00D41468">
      <w:pPr>
        <w:pStyle w:val="ComputerScreen"/>
      </w:pPr>
      <w:r>
        <w:t xml:space="preserve">                                                         Quit</w:t>
      </w:r>
    </w:p>
    <w:p w14:paraId="72D38956" w14:textId="77777777" w:rsidR="004A5973" w:rsidRDefault="004A5973" w:rsidP="00D41468">
      <w:pPr>
        <w:pStyle w:val="ComputerScreen"/>
      </w:pPr>
      <w:r>
        <w:t xml:space="preserve">Select Action: Quit// </w:t>
      </w:r>
      <w:r>
        <w:rPr>
          <w:b/>
        </w:rPr>
        <w:t>L</w:t>
      </w:r>
      <w:r>
        <w:t xml:space="preserve">   Link ...  </w:t>
      </w:r>
    </w:p>
    <w:p w14:paraId="72D38957" w14:textId="77777777" w:rsidR="004A5973" w:rsidRDefault="004A5973" w:rsidP="00D41468">
      <w:pPr>
        <w:pStyle w:val="BlankLine"/>
      </w:pPr>
    </w:p>
    <w:p w14:paraId="72D38958" w14:textId="77777777" w:rsidR="004A5973" w:rsidRDefault="004A5973" w:rsidP="00D41468">
      <w:pPr>
        <w:pStyle w:val="ComputerScreen"/>
      </w:pPr>
      <w:r>
        <w:t xml:space="preserve">     Problem(s)                Patient/Visit             Link with Request</w:t>
      </w:r>
    </w:p>
    <w:p w14:paraId="72D38959" w14:textId="77777777" w:rsidR="004A5973" w:rsidRDefault="004A5973" w:rsidP="00D41468">
      <w:pPr>
        <w:pStyle w:val="ComputerScreen"/>
      </w:pPr>
    </w:p>
    <w:p w14:paraId="72D3895A" w14:textId="77777777" w:rsidR="004A5973" w:rsidRDefault="004A5973" w:rsidP="00D41468">
      <w:pPr>
        <w:pStyle w:val="ComputerScreen"/>
      </w:pPr>
      <w:r>
        <w:t xml:space="preserve">Specify Linkage: </w:t>
      </w:r>
      <w:r>
        <w:rPr>
          <w:b/>
        </w:rPr>
        <w:t>L</w:t>
      </w:r>
      <w:r>
        <w:t xml:space="preserve">   Link with Request  </w:t>
      </w:r>
    </w:p>
    <w:p w14:paraId="72D3895B" w14:textId="77777777" w:rsidR="004A5973" w:rsidRDefault="004A5973" w:rsidP="00D41468">
      <w:pPr>
        <w:pStyle w:val="ComputerScreen"/>
      </w:pPr>
    </w:p>
    <w:p w14:paraId="72D3895C" w14:textId="77777777" w:rsidR="004A5973" w:rsidRDefault="004A5973" w:rsidP="00D41468">
      <w:pPr>
        <w:pStyle w:val="ComputerScreen"/>
      </w:pPr>
      <w:r>
        <w:t>You must link your Result to a Consult Request...</w:t>
      </w:r>
    </w:p>
    <w:p w14:paraId="72D3895D" w14:textId="77777777" w:rsidR="004A5973" w:rsidRDefault="004A5973" w:rsidP="00D41468">
      <w:pPr>
        <w:pStyle w:val="ComputerScreen"/>
      </w:pPr>
      <w:r>
        <w:t>The following CONSULT REQUEST(S) are available:</w:t>
      </w:r>
    </w:p>
    <w:p w14:paraId="72D3895E" w14:textId="77777777" w:rsidR="004A5973" w:rsidRDefault="004A5973" w:rsidP="00D41468">
      <w:pPr>
        <w:pStyle w:val="ComputerScreen"/>
      </w:pPr>
      <w:r>
        <w:t xml:space="preserve">   1&gt;  JAN 23, 1998@11:14  759     PULMONARY         </w:t>
      </w:r>
    </w:p>
    <w:p w14:paraId="72D3895F" w14:textId="77777777" w:rsidR="004A5973" w:rsidRDefault="004A5973" w:rsidP="00D41468">
      <w:pPr>
        <w:pStyle w:val="ComputerScreen"/>
      </w:pPr>
      <w:r>
        <w:t xml:space="preserve">   2&gt;  JAN 23, 1998@11:14  760     PULMONARY         </w:t>
      </w:r>
    </w:p>
    <w:p w14:paraId="72D38960" w14:textId="77777777" w:rsidR="004A5973" w:rsidRDefault="004A5973" w:rsidP="00D41468">
      <w:pPr>
        <w:pStyle w:val="ComputerScreen"/>
      </w:pPr>
      <w:r>
        <w:t xml:space="preserve">CHOOSE 1-2: </w:t>
      </w:r>
      <w:r>
        <w:rPr>
          <w:b/>
        </w:rPr>
        <w:t>2</w:t>
      </w:r>
      <w:r>
        <w:t xml:space="preserve">  760</w:t>
      </w:r>
    </w:p>
    <w:p w14:paraId="72D38961" w14:textId="77777777" w:rsidR="004A5973" w:rsidRDefault="004A5973" w:rsidP="00D41468">
      <w:pPr>
        <w:pStyle w:val="ComputerScreen"/>
      </w:pPr>
    </w:p>
    <w:p w14:paraId="72D38962" w14:textId="77777777" w:rsidR="004A5973" w:rsidRDefault="004A5973" w:rsidP="00D41468">
      <w:pPr>
        <w:pStyle w:val="ComputerScreen"/>
      </w:pPr>
      <w:r>
        <w:t>Opening PULMONARY CONSULT record for review...</w:t>
      </w:r>
    </w:p>
    <w:p w14:paraId="72D38963" w14:textId="77777777" w:rsidR="004A5973" w:rsidRDefault="004A5973" w:rsidP="00D41468">
      <w:pPr>
        <w:pStyle w:val="BlankLine"/>
      </w:pPr>
      <w:r>
        <w:t>(Continued on next page.)</w:t>
      </w:r>
    </w:p>
    <w:p w14:paraId="72D38964" w14:textId="77777777" w:rsidR="004A5973" w:rsidRPr="008B2AAE" w:rsidRDefault="004A5973" w:rsidP="00D41468">
      <w:pPr>
        <w:pStyle w:val="ComputerScreen"/>
      </w:pPr>
      <w:r>
        <w:rPr>
          <w:b/>
        </w:rPr>
        <w:br w:type="page"/>
      </w:r>
      <w:r w:rsidRPr="008B2AAE">
        <w:lastRenderedPageBreak/>
        <w:t>Browse Document               Jan 26, 1998 16:49:32        Page:    1 of    1</w:t>
      </w:r>
    </w:p>
    <w:p w14:paraId="72D38965" w14:textId="77777777" w:rsidR="004A5973" w:rsidRDefault="004A5973" w:rsidP="00D41468">
      <w:pPr>
        <w:pStyle w:val="ComputerScreen"/>
      </w:pPr>
      <w:r>
        <w:t xml:space="preserve">                              PULMONARY CONSULT</w:t>
      </w:r>
    </w:p>
    <w:p w14:paraId="72D38966" w14:textId="77777777" w:rsidR="004A5973" w:rsidRPr="00726DC4" w:rsidRDefault="00726DC4" w:rsidP="00D41468">
      <w:pPr>
        <w:pStyle w:val="ComputerScreen"/>
      </w:pPr>
      <w:r w:rsidRPr="00726DC4">
        <w:t>CPRSPATIENT,T 666</w:t>
      </w:r>
      <w:r w:rsidR="004A5973" w:rsidRPr="00726DC4">
        <w:t xml:space="preserve">-01-0167P  </w:t>
      </w:r>
      <w:r w:rsidRPr="00726DC4">
        <w:t xml:space="preserve"> </w:t>
      </w:r>
      <w:r w:rsidR="004A5973" w:rsidRPr="00726DC4">
        <w:t xml:space="preserve">PULMONARY CLINIC     Visit Date: 01/26/98@16:37 </w:t>
      </w:r>
    </w:p>
    <w:p w14:paraId="72D38967" w14:textId="77777777" w:rsidR="004A5973" w:rsidRDefault="004A5973" w:rsidP="00D41468">
      <w:pPr>
        <w:pStyle w:val="ComputerScreen"/>
      </w:pPr>
      <w:r>
        <w:t xml:space="preserve">DATE OF NOTE: JAN 26, 1998@16:37:34  ENTRY DATE: JAN 26, 1998@16:37:34        </w:t>
      </w:r>
    </w:p>
    <w:p w14:paraId="72D38968" w14:textId="77777777" w:rsidR="004A5973" w:rsidRDefault="004A5973" w:rsidP="00D41468">
      <w:pPr>
        <w:pStyle w:val="ComputerScreen"/>
      </w:pPr>
      <w:r>
        <w:t xml:space="preserve">      AUTHOR: </w:t>
      </w:r>
      <w:r w:rsidR="00726DC4">
        <w:t xml:space="preserve">TIUPROVIDER,THREE    </w:t>
      </w:r>
      <w:r>
        <w:t xml:space="preserve">EXP COSIGNER:                              </w:t>
      </w:r>
    </w:p>
    <w:p w14:paraId="72D38969" w14:textId="77777777" w:rsidR="004A5973" w:rsidRDefault="004A5973" w:rsidP="00D41468">
      <w:pPr>
        <w:pStyle w:val="ComputerScreen"/>
      </w:pPr>
      <w:r>
        <w:t xml:space="preserve">     URGENCY:                            STATUS: UNSIGNED                     </w:t>
      </w:r>
    </w:p>
    <w:p w14:paraId="72D3896A" w14:textId="77777777" w:rsidR="004A5973" w:rsidRDefault="004A5973" w:rsidP="00D41468">
      <w:pPr>
        <w:pStyle w:val="ComputerScreen"/>
      </w:pPr>
    </w:p>
    <w:p w14:paraId="72D3896B" w14:textId="77777777" w:rsidR="00726DC4" w:rsidRDefault="004A5973" w:rsidP="00D41468">
      <w:pPr>
        <w:pStyle w:val="ComputerScreen"/>
      </w:pPr>
      <w:r>
        <w:t xml:space="preserve">DEMOGRAPHICS: </w:t>
      </w:r>
      <w:r w:rsidR="00726DC4">
        <w:t>CPRSPATIENT,TWO</w:t>
      </w:r>
    </w:p>
    <w:p w14:paraId="72D3896C" w14:textId="77777777" w:rsidR="004A5973" w:rsidRDefault="00726DC4" w:rsidP="00D41468">
      <w:pPr>
        <w:pStyle w:val="ComputerScreen"/>
      </w:pPr>
      <w:r>
        <w:t xml:space="preserve">              666</w:t>
      </w:r>
      <w:r w:rsidR="004A5973">
        <w:t xml:space="preserve">-01-0167P                                                    </w:t>
      </w:r>
    </w:p>
    <w:p w14:paraId="72D3896D" w14:textId="77777777" w:rsidR="004A5973" w:rsidRDefault="004A5973" w:rsidP="00D41468">
      <w:pPr>
        <w:pStyle w:val="ComputerScreen"/>
      </w:pPr>
      <w:r>
        <w:t xml:space="preserve">              31                                                              </w:t>
      </w:r>
    </w:p>
    <w:p w14:paraId="72D3896E" w14:textId="77777777" w:rsidR="004A5973" w:rsidRDefault="004A5973" w:rsidP="00D41468">
      <w:pPr>
        <w:pStyle w:val="ComputerScreen"/>
      </w:pPr>
      <w:r>
        <w:t xml:space="preserve">              JAN 1,1967                                                      </w:t>
      </w:r>
    </w:p>
    <w:p w14:paraId="72D3896F" w14:textId="77777777" w:rsidR="004A5973" w:rsidRDefault="004A5973" w:rsidP="00D41468">
      <w:pPr>
        <w:pStyle w:val="ComputerScreen"/>
      </w:pPr>
      <w:r>
        <w:t xml:space="preserve">                                                                              </w:t>
      </w:r>
    </w:p>
    <w:p w14:paraId="72D38970" w14:textId="77777777" w:rsidR="004A5973" w:rsidRDefault="004A5973" w:rsidP="00D41468">
      <w:pPr>
        <w:pStyle w:val="ComputerScreen"/>
      </w:pPr>
      <w:r>
        <w:t xml:space="preserve">His disposition is good.                                                      </w:t>
      </w:r>
    </w:p>
    <w:p w14:paraId="72D38971" w14:textId="77777777" w:rsidR="004A5973" w:rsidRDefault="004A5973" w:rsidP="00D41468">
      <w:pPr>
        <w:pStyle w:val="ComputerScreen"/>
      </w:pPr>
    </w:p>
    <w:p w14:paraId="72D38972" w14:textId="77777777" w:rsidR="004A5973" w:rsidRDefault="004A5973" w:rsidP="00D41468">
      <w:pPr>
        <w:pStyle w:val="CScreenReversed"/>
      </w:pPr>
      <w:r>
        <w:t xml:space="preserve">          + Next Screen  - Prev Screen  ?? More actions                    &gt;&gt;&gt;</w:t>
      </w:r>
    </w:p>
    <w:p w14:paraId="72D38973" w14:textId="77777777" w:rsidR="004A5973" w:rsidRDefault="004A5973" w:rsidP="00D41468">
      <w:pPr>
        <w:pStyle w:val="ComputerScreen"/>
      </w:pPr>
      <w:r>
        <w:t xml:space="preserve">     Find                      Make Addendum             Identify Signers</w:t>
      </w:r>
    </w:p>
    <w:p w14:paraId="72D38974" w14:textId="77777777" w:rsidR="004A5973" w:rsidRDefault="004A5973" w:rsidP="00D41468">
      <w:pPr>
        <w:pStyle w:val="ComputerScreen"/>
      </w:pPr>
      <w:r>
        <w:t xml:space="preserve">     Print                     Sign/Cosign               Delete</w:t>
      </w:r>
    </w:p>
    <w:p w14:paraId="72D38975" w14:textId="77777777" w:rsidR="004A5973" w:rsidRDefault="004A5973" w:rsidP="00D41468">
      <w:pPr>
        <w:pStyle w:val="ComputerScreen"/>
      </w:pPr>
      <w:r>
        <w:t xml:space="preserve">     Edit                      Copy                      Link ...</w:t>
      </w:r>
    </w:p>
    <w:p w14:paraId="72D38976" w14:textId="77777777" w:rsidR="004A5973" w:rsidRDefault="004A5973" w:rsidP="00D41468">
      <w:pPr>
        <w:pStyle w:val="ComputerScreen"/>
      </w:pPr>
      <w:r>
        <w:t xml:space="preserve">                                                         Quit</w:t>
      </w:r>
    </w:p>
    <w:p w14:paraId="72D38977" w14:textId="77777777" w:rsidR="004A5973" w:rsidRDefault="004A5973" w:rsidP="00D41468">
      <w:pPr>
        <w:pStyle w:val="ComputerScreen"/>
      </w:pPr>
      <w:r>
        <w:t xml:space="preserve">Select Action: Quit// </w:t>
      </w:r>
      <w:r>
        <w:rPr>
          <w:b/>
        </w:rPr>
        <w:t>&lt;Enter&gt;</w:t>
      </w:r>
      <w:r>
        <w:t xml:space="preserve">    Quit</w:t>
      </w:r>
    </w:p>
    <w:p w14:paraId="72D38978" w14:textId="77777777" w:rsidR="004A5973" w:rsidRDefault="004A5973" w:rsidP="00D41468">
      <w:pPr>
        <w:pStyle w:val="ComputerScreen"/>
      </w:pPr>
    </w:p>
    <w:p w14:paraId="72D38979" w14:textId="77777777" w:rsidR="004A5973" w:rsidRDefault="004A5973" w:rsidP="00D41468">
      <w:pPr>
        <w:pStyle w:val="BlankLine"/>
      </w:pPr>
    </w:p>
    <w:p w14:paraId="72D3897A" w14:textId="77777777" w:rsidR="004A5973" w:rsidRPr="008B2AAE" w:rsidRDefault="004A5973" w:rsidP="00D41468">
      <w:pPr>
        <w:pStyle w:val="ComputerScreen"/>
      </w:pPr>
      <w:r w:rsidRPr="008B2AAE">
        <w:t>Unsigned Notes                Jan 27, 1998 15:20:55        Page:    1 of    1</w:t>
      </w:r>
    </w:p>
    <w:p w14:paraId="72D3897B" w14:textId="77777777" w:rsidR="004A5973" w:rsidRDefault="00726DC4" w:rsidP="00D41468">
      <w:pPr>
        <w:pStyle w:val="ComputerScreen"/>
      </w:pPr>
      <w:r>
        <w:t>CPRSPATIENT,TWO                 666</w:t>
      </w:r>
      <w:r w:rsidR="004A5973">
        <w:t>-01-0167P1A         JAN 1,1967 (31)   &lt;A&gt;</w:t>
      </w:r>
    </w:p>
    <w:p w14:paraId="72D3897C" w14:textId="77777777" w:rsidR="004A5973" w:rsidRDefault="004A5973" w:rsidP="00D41468">
      <w:pPr>
        <w:pStyle w:val="ComputerScreen"/>
      </w:pPr>
      <w:r>
        <w:t xml:space="preserve">                    Currently viewing all unsigned notes</w:t>
      </w:r>
    </w:p>
    <w:p w14:paraId="72D3897D" w14:textId="77777777" w:rsidR="004A5973" w:rsidRPr="008B2AAE" w:rsidRDefault="004A5973" w:rsidP="00D41468">
      <w:pPr>
        <w:pStyle w:val="ComputerScreen"/>
      </w:pPr>
      <w:r w:rsidRPr="008B2AAE">
        <w:t xml:space="preserve">     Title                                      Written      Author     SigSt</w:t>
      </w:r>
    </w:p>
    <w:p w14:paraId="72D3897E" w14:textId="77777777" w:rsidR="004A5973" w:rsidRDefault="004A5973" w:rsidP="00D41468">
      <w:pPr>
        <w:pStyle w:val="ComputerScreen"/>
      </w:pPr>
      <w:r>
        <w:t>1    PULMONARY CONSULT                        | 01/27 15:19  RUSSELL,J  unsig</w:t>
      </w:r>
    </w:p>
    <w:p w14:paraId="72D3897F" w14:textId="77777777" w:rsidR="004A5973" w:rsidRDefault="004A5973" w:rsidP="00D41468">
      <w:pPr>
        <w:pStyle w:val="ComputerScreen"/>
      </w:pPr>
    </w:p>
    <w:p w14:paraId="72D38980" w14:textId="77777777" w:rsidR="004A5973" w:rsidRDefault="004A5973" w:rsidP="00D41468">
      <w:pPr>
        <w:pStyle w:val="ComputerScreen"/>
      </w:pPr>
    </w:p>
    <w:p w14:paraId="72D38981" w14:textId="77777777" w:rsidR="004A5973" w:rsidRDefault="004A5973" w:rsidP="00D41468">
      <w:pPr>
        <w:pStyle w:val="ComputerScreen"/>
      </w:pPr>
    </w:p>
    <w:p w14:paraId="72D38982" w14:textId="77777777" w:rsidR="004A5973" w:rsidRDefault="004A5973" w:rsidP="00D41468">
      <w:pPr>
        <w:pStyle w:val="ComputerScreen"/>
      </w:pPr>
    </w:p>
    <w:p w14:paraId="72D38983" w14:textId="77777777" w:rsidR="004A5973" w:rsidRDefault="004A5973" w:rsidP="00D41468">
      <w:pPr>
        <w:pStyle w:val="ComputerScreen"/>
      </w:pPr>
    </w:p>
    <w:p w14:paraId="72D38984" w14:textId="77777777" w:rsidR="004A5973" w:rsidRDefault="004A5973" w:rsidP="00D41468">
      <w:pPr>
        <w:pStyle w:val="ComputerScreen"/>
      </w:pPr>
    </w:p>
    <w:p w14:paraId="72D38985" w14:textId="77777777" w:rsidR="004A5973" w:rsidRDefault="004A5973" w:rsidP="00D41468">
      <w:pPr>
        <w:pStyle w:val="ComputerScreen"/>
      </w:pPr>
    </w:p>
    <w:p w14:paraId="72D38986" w14:textId="77777777" w:rsidR="004A5973" w:rsidRDefault="004A5973" w:rsidP="00D41468">
      <w:pPr>
        <w:pStyle w:val="ComputerScreen"/>
      </w:pPr>
    </w:p>
    <w:p w14:paraId="72D38987" w14:textId="77777777" w:rsidR="004A5973" w:rsidRDefault="004A5973" w:rsidP="00D41468">
      <w:pPr>
        <w:pStyle w:val="ComputerScreen"/>
      </w:pPr>
    </w:p>
    <w:p w14:paraId="72D38988" w14:textId="77777777" w:rsidR="004A5973" w:rsidRDefault="004A5973" w:rsidP="00D41468">
      <w:pPr>
        <w:pStyle w:val="ComputerScreen"/>
      </w:pPr>
    </w:p>
    <w:p w14:paraId="72D38989" w14:textId="77777777" w:rsidR="004A5973" w:rsidRDefault="004A5973" w:rsidP="00D41468">
      <w:pPr>
        <w:pStyle w:val="ComputerScreen"/>
      </w:pPr>
    </w:p>
    <w:p w14:paraId="72D3898A" w14:textId="77777777" w:rsidR="004A5973" w:rsidRDefault="004A5973" w:rsidP="00D41468">
      <w:pPr>
        <w:pStyle w:val="ComputerScreen"/>
      </w:pPr>
    </w:p>
    <w:p w14:paraId="72D3898B" w14:textId="77777777" w:rsidR="004A5973" w:rsidRDefault="004A5973" w:rsidP="00D41468">
      <w:pPr>
        <w:pStyle w:val="ComputerScreen"/>
      </w:pPr>
    </w:p>
    <w:p w14:paraId="72D3898C" w14:textId="77777777" w:rsidR="004A5973" w:rsidRDefault="004A5973" w:rsidP="00D41468">
      <w:pPr>
        <w:pStyle w:val="ComputerScreen"/>
      </w:pPr>
    </w:p>
    <w:p w14:paraId="72D3898D" w14:textId="77777777" w:rsidR="004A5973" w:rsidRDefault="004A5973" w:rsidP="00D41468">
      <w:pPr>
        <w:pStyle w:val="CScreenReversed"/>
      </w:pPr>
      <w:r>
        <w:t xml:space="preserve">          Enter the numbers of the items you wish to act on.                &gt;&gt;&gt;</w:t>
      </w:r>
    </w:p>
    <w:p w14:paraId="72D3898E" w14:textId="77777777" w:rsidR="004A5973" w:rsidRDefault="004A5973" w:rsidP="00D41468">
      <w:pPr>
        <w:pStyle w:val="ComputerScreen"/>
      </w:pPr>
      <w:r>
        <w:t>NW  Write New Note        CV  Change View ...       SP  Select New Patient</w:t>
      </w:r>
    </w:p>
    <w:p w14:paraId="72D3898F" w14:textId="77777777" w:rsidR="004A5973" w:rsidRDefault="004A5973" w:rsidP="00D41468">
      <w:pPr>
        <w:pStyle w:val="ComputerScreen"/>
      </w:pPr>
      <w:r>
        <w:t>AD  Add New Orders        CC  Chart Contents ...    Q   Close Patient Chart</w:t>
      </w:r>
    </w:p>
    <w:p w14:paraId="72D38990" w14:textId="77777777" w:rsidR="004A5973" w:rsidRDefault="004A5973" w:rsidP="00D41468">
      <w:pPr>
        <w:pStyle w:val="ComputerScreen"/>
      </w:pPr>
      <w:r>
        <w:t xml:space="preserve">Select: Chart Contents// </w:t>
      </w:r>
      <w:r>
        <w:rPr>
          <w:b/>
        </w:rPr>
        <w:t xml:space="preserve">Q </w:t>
      </w:r>
      <w:r>
        <w:t xml:space="preserve">  Close Patient Chart  </w:t>
      </w:r>
    </w:p>
    <w:p w14:paraId="72D38991" w14:textId="77777777" w:rsidR="004A5973" w:rsidRDefault="004A5973" w:rsidP="00D41468">
      <w:pPr>
        <w:pStyle w:val="Note"/>
      </w:pPr>
    </w:p>
    <w:p w14:paraId="72D38992" w14:textId="77777777" w:rsidR="004A5973" w:rsidRDefault="004A5973" w:rsidP="00D41468">
      <w:pPr>
        <w:pStyle w:val="Note"/>
      </w:pPr>
    </w:p>
    <w:p w14:paraId="72D38993" w14:textId="77777777" w:rsidR="004A5973" w:rsidRDefault="004A5973" w:rsidP="00D41468">
      <w:pPr>
        <w:pStyle w:val="Note"/>
      </w:pPr>
    </w:p>
    <w:p w14:paraId="72D38994" w14:textId="77777777" w:rsidR="004A5973" w:rsidRDefault="004A5973" w:rsidP="00D41468">
      <w:pPr>
        <w:pStyle w:val="Heading2"/>
      </w:pPr>
      <w:r>
        <w:rPr>
          <w:rFonts w:ascii="Times New Roman" w:hAnsi="Times New Roman"/>
          <w:sz w:val="24"/>
        </w:rPr>
        <w:br w:type="page"/>
      </w:r>
      <w:bookmarkStart w:id="125" w:name="MedicineResults"/>
      <w:bookmarkStart w:id="126" w:name="_Toc508628492"/>
      <w:bookmarkEnd w:id="125"/>
      <w:r>
        <w:lastRenderedPageBreak/>
        <w:t>Using the Consults Package with Medicine</w:t>
      </w:r>
      <w:bookmarkEnd w:id="126"/>
      <w:r>
        <w:fldChar w:fldCharType="begin"/>
      </w:r>
      <w:r>
        <w:instrText xml:space="preserve"> XE "Medicine Package" </w:instrText>
      </w:r>
      <w:r>
        <w:fldChar w:fldCharType="end"/>
      </w:r>
    </w:p>
    <w:p w14:paraId="72D38995" w14:textId="77777777" w:rsidR="008B2AAE" w:rsidRDefault="008B2AAE" w:rsidP="00D41468"/>
    <w:p w14:paraId="72D38996" w14:textId="77777777" w:rsidR="004A5973" w:rsidRDefault="004A5973" w:rsidP="00D41468">
      <w:r>
        <w:t>If your site is set up for attaching Medicine results to consults, and there are results available, then Consults prompts you to attach relevant results during the Complete/Update action.</w:t>
      </w:r>
    </w:p>
    <w:p w14:paraId="72D38997" w14:textId="77777777" w:rsidR="008B2AAE" w:rsidRDefault="008B2AAE" w:rsidP="00D41468"/>
    <w:p w14:paraId="72D38998" w14:textId="77777777" w:rsidR="004A5973" w:rsidRDefault="004A5973" w:rsidP="00D41468">
      <w:r>
        <w:t>In this example, we attach medicine results to a consult we are completing:</w:t>
      </w:r>
    </w:p>
    <w:p w14:paraId="72D38999" w14:textId="77777777" w:rsidR="004A5973" w:rsidRPr="008B2AAE" w:rsidRDefault="004A5973" w:rsidP="00D41468">
      <w:pPr>
        <w:pStyle w:val="ComputerScreen"/>
      </w:pPr>
      <w:r w:rsidRPr="008B2AAE">
        <w:t xml:space="preserve">CONSULT TRACKING              Jun 21, 2000 14:23:01          Page:    1 of    3 </w:t>
      </w:r>
    </w:p>
    <w:p w14:paraId="72D3899A" w14:textId="77777777" w:rsidR="004A5973" w:rsidRDefault="00726DC4" w:rsidP="00D41468">
      <w:pPr>
        <w:pStyle w:val="ComputerScreen"/>
      </w:pPr>
      <w:r>
        <w:t>CPRSPATIENT,FOUR 666</w:t>
      </w:r>
      <w:r w:rsidR="004A5973">
        <w:t>-43-8796          2B M              DEC 4,1949 (50)   &lt;CAD&gt;</w:t>
      </w:r>
    </w:p>
    <w:p w14:paraId="72D3899B" w14:textId="77777777" w:rsidR="004A5973" w:rsidRDefault="004A5973" w:rsidP="00D41468">
      <w:pPr>
        <w:pStyle w:val="ComputerScreen"/>
      </w:pPr>
      <w:r>
        <w:t xml:space="preserve">                                                              Wt.(lb): No Entry</w:t>
      </w:r>
    </w:p>
    <w:p w14:paraId="72D3899C" w14:textId="77777777" w:rsidR="004A5973" w:rsidRPr="008B2AAE" w:rsidRDefault="004A5973" w:rsidP="00D41468">
      <w:pPr>
        <w:pStyle w:val="ComputerScreen"/>
      </w:pPr>
      <w:r w:rsidRPr="008B2AAE">
        <w:t xml:space="preserve">    Requested  St     No.   Consult/Procedure Request                         </w:t>
      </w:r>
      <w:r w:rsidRPr="008B2AAE">
        <w:sym w:font="Symbol" w:char="007F"/>
      </w:r>
      <w:r w:rsidRPr="008B2AAE">
        <w:t xml:space="preserve"> </w:t>
      </w:r>
    </w:p>
    <w:p w14:paraId="72D3899D" w14:textId="77777777" w:rsidR="004A5973" w:rsidRDefault="004A5973" w:rsidP="00D41468">
      <w:pPr>
        <w:pStyle w:val="ComputerScreen"/>
      </w:pPr>
      <w:r>
        <w:t xml:space="preserve">1   05/16/00  a      1719  ELECTROCARDIOGRAM CARDIOLOGY Proc                   </w:t>
      </w:r>
    </w:p>
    <w:p w14:paraId="72D3899E" w14:textId="77777777" w:rsidR="004A5973" w:rsidRDefault="004A5973" w:rsidP="00D41468">
      <w:pPr>
        <w:pStyle w:val="ComputerScreen"/>
      </w:pPr>
      <w:r>
        <w:t xml:space="preserve">2   05/15/00  c      1718  ELECTROCARDIOGRAM CARDIOLOGY Proc                   </w:t>
      </w:r>
    </w:p>
    <w:p w14:paraId="72D3899F" w14:textId="77777777" w:rsidR="004A5973" w:rsidRDefault="004A5973" w:rsidP="00D41468">
      <w:pPr>
        <w:pStyle w:val="ComputerScreen"/>
      </w:pPr>
      <w:r>
        <w:t xml:space="preserve">3   02/09/00  p      1679  Holter Monitoring CARDIOLOGY Cons                   </w:t>
      </w:r>
    </w:p>
    <w:p w14:paraId="72D389A0" w14:textId="77777777" w:rsidR="004A5973" w:rsidRDefault="004A5973" w:rsidP="00D41468">
      <w:pPr>
        <w:pStyle w:val="ComputerScreen"/>
      </w:pPr>
      <w:r>
        <w:t xml:space="preserve">4   06/18/99  a      1538  PACEMAKER SURVEILLANCE CARDIOLOGY Proc              </w:t>
      </w:r>
    </w:p>
    <w:p w14:paraId="72D389A1" w14:textId="77777777" w:rsidR="004A5973" w:rsidRDefault="004A5973" w:rsidP="00D41468">
      <w:pPr>
        <w:pStyle w:val="ComputerScreen"/>
      </w:pPr>
      <w:r>
        <w:t xml:space="preserve">5   04/07/99  c      1433  Holter Monitoring CARDIOLOGY Cons                   </w:t>
      </w:r>
    </w:p>
    <w:p w14:paraId="72D389A2" w14:textId="77777777" w:rsidR="004A5973" w:rsidRDefault="004A5973" w:rsidP="00D41468">
      <w:pPr>
        <w:pStyle w:val="ComputerScreen"/>
      </w:pPr>
      <w:r>
        <w:t xml:space="preserve">6   06/11/98  pr     1047  CARDIOLOGY Cons                                     </w:t>
      </w:r>
    </w:p>
    <w:p w14:paraId="72D389A3" w14:textId="77777777" w:rsidR="004A5973" w:rsidRDefault="004A5973" w:rsidP="00D41468">
      <w:pPr>
        <w:pStyle w:val="ComputerScreen"/>
      </w:pPr>
      <w:r>
        <w:t xml:space="preserve">7   09/24/97  c       341 *CARDIOLOGY Cons                                     </w:t>
      </w:r>
    </w:p>
    <w:p w14:paraId="72D389A4" w14:textId="77777777" w:rsidR="004A5973" w:rsidRDefault="004A5973" w:rsidP="00D41468">
      <w:pPr>
        <w:pStyle w:val="ComputerScreen"/>
      </w:pPr>
      <w:r>
        <w:t xml:space="preserve">8   02/03/97  dc      209  CARDIOLOGY Cons                                     </w:t>
      </w:r>
    </w:p>
    <w:p w14:paraId="72D389A5" w14:textId="77777777" w:rsidR="004A5973" w:rsidRDefault="004A5973" w:rsidP="00D41468">
      <w:pPr>
        <w:pStyle w:val="ComputerScreen"/>
      </w:pPr>
      <w:r>
        <w:t xml:space="preserve">9   07/28/95  c        94  ECHO CARDIOLOGY Proc                                </w:t>
      </w:r>
    </w:p>
    <w:p w14:paraId="72D389A6" w14:textId="77777777" w:rsidR="004A5973" w:rsidRDefault="004A5973" w:rsidP="00D41468">
      <w:pPr>
        <w:pStyle w:val="ComputerScreen"/>
      </w:pPr>
      <w:r>
        <w:t xml:space="preserve">10  07/20/95  c        88  ELECTROCARDIOGRAM CARDIOLOGY Proc                   </w:t>
      </w:r>
    </w:p>
    <w:p w14:paraId="72D389A7" w14:textId="77777777" w:rsidR="004A5973" w:rsidRDefault="004A5973" w:rsidP="00D41468">
      <w:pPr>
        <w:pStyle w:val="ComputerScreen"/>
      </w:pPr>
      <w:r>
        <w:t xml:space="preserve">11  07/20/95  c        87  ELECTROCARDIOGRAM CARDIOLOGY Proc                   </w:t>
      </w:r>
    </w:p>
    <w:p w14:paraId="72D389A8" w14:textId="77777777" w:rsidR="004A5973" w:rsidRDefault="004A5973" w:rsidP="00D41468">
      <w:pPr>
        <w:pStyle w:val="ComputerScreen"/>
      </w:pPr>
      <w:r>
        <w:t xml:space="preserve">12  04/23/92  c        64 *ELECTROCARDIOGRAM CARDIOLOGY Proc                   </w:t>
      </w:r>
    </w:p>
    <w:p w14:paraId="72D389A9" w14:textId="77777777" w:rsidR="004A5973" w:rsidRDefault="004A5973" w:rsidP="00D41468">
      <w:pPr>
        <w:pStyle w:val="CScreenReversed"/>
      </w:pPr>
      <w:r>
        <w:t xml:space="preserve">+         Enter ?? for more actions                                            </w:t>
      </w:r>
    </w:p>
    <w:p w14:paraId="72D389AA" w14:textId="77777777" w:rsidR="004A5973" w:rsidRDefault="004A5973" w:rsidP="00D41468">
      <w:pPr>
        <w:pStyle w:val="ComputerScreen"/>
      </w:pPr>
      <w:r>
        <w:t>SP Select Patient   FR Forward          CT Complete/Update  RT Results Display</w:t>
      </w:r>
    </w:p>
    <w:p w14:paraId="72D389AB" w14:textId="77777777" w:rsidR="004A5973" w:rsidRDefault="004A5973" w:rsidP="00D41468">
      <w:pPr>
        <w:pStyle w:val="ComputerScreen"/>
      </w:pPr>
      <w:r>
        <w:t>CV Change View ...  CX Cancel (Deny)    MA Make Addendum    PF Print Form 513</w:t>
      </w:r>
    </w:p>
    <w:p w14:paraId="72D389AC" w14:textId="77777777" w:rsidR="004A5973" w:rsidRDefault="004A5973" w:rsidP="00D41468">
      <w:pPr>
        <w:pStyle w:val="ComputerScreen"/>
      </w:pPr>
      <w:r>
        <w:t>RC Receive          DC Discontinue      SF Sig Findings     RM Remove Med Rslt</w:t>
      </w:r>
    </w:p>
    <w:p w14:paraId="72D389AD" w14:textId="77777777" w:rsidR="004A5973" w:rsidRDefault="004A5973" w:rsidP="00D41468">
      <w:pPr>
        <w:pStyle w:val="ComputerScreen"/>
      </w:pPr>
      <w:r>
        <w:t>SC Schedule         CM Add Comment      DD Detailed Display ER Edit/Resubmit</w:t>
      </w:r>
      <w:r>
        <w:br/>
        <w:t xml:space="preserve">Select: Next Screen// </w:t>
      </w:r>
      <w:r>
        <w:rPr>
          <w:b/>
        </w:rPr>
        <w:t>CT</w:t>
      </w:r>
      <w:r>
        <w:t xml:space="preserve">   Complete/Update </w:t>
      </w:r>
    </w:p>
    <w:p w14:paraId="72D389AE" w14:textId="77777777" w:rsidR="004A5973" w:rsidRDefault="004A5973" w:rsidP="00D41468">
      <w:pPr>
        <w:pStyle w:val="blankline0"/>
      </w:pPr>
      <w:r>
        <w:t xml:space="preserve">  </w:t>
      </w:r>
    </w:p>
    <w:p w14:paraId="72D389AF" w14:textId="77777777" w:rsidR="004A5973" w:rsidRDefault="004A5973" w:rsidP="00D41468">
      <w:pPr>
        <w:pStyle w:val="ComputerScreen"/>
      </w:pPr>
      <w:r>
        <w:t xml:space="preserve">CHOOSE No. 1-32: </w:t>
      </w:r>
      <w:r>
        <w:rPr>
          <w:b/>
        </w:rPr>
        <w:t>1</w:t>
      </w:r>
    </w:p>
    <w:p w14:paraId="72D389B0" w14:textId="77777777" w:rsidR="004A5973" w:rsidRDefault="004A5973" w:rsidP="00D41468">
      <w:pPr>
        <w:pStyle w:val="ComputerScreen"/>
      </w:pPr>
      <w:r>
        <w:t xml:space="preserve"> </w:t>
      </w:r>
    </w:p>
    <w:p w14:paraId="72D389B1" w14:textId="77777777" w:rsidR="004A5973" w:rsidRDefault="004A5973" w:rsidP="00D41468">
      <w:pPr>
        <w:pStyle w:val="ComputerScreen"/>
      </w:pPr>
      <w:r>
        <w:t xml:space="preserve">Attach Medicine Results? Y// </w:t>
      </w:r>
      <w:r>
        <w:rPr>
          <w:b/>
        </w:rPr>
        <w:t>&lt;Enter&gt;</w:t>
      </w:r>
      <w:r>
        <w:t xml:space="preserve"> ES</w:t>
      </w:r>
    </w:p>
    <w:p w14:paraId="72D389B2" w14:textId="77777777" w:rsidR="004A5973" w:rsidRDefault="004A5973" w:rsidP="00D41468">
      <w:pPr>
        <w:pStyle w:val="blankline0"/>
      </w:pPr>
      <w:r>
        <w:t xml:space="preserve">  </w:t>
      </w:r>
    </w:p>
    <w:p w14:paraId="72D389B3" w14:textId="77777777" w:rsidR="004A5973" w:rsidRPr="008B2AAE" w:rsidRDefault="004A5973" w:rsidP="00D41468">
      <w:pPr>
        <w:pStyle w:val="ComputerScreen"/>
      </w:pPr>
      <w:r w:rsidRPr="008B2AAE">
        <w:t xml:space="preserve">Procedure/Medicine Resulting  Jun 21, 2000 14:29:50          Page:    1 of    1 </w:t>
      </w:r>
      <w:r w:rsidRPr="008B2AAE">
        <w:sym w:font="Symbol" w:char="007F"/>
      </w:r>
      <w:r w:rsidRPr="008B2AAE">
        <w:t xml:space="preserve"> </w:t>
      </w:r>
    </w:p>
    <w:p w14:paraId="72D389B4" w14:textId="77777777" w:rsidR="004A5973" w:rsidRDefault="00726DC4" w:rsidP="00D41468">
      <w:pPr>
        <w:pStyle w:val="ComputerScreen"/>
      </w:pPr>
      <w:r>
        <w:t>CPRSPATIENT,FOUR 666</w:t>
      </w:r>
      <w:r w:rsidR="004A5973">
        <w:t>-43-8796             2B M              DEC 4,1949 (50)   &lt;CAD&gt;</w:t>
      </w:r>
    </w:p>
    <w:p w14:paraId="72D389B5" w14:textId="77777777" w:rsidR="004A5973" w:rsidRDefault="004A5973" w:rsidP="00D41468">
      <w:pPr>
        <w:pStyle w:val="ComputerScreen"/>
      </w:pPr>
      <w:r>
        <w:t xml:space="preserve">                           Available Medicine Results                          </w:t>
      </w:r>
    </w:p>
    <w:p w14:paraId="72D389B6" w14:textId="77777777" w:rsidR="004A5973" w:rsidRPr="008B2AAE" w:rsidRDefault="004A5973" w:rsidP="00D41468">
      <w:pPr>
        <w:pStyle w:val="ComputerScreen"/>
      </w:pPr>
      <w:r w:rsidRPr="008B2AAE">
        <w:t xml:space="preserve">     Type of Proc.           Procedure Date      Summary                        </w:t>
      </w:r>
      <w:r w:rsidRPr="008B2AAE">
        <w:sym w:font="Symbol" w:char="007F"/>
      </w:r>
      <w:r w:rsidRPr="008B2AAE">
        <w:t xml:space="preserve"> </w:t>
      </w:r>
    </w:p>
    <w:p w14:paraId="72D389B7" w14:textId="77777777" w:rsidR="004A5973" w:rsidRDefault="004A5973" w:rsidP="00D41468">
      <w:pPr>
        <w:pStyle w:val="ComputerScreen"/>
      </w:pPr>
      <w:r>
        <w:t xml:space="preserve"> 1   ELECTROCARDIOGRAM       AUG 13,1997         ABNORMAL                      </w:t>
      </w:r>
    </w:p>
    <w:p w14:paraId="72D389B8" w14:textId="77777777" w:rsidR="004A5973" w:rsidRDefault="004A5973" w:rsidP="00D41468">
      <w:pPr>
        <w:pStyle w:val="ComputerScreen"/>
      </w:pPr>
      <w:r>
        <w:t xml:space="preserve"> 2   ELECTROCARDIOGRAM       JUL 31,1995@08:04   NORMAL                        </w:t>
      </w:r>
    </w:p>
    <w:p w14:paraId="72D389B9" w14:textId="77777777" w:rsidR="004A5973" w:rsidRDefault="004A5973" w:rsidP="00D41468">
      <w:pPr>
        <w:pStyle w:val="ComputerScreen"/>
      </w:pPr>
      <w:r>
        <w:t xml:space="preserve">  </w:t>
      </w:r>
    </w:p>
    <w:p w14:paraId="72D389BA" w14:textId="77777777" w:rsidR="004A5973" w:rsidRDefault="004A5973" w:rsidP="00D41468">
      <w:pPr>
        <w:pStyle w:val="ComputerScreen"/>
      </w:pPr>
      <w:r>
        <w:t xml:space="preserve">  </w:t>
      </w:r>
    </w:p>
    <w:p w14:paraId="72D389BB" w14:textId="77777777" w:rsidR="004A5973" w:rsidRDefault="004A5973" w:rsidP="00D41468">
      <w:pPr>
        <w:pStyle w:val="ComputerScreen"/>
      </w:pPr>
      <w:r>
        <w:t xml:space="preserve">  </w:t>
      </w:r>
    </w:p>
    <w:p w14:paraId="72D389BC" w14:textId="77777777" w:rsidR="004A5973" w:rsidRDefault="004A5973" w:rsidP="00D41468">
      <w:pPr>
        <w:pStyle w:val="ComputerScreen"/>
      </w:pPr>
      <w:r>
        <w:t xml:space="preserve">    </w:t>
      </w:r>
    </w:p>
    <w:p w14:paraId="72D389BD" w14:textId="77777777" w:rsidR="004A5973" w:rsidRDefault="004A5973" w:rsidP="00D41468">
      <w:pPr>
        <w:pStyle w:val="ComputerScreen"/>
      </w:pPr>
      <w:r>
        <w:t xml:space="preserve">  </w:t>
      </w:r>
    </w:p>
    <w:p w14:paraId="72D389BE" w14:textId="77777777" w:rsidR="004A5973" w:rsidRDefault="004A5973" w:rsidP="00D41468">
      <w:pPr>
        <w:pStyle w:val="ComputerScreen"/>
      </w:pPr>
      <w:r>
        <w:t xml:space="preserve">  </w:t>
      </w:r>
    </w:p>
    <w:p w14:paraId="72D389BF" w14:textId="77777777" w:rsidR="004A5973" w:rsidRDefault="004A5973" w:rsidP="00D41468">
      <w:pPr>
        <w:pStyle w:val="ComputerScreen"/>
      </w:pPr>
      <w:r>
        <w:t xml:space="preserve">  </w:t>
      </w:r>
    </w:p>
    <w:p w14:paraId="72D389C0" w14:textId="77777777" w:rsidR="004A5973" w:rsidRDefault="004A5973" w:rsidP="00D41468">
      <w:pPr>
        <w:pStyle w:val="ComputerScreen"/>
      </w:pPr>
      <w:r>
        <w:t xml:space="preserve">  </w:t>
      </w:r>
    </w:p>
    <w:p w14:paraId="72D389C1" w14:textId="77777777" w:rsidR="004A5973" w:rsidRDefault="004A5973" w:rsidP="00D41468">
      <w:pPr>
        <w:pStyle w:val="ComputerScreen"/>
      </w:pPr>
      <w:r>
        <w:t xml:space="preserve">  </w:t>
      </w:r>
    </w:p>
    <w:p w14:paraId="72D389C2" w14:textId="77777777" w:rsidR="004A5973" w:rsidRDefault="004A5973" w:rsidP="00D41468">
      <w:pPr>
        <w:pStyle w:val="ComputerScreen"/>
      </w:pPr>
      <w:r>
        <w:t xml:space="preserve">  </w:t>
      </w:r>
    </w:p>
    <w:p w14:paraId="72D389C3" w14:textId="77777777" w:rsidR="004A5973" w:rsidRDefault="004A5973" w:rsidP="00D41468">
      <w:pPr>
        <w:pStyle w:val="CScreenReversed"/>
      </w:pPr>
      <w:r>
        <w:t xml:space="preserve">                            Select action or item number                       </w:t>
      </w:r>
    </w:p>
    <w:p w14:paraId="72D389C4" w14:textId="77777777" w:rsidR="004A5973" w:rsidRDefault="004A5973" w:rsidP="00D41468">
      <w:pPr>
        <w:pStyle w:val="ComputerScreen"/>
      </w:pPr>
      <w:r>
        <w:t>AR Associate Result       DR Display selected medicine result</w:t>
      </w:r>
    </w:p>
    <w:p w14:paraId="72D389C5" w14:textId="77777777" w:rsidR="004A5973" w:rsidRDefault="004A5973" w:rsidP="00D41468">
      <w:pPr>
        <w:pStyle w:val="ComputerScreen"/>
      </w:pPr>
      <w:r>
        <w:t>Select action: Quit//</w:t>
      </w:r>
    </w:p>
    <w:p w14:paraId="72D389C6" w14:textId="77777777" w:rsidR="004A5973" w:rsidRDefault="004A5973" w:rsidP="00D41468">
      <w:r>
        <w:lastRenderedPageBreak/>
        <w:t> </w:t>
      </w:r>
    </w:p>
    <w:p w14:paraId="72D389C7" w14:textId="77777777" w:rsidR="004A5973" w:rsidRDefault="004A5973" w:rsidP="00D41468">
      <w:r>
        <w:t>Notice that when we tried to complete a consult with available Medicine results, Consults prompted us, “Attach Medicine Results?” By responding affirmatively we are presented a screen with a list of the qualifying Medicine results and the ability to both explore these results and attach one or more of them to the consult.</w:t>
      </w:r>
    </w:p>
    <w:p w14:paraId="72D389C8" w14:textId="77777777" w:rsidR="004A5973" w:rsidRDefault="004A5973" w:rsidP="00D41468">
      <w:r>
        <w:t>For this to happen, two things must have taken place:</w:t>
      </w:r>
    </w:p>
    <w:p w14:paraId="72D389C9" w14:textId="77777777" w:rsidR="004A5973" w:rsidRDefault="004A5973" w:rsidP="00D41468">
      <w:pPr>
        <w:pStyle w:val="blankline0"/>
      </w:pPr>
      <w:r>
        <w:t xml:space="preserve">  </w:t>
      </w:r>
    </w:p>
    <w:p w14:paraId="72D389CA" w14:textId="77777777" w:rsidR="004A5973" w:rsidRDefault="004A5973" w:rsidP="00D41468">
      <w:pPr>
        <w:pStyle w:val="listmember0"/>
      </w:pPr>
      <w:r>
        <w:t>1.</w:t>
      </w:r>
      <w:r>
        <w:rPr>
          <w:sz w:val="14"/>
          <w:szCs w:val="14"/>
        </w:rPr>
        <w:t xml:space="preserve">      </w:t>
      </w:r>
      <w:r>
        <w:t>Your CAC or IRM must have defined certain procedures as qualifying to provide results to your service.</w:t>
      </w:r>
    </w:p>
    <w:p w14:paraId="72D389CB" w14:textId="77777777" w:rsidR="004A5973" w:rsidRDefault="004A5973" w:rsidP="00D41468">
      <w:pPr>
        <w:pStyle w:val="listmember0"/>
      </w:pPr>
      <w:r>
        <w:t>2.</w:t>
      </w:r>
      <w:r>
        <w:rPr>
          <w:sz w:val="14"/>
          <w:szCs w:val="14"/>
        </w:rPr>
        <w:t xml:space="preserve">      </w:t>
      </w:r>
      <w:r>
        <w:t>Those procedures must have been performed on your patient and the results entered into VistA.</w:t>
      </w:r>
    </w:p>
    <w:p w14:paraId="72D389CC" w14:textId="77777777" w:rsidR="004A5973" w:rsidRDefault="004A5973" w:rsidP="00D41468">
      <w:pPr>
        <w:pStyle w:val="listmember0"/>
      </w:pPr>
      <w:r>
        <w:t xml:space="preserve">  </w:t>
      </w:r>
    </w:p>
    <w:p w14:paraId="72D389CD" w14:textId="77777777" w:rsidR="004A5973" w:rsidRDefault="004A5973" w:rsidP="00D41468">
      <w:pPr>
        <w:pStyle w:val="ListMember"/>
      </w:pPr>
      <w:r>
        <w:t>In the following example, a medicine result is associated with the current consult and the complete action is finished:</w:t>
      </w:r>
    </w:p>
    <w:p w14:paraId="72D389CE" w14:textId="77777777" w:rsidR="008B2AAE" w:rsidRDefault="008B2AAE" w:rsidP="00D41468">
      <w:pPr>
        <w:pStyle w:val="ListMember"/>
      </w:pPr>
    </w:p>
    <w:p w14:paraId="72D389CF" w14:textId="77777777" w:rsidR="004A5973" w:rsidRPr="008B2AAE" w:rsidRDefault="004A5973" w:rsidP="00D41468">
      <w:pPr>
        <w:pStyle w:val="ComputerScreen"/>
      </w:pPr>
      <w:r w:rsidRPr="008B2AAE">
        <w:t xml:space="preserve">Procedure/Medicine Resulting  Jun 21, 2000 14:29:50          Page:   1 of    1 </w:t>
      </w:r>
      <w:r w:rsidRPr="008B2AAE">
        <w:sym w:font="Symbol" w:char="007F"/>
      </w:r>
      <w:r w:rsidRPr="008B2AAE">
        <w:t xml:space="preserve"> </w:t>
      </w:r>
    </w:p>
    <w:p w14:paraId="72D389D0" w14:textId="77777777" w:rsidR="004A5973" w:rsidRDefault="00726DC4" w:rsidP="00D41468">
      <w:pPr>
        <w:pStyle w:val="ComputerScreen"/>
      </w:pPr>
      <w:r>
        <w:t>CPRSPATIENT,FOUR 666</w:t>
      </w:r>
      <w:r w:rsidR="004A5973">
        <w:t>-43-8796           2B M              DEC 4,1949 (50)   &lt;CAD&gt;</w:t>
      </w:r>
    </w:p>
    <w:p w14:paraId="72D389D1" w14:textId="77777777" w:rsidR="004A5973" w:rsidRDefault="004A5973" w:rsidP="00D41468">
      <w:pPr>
        <w:pStyle w:val="ComputerScreen"/>
      </w:pPr>
      <w:r>
        <w:t xml:space="preserve">                           Available Medicine Results                          </w:t>
      </w:r>
    </w:p>
    <w:p w14:paraId="72D389D2" w14:textId="77777777" w:rsidR="004A5973" w:rsidRPr="008B2AAE" w:rsidRDefault="004A5973" w:rsidP="00D41468">
      <w:pPr>
        <w:pStyle w:val="ComputerScreen"/>
      </w:pPr>
      <w:r w:rsidRPr="008B2AAE">
        <w:t xml:space="preserve">     Type of Proc.           Procedure Date      Summary                       </w:t>
      </w:r>
      <w:r w:rsidRPr="008B2AAE">
        <w:sym w:font="Symbol" w:char="007F"/>
      </w:r>
      <w:r w:rsidRPr="008B2AAE">
        <w:t xml:space="preserve"> </w:t>
      </w:r>
    </w:p>
    <w:p w14:paraId="72D389D3" w14:textId="77777777" w:rsidR="004A5973" w:rsidRDefault="004A5973" w:rsidP="00D41468">
      <w:pPr>
        <w:pStyle w:val="ComputerScreen"/>
      </w:pPr>
      <w:r>
        <w:t xml:space="preserve"> 1   ELECTROCARDIOGRAM       AUG 13,1997         ABNORMAL                      </w:t>
      </w:r>
    </w:p>
    <w:p w14:paraId="72D389D4" w14:textId="77777777" w:rsidR="004A5973" w:rsidRDefault="004A5973" w:rsidP="00D41468">
      <w:pPr>
        <w:pStyle w:val="ComputerScreen"/>
      </w:pPr>
      <w:r>
        <w:t xml:space="preserve"> 2   ELECTROCARDIOGRAM       JUL 31,1995@08:04   NORMAL                        </w:t>
      </w:r>
    </w:p>
    <w:p w14:paraId="72D389D5" w14:textId="77777777" w:rsidR="004A5973" w:rsidRDefault="004A5973" w:rsidP="00D41468">
      <w:pPr>
        <w:pStyle w:val="ComputerScreen"/>
      </w:pPr>
      <w:r>
        <w:t xml:space="preserve">  </w:t>
      </w:r>
    </w:p>
    <w:p w14:paraId="72D389D6" w14:textId="77777777" w:rsidR="004A5973" w:rsidRDefault="004A5973" w:rsidP="00D41468">
      <w:pPr>
        <w:pStyle w:val="ComputerScreen"/>
      </w:pPr>
      <w:r>
        <w:t xml:space="preserve">  </w:t>
      </w:r>
    </w:p>
    <w:p w14:paraId="72D389D7" w14:textId="77777777" w:rsidR="004A5973" w:rsidRDefault="004A5973" w:rsidP="00D41468">
      <w:pPr>
        <w:pStyle w:val="ComputerScreen"/>
      </w:pPr>
      <w:r>
        <w:t xml:space="preserve">  </w:t>
      </w:r>
    </w:p>
    <w:p w14:paraId="72D389D8" w14:textId="77777777" w:rsidR="004A5973" w:rsidRDefault="004A5973" w:rsidP="00D41468">
      <w:pPr>
        <w:pStyle w:val="ComputerScreen"/>
      </w:pPr>
      <w:r>
        <w:t xml:space="preserve">  </w:t>
      </w:r>
    </w:p>
    <w:p w14:paraId="72D389D9" w14:textId="77777777" w:rsidR="004A5973" w:rsidRDefault="004A5973" w:rsidP="00D41468">
      <w:pPr>
        <w:pStyle w:val="ComputerScreen"/>
      </w:pPr>
      <w:r>
        <w:t xml:space="preserve">  </w:t>
      </w:r>
    </w:p>
    <w:p w14:paraId="72D389DA" w14:textId="77777777" w:rsidR="004A5973" w:rsidRDefault="004A5973" w:rsidP="00D41468">
      <w:pPr>
        <w:pStyle w:val="ComputerScreen"/>
      </w:pPr>
      <w:r>
        <w:t xml:space="preserve">  </w:t>
      </w:r>
    </w:p>
    <w:p w14:paraId="72D389DB" w14:textId="77777777" w:rsidR="004A5973" w:rsidRDefault="004A5973" w:rsidP="00D41468">
      <w:pPr>
        <w:pStyle w:val="ComputerScreen"/>
      </w:pPr>
      <w:r>
        <w:t xml:space="preserve">  </w:t>
      </w:r>
    </w:p>
    <w:p w14:paraId="72D389DC" w14:textId="77777777" w:rsidR="004A5973" w:rsidRDefault="004A5973" w:rsidP="00D41468">
      <w:pPr>
        <w:pStyle w:val="ComputerScreen"/>
      </w:pPr>
      <w:r>
        <w:t xml:space="preserve">  </w:t>
      </w:r>
    </w:p>
    <w:p w14:paraId="72D389DD" w14:textId="77777777" w:rsidR="004A5973" w:rsidRDefault="004A5973" w:rsidP="00D41468">
      <w:pPr>
        <w:pStyle w:val="ComputerScreen"/>
      </w:pPr>
      <w:r>
        <w:t xml:space="preserve">  </w:t>
      </w:r>
    </w:p>
    <w:p w14:paraId="72D389DE" w14:textId="77777777" w:rsidR="004A5973" w:rsidRDefault="004A5973" w:rsidP="00D41468">
      <w:pPr>
        <w:pStyle w:val="ComputerScreen"/>
      </w:pPr>
      <w:r>
        <w:t xml:space="preserve">  </w:t>
      </w:r>
    </w:p>
    <w:p w14:paraId="72D389DF" w14:textId="77777777" w:rsidR="004A5973" w:rsidRDefault="004A5973" w:rsidP="00D41468">
      <w:pPr>
        <w:pStyle w:val="ComputerScreen"/>
      </w:pPr>
      <w:r>
        <w:t xml:space="preserve">  </w:t>
      </w:r>
    </w:p>
    <w:p w14:paraId="72D389E0" w14:textId="77777777" w:rsidR="004A5973" w:rsidRDefault="004A5973" w:rsidP="00D41468">
      <w:pPr>
        <w:pStyle w:val="CScreenReversed"/>
      </w:pPr>
      <w:r>
        <w:t xml:space="preserve">                            Select action or item number                       </w:t>
      </w:r>
    </w:p>
    <w:p w14:paraId="72D389E1" w14:textId="77777777" w:rsidR="004A5973" w:rsidRDefault="004A5973" w:rsidP="00D41468">
      <w:pPr>
        <w:pStyle w:val="ComputerScreen"/>
      </w:pPr>
      <w:r>
        <w:t>AR Associate Result       DR Display selected medicine result</w:t>
      </w:r>
    </w:p>
    <w:p w14:paraId="72D389E2" w14:textId="77777777" w:rsidR="004A5973" w:rsidRDefault="004A5973" w:rsidP="00D41468">
      <w:pPr>
        <w:pStyle w:val="ComputerScreen"/>
      </w:pPr>
      <w:r>
        <w:t xml:space="preserve">Select action: Quit// </w:t>
      </w:r>
      <w:r>
        <w:rPr>
          <w:b/>
        </w:rPr>
        <w:t>AR</w:t>
      </w:r>
      <w:r>
        <w:t xml:space="preserve">   Associate Result </w:t>
      </w:r>
    </w:p>
    <w:p w14:paraId="72D389E3" w14:textId="77777777" w:rsidR="004A5973" w:rsidRDefault="004A5973" w:rsidP="00D41468">
      <w:pPr>
        <w:pStyle w:val="blankline0"/>
      </w:pPr>
      <w:r>
        <w:t xml:space="preserve">  </w:t>
      </w:r>
    </w:p>
    <w:p w14:paraId="72D389E4" w14:textId="77777777" w:rsidR="004A5973" w:rsidRDefault="004A5973" w:rsidP="00D41468">
      <w:pPr>
        <w:pStyle w:val="ComputerScreen"/>
      </w:pPr>
      <w:r>
        <w:t xml:space="preserve">Select item:  (1-2): </w:t>
      </w:r>
      <w:r>
        <w:rPr>
          <w:b/>
        </w:rPr>
        <w:t>1</w:t>
      </w:r>
    </w:p>
    <w:p w14:paraId="72D389E5" w14:textId="77777777" w:rsidR="004A5973" w:rsidRDefault="004A5973" w:rsidP="00D41468">
      <w:pPr>
        <w:pStyle w:val="ComputerScreen"/>
      </w:pPr>
      <w:r>
        <w:t xml:space="preserve">  </w:t>
      </w:r>
    </w:p>
    <w:p w14:paraId="72D389E6" w14:textId="77777777" w:rsidR="004A5973" w:rsidRDefault="004A5973" w:rsidP="00D41468">
      <w:pPr>
        <w:pStyle w:val="ComputerScreen"/>
      </w:pPr>
      <w:r>
        <w:t xml:space="preserve">   ELECTROCARDIOGRAM       AUG 13,1997         ABNORMAL</w:t>
      </w:r>
    </w:p>
    <w:p w14:paraId="72D389E7" w14:textId="77777777" w:rsidR="004A5973" w:rsidRDefault="004A5973" w:rsidP="00D41468">
      <w:pPr>
        <w:pStyle w:val="ComputerScreen"/>
      </w:pPr>
      <w:r>
        <w:t xml:space="preserve">  </w:t>
      </w:r>
    </w:p>
    <w:p w14:paraId="72D389E8" w14:textId="77777777" w:rsidR="004A5973" w:rsidRDefault="004A5973" w:rsidP="00D41468">
      <w:pPr>
        <w:pStyle w:val="ComputerScreen"/>
      </w:pPr>
      <w:r>
        <w:t xml:space="preserve">Are you sure you want to associate this result? NO// </w:t>
      </w:r>
      <w:r>
        <w:rPr>
          <w:b/>
        </w:rPr>
        <w:t>Y</w:t>
      </w:r>
      <w:r>
        <w:t xml:space="preserve">  YES</w:t>
      </w:r>
    </w:p>
    <w:p w14:paraId="72D389E9" w14:textId="77777777" w:rsidR="004A5973" w:rsidRDefault="004A5973" w:rsidP="00D41468">
      <w:pPr>
        <w:pStyle w:val="blankline0"/>
      </w:pPr>
      <w:r>
        <w:br w:type="page"/>
      </w:r>
      <w:r>
        <w:lastRenderedPageBreak/>
        <w:t xml:space="preserve">  </w:t>
      </w:r>
    </w:p>
    <w:p w14:paraId="72D389EA" w14:textId="77777777" w:rsidR="004A5973" w:rsidRPr="008B2AAE" w:rsidRDefault="004A5973" w:rsidP="00D41468">
      <w:pPr>
        <w:pStyle w:val="ComputerScreen"/>
      </w:pPr>
      <w:r w:rsidRPr="008B2AAE">
        <w:t xml:space="preserve">Procedure/Medicine Resulting  Jun 21, 2000 14:41:16          Page:    1 of    1 </w:t>
      </w:r>
    </w:p>
    <w:p w14:paraId="72D389EB" w14:textId="77777777" w:rsidR="004A5973" w:rsidRDefault="00726DC4" w:rsidP="00D41468">
      <w:pPr>
        <w:pStyle w:val="ComputerScreen"/>
      </w:pPr>
      <w:r>
        <w:t>CPRSPATIENT,FOUR 666</w:t>
      </w:r>
      <w:r w:rsidR="004A5973">
        <w:t>-43-8796          2B M              DEC 4,1949 (50)   &lt;CAD&gt;</w:t>
      </w:r>
    </w:p>
    <w:p w14:paraId="72D389EC" w14:textId="77777777" w:rsidR="004A5973" w:rsidRDefault="004A5973" w:rsidP="00D41468">
      <w:pPr>
        <w:pStyle w:val="ComputerScreen"/>
      </w:pPr>
      <w:r>
        <w:t xml:space="preserve">                           Available Medicine Results                          </w:t>
      </w:r>
    </w:p>
    <w:p w14:paraId="72D389ED" w14:textId="77777777" w:rsidR="004A5973" w:rsidRPr="008B2AAE" w:rsidRDefault="004A5973" w:rsidP="00D41468">
      <w:pPr>
        <w:pStyle w:val="ComputerScreen"/>
      </w:pPr>
      <w:r w:rsidRPr="008B2AAE">
        <w:t xml:space="preserve">     Type of Proc.           Procedure Date      Summary                        </w:t>
      </w:r>
    </w:p>
    <w:p w14:paraId="72D389EE" w14:textId="77777777" w:rsidR="004A5973" w:rsidRDefault="004A5973" w:rsidP="00D41468">
      <w:pPr>
        <w:pStyle w:val="ComputerScreen"/>
      </w:pPr>
      <w:r>
        <w:t xml:space="preserve"> 1   ELECTROCARDIOGRAM       JUL 31,1995@08:04   NORMAL                        </w:t>
      </w:r>
    </w:p>
    <w:p w14:paraId="72D389EF" w14:textId="77777777" w:rsidR="004A5973" w:rsidRDefault="004A5973" w:rsidP="00D41468">
      <w:pPr>
        <w:pStyle w:val="ComputerScreen"/>
      </w:pPr>
      <w:r>
        <w:t xml:space="preserve">  </w:t>
      </w:r>
    </w:p>
    <w:p w14:paraId="72D389F0" w14:textId="77777777" w:rsidR="004A5973" w:rsidRDefault="004A5973" w:rsidP="00D41468">
      <w:pPr>
        <w:pStyle w:val="ComputerScreen"/>
      </w:pPr>
      <w:r>
        <w:t xml:space="preserve">  </w:t>
      </w:r>
    </w:p>
    <w:p w14:paraId="72D389F1" w14:textId="77777777" w:rsidR="004A5973" w:rsidRDefault="004A5973" w:rsidP="00D41468">
      <w:pPr>
        <w:pStyle w:val="ComputerScreen"/>
      </w:pPr>
      <w:r>
        <w:t xml:space="preserve">  </w:t>
      </w:r>
    </w:p>
    <w:p w14:paraId="72D389F2" w14:textId="77777777" w:rsidR="004A5973" w:rsidRDefault="004A5973" w:rsidP="00D41468">
      <w:pPr>
        <w:pStyle w:val="ComputerScreen"/>
      </w:pPr>
      <w:r>
        <w:t xml:space="preserve">  </w:t>
      </w:r>
    </w:p>
    <w:p w14:paraId="72D389F3" w14:textId="77777777" w:rsidR="004A5973" w:rsidRDefault="004A5973" w:rsidP="00D41468">
      <w:pPr>
        <w:pStyle w:val="ComputerScreen"/>
      </w:pPr>
      <w:r>
        <w:t xml:space="preserve">  </w:t>
      </w:r>
    </w:p>
    <w:p w14:paraId="72D389F4" w14:textId="77777777" w:rsidR="004A5973" w:rsidRDefault="004A5973" w:rsidP="00D41468">
      <w:pPr>
        <w:pStyle w:val="ComputerScreen"/>
      </w:pPr>
      <w:r>
        <w:t xml:space="preserve">  </w:t>
      </w:r>
    </w:p>
    <w:p w14:paraId="72D389F5" w14:textId="77777777" w:rsidR="004A5973" w:rsidRDefault="004A5973" w:rsidP="00D41468">
      <w:pPr>
        <w:pStyle w:val="ComputerScreen"/>
      </w:pPr>
      <w:r>
        <w:t xml:space="preserve">  </w:t>
      </w:r>
    </w:p>
    <w:p w14:paraId="72D389F6" w14:textId="77777777" w:rsidR="004A5973" w:rsidRDefault="004A5973" w:rsidP="00D41468">
      <w:pPr>
        <w:pStyle w:val="ComputerScreen"/>
      </w:pPr>
      <w:r>
        <w:t xml:space="preserve">  </w:t>
      </w:r>
    </w:p>
    <w:p w14:paraId="72D389F7" w14:textId="77777777" w:rsidR="004A5973" w:rsidRDefault="004A5973" w:rsidP="00D41468">
      <w:pPr>
        <w:pStyle w:val="ComputerScreen"/>
      </w:pPr>
      <w:r>
        <w:t xml:space="preserve">  </w:t>
      </w:r>
    </w:p>
    <w:p w14:paraId="72D389F8" w14:textId="77777777" w:rsidR="004A5973" w:rsidRDefault="004A5973" w:rsidP="00D41468">
      <w:pPr>
        <w:pStyle w:val="ComputerScreen"/>
      </w:pPr>
      <w:r>
        <w:t xml:space="preserve">  </w:t>
      </w:r>
    </w:p>
    <w:p w14:paraId="72D389F9" w14:textId="77777777" w:rsidR="004A5973" w:rsidRDefault="004A5973" w:rsidP="00D41468">
      <w:pPr>
        <w:pStyle w:val="ComputerScreen"/>
      </w:pPr>
      <w:r>
        <w:t xml:space="preserve">  </w:t>
      </w:r>
    </w:p>
    <w:p w14:paraId="72D389FA" w14:textId="77777777" w:rsidR="004A5973" w:rsidRDefault="004A5973" w:rsidP="00D41468">
      <w:pPr>
        <w:pStyle w:val="ComputerScreen"/>
      </w:pPr>
      <w:r>
        <w:t xml:space="preserve">  </w:t>
      </w:r>
    </w:p>
    <w:p w14:paraId="72D389FB" w14:textId="77777777" w:rsidR="004A5973" w:rsidRDefault="004A5973" w:rsidP="00D41468">
      <w:pPr>
        <w:pStyle w:val="CScreenReversed"/>
      </w:pPr>
      <w:r>
        <w:t xml:space="preserve">                            Select action or item number                       </w:t>
      </w:r>
    </w:p>
    <w:p w14:paraId="72D389FC" w14:textId="77777777" w:rsidR="004A5973" w:rsidRDefault="004A5973" w:rsidP="00D41468">
      <w:pPr>
        <w:pStyle w:val="ComputerScreen"/>
      </w:pPr>
      <w:r>
        <w:t>AR Associate Result       DR Display selected medicine result</w:t>
      </w:r>
    </w:p>
    <w:p w14:paraId="72D389FD" w14:textId="77777777" w:rsidR="004A5973" w:rsidRDefault="004A5973" w:rsidP="00D41468">
      <w:pPr>
        <w:pStyle w:val="ComputerScreen"/>
      </w:pPr>
      <w:r>
        <w:t xml:space="preserve">Select action: Quit// </w:t>
      </w:r>
      <w:r>
        <w:rPr>
          <w:b/>
        </w:rPr>
        <w:t>&lt;Enter&gt;</w:t>
      </w:r>
      <w:r>
        <w:t xml:space="preserve">   QUIT </w:t>
      </w:r>
    </w:p>
    <w:p w14:paraId="72D389FE" w14:textId="77777777" w:rsidR="004A5973" w:rsidRDefault="004A5973" w:rsidP="00D41468">
      <w:pPr>
        <w:pStyle w:val="blankline0"/>
      </w:pPr>
      <w:r>
        <w:t xml:space="preserve">  </w:t>
      </w:r>
    </w:p>
    <w:p w14:paraId="72D389FF" w14:textId="77777777" w:rsidR="004A5973" w:rsidRDefault="004A5973" w:rsidP="00D41468">
      <w:pPr>
        <w:pStyle w:val="ComputerScreen"/>
      </w:pPr>
      <w:r>
        <w:t xml:space="preserve">Continue with Note Entry? Y// </w:t>
      </w:r>
      <w:r>
        <w:rPr>
          <w:b/>
        </w:rPr>
        <w:t>N</w:t>
      </w:r>
      <w:r>
        <w:t xml:space="preserve">  NO</w:t>
      </w:r>
    </w:p>
    <w:p w14:paraId="72D38A00" w14:textId="77777777" w:rsidR="004A5973" w:rsidRDefault="004A5973" w:rsidP="00D41468">
      <w:pPr>
        <w:pStyle w:val="blankline0"/>
      </w:pPr>
      <w:r>
        <w:t xml:space="preserve">  </w:t>
      </w:r>
    </w:p>
    <w:p w14:paraId="72D38A01" w14:textId="77777777" w:rsidR="004A5973" w:rsidRPr="008B2AAE" w:rsidRDefault="004A5973" w:rsidP="00D41468">
      <w:pPr>
        <w:pStyle w:val="ComputerScreen"/>
      </w:pPr>
      <w:r w:rsidRPr="008B2AAE">
        <w:t xml:space="preserve">CONSULT TRACKING              Jun 21, 2000 14:41:35         Page:    1 of    3  </w:t>
      </w:r>
    </w:p>
    <w:p w14:paraId="72D38A02" w14:textId="77777777" w:rsidR="004A5973" w:rsidRDefault="00726DC4" w:rsidP="00D41468">
      <w:pPr>
        <w:pStyle w:val="ComputerScreen"/>
      </w:pPr>
      <w:r>
        <w:t>CPRSPATIENT,FOUR 666</w:t>
      </w:r>
      <w:r w:rsidR="004A5973">
        <w:t>-43-8796          2B M              DEC 4,1949 (50)   &lt;CAD&gt;</w:t>
      </w:r>
    </w:p>
    <w:p w14:paraId="72D38A03" w14:textId="77777777" w:rsidR="004A5973" w:rsidRDefault="004A5973" w:rsidP="00D41468">
      <w:pPr>
        <w:pStyle w:val="ComputerScreen"/>
      </w:pPr>
      <w:r>
        <w:t xml:space="preserve">                                                              Wt.(lb): No Entry</w:t>
      </w:r>
    </w:p>
    <w:p w14:paraId="72D38A04" w14:textId="77777777" w:rsidR="004A5973" w:rsidRPr="008B2AAE" w:rsidRDefault="004A5973" w:rsidP="00D41468">
      <w:pPr>
        <w:pStyle w:val="ComputerScreen"/>
      </w:pPr>
      <w:r w:rsidRPr="008B2AAE">
        <w:t xml:space="preserve">    Requested  St     No.   Consult/Procedure Request                           </w:t>
      </w:r>
    </w:p>
    <w:p w14:paraId="72D38A05" w14:textId="77777777" w:rsidR="004A5973" w:rsidRDefault="004A5973" w:rsidP="00D41468">
      <w:pPr>
        <w:pStyle w:val="ComputerScreen"/>
      </w:pPr>
      <w:r>
        <w:t xml:space="preserve">1   05/16/00  c      1719  ELECTROCARDIOGRAM CARDIOLOGY Proc                    </w:t>
      </w:r>
    </w:p>
    <w:p w14:paraId="72D38A06" w14:textId="77777777" w:rsidR="004A5973" w:rsidRDefault="004A5973" w:rsidP="00D41468">
      <w:pPr>
        <w:pStyle w:val="ComputerScreen"/>
      </w:pPr>
      <w:r>
        <w:t xml:space="preserve">2   05/15/00  c      1718  ELECTROCARDIOGRAM CARDIOLOGY Proc                   </w:t>
      </w:r>
    </w:p>
    <w:p w14:paraId="72D38A07" w14:textId="77777777" w:rsidR="004A5973" w:rsidRDefault="004A5973" w:rsidP="00D41468">
      <w:pPr>
        <w:pStyle w:val="ComputerScreen"/>
      </w:pPr>
      <w:r>
        <w:t xml:space="preserve">3   02/09/00  p      1679  Holter Monitoring CARDIOLOGY Cons                   </w:t>
      </w:r>
    </w:p>
    <w:p w14:paraId="72D38A08" w14:textId="77777777" w:rsidR="004A5973" w:rsidRDefault="004A5973" w:rsidP="00D41468">
      <w:pPr>
        <w:pStyle w:val="ComputerScreen"/>
      </w:pPr>
      <w:r>
        <w:t xml:space="preserve">4   06/18/99  a      1538  PACEMAKER SURVEILLANCE CARDIOLOGY Proc               </w:t>
      </w:r>
    </w:p>
    <w:p w14:paraId="72D38A09" w14:textId="77777777" w:rsidR="004A5973" w:rsidRDefault="004A5973" w:rsidP="00D41468">
      <w:pPr>
        <w:pStyle w:val="ComputerScreen"/>
      </w:pPr>
      <w:r>
        <w:t xml:space="preserve">5   04/07/99  c      1433  Holter Monitoring CARDIOLOGY Cons                   </w:t>
      </w:r>
    </w:p>
    <w:p w14:paraId="72D38A0A" w14:textId="77777777" w:rsidR="004A5973" w:rsidRDefault="004A5973" w:rsidP="00D41468">
      <w:pPr>
        <w:pStyle w:val="ComputerScreen"/>
      </w:pPr>
      <w:r>
        <w:t xml:space="preserve">6   06/11/98  pr     1047  CARDIOLOGY Cons                                     </w:t>
      </w:r>
    </w:p>
    <w:p w14:paraId="72D38A0B" w14:textId="77777777" w:rsidR="004A5973" w:rsidRDefault="004A5973" w:rsidP="00D41468">
      <w:pPr>
        <w:pStyle w:val="ComputerScreen"/>
      </w:pPr>
      <w:r>
        <w:t xml:space="preserve">7   09/24/97  c       341 *CARDIOLOGY Cons                                     </w:t>
      </w:r>
    </w:p>
    <w:p w14:paraId="72D38A0C" w14:textId="77777777" w:rsidR="004A5973" w:rsidRDefault="004A5973" w:rsidP="00D41468">
      <w:pPr>
        <w:pStyle w:val="ComputerScreen"/>
      </w:pPr>
      <w:r>
        <w:t xml:space="preserve">8   02/03/97  dc      209  CARDIOLOGY Cons                                     </w:t>
      </w:r>
    </w:p>
    <w:p w14:paraId="72D38A0D" w14:textId="77777777" w:rsidR="004A5973" w:rsidRDefault="004A5973" w:rsidP="00D41468">
      <w:pPr>
        <w:pStyle w:val="ComputerScreen"/>
      </w:pPr>
      <w:r>
        <w:t xml:space="preserve">9   07/28/95  c        94  ECHO CARDIOLOGY Proc                                </w:t>
      </w:r>
    </w:p>
    <w:p w14:paraId="72D38A0E" w14:textId="77777777" w:rsidR="004A5973" w:rsidRDefault="004A5973" w:rsidP="00D41468">
      <w:pPr>
        <w:pStyle w:val="ComputerScreen"/>
      </w:pPr>
      <w:r>
        <w:t xml:space="preserve">10  07/20/95  c        88  ELECTROCARDIOGRAM CARDIOLOGY Proc                   </w:t>
      </w:r>
    </w:p>
    <w:p w14:paraId="72D38A0F" w14:textId="77777777" w:rsidR="004A5973" w:rsidRDefault="004A5973" w:rsidP="00D41468">
      <w:pPr>
        <w:pStyle w:val="ComputerScreen"/>
      </w:pPr>
      <w:r>
        <w:t xml:space="preserve">11  07/20/95  c        87  ELECTROCARDIOGRAM CARDIOLOGY Proc                   </w:t>
      </w:r>
    </w:p>
    <w:p w14:paraId="72D38A10" w14:textId="77777777" w:rsidR="004A5973" w:rsidRDefault="004A5973" w:rsidP="00D41468">
      <w:pPr>
        <w:pStyle w:val="ComputerScreen"/>
      </w:pPr>
      <w:r>
        <w:t xml:space="preserve">12  04/23/92  c        64 *ELECTROCARDIOGRAM CARDIOLOGY Proc                   </w:t>
      </w:r>
    </w:p>
    <w:p w14:paraId="72D38A11" w14:textId="77777777" w:rsidR="004A5973" w:rsidRDefault="004A5973" w:rsidP="00D41468">
      <w:pPr>
        <w:pStyle w:val="CScreenReversed"/>
      </w:pPr>
      <w:r>
        <w:t xml:space="preserve">+         Enter ?? for more actions                                            </w:t>
      </w:r>
    </w:p>
    <w:p w14:paraId="72D38A12" w14:textId="77777777" w:rsidR="004A5973" w:rsidRDefault="004A5973" w:rsidP="00D41468">
      <w:pPr>
        <w:pStyle w:val="ComputerScreen"/>
      </w:pPr>
      <w:r>
        <w:t>SP Select Patient   FR Forward          CT Complete/Update  RT Results Display</w:t>
      </w:r>
    </w:p>
    <w:p w14:paraId="72D38A13" w14:textId="77777777" w:rsidR="004A5973" w:rsidRDefault="004A5973" w:rsidP="00D41468">
      <w:pPr>
        <w:pStyle w:val="ComputerScreen"/>
      </w:pPr>
      <w:r>
        <w:t>CV Change View ...  CX Cancel (Deny)    MA Make Addendum    PF Print Form 513</w:t>
      </w:r>
    </w:p>
    <w:p w14:paraId="72D38A14" w14:textId="77777777" w:rsidR="004A5973" w:rsidRDefault="004A5973" w:rsidP="00D41468">
      <w:pPr>
        <w:pStyle w:val="ComputerScreen"/>
      </w:pPr>
      <w:r>
        <w:t>RC Receive          DC Discontinue      SF Sig Findings     RM Remove Med Rslt</w:t>
      </w:r>
    </w:p>
    <w:p w14:paraId="72D38A15" w14:textId="77777777" w:rsidR="004A5973" w:rsidRDefault="004A5973" w:rsidP="00D41468">
      <w:pPr>
        <w:pStyle w:val="ComputerScreen"/>
      </w:pPr>
      <w:r>
        <w:t>SC Schedule         CM Add Comment      DD Detailed Display ER Edit/Resubmit</w:t>
      </w:r>
    </w:p>
    <w:p w14:paraId="72D38A16" w14:textId="77777777" w:rsidR="004A5973" w:rsidRDefault="004A5973" w:rsidP="00D41468">
      <w:pPr>
        <w:pStyle w:val="ComputerScreen"/>
      </w:pPr>
      <w:r>
        <w:t>Select: Next Screen//</w:t>
      </w:r>
    </w:p>
    <w:p w14:paraId="72D38A17" w14:textId="77777777" w:rsidR="008B2AAE" w:rsidRDefault="008B2AAE" w:rsidP="00D41468"/>
    <w:p w14:paraId="72D38A18" w14:textId="77777777" w:rsidR="004A5973" w:rsidRDefault="004A5973" w:rsidP="00D41468">
      <w:r>
        <w:t>Notice that after we exited the Procedure/Medicine Resulting screen, we were prompted about entering a note. If we had responded with a Yes, we would have been able to attach a TIU note to the consult we were closing in addition to the Medicine results.</w:t>
      </w:r>
    </w:p>
    <w:p w14:paraId="72D38A19" w14:textId="77777777" w:rsidR="004A5973" w:rsidRDefault="004A5973" w:rsidP="00D41468">
      <w:pPr>
        <w:pStyle w:val="ListMember"/>
        <w:sectPr w:rsidR="004A5973" w:rsidSect="00ED54E9">
          <w:headerReference w:type="even" r:id="rId28"/>
          <w:headerReference w:type="default" r:id="rId29"/>
          <w:type w:val="oddPage"/>
          <w:pgSz w:w="12240" w:h="15840" w:code="1"/>
          <w:pgMar w:top="1440" w:right="1440" w:bottom="1440" w:left="1440" w:header="720" w:footer="634" w:gutter="0"/>
          <w:cols w:space="720"/>
          <w:noEndnote/>
        </w:sectPr>
      </w:pPr>
    </w:p>
    <w:p w14:paraId="72D38A1A" w14:textId="77777777" w:rsidR="004A5973" w:rsidRDefault="004A5973" w:rsidP="00D41468">
      <w:pPr>
        <w:pStyle w:val="Heading2"/>
      </w:pPr>
      <w:bookmarkStart w:id="127" w:name="_Toc421668504"/>
      <w:bookmarkStart w:id="128" w:name="_Toc421693931"/>
      <w:r>
        <w:br w:type="page"/>
      </w:r>
      <w:bookmarkStart w:id="129" w:name="_Toc508628493"/>
      <w:r>
        <w:lastRenderedPageBreak/>
        <w:t>Using the Consults Package with Clinical Procedures</w:t>
      </w:r>
      <w:bookmarkEnd w:id="129"/>
      <w:r>
        <w:fldChar w:fldCharType="begin"/>
      </w:r>
      <w:r>
        <w:instrText xml:space="preserve"> XE "Clinical Procedures" </w:instrText>
      </w:r>
      <w:r>
        <w:fldChar w:fldCharType="end"/>
      </w:r>
    </w:p>
    <w:p w14:paraId="72D38A1B" w14:textId="77777777" w:rsidR="008B2AAE" w:rsidRDefault="008B2AAE" w:rsidP="00D41468"/>
    <w:p w14:paraId="72D38A1C" w14:textId="77777777" w:rsidR="004A5973" w:rsidRDefault="004A5973" w:rsidP="00D41468">
      <w:r>
        <w:t xml:space="preserve">Individual consult types can be designated to be resulted with the Clinical Procedures package. If this is the case, then Consults expects clinical procedures results to be attached to the consult. This attachment is usually accomplished with the CPUser program. </w:t>
      </w:r>
    </w:p>
    <w:p w14:paraId="72D38A1D" w14:textId="77777777" w:rsidR="008B2AAE" w:rsidRDefault="008B2AAE" w:rsidP="00D41468"/>
    <w:p w14:paraId="72D38A1E" w14:textId="77777777" w:rsidR="004A5973" w:rsidRDefault="004A5973" w:rsidP="00D41468">
      <w:r>
        <w:t xml:space="preserve">If the instrument in question has not yet been connected to Clinical Procedures, then the consult may be completed in the usual way by an authorized provider. (Authorized providers being clinicians whom the CAC has set up as an interpreter for the appropriate service.) In this case Consults will filter the note titles available and only allow you to use Clinical Procedures titles. </w:t>
      </w:r>
    </w:p>
    <w:p w14:paraId="72D38A1F" w14:textId="77777777" w:rsidR="008B2AAE" w:rsidRDefault="008B2AAE" w:rsidP="00D41468"/>
    <w:p w14:paraId="72D38A20" w14:textId="77777777" w:rsidR="004A5973" w:rsidRDefault="004A5973" w:rsidP="00D41468">
      <w:r>
        <w:t>When the clinical procedure results are present, Consults changes the status to PR (partial results). This means that, at least, at stub of a TIU document has been attached to the consult. It could also mean that one or more images and/or instrument reports created by a clinical device are also attached to the consult. Additionally, the interpretation of the clinical device image(s) or text may have been uploaded and is ready for signature.</w:t>
      </w:r>
    </w:p>
    <w:p w14:paraId="72D38A21" w14:textId="77777777" w:rsidR="004A5973" w:rsidRDefault="00A57AF7" w:rsidP="00D41468">
      <w:pPr>
        <w:pStyle w:val="BodyTextIndent"/>
      </w:pPr>
      <w:r>
        <w:rPr>
          <w:noProof/>
          <w:sz w:val="20"/>
        </w:rPr>
        <mc:AlternateContent>
          <mc:Choice Requires="wps">
            <w:drawing>
              <wp:anchor distT="0" distB="0" distL="114300" distR="114300" simplePos="0" relativeHeight="251701760" behindDoc="0" locked="0" layoutInCell="1" allowOverlap="1" wp14:anchorId="72D395A1" wp14:editId="72D395A2">
                <wp:simplePos x="0" y="0"/>
                <wp:positionH relativeFrom="column">
                  <wp:posOffset>4558030</wp:posOffset>
                </wp:positionH>
                <wp:positionV relativeFrom="paragraph">
                  <wp:posOffset>970280</wp:posOffset>
                </wp:positionV>
                <wp:extent cx="1233170" cy="880110"/>
                <wp:effectExtent l="0" t="0" r="0" b="0"/>
                <wp:wrapNone/>
                <wp:docPr id="1026" name="AutoShape 9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3170" cy="880110"/>
                        </a:xfrm>
                        <a:prstGeom prst="borderCallout2">
                          <a:avLst>
                            <a:gd name="adj1" fmla="val 13491"/>
                            <a:gd name="adj2" fmla="val -5921"/>
                            <a:gd name="adj3" fmla="val 13491"/>
                            <a:gd name="adj4" fmla="val -67662"/>
                            <a:gd name="adj5" fmla="val 126477"/>
                            <a:gd name="adj6" fmla="val -13043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BC" w14:textId="77777777" w:rsidR="00741A65" w:rsidRDefault="00741A65" w:rsidP="00D41468">
                            <w:pPr>
                              <w:pStyle w:val="Callout"/>
                            </w:pPr>
                            <w:r>
                              <w:t>Press this button to get a drop-down list of choices.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A1" id="AutoShape 988" o:spid="_x0000_s1034" type="#_x0000_t48" style="position:absolute;margin-left:358.9pt;margin-top:76.4pt;width:97.1pt;height:69.3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" adj="-28173,27319,-14615,2914,-1279,2914">
                <v:stroke startarrow="block"/>
                <v:textbox>
                  <w:txbxContent>
                    <w:p w14:paraId="72D397BC" w14:textId="77777777" w:rsidR="00741A65" w:rsidRDefault="00741A65" w:rsidP="00D41468">
                      <w:pPr>
                        <w:pStyle w:val="Callout"/>
                      </w:pPr>
                      <w:r>
                        <w:t>Press this button to get a drop-down list of choices.</w:t>
                      </w:r>
                    </w:p>
                  </w:txbxContent>
                </v:textbox>
                <o:callout v:ext="edit" minusy="t"/>
              </v:shape>
            </w:pict>
          </mc:Fallback>
        </mc:AlternateContent>
      </w:r>
      <w:r w:rsidR="004A5973">
        <w:t>The minimum required by the consults package to complete a clinical procedures consult is the interpretation of the clinical device output. If this is not supplied via upload, then it must be entered by the consulting clinician. When this interpretation is entered, the following fields are required and are prompted for (if not already present):</w:t>
      </w:r>
    </w:p>
    <w:p w14:paraId="72D38A22" w14:textId="77777777" w:rsidR="008B2AAE" w:rsidRDefault="008B2AAE" w:rsidP="00D41468">
      <w:pPr>
        <w:pStyle w:val="BodyTextIndent"/>
      </w:pPr>
    </w:p>
    <w:p w14:paraId="72D38A23" w14:textId="77777777" w:rsidR="004A5973" w:rsidRDefault="00A57AF7" w:rsidP="00D41468">
      <w:r>
        <w:rPr>
          <w:noProof/>
        </w:rPr>
        <w:drawing>
          <wp:anchor distT="0" distB="0" distL="114300" distR="114300" simplePos="0" relativeHeight="251729408" behindDoc="1" locked="0" layoutInCell="1" allowOverlap="1" wp14:anchorId="72D395A3" wp14:editId="72D395A4">
            <wp:simplePos x="0" y="0"/>
            <wp:positionH relativeFrom="column">
              <wp:posOffset>1478915</wp:posOffset>
            </wp:positionH>
            <wp:positionV relativeFrom="paragraph">
              <wp:posOffset>65405</wp:posOffset>
            </wp:positionV>
            <wp:extent cx="2635885" cy="1821815"/>
            <wp:effectExtent l="0" t="0" r="0" b="6985"/>
            <wp:wrapNone/>
            <wp:docPr id="1022" name="Picture 1020" descr="04RequiredFields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04RequiredFields cop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35885" cy="182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A24" w14:textId="77777777" w:rsidR="004A5973" w:rsidRDefault="004A5973" w:rsidP="00D41468">
      <w:pPr>
        <w:pStyle w:val="Date"/>
      </w:pPr>
    </w:p>
    <w:p w14:paraId="72D38A25" w14:textId="77777777" w:rsidR="004A5973" w:rsidRDefault="004A5973" w:rsidP="00D41468"/>
    <w:p w14:paraId="72D38A26" w14:textId="77777777" w:rsidR="004A5973" w:rsidRDefault="004A5973" w:rsidP="00D41468"/>
    <w:p w14:paraId="72D38A27" w14:textId="77777777" w:rsidR="004A5973" w:rsidRDefault="00A57AF7" w:rsidP="00D41468">
      <w:bookmarkStart w:id="130" w:name="_Toc101239003"/>
      <w:bookmarkStart w:id="131" w:name="_Toc380732831"/>
      <w:bookmarkStart w:id="132" w:name="_Toc380732913"/>
      <w:bookmarkStart w:id="133" w:name="_Toc380738417"/>
      <w:r>
        <w:rPr>
          <w:noProof/>
        </w:rPr>
        <mc:AlternateContent>
          <mc:Choice Requires="wps">
            <w:drawing>
              <wp:anchor distT="0" distB="0" distL="114300" distR="114300" simplePos="0" relativeHeight="251702784" behindDoc="0" locked="0" layoutInCell="1" allowOverlap="1" wp14:anchorId="72D395A5" wp14:editId="72D395A6">
                <wp:simplePos x="0" y="0"/>
                <wp:positionH relativeFrom="column">
                  <wp:posOffset>331470</wp:posOffset>
                </wp:positionH>
                <wp:positionV relativeFrom="paragraph">
                  <wp:posOffset>333375</wp:posOffset>
                </wp:positionV>
                <wp:extent cx="1351280" cy="887095"/>
                <wp:effectExtent l="0" t="0" r="0" b="0"/>
                <wp:wrapNone/>
                <wp:docPr id="1020" name="AutoShape 9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1280" cy="887095"/>
                        </a:xfrm>
                        <a:prstGeom prst="borderCallout2">
                          <a:avLst>
                            <a:gd name="adj1" fmla="val 86616"/>
                            <a:gd name="adj2" fmla="val 105403"/>
                            <a:gd name="adj3" fmla="val 86616"/>
                            <a:gd name="adj4" fmla="val 147134"/>
                            <a:gd name="adj5" fmla="val -2792"/>
                            <a:gd name="adj6" fmla="val 18947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BD" w14:textId="77777777" w:rsidR="00741A65" w:rsidRDefault="00741A65" w:rsidP="00D41468">
                            <w:pPr>
                              <w:pStyle w:val="Callout"/>
                            </w:pPr>
                            <w:r>
                              <w:t>This button brings up a dialog to help you select the date and 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A5" id="AutoShape 989" o:spid="_x0000_s1035" type="#_x0000_t48" style="position:absolute;margin-left:26.1pt;margin-top:26.25pt;width:106.4pt;height:69.8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" adj="40926,-603,31781,18709,22767,18709">
                <v:stroke startarrow="block"/>
                <v:textbox>
                  <w:txbxContent>
                    <w:p w14:paraId="72D397BD" w14:textId="77777777" w:rsidR="00741A65" w:rsidRDefault="00741A65" w:rsidP="00D41468">
                      <w:pPr>
                        <w:pStyle w:val="Callout"/>
                      </w:pPr>
                      <w:r>
                        <w:t>This button brings up a dialog to help you select the date and time.</w:t>
                      </w:r>
                    </w:p>
                  </w:txbxContent>
                </v:textbox>
                <o:callout v:ext="edit" minusx="t"/>
              </v:shape>
            </w:pict>
          </mc:Fallback>
        </mc:AlternateContent>
      </w:r>
      <w:bookmarkEnd w:id="130"/>
      <w:bookmarkEnd w:id="131"/>
      <w:bookmarkEnd w:id="132"/>
      <w:bookmarkEnd w:id="133"/>
    </w:p>
    <w:p w14:paraId="72D38A28" w14:textId="77777777" w:rsidR="008B2AAE" w:rsidRDefault="004A5973" w:rsidP="00D41468">
      <w:pPr>
        <w:pStyle w:val="Heading2"/>
      </w:pPr>
      <w:r>
        <w:br w:type="page"/>
      </w:r>
      <w:r>
        <w:lastRenderedPageBreak/>
        <w:fldChar w:fldCharType="begin"/>
      </w:r>
      <w:r>
        <w:instrText xml:space="preserve"> XE "Medicine Package" </w:instrText>
      </w:r>
      <w:r>
        <w:fldChar w:fldCharType="end"/>
      </w:r>
      <w:bookmarkStart w:id="134" w:name="_Toc508628494"/>
      <w:r>
        <w:t>Windows Quick Start</w:t>
      </w:r>
      <w:bookmarkStart w:id="135" w:name="_GoBack"/>
      <w:bookmarkEnd w:id="127"/>
      <w:bookmarkEnd w:id="128"/>
      <w:bookmarkEnd w:id="134"/>
      <w:bookmarkEnd w:id="135"/>
      <w:r>
        <w:fldChar w:fldCharType="begin"/>
      </w:r>
      <w:r>
        <w:instrText xml:space="preserve"> XE "Windows Quick Start" </w:instrText>
      </w:r>
      <w:r>
        <w:fldChar w:fldCharType="end"/>
      </w:r>
    </w:p>
    <w:p w14:paraId="72D38A29" w14:textId="77777777" w:rsidR="008B2AAE" w:rsidRDefault="008B2AAE" w:rsidP="00D41468"/>
    <w:p w14:paraId="72D38A2A" w14:textId="77777777" w:rsidR="004A5973" w:rsidRDefault="004A5973" w:rsidP="00D41468">
      <w:pPr>
        <w:pStyle w:val="Heading2"/>
      </w:pPr>
      <w:bookmarkStart w:id="136" w:name="_Toc508628495"/>
      <w:r>
        <w:t xml:space="preserve">Introduction </w:t>
      </w:r>
      <w:r w:rsidR="004D2794">
        <w:rPr>
          <w:noProof/>
        </w:rPr>
        <w:fldChar w:fldCharType="begin"/>
      </w:r>
      <w:r w:rsidR="004D2794">
        <w:rPr>
          <w:noProof/>
        </w:rPr>
        <w:instrText xml:space="preserve"> PAGEREF WindowsInt \* MERGEFORMAT </w:instrText>
      </w:r>
      <w:r w:rsidR="004D2794">
        <w:rPr>
          <w:noProof/>
        </w:rPr>
        <w:fldChar w:fldCharType="separate"/>
      </w:r>
      <w:r w:rsidR="004D2794">
        <w:rPr>
          <w:noProof/>
        </w:rPr>
        <w:t>59</w:t>
      </w:r>
      <w:bookmarkEnd w:id="136"/>
      <w:r w:rsidR="004D2794">
        <w:rPr>
          <w:noProof/>
        </w:rPr>
        <w:fldChar w:fldCharType="end"/>
      </w:r>
    </w:p>
    <w:p w14:paraId="72D38A2B" w14:textId="77777777" w:rsidR="004A5973" w:rsidRDefault="004A5973" w:rsidP="00D41468">
      <w:pPr>
        <w:pStyle w:val="Heading4"/>
      </w:pPr>
      <w:r>
        <w:t xml:space="preserve">Windows Flow of Information </w:t>
      </w:r>
      <w:r w:rsidR="004D2794">
        <w:rPr>
          <w:noProof/>
        </w:rPr>
        <w:fldChar w:fldCharType="begin"/>
      </w:r>
      <w:r w:rsidR="004D2794">
        <w:rPr>
          <w:noProof/>
        </w:rPr>
        <w:instrText xml:space="preserve"> PAGEREF WindowsFlow \* MERGEFORMAT </w:instrText>
      </w:r>
      <w:r w:rsidR="004D2794">
        <w:rPr>
          <w:noProof/>
        </w:rPr>
        <w:fldChar w:fldCharType="separate"/>
      </w:r>
      <w:r w:rsidR="004D2794">
        <w:rPr>
          <w:noProof/>
        </w:rPr>
        <w:t>60</w:t>
      </w:r>
      <w:r w:rsidR="004D2794">
        <w:rPr>
          <w:noProof/>
        </w:rPr>
        <w:fldChar w:fldCharType="end"/>
      </w:r>
    </w:p>
    <w:p w14:paraId="72D38A2C" w14:textId="77777777" w:rsidR="004A5973" w:rsidRDefault="004A5973" w:rsidP="00D41468">
      <w:pPr>
        <w:pStyle w:val="Heading5"/>
      </w:pPr>
      <w:r>
        <w:t xml:space="preserve">Starting Consults in Windows </w:t>
      </w:r>
      <w:r w:rsidR="004D2794">
        <w:rPr>
          <w:noProof/>
        </w:rPr>
        <w:fldChar w:fldCharType="begin"/>
      </w:r>
      <w:r w:rsidR="004D2794">
        <w:rPr>
          <w:noProof/>
        </w:rPr>
        <w:instrText xml:space="preserve"> PAGEREF WindowsStart \* MERGEFORMAT </w:instrText>
      </w:r>
      <w:r w:rsidR="004D2794">
        <w:rPr>
          <w:noProof/>
        </w:rPr>
        <w:fldChar w:fldCharType="separate"/>
      </w:r>
      <w:r w:rsidR="004D2794">
        <w:rPr>
          <w:noProof/>
        </w:rPr>
        <w:t>60</w:t>
      </w:r>
      <w:r w:rsidR="004D2794">
        <w:rPr>
          <w:noProof/>
        </w:rPr>
        <w:fldChar w:fldCharType="end"/>
      </w:r>
    </w:p>
    <w:p w14:paraId="72D38A2D" w14:textId="77777777" w:rsidR="004A5973" w:rsidRDefault="004A5973" w:rsidP="00D41468">
      <w:pPr>
        <w:pStyle w:val="Heading5"/>
      </w:pPr>
      <w:r>
        <w:t xml:space="preserve">Order New Consult </w:t>
      </w:r>
      <w:r w:rsidR="004D2794">
        <w:rPr>
          <w:noProof/>
        </w:rPr>
        <w:fldChar w:fldCharType="begin"/>
      </w:r>
      <w:r w:rsidR="004D2794">
        <w:rPr>
          <w:noProof/>
        </w:rPr>
        <w:instrText xml:space="preserve"> PAGEREF Wind</w:instrText>
      </w:r>
      <w:r w:rsidR="004D2794">
        <w:rPr>
          <w:noProof/>
        </w:rPr>
        <w:instrText xml:space="preserve">owsAD \* MERGEFORMAT </w:instrText>
      </w:r>
      <w:r w:rsidR="004D2794">
        <w:rPr>
          <w:noProof/>
        </w:rPr>
        <w:fldChar w:fldCharType="separate"/>
      </w:r>
      <w:r w:rsidR="004D2794">
        <w:rPr>
          <w:noProof/>
        </w:rPr>
        <w:t>63</w:t>
      </w:r>
      <w:r w:rsidR="004D2794">
        <w:rPr>
          <w:noProof/>
        </w:rPr>
        <w:fldChar w:fldCharType="end"/>
      </w:r>
    </w:p>
    <w:p w14:paraId="72D38A2E" w14:textId="77777777" w:rsidR="004A5973" w:rsidRDefault="004A5973" w:rsidP="00D41468">
      <w:pPr>
        <w:pStyle w:val="Heading5"/>
      </w:pPr>
      <w:r>
        <w:t xml:space="preserve">Print Form </w:t>
      </w:r>
      <w:r w:rsidR="004D2794">
        <w:rPr>
          <w:noProof/>
        </w:rPr>
        <w:fldChar w:fldCharType="begin"/>
      </w:r>
      <w:r w:rsidR="004D2794">
        <w:rPr>
          <w:noProof/>
        </w:rPr>
        <w:instrText xml:space="preserve"> PAGEREF WindowsPR \* MERGEFORMAT </w:instrText>
      </w:r>
      <w:r w:rsidR="004D2794">
        <w:rPr>
          <w:noProof/>
        </w:rPr>
        <w:fldChar w:fldCharType="separate"/>
      </w:r>
      <w:r w:rsidR="004D2794">
        <w:rPr>
          <w:noProof/>
        </w:rPr>
        <w:t>65</w:t>
      </w:r>
      <w:r w:rsidR="004D2794">
        <w:rPr>
          <w:noProof/>
        </w:rPr>
        <w:fldChar w:fldCharType="end"/>
      </w:r>
    </w:p>
    <w:p w14:paraId="72D38A2F" w14:textId="77777777" w:rsidR="004A5973" w:rsidRDefault="004A5973" w:rsidP="00D41468">
      <w:pPr>
        <w:pStyle w:val="Heading5"/>
      </w:pPr>
      <w:r>
        <w:t xml:space="preserve">Forward Request </w:t>
      </w:r>
      <w:r w:rsidR="004D2794">
        <w:rPr>
          <w:noProof/>
        </w:rPr>
        <w:fldChar w:fldCharType="begin"/>
      </w:r>
      <w:r w:rsidR="004D2794">
        <w:rPr>
          <w:noProof/>
        </w:rPr>
        <w:instrText xml:space="preserve"> PAGEREF WindowsFR \* MERGEFORMAT </w:instrText>
      </w:r>
      <w:r w:rsidR="004D2794">
        <w:rPr>
          <w:noProof/>
        </w:rPr>
        <w:fldChar w:fldCharType="separate"/>
      </w:r>
      <w:r w:rsidR="004D2794">
        <w:rPr>
          <w:noProof/>
        </w:rPr>
        <w:t>66</w:t>
      </w:r>
      <w:r w:rsidR="004D2794">
        <w:rPr>
          <w:noProof/>
        </w:rPr>
        <w:fldChar w:fldCharType="end"/>
      </w:r>
    </w:p>
    <w:p w14:paraId="72D38A30" w14:textId="77777777" w:rsidR="004A5973" w:rsidRDefault="004A5973" w:rsidP="00D41468">
      <w:pPr>
        <w:pStyle w:val="Heading5"/>
      </w:pPr>
      <w:r>
        <w:t xml:space="preserve">Receive Request </w:t>
      </w:r>
      <w:r w:rsidR="004D2794">
        <w:rPr>
          <w:noProof/>
        </w:rPr>
        <w:fldChar w:fldCharType="begin"/>
      </w:r>
      <w:r w:rsidR="004D2794">
        <w:rPr>
          <w:noProof/>
        </w:rPr>
        <w:instrText xml:space="preserve"> PAGEREF WindowsRC \* MERGEFORMAT </w:instrText>
      </w:r>
      <w:r w:rsidR="004D2794">
        <w:rPr>
          <w:noProof/>
        </w:rPr>
        <w:fldChar w:fldCharType="separate"/>
      </w:r>
      <w:r w:rsidR="004D2794">
        <w:rPr>
          <w:noProof/>
        </w:rPr>
        <w:t>67</w:t>
      </w:r>
      <w:r w:rsidR="004D2794">
        <w:rPr>
          <w:noProof/>
        </w:rPr>
        <w:fldChar w:fldCharType="end"/>
      </w:r>
    </w:p>
    <w:p w14:paraId="72D38A31" w14:textId="77777777" w:rsidR="004A5973" w:rsidRDefault="004A5973" w:rsidP="00D41468">
      <w:pPr>
        <w:pStyle w:val="Heading5"/>
      </w:pPr>
      <w:r>
        <w:t xml:space="preserve">Comment </w:t>
      </w:r>
      <w:r w:rsidR="004D2794">
        <w:rPr>
          <w:noProof/>
        </w:rPr>
        <w:fldChar w:fldCharType="begin"/>
      </w:r>
      <w:r w:rsidR="004D2794">
        <w:rPr>
          <w:noProof/>
        </w:rPr>
        <w:instrText xml:space="preserve"> PAGEREF WindowsCM \* MERGEFORMAT </w:instrText>
      </w:r>
      <w:r w:rsidR="004D2794">
        <w:rPr>
          <w:noProof/>
        </w:rPr>
        <w:fldChar w:fldCharType="separate"/>
      </w:r>
      <w:r w:rsidR="004D2794">
        <w:rPr>
          <w:noProof/>
        </w:rPr>
        <w:t>68</w:t>
      </w:r>
      <w:r w:rsidR="004D2794">
        <w:rPr>
          <w:noProof/>
        </w:rPr>
        <w:fldChar w:fldCharType="end"/>
      </w:r>
      <w:r>
        <w:t xml:space="preserve">  </w:t>
      </w:r>
    </w:p>
    <w:p w14:paraId="72D38A32" w14:textId="77777777" w:rsidR="004A5973" w:rsidRDefault="004A5973" w:rsidP="00D41468">
      <w:pPr>
        <w:pStyle w:val="Heading5"/>
      </w:pPr>
      <w:r>
        <w:t xml:space="preserve">Complete a Consult (From the Consults Tab) </w:t>
      </w:r>
      <w:r w:rsidR="004D2794">
        <w:rPr>
          <w:noProof/>
        </w:rPr>
        <w:fldChar w:fldCharType="begin"/>
      </w:r>
      <w:r w:rsidR="004D2794">
        <w:rPr>
          <w:noProof/>
        </w:rPr>
        <w:instrText xml:space="preserve"> PAGEREF WindowsCT \* MERGEFORMAT </w:instrText>
      </w:r>
      <w:r w:rsidR="004D2794">
        <w:rPr>
          <w:noProof/>
        </w:rPr>
        <w:fldChar w:fldCharType="separate"/>
      </w:r>
      <w:r w:rsidR="004D2794">
        <w:rPr>
          <w:noProof/>
        </w:rPr>
        <w:t>70</w:t>
      </w:r>
      <w:r w:rsidR="004D2794">
        <w:rPr>
          <w:noProof/>
        </w:rPr>
        <w:fldChar w:fldCharType="end"/>
      </w:r>
    </w:p>
    <w:p w14:paraId="72D38A33" w14:textId="77777777" w:rsidR="004A5973" w:rsidRDefault="004A5973" w:rsidP="00D41468">
      <w:pPr>
        <w:pStyle w:val="Heading5"/>
      </w:pPr>
      <w:r>
        <w:t xml:space="preserve">Complete a Consult (From the Notes Tab) </w:t>
      </w:r>
      <w:r w:rsidR="004D2794">
        <w:rPr>
          <w:noProof/>
        </w:rPr>
        <w:fldChar w:fldCharType="begin"/>
      </w:r>
      <w:r w:rsidR="004D2794">
        <w:rPr>
          <w:noProof/>
        </w:rPr>
        <w:instrText xml:space="preserve"> PAGEREF WindowsCTnotes \* MERGEFORMAT </w:instrText>
      </w:r>
      <w:r w:rsidR="004D2794">
        <w:rPr>
          <w:noProof/>
        </w:rPr>
        <w:fldChar w:fldCharType="separate"/>
      </w:r>
      <w:r w:rsidR="004D2794">
        <w:rPr>
          <w:noProof/>
        </w:rPr>
        <w:t>72</w:t>
      </w:r>
      <w:r w:rsidR="004D2794">
        <w:rPr>
          <w:noProof/>
        </w:rPr>
        <w:fldChar w:fldCharType="end"/>
      </w:r>
    </w:p>
    <w:p w14:paraId="72D38A34" w14:textId="77777777" w:rsidR="004A5973" w:rsidRPr="0099379D" w:rsidRDefault="004A5973" w:rsidP="00D41468">
      <w:pPr>
        <w:pStyle w:val="Heading5"/>
      </w:pPr>
      <w:r>
        <w:t xml:space="preserve">Complete a Consult (From Medicine Results) </w:t>
      </w:r>
      <w:r w:rsidR="004D2794">
        <w:rPr>
          <w:noProof/>
        </w:rPr>
        <w:fldChar w:fldCharType="begin"/>
      </w:r>
      <w:r w:rsidR="004D2794">
        <w:rPr>
          <w:noProof/>
        </w:rPr>
        <w:instrText xml:space="preserve"> PAGEREF CompleteMedicine \* MERGEFORMAT </w:instrText>
      </w:r>
      <w:r w:rsidR="004D2794">
        <w:rPr>
          <w:noProof/>
        </w:rPr>
        <w:fldChar w:fldCharType="separate"/>
      </w:r>
      <w:r w:rsidR="004D2794">
        <w:rPr>
          <w:noProof/>
        </w:rPr>
        <w:t>74</w:t>
      </w:r>
      <w:r w:rsidR="004D2794">
        <w:rPr>
          <w:noProof/>
        </w:rPr>
        <w:fldChar w:fldCharType="end"/>
      </w:r>
    </w:p>
    <w:p w14:paraId="72D38A35" w14:textId="77777777" w:rsidR="004A5973" w:rsidRDefault="004A5973" w:rsidP="00D41468">
      <w:pPr>
        <w:pStyle w:val="Heading4"/>
      </w:pPr>
      <w:r>
        <w:t xml:space="preserve">Other Windows Topics </w:t>
      </w:r>
      <w:r w:rsidR="004D2794">
        <w:rPr>
          <w:noProof/>
        </w:rPr>
        <w:fldChar w:fldCharType="begin"/>
      </w:r>
      <w:r w:rsidR="004D2794">
        <w:rPr>
          <w:noProof/>
        </w:rPr>
        <w:instrText xml:space="preserve"> PAGEREF WindowsOther \* MERGEFORMAT </w:instrText>
      </w:r>
      <w:r w:rsidR="004D2794">
        <w:rPr>
          <w:noProof/>
        </w:rPr>
        <w:fldChar w:fldCharType="separate"/>
      </w:r>
      <w:r w:rsidR="004D2794">
        <w:rPr>
          <w:noProof/>
        </w:rPr>
        <w:t>76</w:t>
      </w:r>
      <w:r w:rsidR="004D2794">
        <w:rPr>
          <w:noProof/>
        </w:rPr>
        <w:fldChar w:fldCharType="end"/>
      </w:r>
    </w:p>
    <w:p w14:paraId="72D38A36" w14:textId="77777777" w:rsidR="004A5973" w:rsidRDefault="004A5973" w:rsidP="00D41468">
      <w:pPr>
        <w:pStyle w:val="Heading5"/>
      </w:pPr>
      <w:r>
        <w:t xml:space="preserve">Cancel Request </w:t>
      </w:r>
      <w:r w:rsidR="004D2794">
        <w:rPr>
          <w:noProof/>
        </w:rPr>
        <w:fldChar w:fldCharType="begin"/>
      </w:r>
      <w:r w:rsidR="004D2794">
        <w:rPr>
          <w:noProof/>
        </w:rPr>
        <w:instrText xml:space="preserve"> PAGEREF WindowsCX \* MERGEFORMAT </w:instrText>
      </w:r>
      <w:r w:rsidR="004D2794">
        <w:rPr>
          <w:noProof/>
        </w:rPr>
        <w:fldChar w:fldCharType="separate"/>
      </w:r>
      <w:r w:rsidR="004D2794">
        <w:rPr>
          <w:noProof/>
        </w:rPr>
        <w:t>76</w:t>
      </w:r>
      <w:r w:rsidR="004D2794">
        <w:rPr>
          <w:noProof/>
        </w:rPr>
        <w:fldChar w:fldCharType="end"/>
      </w:r>
    </w:p>
    <w:p w14:paraId="72D38A37" w14:textId="77777777" w:rsidR="004A5973" w:rsidRDefault="004A5973" w:rsidP="00D41468">
      <w:pPr>
        <w:pStyle w:val="Heading5"/>
      </w:pPr>
      <w:r>
        <w:t xml:space="preserve">Detailed Display </w:t>
      </w:r>
      <w:r w:rsidR="004D2794">
        <w:rPr>
          <w:noProof/>
        </w:rPr>
        <w:fldChar w:fldCharType="begin"/>
      </w:r>
      <w:r w:rsidR="004D2794">
        <w:rPr>
          <w:noProof/>
        </w:rPr>
        <w:instrText xml:space="preserve"> PAGEREF WindowsDD \* MERGEFORMAT </w:instrText>
      </w:r>
      <w:r w:rsidR="004D2794">
        <w:rPr>
          <w:noProof/>
        </w:rPr>
        <w:fldChar w:fldCharType="separate"/>
      </w:r>
      <w:r w:rsidR="004D2794">
        <w:rPr>
          <w:noProof/>
        </w:rPr>
        <w:t>78</w:t>
      </w:r>
      <w:r w:rsidR="004D2794">
        <w:rPr>
          <w:noProof/>
        </w:rPr>
        <w:fldChar w:fldCharType="end"/>
      </w:r>
    </w:p>
    <w:p w14:paraId="72D38A38" w14:textId="77777777" w:rsidR="004A5973" w:rsidRDefault="004A5973" w:rsidP="00D41468">
      <w:pPr>
        <w:pStyle w:val="Heading5"/>
      </w:pPr>
      <w:r>
        <w:t xml:space="preserve">Discontinue Order </w:t>
      </w:r>
      <w:r w:rsidR="004D2794">
        <w:rPr>
          <w:noProof/>
        </w:rPr>
        <w:fldChar w:fldCharType="begin"/>
      </w:r>
      <w:r w:rsidR="004D2794">
        <w:rPr>
          <w:noProof/>
        </w:rPr>
        <w:instrText xml:space="preserve"> PAGEREF WindowsDC \* MERGEFORMAT </w:instrText>
      </w:r>
      <w:r w:rsidR="004D2794">
        <w:rPr>
          <w:noProof/>
        </w:rPr>
        <w:fldChar w:fldCharType="separate"/>
      </w:r>
      <w:r w:rsidR="004D2794">
        <w:rPr>
          <w:noProof/>
        </w:rPr>
        <w:t>77</w:t>
      </w:r>
      <w:r w:rsidR="004D2794">
        <w:rPr>
          <w:noProof/>
        </w:rPr>
        <w:fldChar w:fldCharType="end"/>
      </w:r>
    </w:p>
    <w:p w14:paraId="72D38A39" w14:textId="77777777" w:rsidR="004A5973" w:rsidRDefault="004A5973" w:rsidP="00D41468">
      <w:pPr>
        <w:pStyle w:val="Heading5"/>
      </w:pPr>
      <w:r>
        <w:t xml:space="preserve">Make Addendum </w:t>
      </w:r>
      <w:r w:rsidR="004D2794">
        <w:rPr>
          <w:noProof/>
        </w:rPr>
        <w:fldChar w:fldCharType="begin"/>
      </w:r>
      <w:r w:rsidR="004D2794">
        <w:rPr>
          <w:noProof/>
        </w:rPr>
        <w:instrText xml:space="preserve"> PAGEREF WindowsMA \* MERGEFORMAT </w:instrText>
      </w:r>
      <w:r w:rsidR="004D2794">
        <w:rPr>
          <w:noProof/>
        </w:rPr>
        <w:fldChar w:fldCharType="separate"/>
      </w:r>
      <w:r w:rsidR="004D2794">
        <w:rPr>
          <w:noProof/>
        </w:rPr>
        <w:t>84</w:t>
      </w:r>
      <w:r w:rsidR="004D2794">
        <w:rPr>
          <w:noProof/>
        </w:rPr>
        <w:fldChar w:fldCharType="end"/>
      </w:r>
    </w:p>
    <w:p w14:paraId="72D38A3A" w14:textId="77777777" w:rsidR="004A5973" w:rsidRDefault="004A5973" w:rsidP="00D41468">
      <w:pPr>
        <w:pStyle w:val="Heading5"/>
      </w:pPr>
      <w:r>
        <w:t xml:space="preserve">New Date Range </w:t>
      </w:r>
      <w:r w:rsidR="004D2794">
        <w:rPr>
          <w:noProof/>
        </w:rPr>
        <w:fldChar w:fldCharType="begin"/>
      </w:r>
      <w:r w:rsidR="004D2794">
        <w:rPr>
          <w:noProof/>
        </w:rPr>
        <w:instrText xml:space="preserve"> PAGEREF WindowsCD \* MERGEFORMAT </w:instrText>
      </w:r>
      <w:r w:rsidR="004D2794">
        <w:rPr>
          <w:noProof/>
        </w:rPr>
        <w:fldChar w:fldCharType="separate"/>
      </w:r>
      <w:r w:rsidR="004D2794">
        <w:rPr>
          <w:noProof/>
        </w:rPr>
        <w:t>86</w:t>
      </w:r>
      <w:r w:rsidR="004D2794">
        <w:rPr>
          <w:noProof/>
        </w:rPr>
        <w:fldChar w:fldCharType="end"/>
      </w:r>
    </w:p>
    <w:p w14:paraId="72D38A3B" w14:textId="77777777" w:rsidR="004A5973" w:rsidRDefault="004A5973" w:rsidP="00D41468">
      <w:pPr>
        <w:pStyle w:val="Heading5"/>
      </w:pPr>
      <w:r>
        <w:t xml:space="preserve">Results Display </w:t>
      </w:r>
      <w:r w:rsidR="004D2794">
        <w:rPr>
          <w:noProof/>
        </w:rPr>
        <w:fldChar w:fldCharType="begin"/>
      </w:r>
      <w:r w:rsidR="004D2794">
        <w:rPr>
          <w:noProof/>
        </w:rPr>
        <w:instrText xml:space="preserve"> PAGEREF WindowsRT \* MERGEFORMAT </w:instrText>
      </w:r>
      <w:r w:rsidR="004D2794">
        <w:rPr>
          <w:noProof/>
        </w:rPr>
        <w:fldChar w:fldCharType="separate"/>
      </w:r>
      <w:r w:rsidR="004D2794">
        <w:rPr>
          <w:noProof/>
        </w:rPr>
        <w:t>89</w:t>
      </w:r>
      <w:r w:rsidR="004D2794">
        <w:rPr>
          <w:noProof/>
        </w:rPr>
        <w:fldChar w:fldCharType="end"/>
      </w:r>
    </w:p>
    <w:p w14:paraId="72D38A3C" w14:textId="77777777" w:rsidR="004A5973" w:rsidRDefault="004A5973" w:rsidP="00D41468">
      <w:pPr>
        <w:pStyle w:val="Heading5"/>
      </w:pPr>
      <w:r>
        <w:t xml:space="preserve">Select Consult </w:t>
      </w:r>
      <w:r w:rsidR="004D2794">
        <w:rPr>
          <w:noProof/>
        </w:rPr>
        <w:fldChar w:fldCharType="begin"/>
      </w:r>
      <w:r w:rsidR="004D2794">
        <w:rPr>
          <w:noProof/>
        </w:rPr>
        <w:instrText xml:space="preserve"> PAGEREF WindowsSelect \* MERGEFORMAT </w:instrText>
      </w:r>
      <w:r w:rsidR="004D2794">
        <w:rPr>
          <w:noProof/>
        </w:rPr>
        <w:fldChar w:fldCharType="separate"/>
      </w:r>
      <w:r w:rsidR="004D2794">
        <w:rPr>
          <w:noProof/>
        </w:rPr>
        <w:t>90</w:t>
      </w:r>
      <w:r w:rsidR="004D2794">
        <w:rPr>
          <w:noProof/>
        </w:rPr>
        <w:fldChar w:fldCharType="end"/>
      </w:r>
    </w:p>
    <w:p w14:paraId="72D38A3D" w14:textId="77777777" w:rsidR="004A5973" w:rsidRDefault="004A5973" w:rsidP="00D41468">
      <w:pPr>
        <w:pStyle w:val="Heading5"/>
      </w:pPr>
      <w:r>
        <w:t xml:space="preserve">Select New Patient </w:t>
      </w:r>
      <w:r w:rsidR="004D2794">
        <w:rPr>
          <w:noProof/>
        </w:rPr>
        <w:fldChar w:fldCharType="begin"/>
      </w:r>
      <w:r w:rsidR="004D2794">
        <w:rPr>
          <w:noProof/>
        </w:rPr>
        <w:instrText xml:space="preserve"> PAGEREF WindowsSP \* MERGE</w:instrText>
      </w:r>
      <w:r w:rsidR="004D2794">
        <w:rPr>
          <w:noProof/>
        </w:rPr>
        <w:instrText xml:space="preserve">FORMAT </w:instrText>
      </w:r>
      <w:r w:rsidR="004D2794">
        <w:rPr>
          <w:noProof/>
        </w:rPr>
        <w:fldChar w:fldCharType="separate"/>
      </w:r>
      <w:r w:rsidR="004D2794">
        <w:rPr>
          <w:noProof/>
        </w:rPr>
        <w:t>91</w:t>
      </w:r>
      <w:r w:rsidR="004D2794">
        <w:rPr>
          <w:noProof/>
        </w:rPr>
        <w:fldChar w:fldCharType="end"/>
      </w:r>
    </w:p>
    <w:p w14:paraId="72D38A3E" w14:textId="77777777" w:rsidR="004A5973" w:rsidRDefault="004A5973" w:rsidP="00D41468">
      <w:pPr>
        <w:pStyle w:val="Heading5"/>
      </w:pPr>
      <w:r>
        <w:t xml:space="preserve">Select Service </w:t>
      </w:r>
      <w:r w:rsidR="004D2794">
        <w:rPr>
          <w:noProof/>
        </w:rPr>
        <w:fldChar w:fldCharType="begin"/>
      </w:r>
      <w:r w:rsidR="004D2794">
        <w:rPr>
          <w:noProof/>
        </w:rPr>
        <w:instrText xml:space="preserve"> PAGEREF WindowsSS \* MERGEFORMAT </w:instrText>
      </w:r>
      <w:r w:rsidR="004D2794">
        <w:rPr>
          <w:noProof/>
        </w:rPr>
        <w:fldChar w:fldCharType="separate"/>
      </w:r>
      <w:r w:rsidR="004D2794">
        <w:rPr>
          <w:noProof/>
        </w:rPr>
        <w:t>92</w:t>
      </w:r>
      <w:r w:rsidR="004D2794">
        <w:rPr>
          <w:noProof/>
        </w:rPr>
        <w:fldChar w:fldCharType="end"/>
      </w:r>
    </w:p>
    <w:p w14:paraId="72D38A3F" w14:textId="77777777" w:rsidR="004A5973" w:rsidRDefault="004A5973" w:rsidP="00D41468">
      <w:pPr>
        <w:pStyle w:val="Heading5"/>
      </w:pPr>
      <w:r>
        <w:t xml:space="preserve">View by Status </w:t>
      </w:r>
      <w:r w:rsidR="004D2794">
        <w:rPr>
          <w:noProof/>
        </w:rPr>
        <w:fldChar w:fldCharType="begin"/>
      </w:r>
      <w:r w:rsidR="004D2794">
        <w:rPr>
          <w:noProof/>
        </w:rPr>
        <w:instrText xml:space="preserve"> PAGEREF WindowsST \* MERGEFORMAT </w:instrText>
      </w:r>
      <w:r w:rsidR="004D2794">
        <w:rPr>
          <w:noProof/>
        </w:rPr>
        <w:fldChar w:fldCharType="separate"/>
      </w:r>
      <w:r w:rsidR="004D2794">
        <w:rPr>
          <w:noProof/>
        </w:rPr>
        <w:t>93</w:t>
      </w:r>
      <w:r w:rsidR="004D2794">
        <w:rPr>
          <w:noProof/>
        </w:rPr>
        <w:fldChar w:fldCharType="end"/>
      </w:r>
    </w:p>
    <w:p w14:paraId="72D38A40" w14:textId="77777777" w:rsidR="004A5973" w:rsidRDefault="004A5973" w:rsidP="00D41468">
      <w:pPr>
        <w:pStyle w:val="Heading4"/>
      </w:pPr>
      <w:r>
        <w:br w:type="page"/>
      </w:r>
      <w:r>
        <w:lastRenderedPageBreak/>
        <w:t>Key</w:t>
      </w:r>
    </w:p>
    <w:p w14:paraId="72D38A41" w14:textId="77777777" w:rsidR="004A5973" w:rsidRDefault="004A5973" w:rsidP="00D41468">
      <w:pPr>
        <w:pStyle w:val="Heading4"/>
      </w:pPr>
      <w:r>
        <w:t>1. Steps are numbered and bolded:</w:t>
      </w:r>
    </w:p>
    <w:p w14:paraId="72D38A42" w14:textId="77777777" w:rsidR="004A5973" w:rsidRDefault="00A57AF7" w:rsidP="00D41468">
      <w:r>
        <w:rPr>
          <w:noProof/>
        </w:rPr>
        <mc:AlternateContent>
          <mc:Choice Requires="wps">
            <w:drawing>
              <wp:anchor distT="0" distB="0" distL="114300" distR="114300" simplePos="0" relativeHeight="251582976" behindDoc="0" locked="0" layoutInCell="1" allowOverlap="1" wp14:anchorId="72D395A7" wp14:editId="72D395A8">
                <wp:simplePos x="0" y="0"/>
                <wp:positionH relativeFrom="column">
                  <wp:posOffset>457200</wp:posOffset>
                </wp:positionH>
                <wp:positionV relativeFrom="paragraph">
                  <wp:posOffset>137795</wp:posOffset>
                </wp:positionV>
                <wp:extent cx="1554480" cy="655320"/>
                <wp:effectExtent l="0" t="0" r="0" b="0"/>
                <wp:wrapNone/>
                <wp:docPr id="1007" name="AutoShape 7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655320"/>
                        </a:xfrm>
                        <a:prstGeom prst="accentBorderCallout2">
                          <a:avLst>
                            <a:gd name="adj1" fmla="val 72093"/>
                            <a:gd name="adj2" fmla="val 104699"/>
                            <a:gd name="adj3" fmla="val 72093"/>
                            <a:gd name="adj4" fmla="val 113194"/>
                            <a:gd name="adj5" fmla="val 217056"/>
                            <a:gd name="adj6" fmla="val 15408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BE" w14:textId="77777777" w:rsidR="00741A65" w:rsidRDefault="00741A65" w:rsidP="00D41468">
                            <w:pPr>
                              <w:pStyle w:val="Callout"/>
                            </w:pPr>
                            <w:r>
                              <w:t>a) Sub-steps are lettered and include an accent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D395A7"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AutoShape 714" o:spid="_x0000_s1036" type="#_x0000_t51" style="position:absolute;margin-left:36pt;margin-top:10.85pt;width:122.4pt;height:51.6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" adj="33282,46884,24450,15572,22615,15572">
                <v:stroke startarrow="block"/>
                <v:textbox>
                  <w:txbxContent>
                    <w:p w14:paraId="72D397BE" w14:textId="77777777" w:rsidR="00741A65" w:rsidRDefault="00741A65" w:rsidP="00D41468">
                      <w:pPr>
                        <w:pStyle w:val="Callout"/>
                      </w:pPr>
                      <w:r>
                        <w:t>a) Sub-steps are lettered and include an accent bar.</w:t>
                      </w:r>
                    </w:p>
                  </w:txbxContent>
                </v:textbox>
                <o:callout v:ext="edit" minusx="t" minusy="t"/>
              </v:shape>
            </w:pict>
          </mc:Fallback>
        </mc:AlternateContent>
      </w:r>
    </w:p>
    <w:p w14:paraId="72D38A43" w14:textId="77777777" w:rsidR="004A5973" w:rsidRDefault="00A57AF7" w:rsidP="00D41468">
      <w:r>
        <w:rPr>
          <w:noProof/>
        </w:rPr>
        <w:drawing>
          <wp:anchor distT="0" distB="0" distL="114300" distR="114300" simplePos="0" relativeHeight="251703808" behindDoc="1" locked="0" layoutInCell="1" allowOverlap="1" wp14:anchorId="72D395A9" wp14:editId="72D395AA">
            <wp:simplePos x="0" y="0"/>
            <wp:positionH relativeFrom="column">
              <wp:posOffset>2076450</wp:posOffset>
            </wp:positionH>
            <wp:positionV relativeFrom="paragraph">
              <wp:posOffset>178435</wp:posOffset>
            </wp:positionV>
            <wp:extent cx="2867025" cy="3157855"/>
            <wp:effectExtent l="0" t="0" r="9525" b="4445"/>
            <wp:wrapNone/>
            <wp:docPr id="1005" name="Picture 990" descr="04Exa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04Example0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7025" cy="3157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A44" w14:textId="77777777" w:rsidR="004A5973" w:rsidRDefault="004A5973" w:rsidP="00D41468"/>
    <w:p w14:paraId="72D38A45" w14:textId="77777777" w:rsidR="004A5973" w:rsidRDefault="004A5973" w:rsidP="00D41468"/>
    <w:p w14:paraId="72D38A46" w14:textId="77777777" w:rsidR="004A5973" w:rsidRDefault="004A5973" w:rsidP="00D41468"/>
    <w:p w14:paraId="72D38A47" w14:textId="77777777" w:rsidR="004A5973" w:rsidRDefault="004A5973" w:rsidP="00D41468"/>
    <w:p w14:paraId="72D38A48" w14:textId="77777777" w:rsidR="004A5973" w:rsidRDefault="00A57AF7" w:rsidP="00D41468">
      <w:r>
        <w:rPr>
          <w:noProof/>
        </w:rPr>
        <mc:AlternateContent>
          <mc:Choice Requires="wps">
            <w:drawing>
              <wp:anchor distT="0" distB="0" distL="114300" distR="114300" simplePos="0" relativeHeight="251581952" behindDoc="0" locked="0" layoutInCell="0" allowOverlap="1" wp14:anchorId="72D395AB" wp14:editId="72D395AC">
                <wp:simplePos x="0" y="0"/>
                <wp:positionH relativeFrom="column">
                  <wp:posOffset>548640</wp:posOffset>
                </wp:positionH>
                <wp:positionV relativeFrom="paragraph">
                  <wp:posOffset>105410</wp:posOffset>
                </wp:positionV>
                <wp:extent cx="1463040" cy="441960"/>
                <wp:effectExtent l="0" t="0" r="0" b="0"/>
                <wp:wrapNone/>
                <wp:docPr id="1001" name="AutoShape 7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441960"/>
                        </a:xfrm>
                        <a:prstGeom prst="borderCallout2">
                          <a:avLst>
                            <a:gd name="adj1" fmla="val 41380"/>
                            <a:gd name="adj2" fmla="val 104991"/>
                            <a:gd name="adj3" fmla="val 41380"/>
                            <a:gd name="adj4" fmla="val 153037"/>
                            <a:gd name="adj5" fmla="val -92671"/>
                            <a:gd name="adj6" fmla="val 20182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BF" w14:textId="77777777" w:rsidR="00741A65" w:rsidRDefault="00741A65" w:rsidP="00D41468">
                            <w:pPr>
                              <w:pStyle w:val="Callout"/>
                            </w:pPr>
                            <w:r>
                              <w:t xml:space="preserve">Tips are in a plain box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AB" id="AutoShape 713" o:spid="_x0000_s1037" type="#_x0000_t48" style="position:absolute;margin-left:43.2pt;margin-top:8.3pt;width:115.2pt;height:34.8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" o:allowincell="f" adj="43594,-20017,33056,8938,22678,8938">
                <v:stroke startarrow="block"/>
                <v:textbox>
                  <w:txbxContent>
                    <w:p w14:paraId="72D397BF" w14:textId="77777777" w:rsidR="00741A65" w:rsidRDefault="00741A65" w:rsidP="00D41468">
                      <w:pPr>
                        <w:pStyle w:val="Callout"/>
                      </w:pPr>
                      <w:r>
                        <w:t xml:space="preserve">Tips are in a plain box </w:t>
                      </w:r>
                    </w:p>
                  </w:txbxContent>
                </v:textbox>
                <o:callout v:ext="edit" minusx="t"/>
              </v:shape>
            </w:pict>
          </mc:Fallback>
        </mc:AlternateContent>
      </w:r>
    </w:p>
    <w:p w14:paraId="72D38A49" w14:textId="77777777" w:rsidR="004A5973" w:rsidRDefault="004A5973" w:rsidP="00D41468"/>
    <w:p w14:paraId="72D38A4A" w14:textId="77777777" w:rsidR="004A5973" w:rsidRDefault="004A5973" w:rsidP="00D41468"/>
    <w:p w14:paraId="72D38A4B" w14:textId="77777777" w:rsidR="004A5973" w:rsidRDefault="004A5973" w:rsidP="00D41468"/>
    <w:p w14:paraId="72D38A4C" w14:textId="77777777" w:rsidR="004A5973" w:rsidRDefault="005441D8" w:rsidP="00D41468">
      <w:pPr>
        <w:pStyle w:val="Heading3"/>
      </w:pPr>
      <w:r>
        <w:br w:type="page"/>
      </w:r>
      <w:bookmarkStart w:id="137" w:name="_Toc508628496"/>
      <w:r w:rsidR="004A5973">
        <w:lastRenderedPageBreak/>
        <w:t>Introduction</w:t>
      </w:r>
      <w:bookmarkStart w:id="138" w:name="WindowsInt"/>
      <w:bookmarkEnd w:id="137"/>
      <w:bookmarkEnd w:id="138"/>
    </w:p>
    <w:p w14:paraId="72D38A4D" w14:textId="77777777" w:rsidR="004A5973" w:rsidRDefault="004A5973" w:rsidP="00D41468">
      <w:pPr>
        <w:pStyle w:val="Heading4"/>
      </w:pPr>
      <w:r>
        <w:t>1. Before each process, select the consult:</w:t>
      </w:r>
    </w:p>
    <w:p w14:paraId="72D38A4E" w14:textId="77777777" w:rsidR="004A5973" w:rsidRDefault="00A57AF7" w:rsidP="00D41468">
      <w:r>
        <w:rPr>
          <w:noProof/>
        </w:rPr>
        <w:drawing>
          <wp:anchor distT="0" distB="0" distL="114300" distR="114300" simplePos="0" relativeHeight="251704832" behindDoc="1" locked="0" layoutInCell="1" allowOverlap="1" wp14:anchorId="72D395AD" wp14:editId="72D395AE">
            <wp:simplePos x="0" y="0"/>
            <wp:positionH relativeFrom="column">
              <wp:posOffset>2145030</wp:posOffset>
            </wp:positionH>
            <wp:positionV relativeFrom="paragraph">
              <wp:posOffset>7620</wp:posOffset>
            </wp:positionV>
            <wp:extent cx="3112770" cy="3429000"/>
            <wp:effectExtent l="0" t="0" r="0" b="0"/>
            <wp:wrapNone/>
            <wp:docPr id="1000" name="Picture 991" descr="04Exa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04Example0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12770"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84000" behindDoc="0" locked="0" layoutInCell="1" allowOverlap="1" wp14:anchorId="72D395AF" wp14:editId="72D395B0">
                <wp:simplePos x="0" y="0"/>
                <wp:positionH relativeFrom="column">
                  <wp:posOffset>466725</wp:posOffset>
                </wp:positionH>
                <wp:positionV relativeFrom="paragraph">
                  <wp:posOffset>147955</wp:posOffset>
                </wp:positionV>
                <wp:extent cx="1554480" cy="1233170"/>
                <wp:effectExtent l="0" t="0" r="0" b="0"/>
                <wp:wrapNone/>
                <wp:docPr id="996" name="AutoShape 7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1233170"/>
                        </a:xfrm>
                        <a:prstGeom prst="accentBorderCallout2">
                          <a:avLst>
                            <a:gd name="adj1" fmla="val 85171"/>
                            <a:gd name="adj2" fmla="val 104699"/>
                            <a:gd name="adj3" fmla="val 85171"/>
                            <a:gd name="adj4" fmla="val 111440"/>
                            <a:gd name="adj5" fmla="val 89755"/>
                            <a:gd name="adj6" fmla="val 14260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C0" w14:textId="77777777" w:rsidR="00741A65" w:rsidRDefault="00741A65" w:rsidP="00D41468">
                            <w:pPr>
                              <w:pStyle w:val="Callout"/>
                            </w:pPr>
                            <w:r>
                              <w:t>a) Click on the consult you want to select. (Most processes assume that you have first selected a specific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AF" id="AutoShape 716" o:spid="_x0000_s1038" type="#_x0000_t51" style="position:absolute;margin-left:36.75pt;margin-top:11.65pt;width:122.4pt;height:97.1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" adj="30803,19387,24071,18397,22615,18397">
                <v:stroke startarrow="block"/>
                <v:textbox>
                  <w:txbxContent>
                    <w:p w14:paraId="72D397C0" w14:textId="77777777" w:rsidR="00741A65" w:rsidRDefault="00741A65" w:rsidP="00D41468">
                      <w:pPr>
                        <w:pStyle w:val="Callout"/>
                      </w:pPr>
                      <w:r>
                        <w:t>a) Click on the consult you want to select. (Most processes assume that you have first selected a specific consult.)</w:t>
                      </w:r>
                    </w:p>
                  </w:txbxContent>
                </v:textbox>
                <o:callout v:ext="edit" minusx="t" minusy="t"/>
              </v:shape>
            </w:pict>
          </mc:Fallback>
        </mc:AlternateContent>
      </w:r>
    </w:p>
    <w:p w14:paraId="72D38A4F" w14:textId="77777777" w:rsidR="004A5973" w:rsidRDefault="00A57AF7" w:rsidP="00D41468">
      <w:pPr>
        <w:pStyle w:val="Heading3"/>
      </w:pPr>
      <w:bookmarkStart w:id="139" w:name="_Toc508019596"/>
      <w:bookmarkStart w:id="140" w:name="_Toc508628497"/>
      <w:r>
        <w:rPr>
          <w:noProof/>
        </w:rPr>
        <mc:AlternateContent>
          <mc:Choice Requires="wps">
            <w:drawing>
              <wp:anchor distT="0" distB="0" distL="114300" distR="114300" simplePos="0" relativeHeight="251585024" behindDoc="0" locked="0" layoutInCell="0" allowOverlap="1" wp14:anchorId="72D395B1" wp14:editId="72D395B2">
                <wp:simplePos x="0" y="0"/>
                <wp:positionH relativeFrom="column">
                  <wp:posOffset>457200</wp:posOffset>
                </wp:positionH>
                <wp:positionV relativeFrom="paragraph">
                  <wp:posOffset>1668780</wp:posOffset>
                </wp:positionV>
                <wp:extent cx="1376680" cy="1194435"/>
                <wp:effectExtent l="0" t="0" r="0" b="0"/>
                <wp:wrapNone/>
                <wp:docPr id="927" name="AutoShape 7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6680" cy="1194435"/>
                        </a:xfrm>
                        <a:prstGeom prst="borderCallout2">
                          <a:avLst>
                            <a:gd name="adj1" fmla="val 15310"/>
                            <a:gd name="adj2" fmla="val 105306"/>
                            <a:gd name="adj3" fmla="val 15310"/>
                            <a:gd name="adj4" fmla="val 158486"/>
                            <a:gd name="adj5" fmla="val -46412"/>
                            <a:gd name="adj6" fmla="val 21240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C1" w14:textId="77777777" w:rsidR="00741A65" w:rsidRDefault="00741A65" w:rsidP="00D41468">
                            <w:pPr>
                              <w:pStyle w:val="Callout"/>
                            </w:pPr>
                            <w:r>
                              <w:t>When you pause the cursor over the list of consults, CPRS expands the line the cursor is 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B1" id="AutoShape 717" o:spid="_x0000_s1039" type="#_x0000_t48" style="position:absolute;margin-left:36pt;margin-top:131.4pt;width:108.4pt;height:94.0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" o:allowincell="f" adj="45880,-10025,34233,3307,22746,3307">
                <v:stroke startarrow="block"/>
                <v:textbox>
                  <w:txbxContent>
                    <w:p w14:paraId="72D397C1" w14:textId="77777777" w:rsidR="00741A65" w:rsidRDefault="00741A65" w:rsidP="00D41468">
                      <w:pPr>
                        <w:pStyle w:val="Callout"/>
                      </w:pPr>
                      <w:r>
                        <w:t>When you pause the cursor over the list of consults, CPRS expands the line the cursor is on.</w:t>
                      </w:r>
                    </w:p>
                  </w:txbxContent>
                </v:textbox>
                <o:callout v:ext="edit" minusx="t"/>
              </v:shape>
            </w:pict>
          </mc:Fallback>
        </mc:AlternateContent>
      </w:r>
      <w:r w:rsidR="004A5973">
        <w:br w:type="page"/>
      </w:r>
      <w:bookmarkStart w:id="141" w:name="_Toc508019597"/>
      <w:bookmarkStart w:id="142" w:name="_Toc421668505"/>
      <w:bookmarkStart w:id="143" w:name="_Toc421693932"/>
      <w:r w:rsidR="004A5973">
        <w:lastRenderedPageBreak/>
        <w:t>Windows Flow of Information</w:t>
      </w:r>
      <w:bookmarkStart w:id="144" w:name="WindowsFlow"/>
      <w:bookmarkEnd w:id="139"/>
      <w:bookmarkEnd w:id="140"/>
      <w:bookmarkEnd w:id="141"/>
      <w:bookmarkEnd w:id="144"/>
    </w:p>
    <w:p w14:paraId="72D38A50" w14:textId="77777777" w:rsidR="004A5973" w:rsidRDefault="004A5973" w:rsidP="00D41468">
      <w:pPr>
        <w:pStyle w:val="Heading4"/>
      </w:pPr>
      <w:r>
        <w:t>Starting Consults in Windows</w:t>
      </w:r>
      <w:bookmarkStart w:id="145" w:name="WindowsStart"/>
      <w:bookmarkEnd w:id="142"/>
      <w:bookmarkEnd w:id="143"/>
      <w:bookmarkEnd w:id="145"/>
      <w:r>
        <w:fldChar w:fldCharType="begin"/>
      </w:r>
      <w:r>
        <w:instrText xml:space="preserve"> XE "Windows" </w:instrText>
      </w:r>
      <w:r>
        <w:fldChar w:fldCharType="end"/>
      </w:r>
      <w:r>
        <w:fldChar w:fldCharType="begin"/>
      </w:r>
      <w:r>
        <w:instrText xml:space="preserve"> XE "Starting Consults in Windows" </w:instrText>
      </w:r>
      <w:r>
        <w:fldChar w:fldCharType="end"/>
      </w:r>
    </w:p>
    <w:p w14:paraId="72D38A51" w14:textId="77777777" w:rsidR="004A5973" w:rsidRDefault="004A5973" w:rsidP="00D41468">
      <w:pPr>
        <w:pStyle w:val="Heading5"/>
      </w:pPr>
      <w:r>
        <w:t>1. Start CPRS for Windows:</w:t>
      </w:r>
    </w:p>
    <w:p w14:paraId="72D38A52" w14:textId="77777777" w:rsidR="004A5973" w:rsidRDefault="00A57AF7" w:rsidP="00D41468">
      <w:r>
        <w:rPr>
          <w:noProof/>
        </w:rPr>
        <mc:AlternateContent>
          <mc:Choice Requires="wps">
            <w:drawing>
              <wp:anchor distT="0" distB="0" distL="114300" distR="114300" simplePos="0" relativeHeight="251587072" behindDoc="0" locked="0" layoutInCell="0" allowOverlap="1" wp14:anchorId="72D395B3" wp14:editId="72D395B4">
                <wp:simplePos x="0" y="0"/>
                <wp:positionH relativeFrom="column">
                  <wp:posOffset>548640</wp:posOffset>
                </wp:positionH>
                <wp:positionV relativeFrom="paragraph">
                  <wp:posOffset>243840</wp:posOffset>
                </wp:positionV>
                <wp:extent cx="2651760" cy="1104900"/>
                <wp:effectExtent l="0" t="0" r="0" b="0"/>
                <wp:wrapNone/>
                <wp:docPr id="926" name="AutoShape 7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51760" cy="1104900"/>
                        </a:xfrm>
                        <a:prstGeom prst="borderCallout3">
                          <a:avLst>
                            <a:gd name="adj1" fmla="val 16551"/>
                            <a:gd name="adj2" fmla="val -2755"/>
                            <a:gd name="adj3" fmla="val 16551"/>
                            <a:gd name="adj4" fmla="val -6991"/>
                            <a:gd name="adj5" fmla="val 84542"/>
                            <a:gd name="adj6" fmla="val -6991"/>
                            <a:gd name="adj7" fmla="val 151032"/>
                            <a:gd name="adj8" fmla="val 2686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C2" w14:textId="77777777" w:rsidR="00741A65" w:rsidRDefault="00741A65" w:rsidP="00D41468">
                            <w:pPr>
                              <w:pStyle w:val="Callout"/>
                            </w:pPr>
                            <w:r>
                              <w:t xml:space="preserve">Exactly how you do this depends on how IRMS has set up your system. Generally speaking, you either start CPRS in Windows by double clicking on an icon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D395B3"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AutoShape 719" o:spid="_x0000_s1040" type="#_x0000_t49" style="position:absolute;margin-left:43.2pt;margin-top:19.2pt;width:208.8pt;height:87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" o:allowincell="f" adj="5803,32623,-1510,18261,-1510,3575,-595,3575">
                <v:stroke startarrow="block"/>
                <v:textbox>
                  <w:txbxContent>
                    <w:p w14:paraId="72D397C2" w14:textId="77777777" w:rsidR="00741A65" w:rsidRDefault="00741A65" w:rsidP="00D41468">
                      <w:pPr>
                        <w:pStyle w:val="Callout"/>
                      </w:pPr>
                      <w:r>
                        <w:t xml:space="preserve">Exactly how you do this depends on how IRMS has set up your system. Generally speaking, you either start CPRS in Windows by double clicking on an icon </w:t>
                      </w:r>
                    </w:p>
                  </w:txbxContent>
                </v:textbox>
                <o:callout v:ext="edit" minusx="t" minusy="t"/>
              </v:shape>
            </w:pict>
          </mc:Fallback>
        </mc:AlternateContent>
      </w:r>
      <w:r>
        <w:rPr>
          <w:noProof/>
        </w:rPr>
        <mc:AlternateContent>
          <mc:Choice Requires="wps">
            <w:drawing>
              <wp:anchor distT="0" distB="0" distL="114300" distR="114300" simplePos="0" relativeHeight="251586048" behindDoc="0" locked="0" layoutInCell="0" allowOverlap="1" wp14:anchorId="72D395B5" wp14:editId="72D395B6">
                <wp:simplePos x="0" y="0"/>
                <wp:positionH relativeFrom="column">
                  <wp:posOffset>4114800</wp:posOffset>
                </wp:positionH>
                <wp:positionV relativeFrom="paragraph">
                  <wp:posOffset>280670</wp:posOffset>
                </wp:positionV>
                <wp:extent cx="1891030" cy="509905"/>
                <wp:effectExtent l="0" t="0" r="0" b="0"/>
                <wp:wrapNone/>
                <wp:docPr id="925" name="AutoShape 7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91030" cy="509905"/>
                        </a:xfrm>
                        <a:prstGeom prst="borderCallout3">
                          <a:avLst>
                            <a:gd name="adj1" fmla="val 35866"/>
                            <a:gd name="adj2" fmla="val -3861"/>
                            <a:gd name="adj3" fmla="val 35866"/>
                            <a:gd name="adj4" fmla="val -23843"/>
                            <a:gd name="adj5" fmla="val 192028"/>
                            <a:gd name="adj6" fmla="val -23843"/>
                            <a:gd name="adj7" fmla="val 344958"/>
                            <a:gd name="adj8" fmla="val 18838"/>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C3" w14:textId="77777777" w:rsidR="00741A65" w:rsidRDefault="00741A65" w:rsidP="00D41468">
                            <w:pPr>
                              <w:pStyle w:val="Callout"/>
                            </w:pPr>
                            <w:r>
                              <w:t>Or clicking on the program in a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B5" id="AutoShape 718" o:spid="_x0000_s1041" type="#_x0000_t49" style="position:absolute;margin-left:324pt;margin-top:22.1pt;width:148.9pt;height:40.1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" o:allowincell="f" adj="4069,74511,-5150,41478,-5150,7747,-834,7747">
                <v:stroke startarrow="block"/>
                <v:textbox>
                  <w:txbxContent>
                    <w:p w14:paraId="72D397C3" w14:textId="77777777" w:rsidR="00741A65" w:rsidRDefault="00741A65" w:rsidP="00D41468">
                      <w:pPr>
                        <w:pStyle w:val="Callout"/>
                      </w:pPr>
                      <w:r>
                        <w:t>Or clicking on the program in a menu.</w:t>
                      </w:r>
                    </w:p>
                  </w:txbxContent>
                </v:textbox>
                <o:callout v:ext="edit" minusx="t" minusy="t"/>
              </v:shape>
            </w:pict>
          </mc:Fallback>
        </mc:AlternateContent>
      </w:r>
      <w:r>
        <w:rPr>
          <w:noProof/>
        </w:rPr>
        <w:drawing>
          <wp:anchor distT="0" distB="0" distL="114300" distR="114300" simplePos="0" relativeHeight="251588096" behindDoc="1" locked="0" layoutInCell="0" allowOverlap="1" wp14:anchorId="72D395B7" wp14:editId="72D395B8">
            <wp:simplePos x="0" y="0"/>
            <wp:positionH relativeFrom="column">
              <wp:posOffset>0</wp:posOffset>
            </wp:positionH>
            <wp:positionV relativeFrom="paragraph">
              <wp:posOffset>796290</wp:posOffset>
            </wp:positionV>
            <wp:extent cx="3239135" cy="3188335"/>
            <wp:effectExtent l="0" t="0" r="0" b="0"/>
            <wp:wrapTight wrapText="bothSides">
              <wp:wrapPolygon edited="0">
                <wp:start x="0" y="0"/>
                <wp:lineTo x="0" y="21424"/>
                <wp:lineTo x="21469" y="21424"/>
                <wp:lineTo x="21469" y="0"/>
                <wp:lineTo x="0" y="0"/>
              </wp:wrapPolygon>
            </wp:wrapTight>
            <wp:docPr id="720" name="Picture 720" descr="CPRSstar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CPRSstart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39135" cy="318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A53" w14:textId="77777777" w:rsidR="004A5973" w:rsidRDefault="004A5973" w:rsidP="00D41468">
      <w:pPr>
        <w:pStyle w:val="BlankLine"/>
      </w:pPr>
    </w:p>
    <w:p w14:paraId="72D38A54" w14:textId="77777777" w:rsidR="004A5973" w:rsidRDefault="00A57AF7" w:rsidP="00D41468">
      <w:pPr>
        <w:pStyle w:val="BlankLine"/>
      </w:pPr>
      <w:r>
        <w:rPr>
          <w:noProof/>
        </w:rPr>
        <w:drawing>
          <wp:anchor distT="0" distB="0" distL="114300" distR="114300" simplePos="0" relativeHeight="251589120" behindDoc="1" locked="0" layoutInCell="0" allowOverlap="1" wp14:anchorId="72D395B9" wp14:editId="72D395BA">
            <wp:simplePos x="0" y="0"/>
            <wp:positionH relativeFrom="column">
              <wp:posOffset>3108960</wp:posOffset>
            </wp:positionH>
            <wp:positionV relativeFrom="paragraph">
              <wp:posOffset>57150</wp:posOffset>
            </wp:positionV>
            <wp:extent cx="3032125" cy="3075940"/>
            <wp:effectExtent l="0" t="0" r="0" b="0"/>
            <wp:wrapTight wrapText="bothSides">
              <wp:wrapPolygon edited="0">
                <wp:start x="0" y="0"/>
                <wp:lineTo x="0" y="21404"/>
                <wp:lineTo x="21442" y="21404"/>
                <wp:lineTo x="21442" y="0"/>
                <wp:lineTo x="0" y="0"/>
              </wp:wrapPolygon>
            </wp:wrapTight>
            <wp:docPr id="721" name="Picture 721" descr="CPRSst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CPRSstart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2125" cy="3075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A55" w14:textId="77777777" w:rsidR="004A5973" w:rsidRDefault="004A5973" w:rsidP="00D41468">
      <w:pPr>
        <w:pStyle w:val="Heading4"/>
      </w:pPr>
    </w:p>
    <w:p w14:paraId="72D38A56" w14:textId="77777777" w:rsidR="004A5973" w:rsidRDefault="00A57AF7" w:rsidP="00D41468">
      <w:pPr>
        <w:pStyle w:val="Heading5"/>
      </w:pPr>
      <w:r>
        <w:rPr>
          <w:noProof/>
        </w:rPr>
        <w:drawing>
          <wp:anchor distT="0" distB="0" distL="114300" distR="114300" simplePos="0" relativeHeight="251705856" behindDoc="1" locked="0" layoutInCell="1" allowOverlap="1" wp14:anchorId="72D395BB" wp14:editId="72D395BC">
            <wp:simplePos x="0" y="0"/>
            <wp:positionH relativeFrom="column">
              <wp:posOffset>3470275</wp:posOffset>
            </wp:positionH>
            <wp:positionV relativeFrom="paragraph">
              <wp:posOffset>322580</wp:posOffset>
            </wp:positionV>
            <wp:extent cx="2541270" cy="1492885"/>
            <wp:effectExtent l="0" t="0" r="0" b="0"/>
            <wp:wrapTight wrapText="bothSides">
              <wp:wrapPolygon edited="0">
                <wp:start x="0" y="0"/>
                <wp:lineTo x="0" y="21223"/>
                <wp:lineTo x="21373" y="21223"/>
                <wp:lineTo x="21373" y="0"/>
                <wp:lineTo x="0" y="0"/>
              </wp:wrapPolygon>
            </wp:wrapTight>
            <wp:docPr id="992" name="Picture 992" descr="04Select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04SelectServ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1270" cy="149288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t>2. Select the connection:</w:t>
      </w:r>
    </w:p>
    <w:p w14:paraId="72D38A57" w14:textId="77777777" w:rsidR="004A5973" w:rsidRDefault="004A5973" w:rsidP="00D41468">
      <w:pPr>
        <w:pStyle w:val="Note"/>
      </w:pPr>
      <w:r>
        <w:rPr>
          <w:sz w:val="48"/>
        </w:rPr>
        <w:sym w:font="Wingdings" w:char="F046"/>
      </w:r>
      <w:r>
        <w:tab/>
        <w:t>Note: Depending on the way CPRS is installed on your machine, you may not see this step</w:t>
      </w:r>
    </w:p>
    <w:p w14:paraId="72D38A58" w14:textId="77777777" w:rsidR="004A5973" w:rsidRDefault="00A57AF7" w:rsidP="00D41468">
      <w:pPr>
        <w:pStyle w:val="BlankLine"/>
      </w:pPr>
      <w:r>
        <w:rPr>
          <w:noProof/>
        </w:rPr>
        <mc:AlternateContent>
          <mc:Choice Requires="wps">
            <w:drawing>
              <wp:anchor distT="0" distB="0" distL="114300" distR="114300" simplePos="0" relativeHeight="251590144" behindDoc="0" locked="0" layoutInCell="1" allowOverlap="1" wp14:anchorId="72D395BD" wp14:editId="72D395BE">
                <wp:simplePos x="0" y="0"/>
                <wp:positionH relativeFrom="column">
                  <wp:posOffset>610235</wp:posOffset>
                </wp:positionH>
                <wp:positionV relativeFrom="paragraph">
                  <wp:posOffset>129540</wp:posOffset>
                </wp:positionV>
                <wp:extent cx="2194560" cy="1538605"/>
                <wp:effectExtent l="0" t="0" r="0" b="0"/>
                <wp:wrapNone/>
                <wp:docPr id="924" name="AutoShape 7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1538605"/>
                        </a:xfrm>
                        <a:prstGeom prst="accentBorderCallout1">
                          <a:avLst>
                            <a:gd name="adj1" fmla="val 0"/>
                            <a:gd name="adj2" fmla="val 103329"/>
                            <a:gd name="adj3" fmla="val -30542"/>
                            <a:gd name="adj4" fmla="val 23761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C4" w14:textId="77777777" w:rsidR="00741A65" w:rsidRDefault="00741A65" w:rsidP="00D41468">
                            <w:pPr>
                              <w:pStyle w:val="Callout"/>
                            </w:pPr>
                            <w:r>
                              <w:t xml:space="preserve">Click on the drop-down button </w:t>
                            </w:r>
                          </w:p>
                          <w:p w14:paraId="72D397C5" w14:textId="77777777" w:rsidR="00741A65" w:rsidRDefault="00741A65" w:rsidP="00D41468">
                            <w:pPr>
                              <w:pStyle w:val="ListMember"/>
                            </w:pPr>
                            <w:r>
                              <w:t>Select the appropriate connection. (See your Clinical Application Coordinator for information on which is the correct one.)</w:t>
                            </w:r>
                          </w:p>
                          <w:p w14:paraId="72D397C6" w14:textId="77777777" w:rsidR="00741A65" w:rsidRDefault="00741A65" w:rsidP="00D41468">
                            <w:pPr>
                              <w:pStyle w:val="Callout"/>
                            </w:pPr>
                            <w:r>
                              <w:t>Click 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D395BD"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AutoShape 722" o:spid="_x0000_s1042" type="#_x0000_t50" style="position:absolute;margin-left:48.05pt;margin-top:10.2pt;width:172.8pt;height:121.1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" adj="51325,-6597,22319,0">
                <v:stroke startarrow="block"/>
                <v:textbox>
                  <w:txbxContent>
                    <w:p w14:paraId="72D397C4" w14:textId="77777777" w:rsidR="00741A65" w:rsidRDefault="00741A65" w:rsidP="00D41468">
                      <w:pPr>
                        <w:pStyle w:val="Callout"/>
                      </w:pPr>
                      <w:r>
                        <w:t xml:space="preserve">Click on the drop-down button </w:t>
                      </w:r>
                    </w:p>
                    <w:p w14:paraId="72D397C5" w14:textId="77777777" w:rsidR="00741A65" w:rsidRDefault="00741A65" w:rsidP="00D41468">
                      <w:pPr>
                        <w:pStyle w:val="ListMember"/>
                      </w:pPr>
                      <w:r>
                        <w:t>Select the appropriate connection. (See your Clinical Application Coordinator for information on which is the correct one.)</w:t>
                      </w:r>
                    </w:p>
                    <w:p w14:paraId="72D397C6" w14:textId="77777777" w:rsidR="00741A65" w:rsidRDefault="00741A65" w:rsidP="00D41468">
                      <w:pPr>
                        <w:pStyle w:val="Callout"/>
                      </w:pPr>
                      <w:r>
                        <w:t>Click OK.</w:t>
                      </w:r>
                    </w:p>
                  </w:txbxContent>
                </v:textbox>
                <o:callout v:ext="edit" minusx="t"/>
              </v:shape>
            </w:pict>
          </mc:Fallback>
        </mc:AlternateContent>
      </w:r>
    </w:p>
    <w:p w14:paraId="72D38A59" w14:textId="77777777" w:rsidR="004A5973" w:rsidRDefault="004A5973" w:rsidP="00D41468">
      <w:pPr>
        <w:pStyle w:val="ListMember"/>
      </w:pPr>
    </w:p>
    <w:p w14:paraId="72D38A5A" w14:textId="77777777" w:rsidR="004A5973" w:rsidRDefault="004A5973" w:rsidP="00D41468">
      <w:pPr>
        <w:pStyle w:val="ListMember"/>
      </w:pPr>
    </w:p>
    <w:p w14:paraId="72D38A5B" w14:textId="77777777" w:rsidR="004A5973" w:rsidRDefault="004A5973" w:rsidP="00D41468">
      <w:pPr>
        <w:pStyle w:val="Heading5"/>
      </w:pPr>
      <w:r>
        <w:br w:type="page"/>
      </w:r>
      <w:r>
        <w:lastRenderedPageBreak/>
        <w:t>3. Log-on to your system:</w:t>
      </w:r>
    </w:p>
    <w:p w14:paraId="72D38A5C" w14:textId="77777777" w:rsidR="004A5973" w:rsidRDefault="00A57AF7" w:rsidP="00D41468">
      <w:r>
        <w:rPr>
          <w:noProof/>
        </w:rPr>
        <mc:AlternateContent>
          <mc:Choice Requires="wps">
            <w:drawing>
              <wp:anchor distT="0" distB="0" distL="114300" distR="114300" simplePos="0" relativeHeight="251579904" behindDoc="0" locked="0" layoutInCell="0" allowOverlap="1" wp14:anchorId="72D395BF" wp14:editId="72D395C0">
                <wp:simplePos x="0" y="0"/>
                <wp:positionH relativeFrom="column">
                  <wp:posOffset>4480560</wp:posOffset>
                </wp:positionH>
                <wp:positionV relativeFrom="paragraph">
                  <wp:posOffset>229870</wp:posOffset>
                </wp:positionV>
                <wp:extent cx="1463040" cy="1141730"/>
                <wp:effectExtent l="0" t="0" r="0" b="0"/>
                <wp:wrapNone/>
                <wp:docPr id="923" name="AutoShape 7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1141730"/>
                        </a:xfrm>
                        <a:prstGeom prst="accentBorderCallout2">
                          <a:avLst>
                            <a:gd name="adj1" fmla="val 16019"/>
                            <a:gd name="adj2" fmla="val -4991"/>
                            <a:gd name="adj3" fmla="val 16019"/>
                            <a:gd name="adj4" fmla="val -53731"/>
                            <a:gd name="adj5" fmla="val 139935"/>
                            <a:gd name="adj6" fmla="val -10321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C7" w14:textId="77777777" w:rsidR="00741A65" w:rsidRDefault="00741A65" w:rsidP="00D41468">
                            <w:pPr>
                              <w:pStyle w:val="Callout"/>
                            </w:pPr>
                            <w:r>
                              <w:t>a) After entering your Access Code, use the Tab key to switch to the Verify Code Field.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BF" id="AutoShape 710" o:spid="_x0000_s1043" type="#_x0000_t51" style="position:absolute;margin-left:352.8pt;margin-top:18.1pt;width:115.2pt;height:89.9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" o:allowincell="f" adj="-22294,30226,-11606,3460,-1078,3460">
                <v:stroke startarrow="block"/>
                <v:textbox>
                  <w:txbxContent>
                    <w:p w14:paraId="72D397C7" w14:textId="77777777" w:rsidR="00741A65" w:rsidRDefault="00741A65" w:rsidP="00D41468">
                      <w:pPr>
                        <w:pStyle w:val="Callout"/>
                      </w:pPr>
                      <w:r>
                        <w:t>a) After entering your Access Code, use the Tab key to switch to the Verify Code Field.</w:t>
                      </w:r>
                    </w:p>
                  </w:txbxContent>
                </v:textbox>
                <o:callout v:ext="edit" minusy="t"/>
              </v:shape>
            </w:pict>
          </mc:Fallback>
        </mc:AlternateContent>
      </w:r>
      <w:r>
        <w:rPr>
          <w:noProof/>
        </w:rPr>
        <w:drawing>
          <wp:anchor distT="0" distB="0" distL="114300" distR="114300" simplePos="0" relativeHeight="251557376" behindDoc="1" locked="0" layoutInCell="0" allowOverlap="1" wp14:anchorId="72D395C1" wp14:editId="72D395C2">
            <wp:simplePos x="0" y="0"/>
            <wp:positionH relativeFrom="column">
              <wp:posOffset>457200</wp:posOffset>
            </wp:positionH>
            <wp:positionV relativeFrom="paragraph">
              <wp:posOffset>80010</wp:posOffset>
            </wp:positionV>
            <wp:extent cx="3840480" cy="2459990"/>
            <wp:effectExtent l="0" t="0" r="7620" b="0"/>
            <wp:wrapTight wrapText="bothSides">
              <wp:wrapPolygon edited="0">
                <wp:start x="0" y="0"/>
                <wp:lineTo x="0" y="21410"/>
                <wp:lineTo x="21536" y="21410"/>
                <wp:lineTo x="21536" y="0"/>
                <wp:lineTo x="0" y="0"/>
              </wp:wrapPolygon>
            </wp:wrapTight>
            <wp:docPr id="665" name="Picture 665" descr="CPRSsta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CPRSstart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40480" cy="2459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A5D" w14:textId="77777777" w:rsidR="004A5973" w:rsidRDefault="004A5973" w:rsidP="00D41468"/>
    <w:p w14:paraId="72D38A5E" w14:textId="77777777" w:rsidR="004A5973" w:rsidRDefault="004A5973" w:rsidP="00D41468"/>
    <w:p w14:paraId="72D38A5F" w14:textId="77777777" w:rsidR="004A5973" w:rsidRDefault="004A5973" w:rsidP="00D41468"/>
    <w:p w14:paraId="72D38A60" w14:textId="77777777" w:rsidR="004A5973" w:rsidRDefault="004A5973" w:rsidP="00D41468"/>
    <w:p w14:paraId="72D38A61" w14:textId="77777777" w:rsidR="004A5973" w:rsidRDefault="00A57AF7" w:rsidP="00D41468">
      <w:r>
        <w:rPr>
          <w:noProof/>
        </w:rPr>
        <mc:AlternateContent>
          <mc:Choice Requires="wps">
            <w:drawing>
              <wp:anchor distT="0" distB="0" distL="114300" distR="114300" simplePos="0" relativeHeight="251580928" behindDoc="0" locked="0" layoutInCell="0" allowOverlap="1" wp14:anchorId="72D395C3" wp14:editId="72D395C4">
                <wp:simplePos x="0" y="0"/>
                <wp:positionH relativeFrom="column">
                  <wp:posOffset>4509770</wp:posOffset>
                </wp:positionH>
                <wp:positionV relativeFrom="paragraph">
                  <wp:posOffset>281305</wp:posOffset>
                </wp:positionV>
                <wp:extent cx="1525270" cy="1255395"/>
                <wp:effectExtent l="0" t="0" r="0" b="0"/>
                <wp:wrapNone/>
                <wp:docPr id="922" name="AutoShape 7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5270" cy="1255395"/>
                        </a:xfrm>
                        <a:prstGeom prst="accentBorderCallout2">
                          <a:avLst>
                            <a:gd name="adj1" fmla="val 14569"/>
                            <a:gd name="adj2" fmla="val -4787"/>
                            <a:gd name="adj3" fmla="val 14569"/>
                            <a:gd name="adj4" fmla="val -18028"/>
                            <a:gd name="adj5" fmla="val -8398"/>
                            <a:gd name="adj6" fmla="val -3143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C8" w14:textId="77777777" w:rsidR="00741A65" w:rsidRDefault="00741A65" w:rsidP="00D41468">
                            <w:pPr>
                              <w:pStyle w:val="Callout"/>
                            </w:pPr>
                            <w:r>
                              <w:t xml:space="preserve">b) When you have entered both the Access Code and Verify Code, click OK or press the Enter key.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C3" id="AutoShape 711" o:spid="_x0000_s1044" type="#_x0000_t51" style="position:absolute;margin-left:355.1pt;margin-top:22.15pt;width:120.1pt;height:98.8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" o:allowincell="f" adj="-6789,-1814,-3894,3147,-1034,3147">
                <v:stroke startarrow="block"/>
                <v:textbox>
                  <w:txbxContent>
                    <w:p w14:paraId="72D397C8" w14:textId="77777777" w:rsidR="00741A65" w:rsidRDefault="00741A65" w:rsidP="00D41468">
                      <w:pPr>
                        <w:pStyle w:val="Callout"/>
                      </w:pPr>
                      <w:r>
                        <w:t xml:space="preserve">b) When you have entered both the Access Code and Verify Code, click OK or press the Enter key. </w:t>
                      </w:r>
                    </w:p>
                  </w:txbxContent>
                </v:textbox>
              </v:shape>
            </w:pict>
          </mc:Fallback>
        </mc:AlternateContent>
      </w:r>
    </w:p>
    <w:p w14:paraId="72D38A62" w14:textId="77777777" w:rsidR="004A5973" w:rsidRDefault="004A5973" w:rsidP="00D41468"/>
    <w:p w14:paraId="72D38A63" w14:textId="77777777" w:rsidR="004A5973" w:rsidRDefault="00A57AF7" w:rsidP="00D41468">
      <w:r>
        <w:rPr>
          <w:noProof/>
        </w:rPr>
        <mc:AlternateContent>
          <mc:Choice Requires="wps">
            <w:drawing>
              <wp:anchor distT="0" distB="0" distL="114300" distR="114300" simplePos="0" relativeHeight="251556352" behindDoc="0" locked="0" layoutInCell="0" allowOverlap="1" wp14:anchorId="72D395C5" wp14:editId="72D395C6">
                <wp:simplePos x="0" y="0"/>
                <wp:positionH relativeFrom="column">
                  <wp:posOffset>182880</wp:posOffset>
                </wp:positionH>
                <wp:positionV relativeFrom="paragraph">
                  <wp:posOffset>278130</wp:posOffset>
                </wp:positionV>
                <wp:extent cx="2560320" cy="730250"/>
                <wp:effectExtent l="0" t="0" r="0" b="0"/>
                <wp:wrapNone/>
                <wp:docPr id="921" name="AutoShape 6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60320" cy="730250"/>
                        </a:xfrm>
                        <a:prstGeom prst="borderCallout2">
                          <a:avLst>
                            <a:gd name="adj1" fmla="val 15653"/>
                            <a:gd name="adj2" fmla="val 102977"/>
                            <a:gd name="adj3" fmla="val 15653"/>
                            <a:gd name="adj4" fmla="val 109375"/>
                            <a:gd name="adj5" fmla="val -108259"/>
                            <a:gd name="adj6" fmla="val 115847"/>
                          </a:avLst>
                        </a:prstGeom>
                        <a:solidFill>
                          <a:srgbClr val="FFFFFF"/>
                        </a:solidFill>
                        <a:ln w="9525">
                          <a:solidFill>
                            <a:srgbClr val="000000"/>
                          </a:solidFill>
                          <a:miter lim="800000"/>
                          <a:headEnd/>
                          <a:tailEnd type="triangle" w="med" len="med"/>
                        </a:ln>
                      </wps:spPr>
                      <wps:txbx>
                        <w:txbxContent>
                          <w:p w14:paraId="72D397C9" w14:textId="77777777" w:rsidR="00741A65" w:rsidRDefault="00741A65" w:rsidP="00D41468">
                            <w:pPr>
                              <w:pStyle w:val="Callout"/>
                            </w:pPr>
                            <w:r>
                              <w:t>You can save time by typing both the Access and Verify codes here, separated by a semicolon.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C5" id="AutoShape 663" o:spid="_x0000_s1045" type="#_x0000_t48" style="position:absolute;margin-left:14.4pt;margin-top:21.9pt;width:201.6pt;height:57.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" o:allowincell="f" adj="25023,-23384,23625,3381,22243,3381">
                <v:stroke startarrow="block"/>
                <v:textbox>
                  <w:txbxContent>
                    <w:p w14:paraId="72D397C9" w14:textId="77777777" w:rsidR="00741A65" w:rsidRDefault="00741A65" w:rsidP="00D41468">
                      <w:pPr>
                        <w:pStyle w:val="Callout"/>
                      </w:pPr>
                      <w:r>
                        <w:t>You can save time by typing both the Access and Verify codes here, separated by a semicolon.</w:t>
                      </w:r>
                    </w:p>
                  </w:txbxContent>
                </v:textbox>
                <o:callout v:ext="edit" minusx="t"/>
              </v:shape>
            </w:pict>
          </mc:Fallback>
        </mc:AlternateContent>
      </w:r>
    </w:p>
    <w:p w14:paraId="72D38A64" w14:textId="77777777" w:rsidR="004A5973" w:rsidRDefault="004A5973" w:rsidP="00D41468"/>
    <w:p w14:paraId="72D38A65" w14:textId="77777777" w:rsidR="004A5973" w:rsidRDefault="004A5973" w:rsidP="00D41468"/>
    <w:p w14:paraId="72D38A66" w14:textId="77777777" w:rsidR="004A5973" w:rsidRDefault="004A5973" w:rsidP="00D41468">
      <w:pPr>
        <w:pStyle w:val="Heading5"/>
      </w:pPr>
      <w:r>
        <w:t>4. Select a patient:</w:t>
      </w:r>
    </w:p>
    <w:p w14:paraId="72D38A67" w14:textId="77777777" w:rsidR="004A5973" w:rsidRDefault="00A57AF7" w:rsidP="00D41468">
      <w:r>
        <w:rPr>
          <w:noProof/>
        </w:rPr>
        <mc:AlternateContent>
          <mc:Choice Requires="wps">
            <w:drawing>
              <wp:anchor distT="0" distB="0" distL="114300" distR="114300" simplePos="0" relativeHeight="251552256" behindDoc="0" locked="0" layoutInCell="1" allowOverlap="1" wp14:anchorId="72D395C7" wp14:editId="72D395C8">
                <wp:simplePos x="0" y="0"/>
                <wp:positionH relativeFrom="column">
                  <wp:posOffset>3293745</wp:posOffset>
                </wp:positionH>
                <wp:positionV relativeFrom="paragraph">
                  <wp:posOffset>123190</wp:posOffset>
                </wp:positionV>
                <wp:extent cx="1280160" cy="1377315"/>
                <wp:effectExtent l="0" t="0" r="0" b="0"/>
                <wp:wrapNone/>
                <wp:docPr id="920" name="AutoShape 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0160" cy="1377315"/>
                        </a:xfrm>
                        <a:prstGeom prst="borderCallout2">
                          <a:avLst>
                            <a:gd name="adj1" fmla="val 86306"/>
                            <a:gd name="adj2" fmla="val -5704"/>
                            <a:gd name="adj3" fmla="val 86306"/>
                            <a:gd name="adj4" fmla="val -5704"/>
                            <a:gd name="adj5" fmla="val 142139"/>
                            <a:gd name="adj6" fmla="val -82343"/>
                          </a:avLst>
                        </a:prstGeom>
                        <a:solidFill>
                          <a:srgbClr val="FFFFFF"/>
                        </a:solidFill>
                        <a:ln w="9525">
                          <a:solidFill>
                            <a:srgbClr val="000000"/>
                          </a:solidFill>
                          <a:miter lim="800000"/>
                          <a:headEnd/>
                          <a:tailEnd type="triangle" w="med" len="med"/>
                        </a:ln>
                      </wps:spPr>
                      <wps:txbx>
                        <w:txbxContent>
                          <w:p w14:paraId="72D397CA" w14:textId="77777777" w:rsidR="00741A65" w:rsidRDefault="00741A65" w:rsidP="00D41468">
                            <w:pPr>
                              <w:pStyle w:val="Callout"/>
                            </w:pPr>
                            <w:r>
                              <w:t>Type anything here that is allowed in V</w:t>
                            </w:r>
                            <w:r>
                              <w:rPr>
                                <w:i/>
                                <w:sz w:val="20"/>
                              </w:rPr>
                              <w:t>IST</w:t>
                            </w:r>
                            <w:r>
                              <w:t>A patient prompts and a list of matches appear directly below.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C7" id="AutoShape 659" o:spid="_x0000_s1046" type="#_x0000_t48" style="position:absolute;margin-left:259.35pt;margin-top:9.7pt;width:100.8pt;height:108.4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" adj="-17786,30702,-1232,18642,-1232,18642">
                <v:stroke startarrow="block"/>
                <v:textbox>
                  <w:txbxContent>
                    <w:p w14:paraId="72D397CA" w14:textId="77777777" w:rsidR="00741A65" w:rsidRDefault="00741A65" w:rsidP="00D41468">
                      <w:pPr>
                        <w:pStyle w:val="Callout"/>
                      </w:pPr>
                      <w:r>
                        <w:t>Type anything here that is allowed in V</w:t>
                      </w:r>
                      <w:r>
                        <w:rPr>
                          <w:i/>
                          <w:sz w:val="20"/>
                        </w:rPr>
                        <w:t>IST</w:t>
                      </w:r>
                      <w:r>
                        <w:t>A patient prompts and a list of matches appear directly below.</w:t>
                      </w:r>
                    </w:p>
                  </w:txbxContent>
                </v:textbox>
                <o:callout v:ext="edit" minusy="t"/>
              </v:shape>
            </w:pict>
          </mc:Fallback>
        </mc:AlternateContent>
      </w:r>
    </w:p>
    <w:p w14:paraId="72D38A68" w14:textId="77777777" w:rsidR="004A5973" w:rsidRDefault="00A57AF7" w:rsidP="00D41468">
      <w:r>
        <w:rPr>
          <w:noProof/>
        </w:rPr>
        <mc:AlternateContent>
          <mc:Choice Requires="wps">
            <w:drawing>
              <wp:anchor distT="0" distB="0" distL="114300" distR="114300" simplePos="0" relativeHeight="251550208" behindDoc="0" locked="0" layoutInCell="1" allowOverlap="1" wp14:anchorId="72D395C9" wp14:editId="72D395CA">
                <wp:simplePos x="0" y="0"/>
                <wp:positionH relativeFrom="column">
                  <wp:posOffset>1811655</wp:posOffset>
                </wp:positionH>
                <wp:positionV relativeFrom="paragraph">
                  <wp:posOffset>288925</wp:posOffset>
                </wp:positionV>
                <wp:extent cx="1144270" cy="831850"/>
                <wp:effectExtent l="0" t="0" r="0" b="0"/>
                <wp:wrapNone/>
                <wp:docPr id="919" name="AutoShape 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4270" cy="831850"/>
                        </a:xfrm>
                        <a:prstGeom prst="borderCallout2">
                          <a:avLst>
                            <a:gd name="adj1" fmla="val 109926"/>
                            <a:gd name="adj2" fmla="val -6380"/>
                            <a:gd name="adj3" fmla="val 109926"/>
                            <a:gd name="adj4" fmla="val -10819"/>
                            <a:gd name="adj5" fmla="val 175495"/>
                            <a:gd name="adj6" fmla="val -15648"/>
                          </a:avLst>
                        </a:prstGeom>
                        <a:solidFill>
                          <a:srgbClr val="FFFFFF"/>
                        </a:solidFill>
                        <a:ln w="9525">
                          <a:solidFill>
                            <a:srgbClr val="000000"/>
                          </a:solidFill>
                          <a:miter lim="800000"/>
                          <a:headEnd/>
                          <a:tailEnd type="triangle" w="med" len="med"/>
                        </a:ln>
                      </wps:spPr>
                      <wps:txbx>
                        <w:txbxContent>
                          <w:p w14:paraId="72D397CB" w14:textId="77777777" w:rsidR="00741A65" w:rsidRDefault="00741A65" w:rsidP="00D41468">
                            <w:pPr>
                              <w:pStyle w:val="Callout"/>
                            </w:pPr>
                            <w:r>
                              <w:t>Click on these radio buttons to change the list of patients.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C9" id="AutoShape 657" o:spid="_x0000_s1047" type="#_x0000_t48" style="position:absolute;margin-left:142.65pt;margin-top:22.75pt;width:90.1pt;height:65.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" adj="-3380,37907,-2337,23744,-1378,23744">
                <v:stroke startarrow="block"/>
                <v:textbox>
                  <w:txbxContent>
                    <w:p w14:paraId="72D397CB" w14:textId="77777777" w:rsidR="00741A65" w:rsidRDefault="00741A65" w:rsidP="00D41468">
                      <w:pPr>
                        <w:pStyle w:val="Callout"/>
                      </w:pPr>
                      <w:r>
                        <w:t>Click on these radio buttons to change the list of patients.</w:t>
                      </w:r>
                    </w:p>
                  </w:txbxContent>
                </v:textbox>
                <o:callout v:ext="edit" minusy="t"/>
              </v:shape>
            </w:pict>
          </mc:Fallback>
        </mc:AlternateContent>
      </w:r>
      <w:r>
        <w:rPr>
          <w:noProof/>
        </w:rPr>
        <mc:AlternateContent>
          <mc:Choice Requires="wps">
            <w:drawing>
              <wp:anchor distT="0" distB="0" distL="114300" distR="114300" simplePos="0" relativeHeight="251555328" behindDoc="0" locked="0" layoutInCell="1" allowOverlap="1" wp14:anchorId="72D395CB" wp14:editId="72D395CC">
                <wp:simplePos x="0" y="0"/>
                <wp:positionH relativeFrom="column">
                  <wp:posOffset>-4445</wp:posOffset>
                </wp:positionH>
                <wp:positionV relativeFrom="paragraph">
                  <wp:posOffset>20320</wp:posOffset>
                </wp:positionV>
                <wp:extent cx="1178560" cy="1190625"/>
                <wp:effectExtent l="0" t="0" r="0" b="0"/>
                <wp:wrapNone/>
                <wp:docPr id="918" name="AutoShape 6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8560" cy="1190625"/>
                        </a:xfrm>
                        <a:prstGeom prst="borderCallout2">
                          <a:avLst>
                            <a:gd name="adj1" fmla="val 99838"/>
                            <a:gd name="adj2" fmla="val 106194"/>
                            <a:gd name="adj3" fmla="val 99838"/>
                            <a:gd name="adj4" fmla="val 106194"/>
                            <a:gd name="adj5" fmla="val 146079"/>
                            <a:gd name="adj6" fmla="val 124782"/>
                          </a:avLst>
                        </a:prstGeom>
                        <a:solidFill>
                          <a:srgbClr val="FFFFFF"/>
                        </a:solidFill>
                        <a:ln w="9525">
                          <a:solidFill>
                            <a:srgbClr val="000000"/>
                          </a:solidFill>
                          <a:miter lim="800000"/>
                          <a:headEnd/>
                          <a:tailEnd type="triangle" w="med" len="med"/>
                        </a:ln>
                      </wps:spPr>
                      <wps:txbx>
                        <w:txbxContent>
                          <w:p w14:paraId="72D397CC" w14:textId="77777777" w:rsidR="00741A65" w:rsidRDefault="00741A65" w:rsidP="00D41468">
                            <w:pPr>
                              <w:pStyle w:val="Callout"/>
                            </w:pPr>
                            <w:r>
                              <w:t>Clinics is very useful, it gives today’s appointments for a clinic you select.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CB" id="AutoShape 662" o:spid="_x0000_s1048" type="#_x0000_t48" style="position:absolute;margin-left:-.35pt;margin-top:1.6pt;width:92.8pt;height:93.75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" adj="26953,31553,22938,21565,22938,21565">
                <v:stroke startarrow="block"/>
                <v:textbox>
                  <w:txbxContent>
                    <w:p w14:paraId="72D397CC" w14:textId="77777777" w:rsidR="00741A65" w:rsidRDefault="00741A65" w:rsidP="00D41468">
                      <w:pPr>
                        <w:pStyle w:val="Callout"/>
                      </w:pPr>
                      <w:r>
                        <w:t>Clinics is very useful, it gives today’s appointments for a clinic you select.</w:t>
                      </w:r>
                    </w:p>
                  </w:txbxContent>
                </v:textbox>
                <o:callout v:ext="edit" minusx="t" minusy="t"/>
              </v:shape>
            </w:pict>
          </mc:Fallback>
        </mc:AlternateContent>
      </w:r>
    </w:p>
    <w:p w14:paraId="72D38A69" w14:textId="77777777" w:rsidR="004A5973" w:rsidRDefault="00A57AF7" w:rsidP="00D41468">
      <w:r>
        <w:rPr>
          <w:noProof/>
        </w:rPr>
        <mc:AlternateContent>
          <mc:Choice Requires="wps">
            <w:drawing>
              <wp:anchor distT="0" distB="0" distL="114300" distR="114300" simplePos="0" relativeHeight="251553280" behindDoc="0" locked="0" layoutInCell="1" allowOverlap="1" wp14:anchorId="72D395CD" wp14:editId="72D395CE">
                <wp:simplePos x="0" y="0"/>
                <wp:positionH relativeFrom="column">
                  <wp:posOffset>4993005</wp:posOffset>
                </wp:positionH>
                <wp:positionV relativeFrom="paragraph">
                  <wp:posOffset>57785</wp:posOffset>
                </wp:positionV>
                <wp:extent cx="1017270" cy="1215390"/>
                <wp:effectExtent l="0" t="0" r="0" b="0"/>
                <wp:wrapNone/>
                <wp:docPr id="917" name="AutoShape 6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1215390"/>
                        </a:xfrm>
                        <a:prstGeom prst="borderCallout2">
                          <a:avLst>
                            <a:gd name="adj1" fmla="val 97806"/>
                            <a:gd name="adj2" fmla="val -7181"/>
                            <a:gd name="adj3" fmla="val 97806"/>
                            <a:gd name="adj4" fmla="val -37139"/>
                            <a:gd name="adj5" fmla="val 123458"/>
                            <a:gd name="adj6" fmla="val -225593"/>
                          </a:avLst>
                        </a:prstGeom>
                        <a:solidFill>
                          <a:srgbClr val="FFFFFF"/>
                        </a:solidFill>
                        <a:ln w="9525">
                          <a:solidFill>
                            <a:srgbClr val="000000"/>
                          </a:solidFill>
                          <a:miter lim="800000"/>
                          <a:headEnd/>
                          <a:tailEnd type="triangle" w="med" len="med"/>
                        </a:ln>
                      </wps:spPr>
                      <wps:txbx>
                        <w:txbxContent>
                          <w:p w14:paraId="72D397CD" w14:textId="77777777" w:rsidR="00741A65" w:rsidRDefault="00741A65" w:rsidP="00D41468">
                            <w:pPr>
                              <w:pStyle w:val="Callout"/>
                            </w:pPr>
                            <w:r>
                              <w:t>Pressing the Enter key automatically selects the highlighted 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CD" id="AutoShape 660" o:spid="_x0000_s1049" type="#_x0000_t48" style="position:absolute;margin-left:393.15pt;margin-top:4.55pt;width:80.1pt;height:95.7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" adj="-48728,26667,-8022,21126,-1551,21126">
                <v:stroke startarrow="block"/>
                <v:textbox>
                  <w:txbxContent>
                    <w:p w14:paraId="72D397CD" w14:textId="77777777" w:rsidR="00741A65" w:rsidRDefault="00741A65" w:rsidP="00D41468">
                      <w:pPr>
                        <w:pStyle w:val="Callout"/>
                      </w:pPr>
                      <w:r>
                        <w:t>Pressing the Enter key automatically selects the highlighted patient.</w:t>
                      </w:r>
                    </w:p>
                  </w:txbxContent>
                </v:textbox>
                <o:callout v:ext="edit" minusy="t"/>
              </v:shape>
            </w:pict>
          </mc:Fallback>
        </mc:AlternateContent>
      </w:r>
    </w:p>
    <w:p w14:paraId="72D38A6A" w14:textId="77777777" w:rsidR="004A5973" w:rsidRDefault="004A5973" w:rsidP="00D41468"/>
    <w:p w14:paraId="72D38A6B" w14:textId="77777777" w:rsidR="004A5973" w:rsidRDefault="004A5973" w:rsidP="00D41468">
      <w:pPr>
        <w:pStyle w:val="Heading4"/>
      </w:pPr>
    </w:p>
    <w:p w14:paraId="72D38A6C" w14:textId="77777777" w:rsidR="004A5973" w:rsidRDefault="00A57AF7" w:rsidP="00D41468">
      <w:r>
        <w:rPr>
          <w:noProof/>
        </w:rPr>
        <w:drawing>
          <wp:anchor distT="0" distB="0" distL="114300" distR="114300" simplePos="0" relativeHeight="251706880" behindDoc="1" locked="0" layoutInCell="1" allowOverlap="1" wp14:anchorId="72D395CF" wp14:editId="72D395D0">
            <wp:simplePos x="0" y="0"/>
            <wp:positionH relativeFrom="column">
              <wp:posOffset>846455</wp:posOffset>
            </wp:positionH>
            <wp:positionV relativeFrom="paragraph">
              <wp:posOffset>21590</wp:posOffset>
            </wp:positionV>
            <wp:extent cx="4289425" cy="2463165"/>
            <wp:effectExtent l="0" t="0" r="0" b="0"/>
            <wp:wrapNone/>
            <wp:docPr id="993" name="Picture 993" descr="04Patient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04PatientSelec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9425" cy="2463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A6D" w14:textId="77777777" w:rsidR="004A5973" w:rsidRDefault="004A5973" w:rsidP="00D41468"/>
    <w:p w14:paraId="72D38A6E" w14:textId="77777777" w:rsidR="004A5973" w:rsidRDefault="00A57AF7" w:rsidP="00D41468">
      <w:r>
        <w:rPr>
          <w:noProof/>
        </w:rPr>
        <mc:AlternateContent>
          <mc:Choice Requires="wps">
            <w:drawing>
              <wp:anchor distT="0" distB="0" distL="114300" distR="114300" simplePos="0" relativeHeight="251591168" behindDoc="0" locked="0" layoutInCell="1" allowOverlap="1" wp14:anchorId="72D395D1" wp14:editId="72D395D2">
                <wp:simplePos x="0" y="0"/>
                <wp:positionH relativeFrom="column">
                  <wp:posOffset>4959985</wp:posOffset>
                </wp:positionH>
                <wp:positionV relativeFrom="paragraph">
                  <wp:posOffset>250825</wp:posOffset>
                </wp:positionV>
                <wp:extent cx="1005840" cy="1252220"/>
                <wp:effectExtent l="0" t="0" r="0" b="0"/>
                <wp:wrapNone/>
                <wp:docPr id="916" name="AutoShape 7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252220"/>
                        </a:xfrm>
                        <a:prstGeom prst="accentBorderCallout2">
                          <a:avLst>
                            <a:gd name="adj1" fmla="val 0"/>
                            <a:gd name="adj2" fmla="val -7259"/>
                            <a:gd name="adj3" fmla="val 0"/>
                            <a:gd name="adj4" fmla="val -7259"/>
                            <a:gd name="adj5" fmla="val -36968"/>
                            <a:gd name="adj6" fmla="val -3238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CE" w14:textId="77777777" w:rsidR="00741A65" w:rsidRDefault="00741A65" w:rsidP="00D41468">
                            <w:pPr>
                              <w:pStyle w:val="Callout"/>
                            </w:pPr>
                            <w:r>
                              <w:t>a) When ready, click the OK button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D1" id="AutoShape 723" o:spid="_x0000_s1050" type="#_x0000_t51" style="position:absolute;margin-left:390.55pt;margin-top:19.75pt;width:79.2pt;height:98.6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" adj="-6995,-7985,-1568,0,-1568,0">
                <v:stroke startarrow="block"/>
                <v:textbox>
                  <w:txbxContent>
                    <w:p w14:paraId="72D397CE" w14:textId="77777777" w:rsidR="00741A65" w:rsidRDefault="00741A65" w:rsidP="00D41468">
                      <w:pPr>
                        <w:pStyle w:val="Callout"/>
                      </w:pPr>
                      <w:r>
                        <w:t>a) When ready, click the OK button or press the Enter key.</w:t>
                      </w:r>
                    </w:p>
                  </w:txbxContent>
                </v:textbox>
              </v:shape>
            </w:pict>
          </mc:Fallback>
        </mc:AlternateContent>
      </w:r>
    </w:p>
    <w:p w14:paraId="72D38A6F" w14:textId="77777777" w:rsidR="004A5973" w:rsidRDefault="004A5973" w:rsidP="00D41468"/>
    <w:p w14:paraId="72D38A70" w14:textId="77777777" w:rsidR="004A5973" w:rsidRDefault="004A5973" w:rsidP="00D41468"/>
    <w:p w14:paraId="72D38A71" w14:textId="77777777" w:rsidR="004A5973" w:rsidRDefault="00A57AF7" w:rsidP="00D41468">
      <w:r>
        <w:rPr>
          <w:noProof/>
        </w:rPr>
        <mc:AlternateContent>
          <mc:Choice Requires="wps">
            <w:drawing>
              <wp:anchor distT="0" distB="0" distL="114300" distR="114300" simplePos="0" relativeHeight="251551232" behindDoc="0" locked="0" layoutInCell="0" allowOverlap="1" wp14:anchorId="72D395D3" wp14:editId="72D395D4">
                <wp:simplePos x="0" y="0"/>
                <wp:positionH relativeFrom="column">
                  <wp:posOffset>0</wp:posOffset>
                </wp:positionH>
                <wp:positionV relativeFrom="paragraph">
                  <wp:posOffset>125730</wp:posOffset>
                </wp:positionV>
                <wp:extent cx="1187450" cy="878840"/>
                <wp:effectExtent l="0" t="0" r="0" b="0"/>
                <wp:wrapNone/>
                <wp:docPr id="915" name="AutoShape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7450" cy="878840"/>
                        </a:xfrm>
                        <a:prstGeom prst="borderCallout2">
                          <a:avLst>
                            <a:gd name="adj1" fmla="val 13005"/>
                            <a:gd name="adj2" fmla="val 106417"/>
                            <a:gd name="adj3" fmla="val 13005"/>
                            <a:gd name="adj4" fmla="val 141495"/>
                            <a:gd name="adj5" fmla="val -26227"/>
                            <a:gd name="adj6" fmla="val 177005"/>
                          </a:avLst>
                        </a:prstGeom>
                        <a:solidFill>
                          <a:srgbClr val="FFFFFF"/>
                        </a:solidFill>
                        <a:ln w="9525">
                          <a:solidFill>
                            <a:srgbClr val="000000"/>
                          </a:solidFill>
                          <a:miter lim="800000"/>
                          <a:headEnd/>
                          <a:tailEnd type="triangle" w="med" len="med"/>
                        </a:ln>
                      </wps:spPr>
                      <wps:txbx>
                        <w:txbxContent>
                          <w:p w14:paraId="72D397CF" w14:textId="77777777" w:rsidR="00741A65" w:rsidRDefault="00741A65" w:rsidP="00D41468">
                            <w:pPr>
                              <w:pStyle w:val="Callout"/>
                            </w:pPr>
                            <w:r>
                              <w:t>Double click on any name to select that 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D3" id="AutoShape 658" o:spid="_x0000_s1051" type="#_x0000_t48" style="position:absolute;margin-left:0;margin-top:9.9pt;width:93.5pt;height:69.2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" o:allowincell="f" adj="38233,-5665,30563,2809,22986,2809">
                <v:stroke startarrow="block"/>
                <v:textbox>
                  <w:txbxContent>
                    <w:p w14:paraId="72D397CF" w14:textId="77777777" w:rsidR="00741A65" w:rsidRDefault="00741A65" w:rsidP="00D41468">
                      <w:pPr>
                        <w:pStyle w:val="Callout"/>
                      </w:pPr>
                      <w:r>
                        <w:t>Double click on any name to select that patient.</w:t>
                      </w:r>
                    </w:p>
                  </w:txbxContent>
                </v:textbox>
                <o:callout v:ext="edit" minusx="t"/>
              </v:shape>
            </w:pict>
          </mc:Fallback>
        </mc:AlternateContent>
      </w:r>
    </w:p>
    <w:p w14:paraId="72D38A72" w14:textId="77777777" w:rsidR="004A5973" w:rsidRDefault="004A5973" w:rsidP="00D41468">
      <w:pPr>
        <w:pStyle w:val="Heading5"/>
      </w:pPr>
      <w:r>
        <w:br w:type="page"/>
      </w:r>
      <w:r>
        <w:lastRenderedPageBreak/>
        <w:t>5. Click the Consults Tab:</w:t>
      </w:r>
    </w:p>
    <w:p w14:paraId="72D38A73" w14:textId="77777777" w:rsidR="004A5973" w:rsidRDefault="00A57AF7" w:rsidP="00D41468">
      <w:r>
        <w:rPr>
          <w:noProof/>
        </w:rPr>
        <w:drawing>
          <wp:anchor distT="0" distB="0" distL="114300" distR="114300" simplePos="0" relativeHeight="251707904" behindDoc="1" locked="0" layoutInCell="1" allowOverlap="1" wp14:anchorId="72D395D5" wp14:editId="72D395D6">
            <wp:simplePos x="0" y="0"/>
            <wp:positionH relativeFrom="column">
              <wp:posOffset>551180</wp:posOffset>
            </wp:positionH>
            <wp:positionV relativeFrom="paragraph">
              <wp:posOffset>38735</wp:posOffset>
            </wp:positionV>
            <wp:extent cx="5486400" cy="3650615"/>
            <wp:effectExtent l="0" t="0" r="0" b="6985"/>
            <wp:wrapNone/>
            <wp:docPr id="994" name="Picture 994" descr="04SelectConsultsTab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04SelectConsultsTab cop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650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A74" w14:textId="77777777" w:rsidR="004A5973" w:rsidRDefault="004A5973" w:rsidP="00D41468"/>
    <w:p w14:paraId="72D38A75" w14:textId="77777777" w:rsidR="004A5973" w:rsidRDefault="004A5973" w:rsidP="00D41468"/>
    <w:p w14:paraId="72D38A76" w14:textId="77777777" w:rsidR="004A5973" w:rsidRDefault="004A5973" w:rsidP="002379E7">
      <w:pPr>
        <w:pStyle w:val="BodyText"/>
      </w:pPr>
    </w:p>
    <w:p w14:paraId="72D38A77" w14:textId="77777777" w:rsidR="004A5973" w:rsidRDefault="004A5973" w:rsidP="002379E7">
      <w:pPr>
        <w:pStyle w:val="BodyText"/>
      </w:pPr>
    </w:p>
    <w:p w14:paraId="72D38A78" w14:textId="77777777" w:rsidR="004A5973" w:rsidRDefault="004A5973" w:rsidP="002379E7">
      <w:pPr>
        <w:pStyle w:val="BodyText"/>
      </w:pPr>
    </w:p>
    <w:p w14:paraId="72D38A79" w14:textId="77777777" w:rsidR="004A5973" w:rsidRDefault="00A57AF7" w:rsidP="00D41468">
      <w:pPr>
        <w:pStyle w:val="Heading4"/>
      </w:pPr>
      <w:r>
        <w:rPr>
          <w:noProof/>
        </w:rPr>
        <mc:AlternateContent>
          <mc:Choice Requires="wps">
            <w:drawing>
              <wp:anchor distT="0" distB="0" distL="114300" distR="114300" simplePos="0" relativeHeight="251554304" behindDoc="0" locked="0" layoutInCell="1" allowOverlap="1" wp14:anchorId="72D395D7" wp14:editId="72D395D8">
                <wp:simplePos x="0" y="0"/>
                <wp:positionH relativeFrom="column">
                  <wp:posOffset>-216535</wp:posOffset>
                </wp:positionH>
                <wp:positionV relativeFrom="paragraph">
                  <wp:posOffset>1571625</wp:posOffset>
                </wp:positionV>
                <wp:extent cx="2194560" cy="861695"/>
                <wp:effectExtent l="0" t="0" r="0" b="0"/>
                <wp:wrapNone/>
                <wp:docPr id="914" name="AutoShape 6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861695"/>
                        </a:xfrm>
                        <a:prstGeom prst="borderCallout2">
                          <a:avLst>
                            <a:gd name="adj1" fmla="val 13264"/>
                            <a:gd name="adj2" fmla="val 103472"/>
                            <a:gd name="adj3" fmla="val 13264"/>
                            <a:gd name="adj4" fmla="val 111458"/>
                            <a:gd name="adj5" fmla="val -26014"/>
                            <a:gd name="adj6" fmla="val 119505"/>
                          </a:avLst>
                        </a:prstGeom>
                        <a:solidFill>
                          <a:srgbClr val="FFFFFF"/>
                        </a:solidFill>
                        <a:ln w="9525">
                          <a:solidFill>
                            <a:srgbClr val="000000"/>
                          </a:solidFill>
                          <a:miter lim="800000"/>
                          <a:headEnd/>
                          <a:tailEnd type="triangle" w="med" len="med"/>
                        </a:ln>
                      </wps:spPr>
                      <wps:txbx>
                        <w:txbxContent>
                          <w:p w14:paraId="72D397D0" w14:textId="77777777" w:rsidR="00741A65" w:rsidRDefault="00741A65" w:rsidP="00D41468">
                            <w:pPr>
                              <w:pStyle w:val="Callout"/>
                            </w:pPr>
                            <w:r>
                              <w:t>It may take a few seconds after selecting the Consults Tab for CPRS to load consults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D7" id="AutoShape 661" o:spid="_x0000_s1052" type="#_x0000_t48" style="position:absolute;margin-left:-17.05pt;margin-top:123.75pt;width:172.8pt;height:67.8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" adj="25813,-5619,24075,2865,22350,2865">
                <v:stroke startarrow="block"/>
                <v:textbox>
                  <w:txbxContent>
                    <w:p w14:paraId="72D397D0" w14:textId="77777777" w:rsidR="00741A65" w:rsidRDefault="00741A65" w:rsidP="00D41468">
                      <w:pPr>
                        <w:pStyle w:val="Callout"/>
                      </w:pPr>
                      <w:r>
                        <w:t>It may take a few seconds after selecting the Consults Tab for CPRS to load consults information.</w:t>
                      </w:r>
                    </w:p>
                  </w:txbxContent>
                </v:textbox>
                <o:callout v:ext="edit" minusx="t"/>
              </v:shape>
            </w:pict>
          </mc:Fallback>
        </mc:AlternateContent>
      </w:r>
      <w:r w:rsidR="004A5973">
        <w:br w:type="page"/>
      </w:r>
      <w:bookmarkStart w:id="146" w:name="WindowsAD"/>
      <w:bookmarkStart w:id="147" w:name="_Toc421668507"/>
      <w:bookmarkEnd w:id="146"/>
      <w:r w:rsidR="004A5973">
        <w:lastRenderedPageBreak/>
        <w:t>Order New Consult</w:t>
      </w:r>
      <w:r w:rsidR="004A5973">
        <w:fldChar w:fldCharType="begin"/>
      </w:r>
      <w:r w:rsidR="004A5973">
        <w:instrText xml:space="preserve"> XE "Order New Consult" </w:instrText>
      </w:r>
      <w:r w:rsidR="004A5973">
        <w:fldChar w:fldCharType="end"/>
      </w:r>
      <w:r w:rsidR="004A5973">
        <w:t xml:space="preserve">  </w:t>
      </w:r>
      <w:r w:rsidR="004A5973">
        <w:fldChar w:fldCharType="begin"/>
      </w:r>
      <w:r w:rsidR="004A5973">
        <w:instrText xml:space="preserve"> XE "Add Original Consult" </w:instrText>
      </w:r>
      <w:r w:rsidR="004A5973">
        <w:fldChar w:fldCharType="end"/>
      </w:r>
    </w:p>
    <w:p w14:paraId="72D38A7A" w14:textId="77777777" w:rsidR="004A5973" w:rsidRDefault="00A57AF7" w:rsidP="00D41468">
      <w:pPr>
        <w:pStyle w:val="Heading5"/>
      </w:pPr>
      <w:r>
        <w:rPr>
          <w:noProof/>
        </w:rPr>
        <w:drawing>
          <wp:anchor distT="0" distB="0" distL="114300" distR="114300" simplePos="0" relativeHeight="251708928" behindDoc="1" locked="0" layoutInCell="1" allowOverlap="1" wp14:anchorId="72D395D9" wp14:editId="72D395DA">
            <wp:simplePos x="0" y="0"/>
            <wp:positionH relativeFrom="column">
              <wp:posOffset>2931160</wp:posOffset>
            </wp:positionH>
            <wp:positionV relativeFrom="paragraph">
              <wp:posOffset>-194310</wp:posOffset>
            </wp:positionV>
            <wp:extent cx="2855595" cy="3429000"/>
            <wp:effectExtent l="0" t="0" r="1905" b="0"/>
            <wp:wrapNone/>
            <wp:docPr id="995" name="Picture 995" descr="04OrderNewConsul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04OrderNewConsult cop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5595"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t>1. Select New Consult:</w:t>
      </w:r>
    </w:p>
    <w:p w14:paraId="72D38A7B" w14:textId="77777777" w:rsidR="004A5973" w:rsidRDefault="00A57AF7" w:rsidP="00D41468">
      <w:r>
        <w:rPr>
          <w:noProof/>
        </w:rPr>
        <mc:AlternateContent>
          <mc:Choice Requires="wps">
            <w:drawing>
              <wp:anchor distT="0" distB="0" distL="114300" distR="114300" simplePos="0" relativeHeight="251559424" behindDoc="0" locked="0" layoutInCell="0" allowOverlap="1" wp14:anchorId="72D395DB" wp14:editId="72D395DC">
                <wp:simplePos x="0" y="0"/>
                <wp:positionH relativeFrom="column">
                  <wp:posOffset>1188720</wp:posOffset>
                </wp:positionH>
                <wp:positionV relativeFrom="paragraph">
                  <wp:posOffset>280670</wp:posOffset>
                </wp:positionV>
                <wp:extent cx="1454785" cy="749935"/>
                <wp:effectExtent l="0" t="0" r="0" b="0"/>
                <wp:wrapNone/>
                <wp:docPr id="913" name="AutoShape 6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4785" cy="749935"/>
                        </a:xfrm>
                        <a:prstGeom prst="borderCallout2">
                          <a:avLst>
                            <a:gd name="adj1" fmla="val 42676"/>
                            <a:gd name="adj2" fmla="val 105019"/>
                            <a:gd name="adj3" fmla="val 42676"/>
                            <a:gd name="adj4" fmla="val 120296"/>
                            <a:gd name="adj5" fmla="val -67907"/>
                            <a:gd name="adj6" fmla="val 174292"/>
                          </a:avLst>
                        </a:prstGeom>
                        <a:solidFill>
                          <a:srgbClr val="FFFFFF"/>
                        </a:solidFill>
                        <a:ln w="9525">
                          <a:solidFill>
                            <a:srgbClr val="000000"/>
                          </a:solidFill>
                          <a:miter lim="800000"/>
                          <a:headEnd/>
                          <a:tailEnd type="triangle" w="med" len="med"/>
                        </a:ln>
                      </wps:spPr>
                      <wps:txbx>
                        <w:txbxContent>
                          <w:p w14:paraId="72D397D1" w14:textId="77777777" w:rsidR="00741A65" w:rsidRDefault="00741A65" w:rsidP="00D41468">
                            <w:pPr>
                              <w:pStyle w:val="Callout"/>
                            </w:pPr>
                            <w:r>
                              <w:t>You can find New Consult on the Action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DB" id="AutoShape 668" o:spid="_x0000_s1053" type="#_x0000_t48" style="position:absolute;margin-left:93.6pt;margin-top:22.1pt;width:114.55pt;height:59.0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" o:allowincell="f" adj="37647,-14668,25984,9218,22684,9218">
                <v:stroke startarrow="block"/>
                <v:textbox>
                  <w:txbxContent>
                    <w:p w14:paraId="72D397D1" w14:textId="77777777" w:rsidR="00741A65" w:rsidRDefault="00741A65" w:rsidP="00D41468">
                      <w:pPr>
                        <w:pStyle w:val="Callout"/>
                      </w:pPr>
                      <w:r>
                        <w:t>You can find New Consult on the Action menu.</w:t>
                      </w:r>
                    </w:p>
                  </w:txbxContent>
                </v:textbox>
                <o:callout v:ext="edit" minusx="t"/>
              </v:shape>
            </w:pict>
          </mc:Fallback>
        </mc:AlternateContent>
      </w:r>
    </w:p>
    <w:p w14:paraId="72D38A7C" w14:textId="77777777" w:rsidR="004A5973" w:rsidRDefault="004A5973" w:rsidP="00D41468"/>
    <w:p w14:paraId="72D38A7D" w14:textId="77777777" w:rsidR="004A5973" w:rsidRDefault="004A5973" w:rsidP="00D41468"/>
    <w:p w14:paraId="72D38A7E" w14:textId="77777777" w:rsidR="004A5973" w:rsidRDefault="00A57AF7" w:rsidP="00D41468">
      <w:r>
        <w:rPr>
          <w:noProof/>
        </w:rPr>
        <mc:AlternateContent>
          <mc:Choice Requires="wps">
            <w:drawing>
              <wp:anchor distT="0" distB="0" distL="114300" distR="114300" simplePos="0" relativeHeight="251558400" behindDoc="0" locked="0" layoutInCell="1" allowOverlap="1" wp14:anchorId="72D395DD" wp14:editId="72D395DE">
                <wp:simplePos x="0" y="0"/>
                <wp:positionH relativeFrom="column">
                  <wp:posOffset>1198245</wp:posOffset>
                </wp:positionH>
                <wp:positionV relativeFrom="paragraph">
                  <wp:posOffset>163830</wp:posOffset>
                </wp:positionV>
                <wp:extent cx="1105535" cy="652145"/>
                <wp:effectExtent l="0" t="0" r="0" b="0"/>
                <wp:wrapNone/>
                <wp:docPr id="911" name="AutoShape 6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5535" cy="652145"/>
                        </a:xfrm>
                        <a:prstGeom prst="borderCallout2">
                          <a:avLst>
                            <a:gd name="adj1" fmla="val 17528"/>
                            <a:gd name="adj2" fmla="val 106894"/>
                            <a:gd name="adj3" fmla="val 17528"/>
                            <a:gd name="adj4" fmla="val 158704"/>
                            <a:gd name="adj5" fmla="val 116750"/>
                            <a:gd name="adj6" fmla="val 211315"/>
                          </a:avLst>
                        </a:prstGeom>
                        <a:solidFill>
                          <a:srgbClr val="FFFFFF"/>
                        </a:solidFill>
                        <a:ln w="9525">
                          <a:solidFill>
                            <a:srgbClr val="000000"/>
                          </a:solidFill>
                          <a:miter lim="800000"/>
                          <a:headEnd/>
                          <a:tailEnd type="triangle" w="med" len="med"/>
                        </a:ln>
                      </wps:spPr>
                      <wps:txbx>
                        <w:txbxContent>
                          <w:p w14:paraId="72D397D2" w14:textId="77777777" w:rsidR="00741A65" w:rsidRDefault="00741A65" w:rsidP="00D41468">
                            <w:pPr>
                              <w:pStyle w:val="Callout"/>
                            </w:pPr>
                            <w:r>
                              <w:t>Or click the New Consult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DD" id="AutoShape 667" o:spid="_x0000_s1054" type="#_x0000_t48" style="position:absolute;margin-left:94.35pt;margin-top:12.9pt;width:87.05pt;height:51.3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" adj="45644,25218,34280,3786,23089,3786">
                <v:stroke startarrow="block"/>
                <v:textbox>
                  <w:txbxContent>
                    <w:p w14:paraId="72D397D2" w14:textId="77777777" w:rsidR="00741A65" w:rsidRDefault="00741A65" w:rsidP="00D41468">
                      <w:pPr>
                        <w:pStyle w:val="Callout"/>
                      </w:pPr>
                      <w:r>
                        <w:t>Or click the New Consult Button.</w:t>
                      </w:r>
                    </w:p>
                  </w:txbxContent>
                </v:textbox>
                <o:callout v:ext="edit" minusx="t" minusy="t"/>
              </v:shape>
            </w:pict>
          </mc:Fallback>
        </mc:AlternateContent>
      </w:r>
    </w:p>
    <w:p w14:paraId="72D38A7F" w14:textId="77777777" w:rsidR="004A5973" w:rsidRDefault="004A5973" w:rsidP="00D41468"/>
    <w:p w14:paraId="72D38A80" w14:textId="77777777" w:rsidR="004A5973" w:rsidRDefault="004A5973" w:rsidP="00D41468"/>
    <w:p w14:paraId="72D38A81" w14:textId="77777777" w:rsidR="004A5973" w:rsidRDefault="004A5973" w:rsidP="00D41468"/>
    <w:p w14:paraId="72D38A82" w14:textId="77777777" w:rsidR="004A5973" w:rsidRDefault="004A5973" w:rsidP="00D41468"/>
    <w:p w14:paraId="72D38A83" w14:textId="77777777" w:rsidR="004A5973" w:rsidRDefault="004A5973" w:rsidP="00D41468"/>
    <w:p w14:paraId="72D38A84" w14:textId="77777777" w:rsidR="004A5973" w:rsidRDefault="00DC67C9" w:rsidP="00D41468">
      <w:pPr>
        <w:pStyle w:val="Heading5"/>
      </w:pPr>
      <w:r>
        <w:br w:type="page"/>
      </w:r>
      <w:r w:rsidR="004A5973">
        <w:lastRenderedPageBreak/>
        <w:t>2</w:t>
      </w:r>
      <w:bookmarkStart w:id="148" w:name="GMRC66b"/>
      <w:r w:rsidR="004A5973">
        <w:t>. Fill out the</w:t>
      </w:r>
      <w:r w:rsidR="00F2141C">
        <w:fldChar w:fldCharType="begin"/>
      </w:r>
      <w:r w:rsidR="00F2141C">
        <w:instrText xml:space="preserve"> XE "</w:instrText>
      </w:r>
      <w:r w:rsidR="00785A82">
        <w:instrText>Clinically Indicated</w:instrText>
      </w:r>
      <w:r w:rsidR="00F2141C" w:rsidRPr="00B737CF">
        <w:instrText xml:space="preserve"> </w:instrText>
      </w:r>
      <w:r w:rsidR="00785A82">
        <w:instrText>D</w:instrText>
      </w:r>
      <w:r w:rsidR="00F2141C" w:rsidRPr="00B737CF">
        <w:instrText>ate</w:instrText>
      </w:r>
      <w:r w:rsidR="00F2141C">
        <w:instrText xml:space="preserve">" </w:instrText>
      </w:r>
      <w:r w:rsidR="00F2141C">
        <w:fldChar w:fldCharType="end"/>
      </w:r>
      <w:r w:rsidR="004A5973">
        <w:t xml:space="preserve"> Order a Consult dialog</w:t>
      </w:r>
      <w:bookmarkEnd w:id="148"/>
      <w:r w:rsidR="004A5973">
        <w:t>:</w:t>
      </w:r>
    </w:p>
    <w:p w14:paraId="72D38A85" w14:textId="77777777" w:rsidR="004A5973" w:rsidRDefault="00A57AF7" w:rsidP="00D41468">
      <w:r>
        <w:rPr>
          <w:noProof/>
        </w:rPr>
        <mc:AlternateContent>
          <mc:Choice Requires="wps">
            <w:drawing>
              <wp:anchor distT="0" distB="0" distL="114300" distR="114300" simplePos="0" relativeHeight="251755008" behindDoc="0" locked="0" layoutInCell="1" allowOverlap="1" wp14:anchorId="72D395DF" wp14:editId="72D395E0">
                <wp:simplePos x="0" y="0"/>
                <wp:positionH relativeFrom="column">
                  <wp:posOffset>6151245</wp:posOffset>
                </wp:positionH>
                <wp:positionV relativeFrom="paragraph">
                  <wp:posOffset>-294005</wp:posOffset>
                </wp:positionV>
                <wp:extent cx="13970" cy="7842250"/>
                <wp:effectExtent l="0" t="0" r="0" b="0"/>
                <wp:wrapNone/>
                <wp:docPr id="910" name="AutoShape 1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 cy="784225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BFB66E1" id="AutoShape 1058" o:spid="_x0000_s1026" type="#_x0000_t32" style="position:absolute;margin-left:484.35pt;margin-top:-23.15pt;width:1.1pt;height:617.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"/>
            </w:pict>
          </mc:Fallback>
        </mc:AlternateContent>
      </w:r>
      <w:r>
        <w:rPr>
          <w:noProof/>
        </w:rPr>
        <mc:AlternateContent>
          <mc:Choice Requires="wps">
            <w:drawing>
              <wp:anchor distT="0" distB="0" distL="114300" distR="114300" simplePos="0" relativeHeight="251770368" behindDoc="0" locked="0" layoutInCell="1" allowOverlap="1" wp14:anchorId="72D395E1" wp14:editId="72D395E2">
                <wp:simplePos x="0" y="0"/>
                <wp:positionH relativeFrom="column">
                  <wp:posOffset>2819400</wp:posOffset>
                </wp:positionH>
                <wp:positionV relativeFrom="paragraph">
                  <wp:posOffset>53975</wp:posOffset>
                </wp:positionV>
                <wp:extent cx="1571625" cy="1001395"/>
                <wp:effectExtent l="0" t="0" r="0" b="0"/>
                <wp:wrapNone/>
                <wp:docPr id="909" name="AutoShape 7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71625" cy="1001395"/>
                        </a:xfrm>
                        <a:prstGeom prst="accentBorderCallout3">
                          <a:avLst>
                            <a:gd name="adj1" fmla="val 18264"/>
                            <a:gd name="adj2" fmla="val -4648"/>
                            <a:gd name="adj3" fmla="val 18264"/>
                            <a:gd name="adj4" fmla="val -8606"/>
                            <a:gd name="adj5" fmla="val 105898"/>
                            <a:gd name="adj6" fmla="val -8606"/>
                            <a:gd name="adj7" fmla="val 166898"/>
                            <a:gd name="adj8" fmla="val 6420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D3" w14:textId="77777777" w:rsidR="00741A65" w:rsidRDefault="00741A65" w:rsidP="00D41468">
                            <w:pPr>
                              <w:pStyle w:val="Callout"/>
                            </w:pPr>
                            <w:r>
                              <w:t>b) If needed, change the values in the Urgency, Place, Attention, and Provisional Diagnosis boxes.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D395E1" id="_x0000_t52" coordsize="21600,21600" o:spt="52" adj="23400,24400,25200,21600,25200,4050,23400,4050" path="m@0@1l@2@3@4@5@6@7nfem@6,l@6,21600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accentbar="t"/>
              </v:shapetype>
              <v:shape id="AutoShape 725" o:spid="_x0000_s1055" type="#_x0000_t52" style="position:absolute;margin-left:222pt;margin-top:4.25pt;width:123.75pt;height:78.8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" adj="13868,36050,-1859,22874,-1859,3945,-1004,3945">
                <v:stroke startarrow="block"/>
                <v:textbox>
                  <w:txbxContent>
                    <w:p w14:paraId="72D397D3" w14:textId="77777777" w:rsidR="00741A65" w:rsidRDefault="00741A65" w:rsidP="00D41468">
                      <w:pPr>
                        <w:pStyle w:val="Callout"/>
                      </w:pPr>
                      <w:r>
                        <w:t>b) If needed, change the values in the Urgency, Place, Attention, and Provisional Diagnosis boxes.</w:t>
                      </w:r>
                    </w:p>
                  </w:txbxContent>
                </v:textbox>
                <o:callout v:ext="edit" minusx="t" minusy="t"/>
              </v:shape>
            </w:pict>
          </mc:Fallback>
        </mc:AlternateContent>
      </w:r>
      <w:r>
        <w:rPr>
          <w:noProof/>
        </w:rPr>
        <mc:AlternateContent>
          <mc:Choice Requires="wps">
            <w:drawing>
              <wp:anchor distT="0" distB="0" distL="114300" distR="114300" simplePos="0" relativeHeight="251771392" behindDoc="0" locked="0" layoutInCell="1" allowOverlap="1" wp14:anchorId="72D395E3" wp14:editId="72D395E4">
                <wp:simplePos x="0" y="0"/>
                <wp:positionH relativeFrom="column">
                  <wp:posOffset>4526280</wp:posOffset>
                </wp:positionH>
                <wp:positionV relativeFrom="paragraph">
                  <wp:posOffset>53975</wp:posOffset>
                </wp:positionV>
                <wp:extent cx="1322070" cy="1164590"/>
                <wp:effectExtent l="0" t="0" r="0" b="0"/>
                <wp:wrapNone/>
                <wp:docPr id="908" name="AutoShape 7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2070" cy="1164590"/>
                        </a:xfrm>
                        <a:prstGeom prst="borderCallout3">
                          <a:avLst>
                            <a:gd name="adj1" fmla="val 84296"/>
                            <a:gd name="adj2" fmla="val 105523"/>
                            <a:gd name="adj3" fmla="val 84296"/>
                            <a:gd name="adj4" fmla="val 114602"/>
                            <a:gd name="adj5" fmla="val 103981"/>
                            <a:gd name="adj6" fmla="val 114602"/>
                            <a:gd name="adj7" fmla="val 136204"/>
                            <a:gd name="adj8" fmla="val 8323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D4" w14:textId="77777777" w:rsidR="00741A65" w:rsidRDefault="00741A65" w:rsidP="00D41468">
                            <w:pPr>
                              <w:pStyle w:val="Callout"/>
                            </w:pPr>
                            <w:r>
                              <w:t>If you have already talked with another provider about this consult, fill in the name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E3" id="AutoShape 730" o:spid="_x0000_s1056" type="#_x0000_t49" style="position:absolute;margin-left:356.4pt;margin-top:4.25pt;width:104.1pt;height:91.7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" adj="17979,29420,24754,22460,24754,18208,22793,18208">
                <v:stroke startarrow="block"/>
                <v:textbox>
                  <w:txbxContent>
                    <w:p w14:paraId="72D397D4" w14:textId="77777777" w:rsidR="00741A65" w:rsidRDefault="00741A65" w:rsidP="00D41468">
                      <w:pPr>
                        <w:pStyle w:val="Callout"/>
                      </w:pPr>
                      <w:r>
                        <w:t>If you have already talked with another provider about this consult, fill in the name here.</w:t>
                      </w:r>
                    </w:p>
                  </w:txbxContent>
                </v:textbox>
                <o:callout v:ext="edit" minusy="t"/>
              </v:shape>
            </w:pict>
          </mc:Fallback>
        </mc:AlternateContent>
      </w:r>
    </w:p>
    <w:p w14:paraId="72D38A86" w14:textId="77777777" w:rsidR="004A5973" w:rsidRDefault="00A57AF7" w:rsidP="00D41468">
      <w:r>
        <w:rPr>
          <w:noProof/>
        </w:rPr>
        <mc:AlternateContent>
          <mc:Choice Requires="wps">
            <w:drawing>
              <wp:anchor distT="0" distB="0" distL="114300" distR="114300" simplePos="0" relativeHeight="251768320" behindDoc="0" locked="0" layoutInCell="1" allowOverlap="1" wp14:anchorId="72D395E5" wp14:editId="72D395E6">
                <wp:simplePos x="0" y="0"/>
                <wp:positionH relativeFrom="column">
                  <wp:posOffset>-69215</wp:posOffset>
                </wp:positionH>
                <wp:positionV relativeFrom="paragraph">
                  <wp:posOffset>-2540</wp:posOffset>
                </wp:positionV>
                <wp:extent cx="1191260" cy="1419225"/>
                <wp:effectExtent l="0" t="0" r="0" b="0"/>
                <wp:wrapNone/>
                <wp:docPr id="907" name="AutoShape 10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1260" cy="1419225"/>
                        </a:xfrm>
                        <a:prstGeom prst="borderCallout2">
                          <a:avLst>
                            <a:gd name="adj1" fmla="val 91634"/>
                            <a:gd name="adj2" fmla="val 106130"/>
                            <a:gd name="adj3" fmla="val 91634"/>
                            <a:gd name="adj4" fmla="val 156718"/>
                            <a:gd name="adj5" fmla="val 123532"/>
                            <a:gd name="adj6" fmla="val 33816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D5" w14:textId="77777777" w:rsidR="00741A65" w:rsidRDefault="00741A65" w:rsidP="00D41468">
                            <w:pPr>
                              <w:pStyle w:val="Callout"/>
                            </w:pPr>
                            <w:r>
                              <w:t xml:space="preserve">A new field, </w:t>
                            </w:r>
                            <w:bookmarkStart w:id="149" w:name="CID_Order_a_Consult_dialog"/>
                            <w:r>
                              <w:t>Clinically</w:t>
                            </w:r>
                            <w:bookmarkEnd w:id="149"/>
                            <w:r>
                              <w:t xml:space="preserve"> Indicated Date, is provided for consults that need to be done in the future.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E5" id="AutoShape 1057" o:spid="_x0000_s1057" type="#_x0000_t48" style="position:absolute;margin-left:-5.45pt;margin-top:-.2pt;width:93.8pt;height:111.7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" adj="73044,26683,33851,19793,22924,19793">
                <v:stroke startarrow="block"/>
                <v:textbox>
                  <w:txbxContent>
                    <w:p w14:paraId="72D397D5" w14:textId="77777777" w:rsidR="00741A65" w:rsidRDefault="00741A65" w:rsidP="00D41468">
                      <w:pPr>
                        <w:pStyle w:val="Callout"/>
                      </w:pPr>
                      <w:r>
                        <w:t xml:space="preserve">A new field, </w:t>
                      </w:r>
                      <w:bookmarkStart w:id="150" w:name="CID_Order_a_Consult_dialog"/>
                      <w:r>
                        <w:t>Clinically</w:t>
                      </w:r>
                      <w:bookmarkEnd w:id="150"/>
                      <w:r>
                        <w:t xml:space="preserve"> Indicated Date, is provided for consults that need to be done in the future.</w:t>
                      </w:r>
                    </w:p>
                  </w:txbxContent>
                </v:textbox>
                <o:callout v:ext="edit" minusx="t" minusy="t"/>
              </v:shape>
            </w:pict>
          </mc:Fallback>
        </mc:AlternateContent>
      </w:r>
      <w:r>
        <w:rPr>
          <w:noProof/>
          <w:sz w:val="20"/>
        </w:rPr>
        <mc:AlternateContent>
          <mc:Choice Requires="wps">
            <w:drawing>
              <wp:anchor distT="0" distB="0" distL="114300" distR="114300" simplePos="0" relativeHeight="251769344" behindDoc="0" locked="0" layoutInCell="1" allowOverlap="1" wp14:anchorId="72D395E7" wp14:editId="72D395E8">
                <wp:simplePos x="0" y="0"/>
                <wp:positionH relativeFrom="column">
                  <wp:posOffset>1371600</wp:posOffset>
                </wp:positionH>
                <wp:positionV relativeFrom="paragraph">
                  <wp:posOffset>-2540</wp:posOffset>
                </wp:positionV>
                <wp:extent cx="1085850" cy="991870"/>
                <wp:effectExtent l="0" t="0" r="0" b="0"/>
                <wp:wrapNone/>
                <wp:docPr id="906" name="AutoShape 9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85850" cy="991870"/>
                        </a:xfrm>
                        <a:prstGeom prst="borderCallout1">
                          <a:avLst>
                            <a:gd name="adj1" fmla="val 100000"/>
                            <a:gd name="adj2" fmla="val 106727"/>
                            <a:gd name="adj3" fmla="val 145069"/>
                            <a:gd name="adj4" fmla="val 23789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D6" w14:textId="77777777" w:rsidR="00741A65" w:rsidRDefault="00741A65" w:rsidP="00D41468">
                            <w:pPr>
                              <w:pStyle w:val="Callout"/>
                            </w:pPr>
                            <w:r>
                              <w:t>This button shows you the tree view of Consult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D395E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942" o:spid="_x0000_s1058" type="#_x0000_t47" style="position:absolute;margin-left:108pt;margin-top:-.2pt;width:85.5pt;height:78.1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" adj="51385,31335,23053,21600">
                <v:stroke startarrow="block"/>
                <v:textbox>
                  <w:txbxContent>
                    <w:p w14:paraId="72D397D6" w14:textId="77777777" w:rsidR="00741A65" w:rsidRDefault="00741A65" w:rsidP="00D41468">
                      <w:pPr>
                        <w:pStyle w:val="Callout"/>
                      </w:pPr>
                      <w:r>
                        <w:t>This button shows you the tree view of Consult services.</w:t>
                      </w:r>
                    </w:p>
                  </w:txbxContent>
                </v:textbox>
                <o:callout v:ext="edit" minusx="t" minusy="t"/>
              </v:shape>
            </w:pict>
          </mc:Fallback>
        </mc:AlternateContent>
      </w:r>
    </w:p>
    <w:p w14:paraId="72D38A87" w14:textId="77777777" w:rsidR="004A5973" w:rsidRDefault="004A5973" w:rsidP="00D41468"/>
    <w:p w14:paraId="72D38A88" w14:textId="77777777" w:rsidR="004A5973" w:rsidRDefault="004A5973" w:rsidP="00D41468"/>
    <w:p w14:paraId="72D38A89" w14:textId="77777777" w:rsidR="004A5973" w:rsidRDefault="004A5973" w:rsidP="00D41468"/>
    <w:p w14:paraId="72D38A8A" w14:textId="77777777" w:rsidR="004A5973" w:rsidRDefault="004A5973" w:rsidP="00D41468"/>
    <w:p w14:paraId="72D38A8B" w14:textId="77777777" w:rsidR="004A5973" w:rsidRDefault="004A5973" w:rsidP="00D41468"/>
    <w:p w14:paraId="72D38A8C" w14:textId="77777777" w:rsidR="004A5973" w:rsidRDefault="00A57AF7" w:rsidP="00D41468">
      <w:r>
        <w:rPr>
          <w:noProof/>
        </w:rPr>
        <mc:AlternateContent>
          <mc:Choice Requires="wps">
            <w:drawing>
              <wp:anchor distT="0" distB="0" distL="114300" distR="114300" simplePos="0" relativeHeight="251766272" behindDoc="0" locked="0" layoutInCell="1" allowOverlap="1" wp14:anchorId="72D395E9" wp14:editId="72D395EA">
                <wp:simplePos x="0" y="0"/>
                <wp:positionH relativeFrom="column">
                  <wp:posOffset>1371600</wp:posOffset>
                </wp:positionH>
                <wp:positionV relativeFrom="paragraph">
                  <wp:posOffset>61595</wp:posOffset>
                </wp:positionV>
                <wp:extent cx="4547870" cy="2862580"/>
                <wp:effectExtent l="0" t="0" r="0" b="0"/>
                <wp:wrapNone/>
                <wp:docPr id="905" name="Text Box 1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7870" cy="28625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D7" w14:textId="77777777" w:rsidR="00741A65" w:rsidRDefault="00741A65" w:rsidP="00D41468">
                            <w:r>
                              <w:rPr>
                                <w:noProof/>
                              </w:rPr>
                              <w:drawing>
                                <wp:inline distT="0" distB="0" distL="0" distR="0" wp14:anchorId="72D3986B" wp14:editId="72D3986C">
                                  <wp:extent cx="4358640" cy="2758440"/>
                                  <wp:effectExtent l="0" t="0" r="3810" b="3810"/>
                                  <wp:docPr id="1055" name="Picture 1055" descr="This screen shot shows the Order a Consul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screen shot shows the Order a Consult dialo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8640" cy="27584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2D395E9" id="_x0000_t202" coordsize="21600,21600" o:spt="202" path="m,l,21600r21600,l21600,xe">
                <v:stroke joinstyle="miter"/>
                <v:path gradientshapeok="t" o:connecttype="rect"/>
              </v:shapetype>
              <v:shape id="Text Box 1085" o:spid="_x0000_s1059" type="#_x0000_t202" style="position:absolute;margin-left:108pt;margin-top:4.85pt;width:358.1pt;height:225.4pt;z-index:25176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">
                <v:textbox style="mso-fit-shape-to-text:t">
                  <w:txbxContent>
                    <w:p w14:paraId="72D397D7" w14:textId="77777777" w:rsidR="00741A65" w:rsidRDefault="00741A65" w:rsidP="00D41468">
                      <w:r>
                        <w:rPr>
                          <w:noProof/>
                        </w:rPr>
                        <w:drawing>
                          <wp:inline distT="0" distB="0" distL="0" distR="0" wp14:anchorId="72D3986B" wp14:editId="72D3986C">
                            <wp:extent cx="4358640" cy="2758440"/>
                            <wp:effectExtent l="0" t="0" r="3810" b="3810"/>
                            <wp:docPr id="1055" name="Picture 1055" descr="This screen shot shows the Order a Consul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screen shot shows the Order a Consult dialo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8640" cy="2758440"/>
                                    </a:xfrm>
                                    <a:prstGeom prst="rect">
                                      <a:avLst/>
                                    </a:prstGeom>
                                    <a:noFill/>
                                    <a:ln>
                                      <a:noFill/>
                                    </a:ln>
                                  </pic:spPr>
                                </pic:pic>
                              </a:graphicData>
                            </a:graphic>
                          </wp:inline>
                        </w:drawing>
                      </w:r>
                    </w:p>
                  </w:txbxContent>
                </v:textbox>
              </v:shape>
            </w:pict>
          </mc:Fallback>
        </mc:AlternateContent>
      </w:r>
    </w:p>
    <w:p w14:paraId="72D38A8D" w14:textId="77777777" w:rsidR="004A5973" w:rsidRDefault="004A5973" w:rsidP="002379E7">
      <w:pPr>
        <w:pStyle w:val="BlockText"/>
      </w:pPr>
    </w:p>
    <w:p w14:paraId="72D38A8E" w14:textId="77777777" w:rsidR="004A5973" w:rsidRDefault="00A57AF7" w:rsidP="00D41468">
      <w:pPr>
        <w:pStyle w:val="Heading4"/>
      </w:pPr>
      <w:r>
        <w:rPr>
          <w:noProof/>
        </w:rPr>
        <mc:AlternateContent>
          <mc:Choice Requires="wps">
            <w:drawing>
              <wp:anchor distT="0" distB="0" distL="114300" distR="114300" simplePos="0" relativeHeight="251774464" behindDoc="0" locked="0" layoutInCell="1" allowOverlap="1" wp14:anchorId="72D395EB" wp14:editId="72D395EC">
                <wp:simplePos x="0" y="0"/>
                <wp:positionH relativeFrom="column">
                  <wp:posOffset>4819650</wp:posOffset>
                </wp:positionH>
                <wp:positionV relativeFrom="paragraph">
                  <wp:posOffset>3256280</wp:posOffset>
                </wp:positionV>
                <wp:extent cx="1167765" cy="1066165"/>
                <wp:effectExtent l="0" t="0" r="0" b="0"/>
                <wp:wrapNone/>
                <wp:docPr id="904" name="AutoShape 7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67765" cy="1066165"/>
                        </a:xfrm>
                        <a:prstGeom prst="accentBorderCallout2">
                          <a:avLst>
                            <a:gd name="adj1" fmla="val 0"/>
                            <a:gd name="adj2" fmla="val -6255"/>
                            <a:gd name="adj3" fmla="val 0"/>
                            <a:gd name="adj4" fmla="val -6255"/>
                            <a:gd name="adj5" fmla="val -86778"/>
                            <a:gd name="adj6" fmla="val -2349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D8" w14:textId="77777777" w:rsidR="00741A65" w:rsidRDefault="00741A65" w:rsidP="00D41468">
                            <w:pPr>
                              <w:pStyle w:val="Callout"/>
                            </w:pPr>
                            <w:r>
                              <w:t>c) When you are all finished, click on the Accept Order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EB" id="AutoShape 726" o:spid="_x0000_s1060" type="#_x0000_t51" style="position:absolute;margin-left:379.5pt;margin-top:256.4pt;width:91.95pt;height:83.9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" adj="-5074,-18744,-1351,0,-1351,0">
                <v:stroke startarrow="block"/>
                <v:textbox>
                  <w:txbxContent>
                    <w:p w14:paraId="72D397D8" w14:textId="77777777" w:rsidR="00741A65" w:rsidRDefault="00741A65" w:rsidP="00D41468">
                      <w:pPr>
                        <w:pStyle w:val="Callout"/>
                      </w:pPr>
                      <w:r>
                        <w:t>c) When you are all finished, click on the Accept Order button.</w:t>
                      </w:r>
                    </w:p>
                  </w:txbxContent>
                </v:textbox>
              </v:shape>
            </w:pict>
          </mc:Fallback>
        </mc:AlternateContent>
      </w:r>
      <w:r>
        <w:rPr>
          <w:noProof/>
          <w:sz w:val="20"/>
        </w:rPr>
        <mc:AlternateContent>
          <mc:Choice Requires="wps">
            <w:drawing>
              <wp:anchor distT="0" distB="0" distL="114300" distR="114300" simplePos="0" relativeHeight="251767296" behindDoc="0" locked="0" layoutInCell="1" allowOverlap="1" wp14:anchorId="72D395ED" wp14:editId="72D395EE">
                <wp:simplePos x="0" y="0"/>
                <wp:positionH relativeFrom="column">
                  <wp:posOffset>2583180</wp:posOffset>
                </wp:positionH>
                <wp:positionV relativeFrom="paragraph">
                  <wp:posOffset>2432050</wp:posOffset>
                </wp:positionV>
                <wp:extent cx="1943100" cy="847725"/>
                <wp:effectExtent l="0" t="0" r="0" b="0"/>
                <wp:wrapNone/>
                <wp:docPr id="903" name="AutoShape 8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43100" cy="847725"/>
                        </a:xfrm>
                        <a:prstGeom prst="borderCallout2">
                          <a:avLst>
                            <a:gd name="adj1" fmla="val 0"/>
                            <a:gd name="adj2" fmla="val 103759"/>
                            <a:gd name="adj3" fmla="val 0"/>
                            <a:gd name="adj4" fmla="val 103759"/>
                            <a:gd name="adj5" fmla="val -172810"/>
                            <a:gd name="adj6" fmla="val 14954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D9" w14:textId="77777777" w:rsidR="00741A65" w:rsidRDefault="00741A65" w:rsidP="00D41468">
                            <w:pPr>
                              <w:pStyle w:val="Callout"/>
                            </w:pPr>
                            <w:r>
                              <w:t>If this button is active, then you must use the Clinical Lexicon to populate the Provisional Diagnosis filed.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ED" id="AutoShape 845" o:spid="_x0000_s1061" type="#_x0000_t48" style="position:absolute;margin-left:203.4pt;margin-top:191.5pt;width:153pt;height:66.7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" adj="32301,-37327,22412,0,22412,0">
                <v:stroke startarrow="block"/>
                <v:textbox>
                  <w:txbxContent>
                    <w:p w14:paraId="72D397D9" w14:textId="77777777" w:rsidR="00741A65" w:rsidRDefault="00741A65" w:rsidP="00D41468">
                      <w:pPr>
                        <w:pStyle w:val="Callout"/>
                      </w:pPr>
                      <w:r>
                        <w:t>If this button is active, then you must use the Clinical Lexicon to populate the Provisional Diagnosis filed.</w:t>
                      </w:r>
                    </w:p>
                  </w:txbxContent>
                </v:textbox>
                <o:callout v:ext="edit" minusx="t"/>
              </v:shape>
            </w:pict>
          </mc:Fallback>
        </mc:AlternateContent>
      </w:r>
      <w:r>
        <w:rPr>
          <w:noProof/>
        </w:rPr>
        <mc:AlternateContent>
          <mc:Choice Requires="wps">
            <w:drawing>
              <wp:anchor distT="0" distB="0" distL="114300" distR="114300" simplePos="0" relativeHeight="251772416" behindDoc="0" locked="0" layoutInCell="1" allowOverlap="1" wp14:anchorId="72D395EF" wp14:editId="72D395F0">
                <wp:simplePos x="0" y="0"/>
                <wp:positionH relativeFrom="column">
                  <wp:posOffset>-69215</wp:posOffset>
                </wp:positionH>
                <wp:positionV relativeFrom="paragraph">
                  <wp:posOffset>83185</wp:posOffset>
                </wp:positionV>
                <wp:extent cx="1257300" cy="1556385"/>
                <wp:effectExtent l="0" t="0" r="0" b="0"/>
                <wp:wrapNone/>
                <wp:docPr id="902" name="AutoShape 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1556385"/>
                        </a:xfrm>
                        <a:prstGeom prst="accentBorderCallout3">
                          <a:avLst>
                            <a:gd name="adj1" fmla="val 11750"/>
                            <a:gd name="adj2" fmla="val -5810"/>
                            <a:gd name="adj3" fmla="val 11750"/>
                            <a:gd name="adj4" fmla="val -8130"/>
                            <a:gd name="adj5" fmla="val 111833"/>
                            <a:gd name="adj6" fmla="val -8130"/>
                            <a:gd name="adj7" fmla="val 113097"/>
                            <a:gd name="adj8" fmla="val 129648"/>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DA" w14:textId="77777777" w:rsidR="00741A65" w:rsidRDefault="00741A65" w:rsidP="00D41468">
                            <w:pPr>
                              <w:pStyle w:val="Callout"/>
                            </w:pPr>
                            <w:r>
                              <w:t>a) If needed, fill in the Reason for Consult. In this example, the field has already been populated from boilerplate text.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EF" id="AutoShape 729" o:spid="_x0000_s1062" type="#_x0000_t52" style="position:absolute;margin-left:-5.45pt;margin-top:6.55pt;width:99pt;height:122.5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" adj="28004,24429,-1756,24156,-1756,2538,-1255,2538">
                <v:stroke startarrow="block"/>
                <v:textbox>
                  <w:txbxContent>
                    <w:p w14:paraId="72D397DA" w14:textId="77777777" w:rsidR="00741A65" w:rsidRDefault="00741A65" w:rsidP="00D41468">
                      <w:pPr>
                        <w:pStyle w:val="Callout"/>
                      </w:pPr>
                      <w:r>
                        <w:t>a) If needed, fill in the Reason for Consult. In this example, the field has already been populated from boilerplate text.</w:t>
                      </w:r>
                    </w:p>
                  </w:txbxContent>
                </v:textbox>
                <o:callout v:ext="edit" minusx="t" minusy="t"/>
              </v:shape>
            </w:pict>
          </mc:Fallback>
        </mc:AlternateContent>
      </w:r>
      <w:r>
        <w:rPr>
          <w:noProof/>
        </w:rPr>
        <mc:AlternateContent>
          <mc:Choice Requires="wps">
            <w:drawing>
              <wp:anchor distT="0" distB="0" distL="114300" distR="114300" simplePos="0" relativeHeight="251775488" behindDoc="0" locked="0" layoutInCell="1" allowOverlap="1" wp14:anchorId="72D395F1" wp14:editId="72D395F2">
                <wp:simplePos x="0" y="0"/>
                <wp:positionH relativeFrom="column">
                  <wp:posOffset>-69215</wp:posOffset>
                </wp:positionH>
                <wp:positionV relativeFrom="paragraph">
                  <wp:posOffset>3256280</wp:posOffset>
                </wp:positionV>
                <wp:extent cx="2205990" cy="794385"/>
                <wp:effectExtent l="0" t="0" r="0" b="0"/>
                <wp:wrapNone/>
                <wp:docPr id="901" name="AutoShape 7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05990" cy="794385"/>
                        </a:xfrm>
                        <a:prstGeom prst="borderCallout1">
                          <a:avLst>
                            <a:gd name="adj1" fmla="val 0"/>
                            <a:gd name="adj2" fmla="val 100000"/>
                            <a:gd name="adj3" fmla="val -291366"/>
                            <a:gd name="adj4" fmla="val 19240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DB" w14:textId="77777777" w:rsidR="00741A65" w:rsidRDefault="00741A65" w:rsidP="00D41468">
                            <w:pPr>
                              <w:pStyle w:val="Callout"/>
                            </w:pPr>
                            <w:r>
                              <w:t>If this field is yellow, then the Provisional Diagnosis must be entered using the Lexicon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F1" id="AutoShape 727" o:spid="_x0000_s1063" type="#_x0000_t47" style="position:absolute;margin-left:-5.45pt;margin-top:256.4pt;width:173.7pt;height:62.5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" adj="41559,-62935,21600,0">
                <v:stroke startarrow="block"/>
                <v:textbox>
                  <w:txbxContent>
                    <w:p w14:paraId="72D397DB" w14:textId="77777777" w:rsidR="00741A65" w:rsidRDefault="00741A65" w:rsidP="00D41468">
                      <w:pPr>
                        <w:pStyle w:val="Callout"/>
                      </w:pPr>
                      <w:r>
                        <w:t>If this field is yellow, then the Provisional Diagnosis must be entered using the Lexicon button.</w:t>
                      </w:r>
                    </w:p>
                  </w:txbxContent>
                </v:textbox>
                <o:callout v:ext="edit" minusx="t"/>
              </v:shape>
            </w:pict>
          </mc:Fallback>
        </mc:AlternateContent>
      </w:r>
      <w:r>
        <w:rPr>
          <w:noProof/>
        </w:rPr>
        <mc:AlternateContent>
          <mc:Choice Requires="wps">
            <w:drawing>
              <wp:anchor distT="0" distB="0" distL="114300" distR="114300" simplePos="0" relativeHeight="251773440" behindDoc="0" locked="0" layoutInCell="1" allowOverlap="1" wp14:anchorId="72D395F3" wp14:editId="72D395F4">
                <wp:simplePos x="0" y="0"/>
                <wp:positionH relativeFrom="column">
                  <wp:posOffset>-69215</wp:posOffset>
                </wp:positionH>
                <wp:positionV relativeFrom="paragraph">
                  <wp:posOffset>1871980</wp:posOffset>
                </wp:positionV>
                <wp:extent cx="1280160" cy="883920"/>
                <wp:effectExtent l="0" t="0" r="0" b="0"/>
                <wp:wrapNone/>
                <wp:docPr id="900" name="AutoShape 6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0160" cy="883920"/>
                        </a:xfrm>
                        <a:prstGeom prst="borderCallout2">
                          <a:avLst>
                            <a:gd name="adj1" fmla="val 20690"/>
                            <a:gd name="adj2" fmla="val 100000"/>
                            <a:gd name="adj3" fmla="val 20690"/>
                            <a:gd name="adj4" fmla="val 104315"/>
                            <a:gd name="adj5" fmla="val 50144"/>
                            <a:gd name="adj6" fmla="val 149704"/>
                          </a:avLst>
                        </a:prstGeom>
                        <a:solidFill>
                          <a:srgbClr val="FFFFFF"/>
                        </a:solidFill>
                        <a:ln w="9525">
                          <a:solidFill>
                            <a:srgbClr val="000000"/>
                          </a:solidFill>
                          <a:miter lim="800000"/>
                          <a:headEnd/>
                          <a:tailEnd type="triangle" w="med" len="med"/>
                        </a:ln>
                      </wps:spPr>
                      <wps:txbx>
                        <w:txbxContent>
                          <w:p w14:paraId="72D397DC" w14:textId="77777777" w:rsidR="00741A65" w:rsidRDefault="00741A65" w:rsidP="00D41468">
                            <w:pPr>
                              <w:pStyle w:val="Callout"/>
                            </w:pPr>
                            <w:r>
                              <w:t>This message box gives you critical dialog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F3" id="AutoShape 669" o:spid="_x0000_s1064" type="#_x0000_t48" style="position:absolute;margin-left:-5.45pt;margin-top:147.4pt;width:100.8pt;height:69.6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" adj="32336,10831,22532,4469,21600,4469">
                <v:stroke startarrow="block"/>
                <v:textbox>
                  <w:txbxContent>
                    <w:p w14:paraId="72D397DC" w14:textId="77777777" w:rsidR="00741A65" w:rsidRDefault="00741A65" w:rsidP="00D41468">
                      <w:pPr>
                        <w:pStyle w:val="Callout"/>
                      </w:pPr>
                      <w:r>
                        <w:t>This message box gives you critical dialog information.</w:t>
                      </w:r>
                    </w:p>
                  </w:txbxContent>
                </v:textbox>
                <o:callout v:ext="edit" minusx="t" minusy="t"/>
              </v:shape>
            </w:pict>
          </mc:Fallback>
        </mc:AlternateContent>
      </w:r>
      <w:r w:rsidR="004A5973">
        <w:br w:type="page"/>
      </w:r>
      <w:bookmarkStart w:id="151" w:name="_Toc422557674"/>
      <w:bookmarkStart w:id="152" w:name="_Toc421088123"/>
      <w:bookmarkStart w:id="153" w:name="_Toc421693944"/>
      <w:bookmarkStart w:id="154" w:name="_Toc421693934"/>
      <w:r w:rsidR="004A5973">
        <w:lastRenderedPageBreak/>
        <w:t>Print Form 513</w:t>
      </w:r>
      <w:bookmarkStart w:id="155" w:name="WindowsPR"/>
      <w:bookmarkEnd w:id="151"/>
      <w:bookmarkEnd w:id="155"/>
      <w:r w:rsidR="004A5973">
        <w:fldChar w:fldCharType="begin"/>
      </w:r>
      <w:r w:rsidR="004A5973">
        <w:instrText xml:space="preserve"> XE "Print Form (PF) Action" </w:instrText>
      </w:r>
      <w:r w:rsidR="004A5973">
        <w:fldChar w:fldCharType="end"/>
      </w:r>
    </w:p>
    <w:p w14:paraId="72D38A8F" w14:textId="77777777" w:rsidR="004A5973" w:rsidRDefault="004A5973" w:rsidP="00D41468">
      <w:pPr>
        <w:pStyle w:val="Heading5"/>
      </w:pPr>
      <w:r>
        <w:t>1. Select Print from the File Menu:</w:t>
      </w:r>
    </w:p>
    <w:p w14:paraId="72D38A90" w14:textId="77777777" w:rsidR="004A5973" w:rsidRDefault="00A57AF7" w:rsidP="00D41468">
      <w:r>
        <w:rPr>
          <w:noProof/>
        </w:rPr>
        <w:drawing>
          <wp:anchor distT="0" distB="0" distL="114300" distR="114300" simplePos="0" relativeHeight="251709952" behindDoc="1" locked="0" layoutInCell="1" allowOverlap="1" wp14:anchorId="72D395F5" wp14:editId="72D395F6">
            <wp:simplePos x="0" y="0"/>
            <wp:positionH relativeFrom="column">
              <wp:posOffset>2685415</wp:posOffset>
            </wp:positionH>
            <wp:positionV relativeFrom="paragraph">
              <wp:posOffset>51435</wp:posOffset>
            </wp:positionV>
            <wp:extent cx="2521585" cy="2750185"/>
            <wp:effectExtent l="0" t="0" r="0" b="0"/>
            <wp:wrapNone/>
            <wp:docPr id="997" name="Picture 997" descr="04CPRS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04CPRSpr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1585" cy="27501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8272" behindDoc="0" locked="0" layoutInCell="0" allowOverlap="1" wp14:anchorId="72D395F7" wp14:editId="72D395F8">
                <wp:simplePos x="0" y="0"/>
                <wp:positionH relativeFrom="column">
                  <wp:posOffset>457200</wp:posOffset>
                </wp:positionH>
                <wp:positionV relativeFrom="paragraph">
                  <wp:posOffset>219075</wp:posOffset>
                </wp:positionV>
                <wp:extent cx="1472565" cy="864235"/>
                <wp:effectExtent l="0" t="0" r="0" b="0"/>
                <wp:wrapNone/>
                <wp:docPr id="899" name="AutoShape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2565" cy="864235"/>
                        </a:xfrm>
                        <a:prstGeom prst="borderCallout2">
                          <a:avLst>
                            <a:gd name="adj1" fmla="val 13227"/>
                            <a:gd name="adj2" fmla="val 105176"/>
                            <a:gd name="adj3" fmla="val 13227"/>
                            <a:gd name="adj4" fmla="val 128116"/>
                            <a:gd name="adj5" fmla="val 13153"/>
                            <a:gd name="adj6" fmla="val 151273"/>
                          </a:avLst>
                        </a:prstGeom>
                        <a:solidFill>
                          <a:srgbClr val="FFFFFF"/>
                        </a:solidFill>
                        <a:ln w="9525">
                          <a:solidFill>
                            <a:srgbClr val="000000"/>
                          </a:solidFill>
                          <a:miter lim="800000"/>
                          <a:headEnd/>
                          <a:tailEnd type="triangle" w="med" len="med"/>
                        </a:ln>
                      </wps:spPr>
                      <wps:txbx>
                        <w:txbxContent>
                          <w:p w14:paraId="72D397DD" w14:textId="77777777" w:rsidR="00741A65" w:rsidRDefault="00741A65" w:rsidP="00D41468">
                            <w:pPr>
                              <w:pStyle w:val="Callout"/>
                            </w:pPr>
                            <w:r>
                              <w:t>Select Print by clicking on File in the menu bar, then clicking on Print.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F7" id="AutoShape 796" o:spid="_x0000_s1065" type="#_x0000_t48" style="position:absolute;margin-left:36pt;margin-top:17.25pt;width:115.95pt;height:68.0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" o:allowincell="f" adj="32675,2841,27673,2857,22718,2857">
                <v:stroke startarrow="block"/>
                <v:textbox>
                  <w:txbxContent>
                    <w:p w14:paraId="72D397DD" w14:textId="77777777" w:rsidR="00741A65" w:rsidRDefault="00741A65" w:rsidP="00D41468">
                      <w:pPr>
                        <w:pStyle w:val="Callout"/>
                      </w:pPr>
                      <w:r>
                        <w:t>Select Print by clicking on File in the menu bar, then clicking on Print.</w:t>
                      </w:r>
                    </w:p>
                  </w:txbxContent>
                </v:textbox>
                <o:callout v:ext="edit" minusx="t"/>
              </v:shape>
            </w:pict>
          </mc:Fallback>
        </mc:AlternateContent>
      </w:r>
    </w:p>
    <w:p w14:paraId="72D38A91" w14:textId="77777777" w:rsidR="004A5973" w:rsidRDefault="004A5973" w:rsidP="00D41468"/>
    <w:p w14:paraId="72D38A92" w14:textId="77777777" w:rsidR="004A5973" w:rsidRDefault="004A5973" w:rsidP="00D41468"/>
    <w:p w14:paraId="72D38A93" w14:textId="77777777" w:rsidR="004A5973" w:rsidRDefault="004A5973" w:rsidP="00D41468"/>
    <w:p w14:paraId="72D38A94" w14:textId="77777777" w:rsidR="004A5973" w:rsidRDefault="004A5973" w:rsidP="00D41468"/>
    <w:p w14:paraId="72D38A95" w14:textId="77777777" w:rsidR="004A5973" w:rsidRDefault="004A5973" w:rsidP="00D41468"/>
    <w:p w14:paraId="72D38A96" w14:textId="77777777" w:rsidR="004A5973" w:rsidRDefault="00A57AF7" w:rsidP="00D41468">
      <w:r>
        <w:rPr>
          <w:noProof/>
        </w:rPr>
        <mc:AlternateContent>
          <mc:Choice Requires="wps">
            <w:drawing>
              <wp:anchor distT="0" distB="0" distL="114300" distR="114300" simplePos="0" relativeHeight="251634176" behindDoc="0" locked="0" layoutInCell="0" allowOverlap="1" wp14:anchorId="72D395F9" wp14:editId="72D395FA">
                <wp:simplePos x="0" y="0"/>
                <wp:positionH relativeFrom="column">
                  <wp:posOffset>365125</wp:posOffset>
                </wp:positionH>
                <wp:positionV relativeFrom="paragraph">
                  <wp:posOffset>62230</wp:posOffset>
                </wp:positionV>
                <wp:extent cx="1463040" cy="1033145"/>
                <wp:effectExtent l="0" t="0" r="0" b="0"/>
                <wp:wrapNone/>
                <wp:docPr id="898" name="AutoShape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1033145"/>
                        </a:xfrm>
                        <a:prstGeom prst="borderCallout2">
                          <a:avLst>
                            <a:gd name="adj1" fmla="val 11065"/>
                            <a:gd name="adj2" fmla="val 105208"/>
                            <a:gd name="adj3" fmla="val 11065"/>
                            <a:gd name="adj4" fmla="val 115801"/>
                            <a:gd name="adj5" fmla="val 2519"/>
                            <a:gd name="adj6" fmla="val 158593"/>
                          </a:avLst>
                        </a:prstGeom>
                        <a:solidFill>
                          <a:srgbClr val="FFFFFF"/>
                        </a:solidFill>
                        <a:ln w="9525">
                          <a:solidFill>
                            <a:srgbClr val="000000"/>
                          </a:solidFill>
                          <a:miter lim="800000"/>
                          <a:headEnd/>
                          <a:tailEnd type="triangle" w="med" len="med"/>
                        </a:ln>
                      </wps:spPr>
                      <wps:txbx>
                        <w:txbxContent>
                          <w:p w14:paraId="72D397DE" w14:textId="77777777" w:rsidR="00741A65" w:rsidRDefault="00741A65" w:rsidP="00D41468">
                            <w:pPr>
                              <w:pStyle w:val="Callout"/>
                            </w:pPr>
                            <w:r>
                              <w:t>Or follow the underlined letters from the keyboard by pressing Alt+F (together) then 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F9" id="AutoShape 791" o:spid="_x0000_s1066" type="#_x0000_t48" style="position:absolute;margin-left:28.75pt;margin-top:4.9pt;width:115.2pt;height:81.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" o:allowincell="f" adj="34256,544,25013,2390,22725,2390">
                <v:stroke startarrow="block"/>
                <v:textbox>
                  <w:txbxContent>
                    <w:p w14:paraId="72D397DE" w14:textId="77777777" w:rsidR="00741A65" w:rsidRDefault="00741A65" w:rsidP="00D41468">
                      <w:pPr>
                        <w:pStyle w:val="Callout"/>
                      </w:pPr>
                      <w:r>
                        <w:t>Or follow the underlined letters from the keyboard by pressing Alt+F (together) then P.</w:t>
                      </w:r>
                    </w:p>
                  </w:txbxContent>
                </v:textbox>
                <o:callout v:ext="edit" minusx="t"/>
              </v:shape>
            </w:pict>
          </mc:Fallback>
        </mc:AlternateContent>
      </w:r>
    </w:p>
    <w:p w14:paraId="72D38A97" w14:textId="77777777" w:rsidR="004A5973" w:rsidRDefault="004A5973" w:rsidP="00D41468"/>
    <w:p w14:paraId="72D38A98" w14:textId="77777777" w:rsidR="005441D8" w:rsidRDefault="005441D8" w:rsidP="002379E7">
      <w:pPr>
        <w:pStyle w:val="BodyText"/>
      </w:pPr>
    </w:p>
    <w:p w14:paraId="72D38A99" w14:textId="77777777" w:rsidR="005441D8" w:rsidRDefault="005441D8" w:rsidP="002379E7">
      <w:pPr>
        <w:pStyle w:val="BodyText"/>
      </w:pPr>
    </w:p>
    <w:p w14:paraId="72D38A9A" w14:textId="77777777" w:rsidR="005441D8" w:rsidRDefault="005441D8" w:rsidP="002379E7">
      <w:pPr>
        <w:pStyle w:val="BodyText"/>
      </w:pPr>
    </w:p>
    <w:p w14:paraId="72D38A9B" w14:textId="77777777" w:rsidR="005441D8" w:rsidRDefault="005441D8" w:rsidP="002379E7">
      <w:pPr>
        <w:pStyle w:val="BodyText"/>
      </w:pPr>
    </w:p>
    <w:p w14:paraId="72D38A9C" w14:textId="77777777" w:rsidR="005441D8" w:rsidRDefault="005441D8" w:rsidP="002379E7">
      <w:pPr>
        <w:pStyle w:val="BodyText"/>
      </w:pPr>
    </w:p>
    <w:p w14:paraId="72D38A9D" w14:textId="77777777" w:rsidR="005441D8" w:rsidRDefault="005441D8" w:rsidP="002379E7">
      <w:pPr>
        <w:pStyle w:val="BodyText"/>
      </w:pPr>
    </w:p>
    <w:p w14:paraId="72D38A9E" w14:textId="77777777" w:rsidR="005441D8" w:rsidRDefault="005441D8" w:rsidP="002379E7">
      <w:pPr>
        <w:pStyle w:val="BodyText"/>
      </w:pPr>
    </w:p>
    <w:p w14:paraId="72D38A9F" w14:textId="77777777" w:rsidR="004A5973" w:rsidRDefault="004A5973" w:rsidP="00D41468">
      <w:pPr>
        <w:pStyle w:val="Heading5"/>
      </w:pPr>
      <w:r>
        <w:t>2. Select the Printer Device:</w:t>
      </w:r>
    </w:p>
    <w:p w14:paraId="72D38AA0" w14:textId="77777777" w:rsidR="004A5973" w:rsidRDefault="00A57AF7" w:rsidP="00D41468">
      <w:r>
        <w:rPr>
          <w:noProof/>
          <w:sz w:val="20"/>
        </w:rPr>
        <w:drawing>
          <wp:anchor distT="0" distB="0" distL="114300" distR="114300" simplePos="0" relativeHeight="251542016" behindDoc="0" locked="0" layoutInCell="1" allowOverlap="1" wp14:anchorId="72D395FB" wp14:editId="72D395FC">
            <wp:simplePos x="0" y="0"/>
            <wp:positionH relativeFrom="column">
              <wp:posOffset>2457450</wp:posOffset>
            </wp:positionH>
            <wp:positionV relativeFrom="paragraph">
              <wp:posOffset>147320</wp:posOffset>
            </wp:positionV>
            <wp:extent cx="3533775" cy="2724150"/>
            <wp:effectExtent l="0" t="0" r="9525" b="0"/>
            <wp:wrapTight wrapText="bothSides">
              <wp:wrapPolygon edited="0">
                <wp:start x="0" y="0"/>
                <wp:lineTo x="0" y="21449"/>
                <wp:lineTo x="21542" y="21449"/>
                <wp:lineTo x="21542" y="0"/>
                <wp:lineTo x="0" y="0"/>
              </wp:wrapPolygon>
            </wp:wrapTight>
            <wp:docPr id="847" name="Picture 847" descr="CPRSp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CPRSpr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3377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7248" behindDoc="0" locked="0" layoutInCell="0" allowOverlap="1" wp14:anchorId="72D395FD" wp14:editId="72D395FE">
                <wp:simplePos x="0" y="0"/>
                <wp:positionH relativeFrom="column">
                  <wp:posOffset>548640</wp:posOffset>
                </wp:positionH>
                <wp:positionV relativeFrom="paragraph">
                  <wp:posOffset>53340</wp:posOffset>
                </wp:positionV>
                <wp:extent cx="1459865" cy="653415"/>
                <wp:effectExtent l="0" t="0" r="0" b="0"/>
                <wp:wrapNone/>
                <wp:docPr id="897" name="AutoShape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9865" cy="653415"/>
                        </a:xfrm>
                        <a:prstGeom prst="accentBorderCallout2">
                          <a:avLst>
                            <a:gd name="adj1" fmla="val 44023"/>
                            <a:gd name="adj2" fmla="val 105000"/>
                            <a:gd name="adj3" fmla="val 44023"/>
                            <a:gd name="adj4" fmla="val 250241"/>
                            <a:gd name="adj5" fmla="val 74731"/>
                            <a:gd name="adj6" fmla="val 313051"/>
                          </a:avLst>
                        </a:prstGeom>
                        <a:solidFill>
                          <a:srgbClr val="FFFFFF"/>
                        </a:solidFill>
                        <a:ln w="9525">
                          <a:solidFill>
                            <a:srgbClr val="000000"/>
                          </a:solidFill>
                          <a:miter lim="800000"/>
                          <a:headEnd/>
                          <a:tailEnd type="triangle" w="med" len="med"/>
                        </a:ln>
                      </wps:spPr>
                      <wps:txbx>
                        <w:txbxContent>
                          <w:p w14:paraId="72D397DF" w14:textId="77777777" w:rsidR="00741A65" w:rsidRDefault="00741A65" w:rsidP="00D41468">
                            <w:pPr>
                              <w:pStyle w:val="Callout"/>
                            </w:pPr>
                            <w:r>
                              <w:t>a) Select Chart Copy or Work Copy.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FD" id="AutoShape 794" o:spid="_x0000_s1067" type="#_x0000_t51" style="position:absolute;margin-left:43.2pt;margin-top:4.2pt;width:114.95pt;height:51.4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" o:allowincell="f" adj="67619,16142,54052,9509,22680,9509">
                <v:stroke startarrow="block"/>
                <v:textbox>
                  <w:txbxContent>
                    <w:p w14:paraId="72D397DF" w14:textId="77777777" w:rsidR="00741A65" w:rsidRDefault="00741A65" w:rsidP="00D41468">
                      <w:pPr>
                        <w:pStyle w:val="Callout"/>
                      </w:pPr>
                      <w:r>
                        <w:t>a) Select Chart Copy or Work Copy.</w:t>
                      </w:r>
                    </w:p>
                  </w:txbxContent>
                </v:textbox>
                <o:callout v:ext="edit" minusx="t" minusy="t"/>
              </v:shape>
            </w:pict>
          </mc:Fallback>
        </mc:AlternateContent>
      </w:r>
    </w:p>
    <w:p w14:paraId="72D38AA1" w14:textId="77777777" w:rsidR="004A5973" w:rsidRDefault="004A5973" w:rsidP="00D41468"/>
    <w:p w14:paraId="72D38AA2" w14:textId="77777777" w:rsidR="004A5973" w:rsidRDefault="004A5973" w:rsidP="00D41468"/>
    <w:p w14:paraId="72D38AA3" w14:textId="77777777" w:rsidR="004A5973" w:rsidRDefault="004A5973" w:rsidP="00D41468"/>
    <w:p w14:paraId="72D38AA4" w14:textId="77777777" w:rsidR="004A5973" w:rsidRDefault="004A5973" w:rsidP="00D41468"/>
    <w:p w14:paraId="72D38AA5" w14:textId="77777777" w:rsidR="004A5973" w:rsidRDefault="00A57AF7" w:rsidP="00D41468">
      <w:r>
        <w:rPr>
          <w:noProof/>
        </w:rPr>
        <mc:AlternateContent>
          <mc:Choice Requires="wps">
            <w:drawing>
              <wp:anchor distT="0" distB="0" distL="114300" distR="114300" simplePos="0" relativeHeight="251635200" behindDoc="0" locked="0" layoutInCell="0" allowOverlap="1" wp14:anchorId="72D395FF" wp14:editId="72D39600">
                <wp:simplePos x="0" y="0"/>
                <wp:positionH relativeFrom="column">
                  <wp:posOffset>457200</wp:posOffset>
                </wp:positionH>
                <wp:positionV relativeFrom="paragraph">
                  <wp:posOffset>11430</wp:posOffset>
                </wp:positionV>
                <wp:extent cx="1486535" cy="881380"/>
                <wp:effectExtent l="0" t="0" r="0" b="0"/>
                <wp:wrapNone/>
                <wp:docPr id="896" name="AutoShape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6535" cy="881380"/>
                        </a:xfrm>
                        <a:prstGeom prst="accentBorderCallout2">
                          <a:avLst>
                            <a:gd name="adj1" fmla="val 86528"/>
                            <a:gd name="adj2" fmla="val 104912"/>
                            <a:gd name="adj3" fmla="val 86528"/>
                            <a:gd name="adj4" fmla="val 126486"/>
                            <a:gd name="adj5" fmla="val 19310"/>
                            <a:gd name="adj6" fmla="val 148356"/>
                          </a:avLst>
                        </a:prstGeom>
                        <a:solidFill>
                          <a:srgbClr val="FFFFFF"/>
                        </a:solidFill>
                        <a:ln w="9525">
                          <a:solidFill>
                            <a:srgbClr val="000000"/>
                          </a:solidFill>
                          <a:miter lim="800000"/>
                          <a:headEnd/>
                          <a:tailEnd type="triangle" w="med" len="med"/>
                        </a:ln>
                      </wps:spPr>
                      <wps:txbx>
                        <w:txbxContent>
                          <w:p w14:paraId="72D397E0" w14:textId="77777777" w:rsidR="00741A65" w:rsidRDefault="00741A65" w:rsidP="00D41468">
                            <w:pPr>
                              <w:pStyle w:val="Callout"/>
                            </w:pPr>
                            <w:r>
                              <w:t>b) Start typing the device name, CPRS finds the closest match.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5FF" id="AutoShape 792" o:spid="_x0000_s1068" type="#_x0000_t51" style="position:absolute;margin-left:36pt;margin-top:.9pt;width:117.05pt;height:69.4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" o:allowincell="f" adj="32045,4171,27321,18690,22661,18690">
                <v:stroke startarrow="block"/>
                <v:textbox>
                  <w:txbxContent>
                    <w:p w14:paraId="72D397E0" w14:textId="77777777" w:rsidR="00741A65" w:rsidRDefault="00741A65" w:rsidP="00D41468">
                      <w:pPr>
                        <w:pStyle w:val="Callout"/>
                      </w:pPr>
                      <w:r>
                        <w:t>b) Start typing the device name, CPRS finds the closest match.</w:t>
                      </w:r>
                    </w:p>
                  </w:txbxContent>
                </v:textbox>
                <o:callout v:ext="edit" minusx="t"/>
              </v:shape>
            </w:pict>
          </mc:Fallback>
        </mc:AlternateContent>
      </w:r>
    </w:p>
    <w:p w14:paraId="72D38AA6" w14:textId="77777777" w:rsidR="004A5973" w:rsidRDefault="004A5973" w:rsidP="00D41468"/>
    <w:p w14:paraId="72D38AA7" w14:textId="77777777" w:rsidR="004A5973" w:rsidRDefault="004A5973" w:rsidP="00D41468"/>
    <w:p w14:paraId="72D38AA8" w14:textId="77777777" w:rsidR="004A5973" w:rsidRDefault="004A5973" w:rsidP="00D41468"/>
    <w:p w14:paraId="72D38AA9" w14:textId="77777777" w:rsidR="004A5973" w:rsidRDefault="004A5973" w:rsidP="00D41468"/>
    <w:p w14:paraId="72D38AAA" w14:textId="77777777" w:rsidR="004A5973" w:rsidRDefault="00A57AF7" w:rsidP="00D41468">
      <w:pPr>
        <w:pStyle w:val="Heading4"/>
      </w:pPr>
      <w:bookmarkStart w:id="156" w:name="_Toc421693941"/>
      <w:bookmarkEnd w:id="152"/>
      <w:bookmarkEnd w:id="153"/>
      <w:r>
        <w:rPr>
          <w:noProof/>
        </w:rPr>
        <mc:AlternateContent>
          <mc:Choice Requires="wps">
            <w:drawing>
              <wp:anchor distT="0" distB="0" distL="114300" distR="114300" simplePos="0" relativeHeight="251636224" behindDoc="0" locked="0" layoutInCell="1" allowOverlap="1" wp14:anchorId="72D39601" wp14:editId="72D39602">
                <wp:simplePos x="0" y="0"/>
                <wp:positionH relativeFrom="column">
                  <wp:posOffset>457200</wp:posOffset>
                </wp:positionH>
                <wp:positionV relativeFrom="paragraph">
                  <wp:posOffset>1181100</wp:posOffset>
                </wp:positionV>
                <wp:extent cx="1436370" cy="478790"/>
                <wp:effectExtent l="0" t="0" r="0" b="0"/>
                <wp:wrapNone/>
                <wp:docPr id="991" name="AutoShape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36370" cy="478790"/>
                        </a:xfrm>
                        <a:prstGeom prst="accentBorderCallout2">
                          <a:avLst>
                            <a:gd name="adj1" fmla="val 23606"/>
                            <a:gd name="adj2" fmla="val 105083"/>
                            <a:gd name="adj3" fmla="val 23606"/>
                            <a:gd name="adj4" fmla="val 282139"/>
                            <a:gd name="adj5" fmla="val -31963"/>
                            <a:gd name="adj6" fmla="val 297657"/>
                          </a:avLst>
                        </a:prstGeom>
                        <a:solidFill>
                          <a:srgbClr val="FFFFFF"/>
                        </a:solidFill>
                        <a:ln w="9525">
                          <a:solidFill>
                            <a:srgbClr val="000000"/>
                          </a:solidFill>
                          <a:miter lim="800000"/>
                          <a:headEnd/>
                          <a:tailEnd type="triangle" w="med" len="med"/>
                        </a:ln>
                      </wps:spPr>
                      <wps:txbx>
                        <w:txbxContent>
                          <w:p w14:paraId="72D397E1" w14:textId="77777777" w:rsidR="00741A65" w:rsidRDefault="00741A65" w:rsidP="00D41468">
                            <w:pPr>
                              <w:pStyle w:val="Callout"/>
                            </w:pPr>
                            <w:r>
                              <w:t>d) Then click OK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01" id="AutoShape 793" o:spid="_x0000_s1069" type="#_x0000_t51" style="position:absolute;margin-left:36pt;margin-top:93pt;width:113.1pt;height:37.7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" adj="64294,-6904,60942,5099,22698,5099">
                <v:stroke startarrow="block"/>
                <v:textbox>
                  <w:txbxContent>
                    <w:p w14:paraId="72D397E1" w14:textId="77777777" w:rsidR="00741A65" w:rsidRDefault="00741A65" w:rsidP="00D41468">
                      <w:pPr>
                        <w:pStyle w:val="Callout"/>
                      </w:pPr>
                      <w:r>
                        <w:t>d) Then click OK or press the Enter key.</w:t>
                      </w:r>
                    </w:p>
                  </w:txbxContent>
                </v:textbox>
                <o:callout v:ext="edit" minusx="t"/>
              </v:shape>
            </w:pict>
          </mc:Fallback>
        </mc:AlternateContent>
      </w:r>
      <w:r>
        <w:rPr>
          <w:noProof/>
        </w:rPr>
        <mc:AlternateContent>
          <mc:Choice Requires="wps">
            <w:drawing>
              <wp:anchor distT="0" distB="0" distL="114300" distR="114300" simplePos="0" relativeHeight="251639296" behindDoc="0" locked="0" layoutInCell="0" allowOverlap="1" wp14:anchorId="72D39603" wp14:editId="72D39604">
                <wp:simplePos x="0" y="0"/>
                <wp:positionH relativeFrom="column">
                  <wp:posOffset>521970</wp:posOffset>
                </wp:positionH>
                <wp:positionV relativeFrom="paragraph">
                  <wp:posOffset>260985</wp:posOffset>
                </wp:positionV>
                <wp:extent cx="1447800" cy="835025"/>
                <wp:effectExtent l="0" t="0" r="0" b="0"/>
                <wp:wrapNone/>
                <wp:docPr id="990" name="AutoShape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7800" cy="835025"/>
                        </a:xfrm>
                        <a:prstGeom prst="accentBorderCallout2">
                          <a:avLst>
                            <a:gd name="adj1" fmla="val 34296"/>
                            <a:gd name="adj2" fmla="val 105042"/>
                            <a:gd name="adj3" fmla="val 34296"/>
                            <a:gd name="adj4" fmla="val 105042"/>
                            <a:gd name="adj5" fmla="val -458"/>
                            <a:gd name="adj6" fmla="val 357148"/>
                          </a:avLst>
                        </a:prstGeom>
                        <a:solidFill>
                          <a:srgbClr val="FFFFFF"/>
                        </a:solidFill>
                        <a:ln w="9525">
                          <a:solidFill>
                            <a:srgbClr val="000000"/>
                          </a:solidFill>
                          <a:miter lim="800000"/>
                          <a:headEnd/>
                          <a:tailEnd type="triangle" w="med" len="med"/>
                        </a:ln>
                      </wps:spPr>
                      <wps:txbx>
                        <w:txbxContent>
                          <w:p w14:paraId="72D397E2" w14:textId="77777777" w:rsidR="00741A65" w:rsidRDefault="00741A65" w:rsidP="00D41468">
                            <w:pPr>
                              <w:pStyle w:val="Callout"/>
                            </w:pPr>
                            <w:r>
                              <w:t>c) Or use the scroll bar and then click on the printer you want.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03" id="AutoShape 797" o:spid="_x0000_s1070" type="#_x0000_t51" style="position:absolute;margin-left:41.1pt;margin-top:20.55pt;width:114pt;height:65.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" o:allowincell="f" adj="77144,-99,22689,7408,22689,7408">
                <v:stroke startarrow="block"/>
                <v:textbox>
                  <w:txbxContent>
                    <w:p w14:paraId="72D397E2" w14:textId="77777777" w:rsidR="00741A65" w:rsidRDefault="00741A65" w:rsidP="00D41468">
                      <w:pPr>
                        <w:pStyle w:val="Callout"/>
                      </w:pPr>
                      <w:r>
                        <w:t>c) Or use the scroll bar and then click on the printer you want.</w:t>
                      </w:r>
                    </w:p>
                  </w:txbxContent>
                </v:textbox>
                <o:callout v:ext="edit" minusx="t"/>
              </v:shape>
            </w:pict>
          </mc:Fallback>
        </mc:AlternateContent>
      </w:r>
      <w:r w:rsidR="004A5973">
        <w:br w:type="page"/>
      </w:r>
      <w:r w:rsidR="004A5973">
        <w:lastRenderedPageBreak/>
        <w:t>Forward Request</w:t>
      </w:r>
      <w:bookmarkStart w:id="157" w:name="WindowsFR"/>
      <w:bookmarkEnd w:id="157"/>
      <w:r w:rsidR="004A5973">
        <w:fldChar w:fldCharType="begin"/>
      </w:r>
      <w:r w:rsidR="004A5973">
        <w:instrText xml:space="preserve"> XE "Forward Request (FR)" </w:instrText>
      </w:r>
      <w:r w:rsidR="004A5973">
        <w:fldChar w:fldCharType="end"/>
      </w:r>
    </w:p>
    <w:p w14:paraId="72D38AAB" w14:textId="77777777" w:rsidR="004A5973" w:rsidRDefault="004A5973" w:rsidP="00D41468">
      <w:pPr>
        <w:pStyle w:val="Heading5"/>
      </w:pPr>
      <w:r>
        <w:t>1. Select Forward:</w:t>
      </w:r>
    </w:p>
    <w:p w14:paraId="72D38AAC" w14:textId="77777777" w:rsidR="004A5973" w:rsidRDefault="00A57AF7" w:rsidP="00D41468">
      <w:r>
        <w:rPr>
          <w:noProof/>
        </w:rPr>
        <w:drawing>
          <wp:anchor distT="0" distB="0" distL="114300" distR="114300" simplePos="0" relativeHeight="251710976" behindDoc="1" locked="0" layoutInCell="1" allowOverlap="1" wp14:anchorId="72D39605" wp14:editId="72D39606">
            <wp:simplePos x="0" y="0"/>
            <wp:positionH relativeFrom="column">
              <wp:posOffset>1586230</wp:posOffset>
            </wp:positionH>
            <wp:positionV relativeFrom="paragraph">
              <wp:posOffset>128905</wp:posOffset>
            </wp:positionV>
            <wp:extent cx="4363720" cy="2346325"/>
            <wp:effectExtent l="0" t="0" r="0" b="0"/>
            <wp:wrapNone/>
            <wp:docPr id="998" name="Picture 998" descr="04Forward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04Forward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63720" cy="234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AAD" w14:textId="77777777" w:rsidR="004A5973" w:rsidRDefault="00A57AF7" w:rsidP="00D41468">
      <w:r>
        <w:rPr>
          <w:noProof/>
        </w:rPr>
        <mc:AlternateContent>
          <mc:Choice Requires="wps">
            <w:drawing>
              <wp:anchor distT="0" distB="0" distL="114300" distR="114300" simplePos="0" relativeHeight="251641344" behindDoc="0" locked="0" layoutInCell="1" allowOverlap="1" wp14:anchorId="72D39607" wp14:editId="72D39608">
                <wp:simplePos x="0" y="0"/>
                <wp:positionH relativeFrom="column">
                  <wp:posOffset>426720</wp:posOffset>
                </wp:positionH>
                <wp:positionV relativeFrom="paragraph">
                  <wp:posOffset>236855</wp:posOffset>
                </wp:positionV>
                <wp:extent cx="914400" cy="1423670"/>
                <wp:effectExtent l="0" t="0" r="0" b="0"/>
                <wp:wrapNone/>
                <wp:docPr id="989" name="AutoShape 8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423670"/>
                        </a:xfrm>
                        <a:prstGeom prst="accentBorderCallout2">
                          <a:avLst>
                            <a:gd name="adj1" fmla="val 8343"/>
                            <a:gd name="adj2" fmla="val 107986"/>
                            <a:gd name="adj3" fmla="val 8343"/>
                            <a:gd name="adj4" fmla="val 166458"/>
                            <a:gd name="adj5" fmla="val -6958"/>
                            <a:gd name="adj6" fmla="val 225764"/>
                          </a:avLst>
                        </a:prstGeom>
                        <a:solidFill>
                          <a:srgbClr val="FFFFFF"/>
                        </a:solidFill>
                        <a:ln w="9525">
                          <a:solidFill>
                            <a:srgbClr val="000000"/>
                          </a:solidFill>
                          <a:miter lim="800000"/>
                          <a:headEnd/>
                          <a:tailEnd type="triangle" w="med" len="med"/>
                        </a:ln>
                      </wps:spPr>
                      <wps:txbx>
                        <w:txbxContent>
                          <w:p w14:paraId="72D397E3" w14:textId="77777777" w:rsidR="00741A65" w:rsidRDefault="00741A65" w:rsidP="00D41468">
                            <w:pPr>
                              <w:pStyle w:val="Callout"/>
                            </w:pPr>
                            <w:r>
                              <w:t>a) Click on Actions, then Consult Tracking, and then Forward.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07" id="AutoShape 802" o:spid="_x0000_s1071" type="#_x0000_t51" style="position:absolute;margin-left:33.6pt;margin-top:18.65pt;width:1in;height:112.1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" adj="48765,-1503,35955,1802,23325,1802">
                <v:stroke startarrow="block"/>
                <v:textbox>
                  <w:txbxContent>
                    <w:p w14:paraId="72D397E3" w14:textId="77777777" w:rsidR="00741A65" w:rsidRDefault="00741A65" w:rsidP="00D41468">
                      <w:pPr>
                        <w:pStyle w:val="Callout"/>
                      </w:pPr>
                      <w:r>
                        <w:t>a) Click on Actions, then Consult Tracking, and then Forward.</w:t>
                      </w:r>
                    </w:p>
                  </w:txbxContent>
                </v:textbox>
                <o:callout v:ext="edit" minusx="t"/>
              </v:shape>
            </w:pict>
          </mc:Fallback>
        </mc:AlternateContent>
      </w:r>
    </w:p>
    <w:p w14:paraId="72D38AAE" w14:textId="77777777" w:rsidR="004A5973" w:rsidRDefault="004A5973" w:rsidP="00D41468"/>
    <w:p w14:paraId="72D38AAF" w14:textId="77777777" w:rsidR="004A5973" w:rsidRDefault="004A5973" w:rsidP="00D41468"/>
    <w:p w14:paraId="72D38AB0" w14:textId="77777777" w:rsidR="004A5973" w:rsidRDefault="004A5973" w:rsidP="00D41468"/>
    <w:p w14:paraId="72D38AB1" w14:textId="77777777" w:rsidR="004A5973" w:rsidRDefault="004A5973" w:rsidP="00D41468"/>
    <w:p w14:paraId="72D38AB2" w14:textId="77777777" w:rsidR="004A5973" w:rsidRDefault="00A57AF7" w:rsidP="00D41468">
      <w:r>
        <w:rPr>
          <w:noProof/>
        </w:rPr>
        <mc:AlternateContent>
          <mc:Choice Requires="wps">
            <w:drawing>
              <wp:anchor distT="0" distB="0" distL="114300" distR="114300" simplePos="0" relativeHeight="251640320" behindDoc="0" locked="0" layoutInCell="1" allowOverlap="1" wp14:anchorId="72D39609" wp14:editId="72D3960A">
                <wp:simplePos x="0" y="0"/>
                <wp:positionH relativeFrom="column">
                  <wp:posOffset>1675130</wp:posOffset>
                </wp:positionH>
                <wp:positionV relativeFrom="paragraph">
                  <wp:posOffset>113030</wp:posOffset>
                </wp:positionV>
                <wp:extent cx="1955800" cy="817245"/>
                <wp:effectExtent l="0" t="0" r="0" b="0"/>
                <wp:wrapNone/>
                <wp:docPr id="988" name="AutoShape 8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55800" cy="817245"/>
                        </a:xfrm>
                        <a:prstGeom prst="borderCallout1">
                          <a:avLst>
                            <a:gd name="adj1" fmla="val 14528"/>
                            <a:gd name="adj2" fmla="val 103731"/>
                            <a:gd name="adj3" fmla="val -30458"/>
                            <a:gd name="adj4" fmla="val 112759"/>
                          </a:avLst>
                        </a:prstGeom>
                        <a:solidFill>
                          <a:srgbClr val="FFFFFF"/>
                        </a:solidFill>
                        <a:ln w="9525">
                          <a:solidFill>
                            <a:srgbClr val="000000"/>
                          </a:solidFill>
                          <a:miter lim="800000"/>
                          <a:headEnd/>
                          <a:tailEnd type="triangle" w="med" len="med"/>
                        </a:ln>
                      </wps:spPr>
                      <wps:txbx>
                        <w:txbxContent>
                          <w:p w14:paraId="72D397E4" w14:textId="77777777" w:rsidR="00741A65" w:rsidRDefault="00741A65" w:rsidP="00D41468">
                            <w:pPr>
                              <w:pStyle w:val="Callout"/>
                            </w:pPr>
                            <w:r>
                              <w:t>Or follow the underlined character on the keyboard by pressing Alt+A (together), then C, and then 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09" id="AutoShape 801" o:spid="_x0000_s1072" type="#_x0000_t47" style="position:absolute;margin-left:131.9pt;margin-top:8.9pt;width:154pt;height:64.3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" adj="24356,-6579,22406,3138">
                <v:stroke startarrow="block"/>
                <v:textbox>
                  <w:txbxContent>
                    <w:p w14:paraId="72D397E4" w14:textId="77777777" w:rsidR="00741A65" w:rsidRDefault="00741A65" w:rsidP="00D41468">
                      <w:pPr>
                        <w:pStyle w:val="Callout"/>
                      </w:pPr>
                      <w:r>
                        <w:t>Or follow the underlined character on the keyboard by pressing Alt+A (together), then C, and then F.</w:t>
                      </w:r>
                    </w:p>
                  </w:txbxContent>
                </v:textbox>
                <o:callout v:ext="edit" minusx="t"/>
              </v:shape>
            </w:pict>
          </mc:Fallback>
        </mc:AlternateContent>
      </w:r>
    </w:p>
    <w:p w14:paraId="72D38AB3" w14:textId="77777777" w:rsidR="004A5973" w:rsidRDefault="004A5973" w:rsidP="00D41468"/>
    <w:p w14:paraId="72D38AB4" w14:textId="77777777" w:rsidR="004A5973" w:rsidRDefault="004A5973" w:rsidP="00D41468"/>
    <w:p w14:paraId="72D38AB5" w14:textId="77777777" w:rsidR="005441D8" w:rsidRDefault="005441D8" w:rsidP="002379E7">
      <w:pPr>
        <w:pStyle w:val="BodyText"/>
      </w:pPr>
    </w:p>
    <w:p w14:paraId="72D38AB6" w14:textId="77777777" w:rsidR="005441D8" w:rsidRDefault="005441D8" w:rsidP="002379E7">
      <w:pPr>
        <w:pStyle w:val="BodyText"/>
      </w:pPr>
    </w:p>
    <w:p w14:paraId="72D38AB7" w14:textId="77777777" w:rsidR="005441D8" w:rsidRDefault="005441D8" w:rsidP="002379E7">
      <w:pPr>
        <w:pStyle w:val="BodyText"/>
      </w:pPr>
    </w:p>
    <w:p w14:paraId="72D38AB8" w14:textId="77777777" w:rsidR="005441D8" w:rsidRDefault="005441D8" w:rsidP="002379E7">
      <w:pPr>
        <w:pStyle w:val="BodyText"/>
      </w:pPr>
    </w:p>
    <w:p w14:paraId="72D38AB9" w14:textId="77777777" w:rsidR="005441D8" w:rsidRDefault="005441D8" w:rsidP="002379E7">
      <w:pPr>
        <w:pStyle w:val="BodyText"/>
      </w:pPr>
    </w:p>
    <w:p w14:paraId="72D38ABA" w14:textId="77777777" w:rsidR="005441D8" w:rsidRDefault="005441D8" w:rsidP="002379E7">
      <w:pPr>
        <w:pStyle w:val="BodyText"/>
      </w:pPr>
    </w:p>
    <w:p w14:paraId="72D38ABB" w14:textId="77777777" w:rsidR="004A5973" w:rsidRDefault="004A5973" w:rsidP="00D41468">
      <w:pPr>
        <w:pStyle w:val="Heading5"/>
      </w:pPr>
      <w:r>
        <w:t>2. Fill in the Forward Consult dialog:</w:t>
      </w:r>
    </w:p>
    <w:p w14:paraId="72D38ABC" w14:textId="77777777" w:rsidR="004A5973" w:rsidRDefault="00A57AF7" w:rsidP="00D41468">
      <w:r>
        <w:rPr>
          <w:noProof/>
        </w:rPr>
        <w:drawing>
          <wp:anchor distT="0" distB="0" distL="114300" distR="114300" simplePos="0" relativeHeight="251712000" behindDoc="1" locked="0" layoutInCell="1" allowOverlap="1" wp14:anchorId="72D3960B" wp14:editId="72D3960C">
            <wp:simplePos x="0" y="0"/>
            <wp:positionH relativeFrom="column">
              <wp:posOffset>1477010</wp:posOffset>
            </wp:positionH>
            <wp:positionV relativeFrom="paragraph">
              <wp:posOffset>34290</wp:posOffset>
            </wp:positionV>
            <wp:extent cx="4384040" cy="2964815"/>
            <wp:effectExtent l="0" t="0" r="0" b="6985"/>
            <wp:wrapNone/>
            <wp:docPr id="999" name="Picture 999" descr="04Forward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04Forward02 cop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4040"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4416" behindDoc="0" locked="0" layoutInCell="0" allowOverlap="1" wp14:anchorId="72D3960D" wp14:editId="72D3960E">
                <wp:simplePos x="0" y="0"/>
                <wp:positionH relativeFrom="column">
                  <wp:posOffset>365760</wp:posOffset>
                </wp:positionH>
                <wp:positionV relativeFrom="paragraph">
                  <wp:posOffset>233680</wp:posOffset>
                </wp:positionV>
                <wp:extent cx="1005840" cy="1045210"/>
                <wp:effectExtent l="0" t="0" r="0" b="0"/>
                <wp:wrapNone/>
                <wp:docPr id="987" name="AutoShape 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045210"/>
                        </a:xfrm>
                        <a:prstGeom prst="accentBorderCallout2">
                          <a:avLst>
                            <a:gd name="adj1" fmla="val 82505"/>
                            <a:gd name="adj2" fmla="val 107259"/>
                            <a:gd name="adj3" fmla="val 82505"/>
                            <a:gd name="adj4" fmla="val 195644"/>
                            <a:gd name="adj5" fmla="val 37181"/>
                            <a:gd name="adj6" fmla="val 35757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E5" w14:textId="77777777" w:rsidR="00741A65" w:rsidRDefault="00741A65" w:rsidP="00D41468">
                            <w:pPr>
                              <w:pStyle w:val="Callout"/>
                            </w:pPr>
                            <w:r>
                              <w:t>a) Type in the reason for forwarding this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0D" id="AutoShape 806" o:spid="_x0000_s1073" type="#_x0000_t51" style="position:absolute;margin-left:28.8pt;margin-top:18.4pt;width:79.2pt;height:82.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" o:allowincell="f" adj="77236,8031,42259,17821,23168,17821">
                <v:stroke startarrow="block"/>
                <v:textbox>
                  <w:txbxContent>
                    <w:p w14:paraId="72D397E5" w14:textId="77777777" w:rsidR="00741A65" w:rsidRDefault="00741A65" w:rsidP="00D41468">
                      <w:pPr>
                        <w:pStyle w:val="Callout"/>
                      </w:pPr>
                      <w:r>
                        <w:t>a) Type in the reason for forwarding this Consult.</w:t>
                      </w:r>
                    </w:p>
                  </w:txbxContent>
                </v:textbox>
                <o:callout v:ext="edit" minusx="t"/>
              </v:shape>
            </w:pict>
          </mc:Fallback>
        </mc:AlternateContent>
      </w:r>
    </w:p>
    <w:p w14:paraId="72D38ABD" w14:textId="77777777" w:rsidR="004A5973" w:rsidRDefault="004A5973" w:rsidP="00D41468"/>
    <w:p w14:paraId="72D38ABE" w14:textId="77777777" w:rsidR="004A5973" w:rsidRDefault="004A5973" w:rsidP="00D41468"/>
    <w:p w14:paraId="72D38ABF" w14:textId="77777777" w:rsidR="004A5973" w:rsidRDefault="00A57AF7" w:rsidP="00D41468">
      <w:pPr>
        <w:pStyle w:val="Heading4"/>
      </w:pPr>
      <w:r>
        <w:rPr>
          <w:noProof/>
        </w:rPr>
        <mc:AlternateContent>
          <mc:Choice Requires="wps">
            <w:drawing>
              <wp:anchor distT="0" distB="0" distL="114300" distR="114300" simplePos="0" relativeHeight="251642368" behindDoc="0" locked="0" layoutInCell="1" allowOverlap="1" wp14:anchorId="72D3960F" wp14:editId="72D39610">
                <wp:simplePos x="0" y="0"/>
                <wp:positionH relativeFrom="column">
                  <wp:posOffset>335280</wp:posOffset>
                </wp:positionH>
                <wp:positionV relativeFrom="paragraph">
                  <wp:posOffset>821055</wp:posOffset>
                </wp:positionV>
                <wp:extent cx="1005840" cy="1177290"/>
                <wp:effectExtent l="0" t="0" r="0" b="0"/>
                <wp:wrapNone/>
                <wp:docPr id="986" name="AutoShape 8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177290"/>
                        </a:xfrm>
                        <a:prstGeom prst="accentBorderCallout2">
                          <a:avLst>
                            <a:gd name="adj1" fmla="val 22329"/>
                            <a:gd name="adj2" fmla="val 107259"/>
                            <a:gd name="adj3" fmla="val 22329"/>
                            <a:gd name="adj4" fmla="val 126514"/>
                            <a:gd name="adj5" fmla="val -20444"/>
                            <a:gd name="adj6" fmla="val 146023"/>
                          </a:avLst>
                        </a:prstGeom>
                        <a:solidFill>
                          <a:srgbClr val="FFFFFF"/>
                        </a:solidFill>
                        <a:ln w="9525">
                          <a:solidFill>
                            <a:srgbClr val="000000"/>
                          </a:solidFill>
                          <a:miter lim="800000"/>
                          <a:headEnd/>
                          <a:tailEnd type="triangle" w="med" len="med"/>
                        </a:ln>
                      </wps:spPr>
                      <wps:txbx>
                        <w:txbxContent>
                          <w:p w14:paraId="72D397E6" w14:textId="77777777" w:rsidR="00741A65" w:rsidRDefault="00741A65" w:rsidP="00D41468">
                            <w:pPr>
                              <w:pStyle w:val="Callout"/>
                            </w:pPr>
                            <w:r>
                              <w:t>b) Select the correct service from the All Services tree.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0F" id="AutoShape 804" o:spid="_x0000_s1074" type="#_x0000_t51" style="position:absolute;margin-left:26.4pt;margin-top:64.65pt;width:79.2pt;height:92.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" adj="31541,-4416,27327,4823,23168,4823">
                <v:stroke startarrow="block"/>
                <v:textbox>
                  <w:txbxContent>
                    <w:p w14:paraId="72D397E6" w14:textId="77777777" w:rsidR="00741A65" w:rsidRDefault="00741A65" w:rsidP="00D41468">
                      <w:pPr>
                        <w:pStyle w:val="Callout"/>
                      </w:pPr>
                      <w:r>
                        <w:t>b) Select the correct service from the All Services tree.</w:t>
                      </w:r>
                    </w:p>
                  </w:txbxContent>
                </v:textbox>
                <o:callout v:ext="edit" minusx="t"/>
              </v:shape>
            </w:pict>
          </mc:Fallback>
        </mc:AlternateContent>
      </w:r>
      <w:r>
        <w:rPr>
          <w:noProof/>
        </w:rPr>
        <mc:AlternateContent>
          <mc:Choice Requires="wps">
            <w:drawing>
              <wp:anchor distT="0" distB="0" distL="114300" distR="114300" simplePos="0" relativeHeight="251645440" behindDoc="0" locked="0" layoutInCell="1" allowOverlap="1" wp14:anchorId="72D39611" wp14:editId="72D39612">
                <wp:simplePos x="0" y="0"/>
                <wp:positionH relativeFrom="column">
                  <wp:posOffset>953770</wp:posOffset>
                </wp:positionH>
                <wp:positionV relativeFrom="paragraph">
                  <wp:posOffset>2748915</wp:posOffset>
                </wp:positionV>
                <wp:extent cx="1878965" cy="643255"/>
                <wp:effectExtent l="0" t="0" r="0" b="0"/>
                <wp:wrapNone/>
                <wp:docPr id="985" name="AutoShape 8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78965" cy="643255"/>
                        </a:xfrm>
                        <a:prstGeom prst="accentBorderCallout3">
                          <a:avLst>
                            <a:gd name="adj1" fmla="val 28431"/>
                            <a:gd name="adj2" fmla="val -3884"/>
                            <a:gd name="adj3" fmla="val 28431"/>
                            <a:gd name="adj4" fmla="val -14361"/>
                            <a:gd name="adj5" fmla="val -30505"/>
                            <a:gd name="adj6" fmla="val -14361"/>
                            <a:gd name="adj7" fmla="val -88352"/>
                            <a:gd name="adj8" fmla="val 3088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E7" w14:textId="77777777" w:rsidR="00741A65" w:rsidRDefault="00741A65" w:rsidP="00D41468">
                            <w:pPr>
                              <w:pStyle w:val="Callout"/>
                            </w:pPr>
                            <w:r>
                              <w:t>c) If appropriate, type in or select the Attention care giver.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11" id="AutoShape 807" o:spid="_x0000_s1075" type="#_x0000_t52" style="position:absolute;margin-left:75.1pt;margin-top:216.45pt;width:147.95pt;height:50.6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" adj="6672,-19084,-3102,-6589,-3102,6141,-839,6141">
                <v:stroke startarrow="block"/>
                <v:textbox>
                  <w:txbxContent>
                    <w:p w14:paraId="72D397E7" w14:textId="77777777" w:rsidR="00741A65" w:rsidRDefault="00741A65" w:rsidP="00D41468">
                      <w:pPr>
                        <w:pStyle w:val="Callout"/>
                      </w:pPr>
                      <w:r>
                        <w:t>c) If appropriate, type in or select the Attention care giver.</w:t>
                      </w:r>
                    </w:p>
                  </w:txbxContent>
                </v:textbox>
                <o:callout v:ext="edit" minusx="t"/>
              </v:shape>
            </w:pict>
          </mc:Fallback>
        </mc:AlternateContent>
      </w:r>
      <w:r>
        <w:rPr>
          <w:noProof/>
        </w:rPr>
        <mc:AlternateContent>
          <mc:Choice Requires="wps">
            <w:drawing>
              <wp:anchor distT="0" distB="0" distL="114300" distR="114300" simplePos="0" relativeHeight="251643392" behindDoc="0" locked="0" layoutInCell="1" allowOverlap="1" wp14:anchorId="72D39613" wp14:editId="72D39614">
                <wp:simplePos x="0" y="0"/>
                <wp:positionH relativeFrom="column">
                  <wp:posOffset>3274060</wp:posOffset>
                </wp:positionH>
                <wp:positionV relativeFrom="paragraph">
                  <wp:posOffset>2682240</wp:posOffset>
                </wp:positionV>
                <wp:extent cx="1268095" cy="709930"/>
                <wp:effectExtent l="0" t="0" r="0" b="0"/>
                <wp:wrapNone/>
                <wp:docPr id="984" name="AutoShape 8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8095" cy="709930"/>
                        </a:xfrm>
                        <a:prstGeom prst="accentBorderCallout2">
                          <a:avLst>
                            <a:gd name="adj1" fmla="val 83273"/>
                            <a:gd name="adj2" fmla="val 105759"/>
                            <a:gd name="adj3" fmla="val 83273"/>
                            <a:gd name="adj4" fmla="val 120782"/>
                            <a:gd name="adj5" fmla="val -31755"/>
                            <a:gd name="adj6" fmla="val 136056"/>
                          </a:avLst>
                        </a:prstGeom>
                        <a:solidFill>
                          <a:srgbClr val="FFFFFF"/>
                        </a:solidFill>
                        <a:ln w="9525">
                          <a:solidFill>
                            <a:srgbClr val="000000"/>
                          </a:solidFill>
                          <a:miter lim="800000"/>
                          <a:headEnd/>
                          <a:tailEnd type="triangle" w="med" len="med"/>
                        </a:ln>
                      </wps:spPr>
                      <wps:txbx>
                        <w:txbxContent>
                          <w:p w14:paraId="72D397E8" w14:textId="77777777" w:rsidR="00741A65" w:rsidRDefault="00741A65" w:rsidP="00D41468">
                            <w:pPr>
                              <w:pStyle w:val="Callout"/>
                            </w:pPr>
                            <w:r>
                              <w:t>d) When finished, click on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13" id="AutoShape 805" o:spid="_x0000_s1076" type="#_x0000_t51" style="position:absolute;margin-left:257.8pt;margin-top:211.2pt;width:99.85pt;height:55.9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" adj="29388,-6859,26089,17987,22844,17987">
                <v:stroke startarrow="block"/>
                <v:textbox>
                  <w:txbxContent>
                    <w:p w14:paraId="72D397E8" w14:textId="77777777" w:rsidR="00741A65" w:rsidRDefault="00741A65" w:rsidP="00D41468">
                      <w:pPr>
                        <w:pStyle w:val="Callout"/>
                      </w:pPr>
                      <w:r>
                        <w:t>d) When finished, click on the OK button.</w:t>
                      </w:r>
                    </w:p>
                  </w:txbxContent>
                </v:textbox>
                <o:callout v:ext="edit" minusx="t"/>
              </v:shape>
            </w:pict>
          </mc:Fallback>
        </mc:AlternateContent>
      </w:r>
      <w:r w:rsidR="004A5973">
        <w:br w:type="page"/>
      </w:r>
      <w:bookmarkEnd w:id="156"/>
      <w:r w:rsidR="004A5973">
        <w:lastRenderedPageBreak/>
        <w:t>Receive Request</w:t>
      </w:r>
      <w:bookmarkStart w:id="158" w:name="WindowsRC"/>
      <w:bookmarkEnd w:id="158"/>
      <w:r w:rsidR="004A5973">
        <w:fldChar w:fldCharType="begin"/>
      </w:r>
      <w:r w:rsidR="004A5973">
        <w:instrText xml:space="preserve"> XE "Receive Request (RC) Action" </w:instrText>
      </w:r>
      <w:r w:rsidR="004A5973">
        <w:fldChar w:fldCharType="end"/>
      </w:r>
    </w:p>
    <w:p w14:paraId="72D38AC0" w14:textId="77777777" w:rsidR="004A5973" w:rsidRDefault="004A5973" w:rsidP="00D41468">
      <w:pPr>
        <w:pStyle w:val="Heading5"/>
      </w:pPr>
      <w:bookmarkStart w:id="159" w:name="_Toc421088125"/>
      <w:bookmarkStart w:id="160" w:name="_Toc421693946"/>
      <w:r>
        <w:t>1. Select Receive:</w:t>
      </w:r>
    </w:p>
    <w:p w14:paraId="72D38AC1" w14:textId="77777777" w:rsidR="004A5973" w:rsidRDefault="00A57AF7" w:rsidP="00D41468">
      <w:r>
        <w:rPr>
          <w:noProof/>
        </w:rPr>
        <w:drawing>
          <wp:anchor distT="0" distB="0" distL="114300" distR="114300" simplePos="0" relativeHeight="251714048" behindDoc="1" locked="0" layoutInCell="1" allowOverlap="1" wp14:anchorId="72D39615" wp14:editId="72D39616">
            <wp:simplePos x="0" y="0"/>
            <wp:positionH relativeFrom="column">
              <wp:posOffset>1880870</wp:posOffset>
            </wp:positionH>
            <wp:positionV relativeFrom="paragraph">
              <wp:posOffset>635</wp:posOffset>
            </wp:positionV>
            <wp:extent cx="4141470" cy="2850515"/>
            <wp:effectExtent l="0" t="0" r="0" b="6985"/>
            <wp:wrapNone/>
            <wp:docPr id="1003" name="Picture 1003" descr="04Reciev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04Recieve01 cop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1470" cy="28505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8512" behindDoc="0" locked="0" layoutInCell="1" allowOverlap="1" wp14:anchorId="72D39617" wp14:editId="72D39618">
                <wp:simplePos x="0" y="0"/>
                <wp:positionH relativeFrom="column">
                  <wp:posOffset>305435</wp:posOffset>
                </wp:positionH>
                <wp:positionV relativeFrom="paragraph">
                  <wp:posOffset>161290</wp:posOffset>
                </wp:positionV>
                <wp:extent cx="1153795" cy="1104265"/>
                <wp:effectExtent l="0" t="0" r="0" b="0"/>
                <wp:wrapNone/>
                <wp:docPr id="983" name="AutoShape 8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53795" cy="1104265"/>
                        </a:xfrm>
                        <a:prstGeom prst="accentBorderCallout2">
                          <a:avLst>
                            <a:gd name="adj1" fmla="val 16560"/>
                            <a:gd name="adj2" fmla="val 106329"/>
                            <a:gd name="adj3" fmla="val 16560"/>
                            <a:gd name="adj4" fmla="val 155310"/>
                            <a:gd name="adj5" fmla="val 21394"/>
                            <a:gd name="adj6" fmla="val 20500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E9" w14:textId="77777777" w:rsidR="00741A65" w:rsidRDefault="00741A65" w:rsidP="00D41468">
                            <w:pPr>
                              <w:pStyle w:val="Callout"/>
                            </w:pPr>
                            <w:r>
                              <w:t>a) Click on Action, then Consult Tracking, then Receive.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17" id="AutoShape 811" o:spid="_x0000_s1077" type="#_x0000_t51" style="position:absolute;margin-left:24.05pt;margin-top:12.7pt;width:90.85pt;height:86.9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" adj="44282,4621,33547,3577,22967,3577">
                <v:stroke startarrow="block"/>
                <v:textbox>
                  <w:txbxContent>
                    <w:p w14:paraId="72D397E9" w14:textId="77777777" w:rsidR="00741A65" w:rsidRDefault="00741A65" w:rsidP="00D41468">
                      <w:pPr>
                        <w:pStyle w:val="Callout"/>
                      </w:pPr>
                      <w:r>
                        <w:t>a) Click on Action, then Consult Tracking, then Receive.</w:t>
                      </w:r>
                    </w:p>
                  </w:txbxContent>
                </v:textbox>
                <o:callout v:ext="edit" minusx="t" minusy="t"/>
              </v:shape>
            </w:pict>
          </mc:Fallback>
        </mc:AlternateContent>
      </w:r>
    </w:p>
    <w:p w14:paraId="72D38AC2" w14:textId="77777777" w:rsidR="004A5973" w:rsidRDefault="004A5973" w:rsidP="00D41468"/>
    <w:p w14:paraId="72D38AC3" w14:textId="77777777" w:rsidR="004A5973" w:rsidRDefault="004A5973" w:rsidP="00D41468"/>
    <w:p w14:paraId="72D38AC4" w14:textId="77777777" w:rsidR="004A5973" w:rsidRDefault="004A5973" w:rsidP="00D41468"/>
    <w:p w14:paraId="72D38AC5" w14:textId="77777777" w:rsidR="004A5973" w:rsidRDefault="004A5973" w:rsidP="00D41468"/>
    <w:p w14:paraId="72D38AC6" w14:textId="77777777" w:rsidR="00170AD9" w:rsidRDefault="00170AD9" w:rsidP="00D41468"/>
    <w:p w14:paraId="72D38AC7" w14:textId="77777777" w:rsidR="00170AD9" w:rsidRDefault="00170AD9" w:rsidP="00D41468"/>
    <w:p w14:paraId="72D38AC8" w14:textId="77777777" w:rsidR="00170AD9" w:rsidRDefault="00A57AF7" w:rsidP="00D41468">
      <w:r>
        <w:rPr>
          <w:noProof/>
        </w:rPr>
        <mc:AlternateContent>
          <mc:Choice Requires="wps">
            <w:drawing>
              <wp:anchor distT="0" distB="0" distL="114300" distR="114300" simplePos="0" relativeHeight="251649536" behindDoc="0" locked="0" layoutInCell="1" allowOverlap="1" wp14:anchorId="72D39619" wp14:editId="72D3961A">
                <wp:simplePos x="0" y="0"/>
                <wp:positionH relativeFrom="column">
                  <wp:posOffset>99695</wp:posOffset>
                </wp:positionH>
                <wp:positionV relativeFrom="paragraph">
                  <wp:posOffset>22225</wp:posOffset>
                </wp:positionV>
                <wp:extent cx="1624330" cy="1033145"/>
                <wp:effectExtent l="0" t="0" r="0" b="0"/>
                <wp:wrapNone/>
                <wp:docPr id="982" name="AutoShape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24330" cy="1033145"/>
                        </a:xfrm>
                        <a:prstGeom prst="borderCallout2">
                          <a:avLst>
                            <a:gd name="adj1" fmla="val 17699"/>
                            <a:gd name="adj2" fmla="val 104495"/>
                            <a:gd name="adj3" fmla="val 17699"/>
                            <a:gd name="adj4" fmla="val 136199"/>
                            <a:gd name="adj5" fmla="val -53412"/>
                            <a:gd name="adj6" fmla="val 16892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EA" w14:textId="77777777" w:rsidR="00741A65" w:rsidRDefault="00741A65" w:rsidP="00D41468">
                            <w:pPr>
                              <w:pStyle w:val="Callout"/>
                            </w:pPr>
                            <w:r>
                              <w:t>Or use the keyboard by pressing the underlined characters: Firs Alt and A (together), then C, and then 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19" id="AutoShape 812" o:spid="_x0000_s1078" type="#_x0000_t48" style="position:absolute;margin-left:7.85pt;margin-top:1.75pt;width:127.9pt;height:81.3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" adj="36487,-11537,29419,3823,22571,3823">
                <v:stroke startarrow="block"/>
                <v:textbox>
                  <w:txbxContent>
                    <w:p w14:paraId="72D397EA" w14:textId="77777777" w:rsidR="00741A65" w:rsidRDefault="00741A65" w:rsidP="00D41468">
                      <w:pPr>
                        <w:pStyle w:val="Callout"/>
                      </w:pPr>
                      <w:r>
                        <w:t>Or use the keyboard by pressing the underlined characters: Firs Alt and A (together), then C, and then R.</w:t>
                      </w:r>
                    </w:p>
                  </w:txbxContent>
                </v:textbox>
                <o:callout v:ext="edit" minusx="t"/>
              </v:shape>
            </w:pict>
          </mc:Fallback>
        </mc:AlternateContent>
      </w:r>
    </w:p>
    <w:p w14:paraId="72D38AC9" w14:textId="77777777" w:rsidR="004A5973" w:rsidRDefault="004A5973" w:rsidP="002379E7">
      <w:pPr>
        <w:pStyle w:val="BodyText"/>
      </w:pPr>
    </w:p>
    <w:p w14:paraId="72D38ACA" w14:textId="77777777" w:rsidR="005441D8" w:rsidRDefault="005441D8" w:rsidP="002379E7">
      <w:pPr>
        <w:pStyle w:val="BodyText"/>
      </w:pPr>
    </w:p>
    <w:p w14:paraId="72D38ACB" w14:textId="77777777" w:rsidR="005441D8" w:rsidRDefault="005441D8" w:rsidP="002379E7">
      <w:pPr>
        <w:pStyle w:val="BodyText"/>
      </w:pPr>
    </w:p>
    <w:p w14:paraId="72D38ACC" w14:textId="77777777" w:rsidR="005441D8" w:rsidRDefault="005441D8" w:rsidP="002379E7">
      <w:pPr>
        <w:pStyle w:val="BodyText"/>
      </w:pPr>
    </w:p>
    <w:p w14:paraId="72D38ACD" w14:textId="77777777" w:rsidR="005441D8" w:rsidRDefault="005441D8" w:rsidP="002379E7">
      <w:pPr>
        <w:pStyle w:val="BodyText"/>
      </w:pPr>
    </w:p>
    <w:p w14:paraId="72D38ACE" w14:textId="77777777" w:rsidR="005441D8" w:rsidRDefault="005441D8" w:rsidP="002379E7">
      <w:pPr>
        <w:pStyle w:val="BodyText"/>
      </w:pPr>
    </w:p>
    <w:p w14:paraId="72D38ACF" w14:textId="77777777" w:rsidR="004A5973" w:rsidRDefault="004A5973" w:rsidP="00D41468">
      <w:pPr>
        <w:pStyle w:val="Heading5"/>
      </w:pPr>
      <w:r>
        <w:t>2. Click OK.</w:t>
      </w:r>
    </w:p>
    <w:p w14:paraId="72D38AD0" w14:textId="77777777" w:rsidR="004A5973" w:rsidRDefault="00A57AF7" w:rsidP="00D41468">
      <w:r>
        <w:rPr>
          <w:noProof/>
        </w:rPr>
        <w:drawing>
          <wp:anchor distT="0" distB="0" distL="114300" distR="114300" simplePos="0" relativeHeight="251713024" behindDoc="1" locked="0" layoutInCell="1" allowOverlap="1" wp14:anchorId="72D3961B" wp14:editId="72D3961C">
            <wp:simplePos x="0" y="0"/>
            <wp:positionH relativeFrom="column">
              <wp:posOffset>1842135</wp:posOffset>
            </wp:positionH>
            <wp:positionV relativeFrom="paragraph">
              <wp:posOffset>168910</wp:posOffset>
            </wp:positionV>
            <wp:extent cx="4565015" cy="3088005"/>
            <wp:effectExtent l="0" t="0" r="6985" b="0"/>
            <wp:wrapNone/>
            <wp:docPr id="1002" name="Picture 1002" descr="04Recieve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04Recieve02 cop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65015" cy="3088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AD1" w14:textId="77777777" w:rsidR="004A5973" w:rsidRDefault="00A57AF7" w:rsidP="00D41468">
      <w:r>
        <w:rPr>
          <w:noProof/>
        </w:rPr>
        <mc:AlternateContent>
          <mc:Choice Requires="wps">
            <w:drawing>
              <wp:anchor distT="0" distB="0" distL="114300" distR="114300" simplePos="0" relativeHeight="251667968" behindDoc="0" locked="0" layoutInCell="1" allowOverlap="1" wp14:anchorId="72D3961D" wp14:editId="72D3961E">
                <wp:simplePos x="0" y="0"/>
                <wp:positionH relativeFrom="column">
                  <wp:posOffset>479425</wp:posOffset>
                </wp:positionH>
                <wp:positionV relativeFrom="paragraph">
                  <wp:posOffset>313055</wp:posOffset>
                </wp:positionV>
                <wp:extent cx="1190625" cy="1371600"/>
                <wp:effectExtent l="0" t="0" r="0" b="0"/>
                <wp:wrapNone/>
                <wp:docPr id="981" name="AutoShape 8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0625" cy="1371600"/>
                        </a:xfrm>
                        <a:prstGeom prst="borderCallout1">
                          <a:avLst>
                            <a:gd name="adj1" fmla="val 13333"/>
                            <a:gd name="adj2" fmla="val 106134"/>
                            <a:gd name="adj3" fmla="val 13333"/>
                            <a:gd name="adj4" fmla="val 14453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EB" w14:textId="77777777" w:rsidR="00741A65" w:rsidRDefault="00741A65" w:rsidP="00D41468">
                            <w:pPr>
                              <w:pStyle w:val="Callout"/>
                            </w:pPr>
                            <w:r>
                              <w:t>If there is anything unusual about this consult, document it by  typing a comment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1D" id="AutoShape 851" o:spid="_x0000_s1079" type="#_x0000_t47" style="position:absolute;margin-left:37.75pt;margin-top:24.65pt;width:93.75pt;height:10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" adj="31219,2880,22925,2880">
                <v:stroke startarrow="block"/>
                <v:textbox>
                  <w:txbxContent>
                    <w:p w14:paraId="72D397EB" w14:textId="77777777" w:rsidR="00741A65" w:rsidRDefault="00741A65" w:rsidP="00D41468">
                      <w:pPr>
                        <w:pStyle w:val="Callout"/>
                      </w:pPr>
                      <w:r>
                        <w:t>If there is anything unusual about this consult, document it by  typing a comment here.</w:t>
                      </w:r>
                    </w:p>
                  </w:txbxContent>
                </v:textbox>
                <o:callout v:ext="edit" minusx="t"/>
              </v:shape>
            </w:pict>
          </mc:Fallback>
        </mc:AlternateContent>
      </w:r>
    </w:p>
    <w:p w14:paraId="72D38AD2" w14:textId="77777777" w:rsidR="004A5973" w:rsidRDefault="004A5973" w:rsidP="00D41468"/>
    <w:p w14:paraId="72D38AD3" w14:textId="77777777" w:rsidR="004A5973" w:rsidRDefault="004A5973" w:rsidP="00D41468"/>
    <w:p w14:paraId="72D38AD4" w14:textId="77777777" w:rsidR="004A5973" w:rsidRDefault="004A5973" w:rsidP="00D41468"/>
    <w:p w14:paraId="72D38AD5" w14:textId="77777777" w:rsidR="004A5973" w:rsidRDefault="004A5973" w:rsidP="00D41468"/>
    <w:p w14:paraId="72D38AD6" w14:textId="77777777" w:rsidR="004A5973" w:rsidRDefault="00A57AF7" w:rsidP="00D41468">
      <w:pPr>
        <w:pStyle w:val="Heading4"/>
      </w:pPr>
      <w:r>
        <w:rPr>
          <w:noProof/>
        </w:rPr>
        <mc:AlternateContent>
          <mc:Choice Requires="wps">
            <w:drawing>
              <wp:anchor distT="0" distB="0" distL="114300" distR="114300" simplePos="0" relativeHeight="251646464" behindDoc="0" locked="0" layoutInCell="1" allowOverlap="1" wp14:anchorId="72D3961F" wp14:editId="72D39620">
                <wp:simplePos x="0" y="0"/>
                <wp:positionH relativeFrom="column">
                  <wp:posOffset>382270</wp:posOffset>
                </wp:positionH>
                <wp:positionV relativeFrom="paragraph">
                  <wp:posOffset>1197610</wp:posOffset>
                </wp:positionV>
                <wp:extent cx="1287780" cy="702310"/>
                <wp:effectExtent l="0" t="0" r="0" b="0"/>
                <wp:wrapNone/>
                <wp:docPr id="980" name="AutoShape 8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7780" cy="702310"/>
                        </a:xfrm>
                        <a:prstGeom prst="borderCallout2">
                          <a:avLst>
                            <a:gd name="adj1" fmla="val 26042"/>
                            <a:gd name="adj2" fmla="val 105671"/>
                            <a:gd name="adj3" fmla="val 26042"/>
                            <a:gd name="adj4" fmla="val 117162"/>
                            <a:gd name="adj5" fmla="val 32819"/>
                            <a:gd name="adj6" fmla="val 12884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EC" w14:textId="77777777" w:rsidR="00741A65" w:rsidRDefault="00741A65" w:rsidP="00D41468">
                            <w:pPr>
                              <w:pStyle w:val="Callout"/>
                            </w:pPr>
                            <w:r>
                              <w:t>If you need some other time, click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1F" id="AutoShape 809" o:spid="_x0000_s1080" type="#_x0000_t48" style="position:absolute;margin-left:30.1pt;margin-top:94.3pt;width:101.4pt;height:55.3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" adj="27831,7089,25307,5625,22825,5625">
                <v:stroke startarrow="block"/>
                <v:textbox>
                  <w:txbxContent>
                    <w:p w14:paraId="72D397EC" w14:textId="77777777" w:rsidR="00741A65" w:rsidRDefault="00741A65" w:rsidP="00D41468">
                      <w:pPr>
                        <w:pStyle w:val="Callout"/>
                      </w:pPr>
                      <w:r>
                        <w:t>If you need some other time, click here.</w:t>
                      </w:r>
                    </w:p>
                  </w:txbxContent>
                </v:textbox>
                <o:callout v:ext="edit" minusx="t" minusy="t"/>
              </v:shape>
            </w:pict>
          </mc:Fallback>
        </mc:AlternateContent>
      </w:r>
      <w:r>
        <w:rPr>
          <w:noProof/>
        </w:rPr>
        <mc:AlternateContent>
          <mc:Choice Requires="wps">
            <w:drawing>
              <wp:anchor distT="0" distB="0" distL="114300" distR="114300" simplePos="0" relativeHeight="251647488" behindDoc="0" locked="0" layoutInCell="1" allowOverlap="1" wp14:anchorId="72D39621" wp14:editId="72D39622">
                <wp:simplePos x="0" y="0"/>
                <wp:positionH relativeFrom="column">
                  <wp:posOffset>446405</wp:posOffset>
                </wp:positionH>
                <wp:positionV relativeFrom="paragraph">
                  <wp:posOffset>2052955</wp:posOffset>
                </wp:positionV>
                <wp:extent cx="1277620" cy="1042670"/>
                <wp:effectExtent l="0" t="0" r="0" b="0"/>
                <wp:wrapNone/>
                <wp:docPr id="979" name="AutoShape 8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7620" cy="1042670"/>
                        </a:xfrm>
                        <a:prstGeom prst="borderCallout2">
                          <a:avLst>
                            <a:gd name="adj1" fmla="val 17542"/>
                            <a:gd name="adj2" fmla="val 105718"/>
                            <a:gd name="adj3" fmla="val 17542"/>
                            <a:gd name="adj4" fmla="val 173806"/>
                            <a:gd name="adj5" fmla="val -43787"/>
                            <a:gd name="adj6" fmla="val 24313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ED" w14:textId="77777777" w:rsidR="00741A65" w:rsidRDefault="00741A65" w:rsidP="00D41468">
                            <w:pPr>
                              <w:pStyle w:val="Callout"/>
                            </w:pPr>
                            <w:r>
                              <w:t>If the action should be by some other person, change this.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21" id="AutoShape 810" o:spid="_x0000_s1081" type="#_x0000_t48" style="position:absolute;margin-left:35.15pt;margin-top:161.65pt;width:100.6pt;height:82.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" adj="52518,-9458,37542,3789,22835,3789">
                <v:stroke startarrow="block"/>
                <v:textbox>
                  <w:txbxContent>
                    <w:p w14:paraId="72D397ED" w14:textId="77777777" w:rsidR="00741A65" w:rsidRDefault="00741A65" w:rsidP="00D41468">
                      <w:pPr>
                        <w:pStyle w:val="Callout"/>
                      </w:pPr>
                      <w:r>
                        <w:t>If the action should be by some other person, change this.</w:t>
                      </w:r>
                    </w:p>
                  </w:txbxContent>
                </v:textbox>
                <o:callout v:ext="edit" minusx="t"/>
              </v:shape>
            </w:pict>
          </mc:Fallback>
        </mc:AlternateContent>
      </w:r>
      <w:r w:rsidR="004A5973">
        <w:br w:type="page"/>
      </w:r>
      <w:bookmarkStart w:id="161" w:name="_Toc421088115"/>
      <w:bookmarkStart w:id="162" w:name="_Toc421693935"/>
      <w:bookmarkStart w:id="163" w:name="_Toc421668509"/>
      <w:bookmarkEnd w:id="159"/>
      <w:bookmarkEnd w:id="160"/>
      <w:r w:rsidR="004A5973">
        <w:lastRenderedPageBreak/>
        <w:t>Comment</w:t>
      </w:r>
      <w:bookmarkEnd w:id="161"/>
      <w:bookmarkEnd w:id="162"/>
      <w:r w:rsidR="004A5973">
        <w:fldChar w:fldCharType="begin"/>
      </w:r>
      <w:r w:rsidR="004A5973">
        <w:instrText xml:space="preserve"> XE "Comment (CM)" </w:instrText>
      </w:r>
      <w:r w:rsidR="004A5973">
        <w:fldChar w:fldCharType="end"/>
      </w:r>
      <w:r w:rsidR="004A5973">
        <w:t xml:space="preserve"> </w:t>
      </w:r>
      <w:bookmarkStart w:id="164" w:name="WindowsCM"/>
      <w:bookmarkEnd w:id="164"/>
      <w:r w:rsidR="004A5973">
        <w:t xml:space="preserve">  </w:t>
      </w:r>
    </w:p>
    <w:p w14:paraId="72D38AD7" w14:textId="77777777" w:rsidR="004A5973" w:rsidRDefault="004A5973" w:rsidP="00D41468">
      <w:pPr>
        <w:pStyle w:val="Heading5"/>
      </w:pPr>
      <w:r>
        <w:t>1. Select Add Comment:</w:t>
      </w:r>
    </w:p>
    <w:p w14:paraId="72D38AD8" w14:textId="77777777" w:rsidR="004A5973" w:rsidRDefault="00A57AF7" w:rsidP="00D41468">
      <w:r>
        <w:rPr>
          <w:noProof/>
        </w:rPr>
        <mc:AlternateContent>
          <mc:Choice Requires="wps">
            <w:drawing>
              <wp:anchor distT="0" distB="0" distL="114300" distR="114300" simplePos="0" relativeHeight="251650560" behindDoc="0" locked="0" layoutInCell="1" allowOverlap="1" wp14:anchorId="72D39623" wp14:editId="72D39624">
                <wp:simplePos x="0" y="0"/>
                <wp:positionH relativeFrom="column">
                  <wp:posOffset>212725</wp:posOffset>
                </wp:positionH>
                <wp:positionV relativeFrom="paragraph">
                  <wp:posOffset>157480</wp:posOffset>
                </wp:positionV>
                <wp:extent cx="2088515" cy="476885"/>
                <wp:effectExtent l="0" t="0" r="0" b="0"/>
                <wp:wrapNone/>
                <wp:docPr id="978" name="AutoShape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88515" cy="476885"/>
                        </a:xfrm>
                        <a:prstGeom prst="borderCallout2">
                          <a:avLst>
                            <a:gd name="adj1" fmla="val 38347"/>
                            <a:gd name="adj2" fmla="val 103495"/>
                            <a:gd name="adj3" fmla="val 38347"/>
                            <a:gd name="adj4" fmla="val 112435"/>
                            <a:gd name="adj5" fmla="val 168574"/>
                            <a:gd name="adj6" fmla="val 12168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EE" w14:textId="77777777" w:rsidR="00741A65" w:rsidRDefault="00741A65" w:rsidP="00D41468">
                            <w:pPr>
                              <w:pStyle w:val="Callout"/>
                            </w:pPr>
                            <w:r>
                              <w:t>Click on Action, then Consult Tracking, then Add Comment.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23" id="AutoShape 816" o:spid="_x0000_s1082" type="#_x0000_t48" style="position:absolute;margin-left:16.75pt;margin-top:12.4pt;width:164.45pt;height:37.5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" adj="26283,36412,24286,8283,22355,8283">
                <v:stroke startarrow="block"/>
                <v:textbox>
                  <w:txbxContent>
                    <w:p w14:paraId="72D397EE" w14:textId="77777777" w:rsidR="00741A65" w:rsidRDefault="00741A65" w:rsidP="00D41468">
                      <w:pPr>
                        <w:pStyle w:val="Callout"/>
                      </w:pPr>
                      <w:r>
                        <w:t>Click on Action, then Consult Tracking, then Add Comment.</w:t>
                      </w:r>
                    </w:p>
                  </w:txbxContent>
                </v:textbox>
                <o:callout v:ext="edit" minusx="t" minusy="t"/>
              </v:shape>
            </w:pict>
          </mc:Fallback>
        </mc:AlternateContent>
      </w:r>
    </w:p>
    <w:p w14:paraId="72D38AD9" w14:textId="77777777" w:rsidR="004A5973" w:rsidRDefault="004A5973" w:rsidP="00D41468"/>
    <w:p w14:paraId="72D38ADA" w14:textId="77777777" w:rsidR="004A5973" w:rsidRDefault="00A57AF7" w:rsidP="00D41468">
      <w:r>
        <w:rPr>
          <w:noProof/>
        </w:rPr>
        <w:drawing>
          <wp:anchor distT="0" distB="0" distL="114300" distR="114300" simplePos="0" relativeHeight="251715072" behindDoc="1" locked="0" layoutInCell="1" allowOverlap="1" wp14:anchorId="72D39625" wp14:editId="72D39626">
            <wp:simplePos x="0" y="0"/>
            <wp:positionH relativeFrom="column">
              <wp:posOffset>1623695</wp:posOffset>
            </wp:positionH>
            <wp:positionV relativeFrom="paragraph">
              <wp:posOffset>53340</wp:posOffset>
            </wp:positionV>
            <wp:extent cx="4430395" cy="2585720"/>
            <wp:effectExtent l="0" t="0" r="8255" b="5080"/>
            <wp:wrapNone/>
            <wp:docPr id="1004" name="Picture 1004" descr="04AddCommen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descr="04AddComment cop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0395" cy="258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ADB" w14:textId="77777777" w:rsidR="004A5973" w:rsidRDefault="004A5973" w:rsidP="00D41468"/>
    <w:p w14:paraId="72D38ADC" w14:textId="77777777" w:rsidR="004A5973" w:rsidRDefault="004A5973" w:rsidP="00D41468"/>
    <w:p w14:paraId="72D38ADD" w14:textId="77777777" w:rsidR="004A5973" w:rsidRDefault="004A5973" w:rsidP="00D41468"/>
    <w:p w14:paraId="72D38ADE" w14:textId="77777777" w:rsidR="004A5973" w:rsidRDefault="004A5973" w:rsidP="00D41468"/>
    <w:p w14:paraId="72D38ADF" w14:textId="77777777" w:rsidR="004A5973" w:rsidRDefault="00A57AF7" w:rsidP="00D41468">
      <w:r>
        <w:rPr>
          <w:noProof/>
        </w:rPr>
        <mc:AlternateContent>
          <mc:Choice Requires="wps">
            <w:drawing>
              <wp:anchor distT="0" distB="0" distL="114300" distR="114300" simplePos="0" relativeHeight="251651584" behindDoc="0" locked="0" layoutInCell="1" allowOverlap="1" wp14:anchorId="72D39627" wp14:editId="72D39628">
                <wp:simplePos x="0" y="0"/>
                <wp:positionH relativeFrom="column">
                  <wp:posOffset>481965</wp:posOffset>
                </wp:positionH>
                <wp:positionV relativeFrom="paragraph">
                  <wp:posOffset>300355</wp:posOffset>
                </wp:positionV>
                <wp:extent cx="2261235" cy="694690"/>
                <wp:effectExtent l="0" t="0" r="0" b="0"/>
                <wp:wrapNone/>
                <wp:docPr id="977" name="AutoShape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61235" cy="694690"/>
                        </a:xfrm>
                        <a:prstGeom prst="borderCallout2">
                          <a:avLst>
                            <a:gd name="adj1" fmla="val 26324"/>
                            <a:gd name="adj2" fmla="val 103231"/>
                            <a:gd name="adj3" fmla="val 26324"/>
                            <a:gd name="adj4" fmla="val 125611"/>
                            <a:gd name="adj5" fmla="val -10880"/>
                            <a:gd name="adj6" fmla="val 14827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EF" w14:textId="77777777" w:rsidR="00741A65" w:rsidRDefault="00741A65" w:rsidP="00D41468">
                            <w:pPr>
                              <w:pStyle w:val="Callout"/>
                            </w:pPr>
                            <w:r>
                              <w:t>Or use the keyboard following the underlined letters: First Alt+A (together), then C, then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27" id="AutoShape 817" o:spid="_x0000_s1083" type="#_x0000_t48" style="position:absolute;margin-left:37.95pt;margin-top:23.65pt;width:178.05pt;height:54.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" adj="32027,-2350,27132,5686,22298,5686">
                <v:stroke startarrow="block"/>
                <v:textbox>
                  <w:txbxContent>
                    <w:p w14:paraId="72D397EF" w14:textId="77777777" w:rsidR="00741A65" w:rsidRDefault="00741A65" w:rsidP="00D41468">
                      <w:pPr>
                        <w:pStyle w:val="Callout"/>
                      </w:pPr>
                      <w:r>
                        <w:t>Or use the keyboard following the underlined letters: First Alt+A (together), then C, then A.</w:t>
                      </w:r>
                    </w:p>
                  </w:txbxContent>
                </v:textbox>
                <o:callout v:ext="edit" minusx="t"/>
              </v:shape>
            </w:pict>
          </mc:Fallback>
        </mc:AlternateContent>
      </w:r>
    </w:p>
    <w:p w14:paraId="72D38AE0" w14:textId="77777777" w:rsidR="004A5973" w:rsidRDefault="004A5973" w:rsidP="002379E7">
      <w:pPr>
        <w:pStyle w:val="BodyText"/>
      </w:pPr>
    </w:p>
    <w:p w14:paraId="72D38AE1" w14:textId="77777777" w:rsidR="004A5973" w:rsidRDefault="004A5973" w:rsidP="002379E7">
      <w:pPr>
        <w:pStyle w:val="BodyText"/>
      </w:pPr>
    </w:p>
    <w:p w14:paraId="72D38AE2" w14:textId="77777777" w:rsidR="003A2F03" w:rsidRDefault="003A2F03" w:rsidP="002379E7">
      <w:pPr>
        <w:pStyle w:val="BodyText"/>
      </w:pPr>
    </w:p>
    <w:p w14:paraId="72D38AE3" w14:textId="77777777" w:rsidR="003A2F03" w:rsidRDefault="003A2F03" w:rsidP="002379E7">
      <w:pPr>
        <w:pStyle w:val="BodyText"/>
      </w:pPr>
    </w:p>
    <w:p w14:paraId="72D38AE4" w14:textId="77777777" w:rsidR="003A2F03" w:rsidRDefault="003A2F03" w:rsidP="002379E7">
      <w:pPr>
        <w:pStyle w:val="BodyText"/>
      </w:pPr>
    </w:p>
    <w:p w14:paraId="72D38AE5" w14:textId="77777777" w:rsidR="003A2F03" w:rsidRDefault="003A2F03" w:rsidP="002379E7">
      <w:pPr>
        <w:pStyle w:val="BodyText"/>
      </w:pPr>
    </w:p>
    <w:p w14:paraId="72D38AE6" w14:textId="77777777" w:rsidR="003A2F03" w:rsidRDefault="003A2F03" w:rsidP="002379E7">
      <w:pPr>
        <w:pStyle w:val="BlockText"/>
      </w:pPr>
    </w:p>
    <w:p w14:paraId="72D38AE7" w14:textId="77777777" w:rsidR="003A2F03" w:rsidRDefault="003A2F03" w:rsidP="00055EBF">
      <w:pPr>
        <w:pStyle w:val="BodyText"/>
      </w:pPr>
    </w:p>
    <w:p w14:paraId="72D38AE8" w14:textId="77777777" w:rsidR="003A2F03" w:rsidRDefault="003A2F03" w:rsidP="00055EBF">
      <w:pPr>
        <w:pStyle w:val="BodyText"/>
      </w:pPr>
    </w:p>
    <w:p w14:paraId="72D38AE9" w14:textId="77777777" w:rsidR="003A2F03" w:rsidRDefault="003A2F03" w:rsidP="00055EBF">
      <w:pPr>
        <w:pStyle w:val="BodyText"/>
      </w:pPr>
    </w:p>
    <w:p w14:paraId="72D38AEA" w14:textId="77777777" w:rsidR="003A2F03" w:rsidRDefault="003A2F03" w:rsidP="00055EBF">
      <w:pPr>
        <w:pStyle w:val="BodyText3"/>
      </w:pPr>
    </w:p>
    <w:p w14:paraId="72D38AEB" w14:textId="77777777" w:rsidR="004A5973" w:rsidRDefault="00A57AF7" w:rsidP="00D41468">
      <w:pPr>
        <w:pStyle w:val="Heading5"/>
      </w:pPr>
      <w:r>
        <w:rPr>
          <w:noProof/>
        </w:rPr>
        <w:drawing>
          <wp:anchor distT="0" distB="0" distL="114300" distR="114300" simplePos="0" relativeHeight="251653632" behindDoc="1" locked="0" layoutInCell="0" allowOverlap="1" wp14:anchorId="72D39629" wp14:editId="72D3962A">
            <wp:simplePos x="0" y="0"/>
            <wp:positionH relativeFrom="column">
              <wp:posOffset>2651760</wp:posOffset>
            </wp:positionH>
            <wp:positionV relativeFrom="paragraph">
              <wp:posOffset>520700</wp:posOffset>
            </wp:positionV>
            <wp:extent cx="3366770" cy="3195320"/>
            <wp:effectExtent l="0" t="0" r="5080" b="5080"/>
            <wp:wrapTight wrapText="bothSides">
              <wp:wrapPolygon edited="0">
                <wp:start x="0" y="0"/>
                <wp:lineTo x="0" y="21506"/>
                <wp:lineTo x="21510" y="21506"/>
                <wp:lineTo x="21510" y="0"/>
                <wp:lineTo x="0" y="0"/>
              </wp:wrapPolygon>
            </wp:wrapTight>
            <wp:docPr id="819" name="Picture 819" descr="CPRSa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CPRSac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66770" cy="31953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t>2. Fill in the Add Comment to Consult Dialog:</w:t>
      </w:r>
    </w:p>
    <w:p w14:paraId="72D38AEC" w14:textId="77777777" w:rsidR="004A5973" w:rsidRDefault="004A5973" w:rsidP="00D41468"/>
    <w:p w14:paraId="72D38AED" w14:textId="77777777" w:rsidR="004A5973" w:rsidRDefault="004A5973" w:rsidP="00D41468"/>
    <w:p w14:paraId="72D38AEE" w14:textId="77777777" w:rsidR="004A5973" w:rsidRDefault="004A5973" w:rsidP="00D41468"/>
    <w:p w14:paraId="72D38AEF" w14:textId="77777777" w:rsidR="004A5973" w:rsidRDefault="00A57AF7" w:rsidP="00D41468">
      <w:r>
        <w:rPr>
          <w:noProof/>
        </w:rPr>
        <mc:AlternateContent>
          <mc:Choice Requires="wps">
            <w:drawing>
              <wp:anchor distT="0" distB="0" distL="114300" distR="114300" simplePos="0" relativeHeight="251654656" behindDoc="0" locked="0" layoutInCell="0" allowOverlap="1" wp14:anchorId="72D3962B" wp14:editId="72D3962C">
                <wp:simplePos x="0" y="0"/>
                <wp:positionH relativeFrom="column">
                  <wp:posOffset>433070</wp:posOffset>
                </wp:positionH>
                <wp:positionV relativeFrom="paragraph">
                  <wp:posOffset>154940</wp:posOffset>
                </wp:positionV>
                <wp:extent cx="1487170" cy="767715"/>
                <wp:effectExtent l="0" t="0" r="0" b="0"/>
                <wp:wrapNone/>
                <wp:docPr id="976" name="AutoShape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7170" cy="767715"/>
                        </a:xfrm>
                        <a:prstGeom prst="accentBorderCallout2">
                          <a:avLst>
                            <a:gd name="adj1" fmla="val 76181"/>
                            <a:gd name="adj2" fmla="val 104912"/>
                            <a:gd name="adj3" fmla="val 76181"/>
                            <a:gd name="adj4" fmla="val 166056"/>
                            <a:gd name="adj5" fmla="val 52523"/>
                            <a:gd name="adj6" fmla="val 22813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F0" w14:textId="77777777" w:rsidR="00741A65" w:rsidRDefault="00741A65" w:rsidP="00D41468">
                            <w:pPr>
                              <w:pStyle w:val="Callout"/>
                            </w:pPr>
                            <w:r>
                              <w:t>a) Type your comment in the text area.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2B" id="AutoShape 820" o:spid="_x0000_s1084" type="#_x0000_t51" style="position:absolute;margin-left:34.1pt;margin-top:12.2pt;width:117.1pt;height:60.4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" o:allowincell="f" adj="49278,11345,35868,16455,22661,16455">
                <v:stroke startarrow="block"/>
                <v:textbox>
                  <w:txbxContent>
                    <w:p w14:paraId="72D397F0" w14:textId="77777777" w:rsidR="00741A65" w:rsidRDefault="00741A65" w:rsidP="00D41468">
                      <w:pPr>
                        <w:pStyle w:val="Callout"/>
                      </w:pPr>
                      <w:r>
                        <w:t>a) Type your comment in the text area.</w:t>
                      </w:r>
                    </w:p>
                  </w:txbxContent>
                </v:textbox>
                <o:callout v:ext="edit" minusx="t"/>
              </v:shape>
            </w:pict>
          </mc:Fallback>
        </mc:AlternateContent>
      </w:r>
    </w:p>
    <w:p w14:paraId="72D38AF0" w14:textId="77777777" w:rsidR="004A5973" w:rsidRDefault="004A5973" w:rsidP="00D41468"/>
    <w:p w14:paraId="72D38AF1" w14:textId="77777777" w:rsidR="004A5973" w:rsidRDefault="00A57AF7" w:rsidP="00D41468">
      <w:pPr>
        <w:pStyle w:val="Heading5"/>
      </w:pPr>
      <w:r>
        <w:rPr>
          <w:noProof/>
        </w:rPr>
        <mc:AlternateContent>
          <mc:Choice Requires="wps">
            <w:drawing>
              <wp:anchor distT="0" distB="0" distL="114300" distR="114300" simplePos="0" relativeHeight="251655680" behindDoc="0" locked="0" layoutInCell="0" allowOverlap="1" wp14:anchorId="72D3962D" wp14:editId="72D3962E">
                <wp:simplePos x="0" y="0"/>
                <wp:positionH relativeFrom="column">
                  <wp:posOffset>433070</wp:posOffset>
                </wp:positionH>
                <wp:positionV relativeFrom="paragraph">
                  <wp:posOffset>750570</wp:posOffset>
                </wp:positionV>
                <wp:extent cx="1487170" cy="770255"/>
                <wp:effectExtent l="0" t="0" r="0" b="0"/>
                <wp:wrapNone/>
                <wp:docPr id="975" name="AutoShape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7170" cy="770255"/>
                        </a:xfrm>
                        <a:prstGeom prst="accentBorderCallout2">
                          <a:avLst>
                            <a:gd name="adj1" fmla="val 76259"/>
                            <a:gd name="adj2" fmla="val 104912"/>
                            <a:gd name="adj3" fmla="val 76259"/>
                            <a:gd name="adj4" fmla="val 139454"/>
                            <a:gd name="adj5" fmla="val 89694"/>
                            <a:gd name="adj6" fmla="val 17459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F1" w14:textId="77777777" w:rsidR="00741A65" w:rsidRDefault="00741A65" w:rsidP="00D41468">
                            <w:pPr>
                              <w:pStyle w:val="Callout"/>
                            </w:pPr>
                            <w:r>
                              <w:t>b) Then click on the Send Alert check box.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2D" id="AutoShape 821" o:spid="_x0000_s1085" type="#_x0000_t51" style="position:absolute;margin-left:34.1pt;margin-top:59.1pt;width:117.1pt;height:60.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" o:allowincell="f" adj="37712,19374,30122,16472,22661,16472">
                <v:stroke startarrow="block"/>
                <v:textbox>
                  <w:txbxContent>
                    <w:p w14:paraId="72D397F1" w14:textId="77777777" w:rsidR="00741A65" w:rsidRDefault="00741A65" w:rsidP="00D41468">
                      <w:pPr>
                        <w:pStyle w:val="Callout"/>
                      </w:pPr>
                      <w:r>
                        <w:t>b) Then click on the Send Alert check box.</w:t>
                      </w:r>
                    </w:p>
                  </w:txbxContent>
                </v:textbox>
                <o:callout v:ext="edit" minusx="t" minusy="t"/>
              </v:shape>
            </w:pict>
          </mc:Fallback>
        </mc:AlternateContent>
      </w:r>
      <w:r w:rsidR="004A5973">
        <w:br w:type="page"/>
      </w:r>
      <w:r w:rsidR="004A5973">
        <w:lastRenderedPageBreak/>
        <w:t>3. Select the People to Receive the Alert:</w:t>
      </w:r>
    </w:p>
    <w:p w14:paraId="72D38AF2" w14:textId="77777777" w:rsidR="004A5973" w:rsidRDefault="00A57AF7" w:rsidP="00D41468">
      <w:r>
        <w:rPr>
          <w:noProof/>
        </w:rPr>
        <w:drawing>
          <wp:anchor distT="0" distB="0" distL="114300" distR="114300" simplePos="0" relativeHeight="251716096" behindDoc="1" locked="0" layoutInCell="1" allowOverlap="1" wp14:anchorId="72D3962F" wp14:editId="72D39630">
            <wp:simplePos x="0" y="0"/>
            <wp:positionH relativeFrom="column">
              <wp:posOffset>2192020</wp:posOffset>
            </wp:positionH>
            <wp:positionV relativeFrom="paragraph">
              <wp:posOffset>5715</wp:posOffset>
            </wp:positionV>
            <wp:extent cx="3216275" cy="2601595"/>
            <wp:effectExtent l="0" t="0" r="3175" b="8255"/>
            <wp:wrapNone/>
            <wp:docPr id="1006" name="Picture 1006" descr="04SendAler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descr="04SendAlert01 cop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16275" cy="2601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704" behindDoc="0" locked="0" layoutInCell="0" allowOverlap="1" wp14:anchorId="72D39631" wp14:editId="72D39632">
                <wp:simplePos x="0" y="0"/>
                <wp:positionH relativeFrom="column">
                  <wp:posOffset>449580</wp:posOffset>
                </wp:positionH>
                <wp:positionV relativeFrom="paragraph">
                  <wp:posOffset>93345</wp:posOffset>
                </wp:positionV>
                <wp:extent cx="1379220" cy="618490"/>
                <wp:effectExtent l="0" t="0" r="0" b="0"/>
                <wp:wrapNone/>
                <wp:docPr id="974" name="AutoShape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9220" cy="618490"/>
                        </a:xfrm>
                        <a:prstGeom prst="borderCallout2">
                          <a:avLst>
                            <a:gd name="adj1" fmla="val 29569"/>
                            <a:gd name="adj2" fmla="val 105296"/>
                            <a:gd name="adj3" fmla="val 29569"/>
                            <a:gd name="adj4" fmla="val 135773"/>
                            <a:gd name="adj5" fmla="val 220944"/>
                            <a:gd name="adj6" fmla="val 16666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F2" w14:textId="77777777" w:rsidR="00741A65" w:rsidRDefault="00741A65" w:rsidP="00D41468">
                            <w:pPr>
                              <w:pStyle w:val="Callout"/>
                            </w:pPr>
                            <w:r>
                              <w:t>Clicking in this list selects people to receive the alert.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31" id="AutoShape 823" o:spid="_x0000_s1086" type="#_x0000_t48" style="position:absolute;margin-left:35.4pt;margin-top:7.35pt;width:108.6pt;height:48.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" o:allowincell="f" adj="36000,47724,29327,6387,22744,6387">
                <v:stroke startarrow="block"/>
                <v:textbox>
                  <w:txbxContent>
                    <w:p w14:paraId="72D397F2" w14:textId="77777777" w:rsidR="00741A65" w:rsidRDefault="00741A65" w:rsidP="00D41468">
                      <w:pPr>
                        <w:pStyle w:val="Callout"/>
                      </w:pPr>
                      <w:r>
                        <w:t>Clicking in this list selects people to receive the alert.</w:t>
                      </w:r>
                    </w:p>
                  </w:txbxContent>
                </v:textbox>
                <o:callout v:ext="edit" minusx="t" minusy="t"/>
              </v:shape>
            </w:pict>
          </mc:Fallback>
        </mc:AlternateContent>
      </w:r>
    </w:p>
    <w:p w14:paraId="72D38AF3" w14:textId="77777777" w:rsidR="004A5973" w:rsidRDefault="004A5973" w:rsidP="00D41468"/>
    <w:p w14:paraId="72D38AF4" w14:textId="77777777" w:rsidR="004A5973" w:rsidRDefault="004A5973" w:rsidP="00D41468"/>
    <w:p w14:paraId="72D38AF5" w14:textId="77777777" w:rsidR="004A5973" w:rsidRDefault="004A5973" w:rsidP="00D41468"/>
    <w:p w14:paraId="72D38AF6" w14:textId="77777777" w:rsidR="004A5973" w:rsidRDefault="00A57AF7" w:rsidP="00D41468">
      <w:r>
        <w:rPr>
          <w:noProof/>
        </w:rPr>
        <mc:AlternateContent>
          <mc:Choice Requires="wps">
            <w:drawing>
              <wp:anchor distT="0" distB="0" distL="114300" distR="114300" simplePos="0" relativeHeight="251657728" behindDoc="0" locked="0" layoutInCell="1" allowOverlap="1" wp14:anchorId="72D39633" wp14:editId="72D39634">
                <wp:simplePos x="0" y="0"/>
                <wp:positionH relativeFrom="column">
                  <wp:posOffset>457200</wp:posOffset>
                </wp:positionH>
                <wp:positionV relativeFrom="paragraph">
                  <wp:posOffset>107315</wp:posOffset>
                </wp:positionV>
                <wp:extent cx="1362710" cy="929640"/>
                <wp:effectExtent l="0" t="0" r="0" b="0"/>
                <wp:wrapNone/>
                <wp:docPr id="973" name="AutoShape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62710" cy="929640"/>
                        </a:xfrm>
                        <a:prstGeom prst="borderCallout2">
                          <a:avLst>
                            <a:gd name="adj1" fmla="val 49181"/>
                            <a:gd name="adj2" fmla="val 105361"/>
                            <a:gd name="adj3" fmla="val 49181"/>
                            <a:gd name="adj4" fmla="val 223394"/>
                            <a:gd name="adj5" fmla="val 1569"/>
                            <a:gd name="adj6" fmla="val 257968"/>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F3" w14:textId="77777777" w:rsidR="00741A65" w:rsidRDefault="00741A65" w:rsidP="00D41468">
                            <w:pPr>
                              <w:pStyle w:val="Callout"/>
                            </w:pPr>
                            <w:r>
                              <w:t>Clicking in this list removes people from the recipients 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33" id="AutoShape 824" o:spid="_x0000_s1087" type="#_x0000_t48" style="position:absolute;margin-left:36pt;margin-top:8.45pt;width:107.3pt;height:73.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" adj="55721,339,48253,10623,22758,10623">
                <v:stroke startarrow="block"/>
                <v:textbox>
                  <w:txbxContent>
                    <w:p w14:paraId="72D397F3" w14:textId="77777777" w:rsidR="00741A65" w:rsidRDefault="00741A65" w:rsidP="00D41468">
                      <w:pPr>
                        <w:pStyle w:val="Callout"/>
                      </w:pPr>
                      <w:r>
                        <w:t>Clicking in this list removes people from the recipients list.</w:t>
                      </w:r>
                    </w:p>
                  </w:txbxContent>
                </v:textbox>
                <o:callout v:ext="edit" minusx="t"/>
              </v:shape>
            </w:pict>
          </mc:Fallback>
        </mc:AlternateContent>
      </w:r>
    </w:p>
    <w:p w14:paraId="72D38AF7" w14:textId="77777777" w:rsidR="004A5973" w:rsidRDefault="004A5973" w:rsidP="00D41468"/>
    <w:p w14:paraId="72D38AF8" w14:textId="77777777" w:rsidR="004A5973" w:rsidRDefault="004A5973" w:rsidP="00D41468"/>
    <w:p w14:paraId="72D38AF9" w14:textId="77777777" w:rsidR="004A5973" w:rsidRDefault="004A5973" w:rsidP="00D41468"/>
    <w:p w14:paraId="72D38AFA" w14:textId="77777777" w:rsidR="003A2F03" w:rsidRDefault="003A2F03" w:rsidP="00D41468">
      <w:pPr>
        <w:pStyle w:val="Note"/>
      </w:pPr>
    </w:p>
    <w:p w14:paraId="72D38AFB" w14:textId="77777777" w:rsidR="003A2F03" w:rsidRDefault="003A2F03" w:rsidP="00D41468">
      <w:pPr>
        <w:pStyle w:val="Note"/>
      </w:pPr>
    </w:p>
    <w:p w14:paraId="72D38AFC" w14:textId="77777777" w:rsidR="003A2F03" w:rsidRDefault="003A2F03" w:rsidP="00D41468">
      <w:pPr>
        <w:pStyle w:val="Note"/>
      </w:pPr>
    </w:p>
    <w:p w14:paraId="72D38AFD" w14:textId="77777777" w:rsidR="004A5973" w:rsidRDefault="00A57AF7" w:rsidP="00D41468">
      <w:pPr>
        <w:pStyle w:val="Note"/>
      </w:pPr>
      <w:r>
        <w:rPr>
          <w:noProof/>
        </w:rPr>
        <mc:AlternateContent>
          <mc:Choice Requires="wps">
            <w:drawing>
              <wp:anchor distT="0" distB="0" distL="114300" distR="114300" simplePos="0" relativeHeight="251698688" behindDoc="0" locked="0" layoutInCell="1" allowOverlap="1" wp14:anchorId="72D39635" wp14:editId="72D39636">
                <wp:simplePos x="0" y="0"/>
                <wp:positionH relativeFrom="column">
                  <wp:posOffset>5667375</wp:posOffset>
                </wp:positionH>
                <wp:positionV relativeFrom="paragraph">
                  <wp:posOffset>193040</wp:posOffset>
                </wp:positionV>
                <wp:extent cx="0" cy="752475"/>
                <wp:effectExtent l="0" t="0" r="0" b="0"/>
                <wp:wrapNone/>
                <wp:docPr id="972" name="Line 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24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FB6977F" id="Line 981" o:spid="_x0000_s1026" style="position:absolute;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6.25pt,15.2pt" to="446.25pt,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"/>
            </w:pict>
          </mc:Fallback>
        </mc:AlternateContent>
      </w:r>
      <w:r w:rsidR="004A5973">
        <w:rPr>
          <w:sz w:val="52"/>
        </w:rPr>
        <w:sym w:font="Wingdings" w:char="F046"/>
      </w:r>
      <w:r w:rsidR="004A5973">
        <w:tab/>
        <w:t>Note:</w:t>
      </w:r>
      <w:r w:rsidR="004A5973">
        <w:tab/>
        <w:t>If this were an Inter-Facility Consult, individuals from the other facility involved would not be on this list. In this case, the Notification System decides who to notify at the other facility by referring to Consults files.</w:t>
      </w:r>
    </w:p>
    <w:p w14:paraId="72D38AFE" w14:textId="77777777" w:rsidR="003A2F03" w:rsidRDefault="003A2F03" w:rsidP="00055EBF">
      <w:pPr>
        <w:pStyle w:val="BodyText"/>
      </w:pPr>
    </w:p>
    <w:p w14:paraId="72D38AFF" w14:textId="77777777" w:rsidR="004A5973" w:rsidRDefault="004A5973" w:rsidP="00D41468">
      <w:pPr>
        <w:pStyle w:val="Heading4"/>
      </w:pPr>
      <w:r>
        <w:t>4. Select OK:</w:t>
      </w:r>
    </w:p>
    <w:p w14:paraId="72D38B00" w14:textId="77777777" w:rsidR="004A5973" w:rsidRDefault="00A57AF7" w:rsidP="00D41468">
      <w:r>
        <w:rPr>
          <w:noProof/>
        </w:rPr>
        <mc:AlternateContent>
          <mc:Choice Requires="wps">
            <w:drawing>
              <wp:anchor distT="0" distB="0" distL="114300" distR="114300" simplePos="0" relativeHeight="251658752" behindDoc="0" locked="0" layoutInCell="0" allowOverlap="1" wp14:anchorId="72D39637" wp14:editId="72D39638">
                <wp:simplePos x="0" y="0"/>
                <wp:positionH relativeFrom="column">
                  <wp:posOffset>433070</wp:posOffset>
                </wp:positionH>
                <wp:positionV relativeFrom="paragraph">
                  <wp:posOffset>146050</wp:posOffset>
                </wp:positionV>
                <wp:extent cx="1395730" cy="761365"/>
                <wp:effectExtent l="0" t="0" r="0" b="0"/>
                <wp:wrapNone/>
                <wp:docPr id="970" name="AutoShape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5730" cy="761365"/>
                        </a:xfrm>
                        <a:prstGeom prst="accentBorderCallout2">
                          <a:avLst>
                            <a:gd name="adj1" fmla="val 75981"/>
                            <a:gd name="adj2" fmla="val 105231"/>
                            <a:gd name="adj3" fmla="val 75981"/>
                            <a:gd name="adj4" fmla="val 165333"/>
                            <a:gd name="adj5" fmla="val 87074"/>
                            <a:gd name="adj6" fmla="val 22634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7F4" w14:textId="77777777" w:rsidR="00741A65" w:rsidRDefault="00741A65" w:rsidP="00D41468">
                            <w:pPr>
                              <w:pStyle w:val="Callout"/>
                            </w:pPr>
                            <w:r>
                              <w:t>a) When finished, click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37" id="AutoShape 826" o:spid="_x0000_s1088" type="#_x0000_t51" style="position:absolute;margin-left:34.1pt;margin-top:11.5pt;width:109.9pt;height:59.9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" o:allowincell="f" adj="48890,18808,35712,16412,22730,16412">
                <v:stroke startarrow="block"/>
                <v:textbox>
                  <w:txbxContent>
                    <w:p w14:paraId="72D397F4" w14:textId="77777777" w:rsidR="00741A65" w:rsidRDefault="00741A65" w:rsidP="00D41468">
                      <w:pPr>
                        <w:pStyle w:val="Callout"/>
                      </w:pPr>
                      <w:r>
                        <w:t>a) When finished, click the OK button.</w:t>
                      </w:r>
                    </w:p>
                  </w:txbxContent>
                </v:textbox>
                <o:callout v:ext="edit" minusx="t" minusy="t"/>
              </v:shape>
            </w:pict>
          </mc:Fallback>
        </mc:AlternateContent>
      </w:r>
      <w:r>
        <w:rPr>
          <w:noProof/>
        </w:rPr>
        <w:drawing>
          <wp:anchor distT="0" distB="0" distL="114300" distR="114300" simplePos="0" relativeHeight="251652608" behindDoc="1" locked="0" layoutInCell="0" allowOverlap="1" wp14:anchorId="72D39639" wp14:editId="72D3963A">
            <wp:simplePos x="0" y="0"/>
            <wp:positionH relativeFrom="column">
              <wp:posOffset>2103120</wp:posOffset>
            </wp:positionH>
            <wp:positionV relativeFrom="paragraph">
              <wp:posOffset>88900</wp:posOffset>
            </wp:positionV>
            <wp:extent cx="3108960" cy="1116965"/>
            <wp:effectExtent l="0" t="0" r="0" b="6985"/>
            <wp:wrapTight wrapText="bothSides">
              <wp:wrapPolygon edited="0">
                <wp:start x="0" y="0"/>
                <wp:lineTo x="0" y="21367"/>
                <wp:lineTo x="21441" y="21367"/>
                <wp:lineTo x="21441" y="0"/>
                <wp:lineTo x="0" y="0"/>
              </wp:wrapPolygon>
            </wp:wrapTight>
            <wp:docPr id="818" name="Picture 818" descr="CPRSa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CPRSac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08960" cy="111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B01" w14:textId="77777777" w:rsidR="004A5973" w:rsidRDefault="004A5973" w:rsidP="00D41468"/>
    <w:p w14:paraId="72D38B02" w14:textId="77777777" w:rsidR="004A5973" w:rsidRDefault="004A5973" w:rsidP="00D41468">
      <w:pPr>
        <w:pStyle w:val="Heading4"/>
      </w:pPr>
      <w:r>
        <w:br w:type="page"/>
      </w:r>
      <w:bookmarkStart w:id="165" w:name="_Toc421088116"/>
      <w:bookmarkStart w:id="166" w:name="_Toc421693936"/>
      <w:bookmarkStart w:id="167" w:name="_Toc421668510"/>
      <w:bookmarkEnd w:id="147"/>
      <w:bookmarkEnd w:id="154"/>
      <w:bookmarkEnd w:id="163"/>
      <w:r>
        <w:lastRenderedPageBreak/>
        <w:t>Complete</w:t>
      </w:r>
      <w:r>
        <w:fldChar w:fldCharType="begin"/>
      </w:r>
      <w:r>
        <w:instrText xml:space="preserve"> XE "Complete Request (CT)" </w:instrText>
      </w:r>
      <w:r>
        <w:fldChar w:fldCharType="end"/>
      </w:r>
      <w:r>
        <w:t xml:space="preserve"> a Consult (From the Consults Tab)</w:t>
      </w:r>
      <w:bookmarkStart w:id="168" w:name="WindowsCT"/>
      <w:bookmarkEnd w:id="165"/>
      <w:bookmarkEnd w:id="166"/>
      <w:bookmarkEnd w:id="168"/>
      <w:r>
        <w:fldChar w:fldCharType="begin"/>
      </w:r>
      <w:r>
        <w:instrText xml:space="preserve"> XE "Complete a Consult (From the Consults Tab)" </w:instrText>
      </w:r>
      <w:r>
        <w:fldChar w:fldCharType="end"/>
      </w:r>
    </w:p>
    <w:p w14:paraId="72D38B03" w14:textId="77777777" w:rsidR="003A2F03" w:rsidRDefault="003A2F03" w:rsidP="00055EBF">
      <w:pPr>
        <w:pStyle w:val="BodyText"/>
      </w:pPr>
    </w:p>
    <w:p w14:paraId="72D38B04" w14:textId="77777777" w:rsidR="004A5973" w:rsidRDefault="004A5973" w:rsidP="00D41468">
      <w:pPr>
        <w:pStyle w:val="Heading5"/>
      </w:pPr>
      <w:r>
        <w:t>1. Select Complete/Update Results:</w:t>
      </w:r>
    </w:p>
    <w:p w14:paraId="72D38B05" w14:textId="77777777" w:rsidR="004A5973" w:rsidRDefault="00A57AF7" w:rsidP="00D41468">
      <w:r>
        <w:rPr>
          <w:noProof/>
        </w:rPr>
        <w:drawing>
          <wp:anchor distT="0" distB="0" distL="114300" distR="114300" simplePos="0" relativeHeight="251717120" behindDoc="1" locked="0" layoutInCell="1" allowOverlap="1" wp14:anchorId="72D3963B" wp14:editId="72D3963C">
            <wp:simplePos x="0" y="0"/>
            <wp:positionH relativeFrom="column">
              <wp:posOffset>457200</wp:posOffset>
            </wp:positionH>
            <wp:positionV relativeFrom="paragraph">
              <wp:posOffset>146050</wp:posOffset>
            </wp:positionV>
            <wp:extent cx="5478780" cy="2065020"/>
            <wp:effectExtent l="0" t="0" r="7620" b="0"/>
            <wp:wrapNone/>
            <wp:docPr id="1008" name="Picture 1008" descr="04Complet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04Complete01 cop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8780" cy="20650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67616" behindDoc="0" locked="0" layoutInCell="1" allowOverlap="1" wp14:anchorId="72D3963D" wp14:editId="72D3963E">
                <wp:simplePos x="0" y="0"/>
                <wp:positionH relativeFrom="column">
                  <wp:posOffset>3552825</wp:posOffset>
                </wp:positionH>
                <wp:positionV relativeFrom="paragraph">
                  <wp:posOffset>31115</wp:posOffset>
                </wp:positionV>
                <wp:extent cx="2453640" cy="609600"/>
                <wp:effectExtent l="0" t="0" r="0" b="0"/>
                <wp:wrapNone/>
                <wp:docPr id="969" name="AutoShape 6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53640" cy="609600"/>
                        </a:xfrm>
                        <a:prstGeom prst="borderCallout2">
                          <a:avLst>
                            <a:gd name="adj1" fmla="val 19481"/>
                            <a:gd name="adj2" fmla="val -2977"/>
                            <a:gd name="adj3" fmla="val 19481"/>
                            <a:gd name="adj4" fmla="val -2977"/>
                            <a:gd name="adj5" fmla="val 193231"/>
                            <a:gd name="adj6" fmla="val -55435"/>
                          </a:avLst>
                        </a:prstGeom>
                        <a:solidFill>
                          <a:srgbClr val="FFFFFF"/>
                        </a:solidFill>
                        <a:ln w="9525">
                          <a:solidFill>
                            <a:srgbClr val="000000"/>
                          </a:solidFill>
                          <a:miter lim="800000"/>
                          <a:headEnd/>
                          <a:tailEnd type="triangle" w="med" len="med"/>
                        </a:ln>
                      </wps:spPr>
                      <wps:txbx>
                        <w:txbxContent>
                          <w:p w14:paraId="72D397F5" w14:textId="77777777" w:rsidR="00741A65" w:rsidRDefault="00741A65" w:rsidP="00D41468">
                            <w:pPr>
                              <w:pStyle w:val="Callout"/>
                            </w:pPr>
                            <w:r>
                              <w:t>Click on Action, then Consult Results, then Complete/ Update Results.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3D" id="AutoShape 681" o:spid="_x0000_s1089" type="#_x0000_t48" style="position:absolute;margin-left:279.75pt;margin-top:2.45pt;width:193.2pt;height:48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" adj="-11974,41738,-643,4208,-643,4208">
                <v:stroke startarrow="block"/>
                <v:textbox>
                  <w:txbxContent>
                    <w:p w14:paraId="72D397F5" w14:textId="77777777" w:rsidR="00741A65" w:rsidRDefault="00741A65" w:rsidP="00D41468">
                      <w:pPr>
                        <w:pStyle w:val="Callout"/>
                      </w:pPr>
                      <w:r>
                        <w:t>Click on Action, then Consult Results, then Complete/ Update Results.</w:t>
                      </w:r>
                    </w:p>
                  </w:txbxContent>
                </v:textbox>
                <o:callout v:ext="edit" minusy="t"/>
              </v:shape>
            </w:pict>
          </mc:Fallback>
        </mc:AlternateContent>
      </w:r>
    </w:p>
    <w:p w14:paraId="72D38B06" w14:textId="77777777" w:rsidR="004A5973" w:rsidRDefault="004A5973" w:rsidP="00D41468"/>
    <w:p w14:paraId="72D38B07" w14:textId="77777777" w:rsidR="004A5973" w:rsidRDefault="004A5973" w:rsidP="00D41468"/>
    <w:p w14:paraId="72D38B08" w14:textId="77777777" w:rsidR="004A5973" w:rsidRDefault="004A5973" w:rsidP="00D41468"/>
    <w:p w14:paraId="72D38B09" w14:textId="77777777" w:rsidR="004A5973" w:rsidRDefault="004A5973" w:rsidP="00D41468">
      <w:pPr>
        <w:pStyle w:val="BlankLine"/>
      </w:pPr>
    </w:p>
    <w:p w14:paraId="72D38B0A" w14:textId="77777777" w:rsidR="004A5973" w:rsidRDefault="004A5973" w:rsidP="00055EBF">
      <w:pPr>
        <w:pStyle w:val="BodyText"/>
      </w:pPr>
    </w:p>
    <w:p w14:paraId="72D38B0B" w14:textId="77777777" w:rsidR="004A5973" w:rsidRDefault="00A57AF7" w:rsidP="00055EBF">
      <w:pPr>
        <w:pStyle w:val="BodyText"/>
      </w:pPr>
      <w:r>
        <w:rPr>
          <w:noProof/>
        </w:rPr>
        <mc:AlternateContent>
          <mc:Choice Requires="wps">
            <w:drawing>
              <wp:anchor distT="0" distB="0" distL="114300" distR="114300" simplePos="0" relativeHeight="251560448" behindDoc="0" locked="0" layoutInCell="1" allowOverlap="1" wp14:anchorId="72D3963F" wp14:editId="72D39640">
                <wp:simplePos x="0" y="0"/>
                <wp:positionH relativeFrom="column">
                  <wp:posOffset>367030</wp:posOffset>
                </wp:positionH>
                <wp:positionV relativeFrom="paragraph">
                  <wp:posOffset>233680</wp:posOffset>
                </wp:positionV>
                <wp:extent cx="2377440" cy="847090"/>
                <wp:effectExtent l="0" t="0" r="0" b="0"/>
                <wp:wrapNone/>
                <wp:docPr id="968" name="AutoShape 6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77440" cy="847090"/>
                        </a:xfrm>
                        <a:prstGeom prst="borderCallout2">
                          <a:avLst>
                            <a:gd name="adj1" fmla="val 13495"/>
                            <a:gd name="adj2" fmla="val 103204"/>
                            <a:gd name="adj3" fmla="val 13495"/>
                            <a:gd name="adj4" fmla="val 117602"/>
                            <a:gd name="adj5" fmla="val -80134"/>
                            <a:gd name="adj6" fmla="val 132106"/>
                          </a:avLst>
                        </a:prstGeom>
                        <a:solidFill>
                          <a:srgbClr val="FFFFFF"/>
                        </a:solidFill>
                        <a:ln w="9525">
                          <a:solidFill>
                            <a:srgbClr val="000000"/>
                          </a:solidFill>
                          <a:miter lim="800000"/>
                          <a:headEnd/>
                          <a:tailEnd type="triangle" w="med" len="med"/>
                        </a:ln>
                      </wps:spPr>
                      <wps:txbx>
                        <w:txbxContent>
                          <w:p w14:paraId="72D397F6" w14:textId="77777777" w:rsidR="00741A65" w:rsidRDefault="00741A65" w:rsidP="00D41468">
                            <w:pPr>
                              <w:pStyle w:val="Callout"/>
                            </w:pPr>
                            <w:r>
                              <w:t>Or use the keyboard following the underlined letters:  First Alt+A (together) then R and then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3F" id="AutoShape 674" o:spid="_x0000_s1090" type="#_x0000_t48" style="position:absolute;margin-left:28.9pt;margin-top:18.4pt;width:187.2pt;height:66.7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" adj="28535,-17309,25402,2915,22292,2915">
                <v:stroke startarrow="block"/>
                <v:textbox>
                  <w:txbxContent>
                    <w:p w14:paraId="72D397F6" w14:textId="77777777" w:rsidR="00741A65" w:rsidRDefault="00741A65" w:rsidP="00D41468">
                      <w:pPr>
                        <w:pStyle w:val="Callout"/>
                      </w:pPr>
                      <w:r>
                        <w:t>Or use the keyboard following the underlined letters:  First Alt+A (together) then R and then C.</w:t>
                      </w:r>
                    </w:p>
                  </w:txbxContent>
                </v:textbox>
                <o:callout v:ext="edit" minusx="t"/>
              </v:shape>
            </w:pict>
          </mc:Fallback>
        </mc:AlternateContent>
      </w:r>
    </w:p>
    <w:p w14:paraId="72D38B0C" w14:textId="77777777" w:rsidR="004A5973" w:rsidRDefault="004A5973" w:rsidP="00055EBF">
      <w:pPr>
        <w:pStyle w:val="BodyText"/>
      </w:pPr>
    </w:p>
    <w:p w14:paraId="72D38B0D" w14:textId="77777777" w:rsidR="004A5973" w:rsidRDefault="004A5973" w:rsidP="00055EBF">
      <w:pPr>
        <w:pStyle w:val="BodyText"/>
      </w:pPr>
    </w:p>
    <w:p w14:paraId="72D38B0E" w14:textId="77777777" w:rsidR="004A5973" w:rsidRDefault="00A57AF7" w:rsidP="00055EBF">
      <w:pPr>
        <w:pStyle w:val="BodyText"/>
      </w:pPr>
      <w:r>
        <w:rPr>
          <w:noProof/>
        </w:rPr>
        <mc:AlternateContent>
          <mc:Choice Requires="wps">
            <w:drawing>
              <wp:anchor distT="0" distB="0" distL="114300" distR="114300" simplePos="0" relativeHeight="251561472" behindDoc="0" locked="0" layoutInCell="1" allowOverlap="1" wp14:anchorId="72D39641" wp14:editId="72D39642">
                <wp:simplePos x="0" y="0"/>
                <wp:positionH relativeFrom="column">
                  <wp:posOffset>4473575</wp:posOffset>
                </wp:positionH>
                <wp:positionV relativeFrom="paragraph">
                  <wp:posOffset>280670</wp:posOffset>
                </wp:positionV>
                <wp:extent cx="1466215" cy="1068705"/>
                <wp:effectExtent l="0" t="0" r="0" b="0"/>
                <wp:wrapNone/>
                <wp:docPr id="967" name="AutoShape 6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6215" cy="1068705"/>
                        </a:xfrm>
                        <a:prstGeom prst="accentBorderCallout1">
                          <a:avLst>
                            <a:gd name="adj1" fmla="val 49972"/>
                            <a:gd name="adj2" fmla="val -4981"/>
                            <a:gd name="adj3" fmla="val 115981"/>
                            <a:gd name="adj4" fmla="val -172931"/>
                          </a:avLst>
                        </a:prstGeom>
                        <a:solidFill>
                          <a:srgbClr val="FFFFFF"/>
                        </a:solidFill>
                        <a:ln w="9525">
                          <a:solidFill>
                            <a:srgbClr val="000000"/>
                          </a:solidFill>
                          <a:miter lim="800000"/>
                          <a:headEnd/>
                          <a:tailEnd type="triangle" w="med" len="med"/>
                        </a:ln>
                      </wps:spPr>
                      <wps:txbx>
                        <w:txbxContent>
                          <w:p w14:paraId="72D397F7" w14:textId="77777777" w:rsidR="00741A65" w:rsidRDefault="00741A65" w:rsidP="00D41468">
                            <w:pPr>
                              <w:pStyle w:val="Callout"/>
                            </w:pPr>
                            <w:r>
                              <w:t>a) Start typing the Title, then press Enter when the correct Title is highlighted.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41" id="AutoShape 675" o:spid="_x0000_s1091" type="#_x0000_t50" style="position:absolute;margin-left:352.25pt;margin-top:22.1pt;width:115.45pt;height:84.1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" adj="-37353,25052,-1076,10794">
                <v:stroke startarrow="block"/>
                <v:textbox>
                  <w:txbxContent>
                    <w:p w14:paraId="72D397F7" w14:textId="77777777" w:rsidR="00741A65" w:rsidRDefault="00741A65" w:rsidP="00D41468">
                      <w:pPr>
                        <w:pStyle w:val="Callout"/>
                      </w:pPr>
                      <w:r>
                        <w:t>a) Start typing the Title, then press Enter when the correct Title is highlighted.</w:t>
                      </w:r>
                    </w:p>
                  </w:txbxContent>
                </v:textbox>
                <o:callout v:ext="edit" minusy="t"/>
              </v:shape>
            </w:pict>
          </mc:Fallback>
        </mc:AlternateContent>
      </w:r>
    </w:p>
    <w:p w14:paraId="72D38B0F" w14:textId="77777777" w:rsidR="004A5973" w:rsidRDefault="004A5973" w:rsidP="00055EBF">
      <w:pPr>
        <w:pStyle w:val="BodyText"/>
      </w:pPr>
    </w:p>
    <w:p w14:paraId="72D38B10" w14:textId="77777777" w:rsidR="003A2F03" w:rsidRDefault="003A2F03" w:rsidP="00055EBF">
      <w:pPr>
        <w:pStyle w:val="BodyText"/>
      </w:pPr>
    </w:p>
    <w:p w14:paraId="72D38B11" w14:textId="77777777" w:rsidR="003A2F03" w:rsidRDefault="003A2F03" w:rsidP="00055EBF">
      <w:pPr>
        <w:pStyle w:val="BodyText"/>
      </w:pPr>
    </w:p>
    <w:p w14:paraId="72D38B12" w14:textId="77777777" w:rsidR="004A5973" w:rsidRDefault="004A5973" w:rsidP="00D41468">
      <w:pPr>
        <w:pStyle w:val="Heading5"/>
      </w:pPr>
      <w:r>
        <w:t>2. Select the Title of the Note:</w:t>
      </w:r>
    </w:p>
    <w:p w14:paraId="72D38B13" w14:textId="77777777" w:rsidR="004A5973" w:rsidRDefault="00A57AF7" w:rsidP="00D41468">
      <w:r>
        <w:rPr>
          <w:noProof/>
        </w:rPr>
        <w:drawing>
          <wp:anchor distT="0" distB="0" distL="114300" distR="114300" simplePos="0" relativeHeight="251718144" behindDoc="1" locked="0" layoutInCell="1" allowOverlap="1" wp14:anchorId="72D39643" wp14:editId="72D39644">
            <wp:simplePos x="0" y="0"/>
            <wp:positionH relativeFrom="column">
              <wp:posOffset>457200</wp:posOffset>
            </wp:positionH>
            <wp:positionV relativeFrom="paragraph">
              <wp:posOffset>155575</wp:posOffset>
            </wp:positionV>
            <wp:extent cx="5486400" cy="2443480"/>
            <wp:effectExtent l="0" t="0" r="0" b="0"/>
            <wp:wrapNone/>
            <wp:docPr id="1009" name="Picture 1009" descr="04ProgressNoteProperties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04ProgressNoteProperties01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443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B14" w14:textId="77777777" w:rsidR="004A5973" w:rsidRDefault="004A5973" w:rsidP="00D41468"/>
    <w:p w14:paraId="72D38B15" w14:textId="77777777" w:rsidR="004A5973" w:rsidRDefault="004A5973" w:rsidP="00D41468"/>
    <w:p w14:paraId="72D38B16" w14:textId="77777777" w:rsidR="004A5973" w:rsidRDefault="004A5973" w:rsidP="00055EBF">
      <w:pPr>
        <w:pStyle w:val="BodyText"/>
      </w:pPr>
    </w:p>
    <w:p w14:paraId="72D38B17" w14:textId="77777777" w:rsidR="004A5973" w:rsidRDefault="004A5973" w:rsidP="00055EBF">
      <w:pPr>
        <w:pStyle w:val="BodyText"/>
      </w:pPr>
    </w:p>
    <w:p w14:paraId="72D38B18" w14:textId="77777777" w:rsidR="004A5973" w:rsidRDefault="004A5973" w:rsidP="00055EBF">
      <w:pPr>
        <w:pStyle w:val="BodyText"/>
      </w:pPr>
    </w:p>
    <w:p w14:paraId="72D38B19" w14:textId="77777777" w:rsidR="004A5973" w:rsidRDefault="004A5973" w:rsidP="00055EBF">
      <w:pPr>
        <w:pStyle w:val="BodyText"/>
      </w:pPr>
    </w:p>
    <w:p w14:paraId="72D38B1A" w14:textId="77777777" w:rsidR="004A5973" w:rsidRDefault="004A5973" w:rsidP="00055EBF">
      <w:pPr>
        <w:pStyle w:val="BodyText"/>
      </w:pPr>
    </w:p>
    <w:p w14:paraId="72D38B1B" w14:textId="77777777" w:rsidR="004A5973" w:rsidRDefault="00A57AF7" w:rsidP="00D41468">
      <w:pPr>
        <w:pStyle w:val="Heading5"/>
      </w:pPr>
      <w:r>
        <w:rPr>
          <w:noProof/>
        </w:rPr>
        <mc:AlternateContent>
          <mc:Choice Requires="wps">
            <w:drawing>
              <wp:anchor distT="0" distB="0" distL="114300" distR="114300" simplePos="0" relativeHeight="251562496" behindDoc="0" locked="0" layoutInCell="1" allowOverlap="1" wp14:anchorId="72D39645" wp14:editId="72D39646">
                <wp:simplePos x="0" y="0"/>
                <wp:positionH relativeFrom="column">
                  <wp:posOffset>4627245</wp:posOffset>
                </wp:positionH>
                <wp:positionV relativeFrom="paragraph">
                  <wp:posOffset>861060</wp:posOffset>
                </wp:positionV>
                <wp:extent cx="1676400" cy="875665"/>
                <wp:effectExtent l="0" t="0" r="0" b="0"/>
                <wp:wrapNone/>
                <wp:docPr id="966" name="AutoShape 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6400" cy="875665"/>
                        </a:xfrm>
                        <a:prstGeom prst="accentBorderCallout1">
                          <a:avLst>
                            <a:gd name="adj1" fmla="val 49963"/>
                            <a:gd name="adj2" fmla="val -4356"/>
                            <a:gd name="adj3" fmla="val 5583"/>
                            <a:gd name="adj4" fmla="val -110491"/>
                          </a:avLst>
                        </a:prstGeom>
                        <a:solidFill>
                          <a:srgbClr val="FFFFFF"/>
                        </a:solidFill>
                        <a:ln w="9525">
                          <a:solidFill>
                            <a:srgbClr val="000000"/>
                          </a:solidFill>
                          <a:miter lim="800000"/>
                          <a:headEnd/>
                          <a:tailEnd type="triangle" w="med" len="med"/>
                        </a:ln>
                      </wps:spPr>
                      <wps:txbx>
                        <w:txbxContent>
                          <w:p w14:paraId="72D397F8" w14:textId="77777777" w:rsidR="00741A65" w:rsidRDefault="00741A65" w:rsidP="00D41468">
                            <w:pPr>
                              <w:pStyle w:val="Callout"/>
                            </w:pPr>
                            <w:r>
                              <w:t>b) If this box appears, you also need to fill in the Expected Cosigner.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45" id="AutoShape 676" o:spid="_x0000_s1092" type="#_x0000_t50" style="position:absolute;margin-left:364.35pt;margin-top:67.8pt;width:132pt;height:68.9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" adj="-23866,1206,-941,10792">
                <v:stroke startarrow="block"/>
                <v:textbox>
                  <w:txbxContent>
                    <w:p w14:paraId="72D397F8" w14:textId="77777777" w:rsidR="00741A65" w:rsidRDefault="00741A65" w:rsidP="00D41468">
                      <w:pPr>
                        <w:pStyle w:val="Callout"/>
                      </w:pPr>
                      <w:r>
                        <w:t>b) If this box appears, you also need to fill in the Expected Cosigner.</w:t>
                      </w:r>
                    </w:p>
                  </w:txbxContent>
                </v:textbox>
              </v:shape>
            </w:pict>
          </mc:Fallback>
        </mc:AlternateContent>
      </w:r>
      <w:r w:rsidR="004A5973">
        <w:br w:type="page"/>
      </w:r>
      <w:r w:rsidR="004A5973">
        <w:lastRenderedPageBreak/>
        <w:t>3. Type in the text of the results:</w:t>
      </w:r>
    </w:p>
    <w:p w14:paraId="72D38B1C" w14:textId="77777777" w:rsidR="004A5973" w:rsidRDefault="00A57AF7" w:rsidP="00D41468">
      <w:r>
        <w:rPr>
          <w:noProof/>
        </w:rPr>
        <w:drawing>
          <wp:anchor distT="0" distB="0" distL="114300" distR="114300" simplePos="0" relativeHeight="251719168" behindDoc="1" locked="0" layoutInCell="1" allowOverlap="1" wp14:anchorId="72D39647" wp14:editId="72D39648">
            <wp:simplePos x="0" y="0"/>
            <wp:positionH relativeFrom="column">
              <wp:posOffset>923290</wp:posOffset>
            </wp:positionH>
            <wp:positionV relativeFrom="paragraph">
              <wp:posOffset>29210</wp:posOffset>
            </wp:positionV>
            <wp:extent cx="4918710" cy="3034665"/>
            <wp:effectExtent l="0" t="0" r="0" b="0"/>
            <wp:wrapNone/>
            <wp:docPr id="1010" name="Picture 1010" descr="04CompleteConsult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04CompleteConsult02 cop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18710" cy="3034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B1D" w14:textId="77777777" w:rsidR="004A5973" w:rsidRDefault="004A5973" w:rsidP="00D41468"/>
    <w:p w14:paraId="72D38B1E" w14:textId="77777777" w:rsidR="004A5973" w:rsidRDefault="004A5973" w:rsidP="00D41468"/>
    <w:p w14:paraId="72D38B1F" w14:textId="77777777" w:rsidR="004A5973" w:rsidRDefault="004A5973" w:rsidP="00D41468"/>
    <w:p w14:paraId="72D38B20" w14:textId="77777777" w:rsidR="004A5973" w:rsidRDefault="004A5973" w:rsidP="00D41468"/>
    <w:p w14:paraId="72D38B21" w14:textId="77777777" w:rsidR="004A5973" w:rsidRDefault="00A57AF7" w:rsidP="00D41468">
      <w:r>
        <w:rPr>
          <w:noProof/>
        </w:rPr>
        <mc:AlternateContent>
          <mc:Choice Requires="wps">
            <w:drawing>
              <wp:anchor distT="0" distB="0" distL="114300" distR="114300" simplePos="0" relativeHeight="251563520" behindDoc="0" locked="0" layoutInCell="1" allowOverlap="1" wp14:anchorId="72D39649" wp14:editId="72D3964A">
                <wp:simplePos x="0" y="0"/>
                <wp:positionH relativeFrom="column">
                  <wp:posOffset>567055</wp:posOffset>
                </wp:positionH>
                <wp:positionV relativeFrom="paragraph">
                  <wp:posOffset>28575</wp:posOffset>
                </wp:positionV>
                <wp:extent cx="1258570" cy="864235"/>
                <wp:effectExtent l="0" t="0" r="0" b="0"/>
                <wp:wrapNone/>
                <wp:docPr id="965" name="AutoShape 6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8570" cy="864235"/>
                        </a:xfrm>
                        <a:prstGeom prst="borderCallout1">
                          <a:avLst>
                            <a:gd name="adj1" fmla="val 13741"/>
                            <a:gd name="adj2" fmla="val 105801"/>
                            <a:gd name="adj3" fmla="val -17560"/>
                            <a:gd name="adj4" fmla="val 184611"/>
                          </a:avLst>
                        </a:prstGeom>
                        <a:solidFill>
                          <a:srgbClr val="FFFFFF"/>
                        </a:solidFill>
                        <a:ln w="9525">
                          <a:solidFill>
                            <a:srgbClr val="000000"/>
                          </a:solidFill>
                          <a:miter lim="800000"/>
                          <a:headEnd/>
                          <a:tailEnd type="triangle" w="med" len="med"/>
                        </a:ln>
                      </wps:spPr>
                      <wps:txbx>
                        <w:txbxContent>
                          <w:p w14:paraId="72D397F9" w14:textId="77777777" w:rsidR="00741A65" w:rsidRDefault="00741A65" w:rsidP="00D41468">
                            <w:pPr>
                              <w:pStyle w:val="Callout"/>
                            </w:pPr>
                            <w:r>
                              <w:t>As with any TIU document, part of it can be boiler-plate.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49" id="AutoShape 677" o:spid="_x0000_s1093" type="#_x0000_t47" style="position:absolute;margin-left:44.65pt;margin-top:2.25pt;width:99.1pt;height:68.0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" adj="39876,-3793,22853,2968">
                <v:stroke startarrow="block"/>
                <v:textbox>
                  <w:txbxContent>
                    <w:p w14:paraId="72D397F9" w14:textId="77777777" w:rsidR="00741A65" w:rsidRDefault="00741A65" w:rsidP="00D41468">
                      <w:pPr>
                        <w:pStyle w:val="Callout"/>
                      </w:pPr>
                      <w:r>
                        <w:t>As with any TIU document, part of it can be boiler-plate.</w:t>
                      </w:r>
                    </w:p>
                  </w:txbxContent>
                </v:textbox>
                <o:callout v:ext="edit" minusx="t"/>
              </v:shape>
            </w:pict>
          </mc:Fallback>
        </mc:AlternateContent>
      </w:r>
    </w:p>
    <w:p w14:paraId="72D38B22" w14:textId="77777777" w:rsidR="004A5973" w:rsidRDefault="00A57AF7" w:rsidP="00D41468">
      <w:r>
        <w:rPr>
          <w:noProof/>
        </w:rPr>
        <mc:AlternateContent>
          <mc:Choice Requires="wps">
            <w:drawing>
              <wp:anchor distT="0" distB="0" distL="114300" distR="114300" simplePos="0" relativeHeight="251564544" behindDoc="0" locked="0" layoutInCell="1" allowOverlap="1" wp14:anchorId="72D3964B" wp14:editId="72D3964C">
                <wp:simplePos x="0" y="0"/>
                <wp:positionH relativeFrom="column">
                  <wp:posOffset>5191125</wp:posOffset>
                </wp:positionH>
                <wp:positionV relativeFrom="paragraph">
                  <wp:posOffset>240665</wp:posOffset>
                </wp:positionV>
                <wp:extent cx="2194560" cy="876935"/>
                <wp:effectExtent l="0" t="0" r="0" b="0"/>
                <wp:wrapNone/>
                <wp:docPr id="964" name="AutoShape 6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876935"/>
                        </a:xfrm>
                        <a:prstGeom prst="borderCallout2">
                          <a:avLst>
                            <a:gd name="adj1" fmla="val 13032"/>
                            <a:gd name="adj2" fmla="val -3472"/>
                            <a:gd name="adj3" fmla="val 13032"/>
                            <a:gd name="adj4" fmla="val -16579"/>
                            <a:gd name="adj5" fmla="val 4852"/>
                            <a:gd name="adj6" fmla="val -30005"/>
                          </a:avLst>
                        </a:prstGeom>
                        <a:solidFill>
                          <a:srgbClr val="FFFFFF"/>
                        </a:solidFill>
                        <a:ln w="9525">
                          <a:solidFill>
                            <a:srgbClr val="000000"/>
                          </a:solidFill>
                          <a:miter lim="800000"/>
                          <a:headEnd/>
                          <a:tailEnd type="triangle" w="med" len="med"/>
                        </a:ln>
                      </wps:spPr>
                      <wps:txbx>
                        <w:txbxContent>
                          <w:p w14:paraId="72D397FA" w14:textId="77777777" w:rsidR="00741A65" w:rsidRDefault="00741A65" w:rsidP="00D41468">
                            <w:pPr>
                              <w:pStyle w:val="Callout"/>
                            </w:pPr>
                            <w:r>
                              <w:t>And part of it may be entered by you. This can be typed directly or cut and pasted from a word processor such as MS 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4B" id="AutoShape 678" o:spid="_x0000_s1094" type="#_x0000_t48" style="position:absolute;margin-left:408.75pt;margin-top:18.95pt;width:172.8pt;height:69.0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" adj="-6481,1048,-3581,2815,-750,2815">
                <v:stroke startarrow="block"/>
                <v:textbox>
                  <w:txbxContent>
                    <w:p w14:paraId="72D397FA" w14:textId="77777777" w:rsidR="00741A65" w:rsidRDefault="00741A65" w:rsidP="00D41468">
                      <w:pPr>
                        <w:pStyle w:val="Callout"/>
                      </w:pPr>
                      <w:r>
                        <w:t>And part of it may be entered by you. This can be typed directly or cut and pasted from a word processor such as MS Word.</w:t>
                      </w:r>
                    </w:p>
                  </w:txbxContent>
                </v:textbox>
              </v:shape>
            </w:pict>
          </mc:Fallback>
        </mc:AlternateContent>
      </w:r>
    </w:p>
    <w:p w14:paraId="72D38B23" w14:textId="77777777" w:rsidR="004A5973" w:rsidRDefault="004A5973" w:rsidP="00D41468"/>
    <w:p w14:paraId="72D38B24" w14:textId="77777777" w:rsidR="004A5973" w:rsidRDefault="004A5973" w:rsidP="00D41468"/>
    <w:p w14:paraId="72D38B25" w14:textId="77777777" w:rsidR="004A5973" w:rsidRDefault="004A5973" w:rsidP="00D41468"/>
    <w:p w14:paraId="72D38B26" w14:textId="77777777" w:rsidR="003A2F03" w:rsidRDefault="003A2F03" w:rsidP="00055EBF">
      <w:pPr>
        <w:pStyle w:val="BodyText"/>
      </w:pPr>
    </w:p>
    <w:p w14:paraId="72D38B27" w14:textId="77777777" w:rsidR="003A2F03" w:rsidRDefault="003A2F03" w:rsidP="00055EBF">
      <w:pPr>
        <w:pStyle w:val="BodyText"/>
      </w:pPr>
    </w:p>
    <w:p w14:paraId="72D38B28" w14:textId="77777777" w:rsidR="003A2F03" w:rsidRDefault="003A2F03" w:rsidP="00055EBF">
      <w:pPr>
        <w:pStyle w:val="BodyText"/>
      </w:pPr>
    </w:p>
    <w:p w14:paraId="72D38B29" w14:textId="77777777" w:rsidR="003A2F03" w:rsidRDefault="003A2F03" w:rsidP="00055EBF">
      <w:pPr>
        <w:pStyle w:val="BodyText"/>
      </w:pPr>
    </w:p>
    <w:p w14:paraId="72D38B2A" w14:textId="77777777" w:rsidR="003A2F03" w:rsidRDefault="003A2F03" w:rsidP="00055EBF">
      <w:pPr>
        <w:pStyle w:val="BodyText"/>
      </w:pPr>
    </w:p>
    <w:p w14:paraId="72D38B2B" w14:textId="77777777" w:rsidR="003A2F03" w:rsidRDefault="003A2F03" w:rsidP="00055EBF">
      <w:pPr>
        <w:pStyle w:val="BodyText"/>
      </w:pPr>
    </w:p>
    <w:p w14:paraId="72D38B2C" w14:textId="77777777" w:rsidR="003A2F03" w:rsidRDefault="003A2F03" w:rsidP="00055EBF">
      <w:pPr>
        <w:pStyle w:val="BodyText"/>
      </w:pPr>
    </w:p>
    <w:p w14:paraId="72D38B2D" w14:textId="77777777" w:rsidR="004A5973" w:rsidRDefault="004A5973" w:rsidP="00D41468">
      <w:pPr>
        <w:pStyle w:val="Heading5"/>
      </w:pPr>
      <w:r>
        <w:t>4. Save the note:</w:t>
      </w:r>
    </w:p>
    <w:p w14:paraId="72D38B2E" w14:textId="77777777" w:rsidR="004A5973" w:rsidRDefault="00A57AF7" w:rsidP="00D41468">
      <w:r>
        <w:rPr>
          <w:noProof/>
        </w:rPr>
        <w:drawing>
          <wp:anchor distT="0" distB="0" distL="114300" distR="114300" simplePos="0" relativeHeight="251720192" behindDoc="1" locked="0" layoutInCell="1" allowOverlap="1" wp14:anchorId="72D3964D" wp14:editId="72D3964E">
            <wp:simplePos x="0" y="0"/>
            <wp:positionH relativeFrom="column">
              <wp:posOffset>1111885</wp:posOffset>
            </wp:positionH>
            <wp:positionV relativeFrom="paragraph">
              <wp:posOffset>60960</wp:posOffset>
            </wp:positionV>
            <wp:extent cx="4958080" cy="3484245"/>
            <wp:effectExtent l="0" t="0" r="0" b="1905"/>
            <wp:wrapNone/>
            <wp:docPr id="1011" name="Picture 1011" descr="04CompleteConsult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04CompleteConsult03 cop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8080" cy="3484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B2F" w14:textId="77777777" w:rsidR="004A5973" w:rsidRDefault="004A5973" w:rsidP="00D41468"/>
    <w:p w14:paraId="72D38B30" w14:textId="77777777" w:rsidR="004A5973" w:rsidRDefault="00A57AF7" w:rsidP="00D41468">
      <w:r>
        <w:rPr>
          <w:noProof/>
        </w:rPr>
        <mc:AlternateContent>
          <mc:Choice Requires="wps">
            <w:drawing>
              <wp:anchor distT="0" distB="0" distL="114300" distR="114300" simplePos="0" relativeHeight="251565568" behindDoc="0" locked="0" layoutInCell="1" allowOverlap="1" wp14:anchorId="72D3964F" wp14:editId="72D39650">
                <wp:simplePos x="0" y="0"/>
                <wp:positionH relativeFrom="column">
                  <wp:posOffset>548640</wp:posOffset>
                </wp:positionH>
                <wp:positionV relativeFrom="paragraph">
                  <wp:posOffset>0</wp:posOffset>
                </wp:positionV>
                <wp:extent cx="914400" cy="1991360"/>
                <wp:effectExtent l="0" t="0" r="0" b="0"/>
                <wp:wrapNone/>
                <wp:docPr id="963" name="AutoShape 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991360"/>
                        </a:xfrm>
                        <a:prstGeom prst="borderCallout2">
                          <a:avLst>
                            <a:gd name="adj1" fmla="val 5741"/>
                            <a:gd name="adj2" fmla="val 108333"/>
                            <a:gd name="adj3" fmla="val 5741"/>
                            <a:gd name="adj4" fmla="val 144236"/>
                            <a:gd name="adj5" fmla="val 94102"/>
                            <a:gd name="adj6" fmla="val 293125"/>
                          </a:avLst>
                        </a:prstGeom>
                        <a:solidFill>
                          <a:srgbClr val="FFFFFF"/>
                        </a:solidFill>
                        <a:ln w="9525">
                          <a:solidFill>
                            <a:srgbClr val="000000"/>
                          </a:solidFill>
                          <a:miter lim="800000"/>
                          <a:headEnd/>
                          <a:tailEnd type="triangle" w="med" len="med"/>
                        </a:ln>
                      </wps:spPr>
                      <wps:txbx>
                        <w:txbxContent>
                          <w:p w14:paraId="72D397FB" w14:textId="77777777" w:rsidR="00741A65" w:rsidRDefault="00741A65" w:rsidP="00D41468">
                            <w:pPr>
                              <w:pStyle w:val="Callout"/>
                            </w:pPr>
                            <w:r>
                              <w:t>You can save it to finish and sign later.  This changes the status to Partial Results (pr).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4F" id="AutoShape 679" o:spid="_x0000_s1095" type="#_x0000_t48" style="position:absolute;margin-left:43.2pt;margin-top:0;width:1in;height:156.8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" adj="63315,20326,31155,1240,23400,1240">
                <v:stroke startarrow="block"/>
                <v:textbox>
                  <w:txbxContent>
                    <w:p w14:paraId="72D397FB" w14:textId="77777777" w:rsidR="00741A65" w:rsidRDefault="00741A65" w:rsidP="00D41468">
                      <w:pPr>
                        <w:pStyle w:val="Callout"/>
                      </w:pPr>
                      <w:r>
                        <w:t>You can save it to finish and sign later.  This changes the status to Partial Results (pr).</w:t>
                      </w:r>
                    </w:p>
                  </w:txbxContent>
                </v:textbox>
                <o:callout v:ext="edit" minusx="t" minusy="t"/>
              </v:shape>
            </w:pict>
          </mc:Fallback>
        </mc:AlternateContent>
      </w:r>
    </w:p>
    <w:p w14:paraId="72D38B31" w14:textId="77777777" w:rsidR="004A5973" w:rsidRDefault="004A5973" w:rsidP="00D41468"/>
    <w:p w14:paraId="72D38B32" w14:textId="77777777" w:rsidR="004A5973" w:rsidRDefault="004A5973" w:rsidP="00D41468"/>
    <w:p w14:paraId="72D38B33" w14:textId="77777777" w:rsidR="004A5973" w:rsidRDefault="00A57AF7" w:rsidP="00D41468">
      <w:pPr>
        <w:pStyle w:val="Heading4"/>
      </w:pPr>
      <w:r>
        <w:rPr>
          <w:noProof/>
        </w:rPr>
        <mc:AlternateContent>
          <mc:Choice Requires="wps">
            <w:drawing>
              <wp:anchor distT="0" distB="0" distL="114300" distR="114300" simplePos="0" relativeHeight="251566592" behindDoc="0" locked="0" layoutInCell="1" allowOverlap="1" wp14:anchorId="72D39651" wp14:editId="72D39652">
                <wp:simplePos x="0" y="0"/>
                <wp:positionH relativeFrom="column">
                  <wp:posOffset>363855</wp:posOffset>
                </wp:positionH>
                <wp:positionV relativeFrom="paragraph">
                  <wp:posOffset>1922145</wp:posOffset>
                </wp:positionV>
                <wp:extent cx="1741805" cy="668655"/>
                <wp:effectExtent l="0" t="0" r="0" b="0"/>
                <wp:wrapNone/>
                <wp:docPr id="962" name="AutoShape 6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1805" cy="668655"/>
                        </a:xfrm>
                        <a:prstGeom prst="borderCallout2">
                          <a:avLst>
                            <a:gd name="adj1" fmla="val 17093"/>
                            <a:gd name="adj2" fmla="val 104375"/>
                            <a:gd name="adj3" fmla="val 17093"/>
                            <a:gd name="adj4" fmla="val 130440"/>
                            <a:gd name="adj5" fmla="val 477"/>
                            <a:gd name="adj6" fmla="val 156907"/>
                          </a:avLst>
                        </a:prstGeom>
                        <a:solidFill>
                          <a:srgbClr val="FFFFFF"/>
                        </a:solidFill>
                        <a:ln w="9525">
                          <a:solidFill>
                            <a:srgbClr val="000000"/>
                          </a:solidFill>
                          <a:miter lim="800000"/>
                          <a:headEnd/>
                          <a:tailEnd type="triangle" w="med" len="med"/>
                        </a:ln>
                      </wps:spPr>
                      <wps:txbx>
                        <w:txbxContent>
                          <w:p w14:paraId="72D397FC" w14:textId="77777777" w:rsidR="00741A65" w:rsidRDefault="00741A65" w:rsidP="00D41468">
                            <w:pPr>
                              <w:pStyle w:val="Callout"/>
                            </w:pPr>
                            <w:r>
                              <w:t>Or you can sign it now. This changes the status to Complete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51" id="AutoShape 680" o:spid="_x0000_s1096" type="#_x0000_t48" style="position:absolute;margin-left:28.65pt;margin-top:151.35pt;width:137.15pt;height:52.6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" adj="33892,103,28175,3692,22545,3692">
                <v:stroke startarrow="block"/>
                <v:textbox>
                  <w:txbxContent>
                    <w:p w14:paraId="72D397FC" w14:textId="77777777" w:rsidR="00741A65" w:rsidRDefault="00741A65" w:rsidP="00D41468">
                      <w:pPr>
                        <w:pStyle w:val="Callout"/>
                      </w:pPr>
                      <w:r>
                        <w:t>Or you can sign it now. This changes the status to Complete (c).</w:t>
                      </w:r>
                    </w:p>
                  </w:txbxContent>
                </v:textbox>
                <o:callout v:ext="edit" minusx="t"/>
              </v:shape>
            </w:pict>
          </mc:Fallback>
        </mc:AlternateContent>
      </w:r>
      <w:r w:rsidR="004A5973">
        <w:br w:type="page"/>
      </w:r>
      <w:bookmarkStart w:id="169" w:name="_Toc421088117"/>
      <w:bookmarkStart w:id="170" w:name="_Toc421693937"/>
      <w:bookmarkStart w:id="171" w:name="_Toc421668511"/>
      <w:bookmarkEnd w:id="167"/>
      <w:r w:rsidR="004A5973">
        <w:lastRenderedPageBreak/>
        <w:t>Complete a Consults (From the Notes Tab)</w:t>
      </w:r>
      <w:bookmarkStart w:id="172" w:name="WindowsCTnotes"/>
      <w:bookmarkEnd w:id="169"/>
      <w:bookmarkEnd w:id="170"/>
      <w:bookmarkEnd w:id="172"/>
      <w:r w:rsidR="004A5973">
        <w:fldChar w:fldCharType="begin"/>
      </w:r>
      <w:r w:rsidR="004A5973">
        <w:instrText xml:space="preserve"> XE "Complete a Consults (From the Notes Tab)" </w:instrText>
      </w:r>
      <w:r w:rsidR="004A5973">
        <w:fldChar w:fldCharType="end"/>
      </w:r>
    </w:p>
    <w:p w14:paraId="72D38B34" w14:textId="77777777" w:rsidR="004A5973" w:rsidRDefault="00A57AF7" w:rsidP="00D41468">
      <w:r>
        <w:rPr>
          <w:noProof/>
          <w:sz w:val="20"/>
        </w:rPr>
        <w:drawing>
          <wp:anchor distT="0" distB="0" distL="114300" distR="114300" simplePos="0" relativeHeight="251539968" behindDoc="0" locked="0" layoutInCell="1" allowOverlap="1" wp14:anchorId="72D39653" wp14:editId="72D39654">
            <wp:simplePos x="0" y="0"/>
            <wp:positionH relativeFrom="column">
              <wp:posOffset>2895600</wp:posOffset>
            </wp:positionH>
            <wp:positionV relativeFrom="paragraph">
              <wp:posOffset>464820</wp:posOffset>
            </wp:positionV>
            <wp:extent cx="2924175" cy="1886585"/>
            <wp:effectExtent l="0" t="0" r="9525" b="0"/>
            <wp:wrapTight wrapText="bothSides">
              <wp:wrapPolygon edited="0">
                <wp:start x="0" y="0"/>
                <wp:lineTo x="0" y="21375"/>
                <wp:lineTo x="21530" y="21375"/>
                <wp:lineTo x="21530" y="0"/>
                <wp:lineTo x="0" y="0"/>
              </wp:wrapPolygon>
            </wp:wrapTight>
            <wp:docPr id="912" name="Picture 912" descr="CPRSntc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PRSntct0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4175" cy="188658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t>Before starting, from the CPRS Windows program, select the correct patient and click the Notes tab.</w:t>
      </w:r>
    </w:p>
    <w:p w14:paraId="72D38B35" w14:textId="77777777" w:rsidR="004A5973" w:rsidRDefault="004A5973" w:rsidP="00D41468">
      <w:pPr>
        <w:pStyle w:val="Heading5"/>
      </w:pPr>
      <w:r>
        <w:t>1. Click New Note:</w:t>
      </w:r>
    </w:p>
    <w:p w14:paraId="72D38B36" w14:textId="77777777" w:rsidR="004A5973" w:rsidRDefault="004A5973" w:rsidP="00D41468"/>
    <w:p w14:paraId="72D38B37" w14:textId="77777777" w:rsidR="004A5973" w:rsidRDefault="004A5973" w:rsidP="00D41468"/>
    <w:p w14:paraId="72D38B38" w14:textId="77777777" w:rsidR="003A2F03" w:rsidRDefault="00A57AF7" w:rsidP="00055EBF">
      <w:pPr>
        <w:pStyle w:val="BodyText"/>
      </w:pPr>
      <w:r>
        <w:rPr>
          <w:noProof/>
        </w:rPr>
        <mc:AlternateContent>
          <mc:Choice Requires="wps">
            <w:drawing>
              <wp:anchor distT="0" distB="0" distL="114300" distR="114300" simplePos="0" relativeHeight="251568640" behindDoc="0" locked="0" layoutInCell="0" allowOverlap="1" wp14:anchorId="72D39655" wp14:editId="72D39656">
                <wp:simplePos x="0" y="0"/>
                <wp:positionH relativeFrom="column">
                  <wp:posOffset>457200</wp:posOffset>
                </wp:positionH>
                <wp:positionV relativeFrom="paragraph">
                  <wp:posOffset>6350</wp:posOffset>
                </wp:positionV>
                <wp:extent cx="1602740" cy="555625"/>
                <wp:effectExtent l="0" t="0" r="0" b="0"/>
                <wp:wrapNone/>
                <wp:docPr id="961" name="AutoShape 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2740" cy="555625"/>
                        </a:xfrm>
                        <a:prstGeom prst="accentBorderCallout2">
                          <a:avLst>
                            <a:gd name="adj1" fmla="val 78630"/>
                            <a:gd name="adj2" fmla="val 104556"/>
                            <a:gd name="adj3" fmla="val 78630"/>
                            <a:gd name="adj4" fmla="val 150833"/>
                            <a:gd name="adj5" fmla="val 135088"/>
                            <a:gd name="adj6" fmla="val 197782"/>
                          </a:avLst>
                        </a:prstGeom>
                        <a:solidFill>
                          <a:srgbClr val="FFFFFF"/>
                        </a:solidFill>
                        <a:ln w="9525">
                          <a:solidFill>
                            <a:srgbClr val="000000"/>
                          </a:solidFill>
                          <a:miter lim="800000"/>
                          <a:headEnd/>
                          <a:tailEnd type="triangle" w="med" len="med"/>
                        </a:ln>
                      </wps:spPr>
                      <wps:txbx>
                        <w:txbxContent>
                          <w:p w14:paraId="72D397FD" w14:textId="77777777" w:rsidR="00741A65" w:rsidRDefault="00741A65" w:rsidP="00D41468">
                            <w:pPr>
                              <w:pStyle w:val="Callout"/>
                            </w:pPr>
                            <w:r>
                              <w:t>a) Click the New Note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55" id="AutoShape 685" o:spid="_x0000_s1097" type="#_x0000_t51" style="position:absolute;margin-left:36pt;margin-top:.5pt;width:126.2pt;height:43.7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" o:allowincell="f" adj="42721,29179,32580,16984,22584,16984">
                <v:stroke startarrow="block"/>
                <v:textbox>
                  <w:txbxContent>
                    <w:p w14:paraId="72D397FD" w14:textId="77777777" w:rsidR="00741A65" w:rsidRDefault="00741A65" w:rsidP="00D41468">
                      <w:pPr>
                        <w:pStyle w:val="Callout"/>
                      </w:pPr>
                      <w:r>
                        <w:t>a) Click the New Note button.</w:t>
                      </w:r>
                    </w:p>
                  </w:txbxContent>
                </v:textbox>
                <o:callout v:ext="edit" minusx="t" minusy="t"/>
              </v:shape>
            </w:pict>
          </mc:Fallback>
        </mc:AlternateContent>
      </w:r>
    </w:p>
    <w:p w14:paraId="72D38B39" w14:textId="77777777" w:rsidR="003A2F03" w:rsidRDefault="003A2F03" w:rsidP="00055EBF">
      <w:pPr>
        <w:pStyle w:val="BodyText"/>
      </w:pPr>
    </w:p>
    <w:p w14:paraId="72D38B3A" w14:textId="77777777" w:rsidR="003A2F03" w:rsidRDefault="003A2F03" w:rsidP="00055EBF">
      <w:pPr>
        <w:pStyle w:val="BodyText"/>
      </w:pPr>
    </w:p>
    <w:p w14:paraId="72D38B3B" w14:textId="77777777" w:rsidR="003A2F03" w:rsidRDefault="003A2F03" w:rsidP="00055EBF">
      <w:pPr>
        <w:pStyle w:val="BodyText"/>
      </w:pPr>
    </w:p>
    <w:p w14:paraId="72D38B3C" w14:textId="77777777" w:rsidR="003A2F03" w:rsidRDefault="003A2F03" w:rsidP="00055EBF">
      <w:pPr>
        <w:pStyle w:val="BodyText"/>
      </w:pPr>
    </w:p>
    <w:p w14:paraId="72D38B3D" w14:textId="77777777" w:rsidR="003A2F03" w:rsidRDefault="003A2F03" w:rsidP="00055EBF">
      <w:pPr>
        <w:pStyle w:val="BodyText"/>
      </w:pPr>
    </w:p>
    <w:p w14:paraId="72D38B3E" w14:textId="77777777" w:rsidR="003A2F03" w:rsidRDefault="003A2F03" w:rsidP="00055EBF">
      <w:pPr>
        <w:pStyle w:val="BodyText"/>
      </w:pPr>
    </w:p>
    <w:p w14:paraId="72D38B3F" w14:textId="77777777" w:rsidR="003A2F03" w:rsidRDefault="003A2F03" w:rsidP="00055EBF">
      <w:pPr>
        <w:pStyle w:val="BodyText"/>
      </w:pPr>
    </w:p>
    <w:p w14:paraId="72D38B40" w14:textId="77777777" w:rsidR="004A5973" w:rsidRDefault="004A5973" w:rsidP="00D41468">
      <w:pPr>
        <w:pStyle w:val="Heading5"/>
      </w:pPr>
      <w:r>
        <w:t>2. Select the Title of the Note:</w:t>
      </w:r>
    </w:p>
    <w:p w14:paraId="72D38B41" w14:textId="77777777" w:rsidR="004A5973" w:rsidRDefault="00A57AF7" w:rsidP="00D41468">
      <w:r>
        <w:rPr>
          <w:noProof/>
        </w:rPr>
        <mc:AlternateContent>
          <mc:Choice Requires="wps">
            <w:drawing>
              <wp:anchor distT="0" distB="0" distL="114300" distR="114300" simplePos="0" relativeHeight="251569664" behindDoc="0" locked="0" layoutInCell="0" allowOverlap="1" wp14:anchorId="72D39657" wp14:editId="72D39658">
                <wp:simplePos x="0" y="0"/>
                <wp:positionH relativeFrom="column">
                  <wp:posOffset>457200</wp:posOffset>
                </wp:positionH>
                <wp:positionV relativeFrom="paragraph">
                  <wp:posOffset>88900</wp:posOffset>
                </wp:positionV>
                <wp:extent cx="1178560" cy="520700"/>
                <wp:effectExtent l="0" t="0" r="0" b="0"/>
                <wp:wrapNone/>
                <wp:docPr id="960" name="AutoShape 6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8560" cy="520700"/>
                        </a:xfrm>
                        <a:prstGeom prst="accentBorderCallout2">
                          <a:avLst>
                            <a:gd name="adj1" fmla="val 77194"/>
                            <a:gd name="adj2" fmla="val 106194"/>
                            <a:gd name="adj3" fmla="val 77194"/>
                            <a:gd name="adj4" fmla="val 139977"/>
                            <a:gd name="adj5" fmla="val 124514"/>
                            <a:gd name="adj6" fmla="val 174245"/>
                          </a:avLst>
                        </a:prstGeom>
                        <a:solidFill>
                          <a:srgbClr val="FFFFFF"/>
                        </a:solidFill>
                        <a:ln w="9525">
                          <a:solidFill>
                            <a:srgbClr val="000000"/>
                          </a:solidFill>
                          <a:miter lim="800000"/>
                          <a:headEnd/>
                          <a:tailEnd type="triangle" w="med" len="med"/>
                        </a:ln>
                      </wps:spPr>
                      <wps:txbx>
                        <w:txbxContent>
                          <w:p w14:paraId="72D397FE" w14:textId="77777777" w:rsidR="00741A65" w:rsidRDefault="00741A65" w:rsidP="00D41468">
                            <w:pPr>
                              <w:pStyle w:val="Callout"/>
                            </w:pPr>
                            <w:r>
                              <w:t>a) Type or select a title.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57" id="AutoShape 686" o:spid="_x0000_s1098" type="#_x0000_t51" style="position:absolute;margin-left:36pt;margin-top:7pt;width:92.8pt;height:41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" o:allowincell="f" adj="37637,26895,30235,16674,22938,16674">
                <v:stroke startarrow="block"/>
                <v:textbox>
                  <w:txbxContent>
                    <w:p w14:paraId="72D397FE" w14:textId="77777777" w:rsidR="00741A65" w:rsidRDefault="00741A65" w:rsidP="00D41468">
                      <w:pPr>
                        <w:pStyle w:val="Callout"/>
                      </w:pPr>
                      <w:r>
                        <w:t>a) Type or select a title.</w:t>
                      </w:r>
                    </w:p>
                  </w:txbxContent>
                </v:textbox>
                <o:callout v:ext="edit" minusx="t" minusy="t"/>
              </v:shape>
            </w:pict>
          </mc:Fallback>
        </mc:AlternateContent>
      </w:r>
    </w:p>
    <w:p w14:paraId="72D38B42" w14:textId="77777777" w:rsidR="004A5973" w:rsidRDefault="00A57AF7" w:rsidP="00D41468">
      <w:r>
        <w:rPr>
          <w:noProof/>
        </w:rPr>
        <w:drawing>
          <wp:anchor distT="0" distB="0" distL="114300" distR="114300" simplePos="0" relativeHeight="251721216" behindDoc="1" locked="0" layoutInCell="1" allowOverlap="1" wp14:anchorId="72D39659" wp14:editId="72D3965A">
            <wp:simplePos x="0" y="0"/>
            <wp:positionH relativeFrom="column">
              <wp:posOffset>1765935</wp:posOffset>
            </wp:positionH>
            <wp:positionV relativeFrom="paragraph">
              <wp:posOffset>146050</wp:posOffset>
            </wp:positionV>
            <wp:extent cx="3988435" cy="1761490"/>
            <wp:effectExtent l="0" t="0" r="0" b="0"/>
            <wp:wrapNone/>
            <wp:docPr id="1012" name="Picture 1012" descr="04NoteCT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04NoteCT0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88435" cy="1761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B43" w14:textId="77777777" w:rsidR="004A5973" w:rsidRDefault="004A5973" w:rsidP="00D41468"/>
    <w:p w14:paraId="72D38B44" w14:textId="77777777" w:rsidR="004A5973" w:rsidRDefault="004A5973" w:rsidP="00D41468"/>
    <w:p w14:paraId="72D38B45" w14:textId="77777777" w:rsidR="004A5973" w:rsidRDefault="00A57AF7" w:rsidP="00D41468">
      <w:r>
        <w:rPr>
          <w:noProof/>
        </w:rPr>
        <mc:AlternateContent>
          <mc:Choice Requires="wps">
            <w:drawing>
              <wp:anchor distT="0" distB="0" distL="114300" distR="114300" simplePos="0" relativeHeight="251570688" behindDoc="0" locked="0" layoutInCell="1" allowOverlap="1" wp14:anchorId="72D3965B" wp14:editId="72D3965C">
                <wp:simplePos x="0" y="0"/>
                <wp:positionH relativeFrom="column">
                  <wp:posOffset>476250</wp:posOffset>
                </wp:positionH>
                <wp:positionV relativeFrom="paragraph">
                  <wp:posOffset>212725</wp:posOffset>
                </wp:positionV>
                <wp:extent cx="1111885" cy="657225"/>
                <wp:effectExtent l="0" t="0" r="0" b="0"/>
                <wp:wrapNone/>
                <wp:docPr id="767" name="AutoShape 6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1885" cy="657225"/>
                        </a:xfrm>
                        <a:prstGeom prst="accentBorderCallout2">
                          <a:avLst>
                            <a:gd name="adj1" fmla="val 72176"/>
                            <a:gd name="adj2" fmla="val 106569"/>
                            <a:gd name="adj3" fmla="val 72176"/>
                            <a:gd name="adj4" fmla="val 271903"/>
                            <a:gd name="adj5" fmla="val -42898"/>
                            <a:gd name="adj6" fmla="val 439463"/>
                          </a:avLst>
                        </a:prstGeom>
                        <a:solidFill>
                          <a:srgbClr val="FFFFFF"/>
                        </a:solidFill>
                        <a:ln w="9525">
                          <a:solidFill>
                            <a:srgbClr val="000000"/>
                          </a:solidFill>
                          <a:miter lim="800000"/>
                          <a:headEnd/>
                          <a:tailEnd type="triangle" w="med" len="med"/>
                        </a:ln>
                      </wps:spPr>
                      <wps:txbx>
                        <w:txbxContent>
                          <w:p w14:paraId="72D397FF" w14:textId="77777777" w:rsidR="00741A65" w:rsidRDefault="00741A65" w:rsidP="00D41468">
                            <w:pPr>
                              <w:pStyle w:val="Callout"/>
                            </w:pPr>
                            <w:r>
                              <w:t>b) When finished, click 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5B" id="AutoShape 687" o:spid="_x0000_s1099" type="#_x0000_t51" style="position:absolute;margin-left:37.5pt;margin-top:16.75pt;width:87.55pt;height:51.7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" adj="94924,-9266,58731,15590,23019,15590">
                <v:stroke startarrow="block"/>
                <v:textbox>
                  <w:txbxContent>
                    <w:p w14:paraId="72D397FF" w14:textId="77777777" w:rsidR="00741A65" w:rsidRDefault="00741A65" w:rsidP="00D41468">
                      <w:pPr>
                        <w:pStyle w:val="Callout"/>
                      </w:pPr>
                      <w:r>
                        <w:t>b) When finished, click OK.</w:t>
                      </w:r>
                    </w:p>
                  </w:txbxContent>
                </v:textbox>
                <o:callout v:ext="edit" minusx="t"/>
              </v:shape>
            </w:pict>
          </mc:Fallback>
        </mc:AlternateContent>
      </w:r>
    </w:p>
    <w:p w14:paraId="72D38B46" w14:textId="77777777" w:rsidR="004A5973" w:rsidRDefault="004A5973" w:rsidP="00D41468"/>
    <w:p w14:paraId="72D38B47" w14:textId="77777777" w:rsidR="004A5973" w:rsidRDefault="004A5973" w:rsidP="00D41468"/>
    <w:p w14:paraId="72D38B48" w14:textId="77777777" w:rsidR="004A5973" w:rsidRDefault="004A5973" w:rsidP="00055EBF">
      <w:pPr>
        <w:pStyle w:val="BodyText"/>
      </w:pPr>
    </w:p>
    <w:p w14:paraId="72D38B49" w14:textId="77777777" w:rsidR="003A2F03" w:rsidRDefault="003A2F03" w:rsidP="00055EBF">
      <w:pPr>
        <w:pStyle w:val="BodyText"/>
      </w:pPr>
    </w:p>
    <w:p w14:paraId="72D38B4A" w14:textId="77777777" w:rsidR="003A2F03" w:rsidRDefault="003A2F03" w:rsidP="00055EBF">
      <w:pPr>
        <w:pStyle w:val="BodyText"/>
      </w:pPr>
    </w:p>
    <w:p w14:paraId="72D38B4B" w14:textId="77777777" w:rsidR="003A2F03" w:rsidRDefault="003A2F03" w:rsidP="00055EBF">
      <w:pPr>
        <w:pStyle w:val="BodyText"/>
      </w:pPr>
    </w:p>
    <w:p w14:paraId="72D38B4C" w14:textId="77777777" w:rsidR="003A2F03" w:rsidRDefault="003A2F03" w:rsidP="00055EBF">
      <w:pPr>
        <w:pStyle w:val="BodyText"/>
      </w:pPr>
    </w:p>
    <w:p w14:paraId="72D38B4D" w14:textId="77777777" w:rsidR="004A5973" w:rsidRDefault="004A5973" w:rsidP="00D41468">
      <w:pPr>
        <w:pStyle w:val="Heading5"/>
      </w:pPr>
      <w:r>
        <w:t xml:space="preserve">3. Select the consult: </w:t>
      </w:r>
    </w:p>
    <w:p w14:paraId="72D38B4E" w14:textId="77777777" w:rsidR="004A5973" w:rsidRDefault="00A57AF7" w:rsidP="00D41468">
      <w:pPr>
        <w:pStyle w:val="Heading5"/>
      </w:pPr>
      <w:r>
        <w:rPr>
          <w:noProof/>
        </w:rPr>
        <mc:AlternateContent>
          <mc:Choice Requires="wps">
            <w:drawing>
              <wp:anchor distT="0" distB="0" distL="114300" distR="114300" simplePos="0" relativeHeight="251571712" behindDoc="0" locked="0" layoutInCell="1" allowOverlap="1" wp14:anchorId="72D3965D" wp14:editId="72D3965E">
                <wp:simplePos x="0" y="0"/>
                <wp:positionH relativeFrom="column">
                  <wp:posOffset>85725</wp:posOffset>
                </wp:positionH>
                <wp:positionV relativeFrom="paragraph">
                  <wp:posOffset>349885</wp:posOffset>
                </wp:positionV>
                <wp:extent cx="1236345" cy="883920"/>
                <wp:effectExtent l="0" t="0" r="0" b="0"/>
                <wp:wrapNone/>
                <wp:docPr id="766" name="AutoShape 6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6345" cy="883920"/>
                        </a:xfrm>
                        <a:prstGeom prst="accentBorderCallout2">
                          <a:avLst>
                            <a:gd name="adj1" fmla="val 86565"/>
                            <a:gd name="adj2" fmla="val 105907"/>
                            <a:gd name="adj3" fmla="val 86565"/>
                            <a:gd name="adj4" fmla="val 149972"/>
                            <a:gd name="adj5" fmla="val 126509"/>
                            <a:gd name="adj6" fmla="val 194606"/>
                          </a:avLst>
                        </a:prstGeom>
                        <a:solidFill>
                          <a:srgbClr val="FFFFFF"/>
                        </a:solidFill>
                        <a:ln w="9525">
                          <a:solidFill>
                            <a:srgbClr val="000000"/>
                          </a:solidFill>
                          <a:miter lim="800000"/>
                          <a:headEnd/>
                          <a:tailEnd type="triangle" w="med" len="med"/>
                        </a:ln>
                      </wps:spPr>
                      <wps:txbx>
                        <w:txbxContent>
                          <w:p w14:paraId="72D39800" w14:textId="77777777" w:rsidR="00741A65" w:rsidRDefault="00741A65" w:rsidP="00D41468">
                            <w:pPr>
                              <w:pStyle w:val="Callout"/>
                            </w:pPr>
                            <w:r>
                              <w:t>a) Select the consult you are completing.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5D" id="AutoShape 690" o:spid="_x0000_s1100" type="#_x0000_t51" style="position:absolute;margin-left:6.75pt;margin-top:27.55pt;width:97.35pt;height:69.6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" adj="42035,27326,32394,18698,22876,18698">
                <v:stroke startarrow="block"/>
                <v:textbox>
                  <w:txbxContent>
                    <w:p w14:paraId="72D39800" w14:textId="77777777" w:rsidR="00741A65" w:rsidRDefault="00741A65" w:rsidP="00D41468">
                      <w:pPr>
                        <w:pStyle w:val="Callout"/>
                      </w:pPr>
                      <w:r>
                        <w:t>a) Select the consult you are completing.</w:t>
                      </w:r>
                    </w:p>
                  </w:txbxContent>
                </v:textbox>
                <o:callout v:ext="edit" minusx="t" minusy="t"/>
              </v:shape>
            </w:pict>
          </mc:Fallback>
        </mc:AlternateContent>
      </w:r>
      <w:r>
        <w:rPr>
          <w:noProof/>
          <w:sz w:val="20"/>
        </w:rPr>
        <w:drawing>
          <wp:anchor distT="0" distB="0" distL="114300" distR="114300" simplePos="0" relativeHeight="251540992" behindDoc="0" locked="0" layoutInCell="1" allowOverlap="1" wp14:anchorId="72D3965F" wp14:editId="72D39660">
            <wp:simplePos x="0" y="0"/>
            <wp:positionH relativeFrom="column">
              <wp:posOffset>1075055</wp:posOffset>
            </wp:positionH>
            <wp:positionV relativeFrom="paragraph">
              <wp:posOffset>596900</wp:posOffset>
            </wp:positionV>
            <wp:extent cx="4849495" cy="1532255"/>
            <wp:effectExtent l="0" t="0" r="8255" b="0"/>
            <wp:wrapTight wrapText="bothSides">
              <wp:wrapPolygon edited="0">
                <wp:start x="0" y="0"/>
                <wp:lineTo x="0" y="21215"/>
                <wp:lineTo x="21552" y="21215"/>
                <wp:lineTo x="21552" y="0"/>
                <wp:lineTo x="0" y="0"/>
              </wp:wrapPolygon>
            </wp:wrapTight>
            <wp:docPr id="860" name="Picture 860" descr="NoteC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NoteCT0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49495" cy="153225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br w:type="page"/>
      </w:r>
      <w:r w:rsidR="004A5973">
        <w:lastRenderedPageBreak/>
        <w:t>4. Type in the text of the results:</w:t>
      </w:r>
    </w:p>
    <w:p w14:paraId="72D38B4F" w14:textId="77777777" w:rsidR="004A5973" w:rsidRDefault="00A57AF7" w:rsidP="00D41468">
      <w:r>
        <w:rPr>
          <w:noProof/>
        </w:rPr>
        <w:drawing>
          <wp:anchor distT="0" distB="0" distL="114300" distR="114300" simplePos="0" relativeHeight="251722240" behindDoc="1" locked="0" layoutInCell="1" allowOverlap="1" wp14:anchorId="72D39661" wp14:editId="72D39662">
            <wp:simplePos x="0" y="0"/>
            <wp:positionH relativeFrom="column">
              <wp:posOffset>1252855</wp:posOffset>
            </wp:positionH>
            <wp:positionV relativeFrom="paragraph">
              <wp:posOffset>35560</wp:posOffset>
            </wp:positionV>
            <wp:extent cx="5216525" cy="3222625"/>
            <wp:effectExtent l="0" t="0" r="3175" b="0"/>
            <wp:wrapNone/>
            <wp:docPr id="1013" name="Picture 1013" descr="04CompleteConsult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04CompleteConsult02 cop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6525"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B50" w14:textId="77777777" w:rsidR="004A5973" w:rsidRDefault="004A5973" w:rsidP="00D41468"/>
    <w:p w14:paraId="72D38B51" w14:textId="77777777" w:rsidR="004A5973" w:rsidRDefault="004A5973" w:rsidP="00D41468"/>
    <w:p w14:paraId="72D38B52" w14:textId="77777777" w:rsidR="004A5973" w:rsidRDefault="004A5973" w:rsidP="00D41468"/>
    <w:p w14:paraId="72D38B53" w14:textId="77777777" w:rsidR="004A5973" w:rsidRDefault="004A5973" w:rsidP="00D41468"/>
    <w:p w14:paraId="72D38B54" w14:textId="77777777" w:rsidR="004A5973" w:rsidRDefault="004A5973" w:rsidP="00D41468"/>
    <w:p w14:paraId="72D38B55" w14:textId="77777777" w:rsidR="004A5973" w:rsidRDefault="004A5973" w:rsidP="00D41468"/>
    <w:p w14:paraId="72D38B56" w14:textId="77777777" w:rsidR="004A5973" w:rsidRDefault="004A5973" w:rsidP="00D41468"/>
    <w:p w14:paraId="72D38B57" w14:textId="77777777" w:rsidR="004A5973" w:rsidRDefault="004A5973" w:rsidP="00055EBF">
      <w:pPr>
        <w:pStyle w:val="BodyText"/>
      </w:pPr>
    </w:p>
    <w:p w14:paraId="72D38B58" w14:textId="77777777" w:rsidR="004A5973" w:rsidRDefault="004A5973" w:rsidP="00055EBF">
      <w:pPr>
        <w:pStyle w:val="BodyText"/>
      </w:pPr>
    </w:p>
    <w:p w14:paraId="72D38B59" w14:textId="77777777" w:rsidR="003A2F03" w:rsidRDefault="003A2F03" w:rsidP="00055EBF">
      <w:pPr>
        <w:pStyle w:val="BodyText"/>
      </w:pPr>
    </w:p>
    <w:p w14:paraId="72D38B5A" w14:textId="77777777" w:rsidR="003A2F03" w:rsidRDefault="003A2F03" w:rsidP="00055EBF">
      <w:pPr>
        <w:pStyle w:val="BodyText"/>
      </w:pPr>
    </w:p>
    <w:p w14:paraId="72D38B5B" w14:textId="77777777" w:rsidR="003A2F03" w:rsidRDefault="00A57AF7" w:rsidP="00055EBF">
      <w:pPr>
        <w:pStyle w:val="BodyText"/>
      </w:pPr>
      <w:r>
        <w:rPr>
          <w:noProof/>
        </w:rPr>
        <mc:AlternateContent>
          <mc:Choice Requires="wps">
            <w:drawing>
              <wp:anchor distT="0" distB="0" distL="114300" distR="114300" simplePos="0" relativeHeight="251572736" behindDoc="0" locked="0" layoutInCell="1" allowOverlap="1" wp14:anchorId="72D39663" wp14:editId="72D39664">
                <wp:simplePos x="0" y="0"/>
                <wp:positionH relativeFrom="column">
                  <wp:posOffset>133350</wp:posOffset>
                </wp:positionH>
                <wp:positionV relativeFrom="paragraph">
                  <wp:posOffset>13335</wp:posOffset>
                </wp:positionV>
                <wp:extent cx="1258570" cy="864235"/>
                <wp:effectExtent l="0" t="0" r="0" b="0"/>
                <wp:wrapNone/>
                <wp:docPr id="765" name="AutoShape 6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8570" cy="864235"/>
                        </a:xfrm>
                        <a:prstGeom prst="borderCallout2">
                          <a:avLst>
                            <a:gd name="adj1" fmla="val 13227"/>
                            <a:gd name="adj2" fmla="val 106056"/>
                            <a:gd name="adj3" fmla="val 13227"/>
                            <a:gd name="adj4" fmla="val 182037"/>
                            <a:gd name="adj5" fmla="val -29685"/>
                            <a:gd name="adj6" fmla="val 260144"/>
                          </a:avLst>
                        </a:prstGeom>
                        <a:solidFill>
                          <a:srgbClr val="FFFFFF"/>
                        </a:solidFill>
                        <a:ln w="9525">
                          <a:solidFill>
                            <a:srgbClr val="000000"/>
                          </a:solidFill>
                          <a:miter lim="800000"/>
                          <a:headEnd/>
                          <a:tailEnd type="triangle" w="med" len="med"/>
                        </a:ln>
                      </wps:spPr>
                      <wps:txbx>
                        <w:txbxContent>
                          <w:p w14:paraId="72D39801" w14:textId="77777777" w:rsidR="00741A65" w:rsidRDefault="00741A65" w:rsidP="00D41468">
                            <w:pPr>
                              <w:pStyle w:val="Callout"/>
                            </w:pPr>
                            <w:r>
                              <w:t>As with any TIU document, part of it can be boiler-plate.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63" id="AutoShape 693" o:spid="_x0000_s1101" type="#_x0000_t48" style="position:absolute;margin-left:10.5pt;margin-top:1.05pt;width:99.1pt;height:68.0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" adj="56191,-6412,39320,2857,22908,2857">
                <v:stroke startarrow="block"/>
                <v:textbox>
                  <w:txbxContent>
                    <w:p w14:paraId="72D39801" w14:textId="77777777" w:rsidR="00741A65" w:rsidRDefault="00741A65" w:rsidP="00D41468">
                      <w:pPr>
                        <w:pStyle w:val="Callout"/>
                      </w:pPr>
                      <w:r>
                        <w:t>As with any TIU document, part of it can be boiler-plate.</w:t>
                      </w:r>
                    </w:p>
                  </w:txbxContent>
                </v:textbox>
                <o:callout v:ext="edit" minusx="t"/>
              </v:shape>
            </w:pict>
          </mc:Fallback>
        </mc:AlternateContent>
      </w:r>
    </w:p>
    <w:p w14:paraId="72D38B5C" w14:textId="77777777" w:rsidR="003A2F03" w:rsidRDefault="00A57AF7" w:rsidP="00055EBF">
      <w:pPr>
        <w:pStyle w:val="BodyText"/>
      </w:pPr>
      <w:r>
        <w:rPr>
          <w:noProof/>
        </w:rPr>
        <mc:AlternateContent>
          <mc:Choice Requires="wps">
            <w:drawing>
              <wp:anchor distT="0" distB="0" distL="114300" distR="114300" simplePos="0" relativeHeight="251573760" behindDoc="0" locked="0" layoutInCell="1" allowOverlap="1" wp14:anchorId="72D39665" wp14:editId="72D39666">
                <wp:simplePos x="0" y="0"/>
                <wp:positionH relativeFrom="column">
                  <wp:posOffset>4803140</wp:posOffset>
                </wp:positionH>
                <wp:positionV relativeFrom="paragraph">
                  <wp:posOffset>125095</wp:posOffset>
                </wp:positionV>
                <wp:extent cx="1407795" cy="662940"/>
                <wp:effectExtent l="0" t="0" r="0" b="0"/>
                <wp:wrapNone/>
                <wp:docPr id="764" name="AutoShape 6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07795" cy="662940"/>
                        </a:xfrm>
                        <a:prstGeom prst="borderCallout2">
                          <a:avLst>
                            <a:gd name="adj1" fmla="val 17241"/>
                            <a:gd name="adj2" fmla="val -5412"/>
                            <a:gd name="adj3" fmla="val 17241"/>
                            <a:gd name="adj4" fmla="val -33782"/>
                            <a:gd name="adj5" fmla="val -21838"/>
                            <a:gd name="adj6" fmla="val -62653"/>
                          </a:avLst>
                        </a:prstGeom>
                        <a:solidFill>
                          <a:srgbClr val="FFFFFF"/>
                        </a:solidFill>
                        <a:ln w="9525">
                          <a:solidFill>
                            <a:srgbClr val="000000"/>
                          </a:solidFill>
                          <a:miter lim="800000"/>
                          <a:headEnd/>
                          <a:tailEnd type="triangle" w="med" len="med"/>
                        </a:ln>
                      </wps:spPr>
                      <wps:txbx>
                        <w:txbxContent>
                          <w:p w14:paraId="72D39802" w14:textId="77777777" w:rsidR="00741A65" w:rsidRDefault="00741A65" w:rsidP="00D41468">
                            <w:pPr>
                              <w:pStyle w:val="Callout"/>
                            </w:pPr>
                            <w:r>
                              <w:t>And part of it may be entered by you.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65" id="AutoShape 694" o:spid="_x0000_s1102" type="#_x0000_t48" style="position:absolute;margin-left:378.2pt;margin-top:9.85pt;width:110.85pt;height:52.2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" adj="-13533,-4717,-7297,3724,-1169,3724">
                <v:stroke startarrow="block"/>
                <v:textbox>
                  <w:txbxContent>
                    <w:p w14:paraId="72D39802" w14:textId="77777777" w:rsidR="00741A65" w:rsidRDefault="00741A65" w:rsidP="00D41468">
                      <w:pPr>
                        <w:pStyle w:val="Callout"/>
                      </w:pPr>
                      <w:r>
                        <w:t>And part of it may be entered by you.</w:t>
                      </w:r>
                    </w:p>
                  </w:txbxContent>
                </v:textbox>
              </v:shape>
            </w:pict>
          </mc:Fallback>
        </mc:AlternateContent>
      </w:r>
    </w:p>
    <w:p w14:paraId="72D38B5D" w14:textId="77777777" w:rsidR="003A2F03" w:rsidRDefault="003A2F03" w:rsidP="00055EBF">
      <w:pPr>
        <w:pStyle w:val="BodyText"/>
      </w:pPr>
    </w:p>
    <w:p w14:paraId="72D38B5E" w14:textId="77777777" w:rsidR="003A2F03" w:rsidRDefault="003A2F03" w:rsidP="00055EBF">
      <w:pPr>
        <w:pStyle w:val="BodyText"/>
      </w:pPr>
    </w:p>
    <w:p w14:paraId="72D38B5F" w14:textId="77777777" w:rsidR="003A2F03" w:rsidRDefault="003A2F03" w:rsidP="00055EBF">
      <w:pPr>
        <w:pStyle w:val="BodyText"/>
      </w:pPr>
    </w:p>
    <w:p w14:paraId="72D38B60" w14:textId="77777777" w:rsidR="003A2F03" w:rsidRDefault="003A2F03" w:rsidP="00055EBF">
      <w:pPr>
        <w:pStyle w:val="BodyText"/>
      </w:pPr>
    </w:p>
    <w:p w14:paraId="72D38B61" w14:textId="77777777" w:rsidR="003A2F03" w:rsidRDefault="003A2F03" w:rsidP="00055EBF">
      <w:pPr>
        <w:pStyle w:val="BodyText"/>
      </w:pPr>
    </w:p>
    <w:p w14:paraId="72D38B62" w14:textId="77777777" w:rsidR="004A5973" w:rsidRDefault="00A57AF7" w:rsidP="00D41468">
      <w:pPr>
        <w:pStyle w:val="Heading5"/>
      </w:pPr>
      <w:r>
        <w:rPr>
          <w:noProof/>
        </w:rPr>
        <w:drawing>
          <wp:anchor distT="0" distB="0" distL="114300" distR="114300" simplePos="0" relativeHeight="251723264" behindDoc="1" locked="0" layoutInCell="1" allowOverlap="1" wp14:anchorId="72D39667" wp14:editId="72D39668">
            <wp:simplePos x="0" y="0"/>
            <wp:positionH relativeFrom="column">
              <wp:posOffset>1784985</wp:posOffset>
            </wp:positionH>
            <wp:positionV relativeFrom="paragraph">
              <wp:posOffset>202565</wp:posOffset>
            </wp:positionV>
            <wp:extent cx="4229735" cy="2971800"/>
            <wp:effectExtent l="0" t="0" r="0" b="0"/>
            <wp:wrapNone/>
            <wp:docPr id="1014" name="Picture 1014" descr="04CompleteConsult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04CompleteConsult03 cop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9735"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95616" behindDoc="1" locked="0" layoutInCell="1" allowOverlap="1" wp14:anchorId="72D39669" wp14:editId="72D3966A">
            <wp:simplePos x="0" y="0"/>
            <wp:positionH relativeFrom="column">
              <wp:posOffset>1782445</wp:posOffset>
            </wp:positionH>
            <wp:positionV relativeFrom="paragraph">
              <wp:posOffset>203835</wp:posOffset>
            </wp:positionV>
            <wp:extent cx="4183380" cy="3343910"/>
            <wp:effectExtent l="0" t="0" r="7620" b="8890"/>
            <wp:wrapNone/>
            <wp:docPr id="971" name="Picture 971" descr="CPRSc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CPRSct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83380" cy="334391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t>5. Save the note:</w:t>
      </w:r>
    </w:p>
    <w:p w14:paraId="72D38B63" w14:textId="77777777" w:rsidR="004A5973" w:rsidRDefault="00A57AF7" w:rsidP="00D41468">
      <w:r>
        <w:rPr>
          <w:noProof/>
        </w:rPr>
        <mc:AlternateContent>
          <mc:Choice Requires="wps">
            <w:drawing>
              <wp:anchor distT="0" distB="0" distL="114300" distR="114300" simplePos="0" relativeHeight="251574784" behindDoc="0" locked="0" layoutInCell="1" allowOverlap="1" wp14:anchorId="72D3966B" wp14:editId="72D3966C">
                <wp:simplePos x="0" y="0"/>
                <wp:positionH relativeFrom="column">
                  <wp:posOffset>571500</wp:posOffset>
                </wp:positionH>
                <wp:positionV relativeFrom="paragraph">
                  <wp:posOffset>99695</wp:posOffset>
                </wp:positionV>
                <wp:extent cx="914400" cy="1991360"/>
                <wp:effectExtent l="0" t="0" r="0" b="0"/>
                <wp:wrapNone/>
                <wp:docPr id="763" name="AutoShape 6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991360"/>
                        </a:xfrm>
                        <a:prstGeom prst="borderCallout2">
                          <a:avLst>
                            <a:gd name="adj1" fmla="val 5741"/>
                            <a:gd name="adj2" fmla="val 108333"/>
                            <a:gd name="adj3" fmla="val 5741"/>
                            <a:gd name="adj4" fmla="val 140903"/>
                            <a:gd name="adj5" fmla="val 95917"/>
                            <a:gd name="adj6" fmla="val 329861"/>
                          </a:avLst>
                        </a:prstGeom>
                        <a:solidFill>
                          <a:srgbClr val="FFFFFF"/>
                        </a:solidFill>
                        <a:ln w="9525">
                          <a:solidFill>
                            <a:srgbClr val="000000"/>
                          </a:solidFill>
                          <a:miter lim="800000"/>
                          <a:headEnd/>
                          <a:tailEnd type="triangle" w="med" len="med"/>
                        </a:ln>
                      </wps:spPr>
                      <wps:txbx>
                        <w:txbxContent>
                          <w:p w14:paraId="72D39803" w14:textId="77777777" w:rsidR="00741A65" w:rsidRDefault="00741A65" w:rsidP="00D41468">
                            <w:pPr>
                              <w:pStyle w:val="Callout"/>
                            </w:pPr>
                            <w:r>
                              <w:t>You can save it to finish and sign later.  This changes the status to Partial Results (pr).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6B" id="AutoShape 696" o:spid="_x0000_s1103" type="#_x0000_t48" style="position:absolute;margin-left:45pt;margin-top:7.85pt;width:1in;height:156.8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" adj="71250,20718,30435,1240,23400,1240">
                <v:stroke startarrow="block"/>
                <v:textbox>
                  <w:txbxContent>
                    <w:p w14:paraId="72D39803" w14:textId="77777777" w:rsidR="00741A65" w:rsidRDefault="00741A65" w:rsidP="00D41468">
                      <w:pPr>
                        <w:pStyle w:val="Callout"/>
                      </w:pPr>
                      <w:r>
                        <w:t>You can save it to finish and sign later.  This changes the status to Partial Results (pr).</w:t>
                      </w:r>
                    </w:p>
                  </w:txbxContent>
                </v:textbox>
                <o:callout v:ext="edit" minusx="t" minusy="t"/>
              </v:shape>
            </w:pict>
          </mc:Fallback>
        </mc:AlternateContent>
      </w:r>
    </w:p>
    <w:p w14:paraId="72D38B64" w14:textId="77777777" w:rsidR="004A5973" w:rsidRDefault="004A5973" w:rsidP="00D41468"/>
    <w:p w14:paraId="72D38B65" w14:textId="77777777" w:rsidR="004A5973" w:rsidRDefault="004A5973" w:rsidP="00D41468"/>
    <w:p w14:paraId="72D38B66" w14:textId="77777777" w:rsidR="004A5973" w:rsidRDefault="004A5973" w:rsidP="00D41468"/>
    <w:p w14:paraId="72D38B67" w14:textId="77777777" w:rsidR="004A5973" w:rsidRDefault="004A5973" w:rsidP="00D41468"/>
    <w:p w14:paraId="72D38B68" w14:textId="77777777" w:rsidR="004A5973" w:rsidRDefault="004A5973" w:rsidP="00D41468"/>
    <w:p w14:paraId="72D38B69" w14:textId="77777777" w:rsidR="004A5973" w:rsidRDefault="004A5973" w:rsidP="00D41468"/>
    <w:p w14:paraId="72D38B6A" w14:textId="77777777" w:rsidR="004A5973" w:rsidRDefault="004A5973" w:rsidP="00D41468"/>
    <w:p w14:paraId="72D38B6B" w14:textId="77777777" w:rsidR="004A5973" w:rsidRDefault="004A5973" w:rsidP="00D41468"/>
    <w:p w14:paraId="72D38B6C" w14:textId="77777777" w:rsidR="004A5973" w:rsidRDefault="00A57AF7" w:rsidP="00D41468">
      <w:pPr>
        <w:pStyle w:val="Heading4"/>
      </w:pPr>
      <w:r>
        <w:rPr>
          <w:noProof/>
        </w:rPr>
        <mc:AlternateContent>
          <mc:Choice Requires="wps">
            <w:drawing>
              <wp:anchor distT="0" distB="0" distL="114300" distR="114300" simplePos="0" relativeHeight="251668992" behindDoc="0" locked="0" layoutInCell="1" allowOverlap="1" wp14:anchorId="72D3966D" wp14:editId="72D3966E">
                <wp:simplePos x="0" y="0"/>
                <wp:positionH relativeFrom="column">
                  <wp:posOffset>699770</wp:posOffset>
                </wp:positionH>
                <wp:positionV relativeFrom="paragraph">
                  <wp:posOffset>861060</wp:posOffset>
                </wp:positionV>
                <wp:extent cx="1741805" cy="668655"/>
                <wp:effectExtent l="0" t="0" r="0" b="0"/>
                <wp:wrapNone/>
                <wp:docPr id="762" name="AutoShape 8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1805" cy="668655"/>
                        </a:xfrm>
                        <a:prstGeom prst="borderCallout2">
                          <a:avLst>
                            <a:gd name="adj1" fmla="val 17093"/>
                            <a:gd name="adj2" fmla="val 104375"/>
                            <a:gd name="adj3" fmla="val 17093"/>
                            <a:gd name="adj4" fmla="val 137551"/>
                            <a:gd name="adj5" fmla="val -25926"/>
                            <a:gd name="adj6" fmla="val 171236"/>
                          </a:avLst>
                        </a:prstGeom>
                        <a:solidFill>
                          <a:srgbClr val="FFFFFF"/>
                        </a:solidFill>
                        <a:ln w="9525">
                          <a:solidFill>
                            <a:srgbClr val="000000"/>
                          </a:solidFill>
                          <a:miter lim="800000"/>
                          <a:headEnd/>
                          <a:tailEnd type="triangle" w="med" len="med"/>
                        </a:ln>
                      </wps:spPr>
                      <wps:txbx>
                        <w:txbxContent>
                          <w:p w14:paraId="72D39804" w14:textId="77777777" w:rsidR="00741A65" w:rsidRDefault="00741A65" w:rsidP="00D41468">
                            <w:pPr>
                              <w:pStyle w:val="Callout"/>
                            </w:pPr>
                            <w:r>
                              <w:t>Or you can sign it now. This changes the status to Complete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6D" id="AutoShape 863" o:spid="_x0000_s1104" type="#_x0000_t48" style="position:absolute;margin-left:55.1pt;margin-top:67.8pt;width:137.15pt;height:52.6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" adj="36987,-5600,29711,3692,22545,3692">
                <v:stroke startarrow="block"/>
                <v:textbox>
                  <w:txbxContent>
                    <w:p w14:paraId="72D39804" w14:textId="77777777" w:rsidR="00741A65" w:rsidRDefault="00741A65" w:rsidP="00D41468">
                      <w:pPr>
                        <w:pStyle w:val="Callout"/>
                      </w:pPr>
                      <w:r>
                        <w:t>Or you can sign it now. This changes the status to Complete (c).</w:t>
                      </w:r>
                    </w:p>
                  </w:txbxContent>
                </v:textbox>
                <o:callout v:ext="edit" minusx="t"/>
              </v:shape>
            </w:pict>
          </mc:Fallback>
        </mc:AlternateContent>
      </w:r>
      <w:r w:rsidR="004A5973">
        <w:br w:type="page"/>
      </w:r>
      <w:bookmarkStart w:id="173" w:name="CompleteMedicine"/>
      <w:bookmarkEnd w:id="173"/>
      <w:r w:rsidR="004A5973">
        <w:lastRenderedPageBreak/>
        <w:t>Complete a Consult (From the Medicine Results)</w:t>
      </w:r>
      <w:r w:rsidR="004A5973">
        <w:fldChar w:fldCharType="begin"/>
      </w:r>
      <w:r w:rsidR="004A5973">
        <w:instrText xml:space="preserve"> XE "Medicine Results)" </w:instrText>
      </w:r>
      <w:r w:rsidR="004A5973">
        <w:fldChar w:fldCharType="end"/>
      </w:r>
    </w:p>
    <w:p w14:paraId="72D38B6D" w14:textId="77777777" w:rsidR="004A5973" w:rsidRDefault="004A5973" w:rsidP="00D41468">
      <w:pPr>
        <w:pStyle w:val="Heading5"/>
      </w:pPr>
      <w:r>
        <w:t>1. Select Attach Medicine Results:</w:t>
      </w:r>
    </w:p>
    <w:p w14:paraId="72D38B6E" w14:textId="77777777" w:rsidR="004A5973" w:rsidRDefault="00A57AF7" w:rsidP="00D41468">
      <w:r>
        <w:rPr>
          <w:noProof/>
        </w:rPr>
        <w:drawing>
          <wp:anchor distT="0" distB="0" distL="114300" distR="114300" simplePos="0" relativeHeight="251724288" behindDoc="1" locked="0" layoutInCell="1" allowOverlap="1" wp14:anchorId="72D3966F" wp14:editId="72D39670">
            <wp:simplePos x="0" y="0"/>
            <wp:positionH relativeFrom="column">
              <wp:posOffset>1568450</wp:posOffset>
            </wp:positionH>
            <wp:positionV relativeFrom="paragraph">
              <wp:posOffset>55245</wp:posOffset>
            </wp:positionV>
            <wp:extent cx="4321810" cy="2289810"/>
            <wp:effectExtent l="0" t="0" r="2540" b="0"/>
            <wp:wrapNone/>
            <wp:docPr id="1015" name="Picture 1015" descr="04MedicineAssociat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04MedicineAssociate01 cop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1810" cy="2289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376" behindDoc="0" locked="0" layoutInCell="1" allowOverlap="1" wp14:anchorId="72D39671" wp14:editId="72D39672">
                <wp:simplePos x="0" y="0"/>
                <wp:positionH relativeFrom="column">
                  <wp:posOffset>441960</wp:posOffset>
                </wp:positionH>
                <wp:positionV relativeFrom="paragraph">
                  <wp:posOffset>65405</wp:posOffset>
                </wp:positionV>
                <wp:extent cx="1094105" cy="848995"/>
                <wp:effectExtent l="0" t="0" r="0" b="0"/>
                <wp:wrapNone/>
                <wp:docPr id="761" name="AutoShape 9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4105" cy="848995"/>
                        </a:xfrm>
                        <a:prstGeom prst="borderCallout2">
                          <a:avLst>
                            <a:gd name="adj1" fmla="val 86014"/>
                            <a:gd name="adj2" fmla="val 106676"/>
                            <a:gd name="adj3" fmla="val 86014"/>
                            <a:gd name="adj4" fmla="val 125130"/>
                            <a:gd name="adj5" fmla="val 113088"/>
                            <a:gd name="adj6" fmla="val 14393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05" w14:textId="77777777" w:rsidR="00741A65" w:rsidRDefault="00741A65" w:rsidP="00D41468">
                            <w:pPr>
                              <w:pStyle w:val="Callout"/>
                            </w:pPr>
                            <w:r>
                              <w:t>Procedures are indicated by the medical icon.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71" id="AutoShape 929" o:spid="_x0000_s1105" type="#_x0000_t48" style="position:absolute;margin-left:34.8pt;margin-top:5.15pt;width:86.15pt;height:66.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" adj="31090,24427,27028,18579,23042,18579">
                <v:stroke startarrow="block"/>
                <v:textbox>
                  <w:txbxContent>
                    <w:p w14:paraId="72D39805" w14:textId="77777777" w:rsidR="00741A65" w:rsidRDefault="00741A65" w:rsidP="00D41468">
                      <w:pPr>
                        <w:pStyle w:val="Callout"/>
                      </w:pPr>
                      <w:r>
                        <w:t>Procedures are indicated by the medical icon.</w:t>
                      </w:r>
                    </w:p>
                  </w:txbxContent>
                </v:textbox>
                <o:callout v:ext="edit" minusx="t" minusy="t"/>
              </v:shape>
            </w:pict>
          </mc:Fallback>
        </mc:AlternateContent>
      </w:r>
    </w:p>
    <w:p w14:paraId="72D38B6F" w14:textId="77777777" w:rsidR="004A5973" w:rsidRDefault="004A5973" w:rsidP="00D41468"/>
    <w:p w14:paraId="72D38B70" w14:textId="77777777" w:rsidR="004A5973" w:rsidRDefault="004A5973" w:rsidP="00D41468"/>
    <w:p w14:paraId="72D38B71" w14:textId="77777777" w:rsidR="004A5973" w:rsidRDefault="004A5973" w:rsidP="00D41468"/>
    <w:p w14:paraId="72D38B72" w14:textId="77777777" w:rsidR="004A5973" w:rsidRDefault="004A5973" w:rsidP="00D41468"/>
    <w:p w14:paraId="72D38B73" w14:textId="77777777" w:rsidR="004A5973" w:rsidRDefault="004A5973" w:rsidP="00D41468"/>
    <w:p w14:paraId="72D38B74" w14:textId="77777777" w:rsidR="004A5973" w:rsidRDefault="004A5973" w:rsidP="00D41468"/>
    <w:p w14:paraId="72D38B75" w14:textId="77777777" w:rsidR="003A2F03" w:rsidRDefault="00A57AF7" w:rsidP="00055EBF">
      <w:pPr>
        <w:pStyle w:val="BodyText"/>
      </w:pPr>
      <w:r>
        <w:rPr>
          <w:noProof/>
        </w:rPr>
        <mc:AlternateContent>
          <mc:Choice Requires="wps">
            <w:drawing>
              <wp:anchor distT="0" distB="0" distL="114300" distR="114300" simplePos="0" relativeHeight="251683328" behindDoc="0" locked="0" layoutInCell="1" allowOverlap="1" wp14:anchorId="72D39673" wp14:editId="72D39674">
                <wp:simplePos x="0" y="0"/>
                <wp:positionH relativeFrom="column">
                  <wp:posOffset>474345</wp:posOffset>
                </wp:positionH>
                <wp:positionV relativeFrom="paragraph">
                  <wp:posOffset>10160</wp:posOffset>
                </wp:positionV>
                <wp:extent cx="1094105" cy="1358265"/>
                <wp:effectExtent l="0" t="0" r="0" b="0"/>
                <wp:wrapNone/>
                <wp:docPr id="760" name="AutoShape 9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4105" cy="1358265"/>
                        </a:xfrm>
                        <a:prstGeom prst="borderCallout2">
                          <a:avLst>
                            <a:gd name="adj1" fmla="val 91259"/>
                            <a:gd name="adj2" fmla="val 106676"/>
                            <a:gd name="adj3" fmla="val 91259"/>
                            <a:gd name="adj4" fmla="val 194370"/>
                            <a:gd name="adj5" fmla="val 1588"/>
                            <a:gd name="adj6" fmla="val 28334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06" w14:textId="77777777" w:rsidR="00741A65" w:rsidRDefault="00741A65" w:rsidP="00D41468">
                            <w:pPr>
                              <w:pStyle w:val="Callout"/>
                            </w:pPr>
                            <w:r>
                              <w:t>If medicine results are available for this patient, the menu command is turned on.</w:t>
                            </w:r>
                          </w:p>
                          <w:p w14:paraId="72D39807" w14:textId="77777777" w:rsidR="00741A65" w:rsidRDefault="00741A65" w:rsidP="00D41468"/>
                          <w:p w14:paraId="72D39808" w14:textId="77777777" w:rsidR="00741A65" w:rsidRDefault="00741A65" w:rsidP="00D41468"/>
                          <w:p w14:paraId="72D39809" w14:textId="77777777" w:rsidR="00741A65" w:rsidRDefault="00741A65"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73" id="AutoShape 925" o:spid="_x0000_s1106" type="#_x0000_t48" style="position:absolute;margin-left:37.35pt;margin-top:.8pt;width:86.15pt;height:106.9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" adj="61202,343,41984,19712,23042,19712">
                <v:stroke startarrow="block"/>
                <v:textbox>
                  <w:txbxContent>
                    <w:p w14:paraId="72D39806" w14:textId="77777777" w:rsidR="00741A65" w:rsidRDefault="00741A65" w:rsidP="00D41468">
                      <w:pPr>
                        <w:pStyle w:val="Callout"/>
                      </w:pPr>
                      <w:r>
                        <w:t>If medicine results are available for this patient, the menu command is turned on.</w:t>
                      </w:r>
                    </w:p>
                    <w:p w14:paraId="72D39807" w14:textId="77777777" w:rsidR="00741A65" w:rsidRDefault="00741A65" w:rsidP="00D41468"/>
                    <w:p w14:paraId="72D39808" w14:textId="77777777" w:rsidR="00741A65" w:rsidRDefault="00741A65" w:rsidP="00D41468"/>
                    <w:p w14:paraId="72D39809" w14:textId="77777777" w:rsidR="00741A65" w:rsidRDefault="00741A65" w:rsidP="00D41468"/>
                  </w:txbxContent>
                </v:textbox>
                <o:callout v:ext="edit" minusx="t"/>
              </v:shape>
            </w:pict>
          </mc:Fallback>
        </mc:AlternateContent>
      </w:r>
    </w:p>
    <w:p w14:paraId="72D38B76" w14:textId="77777777" w:rsidR="003A2F03" w:rsidRDefault="003A2F03" w:rsidP="00055EBF">
      <w:pPr>
        <w:pStyle w:val="BodyText"/>
      </w:pPr>
    </w:p>
    <w:p w14:paraId="72D38B77" w14:textId="77777777" w:rsidR="003A2F03" w:rsidRDefault="003A2F03" w:rsidP="00055EBF">
      <w:pPr>
        <w:pStyle w:val="BodyText"/>
      </w:pPr>
    </w:p>
    <w:p w14:paraId="72D38B78" w14:textId="77777777" w:rsidR="003A2F03" w:rsidRDefault="003A2F03" w:rsidP="00055EBF">
      <w:pPr>
        <w:pStyle w:val="BodyText"/>
      </w:pPr>
    </w:p>
    <w:p w14:paraId="72D38B79" w14:textId="77777777" w:rsidR="003A2F03" w:rsidRDefault="003A2F03" w:rsidP="00055EBF">
      <w:pPr>
        <w:pStyle w:val="BodyText"/>
      </w:pPr>
    </w:p>
    <w:p w14:paraId="72D38B7A" w14:textId="77777777" w:rsidR="003A2F03" w:rsidRDefault="003A2F03" w:rsidP="00055EBF">
      <w:pPr>
        <w:pStyle w:val="BodyText"/>
      </w:pPr>
    </w:p>
    <w:p w14:paraId="72D38B7B" w14:textId="77777777" w:rsidR="003A2F03" w:rsidRDefault="003A2F03" w:rsidP="00055EBF">
      <w:pPr>
        <w:pStyle w:val="BodyText"/>
      </w:pPr>
    </w:p>
    <w:p w14:paraId="72D38B7C" w14:textId="77777777" w:rsidR="003A2F03" w:rsidRDefault="003A2F03" w:rsidP="00055EBF">
      <w:pPr>
        <w:pStyle w:val="BodyText"/>
      </w:pPr>
    </w:p>
    <w:p w14:paraId="72D38B7D" w14:textId="77777777" w:rsidR="004A5973" w:rsidRDefault="004A5973" w:rsidP="00D41468">
      <w:pPr>
        <w:pStyle w:val="Heading5"/>
      </w:pPr>
      <w:r>
        <w:t>2. Select the medicine result.</w:t>
      </w:r>
    </w:p>
    <w:p w14:paraId="72D38B7E" w14:textId="77777777" w:rsidR="004A5973" w:rsidRDefault="00A57AF7" w:rsidP="00D41468">
      <w:r>
        <w:rPr>
          <w:noProof/>
        </w:rPr>
        <w:drawing>
          <wp:anchor distT="0" distB="0" distL="114300" distR="114300" simplePos="0" relativeHeight="251725312" behindDoc="1" locked="0" layoutInCell="1" allowOverlap="1" wp14:anchorId="72D39675" wp14:editId="72D39676">
            <wp:simplePos x="0" y="0"/>
            <wp:positionH relativeFrom="column">
              <wp:posOffset>1794510</wp:posOffset>
            </wp:positionH>
            <wp:positionV relativeFrom="paragraph">
              <wp:posOffset>98425</wp:posOffset>
            </wp:positionV>
            <wp:extent cx="4243705" cy="2219325"/>
            <wp:effectExtent l="0" t="0" r="4445" b="9525"/>
            <wp:wrapNone/>
            <wp:docPr id="1016" name="Picture 1016" descr="04MedicineAssociat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04MedicineAssociate0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43705"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4352" behindDoc="0" locked="0" layoutInCell="1" allowOverlap="1" wp14:anchorId="72D39677" wp14:editId="72D39678">
                <wp:simplePos x="0" y="0"/>
                <wp:positionH relativeFrom="column">
                  <wp:posOffset>441960</wp:posOffset>
                </wp:positionH>
                <wp:positionV relativeFrom="paragraph">
                  <wp:posOffset>173355</wp:posOffset>
                </wp:positionV>
                <wp:extent cx="1191260" cy="699135"/>
                <wp:effectExtent l="0" t="0" r="0" b="0"/>
                <wp:wrapNone/>
                <wp:docPr id="759" name="AutoShape 9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1260" cy="699135"/>
                        </a:xfrm>
                        <a:prstGeom prst="borderCallout2">
                          <a:avLst>
                            <a:gd name="adj1" fmla="val 83014"/>
                            <a:gd name="adj2" fmla="val 106130"/>
                            <a:gd name="adj3" fmla="val 83014"/>
                            <a:gd name="adj4" fmla="val 180065"/>
                            <a:gd name="adj5" fmla="val 114713"/>
                            <a:gd name="adj6" fmla="val 25500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0A" w14:textId="77777777" w:rsidR="00741A65" w:rsidRDefault="00741A65" w:rsidP="00D41468">
                            <w:pPr>
                              <w:pStyle w:val="Callout"/>
                            </w:pPr>
                            <w:r>
                              <w:t>Select the medicine result you want.</w:t>
                            </w:r>
                          </w:p>
                          <w:p w14:paraId="72D3980B" w14:textId="77777777" w:rsidR="00741A65" w:rsidRDefault="00741A65" w:rsidP="00D41468"/>
                          <w:p w14:paraId="72D3980C" w14:textId="77777777" w:rsidR="00741A65" w:rsidRDefault="00741A65" w:rsidP="00D41468"/>
                          <w:p w14:paraId="72D3980D" w14:textId="77777777" w:rsidR="00741A65" w:rsidRDefault="00741A65"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77" id="AutoShape 928" o:spid="_x0000_s1107" type="#_x0000_t48" style="position:absolute;margin-left:34.8pt;margin-top:13.65pt;width:93.8pt;height:55.0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" adj="55082,24778,38894,17931,22924,17931">
                <v:stroke startarrow="block"/>
                <v:textbox>
                  <w:txbxContent>
                    <w:p w14:paraId="72D3980A" w14:textId="77777777" w:rsidR="00741A65" w:rsidRDefault="00741A65" w:rsidP="00D41468">
                      <w:pPr>
                        <w:pStyle w:val="Callout"/>
                      </w:pPr>
                      <w:r>
                        <w:t>Select the medicine result you want.</w:t>
                      </w:r>
                    </w:p>
                    <w:p w14:paraId="72D3980B" w14:textId="77777777" w:rsidR="00741A65" w:rsidRDefault="00741A65" w:rsidP="00D41468"/>
                    <w:p w14:paraId="72D3980C" w14:textId="77777777" w:rsidR="00741A65" w:rsidRDefault="00741A65" w:rsidP="00D41468"/>
                    <w:p w14:paraId="72D3980D" w14:textId="77777777" w:rsidR="00741A65" w:rsidRDefault="00741A65" w:rsidP="00D41468"/>
                  </w:txbxContent>
                </v:textbox>
                <o:callout v:ext="edit" minusx="t" minusy="t"/>
              </v:shape>
            </w:pict>
          </mc:Fallback>
        </mc:AlternateContent>
      </w:r>
    </w:p>
    <w:p w14:paraId="72D38B7F" w14:textId="77777777" w:rsidR="004A5973" w:rsidRDefault="004A5973" w:rsidP="00D41468"/>
    <w:p w14:paraId="72D38B80" w14:textId="77777777" w:rsidR="004A5973" w:rsidRDefault="004A5973" w:rsidP="00D41468"/>
    <w:p w14:paraId="72D38B81" w14:textId="77777777" w:rsidR="004A5973" w:rsidRDefault="004A5973" w:rsidP="00D41468"/>
    <w:p w14:paraId="72D38B82" w14:textId="77777777" w:rsidR="004A5973" w:rsidRDefault="004A5973" w:rsidP="00D41468"/>
    <w:p w14:paraId="72D38B83" w14:textId="77777777" w:rsidR="004A5973" w:rsidRDefault="004A5973" w:rsidP="00D41468"/>
    <w:p w14:paraId="72D38B84" w14:textId="77777777" w:rsidR="004A5973" w:rsidRDefault="00A57AF7" w:rsidP="00D41468">
      <w:r>
        <w:rPr>
          <w:noProof/>
        </w:rPr>
        <mc:AlternateContent>
          <mc:Choice Requires="wps">
            <w:drawing>
              <wp:anchor distT="0" distB="0" distL="114300" distR="114300" simplePos="0" relativeHeight="251686400" behindDoc="0" locked="0" layoutInCell="1" allowOverlap="1" wp14:anchorId="72D39679" wp14:editId="72D3967A">
                <wp:simplePos x="0" y="0"/>
                <wp:positionH relativeFrom="column">
                  <wp:posOffset>322580</wp:posOffset>
                </wp:positionH>
                <wp:positionV relativeFrom="paragraph">
                  <wp:posOffset>109220</wp:posOffset>
                </wp:positionV>
                <wp:extent cx="1164590" cy="476250"/>
                <wp:effectExtent l="0" t="0" r="0" b="0"/>
                <wp:wrapNone/>
                <wp:docPr id="758" name="AutoShape 9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64590" cy="476250"/>
                        </a:xfrm>
                        <a:prstGeom prst="borderCallout2">
                          <a:avLst>
                            <a:gd name="adj1" fmla="val 75065"/>
                            <a:gd name="adj2" fmla="val 106269"/>
                            <a:gd name="adj3" fmla="val 75065"/>
                            <a:gd name="adj4" fmla="val 236477"/>
                            <a:gd name="adj5" fmla="val 153468"/>
                            <a:gd name="adj6" fmla="val 36875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0E" w14:textId="77777777" w:rsidR="00741A65" w:rsidRDefault="00741A65" w:rsidP="00D41468">
                            <w:pPr>
                              <w:pStyle w:val="Callout"/>
                            </w:pPr>
                            <w:r>
                              <w:t>Click OK and you’re done.</w:t>
                            </w:r>
                          </w:p>
                          <w:p w14:paraId="72D3980F" w14:textId="77777777" w:rsidR="00741A65" w:rsidRDefault="00741A65" w:rsidP="00D41468"/>
                          <w:p w14:paraId="72D39810" w14:textId="77777777" w:rsidR="00741A65" w:rsidRDefault="00741A65" w:rsidP="00D41468"/>
                          <w:p w14:paraId="72D39811" w14:textId="77777777" w:rsidR="00741A65" w:rsidRDefault="00741A65"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79" id="AutoShape 930" o:spid="_x0000_s1108" type="#_x0000_t48" style="position:absolute;margin-left:25.4pt;margin-top:8.6pt;width:91.7pt;height:3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" adj="79651,33149,51079,16214,22954,16214">
                <v:stroke startarrow="block"/>
                <v:textbox>
                  <w:txbxContent>
                    <w:p w14:paraId="72D3980E" w14:textId="77777777" w:rsidR="00741A65" w:rsidRDefault="00741A65" w:rsidP="00D41468">
                      <w:pPr>
                        <w:pStyle w:val="Callout"/>
                      </w:pPr>
                      <w:r>
                        <w:t>Click OK and you’re done.</w:t>
                      </w:r>
                    </w:p>
                    <w:p w14:paraId="72D3980F" w14:textId="77777777" w:rsidR="00741A65" w:rsidRDefault="00741A65" w:rsidP="00D41468"/>
                    <w:p w14:paraId="72D39810" w14:textId="77777777" w:rsidR="00741A65" w:rsidRDefault="00741A65" w:rsidP="00D41468"/>
                    <w:p w14:paraId="72D39811" w14:textId="77777777" w:rsidR="00741A65" w:rsidRDefault="00741A65" w:rsidP="00D41468"/>
                  </w:txbxContent>
                </v:textbox>
                <o:callout v:ext="edit" minusx="t" minusy="t"/>
              </v:shape>
            </w:pict>
          </mc:Fallback>
        </mc:AlternateContent>
      </w:r>
    </w:p>
    <w:p w14:paraId="72D38B85" w14:textId="77777777" w:rsidR="003A2F03" w:rsidRDefault="003A2F03" w:rsidP="00055EBF">
      <w:pPr>
        <w:pStyle w:val="BodyText"/>
      </w:pPr>
    </w:p>
    <w:p w14:paraId="72D38B86" w14:textId="77777777" w:rsidR="003A2F03" w:rsidRDefault="003A2F03" w:rsidP="00055EBF">
      <w:pPr>
        <w:pStyle w:val="BodyText"/>
      </w:pPr>
    </w:p>
    <w:p w14:paraId="72D38B87" w14:textId="77777777" w:rsidR="003A2F03" w:rsidRDefault="003A2F03" w:rsidP="00055EBF">
      <w:pPr>
        <w:pStyle w:val="BodyText"/>
      </w:pPr>
    </w:p>
    <w:p w14:paraId="72D38B88" w14:textId="77777777" w:rsidR="003A2F03" w:rsidRDefault="003A2F03" w:rsidP="00055EBF">
      <w:pPr>
        <w:pStyle w:val="BodyText"/>
      </w:pPr>
    </w:p>
    <w:p w14:paraId="72D38B89" w14:textId="77777777" w:rsidR="003A2F03" w:rsidRDefault="003A2F03" w:rsidP="00055EBF">
      <w:pPr>
        <w:pStyle w:val="BodyText"/>
      </w:pPr>
    </w:p>
    <w:p w14:paraId="72D38B8A" w14:textId="77777777" w:rsidR="003A2F03" w:rsidRDefault="003A2F03" w:rsidP="00055EBF">
      <w:pPr>
        <w:pStyle w:val="BodyText"/>
      </w:pPr>
    </w:p>
    <w:p w14:paraId="72D38B8B" w14:textId="77777777" w:rsidR="004A5973" w:rsidRDefault="004A5973" w:rsidP="00D41468">
      <w:pPr>
        <w:pStyle w:val="Heading5"/>
      </w:pPr>
      <w:r>
        <w:t xml:space="preserve">3. No signature is necessary at this time. </w:t>
      </w:r>
    </w:p>
    <w:p w14:paraId="72D38B8C" w14:textId="77777777" w:rsidR="003A2F03" w:rsidRDefault="003A2F03" w:rsidP="00055EBF">
      <w:pPr>
        <w:pStyle w:val="BodyText"/>
      </w:pPr>
    </w:p>
    <w:p w14:paraId="72D38B8D" w14:textId="77777777" w:rsidR="003A2F03" w:rsidRDefault="003A2F03" w:rsidP="00055EBF">
      <w:pPr>
        <w:pStyle w:val="BodyText"/>
      </w:pPr>
    </w:p>
    <w:p w14:paraId="72D38B8E" w14:textId="77777777" w:rsidR="004A5973" w:rsidRDefault="00A57AF7" w:rsidP="00D41468">
      <w:pPr>
        <w:pStyle w:val="Heading4"/>
      </w:pPr>
      <w:r>
        <w:rPr>
          <w:noProof/>
        </w:rPr>
        <w:drawing>
          <wp:anchor distT="0" distB="0" distL="114300" distR="114300" simplePos="0" relativeHeight="251726336" behindDoc="1" locked="0" layoutInCell="1" allowOverlap="1" wp14:anchorId="72D3967B" wp14:editId="72D3967C">
            <wp:simplePos x="0" y="0"/>
            <wp:positionH relativeFrom="column">
              <wp:posOffset>2684145</wp:posOffset>
            </wp:positionH>
            <wp:positionV relativeFrom="paragraph">
              <wp:posOffset>223520</wp:posOffset>
            </wp:positionV>
            <wp:extent cx="4079240" cy="2143125"/>
            <wp:effectExtent l="0" t="0" r="0" b="9525"/>
            <wp:wrapNone/>
            <wp:docPr id="1017" name="Picture 1017" descr="04MedicineAssociat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04MedicineAssociate0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7924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t>Undo Medicine Results</w:t>
      </w:r>
      <w:r w:rsidR="004A5973">
        <w:fldChar w:fldCharType="begin"/>
      </w:r>
      <w:r w:rsidR="004A5973">
        <w:instrText xml:space="preserve"> XE "Remove Medicine Results" </w:instrText>
      </w:r>
      <w:r w:rsidR="004A5973">
        <w:fldChar w:fldCharType="end"/>
      </w:r>
      <w:r w:rsidR="004A5973">
        <w:fldChar w:fldCharType="begin"/>
      </w:r>
      <w:r w:rsidR="004A5973">
        <w:instrText xml:space="preserve"> XE "Undo Medicine Results" </w:instrText>
      </w:r>
      <w:r w:rsidR="004A5973">
        <w:fldChar w:fldCharType="end"/>
      </w:r>
    </w:p>
    <w:p w14:paraId="72D38B8F" w14:textId="77777777" w:rsidR="004A5973" w:rsidRDefault="004A5973" w:rsidP="00D41468">
      <w:pPr>
        <w:pStyle w:val="Heading5"/>
      </w:pPr>
      <w:r>
        <w:t xml:space="preserve">Select Remove Medicine </w:t>
      </w:r>
    </w:p>
    <w:p w14:paraId="72D38B90" w14:textId="77777777" w:rsidR="004A5973" w:rsidRDefault="004A5973" w:rsidP="00D41468">
      <w:pPr>
        <w:pStyle w:val="Heading5"/>
      </w:pPr>
      <w:r>
        <w:t>Results</w:t>
      </w:r>
    </w:p>
    <w:p w14:paraId="72D38B91" w14:textId="77777777" w:rsidR="004A5973" w:rsidRDefault="00A57AF7" w:rsidP="00D41468">
      <w:pPr>
        <w:pStyle w:val="Heading5"/>
      </w:pPr>
      <w:r>
        <w:rPr>
          <w:noProof/>
          <w:sz w:val="20"/>
        </w:rPr>
        <mc:AlternateContent>
          <mc:Choice Requires="wps">
            <w:drawing>
              <wp:anchor distT="0" distB="0" distL="114300" distR="114300" simplePos="0" relativeHeight="251687424" behindDoc="0" locked="0" layoutInCell="1" allowOverlap="1" wp14:anchorId="72D3967D" wp14:editId="72D3967E">
                <wp:simplePos x="0" y="0"/>
                <wp:positionH relativeFrom="column">
                  <wp:posOffset>718820</wp:posOffset>
                </wp:positionH>
                <wp:positionV relativeFrom="paragraph">
                  <wp:posOffset>135890</wp:posOffset>
                </wp:positionV>
                <wp:extent cx="1678305" cy="1002665"/>
                <wp:effectExtent l="0" t="0" r="0" b="0"/>
                <wp:wrapNone/>
                <wp:docPr id="757" name="AutoShape 9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8305" cy="1002665"/>
                        </a:xfrm>
                        <a:prstGeom prst="borderCallout2">
                          <a:avLst>
                            <a:gd name="adj1" fmla="val 88157"/>
                            <a:gd name="adj2" fmla="val 104352"/>
                            <a:gd name="adj3" fmla="val 88157"/>
                            <a:gd name="adj4" fmla="val 163565"/>
                            <a:gd name="adj5" fmla="val 50856"/>
                            <a:gd name="adj6" fmla="val 22368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12" w14:textId="77777777" w:rsidR="00741A65" w:rsidRDefault="00741A65" w:rsidP="00D41468">
                            <w:pPr>
                              <w:pStyle w:val="Callout"/>
                            </w:pPr>
                            <w:r>
                              <w:t xml:space="preserve">Windows activates this menu command when a result </w:t>
                            </w:r>
                            <w:r>
                              <w:rPr>
                                <w:i/>
                                <w:iCs/>
                              </w:rPr>
                              <w:t>you can</w:t>
                            </w:r>
                            <w:r>
                              <w:t xml:space="preserve"> remove is present in the selected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7D" id="AutoShape 933" o:spid="_x0000_s1109" type="#_x0000_t48" style="position:absolute;margin-left:56.6pt;margin-top:10.7pt;width:132.15pt;height:78.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" adj="48316,10985,35330,19042,22540,19042">
                <v:stroke startarrow="block"/>
                <v:textbox>
                  <w:txbxContent>
                    <w:p w14:paraId="72D39812" w14:textId="77777777" w:rsidR="00741A65" w:rsidRDefault="00741A65" w:rsidP="00D41468">
                      <w:pPr>
                        <w:pStyle w:val="Callout"/>
                      </w:pPr>
                      <w:r>
                        <w:t xml:space="preserve">Windows activates this menu command when a result </w:t>
                      </w:r>
                      <w:r>
                        <w:rPr>
                          <w:i/>
                          <w:iCs/>
                        </w:rPr>
                        <w:t>you can</w:t>
                      </w:r>
                      <w:r>
                        <w:t xml:space="preserve"> remove is present in the selected consult.</w:t>
                      </w:r>
                    </w:p>
                  </w:txbxContent>
                </v:textbox>
                <o:callout v:ext="edit" minusx="t"/>
              </v:shape>
            </w:pict>
          </mc:Fallback>
        </mc:AlternateContent>
      </w:r>
      <w:r w:rsidR="004A5973">
        <w:br w:type="page"/>
      </w:r>
      <w:r w:rsidR="004A5973">
        <w:lastRenderedPageBreak/>
        <w:t>2. Select the medicine result to be removed.</w:t>
      </w:r>
    </w:p>
    <w:p w14:paraId="72D38B92" w14:textId="77777777" w:rsidR="004A5973" w:rsidRDefault="00A57AF7" w:rsidP="00D41468">
      <w:r>
        <w:rPr>
          <w:noProof/>
        </w:rPr>
        <w:drawing>
          <wp:anchor distT="0" distB="0" distL="114300" distR="114300" simplePos="0" relativeHeight="251727360" behindDoc="1" locked="0" layoutInCell="1" allowOverlap="1" wp14:anchorId="72D3967F" wp14:editId="72D39680">
            <wp:simplePos x="0" y="0"/>
            <wp:positionH relativeFrom="column">
              <wp:posOffset>2036445</wp:posOffset>
            </wp:positionH>
            <wp:positionV relativeFrom="paragraph">
              <wp:posOffset>61595</wp:posOffset>
            </wp:positionV>
            <wp:extent cx="4251325" cy="2227580"/>
            <wp:effectExtent l="0" t="0" r="0" b="1270"/>
            <wp:wrapNone/>
            <wp:docPr id="1018" name="Picture 1018" descr="04MedicineAssociat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04MedicineAssociate0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51325" cy="22275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mc:AlternateContent>
          <mc:Choice Requires="wps">
            <w:drawing>
              <wp:anchor distT="0" distB="0" distL="114300" distR="114300" simplePos="0" relativeHeight="251688448" behindDoc="0" locked="0" layoutInCell="1" allowOverlap="1" wp14:anchorId="72D39681" wp14:editId="72D39682">
                <wp:simplePos x="0" y="0"/>
                <wp:positionH relativeFrom="column">
                  <wp:posOffset>439420</wp:posOffset>
                </wp:positionH>
                <wp:positionV relativeFrom="paragraph">
                  <wp:posOffset>210185</wp:posOffset>
                </wp:positionV>
                <wp:extent cx="1047115" cy="1201420"/>
                <wp:effectExtent l="0" t="0" r="0" b="0"/>
                <wp:wrapNone/>
                <wp:docPr id="756" name="AutoShape 9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7115" cy="1201420"/>
                        </a:xfrm>
                        <a:prstGeom prst="borderCallout2">
                          <a:avLst>
                            <a:gd name="adj1" fmla="val 90116"/>
                            <a:gd name="adj2" fmla="val 106972"/>
                            <a:gd name="adj3" fmla="val 90116"/>
                            <a:gd name="adj4" fmla="val 158824"/>
                            <a:gd name="adj5" fmla="val 48204"/>
                            <a:gd name="adj6" fmla="val 21152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13" w14:textId="77777777" w:rsidR="00741A65" w:rsidRDefault="00741A65" w:rsidP="00D41468">
                            <w:pPr>
                              <w:pStyle w:val="Callout"/>
                            </w:pPr>
                            <w:r>
                              <w:t>If more medicine results are present, they will be listed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81" id="AutoShape 938" o:spid="_x0000_s1110" type="#_x0000_t48" style="position:absolute;margin-left:34.6pt;margin-top:16.55pt;width:82.45pt;height:94.6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" adj="45689,10412,34306,19465,23106,19465">
                <v:stroke startarrow="block"/>
                <v:textbox>
                  <w:txbxContent>
                    <w:p w14:paraId="72D39813" w14:textId="77777777" w:rsidR="00741A65" w:rsidRDefault="00741A65" w:rsidP="00D41468">
                      <w:pPr>
                        <w:pStyle w:val="Callout"/>
                      </w:pPr>
                      <w:r>
                        <w:t>If more medicine results are present, they will be listed here.</w:t>
                      </w:r>
                    </w:p>
                  </w:txbxContent>
                </v:textbox>
                <o:callout v:ext="edit" minusx="t"/>
              </v:shape>
            </w:pict>
          </mc:Fallback>
        </mc:AlternateContent>
      </w:r>
    </w:p>
    <w:p w14:paraId="72D38B93" w14:textId="77777777" w:rsidR="004A5973" w:rsidRDefault="004A5973" w:rsidP="00D41468"/>
    <w:p w14:paraId="72D38B94" w14:textId="77777777" w:rsidR="004A5973" w:rsidRDefault="004A5973" w:rsidP="00D41468"/>
    <w:p w14:paraId="72D38B95" w14:textId="77777777" w:rsidR="004A5973" w:rsidRDefault="004A5973" w:rsidP="00D41468"/>
    <w:p w14:paraId="72D38B96" w14:textId="77777777" w:rsidR="004A5973" w:rsidRDefault="004A5973" w:rsidP="00D41468"/>
    <w:p w14:paraId="72D38B97" w14:textId="77777777" w:rsidR="004A5973" w:rsidRDefault="004A5973" w:rsidP="00D41468"/>
    <w:p w14:paraId="72D38B98" w14:textId="77777777" w:rsidR="004A5973" w:rsidRDefault="004A5973" w:rsidP="00D41468"/>
    <w:p w14:paraId="72D38B99" w14:textId="77777777" w:rsidR="004A5973" w:rsidRDefault="00A57AF7" w:rsidP="00D41468">
      <w:r>
        <w:rPr>
          <w:noProof/>
        </w:rPr>
        <w:drawing>
          <wp:anchor distT="0" distB="0" distL="114300" distR="114300" simplePos="0" relativeHeight="251728384" behindDoc="1" locked="0" layoutInCell="1" allowOverlap="1" wp14:anchorId="72D39683" wp14:editId="72D39684">
            <wp:simplePos x="0" y="0"/>
            <wp:positionH relativeFrom="column">
              <wp:posOffset>1536065</wp:posOffset>
            </wp:positionH>
            <wp:positionV relativeFrom="paragraph">
              <wp:posOffset>138430</wp:posOffset>
            </wp:positionV>
            <wp:extent cx="4650105" cy="2602230"/>
            <wp:effectExtent l="0" t="0" r="0" b="7620"/>
            <wp:wrapNone/>
            <wp:docPr id="1019" name="Picture 1019" descr="04MedicineAssociate05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04MedicineAssociate05 copy"/>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50105" cy="2602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B9A" w14:textId="77777777" w:rsidR="004A5973" w:rsidRDefault="004A5973" w:rsidP="00D41468"/>
    <w:p w14:paraId="72D38B9B" w14:textId="77777777" w:rsidR="004A5973" w:rsidRDefault="004A5973" w:rsidP="00D41468"/>
    <w:p w14:paraId="72D38B9C" w14:textId="77777777" w:rsidR="004A5973" w:rsidRDefault="00A57AF7" w:rsidP="00D41468">
      <w:r>
        <w:rPr>
          <w:noProof/>
        </w:rPr>
        <mc:AlternateContent>
          <mc:Choice Requires="wps">
            <w:drawing>
              <wp:anchor distT="0" distB="0" distL="114300" distR="114300" simplePos="0" relativeHeight="251689472" behindDoc="0" locked="0" layoutInCell="1" allowOverlap="1" wp14:anchorId="72D39685" wp14:editId="72D39686">
                <wp:simplePos x="0" y="0"/>
                <wp:positionH relativeFrom="column">
                  <wp:posOffset>262890</wp:posOffset>
                </wp:positionH>
                <wp:positionV relativeFrom="paragraph">
                  <wp:posOffset>66675</wp:posOffset>
                </wp:positionV>
                <wp:extent cx="1273175" cy="879475"/>
                <wp:effectExtent l="0" t="0" r="0" b="0"/>
                <wp:wrapNone/>
                <wp:docPr id="753" name="AutoShape 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3175" cy="879475"/>
                        </a:xfrm>
                        <a:prstGeom prst="borderCallout2">
                          <a:avLst>
                            <a:gd name="adj1" fmla="val 86500"/>
                            <a:gd name="adj2" fmla="val 105736"/>
                            <a:gd name="adj3" fmla="val 86500"/>
                            <a:gd name="adj4" fmla="val 141444"/>
                            <a:gd name="adj5" fmla="val 151769"/>
                            <a:gd name="adj6" fmla="val 17775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14" w14:textId="77777777" w:rsidR="00741A65" w:rsidRDefault="00741A65" w:rsidP="00D41468">
                            <w:pPr>
                              <w:pStyle w:val="Callout"/>
                            </w:pPr>
                            <w:r>
                              <w:t>Consults keeps and displays a complete audit trail.</w:t>
                            </w:r>
                          </w:p>
                          <w:p w14:paraId="72D39815" w14:textId="77777777" w:rsidR="00741A65" w:rsidRDefault="00741A65" w:rsidP="00D41468"/>
                          <w:p w14:paraId="72D39816" w14:textId="77777777" w:rsidR="00741A65" w:rsidRDefault="00741A65" w:rsidP="00D41468"/>
                          <w:p w14:paraId="72D39817" w14:textId="77777777" w:rsidR="00741A65" w:rsidRDefault="00741A65"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85" id="AutoShape 940" o:spid="_x0000_s1111" type="#_x0000_t48" style="position:absolute;margin-left:20.7pt;margin-top:5.25pt;width:100.25pt;height:69.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" adj="38395,32782,30552,18684,22839,18684">
                <v:stroke startarrow="block"/>
                <v:textbox>
                  <w:txbxContent>
                    <w:p w14:paraId="72D39814" w14:textId="77777777" w:rsidR="00741A65" w:rsidRDefault="00741A65" w:rsidP="00D41468">
                      <w:pPr>
                        <w:pStyle w:val="Callout"/>
                      </w:pPr>
                      <w:r>
                        <w:t>Consults keeps and displays a complete audit trail.</w:t>
                      </w:r>
                    </w:p>
                    <w:p w14:paraId="72D39815" w14:textId="77777777" w:rsidR="00741A65" w:rsidRDefault="00741A65" w:rsidP="00D41468"/>
                    <w:p w14:paraId="72D39816" w14:textId="77777777" w:rsidR="00741A65" w:rsidRDefault="00741A65" w:rsidP="00D41468"/>
                    <w:p w14:paraId="72D39817" w14:textId="77777777" w:rsidR="00741A65" w:rsidRDefault="00741A65" w:rsidP="00D41468"/>
                  </w:txbxContent>
                </v:textbox>
                <o:callout v:ext="edit" minusx="t" minusy="t"/>
              </v:shape>
            </w:pict>
          </mc:Fallback>
        </mc:AlternateContent>
      </w:r>
    </w:p>
    <w:p w14:paraId="72D38B9D" w14:textId="77777777" w:rsidR="004A5973" w:rsidRDefault="004A5973" w:rsidP="00D41468"/>
    <w:p w14:paraId="72D38B9E" w14:textId="77777777" w:rsidR="004A5973" w:rsidRDefault="004A5973" w:rsidP="00D41468"/>
    <w:p w14:paraId="72D38B9F" w14:textId="77777777" w:rsidR="004A5973" w:rsidRDefault="004A5973" w:rsidP="00D41468"/>
    <w:p w14:paraId="72D38BA0" w14:textId="77777777" w:rsidR="004A5973" w:rsidRDefault="004A5973" w:rsidP="00D41468"/>
    <w:p w14:paraId="72D38BA1" w14:textId="77777777" w:rsidR="004A5973" w:rsidRDefault="004A5973" w:rsidP="00D41468"/>
    <w:p w14:paraId="72D38BA2" w14:textId="77777777" w:rsidR="004A5973" w:rsidRDefault="004A5973" w:rsidP="00D41468"/>
    <w:p w14:paraId="72D38BA3" w14:textId="77777777" w:rsidR="004A5973" w:rsidRDefault="004A5973" w:rsidP="00D41468"/>
    <w:p w14:paraId="72D38BA4" w14:textId="77777777" w:rsidR="004A5973" w:rsidRDefault="004A5973" w:rsidP="00D41468">
      <w:pPr>
        <w:pStyle w:val="Heading3"/>
      </w:pPr>
      <w:r>
        <w:br w:type="page"/>
      </w:r>
      <w:bookmarkStart w:id="174" w:name="_Toc508628498"/>
      <w:bookmarkStart w:id="175" w:name="_Toc421088118"/>
      <w:bookmarkStart w:id="176" w:name="_Toc421693938"/>
      <w:bookmarkStart w:id="177" w:name="_Toc421668512"/>
      <w:bookmarkEnd w:id="171"/>
      <w:r>
        <w:lastRenderedPageBreak/>
        <w:t>Other Windows Topics</w:t>
      </w:r>
      <w:bookmarkStart w:id="178" w:name="WindowsOther"/>
      <w:bookmarkEnd w:id="174"/>
      <w:bookmarkEnd w:id="178"/>
    </w:p>
    <w:p w14:paraId="72D38BA5" w14:textId="77777777" w:rsidR="004A5973" w:rsidRDefault="004A5973" w:rsidP="00D41468">
      <w:pPr>
        <w:pStyle w:val="Heading4"/>
      </w:pPr>
      <w:r>
        <w:t>Cancel (Deny) Request</w:t>
      </w:r>
      <w:bookmarkStart w:id="179" w:name="WindowsCX"/>
      <w:bookmarkEnd w:id="179"/>
      <w:r>
        <w:fldChar w:fldCharType="begin"/>
      </w:r>
      <w:r>
        <w:instrText xml:space="preserve"> XE "Cancel Request (CX)" </w:instrText>
      </w:r>
      <w:r>
        <w:fldChar w:fldCharType="end"/>
      </w:r>
    </w:p>
    <w:p w14:paraId="72D38BA6" w14:textId="77777777" w:rsidR="004A5973" w:rsidRDefault="00A57AF7" w:rsidP="00D41468">
      <w:r>
        <w:rPr>
          <w:noProof/>
        </w:rPr>
        <mc:AlternateContent>
          <mc:Choice Requires="wps">
            <w:drawing>
              <wp:anchor distT="0" distB="0" distL="114300" distR="114300" simplePos="0" relativeHeight="251663872" behindDoc="0" locked="0" layoutInCell="0" allowOverlap="1" wp14:anchorId="72D39687" wp14:editId="72D39688">
                <wp:simplePos x="0" y="0"/>
                <wp:positionH relativeFrom="column">
                  <wp:posOffset>457200</wp:posOffset>
                </wp:positionH>
                <wp:positionV relativeFrom="paragraph">
                  <wp:posOffset>130810</wp:posOffset>
                </wp:positionV>
                <wp:extent cx="4114800" cy="515620"/>
                <wp:effectExtent l="0" t="0" r="0" b="0"/>
                <wp:wrapNone/>
                <wp:docPr id="752" name="Text Box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51562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18" w14:textId="77777777" w:rsidR="00741A65" w:rsidRDefault="00741A65" w:rsidP="00D41468">
                            <w:pPr>
                              <w:pStyle w:val="Callout"/>
                            </w:pPr>
                            <w:r>
                              <w:t>This is a consult receiver’s action. If you are the consult originator, use the Discontinue Order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87" id="Text Box 833" o:spid="_x0000_s1112" type="#_x0000_t202" style="position:absolute;margin-left:36pt;margin-top:10.3pt;width:324pt;height:40.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" o:allowincell="f">
                <v:textbox>
                  <w:txbxContent>
                    <w:p w14:paraId="72D39818" w14:textId="77777777" w:rsidR="00741A65" w:rsidRDefault="00741A65" w:rsidP="00D41468">
                      <w:pPr>
                        <w:pStyle w:val="Callout"/>
                      </w:pPr>
                      <w:r>
                        <w:t>This is a consult receiver’s action. If you are the consult originator, use the Discontinue Order action.</w:t>
                      </w:r>
                    </w:p>
                  </w:txbxContent>
                </v:textbox>
              </v:shape>
            </w:pict>
          </mc:Fallback>
        </mc:AlternateContent>
      </w:r>
    </w:p>
    <w:p w14:paraId="72D38BA7" w14:textId="77777777" w:rsidR="004A5973" w:rsidRDefault="004A5973" w:rsidP="00D41468"/>
    <w:p w14:paraId="72D38BA8" w14:textId="77777777" w:rsidR="004A5973" w:rsidRDefault="004A5973" w:rsidP="00D41468"/>
    <w:p w14:paraId="72D38BA9" w14:textId="77777777" w:rsidR="004A5973" w:rsidRDefault="004A5973" w:rsidP="00D41468"/>
    <w:p w14:paraId="72D38BAA" w14:textId="77777777" w:rsidR="003A2F03" w:rsidRDefault="003A2F03" w:rsidP="00D41468">
      <w:pPr>
        <w:pStyle w:val="Heading5"/>
      </w:pPr>
    </w:p>
    <w:p w14:paraId="72D38BAB" w14:textId="77777777" w:rsidR="003A2F03" w:rsidRDefault="003A2F03" w:rsidP="00D41468">
      <w:pPr>
        <w:pStyle w:val="Heading5"/>
      </w:pPr>
    </w:p>
    <w:p w14:paraId="72D38BAC" w14:textId="77777777" w:rsidR="003A2F03" w:rsidRDefault="003A2F03" w:rsidP="00D41468">
      <w:pPr>
        <w:pStyle w:val="Heading5"/>
      </w:pPr>
    </w:p>
    <w:p w14:paraId="72D38BAD" w14:textId="77777777" w:rsidR="004A5973" w:rsidRDefault="004A5973" w:rsidP="00D41468">
      <w:pPr>
        <w:pStyle w:val="Heading5"/>
      </w:pPr>
      <w:r>
        <w:t>1. Select Cancel:</w:t>
      </w:r>
    </w:p>
    <w:p w14:paraId="72D38BAE" w14:textId="77777777" w:rsidR="004A5973" w:rsidRDefault="00A57AF7" w:rsidP="00D41468">
      <w:r>
        <w:rPr>
          <w:noProof/>
        </w:rPr>
        <w:drawing>
          <wp:anchor distT="0" distB="0" distL="114300" distR="114300" simplePos="0" relativeHeight="251730432" behindDoc="1" locked="0" layoutInCell="1" allowOverlap="1" wp14:anchorId="72D39689" wp14:editId="72D3968A">
            <wp:simplePos x="0" y="0"/>
            <wp:positionH relativeFrom="column">
              <wp:posOffset>1715135</wp:posOffset>
            </wp:positionH>
            <wp:positionV relativeFrom="paragraph">
              <wp:posOffset>115570</wp:posOffset>
            </wp:positionV>
            <wp:extent cx="4188460" cy="1882775"/>
            <wp:effectExtent l="0" t="0" r="2540" b="3175"/>
            <wp:wrapNone/>
            <wp:docPr id="1021" name="Picture 1021" descr="04Cance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04Cancel0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88460" cy="1882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776" behindDoc="0" locked="0" layoutInCell="1" allowOverlap="1" wp14:anchorId="72D3968B" wp14:editId="72D3968C">
                <wp:simplePos x="0" y="0"/>
                <wp:positionH relativeFrom="column">
                  <wp:posOffset>457200</wp:posOffset>
                </wp:positionH>
                <wp:positionV relativeFrom="paragraph">
                  <wp:posOffset>93980</wp:posOffset>
                </wp:positionV>
                <wp:extent cx="914400" cy="1464310"/>
                <wp:effectExtent l="0" t="0" r="0" b="0"/>
                <wp:wrapNone/>
                <wp:docPr id="749" name="AutoShape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464310"/>
                        </a:xfrm>
                        <a:prstGeom prst="borderCallout2">
                          <a:avLst>
                            <a:gd name="adj1" fmla="val 6245"/>
                            <a:gd name="adj2" fmla="val 107986"/>
                            <a:gd name="adj3" fmla="val 6245"/>
                            <a:gd name="adj4" fmla="val 175417"/>
                            <a:gd name="adj5" fmla="val 21551"/>
                            <a:gd name="adj6" fmla="val 24388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19" w14:textId="77777777" w:rsidR="00741A65" w:rsidRDefault="00741A65" w:rsidP="00D41468">
                            <w:pPr>
                              <w:pStyle w:val="Callout"/>
                            </w:pPr>
                            <w:r>
                              <w:t>Click on Action, then Consult Tracking, and then Cancel.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8B" id="AutoShape 827" o:spid="_x0000_s1113" type="#_x0000_t48" style="position:absolute;margin-left:36pt;margin-top:7.4pt;width:1in;height:115.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" adj="52680,4655,37890,1349,23325,1349">
                <v:stroke startarrow="block"/>
                <v:textbox>
                  <w:txbxContent>
                    <w:p w14:paraId="72D39819" w14:textId="77777777" w:rsidR="00741A65" w:rsidRDefault="00741A65" w:rsidP="00D41468">
                      <w:pPr>
                        <w:pStyle w:val="Callout"/>
                      </w:pPr>
                      <w:r>
                        <w:t>Click on Action, then Consult Tracking, and then Cancel.</w:t>
                      </w:r>
                    </w:p>
                  </w:txbxContent>
                </v:textbox>
                <o:callout v:ext="edit" minusx="t" minusy="t"/>
              </v:shape>
            </w:pict>
          </mc:Fallback>
        </mc:AlternateContent>
      </w:r>
    </w:p>
    <w:p w14:paraId="72D38BAF" w14:textId="77777777" w:rsidR="004A5973" w:rsidRDefault="004A5973" w:rsidP="00D41468"/>
    <w:p w14:paraId="72D38BB0" w14:textId="77777777" w:rsidR="004A5973" w:rsidRDefault="004A5973" w:rsidP="00D41468"/>
    <w:p w14:paraId="72D38BB1" w14:textId="77777777" w:rsidR="004A5973" w:rsidRDefault="004A5973" w:rsidP="00D41468"/>
    <w:p w14:paraId="72D38BB2" w14:textId="77777777" w:rsidR="004A5973" w:rsidRDefault="00A57AF7" w:rsidP="00D41468">
      <w:r>
        <w:rPr>
          <w:noProof/>
        </w:rPr>
        <mc:AlternateContent>
          <mc:Choice Requires="wps">
            <w:drawing>
              <wp:anchor distT="0" distB="0" distL="114300" distR="114300" simplePos="0" relativeHeight="251660800" behindDoc="0" locked="0" layoutInCell="1" allowOverlap="1" wp14:anchorId="72D3968D" wp14:editId="72D3968E">
                <wp:simplePos x="0" y="0"/>
                <wp:positionH relativeFrom="column">
                  <wp:posOffset>3219450</wp:posOffset>
                </wp:positionH>
                <wp:positionV relativeFrom="paragraph">
                  <wp:posOffset>142875</wp:posOffset>
                </wp:positionV>
                <wp:extent cx="2651760" cy="609600"/>
                <wp:effectExtent l="0" t="0" r="0" b="0"/>
                <wp:wrapNone/>
                <wp:docPr id="748" name="AutoShape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51760" cy="609600"/>
                        </a:xfrm>
                        <a:prstGeom prst="borderCallout3">
                          <a:avLst>
                            <a:gd name="adj1" fmla="val 30000"/>
                            <a:gd name="adj2" fmla="val -2755"/>
                            <a:gd name="adj3" fmla="val 30000"/>
                            <a:gd name="adj4" fmla="val -15014"/>
                            <a:gd name="adj5" fmla="val -5833"/>
                            <a:gd name="adj6" fmla="val -15014"/>
                            <a:gd name="adj7" fmla="val -40731"/>
                            <a:gd name="adj8" fmla="val 2811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1A" w14:textId="77777777" w:rsidR="00741A65" w:rsidRDefault="00741A65" w:rsidP="00D41468">
                            <w:pPr>
                              <w:pStyle w:val="Callout"/>
                            </w:pPr>
                            <w:r>
                              <w:t>Or follow the underlined letters by typing Alt and A together (Alt+A), then C, and then C again.</w:t>
                            </w:r>
                          </w:p>
                          <w:p w14:paraId="72D3981B" w14:textId="77777777" w:rsidR="00741A65" w:rsidRDefault="00741A65" w:rsidP="00D41468">
                            <w:pPr>
                              <w:pStyle w:val="Callou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8D" id="AutoShape 828" o:spid="_x0000_s1114" type="#_x0000_t49" style="position:absolute;margin-left:253.5pt;margin-top:11.25pt;width:208.8pt;height:4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" adj="6072,-8798,-3243,-1260,-3243,6480,-595,6480">
                <v:stroke startarrow="block"/>
                <v:textbox>
                  <w:txbxContent>
                    <w:p w14:paraId="72D3981A" w14:textId="77777777" w:rsidR="00741A65" w:rsidRDefault="00741A65" w:rsidP="00D41468">
                      <w:pPr>
                        <w:pStyle w:val="Callout"/>
                      </w:pPr>
                      <w:r>
                        <w:t>Or follow the underlined letters by typing Alt and A together (Alt+A), then C, and then C again.</w:t>
                      </w:r>
                    </w:p>
                    <w:p w14:paraId="72D3981B" w14:textId="77777777" w:rsidR="00741A65" w:rsidRDefault="00741A65" w:rsidP="00D41468">
                      <w:pPr>
                        <w:pStyle w:val="Callout"/>
                      </w:pPr>
                    </w:p>
                  </w:txbxContent>
                </v:textbox>
                <o:callout v:ext="edit" minusx="t"/>
              </v:shape>
            </w:pict>
          </mc:Fallback>
        </mc:AlternateContent>
      </w:r>
    </w:p>
    <w:p w14:paraId="72D38BB3" w14:textId="77777777" w:rsidR="004A5973" w:rsidRDefault="004A5973" w:rsidP="00D41468"/>
    <w:p w14:paraId="72D38BB4" w14:textId="77777777" w:rsidR="003A2F03" w:rsidRDefault="003A2F03" w:rsidP="00D41468">
      <w:pPr>
        <w:pStyle w:val="Heading5"/>
      </w:pPr>
    </w:p>
    <w:p w14:paraId="72D38BB5" w14:textId="77777777" w:rsidR="003A2F03" w:rsidRDefault="003A2F03" w:rsidP="00D41468">
      <w:pPr>
        <w:pStyle w:val="Heading5"/>
      </w:pPr>
    </w:p>
    <w:p w14:paraId="72D38BB6" w14:textId="77777777" w:rsidR="003A2F03" w:rsidRDefault="003A2F03" w:rsidP="00D41468">
      <w:pPr>
        <w:pStyle w:val="Heading5"/>
      </w:pPr>
    </w:p>
    <w:p w14:paraId="72D38BB7" w14:textId="77777777" w:rsidR="003A2F03" w:rsidRDefault="003A2F03" w:rsidP="00D41468">
      <w:pPr>
        <w:pStyle w:val="Heading5"/>
      </w:pPr>
    </w:p>
    <w:p w14:paraId="72D38BB8" w14:textId="77777777" w:rsidR="003A2F03" w:rsidRDefault="003A2F03" w:rsidP="00D41468">
      <w:pPr>
        <w:pStyle w:val="Heading5"/>
      </w:pPr>
    </w:p>
    <w:p w14:paraId="72D38BB9" w14:textId="77777777" w:rsidR="004A5973" w:rsidRDefault="004A5973" w:rsidP="00D41468">
      <w:pPr>
        <w:pStyle w:val="Heading5"/>
      </w:pPr>
      <w:r>
        <w:t xml:space="preserve">2.  </w:t>
      </w:r>
      <w:bookmarkStart w:id="180" w:name="GMRC66c"/>
      <w:r>
        <w:t>Consult dialog</w:t>
      </w:r>
      <w:r w:rsidR="00F2141C">
        <w:fldChar w:fldCharType="begin"/>
      </w:r>
      <w:r w:rsidR="00F2141C">
        <w:instrText xml:space="preserve"> XE "</w:instrText>
      </w:r>
      <w:r w:rsidR="00E207ED">
        <w:instrText xml:space="preserve">Clinically </w:instrText>
      </w:r>
      <w:r w:rsidR="00D05730">
        <w:instrText>I</w:instrText>
      </w:r>
      <w:r w:rsidR="00E207ED">
        <w:instrText>ndicated</w:instrText>
      </w:r>
      <w:r w:rsidR="00D05730">
        <w:instrText xml:space="preserve"> D</w:instrText>
      </w:r>
      <w:r w:rsidR="00F2141C" w:rsidRPr="00D45083">
        <w:instrText>ate</w:instrText>
      </w:r>
      <w:r w:rsidR="00F2141C">
        <w:instrText xml:space="preserve">" </w:instrText>
      </w:r>
      <w:r w:rsidR="00F2141C">
        <w:fldChar w:fldCharType="end"/>
      </w:r>
      <w:r>
        <w:t>:</w:t>
      </w:r>
    </w:p>
    <w:bookmarkEnd w:id="180"/>
    <w:p w14:paraId="72D38BBA" w14:textId="77777777" w:rsidR="004A5973" w:rsidRDefault="00A57AF7" w:rsidP="00D41468">
      <w:r>
        <w:rPr>
          <w:noProof/>
        </w:rPr>
        <mc:AlternateContent>
          <mc:Choice Requires="wps">
            <w:drawing>
              <wp:anchor distT="0" distB="0" distL="114300" distR="114300" simplePos="0" relativeHeight="251661824" behindDoc="0" locked="0" layoutInCell="0" allowOverlap="1" wp14:anchorId="72D3968F" wp14:editId="72D39690">
                <wp:simplePos x="0" y="0"/>
                <wp:positionH relativeFrom="column">
                  <wp:posOffset>457200</wp:posOffset>
                </wp:positionH>
                <wp:positionV relativeFrom="paragraph">
                  <wp:posOffset>255270</wp:posOffset>
                </wp:positionV>
                <wp:extent cx="1737360" cy="1247140"/>
                <wp:effectExtent l="0" t="0" r="0" b="0"/>
                <wp:wrapNone/>
                <wp:docPr id="747" name="AutoShape 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7360" cy="1247140"/>
                        </a:xfrm>
                        <a:prstGeom prst="accentBorderCallout2">
                          <a:avLst>
                            <a:gd name="adj1" fmla="val 85338"/>
                            <a:gd name="adj2" fmla="val 104204"/>
                            <a:gd name="adj3" fmla="val 85338"/>
                            <a:gd name="adj4" fmla="val 125074"/>
                            <a:gd name="adj5" fmla="val 67361"/>
                            <a:gd name="adj6" fmla="val 14619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1C" w14:textId="77777777" w:rsidR="00741A65" w:rsidRDefault="00741A65" w:rsidP="00D41468">
                            <w:pPr>
                              <w:pStyle w:val="Callout"/>
                            </w:pPr>
                            <w:r>
                              <w:t>a) Type the reason for the denial.  Be specific enough so that the originating provider can correct and resubmit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8F" id="AutoShape 829" o:spid="_x0000_s1115" type="#_x0000_t51" style="position:absolute;margin-left:36pt;margin-top:20.1pt;width:136.8pt;height:98.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" o:allowincell="f" adj="31579,14550,27016,18433,22508,18433">
                <v:stroke startarrow="block"/>
                <v:textbox>
                  <w:txbxContent>
                    <w:p w14:paraId="72D3981C" w14:textId="77777777" w:rsidR="00741A65" w:rsidRDefault="00741A65" w:rsidP="00D41468">
                      <w:pPr>
                        <w:pStyle w:val="Callout"/>
                      </w:pPr>
                      <w:r>
                        <w:t>a) Type the reason for the denial.  Be specific enough so that the originating provider can correct and resubmit the consult.</w:t>
                      </w:r>
                    </w:p>
                  </w:txbxContent>
                </v:textbox>
                <o:callout v:ext="edit" minusx="t"/>
              </v:shape>
            </w:pict>
          </mc:Fallback>
        </mc:AlternateContent>
      </w:r>
    </w:p>
    <w:p w14:paraId="72D38BBB" w14:textId="77777777" w:rsidR="004A5973" w:rsidRDefault="00A57AF7" w:rsidP="00D41468">
      <w:r>
        <w:rPr>
          <w:noProof/>
        </w:rPr>
        <mc:AlternateContent>
          <mc:Choice Requires="wps">
            <w:drawing>
              <wp:anchor distT="0" distB="0" distL="114300" distR="114300" simplePos="0" relativeHeight="251757056" behindDoc="0" locked="0" layoutInCell="1" allowOverlap="1" wp14:anchorId="72D39691" wp14:editId="72D39692">
                <wp:simplePos x="0" y="0"/>
                <wp:positionH relativeFrom="column">
                  <wp:posOffset>6016625</wp:posOffset>
                </wp:positionH>
                <wp:positionV relativeFrom="paragraph">
                  <wp:posOffset>32385</wp:posOffset>
                </wp:positionV>
                <wp:extent cx="6350" cy="3310890"/>
                <wp:effectExtent l="0" t="0" r="0" b="0"/>
                <wp:wrapNone/>
                <wp:docPr id="746" name="AutoShape 1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0" cy="331089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778C1FE" id="AutoShape 1061" o:spid="_x0000_s1026" type="#_x0000_t32" style="position:absolute;margin-left:473.75pt;margin-top:2.55pt;width:.5pt;height:260.7pt;flip:x;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"/>
            </w:pict>
          </mc:Fallback>
        </mc:AlternateContent>
      </w:r>
      <w:r>
        <w:rPr>
          <w:noProof/>
        </w:rPr>
        <w:drawing>
          <wp:anchor distT="0" distB="0" distL="114300" distR="114300" simplePos="0" relativeHeight="251756032" behindDoc="1" locked="0" layoutInCell="1" allowOverlap="1" wp14:anchorId="72D39693" wp14:editId="72D39694">
            <wp:simplePos x="0" y="0"/>
            <wp:positionH relativeFrom="column">
              <wp:posOffset>2798445</wp:posOffset>
            </wp:positionH>
            <wp:positionV relativeFrom="paragraph">
              <wp:posOffset>197485</wp:posOffset>
            </wp:positionV>
            <wp:extent cx="2950845" cy="2798445"/>
            <wp:effectExtent l="0" t="0" r="1905" b="1905"/>
            <wp:wrapNone/>
            <wp:docPr id="1059" name="Picture 1059" descr="DenyForEarliestAppropriate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DenyForEarliestAppropriateDa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50845" cy="279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BBC" w14:textId="77777777" w:rsidR="004A5973" w:rsidRDefault="004A5973" w:rsidP="00D41468"/>
    <w:p w14:paraId="72D38BBD" w14:textId="77777777" w:rsidR="004A5973" w:rsidRDefault="004A5973" w:rsidP="00D41468"/>
    <w:p w14:paraId="72D38BBE" w14:textId="77777777" w:rsidR="004A5973" w:rsidRDefault="004A5973" w:rsidP="00D41468"/>
    <w:p w14:paraId="72D38BBF" w14:textId="77777777" w:rsidR="004A5973" w:rsidRDefault="004A5973" w:rsidP="00D41468"/>
    <w:p w14:paraId="72D38BC0" w14:textId="77777777" w:rsidR="004A5973" w:rsidRDefault="00A57AF7" w:rsidP="00D41468">
      <w:pPr>
        <w:pStyle w:val="Heading4"/>
      </w:pPr>
      <w:r>
        <w:rPr>
          <w:noProof/>
        </w:rPr>
        <mc:AlternateContent>
          <mc:Choice Requires="wps">
            <w:drawing>
              <wp:anchor distT="0" distB="0" distL="114300" distR="114300" simplePos="0" relativeHeight="251664896" behindDoc="0" locked="0" layoutInCell="0" allowOverlap="1" wp14:anchorId="72D39695" wp14:editId="72D39696">
                <wp:simplePos x="0" y="0"/>
                <wp:positionH relativeFrom="column">
                  <wp:posOffset>365760</wp:posOffset>
                </wp:positionH>
                <wp:positionV relativeFrom="paragraph">
                  <wp:posOffset>1624330</wp:posOffset>
                </wp:positionV>
                <wp:extent cx="1828800" cy="1080770"/>
                <wp:effectExtent l="0" t="0" r="0" b="0"/>
                <wp:wrapSquare wrapText="bothSides"/>
                <wp:docPr id="745" name="Text Box 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080770"/>
                        </a:xfrm>
                        <a:prstGeom prst="rect">
                          <a:avLst/>
                        </a:prstGeom>
                        <a:solidFill>
                          <a:srgbClr val="FFFFFF"/>
                        </a:solidFill>
                        <a:ln w="9525">
                          <a:solidFill>
                            <a:srgbClr val="000000"/>
                          </a:solidFill>
                          <a:miter lim="800000"/>
                          <a:headEnd/>
                          <a:tailEnd/>
                        </a:ln>
                      </wps:spPr>
                      <wps:txbx>
                        <w:txbxContent>
                          <w:p w14:paraId="72D3981D" w14:textId="77777777" w:rsidR="00741A65" w:rsidRDefault="00741A65" w:rsidP="00D41468">
                            <w:pPr>
                              <w:pStyle w:val="Callout"/>
                            </w:pPr>
                            <w:r>
                              <w:t>A notification is automatically sent to the consult originator so that the consult can be edited and resubmitted.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95" id="Text Box 834" o:spid="_x0000_s1116" type="#_x0000_t202" style="position:absolute;margin-left:28.8pt;margin-top:127.9pt;width:2in;height:85.1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" o:allowincell="f">
                <v:textbox>
                  <w:txbxContent>
                    <w:p w14:paraId="72D3981D" w14:textId="77777777" w:rsidR="00741A65" w:rsidRDefault="00741A65" w:rsidP="00D41468">
                      <w:pPr>
                        <w:pStyle w:val="Callout"/>
                      </w:pPr>
                      <w:r>
                        <w:t>A notification is automatically sent to the consult originator so that the consult can be edited and resubmitted.</w:t>
                      </w:r>
                    </w:p>
                  </w:txbxContent>
                </v:textbox>
                <w10:wrap type="square"/>
              </v:shape>
            </w:pict>
          </mc:Fallback>
        </mc:AlternateContent>
      </w:r>
      <w:r>
        <w:rPr>
          <w:noProof/>
        </w:rPr>
        <mc:AlternateContent>
          <mc:Choice Requires="wps">
            <w:drawing>
              <wp:anchor distT="0" distB="0" distL="114300" distR="114300" simplePos="0" relativeHeight="251662848" behindDoc="0" locked="0" layoutInCell="0" allowOverlap="1" wp14:anchorId="72D39697" wp14:editId="72D39698">
                <wp:simplePos x="0" y="0"/>
                <wp:positionH relativeFrom="column">
                  <wp:posOffset>506095</wp:posOffset>
                </wp:positionH>
                <wp:positionV relativeFrom="paragraph">
                  <wp:posOffset>563245</wp:posOffset>
                </wp:positionV>
                <wp:extent cx="1744980" cy="582295"/>
                <wp:effectExtent l="0" t="0" r="0" b="0"/>
                <wp:wrapNone/>
                <wp:docPr id="744" name="AutoShape 8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4980" cy="582295"/>
                        </a:xfrm>
                        <a:prstGeom prst="accentBorderCallout2">
                          <a:avLst>
                            <a:gd name="adj1" fmla="val 68593"/>
                            <a:gd name="adj2" fmla="val 104185"/>
                            <a:gd name="adj3" fmla="val 68593"/>
                            <a:gd name="adj4" fmla="val 157458"/>
                            <a:gd name="adj5" fmla="val 184296"/>
                            <a:gd name="adj6" fmla="val 21153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1E" w14:textId="77777777" w:rsidR="00741A65" w:rsidRDefault="00741A65" w:rsidP="00D41468">
                            <w:pPr>
                              <w:pStyle w:val="Callout"/>
                            </w:pPr>
                            <w:r>
                              <w:t>b) When finished, click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97" id="AutoShape 830" o:spid="_x0000_s1117" type="#_x0000_t51" style="position:absolute;margin-left:39.85pt;margin-top:44.35pt;width:137.4pt;height:45.8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" o:allowincell="f" adj="45692,39808,34011,14816,22504,14816">
                <v:stroke startarrow="block"/>
                <v:textbox>
                  <w:txbxContent>
                    <w:p w14:paraId="72D3981E" w14:textId="77777777" w:rsidR="00741A65" w:rsidRDefault="00741A65" w:rsidP="00D41468">
                      <w:pPr>
                        <w:pStyle w:val="Callout"/>
                      </w:pPr>
                      <w:r>
                        <w:t>b) When finished, click the OK button.</w:t>
                      </w:r>
                    </w:p>
                  </w:txbxContent>
                </v:textbox>
                <o:callout v:ext="edit" minusx="t" minusy="t"/>
              </v:shape>
            </w:pict>
          </mc:Fallback>
        </mc:AlternateContent>
      </w:r>
      <w:r w:rsidR="004A5973">
        <w:br w:type="page"/>
      </w:r>
      <w:r w:rsidR="004A5973">
        <w:lastRenderedPageBreak/>
        <w:t>Discontinue Order</w:t>
      </w:r>
      <w:bookmarkStart w:id="181" w:name="WindowsDC"/>
      <w:bookmarkEnd w:id="181"/>
      <w:r w:rsidR="004A5973">
        <w:fldChar w:fldCharType="begin"/>
      </w:r>
      <w:r w:rsidR="004A5973">
        <w:instrText xml:space="preserve"> XE "Discontinue Order (DC)" </w:instrText>
      </w:r>
      <w:r w:rsidR="004A5973">
        <w:fldChar w:fldCharType="end"/>
      </w:r>
    </w:p>
    <w:p w14:paraId="72D38BC1" w14:textId="77777777" w:rsidR="004A5973" w:rsidRDefault="00A57AF7" w:rsidP="00D41468">
      <w:r>
        <w:rPr>
          <w:noProof/>
        </w:rPr>
        <mc:AlternateContent>
          <mc:Choice Requires="wps">
            <w:drawing>
              <wp:anchor distT="0" distB="0" distL="114300" distR="114300" simplePos="0" relativeHeight="251675136" behindDoc="0" locked="0" layoutInCell="1" allowOverlap="1" wp14:anchorId="72D39699" wp14:editId="72D3969A">
                <wp:simplePos x="0" y="0"/>
                <wp:positionH relativeFrom="column">
                  <wp:posOffset>480695</wp:posOffset>
                </wp:positionH>
                <wp:positionV relativeFrom="paragraph">
                  <wp:posOffset>116205</wp:posOffset>
                </wp:positionV>
                <wp:extent cx="4114800" cy="515620"/>
                <wp:effectExtent l="0" t="0" r="0" b="0"/>
                <wp:wrapNone/>
                <wp:docPr id="743" name="Text Box 8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51562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1F" w14:textId="77777777" w:rsidR="00741A65" w:rsidRDefault="00741A65" w:rsidP="00D41468">
                            <w:pPr>
                              <w:pStyle w:val="Callout"/>
                            </w:pPr>
                            <w:r>
                              <w:t>This is a consult originator’s action. If you are the consult receiver, use the Cancel (Deny)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99" id="Text Box 880" o:spid="_x0000_s1118" type="#_x0000_t202" style="position:absolute;margin-left:37.85pt;margin-top:9.15pt;width:324pt;height:40.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">
                <v:textbox>
                  <w:txbxContent>
                    <w:p w14:paraId="72D3981F" w14:textId="77777777" w:rsidR="00741A65" w:rsidRDefault="00741A65" w:rsidP="00D41468">
                      <w:pPr>
                        <w:pStyle w:val="Callout"/>
                      </w:pPr>
                      <w:r>
                        <w:t>This is a consult originator’s action. If you are the consult receiver, use the Cancel (Deny) action.</w:t>
                      </w:r>
                    </w:p>
                  </w:txbxContent>
                </v:textbox>
              </v:shape>
            </w:pict>
          </mc:Fallback>
        </mc:AlternateContent>
      </w:r>
    </w:p>
    <w:p w14:paraId="72D38BC2" w14:textId="77777777" w:rsidR="004A5973" w:rsidRDefault="004A5973" w:rsidP="00D41468">
      <w:pPr>
        <w:pStyle w:val="Heading5"/>
      </w:pPr>
    </w:p>
    <w:p w14:paraId="72D38BC3" w14:textId="77777777" w:rsidR="003A2F03" w:rsidRDefault="003A2F03" w:rsidP="00D41468">
      <w:pPr>
        <w:pStyle w:val="Heading5"/>
      </w:pPr>
    </w:p>
    <w:p w14:paraId="72D38BC4" w14:textId="77777777" w:rsidR="003A2F03" w:rsidRDefault="003A2F03" w:rsidP="00D41468">
      <w:pPr>
        <w:pStyle w:val="Heading5"/>
      </w:pPr>
    </w:p>
    <w:p w14:paraId="72D38BC5" w14:textId="77777777" w:rsidR="003A2F03" w:rsidRDefault="003A2F03" w:rsidP="00D41468">
      <w:pPr>
        <w:pStyle w:val="Heading5"/>
      </w:pPr>
    </w:p>
    <w:p w14:paraId="72D38BC6" w14:textId="77777777" w:rsidR="004A5973" w:rsidRDefault="004A5973" w:rsidP="00D41468">
      <w:pPr>
        <w:pStyle w:val="Heading5"/>
      </w:pPr>
      <w:r>
        <w:t>1. Select Discontinue:</w:t>
      </w:r>
    </w:p>
    <w:p w14:paraId="72D38BC7" w14:textId="77777777" w:rsidR="004A5973" w:rsidRDefault="00A57AF7" w:rsidP="00D41468">
      <w:r>
        <w:rPr>
          <w:noProof/>
        </w:rPr>
        <w:drawing>
          <wp:anchor distT="0" distB="0" distL="114300" distR="114300" simplePos="0" relativeHeight="251731456" behindDoc="1" locked="0" layoutInCell="1" allowOverlap="1" wp14:anchorId="72D3969B" wp14:editId="72D3969C">
            <wp:simplePos x="0" y="0"/>
            <wp:positionH relativeFrom="column">
              <wp:posOffset>1223645</wp:posOffset>
            </wp:positionH>
            <wp:positionV relativeFrom="paragraph">
              <wp:posOffset>128270</wp:posOffset>
            </wp:positionV>
            <wp:extent cx="4067810" cy="2016760"/>
            <wp:effectExtent l="0" t="0" r="8890" b="2540"/>
            <wp:wrapNone/>
            <wp:docPr id="1023" name="Picture 1023" descr="04Discontinu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04Discontinue0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67810" cy="2016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BC8" w14:textId="77777777" w:rsidR="004A5973" w:rsidRDefault="004A5973" w:rsidP="00D41468"/>
    <w:p w14:paraId="72D38BC9" w14:textId="77777777" w:rsidR="004A5973" w:rsidRDefault="004A5973" w:rsidP="00D41468"/>
    <w:p w14:paraId="72D38BCA" w14:textId="77777777" w:rsidR="004A5973" w:rsidRDefault="004A5973" w:rsidP="00D41468"/>
    <w:p w14:paraId="72D38BCB" w14:textId="77777777" w:rsidR="004A5973" w:rsidRDefault="004A5973" w:rsidP="00D41468"/>
    <w:p w14:paraId="72D38BCC" w14:textId="77777777" w:rsidR="004A5973" w:rsidRDefault="004A5973" w:rsidP="00D41468"/>
    <w:p w14:paraId="72D38BCD" w14:textId="77777777" w:rsidR="004A5973" w:rsidRDefault="00A57AF7" w:rsidP="00D41468">
      <w:r>
        <w:rPr>
          <w:noProof/>
        </w:rPr>
        <mc:AlternateContent>
          <mc:Choice Requires="wps">
            <w:drawing>
              <wp:anchor distT="0" distB="0" distL="114300" distR="114300" simplePos="0" relativeHeight="251670016" behindDoc="0" locked="0" layoutInCell="0" allowOverlap="1" wp14:anchorId="72D3969D" wp14:editId="72D3969E">
                <wp:simplePos x="0" y="0"/>
                <wp:positionH relativeFrom="column">
                  <wp:posOffset>-87630</wp:posOffset>
                </wp:positionH>
                <wp:positionV relativeFrom="paragraph">
                  <wp:posOffset>130175</wp:posOffset>
                </wp:positionV>
                <wp:extent cx="1371600" cy="847090"/>
                <wp:effectExtent l="0" t="0" r="0" b="0"/>
                <wp:wrapNone/>
                <wp:docPr id="742" name="AutoShape 8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847090"/>
                        </a:xfrm>
                        <a:prstGeom prst="borderCallout2">
                          <a:avLst>
                            <a:gd name="adj1" fmla="val 13495"/>
                            <a:gd name="adj2" fmla="val 105556"/>
                            <a:gd name="adj3" fmla="val 13495"/>
                            <a:gd name="adj4" fmla="val 134398"/>
                            <a:gd name="adj5" fmla="val -88231"/>
                            <a:gd name="adj6" fmla="val 163611"/>
                          </a:avLst>
                        </a:prstGeom>
                        <a:solidFill>
                          <a:srgbClr val="FFFFFF"/>
                        </a:solidFill>
                        <a:ln w="9525">
                          <a:solidFill>
                            <a:srgbClr val="000000"/>
                          </a:solidFill>
                          <a:miter lim="800000"/>
                          <a:headEnd/>
                          <a:tailEnd type="triangle" w="med" len="med"/>
                        </a:ln>
                      </wps:spPr>
                      <wps:txbx>
                        <w:txbxContent>
                          <w:p w14:paraId="72D39820" w14:textId="77777777" w:rsidR="00741A65" w:rsidRDefault="00741A65" w:rsidP="00D41468">
                            <w:pPr>
                              <w:pStyle w:val="Callout"/>
                            </w:pPr>
                            <w:r>
                              <w:t>Click on Action, then Consult Tracking, then Discontinue.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9D" id="AutoShape 874" o:spid="_x0000_s1119" type="#_x0000_t48" style="position:absolute;margin-left:-6.9pt;margin-top:10.25pt;width:108pt;height:66.7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" o:allowincell="f" adj="35340,-19058,29030,2915,22800,2915">
                <v:stroke startarrow="block"/>
                <v:textbox>
                  <w:txbxContent>
                    <w:p w14:paraId="72D39820" w14:textId="77777777" w:rsidR="00741A65" w:rsidRDefault="00741A65" w:rsidP="00D41468">
                      <w:pPr>
                        <w:pStyle w:val="Callout"/>
                      </w:pPr>
                      <w:r>
                        <w:t>Click on Action, then Consult Tracking, then Discontinue.</w:t>
                      </w:r>
                    </w:p>
                  </w:txbxContent>
                </v:textbox>
                <o:callout v:ext="edit" minusx="t"/>
              </v:shape>
            </w:pict>
          </mc:Fallback>
        </mc:AlternateContent>
      </w:r>
    </w:p>
    <w:p w14:paraId="72D38BCE" w14:textId="77777777" w:rsidR="004A5973" w:rsidRDefault="004A5973" w:rsidP="00D41468"/>
    <w:p w14:paraId="72D38BCF" w14:textId="77777777" w:rsidR="004A5973" w:rsidRDefault="004A5973" w:rsidP="00D41468">
      <w:pPr>
        <w:pStyle w:val="BlankLine"/>
      </w:pPr>
    </w:p>
    <w:p w14:paraId="72D38BD0" w14:textId="77777777" w:rsidR="003A2F03" w:rsidRDefault="003A2F03" w:rsidP="00D41468">
      <w:pPr>
        <w:pStyle w:val="Heading5"/>
      </w:pPr>
    </w:p>
    <w:p w14:paraId="72D38BD1" w14:textId="77777777" w:rsidR="003A2F03" w:rsidRDefault="00A57AF7" w:rsidP="00D41468">
      <w:pPr>
        <w:pStyle w:val="Heading5"/>
      </w:pPr>
      <w:r>
        <w:rPr>
          <w:noProof/>
        </w:rPr>
        <mc:AlternateContent>
          <mc:Choice Requires="wps">
            <w:drawing>
              <wp:anchor distT="0" distB="0" distL="114300" distR="114300" simplePos="0" relativeHeight="251671040" behindDoc="0" locked="0" layoutInCell="0" allowOverlap="1" wp14:anchorId="72D3969F" wp14:editId="72D396A0">
                <wp:simplePos x="0" y="0"/>
                <wp:positionH relativeFrom="column">
                  <wp:posOffset>2510155</wp:posOffset>
                </wp:positionH>
                <wp:positionV relativeFrom="paragraph">
                  <wp:posOffset>86360</wp:posOffset>
                </wp:positionV>
                <wp:extent cx="2667000" cy="667385"/>
                <wp:effectExtent l="0" t="0" r="0" b="0"/>
                <wp:wrapNone/>
                <wp:docPr id="741" name="AutoShape 8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67000" cy="667385"/>
                        </a:xfrm>
                        <a:prstGeom prst="borderCallout3">
                          <a:avLst>
                            <a:gd name="adj1" fmla="val 17125"/>
                            <a:gd name="adj2" fmla="val 102856"/>
                            <a:gd name="adj3" fmla="val 17125"/>
                            <a:gd name="adj4" fmla="val 103644"/>
                            <a:gd name="adj5" fmla="val -27593"/>
                            <a:gd name="adj6" fmla="val 103644"/>
                            <a:gd name="adj7" fmla="val -71264"/>
                            <a:gd name="adj8" fmla="val 71264"/>
                          </a:avLst>
                        </a:prstGeom>
                        <a:solidFill>
                          <a:srgbClr val="FFFFFF"/>
                        </a:solidFill>
                        <a:ln w="9525">
                          <a:solidFill>
                            <a:srgbClr val="000000"/>
                          </a:solidFill>
                          <a:miter lim="800000"/>
                          <a:headEnd/>
                          <a:tailEnd type="triangle" w="med" len="med"/>
                        </a:ln>
                      </wps:spPr>
                      <wps:txbx>
                        <w:txbxContent>
                          <w:p w14:paraId="72D39821" w14:textId="77777777" w:rsidR="00741A65" w:rsidRDefault="00741A65" w:rsidP="00D41468">
                            <w:pPr>
                              <w:pStyle w:val="Callout"/>
                            </w:pPr>
                            <w:r>
                              <w:t>Or follow the underlined characters on the keyboard by pressing Alt+A (together), then C, and then 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9F" id="AutoShape 875" o:spid="_x0000_s1120" type="#_x0000_t49" style="position:absolute;margin-left:197.65pt;margin-top:6.8pt;width:210pt;height:5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" o:allowincell="f" adj="15393,-15393,22387,-5960,22387,3699,22217,3699">
                <v:stroke startarrow="block"/>
                <v:textbox>
                  <w:txbxContent>
                    <w:p w14:paraId="72D39821" w14:textId="77777777" w:rsidR="00741A65" w:rsidRDefault="00741A65" w:rsidP="00D41468">
                      <w:pPr>
                        <w:pStyle w:val="Callout"/>
                      </w:pPr>
                      <w:r>
                        <w:t>Or follow the underlined characters on the keyboard by pressing Alt+A (together), then C, and then D.</w:t>
                      </w:r>
                    </w:p>
                  </w:txbxContent>
                </v:textbox>
              </v:shape>
            </w:pict>
          </mc:Fallback>
        </mc:AlternateContent>
      </w:r>
    </w:p>
    <w:p w14:paraId="72D38BD2" w14:textId="77777777" w:rsidR="003A2F03" w:rsidRDefault="003A2F03" w:rsidP="00D41468">
      <w:pPr>
        <w:pStyle w:val="Heading5"/>
      </w:pPr>
    </w:p>
    <w:p w14:paraId="72D38BD3" w14:textId="77777777" w:rsidR="003A2F03" w:rsidRDefault="003A2F03" w:rsidP="00D41468">
      <w:pPr>
        <w:pStyle w:val="Heading5"/>
      </w:pPr>
    </w:p>
    <w:p w14:paraId="72D38BD4" w14:textId="77777777" w:rsidR="003A2F03" w:rsidRDefault="003A2F03" w:rsidP="00D41468">
      <w:pPr>
        <w:pStyle w:val="Heading5"/>
      </w:pPr>
    </w:p>
    <w:p w14:paraId="72D38BD5" w14:textId="77777777" w:rsidR="003A2F03" w:rsidRDefault="003A2F03" w:rsidP="00D41468">
      <w:pPr>
        <w:pStyle w:val="Heading5"/>
      </w:pPr>
    </w:p>
    <w:p w14:paraId="72D38BD6" w14:textId="77777777" w:rsidR="004A5973" w:rsidRDefault="004A5973" w:rsidP="00D41468">
      <w:pPr>
        <w:pStyle w:val="Heading5"/>
      </w:pPr>
      <w:r>
        <w:t>2. Fill out the Discontinue Consult dialog:</w:t>
      </w:r>
    </w:p>
    <w:p w14:paraId="72D38BD7" w14:textId="77777777" w:rsidR="004A5973" w:rsidRDefault="00A57AF7" w:rsidP="00D41468">
      <w:r>
        <w:rPr>
          <w:noProof/>
        </w:rPr>
        <w:drawing>
          <wp:anchor distT="0" distB="0" distL="114300" distR="114300" simplePos="0" relativeHeight="251732480" behindDoc="1" locked="0" layoutInCell="1" allowOverlap="1" wp14:anchorId="72D396A1" wp14:editId="72D396A2">
            <wp:simplePos x="0" y="0"/>
            <wp:positionH relativeFrom="column">
              <wp:posOffset>2286000</wp:posOffset>
            </wp:positionH>
            <wp:positionV relativeFrom="paragraph">
              <wp:posOffset>196215</wp:posOffset>
            </wp:positionV>
            <wp:extent cx="3126740" cy="2971800"/>
            <wp:effectExtent l="0" t="0" r="0" b="0"/>
            <wp:wrapNone/>
            <wp:docPr id="1024" name="Picture 1024" descr="04Discontinu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04Discontinue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2674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064" behindDoc="0" locked="0" layoutInCell="1" allowOverlap="1" wp14:anchorId="72D396A3" wp14:editId="72D396A4">
                <wp:simplePos x="0" y="0"/>
                <wp:positionH relativeFrom="column">
                  <wp:posOffset>457200</wp:posOffset>
                </wp:positionH>
                <wp:positionV relativeFrom="paragraph">
                  <wp:posOffset>297815</wp:posOffset>
                </wp:positionV>
                <wp:extent cx="1080135" cy="480060"/>
                <wp:effectExtent l="0" t="0" r="0" b="0"/>
                <wp:wrapNone/>
                <wp:docPr id="740" name="AutoShape 8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80135" cy="480060"/>
                        </a:xfrm>
                        <a:prstGeom prst="accentBorderCallout2">
                          <a:avLst>
                            <a:gd name="adj1" fmla="val 75264"/>
                            <a:gd name="adj2" fmla="val 106759"/>
                            <a:gd name="adj3" fmla="val 75264"/>
                            <a:gd name="adj4" fmla="val 157319"/>
                            <a:gd name="adj5" fmla="val 58199"/>
                            <a:gd name="adj6" fmla="val 176662"/>
                          </a:avLst>
                        </a:prstGeom>
                        <a:solidFill>
                          <a:srgbClr val="FFFFFF"/>
                        </a:solidFill>
                        <a:ln w="9525">
                          <a:solidFill>
                            <a:srgbClr val="000000"/>
                          </a:solidFill>
                          <a:miter lim="800000"/>
                          <a:headEnd/>
                          <a:tailEnd type="triangle" w="med" len="med"/>
                        </a:ln>
                      </wps:spPr>
                      <wps:txbx>
                        <w:txbxContent>
                          <w:p w14:paraId="72D39822" w14:textId="77777777" w:rsidR="00741A65" w:rsidRDefault="00741A65" w:rsidP="00D41468">
                            <w:pPr>
                              <w:pStyle w:val="Callout"/>
                            </w:pPr>
                            <w:r>
                              <w:t>a) Type in the reason.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A3" id="AutoShape 877" o:spid="_x0000_s1121" type="#_x0000_t51" style="position:absolute;margin-left:36pt;margin-top:23.45pt;width:85.05pt;height:37.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" adj="38159,12571,33981,16257,23060,16257">
                <v:stroke startarrow="block"/>
                <v:textbox>
                  <w:txbxContent>
                    <w:p w14:paraId="72D39822" w14:textId="77777777" w:rsidR="00741A65" w:rsidRDefault="00741A65" w:rsidP="00D41468">
                      <w:pPr>
                        <w:pStyle w:val="Callout"/>
                      </w:pPr>
                      <w:r>
                        <w:t>a) Type in the reason.</w:t>
                      </w:r>
                    </w:p>
                  </w:txbxContent>
                </v:textbox>
                <o:callout v:ext="edit" minusx="t"/>
              </v:shape>
            </w:pict>
          </mc:Fallback>
        </mc:AlternateContent>
      </w:r>
    </w:p>
    <w:p w14:paraId="72D38BD8" w14:textId="77777777" w:rsidR="004A5973" w:rsidRDefault="004A5973" w:rsidP="00D41468"/>
    <w:p w14:paraId="72D38BD9" w14:textId="77777777" w:rsidR="004A5973" w:rsidRDefault="004A5973" w:rsidP="00D41468"/>
    <w:p w14:paraId="72D38BDA" w14:textId="77777777" w:rsidR="004A5973" w:rsidRDefault="004A5973" w:rsidP="00D41468"/>
    <w:p w14:paraId="72D38BDB" w14:textId="77777777" w:rsidR="004A5973" w:rsidRDefault="00A57AF7" w:rsidP="00D41468">
      <w:pPr>
        <w:pStyle w:val="Heading4"/>
      </w:pPr>
      <w:r>
        <w:rPr>
          <w:noProof/>
        </w:rPr>
        <mc:AlternateContent>
          <mc:Choice Requires="wps">
            <w:drawing>
              <wp:anchor distT="0" distB="0" distL="114300" distR="114300" simplePos="0" relativeHeight="251673088" behindDoc="0" locked="0" layoutInCell="0" allowOverlap="1" wp14:anchorId="72D396A5" wp14:editId="72D396A6">
                <wp:simplePos x="0" y="0"/>
                <wp:positionH relativeFrom="column">
                  <wp:posOffset>480695</wp:posOffset>
                </wp:positionH>
                <wp:positionV relativeFrom="paragraph">
                  <wp:posOffset>731520</wp:posOffset>
                </wp:positionV>
                <wp:extent cx="1061720" cy="901065"/>
                <wp:effectExtent l="0" t="0" r="0" b="0"/>
                <wp:wrapNone/>
                <wp:docPr id="739" name="AutoShape 8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1720" cy="901065"/>
                        </a:xfrm>
                        <a:prstGeom prst="accentBorderCallout2">
                          <a:avLst>
                            <a:gd name="adj1" fmla="val 86819"/>
                            <a:gd name="adj2" fmla="val 106880"/>
                            <a:gd name="adj3" fmla="val 86819"/>
                            <a:gd name="adj4" fmla="val 213398"/>
                            <a:gd name="adj5" fmla="val 161097"/>
                            <a:gd name="adj6" fmla="val 321472"/>
                          </a:avLst>
                        </a:prstGeom>
                        <a:solidFill>
                          <a:srgbClr val="FFFFFF"/>
                        </a:solidFill>
                        <a:ln w="9525">
                          <a:solidFill>
                            <a:srgbClr val="000000"/>
                          </a:solidFill>
                          <a:miter lim="800000"/>
                          <a:headEnd/>
                          <a:tailEnd type="triangle" w="med" len="med"/>
                        </a:ln>
                      </wps:spPr>
                      <wps:txbx>
                        <w:txbxContent>
                          <w:p w14:paraId="72D39823" w14:textId="77777777" w:rsidR="00741A65" w:rsidRDefault="00741A65" w:rsidP="00D41468">
                            <w:pPr>
                              <w:pStyle w:val="Callout"/>
                            </w:pPr>
                            <w:r>
                              <w:t>b) When finished, click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A5" id="AutoShape 878" o:spid="_x0000_s1122" type="#_x0000_t51" style="position:absolute;margin-left:37.85pt;margin-top:57.6pt;width:83.6pt;height:70.9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" o:allowincell="f" adj="69438,34797,46094,18753,23086,18753">
                <v:stroke startarrow="block"/>
                <v:textbox>
                  <w:txbxContent>
                    <w:p w14:paraId="72D39823" w14:textId="77777777" w:rsidR="00741A65" w:rsidRDefault="00741A65" w:rsidP="00D41468">
                      <w:pPr>
                        <w:pStyle w:val="Callout"/>
                      </w:pPr>
                      <w:r>
                        <w:t>b) When finished, click the OK button.</w:t>
                      </w:r>
                    </w:p>
                  </w:txbxContent>
                </v:textbox>
                <o:callout v:ext="edit" minusx="t" minusy="t"/>
              </v:shape>
            </w:pict>
          </mc:Fallback>
        </mc:AlternateContent>
      </w:r>
      <w:r>
        <w:rPr>
          <w:noProof/>
        </w:rPr>
        <mc:AlternateContent>
          <mc:Choice Requires="wps">
            <w:drawing>
              <wp:anchor distT="0" distB="0" distL="114300" distR="114300" simplePos="0" relativeHeight="251674112" behindDoc="0" locked="0" layoutInCell="1" allowOverlap="1" wp14:anchorId="72D396A7" wp14:editId="72D396A8">
                <wp:simplePos x="0" y="0"/>
                <wp:positionH relativeFrom="column">
                  <wp:posOffset>266700</wp:posOffset>
                </wp:positionH>
                <wp:positionV relativeFrom="paragraph">
                  <wp:posOffset>1749425</wp:posOffset>
                </wp:positionV>
                <wp:extent cx="1463040" cy="1433195"/>
                <wp:effectExtent l="0" t="0" r="0" b="0"/>
                <wp:wrapNone/>
                <wp:docPr id="738" name="Text Box 8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143319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24" w14:textId="77777777" w:rsidR="00741A65" w:rsidRDefault="00741A65" w:rsidP="00D41468">
                            <w:pPr>
                              <w:pStyle w:val="Callout"/>
                            </w:pPr>
                            <w:r>
                              <w:t>A notification is automatically sent to the originator of the consult with information about the discontinuation of the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A7" id="Text Box 879" o:spid="_x0000_s1123" type="#_x0000_t202" style="position:absolute;margin-left:21pt;margin-top:137.75pt;width:115.2pt;height:112.8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">
                <v:textbox>
                  <w:txbxContent>
                    <w:p w14:paraId="72D39824" w14:textId="77777777" w:rsidR="00741A65" w:rsidRDefault="00741A65" w:rsidP="00D41468">
                      <w:pPr>
                        <w:pStyle w:val="Callout"/>
                      </w:pPr>
                      <w:r>
                        <w:t>A notification is automatically sent to the originator of the consult with information about the discontinuation of the order.</w:t>
                      </w:r>
                    </w:p>
                  </w:txbxContent>
                </v:textbox>
              </v:shape>
            </w:pict>
          </mc:Fallback>
        </mc:AlternateContent>
      </w:r>
      <w:r w:rsidR="004A5973">
        <w:br w:type="page"/>
      </w:r>
      <w:r w:rsidR="004A5973">
        <w:lastRenderedPageBreak/>
        <w:t>Detailed Display</w:t>
      </w:r>
      <w:bookmarkStart w:id="182" w:name="WindowsDD"/>
      <w:bookmarkEnd w:id="175"/>
      <w:bookmarkEnd w:id="176"/>
      <w:bookmarkEnd w:id="182"/>
      <w:r w:rsidR="004A5973">
        <w:fldChar w:fldCharType="begin"/>
      </w:r>
      <w:r w:rsidR="004A5973">
        <w:instrText xml:space="preserve"> XE "Detailed Display (DD)" </w:instrText>
      </w:r>
      <w:r w:rsidR="004A5973">
        <w:fldChar w:fldCharType="end"/>
      </w:r>
    </w:p>
    <w:p w14:paraId="72D38BDC" w14:textId="77777777" w:rsidR="004A5973" w:rsidRDefault="00A57AF7" w:rsidP="00D41468">
      <w:r>
        <w:rPr>
          <w:noProof/>
        </w:rPr>
        <mc:AlternateContent>
          <mc:Choice Requires="wps">
            <w:drawing>
              <wp:anchor distT="0" distB="0" distL="114300" distR="114300" simplePos="0" relativeHeight="251575808" behindDoc="0" locked="0" layoutInCell="1" allowOverlap="1" wp14:anchorId="72D396A9" wp14:editId="72D396AA">
                <wp:simplePos x="0" y="0"/>
                <wp:positionH relativeFrom="column">
                  <wp:posOffset>2039620</wp:posOffset>
                </wp:positionH>
                <wp:positionV relativeFrom="paragraph">
                  <wp:posOffset>394970</wp:posOffset>
                </wp:positionV>
                <wp:extent cx="3383280" cy="1204595"/>
                <wp:effectExtent l="0" t="0" r="0" b="0"/>
                <wp:wrapNone/>
                <wp:docPr id="737" name="AutoShape 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83280" cy="1204595"/>
                        </a:xfrm>
                        <a:prstGeom prst="borderCallout2">
                          <a:avLst>
                            <a:gd name="adj1" fmla="val 9491"/>
                            <a:gd name="adj2" fmla="val 102250"/>
                            <a:gd name="adj3" fmla="val 9491"/>
                            <a:gd name="adj4" fmla="val 104315"/>
                            <a:gd name="adj5" fmla="val 142329"/>
                            <a:gd name="adj6" fmla="val 106398"/>
                          </a:avLst>
                        </a:prstGeom>
                        <a:solidFill>
                          <a:srgbClr val="FFFFFF"/>
                        </a:solidFill>
                        <a:ln w="9525">
                          <a:solidFill>
                            <a:srgbClr val="000000"/>
                          </a:solidFill>
                          <a:miter lim="800000"/>
                          <a:headEnd/>
                          <a:tailEnd type="triangle" w="med" len="med"/>
                        </a:ln>
                      </wps:spPr>
                      <wps:txbx>
                        <w:txbxContent>
                          <w:p w14:paraId="72D39825" w14:textId="77777777" w:rsidR="00741A65" w:rsidRDefault="00741A65" w:rsidP="00D41468">
                            <w:pPr>
                              <w:pStyle w:val="Callout"/>
                            </w:pPr>
                            <w:r>
                              <w:t>Postings codes have the following meanings:</w:t>
                            </w:r>
                          </w:p>
                          <w:p w14:paraId="72D39826" w14:textId="77777777" w:rsidR="00741A65" w:rsidRDefault="00741A65" w:rsidP="00D41468">
                            <w:pPr>
                              <w:pStyle w:val="Callout"/>
                            </w:pPr>
                            <w:r>
                              <w:t>C–There are Crisis Note(s) present.</w:t>
                            </w:r>
                          </w:p>
                          <w:p w14:paraId="72D39827" w14:textId="77777777" w:rsidR="00741A65" w:rsidRDefault="00741A65" w:rsidP="00D41468">
                            <w:pPr>
                              <w:pStyle w:val="Callout"/>
                            </w:pPr>
                            <w:r>
                              <w:t>W—There are Clinical Warning Note(s) present.</w:t>
                            </w:r>
                          </w:p>
                          <w:p w14:paraId="72D39828" w14:textId="77777777" w:rsidR="00741A65" w:rsidRDefault="00741A65" w:rsidP="00D41468">
                            <w:pPr>
                              <w:pStyle w:val="Callout"/>
                            </w:pPr>
                            <w:r>
                              <w:t>A—There are allergies present.</w:t>
                            </w:r>
                          </w:p>
                          <w:p w14:paraId="72D39829" w14:textId="77777777" w:rsidR="00741A65" w:rsidRDefault="00741A65" w:rsidP="00D41468">
                            <w:pPr>
                              <w:pStyle w:val="Callout"/>
                            </w:pPr>
                            <w:r>
                              <w:t>D—There are Directive Note(s) present.</w:t>
                            </w:r>
                          </w:p>
                          <w:p w14:paraId="72D3982A" w14:textId="77777777" w:rsidR="00741A65" w:rsidRDefault="00741A65" w:rsidP="00D41468">
                            <w:pPr>
                              <w:pStyle w:val="Callout"/>
                            </w:pPr>
                            <w:r>
                              <w:t>Click here for specifics.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A9" id="AutoShape 700" o:spid="_x0000_s1124" type="#_x0000_t48" style="position:absolute;margin-left:160.6pt;margin-top:31.1pt;width:266.4pt;height:94.8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" adj="22982,30743,22532,2050,22086,2050">
                <v:stroke startarrow="block"/>
                <v:textbox>
                  <w:txbxContent>
                    <w:p w14:paraId="72D39825" w14:textId="77777777" w:rsidR="00741A65" w:rsidRDefault="00741A65" w:rsidP="00D41468">
                      <w:pPr>
                        <w:pStyle w:val="Callout"/>
                      </w:pPr>
                      <w:r>
                        <w:t>Postings codes have the following meanings:</w:t>
                      </w:r>
                    </w:p>
                    <w:p w14:paraId="72D39826" w14:textId="77777777" w:rsidR="00741A65" w:rsidRDefault="00741A65" w:rsidP="00D41468">
                      <w:pPr>
                        <w:pStyle w:val="Callout"/>
                      </w:pPr>
                      <w:r>
                        <w:t>C–There are Crisis Note(s) present.</w:t>
                      </w:r>
                    </w:p>
                    <w:p w14:paraId="72D39827" w14:textId="77777777" w:rsidR="00741A65" w:rsidRDefault="00741A65" w:rsidP="00D41468">
                      <w:pPr>
                        <w:pStyle w:val="Callout"/>
                      </w:pPr>
                      <w:r>
                        <w:t>W—There are Clinical Warning Note(s) present.</w:t>
                      </w:r>
                    </w:p>
                    <w:p w14:paraId="72D39828" w14:textId="77777777" w:rsidR="00741A65" w:rsidRDefault="00741A65" w:rsidP="00D41468">
                      <w:pPr>
                        <w:pStyle w:val="Callout"/>
                      </w:pPr>
                      <w:r>
                        <w:t>A—There are allergies present.</w:t>
                      </w:r>
                    </w:p>
                    <w:p w14:paraId="72D39829" w14:textId="77777777" w:rsidR="00741A65" w:rsidRDefault="00741A65" w:rsidP="00D41468">
                      <w:pPr>
                        <w:pStyle w:val="Callout"/>
                      </w:pPr>
                      <w:r>
                        <w:t>D—There are Directive Note(s) present.</w:t>
                      </w:r>
                    </w:p>
                    <w:p w14:paraId="72D3982A" w14:textId="77777777" w:rsidR="00741A65" w:rsidRDefault="00741A65" w:rsidP="00D41468">
                      <w:pPr>
                        <w:pStyle w:val="Callout"/>
                      </w:pPr>
                      <w:r>
                        <w:t>Click here for specifics.</w:t>
                      </w:r>
                    </w:p>
                  </w:txbxContent>
                </v:textbox>
                <o:callout v:ext="edit" minusx="t" minusy="t"/>
              </v:shape>
            </w:pict>
          </mc:Fallback>
        </mc:AlternateContent>
      </w:r>
      <w:r w:rsidR="004A5973">
        <w:t>Consults in Windows always show the detailed display of whatever consult is selected.</w:t>
      </w:r>
    </w:p>
    <w:p w14:paraId="72D38BDD" w14:textId="77777777" w:rsidR="004A5973" w:rsidRDefault="00A57AF7" w:rsidP="00D41468">
      <w:r>
        <w:rPr>
          <w:noProof/>
        </w:rPr>
        <mc:AlternateContent>
          <mc:Choice Requires="wps">
            <w:drawing>
              <wp:anchor distT="0" distB="0" distL="114300" distR="114300" simplePos="0" relativeHeight="251577856" behindDoc="0" locked="0" layoutInCell="0" allowOverlap="1" wp14:anchorId="72D396AB" wp14:editId="72D396AC">
                <wp:simplePos x="0" y="0"/>
                <wp:positionH relativeFrom="column">
                  <wp:posOffset>457200</wp:posOffset>
                </wp:positionH>
                <wp:positionV relativeFrom="paragraph">
                  <wp:posOffset>233045</wp:posOffset>
                </wp:positionV>
                <wp:extent cx="1206500" cy="643255"/>
                <wp:effectExtent l="0" t="0" r="0" b="0"/>
                <wp:wrapNone/>
                <wp:docPr id="736" name="AutoShape 7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6500" cy="643255"/>
                        </a:xfrm>
                        <a:prstGeom prst="accentBorderCallout3">
                          <a:avLst>
                            <a:gd name="adj1" fmla="val 81542"/>
                            <a:gd name="adj2" fmla="val 106051"/>
                            <a:gd name="adj3" fmla="val 81542"/>
                            <a:gd name="adj4" fmla="val 114894"/>
                            <a:gd name="adj5" fmla="val 174926"/>
                            <a:gd name="adj6" fmla="val 114894"/>
                            <a:gd name="adj7" fmla="val 266042"/>
                            <a:gd name="adj8" fmla="val 91208"/>
                          </a:avLst>
                        </a:prstGeom>
                        <a:solidFill>
                          <a:srgbClr val="FFFFFF"/>
                        </a:solidFill>
                        <a:ln w="9525">
                          <a:solidFill>
                            <a:srgbClr val="000000"/>
                          </a:solidFill>
                          <a:miter lim="800000"/>
                          <a:headEnd/>
                          <a:tailEnd type="triangle" w="med" len="med"/>
                        </a:ln>
                      </wps:spPr>
                      <wps:txbx>
                        <w:txbxContent>
                          <w:p w14:paraId="72D3982B" w14:textId="77777777" w:rsidR="00741A65" w:rsidRDefault="00741A65" w:rsidP="00D41468">
                            <w:pPr>
                              <w:pStyle w:val="Callout"/>
                            </w:pPr>
                            <w:r>
                              <w:t>a) Click on the consult you want to see.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AB" id="AutoShape 702" o:spid="_x0000_s1125" type="#_x0000_t52" style="position:absolute;margin-left:36pt;margin-top:18.35pt;width:95pt;height:50.6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" o:allowincell="f" adj="19701,57465,24817,37784,24817,17613,22907,17613">
                <v:stroke startarrow="block"/>
                <v:textbox>
                  <w:txbxContent>
                    <w:p w14:paraId="72D3982B" w14:textId="77777777" w:rsidR="00741A65" w:rsidRDefault="00741A65" w:rsidP="00D41468">
                      <w:pPr>
                        <w:pStyle w:val="Callout"/>
                      </w:pPr>
                      <w:r>
                        <w:t>a) Click on the consult you want to see.</w:t>
                      </w:r>
                    </w:p>
                  </w:txbxContent>
                </v:textbox>
                <o:callout v:ext="edit" minusy="t"/>
              </v:shape>
            </w:pict>
          </mc:Fallback>
        </mc:AlternateContent>
      </w:r>
    </w:p>
    <w:p w14:paraId="72D38BDE" w14:textId="77777777" w:rsidR="004A5973" w:rsidRDefault="004A5973" w:rsidP="00055EBF">
      <w:pPr>
        <w:pStyle w:val="BodyText"/>
      </w:pPr>
    </w:p>
    <w:p w14:paraId="72D38BDF" w14:textId="77777777" w:rsidR="003A2F03" w:rsidRDefault="003A2F03" w:rsidP="00055EBF">
      <w:pPr>
        <w:pStyle w:val="BodyText"/>
      </w:pPr>
    </w:p>
    <w:p w14:paraId="72D38BE0" w14:textId="77777777" w:rsidR="003A2F03" w:rsidRDefault="003A2F03" w:rsidP="00055EBF">
      <w:pPr>
        <w:pStyle w:val="BodyText"/>
      </w:pPr>
    </w:p>
    <w:p w14:paraId="72D38BE1" w14:textId="77777777" w:rsidR="003A2F03" w:rsidRDefault="003A2F03" w:rsidP="00055EBF">
      <w:pPr>
        <w:pStyle w:val="BodyText"/>
      </w:pPr>
    </w:p>
    <w:p w14:paraId="72D38BE2" w14:textId="77777777" w:rsidR="004A688F" w:rsidRDefault="00A57AF7" w:rsidP="00D41468">
      <w:pPr>
        <w:pStyle w:val="Heading3"/>
      </w:pPr>
      <w:bookmarkStart w:id="183" w:name="_Toc508628499"/>
      <w:r>
        <w:rPr>
          <w:noProof/>
        </w:rPr>
        <w:drawing>
          <wp:anchor distT="0" distB="0" distL="114300" distR="114300" simplePos="0" relativeHeight="251743744" behindDoc="1" locked="0" layoutInCell="1" allowOverlap="1" wp14:anchorId="72D396AD" wp14:editId="72D396AE">
            <wp:simplePos x="0" y="0"/>
            <wp:positionH relativeFrom="column">
              <wp:posOffset>458470</wp:posOffset>
            </wp:positionH>
            <wp:positionV relativeFrom="paragraph">
              <wp:posOffset>546100</wp:posOffset>
            </wp:positionV>
            <wp:extent cx="5486400" cy="3595370"/>
            <wp:effectExtent l="0" t="0" r="0" b="5080"/>
            <wp:wrapNone/>
            <wp:docPr id="1041" name="Picture 1041" descr="04DetailedDesp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descr="04DetailedDesp01 copy"/>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5953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76832" behindDoc="0" locked="0" layoutInCell="1" allowOverlap="1" wp14:anchorId="72D396AF" wp14:editId="72D396B0">
                <wp:simplePos x="0" y="0"/>
                <wp:positionH relativeFrom="column">
                  <wp:posOffset>483870</wp:posOffset>
                </wp:positionH>
                <wp:positionV relativeFrom="paragraph">
                  <wp:posOffset>4232275</wp:posOffset>
                </wp:positionV>
                <wp:extent cx="2835275" cy="2095500"/>
                <wp:effectExtent l="0" t="0" r="0" b="0"/>
                <wp:wrapNone/>
                <wp:docPr id="959" name="AutoShape 7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35275" cy="2095500"/>
                        </a:xfrm>
                        <a:prstGeom prst="borderCallout1">
                          <a:avLst>
                            <a:gd name="adj1" fmla="val 5667"/>
                            <a:gd name="adj2" fmla="val 102574"/>
                            <a:gd name="adj3" fmla="val -42759"/>
                            <a:gd name="adj4" fmla="val 122306"/>
                          </a:avLst>
                        </a:prstGeom>
                        <a:solidFill>
                          <a:srgbClr val="FFFFFF"/>
                        </a:solidFill>
                        <a:ln w="9525">
                          <a:solidFill>
                            <a:srgbClr val="000000"/>
                          </a:solidFill>
                          <a:miter lim="800000"/>
                          <a:headEnd/>
                          <a:tailEnd type="triangle" w="med" len="med"/>
                        </a:ln>
                      </wps:spPr>
                      <wps:txbx>
                        <w:txbxContent>
                          <w:p w14:paraId="72D3982C" w14:textId="77777777" w:rsidR="00741A65" w:rsidRDefault="00741A65" w:rsidP="00D41468">
                            <w:pPr>
                              <w:pStyle w:val="Callout"/>
                            </w:pPr>
                            <w:r>
                              <w:t>The Detailed Display includes:</w:t>
                            </w:r>
                          </w:p>
                          <w:p w14:paraId="72D3982D" w14:textId="77777777" w:rsidR="00741A65" w:rsidRDefault="00741A65" w:rsidP="00D41468">
                            <w:pPr>
                              <w:pStyle w:val="Callout"/>
                            </w:pPr>
                            <w:r>
                              <w:t>Current Primary Care information.</w:t>
                            </w:r>
                          </w:p>
                          <w:p w14:paraId="72D3982E" w14:textId="77777777" w:rsidR="00741A65" w:rsidRDefault="00741A65" w:rsidP="00D41468">
                            <w:pPr>
                              <w:pStyle w:val="Callout"/>
                            </w:pPr>
                            <w:r>
                              <w:t>Current Eligibility information.</w:t>
                            </w:r>
                          </w:p>
                          <w:p w14:paraId="72D3982F" w14:textId="77777777" w:rsidR="00741A65" w:rsidRDefault="00741A65" w:rsidP="00D41468">
                            <w:pPr>
                              <w:pStyle w:val="Callout"/>
                            </w:pPr>
                            <w:r>
                              <w:t>Order information.</w:t>
                            </w:r>
                          </w:p>
                          <w:p w14:paraId="72D39830" w14:textId="77777777" w:rsidR="00741A65" w:rsidRDefault="00741A65" w:rsidP="00D41468">
                            <w:pPr>
                              <w:pStyle w:val="Callout"/>
                            </w:pPr>
                            <w:r>
                              <w:t>Last action information.</w:t>
                            </w:r>
                          </w:p>
                          <w:p w14:paraId="72D39831" w14:textId="77777777" w:rsidR="00741A65" w:rsidRDefault="00741A65" w:rsidP="00D41468">
                            <w:pPr>
                              <w:pStyle w:val="Callout"/>
                            </w:pPr>
                            <w:r>
                              <w:t>A record of activity.</w:t>
                            </w:r>
                          </w:p>
                          <w:p w14:paraId="72D39832" w14:textId="77777777" w:rsidR="00741A65" w:rsidRDefault="00741A65" w:rsidP="00D41468">
                            <w:pPr>
                              <w:pStyle w:val="Callout"/>
                            </w:pPr>
                            <w:r>
                              <w:t>All signed notes.</w:t>
                            </w:r>
                          </w:p>
                          <w:p w14:paraId="72D39833" w14:textId="77777777" w:rsidR="00741A65" w:rsidRDefault="00741A65" w:rsidP="00D41468">
                            <w:pPr>
                              <w:pStyle w:val="Callout"/>
                            </w:pPr>
                            <w:r>
                              <w:t>Information about unsigned notes.</w:t>
                            </w:r>
                          </w:p>
                          <w:p w14:paraId="72D39834" w14:textId="77777777" w:rsidR="00741A65" w:rsidRDefault="00741A65" w:rsidP="00D41468">
                            <w:pPr>
                              <w:pStyle w:val="Callout"/>
                            </w:pPr>
                            <w:r>
                              <w:t>Notes, Results, and Addenda</w:t>
                            </w:r>
                          </w:p>
                          <w:p w14:paraId="72D39835" w14:textId="77777777" w:rsidR="00741A65" w:rsidRDefault="00741A65" w:rsidP="00D41468">
                            <w:pPr>
                              <w:pStyle w:val="Callout"/>
                            </w:pPr>
                            <w:r>
                              <w:t>All other text fields associated with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AF" id="AutoShape 701" o:spid="_x0000_s1126" type="#_x0000_t47" style="position:absolute;margin-left:38.1pt;margin-top:333.25pt;width:223.25pt;height:16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" adj="26418,-9236,22156,1224">
                <v:stroke startarrow="block"/>
                <v:textbox>
                  <w:txbxContent>
                    <w:p w14:paraId="72D3982C" w14:textId="77777777" w:rsidR="00741A65" w:rsidRDefault="00741A65" w:rsidP="00D41468">
                      <w:pPr>
                        <w:pStyle w:val="Callout"/>
                      </w:pPr>
                      <w:r>
                        <w:t>The Detailed Display includes:</w:t>
                      </w:r>
                    </w:p>
                    <w:p w14:paraId="72D3982D" w14:textId="77777777" w:rsidR="00741A65" w:rsidRDefault="00741A65" w:rsidP="00D41468">
                      <w:pPr>
                        <w:pStyle w:val="Callout"/>
                      </w:pPr>
                      <w:r>
                        <w:t>Current Primary Care information.</w:t>
                      </w:r>
                    </w:p>
                    <w:p w14:paraId="72D3982E" w14:textId="77777777" w:rsidR="00741A65" w:rsidRDefault="00741A65" w:rsidP="00D41468">
                      <w:pPr>
                        <w:pStyle w:val="Callout"/>
                      </w:pPr>
                      <w:r>
                        <w:t>Current Eligibility information.</w:t>
                      </w:r>
                    </w:p>
                    <w:p w14:paraId="72D3982F" w14:textId="77777777" w:rsidR="00741A65" w:rsidRDefault="00741A65" w:rsidP="00D41468">
                      <w:pPr>
                        <w:pStyle w:val="Callout"/>
                      </w:pPr>
                      <w:r>
                        <w:t>Order information.</w:t>
                      </w:r>
                    </w:p>
                    <w:p w14:paraId="72D39830" w14:textId="77777777" w:rsidR="00741A65" w:rsidRDefault="00741A65" w:rsidP="00D41468">
                      <w:pPr>
                        <w:pStyle w:val="Callout"/>
                      </w:pPr>
                      <w:r>
                        <w:t>Last action information.</w:t>
                      </w:r>
                    </w:p>
                    <w:p w14:paraId="72D39831" w14:textId="77777777" w:rsidR="00741A65" w:rsidRDefault="00741A65" w:rsidP="00D41468">
                      <w:pPr>
                        <w:pStyle w:val="Callout"/>
                      </w:pPr>
                      <w:r>
                        <w:t>A record of activity.</w:t>
                      </w:r>
                    </w:p>
                    <w:p w14:paraId="72D39832" w14:textId="77777777" w:rsidR="00741A65" w:rsidRDefault="00741A65" w:rsidP="00D41468">
                      <w:pPr>
                        <w:pStyle w:val="Callout"/>
                      </w:pPr>
                      <w:r>
                        <w:t>All signed notes.</w:t>
                      </w:r>
                    </w:p>
                    <w:p w14:paraId="72D39833" w14:textId="77777777" w:rsidR="00741A65" w:rsidRDefault="00741A65" w:rsidP="00D41468">
                      <w:pPr>
                        <w:pStyle w:val="Callout"/>
                      </w:pPr>
                      <w:r>
                        <w:t>Information about unsigned notes.</w:t>
                      </w:r>
                    </w:p>
                    <w:p w14:paraId="72D39834" w14:textId="77777777" w:rsidR="00741A65" w:rsidRDefault="00741A65" w:rsidP="00D41468">
                      <w:pPr>
                        <w:pStyle w:val="Callout"/>
                      </w:pPr>
                      <w:r>
                        <w:t>Notes, Results, and Addenda</w:t>
                      </w:r>
                    </w:p>
                    <w:p w14:paraId="72D39835" w14:textId="77777777" w:rsidR="00741A65" w:rsidRDefault="00741A65" w:rsidP="00D41468">
                      <w:pPr>
                        <w:pStyle w:val="Callout"/>
                      </w:pPr>
                      <w:r>
                        <w:t>All other text fields associated with the consult.</w:t>
                      </w:r>
                    </w:p>
                  </w:txbxContent>
                </v:textbox>
                <o:callout v:ext="edit" minusx="t"/>
              </v:shape>
            </w:pict>
          </mc:Fallback>
        </mc:AlternateContent>
      </w:r>
      <w:r>
        <w:rPr>
          <w:noProof/>
        </w:rPr>
        <mc:AlternateContent>
          <mc:Choice Requires="wps">
            <w:drawing>
              <wp:anchor distT="0" distB="0" distL="114300" distR="114300" simplePos="0" relativeHeight="251578880" behindDoc="0" locked="0" layoutInCell="1" allowOverlap="1" wp14:anchorId="72D396B1" wp14:editId="72D396B2">
                <wp:simplePos x="0" y="0"/>
                <wp:positionH relativeFrom="column">
                  <wp:posOffset>3931920</wp:posOffset>
                </wp:positionH>
                <wp:positionV relativeFrom="paragraph">
                  <wp:posOffset>4322445</wp:posOffset>
                </wp:positionV>
                <wp:extent cx="1737360" cy="1068070"/>
                <wp:effectExtent l="0" t="0" r="0" b="0"/>
                <wp:wrapNone/>
                <wp:docPr id="958" name="AutoShape 7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7360" cy="1068070"/>
                        </a:xfrm>
                        <a:prstGeom prst="borderCallout3">
                          <a:avLst>
                            <a:gd name="adj1" fmla="val 10704"/>
                            <a:gd name="adj2" fmla="val 104384"/>
                            <a:gd name="adj3" fmla="val 10704"/>
                            <a:gd name="adj4" fmla="val 111514"/>
                            <a:gd name="adj5" fmla="val -141796"/>
                            <a:gd name="adj6" fmla="val 111514"/>
                            <a:gd name="adj7" fmla="val -290843"/>
                            <a:gd name="adj8" fmla="val 99454"/>
                          </a:avLst>
                        </a:prstGeom>
                        <a:solidFill>
                          <a:srgbClr val="FFFFFF"/>
                        </a:solidFill>
                        <a:ln w="9525">
                          <a:solidFill>
                            <a:srgbClr val="000000"/>
                          </a:solidFill>
                          <a:miter lim="800000"/>
                          <a:headEnd/>
                          <a:tailEnd type="triangle" w="med" len="med"/>
                        </a:ln>
                      </wps:spPr>
                      <wps:txbx>
                        <w:txbxContent>
                          <w:p w14:paraId="72D39836" w14:textId="77777777" w:rsidR="00741A65" w:rsidRDefault="00741A65" w:rsidP="00D41468">
                            <w:pPr>
                              <w:pStyle w:val="Callout"/>
                            </w:pPr>
                            <w:r>
                              <w:t>The consult number can be used to quickly access a specific consult in a variety of situations.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B1" id="AutoShape 703" o:spid="_x0000_s1127" type="#_x0000_t49" style="position:absolute;margin-left:309.6pt;margin-top:340.35pt;width:136.8pt;height:84.1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" adj="21482,-62822,24087,-30628,24087,2312,22547,2312">
                <v:stroke startarrow="block"/>
                <v:textbox>
                  <w:txbxContent>
                    <w:p w14:paraId="72D39836" w14:textId="77777777" w:rsidR="00741A65" w:rsidRDefault="00741A65" w:rsidP="00D41468">
                      <w:pPr>
                        <w:pStyle w:val="Callout"/>
                      </w:pPr>
                      <w:r>
                        <w:t>The consult number can be used to quickly access a specific consult in a variety of situations.</w:t>
                      </w:r>
                    </w:p>
                  </w:txbxContent>
                </v:textbox>
              </v:shape>
            </w:pict>
          </mc:Fallback>
        </mc:AlternateContent>
      </w:r>
      <w:r>
        <w:rPr>
          <w:noProof/>
        </w:rPr>
        <w:drawing>
          <wp:anchor distT="0" distB="0" distL="114300" distR="114300" simplePos="0" relativeHeight="251733504" behindDoc="1" locked="0" layoutInCell="1" allowOverlap="1" wp14:anchorId="72D396B3" wp14:editId="72D396B4">
            <wp:simplePos x="0" y="0"/>
            <wp:positionH relativeFrom="column">
              <wp:posOffset>457200</wp:posOffset>
            </wp:positionH>
            <wp:positionV relativeFrom="paragraph">
              <wp:posOffset>511810</wp:posOffset>
            </wp:positionV>
            <wp:extent cx="5486400" cy="3597275"/>
            <wp:effectExtent l="0" t="0" r="0" b="3175"/>
            <wp:wrapNone/>
            <wp:docPr id="1025" name="Picture 1025" descr="04DetailedDesp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04DetailedDesp01 cop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359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br w:type="page"/>
      </w:r>
      <w:bookmarkStart w:id="184" w:name="gmrc73display"/>
      <w:bookmarkStart w:id="185" w:name="_Toc422557672"/>
      <w:bookmarkEnd w:id="177"/>
      <w:bookmarkEnd w:id="184"/>
      <w:r w:rsidR="004A688F">
        <w:lastRenderedPageBreak/>
        <w:t>Changes made by Patch 73 for ICD-10 Remediation</w:t>
      </w:r>
      <w:bookmarkEnd w:id="183"/>
    </w:p>
    <w:p w14:paraId="72D38BE3" w14:textId="77777777" w:rsidR="004A688F" w:rsidRDefault="004A688F" w:rsidP="00D41468">
      <w:pPr>
        <w:pStyle w:val="Heading4"/>
      </w:pPr>
    </w:p>
    <w:p w14:paraId="72D38BE4" w14:textId="77777777" w:rsidR="004A688F" w:rsidRPr="000270B7" w:rsidRDefault="004A688F" w:rsidP="00D41468">
      <w:r w:rsidRPr="000270B7">
        <w:t>ICD Diagnosis Code Display</w:t>
      </w:r>
    </w:p>
    <w:p w14:paraId="72D38BE5" w14:textId="77777777" w:rsidR="006E14F1" w:rsidRDefault="006E14F1" w:rsidP="00D41468"/>
    <w:p w14:paraId="72D38BE6" w14:textId="77777777" w:rsidR="004A688F" w:rsidRPr="000270B7" w:rsidRDefault="00A57AF7" w:rsidP="00D41468">
      <w:r>
        <w:rPr>
          <w:noProof/>
        </w:rPr>
        <mc:AlternateContent>
          <mc:Choice Requires="wps">
            <w:drawing>
              <wp:anchor distT="0" distB="0" distL="114300" distR="114300" simplePos="0" relativeHeight="251758080" behindDoc="0" locked="0" layoutInCell="1" allowOverlap="1" wp14:anchorId="72D396B5" wp14:editId="72D396B6">
                <wp:simplePos x="0" y="0"/>
                <wp:positionH relativeFrom="column">
                  <wp:posOffset>7429500</wp:posOffset>
                </wp:positionH>
                <wp:positionV relativeFrom="paragraph">
                  <wp:posOffset>131445</wp:posOffset>
                </wp:positionV>
                <wp:extent cx="304800" cy="114300"/>
                <wp:effectExtent l="0" t="0" r="0" b="0"/>
                <wp:wrapNone/>
                <wp:docPr id="957" name="Rectangle 10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114300"/>
                        </a:xfrm>
                        <a:prstGeom prst="rect">
                          <a:avLst/>
                        </a:prstGeom>
                        <a:solidFill>
                          <a:srgbClr val="EEEC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111734" id="Rectangle 1067" o:spid="_x0000_s1026" style="position:absolute;margin-left:585pt;margin-top:10.35pt;width:24pt;height:9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" fillcolor="#eeece1" stroked="f"/>
            </w:pict>
          </mc:Fallback>
        </mc:AlternateContent>
      </w:r>
      <w:r w:rsidR="003A2F03">
        <w:t xml:space="preserve"> ICD Diagnose</w:t>
      </w:r>
      <w:r w:rsidR="004A688F" w:rsidRPr="000270B7">
        <w:t xml:space="preserve">s </w:t>
      </w:r>
      <w:r w:rsidR="003A2F03">
        <w:t xml:space="preserve">will be displayed </w:t>
      </w:r>
      <w:r w:rsidR="004A688F" w:rsidRPr="000270B7">
        <w:t xml:space="preserve">on the </w:t>
      </w:r>
      <w:r w:rsidR="006E14F1">
        <w:t>user-</w:t>
      </w:r>
      <w:r w:rsidR="004A688F" w:rsidRPr="000270B7">
        <w:t>selected Consults or Procedures.</w:t>
      </w:r>
    </w:p>
    <w:p w14:paraId="72D38BE7" w14:textId="77777777" w:rsidR="004A688F" w:rsidRPr="000270B7" w:rsidRDefault="00A57AF7" w:rsidP="00D41468">
      <w:pPr>
        <w:rPr>
          <w:rFonts w:ascii="Arial" w:hAnsi="Arial" w:cs="Arial"/>
        </w:rPr>
      </w:pPr>
      <w:r>
        <w:rPr>
          <w:noProof/>
        </w:rPr>
        <mc:AlternateContent>
          <mc:Choice Requires="wps">
            <w:drawing>
              <wp:anchor distT="0" distB="0" distL="114300" distR="114300" simplePos="0" relativeHeight="251760128" behindDoc="0" locked="0" layoutInCell="1" allowOverlap="1" wp14:anchorId="72D396B7" wp14:editId="72D396B8">
                <wp:simplePos x="0" y="0"/>
                <wp:positionH relativeFrom="column">
                  <wp:posOffset>6610350</wp:posOffset>
                </wp:positionH>
                <wp:positionV relativeFrom="paragraph">
                  <wp:posOffset>791210</wp:posOffset>
                </wp:positionV>
                <wp:extent cx="504825" cy="114300"/>
                <wp:effectExtent l="0" t="0" r="0" b="0"/>
                <wp:wrapNone/>
                <wp:docPr id="956" name="Rectangle 10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311C0E" id="Rectangle 1070" o:spid="_x0000_s1026" style="position:absolute;margin-left:520.5pt;margin-top:62.3pt;width:39.75pt;height:9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" stroked="f"/>
            </w:pict>
          </mc:Fallback>
        </mc:AlternateContent>
      </w:r>
      <w:r w:rsidR="004A688F" w:rsidRPr="000270B7">
        <w:t>If an existing consult (for which ICD-10 diagnosis was entered) is selected for display or the action Display Details is used, the ICD-10-CM diagnosis code and</w:t>
      </w:r>
      <w:r w:rsidR="000270B7">
        <w:t xml:space="preserve"> full description/definition will be displayed.</w:t>
      </w:r>
    </w:p>
    <w:p w14:paraId="72D38BE8" w14:textId="77777777" w:rsidR="000270B7" w:rsidRDefault="000270B7" w:rsidP="00D41468">
      <w:pPr>
        <w:pStyle w:val="ListParagraph"/>
      </w:pPr>
    </w:p>
    <w:p w14:paraId="72D38BE9" w14:textId="77777777" w:rsidR="000270B7" w:rsidRPr="000270B7" w:rsidRDefault="00A57AF7" w:rsidP="00D41468">
      <w:pPr>
        <w:pStyle w:val="ListParagraph"/>
      </w:pPr>
      <w:r>
        <w:rPr>
          <w:noProof/>
          <w:lang w:val="en-US" w:eastAsia="en-US"/>
        </w:rPr>
        <w:drawing>
          <wp:inline distT="0" distB="0" distL="0" distR="0" wp14:anchorId="72D396B9" wp14:editId="72D396BA">
            <wp:extent cx="5478780" cy="22479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8780" cy="2247900"/>
                    </a:xfrm>
                    <a:prstGeom prst="rect">
                      <a:avLst/>
                    </a:prstGeom>
                    <a:noFill/>
                    <a:ln>
                      <a:noFill/>
                    </a:ln>
                  </pic:spPr>
                </pic:pic>
              </a:graphicData>
            </a:graphic>
          </wp:inline>
        </w:drawing>
      </w:r>
    </w:p>
    <w:p w14:paraId="72D38BEA" w14:textId="77777777" w:rsidR="000270B7" w:rsidRPr="000270B7" w:rsidRDefault="000270B7" w:rsidP="00D41468">
      <w:pPr>
        <w:pStyle w:val="ListParagraph"/>
      </w:pPr>
    </w:p>
    <w:p w14:paraId="72D38BEB" w14:textId="77777777" w:rsidR="000270B7" w:rsidRDefault="000270B7" w:rsidP="00D41468"/>
    <w:p w14:paraId="72D38BEC" w14:textId="77777777" w:rsidR="004A688F" w:rsidRDefault="000270B7" w:rsidP="00D41468">
      <w:r>
        <w:br w:type="page"/>
      </w:r>
      <w:r w:rsidR="00A57AF7">
        <w:rPr>
          <w:noProof/>
        </w:rPr>
        <w:lastRenderedPageBreak/>
        <mc:AlternateContent>
          <mc:Choice Requires="wps">
            <w:drawing>
              <wp:anchor distT="0" distB="0" distL="114300" distR="114300" simplePos="0" relativeHeight="251759104" behindDoc="0" locked="0" layoutInCell="1" allowOverlap="1" wp14:anchorId="72D396BB" wp14:editId="72D396BC">
                <wp:simplePos x="0" y="0"/>
                <wp:positionH relativeFrom="column">
                  <wp:posOffset>8658225</wp:posOffset>
                </wp:positionH>
                <wp:positionV relativeFrom="paragraph">
                  <wp:posOffset>467360</wp:posOffset>
                </wp:positionV>
                <wp:extent cx="323850" cy="90805"/>
                <wp:effectExtent l="0" t="0" r="0" b="0"/>
                <wp:wrapNone/>
                <wp:docPr id="955" name="Rectangle 10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90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573B22" id="Rectangle 1068" o:spid="_x0000_s1026" style="position:absolute;margin-left:681.75pt;margin-top:36.8pt;width:25.5pt;height:7.1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" stroked="f"/>
            </w:pict>
          </mc:Fallback>
        </mc:AlternateContent>
      </w:r>
      <w:r w:rsidR="004A688F" w:rsidRPr="00FF54BB">
        <w:t>If the user selects an existing consult to display or uses the action Display Details and the Provisional Diagnosis was entered using free text data entry</w:t>
      </w:r>
      <w:r w:rsidR="004A688F">
        <w:t>,</w:t>
      </w:r>
      <w:r w:rsidR="004A688F" w:rsidRPr="00FF54BB">
        <w:t xml:space="preserve"> the </w:t>
      </w:r>
      <w:r w:rsidR="004A688F">
        <w:t>CRT</w:t>
      </w:r>
      <w:r w:rsidR="004A688F" w:rsidRPr="00FF54BB">
        <w:t xml:space="preserve"> package </w:t>
      </w:r>
      <w:r w:rsidR="004A688F">
        <w:t xml:space="preserve">will </w:t>
      </w:r>
      <w:r w:rsidR="004A688F" w:rsidRPr="00FF54BB">
        <w:t>not designate the diagnosis as ICD-9 or ICD-10.</w:t>
      </w:r>
    </w:p>
    <w:p w14:paraId="72D38BED" w14:textId="77777777" w:rsidR="000270B7" w:rsidRDefault="000270B7" w:rsidP="00D41468"/>
    <w:p w14:paraId="72D38BEE" w14:textId="77777777" w:rsidR="000270B7" w:rsidRDefault="00A57AF7" w:rsidP="00D41468">
      <w:r>
        <w:rPr>
          <w:noProof/>
        </w:rPr>
        <w:drawing>
          <wp:anchor distT="0" distB="0" distL="114300" distR="114300" simplePos="0" relativeHeight="251764224" behindDoc="0" locked="0" layoutInCell="1" allowOverlap="1" wp14:anchorId="72D396BD" wp14:editId="72D396BE">
            <wp:simplePos x="0" y="0"/>
            <wp:positionH relativeFrom="margin">
              <wp:posOffset>28575</wp:posOffset>
            </wp:positionH>
            <wp:positionV relativeFrom="margin">
              <wp:posOffset>746760</wp:posOffset>
            </wp:positionV>
            <wp:extent cx="5095875" cy="2714625"/>
            <wp:effectExtent l="19050" t="19050" r="28575" b="28575"/>
            <wp:wrapSquare wrapText="bothSides"/>
            <wp:docPr id="1083" name="Picture 2" descr="Screen shot showing the ulaltered diagnosis desig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showing the ulaltered diagnosis design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95875" cy="2714625"/>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p>
    <w:p w14:paraId="72D38BEF" w14:textId="77777777" w:rsidR="00726D89" w:rsidRDefault="00726D89" w:rsidP="00D41468"/>
    <w:p w14:paraId="72D38BF0" w14:textId="77777777" w:rsidR="00726D89" w:rsidRDefault="00726D89" w:rsidP="00D41468"/>
    <w:p w14:paraId="72D38BF1" w14:textId="77777777" w:rsidR="00726D89" w:rsidRDefault="00726D89" w:rsidP="00D41468"/>
    <w:p w14:paraId="72D38BF2" w14:textId="77777777" w:rsidR="00726D89" w:rsidRDefault="00726D89" w:rsidP="00D41468"/>
    <w:p w14:paraId="72D38BF3" w14:textId="77777777" w:rsidR="00726D89" w:rsidRDefault="00726D89" w:rsidP="00D41468"/>
    <w:p w14:paraId="72D38BF4" w14:textId="77777777" w:rsidR="00726D89" w:rsidRDefault="00726D89" w:rsidP="00D41468"/>
    <w:p w14:paraId="72D38BF5" w14:textId="77777777" w:rsidR="00726D89" w:rsidRDefault="00726D89" w:rsidP="00D41468"/>
    <w:p w14:paraId="72D38BF6" w14:textId="77777777" w:rsidR="00726D89" w:rsidRDefault="00726D89" w:rsidP="00D41468"/>
    <w:p w14:paraId="72D38BF7" w14:textId="77777777" w:rsidR="00726D89" w:rsidRDefault="00726D89" w:rsidP="00D41468"/>
    <w:p w14:paraId="72D38BF8" w14:textId="77777777" w:rsidR="00726D89" w:rsidRDefault="00726D89" w:rsidP="00D41468"/>
    <w:p w14:paraId="72D38BF9" w14:textId="77777777" w:rsidR="00726D89" w:rsidRDefault="00726D89" w:rsidP="00D41468"/>
    <w:p w14:paraId="72D38BFA" w14:textId="77777777" w:rsidR="00726D89" w:rsidRDefault="00726D89" w:rsidP="00D41468"/>
    <w:p w14:paraId="72D38BFB" w14:textId="77777777" w:rsidR="00726D89" w:rsidRDefault="00726D89" w:rsidP="00D41468"/>
    <w:p w14:paraId="72D38BFC" w14:textId="77777777" w:rsidR="00726D89" w:rsidRDefault="00726D89" w:rsidP="00D41468"/>
    <w:p w14:paraId="72D38BFD" w14:textId="77777777" w:rsidR="00726D89" w:rsidRDefault="00726D89" w:rsidP="00D41468"/>
    <w:p w14:paraId="72D38BFE" w14:textId="77777777" w:rsidR="00726D89" w:rsidRDefault="00726D89" w:rsidP="00D41468"/>
    <w:p w14:paraId="72D38BFF" w14:textId="77777777" w:rsidR="00726D89" w:rsidRDefault="00726D89" w:rsidP="00D41468"/>
    <w:p w14:paraId="72D38C00" w14:textId="77777777" w:rsidR="00726D89" w:rsidRPr="00D65FBB" w:rsidRDefault="00726D89" w:rsidP="00D41468">
      <w:r w:rsidRPr="00D65FBB">
        <w:t>The CRT package will display ICD Diagnosis on the display details of Consults/Procedures orders.</w:t>
      </w:r>
    </w:p>
    <w:p w14:paraId="72D38C01" w14:textId="77777777" w:rsidR="00726D89" w:rsidRPr="00D65FBB" w:rsidRDefault="00726D89" w:rsidP="00D41468">
      <w:pPr>
        <w:numPr>
          <w:ilvl w:val="0"/>
          <w:numId w:val="15"/>
        </w:numPr>
      </w:pPr>
      <w:r w:rsidRPr="00D65FBB">
        <w:t>If the user selects an order to display details and the Provisional Diagnosis was entered as an ICD-9 diagnosis using the Lexicon, the ICD-9 diagnosis code and description/definition will be displayed.</w:t>
      </w:r>
    </w:p>
    <w:p w14:paraId="72D38C02" w14:textId="77777777" w:rsidR="00726D89" w:rsidRPr="00D65FBB" w:rsidRDefault="00726D89" w:rsidP="00D41468">
      <w:pPr>
        <w:numPr>
          <w:ilvl w:val="0"/>
          <w:numId w:val="15"/>
        </w:numPr>
      </w:pPr>
      <w:r w:rsidRPr="00D65FBB">
        <w:t>If the user selects an order to display details and the Provisional Diagnosis was entered as an ICD-10 diagnosis using the Lexicon, the ICD-10-CM diagnosis code and full description/definition will be displayed.</w:t>
      </w:r>
    </w:p>
    <w:p w14:paraId="72D38C03" w14:textId="77777777" w:rsidR="00726D89" w:rsidRPr="00D65FBB" w:rsidRDefault="00726D89" w:rsidP="00D41468">
      <w:pPr>
        <w:numPr>
          <w:ilvl w:val="0"/>
          <w:numId w:val="15"/>
        </w:numPr>
      </w:pPr>
      <w:r w:rsidRPr="00D65FBB">
        <w:t xml:space="preserve">If the user selects an order to display and the Provisional Diagnosis was entered using free text data entry, then </w:t>
      </w:r>
      <w:r w:rsidR="006E14F1">
        <w:t>Consults</w:t>
      </w:r>
      <w:r w:rsidRPr="00D65FBB">
        <w:t xml:space="preserve"> will not designate the diagnosis as ICD-9 or ICD-10.</w:t>
      </w:r>
    </w:p>
    <w:p w14:paraId="72D38C04" w14:textId="77777777" w:rsidR="00726D89" w:rsidRDefault="00726D89" w:rsidP="00D41468">
      <w:pPr>
        <w:numPr>
          <w:ilvl w:val="0"/>
          <w:numId w:val="15"/>
        </w:numPr>
      </w:pPr>
      <w:r w:rsidRPr="00D65FBB">
        <w:t xml:space="preserve">If the user selects an existing consult to display and the Provisional Diagnosis was entered using the Lexicon then </w:t>
      </w:r>
      <w:r w:rsidR="006E14F1">
        <w:t>Consults</w:t>
      </w:r>
      <w:r w:rsidRPr="00D65FBB">
        <w:t xml:space="preserve"> will designate the particular diagnosis as ICD-9 or ICD-10.</w:t>
      </w:r>
    </w:p>
    <w:p w14:paraId="72D38C05" w14:textId="77777777" w:rsidR="00726D89" w:rsidRDefault="00726D89" w:rsidP="00D41468"/>
    <w:p w14:paraId="72D38C06" w14:textId="77777777" w:rsidR="00726D89" w:rsidRPr="00D65FBB" w:rsidRDefault="00726D89" w:rsidP="00D41468"/>
    <w:p w14:paraId="72D38C07" w14:textId="77777777" w:rsidR="004A688F" w:rsidRDefault="00A57AF7" w:rsidP="00D41468">
      <w:r>
        <w:rPr>
          <w:noProof/>
        </w:rPr>
        <w:lastRenderedPageBreak/>
        <w:drawing>
          <wp:anchor distT="0" distB="0" distL="114300" distR="114300" simplePos="0" relativeHeight="251763200" behindDoc="0" locked="0" layoutInCell="1" allowOverlap="1" wp14:anchorId="72D396BF" wp14:editId="72D396C0">
            <wp:simplePos x="0" y="0"/>
            <wp:positionH relativeFrom="margin">
              <wp:posOffset>160020</wp:posOffset>
            </wp:positionH>
            <wp:positionV relativeFrom="margin">
              <wp:posOffset>32385</wp:posOffset>
            </wp:positionV>
            <wp:extent cx="4623435" cy="5868035"/>
            <wp:effectExtent l="0" t="0" r="5715" b="0"/>
            <wp:wrapSquare wrapText="bothSides"/>
            <wp:docPr id="1082" name="Picture 3" descr="Order Details containing ICD-9-CM Provisional Diagnosis entered using Lexico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der Details containing ICD-9-CM Provisional Diagnosis entered using Lexicon Entr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23435" cy="5868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176" behindDoc="0" locked="0" layoutInCell="1" allowOverlap="1" wp14:anchorId="72D396C1" wp14:editId="72D396C2">
                <wp:simplePos x="0" y="0"/>
                <wp:positionH relativeFrom="column">
                  <wp:posOffset>6791325</wp:posOffset>
                </wp:positionH>
                <wp:positionV relativeFrom="paragraph">
                  <wp:posOffset>407035</wp:posOffset>
                </wp:positionV>
                <wp:extent cx="828675" cy="114300"/>
                <wp:effectExtent l="0" t="0" r="0" b="0"/>
                <wp:wrapNone/>
                <wp:docPr id="954" name="Rectangle 10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1DBFDA" id="Rectangle 1072" o:spid="_x0000_s1026" style="position:absolute;margin-left:534.75pt;margin-top:32.05pt;width:65.25pt;height:9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" stroked="f"/>
            </w:pict>
          </mc:Fallback>
        </mc:AlternateContent>
      </w:r>
      <w:r>
        <w:rPr>
          <w:noProof/>
        </w:rPr>
        <mc:AlternateContent>
          <mc:Choice Requires="wps">
            <w:drawing>
              <wp:anchor distT="0" distB="0" distL="114300" distR="114300" simplePos="0" relativeHeight="251761152" behindDoc="0" locked="0" layoutInCell="1" allowOverlap="1" wp14:anchorId="72D396C3" wp14:editId="72D396C4">
                <wp:simplePos x="0" y="0"/>
                <wp:positionH relativeFrom="column">
                  <wp:posOffset>6838950</wp:posOffset>
                </wp:positionH>
                <wp:positionV relativeFrom="paragraph">
                  <wp:posOffset>140335</wp:posOffset>
                </wp:positionV>
                <wp:extent cx="828675" cy="114300"/>
                <wp:effectExtent l="0" t="0" r="0" b="0"/>
                <wp:wrapNone/>
                <wp:docPr id="953" name="Rectangle 10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8BF898" id="Rectangle 1071" o:spid="_x0000_s1026" style="position:absolute;margin-left:538.5pt;margin-top:11.05pt;width:65.25pt;height:9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" stroked="f"/>
            </w:pict>
          </mc:Fallback>
        </mc:AlternateContent>
      </w:r>
      <w:r w:rsidR="004A688F">
        <w:br w:type="page"/>
      </w:r>
    </w:p>
    <w:p w14:paraId="72D38C08" w14:textId="77777777" w:rsidR="00726D89" w:rsidRPr="00726D89" w:rsidRDefault="006E14F1" w:rsidP="00D41468">
      <w:pPr>
        <w:pStyle w:val="ListParagraph"/>
        <w:numPr>
          <w:ilvl w:val="0"/>
          <w:numId w:val="14"/>
        </w:numPr>
      </w:pPr>
      <w:r>
        <w:lastRenderedPageBreak/>
        <w:t>ICD Diagnosi</w:t>
      </w:r>
      <w:r w:rsidR="00726D89" w:rsidRPr="00726D89">
        <w:t xml:space="preserve">s on the Display SF 513 action </w:t>
      </w:r>
      <w:r>
        <w:t xml:space="preserve">will be displayed </w:t>
      </w:r>
      <w:r w:rsidR="00726D89" w:rsidRPr="00726D89">
        <w:t>for a particular Consults or Procedure.</w:t>
      </w:r>
    </w:p>
    <w:p w14:paraId="72D38C09" w14:textId="77777777" w:rsidR="00726D89" w:rsidRPr="00726D89" w:rsidRDefault="00726D89" w:rsidP="00D41468">
      <w:pPr>
        <w:pStyle w:val="ListParagraph"/>
        <w:numPr>
          <w:ilvl w:val="1"/>
          <w:numId w:val="14"/>
        </w:numPr>
      </w:pPr>
      <w:r w:rsidRPr="00726D89">
        <w:t xml:space="preserve">If the user performs the action Display SF 513 for a consult or procedure for which ICD-10 diagnosis was entered, </w:t>
      </w:r>
      <w:r w:rsidR="006E14F1">
        <w:t>Consults</w:t>
      </w:r>
      <w:r w:rsidRPr="00726D89">
        <w:t xml:space="preserve"> will display the ICD-10-CM diagnosis code and full description/definition.</w:t>
      </w:r>
    </w:p>
    <w:p w14:paraId="72D38C0A" w14:textId="77777777" w:rsidR="00726D89" w:rsidRPr="00726D89" w:rsidRDefault="00726D89" w:rsidP="00D41468">
      <w:pPr>
        <w:pStyle w:val="ListParagraph"/>
        <w:numPr>
          <w:ilvl w:val="1"/>
          <w:numId w:val="14"/>
        </w:numPr>
      </w:pPr>
      <w:r w:rsidRPr="00726D89">
        <w:t xml:space="preserve">If the user performs the action Display SF 513 for a consult or procedure and the Provisional Diagnosis was entered using free text data entry, then </w:t>
      </w:r>
      <w:r w:rsidR="006E14F1">
        <w:t>Consults</w:t>
      </w:r>
      <w:r w:rsidRPr="00726D89">
        <w:t xml:space="preserve"> will not designate the diagnosis as ICD-9 or ICD-10.</w:t>
      </w:r>
    </w:p>
    <w:p w14:paraId="72D38C0B" w14:textId="77777777" w:rsidR="00726D89" w:rsidRPr="00726D89" w:rsidRDefault="00726D89" w:rsidP="00D41468">
      <w:pPr>
        <w:pStyle w:val="ListParagraph"/>
        <w:numPr>
          <w:ilvl w:val="1"/>
          <w:numId w:val="14"/>
        </w:numPr>
      </w:pPr>
      <w:r w:rsidRPr="00726D89">
        <w:t xml:space="preserve">If the user performs the action Display SF 513 for a consult or procedure and the Provisional Diagnosis was entered using the Lexicon, then </w:t>
      </w:r>
      <w:r w:rsidR="006E14F1">
        <w:t>Consults</w:t>
      </w:r>
      <w:r w:rsidRPr="00726D89">
        <w:t xml:space="preserve"> will designate the particular diagnosis as ICD-9 or ICD-10.</w:t>
      </w:r>
    </w:p>
    <w:p w14:paraId="72D38C0C" w14:textId="77777777" w:rsidR="00726D89" w:rsidRPr="00726D89" w:rsidRDefault="00A57AF7" w:rsidP="00D41468">
      <w:r>
        <w:rPr>
          <w:noProof/>
        </w:rPr>
        <w:drawing>
          <wp:anchor distT="0" distB="0" distL="114300" distR="114300" simplePos="0" relativeHeight="251765248" behindDoc="0" locked="0" layoutInCell="1" allowOverlap="1" wp14:anchorId="72D396C5" wp14:editId="72D396C6">
            <wp:simplePos x="0" y="0"/>
            <wp:positionH relativeFrom="column">
              <wp:posOffset>-19050</wp:posOffset>
            </wp:positionH>
            <wp:positionV relativeFrom="paragraph">
              <wp:posOffset>637540</wp:posOffset>
            </wp:positionV>
            <wp:extent cx="4362450" cy="1819275"/>
            <wp:effectExtent l="0" t="0" r="0" b="9525"/>
            <wp:wrapSquare wrapText="bothSides"/>
            <wp:docPr id="1084" name="Picture 8" descr="Screen shot of Order a Consult window showing Provisional Diagnosis code text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 shot of Order a Consult window showing Provisional Diagnosis code text fiel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62450" cy="1819275"/>
                    </a:xfrm>
                    <a:prstGeom prst="rect">
                      <a:avLst/>
                    </a:prstGeom>
                    <a:noFill/>
                    <a:ln>
                      <a:noFill/>
                    </a:ln>
                  </pic:spPr>
                </pic:pic>
              </a:graphicData>
            </a:graphic>
            <wp14:sizeRelH relativeFrom="page">
              <wp14:pctWidth>0</wp14:pctWidth>
            </wp14:sizeRelH>
            <wp14:sizeRelV relativeFrom="page">
              <wp14:pctHeight>0</wp14:pctHeight>
            </wp14:sizeRelV>
          </wp:anchor>
        </w:drawing>
      </w:r>
      <w:r w:rsidR="00726D89" w:rsidRPr="00726D89">
        <w:t>ICD Diagnosis Search</w:t>
      </w:r>
    </w:p>
    <w:p w14:paraId="72D38C0D" w14:textId="77777777" w:rsidR="004A688F" w:rsidRDefault="006E14F1" w:rsidP="00D41468">
      <w:r>
        <w:t>Consults</w:t>
      </w:r>
      <w:r w:rsidR="00726D89" w:rsidRPr="00DB6F1E">
        <w:t xml:space="preserve"> will provide the ability to search on ICD-10-CM diagnosis full (expanded) text </w:t>
      </w:r>
      <w:r w:rsidR="00726D89">
        <w:t>descriptions and codes.</w:t>
      </w:r>
      <w:r w:rsidR="004A688F">
        <w:br w:type="page"/>
      </w:r>
    </w:p>
    <w:p w14:paraId="72D38C0E" w14:textId="77777777" w:rsidR="004A688F" w:rsidRPr="00726D89" w:rsidRDefault="006E14F1" w:rsidP="00D41468">
      <w:pPr>
        <w:pStyle w:val="ListParagraph"/>
        <w:numPr>
          <w:ilvl w:val="0"/>
          <w:numId w:val="14"/>
        </w:numPr>
      </w:pPr>
      <w:r>
        <w:lastRenderedPageBreak/>
        <w:t>Consults</w:t>
      </w:r>
      <w:r w:rsidR="004A688F" w:rsidRPr="00726D89">
        <w:t xml:space="preserve"> will display ICD Diagnosis on the Display SF 513 action for a particular Consults or Procedure.</w:t>
      </w:r>
    </w:p>
    <w:p w14:paraId="72D38C0F" w14:textId="77777777" w:rsidR="004A688F" w:rsidRPr="00726D89" w:rsidRDefault="004A688F" w:rsidP="00D41468">
      <w:pPr>
        <w:pStyle w:val="ListParagraph"/>
        <w:numPr>
          <w:ilvl w:val="1"/>
          <w:numId w:val="14"/>
        </w:numPr>
      </w:pPr>
      <w:r w:rsidRPr="00726D89">
        <w:t xml:space="preserve">If the user performs the action Display SF 513 for a consult or procedure for which ICD-10 diagnosis was entered, </w:t>
      </w:r>
      <w:r w:rsidR="006E14F1">
        <w:t>Consults</w:t>
      </w:r>
      <w:r w:rsidRPr="00726D89">
        <w:t xml:space="preserve"> will display the ICD-10-CM diagnosis code and full description/definition.</w:t>
      </w:r>
    </w:p>
    <w:p w14:paraId="72D38C10" w14:textId="77777777" w:rsidR="004A688F" w:rsidRPr="00726D89" w:rsidRDefault="004A688F" w:rsidP="00D41468">
      <w:pPr>
        <w:pStyle w:val="ListParagraph"/>
        <w:numPr>
          <w:ilvl w:val="1"/>
          <w:numId w:val="14"/>
        </w:numPr>
      </w:pPr>
      <w:r w:rsidRPr="00726D89">
        <w:t xml:space="preserve">If the user performs the action Display SF 513 for a consult or procedure and the Provisional Diagnosis was entered using free text data entry, </w:t>
      </w:r>
      <w:r w:rsidR="006E14F1">
        <w:t>Consults</w:t>
      </w:r>
      <w:r w:rsidRPr="00726D89">
        <w:t xml:space="preserve"> will not designate the diagnosis as ICD-9 or ICD-10.</w:t>
      </w:r>
    </w:p>
    <w:p w14:paraId="72D38C11" w14:textId="77777777" w:rsidR="004A688F" w:rsidRPr="00726D89" w:rsidRDefault="004A688F" w:rsidP="00D41468">
      <w:pPr>
        <w:pStyle w:val="ListParagraph"/>
        <w:numPr>
          <w:ilvl w:val="1"/>
          <w:numId w:val="14"/>
        </w:numPr>
      </w:pPr>
      <w:r w:rsidRPr="00726D89">
        <w:t xml:space="preserve">If the user performs the action Display SF 513 for a consult or procedure and the Provisional Diagnosis was entered using the Lexicon, then </w:t>
      </w:r>
      <w:r w:rsidR="006E14F1">
        <w:t>Consults</w:t>
      </w:r>
      <w:r w:rsidRPr="00726D89">
        <w:t xml:space="preserve"> will designate the particular diagnosis as ICD-9 or ICD-10.</w:t>
      </w:r>
    </w:p>
    <w:p w14:paraId="72D38C12" w14:textId="77777777" w:rsidR="004A5973" w:rsidRDefault="004A688F" w:rsidP="00D41468">
      <w:pPr>
        <w:pStyle w:val="Heading4"/>
      </w:pPr>
      <w:r>
        <w:br w:type="page"/>
      </w:r>
      <w:r w:rsidR="004A5973">
        <w:lastRenderedPageBreak/>
        <w:t>Make Addendum</w:t>
      </w:r>
      <w:bookmarkStart w:id="186" w:name="WindowsMA"/>
      <w:bookmarkEnd w:id="185"/>
      <w:bookmarkEnd w:id="186"/>
      <w:r w:rsidR="004A5973">
        <w:fldChar w:fldCharType="begin"/>
      </w:r>
      <w:r w:rsidR="004A5973">
        <w:instrText xml:space="preserve"> XE "Make Addendum (MA)" </w:instrText>
      </w:r>
      <w:r w:rsidR="004A5973">
        <w:fldChar w:fldCharType="end"/>
      </w:r>
    </w:p>
    <w:p w14:paraId="72D38C13" w14:textId="77777777" w:rsidR="004A5973" w:rsidRDefault="00A57AF7" w:rsidP="00D41468">
      <w:r>
        <w:rPr>
          <w:noProof/>
        </w:rPr>
        <w:drawing>
          <wp:anchor distT="0" distB="0" distL="114300" distR="114300" simplePos="0" relativeHeight="251742720" behindDoc="1" locked="0" layoutInCell="1" allowOverlap="1" wp14:anchorId="72D396C7" wp14:editId="72D396C8">
            <wp:simplePos x="0" y="0"/>
            <wp:positionH relativeFrom="column">
              <wp:posOffset>3082925</wp:posOffset>
            </wp:positionH>
            <wp:positionV relativeFrom="paragraph">
              <wp:posOffset>-150495</wp:posOffset>
            </wp:positionV>
            <wp:extent cx="2438400" cy="3392170"/>
            <wp:effectExtent l="0" t="0" r="0" b="0"/>
            <wp:wrapNone/>
            <wp:docPr id="1040" name="Picture 1040" descr="04MakeAddendum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04MakeAddendum01 copy"/>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38400" cy="33921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6160" behindDoc="0" locked="0" layoutInCell="1" allowOverlap="1" wp14:anchorId="72D396C9" wp14:editId="72D396CA">
                <wp:simplePos x="0" y="0"/>
                <wp:positionH relativeFrom="column">
                  <wp:posOffset>466725</wp:posOffset>
                </wp:positionH>
                <wp:positionV relativeFrom="paragraph">
                  <wp:posOffset>103505</wp:posOffset>
                </wp:positionV>
                <wp:extent cx="2581275" cy="1562100"/>
                <wp:effectExtent l="0" t="0" r="0" b="0"/>
                <wp:wrapNone/>
                <wp:docPr id="952" name="Text Box 8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15621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37" w14:textId="77777777" w:rsidR="00741A65" w:rsidRDefault="00741A65" w:rsidP="00D41468">
                            <w:pPr>
                              <w:pStyle w:val="Callout"/>
                            </w:pPr>
                            <w:r>
                              <w:t xml:space="preserve">An Addendum is a </w:t>
                            </w:r>
                            <w:r>
                              <w:rPr>
                                <w:i/>
                                <w:iCs/>
                              </w:rPr>
                              <w:t>medical</w:t>
                            </w:r>
                            <w:r>
                              <w:t xml:space="preserve"> statement by a patient care professional about a specific Note. It differs from a Comment in that it is about medical matters, where Comments, which can be written by anyone, should contain information needed to </w:t>
                            </w:r>
                            <w:r>
                              <w:rPr>
                                <w:i/>
                                <w:iCs/>
                              </w:rPr>
                              <w:t>administer</w:t>
                            </w:r>
                            <w:r>
                              <w:t xml:space="preserve">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C9" id="Text Box 887" o:spid="_x0000_s1128" type="#_x0000_t202" style="position:absolute;margin-left:36.75pt;margin-top:8.15pt;width:203.25pt;height:123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">
                <v:textbox>
                  <w:txbxContent>
                    <w:p w14:paraId="72D39837" w14:textId="77777777" w:rsidR="00741A65" w:rsidRDefault="00741A65" w:rsidP="00D41468">
                      <w:pPr>
                        <w:pStyle w:val="Callout"/>
                      </w:pPr>
                      <w:r>
                        <w:t xml:space="preserve">An Addendum is a </w:t>
                      </w:r>
                      <w:r>
                        <w:rPr>
                          <w:i/>
                          <w:iCs/>
                        </w:rPr>
                        <w:t>medical</w:t>
                      </w:r>
                      <w:r>
                        <w:t xml:space="preserve"> statement by a patient care professional about a specific Note. It differs from a Comment in that it is about medical matters, where Comments, which can be written by anyone, should contain information needed to </w:t>
                      </w:r>
                      <w:r>
                        <w:rPr>
                          <w:i/>
                          <w:iCs/>
                        </w:rPr>
                        <w:t>administer</w:t>
                      </w:r>
                      <w:r>
                        <w:t xml:space="preserve"> the consult.</w:t>
                      </w:r>
                    </w:p>
                  </w:txbxContent>
                </v:textbox>
              </v:shape>
            </w:pict>
          </mc:Fallback>
        </mc:AlternateContent>
      </w:r>
    </w:p>
    <w:p w14:paraId="72D38C14" w14:textId="77777777" w:rsidR="004A5973" w:rsidRDefault="004A5973" w:rsidP="00D41468">
      <w:pPr>
        <w:pStyle w:val="Heading5"/>
      </w:pPr>
    </w:p>
    <w:p w14:paraId="72D38C15" w14:textId="77777777" w:rsidR="004A5973" w:rsidRDefault="004A5973" w:rsidP="00D41468">
      <w:pPr>
        <w:pStyle w:val="BlankLine"/>
      </w:pPr>
    </w:p>
    <w:p w14:paraId="72D38C16" w14:textId="77777777" w:rsidR="004A5973" w:rsidRDefault="004A5973" w:rsidP="00D41468">
      <w:pPr>
        <w:pStyle w:val="Heading5"/>
      </w:pPr>
    </w:p>
    <w:p w14:paraId="72D38C17" w14:textId="77777777" w:rsidR="004A5973" w:rsidRDefault="004A5973" w:rsidP="00D41468">
      <w:pPr>
        <w:pStyle w:val="Heading5"/>
      </w:pPr>
    </w:p>
    <w:p w14:paraId="72D38C18" w14:textId="77777777" w:rsidR="004A5973" w:rsidRDefault="004A5973" w:rsidP="00D41468">
      <w:pPr>
        <w:pStyle w:val="BlankLine"/>
      </w:pPr>
    </w:p>
    <w:p w14:paraId="72D38C19" w14:textId="77777777" w:rsidR="00A5752D" w:rsidRDefault="00A5752D" w:rsidP="00D41468">
      <w:pPr>
        <w:pStyle w:val="Heading5"/>
      </w:pPr>
    </w:p>
    <w:p w14:paraId="72D38C1A" w14:textId="77777777" w:rsidR="00A5752D" w:rsidRDefault="00A5752D" w:rsidP="00D41468">
      <w:pPr>
        <w:pStyle w:val="Heading5"/>
      </w:pPr>
    </w:p>
    <w:p w14:paraId="72D38C1B" w14:textId="77777777" w:rsidR="00A5752D" w:rsidRDefault="00A5752D" w:rsidP="00D41468">
      <w:pPr>
        <w:pStyle w:val="Heading5"/>
      </w:pPr>
    </w:p>
    <w:p w14:paraId="72D38C1C" w14:textId="77777777" w:rsidR="00A5752D" w:rsidRDefault="00A5752D" w:rsidP="00D41468">
      <w:pPr>
        <w:pStyle w:val="Heading5"/>
      </w:pPr>
    </w:p>
    <w:p w14:paraId="72D38C1D" w14:textId="77777777" w:rsidR="00A5752D" w:rsidRDefault="00A5752D" w:rsidP="00D41468">
      <w:pPr>
        <w:pStyle w:val="Heading5"/>
      </w:pPr>
    </w:p>
    <w:p w14:paraId="72D38C1E" w14:textId="77777777" w:rsidR="004A5973" w:rsidRDefault="004A5973" w:rsidP="00D41468">
      <w:pPr>
        <w:pStyle w:val="Heading5"/>
      </w:pPr>
      <w:r>
        <w:t xml:space="preserve">1. Select the Consult and the Note </w:t>
      </w:r>
    </w:p>
    <w:p w14:paraId="72D38C1F" w14:textId="77777777" w:rsidR="004A5973" w:rsidRDefault="00A57AF7" w:rsidP="00D41468">
      <w:pPr>
        <w:pStyle w:val="Heading5"/>
      </w:pPr>
      <w:r>
        <w:rPr>
          <w:noProof/>
        </w:rPr>
        <mc:AlternateContent>
          <mc:Choice Requires="wps">
            <w:drawing>
              <wp:anchor distT="0" distB="0" distL="114300" distR="114300" simplePos="0" relativeHeight="251677184" behindDoc="0" locked="0" layoutInCell="1" allowOverlap="1" wp14:anchorId="72D396CB" wp14:editId="72D396CC">
                <wp:simplePos x="0" y="0"/>
                <wp:positionH relativeFrom="column">
                  <wp:posOffset>488950</wp:posOffset>
                </wp:positionH>
                <wp:positionV relativeFrom="paragraph">
                  <wp:posOffset>94615</wp:posOffset>
                </wp:positionV>
                <wp:extent cx="933450" cy="647700"/>
                <wp:effectExtent l="0" t="0" r="0" b="0"/>
                <wp:wrapNone/>
                <wp:docPr id="951" name="AutoShape 8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33450" cy="647700"/>
                        </a:xfrm>
                        <a:prstGeom prst="accentBorderCallout2">
                          <a:avLst>
                            <a:gd name="adj1" fmla="val 25194"/>
                            <a:gd name="adj2" fmla="val 107824"/>
                            <a:gd name="adj3" fmla="val 25194"/>
                            <a:gd name="adj4" fmla="val 208097"/>
                            <a:gd name="adj5" fmla="val -177745"/>
                            <a:gd name="adj6" fmla="val 30986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38" w14:textId="77777777" w:rsidR="00741A65" w:rsidRDefault="00741A65" w:rsidP="00D41468">
                            <w:pPr>
                              <w:pStyle w:val="Callout"/>
                            </w:pPr>
                            <w:r>
                              <w:t>a) First click on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CB" id="AutoShape 889" o:spid="_x0000_s1129" type="#_x0000_t51" style="position:absolute;margin-left:38.5pt;margin-top:7.45pt;width:73.5pt;height:51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" adj="66931,-38393,44949,5442,23290,5442">
                <v:stroke startarrow="block"/>
                <v:textbox>
                  <w:txbxContent>
                    <w:p w14:paraId="72D39838" w14:textId="77777777" w:rsidR="00741A65" w:rsidRDefault="00741A65" w:rsidP="00D41468">
                      <w:pPr>
                        <w:pStyle w:val="Callout"/>
                      </w:pPr>
                      <w:r>
                        <w:t>a) First click on the consult.</w:t>
                      </w:r>
                    </w:p>
                  </w:txbxContent>
                </v:textbox>
                <o:callout v:ext="edit" minusx="t"/>
              </v:shape>
            </w:pict>
          </mc:Fallback>
        </mc:AlternateContent>
      </w:r>
    </w:p>
    <w:p w14:paraId="72D38C20" w14:textId="77777777" w:rsidR="004A5973" w:rsidRDefault="00A57AF7" w:rsidP="00D41468">
      <w:pPr>
        <w:pStyle w:val="Heading5"/>
      </w:pPr>
      <w:r>
        <w:rPr>
          <w:noProof/>
        </w:rPr>
        <mc:AlternateContent>
          <mc:Choice Requires="wps">
            <w:drawing>
              <wp:anchor distT="0" distB="0" distL="114300" distR="114300" simplePos="0" relativeHeight="251678208" behindDoc="0" locked="0" layoutInCell="1" allowOverlap="1" wp14:anchorId="72D396CD" wp14:editId="72D396CE">
                <wp:simplePos x="0" y="0"/>
                <wp:positionH relativeFrom="column">
                  <wp:posOffset>1660525</wp:posOffset>
                </wp:positionH>
                <wp:positionV relativeFrom="paragraph">
                  <wp:posOffset>231775</wp:posOffset>
                </wp:positionV>
                <wp:extent cx="1314450" cy="704850"/>
                <wp:effectExtent l="0" t="0" r="0" b="0"/>
                <wp:wrapNone/>
                <wp:docPr id="950" name="AutoShape 8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14450" cy="704850"/>
                        </a:xfrm>
                        <a:prstGeom prst="accentBorderCallout2">
                          <a:avLst>
                            <a:gd name="adj1" fmla="val 83153"/>
                            <a:gd name="adj2" fmla="val 105556"/>
                            <a:gd name="adj3" fmla="val 83153"/>
                            <a:gd name="adj4" fmla="val 147875"/>
                            <a:gd name="adj5" fmla="val -7208"/>
                            <a:gd name="adj6" fmla="val 19077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39" w14:textId="77777777" w:rsidR="00741A65" w:rsidRDefault="00741A65" w:rsidP="00D41468">
                            <w:pPr>
                              <w:pStyle w:val="Callout"/>
                            </w:pPr>
                            <w:r>
                              <w:t>b) Then, select the note by clicking on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CD" id="AutoShape 890" o:spid="_x0000_s1130" type="#_x0000_t51" style="position:absolute;margin-left:130.75pt;margin-top:18.25pt;width:103.5pt;height:5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" adj="41207,-1557,31941,17961,22800,17961">
                <v:stroke startarrow="block"/>
                <v:textbox>
                  <w:txbxContent>
                    <w:p w14:paraId="72D39839" w14:textId="77777777" w:rsidR="00741A65" w:rsidRDefault="00741A65" w:rsidP="00D41468">
                      <w:pPr>
                        <w:pStyle w:val="Callout"/>
                      </w:pPr>
                      <w:r>
                        <w:t>b) Then, select the note by clicking on it.</w:t>
                      </w:r>
                    </w:p>
                  </w:txbxContent>
                </v:textbox>
                <o:callout v:ext="edit" minusx="t"/>
              </v:shape>
            </w:pict>
          </mc:Fallback>
        </mc:AlternateContent>
      </w:r>
    </w:p>
    <w:p w14:paraId="72D38C21" w14:textId="77777777" w:rsidR="004A5973" w:rsidRDefault="004A5973" w:rsidP="00D41468">
      <w:pPr>
        <w:pStyle w:val="Heading5"/>
      </w:pPr>
    </w:p>
    <w:p w14:paraId="72D38C22" w14:textId="77777777" w:rsidR="004A5973" w:rsidRDefault="004A5973" w:rsidP="00D41468">
      <w:pPr>
        <w:pStyle w:val="Heading5"/>
      </w:pPr>
    </w:p>
    <w:p w14:paraId="72D38C23" w14:textId="77777777" w:rsidR="004A5973" w:rsidRDefault="004A5973" w:rsidP="00D41468">
      <w:pPr>
        <w:pStyle w:val="Heading5"/>
      </w:pPr>
    </w:p>
    <w:p w14:paraId="72D38C24" w14:textId="77777777" w:rsidR="00A5752D" w:rsidRDefault="00A5752D" w:rsidP="00D41468">
      <w:pPr>
        <w:pStyle w:val="Heading5"/>
      </w:pPr>
    </w:p>
    <w:p w14:paraId="72D38C25" w14:textId="77777777" w:rsidR="00A5752D" w:rsidRDefault="00A5752D" w:rsidP="00D41468">
      <w:pPr>
        <w:pStyle w:val="Heading5"/>
      </w:pPr>
    </w:p>
    <w:p w14:paraId="72D38C26" w14:textId="77777777" w:rsidR="004A5973" w:rsidRDefault="004A5973" w:rsidP="00D41468">
      <w:pPr>
        <w:pStyle w:val="Heading5"/>
      </w:pPr>
      <w:r>
        <w:t>2. Select Make Addendum</w:t>
      </w:r>
    </w:p>
    <w:p w14:paraId="72D38C27" w14:textId="77777777" w:rsidR="004A5973" w:rsidRDefault="00A57AF7" w:rsidP="00D41468">
      <w:r>
        <w:rPr>
          <w:noProof/>
        </w:rPr>
        <w:drawing>
          <wp:anchor distT="0" distB="0" distL="114300" distR="114300" simplePos="0" relativeHeight="251734528" behindDoc="1" locked="0" layoutInCell="1" allowOverlap="1" wp14:anchorId="72D396CF" wp14:editId="72D396D0">
            <wp:simplePos x="0" y="0"/>
            <wp:positionH relativeFrom="column">
              <wp:posOffset>1553210</wp:posOffset>
            </wp:positionH>
            <wp:positionV relativeFrom="paragraph">
              <wp:posOffset>61595</wp:posOffset>
            </wp:positionV>
            <wp:extent cx="4417060" cy="1673860"/>
            <wp:effectExtent l="0" t="0" r="2540" b="2540"/>
            <wp:wrapNone/>
            <wp:docPr id="1030" name="Picture 1030" descr="04MakeAddendum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04MakeAddendum02 copy"/>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17060" cy="16738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92192" behindDoc="0" locked="0" layoutInCell="0" allowOverlap="1" wp14:anchorId="72D396D1" wp14:editId="72D396D2">
                <wp:simplePos x="0" y="0"/>
                <wp:positionH relativeFrom="column">
                  <wp:posOffset>365760</wp:posOffset>
                </wp:positionH>
                <wp:positionV relativeFrom="paragraph">
                  <wp:posOffset>207010</wp:posOffset>
                </wp:positionV>
                <wp:extent cx="1005840" cy="1269365"/>
                <wp:effectExtent l="0" t="0" r="0" b="0"/>
                <wp:wrapNone/>
                <wp:docPr id="949" name="AutoShape 7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269365"/>
                        </a:xfrm>
                        <a:prstGeom prst="borderCallout2">
                          <a:avLst>
                            <a:gd name="adj1" fmla="val 14407"/>
                            <a:gd name="adj2" fmla="val 107259"/>
                            <a:gd name="adj3" fmla="val 14407"/>
                            <a:gd name="adj4" fmla="val 158458"/>
                            <a:gd name="adj5" fmla="val 52574"/>
                            <a:gd name="adj6" fmla="val 21041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3A" w14:textId="77777777" w:rsidR="00741A65" w:rsidRDefault="00741A65" w:rsidP="00D41468">
                            <w:pPr>
                              <w:pStyle w:val="Callout"/>
                            </w:pPr>
                            <w:r>
                              <w:t>Click on Action, then Consult Results, and then Make Addendum.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D1" id="AutoShape 733" o:spid="_x0000_s1131" type="#_x0000_t48" style="position:absolute;margin-left:28.8pt;margin-top:16.3pt;width:79.2pt;height:99.9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" o:allowincell="f" adj="45450,11356,34227,3112,23168,3112">
                <v:stroke startarrow="block"/>
                <v:textbox>
                  <w:txbxContent>
                    <w:p w14:paraId="72D3983A" w14:textId="77777777" w:rsidR="00741A65" w:rsidRDefault="00741A65" w:rsidP="00D41468">
                      <w:pPr>
                        <w:pStyle w:val="Callout"/>
                      </w:pPr>
                      <w:r>
                        <w:t>Click on Action, then Consult Results, and then Make Addendum.</w:t>
                      </w:r>
                    </w:p>
                  </w:txbxContent>
                </v:textbox>
                <o:callout v:ext="edit" minusx="t" minusy="t"/>
              </v:shape>
            </w:pict>
          </mc:Fallback>
        </mc:AlternateContent>
      </w:r>
    </w:p>
    <w:p w14:paraId="72D38C28" w14:textId="77777777" w:rsidR="004A5973" w:rsidRDefault="004A5973" w:rsidP="00D41468"/>
    <w:p w14:paraId="72D38C29" w14:textId="77777777" w:rsidR="004A5973" w:rsidRDefault="004A5973" w:rsidP="00D41468"/>
    <w:p w14:paraId="72D38C2A" w14:textId="77777777" w:rsidR="004A5973" w:rsidRDefault="004A5973" w:rsidP="00D41468"/>
    <w:p w14:paraId="72D38C2B" w14:textId="77777777" w:rsidR="004A5973" w:rsidRDefault="004A5973" w:rsidP="00D41468"/>
    <w:p w14:paraId="72D38C2C" w14:textId="77777777" w:rsidR="004A5973" w:rsidRDefault="004A5973" w:rsidP="00D41468"/>
    <w:p w14:paraId="72D38C2D" w14:textId="77777777" w:rsidR="004A5973" w:rsidRDefault="004A5973" w:rsidP="00D41468"/>
    <w:p w14:paraId="72D38C2E" w14:textId="77777777" w:rsidR="004A5973" w:rsidRDefault="004A5973" w:rsidP="00D41468">
      <w:pPr>
        <w:pStyle w:val="BlankLine"/>
      </w:pPr>
    </w:p>
    <w:p w14:paraId="72D38C2F" w14:textId="77777777" w:rsidR="004A5973" w:rsidRDefault="00A57AF7" w:rsidP="00D41468">
      <w:pPr>
        <w:pStyle w:val="Heading5"/>
      </w:pPr>
      <w:r>
        <w:rPr>
          <w:noProof/>
        </w:rPr>
        <mc:AlternateContent>
          <mc:Choice Requires="wps">
            <w:drawing>
              <wp:anchor distT="0" distB="0" distL="114300" distR="114300" simplePos="0" relativeHeight="251593216" behindDoc="0" locked="0" layoutInCell="1" allowOverlap="1" wp14:anchorId="72D396D3" wp14:editId="72D396D4">
                <wp:simplePos x="0" y="0"/>
                <wp:positionH relativeFrom="column">
                  <wp:posOffset>285115</wp:posOffset>
                </wp:positionH>
                <wp:positionV relativeFrom="paragraph">
                  <wp:posOffset>566420</wp:posOffset>
                </wp:positionV>
                <wp:extent cx="1955800" cy="835660"/>
                <wp:effectExtent l="0" t="0" r="0" b="0"/>
                <wp:wrapNone/>
                <wp:docPr id="948" name="AutoShape 7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55800" cy="835660"/>
                        </a:xfrm>
                        <a:prstGeom prst="borderCallout1">
                          <a:avLst>
                            <a:gd name="adj1" fmla="val 20139"/>
                            <a:gd name="adj2" fmla="val 103731"/>
                            <a:gd name="adj3" fmla="val -107296"/>
                            <a:gd name="adj4" fmla="val 155843"/>
                          </a:avLst>
                        </a:prstGeom>
                        <a:solidFill>
                          <a:srgbClr val="FFFFFF"/>
                        </a:solidFill>
                        <a:ln w="9525">
                          <a:solidFill>
                            <a:srgbClr val="000000"/>
                          </a:solidFill>
                          <a:miter lim="800000"/>
                          <a:headEnd/>
                          <a:tailEnd type="triangle" w="med" len="med"/>
                        </a:ln>
                      </wps:spPr>
                      <wps:txbx>
                        <w:txbxContent>
                          <w:p w14:paraId="72D3983B" w14:textId="77777777" w:rsidR="00741A65" w:rsidRDefault="00741A65" w:rsidP="00D41468">
                            <w:pPr>
                              <w:pStyle w:val="Callout"/>
                            </w:pPr>
                            <w:r>
                              <w:t>Or follow the underlined character on the keyboard by pressing Alt+A (together), then C, and then 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D3" id="AutoShape 734" o:spid="_x0000_s1132" type="#_x0000_t47" style="position:absolute;margin-left:22.45pt;margin-top:44.6pt;width:154pt;height:65.8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" adj="33662,-23176,22406,4350">
                <v:stroke startarrow="block"/>
                <v:textbox>
                  <w:txbxContent>
                    <w:p w14:paraId="72D3983B" w14:textId="77777777" w:rsidR="00741A65" w:rsidRDefault="00741A65" w:rsidP="00D41468">
                      <w:pPr>
                        <w:pStyle w:val="Callout"/>
                      </w:pPr>
                      <w:r>
                        <w:t>Or follow the underlined character on the keyboard by pressing Alt+A (together), then C, and then F.</w:t>
                      </w:r>
                    </w:p>
                  </w:txbxContent>
                </v:textbox>
                <o:callout v:ext="edit" minusx="t"/>
              </v:shape>
            </w:pict>
          </mc:Fallback>
        </mc:AlternateContent>
      </w:r>
      <w:r w:rsidR="004A5973">
        <w:br w:type="page"/>
      </w:r>
      <w:r w:rsidR="004A5973">
        <w:lastRenderedPageBreak/>
        <w:t xml:space="preserve">3. Type the addendum: </w:t>
      </w:r>
    </w:p>
    <w:p w14:paraId="72D38C30" w14:textId="77777777" w:rsidR="004A5973" w:rsidRDefault="00A57AF7" w:rsidP="00D41468">
      <w:pPr>
        <w:pStyle w:val="Heading5"/>
      </w:pPr>
      <w:r>
        <w:rPr>
          <w:noProof/>
        </w:rPr>
        <w:drawing>
          <wp:anchor distT="0" distB="0" distL="114300" distR="114300" simplePos="0" relativeHeight="251735552" behindDoc="1" locked="0" layoutInCell="1" allowOverlap="1" wp14:anchorId="72D396D5" wp14:editId="72D396D6">
            <wp:simplePos x="0" y="0"/>
            <wp:positionH relativeFrom="column">
              <wp:posOffset>457200</wp:posOffset>
            </wp:positionH>
            <wp:positionV relativeFrom="paragraph">
              <wp:posOffset>41275</wp:posOffset>
            </wp:positionV>
            <wp:extent cx="5479415" cy="3724910"/>
            <wp:effectExtent l="0" t="0" r="6985" b="8890"/>
            <wp:wrapNone/>
            <wp:docPr id="1031" name="Picture 1031" descr="04MakeAddendu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04MakeAddendum0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9415" cy="3724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C31" w14:textId="77777777" w:rsidR="004A5973" w:rsidRDefault="004A5973" w:rsidP="00D41468"/>
    <w:p w14:paraId="72D38C32" w14:textId="77777777" w:rsidR="004A5973" w:rsidRDefault="004A5973" w:rsidP="00D41468"/>
    <w:p w14:paraId="72D38C33" w14:textId="77777777" w:rsidR="004A5973" w:rsidRDefault="00A57AF7" w:rsidP="00D41468">
      <w:r>
        <w:rPr>
          <w:noProof/>
        </w:rPr>
        <mc:AlternateContent>
          <mc:Choice Requires="wps">
            <w:drawing>
              <wp:anchor distT="0" distB="0" distL="114300" distR="114300" simplePos="0" relativeHeight="251594240" behindDoc="0" locked="0" layoutInCell="1" allowOverlap="1" wp14:anchorId="72D396D7" wp14:editId="72D396D8">
                <wp:simplePos x="0" y="0"/>
                <wp:positionH relativeFrom="column">
                  <wp:posOffset>4505325</wp:posOffset>
                </wp:positionH>
                <wp:positionV relativeFrom="paragraph">
                  <wp:posOffset>296545</wp:posOffset>
                </wp:positionV>
                <wp:extent cx="1554480" cy="1036320"/>
                <wp:effectExtent l="0" t="0" r="0" b="0"/>
                <wp:wrapNone/>
                <wp:docPr id="947" name="AutoShape 7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1036320"/>
                        </a:xfrm>
                        <a:prstGeom prst="borderCallout2">
                          <a:avLst>
                            <a:gd name="adj1" fmla="val 17648"/>
                            <a:gd name="adj2" fmla="val -4699"/>
                            <a:gd name="adj3" fmla="val 17648"/>
                            <a:gd name="adj4" fmla="val -56944"/>
                            <a:gd name="adj5" fmla="val -12194"/>
                            <a:gd name="adj6" fmla="val -110130"/>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3C" w14:textId="77777777" w:rsidR="00741A65" w:rsidRDefault="00741A65" w:rsidP="00D41468">
                            <w:pPr>
                              <w:pStyle w:val="Callout"/>
                            </w:pPr>
                            <w:r>
                              <w:t>An addendum supplies supplementary information on the patient’s condition.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D7" id="AutoShape 739" o:spid="_x0000_s1133" type="#_x0000_t48" style="position:absolute;margin-left:354.75pt;margin-top:23.35pt;width:122.4pt;height:81.6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" adj="-23788,-2634,-12300,3812,-1015,3812">
                <v:stroke startarrow="block"/>
                <v:textbox>
                  <w:txbxContent>
                    <w:p w14:paraId="72D3983C" w14:textId="77777777" w:rsidR="00741A65" w:rsidRDefault="00741A65" w:rsidP="00D41468">
                      <w:pPr>
                        <w:pStyle w:val="Callout"/>
                      </w:pPr>
                      <w:r>
                        <w:t>An addendum supplies supplementary information on the patient’s condition.</w:t>
                      </w:r>
                    </w:p>
                  </w:txbxContent>
                </v:textbox>
              </v:shape>
            </w:pict>
          </mc:Fallback>
        </mc:AlternateContent>
      </w:r>
    </w:p>
    <w:p w14:paraId="72D38C34" w14:textId="77777777" w:rsidR="004A5973" w:rsidRDefault="004A5973" w:rsidP="00D41468"/>
    <w:p w14:paraId="72D38C35" w14:textId="77777777" w:rsidR="004A5973" w:rsidRDefault="004A5973" w:rsidP="00D41468"/>
    <w:p w14:paraId="72D38C36" w14:textId="77777777" w:rsidR="004A5973" w:rsidRDefault="004A5973" w:rsidP="00D41468"/>
    <w:p w14:paraId="72D38C37" w14:textId="77777777" w:rsidR="004A5973" w:rsidRDefault="00A57AF7" w:rsidP="00D41468">
      <w:r>
        <w:rPr>
          <w:noProof/>
        </w:rPr>
        <mc:AlternateContent>
          <mc:Choice Requires="wps">
            <w:drawing>
              <wp:anchor distT="0" distB="0" distL="114300" distR="114300" simplePos="0" relativeHeight="251679232" behindDoc="0" locked="0" layoutInCell="1" allowOverlap="1" wp14:anchorId="72D396D9" wp14:editId="72D396DA">
                <wp:simplePos x="0" y="0"/>
                <wp:positionH relativeFrom="column">
                  <wp:posOffset>4533900</wp:posOffset>
                </wp:positionH>
                <wp:positionV relativeFrom="paragraph">
                  <wp:posOffset>85090</wp:posOffset>
                </wp:positionV>
                <wp:extent cx="1554480" cy="855345"/>
                <wp:effectExtent l="0" t="0" r="0" b="0"/>
                <wp:wrapNone/>
                <wp:docPr id="945" name="AutoShape 8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855345"/>
                        </a:xfrm>
                        <a:prstGeom prst="borderCallout2">
                          <a:avLst>
                            <a:gd name="adj1" fmla="val 21380"/>
                            <a:gd name="adj2" fmla="val -4699"/>
                            <a:gd name="adj3" fmla="val 21380"/>
                            <a:gd name="adj4" fmla="val -101963"/>
                            <a:gd name="adj5" fmla="val 66519"/>
                            <a:gd name="adj6" fmla="val -20098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3D" w14:textId="77777777" w:rsidR="00741A65" w:rsidRDefault="00741A65" w:rsidP="00D41468">
                            <w:pPr>
                              <w:pStyle w:val="Callout"/>
                            </w:pPr>
                            <w:r>
                              <w:t>As with other TIU objects, addendum may include boilerplate.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D9" id="AutoShape 893" o:spid="_x0000_s1134" type="#_x0000_t48" style="position:absolute;margin-left:357pt;margin-top:6.7pt;width:122.4pt;height:67.3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" adj="-43412,14368,-22024,4618,-1015,4618">
                <v:stroke startarrow="block"/>
                <v:textbox>
                  <w:txbxContent>
                    <w:p w14:paraId="72D3983D" w14:textId="77777777" w:rsidR="00741A65" w:rsidRDefault="00741A65" w:rsidP="00D41468">
                      <w:pPr>
                        <w:pStyle w:val="Callout"/>
                      </w:pPr>
                      <w:r>
                        <w:t>As with other TIU objects, addendum may include boilerplate.</w:t>
                      </w:r>
                    </w:p>
                  </w:txbxContent>
                </v:textbox>
                <o:callout v:ext="edit" minusy="t"/>
              </v:shape>
            </w:pict>
          </mc:Fallback>
        </mc:AlternateContent>
      </w:r>
    </w:p>
    <w:p w14:paraId="72D38C38" w14:textId="77777777" w:rsidR="004A5973" w:rsidRDefault="004A5973" w:rsidP="00D41468"/>
    <w:p w14:paraId="72D38C39" w14:textId="77777777" w:rsidR="004A5973" w:rsidRDefault="004A5973" w:rsidP="00D41468"/>
    <w:p w14:paraId="72D38C3A" w14:textId="77777777" w:rsidR="004A5973" w:rsidRDefault="004A5973" w:rsidP="00D41468"/>
    <w:p w14:paraId="72D38C3B" w14:textId="77777777" w:rsidR="004A5973" w:rsidRDefault="004A5973" w:rsidP="00D41468"/>
    <w:p w14:paraId="72D38C3C" w14:textId="77777777" w:rsidR="00A5752D" w:rsidRDefault="00A5752D" w:rsidP="00D41468">
      <w:pPr>
        <w:pStyle w:val="Heading5"/>
      </w:pPr>
    </w:p>
    <w:p w14:paraId="72D38C3D" w14:textId="77777777" w:rsidR="00A5752D" w:rsidRDefault="00A5752D" w:rsidP="00D41468">
      <w:pPr>
        <w:pStyle w:val="Heading5"/>
      </w:pPr>
    </w:p>
    <w:p w14:paraId="72D38C3E" w14:textId="77777777" w:rsidR="00A5752D" w:rsidRDefault="00A5752D" w:rsidP="00D41468">
      <w:pPr>
        <w:pStyle w:val="Heading5"/>
      </w:pPr>
    </w:p>
    <w:p w14:paraId="72D38C3F" w14:textId="77777777" w:rsidR="00A5752D" w:rsidRDefault="00A5752D" w:rsidP="00D41468">
      <w:pPr>
        <w:pStyle w:val="Heading5"/>
      </w:pPr>
    </w:p>
    <w:p w14:paraId="72D38C40" w14:textId="77777777" w:rsidR="00A5752D" w:rsidRDefault="00A5752D" w:rsidP="00D41468">
      <w:pPr>
        <w:pStyle w:val="Heading5"/>
      </w:pPr>
    </w:p>
    <w:p w14:paraId="72D38C41" w14:textId="77777777" w:rsidR="00A5752D" w:rsidRDefault="00A5752D" w:rsidP="00D41468">
      <w:pPr>
        <w:pStyle w:val="Heading5"/>
      </w:pPr>
    </w:p>
    <w:p w14:paraId="72D38C42" w14:textId="77777777" w:rsidR="00A5752D" w:rsidRDefault="00A5752D" w:rsidP="00D41468">
      <w:pPr>
        <w:pStyle w:val="Heading5"/>
      </w:pPr>
    </w:p>
    <w:p w14:paraId="72D38C43" w14:textId="77777777" w:rsidR="00A5752D" w:rsidRDefault="00A5752D" w:rsidP="00D41468">
      <w:pPr>
        <w:pStyle w:val="Heading5"/>
      </w:pPr>
    </w:p>
    <w:p w14:paraId="72D38C44" w14:textId="77777777" w:rsidR="00A5752D" w:rsidRDefault="00A5752D" w:rsidP="00D41468">
      <w:pPr>
        <w:pStyle w:val="Heading5"/>
      </w:pPr>
    </w:p>
    <w:p w14:paraId="72D38C45" w14:textId="77777777" w:rsidR="00A5752D" w:rsidRDefault="00A5752D" w:rsidP="00D41468">
      <w:pPr>
        <w:pStyle w:val="Heading5"/>
      </w:pPr>
    </w:p>
    <w:p w14:paraId="72D38C46" w14:textId="77777777" w:rsidR="004A5973" w:rsidRDefault="004A5973" w:rsidP="00D41468">
      <w:pPr>
        <w:pStyle w:val="Heading5"/>
      </w:pPr>
      <w:r>
        <w:t>4. Save the note:</w:t>
      </w:r>
    </w:p>
    <w:p w14:paraId="72D38C47" w14:textId="77777777" w:rsidR="004A5973" w:rsidRDefault="00A57AF7" w:rsidP="00D41468">
      <w:r>
        <w:rPr>
          <w:noProof/>
        </w:rPr>
        <w:drawing>
          <wp:anchor distT="0" distB="0" distL="114300" distR="114300" simplePos="0" relativeHeight="251736576" behindDoc="1" locked="0" layoutInCell="1" allowOverlap="1" wp14:anchorId="72D396DB" wp14:editId="72D396DC">
            <wp:simplePos x="0" y="0"/>
            <wp:positionH relativeFrom="column">
              <wp:posOffset>1433830</wp:posOffset>
            </wp:positionH>
            <wp:positionV relativeFrom="paragraph">
              <wp:posOffset>243205</wp:posOffset>
            </wp:positionV>
            <wp:extent cx="4523105" cy="3178810"/>
            <wp:effectExtent l="0" t="0" r="0" b="2540"/>
            <wp:wrapNone/>
            <wp:docPr id="1032" name="Picture 1032" descr="04CompleteConsult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descr="04CompleteConsult03 cop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3105" cy="3178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C48" w14:textId="77777777" w:rsidR="004A5973" w:rsidRDefault="004A5973" w:rsidP="00D41468"/>
    <w:p w14:paraId="72D38C49" w14:textId="77777777" w:rsidR="004A5973" w:rsidRDefault="004A5973" w:rsidP="00D41468"/>
    <w:p w14:paraId="72D38C4A" w14:textId="77777777" w:rsidR="004A5973" w:rsidRDefault="004A5973" w:rsidP="00D41468"/>
    <w:p w14:paraId="72D38C4B" w14:textId="77777777" w:rsidR="004A5973" w:rsidRDefault="004A5973" w:rsidP="00D41468"/>
    <w:p w14:paraId="72D38C4C" w14:textId="77777777" w:rsidR="004A5973" w:rsidRDefault="004A5973" w:rsidP="00D41468"/>
    <w:p w14:paraId="72D38C4D" w14:textId="77777777" w:rsidR="004A5973" w:rsidRDefault="004A5973" w:rsidP="00D41468"/>
    <w:p w14:paraId="72D38C4E" w14:textId="77777777" w:rsidR="004A5973" w:rsidRDefault="004A5973" w:rsidP="00D41468"/>
    <w:p w14:paraId="72D38C4F" w14:textId="77777777" w:rsidR="004A5973" w:rsidRDefault="00A57AF7" w:rsidP="00D41468">
      <w:r>
        <w:rPr>
          <w:noProof/>
        </w:rPr>
        <mc:AlternateContent>
          <mc:Choice Requires="wps">
            <w:drawing>
              <wp:anchor distT="0" distB="0" distL="114300" distR="114300" simplePos="0" relativeHeight="251595264" behindDoc="0" locked="0" layoutInCell="1" allowOverlap="1" wp14:anchorId="72D396DD" wp14:editId="72D396DE">
                <wp:simplePos x="0" y="0"/>
                <wp:positionH relativeFrom="column">
                  <wp:posOffset>182245</wp:posOffset>
                </wp:positionH>
                <wp:positionV relativeFrom="paragraph">
                  <wp:posOffset>108585</wp:posOffset>
                </wp:positionV>
                <wp:extent cx="914400" cy="848995"/>
                <wp:effectExtent l="0" t="0" r="0" b="0"/>
                <wp:wrapNone/>
                <wp:docPr id="944" name="AutoShape 7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848995"/>
                        </a:xfrm>
                        <a:prstGeom prst="borderCallout2">
                          <a:avLst>
                            <a:gd name="adj1" fmla="val 13463"/>
                            <a:gd name="adj2" fmla="val 108333"/>
                            <a:gd name="adj3" fmla="val 13463"/>
                            <a:gd name="adj4" fmla="val 228750"/>
                            <a:gd name="adj5" fmla="val 118176"/>
                            <a:gd name="adj6" fmla="val 360833"/>
                          </a:avLst>
                        </a:prstGeom>
                        <a:solidFill>
                          <a:srgbClr val="FFFFFF"/>
                        </a:solidFill>
                        <a:ln w="9525">
                          <a:solidFill>
                            <a:srgbClr val="000000"/>
                          </a:solidFill>
                          <a:miter lim="800000"/>
                          <a:headEnd/>
                          <a:tailEnd type="triangle" w="med" len="med"/>
                        </a:ln>
                      </wps:spPr>
                      <wps:txbx>
                        <w:txbxContent>
                          <w:p w14:paraId="72D3983E" w14:textId="77777777" w:rsidR="00741A65" w:rsidRDefault="00741A65" w:rsidP="00D41468">
                            <w:pPr>
                              <w:pStyle w:val="Callout"/>
                            </w:pPr>
                            <w:r>
                              <w:t xml:space="preserve">You can save it to finish and sign later.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DD" id="AutoShape 740" o:spid="_x0000_s1135" type="#_x0000_t48" style="position:absolute;margin-left:14.35pt;margin-top:8.55pt;width:1in;height:66.8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" adj="77940,25526,49410,2908,23400,2908">
                <v:stroke startarrow="block"/>
                <v:textbox>
                  <w:txbxContent>
                    <w:p w14:paraId="72D3983E" w14:textId="77777777" w:rsidR="00741A65" w:rsidRDefault="00741A65" w:rsidP="00D41468">
                      <w:pPr>
                        <w:pStyle w:val="Callout"/>
                      </w:pPr>
                      <w:r>
                        <w:t xml:space="preserve">You can save it to finish and sign later.  </w:t>
                      </w:r>
                    </w:p>
                  </w:txbxContent>
                </v:textbox>
                <o:callout v:ext="edit" minusx="t" minusy="t"/>
              </v:shape>
            </w:pict>
          </mc:Fallback>
        </mc:AlternateContent>
      </w:r>
    </w:p>
    <w:p w14:paraId="72D38C50" w14:textId="77777777" w:rsidR="004A5973" w:rsidRDefault="00A57AF7" w:rsidP="00D41468">
      <w:pPr>
        <w:pStyle w:val="Heading4"/>
      </w:pPr>
      <w:r>
        <w:rPr>
          <w:noProof/>
        </w:rPr>
        <mc:AlternateContent>
          <mc:Choice Requires="wps">
            <w:drawing>
              <wp:anchor distT="0" distB="0" distL="114300" distR="114300" simplePos="0" relativeHeight="251596288" behindDoc="0" locked="0" layoutInCell="1" allowOverlap="1" wp14:anchorId="72D396DF" wp14:editId="72D396E0">
                <wp:simplePos x="0" y="0"/>
                <wp:positionH relativeFrom="column">
                  <wp:posOffset>-129540</wp:posOffset>
                </wp:positionH>
                <wp:positionV relativeFrom="paragraph">
                  <wp:posOffset>1082675</wp:posOffset>
                </wp:positionV>
                <wp:extent cx="1963420" cy="356235"/>
                <wp:effectExtent l="0" t="0" r="0" b="0"/>
                <wp:wrapNone/>
                <wp:docPr id="943" name="AutoShape 7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963420" cy="356235"/>
                        </a:xfrm>
                        <a:prstGeom prst="borderCallout2">
                          <a:avLst>
                            <a:gd name="adj1" fmla="val 13306"/>
                            <a:gd name="adj2" fmla="val -620"/>
                            <a:gd name="adj3" fmla="val 13306"/>
                            <a:gd name="adj4" fmla="val -13162"/>
                            <a:gd name="adj5" fmla="val 14972"/>
                            <a:gd name="adj6" fmla="val -77912"/>
                          </a:avLst>
                        </a:prstGeom>
                        <a:solidFill>
                          <a:srgbClr val="FFFFFF"/>
                        </a:solidFill>
                        <a:ln w="9525">
                          <a:solidFill>
                            <a:srgbClr val="000000"/>
                          </a:solidFill>
                          <a:miter lim="800000"/>
                          <a:headEnd/>
                          <a:tailEnd type="triangle" w="med" len="med"/>
                        </a:ln>
                      </wps:spPr>
                      <wps:txbx>
                        <w:txbxContent>
                          <w:p w14:paraId="72D3983F" w14:textId="77777777" w:rsidR="00741A65" w:rsidRDefault="00741A65" w:rsidP="00D41468">
                            <w:pPr>
                              <w:pStyle w:val="Callout"/>
                            </w:pPr>
                            <w:r>
                              <w:t xml:space="preserve">Or you can sign it now.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DF" id="AutoShape 741" o:spid="_x0000_s1136" type="#_x0000_t48" style="position:absolute;margin-left:-10.2pt;margin-top:85.25pt;width:154.6pt;height:28.05pt;flip:x;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" adj="-16829,3234,-2843,2874,-134,2874">
                <v:stroke startarrow="block"/>
                <v:textbox>
                  <w:txbxContent>
                    <w:p w14:paraId="72D3983F" w14:textId="77777777" w:rsidR="00741A65" w:rsidRDefault="00741A65" w:rsidP="00D41468">
                      <w:pPr>
                        <w:pStyle w:val="Callout"/>
                      </w:pPr>
                      <w:r>
                        <w:t xml:space="preserve">Or you can sign it now. </w:t>
                      </w:r>
                    </w:p>
                  </w:txbxContent>
                </v:textbox>
                <o:callout v:ext="edit" minusy="t"/>
              </v:shape>
            </w:pict>
          </mc:Fallback>
        </mc:AlternateContent>
      </w:r>
      <w:r w:rsidR="004A5973">
        <w:br w:type="page"/>
      </w:r>
      <w:bookmarkStart w:id="187" w:name="_Toc421668515"/>
      <w:bookmarkStart w:id="188" w:name="_Toc421693942"/>
      <w:bookmarkStart w:id="189" w:name="_Toc422557673"/>
      <w:r w:rsidR="004A5973">
        <w:lastRenderedPageBreak/>
        <w:t>New Date Range</w:t>
      </w:r>
      <w:bookmarkStart w:id="190" w:name="WindowsCD"/>
      <w:bookmarkEnd w:id="187"/>
      <w:bookmarkEnd w:id="188"/>
      <w:bookmarkEnd w:id="189"/>
      <w:bookmarkEnd w:id="190"/>
      <w:r w:rsidR="004A5973">
        <w:fldChar w:fldCharType="begin"/>
      </w:r>
      <w:r w:rsidR="004A5973">
        <w:instrText xml:space="preserve"> XE "New Date Range" </w:instrText>
      </w:r>
      <w:r w:rsidR="004A5973">
        <w:fldChar w:fldCharType="end"/>
      </w:r>
    </w:p>
    <w:p w14:paraId="72D38C51" w14:textId="77777777" w:rsidR="00A5752D" w:rsidRDefault="00A5752D" w:rsidP="00D41468">
      <w:pPr>
        <w:pStyle w:val="Heading5"/>
      </w:pPr>
    </w:p>
    <w:p w14:paraId="72D38C52" w14:textId="77777777" w:rsidR="004A5973" w:rsidRDefault="004A5973" w:rsidP="00D41468">
      <w:pPr>
        <w:pStyle w:val="Heading5"/>
      </w:pPr>
      <w:r>
        <w:t>1. Select Consults by Date Range:</w:t>
      </w:r>
    </w:p>
    <w:p w14:paraId="72D38C53" w14:textId="77777777" w:rsidR="004A5973" w:rsidRDefault="00A57AF7" w:rsidP="00D41468">
      <w:r>
        <w:rPr>
          <w:noProof/>
        </w:rPr>
        <w:drawing>
          <wp:anchor distT="0" distB="0" distL="114300" distR="114300" simplePos="0" relativeHeight="251737600" behindDoc="1" locked="0" layoutInCell="1" allowOverlap="1" wp14:anchorId="72D396E1" wp14:editId="72D396E2">
            <wp:simplePos x="0" y="0"/>
            <wp:positionH relativeFrom="column">
              <wp:posOffset>2500630</wp:posOffset>
            </wp:positionH>
            <wp:positionV relativeFrom="paragraph">
              <wp:posOffset>34925</wp:posOffset>
            </wp:positionV>
            <wp:extent cx="2480945" cy="1788160"/>
            <wp:effectExtent l="0" t="0" r="0" b="2540"/>
            <wp:wrapNone/>
            <wp:docPr id="1033" name="Picture 1033" descr="04DateRang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04DateRange01 cop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80945" cy="1788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97312" behindDoc="0" locked="0" layoutInCell="0" allowOverlap="1" wp14:anchorId="72D396E3" wp14:editId="72D396E4">
                <wp:simplePos x="0" y="0"/>
                <wp:positionH relativeFrom="column">
                  <wp:posOffset>482600</wp:posOffset>
                </wp:positionH>
                <wp:positionV relativeFrom="paragraph">
                  <wp:posOffset>190500</wp:posOffset>
                </wp:positionV>
                <wp:extent cx="1662430" cy="532130"/>
                <wp:effectExtent l="0" t="0" r="0" b="0"/>
                <wp:wrapNone/>
                <wp:docPr id="942" name="AutoShape 7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2430" cy="532130"/>
                        </a:xfrm>
                        <a:prstGeom prst="borderCallout2">
                          <a:avLst>
                            <a:gd name="adj1" fmla="val 21481"/>
                            <a:gd name="adj2" fmla="val 104583"/>
                            <a:gd name="adj3" fmla="val 21481"/>
                            <a:gd name="adj4" fmla="val 127389"/>
                            <a:gd name="adj5" fmla="val 16824"/>
                            <a:gd name="adj6" fmla="val 150495"/>
                          </a:avLst>
                        </a:prstGeom>
                        <a:solidFill>
                          <a:srgbClr val="FFFFFF"/>
                        </a:solidFill>
                        <a:ln w="9525">
                          <a:solidFill>
                            <a:srgbClr val="000000"/>
                          </a:solidFill>
                          <a:miter lim="800000"/>
                          <a:headEnd/>
                          <a:tailEnd type="triangle" w="med" len="med"/>
                        </a:ln>
                      </wps:spPr>
                      <wps:txbx>
                        <w:txbxContent>
                          <w:p w14:paraId="72D39840" w14:textId="77777777" w:rsidR="00741A65" w:rsidRDefault="00741A65" w:rsidP="00D41468">
                            <w:pPr>
                              <w:pStyle w:val="Callout"/>
                            </w:pPr>
                            <w:r>
                              <w:t>Select it from the View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E3" id="AutoShape 742" o:spid="_x0000_s1137" type="#_x0000_t48" style="position:absolute;margin-left:38pt;margin-top:15pt;width:130.9pt;height:41.9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" o:allowincell="f" adj="32507,3634,27516,4640,22590,4640">
                <v:stroke startarrow="block"/>
                <v:textbox>
                  <w:txbxContent>
                    <w:p w14:paraId="72D39840" w14:textId="77777777" w:rsidR="00741A65" w:rsidRDefault="00741A65" w:rsidP="00D41468">
                      <w:pPr>
                        <w:pStyle w:val="Callout"/>
                      </w:pPr>
                      <w:r>
                        <w:t>Select it from the View menu.</w:t>
                      </w:r>
                    </w:p>
                  </w:txbxContent>
                </v:textbox>
                <o:callout v:ext="edit" minusx="t"/>
              </v:shape>
            </w:pict>
          </mc:Fallback>
        </mc:AlternateContent>
      </w:r>
    </w:p>
    <w:p w14:paraId="72D38C54" w14:textId="77777777" w:rsidR="004A5973" w:rsidRDefault="004A5973" w:rsidP="00D41468"/>
    <w:p w14:paraId="72D38C55" w14:textId="77777777" w:rsidR="004A5973" w:rsidRDefault="00A57AF7" w:rsidP="00D41468">
      <w:r>
        <w:rPr>
          <w:noProof/>
        </w:rPr>
        <mc:AlternateContent>
          <mc:Choice Requires="wps">
            <w:drawing>
              <wp:anchor distT="0" distB="0" distL="114300" distR="114300" simplePos="0" relativeHeight="251598336" behindDoc="0" locked="0" layoutInCell="0" allowOverlap="1" wp14:anchorId="72D396E5" wp14:editId="72D396E6">
                <wp:simplePos x="0" y="0"/>
                <wp:positionH relativeFrom="column">
                  <wp:posOffset>477520</wp:posOffset>
                </wp:positionH>
                <wp:positionV relativeFrom="paragraph">
                  <wp:posOffset>299085</wp:posOffset>
                </wp:positionV>
                <wp:extent cx="1659890" cy="886460"/>
                <wp:effectExtent l="0" t="0" r="0" b="0"/>
                <wp:wrapNone/>
                <wp:docPr id="941" name="AutoShape 7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9890" cy="886460"/>
                        </a:xfrm>
                        <a:prstGeom prst="borderCallout2">
                          <a:avLst>
                            <a:gd name="adj1" fmla="val 12894"/>
                            <a:gd name="adj2" fmla="val 104593"/>
                            <a:gd name="adj3" fmla="val 12894"/>
                            <a:gd name="adj4" fmla="val 128347"/>
                            <a:gd name="adj5" fmla="val 15329"/>
                            <a:gd name="adj6" fmla="val 152486"/>
                          </a:avLst>
                        </a:prstGeom>
                        <a:solidFill>
                          <a:srgbClr val="FFFFFF"/>
                        </a:solidFill>
                        <a:ln w="9525">
                          <a:solidFill>
                            <a:srgbClr val="000000"/>
                          </a:solidFill>
                          <a:miter lim="800000"/>
                          <a:headEnd/>
                          <a:tailEnd type="triangle" w="med" len="med"/>
                        </a:ln>
                      </wps:spPr>
                      <wps:txbx>
                        <w:txbxContent>
                          <w:p w14:paraId="72D39841" w14:textId="77777777" w:rsidR="00741A65" w:rsidRDefault="00741A65" w:rsidP="00D41468">
                            <w:pPr>
                              <w:pStyle w:val="Callout"/>
                            </w:pPr>
                            <w:r>
                              <w:t>Or use the keyboard to follow the underlined letters: Alt+V (together) then 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E5" id="AutoShape 743" o:spid="_x0000_s1138" type="#_x0000_t48" style="position:absolute;margin-left:37.6pt;margin-top:23.55pt;width:130.7pt;height:69.8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" o:allowincell="f" adj="32937,3311,27723,2785,22592,2785">
                <v:stroke startarrow="block"/>
                <v:textbox>
                  <w:txbxContent>
                    <w:p w14:paraId="72D39841" w14:textId="77777777" w:rsidR="00741A65" w:rsidRDefault="00741A65" w:rsidP="00D41468">
                      <w:pPr>
                        <w:pStyle w:val="Callout"/>
                      </w:pPr>
                      <w:r>
                        <w:t>Or use the keyboard to follow the underlined letters: Alt+V (together) then R.</w:t>
                      </w:r>
                    </w:p>
                  </w:txbxContent>
                </v:textbox>
                <o:callout v:ext="edit" minusx="t" minusy="t"/>
              </v:shape>
            </w:pict>
          </mc:Fallback>
        </mc:AlternateContent>
      </w:r>
    </w:p>
    <w:p w14:paraId="72D38C56" w14:textId="77777777" w:rsidR="004A5973" w:rsidRDefault="004A5973" w:rsidP="00D41468"/>
    <w:p w14:paraId="72D38C57" w14:textId="77777777" w:rsidR="004A5973" w:rsidRDefault="004A5973" w:rsidP="00D41468"/>
    <w:p w14:paraId="72D38C58" w14:textId="77777777" w:rsidR="004A5973" w:rsidRDefault="004A5973" w:rsidP="00D41468"/>
    <w:p w14:paraId="72D38C59" w14:textId="77777777" w:rsidR="004A5973" w:rsidRDefault="004A5973" w:rsidP="00D41468">
      <w:pPr>
        <w:pStyle w:val="BlankLine"/>
      </w:pPr>
    </w:p>
    <w:p w14:paraId="72D38C5A" w14:textId="77777777" w:rsidR="00A5752D" w:rsidRDefault="00A5752D" w:rsidP="00D41468">
      <w:pPr>
        <w:pStyle w:val="Heading5"/>
      </w:pPr>
    </w:p>
    <w:p w14:paraId="72D38C5B" w14:textId="77777777" w:rsidR="00A5752D" w:rsidRDefault="00A5752D" w:rsidP="00D41468">
      <w:pPr>
        <w:pStyle w:val="Heading5"/>
      </w:pPr>
    </w:p>
    <w:p w14:paraId="72D38C5C" w14:textId="77777777" w:rsidR="00A5752D" w:rsidRDefault="00A5752D" w:rsidP="00D41468">
      <w:pPr>
        <w:pStyle w:val="Heading5"/>
      </w:pPr>
    </w:p>
    <w:p w14:paraId="72D38C5D" w14:textId="77777777" w:rsidR="00A5752D" w:rsidRDefault="00A5752D" w:rsidP="00D41468">
      <w:pPr>
        <w:pStyle w:val="Heading5"/>
      </w:pPr>
    </w:p>
    <w:p w14:paraId="72D38C5E" w14:textId="77777777" w:rsidR="004A5973" w:rsidRDefault="00A57AF7" w:rsidP="00D41468">
      <w:pPr>
        <w:pStyle w:val="Heading5"/>
      </w:pPr>
      <w:r>
        <w:rPr>
          <w:noProof/>
        </w:rPr>
        <w:drawing>
          <wp:anchor distT="0" distB="0" distL="114300" distR="114300" simplePos="0" relativeHeight="251604480" behindDoc="1" locked="0" layoutInCell="0" allowOverlap="1" wp14:anchorId="72D396E7" wp14:editId="72D396E8">
            <wp:simplePos x="0" y="0"/>
            <wp:positionH relativeFrom="column">
              <wp:posOffset>3566160</wp:posOffset>
            </wp:positionH>
            <wp:positionV relativeFrom="paragraph">
              <wp:posOffset>547370</wp:posOffset>
            </wp:positionV>
            <wp:extent cx="2466975" cy="1695450"/>
            <wp:effectExtent l="0" t="0" r="9525" b="0"/>
            <wp:wrapTight wrapText="bothSides">
              <wp:wrapPolygon edited="0">
                <wp:start x="0" y="0"/>
                <wp:lineTo x="0" y="21357"/>
                <wp:lineTo x="21517" y="21357"/>
                <wp:lineTo x="21517" y="0"/>
                <wp:lineTo x="0" y="0"/>
              </wp:wrapPolygon>
            </wp:wrapTight>
            <wp:docPr id="750" name="Picture 750" descr="CPRSc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CPRScd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66975"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t>2. Fill in the List Consults by Date Range Dialog:</w:t>
      </w:r>
    </w:p>
    <w:p w14:paraId="72D38C5F" w14:textId="77777777" w:rsidR="004A5973" w:rsidRDefault="00A57AF7" w:rsidP="00D41468">
      <w:r>
        <w:rPr>
          <w:noProof/>
        </w:rPr>
        <mc:AlternateContent>
          <mc:Choice Requires="wps">
            <w:drawing>
              <wp:anchor distT="0" distB="0" distL="114300" distR="114300" simplePos="0" relativeHeight="251599360" behindDoc="0" locked="0" layoutInCell="0" allowOverlap="1" wp14:anchorId="72D396E9" wp14:editId="72D396EA">
                <wp:simplePos x="0" y="0"/>
                <wp:positionH relativeFrom="column">
                  <wp:posOffset>460375</wp:posOffset>
                </wp:positionH>
                <wp:positionV relativeFrom="paragraph">
                  <wp:posOffset>200660</wp:posOffset>
                </wp:positionV>
                <wp:extent cx="2377440" cy="464820"/>
                <wp:effectExtent l="0" t="0" r="0" b="0"/>
                <wp:wrapNone/>
                <wp:docPr id="940" name="AutoShape 7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77440" cy="464820"/>
                        </a:xfrm>
                        <a:prstGeom prst="borderCallout2">
                          <a:avLst>
                            <a:gd name="adj1" fmla="val 78690"/>
                            <a:gd name="adj2" fmla="val 103069"/>
                            <a:gd name="adj3" fmla="val 78690"/>
                            <a:gd name="adj4" fmla="val 144870"/>
                            <a:gd name="adj5" fmla="val 104097"/>
                            <a:gd name="adj6" fmla="val 187315"/>
                          </a:avLst>
                        </a:prstGeom>
                        <a:solidFill>
                          <a:srgbClr val="FFFFFF"/>
                        </a:solidFill>
                        <a:ln w="9525">
                          <a:solidFill>
                            <a:srgbClr val="000000"/>
                          </a:solidFill>
                          <a:miter lim="800000"/>
                          <a:headEnd/>
                          <a:tailEnd type="triangle" w="med" len="med"/>
                        </a:ln>
                      </wps:spPr>
                      <wps:txbx>
                        <w:txbxContent>
                          <w:p w14:paraId="72D39842" w14:textId="77777777" w:rsidR="00741A65" w:rsidRDefault="00741A65" w:rsidP="00D41468">
                            <w:pPr>
                              <w:pStyle w:val="Callout"/>
                            </w:pPr>
                            <w:r>
                              <w:t>Click on this button for a dialog to simplify entering the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E9" id="AutoShape 744" o:spid="_x0000_s1139" type="#_x0000_t48" style="position:absolute;margin-left:36.25pt;margin-top:15.8pt;width:187.2pt;height:36.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" o:allowincell="f" adj="40460,22485,31292,16997,22263,16997">
                <v:stroke startarrow="block"/>
                <v:textbox>
                  <w:txbxContent>
                    <w:p w14:paraId="72D39842" w14:textId="77777777" w:rsidR="00741A65" w:rsidRDefault="00741A65" w:rsidP="00D41468">
                      <w:pPr>
                        <w:pStyle w:val="Callout"/>
                      </w:pPr>
                      <w:r>
                        <w:t>Click on this button for a dialog to simplify entering the date.</w:t>
                      </w:r>
                    </w:p>
                  </w:txbxContent>
                </v:textbox>
                <o:callout v:ext="edit" minusx="t" minusy="t"/>
              </v:shape>
            </w:pict>
          </mc:Fallback>
        </mc:AlternateContent>
      </w:r>
    </w:p>
    <w:p w14:paraId="72D38C60" w14:textId="77777777" w:rsidR="004A5973" w:rsidRDefault="004A5973" w:rsidP="00D41468"/>
    <w:p w14:paraId="72D38C61" w14:textId="77777777" w:rsidR="004A5973" w:rsidRDefault="004A5973" w:rsidP="00D41468"/>
    <w:p w14:paraId="72D38C62" w14:textId="77777777" w:rsidR="004A5973" w:rsidRDefault="004A5973" w:rsidP="00D41468"/>
    <w:p w14:paraId="72D38C63" w14:textId="77777777" w:rsidR="004A5973" w:rsidRDefault="00A57AF7" w:rsidP="00D41468">
      <w:r>
        <w:rPr>
          <w:noProof/>
        </w:rPr>
        <mc:AlternateContent>
          <mc:Choice Requires="wps">
            <w:drawing>
              <wp:anchor distT="0" distB="0" distL="114300" distR="114300" simplePos="0" relativeHeight="251600384" behindDoc="0" locked="0" layoutInCell="0" allowOverlap="1" wp14:anchorId="72D396EB" wp14:editId="72D396EC">
                <wp:simplePos x="0" y="0"/>
                <wp:positionH relativeFrom="column">
                  <wp:posOffset>506730</wp:posOffset>
                </wp:positionH>
                <wp:positionV relativeFrom="paragraph">
                  <wp:posOffset>135890</wp:posOffset>
                </wp:positionV>
                <wp:extent cx="1820545" cy="678815"/>
                <wp:effectExtent l="0" t="0" r="0" b="0"/>
                <wp:wrapNone/>
                <wp:docPr id="939" name="AutoShape 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0545" cy="678815"/>
                        </a:xfrm>
                        <a:prstGeom prst="borderCallout2">
                          <a:avLst>
                            <a:gd name="adj1" fmla="val 16838"/>
                            <a:gd name="adj2" fmla="val 104185"/>
                            <a:gd name="adj3" fmla="val 16838"/>
                            <a:gd name="adj4" fmla="val 135750"/>
                            <a:gd name="adj5" fmla="val 108139"/>
                            <a:gd name="adj6" fmla="val 167843"/>
                          </a:avLst>
                        </a:prstGeom>
                        <a:solidFill>
                          <a:srgbClr val="FFFFFF"/>
                        </a:solidFill>
                        <a:ln w="9525">
                          <a:solidFill>
                            <a:srgbClr val="000000"/>
                          </a:solidFill>
                          <a:miter lim="800000"/>
                          <a:headEnd/>
                          <a:tailEnd type="triangle" w="med" len="med"/>
                        </a:ln>
                      </wps:spPr>
                      <wps:txbx>
                        <w:txbxContent>
                          <w:p w14:paraId="72D39843" w14:textId="77777777" w:rsidR="00741A65" w:rsidRDefault="00741A65" w:rsidP="00D41468">
                            <w:pPr>
                              <w:pStyle w:val="Callout"/>
                            </w:pPr>
                            <w:r>
                              <w:t>These arrow buttons go up or down the months.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EB" id="AutoShape 745" o:spid="_x0000_s1140" type="#_x0000_t48" style="position:absolute;margin-left:39.9pt;margin-top:10.7pt;width:143.35pt;height:53.4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" o:allowincell="f" adj="36254,23358,29322,3637,22504,3637">
                <v:stroke startarrow="block"/>
                <v:textbox>
                  <w:txbxContent>
                    <w:p w14:paraId="72D39843" w14:textId="77777777" w:rsidR="00741A65" w:rsidRDefault="00741A65" w:rsidP="00D41468">
                      <w:pPr>
                        <w:pStyle w:val="Callout"/>
                      </w:pPr>
                      <w:r>
                        <w:t>These arrow buttons go up or down the months.</w:t>
                      </w:r>
                    </w:p>
                  </w:txbxContent>
                </v:textbox>
                <o:callout v:ext="edit" minusx="t" minusy="t"/>
              </v:shape>
            </w:pict>
          </mc:Fallback>
        </mc:AlternateContent>
      </w:r>
    </w:p>
    <w:p w14:paraId="72D38C64" w14:textId="77777777" w:rsidR="004A5973" w:rsidRDefault="004A5973" w:rsidP="00D41468"/>
    <w:p w14:paraId="72D38C65" w14:textId="77777777" w:rsidR="004A5973" w:rsidRDefault="004A5973" w:rsidP="00D41468"/>
    <w:p w14:paraId="72D38C66" w14:textId="77777777" w:rsidR="004A5973" w:rsidRDefault="00A57AF7" w:rsidP="00D41468">
      <w:r>
        <w:rPr>
          <w:noProof/>
        </w:rPr>
        <w:drawing>
          <wp:anchor distT="0" distB="0" distL="114300" distR="114300" simplePos="0" relativeHeight="251605504" behindDoc="1" locked="0" layoutInCell="0" allowOverlap="1" wp14:anchorId="72D396ED" wp14:editId="72D396EE">
            <wp:simplePos x="0" y="0"/>
            <wp:positionH relativeFrom="column">
              <wp:posOffset>3291840</wp:posOffset>
            </wp:positionH>
            <wp:positionV relativeFrom="paragraph">
              <wp:posOffset>15240</wp:posOffset>
            </wp:positionV>
            <wp:extent cx="2846070" cy="1810385"/>
            <wp:effectExtent l="0" t="0" r="0" b="0"/>
            <wp:wrapTight wrapText="bothSides">
              <wp:wrapPolygon edited="0">
                <wp:start x="0" y="0"/>
                <wp:lineTo x="0" y="21365"/>
                <wp:lineTo x="21398" y="21365"/>
                <wp:lineTo x="21398" y="0"/>
                <wp:lineTo x="0" y="0"/>
              </wp:wrapPolygon>
            </wp:wrapTight>
            <wp:docPr id="751" name="Picture 751" descr="CPRSc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CPRScd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46070" cy="1810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C67" w14:textId="77777777" w:rsidR="004A5973" w:rsidRDefault="004A5973" w:rsidP="00D41468"/>
    <w:p w14:paraId="72D38C68" w14:textId="77777777" w:rsidR="004A5973" w:rsidRDefault="004A5973" w:rsidP="00D41468"/>
    <w:p w14:paraId="72D38C69" w14:textId="77777777" w:rsidR="004A5973" w:rsidRDefault="00A57AF7" w:rsidP="00D41468">
      <w:pPr>
        <w:pStyle w:val="Heading5"/>
      </w:pPr>
      <w:r>
        <w:rPr>
          <w:noProof/>
        </w:rPr>
        <mc:AlternateContent>
          <mc:Choice Requires="wps">
            <w:drawing>
              <wp:anchor distT="0" distB="0" distL="114300" distR="114300" simplePos="0" relativeHeight="251601408" behindDoc="0" locked="0" layoutInCell="0" allowOverlap="1" wp14:anchorId="72D396EF" wp14:editId="72D396F0">
                <wp:simplePos x="0" y="0"/>
                <wp:positionH relativeFrom="column">
                  <wp:posOffset>431800</wp:posOffset>
                </wp:positionH>
                <wp:positionV relativeFrom="paragraph">
                  <wp:posOffset>8255</wp:posOffset>
                </wp:positionV>
                <wp:extent cx="1845945" cy="501015"/>
                <wp:effectExtent l="0" t="0" r="0" b="0"/>
                <wp:wrapNone/>
                <wp:docPr id="938" name="AutoShape 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5945" cy="501015"/>
                        </a:xfrm>
                        <a:prstGeom prst="accentBorderCallout2">
                          <a:avLst>
                            <a:gd name="adj1" fmla="val 58046"/>
                            <a:gd name="adj2" fmla="val 103954"/>
                            <a:gd name="adj3" fmla="val 58046"/>
                            <a:gd name="adj4" fmla="val 159579"/>
                            <a:gd name="adj5" fmla="val 100889"/>
                            <a:gd name="adj6" fmla="val 216032"/>
                          </a:avLst>
                        </a:prstGeom>
                        <a:solidFill>
                          <a:srgbClr val="FFFFFF"/>
                        </a:solidFill>
                        <a:ln w="9525">
                          <a:solidFill>
                            <a:srgbClr val="000000"/>
                          </a:solidFill>
                          <a:miter lim="800000"/>
                          <a:headEnd/>
                          <a:tailEnd type="triangle" w="med" len="med"/>
                        </a:ln>
                      </wps:spPr>
                      <wps:txbx>
                        <w:txbxContent>
                          <w:p w14:paraId="72D39844" w14:textId="77777777" w:rsidR="00741A65" w:rsidRDefault="00741A65" w:rsidP="00D41468">
                            <w:pPr>
                              <w:pStyle w:val="Callout"/>
                            </w:pPr>
                            <w:r>
                              <w:t>a) Click on the day of the month you want.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EF" id="AutoShape 746" o:spid="_x0000_s1141" type="#_x0000_t51" style="position:absolute;margin-left:34pt;margin-top:.65pt;width:145.35pt;height:39.4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" o:allowincell="f" adj="46663,21792,34469,12538,22454,12538">
                <v:stroke startarrow="block"/>
                <v:textbox>
                  <w:txbxContent>
                    <w:p w14:paraId="72D39844" w14:textId="77777777" w:rsidR="00741A65" w:rsidRDefault="00741A65" w:rsidP="00D41468">
                      <w:pPr>
                        <w:pStyle w:val="Callout"/>
                      </w:pPr>
                      <w:r>
                        <w:t>a) Click on the day of the month you want.</w:t>
                      </w:r>
                    </w:p>
                  </w:txbxContent>
                </v:textbox>
                <o:callout v:ext="edit" minusx="t" minusy="t"/>
              </v:shape>
            </w:pict>
          </mc:Fallback>
        </mc:AlternateContent>
      </w:r>
      <w:r>
        <w:rPr>
          <w:noProof/>
        </w:rPr>
        <mc:AlternateContent>
          <mc:Choice Requires="wps">
            <w:drawing>
              <wp:anchor distT="0" distB="0" distL="114300" distR="114300" simplePos="0" relativeHeight="251602432" behindDoc="0" locked="0" layoutInCell="0" allowOverlap="1" wp14:anchorId="72D396F1" wp14:editId="72D396F2">
                <wp:simplePos x="0" y="0"/>
                <wp:positionH relativeFrom="column">
                  <wp:posOffset>625475</wp:posOffset>
                </wp:positionH>
                <wp:positionV relativeFrom="paragraph">
                  <wp:posOffset>783590</wp:posOffset>
                </wp:positionV>
                <wp:extent cx="1820545" cy="509905"/>
                <wp:effectExtent l="0" t="0" r="0" b="0"/>
                <wp:wrapNone/>
                <wp:docPr id="937" name="AutoShape 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0545" cy="509905"/>
                        </a:xfrm>
                        <a:prstGeom prst="borderCallout2">
                          <a:avLst>
                            <a:gd name="adj1" fmla="val 22417"/>
                            <a:gd name="adj2" fmla="val 104185"/>
                            <a:gd name="adj3" fmla="val 22417"/>
                            <a:gd name="adj4" fmla="val 147157"/>
                            <a:gd name="adj5" fmla="val -33875"/>
                            <a:gd name="adj6" fmla="val 190755"/>
                          </a:avLst>
                        </a:prstGeom>
                        <a:solidFill>
                          <a:srgbClr val="FFFFFF"/>
                        </a:solidFill>
                        <a:ln w="9525">
                          <a:solidFill>
                            <a:srgbClr val="000000"/>
                          </a:solidFill>
                          <a:miter lim="800000"/>
                          <a:headEnd/>
                          <a:tailEnd type="triangle" w="med" len="med"/>
                        </a:ln>
                      </wps:spPr>
                      <wps:txbx>
                        <w:txbxContent>
                          <w:p w14:paraId="72D39845" w14:textId="77777777" w:rsidR="00741A65" w:rsidRDefault="00741A65" w:rsidP="00D41468">
                            <w:pPr>
                              <w:pStyle w:val="Callout"/>
                            </w:pPr>
                            <w:r>
                              <w:t>Initially, the current date is highlighted.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F1" id="AutoShape 747" o:spid="_x0000_s1142" type="#_x0000_t48" style="position:absolute;margin-left:49.25pt;margin-top:61.7pt;width:143.35pt;height:40.1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" o:allowincell="f" adj="41203,-7317,31786,4842,22504,4842">
                <v:stroke startarrow="block"/>
                <v:textbox>
                  <w:txbxContent>
                    <w:p w14:paraId="72D39845" w14:textId="77777777" w:rsidR="00741A65" w:rsidRDefault="00741A65" w:rsidP="00D41468">
                      <w:pPr>
                        <w:pStyle w:val="Callout"/>
                      </w:pPr>
                      <w:r>
                        <w:t>Initially, the current date is highlighted.</w:t>
                      </w:r>
                    </w:p>
                  </w:txbxContent>
                </v:textbox>
                <o:callout v:ext="edit" minusx="t"/>
              </v:shape>
            </w:pict>
          </mc:Fallback>
        </mc:AlternateContent>
      </w:r>
      <w:r>
        <w:rPr>
          <w:noProof/>
        </w:rPr>
        <mc:AlternateContent>
          <mc:Choice Requires="wps">
            <w:drawing>
              <wp:anchor distT="0" distB="0" distL="114300" distR="114300" simplePos="0" relativeHeight="251603456" behindDoc="0" locked="0" layoutInCell="0" allowOverlap="1" wp14:anchorId="72D396F3" wp14:editId="72D396F4">
                <wp:simplePos x="0" y="0"/>
                <wp:positionH relativeFrom="column">
                  <wp:posOffset>506730</wp:posOffset>
                </wp:positionH>
                <wp:positionV relativeFrom="paragraph">
                  <wp:posOffset>1250950</wp:posOffset>
                </wp:positionV>
                <wp:extent cx="1771015" cy="636905"/>
                <wp:effectExtent l="0" t="0" r="0" b="0"/>
                <wp:wrapNone/>
                <wp:docPr id="936" name="AutoShape 7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71015" cy="636905"/>
                        </a:xfrm>
                        <a:prstGeom prst="accentBorderCallout2">
                          <a:avLst>
                            <a:gd name="adj1" fmla="val 81356"/>
                            <a:gd name="adj2" fmla="val 104125"/>
                            <a:gd name="adj3" fmla="val 81356"/>
                            <a:gd name="adj4" fmla="val 198602"/>
                            <a:gd name="adj5" fmla="val -224528"/>
                            <a:gd name="adj6" fmla="val 294588"/>
                          </a:avLst>
                        </a:prstGeom>
                        <a:solidFill>
                          <a:srgbClr val="FFFFFF"/>
                        </a:solidFill>
                        <a:ln w="9525">
                          <a:solidFill>
                            <a:srgbClr val="000000"/>
                          </a:solidFill>
                          <a:miter lim="800000"/>
                          <a:headEnd/>
                          <a:tailEnd type="triangle" w="med" len="med"/>
                        </a:ln>
                      </wps:spPr>
                      <wps:txbx>
                        <w:txbxContent>
                          <w:p w14:paraId="72D39846" w14:textId="77777777" w:rsidR="00741A65" w:rsidRDefault="00741A65" w:rsidP="00D41468">
                            <w:pPr>
                              <w:pStyle w:val="Callout"/>
                            </w:pPr>
                            <w:r>
                              <w:t>b) When finished, click OK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F3" id="AutoShape 748" o:spid="_x0000_s1143" type="#_x0000_t51" style="position:absolute;margin-left:39.9pt;margin-top:98.5pt;width:139.45pt;height:50.1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" o:allowincell="f" adj="63631,-48498,42898,17573,22491,17573">
                <v:stroke startarrow="block"/>
                <v:textbox>
                  <w:txbxContent>
                    <w:p w14:paraId="72D39846" w14:textId="77777777" w:rsidR="00741A65" w:rsidRDefault="00741A65" w:rsidP="00D41468">
                      <w:pPr>
                        <w:pStyle w:val="Callout"/>
                      </w:pPr>
                      <w:r>
                        <w:t>b) When finished, click OK or press the Enter key.</w:t>
                      </w:r>
                    </w:p>
                  </w:txbxContent>
                </v:textbox>
                <o:callout v:ext="edit" minusx="t"/>
              </v:shape>
            </w:pict>
          </mc:Fallback>
        </mc:AlternateContent>
      </w:r>
      <w:r w:rsidR="004A5973">
        <w:br w:type="page"/>
      </w:r>
      <w:bookmarkStart w:id="191" w:name="_Toc421668517"/>
      <w:bookmarkStart w:id="192" w:name="_Toc421088122"/>
      <w:bookmarkStart w:id="193" w:name="_Toc421693943"/>
      <w:r w:rsidR="004A5973">
        <w:lastRenderedPageBreak/>
        <w:t>3. Select OK:</w:t>
      </w:r>
    </w:p>
    <w:p w14:paraId="72D38C6A" w14:textId="77777777" w:rsidR="004A5973" w:rsidRDefault="00A57AF7" w:rsidP="00055EBF">
      <w:pPr>
        <w:pStyle w:val="BodyText"/>
      </w:pPr>
      <w:bookmarkStart w:id="194" w:name="_Toc485095580"/>
      <w:bookmarkStart w:id="195" w:name="_Toc485096240"/>
      <w:bookmarkStart w:id="196" w:name="_Toc485096896"/>
      <w:bookmarkStart w:id="197" w:name="_Toc485133933"/>
      <w:bookmarkStart w:id="198" w:name="_Toc487617678"/>
      <w:bookmarkStart w:id="199" w:name="_Toc495460658"/>
      <w:bookmarkStart w:id="200" w:name="_Toc495817308"/>
      <w:bookmarkStart w:id="201" w:name="_Toc506950631"/>
      <w:bookmarkStart w:id="202" w:name="_Toc506950709"/>
      <w:bookmarkStart w:id="203" w:name="_Toc508019598"/>
      <w:bookmarkStart w:id="204" w:name="_Toc508175760"/>
      <w:bookmarkStart w:id="205" w:name="_Toc508412347"/>
      <w:bookmarkStart w:id="206" w:name="_Toc508416000"/>
      <w:bookmarkStart w:id="207" w:name="_Toc527282385"/>
      <w:bookmarkStart w:id="208" w:name="_Toc527282878"/>
      <w:bookmarkStart w:id="209" w:name="_Toc3113672"/>
      <w:bookmarkStart w:id="210" w:name="_Toc3705977"/>
      <w:bookmarkStart w:id="211" w:name="_Toc10370543"/>
      <w:bookmarkStart w:id="212" w:name="_Toc101239009"/>
      <w:bookmarkStart w:id="213" w:name="_Toc380732836"/>
      <w:bookmarkStart w:id="214" w:name="_Toc380732919"/>
      <w:bookmarkStart w:id="215" w:name="_Toc380738424"/>
      <w:bookmarkStart w:id="216" w:name="_Toc443475379"/>
      <w:bookmarkStart w:id="217" w:name="_Toc473725553"/>
      <w:bookmarkStart w:id="218" w:name="_Toc474855030"/>
      <w:bookmarkStart w:id="219" w:name="_Toc474934593"/>
      <w:bookmarkStart w:id="220" w:name="_Toc475635882"/>
      <w:bookmarkStart w:id="221" w:name="_Toc475699417"/>
      <w:bookmarkStart w:id="222" w:name="_Toc477788992"/>
      <w:bookmarkStart w:id="223" w:name="_Toc505953990"/>
      <w:bookmarkStart w:id="224" w:name="_Toc506186217"/>
      <w:bookmarkStart w:id="225" w:name="_Toc508261787"/>
      <w:r>
        <w:rPr>
          <w:noProof/>
        </w:rPr>
        <w:drawing>
          <wp:anchor distT="0" distB="0" distL="114300" distR="114300" simplePos="0" relativeHeight="251607552" behindDoc="1" locked="0" layoutInCell="0" allowOverlap="1" wp14:anchorId="72D396F5" wp14:editId="72D396F6">
            <wp:simplePos x="0" y="0"/>
            <wp:positionH relativeFrom="column">
              <wp:posOffset>2286000</wp:posOffset>
            </wp:positionH>
            <wp:positionV relativeFrom="paragraph">
              <wp:posOffset>96520</wp:posOffset>
            </wp:positionV>
            <wp:extent cx="2924175" cy="2009775"/>
            <wp:effectExtent l="0" t="0" r="9525" b="9525"/>
            <wp:wrapTight wrapText="bothSides">
              <wp:wrapPolygon edited="0">
                <wp:start x="0" y="0"/>
                <wp:lineTo x="0" y="21498"/>
                <wp:lineTo x="21530" y="21498"/>
                <wp:lineTo x="21530" y="0"/>
                <wp:lineTo x="0" y="0"/>
              </wp:wrapPolygon>
            </wp:wrapTight>
            <wp:docPr id="754" name="Picture 754" descr="CPRSc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CPRScd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24175" cy="20097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72D38C6B" w14:textId="77777777" w:rsidR="004A5973" w:rsidRDefault="00A57AF7" w:rsidP="00055EBF">
      <w:pPr>
        <w:pStyle w:val="BodyText"/>
      </w:pPr>
      <w:bookmarkStart w:id="226" w:name="_Toc101239010"/>
      <w:bookmarkStart w:id="227" w:name="_Toc380732837"/>
      <w:bookmarkStart w:id="228" w:name="_Toc380732920"/>
      <w:bookmarkStart w:id="229" w:name="_Toc380738425"/>
      <w:bookmarkStart w:id="230" w:name="_Toc443475380"/>
      <w:bookmarkStart w:id="231" w:name="_Toc473725554"/>
      <w:bookmarkStart w:id="232" w:name="_Toc474855031"/>
      <w:bookmarkStart w:id="233" w:name="_Toc474934594"/>
      <w:bookmarkStart w:id="234" w:name="_Toc475635883"/>
      <w:bookmarkStart w:id="235" w:name="_Toc475699418"/>
      <w:bookmarkStart w:id="236" w:name="_Toc477788993"/>
      <w:bookmarkStart w:id="237" w:name="_Toc505953991"/>
      <w:bookmarkStart w:id="238" w:name="_Toc506186218"/>
      <w:bookmarkStart w:id="239" w:name="_Toc508261788"/>
      <w:r>
        <w:rPr>
          <w:noProof/>
        </w:rPr>
        <mc:AlternateContent>
          <mc:Choice Requires="wps">
            <w:drawing>
              <wp:anchor distT="0" distB="0" distL="114300" distR="114300" simplePos="0" relativeHeight="251739648" behindDoc="0" locked="0" layoutInCell="1" allowOverlap="1" wp14:anchorId="72D396F7" wp14:editId="72D396F8">
                <wp:simplePos x="0" y="0"/>
                <wp:positionH relativeFrom="column">
                  <wp:posOffset>437515</wp:posOffset>
                </wp:positionH>
                <wp:positionV relativeFrom="paragraph">
                  <wp:posOffset>144145</wp:posOffset>
                </wp:positionV>
                <wp:extent cx="914400" cy="858520"/>
                <wp:effectExtent l="0" t="0" r="0" b="0"/>
                <wp:wrapNone/>
                <wp:docPr id="935" name="AutoShape 10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858520"/>
                        </a:xfrm>
                        <a:prstGeom prst="borderCallout2">
                          <a:avLst>
                            <a:gd name="adj1" fmla="val 86167"/>
                            <a:gd name="adj2" fmla="val 107986"/>
                            <a:gd name="adj3" fmla="val 86167"/>
                            <a:gd name="adj4" fmla="val 168889"/>
                            <a:gd name="adj5" fmla="val 136315"/>
                            <a:gd name="adj6" fmla="val 23083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47" w14:textId="77777777" w:rsidR="00741A65" w:rsidRDefault="00741A65" w:rsidP="00D41468">
                            <w:pPr>
                              <w:pStyle w:val="Callout"/>
                            </w:pPr>
                            <w:r>
                              <w:t>You may also select the display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F7" id="AutoShape 1035" o:spid="_x0000_s1144" type="#_x0000_t48" style="position:absolute;margin-left:34.45pt;margin-top:11.35pt;width:1in;height:67.6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" adj="49860,29444,36480,18612,23325,18612">
                <v:stroke startarrow="block"/>
                <v:textbox>
                  <w:txbxContent>
                    <w:p w14:paraId="72D39847" w14:textId="77777777" w:rsidR="00741A65" w:rsidRDefault="00741A65" w:rsidP="00D41468">
                      <w:pPr>
                        <w:pStyle w:val="Callout"/>
                      </w:pPr>
                      <w:r>
                        <w:t>You may also select the display order.</w:t>
                      </w:r>
                    </w:p>
                  </w:txbxContent>
                </v:textbox>
                <o:callout v:ext="edit" minusx="t" minusy="t"/>
              </v:shape>
            </w:pict>
          </mc:Fallback>
        </mc:AlternateContent>
      </w:r>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14:paraId="72D38C6C" w14:textId="77777777" w:rsidR="004A5973" w:rsidRDefault="004A5973" w:rsidP="00055EBF">
      <w:pPr>
        <w:pStyle w:val="BodyText"/>
      </w:pPr>
    </w:p>
    <w:p w14:paraId="72D38C6D" w14:textId="77777777" w:rsidR="004A5973" w:rsidRDefault="004A5973" w:rsidP="00055EBF">
      <w:pPr>
        <w:pStyle w:val="BodyText"/>
      </w:pPr>
    </w:p>
    <w:p w14:paraId="72D38C6E" w14:textId="77777777" w:rsidR="004A5973" w:rsidRDefault="00A57AF7" w:rsidP="00D41468">
      <w:pPr>
        <w:pStyle w:val="Heading4"/>
      </w:pPr>
      <w:r>
        <w:rPr>
          <w:noProof/>
        </w:rPr>
        <w:drawing>
          <wp:anchor distT="0" distB="0" distL="114300" distR="114300" simplePos="0" relativeHeight="251738624" behindDoc="1" locked="0" layoutInCell="1" allowOverlap="1" wp14:anchorId="72D396F9" wp14:editId="72D396FA">
            <wp:simplePos x="0" y="0"/>
            <wp:positionH relativeFrom="column">
              <wp:posOffset>1936750</wp:posOffset>
            </wp:positionH>
            <wp:positionV relativeFrom="paragraph">
              <wp:posOffset>1285240</wp:posOffset>
            </wp:positionV>
            <wp:extent cx="1990090" cy="1990090"/>
            <wp:effectExtent l="0" t="0" r="0" b="0"/>
            <wp:wrapNone/>
            <wp:docPr id="1034" name="Picture 1034" descr="04DateRange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04DateRange02 copy"/>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90090" cy="19900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06528" behindDoc="0" locked="0" layoutInCell="1" allowOverlap="1" wp14:anchorId="72D396FB" wp14:editId="72D396FC">
                <wp:simplePos x="0" y="0"/>
                <wp:positionH relativeFrom="column">
                  <wp:posOffset>417830</wp:posOffset>
                </wp:positionH>
                <wp:positionV relativeFrom="paragraph">
                  <wp:posOffset>863600</wp:posOffset>
                </wp:positionV>
                <wp:extent cx="1180465" cy="1090295"/>
                <wp:effectExtent l="0" t="0" r="0" b="0"/>
                <wp:wrapNone/>
                <wp:docPr id="934" name="AutoShape 7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0465" cy="1090295"/>
                        </a:xfrm>
                        <a:prstGeom prst="borderCallout2">
                          <a:avLst>
                            <a:gd name="adj1" fmla="val 10481"/>
                            <a:gd name="adj2" fmla="val 106454"/>
                            <a:gd name="adj3" fmla="val 10481"/>
                            <a:gd name="adj4" fmla="val 114847"/>
                            <a:gd name="adj5" fmla="val 111417"/>
                            <a:gd name="adj6" fmla="val 145130"/>
                          </a:avLst>
                        </a:prstGeom>
                        <a:solidFill>
                          <a:srgbClr val="FFFFFF"/>
                        </a:solidFill>
                        <a:ln w="9525">
                          <a:solidFill>
                            <a:srgbClr val="000000"/>
                          </a:solidFill>
                          <a:miter lim="800000"/>
                          <a:headEnd/>
                          <a:tailEnd type="triangle" w="med" len="med"/>
                        </a:ln>
                      </wps:spPr>
                      <wps:txbx>
                        <w:txbxContent>
                          <w:p w14:paraId="72D39848" w14:textId="77777777" w:rsidR="00741A65" w:rsidRDefault="00741A65" w:rsidP="00D41468">
                            <w:pPr>
                              <w:pStyle w:val="Callout"/>
                            </w:pPr>
                            <w:r>
                              <w:t>After you click OK only consults within the date range are displayed.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FB" id="AutoShape 752" o:spid="_x0000_s1145" type="#_x0000_t48" style="position:absolute;margin-left:32.9pt;margin-top:68pt;width:92.95pt;height:85.8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" adj="31348,24066,24807,2264,22994,2264">
                <v:stroke startarrow="block"/>
                <v:textbox>
                  <w:txbxContent>
                    <w:p w14:paraId="72D39848" w14:textId="77777777" w:rsidR="00741A65" w:rsidRDefault="00741A65" w:rsidP="00D41468">
                      <w:pPr>
                        <w:pStyle w:val="Callout"/>
                      </w:pPr>
                      <w:r>
                        <w:t>After you click OK only consults within the date range are displayed.</w:t>
                      </w:r>
                    </w:p>
                  </w:txbxContent>
                </v:textbox>
                <o:callout v:ext="edit" minusx="t" minusy="t"/>
              </v:shape>
            </w:pict>
          </mc:Fallback>
        </mc:AlternateContent>
      </w:r>
      <w:r w:rsidR="004A5973">
        <w:br w:type="page"/>
      </w:r>
      <w:bookmarkStart w:id="240" w:name="_Toc422557675"/>
      <w:bookmarkStart w:id="241" w:name="_Toc421668518"/>
      <w:bookmarkStart w:id="242" w:name="_Toc421693945"/>
      <w:bookmarkEnd w:id="191"/>
      <w:bookmarkEnd w:id="192"/>
      <w:bookmarkEnd w:id="193"/>
      <w:r w:rsidR="004A5973">
        <w:lastRenderedPageBreak/>
        <w:t>Quit</w:t>
      </w:r>
      <w:bookmarkStart w:id="243" w:name="WindowsQ"/>
      <w:bookmarkEnd w:id="240"/>
      <w:bookmarkEnd w:id="243"/>
      <w:r w:rsidR="004A5973">
        <w:fldChar w:fldCharType="begin"/>
      </w:r>
      <w:r w:rsidR="004A5973">
        <w:instrText xml:space="preserve"> XE "Quit (Q) Action" </w:instrText>
      </w:r>
      <w:r w:rsidR="004A5973">
        <w:fldChar w:fldCharType="end"/>
      </w:r>
    </w:p>
    <w:p w14:paraId="72D38C6F" w14:textId="77777777" w:rsidR="004A5973" w:rsidRDefault="00A57AF7" w:rsidP="00D41468">
      <w:r>
        <w:rPr>
          <w:noProof/>
        </w:rPr>
        <w:drawing>
          <wp:anchor distT="0" distB="0" distL="114300" distR="114300" simplePos="0" relativeHeight="251608576" behindDoc="1" locked="0" layoutInCell="0" allowOverlap="1" wp14:anchorId="72D396FD" wp14:editId="72D396FE">
            <wp:simplePos x="0" y="0"/>
            <wp:positionH relativeFrom="column">
              <wp:posOffset>2651760</wp:posOffset>
            </wp:positionH>
            <wp:positionV relativeFrom="paragraph">
              <wp:posOffset>20320</wp:posOffset>
            </wp:positionV>
            <wp:extent cx="1791335" cy="1609090"/>
            <wp:effectExtent l="0" t="0" r="0" b="0"/>
            <wp:wrapTight wrapText="bothSides">
              <wp:wrapPolygon edited="0">
                <wp:start x="0" y="0"/>
                <wp:lineTo x="0" y="21225"/>
                <wp:lineTo x="21363" y="21225"/>
                <wp:lineTo x="21363" y="0"/>
                <wp:lineTo x="0" y="0"/>
              </wp:wrapPolygon>
            </wp:wrapTight>
            <wp:docPr id="755" name="Picture 755" descr="CPRSq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CPRSq0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91335" cy="160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C70" w14:textId="77777777" w:rsidR="004A5973" w:rsidRDefault="00A57AF7" w:rsidP="00D41468">
      <w:r>
        <w:rPr>
          <w:noProof/>
        </w:rPr>
        <mc:AlternateContent>
          <mc:Choice Requires="wps">
            <w:drawing>
              <wp:anchor distT="0" distB="0" distL="114300" distR="114300" simplePos="0" relativeHeight="251609600" behindDoc="0" locked="0" layoutInCell="0" allowOverlap="1" wp14:anchorId="72D396FF" wp14:editId="72D39700">
                <wp:simplePos x="0" y="0"/>
                <wp:positionH relativeFrom="column">
                  <wp:posOffset>457200</wp:posOffset>
                </wp:positionH>
                <wp:positionV relativeFrom="paragraph">
                  <wp:posOffset>127000</wp:posOffset>
                </wp:positionV>
                <wp:extent cx="1637665" cy="836930"/>
                <wp:effectExtent l="0" t="0" r="0" b="0"/>
                <wp:wrapNone/>
                <wp:docPr id="933" name="AutoShape 7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7665" cy="836930"/>
                        </a:xfrm>
                        <a:prstGeom prst="borderCallout2">
                          <a:avLst>
                            <a:gd name="adj1" fmla="val 54630"/>
                            <a:gd name="adj2" fmla="val 104458"/>
                            <a:gd name="adj3" fmla="val 54630"/>
                            <a:gd name="adj4" fmla="val 165333"/>
                            <a:gd name="adj5" fmla="val -27616"/>
                            <a:gd name="adj6" fmla="val 227144"/>
                          </a:avLst>
                        </a:prstGeom>
                        <a:solidFill>
                          <a:srgbClr val="FFFFFF"/>
                        </a:solidFill>
                        <a:ln w="9525">
                          <a:solidFill>
                            <a:srgbClr val="000000"/>
                          </a:solidFill>
                          <a:miter lim="800000"/>
                          <a:headEnd/>
                          <a:tailEnd type="triangle" w="med" len="med"/>
                        </a:ln>
                      </wps:spPr>
                      <wps:txbx>
                        <w:txbxContent>
                          <w:p w14:paraId="72D39849" w14:textId="77777777" w:rsidR="00741A65" w:rsidRDefault="00741A65" w:rsidP="00D41468">
                            <w:pPr>
                              <w:pStyle w:val="Callout"/>
                            </w:pPr>
                            <w:r>
                              <w:t>The simplest way to quit is to click on the X in the upper right-hand corner of the window.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6FF" id="AutoShape 756" o:spid="_x0000_s1146" type="#_x0000_t48" style="position:absolute;margin-left:36pt;margin-top:10pt;width:128.95pt;height:65.9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" o:allowincell="f" adj="49063,-5965,35712,11800,22563,11800">
                <v:stroke startarrow="block"/>
                <v:textbox>
                  <w:txbxContent>
                    <w:p w14:paraId="72D39849" w14:textId="77777777" w:rsidR="00741A65" w:rsidRDefault="00741A65" w:rsidP="00D41468">
                      <w:pPr>
                        <w:pStyle w:val="Callout"/>
                      </w:pPr>
                      <w:r>
                        <w:t>The simplest way to quit is to click on the X in the upper right-hand corner of the window.</w:t>
                      </w:r>
                    </w:p>
                  </w:txbxContent>
                </v:textbox>
                <o:callout v:ext="edit" minusx="t"/>
              </v:shape>
            </w:pict>
          </mc:Fallback>
        </mc:AlternateContent>
      </w:r>
    </w:p>
    <w:p w14:paraId="72D38C71" w14:textId="77777777" w:rsidR="004A5973" w:rsidRDefault="004A5973" w:rsidP="00D41468"/>
    <w:p w14:paraId="72D38C72" w14:textId="77777777" w:rsidR="004A5973" w:rsidRDefault="004A5973" w:rsidP="00D41468"/>
    <w:p w14:paraId="72D38C73" w14:textId="77777777" w:rsidR="004A5973" w:rsidRDefault="004A5973" w:rsidP="00D41468"/>
    <w:p w14:paraId="72D38C74" w14:textId="77777777" w:rsidR="004A5973" w:rsidRDefault="00A57AF7" w:rsidP="00D41468">
      <w:r>
        <w:rPr>
          <w:noProof/>
        </w:rPr>
        <w:drawing>
          <wp:anchor distT="0" distB="0" distL="114300" distR="114300" simplePos="0" relativeHeight="251740672" behindDoc="1" locked="0" layoutInCell="1" allowOverlap="1" wp14:anchorId="72D39701" wp14:editId="72D39702">
            <wp:simplePos x="0" y="0"/>
            <wp:positionH relativeFrom="column">
              <wp:posOffset>3180715</wp:posOffset>
            </wp:positionH>
            <wp:positionV relativeFrom="paragraph">
              <wp:posOffset>88900</wp:posOffset>
            </wp:positionV>
            <wp:extent cx="2608580" cy="3086100"/>
            <wp:effectExtent l="0" t="0" r="1270" b="0"/>
            <wp:wrapNone/>
            <wp:docPr id="1036" name="Picture 1036" descr="04exi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04exit01 cop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0858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C75" w14:textId="77777777" w:rsidR="004A5973" w:rsidRDefault="004A5973" w:rsidP="00D41468"/>
    <w:p w14:paraId="72D38C76" w14:textId="77777777" w:rsidR="004A5973" w:rsidRDefault="004A5973" w:rsidP="00D41468"/>
    <w:p w14:paraId="72D38C77" w14:textId="77777777" w:rsidR="004A5973" w:rsidRDefault="004A5973" w:rsidP="00D41468"/>
    <w:p w14:paraId="72D38C78" w14:textId="77777777" w:rsidR="004A5973" w:rsidRDefault="004A5973" w:rsidP="00D41468"/>
    <w:p w14:paraId="72D38C79" w14:textId="77777777" w:rsidR="004A5973" w:rsidRDefault="004A5973" w:rsidP="00D41468"/>
    <w:p w14:paraId="72D38C7A" w14:textId="77777777" w:rsidR="004A5973" w:rsidRDefault="00A57AF7" w:rsidP="00D41468">
      <w:pPr>
        <w:pStyle w:val="Heading4"/>
      </w:pPr>
      <w:r>
        <w:rPr>
          <w:noProof/>
        </w:rPr>
        <mc:AlternateContent>
          <mc:Choice Requires="wps">
            <w:drawing>
              <wp:anchor distT="0" distB="0" distL="114300" distR="114300" simplePos="0" relativeHeight="251610624" behindDoc="0" locked="0" layoutInCell="1" allowOverlap="1" wp14:anchorId="72D39703" wp14:editId="72D39704">
                <wp:simplePos x="0" y="0"/>
                <wp:positionH relativeFrom="column">
                  <wp:posOffset>534035</wp:posOffset>
                </wp:positionH>
                <wp:positionV relativeFrom="paragraph">
                  <wp:posOffset>265430</wp:posOffset>
                </wp:positionV>
                <wp:extent cx="1678305" cy="528320"/>
                <wp:effectExtent l="0" t="0" r="0" b="0"/>
                <wp:wrapNone/>
                <wp:docPr id="932" name="AutoShape 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8305" cy="528320"/>
                        </a:xfrm>
                        <a:prstGeom prst="borderCallout2">
                          <a:avLst>
                            <a:gd name="adj1" fmla="val 21634"/>
                            <a:gd name="adj2" fmla="val 104542"/>
                            <a:gd name="adj3" fmla="val 21634"/>
                            <a:gd name="adj4" fmla="val 134088"/>
                            <a:gd name="adj5" fmla="val 100120"/>
                            <a:gd name="adj6" fmla="val 164056"/>
                          </a:avLst>
                        </a:prstGeom>
                        <a:solidFill>
                          <a:srgbClr val="FFFFFF"/>
                        </a:solidFill>
                        <a:ln w="9525">
                          <a:solidFill>
                            <a:srgbClr val="000000"/>
                          </a:solidFill>
                          <a:miter lim="800000"/>
                          <a:headEnd/>
                          <a:tailEnd type="triangle" w="med" len="med"/>
                        </a:ln>
                      </wps:spPr>
                      <wps:txbx>
                        <w:txbxContent>
                          <w:p w14:paraId="72D3984A" w14:textId="77777777" w:rsidR="00741A65" w:rsidRDefault="00741A65" w:rsidP="00D41468">
                            <w:pPr>
                              <w:pStyle w:val="Callout"/>
                            </w:pPr>
                            <w:r>
                              <w:t>Or you can select Exit from the File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03" id="AutoShape 758" o:spid="_x0000_s1147" type="#_x0000_t48" style="position:absolute;margin-left:42.05pt;margin-top:20.9pt;width:132.15pt;height:41.6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" adj="35436,21626,28963,4673,22581,4673">
                <v:stroke startarrow="block"/>
                <v:textbox>
                  <w:txbxContent>
                    <w:p w14:paraId="72D3984A" w14:textId="77777777" w:rsidR="00741A65" w:rsidRDefault="00741A65" w:rsidP="00D41468">
                      <w:pPr>
                        <w:pStyle w:val="Callout"/>
                      </w:pPr>
                      <w:r>
                        <w:t>Or you can select Exit from the File menu.</w:t>
                      </w:r>
                    </w:p>
                  </w:txbxContent>
                </v:textbox>
                <o:callout v:ext="edit" minusx="t" minusy="t"/>
              </v:shape>
            </w:pict>
          </mc:Fallback>
        </mc:AlternateContent>
      </w:r>
      <w:r>
        <w:rPr>
          <w:noProof/>
        </w:rPr>
        <mc:AlternateContent>
          <mc:Choice Requires="wps">
            <w:drawing>
              <wp:anchor distT="0" distB="0" distL="114300" distR="114300" simplePos="0" relativeHeight="251611648" behindDoc="0" locked="0" layoutInCell="1" allowOverlap="1" wp14:anchorId="72D39705" wp14:editId="72D39706">
                <wp:simplePos x="0" y="0"/>
                <wp:positionH relativeFrom="column">
                  <wp:posOffset>455930</wp:posOffset>
                </wp:positionH>
                <wp:positionV relativeFrom="paragraph">
                  <wp:posOffset>922655</wp:posOffset>
                </wp:positionV>
                <wp:extent cx="1554480" cy="675640"/>
                <wp:effectExtent l="0" t="0" r="0" b="0"/>
                <wp:wrapNone/>
                <wp:docPr id="931" name="Text Box 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675640"/>
                        </a:xfrm>
                        <a:prstGeom prst="rect">
                          <a:avLst/>
                        </a:prstGeom>
                        <a:solidFill>
                          <a:srgbClr val="FFFFFF"/>
                        </a:solidFill>
                        <a:ln w="9525">
                          <a:solidFill>
                            <a:srgbClr val="000000"/>
                          </a:solidFill>
                          <a:miter lim="800000"/>
                          <a:headEnd/>
                          <a:tailEnd/>
                        </a:ln>
                      </wps:spPr>
                      <wps:txbx>
                        <w:txbxContent>
                          <w:p w14:paraId="72D3984B" w14:textId="77777777" w:rsidR="00741A65" w:rsidRDefault="00741A65" w:rsidP="00D41468">
                            <w:pPr>
                              <w:pStyle w:val="Callout"/>
                            </w:pPr>
                            <w:r>
                              <w:t>Or you can press the Alt and F4 keys at the same time (Alt+F4).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05" id="Text Box 759" o:spid="_x0000_s1148" type="#_x0000_t202" style="position:absolute;margin-left:35.9pt;margin-top:72.65pt;width:122.4pt;height:53.2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">
                <v:textbox>
                  <w:txbxContent>
                    <w:p w14:paraId="72D3984B" w14:textId="77777777" w:rsidR="00741A65" w:rsidRDefault="00741A65" w:rsidP="00D41468">
                      <w:pPr>
                        <w:pStyle w:val="Callout"/>
                      </w:pPr>
                      <w:r>
                        <w:t>Or you can press the Alt and F4 keys at the same time (Alt+F4).</w:t>
                      </w:r>
                    </w:p>
                  </w:txbxContent>
                </v:textbox>
              </v:shape>
            </w:pict>
          </mc:Fallback>
        </mc:AlternateContent>
      </w:r>
      <w:r w:rsidR="004A5973">
        <w:br w:type="page"/>
      </w:r>
      <w:bookmarkStart w:id="244" w:name="_Toc422557677"/>
      <w:bookmarkStart w:id="245" w:name="_Toc421668520"/>
      <w:bookmarkStart w:id="246" w:name="_Toc421693947"/>
      <w:bookmarkEnd w:id="241"/>
      <w:bookmarkEnd w:id="242"/>
      <w:r w:rsidR="004A5973">
        <w:lastRenderedPageBreak/>
        <w:t>Results Display</w:t>
      </w:r>
      <w:bookmarkStart w:id="247" w:name="WindowsRT"/>
      <w:bookmarkEnd w:id="244"/>
      <w:bookmarkEnd w:id="247"/>
      <w:r w:rsidR="004A5973">
        <w:fldChar w:fldCharType="begin"/>
      </w:r>
      <w:r w:rsidR="004A5973">
        <w:instrText xml:space="preserve"> XE "Results Display (RT)" </w:instrText>
      </w:r>
      <w:r w:rsidR="004A5973">
        <w:fldChar w:fldCharType="end"/>
      </w:r>
    </w:p>
    <w:p w14:paraId="72D38C7B" w14:textId="77777777" w:rsidR="004A5973" w:rsidRDefault="00A57AF7" w:rsidP="00D41468">
      <w:r>
        <w:rPr>
          <w:noProof/>
        </w:rPr>
        <w:drawing>
          <wp:anchor distT="0" distB="0" distL="114300" distR="114300" simplePos="0" relativeHeight="251741696" behindDoc="1" locked="0" layoutInCell="1" allowOverlap="1" wp14:anchorId="72D39707" wp14:editId="72D39708">
            <wp:simplePos x="0" y="0"/>
            <wp:positionH relativeFrom="column">
              <wp:posOffset>466090</wp:posOffset>
            </wp:positionH>
            <wp:positionV relativeFrom="paragraph">
              <wp:posOffset>155575</wp:posOffset>
            </wp:positionV>
            <wp:extent cx="5478780" cy="3595370"/>
            <wp:effectExtent l="0" t="0" r="7620" b="5080"/>
            <wp:wrapNone/>
            <wp:docPr id="1039" name="Picture 1039" descr="04DisplayResults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04DisplayResults01 cop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78780" cy="3595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C7C" w14:textId="77777777" w:rsidR="004A5973" w:rsidRDefault="004A5973" w:rsidP="00D41468"/>
    <w:p w14:paraId="72D38C7D" w14:textId="77777777" w:rsidR="004A5973" w:rsidRDefault="004A5973" w:rsidP="00D41468"/>
    <w:p w14:paraId="72D38C7E" w14:textId="77777777" w:rsidR="004A5973" w:rsidRDefault="004A5973" w:rsidP="00D41468"/>
    <w:p w14:paraId="72D38C7F" w14:textId="77777777" w:rsidR="004A5973" w:rsidRDefault="004A5973" w:rsidP="00D41468"/>
    <w:p w14:paraId="72D38C80" w14:textId="77777777" w:rsidR="004A5973" w:rsidRDefault="00A57AF7" w:rsidP="00055EBF">
      <w:pPr>
        <w:pStyle w:val="BodyText"/>
      </w:pPr>
      <w:r>
        <w:rPr>
          <w:noProof/>
        </w:rPr>
        <mc:AlternateContent>
          <mc:Choice Requires="wps">
            <w:drawing>
              <wp:anchor distT="0" distB="0" distL="114300" distR="114300" simplePos="0" relativeHeight="251682304" behindDoc="0" locked="0" layoutInCell="1" allowOverlap="1" wp14:anchorId="72D39709" wp14:editId="72D3970A">
                <wp:simplePos x="0" y="0"/>
                <wp:positionH relativeFrom="column">
                  <wp:posOffset>349250</wp:posOffset>
                </wp:positionH>
                <wp:positionV relativeFrom="paragraph">
                  <wp:posOffset>2581910</wp:posOffset>
                </wp:positionV>
                <wp:extent cx="1495425" cy="1040130"/>
                <wp:effectExtent l="0" t="0" r="0" b="0"/>
                <wp:wrapNone/>
                <wp:docPr id="930" name="AutoShape 9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95425" cy="1040130"/>
                        </a:xfrm>
                        <a:prstGeom prst="borderCallout3">
                          <a:avLst>
                            <a:gd name="adj1" fmla="val 11417"/>
                            <a:gd name="adj2" fmla="val -4884"/>
                            <a:gd name="adj3" fmla="val 11417"/>
                            <a:gd name="adj4" fmla="val -6282"/>
                            <a:gd name="adj5" fmla="val -71185"/>
                            <a:gd name="adj6" fmla="val -6282"/>
                            <a:gd name="adj7" fmla="val -151954"/>
                            <a:gd name="adj8" fmla="val 3413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4C" w14:textId="77777777" w:rsidR="00741A65" w:rsidRDefault="00741A65" w:rsidP="00D41468">
                            <w:pPr>
                              <w:pStyle w:val="Callout"/>
                            </w:pPr>
                            <w:r>
                              <w:t>Many commands (like this one) require that you first highlight the correct entry.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09" id="AutoShape 922" o:spid="_x0000_s1149" type="#_x0000_t49" style="position:absolute;margin-left:27.5pt;margin-top:203.3pt;width:117.75pt;height:81.9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" adj="7374,-32822,-1357,-15376,-1357,2466,-1055,2466">
                <v:stroke startarrow="block"/>
                <v:textbox>
                  <w:txbxContent>
                    <w:p w14:paraId="72D3984C" w14:textId="77777777" w:rsidR="00741A65" w:rsidRDefault="00741A65" w:rsidP="00D41468">
                      <w:pPr>
                        <w:pStyle w:val="Callout"/>
                      </w:pPr>
                      <w:r>
                        <w:t>Many commands (like this one) require that you first highlight the correct entry.</w:t>
                      </w:r>
                    </w:p>
                  </w:txbxContent>
                </v:textbox>
                <o:callout v:ext="edit" minusx="t"/>
              </v:shape>
            </w:pict>
          </mc:Fallback>
        </mc:AlternateContent>
      </w:r>
      <w:bookmarkStart w:id="248" w:name="_Toc421693948"/>
      <w:bookmarkStart w:id="249" w:name="_Toc421668522"/>
      <w:bookmarkEnd w:id="245"/>
      <w:bookmarkEnd w:id="246"/>
    </w:p>
    <w:p w14:paraId="72D38C81" w14:textId="77777777" w:rsidR="004A5973" w:rsidRDefault="004A5973" w:rsidP="00055EBF">
      <w:pPr>
        <w:pStyle w:val="BodyText"/>
      </w:pPr>
    </w:p>
    <w:p w14:paraId="72D38C82" w14:textId="77777777" w:rsidR="004A5973" w:rsidRDefault="004A5973" w:rsidP="00055EBF">
      <w:pPr>
        <w:pStyle w:val="BodyText"/>
      </w:pPr>
    </w:p>
    <w:p w14:paraId="72D38C83" w14:textId="77777777" w:rsidR="004A5973" w:rsidRDefault="004A5973" w:rsidP="00055EBF">
      <w:pPr>
        <w:pStyle w:val="BodyText"/>
      </w:pPr>
    </w:p>
    <w:p w14:paraId="72D38C84" w14:textId="77777777" w:rsidR="004A5973" w:rsidRDefault="004A5973" w:rsidP="00055EBF">
      <w:pPr>
        <w:pStyle w:val="BodyText"/>
      </w:pPr>
    </w:p>
    <w:p w14:paraId="72D38C85" w14:textId="77777777" w:rsidR="004A5973" w:rsidRDefault="004A5973" w:rsidP="00055EBF">
      <w:pPr>
        <w:pStyle w:val="BodyText"/>
      </w:pPr>
    </w:p>
    <w:p w14:paraId="72D38C86" w14:textId="77777777" w:rsidR="004A5973" w:rsidRDefault="004A5973" w:rsidP="00055EBF">
      <w:pPr>
        <w:pStyle w:val="BodyText"/>
      </w:pPr>
    </w:p>
    <w:p w14:paraId="72D38C87" w14:textId="77777777" w:rsidR="004A5973" w:rsidRDefault="004A5973" w:rsidP="00055EBF">
      <w:pPr>
        <w:pStyle w:val="BodyText"/>
      </w:pPr>
    </w:p>
    <w:p w14:paraId="72D38C88" w14:textId="77777777" w:rsidR="004A5973" w:rsidRDefault="004A5973" w:rsidP="00055EBF">
      <w:pPr>
        <w:pStyle w:val="BodyText"/>
      </w:pPr>
    </w:p>
    <w:p w14:paraId="72D38C89" w14:textId="77777777" w:rsidR="004A5973" w:rsidRDefault="004A5973" w:rsidP="00055EBF">
      <w:pPr>
        <w:pStyle w:val="BodyText"/>
      </w:pPr>
    </w:p>
    <w:p w14:paraId="72D38C8A" w14:textId="77777777" w:rsidR="004A5973" w:rsidRDefault="004A5973" w:rsidP="00055EBF">
      <w:pPr>
        <w:pStyle w:val="BodyText"/>
      </w:pPr>
    </w:p>
    <w:p w14:paraId="72D38C8B" w14:textId="77777777" w:rsidR="004A5973" w:rsidRDefault="004A5973" w:rsidP="00055EBF">
      <w:pPr>
        <w:pStyle w:val="BodyText"/>
      </w:pPr>
    </w:p>
    <w:p w14:paraId="72D38C8C" w14:textId="77777777" w:rsidR="004A5973" w:rsidRDefault="00A57AF7" w:rsidP="00D41468">
      <w:pPr>
        <w:pStyle w:val="Note"/>
      </w:pPr>
      <w:r>
        <w:rPr>
          <w:noProof/>
        </w:rPr>
        <mc:AlternateContent>
          <mc:Choice Requires="wps">
            <w:drawing>
              <wp:anchor distT="0" distB="0" distL="114300" distR="114300" simplePos="0" relativeHeight="251613696" behindDoc="0" locked="0" layoutInCell="1" allowOverlap="1" wp14:anchorId="72D3970B" wp14:editId="72D3970C">
                <wp:simplePos x="0" y="0"/>
                <wp:positionH relativeFrom="column">
                  <wp:posOffset>4616450</wp:posOffset>
                </wp:positionH>
                <wp:positionV relativeFrom="paragraph">
                  <wp:posOffset>84455</wp:posOffset>
                </wp:positionV>
                <wp:extent cx="1844040" cy="1606550"/>
                <wp:effectExtent l="0" t="0" r="0" b="0"/>
                <wp:wrapNone/>
                <wp:docPr id="929" name="AutoShape 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4040" cy="1606550"/>
                        </a:xfrm>
                        <a:prstGeom prst="borderCallout2">
                          <a:avLst>
                            <a:gd name="adj1" fmla="val 7116"/>
                            <a:gd name="adj2" fmla="val -4134"/>
                            <a:gd name="adj3" fmla="val 7116"/>
                            <a:gd name="adj4" fmla="val -29065"/>
                            <a:gd name="adj5" fmla="val -116324"/>
                            <a:gd name="adj6" fmla="val -54065"/>
                          </a:avLst>
                        </a:prstGeom>
                        <a:solidFill>
                          <a:srgbClr val="FFFFFF"/>
                        </a:solidFill>
                        <a:ln w="9525">
                          <a:solidFill>
                            <a:srgbClr val="000000"/>
                          </a:solidFill>
                          <a:miter lim="800000"/>
                          <a:headEnd/>
                          <a:tailEnd type="triangle" w="med" len="med"/>
                        </a:ln>
                      </wps:spPr>
                      <wps:txbx>
                        <w:txbxContent>
                          <w:p w14:paraId="72D3984D" w14:textId="77777777" w:rsidR="00741A65" w:rsidRDefault="00741A65" w:rsidP="00D41468">
                            <w:pPr>
                              <w:pStyle w:val="Callout"/>
                            </w:pPr>
                            <w:r>
                              <w:t>The results display gives only the signed results and addendum making it easier to focus in on the information you need.</w:t>
                            </w:r>
                          </w:p>
                          <w:p w14:paraId="72D3984E" w14:textId="77777777" w:rsidR="00741A65" w:rsidRDefault="00741A65" w:rsidP="00D41468">
                            <w:pPr>
                              <w:pStyle w:val="Callout"/>
                            </w:pPr>
                            <w:r>
                              <w:t>It also gives author information on unsigned and/or unreleased notes.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0B" id="AutoShape 761" o:spid="_x0000_s1150" type="#_x0000_t48" style="position:absolute;left:0;text-align:left;margin-left:363.5pt;margin-top:6.65pt;width:145.2pt;height:126.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" adj="-11678,-25126,-6278,1537,-893,1537">
                <v:stroke startarrow="block"/>
                <v:textbox>
                  <w:txbxContent>
                    <w:p w14:paraId="72D3984D" w14:textId="77777777" w:rsidR="00741A65" w:rsidRDefault="00741A65" w:rsidP="00D41468">
                      <w:pPr>
                        <w:pStyle w:val="Callout"/>
                      </w:pPr>
                      <w:r>
                        <w:t>The results display gives only the signed results and addendum making it easier to focus in on the information you need.</w:t>
                      </w:r>
                    </w:p>
                    <w:p w14:paraId="72D3984E" w14:textId="77777777" w:rsidR="00741A65" w:rsidRDefault="00741A65" w:rsidP="00D41468">
                      <w:pPr>
                        <w:pStyle w:val="Callout"/>
                      </w:pPr>
                      <w:r>
                        <w:t>It also gives author information on unsigned and/or unreleased notes.</w:t>
                      </w:r>
                    </w:p>
                  </w:txbxContent>
                </v:textbox>
              </v:shape>
            </w:pict>
          </mc:Fallback>
        </mc:AlternateContent>
      </w:r>
      <w:r>
        <w:rPr>
          <w:noProof/>
        </w:rPr>
        <mc:AlternateContent>
          <mc:Choice Requires="wps">
            <w:drawing>
              <wp:anchor distT="0" distB="0" distL="114300" distR="114300" simplePos="0" relativeHeight="251699712" behindDoc="0" locked="0" layoutInCell="1" allowOverlap="1" wp14:anchorId="72D3970D" wp14:editId="72D3970E">
                <wp:simplePos x="0" y="0"/>
                <wp:positionH relativeFrom="column">
                  <wp:posOffset>6238875</wp:posOffset>
                </wp:positionH>
                <wp:positionV relativeFrom="paragraph">
                  <wp:posOffset>170815</wp:posOffset>
                </wp:positionV>
                <wp:extent cx="0" cy="742950"/>
                <wp:effectExtent l="0" t="0" r="0" b="0"/>
                <wp:wrapNone/>
                <wp:docPr id="928" name="Line 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4295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65935CB" id="Line 983" o:spid="_x0000_s1026" style="position:absolute;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1.25pt,13.45pt" to="491.25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"/>
            </w:pict>
          </mc:Fallback>
        </mc:AlternateContent>
      </w:r>
      <w:r w:rsidR="004A5973">
        <w:rPr>
          <w:sz w:val="52"/>
        </w:rPr>
        <w:sym w:font="Wingdings" w:char="F046"/>
      </w:r>
      <w:r w:rsidR="004A5973">
        <w:tab/>
        <w:t>Note:</w:t>
      </w:r>
      <w:r w:rsidR="004A5973">
        <w:tab/>
        <w:t>If this were an Inter-Facility Consult, CPRS’s Remote Data Views would retrieve the results over the VA Intranet. This may take slightly longer.</w:t>
      </w:r>
    </w:p>
    <w:p w14:paraId="72D38C8D" w14:textId="77777777" w:rsidR="004A5973" w:rsidRDefault="004A5973" w:rsidP="00055EBF">
      <w:pPr>
        <w:pStyle w:val="BodyText"/>
      </w:pPr>
    </w:p>
    <w:p w14:paraId="72D38C8E" w14:textId="77777777" w:rsidR="004A5973" w:rsidRDefault="00A57AF7" w:rsidP="00D41468">
      <w:pPr>
        <w:pStyle w:val="Heading4"/>
      </w:pPr>
      <w:r>
        <w:rPr>
          <w:noProof/>
        </w:rPr>
        <mc:AlternateContent>
          <mc:Choice Requires="wps">
            <w:drawing>
              <wp:anchor distT="0" distB="0" distL="114300" distR="114300" simplePos="0" relativeHeight="251612672" behindDoc="0" locked="0" layoutInCell="1" allowOverlap="1" wp14:anchorId="72D3970F" wp14:editId="72D39710">
                <wp:simplePos x="0" y="0"/>
                <wp:positionH relativeFrom="column">
                  <wp:posOffset>2034540</wp:posOffset>
                </wp:positionH>
                <wp:positionV relativeFrom="paragraph">
                  <wp:posOffset>82550</wp:posOffset>
                </wp:positionV>
                <wp:extent cx="1730375" cy="1255395"/>
                <wp:effectExtent l="0" t="0" r="0" b="0"/>
                <wp:wrapNone/>
                <wp:docPr id="31" name="AutoShape 7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0375" cy="1255395"/>
                        </a:xfrm>
                        <a:prstGeom prst="borderCallout3">
                          <a:avLst>
                            <a:gd name="adj1" fmla="val 9458"/>
                            <a:gd name="adj2" fmla="val -4222"/>
                            <a:gd name="adj3" fmla="val 9458"/>
                            <a:gd name="adj4" fmla="val -5616"/>
                            <a:gd name="adj5" fmla="val 9458"/>
                            <a:gd name="adj6" fmla="val -5616"/>
                            <a:gd name="adj7" fmla="val -199694"/>
                            <a:gd name="adj8" fmla="val 28699"/>
                          </a:avLst>
                        </a:prstGeom>
                        <a:solidFill>
                          <a:srgbClr val="FFFFFF"/>
                        </a:solidFill>
                        <a:ln w="9525">
                          <a:solidFill>
                            <a:srgbClr val="000000"/>
                          </a:solidFill>
                          <a:miter lim="800000"/>
                          <a:headEnd/>
                          <a:tailEnd type="triangle" w="med" len="med"/>
                        </a:ln>
                      </wps:spPr>
                      <wps:txbx>
                        <w:txbxContent>
                          <w:p w14:paraId="72D3984F" w14:textId="77777777" w:rsidR="00741A65" w:rsidRDefault="00741A65" w:rsidP="00D41468">
                            <w:pPr>
                              <w:pStyle w:val="Callout"/>
                            </w:pPr>
                            <w:r>
                              <w:t>Get the results for the current consult by selecting Action then Consult Tracking then Display Results from the menu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0F" id="AutoShape 760" o:spid="_x0000_s1151" type="#_x0000_t49" style="position:absolute;margin-left:160.2pt;margin-top:6.5pt;width:136.25pt;height:98.8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" adj="6199,-43134,-1213,2043,-1213,2043,-912,2043">
                <v:stroke startarrow="block"/>
                <v:textbox>
                  <w:txbxContent>
                    <w:p w14:paraId="72D3984F" w14:textId="77777777" w:rsidR="00741A65" w:rsidRDefault="00741A65" w:rsidP="00D41468">
                      <w:pPr>
                        <w:pStyle w:val="Callout"/>
                      </w:pPr>
                      <w:r>
                        <w:t>Get the results for the current consult by selecting Action then Consult Tracking then Display Results from the menu bar.</w:t>
                      </w:r>
                    </w:p>
                  </w:txbxContent>
                </v:textbox>
                <o:callout v:ext="edit" minusx="t"/>
              </v:shape>
            </w:pict>
          </mc:Fallback>
        </mc:AlternateContent>
      </w:r>
      <w:r w:rsidR="004A5973">
        <w:br w:type="page"/>
      </w:r>
      <w:r w:rsidR="004A5973">
        <w:lastRenderedPageBreak/>
        <w:t>Select Consult</w:t>
      </w:r>
      <w:bookmarkStart w:id="250" w:name="WindowsSelect"/>
      <w:bookmarkEnd w:id="250"/>
      <w:r w:rsidR="004A5973">
        <w:fldChar w:fldCharType="begin"/>
      </w:r>
      <w:r w:rsidR="004A5973">
        <w:instrText xml:space="preserve"> XE "Select Consult" </w:instrText>
      </w:r>
      <w:r w:rsidR="004A5973">
        <w:fldChar w:fldCharType="end"/>
      </w:r>
    </w:p>
    <w:p w14:paraId="72D38C8F" w14:textId="77777777" w:rsidR="004A5973" w:rsidRDefault="00A57AF7" w:rsidP="00D41468">
      <w:r>
        <w:rPr>
          <w:noProof/>
        </w:rPr>
        <w:drawing>
          <wp:anchor distT="0" distB="0" distL="114300" distR="114300" simplePos="0" relativeHeight="251744768" behindDoc="1" locked="0" layoutInCell="1" allowOverlap="1" wp14:anchorId="72D39711" wp14:editId="72D39712">
            <wp:simplePos x="0" y="0"/>
            <wp:positionH relativeFrom="column">
              <wp:posOffset>2121535</wp:posOffset>
            </wp:positionH>
            <wp:positionV relativeFrom="paragraph">
              <wp:posOffset>-217170</wp:posOffset>
            </wp:positionV>
            <wp:extent cx="2383790" cy="4697730"/>
            <wp:effectExtent l="0" t="0" r="0" b="7620"/>
            <wp:wrapNone/>
            <wp:docPr id="1042" name="Picture 1042" descr="04SelectConsul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04SelectConsult01 copy"/>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83790" cy="4697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C90" w14:textId="77777777" w:rsidR="004A5973" w:rsidRDefault="00A57AF7" w:rsidP="00D41468">
      <w:r>
        <w:rPr>
          <w:noProof/>
        </w:rPr>
        <mc:AlternateContent>
          <mc:Choice Requires="wps">
            <w:drawing>
              <wp:anchor distT="0" distB="0" distL="114300" distR="114300" simplePos="0" relativeHeight="251614720" behindDoc="0" locked="0" layoutInCell="0" allowOverlap="1" wp14:anchorId="72D39713" wp14:editId="72D39714">
                <wp:simplePos x="0" y="0"/>
                <wp:positionH relativeFrom="column">
                  <wp:posOffset>457200</wp:posOffset>
                </wp:positionH>
                <wp:positionV relativeFrom="paragraph">
                  <wp:posOffset>51435</wp:posOffset>
                </wp:positionV>
                <wp:extent cx="1304290" cy="1128395"/>
                <wp:effectExtent l="0" t="0" r="0" b="0"/>
                <wp:wrapNone/>
                <wp:docPr id="30" name="AutoShape 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4290" cy="1128395"/>
                        </a:xfrm>
                        <a:prstGeom prst="accentBorderCallout2">
                          <a:avLst>
                            <a:gd name="adj1" fmla="val 83792"/>
                            <a:gd name="adj2" fmla="val 105597"/>
                            <a:gd name="adj3" fmla="val 83792"/>
                            <a:gd name="adj4" fmla="val 131306"/>
                            <a:gd name="adj5" fmla="val 95046"/>
                            <a:gd name="adj6" fmla="val 15744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50" w14:textId="77777777" w:rsidR="00741A65" w:rsidRDefault="00741A65" w:rsidP="00D41468">
                            <w:pPr>
                              <w:pStyle w:val="Callout"/>
                            </w:pPr>
                            <w:r>
                              <w:t>a) Click on the consult you want to view or perform an action 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13" id="AutoShape 763" o:spid="_x0000_s1152" type="#_x0000_t51" style="position:absolute;margin-left:36pt;margin-top:4.05pt;width:102.7pt;height:88.8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" o:allowincell="f" adj="34009,20530,28362,18099,22809,18099">
                <v:stroke startarrow="block"/>
                <v:textbox>
                  <w:txbxContent>
                    <w:p w14:paraId="72D39850" w14:textId="77777777" w:rsidR="00741A65" w:rsidRDefault="00741A65" w:rsidP="00D41468">
                      <w:pPr>
                        <w:pStyle w:val="Callout"/>
                      </w:pPr>
                      <w:r>
                        <w:t>a) Click on the consult you want to view or perform an action on.</w:t>
                      </w:r>
                    </w:p>
                  </w:txbxContent>
                </v:textbox>
                <o:callout v:ext="edit" minusx="t" minusy="t"/>
              </v:shape>
            </w:pict>
          </mc:Fallback>
        </mc:AlternateContent>
      </w:r>
    </w:p>
    <w:p w14:paraId="72D38C91" w14:textId="77777777" w:rsidR="004A5973" w:rsidRDefault="004A5973" w:rsidP="00D41468"/>
    <w:p w14:paraId="72D38C92" w14:textId="77777777" w:rsidR="004A5973" w:rsidRDefault="004A5973" w:rsidP="00D41468"/>
    <w:p w14:paraId="72D38C93" w14:textId="77777777" w:rsidR="004A5973" w:rsidRDefault="004A5973" w:rsidP="00D41468"/>
    <w:p w14:paraId="72D38C94" w14:textId="77777777" w:rsidR="004A5973" w:rsidRDefault="004A5973" w:rsidP="00D41468"/>
    <w:p w14:paraId="72D38C95" w14:textId="77777777" w:rsidR="004A5973" w:rsidRDefault="00A57AF7" w:rsidP="00D41468">
      <w:pPr>
        <w:pStyle w:val="Heading4"/>
      </w:pPr>
      <w:r>
        <w:rPr>
          <w:noProof/>
        </w:rPr>
        <mc:AlternateContent>
          <mc:Choice Requires="wps">
            <w:drawing>
              <wp:anchor distT="0" distB="0" distL="114300" distR="114300" simplePos="0" relativeHeight="251615744" behindDoc="0" locked="0" layoutInCell="1" allowOverlap="1" wp14:anchorId="72D39715" wp14:editId="72D39716">
                <wp:simplePos x="0" y="0"/>
                <wp:positionH relativeFrom="column">
                  <wp:posOffset>361315</wp:posOffset>
                </wp:positionH>
                <wp:positionV relativeFrom="paragraph">
                  <wp:posOffset>332105</wp:posOffset>
                </wp:positionV>
                <wp:extent cx="1323975" cy="1906270"/>
                <wp:effectExtent l="0" t="0" r="0" b="0"/>
                <wp:wrapNone/>
                <wp:docPr id="29" name="AutoShape 7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3975" cy="1906270"/>
                        </a:xfrm>
                        <a:prstGeom prst="accentBorderCallout2">
                          <a:avLst>
                            <a:gd name="adj1" fmla="val 90407"/>
                            <a:gd name="adj2" fmla="val 105514"/>
                            <a:gd name="adj3" fmla="val 90407"/>
                            <a:gd name="adj4" fmla="val 123454"/>
                            <a:gd name="adj5" fmla="val 58227"/>
                            <a:gd name="adj6" fmla="val 173620"/>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51" w14:textId="77777777" w:rsidR="00741A65" w:rsidRDefault="00741A65" w:rsidP="00D41468">
                            <w:pPr>
                              <w:pStyle w:val="Callout"/>
                            </w:pPr>
                            <w:r>
                              <w:t>b) If the consult has more than one note associated with it, that is indicated here.</w:t>
                            </w:r>
                          </w:p>
                          <w:p w14:paraId="72D39852" w14:textId="77777777" w:rsidR="00741A65" w:rsidRDefault="00741A65" w:rsidP="00D41468">
                            <w:pPr>
                              <w:pStyle w:val="Callout"/>
                            </w:pPr>
                            <w:r>
                              <w:t>For many actions, you must select an item in this pane before performing the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15" id="AutoShape 764" o:spid="_x0000_s1153" type="#_x0000_t51" style="position:absolute;margin-left:28.45pt;margin-top:26.15pt;width:104.25pt;height:150.1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" adj="37502,12577,26666,19528,22791,19528">
                <v:stroke startarrow="block"/>
                <v:textbox>
                  <w:txbxContent>
                    <w:p w14:paraId="72D39851" w14:textId="77777777" w:rsidR="00741A65" w:rsidRDefault="00741A65" w:rsidP="00D41468">
                      <w:pPr>
                        <w:pStyle w:val="Callout"/>
                      </w:pPr>
                      <w:r>
                        <w:t>b) If the consult has more than one note associated with it, that is indicated here.</w:t>
                      </w:r>
                    </w:p>
                    <w:p w14:paraId="72D39852" w14:textId="77777777" w:rsidR="00741A65" w:rsidRDefault="00741A65" w:rsidP="00D41468">
                      <w:pPr>
                        <w:pStyle w:val="Callout"/>
                      </w:pPr>
                      <w:r>
                        <w:t>For many actions, you must select an item in this pane before performing the action.</w:t>
                      </w:r>
                    </w:p>
                  </w:txbxContent>
                </v:textbox>
                <o:callout v:ext="edit" minusx="t"/>
              </v:shape>
            </w:pict>
          </mc:Fallback>
        </mc:AlternateContent>
      </w:r>
      <w:r w:rsidR="004A5973">
        <w:br w:type="page"/>
      </w:r>
      <w:bookmarkStart w:id="251" w:name="_Toc422557679"/>
      <w:bookmarkStart w:id="252" w:name="_Toc421693949"/>
      <w:bookmarkEnd w:id="248"/>
      <w:r w:rsidR="004A5973">
        <w:lastRenderedPageBreak/>
        <w:t>Select New Patient</w:t>
      </w:r>
      <w:bookmarkStart w:id="253" w:name="WindowsSP"/>
      <w:bookmarkEnd w:id="251"/>
      <w:bookmarkEnd w:id="253"/>
      <w:r w:rsidR="004A5973">
        <w:fldChar w:fldCharType="begin"/>
      </w:r>
      <w:r w:rsidR="004A5973">
        <w:instrText xml:space="preserve"> XE "Select New Patient (SP)" </w:instrText>
      </w:r>
      <w:r w:rsidR="004A5973">
        <w:fldChar w:fldCharType="end"/>
      </w:r>
    </w:p>
    <w:p w14:paraId="72D38C96" w14:textId="77777777" w:rsidR="00A5752D" w:rsidRDefault="00A5752D" w:rsidP="00055EBF">
      <w:pPr>
        <w:pStyle w:val="BodyText"/>
      </w:pPr>
    </w:p>
    <w:p w14:paraId="72D38C97" w14:textId="77777777" w:rsidR="004A5973" w:rsidRDefault="004A5973" w:rsidP="00D41468">
      <w:pPr>
        <w:pStyle w:val="Heading5"/>
      </w:pPr>
      <w:r>
        <w:t>1. Choose Select New Patient from the File Menu:</w:t>
      </w:r>
    </w:p>
    <w:p w14:paraId="72D38C98" w14:textId="77777777" w:rsidR="004A5973" w:rsidRDefault="00A57AF7" w:rsidP="00D41468">
      <w:r>
        <w:rPr>
          <w:noProof/>
        </w:rPr>
        <w:drawing>
          <wp:anchor distT="0" distB="0" distL="114300" distR="114300" simplePos="0" relativeHeight="251745792" behindDoc="1" locked="0" layoutInCell="1" allowOverlap="1" wp14:anchorId="72D39717" wp14:editId="72D39718">
            <wp:simplePos x="0" y="0"/>
            <wp:positionH relativeFrom="column">
              <wp:posOffset>2990850</wp:posOffset>
            </wp:positionH>
            <wp:positionV relativeFrom="paragraph">
              <wp:posOffset>93345</wp:posOffset>
            </wp:positionV>
            <wp:extent cx="2078990" cy="1500505"/>
            <wp:effectExtent l="0" t="0" r="0" b="4445"/>
            <wp:wrapNone/>
            <wp:docPr id="1044" name="Picture 1044" descr="04SelectNewPatien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04SelectNewPatient01 copy"/>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78990" cy="15005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16768" behindDoc="0" locked="0" layoutInCell="1" allowOverlap="1" wp14:anchorId="72D39719" wp14:editId="72D3971A">
                <wp:simplePos x="0" y="0"/>
                <wp:positionH relativeFrom="column">
                  <wp:posOffset>447675</wp:posOffset>
                </wp:positionH>
                <wp:positionV relativeFrom="paragraph">
                  <wp:posOffset>127000</wp:posOffset>
                </wp:positionV>
                <wp:extent cx="1488440" cy="1068070"/>
                <wp:effectExtent l="0" t="0" r="0" b="0"/>
                <wp:wrapNone/>
                <wp:docPr id="28" name="AutoShape 7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8440" cy="1068070"/>
                        </a:xfrm>
                        <a:prstGeom prst="borderCallout2">
                          <a:avLst>
                            <a:gd name="adj1" fmla="val 10704"/>
                            <a:gd name="adj2" fmla="val 105120"/>
                            <a:gd name="adj3" fmla="val 10704"/>
                            <a:gd name="adj4" fmla="val 139634"/>
                            <a:gd name="adj5" fmla="val 27231"/>
                            <a:gd name="adj6" fmla="val 174699"/>
                          </a:avLst>
                        </a:prstGeom>
                        <a:solidFill>
                          <a:srgbClr val="FFFFFF"/>
                        </a:solidFill>
                        <a:ln w="9525">
                          <a:solidFill>
                            <a:srgbClr val="000000"/>
                          </a:solidFill>
                          <a:miter lim="800000"/>
                          <a:headEnd/>
                          <a:tailEnd type="triangle" w="med" len="med"/>
                        </a:ln>
                      </wps:spPr>
                      <wps:txbx>
                        <w:txbxContent>
                          <w:p w14:paraId="72D39853" w14:textId="77777777" w:rsidR="00741A65" w:rsidRDefault="00741A65" w:rsidP="00D41468">
                            <w:pPr>
                              <w:pStyle w:val="Callout"/>
                            </w:pPr>
                            <w:r>
                              <w:t>Or follow the underlined letter from the keyboard by pressing Alt+F (together) then 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19" id="AutoShape 766" o:spid="_x0000_s1154" type="#_x0000_t48" style="position:absolute;margin-left:35.25pt;margin-top:10pt;width:117.2pt;height:84.1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" adj="37735,5882,30161,2312,22706,2312">
                <v:stroke startarrow="block"/>
                <v:textbox>
                  <w:txbxContent>
                    <w:p w14:paraId="72D39853" w14:textId="77777777" w:rsidR="00741A65" w:rsidRDefault="00741A65" w:rsidP="00D41468">
                      <w:pPr>
                        <w:pStyle w:val="Callout"/>
                      </w:pPr>
                      <w:r>
                        <w:t>Or follow the underlined letter from the keyboard by pressing Alt+F (together) then N.</w:t>
                      </w:r>
                    </w:p>
                  </w:txbxContent>
                </v:textbox>
                <o:callout v:ext="edit" minusx="t" minusy="t"/>
              </v:shape>
            </w:pict>
          </mc:Fallback>
        </mc:AlternateContent>
      </w:r>
    </w:p>
    <w:p w14:paraId="72D38C99" w14:textId="77777777" w:rsidR="004A5973" w:rsidRDefault="004A5973" w:rsidP="00D41468"/>
    <w:p w14:paraId="72D38C9A" w14:textId="77777777" w:rsidR="004A5973" w:rsidRDefault="004A5973" w:rsidP="00D41468"/>
    <w:p w14:paraId="72D38C9B" w14:textId="77777777" w:rsidR="004A5973" w:rsidRDefault="004A5973" w:rsidP="00D41468"/>
    <w:p w14:paraId="72D38C9C" w14:textId="77777777" w:rsidR="004A5973" w:rsidRDefault="004A5973" w:rsidP="00D41468"/>
    <w:p w14:paraId="72D38C9D" w14:textId="77777777" w:rsidR="004A5973" w:rsidRDefault="004A5973" w:rsidP="00D41468"/>
    <w:p w14:paraId="72D38C9E" w14:textId="77777777" w:rsidR="004A5973" w:rsidRDefault="004A5973" w:rsidP="00055EBF">
      <w:pPr>
        <w:pStyle w:val="BodyText"/>
      </w:pPr>
    </w:p>
    <w:p w14:paraId="72D38C9F" w14:textId="77777777" w:rsidR="00A5752D" w:rsidRDefault="00A5752D" w:rsidP="00055EBF">
      <w:pPr>
        <w:pStyle w:val="BodyText"/>
      </w:pPr>
    </w:p>
    <w:p w14:paraId="72D38CA0" w14:textId="77777777" w:rsidR="00A5752D" w:rsidRDefault="00A5752D" w:rsidP="00055EBF">
      <w:pPr>
        <w:pStyle w:val="BodyText"/>
      </w:pPr>
    </w:p>
    <w:p w14:paraId="72D38CA1" w14:textId="77777777" w:rsidR="004A5973" w:rsidRDefault="004A5973" w:rsidP="00D41468">
      <w:pPr>
        <w:pStyle w:val="Heading4"/>
      </w:pPr>
      <w:r>
        <w:t>2. Use the Patient Selection Dialog:</w:t>
      </w:r>
    </w:p>
    <w:p w14:paraId="72D38CA2" w14:textId="77777777" w:rsidR="004A5973" w:rsidRDefault="00A57AF7" w:rsidP="00D41468">
      <w:r>
        <w:rPr>
          <w:noProof/>
        </w:rPr>
        <mc:AlternateContent>
          <mc:Choice Requires="wps">
            <w:drawing>
              <wp:anchor distT="0" distB="0" distL="114300" distR="114300" simplePos="0" relativeHeight="251617792" behindDoc="0" locked="0" layoutInCell="1" allowOverlap="1" wp14:anchorId="72D3971B" wp14:editId="72D3971C">
                <wp:simplePos x="0" y="0"/>
                <wp:positionH relativeFrom="column">
                  <wp:posOffset>2077720</wp:posOffset>
                </wp:positionH>
                <wp:positionV relativeFrom="paragraph">
                  <wp:posOffset>108585</wp:posOffset>
                </wp:positionV>
                <wp:extent cx="1144270" cy="784225"/>
                <wp:effectExtent l="0" t="0" r="0" b="0"/>
                <wp:wrapNone/>
                <wp:docPr id="27" name="AutoShape 7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4270" cy="784225"/>
                        </a:xfrm>
                        <a:prstGeom prst="borderCallout2">
                          <a:avLst>
                            <a:gd name="adj1" fmla="val 100000"/>
                            <a:gd name="adj2" fmla="val -6380"/>
                            <a:gd name="adj3" fmla="val 100000"/>
                            <a:gd name="adj4" fmla="val -18810"/>
                            <a:gd name="adj5" fmla="val 196921"/>
                            <a:gd name="adj6" fmla="val -46394"/>
                          </a:avLst>
                        </a:prstGeom>
                        <a:solidFill>
                          <a:srgbClr val="FFFFFF"/>
                        </a:solidFill>
                        <a:ln w="9525">
                          <a:solidFill>
                            <a:srgbClr val="000000"/>
                          </a:solidFill>
                          <a:miter lim="800000"/>
                          <a:headEnd/>
                          <a:tailEnd type="triangle" w="med" len="med"/>
                        </a:ln>
                      </wps:spPr>
                      <wps:txbx>
                        <w:txbxContent>
                          <w:p w14:paraId="72D39854" w14:textId="77777777" w:rsidR="00741A65" w:rsidRDefault="00741A65" w:rsidP="00D41468">
                            <w:pPr>
                              <w:pStyle w:val="Callout"/>
                            </w:pPr>
                            <w:r>
                              <w:t>Click on these radio buttons to change the list of patients.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1B" id="AutoShape 768" o:spid="_x0000_s1155" type="#_x0000_t48" style="position:absolute;margin-left:163.6pt;margin-top:8.55pt;width:90.1pt;height:61.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" adj="-10021,42535,-4063,21600,-1378,21600">
                <v:stroke startarrow="block"/>
                <v:textbox>
                  <w:txbxContent>
                    <w:p w14:paraId="72D39854" w14:textId="77777777" w:rsidR="00741A65" w:rsidRDefault="00741A65" w:rsidP="00D41468">
                      <w:pPr>
                        <w:pStyle w:val="Callout"/>
                      </w:pPr>
                      <w:r>
                        <w:t>Click on these radio buttons to change the list of patients.</w:t>
                      </w:r>
                    </w:p>
                  </w:txbxContent>
                </v:textbox>
                <o:callout v:ext="edit" minusy="t"/>
              </v:shape>
            </w:pict>
          </mc:Fallback>
        </mc:AlternateContent>
      </w:r>
      <w:r>
        <w:rPr>
          <w:noProof/>
        </w:rPr>
        <mc:AlternateContent>
          <mc:Choice Requires="wps">
            <w:drawing>
              <wp:anchor distT="0" distB="0" distL="114300" distR="114300" simplePos="0" relativeHeight="251619840" behindDoc="0" locked="0" layoutInCell="1" allowOverlap="1" wp14:anchorId="72D3971D" wp14:editId="72D3971E">
                <wp:simplePos x="0" y="0"/>
                <wp:positionH relativeFrom="column">
                  <wp:posOffset>3590925</wp:posOffset>
                </wp:positionH>
                <wp:positionV relativeFrom="paragraph">
                  <wp:posOffset>69850</wp:posOffset>
                </wp:positionV>
                <wp:extent cx="1280160" cy="1386840"/>
                <wp:effectExtent l="0" t="0" r="0" b="0"/>
                <wp:wrapNone/>
                <wp:docPr id="26" name="AutoShape 7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0160" cy="1386840"/>
                        </a:xfrm>
                        <a:prstGeom prst="borderCallout2">
                          <a:avLst>
                            <a:gd name="adj1" fmla="val 105495"/>
                            <a:gd name="adj2" fmla="val -5704"/>
                            <a:gd name="adj3" fmla="val 105495"/>
                            <a:gd name="adj4" fmla="val -5704"/>
                            <a:gd name="adj5" fmla="val 138921"/>
                            <a:gd name="adj6" fmla="val -83731"/>
                          </a:avLst>
                        </a:prstGeom>
                        <a:solidFill>
                          <a:srgbClr val="FFFFFF"/>
                        </a:solidFill>
                        <a:ln w="9525">
                          <a:solidFill>
                            <a:srgbClr val="000000"/>
                          </a:solidFill>
                          <a:miter lim="800000"/>
                          <a:headEnd/>
                          <a:tailEnd type="triangle" w="med" len="med"/>
                        </a:ln>
                      </wps:spPr>
                      <wps:txbx>
                        <w:txbxContent>
                          <w:p w14:paraId="72D39855" w14:textId="77777777" w:rsidR="00741A65" w:rsidRDefault="00741A65" w:rsidP="00D41468">
                            <w:pPr>
                              <w:pStyle w:val="Callout"/>
                            </w:pPr>
                            <w:r>
                              <w:t>Type anything here that is allowed in V</w:t>
                            </w:r>
                            <w:r>
                              <w:rPr>
                                <w:i/>
                                <w:sz w:val="20"/>
                              </w:rPr>
                              <w:t>IST</w:t>
                            </w:r>
                            <w:r>
                              <w:t>A patient prompts and a list of matches appear directly below.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1D" id="AutoShape 770" o:spid="_x0000_s1156" type="#_x0000_t48" style="position:absolute;margin-left:282.75pt;margin-top:5.5pt;width:100.8pt;height:109.2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" adj="-18086,30007,-1232,22787,-1232,22787">
                <v:stroke startarrow="block"/>
                <v:textbox>
                  <w:txbxContent>
                    <w:p w14:paraId="72D39855" w14:textId="77777777" w:rsidR="00741A65" w:rsidRDefault="00741A65" w:rsidP="00D41468">
                      <w:pPr>
                        <w:pStyle w:val="Callout"/>
                      </w:pPr>
                      <w:r>
                        <w:t>Type anything here that is allowed in V</w:t>
                      </w:r>
                      <w:r>
                        <w:rPr>
                          <w:i/>
                          <w:sz w:val="20"/>
                        </w:rPr>
                        <w:t>IST</w:t>
                      </w:r>
                      <w:r>
                        <w:t>A patient prompts and a list of matches appear directly below.</w:t>
                      </w:r>
                    </w:p>
                  </w:txbxContent>
                </v:textbox>
                <o:callout v:ext="edit" minusy="t"/>
              </v:shape>
            </w:pict>
          </mc:Fallback>
        </mc:AlternateContent>
      </w:r>
    </w:p>
    <w:p w14:paraId="72D38CA3" w14:textId="77777777" w:rsidR="004A5973" w:rsidRDefault="004A5973" w:rsidP="00D41468"/>
    <w:p w14:paraId="72D38CA4" w14:textId="77777777" w:rsidR="004A5973" w:rsidRDefault="004A5973" w:rsidP="00D41468"/>
    <w:p w14:paraId="72D38CA5" w14:textId="77777777" w:rsidR="004A5973" w:rsidRDefault="004A5973" w:rsidP="00D41468"/>
    <w:p w14:paraId="72D38CA6" w14:textId="77777777" w:rsidR="004A5973" w:rsidRDefault="00A57AF7" w:rsidP="00055EBF">
      <w:pPr>
        <w:pStyle w:val="BodyText"/>
      </w:pPr>
      <w:r>
        <w:rPr>
          <w:noProof/>
        </w:rPr>
        <w:drawing>
          <wp:anchor distT="0" distB="0" distL="114300" distR="114300" simplePos="0" relativeHeight="251746816" behindDoc="1" locked="0" layoutInCell="1" allowOverlap="1" wp14:anchorId="72D3971F" wp14:editId="72D39720">
            <wp:simplePos x="0" y="0"/>
            <wp:positionH relativeFrom="column">
              <wp:posOffset>505460</wp:posOffset>
            </wp:positionH>
            <wp:positionV relativeFrom="paragraph">
              <wp:posOffset>240665</wp:posOffset>
            </wp:positionV>
            <wp:extent cx="5478780" cy="3141980"/>
            <wp:effectExtent l="0" t="0" r="7620" b="1270"/>
            <wp:wrapNone/>
            <wp:docPr id="1045" name="Picture 1045" descr="04PatientSelection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04PatientSelection02 copy"/>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8780" cy="314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CA7" w14:textId="77777777" w:rsidR="004A5973" w:rsidRDefault="004A5973" w:rsidP="00055EBF">
      <w:pPr>
        <w:pStyle w:val="BodyText"/>
      </w:pPr>
    </w:p>
    <w:p w14:paraId="72D38CA8" w14:textId="77777777" w:rsidR="004A5973" w:rsidRDefault="004A5973" w:rsidP="00D41468"/>
    <w:p w14:paraId="72D38CA9" w14:textId="77777777" w:rsidR="004A5973" w:rsidRDefault="004A5973" w:rsidP="00D41468"/>
    <w:p w14:paraId="72D38CAA" w14:textId="77777777" w:rsidR="004A5973" w:rsidRDefault="004A5973" w:rsidP="00D41468"/>
    <w:p w14:paraId="72D38CAB" w14:textId="77777777" w:rsidR="004A5973" w:rsidRDefault="00A57AF7" w:rsidP="00D41468">
      <w:r>
        <w:rPr>
          <w:noProof/>
        </w:rPr>
        <mc:AlternateContent>
          <mc:Choice Requires="wps">
            <w:drawing>
              <wp:anchor distT="0" distB="0" distL="114300" distR="114300" simplePos="0" relativeHeight="251620864" behindDoc="0" locked="0" layoutInCell="1" allowOverlap="1" wp14:anchorId="72D39721" wp14:editId="72D39722">
                <wp:simplePos x="0" y="0"/>
                <wp:positionH relativeFrom="column">
                  <wp:posOffset>5447030</wp:posOffset>
                </wp:positionH>
                <wp:positionV relativeFrom="paragraph">
                  <wp:posOffset>140970</wp:posOffset>
                </wp:positionV>
                <wp:extent cx="1005840" cy="1271270"/>
                <wp:effectExtent l="0" t="0" r="0" b="0"/>
                <wp:wrapNone/>
                <wp:docPr id="25" name="AutoShape 7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271270"/>
                        </a:xfrm>
                        <a:prstGeom prst="accentBorderCallout2">
                          <a:avLst>
                            <a:gd name="adj1" fmla="val 14384"/>
                            <a:gd name="adj2" fmla="val -7259"/>
                            <a:gd name="adj3" fmla="val 14384"/>
                            <a:gd name="adj4" fmla="val -7259"/>
                            <a:gd name="adj5" fmla="val -27023"/>
                            <a:gd name="adj6" fmla="val -4103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56" w14:textId="77777777" w:rsidR="00741A65" w:rsidRDefault="00741A65" w:rsidP="00D41468">
                            <w:pPr>
                              <w:pStyle w:val="Callout"/>
                            </w:pPr>
                            <w:r>
                              <w:t>a) When ready, click the OK button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21" id="AutoShape 773" o:spid="_x0000_s1157" type="#_x0000_t51" style="position:absolute;margin-left:428.9pt;margin-top:11.1pt;width:79.2pt;height:100.1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" adj="-8864,-5837,-1568,3107,-1568,3107">
                <v:stroke startarrow="block"/>
                <v:textbox>
                  <w:txbxContent>
                    <w:p w14:paraId="72D39856" w14:textId="77777777" w:rsidR="00741A65" w:rsidRDefault="00741A65" w:rsidP="00D41468">
                      <w:pPr>
                        <w:pStyle w:val="Callout"/>
                      </w:pPr>
                      <w:r>
                        <w:t>a) When ready, click the OK button or press the Enter key.</w:t>
                      </w:r>
                    </w:p>
                  </w:txbxContent>
                </v:textbox>
              </v:shape>
            </w:pict>
          </mc:Fallback>
        </mc:AlternateContent>
      </w:r>
    </w:p>
    <w:p w14:paraId="72D38CAC" w14:textId="77777777" w:rsidR="004A5973" w:rsidRDefault="004A5973" w:rsidP="00D41468"/>
    <w:p w14:paraId="72D38CAD" w14:textId="77777777" w:rsidR="004A5973" w:rsidRDefault="00A57AF7" w:rsidP="00D41468">
      <w:pPr>
        <w:pStyle w:val="Heading4"/>
      </w:pPr>
      <w:r>
        <w:rPr>
          <w:noProof/>
        </w:rPr>
        <mc:AlternateContent>
          <mc:Choice Requires="wps">
            <w:drawing>
              <wp:anchor distT="0" distB="0" distL="114300" distR="114300" simplePos="0" relativeHeight="251618816" behindDoc="0" locked="0" layoutInCell="1" allowOverlap="1" wp14:anchorId="72D39723" wp14:editId="72D39724">
                <wp:simplePos x="0" y="0"/>
                <wp:positionH relativeFrom="column">
                  <wp:posOffset>6350</wp:posOffset>
                </wp:positionH>
                <wp:positionV relativeFrom="paragraph">
                  <wp:posOffset>302895</wp:posOffset>
                </wp:positionV>
                <wp:extent cx="1187450" cy="878840"/>
                <wp:effectExtent l="0" t="0" r="0" b="0"/>
                <wp:wrapNone/>
                <wp:docPr id="24" name="AutoShape 7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7450" cy="878840"/>
                        </a:xfrm>
                        <a:prstGeom prst="borderCallout2">
                          <a:avLst>
                            <a:gd name="adj1" fmla="val 13005"/>
                            <a:gd name="adj2" fmla="val 106417"/>
                            <a:gd name="adj3" fmla="val 13005"/>
                            <a:gd name="adj4" fmla="val 128130"/>
                            <a:gd name="adj5" fmla="val -69870"/>
                            <a:gd name="adj6" fmla="val 150056"/>
                          </a:avLst>
                        </a:prstGeom>
                        <a:solidFill>
                          <a:srgbClr val="FFFFFF"/>
                        </a:solidFill>
                        <a:ln w="9525">
                          <a:solidFill>
                            <a:srgbClr val="000000"/>
                          </a:solidFill>
                          <a:miter lim="800000"/>
                          <a:headEnd/>
                          <a:tailEnd type="triangle" w="med" len="med"/>
                        </a:ln>
                      </wps:spPr>
                      <wps:txbx>
                        <w:txbxContent>
                          <w:p w14:paraId="72D39857" w14:textId="77777777" w:rsidR="00741A65" w:rsidRDefault="00741A65" w:rsidP="00D41468">
                            <w:pPr>
                              <w:pStyle w:val="Callout"/>
                            </w:pPr>
                            <w:r>
                              <w:t>Double click on any name to select that 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23" id="AutoShape 769" o:spid="_x0000_s1158" type="#_x0000_t48" style="position:absolute;margin-left:.5pt;margin-top:23.85pt;width:93.5pt;height:69.2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" adj="32412,-15092,27676,2809,22986,2809">
                <v:stroke startarrow="block"/>
                <v:textbox>
                  <w:txbxContent>
                    <w:p w14:paraId="72D39857" w14:textId="77777777" w:rsidR="00741A65" w:rsidRDefault="00741A65" w:rsidP="00D41468">
                      <w:pPr>
                        <w:pStyle w:val="Callout"/>
                      </w:pPr>
                      <w:r>
                        <w:t>Double click on any name to select that patient.</w:t>
                      </w:r>
                    </w:p>
                  </w:txbxContent>
                </v:textbox>
                <o:callout v:ext="edit" minusx="t"/>
              </v:shape>
            </w:pict>
          </mc:Fallback>
        </mc:AlternateContent>
      </w:r>
      <w:r w:rsidR="004A5973">
        <w:br w:type="page"/>
      </w:r>
      <w:bookmarkStart w:id="254" w:name="_Toc422557680"/>
      <w:bookmarkStart w:id="255" w:name="_Toc421668523"/>
      <w:bookmarkStart w:id="256" w:name="_Toc421693950"/>
      <w:bookmarkEnd w:id="249"/>
      <w:bookmarkEnd w:id="252"/>
      <w:r w:rsidR="004A5973">
        <w:lastRenderedPageBreak/>
        <w:t>Select Service</w:t>
      </w:r>
      <w:bookmarkStart w:id="257" w:name="WindowsSS"/>
      <w:bookmarkEnd w:id="254"/>
      <w:bookmarkEnd w:id="257"/>
      <w:r w:rsidR="004A5973">
        <w:fldChar w:fldCharType="begin"/>
      </w:r>
      <w:r w:rsidR="004A5973">
        <w:instrText xml:space="preserve"> XE "Select Service (SS)" </w:instrText>
      </w:r>
      <w:r w:rsidR="004A5973">
        <w:fldChar w:fldCharType="end"/>
      </w:r>
    </w:p>
    <w:p w14:paraId="72D38CAE" w14:textId="77777777" w:rsidR="004A5973" w:rsidRDefault="004A5973" w:rsidP="00D41468">
      <w:pPr>
        <w:pStyle w:val="Heading5"/>
      </w:pPr>
      <w:r>
        <w:t>1. Select Consults by Service from the View Menu:</w:t>
      </w:r>
    </w:p>
    <w:p w14:paraId="72D38CAF" w14:textId="77777777" w:rsidR="004A5973" w:rsidRDefault="00A57AF7" w:rsidP="00D41468">
      <w:r>
        <w:rPr>
          <w:noProof/>
        </w:rPr>
        <w:drawing>
          <wp:anchor distT="0" distB="0" distL="114300" distR="114300" simplePos="0" relativeHeight="251747840" behindDoc="1" locked="0" layoutInCell="1" allowOverlap="1" wp14:anchorId="72D39725" wp14:editId="72D39726">
            <wp:simplePos x="0" y="0"/>
            <wp:positionH relativeFrom="column">
              <wp:posOffset>3130550</wp:posOffset>
            </wp:positionH>
            <wp:positionV relativeFrom="paragraph">
              <wp:posOffset>289560</wp:posOffset>
            </wp:positionV>
            <wp:extent cx="3133090" cy="2098675"/>
            <wp:effectExtent l="0" t="0" r="0" b="0"/>
            <wp:wrapNone/>
            <wp:docPr id="1047" name="Picture 1047" descr="04ConsultsByServic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04ConsultsByService01 copy"/>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33090" cy="2098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CB0" w14:textId="77777777" w:rsidR="004A5973" w:rsidRDefault="004A5973" w:rsidP="00D41468"/>
    <w:p w14:paraId="72D38CB1" w14:textId="77777777" w:rsidR="004A5973" w:rsidRDefault="004A5973" w:rsidP="00D41468"/>
    <w:p w14:paraId="72D38CB2" w14:textId="77777777" w:rsidR="004A5973" w:rsidRDefault="00A57AF7" w:rsidP="00D41468">
      <w:r>
        <w:rPr>
          <w:noProof/>
        </w:rPr>
        <mc:AlternateContent>
          <mc:Choice Requires="wps">
            <w:drawing>
              <wp:anchor distT="0" distB="0" distL="114300" distR="114300" simplePos="0" relativeHeight="251627008" behindDoc="0" locked="0" layoutInCell="1" allowOverlap="1" wp14:anchorId="72D39727" wp14:editId="72D39728">
                <wp:simplePos x="0" y="0"/>
                <wp:positionH relativeFrom="column">
                  <wp:posOffset>433070</wp:posOffset>
                </wp:positionH>
                <wp:positionV relativeFrom="paragraph">
                  <wp:posOffset>100965</wp:posOffset>
                </wp:positionV>
                <wp:extent cx="1562735" cy="1080770"/>
                <wp:effectExtent l="0" t="0" r="0" b="0"/>
                <wp:wrapNone/>
                <wp:docPr id="23" name="AutoShape 7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62735" cy="1080770"/>
                        </a:xfrm>
                        <a:prstGeom prst="borderCallout2">
                          <a:avLst>
                            <a:gd name="adj1" fmla="val 95593"/>
                            <a:gd name="adj2" fmla="val 104671"/>
                            <a:gd name="adj3" fmla="val 95593"/>
                            <a:gd name="adj4" fmla="val 159000"/>
                            <a:gd name="adj5" fmla="val 30903"/>
                            <a:gd name="adj6" fmla="val 214139"/>
                          </a:avLst>
                        </a:prstGeom>
                        <a:solidFill>
                          <a:srgbClr val="FFFFFF"/>
                        </a:solidFill>
                        <a:ln w="9525">
                          <a:solidFill>
                            <a:srgbClr val="000000"/>
                          </a:solidFill>
                          <a:miter lim="800000"/>
                          <a:headEnd/>
                          <a:tailEnd type="triangle" w="med" len="med"/>
                        </a:ln>
                      </wps:spPr>
                      <wps:txbx>
                        <w:txbxContent>
                          <w:p w14:paraId="72D39858" w14:textId="77777777" w:rsidR="00741A65" w:rsidRDefault="00741A65" w:rsidP="00D41468">
                            <w:pPr>
                              <w:pStyle w:val="Callout"/>
                            </w:pPr>
                            <w:r>
                              <w:t>Or follow the underlined letters from the keyboard by pressing Alt+V (together) then 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27" id="AutoShape 780" o:spid="_x0000_s1159" type="#_x0000_t48" style="position:absolute;margin-left:34.1pt;margin-top:7.95pt;width:123.05pt;height:85.1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" adj="46254,6675,34344,20648,22609,20648">
                <v:stroke startarrow="block"/>
                <v:textbox>
                  <w:txbxContent>
                    <w:p w14:paraId="72D39858" w14:textId="77777777" w:rsidR="00741A65" w:rsidRDefault="00741A65" w:rsidP="00D41468">
                      <w:pPr>
                        <w:pStyle w:val="Callout"/>
                      </w:pPr>
                      <w:r>
                        <w:t>Or follow the underlined letters from the keyboard by pressing Alt+V (together) then S.</w:t>
                      </w:r>
                    </w:p>
                  </w:txbxContent>
                </v:textbox>
                <o:callout v:ext="edit" minusx="t"/>
              </v:shape>
            </w:pict>
          </mc:Fallback>
        </mc:AlternateContent>
      </w:r>
    </w:p>
    <w:p w14:paraId="72D38CB3" w14:textId="77777777" w:rsidR="004A5973" w:rsidRDefault="004A5973" w:rsidP="00D41468"/>
    <w:p w14:paraId="72D38CB4" w14:textId="77777777" w:rsidR="004A5973" w:rsidRDefault="004A5973" w:rsidP="00D41468"/>
    <w:p w14:paraId="72D38CB5" w14:textId="77777777" w:rsidR="004A5973" w:rsidRDefault="00A57AF7" w:rsidP="00D41468">
      <w:r>
        <w:rPr>
          <w:noProof/>
        </w:rPr>
        <w:drawing>
          <wp:anchor distT="0" distB="0" distL="114300" distR="114300" simplePos="0" relativeHeight="251628032" behindDoc="1" locked="0" layoutInCell="0" allowOverlap="1" wp14:anchorId="72D39729" wp14:editId="72D3972A">
            <wp:simplePos x="0" y="0"/>
            <wp:positionH relativeFrom="column">
              <wp:posOffset>2475230</wp:posOffset>
            </wp:positionH>
            <wp:positionV relativeFrom="paragraph">
              <wp:posOffset>1258570</wp:posOffset>
            </wp:positionV>
            <wp:extent cx="3428365" cy="4306570"/>
            <wp:effectExtent l="0" t="0" r="635" b="0"/>
            <wp:wrapTight wrapText="bothSides">
              <wp:wrapPolygon edited="0">
                <wp:start x="0" y="0"/>
                <wp:lineTo x="0" y="21498"/>
                <wp:lineTo x="21484" y="21498"/>
                <wp:lineTo x="21484" y="0"/>
                <wp:lineTo x="0" y="0"/>
              </wp:wrapPolygon>
            </wp:wrapTight>
            <wp:docPr id="782" name="Picture 782" descr="CPRSss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CPRSss0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28365" cy="4306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CB6" w14:textId="77777777" w:rsidR="00A5752D" w:rsidRDefault="00A5752D" w:rsidP="00055EBF">
      <w:pPr>
        <w:pStyle w:val="BodyText"/>
      </w:pPr>
    </w:p>
    <w:p w14:paraId="72D38CB7" w14:textId="77777777" w:rsidR="00A5752D" w:rsidRDefault="00A5752D" w:rsidP="00055EBF">
      <w:pPr>
        <w:pStyle w:val="BodyText"/>
      </w:pPr>
    </w:p>
    <w:p w14:paraId="72D38CB8" w14:textId="77777777" w:rsidR="00A5752D" w:rsidRDefault="00A5752D" w:rsidP="00055EBF">
      <w:pPr>
        <w:pStyle w:val="BodyText"/>
      </w:pPr>
    </w:p>
    <w:p w14:paraId="72D38CB9" w14:textId="77777777" w:rsidR="00A5752D" w:rsidRDefault="00A5752D" w:rsidP="00055EBF">
      <w:pPr>
        <w:pStyle w:val="BodyText"/>
      </w:pPr>
    </w:p>
    <w:p w14:paraId="72D38CBA" w14:textId="77777777" w:rsidR="00A5752D" w:rsidRDefault="00A5752D" w:rsidP="00055EBF">
      <w:pPr>
        <w:pStyle w:val="BodyText"/>
      </w:pPr>
    </w:p>
    <w:p w14:paraId="72D38CBB" w14:textId="77777777" w:rsidR="00A5752D" w:rsidRDefault="00A5752D" w:rsidP="00055EBF">
      <w:pPr>
        <w:pStyle w:val="BodyText"/>
      </w:pPr>
    </w:p>
    <w:p w14:paraId="72D38CBC" w14:textId="77777777" w:rsidR="00A5752D" w:rsidRDefault="00A5752D" w:rsidP="00055EBF">
      <w:pPr>
        <w:pStyle w:val="BodyText"/>
      </w:pPr>
    </w:p>
    <w:p w14:paraId="72D38CBD" w14:textId="77777777" w:rsidR="004A5973" w:rsidRDefault="00A57AF7" w:rsidP="00D41468">
      <w:pPr>
        <w:pStyle w:val="Heading5"/>
      </w:pPr>
      <w:r>
        <w:rPr>
          <w:noProof/>
        </w:rPr>
        <mc:AlternateContent>
          <mc:Choice Requires="wps">
            <w:drawing>
              <wp:anchor distT="0" distB="0" distL="114300" distR="114300" simplePos="0" relativeHeight="251622912" behindDoc="0" locked="0" layoutInCell="1" allowOverlap="1" wp14:anchorId="72D3972B" wp14:editId="72D3972C">
                <wp:simplePos x="0" y="0"/>
                <wp:positionH relativeFrom="column">
                  <wp:posOffset>711200</wp:posOffset>
                </wp:positionH>
                <wp:positionV relativeFrom="paragraph">
                  <wp:posOffset>323850</wp:posOffset>
                </wp:positionV>
                <wp:extent cx="1647190" cy="734695"/>
                <wp:effectExtent l="0" t="0" r="0" b="0"/>
                <wp:wrapNone/>
                <wp:docPr id="22" name="AutoShape 7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190" cy="734695"/>
                        </a:xfrm>
                        <a:prstGeom prst="borderCallout2">
                          <a:avLst>
                            <a:gd name="adj1" fmla="val 25324"/>
                            <a:gd name="adj2" fmla="val 104435"/>
                            <a:gd name="adj3" fmla="val 25324"/>
                            <a:gd name="adj4" fmla="val 124093"/>
                            <a:gd name="adj5" fmla="val 200949"/>
                            <a:gd name="adj6" fmla="val 144065"/>
                          </a:avLst>
                        </a:prstGeom>
                        <a:solidFill>
                          <a:srgbClr val="FFFFFF"/>
                        </a:solidFill>
                        <a:ln w="9525">
                          <a:solidFill>
                            <a:srgbClr val="000000"/>
                          </a:solidFill>
                          <a:miter lim="800000"/>
                          <a:headEnd/>
                          <a:tailEnd type="triangle" w="med" len="med"/>
                        </a:ln>
                      </wps:spPr>
                      <wps:txbx>
                        <w:txbxContent>
                          <w:p w14:paraId="72D39859" w14:textId="77777777" w:rsidR="00741A65" w:rsidRDefault="00741A65" w:rsidP="00D41468">
                            <w:pPr>
                              <w:pStyle w:val="Callout"/>
                            </w:pPr>
                            <w:r>
                              <w:t>Click on a plus box to expand the hierarchy below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2B" id="AutoShape 776" o:spid="_x0000_s1160" type="#_x0000_t48" style="position:absolute;margin-left:56pt;margin-top:25.5pt;width:129.7pt;height:57.8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" adj="31118,43405,26804,5470,22558,5470">
                <v:stroke startarrow="block"/>
                <v:textbox>
                  <w:txbxContent>
                    <w:p w14:paraId="72D39859" w14:textId="77777777" w:rsidR="00741A65" w:rsidRDefault="00741A65" w:rsidP="00D41468">
                      <w:pPr>
                        <w:pStyle w:val="Callout"/>
                      </w:pPr>
                      <w:r>
                        <w:t>Click on a plus box to expand the hierarchy below it.</w:t>
                      </w:r>
                    </w:p>
                  </w:txbxContent>
                </v:textbox>
                <o:callout v:ext="edit" minusx="t" minusy="t"/>
              </v:shape>
            </w:pict>
          </mc:Fallback>
        </mc:AlternateContent>
      </w:r>
      <w:r>
        <w:rPr>
          <w:noProof/>
        </w:rPr>
        <mc:AlternateContent>
          <mc:Choice Requires="wps">
            <w:drawing>
              <wp:anchor distT="0" distB="0" distL="114300" distR="114300" simplePos="0" relativeHeight="251623936" behindDoc="0" locked="0" layoutInCell="1" allowOverlap="1" wp14:anchorId="72D3972D" wp14:editId="72D3972E">
                <wp:simplePos x="0" y="0"/>
                <wp:positionH relativeFrom="column">
                  <wp:posOffset>3590925</wp:posOffset>
                </wp:positionH>
                <wp:positionV relativeFrom="paragraph">
                  <wp:posOffset>283210</wp:posOffset>
                </wp:positionV>
                <wp:extent cx="1638935" cy="516255"/>
                <wp:effectExtent l="0" t="0" r="0" b="0"/>
                <wp:wrapNone/>
                <wp:docPr id="21" name="AutoShape 7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935" cy="516255"/>
                        </a:xfrm>
                        <a:prstGeom prst="borderCallout2">
                          <a:avLst>
                            <a:gd name="adj1" fmla="val 77861"/>
                            <a:gd name="adj2" fmla="val 104648"/>
                            <a:gd name="adj3" fmla="val 77861"/>
                            <a:gd name="adj4" fmla="val 115884"/>
                            <a:gd name="adj5" fmla="val 694463"/>
                            <a:gd name="adj6" fmla="val 127278"/>
                          </a:avLst>
                        </a:prstGeom>
                        <a:solidFill>
                          <a:srgbClr val="FFFFFF"/>
                        </a:solidFill>
                        <a:ln w="9525">
                          <a:solidFill>
                            <a:srgbClr val="000000"/>
                          </a:solidFill>
                          <a:miter lim="800000"/>
                          <a:headEnd/>
                          <a:tailEnd type="triangle" w="med" len="med"/>
                        </a:ln>
                      </wps:spPr>
                      <wps:txbx>
                        <w:txbxContent>
                          <w:p w14:paraId="72D3985A" w14:textId="77777777" w:rsidR="00741A65" w:rsidRDefault="00741A65" w:rsidP="00D41468">
                            <w:pPr>
                              <w:pStyle w:val="Callout"/>
                            </w:pPr>
                            <w:r>
                              <w:t>Click here to see the rest of the hierarchy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2D" id="AutoShape 777" o:spid="_x0000_s1161" type="#_x0000_t48" style="position:absolute;margin-left:282.75pt;margin-top:22.3pt;width:129.05pt;height:40.6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" adj="27492,150004,25031,16818,22604,16818">
                <v:stroke startarrow="block"/>
                <v:textbox>
                  <w:txbxContent>
                    <w:p w14:paraId="72D3985A" w14:textId="77777777" w:rsidR="00741A65" w:rsidRDefault="00741A65" w:rsidP="00D41468">
                      <w:pPr>
                        <w:pStyle w:val="Callout"/>
                      </w:pPr>
                      <w:r>
                        <w:t>Click here to see the rest of the hierarchy</w:t>
                      </w:r>
                    </w:p>
                  </w:txbxContent>
                </v:textbox>
                <o:callout v:ext="edit" minusx="t" minusy="t"/>
              </v:shape>
            </w:pict>
          </mc:Fallback>
        </mc:AlternateContent>
      </w:r>
      <w:r w:rsidR="004A5973">
        <w:t xml:space="preserve">2. Select the service you want: </w:t>
      </w:r>
    </w:p>
    <w:p w14:paraId="72D38CBE" w14:textId="77777777" w:rsidR="004A5973" w:rsidRDefault="00A57AF7" w:rsidP="00D41468">
      <w:pPr>
        <w:pStyle w:val="Heading4"/>
      </w:pPr>
      <w:r>
        <w:rPr>
          <w:noProof/>
        </w:rPr>
        <mc:AlternateContent>
          <mc:Choice Requires="wps">
            <w:drawing>
              <wp:anchor distT="0" distB="0" distL="114300" distR="114300" simplePos="0" relativeHeight="251625984" behindDoc="0" locked="0" layoutInCell="1" allowOverlap="1" wp14:anchorId="72D3972F" wp14:editId="72D39730">
                <wp:simplePos x="0" y="0"/>
                <wp:positionH relativeFrom="column">
                  <wp:posOffset>381635</wp:posOffset>
                </wp:positionH>
                <wp:positionV relativeFrom="paragraph">
                  <wp:posOffset>2353945</wp:posOffset>
                </wp:positionV>
                <wp:extent cx="2212340" cy="837565"/>
                <wp:effectExtent l="0" t="0" r="0" b="0"/>
                <wp:wrapNone/>
                <wp:docPr id="20" name="AutoShape 7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12340" cy="837565"/>
                        </a:xfrm>
                        <a:prstGeom prst="accentBorderCallout2">
                          <a:avLst>
                            <a:gd name="adj1" fmla="val 85824"/>
                            <a:gd name="adj2" fmla="val 103301"/>
                            <a:gd name="adj3" fmla="val 85824"/>
                            <a:gd name="adj4" fmla="val 120579"/>
                            <a:gd name="adj5" fmla="val 115389"/>
                            <a:gd name="adj6" fmla="val 138060"/>
                          </a:avLst>
                        </a:prstGeom>
                        <a:solidFill>
                          <a:srgbClr val="FFFFFF"/>
                        </a:solidFill>
                        <a:ln w="9525">
                          <a:solidFill>
                            <a:srgbClr val="000000"/>
                          </a:solidFill>
                          <a:miter lim="800000"/>
                          <a:headEnd/>
                          <a:tailEnd type="triangle" w="med" len="med"/>
                        </a:ln>
                      </wps:spPr>
                      <wps:txbx>
                        <w:txbxContent>
                          <w:p w14:paraId="72D3985B" w14:textId="77777777" w:rsidR="00741A65" w:rsidRDefault="00741A65" w:rsidP="00D41468">
                            <w:pPr>
                              <w:pStyle w:val="Callout"/>
                            </w:pPr>
                            <w:r>
                              <w:t>b) Close by either:</w:t>
                            </w:r>
                          </w:p>
                          <w:p w14:paraId="72D3985C" w14:textId="77777777" w:rsidR="00741A65" w:rsidRDefault="00741A65" w:rsidP="00D41468">
                            <w:pPr>
                              <w:pStyle w:val="Callout"/>
                            </w:pPr>
                            <w:r>
                              <w:t>Double clicking on the service.</w:t>
                            </w:r>
                          </w:p>
                          <w:p w14:paraId="72D3985D" w14:textId="77777777" w:rsidR="00741A65" w:rsidRDefault="00741A65" w:rsidP="00D41468">
                            <w:pPr>
                              <w:pStyle w:val="Callout"/>
                            </w:pPr>
                            <w:r>
                              <w:t>Clicking on OK.</w:t>
                            </w:r>
                          </w:p>
                          <w:p w14:paraId="72D3985E" w14:textId="77777777" w:rsidR="00741A65" w:rsidRDefault="00741A65" w:rsidP="00D41468">
                            <w:pPr>
                              <w:pStyle w:val="Callout"/>
                            </w:pPr>
                            <w:r>
                              <w:t>Pressing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2F" id="AutoShape 779" o:spid="_x0000_s1162" type="#_x0000_t51" style="position:absolute;margin-left:30.05pt;margin-top:185.35pt;width:174.2pt;height:65.9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" adj="29821,24924,26045,18538,22313,18538">
                <v:stroke startarrow="block"/>
                <v:textbox>
                  <w:txbxContent>
                    <w:p w14:paraId="72D3985B" w14:textId="77777777" w:rsidR="00741A65" w:rsidRDefault="00741A65" w:rsidP="00D41468">
                      <w:pPr>
                        <w:pStyle w:val="Callout"/>
                      </w:pPr>
                      <w:r>
                        <w:t>b) Close by either:</w:t>
                      </w:r>
                    </w:p>
                    <w:p w14:paraId="72D3985C" w14:textId="77777777" w:rsidR="00741A65" w:rsidRDefault="00741A65" w:rsidP="00D41468">
                      <w:pPr>
                        <w:pStyle w:val="Callout"/>
                      </w:pPr>
                      <w:r>
                        <w:t>Double clicking on the service.</w:t>
                      </w:r>
                    </w:p>
                    <w:p w14:paraId="72D3985D" w14:textId="77777777" w:rsidR="00741A65" w:rsidRDefault="00741A65" w:rsidP="00D41468">
                      <w:pPr>
                        <w:pStyle w:val="Callout"/>
                      </w:pPr>
                      <w:r>
                        <w:t>Clicking on OK.</w:t>
                      </w:r>
                    </w:p>
                    <w:p w14:paraId="72D3985E" w14:textId="77777777" w:rsidR="00741A65" w:rsidRDefault="00741A65" w:rsidP="00D41468">
                      <w:pPr>
                        <w:pStyle w:val="Callout"/>
                      </w:pPr>
                      <w:r>
                        <w:t>Pressing the Enter key.</w:t>
                      </w:r>
                    </w:p>
                  </w:txbxContent>
                </v:textbox>
                <o:callout v:ext="edit" minusx="t" minusy="t"/>
              </v:shape>
            </w:pict>
          </mc:Fallback>
        </mc:AlternateContent>
      </w:r>
      <w:r>
        <w:rPr>
          <w:noProof/>
        </w:rPr>
        <mc:AlternateContent>
          <mc:Choice Requires="wps">
            <w:drawing>
              <wp:anchor distT="0" distB="0" distL="114300" distR="114300" simplePos="0" relativeHeight="251624960" behindDoc="0" locked="0" layoutInCell="1" allowOverlap="1" wp14:anchorId="72D39731" wp14:editId="72D39732">
                <wp:simplePos x="0" y="0"/>
                <wp:positionH relativeFrom="column">
                  <wp:posOffset>541655</wp:posOffset>
                </wp:positionH>
                <wp:positionV relativeFrom="paragraph">
                  <wp:posOffset>1641475</wp:posOffset>
                </wp:positionV>
                <wp:extent cx="1645920" cy="532130"/>
                <wp:effectExtent l="0" t="0" r="0" b="0"/>
                <wp:wrapNone/>
                <wp:docPr id="19" name="AutoShape 7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5920" cy="532130"/>
                        </a:xfrm>
                        <a:prstGeom prst="accentBorderCallout2">
                          <a:avLst>
                            <a:gd name="adj1" fmla="val 77685"/>
                            <a:gd name="adj2" fmla="val 104435"/>
                            <a:gd name="adj3" fmla="val 77685"/>
                            <a:gd name="adj4" fmla="val 128667"/>
                            <a:gd name="adj5" fmla="val 51194"/>
                            <a:gd name="adj6" fmla="val 153278"/>
                          </a:avLst>
                        </a:prstGeom>
                        <a:solidFill>
                          <a:srgbClr val="FFFFFF"/>
                        </a:solidFill>
                        <a:ln w="9525">
                          <a:solidFill>
                            <a:srgbClr val="000000"/>
                          </a:solidFill>
                          <a:miter lim="800000"/>
                          <a:headEnd/>
                          <a:tailEnd type="triangle" w="med" len="med"/>
                        </a:ln>
                      </wps:spPr>
                      <wps:txbx>
                        <w:txbxContent>
                          <w:p w14:paraId="72D3985F" w14:textId="77777777" w:rsidR="00741A65" w:rsidRDefault="00741A65" w:rsidP="00D41468">
                            <w:pPr>
                              <w:pStyle w:val="Callout"/>
                            </w:pPr>
                            <w:r>
                              <w:t>a) Click on the service you want to select.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31" id="AutoShape 778" o:spid="_x0000_s1163" type="#_x0000_t51" style="position:absolute;margin-left:42.65pt;margin-top:129.25pt;width:129.6pt;height:41.9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" adj="33108,11058,27792,16780,22558,16780">
                <v:stroke startarrow="block"/>
                <v:textbox>
                  <w:txbxContent>
                    <w:p w14:paraId="72D3985F" w14:textId="77777777" w:rsidR="00741A65" w:rsidRDefault="00741A65" w:rsidP="00D41468">
                      <w:pPr>
                        <w:pStyle w:val="Callout"/>
                      </w:pPr>
                      <w:r>
                        <w:t>a) Click on the service you want to select.</w:t>
                      </w:r>
                    </w:p>
                  </w:txbxContent>
                </v:textbox>
                <o:callout v:ext="edit" minusx="t"/>
              </v:shape>
            </w:pict>
          </mc:Fallback>
        </mc:AlternateContent>
      </w:r>
      <w:r>
        <w:rPr>
          <w:noProof/>
        </w:rPr>
        <mc:AlternateContent>
          <mc:Choice Requires="wps">
            <w:drawing>
              <wp:anchor distT="0" distB="0" distL="114300" distR="114300" simplePos="0" relativeHeight="251621888" behindDoc="0" locked="0" layoutInCell="1" allowOverlap="1" wp14:anchorId="72D39733" wp14:editId="72D39734">
                <wp:simplePos x="0" y="0"/>
                <wp:positionH relativeFrom="column">
                  <wp:posOffset>541655</wp:posOffset>
                </wp:positionH>
                <wp:positionV relativeFrom="paragraph">
                  <wp:posOffset>957580</wp:posOffset>
                </wp:positionV>
                <wp:extent cx="1630680" cy="862965"/>
                <wp:effectExtent l="0" t="0" r="0" b="0"/>
                <wp:wrapNone/>
                <wp:docPr id="18" name="AutoShape 7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0680" cy="862965"/>
                        </a:xfrm>
                        <a:prstGeom prst="borderCallout2">
                          <a:avLst>
                            <a:gd name="adj1" fmla="val 89403"/>
                            <a:gd name="adj2" fmla="val 104477"/>
                            <a:gd name="adj3" fmla="val 89403"/>
                            <a:gd name="adj4" fmla="val 123403"/>
                            <a:gd name="adj5" fmla="val 29361"/>
                            <a:gd name="adj6" fmla="val 142560"/>
                          </a:avLst>
                        </a:prstGeom>
                        <a:solidFill>
                          <a:srgbClr val="FFFFFF"/>
                        </a:solidFill>
                        <a:ln w="9525">
                          <a:solidFill>
                            <a:srgbClr val="000000"/>
                          </a:solidFill>
                          <a:miter lim="800000"/>
                          <a:headEnd/>
                          <a:tailEnd type="triangle" w="med" len="med"/>
                        </a:ln>
                      </wps:spPr>
                      <wps:txbx>
                        <w:txbxContent>
                          <w:p w14:paraId="72D39860" w14:textId="77777777" w:rsidR="00741A65" w:rsidRDefault="00741A65" w:rsidP="00D41468">
                            <w:pPr>
                              <w:pStyle w:val="Callout"/>
                            </w:pPr>
                            <w:r>
                              <w:t>Click on a minus box to collapse the hierarchy below it to a single 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33" id="AutoShape 775" o:spid="_x0000_s1164" type="#_x0000_t48" style="position:absolute;margin-left:42.65pt;margin-top:75.4pt;width:128.4pt;height:67.9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" adj="30793,6342,26655,19311,22567,19311">
                <v:stroke startarrow="block"/>
                <v:textbox>
                  <w:txbxContent>
                    <w:p w14:paraId="72D39860" w14:textId="77777777" w:rsidR="00741A65" w:rsidRDefault="00741A65" w:rsidP="00D41468">
                      <w:pPr>
                        <w:pStyle w:val="Callout"/>
                      </w:pPr>
                      <w:r>
                        <w:t>Click on a minus box to collapse the hierarchy below it to a single line.</w:t>
                      </w:r>
                    </w:p>
                  </w:txbxContent>
                </v:textbox>
                <o:callout v:ext="edit" minusx="t"/>
              </v:shape>
            </w:pict>
          </mc:Fallback>
        </mc:AlternateContent>
      </w:r>
      <w:r w:rsidR="004A5973">
        <w:br w:type="page"/>
      </w:r>
      <w:r w:rsidR="004A5973">
        <w:lastRenderedPageBreak/>
        <w:t>View by Status</w:t>
      </w:r>
      <w:bookmarkStart w:id="258" w:name="WindowsST"/>
      <w:bookmarkEnd w:id="255"/>
      <w:bookmarkEnd w:id="256"/>
      <w:bookmarkEnd w:id="258"/>
      <w:r w:rsidR="004A5973">
        <w:fldChar w:fldCharType="begin"/>
      </w:r>
      <w:r w:rsidR="004A5973">
        <w:instrText xml:space="preserve"> XE "View by Status (ST)" </w:instrText>
      </w:r>
      <w:r w:rsidR="004A5973">
        <w:fldChar w:fldCharType="end"/>
      </w:r>
    </w:p>
    <w:p w14:paraId="72D38CBF" w14:textId="77777777" w:rsidR="004A5973" w:rsidRDefault="004A5973" w:rsidP="00D41468">
      <w:pPr>
        <w:pStyle w:val="Heading5"/>
      </w:pPr>
      <w:r>
        <w:t>1. Select Consults by Status from the View Menu:</w:t>
      </w:r>
    </w:p>
    <w:p w14:paraId="72D38CC0" w14:textId="77777777" w:rsidR="004A5973" w:rsidRDefault="00A57AF7" w:rsidP="00D41468">
      <w:r>
        <w:rPr>
          <w:noProof/>
        </w:rPr>
        <w:drawing>
          <wp:anchor distT="0" distB="0" distL="114300" distR="114300" simplePos="0" relativeHeight="251748864" behindDoc="1" locked="0" layoutInCell="1" allowOverlap="1" wp14:anchorId="72D39735" wp14:editId="72D39736">
            <wp:simplePos x="0" y="0"/>
            <wp:positionH relativeFrom="column">
              <wp:posOffset>3855085</wp:posOffset>
            </wp:positionH>
            <wp:positionV relativeFrom="paragraph">
              <wp:posOffset>-635</wp:posOffset>
            </wp:positionV>
            <wp:extent cx="3086100" cy="1906905"/>
            <wp:effectExtent l="0" t="0" r="0" b="0"/>
            <wp:wrapNone/>
            <wp:docPr id="1049" name="Picture 1049" descr="04ConsultsbyStatus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04ConsultsbyStatus01 copy"/>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86100" cy="1906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CC1" w14:textId="77777777" w:rsidR="004A5973" w:rsidRDefault="00A57AF7" w:rsidP="00D41468">
      <w:r>
        <w:rPr>
          <w:noProof/>
        </w:rPr>
        <mc:AlternateContent>
          <mc:Choice Requires="wps">
            <w:drawing>
              <wp:anchor distT="0" distB="0" distL="114300" distR="114300" simplePos="0" relativeHeight="251631104" behindDoc="0" locked="0" layoutInCell="1" allowOverlap="1" wp14:anchorId="72D39737" wp14:editId="72D39738">
                <wp:simplePos x="0" y="0"/>
                <wp:positionH relativeFrom="column">
                  <wp:posOffset>585470</wp:posOffset>
                </wp:positionH>
                <wp:positionV relativeFrom="paragraph">
                  <wp:posOffset>271145</wp:posOffset>
                </wp:positionV>
                <wp:extent cx="1745615" cy="902970"/>
                <wp:effectExtent l="0" t="0" r="0" b="0"/>
                <wp:wrapNone/>
                <wp:docPr id="17" name="AutoShape 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5615" cy="902970"/>
                        </a:xfrm>
                        <a:prstGeom prst="borderCallout2">
                          <a:avLst>
                            <a:gd name="adj1" fmla="val 73912"/>
                            <a:gd name="adj2" fmla="val 104185"/>
                            <a:gd name="adj3" fmla="val 73912"/>
                            <a:gd name="adj4" fmla="val 162204"/>
                            <a:gd name="adj5" fmla="val 40153"/>
                            <a:gd name="adj6" fmla="val 221208"/>
                          </a:avLst>
                        </a:prstGeom>
                        <a:solidFill>
                          <a:srgbClr val="FFFFFF"/>
                        </a:solidFill>
                        <a:ln w="9525">
                          <a:solidFill>
                            <a:srgbClr val="000000"/>
                          </a:solidFill>
                          <a:miter lim="800000"/>
                          <a:headEnd/>
                          <a:tailEnd type="triangle" w="med" len="med"/>
                        </a:ln>
                      </wps:spPr>
                      <wps:txbx>
                        <w:txbxContent>
                          <w:p w14:paraId="72D39861" w14:textId="77777777" w:rsidR="00741A65" w:rsidRDefault="00741A65" w:rsidP="00D41468">
                            <w:pPr>
                              <w:pStyle w:val="Callout"/>
                            </w:pPr>
                            <w:r>
                              <w:t>Or follow the underlined letters from the keyboard by pressing Alt+V (together) then 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37" id="AutoShape 785" o:spid="_x0000_s1165" type="#_x0000_t48" style="position:absolute;margin-left:46.1pt;margin-top:21.35pt;width:137.45pt;height:71.1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" adj="47781,8673,35036,15965,22504,15965">
                <v:stroke startarrow="block"/>
                <v:textbox>
                  <w:txbxContent>
                    <w:p w14:paraId="72D39861" w14:textId="77777777" w:rsidR="00741A65" w:rsidRDefault="00741A65" w:rsidP="00D41468">
                      <w:pPr>
                        <w:pStyle w:val="Callout"/>
                      </w:pPr>
                      <w:r>
                        <w:t>Or follow the underlined letters from the keyboard by pressing Alt+V (together) then U.</w:t>
                      </w:r>
                    </w:p>
                  </w:txbxContent>
                </v:textbox>
                <o:callout v:ext="edit" minusx="t"/>
              </v:shape>
            </w:pict>
          </mc:Fallback>
        </mc:AlternateContent>
      </w:r>
    </w:p>
    <w:p w14:paraId="72D38CC2" w14:textId="77777777" w:rsidR="004A5973" w:rsidRDefault="004A5973" w:rsidP="00055EBF">
      <w:pPr>
        <w:pStyle w:val="BodyText"/>
      </w:pPr>
    </w:p>
    <w:p w14:paraId="72D38CC3" w14:textId="77777777" w:rsidR="004A5973" w:rsidRDefault="004A5973" w:rsidP="00055EBF">
      <w:pPr>
        <w:pStyle w:val="BodyText"/>
      </w:pPr>
    </w:p>
    <w:p w14:paraId="72D38CC4" w14:textId="77777777" w:rsidR="004A5973" w:rsidRDefault="004A5973" w:rsidP="00055EBF">
      <w:pPr>
        <w:pStyle w:val="BodyText"/>
      </w:pPr>
    </w:p>
    <w:p w14:paraId="72D38CC5" w14:textId="77777777" w:rsidR="006702B4" w:rsidRDefault="006702B4" w:rsidP="00055EBF">
      <w:pPr>
        <w:pStyle w:val="BodyText"/>
        <w:rPr>
          <w:noProof/>
        </w:rPr>
      </w:pPr>
    </w:p>
    <w:p w14:paraId="72D38CC6" w14:textId="77777777" w:rsidR="006702B4" w:rsidRDefault="006702B4" w:rsidP="00055EBF">
      <w:pPr>
        <w:pStyle w:val="BodyText"/>
        <w:rPr>
          <w:noProof/>
        </w:rPr>
      </w:pPr>
    </w:p>
    <w:p w14:paraId="72D38CC7" w14:textId="77777777" w:rsidR="006702B4" w:rsidRDefault="006702B4" w:rsidP="00055EBF">
      <w:pPr>
        <w:pStyle w:val="BodyText"/>
        <w:rPr>
          <w:noProof/>
        </w:rPr>
      </w:pPr>
    </w:p>
    <w:p w14:paraId="72D38CC8" w14:textId="77777777" w:rsidR="004A5973" w:rsidRDefault="00A57AF7" w:rsidP="00D41468">
      <w:pPr>
        <w:pStyle w:val="Heading5"/>
      </w:pPr>
      <w:r>
        <w:rPr>
          <w:noProof/>
        </w:rPr>
        <w:drawing>
          <wp:anchor distT="0" distB="0" distL="114300" distR="114300" simplePos="0" relativeHeight="251633152" behindDoc="1" locked="0" layoutInCell="0" allowOverlap="1" wp14:anchorId="72D39739" wp14:editId="72D3973A">
            <wp:simplePos x="0" y="0"/>
            <wp:positionH relativeFrom="column">
              <wp:posOffset>2377440</wp:posOffset>
            </wp:positionH>
            <wp:positionV relativeFrom="paragraph">
              <wp:posOffset>474980</wp:posOffset>
            </wp:positionV>
            <wp:extent cx="3556635" cy="2611120"/>
            <wp:effectExtent l="0" t="0" r="5715" b="0"/>
            <wp:wrapTight wrapText="bothSides">
              <wp:wrapPolygon edited="0">
                <wp:start x="0" y="0"/>
                <wp:lineTo x="0" y="21432"/>
                <wp:lineTo x="21519" y="21432"/>
                <wp:lineTo x="21519" y="0"/>
                <wp:lineTo x="0" y="0"/>
              </wp:wrapPolygon>
            </wp:wrapTight>
            <wp:docPr id="788" name="Picture 788" descr="CPRS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CPRSst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56635" cy="2611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Pr>
          <w:noProof/>
        </w:rPr>
        <w:t>2.</w:t>
      </w:r>
      <w:r w:rsidR="004A5973">
        <w:t xml:space="preserve"> Select the status you want from the list:</w:t>
      </w:r>
    </w:p>
    <w:p w14:paraId="72D38CC9" w14:textId="77777777" w:rsidR="004A5973" w:rsidRDefault="004A5973" w:rsidP="00D41468"/>
    <w:p w14:paraId="72D38CCA" w14:textId="77777777" w:rsidR="004A5973" w:rsidRDefault="004A5973" w:rsidP="00D41468"/>
    <w:p w14:paraId="72D38CCB" w14:textId="77777777" w:rsidR="004A5973" w:rsidRDefault="00A57AF7" w:rsidP="00D41468">
      <w:r>
        <w:rPr>
          <w:noProof/>
        </w:rPr>
        <mc:AlternateContent>
          <mc:Choice Requires="wps">
            <w:drawing>
              <wp:anchor distT="0" distB="0" distL="114300" distR="114300" simplePos="0" relativeHeight="251630080" behindDoc="0" locked="0" layoutInCell="0" allowOverlap="1" wp14:anchorId="72D3973B" wp14:editId="72D3973C">
                <wp:simplePos x="0" y="0"/>
                <wp:positionH relativeFrom="column">
                  <wp:posOffset>513715</wp:posOffset>
                </wp:positionH>
                <wp:positionV relativeFrom="paragraph">
                  <wp:posOffset>4445</wp:posOffset>
                </wp:positionV>
                <wp:extent cx="1554480" cy="548005"/>
                <wp:effectExtent l="0" t="0" r="0" b="0"/>
                <wp:wrapNone/>
                <wp:docPr id="16" name="AutoShape 7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548005"/>
                        </a:xfrm>
                        <a:prstGeom prst="accentBorderCallout2">
                          <a:avLst>
                            <a:gd name="adj1" fmla="val 78333"/>
                            <a:gd name="adj2" fmla="val 104699"/>
                            <a:gd name="adj3" fmla="val 78333"/>
                            <a:gd name="adj4" fmla="val 130718"/>
                            <a:gd name="adj5" fmla="val 176708"/>
                            <a:gd name="adj6" fmla="val 157065"/>
                          </a:avLst>
                        </a:prstGeom>
                        <a:solidFill>
                          <a:srgbClr val="FFFFFF"/>
                        </a:solidFill>
                        <a:ln w="9525">
                          <a:solidFill>
                            <a:srgbClr val="000000"/>
                          </a:solidFill>
                          <a:miter lim="800000"/>
                          <a:headEnd/>
                          <a:tailEnd type="triangle" w="med" len="med"/>
                        </a:ln>
                      </wps:spPr>
                      <wps:txbx>
                        <w:txbxContent>
                          <w:p w14:paraId="72D39862" w14:textId="77777777" w:rsidR="00741A65" w:rsidRDefault="00741A65" w:rsidP="00D41468">
                            <w:pPr>
                              <w:pStyle w:val="Callout"/>
                            </w:pPr>
                            <w:r>
                              <w:t>a) Click on the status you want to see.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3B" id="AutoShape 784" o:spid="_x0000_s1166" type="#_x0000_t51" style="position:absolute;margin-left:40.45pt;margin-top:.35pt;width:122.4pt;height:43.1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" o:allowincell="f" adj="33926,38169,28235,16920,22615,16920">
                <v:stroke startarrow="block"/>
                <v:textbox>
                  <w:txbxContent>
                    <w:p w14:paraId="72D39862" w14:textId="77777777" w:rsidR="00741A65" w:rsidRDefault="00741A65" w:rsidP="00D41468">
                      <w:pPr>
                        <w:pStyle w:val="Callout"/>
                      </w:pPr>
                      <w:r>
                        <w:t>a) Click on the status you want to see.</w:t>
                      </w:r>
                    </w:p>
                  </w:txbxContent>
                </v:textbox>
                <o:callout v:ext="edit" minusx="t" minusy="t"/>
              </v:shape>
            </w:pict>
          </mc:Fallback>
        </mc:AlternateContent>
      </w:r>
    </w:p>
    <w:p w14:paraId="72D38CCC" w14:textId="77777777" w:rsidR="004A5973" w:rsidRDefault="004A5973" w:rsidP="00D41468"/>
    <w:p w14:paraId="72D38CCD" w14:textId="77777777" w:rsidR="004A5973" w:rsidRDefault="004A5973" w:rsidP="00D41468"/>
    <w:p w14:paraId="72D38CCE" w14:textId="77777777" w:rsidR="004A5973" w:rsidRDefault="00A57AF7" w:rsidP="00D41468">
      <w:r>
        <w:rPr>
          <w:noProof/>
        </w:rPr>
        <mc:AlternateContent>
          <mc:Choice Requires="wps">
            <w:drawing>
              <wp:anchor distT="0" distB="0" distL="114300" distR="114300" simplePos="0" relativeHeight="251629056" behindDoc="0" locked="0" layoutInCell="0" allowOverlap="1" wp14:anchorId="72D3973D" wp14:editId="72D3973E">
                <wp:simplePos x="0" y="0"/>
                <wp:positionH relativeFrom="column">
                  <wp:posOffset>548640</wp:posOffset>
                </wp:positionH>
                <wp:positionV relativeFrom="paragraph">
                  <wp:posOffset>147955</wp:posOffset>
                </wp:positionV>
                <wp:extent cx="1645920" cy="678180"/>
                <wp:effectExtent l="0" t="0" r="0" b="0"/>
                <wp:wrapNone/>
                <wp:docPr id="15" name="AutoShape 7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5920" cy="678180"/>
                        </a:xfrm>
                        <a:prstGeom prst="accentBorderCallout2">
                          <a:avLst>
                            <a:gd name="adj1" fmla="val 82491"/>
                            <a:gd name="adj2" fmla="val 104435"/>
                            <a:gd name="adj3" fmla="val 82491"/>
                            <a:gd name="adj4" fmla="val 192977"/>
                            <a:gd name="adj5" fmla="val 182583"/>
                            <a:gd name="adj6" fmla="val 282870"/>
                          </a:avLst>
                        </a:prstGeom>
                        <a:solidFill>
                          <a:srgbClr val="FFFFFF"/>
                        </a:solidFill>
                        <a:ln w="9525">
                          <a:solidFill>
                            <a:srgbClr val="000000"/>
                          </a:solidFill>
                          <a:miter lim="800000"/>
                          <a:headEnd/>
                          <a:tailEnd type="triangle" w="med" len="med"/>
                        </a:ln>
                      </wps:spPr>
                      <wps:txbx>
                        <w:txbxContent>
                          <w:p w14:paraId="72D39863" w14:textId="77777777" w:rsidR="00741A65" w:rsidRDefault="00741A65" w:rsidP="00D41468">
                            <w:pPr>
                              <w:pStyle w:val="Callout"/>
                            </w:pPr>
                            <w:r>
                              <w:t>b) When finished, click the OK button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3D" id="AutoShape 783" o:spid="_x0000_s1167" type="#_x0000_t51" style="position:absolute;margin-left:43.2pt;margin-top:11.65pt;width:129.6pt;height:53.4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" o:allowincell="f" adj="61100,39438,41683,17818,22558,17818">
                <v:stroke startarrow="block"/>
                <v:textbox>
                  <w:txbxContent>
                    <w:p w14:paraId="72D39863" w14:textId="77777777" w:rsidR="00741A65" w:rsidRDefault="00741A65" w:rsidP="00D41468">
                      <w:pPr>
                        <w:pStyle w:val="Callout"/>
                      </w:pPr>
                      <w:r>
                        <w:t>b) When finished, click the OK button or press the Enter key.</w:t>
                      </w:r>
                    </w:p>
                  </w:txbxContent>
                </v:textbox>
                <o:callout v:ext="edit" minusx="t" minusy="t"/>
              </v:shape>
            </w:pict>
          </mc:Fallback>
        </mc:AlternateContent>
      </w:r>
    </w:p>
    <w:p w14:paraId="72D38CCF" w14:textId="77777777" w:rsidR="004A5973" w:rsidRDefault="004A5973" w:rsidP="00D41468"/>
    <w:p w14:paraId="72D38CD0" w14:textId="77777777" w:rsidR="004A5973" w:rsidRDefault="004A5973" w:rsidP="00D41468"/>
    <w:p w14:paraId="72D38CD1" w14:textId="77777777" w:rsidR="004A5973" w:rsidRDefault="004A5973" w:rsidP="00D41468"/>
    <w:p w14:paraId="72D38CD2" w14:textId="77777777" w:rsidR="004A5973" w:rsidRDefault="00A57AF7" w:rsidP="00055EBF">
      <w:pPr>
        <w:pStyle w:val="BodyText"/>
        <w:sectPr w:rsidR="004A5973" w:rsidSect="00ED54E9">
          <w:headerReference w:type="even" r:id="rId91"/>
          <w:headerReference w:type="default" r:id="rId92"/>
          <w:headerReference w:type="first" r:id="rId93"/>
          <w:type w:val="continuous"/>
          <w:pgSz w:w="12240" w:h="15840" w:code="1"/>
          <w:pgMar w:top="1440" w:right="1440" w:bottom="1440" w:left="1440" w:header="720" w:footer="634" w:gutter="0"/>
          <w:cols w:space="720"/>
          <w:noEndnote/>
          <w:titlePg/>
        </w:sectPr>
      </w:pPr>
      <w:bookmarkStart w:id="259" w:name="_Toc485095581"/>
      <w:bookmarkStart w:id="260" w:name="_Toc485096241"/>
      <w:bookmarkStart w:id="261" w:name="_Toc485096897"/>
      <w:bookmarkStart w:id="262" w:name="_Toc485133934"/>
      <w:bookmarkStart w:id="263" w:name="_Toc487617679"/>
      <w:bookmarkStart w:id="264" w:name="_Toc495460659"/>
      <w:bookmarkStart w:id="265" w:name="_Toc495817309"/>
      <w:bookmarkStart w:id="266" w:name="_Toc506950632"/>
      <w:bookmarkStart w:id="267" w:name="_Toc506950710"/>
      <w:bookmarkStart w:id="268" w:name="_Toc508019599"/>
      <w:bookmarkStart w:id="269" w:name="_Toc508175761"/>
      <w:bookmarkStart w:id="270" w:name="_Toc508412348"/>
      <w:bookmarkStart w:id="271" w:name="_Toc508416001"/>
      <w:bookmarkStart w:id="272" w:name="_Toc527282386"/>
      <w:bookmarkStart w:id="273" w:name="_Toc527282879"/>
      <w:bookmarkStart w:id="274" w:name="_Toc3113673"/>
      <w:bookmarkStart w:id="275" w:name="_Toc3705978"/>
      <w:bookmarkStart w:id="276" w:name="_Toc10370544"/>
      <w:bookmarkStart w:id="277" w:name="_Toc101239011"/>
      <w:bookmarkStart w:id="278" w:name="_Toc380732838"/>
      <w:bookmarkStart w:id="279" w:name="_Toc380732921"/>
      <w:bookmarkStart w:id="280" w:name="_Toc380738426"/>
      <w:bookmarkStart w:id="281" w:name="_Toc443475381"/>
      <w:bookmarkStart w:id="282" w:name="_Toc473725555"/>
      <w:bookmarkStart w:id="283" w:name="_Toc474855032"/>
      <w:bookmarkStart w:id="284" w:name="_Toc474934595"/>
      <w:bookmarkStart w:id="285" w:name="_Toc475635884"/>
      <w:bookmarkStart w:id="286" w:name="_Toc475699419"/>
      <w:bookmarkStart w:id="287" w:name="_Toc477788994"/>
      <w:bookmarkStart w:id="288" w:name="_Toc505953992"/>
      <w:bookmarkStart w:id="289" w:name="_Toc506186219"/>
      <w:bookmarkStart w:id="290" w:name="_Toc508261789"/>
      <w:r>
        <w:rPr>
          <w:noProof/>
        </w:rPr>
        <w:drawing>
          <wp:anchor distT="0" distB="0" distL="114300" distR="114300" simplePos="0" relativeHeight="251749888" behindDoc="1" locked="0" layoutInCell="1" allowOverlap="1" wp14:anchorId="72D3973F" wp14:editId="72D39740">
            <wp:simplePos x="0" y="0"/>
            <wp:positionH relativeFrom="column">
              <wp:posOffset>3083560</wp:posOffset>
            </wp:positionH>
            <wp:positionV relativeFrom="paragraph">
              <wp:posOffset>1414780</wp:posOffset>
            </wp:positionV>
            <wp:extent cx="2281555" cy="2954655"/>
            <wp:effectExtent l="0" t="0" r="4445" b="0"/>
            <wp:wrapNone/>
            <wp:docPr id="1050" name="Picture 1050" descr="04ConsultsbyStatus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04ConsultsbyStatus03 copy"/>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81555" cy="29546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0256" behindDoc="0" locked="0" layoutInCell="1" allowOverlap="1" wp14:anchorId="72D39741" wp14:editId="72D39742">
                <wp:simplePos x="0" y="0"/>
                <wp:positionH relativeFrom="column">
                  <wp:posOffset>399415</wp:posOffset>
                </wp:positionH>
                <wp:positionV relativeFrom="paragraph">
                  <wp:posOffset>461645</wp:posOffset>
                </wp:positionV>
                <wp:extent cx="1724025" cy="666750"/>
                <wp:effectExtent l="0" t="0" r="0" b="0"/>
                <wp:wrapNone/>
                <wp:docPr id="14" name="Text Box 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66675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64" w14:textId="77777777" w:rsidR="00741A65" w:rsidRDefault="00741A65" w:rsidP="00D41468">
                            <w:pPr>
                              <w:pStyle w:val="Callout"/>
                            </w:pPr>
                            <w:r>
                              <w:t xml:space="preserve">Hold down the Ctrl key when selecting to select more than one status.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41" id="Text Box 903" o:spid="_x0000_s1168" type="#_x0000_t202" style="position:absolute;margin-left:31.45pt;margin-top:36.35pt;width:135.75pt;height:5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">
                <v:textbox>
                  <w:txbxContent>
                    <w:p w14:paraId="72D39864" w14:textId="77777777" w:rsidR="00741A65" w:rsidRDefault="00741A65" w:rsidP="00D41468">
                      <w:pPr>
                        <w:pStyle w:val="Callout"/>
                      </w:pPr>
                      <w:r>
                        <w:t xml:space="preserve">Hold down the Ctrl key when selecting to select more than one status. </w:t>
                      </w:r>
                    </w:p>
                  </w:txbxContent>
                </v:textbox>
              </v:shape>
            </w:pict>
          </mc:Fallback>
        </mc:AlternateContent>
      </w:r>
      <w:r>
        <w:rPr>
          <w:noProof/>
        </w:rPr>
        <mc:AlternateContent>
          <mc:Choice Requires="wps">
            <w:drawing>
              <wp:anchor distT="0" distB="0" distL="114300" distR="114300" simplePos="0" relativeHeight="251632128" behindDoc="0" locked="0" layoutInCell="1" allowOverlap="1" wp14:anchorId="72D39743" wp14:editId="72D39744">
                <wp:simplePos x="0" y="0"/>
                <wp:positionH relativeFrom="column">
                  <wp:posOffset>399415</wp:posOffset>
                </wp:positionH>
                <wp:positionV relativeFrom="paragraph">
                  <wp:posOffset>1581785</wp:posOffset>
                </wp:positionV>
                <wp:extent cx="1703705" cy="840105"/>
                <wp:effectExtent l="0" t="0" r="0" b="0"/>
                <wp:wrapNone/>
                <wp:docPr id="13" name="AutoShape 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03705" cy="840105"/>
                        </a:xfrm>
                        <a:prstGeom prst="accentBorderCallout2">
                          <a:avLst>
                            <a:gd name="adj1" fmla="val 85866"/>
                            <a:gd name="adj2" fmla="val 104287"/>
                            <a:gd name="adj3" fmla="val 85866"/>
                            <a:gd name="adj4" fmla="val 157361"/>
                            <a:gd name="adj5" fmla="val 101134"/>
                            <a:gd name="adj6" fmla="val 211181"/>
                          </a:avLst>
                        </a:prstGeom>
                        <a:solidFill>
                          <a:srgbClr val="FFFFFF"/>
                        </a:solidFill>
                        <a:ln w="9525">
                          <a:solidFill>
                            <a:srgbClr val="000000"/>
                          </a:solidFill>
                          <a:miter lim="800000"/>
                          <a:headEnd/>
                          <a:tailEnd type="triangle" w="med" len="med"/>
                        </a:ln>
                      </wps:spPr>
                      <wps:txbx>
                        <w:txbxContent>
                          <w:p w14:paraId="72D39865" w14:textId="77777777" w:rsidR="00741A65" w:rsidRDefault="00741A65" w:rsidP="00D41468">
                            <w:pPr>
                              <w:pStyle w:val="Callout"/>
                            </w:pPr>
                            <w:r>
                              <w:t>c) Now the list of consults only has ones with the status you selected.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43" id="AutoShape 786" o:spid="_x0000_s1169" type="#_x0000_t51" style="position:absolute;margin-left:31.45pt;margin-top:124.55pt;width:134.15pt;height:66.1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" adj="45615,21845,33990,18547,22526,18547">
                <v:stroke startarrow="block"/>
                <v:textbox>
                  <w:txbxContent>
                    <w:p w14:paraId="72D39865" w14:textId="77777777" w:rsidR="00741A65" w:rsidRDefault="00741A65" w:rsidP="00D41468">
                      <w:pPr>
                        <w:pStyle w:val="Callout"/>
                      </w:pPr>
                      <w:r>
                        <w:t>c) Now the list of consults only has ones with the status you selected.</w:t>
                      </w:r>
                    </w:p>
                  </w:txbxContent>
                </v:textbox>
                <o:callout v:ext="edit" minusx="t" minusy="t"/>
              </v:shape>
            </w:pict>
          </mc:Fallback>
        </mc:AlternateContent>
      </w:r>
      <w:bookmarkStart w:id="291" w:name="_Toc421668524"/>
      <w:bookmarkStart w:id="292" w:name="_Toc421693951"/>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72D38CD3" w14:textId="77777777" w:rsidR="004A5973" w:rsidRDefault="004A5973" w:rsidP="00D41468">
      <w:pPr>
        <w:pStyle w:val="Heading4"/>
      </w:pPr>
      <w:r>
        <w:lastRenderedPageBreak/>
        <w:t>Custom List</w:t>
      </w:r>
      <w:r>
        <w:fldChar w:fldCharType="begin"/>
      </w:r>
      <w:r>
        <w:instrText xml:space="preserve"> XE "Custom List" </w:instrText>
      </w:r>
      <w:r>
        <w:fldChar w:fldCharType="end"/>
      </w:r>
      <w:r>
        <w:fldChar w:fldCharType="begin"/>
      </w:r>
      <w:r>
        <w:instrText xml:space="preserve"> XE "View by Status (ST)" </w:instrText>
      </w:r>
      <w:r>
        <w:fldChar w:fldCharType="end"/>
      </w:r>
    </w:p>
    <w:p w14:paraId="72D38CD4" w14:textId="77777777" w:rsidR="004A5973" w:rsidRDefault="004A5973" w:rsidP="00D41468">
      <w:pPr>
        <w:pStyle w:val="Heading5"/>
      </w:pPr>
      <w:r>
        <w:t xml:space="preserve">1. Select Custom </w:t>
      </w:r>
      <w:r w:rsidR="009514DD">
        <w:t>View</w:t>
      </w:r>
      <w:r>
        <w:t xml:space="preserve"> from the View Menu:</w:t>
      </w:r>
    </w:p>
    <w:p w14:paraId="72D38CD5" w14:textId="77777777" w:rsidR="004A5973" w:rsidRDefault="00A57AF7" w:rsidP="00D41468">
      <w:r>
        <w:rPr>
          <w:noProof/>
        </w:rPr>
        <w:drawing>
          <wp:anchor distT="0" distB="0" distL="114300" distR="114300" simplePos="0" relativeHeight="251750912" behindDoc="1" locked="0" layoutInCell="1" allowOverlap="1" wp14:anchorId="72D39745" wp14:editId="72D39746">
            <wp:simplePos x="0" y="0"/>
            <wp:positionH relativeFrom="column">
              <wp:posOffset>1856740</wp:posOffset>
            </wp:positionH>
            <wp:positionV relativeFrom="paragraph">
              <wp:posOffset>635</wp:posOffset>
            </wp:positionV>
            <wp:extent cx="2625725" cy="2438400"/>
            <wp:effectExtent l="0" t="0" r="3175" b="0"/>
            <wp:wrapNone/>
            <wp:docPr id="1051" name="Picture 1051" descr="04CustomView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04CustomView01 copy"/>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25725"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CD6" w14:textId="77777777" w:rsidR="004A5973" w:rsidRDefault="004A5973" w:rsidP="00D41468"/>
    <w:p w14:paraId="72D38CD7" w14:textId="77777777" w:rsidR="004A5973" w:rsidRDefault="004A5973" w:rsidP="00D41468"/>
    <w:p w14:paraId="72D38CD8" w14:textId="77777777" w:rsidR="004A5973" w:rsidRDefault="004A5973" w:rsidP="00D41468"/>
    <w:p w14:paraId="72D38CD9" w14:textId="77777777" w:rsidR="004A5973" w:rsidRDefault="004A5973" w:rsidP="00D41468"/>
    <w:p w14:paraId="72D38CDA" w14:textId="77777777" w:rsidR="004A5973" w:rsidRDefault="004A5973" w:rsidP="00D41468"/>
    <w:p w14:paraId="72D38CDB" w14:textId="77777777" w:rsidR="009514DD" w:rsidRDefault="009514DD" w:rsidP="00055EBF">
      <w:pPr>
        <w:pStyle w:val="BodyText"/>
      </w:pPr>
    </w:p>
    <w:p w14:paraId="72D38CDC" w14:textId="77777777" w:rsidR="006702B4" w:rsidRDefault="006702B4" w:rsidP="00055EBF">
      <w:pPr>
        <w:pStyle w:val="BodyText"/>
      </w:pPr>
    </w:p>
    <w:p w14:paraId="72D38CDD" w14:textId="77777777" w:rsidR="006702B4" w:rsidRDefault="006702B4" w:rsidP="00055EBF">
      <w:pPr>
        <w:pStyle w:val="BodyText"/>
      </w:pPr>
    </w:p>
    <w:p w14:paraId="72D38CDE" w14:textId="77777777" w:rsidR="006702B4" w:rsidRDefault="006702B4" w:rsidP="00055EBF">
      <w:pPr>
        <w:pStyle w:val="BodyText"/>
      </w:pPr>
    </w:p>
    <w:p w14:paraId="72D38CDF" w14:textId="77777777" w:rsidR="006702B4" w:rsidRDefault="006702B4" w:rsidP="00055EBF">
      <w:pPr>
        <w:pStyle w:val="BodyText"/>
      </w:pPr>
    </w:p>
    <w:p w14:paraId="72D38CE0" w14:textId="77777777" w:rsidR="006702B4" w:rsidRDefault="00A57AF7" w:rsidP="00055EBF">
      <w:pPr>
        <w:pStyle w:val="BodyText"/>
      </w:pPr>
      <w:r>
        <w:rPr>
          <w:noProof/>
        </w:rPr>
        <mc:AlternateContent>
          <mc:Choice Requires="wps">
            <w:drawing>
              <wp:anchor distT="0" distB="0" distL="114300" distR="114300" simplePos="0" relativeHeight="251691520" behindDoc="0" locked="0" layoutInCell="1" allowOverlap="1" wp14:anchorId="72D39747" wp14:editId="72D39748">
                <wp:simplePos x="0" y="0"/>
                <wp:positionH relativeFrom="column">
                  <wp:posOffset>3303270</wp:posOffset>
                </wp:positionH>
                <wp:positionV relativeFrom="paragraph">
                  <wp:posOffset>7620</wp:posOffset>
                </wp:positionV>
                <wp:extent cx="1531620" cy="712470"/>
                <wp:effectExtent l="0" t="0" r="0" b="0"/>
                <wp:wrapNone/>
                <wp:docPr id="12" name="AutoShape 9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1620" cy="712470"/>
                        </a:xfrm>
                        <a:prstGeom prst="borderCallout2">
                          <a:avLst>
                            <a:gd name="adj1" fmla="val 16667"/>
                            <a:gd name="adj2" fmla="val -4769"/>
                            <a:gd name="adj3" fmla="val 16667"/>
                            <a:gd name="adj4" fmla="val -12685"/>
                            <a:gd name="adj5" fmla="val 257486"/>
                            <a:gd name="adj6" fmla="val -12417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66" w14:textId="77777777" w:rsidR="00741A65" w:rsidRDefault="00741A65" w:rsidP="00D41468">
                            <w:pPr>
                              <w:pStyle w:val="Callout"/>
                            </w:pPr>
                            <w:r>
                              <w:t>Select one or more services from the tree 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47" id="AutoShape 948" o:spid="_x0000_s1170" type="#_x0000_t48" style="position:absolute;margin-left:260.1pt;margin-top:.6pt;width:120.6pt;height:56.1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" adj="-26821,55617,-2740,3600,-1030,3600">
                <v:stroke startarrow="block"/>
                <v:textbox>
                  <w:txbxContent>
                    <w:p w14:paraId="72D39866" w14:textId="77777777" w:rsidR="00741A65" w:rsidRDefault="00741A65" w:rsidP="00D41468">
                      <w:pPr>
                        <w:pStyle w:val="Callout"/>
                      </w:pPr>
                      <w:r>
                        <w:t>Select one or more services from the tree view.</w:t>
                      </w:r>
                    </w:p>
                  </w:txbxContent>
                </v:textbox>
                <o:callout v:ext="edit" minusy="t"/>
              </v:shape>
            </w:pict>
          </mc:Fallback>
        </mc:AlternateContent>
      </w:r>
    </w:p>
    <w:p w14:paraId="72D38CE1" w14:textId="77777777" w:rsidR="006702B4" w:rsidRDefault="006702B4" w:rsidP="00055EBF">
      <w:pPr>
        <w:pStyle w:val="BodyText"/>
      </w:pPr>
    </w:p>
    <w:p w14:paraId="72D38CE2" w14:textId="77777777" w:rsidR="006702B4" w:rsidRDefault="006702B4" w:rsidP="00055EBF">
      <w:pPr>
        <w:pStyle w:val="BodyText"/>
      </w:pPr>
    </w:p>
    <w:p w14:paraId="72D38CE3" w14:textId="77777777" w:rsidR="006702B4" w:rsidRDefault="006702B4" w:rsidP="00055EBF">
      <w:pPr>
        <w:pStyle w:val="BodyText"/>
      </w:pPr>
    </w:p>
    <w:p w14:paraId="72D38CE4" w14:textId="77777777" w:rsidR="004A5973" w:rsidRDefault="00A57AF7" w:rsidP="00D41468">
      <w:pPr>
        <w:pStyle w:val="Heading5"/>
      </w:pPr>
      <w:r>
        <w:rPr>
          <w:noProof/>
        </w:rPr>
        <mc:AlternateContent>
          <mc:Choice Requires="wps">
            <w:drawing>
              <wp:anchor distT="0" distB="0" distL="114300" distR="114300" simplePos="0" relativeHeight="251692544" behindDoc="0" locked="0" layoutInCell="1" allowOverlap="1" wp14:anchorId="72D39749" wp14:editId="72D3974A">
                <wp:simplePos x="0" y="0"/>
                <wp:positionH relativeFrom="column">
                  <wp:posOffset>4037965</wp:posOffset>
                </wp:positionH>
                <wp:positionV relativeFrom="paragraph">
                  <wp:posOffset>43180</wp:posOffset>
                </wp:positionV>
                <wp:extent cx="1059815" cy="1203325"/>
                <wp:effectExtent l="0" t="0" r="0" b="0"/>
                <wp:wrapNone/>
                <wp:docPr id="11" name="AutoShape 9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9815" cy="1203325"/>
                        </a:xfrm>
                        <a:prstGeom prst="borderCallout2">
                          <a:avLst>
                            <a:gd name="adj1" fmla="val 9870"/>
                            <a:gd name="adj2" fmla="val -6889"/>
                            <a:gd name="adj3" fmla="val 9870"/>
                            <a:gd name="adj4" fmla="val -17616"/>
                            <a:gd name="adj5" fmla="val 73403"/>
                            <a:gd name="adj6" fmla="val -6920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67" w14:textId="77777777" w:rsidR="00741A65" w:rsidRDefault="00741A65" w:rsidP="00D41468">
                            <w:pPr>
                              <w:pStyle w:val="Callout"/>
                            </w:pPr>
                            <w:r>
                              <w:t>Use the shift and Ctrl keys to select multiple statuses (or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49" id="AutoShape 949" o:spid="_x0000_s1171" type="#_x0000_t48" style="position:absolute;margin-left:317.95pt;margin-top:3.4pt;width:83.45pt;height:94.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" adj="-14948,15855,-3805,2132,-1488,2132">
                <v:stroke startarrow="block"/>
                <v:textbox>
                  <w:txbxContent>
                    <w:p w14:paraId="72D39867" w14:textId="77777777" w:rsidR="00741A65" w:rsidRDefault="00741A65" w:rsidP="00D41468">
                      <w:pPr>
                        <w:pStyle w:val="Callout"/>
                      </w:pPr>
                      <w:r>
                        <w:t>Use the shift and Ctrl keys to select multiple statuses (or services).</w:t>
                      </w:r>
                    </w:p>
                  </w:txbxContent>
                </v:textbox>
                <o:callout v:ext="edit" minusy="t"/>
              </v:shape>
            </w:pict>
          </mc:Fallback>
        </mc:AlternateContent>
      </w:r>
      <w:r w:rsidR="004A5973">
        <w:t>3.</w:t>
      </w:r>
      <w:r w:rsidR="009514DD">
        <w:t xml:space="preserve"> </w:t>
      </w:r>
      <w:r w:rsidR="004A5973">
        <w:t>Select the view you want.</w:t>
      </w:r>
    </w:p>
    <w:p w14:paraId="72D38CE5" w14:textId="77777777" w:rsidR="004A5973" w:rsidRDefault="004A5973" w:rsidP="00D41468">
      <w:r>
        <w:t>Do one or more of the following:</w:t>
      </w:r>
    </w:p>
    <w:p w14:paraId="72D38CE6" w14:textId="77777777" w:rsidR="004A5973" w:rsidRDefault="00A57AF7" w:rsidP="00D41468">
      <w:r>
        <w:rPr>
          <w:noProof/>
        </w:rPr>
        <w:drawing>
          <wp:anchor distT="0" distB="0" distL="114300" distR="114300" simplePos="0" relativeHeight="251690496" behindDoc="1" locked="0" layoutInCell="1" allowOverlap="1" wp14:anchorId="72D3974B" wp14:editId="72D3974C">
            <wp:simplePos x="0" y="0"/>
            <wp:positionH relativeFrom="column">
              <wp:posOffset>426085</wp:posOffset>
            </wp:positionH>
            <wp:positionV relativeFrom="paragraph">
              <wp:posOffset>31115</wp:posOffset>
            </wp:positionV>
            <wp:extent cx="3416300" cy="3302000"/>
            <wp:effectExtent l="0" t="0" r="0" b="0"/>
            <wp:wrapTight wrapText="bothSides">
              <wp:wrapPolygon edited="0">
                <wp:start x="0" y="0"/>
                <wp:lineTo x="0" y="21434"/>
                <wp:lineTo x="21439" y="21434"/>
                <wp:lineTo x="21439" y="0"/>
                <wp:lineTo x="0" y="0"/>
              </wp:wrapPolygon>
            </wp:wrapTight>
            <wp:docPr id="946" name="Picture 946" descr="CPRScl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PRScl0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16300" cy="330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38CE7" w14:textId="77777777" w:rsidR="004A5973" w:rsidRDefault="004A5973" w:rsidP="00D41468"/>
    <w:p w14:paraId="72D38CE8" w14:textId="77777777" w:rsidR="004A5973" w:rsidRDefault="004A5973" w:rsidP="00D41468"/>
    <w:p w14:paraId="72D38CE9" w14:textId="77777777" w:rsidR="004A5973" w:rsidRDefault="004A5973" w:rsidP="00D41468"/>
    <w:p w14:paraId="72D38CEA" w14:textId="77777777" w:rsidR="004A5973" w:rsidRDefault="00A57AF7" w:rsidP="00D41468">
      <w:r>
        <w:rPr>
          <w:noProof/>
        </w:rPr>
        <mc:AlternateContent>
          <mc:Choice Requires="wps">
            <w:drawing>
              <wp:anchor distT="0" distB="0" distL="114300" distR="114300" simplePos="0" relativeHeight="251693568" behindDoc="0" locked="0" layoutInCell="1" allowOverlap="1" wp14:anchorId="72D3974D" wp14:editId="72D3974E">
                <wp:simplePos x="0" y="0"/>
                <wp:positionH relativeFrom="column">
                  <wp:posOffset>3947160</wp:posOffset>
                </wp:positionH>
                <wp:positionV relativeFrom="paragraph">
                  <wp:posOffset>176530</wp:posOffset>
                </wp:positionV>
                <wp:extent cx="1059815" cy="826770"/>
                <wp:effectExtent l="0" t="0" r="0" b="0"/>
                <wp:wrapNone/>
                <wp:docPr id="10" name="AutoShape 9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9815" cy="826770"/>
                        </a:xfrm>
                        <a:prstGeom prst="borderCallout2">
                          <a:avLst>
                            <a:gd name="adj1" fmla="val 14361"/>
                            <a:gd name="adj2" fmla="val -6889"/>
                            <a:gd name="adj3" fmla="val 14361"/>
                            <a:gd name="adj4" fmla="val -17375"/>
                            <a:gd name="adj5" fmla="val 1921"/>
                            <a:gd name="adj6" fmla="val -2798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68" w14:textId="77777777" w:rsidR="00741A65" w:rsidRDefault="00741A65" w:rsidP="00D41468">
                            <w:pPr>
                              <w:pStyle w:val="Callout"/>
                            </w:pPr>
                            <w:r>
                              <w:t>These buttons open a dialog to help you select a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4D" id="AutoShape 950" o:spid="_x0000_s1172" type="#_x0000_t48" style="position:absolute;margin-left:310.8pt;margin-top:13.9pt;width:83.45pt;height:65.1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" adj="-6044,415,-3753,3102,-1488,3102">
                <v:stroke startarrow="block"/>
                <v:textbox>
                  <w:txbxContent>
                    <w:p w14:paraId="72D39868" w14:textId="77777777" w:rsidR="00741A65" w:rsidRDefault="00741A65" w:rsidP="00D41468">
                      <w:pPr>
                        <w:pStyle w:val="Callout"/>
                      </w:pPr>
                      <w:r>
                        <w:t>These buttons open a dialog to help you select a date.</w:t>
                      </w:r>
                    </w:p>
                  </w:txbxContent>
                </v:textbox>
              </v:shape>
            </w:pict>
          </mc:Fallback>
        </mc:AlternateContent>
      </w:r>
    </w:p>
    <w:p w14:paraId="72D38CEB" w14:textId="77777777" w:rsidR="004A5973" w:rsidRDefault="004A5973" w:rsidP="00D41468"/>
    <w:p w14:paraId="72D38CEC" w14:textId="77777777" w:rsidR="004A5973" w:rsidRDefault="004A5973" w:rsidP="00D41468"/>
    <w:p w14:paraId="72D38CED" w14:textId="77777777" w:rsidR="004A5973" w:rsidRDefault="004A5973" w:rsidP="00D41468"/>
    <w:p w14:paraId="72D38CEE" w14:textId="77777777" w:rsidR="004A5973" w:rsidRDefault="004A5973" w:rsidP="00D41468"/>
    <w:p w14:paraId="72D38CEF" w14:textId="77777777" w:rsidR="004A5973" w:rsidRDefault="004A5973" w:rsidP="00D41468"/>
    <w:p w14:paraId="72D38CF0" w14:textId="77777777" w:rsidR="004A5973" w:rsidRDefault="006702B4" w:rsidP="00D41468">
      <w:pPr>
        <w:pStyle w:val="Heading4"/>
      </w:pPr>
      <w:r>
        <w:t>3.</w:t>
      </w:r>
      <w:r w:rsidR="004A5973">
        <w:t>Click OK.</w:t>
      </w:r>
    </w:p>
    <w:p w14:paraId="72D38CF1" w14:textId="77777777" w:rsidR="004A5973" w:rsidRDefault="00A57AF7" w:rsidP="00D41468">
      <w:pPr>
        <w:pStyle w:val="Heading1"/>
      </w:pPr>
      <w:bookmarkStart w:id="293" w:name="_Toc508628500"/>
      <w:r>
        <w:rPr>
          <w:noProof/>
        </w:rPr>
        <mc:AlternateContent>
          <mc:Choice Requires="wps">
            <w:drawing>
              <wp:anchor distT="0" distB="0" distL="114300" distR="114300" simplePos="0" relativeHeight="251694592" behindDoc="0" locked="0" layoutInCell="1" allowOverlap="1" wp14:anchorId="72D3974F" wp14:editId="72D39750">
                <wp:simplePos x="0" y="0"/>
                <wp:positionH relativeFrom="column">
                  <wp:posOffset>4037965</wp:posOffset>
                </wp:positionH>
                <wp:positionV relativeFrom="paragraph">
                  <wp:posOffset>429260</wp:posOffset>
                </wp:positionV>
                <wp:extent cx="1285875" cy="1173480"/>
                <wp:effectExtent l="0" t="0" r="0" b="0"/>
                <wp:wrapNone/>
                <wp:docPr id="9" name="AutoShape 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5875" cy="1173480"/>
                        </a:xfrm>
                        <a:prstGeom prst="borderCallout2">
                          <a:avLst>
                            <a:gd name="adj1" fmla="val 10120"/>
                            <a:gd name="adj2" fmla="val -5681"/>
                            <a:gd name="adj3" fmla="val 10120"/>
                            <a:gd name="adj4" fmla="val -5681"/>
                            <a:gd name="adj5" fmla="val -18833"/>
                            <a:gd name="adj6" fmla="val -2627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9869" w14:textId="77777777" w:rsidR="00741A65" w:rsidRDefault="00741A65" w:rsidP="00D41468">
                            <w:pPr>
                              <w:pStyle w:val="Callout"/>
                            </w:pPr>
                            <w:r>
                              <w:t>You can group by Consults/ Procedures, Service, or 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4F" id="AutoShape 951" o:spid="_x0000_s1173" type="#_x0000_t48" style="position:absolute;margin-left:317.95pt;margin-top:33.8pt;width:101.25pt;height:92.4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" adj="-5675,-4068,-1227,2186,-1227,2186">
                <v:stroke startarrow="block"/>
                <v:textbox>
                  <w:txbxContent>
                    <w:p w14:paraId="72D39869" w14:textId="77777777" w:rsidR="00741A65" w:rsidRDefault="00741A65" w:rsidP="00D41468">
                      <w:pPr>
                        <w:pStyle w:val="Callout"/>
                      </w:pPr>
                      <w:r>
                        <w:t>You can group by Consults/ Procedures, Service, or Status.</w:t>
                      </w:r>
                    </w:p>
                  </w:txbxContent>
                </v:textbox>
              </v:shape>
            </w:pict>
          </mc:Fallback>
        </mc:AlternateContent>
      </w:r>
      <w:r w:rsidR="004A5973">
        <w:br w:type="page"/>
      </w:r>
      <w:r w:rsidR="004A5973">
        <w:lastRenderedPageBreak/>
        <w:t>Package Reference</w:t>
      </w:r>
      <w:bookmarkEnd w:id="120"/>
      <w:bookmarkEnd w:id="121"/>
      <w:bookmarkEnd w:id="291"/>
      <w:bookmarkEnd w:id="292"/>
      <w:bookmarkEnd w:id="293"/>
      <w:r w:rsidR="004A5973">
        <w:fldChar w:fldCharType="begin"/>
      </w:r>
      <w:r w:rsidR="004A5973">
        <w:instrText xml:space="preserve"> XE "Package Reference" </w:instrText>
      </w:r>
      <w:r w:rsidR="004A5973">
        <w:fldChar w:fldCharType="end"/>
      </w:r>
    </w:p>
    <w:p w14:paraId="72D38CF2" w14:textId="77777777" w:rsidR="004A5973" w:rsidRDefault="004A5973" w:rsidP="00D41468">
      <w:bookmarkStart w:id="294" w:name="_Toc401592246"/>
      <w:bookmarkStart w:id="295" w:name="_Toc402366883"/>
      <w:r>
        <w:t xml:space="preserve">There are three menus, six notifications, and 18 actions that make up the package that is Consults. In the preceding section, </w:t>
      </w:r>
      <w:r>
        <w:rPr>
          <w:b/>
        </w:rPr>
        <w:t>Package Operation</w:t>
      </w:r>
      <w:r>
        <w:t>, we discussed a number of these in order to explain how the Consult/Request Tracking package works. In this section, we give each of a description of each of these in turn to provide reference information for you.</w:t>
      </w:r>
    </w:p>
    <w:p w14:paraId="72D38CF3" w14:textId="77777777" w:rsidR="004A5973" w:rsidRDefault="004A5973" w:rsidP="00D41468">
      <w:pPr>
        <w:pStyle w:val="Heading2"/>
      </w:pPr>
      <w:bookmarkStart w:id="296" w:name="_Toc421668525"/>
      <w:bookmarkStart w:id="297" w:name="_Toc421693952"/>
      <w:bookmarkStart w:id="298" w:name="_Toc508628501"/>
      <w:r>
        <w:t>General Service User Menu</w:t>
      </w:r>
      <w:bookmarkEnd w:id="294"/>
      <w:bookmarkEnd w:id="295"/>
      <w:bookmarkEnd w:id="296"/>
      <w:bookmarkEnd w:id="297"/>
      <w:bookmarkEnd w:id="298"/>
      <w:r>
        <w:fldChar w:fldCharType="begin"/>
      </w:r>
      <w:r>
        <w:instrText xml:space="preserve"> XE "User Menu" </w:instrText>
      </w:r>
      <w:r>
        <w:fldChar w:fldCharType="end"/>
      </w:r>
      <w:r>
        <w:fldChar w:fldCharType="begin"/>
      </w:r>
      <w:r>
        <w:instrText xml:space="preserve"> XE "General Service User Menu" </w:instrText>
      </w:r>
      <w:r>
        <w:fldChar w:fldCharType="end"/>
      </w:r>
    </w:p>
    <w:p w14:paraId="72D38CF4" w14:textId="77777777" w:rsidR="004A5973" w:rsidRDefault="004A5973" w:rsidP="00D41468">
      <w:r>
        <w:t xml:space="preserve">If you are a Consults user from a service other than Medicine or Pharmacy services, you probably have the GMRC General Service User menu. This menu gives you access to all the basic functionality you need to track Consults for your service. </w:t>
      </w:r>
    </w:p>
    <w:p w14:paraId="72D38CF5" w14:textId="77777777" w:rsidR="004A5973" w:rsidRDefault="004A5973" w:rsidP="00D41468">
      <w:r>
        <w:t>As a General Service User, you have access to three basic options as shown in this example:</w:t>
      </w:r>
    </w:p>
    <w:p w14:paraId="72D38CF6" w14:textId="77777777" w:rsidR="004A5973" w:rsidRDefault="004A5973" w:rsidP="00D41468">
      <w:pPr>
        <w:pStyle w:val="BlankLine"/>
      </w:pPr>
    </w:p>
    <w:p w14:paraId="72D38CF7" w14:textId="77777777" w:rsidR="004A5973" w:rsidRDefault="004A5973" w:rsidP="00D41468">
      <w:pPr>
        <w:pStyle w:val="ComputerScreen"/>
      </w:pPr>
      <w:r>
        <w:t xml:space="preserve">Select Consult Service Tracking Option: </w:t>
      </w:r>
      <w:r>
        <w:rPr>
          <w:b/>
        </w:rPr>
        <w:t>?</w:t>
      </w:r>
    </w:p>
    <w:p w14:paraId="72D38CF8" w14:textId="77777777" w:rsidR="004A5973" w:rsidRDefault="004A5973" w:rsidP="00D41468">
      <w:pPr>
        <w:pStyle w:val="ComputerScreen"/>
      </w:pPr>
    </w:p>
    <w:p w14:paraId="72D38CF9" w14:textId="77777777" w:rsidR="004A5973" w:rsidRDefault="004A5973" w:rsidP="00D41468">
      <w:pPr>
        <w:pStyle w:val="ComputerScreen"/>
      </w:pPr>
      <w:r>
        <w:t xml:space="preserve">   CS     Consult Service Tracking</w:t>
      </w:r>
    </w:p>
    <w:p w14:paraId="72D38CFA" w14:textId="77777777" w:rsidR="004A5973" w:rsidRDefault="004A5973" w:rsidP="00D41468">
      <w:pPr>
        <w:pStyle w:val="ComputerScreen"/>
      </w:pPr>
      <w:r>
        <w:t xml:space="preserve">   PC     Service Consults Pending Resolution</w:t>
      </w:r>
    </w:p>
    <w:p w14:paraId="72D38CFB" w14:textId="77777777" w:rsidR="004A5973" w:rsidRDefault="004A5973" w:rsidP="00D41468">
      <w:pPr>
        <w:pStyle w:val="ComputerScreen"/>
      </w:pPr>
      <w:r>
        <w:t xml:space="preserve">   ST     Completion Time Statistics</w:t>
      </w:r>
    </w:p>
    <w:p w14:paraId="72D38CFC" w14:textId="77777777" w:rsidR="004A5973" w:rsidRDefault="004A5973" w:rsidP="00D41468">
      <w:pPr>
        <w:pStyle w:val="ComputerScreen"/>
      </w:pPr>
    </w:p>
    <w:p w14:paraId="72D38CFD" w14:textId="77777777" w:rsidR="004A5973" w:rsidRDefault="004A5973" w:rsidP="00D41468">
      <w:pPr>
        <w:pStyle w:val="ComputerScreen"/>
      </w:pPr>
      <w:r>
        <w:t>Enter ?? for more options, ??? for brief descriptions, ?OPTION for help text.</w:t>
      </w:r>
    </w:p>
    <w:p w14:paraId="72D38CFE" w14:textId="77777777" w:rsidR="004A5973" w:rsidRDefault="004A5973" w:rsidP="00D41468">
      <w:pPr>
        <w:pStyle w:val="ComputerScreen"/>
      </w:pPr>
    </w:p>
    <w:p w14:paraId="72D38CFF" w14:textId="77777777" w:rsidR="004A5973" w:rsidRDefault="004A5973" w:rsidP="00D41468">
      <w:pPr>
        <w:pStyle w:val="ComputerScreen"/>
      </w:pPr>
      <w:r>
        <w:t>Select Consult Service Tracking Option:</w:t>
      </w:r>
    </w:p>
    <w:p w14:paraId="72D38D00" w14:textId="77777777" w:rsidR="004A5973" w:rsidRDefault="004A5973" w:rsidP="00D41468">
      <w:pPr>
        <w:pStyle w:val="Heading3"/>
      </w:pPr>
      <w:r>
        <w:br w:type="page"/>
      </w:r>
      <w:bookmarkStart w:id="299" w:name="_Toc401592247"/>
      <w:bookmarkStart w:id="300" w:name="_Toc402366884"/>
      <w:bookmarkStart w:id="301" w:name="_Toc421668526"/>
      <w:bookmarkStart w:id="302" w:name="_Toc421693953"/>
      <w:bookmarkStart w:id="303" w:name="_Toc508628502"/>
      <w:r>
        <w:lastRenderedPageBreak/>
        <w:t>Consult Service Tracking Option</w:t>
      </w:r>
      <w:bookmarkEnd w:id="299"/>
      <w:bookmarkEnd w:id="300"/>
      <w:bookmarkEnd w:id="301"/>
      <w:bookmarkEnd w:id="302"/>
      <w:bookmarkEnd w:id="303"/>
      <w:r>
        <w:fldChar w:fldCharType="begin"/>
      </w:r>
      <w:r>
        <w:instrText xml:space="preserve"> XE "Tracking Option" </w:instrText>
      </w:r>
      <w:r>
        <w:fldChar w:fldCharType="end"/>
      </w:r>
      <w:r>
        <w:fldChar w:fldCharType="begin"/>
      </w:r>
      <w:r>
        <w:instrText xml:space="preserve"> XE "Consult Service Tracking Option" </w:instrText>
      </w:r>
      <w:r>
        <w:fldChar w:fldCharType="end"/>
      </w:r>
    </w:p>
    <w:p w14:paraId="72D38D01" w14:textId="77777777" w:rsidR="004A5973" w:rsidRDefault="004A5973" w:rsidP="00D41468">
      <w:r>
        <w:t>The Consult/Request Service Tracking option may be used to:</w:t>
      </w:r>
    </w:p>
    <w:p w14:paraId="72D38D02" w14:textId="77777777" w:rsidR="004A5973" w:rsidRDefault="004A5973" w:rsidP="00D41468">
      <w:pPr>
        <w:pStyle w:val="ListMember"/>
      </w:pPr>
    </w:p>
    <w:p w14:paraId="72D38D03" w14:textId="77777777" w:rsidR="004A5973" w:rsidRDefault="004A5973" w:rsidP="00D41468">
      <w:pPr>
        <w:pStyle w:val="ListMember"/>
      </w:pPr>
      <w:r>
        <w:t>Review the latest activity related to a patient's consult/procedure request</w:t>
      </w:r>
      <w:r>
        <w:fldChar w:fldCharType="begin"/>
      </w:r>
      <w:r>
        <w:instrText xml:space="preserve"> XE "Procedure Request" </w:instrText>
      </w:r>
      <w:r>
        <w:fldChar w:fldCharType="end"/>
      </w:r>
      <w:r>
        <w:t xml:space="preserve"> orders.</w:t>
      </w:r>
    </w:p>
    <w:p w14:paraId="72D38D04" w14:textId="77777777" w:rsidR="004A5973" w:rsidRDefault="004A5973" w:rsidP="00D41468">
      <w:pPr>
        <w:pStyle w:val="ListMember"/>
      </w:pPr>
      <w:r>
        <w:t>Update or track activities related to a patient's consults.</w:t>
      </w:r>
    </w:p>
    <w:p w14:paraId="72D38D05" w14:textId="77777777" w:rsidR="004A5973" w:rsidRDefault="004A5973" w:rsidP="00D41468">
      <w:pPr>
        <w:pStyle w:val="BodyTextIndent"/>
      </w:pPr>
      <w:r>
        <w:t>The menu of actions available to you depends on whether you are a Review Only user or an Update user. The names and the synonyms for each menu action is listed below:</w:t>
      </w:r>
    </w:p>
    <w:p w14:paraId="72D38D06" w14:textId="77777777" w:rsidR="004A5973" w:rsidRDefault="004A5973" w:rsidP="00D41468">
      <w:pPr>
        <w:pStyle w:val="Heading4"/>
      </w:pPr>
      <w:r>
        <w:t>Review Only and Update Actions</w:t>
      </w:r>
      <w:r>
        <w:fldChar w:fldCharType="begin"/>
      </w:r>
      <w:r>
        <w:instrText xml:space="preserve"> XE "Review Only Actions" </w:instrText>
      </w:r>
      <w:r>
        <w:fldChar w:fldCharType="end"/>
      </w:r>
    </w:p>
    <w:p w14:paraId="72D38D07" w14:textId="77777777" w:rsidR="004A5973" w:rsidRDefault="004A5973" w:rsidP="00D41468">
      <w:pPr>
        <w:pStyle w:val="BlankLine"/>
      </w:pPr>
    </w:p>
    <w:tbl>
      <w:tblPr>
        <w:tblW w:w="9180" w:type="dxa"/>
        <w:tblInd w:w="828" w:type="dxa"/>
        <w:tblBorders>
          <w:insideH w:val="dotted" w:sz="4" w:space="0" w:color="auto"/>
          <w:insideV w:val="dotted" w:sz="4" w:space="0" w:color="auto"/>
        </w:tblBorders>
        <w:tblLayout w:type="fixed"/>
        <w:tblLook w:val="0000" w:firstRow="0" w:lastRow="0" w:firstColumn="0" w:lastColumn="0" w:noHBand="0" w:noVBand="0"/>
      </w:tblPr>
      <w:tblGrid>
        <w:gridCol w:w="2247"/>
        <w:gridCol w:w="1575"/>
        <w:gridCol w:w="5358"/>
      </w:tblGrid>
      <w:tr w:rsidR="004A5973" w14:paraId="72D38D0B" w14:textId="77777777">
        <w:tc>
          <w:tcPr>
            <w:tcW w:w="2247" w:type="dxa"/>
            <w:tcBorders>
              <w:top w:val="single" w:sz="12" w:space="0" w:color="auto"/>
              <w:left w:val="single" w:sz="12" w:space="0" w:color="auto"/>
              <w:bottom w:val="single" w:sz="12" w:space="0" w:color="auto"/>
              <w:right w:val="single" w:sz="4" w:space="0" w:color="auto"/>
            </w:tcBorders>
          </w:tcPr>
          <w:p w14:paraId="72D38D08" w14:textId="77777777" w:rsidR="004A5973" w:rsidRDefault="004A5973" w:rsidP="00D41468">
            <w:pPr>
              <w:pStyle w:val="TableHeading"/>
            </w:pPr>
            <w:r>
              <w:t>ACTION NAME</w:t>
            </w:r>
          </w:p>
        </w:tc>
        <w:tc>
          <w:tcPr>
            <w:tcW w:w="1575" w:type="dxa"/>
            <w:tcBorders>
              <w:top w:val="single" w:sz="12" w:space="0" w:color="auto"/>
              <w:left w:val="single" w:sz="4" w:space="0" w:color="auto"/>
              <w:bottom w:val="single" w:sz="12" w:space="0" w:color="auto"/>
              <w:right w:val="single" w:sz="4" w:space="0" w:color="auto"/>
            </w:tcBorders>
          </w:tcPr>
          <w:p w14:paraId="72D38D09" w14:textId="77777777" w:rsidR="004A5973" w:rsidRDefault="004A5973" w:rsidP="00D41468">
            <w:pPr>
              <w:pStyle w:val="TableHeading"/>
            </w:pPr>
            <w:r>
              <w:t>SYNONYM</w:t>
            </w:r>
          </w:p>
        </w:tc>
        <w:tc>
          <w:tcPr>
            <w:tcW w:w="5358" w:type="dxa"/>
            <w:tcBorders>
              <w:top w:val="single" w:sz="12" w:space="0" w:color="auto"/>
              <w:left w:val="single" w:sz="4" w:space="0" w:color="auto"/>
              <w:bottom w:val="single" w:sz="12" w:space="0" w:color="auto"/>
              <w:right w:val="single" w:sz="12" w:space="0" w:color="auto"/>
            </w:tcBorders>
          </w:tcPr>
          <w:p w14:paraId="72D38D0A" w14:textId="77777777" w:rsidR="004A5973" w:rsidRDefault="004A5973" w:rsidP="00D41468">
            <w:pPr>
              <w:pStyle w:val="TableHeading"/>
            </w:pPr>
            <w:r>
              <w:t>GUI Menu Action</w:t>
            </w:r>
          </w:p>
        </w:tc>
      </w:tr>
      <w:tr w:rsidR="004A5973" w14:paraId="72D38D0F" w14:textId="77777777">
        <w:tc>
          <w:tcPr>
            <w:tcW w:w="2247" w:type="dxa"/>
            <w:tcBorders>
              <w:top w:val="nil"/>
              <w:left w:val="single" w:sz="12" w:space="0" w:color="auto"/>
              <w:bottom w:val="single" w:sz="4" w:space="0" w:color="auto"/>
              <w:right w:val="single" w:sz="4" w:space="0" w:color="auto"/>
            </w:tcBorders>
          </w:tcPr>
          <w:p w14:paraId="72D38D0C" w14:textId="77777777" w:rsidR="004A5973" w:rsidRDefault="004A5973" w:rsidP="00D41468">
            <w:pPr>
              <w:pStyle w:val="TableEntry"/>
            </w:pPr>
            <w:r>
              <w:t>Next Screen</w:t>
            </w:r>
          </w:p>
        </w:tc>
        <w:tc>
          <w:tcPr>
            <w:tcW w:w="1575" w:type="dxa"/>
            <w:tcBorders>
              <w:top w:val="nil"/>
              <w:left w:val="single" w:sz="4" w:space="0" w:color="auto"/>
              <w:bottom w:val="single" w:sz="4" w:space="0" w:color="auto"/>
              <w:right w:val="single" w:sz="4" w:space="0" w:color="auto"/>
            </w:tcBorders>
          </w:tcPr>
          <w:p w14:paraId="72D38D0D" w14:textId="77777777" w:rsidR="004A5973" w:rsidRDefault="004A5973" w:rsidP="00D41468">
            <w:pPr>
              <w:pStyle w:val="TableEntry"/>
            </w:pPr>
            <w:r>
              <w:t>+</w:t>
            </w:r>
          </w:p>
        </w:tc>
        <w:tc>
          <w:tcPr>
            <w:tcW w:w="5358" w:type="dxa"/>
            <w:tcBorders>
              <w:top w:val="nil"/>
              <w:left w:val="single" w:sz="4" w:space="0" w:color="auto"/>
              <w:bottom w:val="single" w:sz="4" w:space="0" w:color="auto"/>
              <w:right w:val="single" w:sz="12" w:space="0" w:color="auto"/>
            </w:tcBorders>
          </w:tcPr>
          <w:p w14:paraId="72D38D0E" w14:textId="77777777" w:rsidR="004A5973" w:rsidRDefault="004A5973" w:rsidP="00D41468">
            <w:pPr>
              <w:pStyle w:val="TableEntry"/>
            </w:pPr>
          </w:p>
        </w:tc>
      </w:tr>
      <w:tr w:rsidR="004A5973" w14:paraId="72D38D13" w14:textId="77777777">
        <w:tc>
          <w:tcPr>
            <w:tcW w:w="2247" w:type="dxa"/>
            <w:tcBorders>
              <w:top w:val="single" w:sz="4" w:space="0" w:color="auto"/>
              <w:left w:val="single" w:sz="12" w:space="0" w:color="auto"/>
              <w:bottom w:val="single" w:sz="4" w:space="0" w:color="auto"/>
              <w:right w:val="single" w:sz="4" w:space="0" w:color="auto"/>
            </w:tcBorders>
          </w:tcPr>
          <w:p w14:paraId="72D38D10" w14:textId="77777777" w:rsidR="004A5973" w:rsidRDefault="004A5973" w:rsidP="00D41468">
            <w:pPr>
              <w:pStyle w:val="TableEntry"/>
            </w:pPr>
            <w:r>
              <w:t>Previous Screen</w:t>
            </w:r>
          </w:p>
        </w:tc>
        <w:tc>
          <w:tcPr>
            <w:tcW w:w="1575" w:type="dxa"/>
            <w:tcBorders>
              <w:top w:val="single" w:sz="4" w:space="0" w:color="auto"/>
              <w:left w:val="single" w:sz="4" w:space="0" w:color="auto"/>
              <w:bottom w:val="single" w:sz="4" w:space="0" w:color="auto"/>
              <w:right w:val="single" w:sz="4" w:space="0" w:color="auto"/>
            </w:tcBorders>
          </w:tcPr>
          <w:p w14:paraId="72D38D11" w14:textId="77777777" w:rsidR="004A5973" w:rsidRDefault="004A5973" w:rsidP="00D41468">
            <w:pPr>
              <w:pStyle w:val="TableEntry"/>
            </w:pPr>
            <w:r>
              <w:t>-</w:t>
            </w:r>
          </w:p>
        </w:tc>
        <w:tc>
          <w:tcPr>
            <w:tcW w:w="5358" w:type="dxa"/>
            <w:tcBorders>
              <w:top w:val="single" w:sz="4" w:space="0" w:color="auto"/>
              <w:left w:val="single" w:sz="4" w:space="0" w:color="auto"/>
              <w:bottom w:val="single" w:sz="4" w:space="0" w:color="auto"/>
              <w:right w:val="single" w:sz="12" w:space="0" w:color="auto"/>
            </w:tcBorders>
          </w:tcPr>
          <w:p w14:paraId="72D38D12" w14:textId="77777777" w:rsidR="004A5973" w:rsidRDefault="004A5973" w:rsidP="00D41468">
            <w:pPr>
              <w:pStyle w:val="TableEntry"/>
            </w:pPr>
          </w:p>
        </w:tc>
      </w:tr>
      <w:tr w:rsidR="004A5973" w14:paraId="72D38D17" w14:textId="77777777">
        <w:tc>
          <w:tcPr>
            <w:tcW w:w="2247" w:type="dxa"/>
            <w:tcBorders>
              <w:top w:val="single" w:sz="4" w:space="0" w:color="auto"/>
              <w:left w:val="single" w:sz="12" w:space="0" w:color="auto"/>
              <w:bottom w:val="single" w:sz="4" w:space="0" w:color="auto"/>
              <w:right w:val="single" w:sz="4" w:space="0" w:color="auto"/>
            </w:tcBorders>
          </w:tcPr>
          <w:p w14:paraId="72D38D14" w14:textId="77777777" w:rsidR="004A5973" w:rsidRDefault="004A5973" w:rsidP="00D41468">
            <w:pPr>
              <w:pStyle w:val="TableEntry"/>
            </w:pPr>
            <w:r>
              <w:t>Add Comment</w:t>
            </w:r>
          </w:p>
        </w:tc>
        <w:tc>
          <w:tcPr>
            <w:tcW w:w="1575" w:type="dxa"/>
            <w:tcBorders>
              <w:top w:val="single" w:sz="4" w:space="0" w:color="auto"/>
              <w:left w:val="single" w:sz="4" w:space="0" w:color="auto"/>
              <w:bottom w:val="single" w:sz="4" w:space="0" w:color="auto"/>
              <w:right w:val="single" w:sz="4" w:space="0" w:color="auto"/>
            </w:tcBorders>
          </w:tcPr>
          <w:p w14:paraId="72D38D15" w14:textId="77777777" w:rsidR="004A5973" w:rsidRDefault="004A5973" w:rsidP="00D41468">
            <w:pPr>
              <w:pStyle w:val="TableEntry"/>
            </w:pPr>
            <w:r>
              <w:t>CM</w:t>
            </w:r>
          </w:p>
        </w:tc>
        <w:tc>
          <w:tcPr>
            <w:tcW w:w="5358" w:type="dxa"/>
            <w:tcBorders>
              <w:top w:val="single" w:sz="4" w:space="0" w:color="auto"/>
              <w:left w:val="single" w:sz="4" w:space="0" w:color="auto"/>
              <w:bottom w:val="single" w:sz="4" w:space="0" w:color="auto"/>
              <w:right w:val="single" w:sz="12" w:space="0" w:color="auto"/>
            </w:tcBorders>
          </w:tcPr>
          <w:p w14:paraId="72D38D16" w14:textId="77777777" w:rsidR="004A5973" w:rsidRDefault="004A5973" w:rsidP="00D41468">
            <w:pPr>
              <w:pStyle w:val="TableEntry"/>
            </w:pPr>
            <w:r>
              <w:t>Action|Consult Tracking|Add Comment</w:t>
            </w:r>
          </w:p>
        </w:tc>
      </w:tr>
      <w:tr w:rsidR="004A5973" w14:paraId="72D38D1B" w14:textId="77777777">
        <w:tc>
          <w:tcPr>
            <w:tcW w:w="2247" w:type="dxa"/>
            <w:tcBorders>
              <w:top w:val="single" w:sz="4" w:space="0" w:color="auto"/>
              <w:left w:val="single" w:sz="12" w:space="0" w:color="auto"/>
              <w:bottom w:val="single" w:sz="4" w:space="0" w:color="auto"/>
              <w:right w:val="single" w:sz="4" w:space="0" w:color="auto"/>
            </w:tcBorders>
          </w:tcPr>
          <w:p w14:paraId="72D38D18" w14:textId="77777777" w:rsidR="004A5973" w:rsidRDefault="004A5973" w:rsidP="00D41468">
            <w:pPr>
              <w:pStyle w:val="TableEntry"/>
            </w:pPr>
            <w:r>
              <w:t>Change Date Range</w:t>
            </w:r>
          </w:p>
        </w:tc>
        <w:tc>
          <w:tcPr>
            <w:tcW w:w="1575" w:type="dxa"/>
            <w:tcBorders>
              <w:top w:val="single" w:sz="4" w:space="0" w:color="auto"/>
              <w:left w:val="single" w:sz="4" w:space="0" w:color="auto"/>
              <w:bottom w:val="single" w:sz="4" w:space="0" w:color="auto"/>
              <w:right w:val="single" w:sz="4" w:space="0" w:color="auto"/>
            </w:tcBorders>
          </w:tcPr>
          <w:p w14:paraId="72D38D19" w14:textId="77777777" w:rsidR="004A5973" w:rsidRDefault="004A5973" w:rsidP="00D41468">
            <w:pPr>
              <w:pStyle w:val="TableEntry"/>
            </w:pPr>
            <w:r>
              <w:t>CV;DT</w:t>
            </w:r>
          </w:p>
        </w:tc>
        <w:tc>
          <w:tcPr>
            <w:tcW w:w="5358" w:type="dxa"/>
            <w:tcBorders>
              <w:top w:val="single" w:sz="4" w:space="0" w:color="auto"/>
              <w:left w:val="single" w:sz="4" w:space="0" w:color="auto"/>
              <w:bottom w:val="single" w:sz="4" w:space="0" w:color="auto"/>
              <w:right w:val="single" w:sz="12" w:space="0" w:color="auto"/>
            </w:tcBorders>
          </w:tcPr>
          <w:p w14:paraId="72D38D1A" w14:textId="77777777" w:rsidR="004A5973" w:rsidRDefault="004A5973" w:rsidP="00D41468">
            <w:pPr>
              <w:pStyle w:val="TableEntry"/>
            </w:pPr>
            <w:r>
              <w:t>View|Consults by Date Range</w:t>
            </w:r>
          </w:p>
        </w:tc>
      </w:tr>
      <w:tr w:rsidR="004A5973" w14:paraId="72D38D1F" w14:textId="77777777">
        <w:tc>
          <w:tcPr>
            <w:tcW w:w="2247" w:type="dxa"/>
            <w:tcBorders>
              <w:top w:val="single" w:sz="4" w:space="0" w:color="auto"/>
              <w:left w:val="single" w:sz="12" w:space="0" w:color="auto"/>
              <w:bottom w:val="single" w:sz="4" w:space="0" w:color="auto"/>
              <w:right w:val="single" w:sz="4" w:space="0" w:color="auto"/>
            </w:tcBorders>
          </w:tcPr>
          <w:p w14:paraId="72D38D1C" w14:textId="77777777" w:rsidR="004A5973" w:rsidRDefault="004A5973" w:rsidP="00D41468">
            <w:pPr>
              <w:pStyle w:val="TableEntry"/>
            </w:pPr>
            <w:r>
              <w:t>Detailed Display</w:t>
            </w:r>
          </w:p>
        </w:tc>
        <w:tc>
          <w:tcPr>
            <w:tcW w:w="1575" w:type="dxa"/>
            <w:tcBorders>
              <w:top w:val="single" w:sz="4" w:space="0" w:color="auto"/>
              <w:left w:val="single" w:sz="4" w:space="0" w:color="auto"/>
              <w:bottom w:val="single" w:sz="4" w:space="0" w:color="auto"/>
              <w:right w:val="single" w:sz="4" w:space="0" w:color="auto"/>
            </w:tcBorders>
          </w:tcPr>
          <w:p w14:paraId="72D38D1D" w14:textId="77777777" w:rsidR="004A5973" w:rsidRDefault="004A5973" w:rsidP="00D41468">
            <w:pPr>
              <w:pStyle w:val="TableEntry"/>
            </w:pPr>
            <w:r>
              <w:t>DD</w:t>
            </w:r>
          </w:p>
        </w:tc>
        <w:tc>
          <w:tcPr>
            <w:tcW w:w="5358" w:type="dxa"/>
            <w:tcBorders>
              <w:top w:val="single" w:sz="4" w:space="0" w:color="auto"/>
              <w:left w:val="single" w:sz="4" w:space="0" w:color="auto"/>
              <w:bottom w:val="single" w:sz="4" w:space="0" w:color="auto"/>
              <w:right w:val="single" w:sz="12" w:space="0" w:color="auto"/>
            </w:tcBorders>
          </w:tcPr>
          <w:p w14:paraId="72D38D1E" w14:textId="77777777" w:rsidR="004A5973" w:rsidRDefault="004A5973" w:rsidP="00D41468">
            <w:pPr>
              <w:pStyle w:val="TableEntry"/>
            </w:pPr>
            <w:r>
              <w:t>Action|Consult Tracking|Detailed Display</w:t>
            </w:r>
          </w:p>
        </w:tc>
      </w:tr>
      <w:tr w:rsidR="004A5973" w14:paraId="72D38D23" w14:textId="77777777">
        <w:tc>
          <w:tcPr>
            <w:tcW w:w="2247" w:type="dxa"/>
            <w:tcBorders>
              <w:top w:val="single" w:sz="4" w:space="0" w:color="auto"/>
              <w:left w:val="single" w:sz="12" w:space="0" w:color="auto"/>
              <w:bottom w:val="single" w:sz="4" w:space="0" w:color="auto"/>
              <w:right w:val="single" w:sz="4" w:space="0" w:color="auto"/>
            </w:tcBorders>
          </w:tcPr>
          <w:p w14:paraId="72D38D20" w14:textId="77777777" w:rsidR="004A5973" w:rsidRDefault="004A5973" w:rsidP="00D41468">
            <w:pPr>
              <w:pStyle w:val="TableEntry"/>
            </w:pPr>
            <w:r>
              <w:t>Edit/Resubmit</w:t>
            </w:r>
          </w:p>
        </w:tc>
        <w:tc>
          <w:tcPr>
            <w:tcW w:w="1575" w:type="dxa"/>
            <w:tcBorders>
              <w:top w:val="single" w:sz="4" w:space="0" w:color="auto"/>
              <w:left w:val="single" w:sz="4" w:space="0" w:color="auto"/>
              <w:bottom w:val="single" w:sz="4" w:space="0" w:color="auto"/>
              <w:right w:val="single" w:sz="4" w:space="0" w:color="auto"/>
            </w:tcBorders>
          </w:tcPr>
          <w:p w14:paraId="72D38D21" w14:textId="77777777" w:rsidR="004A5973" w:rsidRDefault="004A5973" w:rsidP="00D41468">
            <w:pPr>
              <w:pStyle w:val="TableEntry"/>
            </w:pPr>
            <w:r>
              <w:t>ER</w:t>
            </w:r>
          </w:p>
        </w:tc>
        <w:tc>
          <w:tcPr>
            <w:tcW w:w="5358" w:type="dxa"/>
            <w:tcBorders>
              <w:top w:val="single" w:sz="4" w:space="0" w:color="auto"/>
              <w:left w:val="single" w:sz="4" w:space="0" w:color="auto"/>
              <w:bottom w:val="single" w:sz="4" w:space="0" w:color="auto"/>
              <w:right w:val="single" w:sz="12" w:space="0" w:color="auto"/>
            </w:tcBorders>
          </w:tcPr>
          <w:p w14:paraId="72D38D22" w14:textId="77777777" w:rsidR="004A5973" w:rsidRDefault="004A5973" w:rsidP="00D41468">
            <w:pPr>
              <w:pStyle w:val="TableEntry"/>
            </w:pPr>
            <w:r>
              <w:t>Action|Consult Tracking|Edit Resubmit*</w:t>
            </w:r>
          </w:p>
        </w:tc>
      </w:tr>
      <w:tr w:rsidR="004A5973" w14:paraId="72D38D27" w14:textId="77777777">
        <w:tc>
          <w:tcPr>
            <w:tcW w:w="2247" w:type="dxa"/>
            <w:tcBorders>
              <w:top w:val="single" w:sz="4" w:space="0" w:color="auto"/>
              <w:left w:val="single" w:sz="12" w:space="0" w:color="auto"/>
              <w:bottom w:val="single" w:sz="4" w:space="0" w:color="auto"/>
              <w:right w:val="single" w:sz="4" w:space="0" w:color="auto"/>
            </w:tcBorders>
          </w:tcPr>
          <w:p w14:paraId="72D38D24" w14:textId="77777777" w:rsidR="004A5973" w:rsidRDefault="004A5973" w:rsidP="00D41468">
            <w:pPr>
              <w:pStyle w:val="TableEntry"/>
            </w:pPr>
            <w:r>
              <w:t>Redisplay Screen</w:t>
            </w:r>
          </w:p>
        </w:tc>
        <w:tc>
          <w:tcPr>
            <w:tcW w:w="1575" w:type="dxa"/>
            <w:tcBorders>
              <w:top w:val="single" w:sz="4" w:space="0" w:color="auto"/>
              <w:left w:val="single" w:sz="4" w:space="0" w:color="auto"/>
              <w:bottom w:val="single" w:sz="4" w:space="0" w:color="auto"/>
              <w:right w:val="single" w:sz="4" w:space="0" w:color="auto"/>
            </w:tcBorders>
          </w:tcPr>
          <w:p w14:paraId="72D38D25" w14:textId="77777777" w:rsidR="004A5973" w:rsidRDefault="004A5973" w:rsidP="00D41468">
            <w:pPr>
              <w:pStyle w:val="TableEntry"/>
            </w:pPr>
            <w:r>
              <w:t>RD</w:t>
            </w:r>
          </w:p>
        </w:tc>
        <w:tc>
          <w:tcPr>
            <w:tcW w:w="5358" w:type="dxa"/>
            <w:tcBorders>
              <w:top w:val="single" w:sz="4" w:space="0" w:color="auto"/>
              <w:left w:val="single" w:sz="4" w:space="0" w:color="auto"/>
              <w:bottom w:val="single" w:sz="4" w:space="0" w:color="auto"/>
              <w:right w:val="single" w:sz="12" w:space="0" w:color="auto"/>
            </w:tcBorders>
          </w:tcPr>
          <w:p w14:paraId="72D38D26" w14:textId="77777777" w:rsidR="004A5973" w:rsidRDefault="004A5973" w:rsidP="00D41468">
            <w:pPr>
              <w:pStyle w:val="TableEntry"/>
            </w:pPr>
          </w:p>
        </w:tc>
      </w:tr>
      <w:tr w:rsidR="004A5973" w14:paraId="72D38D2B" w14:textId="77777777">
        <w:tc>
          <w:tcPr>
            <w:tcW w:w="2247" w:type="dxa"/>
            <w:tcBorders>
              <w:top w:val="single" w:sz="4" w:space="0" w:color="auto"/>
              <w:left w:val="single" w:sz="12" w:space="0" w:color="auto"/>
              <w:bottom w:val="single" w:sz="4" w:space="0" w:color="auto"/>
              <w:right w:val="single" w:sz="4" w:space="0" w:color="auto"/>
            </w:tcBorders>
          </w:tcPr>
          <w:p w14:paraId="72D38D28" w14:textId="77777777" w:rsidR="004A5973" w:rsidRDefault="004A5973" w:rsidP="00D41468">
            <w:pPr>
              <w:pStyle w:val="TableEntry"/>
            </w:pPr>
            <w:r>
              <w:t>Select Patient</w:t>
            </w:r>
          </w:p>
        </w:tc>
        <w:tc>
          <w:tcPr>
            <w:tcW w:w="1575" w:type="dxa"/>
            <w:tcBorders>
              <w:top w:val="single" w:sz="4" w:space="0" w:color="auto"/>
              <w:left w:val="single" w:sz="4" w:space="0" w:color="auto"/>
              <w:bottom w:val="single" w:sz="4" w:space="0" w:color="auto"/>
              <w:right w:val="single" w:sz="4" w:space="0" w:color="auto"/>
            </w:tcBorders>
          </w:tcPr>
          <w:p w14:paraId="72D38D29" w14:textId="77777777" w:rsidR="004A5973" w:rsidRDefault="004A5973" w:rsidP="00D41468">
            <w:pPr>
              <w:pStyle w:val="TableEntry"/>
            </w:pPr>
            <w:r>
              <w:t>SP</w:t>
            </w:r>
          </w:p>
        </w:tc>
        <w:tc>
          <w:tcPr>
            <w:tcW w:w="5358" w:type="dxa"/>
            <w:tcBorders>
              <w:top w:val="single" w:sz="4" w:space="0" w:color="auto"/>
              <w:left w:val="single" w:sz="4" w:space="0" w:color="auto"/>
              <w:bottom w:val="single" w:sz="4" w:space="0" w:color="auto"/>
              <w:right w:val="single" w:sz="12" w:space="0" w:color="auto"/>
            </w:tcBorders>
          </w:tcPr>
          <w:p w14:paraId="72D38D2A" w14:textId="77777777" w:rsidR="004A5973" w:rsidRDefault="004A5973" w:rsidP="00D41468">
            <w:pPr>
              <w:pStyle w:val="TableEntry"/>
            </w:pPr>
            <w:r>
              <w:t>File|Select New Patient</w:t>
            </w:r>
          </w:p>
        </w:tc>
      </w:tr>
      <w:tr w:rsidR="004A5973" w14:paraId="72D38D2F" w14:textId="77777777">
        <w:tc>
          <w:tcPr>
            <w:tcW w:w="2247" w:type="dxa"/>
            <w:tcBorders>
              <w:top w:val="single" w:sz="4" w:space="0" w:color="auto"/>
              <w:left w:val="single" w:sz="12" w:space="0" w:color="auto"/>
              <w:bottom w:val="single" w:sz="4" w:space="0" w:color="auto"/>
              <w:right w:val="single" w:sz="4" w:space="0" w:color="auto"/>
            </w:tcBorders>
          </w:tcPr>
          <w:p w14:paraId="72D38D2C" w14:textId="77777777" w:rsidR="004A5973" w:rsidRDefault="004A5973" w:rsidP="00D41468">
            <w:pPr>
              <w:pStyle w:val="TableEntry"/>
            </w:pPr>
            <w:r>
              <w:t>Select Service</w:t>
            </w:r>
          </w:p>
        </w:tc>
        <w:tc>
          <w:tcPr>
            <w:tcW w:w="1575" w:type="dxa"/>
            <w:tcBorders>
              <w:top w:val="single" w:sz="4" w:space="0" w:color="auto"/>
              <w:left w:val="single" w:sz="4" w:space="0" w:color="auto"/>
              <w:bottom w:val="single" w:sz="4" w:space="0" w:color="auto"/>
              <w:right w:val="single" w:sz="4" w:space="0" w:color="auto"/>
            </w:tcBorders>
          </w:tcPr>
          <w:p w14:paraId="72D38D2D" w14:textId="77777777" w:rsidR="004A5973" w:rsidRDefault="004A5973" w:rsidP="00D41468">
            <w:pPr>
              <w:pStyle w:val="TableEntry"/>
            </w:pPr>
            <w:r>
              <w:t>CV;SS</w:t>
            </w:r>
          </w:p>
        </w:tc>
        <w:tc>
          <w:tcPr>
            <w:tcW w:w="5358" w:type="dxa"/>
            <w:tcBorders>
              <w:top w:val="single" w:sz="4" w:space="0" w:color="auto"/>
              <w:left w:val="single" w:sz="4" w:space="0" w:color="auto"/>
              <w:bottom w:val="single" w:sz="4" w:space="0" w:color="auto"/>
              <w:right w:val="single" w:sz="12" w:space="0" w:color="auto"/>
            </w:tcBorders>
          </w:tcPr>
          <w:p w14:paraId="72D38D2E" w14:textId="77777777" w:rsidR="004A5973" w:rsidRDefault="004A5973" w:rsidP="00D41468">
            <w:pPr>
              <w:pStyle w:val="TableEntry"/>
            </w:pPr>
            <w:r>
              <w:t>View|Consults by Service</w:t>
            </w:r>
          </w:p>
        </w:tc>
      </w:tr>
      <w:tr w:rsidR="004A5973" w14:paraId="72D38D33" w14:textId="77777777">
        <w:tc>
          <w:tcPr>
            <w:tcW w:w="2247" w:type="dxa"/>
            <w:tcBorders>
              <w:top w:val="single" w:sz="4" w:space="0" w:color="auto"/>
              <w:left w:val="single" w:sz="12" w:space="0" w:color="auto"/>
              <w:bottom w:val="single" w:sz="4" w:space="0" w:color="auto"/>
              <w:right w:val="single" w:sz="4" w:space="0" w:color="auto"/>
            </w:tcBorders>
          </w:tcPr>
          <w:p w14:paraId="72D38D30" w14:textId="77777777" w:rsidR="004A5973" w:rsidRDefault="004A5973" w:rsidP="00D41468">
            <w:pPr>
              <w:pStyle w:val="TableEntry"/>
            </w:pPr>
            <w:r>
              <w:t>Print Form 513</w:t>
            </w:r>
          </w:p>
        </w:tc>
        <w:tc>
          <w:tcPr>
            <w:tcW w:w="1575" w:type="dxa"/>
            <w:tcBorders>
              <w:top w:val="single" w:sz="4" w:space="0" w:color="auto"/>
              <w:left w:val="single" w:sz="4" w:space="0" w:color="auto"/>
              <w:bottom w:val="single" w:sz="4" w:space="0" w:color="auto"/>
              <w:right w:val="single" w:sz="4" w:space="0" w:color="auto"/>
            </w:tcBorders>
          </w:tcPr>
          <w:p w14:paraId="72D38D31" w14:textId="77777777" w:rsidR="004A5973" w:rsidRDefault="004A5973" w:rsidP="00D41468">
            <w:pPr>
              <w:pStyle w:val="TableEntry"/>
            </w:pPr>
            <w:r>
              <w:t>PF</w:t>
            </w:r>
          </w:p>
        </w:tc>
        <w:tc>
          <w:tcPr>
            <w:tcW w:w="5358" w:type="dxa"/>
            <w:tcBorders>
              <w:top w:val="single" w:sz="4" w:space="0" w:color="auto"/>
              <w:left w:val="single" w:sz="4" w:space="0" w:color="auto"/>
              <w:bottom w:val="single" w:sz="4" w:space="0" w:color="auto"/>
              <w:right w:val="single" w:sz="12" w:space="0" w:color="auto"/>
            </w:tcBorders>
          </w:tcPr>
          <w:p w14:paraId="72D38D32" w14:textId="77777777" w:rsidR="004A5973" w:rsidRDefault="004A5973" w:rsidP="00D41468">
            <w:pPr>
              <w:pStyle w:val="TableEntry"/>
            </w:pPr>
            <w:r>
              <w:t>File|Print</w:t>
            </w:r>
          </w:p>
        </w:tc>
      </w:tr>
      <w:tr w:rsidR="004A5973" w14:paraId="72D38D37" w14:textId="77777777">
        <w:tc>
          <w:tcPr>
            <w:tcW w:w="2247" w:type="dxa"/>
            <w:tcBorders>
              <w:top w:val="single" w:sz="4" w:space="0" w:color="auto"/>
              <w:left w:val="single" w:sz="12" w:space="0" w:color="auto"/>
              <w:bottom w:val="single" w:sz="4" w:space="0" w:color="auto"/>
              <w:right w:val="single" w:sz="4" w:space="0" w:color="auto"/>
            </w:tcBorders>
          </w:tcPr>
          <w:p w14:paraId="72D38D34" w14:textId="77777777" w:rsidR="004A5973" w:rsidRDefault="004A5973" w:rsidP="00D41468">
            <w:pPr>
              <w:pStyle w:val="TableEntry"/>
            </w:pPr>
            <w:r>
              <w:t>Quit</w:t>
            </w:r>
          </w:p>
        </w:tc>
        <w:tc>
          <w:tcPr>
            <w:tcW w:w="1575" w:type="dxa"/>
            <w:tcBorders>
              <w:top w:val="single" w:sz="4" w:space="0" w:color="auto"/>
              <w:left w:val="single" w:sz="4" w:space="0" w:color="auto"/>
              <w:bottom w:val="single" w:sz="4" w:space="0" w:color="auto"/>
              <w:right w:val="single" w:sz="4" w:space="0" w:color="auto"/>
            </w:tcBorders>
          </w:tcPr>
          <w:p w14:paraId="72D38D35" w14:textId="77777777" w:rsidR="004A5973" w:rsidRDefault="004A5973" w:rsidP="00D41468">
            <w:pPr>
              <w:pStyle w:val="TableEntry"/>
            </w:pPr>
            <w:r>
              <w:t>Q</w:t>
            </w:r>
          </w:p>
        </w:tc>
        <w:tc>
          <w:tcPr>
            <w:tcW w:w="5358" w:type="dxa"/>
            <w:tcBorders>
              <w:top w:val="single" w:sz="4" w:space="0" w:color="auto"/>
              <w:left w:val="single" w:sz="4" w:space="0" w:color="auto"/>
              <w:bottom w:val="single" w:sz="4" w:space="0" w:color="auto"/>
              <w:right w:val="single" w:sz="12" w:space="0" w:color="auto"/>
            </w:tcBorders>
          </w:tcPr>
          <w:p w14:paraId="72D38D36" w14:textId="77777777" w:rsidR="004A5973" w:rsidRDefault="004A5973" w:rsidP="00D41468">
            <w:pPr>
              <w:pStyle w:val="TableEntry"/>
            </w:pPr>
            <w:r>
              <w:t>File|Exit</w:t>
            </w:r>
          </w:p>
        </w:tc>
      </w:tr>
      <w:tr w:rsidR="004A5973" w14:paraId="72D38D3B" w14:textId="77777777">
        <w:tc>
          <w:tcPr>
            <w:tcW w:w="2247" w:type="dxa"/>
            <w:tcBorders>
              <w:top w:val="single" w:sz="4" w:space="0" w:color="auto"/>
              <w:left w:val="single" w:sz="12" w:space="0" w:color="auto"/>
              <w:bottom w:val="single" w:sz="4" w:space="0" w:color="auto"/>
              <w:right w:val="single" w:sz="4" w:space="0" w:color="auto"/>
            </w:tcBorders>
          </w:tcPr>
          <w:p w14:paraId="72D38D38" w14:textId="77777777" w:rsidR="004A5973" w:rsidRDefault="004A5973" w:rsidP="00D41468">
            <w:pPr>
              <w:pStyle w:val="TableEntry"/>
            </w:pPr>
            <w:r>
              <w:t>Results Display</w:t>
            </w:r>
          </w:p>
        </w:tc>
        <w:tc>
          <w:tcPr>
            <w:tcW w:w="1575" w:type="dxa"/>
            <w:tcBorders>
              <w:top w:val="single" w:sz="4" w:space="0" w:color="auto"/>
              <w:left w:val="single" w:sz="4" w:space="0" w:color="auto"/>
              <w:bottom w:val="single" w:sz="4" w:space="0" w:color="auto"/>
              <w:right w:val="single" w:sz="4" w:space="0" w:color="auto"/>
            </w:tcBorders>
          </w:tcPr>
          <w:p w14:paraId="72D38D39" w14:textId="77777777" w:rsidR="004A5973" w:rsidRDefault="004A5973" w:rsidP="00D41468">
            <w:pPr>
              <w:pStyle w:val="TableEntry"/>
            </w:pPr>
            <w:r>
              <w:t>RT</w:t>
            </w:r>
          </w:p>
        </w:tc>
        <w:tc>
          <w:tcPr>
            <w:tcW w:w="5358" w:type="dxa"/>
            <w:tcBorders>
              <w:top w:val="single" w:sz="4" w:space="0" w:color="auto"/>
              <w:left w:val="single" w:sz="4" w:space="0" w:color="auto"/>
              <w:bottom w:val="single" w:sz="4" w:space="0" w:color="auto"/>
              <w:right w:val="single" w:sz="12" w:space="0" w:color="auto"/>
            </w:tcBorders>
          </w:tcPr>
          <w:p w14:paraId="72D38D3A" w14:textId="77777777" w:rsidR="004A5973" w:rsidRDefault="004A5973" w:rsidP="00D41468">
            <w:pPr>
              <w:pStyle w:val="TableEntry"/>
            </w:pPr>
            <w:r>
              <w:t>Action|Consult Tracking|Display Results</w:t>
            </w:r>
          </w:p>
        </w:tc>
      </w:tr>
      <w:tr w:rsidR="004A5973" w14:paraId="72D38D3F" w14:textId="77777777">
        <w:tc>
          <w:tcPr>
            <w:tcW w:w="2247" w:type="dxa"/>
            <w:tcBorders>
              <w:top w:val="single" w:sz="4" w:space="0" w:color="auto"/>
              <w:left w:val="single" w:sz="12" w:space="0" w:color="auto"/>
              <w:bottom w:val="single" w:sz="12" w:space="0" w:color="auto"/>
              <w:right w:val="single" w:sz="4" w:space="0" w:color="auto"/>
            </w:tcBorders>
          </w:tcPr>
          <w:p w14:paraId="72D38D3C" w14:textId="77777777" w:rsidR="004A5973" w:rsidRDefault="004A5973" w:rsidP="00D41468">
            <w:pPr>
              <w:pStyle w:val="TableEntry"/>
            </w:pPr>
            <w:r>
              <w:t>View By Status</w:t>
            </w:r>
          </w:p>
        </w:tc>
        <w:tc>
          <w:tcPr>
            <w:tcW w:w="1575" w:type="dxa"/>
            <w:tcBorders>
              <w:top w:val="single" w:sz="4" w:space="0" w:color="auto"/>
              <w:left w:val="single" w:sz="4" w:space="0" w:color="auto"/>
              <w:bottom w:val="single" w:sz="12" w:space="0" w:color="auto"/>
              <w:right w:val="single" w:sz="4" w:space="0" w:color="auto"/>
            </w:tcBorders>
          </w:tcPr>
          <w:p w14:paraId="72D38D3D" w14:textId="77777777" w:rsidR="004A5973" w:rsidRDefault="004A5973" w:rsidP="00D41468">
            <w:pPr>
              <w:pStyle w:val="TableEntry"/>
            </w:pPr>
            <w:r>
              <w:t>CV;ST</w:t>
            </w:r>
          </w:p>
        </w:tc>
        <w:tc>
          <w:tcPr>
            <w:tcW w:w="5358" w:type="dxa"/>
            <w:tcBorders>
              <w:top w:val="single" w:sz="4" w:space="0" w:color="auto"/>
              <w:left w:val="single" w:sz="4" w:space="0" w:color="auto"/>
              <w:bottom w:val="single" w:sz="12" w:space="0" w:color="auto"/>
              <w:right w:val="single" w:sz="12" w:space="0" w:color="auto"/>
            </w:tcBorders>
          </w:tcPr>
          <w:p w14:paraId="72D38D3E" w14:textId="77777777" w:rsidR="004A5973" w:rsidRDefault="004A5973" w:rsidP="00D41468">
            <w:pPr>
              <w:pStyle w:val="TableEntry"/>
            </w:pPr>
            <w:r>
              <w:t>View|Consults by Status</w:t>
            </w:r>
          </w:p>
        </w:tc>
      </w:tr>
    </w:tbl>
    <w:p w14:paraId="72D38D40" w14:textId="77777777" w:rsidR="008D3751" w:rsidRDefault="008D3751" w:rsidP="00D41468"/>
    <w:p w14:paraId="72D38D41" w14:textId="77777777" w:rsidR="004A5973" w:rsidRDefault="004A5973" w:rsidP="00D41468">
      <w:r>
        <w:t>* ER (Edit/Resubmit) may be used only by the originating provider or an update user. It is available on this menu in case the originating provider is not an update user.</w:t>
      </w:r>
    </w:p>
    <w:p w14:paraId="72D38D42" w14:textId="77777777" w:rsidR="004A5973" w:rsidRDefault="004A5973" w:rsidP="00D41468">
      <w:pPr>
        <w:pStyle w:val="Heading4"/>
      </w:pPr>
      <w:r>
        <w:br w:type="page"/>
      </w:r>
      <w:r>
        <w:lastRenderedPageBreak/>
        <w:t>Update Only Actions</w:t>
      </w:r>
      <w:r>
        <w:fldChar w:fldCharType="begin"/>
      </w:r>
      <w:r>
        <w:instrText xml:space="preserve"> XE "Update/Tracking Actions" </w:instrText>
      </w:r>
      <w:r>
        <w:fldChar w:fldCharType="end"/>
      </w:r>
    </w:p>
    <w:p w14:paraId="72D38D43" w14:textId="77777777" w:rsidR="004A5973" w:rsidRDefault="004A5973" w:rsidP="00D41468">
      <w:pPr>
        <w:pStyle w:val="BlankLine"/>
      </w:pPr>
    </w:p>
    <w:tbl>
      <w:tblPr>
        <w:tblW w:w="8550" w:type="dxa"/>
        <w:tblInd w:w="82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285"/>
        <w:gridCol w:w="995"/>
        <w:gridCol w:w="5270"/>
      </w:tblGrid>
      <w:tr w:rsidR="004A5973" w14:paraId="72D38D47" w14:textId="77777777">
        <w:tc>
          <w:tcPr>
            <w:tcW w:w="2285" w:type="dxa"/>
            <w:tcBorders>
              <w:top w:val="single" w:sz="12" w:space="0" w:color="auto"/>
              <w:bottom w:val="single" w:sz="12" w:space="0" w:color="auto"/>
            </w:tcBorders>
          </w:tcPr>
          <w:p w14:paraId="72D38D44" w14:textId="77777777" w:rsidR="004A5973" w:rsidRDefault="004A5973" w:rsidP="00D41468">
            <w:pPr>
              <w:pStyle w:val="TableHeading"/>
            </w:pPr>
            <w:r>
              <w:t>ACTION NAME</w:t>
            </w:r>
          </w:p>
        </w:tc>
        <w:tc>
          <w:tcPr>
            <w:tcW w:w="995" w:type="dxa"/>
            <w:tcBorders>
              <w:top w:val="single" w:sz="12" w:space="0" w:color="auto"/>
              <w:bottom w:val="single" w:sz="12" w:space="0" w:color="auto"/>
            </w:tcBorders>
          </w:tcPr>
          <w:p w14:paraId="72D38D45" w14:textId="77777777" w:rsidR="004A5973" w:rsidRDefault="004A5973" w:rsidP="00D41468">
            <w:pPr>
              <w:pStyle w:val="TableHeading"/>
            </w:pPr>
            <w:r>
              <w:t>SYNONYM</w:t>
            </w:r>
          </w:p>
        </w:tc>
        <w:tc>
          <w:tcPr>
            <w:tcW w:w="5270" w:type="dxa"/>
            <w:tcBorders>
              <w:top w:val="single" w:sz="12" w:space="0" w:color="auto"/>
              <w:bottom w:val="single" w:sz="12" w:space="0" w:color="auto"/>
            </w:tcBorders>
          </w:tcPr>
          <w:p w14:paraId="72D38D46" w14:textId="77777777" w:rsidR="004A5973" w:rsidRDefault="004A5973" w:rsidP="00D41468">
            <w:pPr>
              <w:pStyle w:val="TableHeading"/>
            </w:pPr>
            <w:r>
              <w:t>GUI Menu Command</w:t>
            </w:r>
          </w:p>
        </w:tc>
      </w:tr>
      <w:tr w:rsidR="004A5973" w14:paraId="72D38D4B" w14:textId="77777777">
        <w:tc>
          <w:tcPr>
            <w:tcW w:w="2285" w:type="dxa"/>
          </w:tcPr>
          <w:p w14:paraId="72D38D48" w14:textId="77777777" w:rsidR="004A5973" w:rsidRDefault="004A5973" w:rsidP="00D41468">
            <w:pPr>
              <w:pStyle w:val="TableEntry"/>
            </w:pPr>
            <w:r>
              <w:t>Complete (Update)</w:t>
            </w:r>
          </w:p>
        </w:tc>
        <w:tc>
          <w:tcPr>
            <w:tcW w:w="995" w:type="dxa"/>
          </w:tcPr>
          <w:p w14:paraId="72D38D49" w14:textId="77777777" w:rsidR="004A5973" w:rsidRDefault="004A5973" w:rsidP="00D41468">
            <w:pPr>
              <w:pStyle w:val="TableEntry"/>
            </w:pPr>
            <w:r>
              <w:t>CT</w:t>
            </w:r>
          </w:p>
        </w:tc>
        <w:tc>
          <w:tcPr>
            <w:tcW w:w="5270" w:type="dxa"/>
          </w:tcPr>
          <w:p w14:paraId="72D38D4A" w14:textId="77777777" w:rsidR="004A5973" w:rsidRDefault="004A5973" w:rsidP="00D41468">
            <w:pPr>
              <w:pStyle w:val="TableEntry"/>
            </w:pPr>
            <w:r>
              <w:t>Action|Consult Results|Complete/Update Results</w:t>
            </w:r>
          </w:p>
        </w:tc>
      </w:tr>
      <w:tr w:rsidR="004A5973" w14:paraId="72D38D4F" w14:textId="77777777">
        <w:tc>
          <w:tcPr>
            <w:tcW w:w="2285" w:type="dxa"/>
          </w:tcPr>
          <w:p w14:paraId="72D38D4C" w14:textId="77777777" w:rsidR="004A5973" w:rsidRDefault="004A5973" w:rsidP="00D41468">
            <w:pPr>
              <w:pStyle w:val="TableEntry"/>
            </w:pPr>
            <w:r>
              <w:t>Cancel (Deny)</w:t>
            </w:r>
          </w:p>
        </w:tc>
        <w:tc>
          <w:tcPr>
            <w:tcW w:w="995" w:type="dxa"/>
          </w:tcPr>
          <w:p w14:paraId="72D38D4D" w14:textId="77777777" w:rsidR="004A5973" w:rsidRDefault="004A5973" w:rsidP="00D41468">
            <w:pPr>
              <w:pStyle w:val="TableEntry"/>
            </w:pPr>
            <w:r>
              <w:t>DY</w:t>
            </w:r>
          </w:p>
        </w:tc>
        <w:tc>
          <w:tcPr>
            <w:tcW w:w="5270" w:type="dxa"/>
          </w:tcPr>
          <w:p w14:paraId="72D38D4E" w14:textId="77777777" w:rsidR="004A5973" w:rsidRDefault="004A5973" w:rsidP="00D41468">
            <w:pPr>
              <w:pStyle w:val="TableEntry"/>
            </w:pPr>
            <w:r>
              <w:t>Action|Consult Tracking |Deny</w:t>
            </w:r>
          </w:p>
        </w:tc>
      </w:tr>
      <w:tr w:rsidR="004A5973" w14:paraId="72D38D53" w14:textId="77777777">
        <w:tc>
          <w:tcPr>
            <w:tcW w:w="2285" w:type="dxa"/>
          </w:tcPr>
          <w:p w14:paraId="72D38D50" w14:textId="77777777" w:rsidR="004A5973" w:rsidRDefault="004A5973" w:rsidP="00D41468">
            <w:pPr>
              <w:pStyle w:val="TableEntry"/>
            </w:pPr>
            <w:r>
              <w:t xml:space="preserve">Discontinue </w:t>
            </w:r>
          </w:p>
        </w:tc>
        <w:tc>
          <w:tcPr>
            <w:tcW w:w="995" w:type="dxa"/>
          </w:tcPr>
          <w:p w14:paraId="72D38D51" w14:textId="77777777" w:rsidR="004A5973" w:rsidRDefault="004A5973" w:rsidP="00D41468">
            <w:pPr>
              <w:pStyle w:val="TableEntry"/>
            </w:pPr>
            <w:r>
              <w:t>DC</w:t>
            </w:r>
          </w:p>
        </w:tc>
        <w:tc>
          <w:tcPr>
            <w:tcW w:w="5270" w:type="dxa"/>
          </w:tcPr>
          <w:p w14:paraId="72D38D52" w14:textId="77777777" w:rsidR="004A5973" w:rsidRDefault="004A5973" w:rsidP="00D41468">
            <w:pPr>
              <w:pStyle w:val="TableEntry"/>
            </w:pPr>
            <w:r>
              <w:t>Action|Consult Tracking |Discontinue</w:t>
            </w:r>
          </w:p>
        </w:tc>
      </w:tr>
      <w:tr w:rsidR="004A5973" w14:paraId="72D38D57" w14:textId="77777777">
        <w:tc>
          <w:tcPr>
            <w:tcW w:w="2285" w:type="dxa"/>
          </w:tcPr>
          <w:p w14:paraId="72D38D54" w14:textId="77777777" w:rsidR="004A5973" w:rsidRDefault="004A5973" w:rsidP="00D41468">
            <w:pPr>
              <w:pStyle w:val="TableEntry"/>
            </w:pPr>
            <w:r>
              <w:t xml:space="preserve">Forward </w:t>
            </w:r>
          </w:p>
        </w:tc>
        <w:tc>
          <w:tcPr>
            <w:tcW w:w="995" w:type="dxa"/>
          </w:tcPr>
          <w:p w14:paraId="72D38D55" w14:textId="77777777" w:rsidR="004A5973" w:rsidRDefault="004A5973" w:rsidP="00D41468">
            <w:pPr>
              <w:pStyle w:val="TableEntry"/>
            </w:pPr>
            <w:r>
              <w:t>FR</w:t>
            </w:r>
          </w:p>
        </w:tc>
        <w:tc>
          <w:tcPr>
            <w:tcW w:w="5270" w:type="dxa"/>
          </w:tcPr>
          <w:p w14:paraId="72D38D56" w14:textId="77777777" w:rsidR="004A5973" w:rsidRDefault="004A5973" w:rsidP="00D41468">
            <w:pPr>
              <w:pStyle w:val="TableEntry"/>
            </w:pPr>
            <w:r>
              <w:t>Action|Consult Tracking |Forward</w:t>
            </w:r>
          </w:p>
        </w:tc>
      </w:tr>
      <w:tr w:rsidR="004A5973" w14:paraId="72D38D5B" w14:textId="77777777">
        <w:tc>
          <w:tcPr>
            <w:tcW w:w="2285" w:type="dxa"/>
          </w:tcPr>
          <w:p w14:paraId="72D38D58" w14:textId="77777777" w:rsidR="004A5973" w:rsidRDefault="004A5973" w:rsidP="00D41468">
            <w:pPr>
              <w:pStyle w:val="TableEntry"/>
            </w:pPr>
            <w:r>
              <w:t>Receive</w:t>
            </w:r>
          </w:p>
        </w:tc>
        <w:tc>
          <w:tcPr>
            <w:tcW w:w="995" w:type="dxa"/>
          </w:tcPr>
          <w:p w14:paraId="72D38D59" w14:textId="77777777" w:rsidR="004A5973" w:rsidRDefault="004A5973" w:rsidP="00D41468">
            <w:pPr>
              <w:pStyle w:val="TableEntry"/>
            </w:pPr>
            <w:r>
              <w:t>RC</w:t>
            </w:r>
          </w:p>
        </w:tc>
        <w:tc>
          <w:tcPr>
            <w:tcW w:w="5270" w:type="dxa"/>
          </w:tcPr>
          <w:p w14:paraId="72D38D5A" w14:textId="77777777" w:rsidR="004A5973" w:rsidRDefault="004A5973" w:rsidP="00D41468">
            <w:pPr>
              <w:pStyle w:val="TableEntry"/>
            </w:pPr>
            <w:r>
              <w:t>Action|Consult Tracking |Receive</w:t>
            </w:r>
          </w:p>
        </w:tc>
      </w:tr>
      <w:tr w:rsidR="004A5973" w14:paraId="72D38D5F" w14:textId="77777777">
        <w:tblPrEx>
          <w:tblBorders>
            <w:top w:val="none" w:sz="0" w:space="0" w:color="auto"/>
            <w:left w:val="none" w:sz="0" w:space="0" w:color="auto"/>
            <w:bottom w:val="none" w:sz="0" w:space="0" w:color="auto"/>
            <w:right w:val="none" w:sz="0" w:space="0" w:color="auto"/>
            <w:insideH w:val="dotted" w:sz="4" w:space="0" w:color="auto"/>
            <w:insideV w:val="dotted" w:sz="4" w:space="0" w:color="auto"/>
          </w:tblBorders>
        </w:tblPrEx>
        <w:tc>
          <w:tcPr>
            <w:tcW w:w="2285" w:type="dxa"/>
            <w:tcBorders>
              <w:top w:val="single" w:sz="4" w:space="0" w:color="auto"/>
              <w:left w:val="single" w:sz="12" w:space="0" w:color="auto"/>
              <w:bottom w:val="single" w:sz="4" w:space="0" w:color="auto"/>
              <w:right w:val="single" w:sz="4" w:space="0" w:color="auto"/>
            </w:tcBorders>
          </w:tcPr>
          <w:p w14:paraId="72D38D5C" w14:textId="77777777" w:rsidR="004A5973" w:rsidRDefault="004A5973" w:rsidP="00D41468">
            <w:pPr>
              <w:pStyle w:val="TableEntry"/>
            </w:pPr>
            <w:r>
              <w:t>Remove Med Rslt</w:t>
            </w:r>
          </w:p>
        </w:tc>
        <w:tc>
          <w:tcPr>
            <w:tcW w:w="995" w:type="dxa"/>
            <w:tcBorders>
              <w:top w:val="single" w:sz="4" w:space="0" w:color="auto"/>
              <w:left w:val="single" w:sz="4" w:space="0" w:color="auto"/>
              <w:bottom w:val="single" w:sz="4" w:space="0" w:color="auto"/>
              <w:right w:val="single" w:sz="4" w:space="0" w:color="auto"/>
            </w:tcBorders>
          </w:tcPr>
          <w:p w14:paraId="72D38D5D" w14:textId="77777777" w:rsidR="004A5973" w:rsidRDefault="004A5973" w:rsidP="00D41468">
            <w:pPr>
              <w:pStyle w:val="TableEntry"/>
            </w:pPr>
            <w:r>
              <w:t>RM</w:t>
            </w:r>
          </w:p>
        </w:tc>
        <w:tc>
          <w:tcPr>
            <w:tcW w:w="5270" w:type="dxa"/>
            <w:tcBorders>
              <w:top w:val="single" w:sz="4" w:space="0" w:color="auto"/>
              <w:left w:val="single" w:sz="4" w:space="0" w:color="auto"/>
              <w:bottom w:val="single" w:sz="4" w:space="0" w:color="auto"/>
              <w:right w:val="single" w:sz="12" w:space="0" w:color="auto"/>
            </w:tcBorders>
          </w:tcPr>
          <w:p w14:paraId="72D38D5E" w14:textId="77777777" w:rsidR="004A5973" w:rsidRDefault="004A5973" w:rsidP="00D41468">
            <w:pPr>
              <w:pStyle w:val="TableEntry"/>
            </w:pPr>
            <w:r>
              <w:t>Action| Consult Tracking|Remove Medicine Results</w:t>
            </w:r>
          </w:p>
        </w:tc>
      </w:tr>
      <w:tr w:rsidR="004A5973" w14:paraId="72D38D63" w14:textId="77777777">
        <w:tc>
          <w:tcPr>
            <w:tcW w:w="2285" w:type="dxa"/>
          </w:tcPr>
          <w:p w14:paraId="72D38D60" w14:textId="77777777" w:rsidR="004A5973" w:rsidRDefault="004A5973" w:rsidP="00D41468">
            <w:pPr>
              <w:pStyle w:val="TableEntry"/>
            </w:pPr>
            <w:r>
              <w:t>Schedule</w:t>
            </w:r>
          </w:p>
        </w:tc>
        <w:tc>
          <w:tcPr>
            <w:tcW w:w="995" w:type="dxa"/>
          </w:tcPr>
          <w:p w14:paraId="72D38D61" w14:textId="77777777" w:rsidR="004A5973" w:rsidRDefault="004A5973" w:rsidP="00D41468">
            <w:pPr>
              <w:pStyle w:val="TableEntry"/>
            </w:pPr>
            <w:r>
              <w:t>SC</w:t>
            </w:r>
          </w:p>
        </w:tc>
        <w:tc>
          <w:tcPr>
            <w:tcW w:w="5270" w:type="dxa"/>
          </w:tcPr>
          <w:p w14:paraId="72D38D62" w14:textId="77777777" w:rsidR="004A5973" w:rsidRDefault="004A5973" w:rsidP="00D41468">
            <w:pPr>
              <w:pStyle w:val="TableEntry"/>
            </w:pPr>
            <w:r>
              <w:t>Action|Consult Tracking|Schedule</w:t>
            </w:r>
          </w:p>
        </w:tc>
      </w:tr>
      <w:tr w:rsidR="004A5973" w14:paraId="72D38D67" w14:textId="77777777">
        <w:tc>
          <w:tcPr>
            <w:tcW w:w="2285" w:type="dxa"/>
          </w:tcPr>
          <w:p w14:paraId="72D38D64" w14:textId="77777777" w:rsidR="004A5973" w:rsidRDefault="004A5973" w:rsidP="00D41468">
            <w:pPr>
              <w:pStyle w:val="TableEntry"/>
            </w:pPr>
            <w:r>
              <w:t>Significant Findings</w:t>
            </w:r>
          </w:p>
        </w:tc>
        <w:tc>
          <w:tcPr>
            <w:tcW w:w="995" w:type="dxa"/>
          </w:tcPr>
          <w:p w14:paraId="72D38D65" w14:textId="77777777" w:rsidR="004A5973" w:rsidRDefault="004A5973" w:rsidP="00D41468">
            <w:pPr>
              <w:pStyle w:val="TableEntry"/>
            </w:pPr>
            <w:r>
              <w:t>SF</w:t>
            </w:r>
          </w:p>
        </w:tc>
        <w:tc>
          <w:tcPr>
            <w:tcW w:w="5270" w:type="dxa"/>
          </w:tcPr>
          <w:p w14:paraId="72D38D66" w14:textId="77777777" w:rsidR="004A5973" w:rsidRDefault="004A5973" w:rsidP="00D41468">
            <w:pPr>
              <w:pStyle w:val="TableEntry"/>
            </w:pPr>
            <w:r>
              <w:t>Action|Consult Tracking|Significant Findings</w:t>
            </w:r>
          </w:p>
        </w:tc>
      </w:tr>
      <w:tr w:rsidR="004A5973" w14:paraId="72D38D6B" w14:textId="77777777">
        <w:trPr>
          <w:trHeight w:val="121"/>
        </w:trPr>
        <w:tc>
          <w:tcPr>
            <w:tcW w:w="2285" w:type="dxa"/>
          </w:tcPr>
          <w:p w14:paraId="72D38D68" w14:textId="77777777" w:rsidR="004A5973" w:rsidRDefault="004A5973" w:rsidP="00D41468">
            <w:pPr>
              <w:pStyle w:val="TableEntry"/>
            </w:pPr>
            <w:r>
              <w:t>Make Addendum</w:t>
            </w:r>
          </w:p>
        </w:tc>
        <w:tc>
          <w:tcPr>
            <w:tcW w:w="995" w:type="dxa"/>
          </w:tcPr>
          <w:p w14:paraId="72D38D69" w14:textId="77777777" w:rsidR="004A5973" w:rsidRDefault="004A5973" w:rsidP="00D41468">
            <w:pPr>
              <w:pStyle w:val="TableEntry"/>
            </w:pPr>
            <w:r>
              <w:t>MA</w:t>
            </w:r>
          </w:p>
        </w:tc>
        <w:tc>
          <w:tcPr>
            <w:tcW w:w="5270" w:type="dxa"/>
          </w:tcPr>
          <w:p w14:paraId="72D38D6A" w14:textId="77777777" w:rsidR="004A5973" w:rsidRDefault="004A5973" w:rsidP="00D41468">
            <w:pPr>
              <w:pStyle w:val="TableEntry"/>
            </w:pPr>
            <w:r>
              <w:t>Action|Consult Results|Make Addendum</w:t>
            </w:r>
          </w:p>
        </w:tc>
      </w:tr>
    </w:tbl>
    <w:p w14:paraId="72D38D6C" w14:textId="77777777" w:rsidR="008D3751" w:rsidRDefault="008D3751" w:rsidP="00D41468"/>
    <w:p w14:paraId="72D38D6D" w14:textId="77777777" w:rsidR="004A5973" w:rsidRDefault="004A5973" w:rsidP="00D41468">
      <w:r>
        <w:t>Each review screen displayed has a prompt</w:t>
      </w:r>
      <w:r>
        <w:fldChar w:fldCharType="begin"/>
      </w:r>
      <w:r>
        <w:instrText xml:space="preserve"> XE "prompt" </w:instrText>
      </w:r>
      <w:r>
        <w:fldChar w:fldCharType="end"/>
      </w:r>
      <w:r>
        <w:t xml:space="preserve"> at the bottom of the display screen. This prompt varies according to what Consults thinks you are going to do next. Thus it is either “Select Consult:” or “Select Action:” depending on various system variables. If the prompt is “Select Consult:” you may either select a consult or an action. If the prompt is “Select Action:” you may only select an action. In either case a ? at this prompt provides you with a menu of actions.</w:t>
      </w:r>
    </w:p>
    <w:p w14:paraId="72D38D6E" w14:textId="77777777" w:rsidR="008D3751" w:rsidRDefault="008D3751" w:rsidP="00D41468"/>
    <w:p w14:paraId="72D38D6F" w14:textId="77777777" w:rsidR="004A5973" w:rsidRDefault="004A5973" w:rsidP="00D41468">
      <w:r>
        <w:t>Before you use this option, you need to know:</w:t>
      </w:r>
    </w:p>
    <w:p w14:paraId="72D38D70" w14:textId="77777777" w:rsidR="008D3751" w:rsidRDefault="008D3751" w:rsidP="00D41468"/>
    <w:p w14:paraId="72D38D71" w14:textId="77777777" w:rsidR="004A5973" w:rsidRDefault="004A5973" w:rsidP="00D41468">
      <w:pPr>
        <w:numPr>
          <w:ilvl w:val="0"/>
          <w:numId w:val="28"/>
        </w:numPr>
      </w:pPr>
      <w:r>
        <w:t>The patient's name or identification.</w:t>
      </w:r>
    </w:p>
    <w:p w14:paraId="72D38D72" w14:textId="77777777" w:rsidR="004A5973" w:rsidRDefault="004A5973" w:rsidP="00D41468">
      <w:pPr>
        <w:pStyle w:val="normalhanging"/>
      </w:pPr>
      <w:r>
        <w:tab/>
        <w:t>You may identify a patient by entering information other than the patient's name. Some possibilities are: Social Security Number (SSN), Ward Location, or Room-Bed, at the Select Patient prompt</w:t>
      </w:r>
      <w:r>
        <w:fldChar w:fldCharType="begin"/>
      </w:r>
      <w:r>
        <w:instrText xml:space="preserve"> XE "prompt" </w:instrText>
      </w:r>
      <w:r>
        <w:fldChar w:fldCharType="end"/>
      </w:r>
      <w:r>
        <w:t>.</w:t>
      </w:r>
    </w:p>
    <w:p w14:paraId="72D38D73" w14:textId="77777777" w:rsidR="004A5973" w:rsidRDefault="004A5973" w:rsidP="00D41468">
      <w:pPr>
        <w:numPr>
          <w:ilvl w:val="0"/>
          <w:numId w:val="28"/>
        </w:numPr>
      </w:pPr>
      <w:r>
        <w:t>The service or specialty.</w:t>
      </w:r>
    </w:p>
    <w:p w14:paraId="72D38D74" w14:textId="77777777" w:rsidR="004A5973" w:rsidRDefault="004A5973" w:rsidP="00D41468">
      <w:pPr>
        <w:pStyle w:val="normalhanging"/>
      </w:pPr>
      <w:r>
        <w:t>The default answer at the Select Service/Specialty Tracking prompt</w:t>
      </w:r>
      <w:r>
        <w:fldChar w:fldCharType="begin"/>
      </w:r>
      <w:r>
        <w:instrText xml:space="preserve"> XE "prompt" </w:instrText>
      </w:r>
      <w:r>
        <w:fldChar w:fldCharType="end"/>
      </w:r>
      <w:r>
        <w:t xml:space="preserve"> is always ALL SERVICES//. The response you make at the prompt determines what action you are able to select. If you accept the ALL SERVICES default, the Review Only actions are the only ones available. Alternatively, a service/specialty could be specified to restrict the number of consults to review. If you are an Update user for the service/specialty you selected, then you have all actions available to you at the action prompt.</w:t>
      </w:r>
    </w:p>
    <w:p w14:paraId="72D38D75" w14:textId="77777777" w:rsidR="004A5973" w:rsidRDefault="004A5973" w:rsidP="00D41468">
      <w:r>
        <w:br w:type="page"/>
      </w:r>
      <w:r>
        <w:lastRenderedPageBreak/>
        <w:t xml:space="preserve">An example of the Consult/Request Service Tracking option and default Review Only actions available for use with the option are shown in the following sample dialogue. User responses are in bold. </w:t>
      </w:r>
    </w:p>
    <w:p w14:paraId="72D38D76" w14:textId="77777777" w:rsidR="004A5973" w:rsidRDefault="004A5973" w:rsidP="00D41468">
      <w:pPr>
        <w:pStyle w:val="BlankLine"/>
      </w:pPr>
    </w:p>
    <w:p w14:paraId="72D38D77" w14:textId="77777777" w:rsidR="004A5973" w:rsidRDefault="004A5973" w:rsidP="00D41468">
      <w:pPr>
        <w:pStyle w:val="ComputerScreen"/>
      </w:pPr>
      <w:r>
        <w:t xml:space="preserve">Select Consult Service Tracking Option: </w:t>
      </w:r>
      <w:r>
        <w:rPr>
          <w:b/>
        </w:rPr>
        <w:t>?</w:t>
      </w:r>
    </w:p>
    <w:p w14:paraId="72D38D78" w14:textId="77777777" w:rsidR="004A5973" w:rsidRDefault="004A5973" w:rsidP="00D41468">
      <w:pPr>
        <w:pStyle w:val="ComputerScreen"/>
      </w:pPr>
    </w:p>
    <w:p w14:paraId="72D38D79" w14:textId="77777777" w:rsidR="004A5973" w:rsidRDefault="004A5973" w:rsidP="00D41468">
      <w:pPr>
        <w:pStyle w:val="ComputerScreen"/>
      </w:pPr>
      <w:r>
        <w:t xml:space="preserve">   CS     Consult Service Tracking</w:t>
      </w:r>
    </w:p>
    <w:p w14:paraId="72D38D7A" w14:textId="77777777" w:rsidR="004A5973" w:rsidRDefault="004A5973" w:rsidP="00D41468">
      <w:pPr>
        <w:pStyle w:val="ComputerScreen"/>
      </w:pPr>
      <w:r>
        <w:t xml:space="preserve">   PC     Service Consults Pending Resolution</w:t>
      </w:r>
    </w:p>
    <w:p w14:paraId="72D38D7B" w14:textId="77777777" w:rsidR="004A5973" w:rsidRDefault="004A5973" w:rsidP="00D41468">
      <w:pPr>
        <w:pStyle w:val="ComputerScreen"/>
      </w:pPr>
      <w:r>
        <w:t xml:space="preserve">   ST     Completion Time Statistics</w:t>
      </w:r>
    </w:p>
    <w:p w14:paraId="72D38D7C" w14:textId="77777777" w:rsidR="004A5973" w:rsidRDefault="004A5973" w:rsidP="00D41468">
      <w:pPr>
        <w:pStyle w:val="ComputerScreen"/>
      </w:pPr>
    </w:p>
    <w:p w14:paraId="72D38D7D" w14:textId="77777777" w:rsidR="004A5973" w:rsidRDefault="004A5973" w:rsidP="00D41468">
      <w:pPr>
        <w:pStyle w:val="ComputerScreen"/>
      </w:pPr>
      <w:r>
        <w:t>Enter ?? for more options, ??? for brief descriptions, ?OPTION for help text.</w:t>
      </w:r>
    </w:p>
    <w:p w14:paraId="72D38D7E" w14:textId="77777777" w:rsidR="004A5973" w:rsidRDefault="004A5973" w:rsidP="00D41468">
      <w:pPr>
        <w:pStyle w:val="ComputerScreen"/>
      </w:pPr>
    </w:p>
    <w:p w14:paraId="72D38D7F" w14:textId="77777777" w:rsidR="004A5973" w:rsidRDefault="004A5973" w:rsidP="00D41468">
      <w:pPr>
        <w:pStyle w:val="ComputerScreen"/>
      </w:pPr>
      <w:r>
        <w:t xml:space="preserve">Select Consult Service Tracking Option: </w:t>
      </w:r>
      <w:r>
        <w:rPr>
          <w:b/>
        </w:rPr>
        <w:t>CS</w:t>
      </w:r>
      <w:r>
        <w:t xml:space="preserve">  Consult/Request Service Tracking</w:t>
      </w:r>
    </w:p>
    <w:p w14:paraId="72D38D80" w14:textId="77777777" w:rsidR="004A5973" w:rsidRDefault="004A5973" w:rsidP="00D41468">
      <w:pPr>
        <w:pStyle w:val="ComputerScreen"/>
      </w:pPr>
      <w:r>
        <w:t xml:space="preserve">Select Patient: </w:t>
      </w:r>
      <w:r w:rsidR="0003758F">
        <w:rPr>
          <w:b/>
        </w:rPr>
        <w:t>CPRSPATIENT,FO</w:t>
      </w:r>
      <w:r w:rsidR="0003758F" w:rsidRPr="0003758F">
        <w:t>UR</w:t>
      </w:r>
      <w:r>
        <w:t xml:space="preserve">           01-01-51     </w:t>
      </w:r>
      <w:r w:rsidR="0003758F">
        <w:t>666</w:t>
      </w:r>
      <w:r>
        <w:t>123456     YES     SC VET</w:t>
      </w:r>
    </w:p>
    <w:p w14:paraId="72D38D81" w14:textId="77777777" w:rsidR="004A5973" w:rsidRDefault="004A5973" w:rsidP="00D41468">
      <w:pPr>
        <w:pStyle w:val="ComputerScreen"/>
      </w:pPr>
      <w:r>
        <w:t xml:space="preserve">ERAN    </w:t>
      </w:r>
    </w:p>
    <w:p w14:paraId="72D38D82" w14:textId="77777777" w:rsidR="004A5973" w:rsidRDefault="004A5973" w:rsidP="00D41468">
      <w:pPr>
        <w:pStyle w:val="ComputerScreen"/>
      </w:pPr>
    </w:p>
    <w:p w14:paraId="72D38D83" w14:textId="77777777" w:rsidR="004A5973" w:rsidRDefault="004A5973" w:rsidP="00D41468">
      <w:pPr>
        <w:pStyle w:val="ComputerScreen"/>
      </w:pPr>
      <w:r>
        <w:t xml:space="preserve">Select Service/Specialty: ALL SERVICES// </w:t>
      </w:r>
      <w:r>
        <w:rPr>
          <w:b/>
        </w:rPr>
        <w:t>&lt;Enter&gt;</w:t>
      </w:r>
      <w:r>
        <w:t xml:space="preserve"> ALL SERVICES </w:t>
      </w:r>
    </w:p>
    <w:p w14:paraId="72D38D84" w14:textId="77777777" w:rsidR="004A5973" w:rsidRDefault="004A5973" w:rsidP="00D41468">
      <w:pPr>
        <w:pStyle w:val="ComputerScreen"/>
      </w:pPr>
      <w:r>
        <w:t xml:space="preserve">List From Starting Date: ALL DATES//   </w:t>
      </w:r>
      <w:r>
        <w:rPr>
          <w:b/>
        </w:rPr>
        <w:t>&lt;Enter&gt;</w:t>
      </w:r>
      <w:r>
        <w:t xml:space="preserve"> ALL</w:t>
      </w:r>
    </w:p>
    <w:p w14:paraId="72D38D85" w14:textId="77777777" w:rsidR="008D3751" w:rsidRDefault="008D3751" w:rsidP="00D41468"/>
    <w:p w14:paraId="72D38D86" w14:textId="77777777" w:rsidR="004A5973" w:rsidRDefault="004A5973" w:rsidP="00D41468">
      <w:r>
        <w:t>Select the Consult/Request Service Tracking option from your menu and enter the name of the patient whose consults/requests you want to review.</w:t>
      </w:r>
    </w:p>
    <w:p w14:paraId="72D38D87" w14:textId="77777777" w:rsidR="004A5973" w:rsidRDefault="004A5973" w:rsidP="00D41468">
      <w:r>
        <w:br w:type="page"/>
      </w:r>
      <w:r>
        <w:lastRenderedPageBreak/>
        <w:t>At the Select Service/Specialty prompt</w:t>
      </w:r>
      <w:r>
        <w:fldChar w:fldCharType="begin"/>
      </w:r>
      <w:r>
        <w:instrText xml:space="preserve"> XE "prompt" </w:instrText>
      </w:r>
      <w:r>
        <w:fldChar w:fldCharType="end"/>
      </w:r>
      <w:r>
        <w:t xml:space="preserve"> enter the name of the Service or hierarchy of services the consult was referred to. If consults are available in the service or hierarchy for the patient specified, they are listed as shown in the following display.</w:t>
      </w:r>
    </w:p>
    <w:p w14:paraId="72D38D88" w14:textId="77777777" w:rsidR="004A5973" w:rsidRDefault="004A5973" w:rsidP="00D41468">
      <w:pPr>
        <w:pStyle w:val="BlankLine"/>
      </w:pPr>
    </w:p>
    <w:p w14:paraId="72D38D89" w14:textId="77777777" w:rsidR="004A5973" w:rsidRPr="008D3751" w:rsidRDefault="004A5973" w:rsidP="00D41468">
      <w:pPr>
        <w:pStyle w:val="ComputerScreen"/>
      </w:pPr>
      <w:r w:rsidRPr="008D3751">
        <w:t>CONSULT TRACKING              Oct 06, 2000 08:24:24          Page:    1 of    1</w:t>
      </w:r>
      <w:r w:rsidRPr="008D3751">
        <w:sym w:font="Symbol" w:char="F07F"/>
      </w:r>
      <w:r w:rsidRPr="008D3751">
        <w:t xml:space="preserve"> </w:t>
      </w:r>
    </w:p>
    <w:p w14:paraId="72D38D8A" w14:textId="77777777" w:rsidR="004A5973" w:rsidRDefault="0003758F" w:rsidP="00D41468">
      <w:pPr>
        <w:pStyle w:val="ComputerScreen"/>
      </w:pPr>
      <w:r w:rsidRPr="0003758F">
        <w:t>CPRSPATIENT,FOUR</w:t>
      </w:r>
      <w:r>
        <w:t xml:space="preserve">   666</w:t>
      </w:r>
      <w:r w:rsidR="004A5973">
        <w:t>-44-2222     8E/3E101-1            MAR 3,1960 (40)   &lt;AD&gt;</w:t>
      </w:r>
    </w:p>
    <w:p w14:paraId="72D38D8B" w14:textId="77777777" w:rsidR="004A5973" w:rsidRDefault="004A5973" w:rsidP="00D41468">
      <w:pPr>
        <w:pStyle w:val="ComputerScreen"/>
      </w:pPr>
      <w:r>
        <w:t xml:space="preserve">                                                                   Wt.(lb): 184</w:t>
      </w:r>
    </w:p>
    <w:p w14:paraId="72D38D8C" w14:textId="77777777" w:rsidR="004A5973" w:rsidRPr="008D3751" w:rsidRDefault="004A5973" w:rsidP="00D41468">
      <w:pPr>
        <w:pStyle w:val="ComputerScreen"/>
      </w:pPr>
      <w:r w:rsidRPr="008D3751">
        <w:t xml:space="preserve">    Requested  St     No.   Consult/Procedure Request                          </w:t>
      </w:r>
      <w:r w:rsidRPr="008D3751">
        <w:sym w:font="Symbol" w:char="F07F"/>
      </w:r>
      <w:r w:rsidRPr="008D3751">
        <w:t xml:space="preserve"> </w:t>
      </w:r>
    </w:p>
    <w:p w14:paraId="72D38D8D" w14:textId="77777777" w:rsidR="004A5973" w:rsidRDefault="004A5973" w:rsidP="00D41468">
      <w:pPr>
        <w:pStyle w:val="ComputerScreen"/>
      </w:pPr>
      <w:r>
        <w:t xml:space="preserve">1   10/06/00   p      1766  EYE CLINIC Cons                                     </w:t>
      </w:r>
    </w:p>
    <w:p w14:paraId="72D38D8E" w14:textId="77777777" w:rsidR="004A5973" w:rsidRDefault="004A5973" w:rsidP="00D41468">
      <w:pPr>
        <w:pStyle w:val="ComputerScreen"/>
      </w:pPr>
    </w:p>
    <w:p w14:paraId="72D38D8F" w14:textId="77777777" w:rsidR="004A5973" w:rsidRDefault="004A5973" w:rsidP="00D41468">
      <w:pPr>
        <w:pStyle w:val="ComputerScreen"/>
      </w:pPr>
    </w:p>
    <w:p w14:paraId="72D38D90" w14:textId="77777777" w:rsidR="004A5973" w:rsidRDefault="004A5973" w:rsidP="00D41468">
      <w:pPr>
        <w:pStyle w:val="ComputerScreen"/>
      </w:pPr>
    </w:p>
    <w:p w14:paraId="72D38D91" w14:textId="77777777" w:rsidR="004A5973" w:rsidRDefault="004A5973" w:rsidP="00D41468">
      <w:pPr>
        <w:pStyle w:val="ComputerScreen"/>
      </w:pPr>
    </w:p>
    <w:p w14:paraId="72D38D92" w14:textId="77777777" w:rsidR="004A5973" w:rsidRDefault="004A5973" w:rsidP="00D41468">
      <w:pPr>
        <w:pStyle w:val="ComputerScreen"/>
      </w:pPr>
    </w:p>
    <w:p w14:paraId="72D38D93" w14:textId="77777777" w:rsidR="004A5973" w:rsidRDefault="004A5973" w:rsidP="00D41468">
      <w:pPr>
        <w:pStyle w:val="ComputerScreen"/>
      </w:pPr>
    </w:p>
    <w:p w14:paraId="72D38D94" w14:textId="77777777" w:rsidR="004A5973" w:rsidRDefault="004A5973" w:rsidP="00D41468">
      <w:pPr>
        <w:pStyle w:val="ComputerScreen"/>
      </w:pPr>
    </w:p>
    <w:p w14:paraId="72D38D95" w14:textId="77777777" w:rsidR="004A5973" w:rsidRDefault="004A5973" w:rsidP="00D41468">
      <w:pPr>
        <w:pStyle w:val="ComputerScreen"/>
      </w:pPr>
    </w:p>
    <w:p w14:paraId="72D38D96" w14:textId="77777777" w:rsidR="004A5973" w:rsidRDefault="004A5973" w:rsidP="00D41468">
      <w:pPr>
        <w:pStyle w:val="ComputerScreen"/>
      </w:pPr>
    </w:p>
    <w:p w14:paraId="72D38D97" w14:textId="77777777" w:rsidR="004A5973" w:rsidRDefault="004A5973" w:rsidP="00D41468">
      <w:pPr>
        <w:pStyle w:val="CScreenReversed"/>
      </w:pPr>
      <w:r>
        <w:t xml:space="preserve">          Enter ?? for more actions                                             </w:t>
      </w:r>
    </w:p>
    <w:p w14:paraId="72D38D98" w14:textId="77777777" w:rsidR="004A5973" w:rsidRDefault="004A5973" w:rsidP="00D41468">
      <w:pPr>
        <w:pStyle w:val="ComputerScreen"/>
      </w:pPr>
      <w:r>
        <w:t>SP Select Patient         RT Results Display        ER Edit/Resubmit</w:t>
      </w:r>
    </w:p>
    <w:p w14:paraId="72D38D99" w14:textId="77777777" w:rsidR="004A5973" w:rsidRDefault="004A5973" w:rsidP="00D41468">
      <w:pPr>
        <w:pStyle w:val="ComputerScreen"/>
      </w:pPr>
      <w:r>
        <w:t>CV Change View ...        PF Print Form 513</w:t>
      </w:r>
    </w:p>
    <w:p w14:paraId="72D38D9A" w14:textId="77777777" w:rsidR="004A5973" w:rsidRDefault="004A5973" w:rsidP="00D41468">
      <w:pPr>
        <w:pStyle w:val="ComputerScreen"/>
      </w:pPr>
      <w:r>
        <w:t>DD Detailed Display       CM Add Comment</w:t>
      </w:r>
    </w:p>
    <w:p w14:paraId="72D38D9B" w14:textId="77777777" w:rsidR="004A5973" w:rsidRDefault="004A5973" w:rsidP="00D41468">
      <w:pPr>
        <w:pStyle w:val="ComputerScreen"/>
      </w:pPr>
      <w:r>
        <w:t>Select: Quit//</w:t>
      </w:r>
    </w:p>
    <w:p w14:paraId="72D38D9C" w14:textId="77777777" w:rsidR="008D3751" w:rsidRDefault="008D3751" w:rsidP="00D41468">
      <w:pPr>
        <w:pStyle w:val="Heading4"/>
      </w:pPr>
    </w:p>
    <w:p w14:paraId="72D38D9D" w14:textId="77777777" w:rsidR="004A5973" w:rsidRDefault="004A5973" w:rsidP="00D41468">
      <w:pPr>
        <w:pStyle w:val="Heading4"/>
      </w:pPr>
      <w:r>
        <w:t>Review Only Actions</w:t>
      </w:r>
      <w:r>
        <w:fldChar w:fldCharType="begin"/>
      </w:r>
      <w:r>
        <w:instrText xml:space="preserve"> XE "Review Only Actions" </w:instrText>
      </w:r>
      <w:r>
        <w:fldChar w:fldCharType="end"/>
      </w:r>
    </w:p>
    <w:p w14:paraId="72D38D9E" w14:textId="77777777" w:rsidR="004A5973" w:rsidRDefault="004A5973" w:rsidP="00D41468">
      <w:r>
        <w:t>Enter ?? at the Select Item(s) prompt</w:t>
      </w:r>
      <w:r>
        <w:fldChar w:fldCharType="begin"/>
      </w:r>
      <w:r>
        <w:instrText xml:space="preserve"> XE "prompt" </w:instrText>
      </w:r>
      <w:r>
        <w:fldChar w:fldCharType="end"/>
      </w:r>
      <w:r>
        <w:t xml:space="preserve"> to see the complete list of options available to you. </w:t>
      </w:r>
    </w:p>
    <w:p w14:paraId="72D38D9F" w14:textId="77777777" w:rsidR="004A5973" w:rsidRDefault="004A5973" w:rsidP="00D41468">
      <w:pPr>
        <w:pStyle w:val="BlankLine"/>
      </w:pPr>
    </w:p>
    <w:p w14:paraId="72D38DA0" w14:textId="77777777" w:rsidR="004A5973" w:rsidRDefault="004A5973" w:rsidP="00D41468">
      <w:pPr>
        <w:pStyle w:val="ComputerScreen"/>
      </w:pPr>
      <w:r>
        <w:t>Select Consult: Quit// ??</w:t>
      </w:r>
    </w:p>
    <w:p w14:paraId="72D38DA1" w14:textId="77777777" w:rsidR="004A5973" w:rsidRDefault="004A5973" w:rsidP="00D41468">
      <w:pPr>
        <w:pStyle w:val="ComputerScreen"/>
      </w:pPr>
    </w:p>
    <w:p w14:paraId="72D38DA2" w14:textId="77777777" w:rsidR="004A5973" w:rsidRDefault="004A5973" w:rsidP="00D41468">
      <w:pPr>
        <w:pStyle w:val="ComputerScreen"/>
      </w:pPr>
    </w:p>
    <w:p w14:paraId="72D38DA3" w14:textId="77777777" w:rsidR="004A5973" w:rsidRDefault="004A5973" w:rsidP="00D41468">
      <w:pPr>
        <w:pStyle w:val="ComputerScreen"/>
      </w:pPr>
      <w:r>
        <w:t>Enter the display number of the item you wish to act on, or select an action.</w:t>
      </w:r>
    </w:p>
    <w:p w14:paraId="72D38DA4" w14:textId="77777777" w:rsidR="004A5973" w:rsidRDefault="004A5973" w:rsidP="00D41468">
      <w:pPr>
        <w:pStyle w:val="ComputerScreen"/>
      </w:pPr>
    </w:p>
    <w:p w14:paraId="72D38DA5" w14:textId="77777777" w:rsidR="004A5973" w:rsidRDefault="004A5973" w:rsidP="00D41468">
      <w:pPr>
        <w:pStyle w:val="ComputerScreen"/>
      </w:pPr>
      <w:r>
        <w:t>If you'd like another view of the consults, enter CV.</w:t>
      </w:r>
    </w:p>
    <w:p w14:paraId="72D38DA6" w14:textId="77777777" w:rsidR="004A5973" w:rsidRDefault="004A5973" w:rsidP="00D41468">
      <w:pPr>
        <w:pStyle w:val="ComputerScreen"/>
      </w:pPr>
    </w:p>
    <w:p w14:paraId="72D38DA7" w14:textId="77777777" w:rsidR="004A5973" w:rsidRDefault="004A5973" w:rsidP="00D41468">
      <w:pPr>
        <w:pStyle w:val="ComputerScreen"/>
      </w:pPr>
      <w:r>
        <w:t>Status key:</w:t>
      </w:r>
    </w:p>
    <w:p w14:paraId="72D38DA8" w14:textId="77777777" w:rsidR="004A5973" w:rsidRDefault="004A5973" w:rsidP="00D41468">
      <w:pPr>
        <w:pStyle w:val="ComputerScreen"/>
      </w:pPr>
      <w:r>
        <w:t xml:space="preserve">     'a' - active          'c' - complete         'dc' - discontinued</w:t>
      </w:r>
    </w:p>
    <w:p w14:paraId="72D38DA9" w14:textId="77777777" w:rsidR="004A5973" w:rsidRDefault="004A5973" w:rsidP="00D41468">
      <w:pPr>
        <w:pStyle w:val="ComputerScreen"/>
      </w:pPr>
      <w:r>
        <w:t xml:space="preserve">     'p' - pending         'x' - cancelled        'pr' - partial results</w:t>
      </w:r>
    </w:p>
    <w:p w14:paraId="72D38DAA" w14:textId="77777777" w:rsidR="004A5973" w:rsidRDefault="004A5973" w:rsidP="00D41468">
      <w:pPr>
        <w:pStyle w:val="ComputerScreen"/>
      </w:pPr>
      <w:r>
        <w:t xml:space="preserve">     's' - scheduled       'e' - expired</w:t>
      </w:r>
    </w:p>
    <w:p w14:paraId="72D38DAB" w14:textId="77777777" w:rsidR="004A5973" w:rsidRDefault="004A5973" w:rsidP="00D41468">
      <w:pPr>
        <w:pStyle w:val="ComputerScreen"/>
      </w:pPr>
    </w:p>
    <w:p w14:paraId="72D38DAC" w14:textId="77777777" w:rsidR="004A5973" w:rsidRDefault="004A5973" w:rsidP="00D41468">
      <w:pPr>
        <w:pStyle w:val="ComputerScreen"/>
      </w:pPr>
      <w:r>
        <w:t>Enter ?? to see a list of actions available for navigating the list.</w:t>
      </w:r>
    </w:p>
    <w:p w14:paraId="72D38DAD" w14:textId="77777777" w:rsidR="004A5973" w:rsidRDefault="004A5973" w:rsidP="00D41468">
      <w:pPr>
        <w:pStyle w:val="ComputerScreen"/>
      </w:pPr>
    </w:p>
    <w:p w14:paraId="72D38DAE" w14:textId="77777777" w:rsidR="004A5973" w:rsidRDefault="004A5973" w:rsidP="00D41468">
      <w:pPr>
        <w:pStyle w:val="ComputerScreen"/>
      </w:pPr>
      <w:r>
        <w:t>Press &lt;return&gt; to continue ...</w:t>
      </w:r>
    </w:p>
    <w:p w14:paraId="72D38DAF" w14:textId="77777777" w:rsidR="004A5973" w:rsidRDefault="004A5973" w:rsidP="00D41468">
      <w:pPr>
        <w:pStyle w:val="ComputerScreen"/>
      </w:pPr>
      <w:r>
        <w:t>The following actions are also available:</w:t>
      </w:r>
    </w:p>
    <w:p w14:paraId="72D38DB0" w14:textId="77777777" w:rsidR="004A5973" w:rsidRDefault="004A5973" w:rsidP="00D41468">
      <w:pPr>
        <w:pStyle w:val="ComputerScreen"/>
      </w:pPr>
      <w:r>
        <w:t>+    Next Screen          RD   Redisplay Screen</w:t>
      </w:r>
    </w:p>
    <w:p w14:paraId="72D38DB1" w14:textId="77777777" w:rsidR="004A5973" w:rsidRDefault="004A5973" w:rsidP="00D41468">
      <w:pPr>
        <w:pStyle w:val="ComputerScreen"/>
      </w:pPr>
      <w:r>
        <w:t>-    Previous Screen      UP   Up a Line            CWAD Display CWAD Info</w:t>
      </w:r>
    </w:p>
    <w:p w14:paraId="72D38DB2" w14:textId="77777777" w:rsidR="004A5973" w:rsidRDefault="004A5973" w:rsidP="00D41468">
      <w:pPr>
        <w:pStyle w:val="ComputerScreen"/>
      </w:pPr>
      <w:r>
        <w:t>FS   First Screen         DN   Down a Line</w:t>
      </w:r>
    </w:p>
    <w:p w14:paraId="72D38DB3" w14:textId="77777777" w:rsidR="004A5973" w:rsidRDefault="004A5973" w:rsidP="00D41468">
      <w:pPr>
        <w:pStyle w:val="ComputerScreen"/>
      </w:pPr>
      <w:r>
        <w:t>LS   Last Screen                                    SL   Search List</w:t>
      </w:r>
    </w:p>
    <w:p w14:paraId="72D38DB4" w14:textId="77777777" w:rsidR="004A5973" w:rsidRDefault="004A5973" w:rsidP="00D41468">
      <w:pPr>
        <w:pStyle w:val="ComputerScreen"/>
      </w:pPr>
      <w:r>
        <w:t xml:space="preserve">                          PS   Print Screen         EX   Exit</w:t>
      </w:r>
    </w:p>
    <w:p w14:paraId="72D38DB5" w14:textId="77777777" w:rsidR="004A5973" w:rsidRDefault="004A5973" w:rsidP="00D41468">
      <w:pPr>
        <w:pStyle w:val="ComputerScreen"/>
      </w:pPr>
      <w:r>
        <w:t>GO   Go to Page           PT   Print List</w:t>
      </w:r>
    </w:p>
    <w:p w14:paraId="72D38DB6" w14:textId="77777777" w:rsidR="004A5973" w:rsidRDefault="004A5973" w:rsidP="00D41468">
      <w:pPr>
        <w:pStyle w:val="ComputerScreen"/>
      </w:pPr>
    </w:p>
    <w:p w14:paraId="72D38DB7" w14:textId="77777777" w:rsidR="004A5973" w:rsidRDefault="004A5973" w:rsidP="00D41468">
      <w:pPr>
        <w:pStyle w:val="ComputerScreen"/>
      </w:pPr>
      <w:r>
        <w:t xml:space="preserve">Enter RETURN to continue or '^' to exit: </w:t>
      </w:r>
    </w:p>
    <w:p w14:paraId="72D38DB8" w14:textId="77777777" w:rsidR="008D3751" w:rsidRDefault="008D3751" w:rsidP="00D41468"/>
    <w:p w14:paraId="72D38DB9" w14:textId="77777777" w:rsidR="004A5973" w:rsidRDefault="004A5973" w:rsidP="00D41468">
      <w:r>
        <w:t>If you are an update user, the menu of actions includes additional actions such as received, completed, and discontinued.</w:t>
      </w:r>
    </w:p>
    <w:p w14:paraId="72D38DBA" w14:textId="77777777" w:rsidR="008D3751" w:rsidRDefault="008D3751" w:rsidP="00D41468"/>
    <w:p w14:paraId="72D38DBB" w14:textId="77777777" w:rsidR="004A5973" w:rsidRDefault="004A5973" w:rsidP="00D41468">
      <w:r>
        <w:t xml:space="preserve">The help display also includes a key to abbreviations used in consult screens, including the Consult Tracking screen currently under discussion. </w:t>
      </w:r>
    </w:p>
    <w:p w14:paraId="72D38DBC" w14:textId="77777777" w:rsidR="008D3751" w:rsidRDefault="008D3751" w:rsidP="00D41468">
      <w:pPr>
        <w:pStyle w:val="Heading4"/>
      </w:pPr>
    </w:p>
    <w:p w14:paraId="72D38DBD" w14:textId="77777777" w:rsidR="004A5973" w:rsidRDefault="004A5973" w:rsidP="00D41468">
      <w:pPr>
        <w:pStyle w:val="Heading4"/>
      </w:pPr>
      <w:r>
        <w:t>Update Select Actions</w:t>
      </w:r>
      <w:r>
        <w:fldChar w:fldCharType="begin"/>
      </w:r>
      <w:r>
        <w:instrText xml:space="preserve"> XE "Update/Tracking Select Actions" </w:instrText>
      </w:r>
      <w:r>
        <w:fldChar w:fldCharType="end"/>
      </w:r>
    </w:p>
    <w:p w14:paraId="72D38DBE" w14:textId="77777777" w:rsidR="004A5973" w:rsidRDefault="004A5973" w:rsidP="00D41468">
      <w:r>
        <w:t>If you are an Update user, then the Consult Tracking display looks like this:</w:t>
      </w:r>
    </w:p>
    <w:p w14:paraId="72D38DBF" w14:textId="77777777" w:rsidR="004A5973" w:rsidRDefault="004A5973" w:rsidP="00D41468">
      <w:pPr>
        <w:pStyle w:val="BlankLine"/>
      </w:pPr>
    </w:p>
    <w:p w14:paraId="72D38DC0" w14:textId="77777777" w:rsidR="004A5973" w:rsidRPr="008D3751" w:rsidRDefault="004A5973" w:rsidP="00D41468">
      <w:pPr>
        <w:pStyle w:val="ComputerScreen"/>
      </w:pPr>
      <w:r w:rsidRPr="008D3751">
        <w:t>CONSULT TRACKING              Oct 06, 2000 08:26:04          Page:    1 of    2</w:t>
      </w:r>
      <w:r w:rsidRPr="008D3751">
        <w:sym w:font="Symbol" w:char="F07F"/>
      </w:r>
    </w:p>
    <w:p w14:paraId="72D38DC1" w14:textId="77777777" w:rsidR="004A5973" w:rsidRDefault="0003758F" w:rsidP="00D41468">
      <w:pPr>
        <w:pStyle w:val="ComputerScreen"/>
      </w:pPr>
      <w:r w:rsidRPr="0003758F">
        <w:t>CPRSPATIENT,FOUR</w:t>
      </w:r>
      <w:r>
        <w:t xml:space="preserve">   666</w:t>
      </w:r>
      <w:r w:rsidR="004A5973">
        <w:t>-44-2222     8E/3E101-1            MAR 3,1960 (40)   &lt;AD&gt;</w:t>
      </w:r>
    </w:p>
    <w:p w14:paraId="72D38DC2" w14:textId="77777777" w:rsidR="004A5973" w:rsidRDefault="004A5973" w:rsidP="00D41468">
      <w:pPr>
        <w:pStyle w:val="ComputerScreen"/>
      </w:pPr>
      <w:r>
        <w:t xml:space="preserve">                                                                   Wt.(lb): 184</w:t>
      </w:r>
    </w:p>
    <w:p w14:paraId="72D38DC3" w14:textId="77777777" w:rsidR="004A5973" w:rsidRPr="008D3751" w:rsidRDefault="004A5973" w:rsidP="00D41468">
      <w:pPr>
        <w:pStyle w:val="ComputerScreen"/>
      </w:pPr>
      <w:r w:rsidRPr="008D3751">
        <w:t xml:space="preserve">    Requested  St     No.   Consult/Procedure Request                          </w:t>
      </w:r>
      <w:r w:rsidRPr="008D3751">
        <w:sym w:font="Symbol" w:char="F07F"/>
      </w:r>
      <w:r w:rsidRPr="008D3751">
        <w:t xml:space="preserve"> </w:t>
      </w:r>
    </w:p>
    <w:p w14:paraId="72D38DC4" w14:textId="77777777" w:rsidR="004A5973" w:rsidRDefault="004A5973" w:rsidP="00D41468">
      <w:pPr>
        <w:pStyle w:val="ComputerScreen"/>
      </w:pPr>
      <w:r>
        <w:t xml:space="preserve">1   11/17/98   x      1211  BRONCHOSCOPY PULMONARY Proc                         </w:t>
      </w:r>
    </w:p>
    <w:p w14:paraId="72D38DC5" w14:textId="77777777" w:rsidR="004A5973" w:rsidRDefault="004A5973" w:rsidP="00D41468">
      <w:pPr>
        <w:pStyle w:val="ComputerScreen"/>
      </w:pPr>
      <w:r>
        <w:t xml:space="preserve">2   07/13/98   c      1112 *PULMONARY Cons                                      </w:t>
      </w:r>
    </w:p>
    <w:p w14:paraId="72D38DC6" w14:textId="77777777" w:rsidR="004A5973" w:rsidRDefault="004A5973" w:rsidP="00D41468">
      <w:pPr>
        <w:pStyle w:val="ComputerScreen"/>
      </w:pPr>
      <w:r>
        <w:t xml:space="preserve">3   06/18/98   c      1062 *PULMONARY Cons                                      </w:t>
      </w:r>
    </w:p>
    <w:p w14:paraId="72D38DC7" w14:textId="77777777" w:rsidR="004A5973" w:rsidRDefault="004A5973" w:rsidP="00D41468">
      <w:pPr>
        <w:pStyle w:val="ComputerScreen"/>
      </w:pPr>
      <w:r>
        <w:t xml:space="preserve">4   06/12/98   c      1050  PULMONARY Cons                                      </w:t>
      </w:r>
    </w:p>
    <w:p w14:paraId="72D38DC8" w14:textId="77777777" w:rsidR="004A5973" w:rsidRDefault="004A5973" w:rsidP="00D41468">
      <w:pPr>
        <w:pStyle w:val="ComputerScreen"/>
      </w:pPr>
      <w:r>
        <w:t xml:space="preserve">5   06/08/98   c      1028  PULMONARY Cons                                      </w:t>
      </w:r>
    </w:p>
    <w:p w14:paraId="72D38DC9" w14:textId="77777777" w:rsidR="004A5973" w:rsidRDefault="004A5973" w:rsidP="00D41468">
      <w:pPr>
        <w:pStyle w:val="ComputerScreen"/>
      </w:pPr>
      <w:r>
        <w:t xml:space="preserve">6   06/04/98   dc     1022  PULMONARY Cons                                      </w:t>
      </w:r>
    </w:p>
    <w:p w14:paraId="72D38DCA" w14:textId="77777777" w:rsidR="004A5973" w:rsidRDefault="004A5973" w:rsidP="00D41468">
      <w:pPr>
        <w:pStyle w:val="ComputerScreen"/>
      </w:pPr>
      <w:r>
        <w:t xml:space="preserve">7   05/27/98   dc      940  PULMONARY Cons                                      </w:t>
      </w:r>
    </w:p>
    <w:p w14:paraId="72D38DCB" w14:textId="77777777" w:rsidR="004A5973" w:rsidRDefault="004A5973" w:rsidP="00D41468">
      <w:pPr>
        <w:pStyle w:val="ComputerScreen"/>
      </w:pPr>
      <w:r>
        <w:t xml:space="preserve">8   05/20/98   dc      919  PULMONARY Cons                                      </w:t>
      </w:r>
    </w:p>
    <w:p w14:paraId="72D38DCC" w14:textId="77777777" w:rsidR="004A5973" w:rsidRDefault="004A5973" w:rsidP="00D41468">
      <w:pPr>
        <w:pStyle w:val="ComputerScreen"/>
      </w:pPr>
      <w:r>
        <w:t xml:space="preserve">9   05/13/98   c       898 *PULMONARY Cons                                      </w:t>
      </w:r>
    </w:p>
    <w:p w14:paraId="72D38DCD" w14:textId="77777777" w:rsidR="004A5973" w:rsidRDefault="004A5973" w:rsidP="00D41468">
      <w:pPr>
        <w:pStyle w:val="ComputerScreen"/>
      </w:pPr>
      <w:r>
        <w:t xml:space="preserve">10  05/01/98   c       881  PULMONARY Cons                                      </w:t>
      </w:r>
    </w:p>
    <w:p w14:paraId="72D38DCE" w14:textId="77777777" w:rsidR="004A5973" w:rsidRDefault="004A5973" w:rsidP="00D41468">
      <w:pPr>
        <w:pStyle w:val="ComputerScreen"/>
      </w:pPr>
      <w:r>
        <w:t xml:space="preserve">11  04/15/98   c       843  PULMONARY Cons                                      </w:t>
      </w:r>
    </w:p>
    <w:p w14:paraId="72D38DCF" w14:textId="77777777" w:rsidR="004A5973" w:rsidRDefault="004A5973" w:rsidP="00D41468">
      <w:pPr>
        <w:pStyle w:val="ComputerScreen"/>
      </w:pPr>
      <w:r>
        <w:t xml:space="preserve">12  03/16/98   c       827  PULMONARY Cons                                      </w:t>
      </w:r>
    </w:p>
    <w:p w14:paraId="72D38DD0" w14:textId="77777777" w:rsidR="004A5973" w:rsidRDefault="004A5973" w:rsidP="00D41468">
      <w:pPr>
        <w:pStyle w:val="CScreenReversed"/>
      </w:pPr>
      <w:r>
        <w:t xml:space="preserve">+         Enter ?? for more actions                                             </w:t>
      </w:r>
    </w:p>
    <w:p w14:paraId="72D38DD1" w14:textId="77777777" w:rsidR="004A5973" w:rsidRDefault="004A5973" w:rsidP="00D41468">
      <w:pPr>
        <w:pStyle w:val="ComputerScreen"/>
      </w:pPr>
      <w:r>
        <w:t>SP Select Patient   FR Forward          CT Complete/Update  RT Results Display</w:t>
      </w:r>
    </w:p>
    <w:p w14:paraId="72D38DD2" w14:textId="77777777" w:rsidR="004A5973" w:rsidRDefault="004A5973" w:rsidP="00D41468">
      <w:pPr>
        <w:pStyle w:val="ComputerScreen"/>
      </w:pPr>
      <w:r>
        <w:t>CV Change View ...  CX Cancel (Deny)    MA Make Addendum    PF Print Form 513</w:t>
      </w:r>
    </w:p>
    <w:p w14:paraId="72D38DD3" w14:textId="77777777" w:rsidR="004A5973" w:rsidRDefault="004A5973" w:rsidP="00D41468">
      <w:pPr>
        <w:pStyle w:val="ComputerScreen"/>
      </w:pPr>
      <w:r>
        <w:t>RC Receive          DC Discontinue      SF Sig Findings     RM Remove Med Rslt</w:t>
      </w:r>
    </w:p>
    <w:p w14:paraId="72D38DD4" w14:textId="77777777" w:rsidR="004A5973" w:rsidRDefault="004A5973" w:rsidP="00D41468">
      <w:pPr>
        <w:pStyle w:val="ComputerScreen"/>
      </w:pPr>
      <w:r>
        <w:t xml:space="preserve">SC Schedule         CM Add Comment      DD Detailed Display ER Edit/Resubmit Select: Next Screen// </w:t>
      </w:r>
    </w:p>
    <w:p w14:paraId="72D38DD5" w14:textId="77777777" w:rsidR="008D3751" w:rsidRDefault="008D3751" w:rsidP="00D41468"/>
    <w:p w14:paraId="72D38DD6" w14:textId="77777777" w:rsidR="004A5973" w:rsidRDefault="004A5973" w:rsidP="00D41468">
      <w:r>
        <w:t xml:space="preserve">Each action is described in detail in the </w:t>
      </w:r>
      <w:r>
        <w:rPr>
          <w:b/>
        </w:rPr>
        <w:t>Actions</w:t>
      </w:r>
      <w:r>
        <w:t xml:space="preserve"> section of </w:t>
      </w:r>
      <w:r>
        <w:rPr>
          <w:b/>
        </w:rPr>
        <w:t>Package</w:t>
      </w:r>
      <w:r>
        <w:t xml:space="preserve"> Reference starting on page </w:t>
      </w:r>
      <w:r w:rsidR="004D2794">
        <w:rPr>
          <w:noProof/>
        </w:rPr>
        <w:fldChar w:fldCharType="begin"/>
      </w:r>
      <w:r w:rsidR="004D2794">
        <w:rPr>
          <w:noProof/>
        </w:rPr>
        <w:instrText xml:space="preserve"> PAGEREF ACTIONS \* MERGEFORMAT </w:instrText>
      </w:r>
      <w:r w:rsidR="004D2794">
        <w:rPr>
          <w:noProof/>
        </w:rPr>
        <w:fldChar w:fldCharType="separate"/>
      </w:r>
      <w:r w:rsidR="00745AC7">
        <w:rPr>
          <w:noProof/>
        </w:rPr>
        <w:t>106</w:t>
      </w:r>
      <w:r w:rsidR="004D2794">
        <w:rPr>
          <w:noProof/>
        </w:rPr>
        <w:fldChar w:fldCharType="end"/>
      </w:r>
      <w:r>
        <w:t>.</w:t>
      </w:r>
    </w:p>
    <w:p w14:paraId="72D38DD7" w14:textId="77777777" w:rsidR="004A5973" w:rsidRDefault="004A5973" w:rsidP="00D41468"/>
    <w:p w14:paraId="72D38DD8" w14:textId="77777777" w:rsidR="004A5973" w:rsidRDefault="004A5973" w:rsidP="00D41468">
      <w:pPr>
        <w:pStyle w:val="Heading3"/>
      </w:pPr>
      <w:r>
        <w:br w:type="page"/>
      </w:r>
      <w:bookmarkStart w:id="304" w:name="_Toc401592249"/>
      <w:bookmarkStart w:id="305" w:name="_Toc402366886"/>
      <w:bookmarkStart w:id="306" w:name="_Toc421668532"/>
      <w:bookmarkStart w:id="307" w:name="_Toc421693959"/>
      <w:bookmarkStart w:id="308" w:name="_Toc508628503"/>
      <w:bookmarkStart w:id="309" w:name="_Toc401592254"/>
      <w:bookmarkStart w:id="310" w:name="_Toc402366891"/>
      <w:r>
        <w:lastRenderedPageBreak/>
        <w:t>Completion Time Statistics</w:t>
      </w:r>
      <w:bookmarkStart w:id="311" w:name="COMPLETION"/>
      <w:bookmarkEnd w:id="304"/>
      <w:bookmarkEnd w:id="305"/>
      <w:bookmarkEnd w:id="306"/>
      <w:bookmarkEnd w:id="307"/>
      <w:bookmarkEnd w:id="308"/>
      <w:bookmarkEnd w:id="311"/>
      <w:r>
        <w:fldChar w:fldCharType="begin"/>
      </w:r>
      <w:r>
        <w:instrText xml:space="preserve"> XE "Completion Time Statistics" </w:instrText>
      </w:r>
      <w:r>
        <w:fldChar w:fldCharType="end"/>
      </w:r>
      <w:r>
        <w:t xml:space="preserve"> </w:t>
      </w:r>
    </w:p>
    <w:p w14:paraId="72D38DD9" w14:textId="77777777" w:rsidR="008D3751" w:rsidRDefault="008D3751" w:rsidP="00D41468"/>
    <w:p w14:paraId="72D38DDA" w14:textId="77777777" w:rsidR="004A5973" w:rsidRDefault="004A5973" w:rsidP="00D41468">
      <w:r>
        <w:t>This report is intended to help hospitals track overall quality of service. High numbers on this report can indicate the presence of bottlenecks in the organization that might need management attention.</w:t>
      </w:r>
    </w:p>
    <w:p w14:paraId="72D38DDB" w14:textId="77777777" w:rsidR="008D3751" w:rsidRDefault="008D3751" w:rsidP="00D41468"/>
    <w:p w14:paraId="72D38DDC" w14:textId="77777777" w:rsidR="004A5973" w:rsidRDefault="004A5973" w:rsidP="00D41468">
      <w:r>
        <w:t xml:space="preserve">In the following example, a report on completion times is printed for Pulmonary Service: </w:t>
      </w:r>
    </w:p>
    <w:p w14:paraId="72D38DDD" w14:textId="77777777" w:rsidR="004A5973" w:rsidRDefault="004A5973" w:rsidP="00D41468">
      <w:pPr>
        <w:pStyle w:val="BlankLine"/>
      </w:pPr>
    </w:p>
    <w:p w14:paraId="72D38DDE" w14:textId="77777777" w:rsidR="004A5973" w:rsidRDefault="004A5973" w:rsidP="00D41468">
      <w:pPr>
        <w:pStyle w:val="ComputerScreen"/>
      </w:pPr>
      <w:r>
        <w:t xml:space="preserve">Select Consult Service Tracking Option: </w:t>
      </w:r>
      <w:r>
        <w:rPr>
          <w:b/>
        </w:rPr>
        <w:t>?</w:t>
      </w:r>
    </w:p>
    <w:p w14:paraId="72D38DDF" w14:textId="77777777" w:rsidR="004A5973" w:rsidRDefault="004A5973" w:rsidP="00D41468">
      <w:pPr>
        <w:pStyle w:val="ComputerScreen"/>
      </w:pPr>
    </w:p>
    <w:p w14:paraId="72D38DE0" w14:textId="77777777" w:rsidR="004A5973" w:rsidRDefault="004A5973" w:rsidP="00D41468">
      <w:pPr>
        <w:pStyle w:val="ComputerScreen"/>
      </w:pPr>
      <w:r>
        <w:t xml:space="preserve">   CS     Consult Service Tracking</w:t>
      </w:r>
    </w:p>
    <w:p w14:paraId="72D38DE1" w14:textId="77777777" w:rsidR="004A5973" w:rsidRDefault="004A5973" w:rsidP="00D41468">
      <w:pPr>
        <w:pStyle w:val="ComputerScreen"/>
      </w:pPr>
      <w:r>
        <w:t xml:space="preserve">   PC     Service Consults Pending Resolution</w:t>
      </w:r>
    </w:p>
    <w:p w14:paraId="72D38DE2" w14:textId="77777777" w:rsidR="004A5973" w:rsidRDefault="004A5973" w:rsidP="00D41468">
      <w:pPr>
        <w:pStyle w:val="ComputerScreen"/>
      </w:pPr>
      <w:r>
        <w:t xml:space="preserve">   ST     Completion Time Statistics</w:t>
      </w:r>
    </w:p>
    <w:p w14:paraId="72D38DE3" w14:textId="77777777" w:rsidR="004A5973" w:rsidRDefault="004A5973" w:rsidP="00D41468">
      <w:pPr>
        <w:pStyle w:val="ComputerScreen"/>
      </w:pPr>
    </w:p>
    <w:p w14:paraId="72D38DE4" w14:textId="77777777" w:rsidR="004A5973" w:rsidRDefault="004A5973" w:rsidP="00D41468">
      <w:pPr>
        <w:pStyle w:val="ComputerScreen"/>
      </w:pPr>
      <w:r>
        <w:t>Enter ?? for more options, ??? for brief descriptions, ?OPTION for help text.</w:t>
      </w:r>
    </w:p>
    <w:p w14:paraId="72D38DE5" w14:textId="77777777" w:rsidR="004A5973" w:rsidRDefault="004A5973" w:rsidP="00D41468">
      <w:pPr>
        <w:pStyle w:val="ComputerScreen"/>
      </w:pPr>
    </w:p>
    <w:p w14:paraId="72D38DE6" w14:textId="77777777" w:rsidR="004A5973" w:rsidRDefault="004A5973" w:rsidP="00D41468">
      <w:pPr>
        <w:pStyle w:val="ComputerScreen"/>
      </w:pPr>
      <w:r>
        <w:t xml:space="preserve">Select Consult Service Tracking Option: </w:t>
      </w:r>
      <w:r>
        <w:rPr>
          <w:b/>
        </w:rPr>
        <w:t>ST</w:t>
      </w:r>
      <w:r>
        <w:t xml:space="preserve">  Completion Time Statistics</w:t>
      </w:r>
    </w:p>
    <w:p w14:paraId="72D38DE7" w14:textId="77777777" w:rsidR="004A5973" w:rsidRDefault="004A5973" w:rsidP="00D41468">
      <w:pPr>
        <w:pStyle w:val="ComputerScreen"/>
      </w:pPr>
    </w:p>
    <w:p w14:paraId="72D38DE8" w14:textId="77777777" w:rsidR="004A5973" w:rsidRDefault="004A5973" w:rsidP="00D41468">
      <w:pPr>
        <w:pStyle w:val="ComputerScreen"/>
      </w:pPr>
      <w:r>
        <w:t xml:space="preserve">Select Service/Specialty: ALL SERVICES// </w:t>
      </w:r>
      <w:r>
        <w:rPr>
          <w:b/>
        </w:rPr>
        <w:t>PUL</w:t>
      </w:r>
      <w:r>
        <w:t xml:space="preserve">MONARY       </w:t>
      </w:r>
    </w:p>
    <w:p w14:paraId="72D38DE9" w14:textId="77777777" w:rsidR="004A5973" w:rsidRDefault="004A5973" w:rsidP="00D41468">
      <w:pPr>
        <w:pStyle w:val="ComputerScreen"/>
      </w:pPr>
      <w:r>
        <w:t xml:space="preserve">List From Starting Date: ALL DATES// </w:t>
      </w:r>
    </w:p>
    <w:p w14:paraId="72D38DEA" w14:textId="77777777" w:rsidR="004A5973" w:rsidRDefault="004A5973" w:rsidP="00D41468">
      <w:pPr>
        <w:pStyle w:val="ComputerScreen"/>
      </w:pPr>
      <w:r>
        <w:t>...HMMM, LET ME THINK ABOUT THAT A MOMENT...........</w:t>
      </w:r>
    </w:p>
    <w:p w14:paraId="72D38DEB" w14:textId="77777777" w:rsidR="004A5973" w:rsidRDefault="004A5973" w:rsidP="00D41468">
      <w:pPr>
        <w:pStyle w:val="BlankLine"/>
      </w:pPr>
    </w:p>
    <w:p w14:paraId="72D38DEC" w14:textId="77777777" w:rsidR="004A5973" w:rsidRDefault="004A5973" w:rsidP="00D41468">
      <w:pPr>
        <w:pStyle w:val="ComputerScreen"/>
      </w:pPr>
      <w:r>
        <w:t xml:space="preserve">DAYS TO COMPLETE CONSULT STATSOct 06, 2000 08:28:22          Page:    1 of    1 </w:t>
      </w:r>
    </w:p>
    <w:p w14:paraId="72D38DED" w14:textId="77777777" w:rsidR="004A5973" w:rsidRDefault="004A5973" w:rsidP="00D41468">
      <w:pPr>
        <w:pStyle w:val="ComputerScreen"/>
      </w:pPr>
      <w:r>
        <w:t>Number Of Days To Complete A Consult For Services Statistics.</w:t>
      </w:r>
    </w:p>
    <w:p w14:paraId="72D38DEE" w14:textId="77777777" w:rsidR="004A5973" w:rsidRDefault="004A5973" w:rsidP="00D41468">
      <w:pPr>
        <w:pStyle w:val="ComputerScreen"/>
      </w:pPr>
      <w:r>
        <w:t>FROM: ALL   TO: OCT 6,2000</w:t>
      </w:r>
    </w:p>
    <w:p w14:paraId="72D38DEF" w14:textId="77777777" w:rsidR="004A5973" w:rsidRDefault="004A5973" w:rsidP="00D41468">
      <w:pPr>
        <w:pStyle w:val="ComputerScreen"/>
      </w:pPr>
      <w:r>
        <w:t xml:space="preserve">                                                                                  </w:t>
      </w:r>
    </w:p>
    <w:p w14:paraId="72D38DF0" w14:textId="77777777" w:rsidR="004A5973" w:rsidRDefault="004A5973" w:rsidP="00D41468">
      <w:pPr>
        <w:pStyle w:val="ComputerScreen"/>
      </w:pPr>
      <w:r>
        <w:t xml:space="preserve">                   Consult/Request Completion Time Statistics                   </w:t>
      </w:r>
    </w:p>
    <w:p w14:paraId="72D38DF1" w14:textId="77777777" w:rsidR="004A5973" w:rsidRDefault="004A5973" w:rsidP="00D41468">
      <w:pPr>
        <w:pStyle w:val="ComputerScreen"/>
      </w:pPr>
      <w:r>
        <w:t xml:space="preserve">                           FROM: ALL   TO: OCT 6,2000                           </w:t>
      </w:r>
    </w:p>
    <w:p w14:paraId="72D38DF2" w14:textId="77777777" w:rsidR="004A5973" w:rsidRDefault="004A5973" w:rsidP="00D41468">
      <w:pPr>
        <w:pStyle w:val="ComputerScreen"/>
      </w:pPr>
    </w:p>
    <w:p w14:paraId="72D38DF3" w14:textId="77777777" w:rsidR="004A5973" w:rsidRDefault="004A5973" w:rsidP="00D41468">
      <w:pPr>
        <w:pStyle w:val="ComputerScreen"/>
      </w:pPr>
      <w:r>
        <w:t xml:space="preserve">SERVICE: PULMONARY                                                              </w:t>
      </w:r>
    </w:p>
    <w:p w14:paraId="72D38DF4" w14:textId="77777777" w:rsidR="004A5973" w:rsidRDefault="004A5973" w:rsidP="00D41468">
      <w:pPr>
        <w:pStyle w:val="ComputerScreen"/>
      </w:pPr>
      <w:r>
        <w:t xml:space="preserve">Total Number Of Consults Completed: 200                                         </w:t>
      </w:r>
    </w:p>
    <w:p w14:paraId="72D38DF5" w14:textId="77777777" w:rsidR="004A5973" w:rsidRDefault="004A5973" w:rsidP="00D41468">
      <w:pPr>
        <w:pStyle w:val="ComputerScreen"/>
      </w:pPr>
      <w:r>
        <w:t xml:space="preserve">Mean Days To Complete: 46.8                       Standard Deviation: 104.7     </w:t>
      </w:r>
    </w:p>
    <w:p w14:paraId="72D38DF6" w14:textId="77777777" w:rsidR="004A5973" w:rsidRDefault="004A5973" w:rsidP="00D41468">
      <w:pPr>
        <w:pStyle w:val="ComputerScreen"/>
      </w:pPr>
      <w:r>
        <w:t xml:space="preserve">Total INPATIENT Consults: 32                                                    </w:t>
      </w:r>
    </w:p>
    <w:p w14:paraId="72D38DF7" w14:textId="77777777" w:rsidR="004A5973" w:rsidRDefault="004A5973" w:rsidP="00D41468">
      <w:pPr>
        <w:pStyle w:val="ComputerScreen"/>
      </w:pPr>
      <w:r>
        <w:t xml:space="preserve">Mean Days To Complete: 60.7                       Standard Deviation: 125.1     </w:t>
      </w:r>
    </w:p>
    <w:p w14:paraId="72D38DF8" w14:textId="77777777" w:rsidR="004A5973" w:rsidRDefault="004A5973" w:rsidP="00D41468">
      <w:pPr>
        <w:pStyle w:val="ComputerScreen"/>
      </w:pPr>
      <w:r>
        <w:t xml:space="preserve">Total OUTPATIENT Consults: 30                                                   </w:t>
      </w:r>
    </w:p>
    <w:p w14:paraId="72D38DF9" w14:textId="77777777" w:rsidR="004A5973" w:rsidRDefault="004A5973" w:rsidP="00D41468">
      <w:pPr>
        <w:pStyle w:val="ComputerScreen"/>
      </w:pPr>
      <w:r>
        <w:t xml:space="preserve">Mean Days To Complete: 93.4                       Standard Deviation: 155.5     </w:t>
      </w:r>
    </w:p>
    <w:p w14:paraId="72D38DFA" w14:textId="77777777" w:rsidR="004A5973" w:rsidRDefault="004A5973" w:rsidP="00D41468">
      <w:pPr>
        <w:pStyle w:val="ComputerScreen"/>
      </w:pPr>
      <w:r>
        <w:t xml:space="preserve">Total Unclassified Consults: 138                                                </w:t>
      </w:r>
    </w:p>
    <w:p w14:paraId="72D38DFB" w14:textId="77777777" w:rsidR="004A5973" w:rsidRDefault="004A5973" w:rsidP="00D41468">
      <w:pPr>
        <w:pStyle w:val="ComputerScreen"/>
      </w:pPr>
      <w:r>
        <w:t xml:space="preserve">Mean Days To Complete: 33.4                       Standard Deviation: 81.0      </w:t>
      </w:r>
    </w:p>
    <w:p w14:paraId="72D38DFC" w14:textId="77777777" w:rsidR="004A5973" w:rsidRDefault="004A5973" w:rsidP="00D41468">
      <w:pPr>
        <w:pStyle w:val="ComputerScreen"/>
      </w:pPr>
    </w:p>
    <w:p w14:paraId="72D38DFD" w14:textId="77777777" w:rsidR="004A5973" w:rsidRDefault="004A5973" w:rsidP="00D41468">
      <w:pPr>
        <w:pStyle w:val="ComputerScreen"/>
      </w:pPr>
    </w:p>
    <w:p w14:paraId="72D38DFE" w14:textId="77777777" w:rsidR="004A5973" w:rsidRDefault="004A5973" w:rsidP="00D41468">
      <w:pPr>
        <w:pStyle w:val="ComputerScreen"/>
      </w:pPr>
    </w:p>
    <w:p w14:paraId="72D38DFF" w14:textId="77777777" w:rsidR="004A5973" w:rsidRDefault="004A5973" w:rsidP="00D41468">
      <w:pPr>
        <w:pStyle w:val="ComputerScreen"/>
      </w:pPr>
    </w:p>
    <w:p w14:paraId="72D38E00" w14:textId="77777777" w:rsidR="004A5973" w:rsidRDefault="004A5973" w:rsidP="00D41468">
      <w:pPr>
        <w:pStyle w:val="CScreenReversed"/>
      </w:pPr>
      <w:r>
        <w:t xml:space="preserve">          Enter ?? for more actions                                             </w:t>
      </w:r>
    </w:p>
    <w:p w14:paraId="72D38E01" w14:textId="77777777" w:rsidR="004A5973" w:rsidRDefault="004A5973" w:rsidP="00D41468">
      <w:pPr>
        <w:pStyle w:val="ComputerScreen"/>
      </w:pPr>
      <w:r>
        <w:t>SS  Select Service        PR  Print Completion Statistics To A Printer.</w:t>
      </w:r>
    </w:p>
    <w:p w14:paraId="72D38E02" w14:textId="77777777" w:rsidR="004A5973" w:rsidRDefault="004A5973" w:rsidP="00D41468">
      <w:pPr>
        <w:pStyle w:val="ComputerScreen"/>
      </w:pPr>
      <w:r>
        <w:t>Select Item(s): Quit//</w:t>
      </w:r>
    </w:p>
    <w:p w14:paraId="72D38E03" w14:textId="77777777" w:rsidR="004A5973" w:rsidRDefault="004A5973" w:rsidP="00D41468"/>
    <w:p w14:paraId="72D38E04" w14:textId="77777777" w:rsidR="004A5973" w:rsidRDefault="004A5973" w:rsidP="00D41468">
      <w:pPr>
        <w:pStyle w:val="Heading3"/>
      </w:pPr>
      <w:r>
        <w:br w:type="page"/>
      </w:r>
      <w:bookmarkStart w:id="312" w:name="_Toc401592248"/>
      <w:bookmarkStart w:id="313" w:name="_Toc402366885"/>
      <w:bookmarkStart w:id="314" w:name="_Toc421668533"/>
      <w:bookmarkStart w:id="315" w:name="_Toc421693960"/>
      <w:bookmarkStart w:id="316" w:name="_Toc508628504"/>
      <w:r>
        <w:lastRenderedPageBreak/>
        <w:t>Service Consults Pending Resolution</w:t>
      </w:r>
      <w:bookmarkStart w:id="317" w:name="SERVICE"/>
      <w:bookmarkEnd w:id="312"/>
      <w:bookmarkEnd w:id="313"/>
      <w:bookmarkEnd w:id="314"/>
      <w:bookmarkEnd w:id="315"/>
      <w:bookmarkEnd w:id="316"/>
      <w:bookmarkEnd w:id="317"/>
      <w:r>
        <w:fldChar w:fldCharType="begin"/>
      </w:r>
      <w:r>
        <w:instrText xml:space="preserve"> XE "Service Consults Pending Resolution" </w:instrText>
      </w:r>
      <w:r>
        <w:fldChar w:fldCharType="end"/>
      </w:r>
    </w:p>
    <w:p w14:paraId="72D38E05" w14:textId="77777777" w:rsidR="008D3751" w:rsidRDefault="008D3751" w:rsidP="00D41468"/>
    <w:p w14:paraId="72D38E06" w14:textId="77777777" w:rsidR="004A5973" w:rsidRDefault="004A5973" w:rsidP="00D41468">
      <w:r>
        <w:t>The purpose of the Service Consults Pending Resolution option is to list the pending and active consults. Use it to stay informed about the overall status of consults for your service.</w:t>
      </w:r>
    </w:p>
    <w:p w14:paraId="72D38E07" w14:textId="77777777" w:rsidR="008D3751" w:rsidRDefault="008D3751" w:rsidP="00D41468"/>
    <w:p w14:paraId="72D38E08" w14:textId="77777777" w:rsidR="004A5973" w:rsidRDefault="004A5973" w:rsidP="00D41468">
      <w:r>
        <w:t>In the following example, the option is used to view pending and active Pulmonary consults:</w:t>
      </w:r>
    </w:p>
    <w:p w14:paraId="72D38E09" w14:textId="77777777" w:rsidR="004A5973" w:rsidRDefault="004A5973" w:rsidP="00D41468">
      <w:pPr>
        <w:pStyle w:val="BlankLine"/>
      </w:pPr>
    </w:p>
    <w:p w14:paraId="72D38E0A" w14:textId="77777777" w:rsidR="004A5973" w:rsidRDefault="004A5973" w:rsidP="00D41468">
      <w:pPr>
        <w:pStyle w:val="ComputerScreen"/>
      </w:pPr>
      <w:r>
        <w:t xml:space="preserve">Select Consult Service Tracking Option: </w:t>
      </w:r>
      <w:r>
        <w:rPr>
          <w:b/>
        </w:rPr>
        <w:t>?</w:t>
      </w:r>
    </w:p>
    <w:p w14:paraId="72D38E0B" w14:textId="77777777" w:rsidR="004A5973" w:rsidRDefault="004A5973" w:rsidP="00D41468">
      <w:pPr>
        <w:pStyle w:val="ComputerScreen"/>
      </w:pPr>
    </w:p>
    <w:p w14:paraId="72D38E0C" w14:textId="77777777" w:rsidR="004A5973" w:rsidRDefault="004A5973" w:rsidP="00D41468">
      <w:pPr>
        <w:pStyle w:val="ComputerScreen"/>
      </w:pPr>
      <w:r>
        <w:t xml:space="preserve">   CS     Consult Service Tracking</w:t>
      </w:r>
    </w:p>
    <w:p w14:paraId="72D38E0D" w14:textId="77777777" w:rsidR="004A5973" w:rsidRDefault="004A5973" w:rsidP="00D41468">
      <w:pPr>
        <w:pStyle w:val="ComputerScreen"/>
      </w:pPr>
      <w:r>
        <w:t xml:space="preserve">   PC     Service Consults Pending Resolution</w:t>
      </w:r>
    </w:p>
    <w:p w14:paraId="72D38E0E" w14:textId="77777777" w:rsidR="004A5973" w:rsidRDefault="004A5973" w:rsidP="00D41468">
      <w:pPr>
        <w:pStyle w:val="ComputerScreen"/>
      </w:pPr>
      <w:r>
        <w:t xml:space="preserve">   ST     Completion Time Statistics</w:t>
      </w:r>
    </w:p>
    <w:p w14:paraId="72D38E0F" w14:textId="77777777" w:rsidR="004A5973" w:rsidRDefault="004A5973" w:rsidP="00D41468">
      <w:pPr>
        <w:pStyle w:val="ComputerScreen"/>
      </w:pPr>
    </w:p>
    <w:p w14:paraId="72D38E10" w14:textId="77777777" w:rsidR="004A5973" w:rsidRDefault="004A5973" w:rsidP="00D41468">
      <w:pPr>
        <w:pStyle w:val="ComputerScreen"/>
      </w:pPr>
      <w:r>
        <w:t>Enter ?? for more options, ??? for brief descriptions, ?OPTION for help text.</w:t>
      </w:r>
    </w:p>
    <w:p w14:paraId="72D38E11" w14:textId="77777777" w:rsidR="004A5973" w:rsidRDefault="004A5973" w:rsidP="00D41468">
      <w:pPr>
        <w:pStyle w:val="ComputerScreen"/>
      </w:pPr>
    </w:p>
    <w:p w14:paraId="72D38E12" w14:textId="77777777" w:rsidR="004A5973" w:rsidRDefault="004A5973" w:rsidP="00D41468">
      <w:pPr>
        <w:pStyle w:val="ComputerScreen"/>
      </w:pPr>
      <w:r>
        <w:t xml:space="preserve">Select Consult Service Tracking Option: </w:t>
      </w:r>
      <w:r>
        <w:rPr>
          <w:b/>
        </w:rPr>
        <w:t>PC</w:t>
      </w:r>
      <w:r>
        <w:t xml:space="preserve">  Service Consults Pending Resolution</w:t>
      </w:r>
    </w:p>
    <w:p w14:paraId="72D38E13" w14:textId="77777777" w:rsidR="004A5973" w:rsidRDefault="004A5973" w:rsidP="00D41468">
      <w:pPr>
        <w:pStyle w:val="ComputerScreen"/>
      </w:pPr>
      <w:r>
        <w:t xml:space="preserve">Select Service/Specialty: </w:t>
      </w:r>
      <w:r>
        <w:rPr>
          <w:b/>
        </w:rPr>
        <w:t>PUL</w:t>
      </w:r>
      <w:r>
        <w:t xml:space="preserve">MONARY </w:t>
      </w:r>
    </w:p>
    <w:p w14:paraId="72D38E14" w14:textId="77777777" w:rsidR="004A5973" w:rsidRDefault="004A5973" w:rsidP="00D41468">
      <w:pPr>
        <w:pStyle w:val="ComputerScreen"/>
      </w:pPr>
      <w:r>
        <w:t xml:space="preserve">List From Starting Date: ALL DATES// </w:t>
      </w:r>
      <w:r>
        <w:rPr>
          <w:b/>
        </w:rPr>
        <w:t>&lt;Enter&gt;</w:t>
      </w:r>
    </w:p>
    <w:p w14:paraId="72D38E15" w14:textId="77777777" w:rsidR="004A5973" w:rsidRDefault="004A5973" w:rsidP="00D41468">
      <w:pPr>
        <w:pStyle w:val="ComputerScreen"/>
      </w:pPr>
      <w:r>
        <w:t xml:space="preserve">...EXCUSE ME, LET ME THINK ABOUT THAT A MOMENT... </w:t>
      </w:r>
    </w:p>
    <w:p w14:paraId="72D38E16" w14:textId="77777777" w:rsidR="004A5973" w:rsidRDefault="004A5973" w:rsidP="00D41468">
      <w:pPr>
        <w:pStyle w:val="BlankLine"/>
      </w:pPr>
    </w:p>
    <w:p w14:paraId="72D38E17" w14:textId="77777777" w:rsidR="004A5973" w:rsidRPr="008D3751" w:rsidRDefault="004A5973" w:rsidP="00D41468">
      <w:pPr>
        <w:pStyle w:val="ComputerScreen"/>
      </w:pPr>
      <w:r w:rsidRPr="008D3751">
        <w:t>Service Consults by Status    Oct 06, 2000 08:31:39          Page:    1 of    5</w:t>
      </w:r>
      <w:r w:rsidRPr="008D3751">
        <w:sym w:font="Symbol" w:char="F07F"/>
      </w:r>
      <w:r w:rsidRPr="008D3751">
        <w:t xml:space="preserve"> </w:t>
      </w:r>
    </w:p>
    <w:p w14:paraId="72D38E18" w14:textId="77777777" w:rsidR="004A5973" w:rsidRDefault="004A5973" w:rsidP="00D41468">
      <w:pPr>
        <w:pStyle w:val="ComputerScreen"/>
      </w:pPr>
      <w:r>
        <w:t>To Service:  PULMONARY</w:t>
      </w:r>
    </w:p>
    <w:p w14:paraId="72D38E19" w14:textId="77777777" w:rsidR="004A5973" w:rsidRDefault="004A5973" w:rsidP="00D41468">
      <w:pPr>
        <w:pStyle w:val="ComputerScreen"/>
      </w:pPr>
      <w:r>
        <w:t>From: ALL   To: OCT 6,2000</w:t>
      </w:r>
    </w:p>
    <w:p w14:paraId="72D38E1A" w14:textId="77777777" w:rsidR="004A5973" w:rsidRPr="008D3751" w:rsidRDefault="004A5973" w:rsidP="00D41468">
      <w:pPr>
        <w:pStyle w:val="ComputerScreen"/>
      </w:pPr>
      <w:r w:rsidRPr="008D3751">
        <w:t xml:space="preserve"> Status      Last Action      Request Date  Patient Name      Pt Location      </w:t>
      </w:r>
      <w:r w:rsidRPr="008D3751">
        <w:sym w:font="Symbol" w:char="F07F"/>
      </w:r>
      <w:r w:rsidRPr="008D3751">
        <w:t xml:space="preserve"> </w:t>
      </w:r>
    </w:p>
    <w:p w14:paraId="72D38E1B" w14:textId="77777777" w:rsidR="004A5973" w:rsidRDefault="004A5973" w:rsidP="00D41468">
      <w:pPr>
        <w:pStyle w:val="ComputerScreen"/>
      </w:pPr>
      <w:r>
        <w:t xml:space="preserve">                            Consult/Request By Status                           </w:t>
      </w:r>
    </w:p>
    <w:p w14:paraId="72D38E1C" w14:textId="77777777" w:rsidR="004A5973" w:rsidRDefault="004A5973" w:rsidP="00D41468">
      <w:pPr>
        <w:pStyle w:val="ComputerScreen"/>
      </w:pPr>
      <w:r>
        <w:t xml:space="preserve">                           FROM: ALL   TO: OCT 6,2000                           </w:t>
      </w:r>
    </w:p>
    <w:p w14:paraId="72D38E1D" w14:textId="77777777" w:rsidR="004A5973" w:rsidRDefault="004A5973" w:rsidP="00D41468">
      <w:pPr>
        <w:pStyle w:val="ComputerScreen"/>
      </w:pPr>
    </w:p>
    <w:p w14:paraId="72D38E1E" w14:textId="77777777" w:rsidR="004A5973" w:rsidRDefault="004A5973" w:rsidP="00D41468">
      <w:pPr>
        <w:pStyle w:val="ComputerScreen"/>
      </w:pPr>
      <w:r>
        <w:t xml:space="preserve">SERVICE: PULMONARY                                                              </w:t>
      </w:r>
    </w:p>
    <w:p w14:paraId="72D38E1F" w14:textId="77777777" w:rsidR="004A5973" w:rsidRDefault="004A5973" w:rsidP="00D41468">
      <w:pPr>
        <w:pStyle w:val="ComputerScreen"/>
      </w:pPr>
      <w:r>
        <w:t xml:space="preserve">Pending    CPRS RELEASED ORDER 09/20/00 </w:t>
      </w:r>
      <w:r w:rsidR="0003758F">
        <w:t xml:space="preserve">CPRSATIENT,FOU </w:t>
      </w:r>
      <w:r>
        <w:t xml:space="preserve">(6572) 2B MED          </w:t>
      </w:r>
    </w:p>
    <w:p w14:paraId="72D38E20" w14:textId="77777777" w:rsidR="004A5973" w:rsidRDefault="004A5973" w:rsidP="00D41468">
      <w:pPr>
        <w:pStyle w:val="ComputerScreen"/>
      </w:pPr>
      <w:r>
        <w:t xml:space="preserve">Pending    CPRS RELEASED ORDER 09/19/00 </w:t>
      </w:r>
      <w:r w:rsidR="0003758F">
        <w:t>CPRSATIENT,ONE</w:t>
      </w:r>
      <w:r>
        <w:t xml:space="preserve"> (5678) 2B MED          </w:t>
      </w:r>
    </w:p>
    <w:p w14:paraId="72D38E21" w14:textId="77777777" w:rsidR="004A5973" w:rsidRDefault="004A5973" w:rsidP="00D41468">
      <w:pPr>
        <w:pStyle w:val="ComputerScreen"/>
      </w:pPr>
      <w:r>
        <w:t xml:space="preserve">Pending    CPRS RELEASED ORDER 09/19/00 </w:t>
      </w:r>
      <w:r w:rsidR="0003758F">
        <w:t>CPRSATIENT,FIV</w:t>
      </w:r>
      <w:r>
        <w:t xml:space="preserve"> (1111) 2B MED          </w:t>
      </w:r>
    </w:p>
    <w:p w14:paraId="72D38E22" w14:textId="77777777" w:rsidR="004A5973" w:rsidRDefault="004A5973" w:rsidP="00D41468">
      <w:pPr>
        <w:pStyle w:val="ComputerScreen"/>
      </w:pPr>
      <w:r>
        <w:t xml:space="preserve">Pending    CPRS RELEASED ORDER 07/20/00 </w:t>
      </w:r>
      <w:r w:rsidR="0003758F">
        <w:t>CPRSATIENT,TWO</w:t>
      </w:r>
      <w:r>
        <w:t xml:space="preserve"> (3241) 2B MED          </w:t>
      </w:r>
    </w:p>
    <w:p w14:paraId="72D38E23" w14:textId="77777777" w:rsidR="004A5973" w:rsidRDefault="004A5973" w:rsidP="00D41468">
      <w:pPr>
        <w:pStyle w:val="ComputerScreen"/>
      </w:pPr>
      <w:r>
        <w:t xml:space="preserve">Pending    PRINTED TO          06/29/99 </w:t>
      </w:r>
      <w:r w:rsidR="0003758F">
        <w:t>CPRSATIENT,SIX</w:t>
      </w:r>
      <w:r>
        <w:t xml:space="preserve"> (8829) GENERAL MEDICINE</w:t>
      </w:r>
    </w:p>
    <w:p w14:paraId="72D38E24" w14:textId="77777777" w:rsidR="004A5973" w:rsidRDefault="004A5973" w:rsidP="00D41468">
      <w:pPr>
        <w:pStyle w:val="ComputerScreen"/>
      </w:pPr>
      <w:r>
        <w:t xml:space="preserve">Pending    PRINTED TO          06/28/99 </w:t>
      </w:r>
      <w:r w:rsidR="0003758F">
        <w:t>CPRSATIENT,FOU</w:t>
      </w:r>
      <w:r>
        <w:t xml:space="preserve"> (3779) 1A              </w:t>
      </w:r>
    </w:p>
    <w:p w14:paraId="72D38E25" w14:textId="77777777" w:rsidR="004A5973" w:rsidRDefault="004A5973" w:rsidP="00D41468">
      <w:pPr>
        <w:pStyle w:val="ComputerScreen"/>
      </w:pPr>
      <w:r>
        <w:t xml:space="preserve">Pending    PRINTED TO          06/15/99 </w:t>
      </w:r>
      <w:r w:rsidR="0003758F">
        <w:t xml:space="preserve">CPRSATIENT,SEV </w:t>
      </w:r>
      <w:r>
        <w:t xml:space="preserve">(8828) 13A PSYCH       </w:t>
      </w:r>
    </w:p>
    <w:p w14:paraId="72D38E26" w14:textId="77777777" w:rsidR="004A5973" w:rsidRDefault="004A5973" w:rsidP="00D41468">
      <w:pPr>
        <w:pStyle w:val="ComputerScreen"/>
      </w:pPr>
      <w:r>
        <w:t xml:space="preserve">Pending    PRINTED TO          06/08/99 </w:t>
      </w:r>
      <w:r w:rsidR="0003758F">
        <w:t>CPRSATIENT,FIF</w:t>
      </w:r>
      <w:r>
        <w:t xml:space="preserve"> (4111) 1A              </w:t>
      </w:r>
    </w:p>
    <w:p w14:paraId="72D38E27" w14:textId="77777777" w:rsidR="004A5973" w:rsidRDefault="004A5973" w:rsidP="00D41468">
      <w:pPr>
        <w:pStyle w:val="ComputerScreen"/>
      </w:pPr>
      <w:r>
        <w:t xml:space="preserve">Pending    PRINTED TO          06/03/99 </w:t>
      </w:r>
      <w:r w:rsidR="0003758F">
        <w:t>CPRSATIENT,EIG</w:t>
      </w:r>
      <w:r>
        <w:t xml:space="preserve"> (2345) ONCOLOGY        </w:t>
      </w:r>
    </w:p>
    <w:p w14:paraId="72D38E28" w14:textId="77777777" w:rsidR="004A5973" w:rsidRDefault="004A5973" w:rsidP="00D41468">
      <w:pPr>
        <w:pStyle w:val="ComputerScreen"/>
      </w:pPr>
      <w:r>
        <w:t xml:space="preserve">Pending    PRINTED TO          06/03/99 </w:t>
      </w:r>
      <w:r w:rsidR="0003758F">
        <w:t>CPRSATIENT,SIX</w:t>
      </w:r>
      <w:r>
        <w:t xml:space="preserve"> (9235) 1A              </w:t>
      </w:r>
    </w:p>
    <w:p w14:paraId="72D38E29" w14:textId="77777777" w:rsidR="004A5973" w:rsidRDefault="004A5973" w:rsidP="00D41468">
      <w:pPr>
        <w:pStyle w:val="ComputerScreen"/>
      </w:pPr>
      <w:r>
        <w:t xml:space="preserve">Pending    PRINTED TO          06/03/99 </w:t>
      </w:r>
      <w:r w:rsidR="0003758F">
        <w:t>CPRSATIENT,NIN</w:t>
      </w:r>
      <w:r>
        <w:t xml:space="preserve"> (3242) ONCOLOGY        </w:t>
      </w:r>
    </w:p>
    <w:p w14:paraId="72D38E2A" w14:textId="77777777" w:rsidR="004A5973" w:rsidRDefault="004A5973" w:rsidP="00D41468">
      <w:pPr>
        <w:pStyle w:val="ComputerScreen"/>
      </w:pPr>
      <w:r>
        <w:t xml:space="preserve">Pending    PRINTED TO          06/03/99 </w:t>
      </w:r>
      <w:r w:rsidR="0003758F">
        <w:t>CPRSATIENT,TEN</w:t>
      </w:r>
      <w:r>
        <w:t xml:space="preserve"> (5525) ONCOLOGY        </w:t>
      </w:r>
    </w:p>
    <w:p w14:paraId="72D38E2B" w14:textId="77777777" w:rsidR="004A5973" w:rsidRDefault="004A5973" w:rsidP="00D41468">
      <w:pPr>
        <w:pStyle w:val="CScreenReversed"/>
      </w:pPr>
      <w:r>
        <w:t>+         Enter ?? for more actions                                          &gt;&gt;&gt;</w:t>
      </w:r>
    </w:p>
    <w:p w14:paraId="72D38E2C" w14:textId="77777777" w:rsidR="004A5973" w:rsidRDefault="004A5973" w:rsidP="00D41468">
      <w:pPr>
        <w:pStyle w:val="ComputerScreen"/>
      </w:pPr>
      <w:r>
        <w:t xml:space="preserve">     Service             Status              Number on/off       Print List</w:t>
      </w:r>
    </w:p>
    <w:p w14:paraId="72D38E2D" w14:textId="77777777" w:rsidR="004A5973" w:rsidRDefault="004A5973" w:rsidP="00D41468">
      <w:pPr>
        <w:pStyle w:val="ComputerScreen"/>
        <w:rPr>
          <w:b/>
        </w:rPr>
      </w:pPr>
      <w:r>
        <w:t xml:space="preserve">Select Item(s): Next Screen// </w:t>
      </w:r>
    </w:p>
    <w:p w14:paraId="72D38E2E" w14:textId="77777777" w:rsidR="004A5973" w:rsidRDefault="004A5973" w:rsidP="00D41468">
      <w:pPr>
        <w:pStyle w:val="Note"/>
      </w:pPr>
      <w:r>
        <w:rPr>
          <w:sz w:val="48"/>
        </w:rPr>
        <w:sym w:font="Wingdings" w:char="F046"/>
      </w:r>
      <w:r>
        <w:tab/>
        <w:t>Note:</w:t>
      </w:r>
      <w:r>
        <w:tab/>
        <w:t>Someone in your clinic or service should review this list daily to make sure that all consults are being attended to.</w:t>
      </w:r>
    </w:p>
    <w:bookmarkEnd w:id="309"/>
    <w:bookmarkEnd w:id="310"/>
    <w:p w14:paraId="72D38E2F" w14:textId="77777777" w:rsidR="004A5973" w:rsidRDefault="004A5973" w:rsidP="00D41468">
      <w:pPr>
        <w:pStyle w:val="Heading2"/>
      </w:pPr>
      <w:r>
        <w:br w:type="page"/>
      </w:r>
      <w:bookmarkStart w:id="318" w:name="_Toc421668534"/>
      <w:bookmarkStart w:id="319" w:name="_Toc421693961"/>
      <w:bookmarkStart w:id="320" w:name="_Toc508628505"/>
      <w:r>
        <w:lastRenderedPageBreak/>
        <w:t>Consult Status</w:t>
      </w:r>
      <w:bookmarkEnd w:id="318"/>
      <w:bookmarkEnd w:id="319"/>
      <w:bookmarkEnd w:id="320"/>
      <w:r>
        <w:fldChar w:fldCharType="begin"/>
      </w:r>
      <w:r>
        <w:instrText xml:space="preserve"> XE "Status Symbols" </w:instrText>
      </w:r>
      <w:r>
        <w:fldChar w:fldCharType="end"/>
      </w:r>
      <w:r>
        <w:fldChar w:fldCharType="begin"/>
      </w:r>
      <w:r>
        <w:instrText xml:space="preserve"> XE "Consult Status" </w:instrText>
      </w:r>
      <w:r>
        <w:fldChar w:fldCharType="end"/>
      </w:r>
    </w:p>
    <w:p w14:paraId="72D38E30" w14:textId="77777777" w:rsidR="00437B58" w:rsidRDefault="00437B58" w:rsidP="00D41468"/>
    <w:p w14:paraId="72D38E31" w14:textId="77777777" w:rsidR="004A5973" w:rsidRDefault="004A5973" w:rsidP="00D41468">
      <w:r>
        <w:t>The following table gives the statuses that Consults uses, along with their abbreviation, name, and description:</w:t>
      </w:r>
    </w:p>
    <w:p w14:paraId="72D38E32" w14:textId="77777777" w:rsidR="004A5973" w:rsidRDefault="004A5973" w:rsidP="00D41468">
      <w:pPr>
        <w:pStyle w:val="BlankLine"/>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0"/>
        <w:gridCol w:w="1800"/>
        <w:gridCol w:w="5220"/>
      </w:tblGrid>
      <w:tr w:rsidR="004A5973" w14:paraId="72D38E36" w14:textId="77777777">
        <w:tc>
          <w:tcPr>
            <w:tcW w:w="1620" w:type="dxa"/>
            <w:shd w:val="clear" w:color="auto" w:fill="FFFFFF"/>
          </w:tcPr>
          <w:p w14:paraId="72D38E33" w14:textId="77777777" w:rsidR="004A5973" w:rsidRDefault="004A5973" w:rsidP="00D41468">
            <w:pPr>
              <w:pStyle w:val="TableHeading"/>
            </w:pPr>
            <w:bookmarkStart w:id="321" w:name="Statuses"/>
            <w:bookmarkEnd w:id="321"/>
            <w:r>
              <w:t>Abbreviation</w:t>
            </w:r>
          </w:p>
        </w:tc>
        <w:tc>
          <w:tcPr>
            <w:tcW w:w="1800" w:type="dxa"/>
            <w:shd w:val="clear" w:color="auto" w:fill="FFFFFF"/>
          </w:tcPr>
          <w:p w14:paraId="72D38E34" w14:textId="77777777" w:rsidR="004A5973" w:rsidRDefault="004A5973" w:rsidP="00D41468">
            <w:pPr>
              <w:pStyle w:val="TableHeading"/>
            </w:pPr>
            <w:r>
              <w:t>Name</w:t>
            </w:r>
          </w:p>
        </w:tc>
        <w:tc>
          <w:tcPr>
            <w:tcW w:w="5220" w:type="dxa"/>
            <w:shd w:val="clear" w:color="auto" w:fill="FFFFFF"/>
          </w:tcPr>
          <w:p w14:paraId="72D38E35" w14:textId="77777777" w:rsidR="004A5973" w:rsidRDefault="004A5973" w:rsidP="00D41468">
            <w:pPr>
              <w:pStyle w:val="TableHeading"/>
            </w:pPr>
            <w:r>
              <w:t>Description</w:t>
            </w:r>
          </w:p>
        </w:tc>
      </w:tr>
      <w:tr w:rsidR="004A5973" w14:paraId="72D38E3A" w14:textId="77777777">
        <w:tc>
          <w:tcPr>
            <w:tcW w:w="1620" w:type="dxa"/>
          </w:tcPr>
          <w:p w14:paraId="72D38E37" w14:textId="77777777" w:rsidR="004A5973" w:rsidRDefault="004A5973" w:rsidP="00D41468">
            <w:pPr>
              <w:pStyle w:val="TableEntry"/>
            </w:pPr>
            <w:r>
              <w:t>a</w:t>
            </w:r>
          </w:p>
        </w:tc>
        <w:tc>
          <w:tcPr>
            <w:tcW w:w="1800" w:type="dxa"/>
          </w:tcPr>
          <w:p w14:paraId="72D38E38" w14:textId="77777777" w:rsidR="004A5973" w:rsidRDefault="004A5973" w:rsidP="00D41468">
            <w:pPr>
              <w:pStyle w:val="TableEntry"/>
            </w:pPr>
            <w:r>
              <w:t>ACTIVE</w:t>
            </w:r>
            <w:r>
              <w:fldChar w:fldCharType="begin"/>
            </w:r>
            <w:r>
              <w:instrText xml:space="preserve"> XE "ACTIVE" </w:instrText>
            </w:r>
            <w:r>
              <w:fldChar w:fldCharType="end"/>
            </w:r>
          </w:p>
        </w:tc>
        <w:tc>
          <w:tcPr>
            <w:tcW w:w="5220" w:type="dxa"/>
          </w:tcPr>
          <w:p w14:paraId="72D38E39" w14:textId="77777777" w:rsidR="004A5973" w:rsidRDefault="004A5973" w:rsidP="00D41468">
            <w:pPr>
              <w:pStyle w:val="TableEntry"/>
            </w:pPr>
            <w:r>
              <w:t>Orders that are active or have been accepted by the service for processing.</w:t>
            </w:r>
          </w:p>
        </w:tc>
      </w:tr>
      <w:tr w:rsidR="004A5973" w14:paraId="72D38E3E" w14:textId="77777777">
        <w:tc>
          <w:tcPr>
            <w:tcW w:w="1620" w:type="dxa"/>
          </w:tcPr>
          <w:p w14:paraId="72D38E3B" w14:textId="77777777" w:rsidR="004A5973" w:rsidRDefault="004A5973" w:rsidP="00D41468">
            <w:pPr>
              <w:pStyle w:val="TableEntry"/>
            </w:pPr>
            <w:r>
              <w:t>c</w:t>
            </w:r>
          </w:p>
        </w:tc>
        <w:tc>
          <w:tcPr>
            <w:tcW w:w="1800" w:type="dxa"/>
          </w:tcPr>
          <w:p w14:paraId="72D38E3C" w14:textId="77777777" w:rsidR="004A5973" w:rsidRDefault="004A5973" w:rsidP="00D41468">
            <w:pPr>
              <w:pStyle w:val="TableEntry"/>
            </w:pPr>
            <w:r>
              <w:t>COMPLETE</w:t>
            </w:r>
            <w:r>
              <w:fldChar w:fldCharType="begin"/>
            </w:r>
            <w:r>
              <w:instrText xml:space="preserve"> XE "COMPLETE" </w:instrText>
            </w:r>
            <w:r>
              <w:fldChar w:fldCharType="end"/>
            </w:r>
          </w:p>
        </w:tc>
        <w:tc>
          <w:tcPr>
            <w:tcW w:w="5220" w:type="dxa"/>
          </w:tcPr>
          <w:p w14:paraId="72D38E3D" w14:textId="77777777" w:rsidR="004A5973" w:rsidRDefault="004A5973" w:rsidP="00D41468">
            <w:pPr>
              <w:pStyle w:val="TableEntry"/>
            </w:pPr>
            <w:r>
              <w:t>Orders that require no further action by the ancillary service.</w:t>
            </w:r>
          </w:p>
        </w:tc>
      </w:tr>
      <w:tr w:rsidR="004A5973" w14:paraId="72D38E42" w14:textId="77777777">
        <w:tc>
          <w:tcPr>
            <w:tcW w:w="1620" w:type="dxa"/>
          </w:tcPr>
          <w:p w14:paraId="72D38E3F" w14:textId="77777777" w:rsidR="004A5973" w:rsidRDefault="004A5973" w:rsidP="00D41468">
            <w:pPr>
              <w:pStyle w:val="TableEntry"/>
            </w:pPr>
            <w:r>
              <w:t>dc</w:t>
            </w:r>
          </w:p>
        </w:tc>
        <w:tc>
          <w:tcPr>
            <w:tcW w:w="1800" w:type="dxa"/>
          </w:tcPr>
          <w:p w14:paraId="72D38E40" w14:textId="77777777" w:rsidR="004A5973" w:rsidRDefault="004A5973" w:rsidP="00D41468">
            <w:pPr>
              <w:pStyle w:val="TableEntry"/>
            </w:pPr>
            <w:r>
              <w:t>DISCONTINUE</w:t>
            </w:r>
            <w:r>
              <w:fldChar w:fldCharType="begin"/>
            </w:r>
            <w:r>
              <w:instrText xml:space="preserve"> XE "DISCONTINUE" </w:instrText>
            </w:r>
            <w:r>
              <w:fldChar w:fldCharType="end"/>
            </w:r>
            <w:r>
              <w:fldChar w:fldCharType="begin"/>
            </w:r>
            <w:r>
              <w:instrText xml:space="preserve"> XE "Discontinued Orders" </w:instrText>
            </w:r>
            <w:r>
              <w:fldChar w:fldCharType="end"/>
            </w:r>
          </w:p>
        </w:tc>
        <w:tc>
          <w:tcPr>
            <w:tcW w:w="5220" w:type="dxa"/>
          </w:tcPr>
          <w:p w14:paraId="72D38E41" w14:textId="77777777" w:rsidR="004A5973" w:rsidRDefault="004A5973" w:rsidP="00D41468">
            <w:pPr>
              <w:pStyle w:val="TableEntry"/>
            </w:pPr>
            <w:r>
              <w:t>Orders that have been stopped prior to expiration or completion.</w:t>
            </w:r>
          </w:p>
        </w:tc>
      </w:tr>
      <w:tr w:rsidR="004A5973" w14:paraId="72D38E46" w14:textId="77777777">
        <w:tc>
          <w:tcPr>
            <w:tcW w:w="1620" w:type="dxa"/>
          </w:tcPr>
          <w:p w14:paraId="72D38E43" w14:textId="77777777" w:rsidR="004A5973" w:rsidRDefault="004A5973" w:rsidP="00D41468">
            <w:pPr>
              <w:pStyle w:val="TableEntry"/>
            </w:pPr>
            <w:r>
              <w:t>p</w:t>
            </w:r>
          </w:p>
        </w:tc>
        <w:tc>
          <w:tcPr>
            <w:tcW w:w="1800" w:type="dxa"/>
          </w:tcPr>
          <w:p w14:paraId="72D38E44" w14:textId="77777777" w:rsidR="004A5973" w:rsidRDefault="004A5973" w:rsidP="00D41468">
            <w:pPr>
              <w:pStyle w:val="TableEntry"/>
            </w:pPr>
            <w:r>
              <w:t>PENDING</w:t>
            </w:r>
            <w:r>
              <w:fldChar w:fldCharType="begin"/>
            </w:r>
            <w:r>
              <w:instrText xml:space="preserve"> XE "PENDING" </w:instrText>
            </w:r>
            <w:r>
              <w:fldChar w:fldCharType="end"/>
            </w:r>
          </w:p>
        </w:tc>
        <w:tc>
          <w:tcPr>
            <w:tcW w:w="5220" w:type="dxa"/>
          </w:tcPr>
          <w:p w14:paraId="72D38E45" w14:textId="77777777" w:rsidR="004A5973" w:rsidRDefault="004A5973" w:rsidP="00D41468">
            <w:pPr>
              <w:pStyle w:val="TableEntry"/>
            </w:pPr>
            <w:r>
              <w:t>Orders that have been placed but not yet accepted by the service filling the order.</w:t>
            </w:r>
          </w:p>
        </w:tc>
      </w:tr>
      <w:tr w:rsidR="004A5973" w14:paraId="72D38E4A" w14:textId="77777777">
        <w:tc>
          <w:tcPr>
            <w:tcW w:w="1620" w:type="dxa"/>
          </w:tcPr>
          <w:p w14:paraId="72D38E47" w14:textId="77777777" w:rsidR="004A5973" w:rsidRDefault="004A5973" w:rsidP="00D41468">
            <w:pPr>
              <w:pStyle w:val="TableEntry"/>
            </w:pPr>
            <w:r>
              <w:t>pr</w:t>
            </w:r>
          </w:p>
        </w:tc>
        <w:tc>
          <w:tcPr>
            <w:tcW w:w="1800" w:type="dxa"/>
          </w:tcPr>
          <w:p w14:paraId="72D38E48" w14:textId="77777777" w:rsidR="004A5973" w:rsidRDefault="004A5973" w:rsidP="00D41468">
            <w:pPr>
              <w:pStyle w:val="TableEntry"/>
            </w:pPr>
            <w:r>
              <w:t>PARTIAL RESULTS</w:t>
            </w:r>
            <w:r>
              <w:fldChar w:fldCharType="begin"/>
            </w:r>
            <w:r>
              <w:instrText xml:space="preserve"> XE "PARTIAL RESULTS" </w:instrText>
            </w:r>
            <w:r>
              <w:fldChar w:fldCharType="end"/>
            </w:r>
          </w:p>
        </w:tc>
        <w:tc>
          <w:tcPr>
            <w:tcW w:w="5220" w:type="dxa"/>
          </w:tcPr>
          <w:p w14:paraId="72D38E49" w14:textId="77777777" w:rsidR="004A5973" w:rsidRDefault="004A5973" w:rsidP="00D41468">
            <w:pPr>
              <w:pStyle w:val="TableEntry"/>
            </w:pPr>
            <w:r>
              <w:t>All or part of a consult completion report has been entered, but has not yet been signed.</w:t>
            </w:r>
          </w:p>
        </w:tc>
      </w:tr>
      <w:tr w:rsidR="004A5973" w14:paraId="72D38E4E" w14:textId="77777777">
        <w:tc>
          <w:tcPr>
            <w:tcW w:w="1620" w:type="dxa"/>
          </w:tcPr>
          <w:p w14:paraId="72D38E4B" w14:textId="77777777" w:rsidR="004A5973" w:rsidRDefault="004A5973" w:rsidP="00D41468">
            <w:pPr>
              <w:pStyle w:val="TableEntry"/>
            </w:pPr>
            <w:r>
              <w:t>s</w:t>
            </w:r>
          </w:p>
        </w:tc>
        <w:tc>
          <w:tcPr>
            <w:tcW w:w="1800" w:type="dxa"/>
          </w:tcPr>
          <w:p w14:paraId="72D38E4C" w14:textId="77777777" w:rsidR="004A5973" w:rsidRDefault="004A5973" w:rsidP="00D41468">
            <w:pPr>
              <w:pStyle w:val="TableEntry"/>
            </w:pPr>
            <w:r>
              <w:t>SCHEDULED</w:t>
            </w:r>
            <w:r>
              <w:fldChar w:fldCharType="begin"/>
            </w:r>
            <w:r>
              <w:instrText xml:space="preserve"> XE "SCHEDULED" </w:instrText>
            </w:r>
            <w:r>
              <w:fldChar w:fldCharType="end"/>
            </w:r>
          </w:p>
        </w:tc>
        <w:tc>
          <w:tcPr>
            <w:tcW w:w="5220" w:type="dxa"/>
          </w:tcPr>
          <w:p w14:paraId="72D38E4D" w14:textId="77777777" w:rsidR="004A5973" w:rsidRDefault="004A5973" w:rsidP="00D41468">
            <w:pPr>
              <w:pStyle w:val="TableEntry"/>
            </w:pPr>
            <w:r>
              <w:t>The receiving clinic has scheduled an appointment for the patient.</w:t>
            </w:r>
          </w:p>
        </w:tc>
      </w:tr>
      <w:tr w:rsidR="004A5973" w14:paraId="72D38E52" w14:textId="77777777">
        <w:tc>
          <w:tcPr>
            <w:tcW w:w="1620" w:type="dxa"/>
          </w:tcPr>
          <w:p w14:paraId="72D38E4F" w14:textId="77777777" w:rsidR="004A5973" w:rsidRDefault="004A5973" w:rsidP="00D41468">
            <w:pPr>
              <w:pStyle w:val="TableEntry"/>
            </w:pPr>
            <w:r>
              <w:t>x</w:t>
            </w:r>
          </w:p>
        </w:tc>
        <w:tc>
          <w:tcPr>
            <w:tcW w:w="1800" w:type="dxa"/>
          </w:tcPr>
          <w:p w14:paraId="72D38E50" w14:textId="77777777" w:rsidR="004A5973" w:rsidRDefault="004A5973" w:rsidP="00D41468">
            <w:pPr>
              <w:pStyle w:val="TableEntry"/>
            </w:pPr>
            <w:r>
              <w:t>CANCELLED</w:t>
            </w:r>
            <w:r>
              <w:fldChar w:fldCharType="begin"/>
            </w:r>
            <w:r>
              <w:instrText xml:space="preserve"> XE "CANCELLED" </w:instrText>
            </w:r>
            <w:r>
              <w:fldChar w:fldCharType="end"/>
            </w:r>
          </w:p>
        </w:tc>
        <w:tc>
          <w:tcPr>
            <w:tcW w:w="5220" w:type="dxa"/>
          </w:tcPr>
          <w:p w14:paraId="72D38E51" w14:textId="77777777" w:rsidR="004A5973" w:rsidRDefault="004A5973" w:rsidP="00D41468">
            <w:pPr>
              <w:pStyle w:val="TableEntry"/>
            </w:pPr>
            <w:r>
              <w:t>Orders that have been rejected by the ancillary service without being acted on.</w:t>
            </w:r>
          </w:p>
        </w:tc>
      </w:tr>
    </w:tbl>
    <w:p w14:paraId="72D38E53" w14:textId="77777777" w:rsidR="00437B58" w:rsidRDefault="00437B58" w:rsidP="00D41468"/>
    <w:p w14:paraId="72D38E54" w14:textId="77777777" w:rsidR="004A5973" w:rsidRDefault="004A5973" w:rsidP="00D41468">
      <w:r>
        <w:t>The following table gives the actions that Consults uses along with the status after the action is performed:</w:t>
      </w:r>
    </w:p>
    <w:p w14:paraId="72D38E55" w14:textId="77777777" w:rsidR="004A5973" w:rsidRDefault="004A5973" w:rsidP="00D41468">
      <w:pPr>
        <w:pStyle w:val="BlankLine"/>
      </w:pPr>
    </w:p>
    <w:tbl>
      <w:tblPr>
        <w:tblW w:w="0" w:type="auto"/>
        <w:tblInd w:w="1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90"/>
        <w:gridCol w:w="4428"/>
      </w:tblGrid>
      <w:tr w:rsidR="004A5973" w14:paraId="72D38E58" w14:textId="77777777">
        <w:tc>
          <w:tcPr>
            <w:tcW w:w="2790" w:type="dxa"/>
            <w:tcBorders>
              <w:top w:val="single" w:sz="12" w:space="0" w:color="auto"/>
              <w:left w:val="single" w:sz="12" w:space="0" w:color="auto"/>
              <w:bottom w:val="single" w:sz="12" w:space="0" w:color="auto"/>
            </w:tcBorders>
          </w:tcPr>
          <w:p w14:paraId="72D38E56" w14:textId="77777777" w:rsidR="004A5973" w:rsidRDefault="004A5973" w:rsidP="00D41468">
            <w:pPr>
              <w:pStyle w:val="TableHeading"/>
            </w:pPr>
            <w:r>
              <w:t>Consult Actions</w:t>
            </w:r>
          </w:p>
        </w:tc>
        <w:tc>
          <w:tcPr>
            <w:tcW w:w="4428" w:type="dxa"/>
            <w:tcBorders>
              <w:top w:val="single" w:sz="12" w:space="0" w:color="auto"/>
              <w:bottom w:val="single" w:sz="12" w:space="0" w:color="auto"/>
              <w:right w:val="single" w:sz="12" w:space="0" w:color="auto"/>
            </w:tcBorders>
          </w:tcPr>
          <w:p w14:paraId="72D38E57" w14:textId="77777777" w:rsidR="004A5973" w:rsidRDefault="004A5973" w:rsidP="00D41468">
            <w:pPr>
              <w:pStyle w:val="TableHeading"/>
            </w:pPr>
            <w:r>
              <w:t>Status after Action</w:t>
            </w:r>
            <w:r>
              <w:fldChar w:fldCharType="begin"/>
            </w:r>
            <w:r>
              <w:instrText xml:space="preserve"> XE "Status after Action" </w:instrText>
            </w:r>
            <w:r>
              <w:fldChar w:fldCharType="end"/>
            </w:r>
          </w:p>
        </w:tc>
      </w:tr>
      <w:tr w:rsidR="004A5973" w14:paraId="72D38E5B" w14:textId="77777777">
        <w:tc>
          <w:tcPr>
            <w:tcW w:w="2790" w:type="dxa"/>
            <w:tcBorders>
              <w:top w:val="nil"/>
              <w:left w:val="single" w:sz="12" w:space="0" w:color="auto"/>
            </w:tcBorders>
          </w:tcPr>
          <w:p w14:paraId="72D38E59" w14:textId="77777777" w:rsidR="004A5973" w:rsidRDefault="004A5973" w:rsidP="00D41468">
            <w:pPr>
              <w:pStyle w:val="TableEntry"/>
            </w:pPr>
            <w:r>
              <w:t>CPRS Released Order</w:t>
            </w:r>
          </w:p>
        </w:tc>
        <w:tc>
          <w:tcPr>
            <w:tcW w:w="4428" w:type="dxa"/>
            <w:tcBorders>
              <w:top w:val="nil"/>
              <w:right w:val="single" w:sz="12" w:space="0" w:color="auto"/>
            </w:tcBorders>
          </w:tcPr>
          <w:p w14:paraId="72D38E5A" w14:textId="77777777" w:rsidR="004A5973" w:rsidRDefault="004A5973" w:rsidP="00D41468">
            <w:pPr>
              <w:pStyle w:val="TableEntry"/>
            </w:pPr>
            <w:r>
              <w:t>PENDING</w:t>
            </w:r>
          </w:p>
        </w:tc>
      </w:tr>
      <w:tr w:rsidR="004A5973" w14:paraId="72D38E5E" w14:textId="77777777">
        <w:tc>
          <w:tcPr>
            <w:tcW w:w="2790" w:type="dxa"/>
            <w:tcBorders>
              <w:left w:val="single" w:sz="12" w:space="0" w:color="auto"/>
            </w:tcBorders>
          </w:tcPr>
          <w:p w14:paraId="72D38E5C" w14:textId="77777777" w:rsidR="004A5973" w:rsidRDefault="004A5973" w:rsidP="00D41468">
            <w:pPr>
              <w:pStyle w:val="TableEntry"/>
            </w:pPr>
            <w:r>
              <w:t>Discontinued</w:t>
            </w:r>
          </w:p>
        </w:tc>
        <w:tc>
          <w:tcPr>
            <w:tcW w:w="4428" w:type="dxa"/>
            <w:tcBorders>
              <w:right w:val="single" w:sz="12" w:space="0" w:color="auto"/>
            </w:tcBorders>
          </w:tcPr>
          <w:p w14:paraId="72D38E5D" w14:textId="77777777" w:rsidR="004A5973" w:rsidRDefault="004A5973" w:rsidP="00D41468">
            <w:pPr>
              <w:pStyle w:val="TableEntry"/>
            </w:pPr>
            <w:r>
              <w:t>DISCONTINUED</w:t>
            </w:r>
          </w:p>
        </w:tc>
      </w:tr>
      <w:tr w:rsidR="004A5973" w14:paraId="72D38E61" w14:textId="77777777">
        <w:tc>
          <w:tcPr>
            <w:tcW w:w="2790" w:type="dxa"/>
            <w:tcBorders>
              <w:left w:val="single" w:sz="12" w:space="0" w:color="auto"/>
            </w:tcBorders>
          </w:tcPr>
          <w:p w14:paraId="72D38E5F" w14:textId="77777777" w:rsidR="004A5973" w:rsidRDefault="004A5973" w:rsidP="00D41468">
            <w:pPr>
              <w:pStyle w:val="TableEntry"/>
            </w:pPr>
            <w:r>
              <w:t>Incomplete Report</w:t>
            </w:r>
          </w:p>
        </w:tc>
        <w:tc>
          <w:tcPr>
            <w:tcW w:w="4428" w:type="dxa"/>
            <w:tcBorders>
              <w:right w:val="single" w:sz="12" w:space="0" w:color="auto"/>
            </w:tcBorders>
          </w:tcPr>
          <w:p w14:paraId="72D38E60" w14:textId="77777777" w:rsidR="004A5973" w:rsidRDefault="004A5973" w:rsidP="00D41468">
            <w:pPr>
              <w:pStyle w:val="TableEntry"/>
            </w:pPr>
            <w:r>
              <w:t>PARTIAL RESULTS</w:t>
            </w:r>
          </w:p>
        </w:tc>
      </w:tr>
      <w:tr w:rsidR="004A5973" w14:paraId="72D38E64" w14:textId="77777777">
        <w:tc>
          <w:tcPr>
            <w:tcW w:w="2790" w:type="dxa"/>
            <w:tcBorders>
              <w:left w:val="single" w:sz="12" w:space="0" w:color="auto"/>
            </w:tcBorders>
          </w:tcPr>
          <w:p w14:paraId="72D38E62" w14:textId="77777777" w:rsidR="004A5973" w:rsidRDefault="004A5973" w:rsidP="00D41468">
            <w:pPr>
              <w:pStyle w:val="TableEntry"/>
            </w:pPr>
            <w:r>
              <w:t>Completed</w:t>
            </w:r>
          </w:p>
        </w:tc>
        <w:tc>
          <w:tcPr>
            <w:tcW w:w="4428" w:type="dxa"/>
            <w:tcBorders>
              <w:right w:val="single" w:sz="12" w:space="0" w:color="auto"/>
            </w:tcBorders>
          </w:tcPr>
          <w:p w14:paraId="72D38E63" w14:textId="77777777" w:rsidR="004A5973" w:rsidRDefault="004A5973" w:rsidP="00D41468">
            <w:pPr>
              <w:pStyle w:val="TableEntry"/>
            </w:pPr>
            <w:r>
              <w:t>COMPLETE</w:t>
            </w:r>
          </w:p>
        </w:tc>
      </w:tr>
      <w:tr w:rsidR="004A5973" w14:paraId="72D38E67" w14:textId="77777777">
        <w:tc>
          <w:tcPr>
            <w:tcW w:w="2790" w:type="dxa"/>
            <w:tcBorders>
              <w:left w:val="single" w:sz="12" w:space="0" w:color="auto"/>
            </w:tcBorders>
          </w:tcPr>
          <w:p w14:paraId="72D38E65" w14:textId="77777777" w:rsidR="004A5973" w:rsidRDefault="004A5973" w:rsidP="00D41468">
            <w:pPr>
              <w:pStyle w:val="TableEntry"/>
            </w:pPr>
            <w:r>
              <w:t>Edited/Resubmit</w:t>
            </w:r>
          </w:p>
        </w:tc>
        <w:tc>
          <w:tcPr>
            <w:tcW w:w="4428" w:type="dxa"/>
            <w:tcBorders>
              <w:right w:val="single" w:sz="12" w:space="0" w:color="auto"/>
            </w:tcBorders>
          </w:tcPr>
          <w:p w14:paraId="72D38E66" w14:textId="77777777" w:rsidR="004A5973" w:rsidRDefault="004A5973" w:rsidP="00D41468">
            <w:pPr>
              <w:pStyle w:val="TableEntry"/>
            </w:pPr>
            <w:r>
              <w:t>PENDING</w:t>
            </w:r>
          </w:p>
        </w:tc>
      </w:tr>
      <w:tr w:rsidR="004A5973" w14:paraId="72D38E6A" w14:textId="77777777">
        <w:tc>
          <w:tcPr>
            <w:tcW w:w="2790" w:type="dxa"/>
            <w:tcBorders>
              <w:left w:val="single" w:sz="12" w:space="0" w:color="auto"/>
            </w:tcBorders>
          </w:tcPr>
          <w:p w14:paraId="72D38E68" w14:textId="77777777" w:rsidR="004A5973" w:rsidRDefault="004A5973" w:rsidP="00D41468">
            <w:pPr>
              <w:pStyle w:val="TableEntry"/>
            </w:pPr>
            <w:r>
              <w:t>Schedule</w:t>
            </w:r>
          </w:p>
        </w:tc>
        <w:tc>
          <w:tcPr>
            <w:tcW w:w="4428" w:type="dxa"/>
            <w:tcBorders>
              <w:right w:val="single" w:sz="12" w:space="0" w:color="auto"/>
            </w:tcBorders>
          </w:tcPr>
          <w:p w14:paraId="72D38E69" w14:textId="77777777" w:rsidR="004A5973" w:rsidRDefault="004A5973" w:rsidP="00D41468">
            <w:pPr>
              <w:pStyle w:val="TableEntry"/>
            </w:pPr>
            <w:r>
              <w:t>SCHEDULED</w:t>
            </w:r>
          </w:p>
        </w:tc>
      </w:tr>
      <w:tr w:rsidR="004A5973" w14:paraId="72D38E6D" w14:textId="77777777">
        <w:tc>
          <w:tcPr>
            <w:tcW w:w="2790" w:type="dxa"/>
            <w:tcBorders>
              <w:left w:val="single" w:sz="12" w:space="0" w:color="auto"/>
            </w:tcBorders>
          </w:tcPr>
          <w:p w14:paraId="72D38E6B" w14:textId="77777777" w:rsidR="004A5973" w:rsidRDefault="004A5973" w:rsidP="00D41468">
            <w:pPr>
              <w:pStyle w:val="TableEntry"/>
            </w:pPr>
            <w:r>
              <w:t>Forwarded</w:t>
            </w:r>
          </w:p>
        </w:tc>
        <w:tc>
          <w:tcPr>
            <w:tcW w:w="4428" w:type="dxa"/>
            <w:tcBorders>
              <w:right w:val="single" w:sz="12" w:space="0" w:color="auto"/>
            </w:tcBorders>
          </w:tcPr>
          <w:p w14:paraId="72D38E6C" w14:textId="77777777" w:rsidR="004A5973" w:rsidRDefault="004A5973" w:rsidP="00D41468">
            <w:pPr>
              <w:pStyle w:val="TableEntry"/>
            </w:pPr>
            <w:r>
              <w:t>PENDING</w:t>
            </w:r>
          </w:p>
        </w:tc>
      </w:tr>
      <w:tr w:rsidR="004A5973" w14:paraId="72D38E70" w14:textId="77777777">
        <w:tc>
          <w:tcPr>
            <w:tcW w:w="2790" w:type="dxa"/>
            <w:tcBorders>
              <w:left w:val="single" w:sz="12" w:space="0" w:color="auto"/>
            </w:tcBorders>
          </w:tcPr>
          <w:p w14:paraId="72D38E6E" w14:textId="77777777" w:rsidR="004A5973" w:rsidRDefault="004A5973" w:rsidP="00D41468">
            <w:pPr>
              <w:pStyle w:val="TableEntry"/>
            </w:pPr>
            <w:r>
              <w:t>Canceled</w:t>
            </w:r>
          </w:p>
        </w:tc>
        <w:tc>
          <w:tcPr>
            <w:tcW w:w="4428" w:type="dxa"/>
            <w:tcBorders>
              <w:right w:val="single" w:sz="12" w:space="0" w:color="auto"/>
            </w:tcBorders>
          </w:tcPr>
          <w:p w14:paraId="72D38E6F" w14:textId="77777777" w:rsidR="004A5973" w:rsidRDefault="004A5973" w:rsidP="00D41468">
            <w:pPr>
              <w:pStyle w:val="TableEntry"/>
            </w:pPr>
            <w:r>
              <w:t>CANCELLED</w:t>
            </w:r>
          </w:p>
        </w:tc>
      </w:tr>
      <w:tr w:rsidR="004A5973" w14:paraId="72D38E73" w14:textId="77777777">
        <w:tc>
          <w:tcPr>
            <w:tcW w:w="2790" w:type="dxa"/>
            <w:tcBorders>
              <w:left w:val="single" w:sz="12" w:space="0" w:color="auto"/>
            </w:tcBorders>
          </w:tcPr>
          <w:p w14:paraId="72D38E71" w14:textId="77777777" w:rsidR="004A5973" w:rsidRDefault="004A5973" w:rsidP="00D41468">
            <w:pPr>
              <w:pStyle w:val="TableEntry"/>
            </w:pPr>
            <w:r>
              <w:t>Added Comment</w:t>
            </w:r>
          </w:p>
        </w:tc>
        <w:tc>
          <w:tcPr>
            <w:tcW w:w="4428" w:type="dxa"/>
            <w:tcBorders>
              <w:right w:val="single" w:sz="12" w:space="0" w:color="auto"/>
            </w:tcBorders>
          </w:tcPr>
          <w:p w14:paraId="72D38E72" w14:textId="77777777" w:rsidR="004A5973" w:rsidRDefault="004A5973" w:rsidP="00D41468">
            <w:pPr>
              <w:pStyle w:val="TableEntry"/>
            </w:pPr>
            <w:r>
              <w:t>No change in status</w:t>
            </w:r>
          </w:p>
        </w:tc>
      </w:tr>
      <w:tr w:rsidR="004A5973" w14:paraId="72D38E76" w14:textId="77777777">
        <w:tc>
          <w:tcPr>
            <w:tcW w:w="2790" w:type="dxa"/>
            <w:tcBorders>
              <w:left w:val="single" w:sz="12" w:space="0" w:color="auto"/>
            </w:tcBorders>
          </w:tcPr>
          <w:p w14:paraId="72D38E74" w14:textId="77777777" w:rsidR="004A5973" w:rsidRDefault="004A5973" w:rsidP="00D41468">
            <w:pPr>
              <w:pStyle w:val="TableEntry"/>
            </w:pPr>
            <w:r>
              <w:t>Received</w:t>
            </w:r>
          </w:p>
        </w:tc>
        <w:tc>
          <w:tcPr>
            <w:tcW w:w="4428" w:type="dxa"/>
            <w:tcBorders>
              <w:right w:val="single" w:sz="12" w:space="0" w:color="auto"/>
            </w:tcBorders>
          </w:tcPr>
          <w:p w14:paraId="72D38E75" w14:textId="77777777" w:rsidR="004A5973" w:rsidRDefault="004A5973" w:rsidP="00D41468">
            <w:pPr>
              <w:pStyle w:val="TableEntry"/>
            </w:pPr>
            <w:r>
              <w:t>ACTIVE</w:t>
            </w:r>
          </w:p>
        </w:tc>
      </w:tr>
      <w:tr w:rsidR="004A5973" w14:paraId="72D38E79" w14:textId="77777777">
        <w:tc>
          <w:tcPr>
            <w:tcW w:w="2790" w:type="dxa"/>
            <w:tcBorders>
              <w:left w:val="single" w:sz="12" w:space="0" w:color="auto"/>
            </w:tcBorders>
          </w:tcPr>
          <w:p w14:paraId="72D38E77" w14:textId="77777777" w:rsidR="004A5973" w:rsidRDefault="004A5973" w:rsidP="00D41468">
            <w:pPr>
              <w:pStyle w:val="TableEntry"/>
            </w:pPr>
            <w:r>
              <w:t>Printed</w:t>
            </w:r>
          </w:p>
        </w:tc>
        <w:tc>
          <w:tcPr>
            <w:tcW w:w="4428" w:type="dxa"/>
            <w:tcBorders>
              <w:right w:val="single" w:sz="12" w:space="0" w:color="auto"/>
            </w:tcBorders>
          </w:tcPr>
          <w:p w14:paraId="72D38E78" w14:textId="77777777" w:rsidR="004A5973" w:rsidRDefault="004A5973" w:rsidP="00D41468">
            <w:pPr>
              <w:pStyle w:val="TableEntry"/>
            </w:pPr>
            <w:r>
              <w:t>No change in status</w:t>
            </w:r>
          </w:p>
        </w:tc>
      </w:tr>
    </w:tbl>
    <w:p w14:paraId="72D38E7A" w14:textId="77777777" w:rsidR="004A5973" w:rsidRDefault="004A5973" w:rsidP="00D41468">
      <w:pPr>
        <w:pStyle w:val="TableEntry"/>
      </w:pPr>
      <w:r>
        <w:tab/>
      </w:r>
    </w:p>
    <w:p w14:paraId="72D38E7B" w14:textId="77777777" w:rsidR="004A5973" w:rsidRDefault="004A5973" w:rsidP="00D41468">
      <w:r>
        <w:br w:type="page"/>
      </w:r>
      <w:r>
        <w:lastRenderedPageBreak/>
        <w:t>This table shows actions that are tracked in Consults V. 3.0. Actions that are new with 3.0 are indicated as well as which Consults menu (update or review) initiates the action. If an order status change can result from the action, the new status is shown.</w:t>
      </w:r>
    </w:p>
    <w:p w14:paraId="72D38E7C" w14:textId="77777777" w:rsidR="004A5973" w:rsidRDefault="004A5973" w:rsidP="00D41468">
      <w:pPr>
        <w:pStyle w:val="BlankLine"/>
      </w:pPr>
    </w:p>
    <w:tbl>
      <w:tblPr>
        <w:tblW w:w="9270" w:type="dxa"/>
        <w:tblInd w:w="16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2250"/>
        <w:gridCol w:w="630"/>
        <w:gridCol w:w="720"/>
        <w:gridCol w:w="720"/>
        <w:gridCol w:w="1620"/>
        <w:gridCol w:w="3330"/>
      </w:tblGrid>
      <w:tr w:rsidR="004A5973" w14:paraId="72D38E8A" w14:textId="77777777" w:rsidTr="00437B58">
        <w:trPr>
          <w:cantSplit/>
          <w:trHeight w:val="1230"/>
        </w:trPr>
        <w:tc>
          <w:tcPr>
            <w:tcW w:w="2250" w:type="dxa"/>
            <w:tcBorders>
              <w:top w:val="single" w:sz="12" w:space="0" w:color="auto"/>
              <w:left w:val="single" w:sz="12" w:space="0" w:color="auto"/>
              <w:bottom w:val="single" w:sz="12" w:space="0" w:color="auto"/>
            </w:tcBorders>
          </w:tcPr>
          <w:p w14:paraId="72D38E7D" w14:textId="77777777" w:rsidR="004A5973" w:rsidRDefault="004A5973" w:rsidP="00D41468">
            <w:pPr>
              <w:pStyle w:val="TableHeading"/>
            </w:pPr>
            <w:r>
              <w:br w:type="page"/>
              <w:t xml:space="preserve"> </w:t>
            </w:r>
            <w:r>
              <w:br w:type="page"/>
            </w:r>
          </w:p>
          <w:p w14:paraId="72D38E7E" w14:textId="77777777" w:rsidR="004A5973" w:rsidRDefault="004A5973" w:rsidP="00D41468">
            <w:pPr>
              <w:pStyle w:val="TableHeading"/>
            </w:pPr>
            <w:r>
              <w:t>TRACKED</w:t>
            </w:r>
          </w:p>
          <w:p w14:paraId="72D38E7F" w14:textId="77777777" w:rsidR="004A5973" w:rsidRDefault="004A5973" w:rsidP="00D41468">
            <w:pPr>
              <w:pStyle w:val="TableHeading"/>
            </w:pPr>
            <w:r>
              <w:t>ACTION TYPE</w:t>
            </w:r>
          </w:p>
        </w:tc>
        <w:tc>
          <w:tcPr>
            <w:tcW w:w="630" w:type="dxa"/>
            <w:tcBorders>
              <w:top w:val="single" w:sz="12" w:space="0" w:color="auto"/>
              <w:bottom w:val="single" w:sz="12" w:space="0" w:color="auto"/>
            </w:tcBorders>
            <w:textDirection w:val="btLr"/>
          </w:tcPr>
          <w:p w14:paraId="72D38E80" w14:textId="77777777" w:rsidR="004A5973" w:rsidRDefault="004A5973" w:rsidP="00D41468">
            <w:pPr>
              <w:pStyle w:val="TableHeading"/>
            </w:pPr>
            <w:r>
              <w:t xml:space="preserve">New  </w:t>
            </w:r>
          </w:p>
          <w:p w14:paraId="72D38E81" w14:textId="77777777" w:rsidR="004A5973" w:rsidRDefault="004A5973" w:rsidP="00D41468">
            <w:pPr>
              <w:pStyle w:val="TableHeading"/>
            </w:pPr>
            <w:r>
              <w:t>V.3.0</w:t>
            </w:r>
          </w:p>
        </w:tc>
        <w:tc>
          <w:tcPr>
            <w:tcW w:w="720" w:type="dxa"/>
            <w:tcBorders>
              <w:top w:val="single" w:sz="12" w:space="0" w:color="auto"/>
              <w:bottom w:val="single" w:sz="12" w:space="0" w:color="auto"/>
            </w:tcBorders>
            <w:textDirection w:val="btLr"/>
          </w:tcPr>
          <w:p w14:paraId="72D38E82" w14:textId="77777777" w:rsidR="004A5973" w:rsidRDefault="004A5973" w:rsidP="00D41468">
            <w:pPr>
              <w:pStyle w:val="TableHeading"/>
            </w:pPr>
            <w:r>
              <w:t xml:space="preserve">Update </w:t>
            </w:r>
          </w:p>
          <w:p w14:paraId="72D38E83" w14:textId="77777777" w:rsidR="004A5973" w:rsidRDefault="004A5973" w:rsidP="00D41468">
            <w:pPr>
              <w:pStyle w:val="TableHeading"/>
            </w:pPr>
            <w:r>
              <w:t>Actions</w:t>
            </w:r>
          </w:p>
        </w:tc>
        <w:tc>
          <w:tcPr>
            <w:tcW w:w="720" w:type="dxa"/>
            <w:tcBorders>
              <w:top w:val="single" w:sz="12" w:space="0" w:color="auto"/>
              <w:bottom w:val="single" w:sz="12" w:space="0" w:color="auto"/>
            </w:tcBorders>
            <w:textDirection w:val="btLr"/>
          </w:tcPr>
          <w:p w14:paraId="72D38E84" w14:textId="77777777" w:rsidR="004A5973" w:rsidRDefault="004A5973" w:rsidP="00D41468">
            <w:pPr>
              <w:pStyle w:val="TableHeading"/>
            </w:pPr>
            <w:r>
              <w:t>Review</w:t>
            </w:r>
          </w:p>
          <w:p w14:paraId="72D38E85" w14:textId="77777777" w:rsidR="004A5973" w:rsidRDefault="004A5973" w:rsidP="00D41468">
            <w:pPr>
              <w:pStyle w:val="TableHeading"/>
            </w:pPr>
            <w:r>
              <w:t>Actions</w:t>
            </w:r>
          </w:p>
        </w:tc>
        <w:tc>
          <w:tcPr>
            <w:tcW w:w="1620" w:type="dxa"/>
            <w:tcBorders>
              <w:top w:val="single" w:sz="12" w:space="0" w:color="auto"/>
              <w:bottom w:val="single" w:sz="12" w:space="0" w:color="auto"/>
            </w:tcBorders>
          </w:tcPr>
          <w:p w14:paraId="72D38E86" w14:textId="77777777" w:rsidR="004A5973" w:rsidRDefault="004A5973" w:rsidP="00D41468">
            <w:pPr>
              <w:pStyle w:val="TableHeading"/>
            </w:pPr>
            <w:r>
              <w:t>RELATED OE/RR STATUS</w:t>
            </w:r>
          </w:p>
        </w:tc>
        <w:tc>
          <w:tcPr>
            <w:tcW w:w="3330" w:type="dxa"/>
            <w:tcBorders>
              <w:top w:val="single" w:sz="12" w:space="0" w:color="auto"/>
              <w:bottom w:val="single" w:sz="12" w:space="0" w:color="auto"/>
              <w:right w:val="single" w:sz="12" w:space="0" w:color="auto"/>
            </w:tcBorders>
          </w:tcPr>
          <w:p w14:paraId="72D38E87" w14:textId="77777777" w:rsidR="004A5973" w:rsidRDefault="004A5973" w:rsidP="00D41468">
            <w:pPr>
              <w:pStyle w:val="TableHeading"/>
            </w:pPr>
          </w:p>
          <w:p w14:paraId="72D38E88" w14:textId="77777777" w:rsidR="004A5973" w:rsidRDefault="004A5973" w:rsidP="00D41468">
            <w:pPr>
              <w:pStyle w:val="TableHeading"/>
            </w:pPr>
          </w:p>
          <w:p w14:paraId="72D38E89" w14:textId="77777777" w:rsidR="004A5973" w:rsidRDefault="004A5973" w:rsidP="00D41468">
            <w:pPr>
              <w:pStyle w:val="TableHeading"/>
            </w:pPr>
            <w:r>
              <w:t>Comment</w:t>
            </w:r>
          </w:p>
        </w:tc>
      </w:tr>
      <w:tr w:rsidR="004A5973" w14:paraId="72D38E91" w14:textId="77777777" w:rsidTr="00437B58">
        <w:trPr>
          <w:cantSplit/>
        </w:trPr>
        <w:tc>
          <w:tcPr>
            <w:tcW w:w="2250" w:type="dxa"/>
            <w:tcBorders>
              <w:top w:val="nil"/>
              <w:left w:val="single" w:sz="12" w:space="0" w:color="auto"/>
            </w:tcBorders>
          </w:tcPr>
          <w:p w14:paraId="72D38E8B" w14:textId="77777777" w:rsidR="004A5973" w:rsidRDefault="004A5973" w:rsidP="00D41468">
            <w:pPr>
              <w:pStyle w:val="TableEntry"/>
            </w:pPr>
            <w:r>
              <w:t xml:space="preserve">Added Comment </w:t>
            </w:r>
          </w:p>
        </w:tc>
        <w:tc>
          <w:tcPr>
            <w:tcW w:w="630" w:type="dxa"/>
            <w:tcBorders>
              <w:top w:val="nil"/>
            </w:tcBorders>
          </w:tcPr>
          <w:p w14:paraId="72D38E8C" w14:textId="77777777" w:rsidR="004A5973" w:rsidRDefault="004A5973" w:rsidP="00D41468">
            <w:pPr>
              <w:pStyle w:val="TableEntry"/>
            </w:pPr>
          </w:p>
        </w:tc>
        <w:tc>
          <w:tcPr>
            <w:tcW w:w="720" w:type="dxa"/>
            <w:tcBorders>
              <w:top w:val="nil"/>
            </w:tcBorders>
          </w:tcPr>
          <w:p w14:paraId="72D38E8D" w14:textId="77777777" w:rsidR="004A5973" w:rsidRDefault="004A5973" w:rsidP="00D41468">
            <w:pPr>
              <w:pStyle w:val="TableEntry"/>
            </w:pPr>
            <w:r>
              <w:t>X</w:t>
            </w:r>
          </w:p>
        </w:tc>
        <w:tc>
          <w:tcPr>
            <w:tcW w:w="720" w:type="dxa"/>
            <w:tcBorders>
              <w:top w:val="nil"/>
            </w:tcBorders>
          </w:tcPr>
          <w:p w14:paraId="72D38E8E" w14:textId="77777777" w:rsidR="004A5973" w:rsidRDefault="004A5973" w:rsidP="00D41468">
            <w:pPr>
              <w:pStyle w:val="TableEntry"/>
            </w:pPr>
            <w:r>
              <w:t>X</w:t>
            </w:r>
          </w:p>
        </w:tc>
        <w:tc>
          <w:tcPr>
            <w:tcW w:w="1620" w:type="dxa"/>
            <w:tcBorders>
              <w:top w:val="nil"/>
            </w:tcBorders>
          </w:tcPr>
          <w:p w14:paraId="72D38E8F" w14:textId="77777777" w:rsidR="004A5973" w:rsidRDefault="004A5973" w:rsidP="00D41468">
            <w:pPr>
              <w:pStyle w:val="TableEntry"/>
            </w:pPr>
          </w:p>
        </w:tc>
        <w:tc>
          <w:tcPr>
            <w:tcW w:w="3330" w:type="dxa"/>
            <w:tcBorders>
              <w:top w:val="nil"/>
              <w:right w:val="single" w:sz="12" w:space="0" w:color="auto"/>
            </w:tcBorders>
          </w:tcPr>
          <w:p w14:paraId="72D38E90" w14:textId="77777777" w:rsidR="004A5973" w:rsidRDefault="004A5973" w:rsidP="00D41468">
            <w:pPr>
              <w:pStyle w:val="TableEntry"/>
            </w:pPr>
            <w:r>
              <w:t>Review users can add a comment.</w:t>
            </w:r>
          </w:p>
        </w:tc>
      </w:tr>
      <w:tr w:rsidR="004A5973" w14:paraId="72D38E98" w14:textId="77777777" w:rsidTr="00437B58">
        <w:trPr>
          <w:cantSplit/>
        </w:trPr>
        <w:tc>
          <w:tcPr>
            <w:tcW w:w="2250" w:type="dxa"/>
            <w:tcBorders>
              <w:left w:val="single" w:sz="12" w:space="0" w:color="auto"/>
            </w:tcBorders>
          </w:tcPr>
          <w:p w14:paraId="72D38E92" w14:textId="77777777" w:rsidR="004A5973" w:rsidRDefault="004A5973" w:rsidP="00D41468">
            <w:pPr>
              <w:pStyle w:val="TableEntry"/>
            </w:pPr>
            <w:r>
              <w:t>Addendum Added To</w:t>
            </w:r>
          </w:p>
        </w:tc>
        <w:tc>
          <w:tcPr>
            <w:tcW w:w="630" w:type="dxa"/>
          </w:tcPr>
          <w:p w14:paraId="72D38E93" w14:textId="77777777" w:rsidR="004A5973" w:rsidRDefault="004A5973" w:rsidP="00D41468">
            <w:pPr>
              <w:pStyle w:val="TableEntry"/>
            </w:pPr>
            <w:r>
              <w:t>X</w:t>
            </w:r>
          </w:p>
        </w:tc>
        <w:tc>
          <w:tcPr>
            <w:tcW w:w="720" w:type="dxa"/>
          </w:tcPr>
          <w:p w14:paraId="72D38E94" w14:textId="77777777" w:rsidR="004A5973" w:rsidRDefault="004A5973" w:rsidP="00D41468">
            <w:pPr>
              <w:pStyle w:val="TableEntry"/>
            </w:pPr>
            <w:r>
              <w:t>X</w:t>
            </w:r>
          </w:p>
        </w:tc>
        <w:tc>
          <w:tcPr>
            <w:tcW w:w="720" w:type="dxa"/>
          </w:tcPr>
          <w:p w14:paraId="72D38E95" w14:textId="77777777" w:rsidR="004A5973" w:rsidRDefault="004A5973" w:rsidP="00D41468">
            <w:pPr>
              <w:pStyle w:val="TableEntry"/>
            </w:pPr>
          </w:p>
        </w:tc>
        <w:tc>
          <w:tcPr>
            <w:tcW w:w="1620" w:type="dxa"/>
          </w:tcPr>
          <w:p w14:paraId="72D38E96" w14:textId="77777777" w:rsidR="004A5973" w:rsidRDefault="004A5973" w:rsidP="00D41468">
            <w:pPr>
              <w:pStyle w:val="TableEntry"/>
            </w:pPr>
          </w:p>
        </w:tc>
        <w:tc>
          <w:tcPr>
            <w:tcW w:w="3330" w:type="dxa"/>
            <w:tcBorders>
              <w:right w:val="single" w:sz="12" w:space="0" w:color="auto"/>
            </w:tcBorders>
          </w:tcPr>
          <w:p w14:paraId="72D38E97" w14:textId="77777777" w:rsidR="004A5973" w:rsidRDefault="004A5973" w:rsidP="00D41468">
            <w:pPr>
              <w:pStyle w:val="TableEntry"/>
            </w:pPr>
            <w:r>
              <w:t>Based on adding a signed and released addendum to a completed note via the Complete/Update or Make Addendum action or through TIU actions.</w:t>
            </w:r>
          </w:p>
        </w:tc>
      </w:tr>
      <w:tr w:rsidR="004A5973" w14:paraId="72D38E9F" w14:textId="77777777" w:rsidTr="00437B58">
        <w:trPr>
          <w:cantSplit/>
        </w:trPr>
        <w:tc>
          <w:tcPr>
            <w:tcW w:w="2250" w:type="dxa"/>
            <w:tcBorders>
              <w:left w:val="single" w:sz="12" w:space="0" w:color="auto"/>
            </w:tcBorders>
          </w:tcPr>
          <w:p w14:paraId="72D38E99" w14:textId="77777777" w:rsidR="004A5973" w:rsidRDefault="004A5973" w:rsidP="00D41468">
            <w:pPr>
              <w:pStyle w:val="TableEntry"/>
            </w:pPr>
            <w:r>
              <w:t>Cancelled</w:t>
            </w:r>
          </w:p>
        </w:tc>
        <w:tc>
          <w:tcPr>
            <w:tcW w:w="630" w:type="dxa"/>
          </w:tcPr>
          <w:p w14:paraId="72D38E9A" w14:textId="77777777" w:rsidR="004A5973" w:rsidRDefault="004A5973" w:rsidP="00D41468">
            <w:pPr>
              <w:pStyle w:val="TableEntry"/>
            </w:pPr>
            <w:r>
              <w:t>X</w:t>
            </w:r>
          </w:p>
        </w:tc>
        <w:tc>
          <w:tcPr>
            <w:tcW w:w="720" w:type="dxa"/>
          </w:tcPr>
          <w:p w14:paraId="72D38E9B" w14:textId="77777777" w:rsidR="004A5973" w:rsidRDefault="004A5973" w:rsidP="00D41468">
            <w:pPr>
              <w:pStyle w:val="TableEntry"/>
            </w:pPr>
            <w:r>
              <w:t>X</w:t>
            </w:r>
          </w:p>
        </w:tc>
        <w:tc>
          <w:tcPr>
            <w:tcW w:w="720" w:type="dxa"/>
          </w:tcPr>
          <w:p w14:paraId="72D38E9C" w14:textId="77777777" w:rsidR="004A5973" w:rsidRDefault="004A5973" w:rsidP="00D41468">
            <w:pPr>
              <w:pStyle w:val="TableEntry"/>
            </w:pPr>
          </w:p>
        </w:tc>
        <w:tc>
          <w:tcPr>
            <w:tcW w:w="1620" w:type="dxa"/>
          </w:tcPr>
          <w:p w14:paraId="72D38E9D" w14:textId="77777777" w:rsidR="004A5973" w:rsidRDefault="004A5973" w:rsidP="00D41468">
            <w:pPr>
              <w:pStyle w:val="TableEntry"/>
            </w:pPr>
            <w:r>
              <w:t>CANCELLED</w:t>
            </w:r>
          </w:p>
        </w:tc>
        <w:tc>
          <w:tcPr>
            <w:tcW w:w="3330" w:type="dxa"/>
            <w:tcBorders>
              <w:right w:val="single" w:sz="12" w:space="0" w:color="auto"/>
            </w:tcBorders>
          </w:tcPr>
          <w:p w14:paraId="72D38E9E" w14:textId="77777777" w:rsidR="004A5973" w:rsidRDefault="004A5973" w:rsidP="00D41468">
            <w:pPr>
              <w:pStyle w:val="TableEntry"/>
            </w:pPr>
            <w:r>
              <w:t>This is used in 3.0 replacing the 2.5 Deny action.</w:t>
            </w:r>
          </w:p>
        </w:tc>
      </w:tr>
      <w:tr w:rsidR="004A5973" w14:paraId="72D38EA7" w14:textId="77777777" w:rsidTr="00437B58">
        <w:trPr>
          <w:cantSplit/>
        </w:trPr>
        <w:tc>
          <w:tcPr>
            <w:tcW w:w="2250" w:type="dxa"/>
            <w:tcBorders>
              <w:left w:val="single" w:sz="12" w:space="0" w:color="auto"/>
            </w:tcBorders>
          </w:tcPr>
          <w:p w14:paraId="72D38EA0" w14:textId="77777777" w:rsidR="007716B2" w:rsidRDefault="004A5973" w:rsidP="00D41468">
            <w:pPr>
              <w:pStyle w:val="TableEntry"/>
            </w:pPr>
            <w:r>
              <w:t>Complete/</w:t>
            </w:r>
          </w:p>
          <w:p w14:paraId="72D38EA1" w14:textId="77777777" w:rsidR="004A5973" w:rsidRDefault="004A5973" w:rsidP="00D41468">
            <w:pPr>
              <w:pStyle w:val="TableEntry"/>
            </w:pPr>
            <w:r>
              <w:t>Update</w:t>
            </w:r>
          </w:p>
        </w:tc>
        <w:tc>
          <w:tcPr>
            <w:tcW w:w="630" w:type="dxa"/>
          </w:tcPr>
          <w:p w14:paraId="72D38EA2" w14:textId="77777777" w:rsidR="004A5973" w:rsidRDefault="004A5973" w:rsidP="00D41468">
            <w:pPr>
              <w:pStyle w:val="TableEntry"/>
            </w:pPr>
          </w:p>
        </w:tc>
        <w:tc>
          <w:tcPr>
            <w:tcW w:w="720" w:type="dxa"/>
          </w:tcPr>
          <w:p w14:paraId="72D38EA3" w14:textId="77777777" w:rsidR="004A5973" w:rsidRDefault="004A5973" w:rsidP="00D41468">
            <w:pPr>
              <w:pStyle w:val="TableEntry"/>
            </w:pPr>
            <w:r>
              <w:t>X</w:t>
            </w:r>
          </w:p>
        </w:tc>
        <w:tc>
          <w:tcPr>
            <w:tcW w:w="720" w:type="dxa"/>
          </w:tcPr>
          <w:p w14:paraId="72D38EA4" w14:textId="77777777" w:rsidR="004A5973" w:rsidRDefault="004A5973" w:rsidP="00D41468">
            <w:pPr>
              <w:pStyle w:val="TableEntry"/>
            </w:pPr>
          </w:p>
        </w:tc>
        <w:tc>
          <w:tcPr>
            <w:tcW w:w="1620" w:type="dxa"/>
          </w:tcPr>
          <w:p w14:paraId="72D38EA5" w14:textId="77777777" w:rsidR="004A5973" w:rsidRDefault="004A5973" w:rsidP="00D41468">
            <w:pPr>
              <w:pStyle w:val="TableEntry"/>
            </w:pPr>
            <w:r>
              <w:t>COMPLETE or PARTIAL RESULTS</w:t>
            </w:r>
          </w:p>
        </w:tc>
        <w:tc>
          <w:tcPr>
            <w:tcW w:w="3330" w:type="dxa"/>
            <w:tcBorders>
              <w:right w:val="single" w:sz="12" w:space="0" w:color="auto"/>
            </w:tcBorders>
          </w:tcPr>
          <w:p w14:paraId="72D38EA6" w14:textId="77777777" w:rsidR="004A5973" w:rsidRDefault="004A5973" w:rsidP="00D41468">
            <w:pPr>
              <w:pStyle w:val="TableEntry"/>
            </w:pPr>
            <w:r>
              <w:t xml:space="preserve">Changed title to imply Complete can be chosen multiple times by clinicians entering results. TIU actions can also cause this tracking action. Includes the one-time Administrative Complete. </w:t>
            </w:r>
          </w:p>
        </w:tc>
      </w:tr>
      <w:tr w:rsidR="004A5973" w14:paraId="72D38EAE" w14:textId="77777777" w:rsidTr="00437B58">
        <w:trPr>
          <w:cantSplit/>
        </w:trPr>
        <w:tc>
          <w:tcPr>
            <w:tcW w:w="2250" w:type="dxa"/>
            <w:tcBorders>
              <w:left w:val="single" w:sz="12" w:space="0" w:color="auto"/>
            </w:tcBorders>
          </w:tcPr>
          <w:p w14:paraId="72D38EA8" w14:textId="77777777" w:rsidR="004A5973" w:rsidRDefault="004A5973" w:rsidP="00D41468">
            <w:pPr>
              <w:pStyle w:val="TableEntry"/>
            </w:pPr>
            <w:r>
              <w:t>Disassociate Result</w:t>
            </w:r>
          </w:p>
        </w:tc>
        <w:tc>
          <w:tcPr>
            <w:tcW w:w="630" w:type="dxa"/>
          </w:tcPr>
          <w:p w14:paraId="72D38EA9" w14:textId="77777777" w:rsidR="004A5973" w:rsidRDefault="004A5973" w:rsidP="00D41468">
            <w:pPr>
              <w:pStyle w:val="TableEntry"/>
            </w:pPr>
            <w:r>
              <w:t>X</w:t>
            </w:r>
          </w:p>
        </w:tc>
        <w:tc>
          <w:tcPr>
            <w:tcW w:w="720" w:type="dxa"/>
          </w:tcPr>
          <w:p w14:paraId="72D38EAA" w14:textId="77777777" w:rsidR="004A5973" w:rsidRDefault="004A5973" w:rsidP="00D41468">
            <w:pPr>
              <w:pStyle w:val="TableEntry"/>
            </w:pPr>
          </w:p>
        </w:tc>
        <w:tc>
          <w:tcPr>
            <w:tcW w:w="720" w:type="dxa"/>
          </w:tcPr>
          <w:p w14:paraId="72D38EAB" w14:textId="77777777" w:rsidR="004A5973" w:rsidRDefault="004A5973" w:rsidP="00D41468">
            <w:pPr>
              <w:pStyle w:val="TableEntry"/>
            </w:pPr>
          </w:p>
        </w:tc>
        <w:tc>
          <w:tcPr>
            <w:tcW w:w="1620" w:type="dxa"/>
          </w:tcPr>
          <w:p w14:paraId="72D38EAC" w14:textId="77777777" w:rsidR="004A5973" w:rsidRDefault="004A5973" w:rsidP="00D41468">
            <w:pPr>
              <w:pStyle w:val="TableEntry"/>
            </w:pPr>
          </w:p>
        </w:tc>
        <w:tc>
          <w:tcPr>
            <w:tcW w:w="3330" w:type="dxa"/>
            <w:tcBorders>
              <w:right w:val="single" w:sz="12" w:space="0" w:color="auto"/>
            </w:tcBorders>
          </w:tcPr>
          <w:p w14:paraId="72D38EAD" w14:textId="77777777" w:rsidR="004A5973" w:rsidRDefault="004A5973" w:rsidP="00D41468">
            <w:pPr>
              <w:pStyle w:val="TableEntry"/>
            </w:pPr>
            <w:r>
              <w:t>Currently done through TIU actions. In the future will be used to remove an incorrectly associated note.</w:t>
            </w:r>
          </w:p>
        </w:tc>
      </w:tr>
      <w:tr w:rsidR="004A5973" w14:paraId="72D38EB5" w14:textId="77777777" w:rsidTr="00437B58">
        <w:trPr>
          <w:cantSplit/>
        </w:trPr>
        <w:tc>
          <w:tcPr>
            <w:tcW w:w="2250" w:type="dxa"/>
            <w:tcBorders>
              <w:left w:val="single" w:sz="12" w:space="0" w:color="auto"/>
            </w:tcBorders>
          </w:tcPr>
          <w:p w14:paraId="72D38EAF" w14:textId="77777777" w:rsidR="004A5973" w:rsidRDefault="004A5973" w:rsidP="00D41468">
            <w:pPr>
              <w:pStyle w:val="TableEntry"/>
            </w:pPr>
            <w:r>
              <w:t>Discontinued</w:t>
            </w:r>
          </w:p>
        </w:tc>
        <w:tc>
          <w:tcPr>
            <w:tcW w:w="630" w:type="dxa"/>
          </w:tcPr>
          <w:p w14:paraId="72D38EB0" w14:textId="77777777" w:rsidR="004A5973" w:rsidRDefault="004A5973" w:rsidP="00D41468">
            <w:pPr>
              <w:pStyle w:val="TableEntry"/>
            </w:pPr>
          </w:p>
        </w:tc>
        <w:tc>
          <w:tcPr>
            <w:tcW w:w="720" w:type="dxa"/>
          </w:tcPr>
          <w:p w14:paraId="72D38EB1" w14:textId="77777777" w:rsidR="004A5973" w:rsidRDefault="004A5973" w:rsidP="00D41468">
            <w:pPr>
              <w:pStyle w:val="TableEntry"/>
            </w:pPr>
            <w:r>
              <w:t>X</w:t>
            </w:r>
          </w:p>
        </w:tc>
        <w:tc>
          <w:tcPr>
            <w:tcW w:w="720" w:type="dxa"/>
          </w:tcPr>
          <w:p w14:paraId="72D38EB2" w14:textId="77777777" w:rsidR="004A5973" w:rsidRDefault="004A5973" w:rsidP="00D41468">
            <w:pPr>
              <w:pStyle w:val="TableEntry"/>
            </w:pPr>
          </w:p>
        </w:tc>
        <w:tc>
          <w:tcPr>
            <w:tcW w:w="1620" w:type="dxa"/>
          </w:tcPr>
          <w:p w14:paraId="72D38EB3" w14:textId="77777777" w:rsidR="004A5973" w:rsidRDefault="004A5973" w:rsidP="00D41468">
            <w:pPr>
              <w:pStyle w:val="TableEntry"/>
            </w:pPr>
            <w:r>
              <w:t>DISCONTINUED</w:t>
            </w:r>
          </w:p>
        </w:tc>
        <w:tc>
          <w:tcPr>
            <w:tcW w:w="3330" w:type="dxa"/>
            <w:tcBorders>
              <w:right w:val="single" w:sz="12" w:space="0" w:color="auto"/>
            </w:tcBorders>
          </w:tcPr>
          <w:p w14:paraId="72D38EB4" w14:textId="77777777" w:rsidR="004A5973" w:rsidRDefault="004A5973" w:rsidP="00D41468">
            <w:pPr>
              <w:pStyle w:val="TableEntry"/>
            </w:pPr>
            <w:r>
              <w:t>No longer includes Denied.</w:t>
            </w:r>
          </w:p>
        </w:tc>
      </w:tr>
      <w:tr w:rsidR="004A5973" w14:paraId="72D38EBC" w14:textId="77777777" w:rsidTr="00437B58">
        <w:trPr>
          <w:cantSplit/>
        </w:trPr>
        <w:tc>
          <w:tcPr>
            <w:tcW w:w="2250" w:type="dxa"/>
            <w:tcBorders>
              <w:left w:val="single" w:sz="12" w:space="0" w:color="auto"/>
            </w:tcBorders>
          </w:tcPr>
          <w:p w14:paraId="72D38EB6" w14:textId="77777777" w:rsidR="004A5973" w:rsidRDefault="004A5973" w:rsidP="00D41468">
            <w:pPr>
              <w:pStyle w:val="TableEntry"/>
            </w:pPr>
            <w:r>
              <w:t>Edit Before Release</w:t>
            </w:r>
          </w:p>
        </w:tc>
        <w:tc>
          <w:tcPr>
            <w:tcW w:w="630" w:type="dxa"/>
          </w:tcPr>
          <w:p w14:paraId="72D38EB7" w14:textId="77777777" w:rsidR="004A5973" w:rsidRDefault="004A5973" w:rsidP="00D41468">
            <w:pPr>
              <w:pStyle w:val="TableEntry"/>
            </w:pPr>
            <w:r>
              <w:t>Obso-lete</w:t>
            </w:r>
          </w:p>
        </w:tc>
        <w:tc>
          <w:tcPr>
            <w:tcW w:w="720" w:type="dxa"/>
          </w:tcPr>
          <w:p w14:paraId="72D38EB8" w14:textId="77777777" w:rsidR="004A5973" w:rsidRDefault="004A5973" w:rsidP="00D41468">
            <w:pPr>
              <w:pStyle w:val="TableEntry"/>
            </w:pPr>
          </w:p>
        </w:tc>
        <w:tc>
          <w:tcPr>
            <w:tcW w:w="720" w:type="dxa"/>
          </w:tcPr>
          <w:p w14:paraId="72D38EB9" w14:textId="77777777" w:rsidR="004A5973" w:rsidRDefault="004A5973" w:rsidP="00D41468">
            <w:pPr>
              <w:pStyle w:val="TableEntry"/>
            </w:pPr>
          </w:p>
        </w:tc>
        <w:tc>
          <w:tcPr>
            <w:tcW w:w="1620" w:type="dxa"/>
          </w:tcPr>
          <w:p w14:paraId="72D38EBA" w14:textId="77777777" w:rsidR="004A5973" w:rsidRDefault="004A5973" w:rsidP="00D41468">
            <w:pPr>
              <w:pStyle w:val="TableEntry"/>
            </w:pPr>
            <w:r>
              <w:t>UNRELEASED</w:t>
            </w:r>
          </w:p>
        </w:tc>
        <w:tc>
          <w:tcPr>
            <w:tcW w:w="3330" w:type="dxa"/>
            <w:tcBorders>
              <w:right w:val="single" w:sz="12" w:space="0" w:color="auto"/>
            </w:tcBorders>
          </w:tcPr>
          <w:p w14:paraId="72D38EBB" w14:textId="77777777" w:rsidR="004A5973" w:rsidRDefault="004A5973" w:rsidP="00D41468">
            <w:pPr>
              <w:pStyle w:val="TableEntry"/>
            </w:pPr>
            <w:r>
              <w:t>Moved unreleased consults to Order Entry in CPRS conversion.</w:t>
            </w:r>
          </w:p>
        </w:tc>
      </w:tr>
      <w:tr w:rsidR="004A5973" w14:paraId="72D38EC3" w14:textId="77777777" w:rsidTr="00437B58">
        <w:trPr>
          <w:cantSplit/>
        </w:trPr>
        <w:tc>
          <w:tcPr>
            <w:tcW w:w="2250" w:type="dxa"/>
            <w:tcBorders>
              <w:left w:val="single" w:sz="12" w:space="0" w:color="auto"/>
            </w:tcBorders>
          </w:tcPr>
          <w:p w14:paraId="72D38EBD" w14:textId="77777777" w:rsidR="004A5973" w:rsidRDefault="004A5973" w:rsidP="00D41468">
            <w:pPr>
              <w:pStyle w:val="TableEntry"/>
            </w:pPr>
            <w:r>
              <w:t>Edit/Resubmitted</w:t>
            </w:r>
          </w:p>
        </w:tc>
        <w:tc>
          <w:tcPr>
            <w:tcW w:w="630" w:type="dxa"/>
          </w:tcPr>
          <w:p w14:paraId="72D38EBE" w14:textId="77777777" w:rsidR="004A5973" w:rsidRDefault="004A5973" w:rsidP="00D41468">
            <w:pPr>
              <w:pStyle w:val="TableEntry"/>
            </w:pPr>
            <w:r>
              <w:t>X</w:t>
            </w:r>
          </w:p>
        </w:tc>
        <w:tc>
          <w:tcPr>
            <w:tcW w:w="720" w:type="dxa"/>
          </w:tcPr>
          <w:p w14:paraId="72D38EBF" w14:textId="77777777" w:rsidR="004A5973" w:rsidRDefault="004A5973" w:rsidP="00D41468">
            <w:pPr>
              <w:pStyle w:val="TableEntry"/>
            </w:pPr>
          </w:p>
        </w:tc>
        <w:tc>
          <w:tcPr>
            <w:tcW w:w="720" w:type="dxa"/>
          </w:tcPr>
          <w:p w14:paraId="72D38EC0" w14:textId="77777777" w:rsidR="004A5973" w:rsidRDefault="004A5973" w:rsidP="00D41468">
            <w:pPr>
              <w:pStyle w:val="TableEntry"/>
            </w:pPr>
          </w:p>
        </w:tc>
        <w:tc>
          <w:tcPr>
            <w:tcW w:w="1620" w:type="dxa"/>
          </w:tcPr>
          <w:p w14:paraId="72D38EC1" w14:textId="77777777" w:rsidR="004A5973" w:rsidRDefault="004A5973" w:rsidP="00D41468">
            <w:pPr>
              <w:pStyle w:val="TableEntry"/>
            </w:pPr>
            <w:r>
              <w:t>PENDING</w:t>
            </w:r>
          </w:p>
        </w:tc>
        <w:tc>
          <w:tcPr>
            <w:tcW w:w="3330" w:type="dxa"/>
            <w:tcBorders>
              <w:right w:val="single" w:sz="12" w:space="0" w:color="auto"/>
            </w:tcBorders>
          </w:tcPr>
          <w:p w14:paraId="72D38EC2" w14:textId="77777777" w:rsidR="004A5973" w:rsidRDefault="004A5973" w:rsidP="00D41468">
            <w:pPr>
              <w:pStyle w:val="TableEntry"/>
            </w:pPr>
            <w:r>
              <w:t>The originating provider can edit and resubmit a consult from either an alert or the Consult Tracking screen. An update user may also use this action.</w:t>
            </w:r>
          </w:p>
        </w:tc>
      </w:tr>
      <w:tr w:rsidR="004A5973" w14:paraId="72D38ECA" w14:textId="77777777" w:rsidTr="00437B58">
        <w:trPr>
          <w:cantSplit/>
        </w:trPr>
        <w:tc>
          <w:tcPr>
            <w:tcW w:w="2250" w:type="dxa"/>
            <w:tcBorders>
              <w:left w:val="single" w:sz="12" w:space="0" w:color="auto"/>
            </w:tcBorders>
          </w:tcPr>
          <w:p w14:paraId="72D38EC4" w14:textId="77777777" w:rsidR="004A5973" w:rsidRDefault="004A5973" w:rsidP="00D41468">
            <w:pPr>
              <w:pStyle w:val="TableEntry"/>
            </w:pPr>
            <w:r>
              <w:t>CPRS Released Order</w:t>
            </w:r>
          </w:p>
        </w:tc>
        <w:tc>
          <w:tcPr>
            <w:tcW w:w="630" w:type="dxa"/>
          </w:tcPr>
          <w:p w14:paraId="72D38EC5" w14:textId="77777777" w:rsidR="004A5973" w:rsidRDefault="004A5973" w:rsidP="00D41468">
            <w:pPr>
              <w:pStyle w:val="TableEntry"/>
            </w:pPr>
          </w:p>
        </w:tc>
        <w:tc>
          <w:tcPr>
            <w:tcW w:w="720" w:type="dxa"/>
          </w:tcPr>
          <w:p w14:paraId="72D38EC6" w14:textId="77777777" w:rsidR="004A5973" w:rsidRDefault="004A5973" w:rsidP="00D41468">
            <w:pPr>
              <w:pStyle w:val="TableEntry"/>
            </w:pPr>
          </w:p>
        </w:tc>
        <w:tc>
          <w:tcPr>
            <w:tcW w:w="720" w:type="dxa"/>
          </w:tcPr>
          <w:p w14:paraId="72D38EC7" w14:textId="77777777" w:rsidR="004A5973" w:rsidRDefault="004A5973" w:rsidP="00D41468">
            <w:pPr>
              <w:pStyle w:val="TableEntry"/>
            </w:pPr>
          </w:p>
        </w:tc>
        <w:tc>
          <w:tcPr>
            <w:tcW w:w="1620" w:type="dxa"/>
          </w:tcPr>
          <w:p w14:paraId="72D38EC8" w14:textId="77777777" w:rsidR="004A5973" w:rsidRDefault="004A5973" w:rsidP="00D41468">
            <w:pPr>
              <w:pStyle w:val="TableEntry"/>
            </w:pPr>
            <w:r>
              <w:t>PENDING</w:t>
            </w:r>
          </w:p>
        </w:tc>
        <w:tc>
          <w:tcPr>
            <w:tcW w:w="3330" w:type="dxa"/>
            <w:tcBorders>
              <w:right w:val="single" w:sz="12" w:space="0" w:color="auto"/>
            </w:tcBorders>
          </w:tcPr>
          <w:p w14:paraId="72D38EC9" w14:textId="77777777" w:rsidR="004A5973" w:rsidRDefault="004A5973" w:rsidP="00D41468">
            <w:pPr>
              <w:pStyle w:val="TableEntry"/>
            </w:pPr>
            <w:r>
              <w:t>Used in 3.0 to represent a signed/released Consult order from CPRS.</w:t>
            </w:r>
          </w:p>
        </w:tc>
      </w:tr>
      <w:tr w:rsidR="004A5973" w14:paraId="72D38ED1" w14:textId="77777777" w:rsidTr="00437B58">
        <w:trPr>
          <w:cantSplit/>
        </w:trPr>
        <w:tc>
          <w:tcPr>
            <w:tcW w:w="2250" w:type="dxa"/>
            <w:tcBorders>
              <w:left w:val="single" w:sz="12" w:space="0" w:color="auto"/>
            </w:tcBorders>
          </w:tcPr>
          <w:p w14:paraId="72D38ECB" w14:textId="77777777" w:rsidR="004A5973" w:rsidRDefault="004A5973" w:rsidP="00D41468">
            <w:pPr>
              <w:pStyle w:val="TableEntry"/>
            </w:pPr>
            <w:r>
              <w:t>Forwarded From</w:t>
            </w:r>
          </w:p>
        </w:tc>
        <w:tc>
          <w:tcPr>
            <w:tcW w:w="630" w:type="dxa"/>
          </w:tcPr>
          <w:p w14:paraId="72D38ECC" w14:textId="77777777" w:rsidR="004A5973" w:rsidRDefault="004A5973" w:rsidP="00D41468">
            <w:pPr>
              <w:pStyle w:val="TableEntry"/>
            </w:pPr>
          </w:p>
        </w:tc>
        <w:tc>
          <w:tcPr>
            <w:tcW w:w="720" w:type="dxa"/>
          </w:tcPr>
          <w:p w14:paraId="72D38ECD" w14:textId="77777777" w:rsidR="004A5973" w:rsidRDefault="004A5973" w:rsidP="00D41468">
            <w:pPr>
              <w:pStyle w:val="TableEntry"/>
            </w:pPr>
            <w:r>
              <w:t>X</w:t>
            </w:r>
          </w:p>
        </w:tc>
        <w:tc>
          <w:tcPr>
            <w:tcW w:w="720" w:type="dxa"/>
          </w:tcPr>
          <w:p w14:paraId="72D38ECE" w14:textId="77777777" w:rsidR="004A5973" w:rsidRDefault="004A5973" w:rsidP="00D41468">
            <w:pPr>
              <w:pStyle w:val="TableEntry"/>
            </w:pPr>
          </w:p>
        </w:tc>
        <w:tc>
          <w:tcPr>
            <w:tcW w:w="1620" w:type="dxa"/>
          </w:tcPr>
          <w:p w14:paraId="72D38ECF" w14:textId="77777777" w:rsidR="004A5973" w:rsidRDefault="004A5973" w:rsidP="00D41468">
            <w:pPr>
              <w:pStyle w:val="TableEntry"/>
            </w:pPr>
            <w:r>
              <w:t>PENDING</w:t>
            </w:r>
          </w:p>
        </w:tc>
        <w:tc>
          <w:tcPr>
            <w:tcW w:w="3330" w:type="dxa"/>
            <w:tcBorders>
              <w:right w:val="single" w:sz="12" w:space="0" w:color="auto"/>
            </w:tcBorders>
          </w:tcPr>
          <w:p w14:paraId="72D38ED0" w14:textId="77777777" w:rsidR="004A5973" w:rsidRDefault="004A5973" w:rsidP="00D41468">
            <w:pPr>
              <w:pStyle w:val="TableEntry"/>
            </w:pPr>
          </w:p>
        </w:tc>
      </w:tr>
      <w:tr w:rsidR="004A5973" w14:paraId="72D38ED8" w14:textId="77777777" w:rsidTr="00437B58">
        <w:trPr>
          <w:cantSplit/>
        </w:trPr>
        <w:tc>
          <w:tcPr>
            <w:tcW w:w="2250" w:type="dxa"/>
            <w:tcBorders>
              <w:left w:val="single" w:sz="12" w:space="0" w:color="auto"/>
            </w:tcBorders>
          </w:tcPr>
          <w:p w14:paraId="72D38ED2" w14:textId="77777777" w:rsidR="004A5973" w:rsidRDefault="004A5973" w:rsidP="00D41468">
            <w:pPr>
              <w:pStyle w:val="TableEntry"/>
            </w:pPr>
            <w:r>
              <w:lastRenderedPageBreak/>
              <w:t>Incomplete RPT</w:t>
            </w:r>
          </w:p>
        </w:tc>
        <w:tc>
          <w:tcPr>
            <w:tcW w:w="630" w:type="dxa"/>
          </w:tcPr>
          <w:p w14:paraId="72D38ED3" w14:textId="77777777" w:rsidR="004A5973" w:rsidRDefault="004A5973" w:rsidP="00D41468">
            <w:pPr>
              <w:pStyle w:val="TableEntry"/>
            </w:pPr>
          </w:p>
        </w:tc>
        <w:tc>
          <w:tcPr>
            <w:tcW w:w="720" w:type="dxa"/>
          </w:tcPr>
          <w:p w14:paraId="72D38ED4" w14:textId="77777777" w:rsidR="004A5973" w:rsidRDefault="004A5973" w:rsidP="00D41468">
            <w:pPr>
              <w:pStyle w:val="TableEntry"/>
            </w:pPr>
          </w:p>
        </w:tc>
        <w:tc>
          <w:tcPr>
            <w:tcW w:w="720" w:type="dxa"/>
          </w:tcPr>
          <w:p w14:paraId="72D38ED5" w14:textId="77777777" w:rsidR="004A5973" w:rsidRDefault="004A5973" w:rsidP="00D41468">
            <w:pPr>
              <w:pStyle w:val="TableEntry"/>
            </w:pPr>
          </w:p>
        </w:tc>
        <w:tc>
          <w:tcPr>
            <w:tcW w:w="1620" w:type="dxa"/>
          </w:tcPr>
          <w:p w14:paraId="72D38ED6" w14:textId="77777777" w:rsidR="004A5973" w:rsidRDefault="004A5973" w:rsidP="00D41468">
            <w:pPr>
              <w:pStyle w:val="TableEntry"/>
            </w:pPr>
            <w:r>
              <w:t>PARTIAL RESULTS</w:t>
            </w:r>
          </w:p>
        </w:tc>
        <w:tc>
          <w:tcPr>
            <w:tcW w:w="3330" w:type="dxa"/>
            <w:tcBorders>
              <w:right w:val="single" w:sz="12" w:space="0" w:color="auto"/>
            </w:tcBorders>
          </w:tcPr>
          <w:p w14:paraId="72D38ED7" w14:textId="77777777" w:rsidR="004A5973" w:rsidRDefault="004A5973" w:rsidP="00D41468">
            <w:pPr>
              <w:pStyle w:val="TableEntry"/>
            </w:pPr>
            <w:r>
              <w:t>Status name has changed from Incomplete RPT. Based on Complete/Update action, and/or TIU actions, if the first consult note is not completed.</w:t>
            </w:r>
          </w:p>
        </w:tc>
      </w:tr>
      <w:tr w:rsidR="004A5973" w14:paraId="72D38EDF" w14:textId="77777777" w:rsidTr="00437B58">
        <w:trPr>
          <w:cantSplit/>
        </w:trPr>
        <w:tc>
          <w:tcPr>
            <w:tcW w:w="2250" w:type="dxa"/>
            <w:tcBorders>
              <w:left w:val="single" w:sz="12" w:space="0" w:color="auto"/>
            </w:tcBorders>
          </w:tcPr>
          <w:p w14:paraId="72D38ED9" w14:textId="77777777" w:rsidR="004A5973" w:rsidRDefault="004A5973" w:rsidP="00D41468">
            <w:pPr>
              <w:pStyle w:val="TableEntry"/>
            </w:pPr>
            <w:r>
              <w:t>New Note Added</w:t>
            </w:r>
          </w:p>
        </w:tc>
        <w:tc>
          <w:tcPr>
            <w:tcW w:w="630" w:type="dxa"/>
          </w:tcPr>
          <w:p w14:paraId="72D38EDA" w14:textId="77777777" w:rsidR="004A5973" w:rsidRDefault="004A5973" w:rsidP="00D41468">
            <w:pPr>
              <w:pStyle w:val="TableEntry"/>
            </w:pPr>
            <w:r>
              <w:t>X</w:t>
            </w:r>
          </w:p>
        </w:tc>
        <w:tc>
          <w:tcPr>
            <w:tcW w:w="720" w:type="dxa"/>
          </w:tcPr>
          <w:p w14:paraId="72D38EDB" w14:textId="77777777" w:rsidR="004A5973" w:rsidRDefault="004A5973" w:rsidP="00D41468">
            <w:pPr>
              <w:pStyle w:val="TableEntry"/>
            </w:pPr>
          </w:p>
        </w:tc>
        <w:tc>
          <w:tcPr>
            <w:tcW w:w="720" w:type="dxa"/>
          </w:tcPr>
          <w:p w14:paraId="72D38EDC" w14:textId="77777777" w:rsidR="004A5973" w:rsidRDefault="004A5973" w:rsidP="00D41468">
            <w:pPr>
              <w:pStyle w:val="TableEntry"/>
            </w:pPr>
          </w:p>
        </w:tc>
        <w:tc>
          <w:tcPr>
            <w:tcW w:w="1620" w:type="dxa"/>
          </w:tcPr>
          <w:p w14:paraId="72D38EDD" w14:textId="77777777" w:rsidR="004A5973" w:rsidRDefault="004A5973" w:rsidP="00D41468">
            <w:pPr>
              <w:pStyle w:val="TableEntry"/>
            </w:pPr>
            <w:r>
              <w:t>PARTIAL RESULTS/ COMPLETE</w:t>
            </w:r>
          </w:p>
        </w:tc>
        <w:tc>
          <w:tcPr>
            <w:tcW w:w="3330" w:type="dxa"/>
            <w:tcBorders>
              <w:right w:val="single" w:sz="12" w:space="0" w:color="auto"/>
            </w:tcBorders>
          </w:tcPr>
          <w:p w14:paraId="72D38EDE" w14:textId="77777777" w:rsidR="004A5973" w:rsidRDefault="004A5973" w:rsidP="00D41468">
            <w:pPr>
              <w:pStyle w:val="TableEntry"/>
            </w:pPr>
            <w:r>
              <w:t>Based on Complete/Update action and/or TIU actions.</w:t>
            </w:r>
          </w:p>
        </w:tc>
      </w:tr>
    </w:tbl>
    <w:p w14:paraId="72D38EE0" w14:textId="77777777" w:rsidR="004A5973" w:rsidRDefault="004A5973" w:rsidP="00D41468">
      <w:r>
        <w:rPr>
          <w:b/>
        </w:rPr>
        <w:br w:type="page"/>
      </w:r>
      <w:r>
        <w:lastRenderedPageBreak/>
        <w:t>Consult Action/Status Overview (Continued)</w:t>
      </w:r>
    </w:p>
    <w:tbl>
      <w:tblPr>
        <w:tblW w:w="0" w:type="auto"/>
        <w:tblInd w:w="79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1800"/>
        <w:gridCol w:w="630"/>
        <w:gridCol w:w="630"/>
        <w:gridCol w:w="720"/>
        <w:gridCol w:w="1530"/>
        <w:gridCol w:w="3330"/>
      </w:tblGrid>
      <w:tr w:rsidR="004A5973" w14:paraId="72D38EEE" w14:textId="77777777">
        <w:trPr>
          <w:cantSplit/>
          <w:trHeight w:val="1230"/>
        </w:trPr>
        <w:tc>
          <w:tcPr>
            <w:tcW w:w="1800" w:type="dxa"/>
            <w:tcBorders>
              <w:top w:val="single" w:sz="12" w:space="0" w:color="auto"/>
              <w:left w:val="single" w:sz="12" w:space="0" w:color="auto"/>
              <w:bottom w:val="single" w:sz="12" w:space="0" w:color="auto"/>
            </w:tcBorders>
          </w:tcPr>
          <w:p w14:paraId="72D38EE1" w14:textId="77777777" w:rsidR="004A5973" w:rsidRDefault="004A5973" w:rsidP="00D41468">
            <w:pPr>
              <w:pStyle w:val="TableHeading"/>
            </w:pPr>
            <w:r>
              <w:br w:type="page"/>
              <w:t xml:space="preserve"> </w:t>
            </w:r>
            <w:r>
              <w:br w:type="page"/>
            </w:r>
          </w:p>
          <w:p w14:paraId="72D38EE2" w14:textId="77777777" w:rsidR="004A5973" w:rsidRDefault="004A5973" w:rsidP="00D41468">
            <w:pPr>
              <w:pStyle w:val="TableHeading"/>
            </w:pPr>
            <w:r>
              <w:t>TRACKED</w:t>
            </w:r>
          </w:p>
          <w:p w14:paraId="72D38EE3" w14:textId="77777777" w:rsidR="004A5973" w:rsidRDefault="004A5973" w:rsidP="00D41468">
            <w:pPr>
              <w:pStyle w:val="TableHeading"/>
            </w:pPr>
            <w:r>
              <w:t>ACTION TYPE</w:t>
            </w:r>
          </w:p>
        </w:tc>
        <w:tc>
          <w:tcPr>
            <w:tcW w:w="630" w:type="dxa"/>
            <w:tcBorders>
              <w:top w:val="single" w:sz="12" w:space="0" w:color="auto"/>
              <w:bottom w:val="single" w:sz="12" w:space="0" w:color="auto"/>
            </w:tcBorders>
            <w:textDirection w:val="btLr"/>
          </w:tcPr>
          <w:p w14:paraId="72D38EE4" w14:textId="77777777" w:rsidR="004A5973" w:rsidRDefault="004A5973" w:rsidP="00D41468">
            <w:pPr>
              <w:pStyle w:val="TableHeading"/>
            </w:pPr>
            <w:r>
              <w:t xml:space="preserve">New  </w:t>
            </w:r>
          </w:p>
          <w:p w14:paraId="72D38EE5" w14:textId="77777777" w:rsidR="004A5973" w:rsidRDefault="004A5973" w:rsidP="00D41468">
            <w:pPr>
              <w:pStyle w:val="TableHeading"/>
            </w:pPr>
            <w:r>
              <w:t>V.3.0</w:t>
            </w:r>
          </w:p>
        </w:tc>
        <w:tc>
          <w:tcPr>
            <w:tcW w:w="630" w:type="dxa"/>
            <w:tcBorders>
              <w:top w:val="single" w:sz="12" w:space="0" w:color="auto"/>
              <w:bottom w:val="single" w:sz="12" w:space="0" w:color="auto"/>
            </w:tcBorders>
            <w:textDirection w:val="btLr"/>
          </w:tcPr>
          <w:p w14:paraId="72D38EE6" w14:textId="77777777" w:rsidR="004A5973" w:rsidRDefault="004A5973" w:rsidP="00D41468">
            <w:pPr>
              <w:pStyle w:val="TableHeading"/>
            </w:pPr>
            <w:r>
              <w:t xml:space="preserve">Update </w:t>
            </w:r>
          </w:p>
          <w:p w14:paraId="72D38EE7" w14:textId="77777777" w:rsidR="004A5973" w:rsidRDefault="004A5973" w:rsidP="00D41468">
            <w:pPr>
              <w:pStyle w:val="TableHeading"/>
            </w:pPr>
            <w:r>
              <w:t>Actions</w:t>
            </w:r>
          </w:p>
        </w:tc>
        <w:tc>
          <w:tcPr>
            <w:tcW w:w="720" w:type="dxa"/>
            <w:tcBorders>
              <w:top w:val="single" w:sz="12" w:space="0" w:color="auto"/>
              <w:bottom w:val="single" w:sz="12" w:space="0" w:color="auto"/>
            </w:tcBorders>
            <w:textDirection w:val="btLr"/>
          </w:tcPr>
          <w:p w14:paraId="72D38EE8" w14:textId="77777777" w:rsidR="004A5973" w:rsidRDefault="004A5973" w:rsidP="00D41468">
            <w:pPr>
              <w:pStyle w:val="TableHeading"/>
            </w:pPr>
            <w:r>
              <w:t>Review</w:t>
            </w:r>
          </w:p>
          <w:p w14:paraId="72D38EE9" w14:textId="77777777" w:rsidR="004A5973" w:rsidRDefault="004A5973" w:rsidP="00D41468">
            <w:pPr>
              <w:pStyle w:val="TableHeading"/>
            </w:pPr>
            <w:r>
              <w:t>Actions</w:t>
            </w:r>
          </w:p>
        </w:tc>
        <w:tc>
          <w:tcPr>
            <w:tcW w:w="1530" w:type="dxa"/>
            <w:tcBorders>
              <w:top w:val="single" w:sz="12" w:space="0" w:color="auto"/>
              <w:bottom w:val="single" w:sz="12" w:space="0" w:color="auto"/>
            </w:tcBorders>
          </w:tcPr>
          <w:p w14:paraId="72D38EEA" w14:textId="77777777" w:rsidR="004A5973" w:rsidRDefault="004A5973" w:rsidP="00D41468">
            <w:pPr>
              <w:pStyle w:val="TableHeading"/>
            </w:pPr>
            <w:r>
              <w:t>RELATED OE/RR STATUS</w:t>
            </w:r>
          </w:p>
        </w:tc>
        <w:tc>
          <w:tcPr>
            <w:tcW w:w="3330" w:type="dxa"/>
            <w:tcBorders>
              <w:top w:val="single" w:sz="12" w:space="0" w:color="auto"/>
              <w:bottom w:val="single" w:sz="12" w:space="0" w:color="auto"/>
              <w:right w:val="single" w:sz="12" w:space="0" w:color="auto"/>
            </w:tcBorders>
          </w:tcPr>
          <w:p w14:paraId="72D38EEB" w14:textId="77777777" w:rsidR="004A5973" w:rsidRDefault="004A5973" w:rsidP="00D41468">
            <w:pPr>
              <w:pStyle w:val="TableHeading"/>
            </w:pPr>
          </w:p>
          <w:p w14:paraId="72D38EEC" w14:textId="77777777" w:rsidR="004A5973" w:rsidRDefault="004A5973" w:rsidP="00D41468">
            <w:pPr>
              <w:pStyle w:val="TableHeading"/>
            </w:pPr>
          </w:p>
          <w:p w14:paraId="72D38EED" w14:textId="77777777" w:rsidR="004A5973" w:rsidRDefault="004A5973" w:rsidP="00D41468">
            <w:pPr>
              <w:pStyle w:val="TableHeading"/>
            </w:pPr>
            <w:r>
              <w:t>Comment</w:t>
            </w:r>
          </w:p>
        </w:tc>
      </w:tr>
      <w:tr w:rsidR="004A5973" w14:paraId="72D38EF5" w14:textId="77777777">
        <w:trPr>
          <w:cantSplit/>
        </w:trPr>
        <w:tc>
          <w:tcPr>
            <w:tcW w:w="1800" w:type="dxa"/>
            <w:tcBorders>
              <w:left w:val="single" w:sz="12" w:space="0" w:color="auto"/>
            </w:tcBorders>
          </w:tcPr>
          <w:p w14:paraId="72D38EEF" w14:textId="77777777" w:rsidR="004A5973" w:rsidRDefault="004A5973" w:rsidP="00D41468">
            <w:pPr>
              <w:pStyle w:val="TableEntry"/>
            </w:pPr>
            <w:r>
              <w:t>Printed to</w:t>
            </w:r>
          </w:p>
        </w:tc>
        <w:tc>
          <w:tcPr>
            <w:tcW w:w="630" w:type="dxa"/>
          </w:tcPr>
          <w:p w14:paraId="72D38EF0" w14:textId="77777777" w:rsidR="004A5973" w:rsidRDefault="004A5973" w:rsidP="00D41468">
            <w:pPr>
              <w:pStyle w:val="TableEntry"/>
            </w:pPr>
          </w:p>
        </w:tc>
        <w:tc>
          <w:tcPr>
            <w:tcW w:w="630" w:type="dxa"/>
          </w:tcPr>
          <w:p w14:paraId="72D38EF1" w14:textId="77777777" w:rsidR="004A5973" w:rsidRDefault="004A5973" w:rsidP="00D41468">
            <w:pPr>
              <w:pStyle w:val="TableEntry"/>
            </w:pPr>
          </w:p>
        </w:tc>
        <w:tc>
          <w:tcPr>
            <w:tcW w:w="720" w:type="dxa"/>
          </w:tcPr>
          <w:p w14:paraId="72D38EF2" w14:textId="77777777" w:rsidR="004A5973" w:rsidRDefault="004A5973" w:rsidP="00D41468">
            <w:pPr>
              <w:pStyle w:val="TableEntry"/>
            </w:pPr>
          </w:p>
        </w:tc>
        <w:tc>
          <w:tcPr>
            <w:tcW w:w="1530" w:type="dxa"/>
          </w:tcPr>
          <w:p w14:paraId="72D38EF3" w14:textId="77777777" w:rsidR="004A5973" w:rsidRDefault="004A5973" w:rsidP="00D41468">
            <w:pPr>
              <w:pStyle w:val="TableEntry"/>
            </w:pPr>
          </w:p>
        </w:tc>
        <w:tc>
          <w:tcPr>
            <w:tcW w:w="3330" w:type="dxa"/>
            <w:tcBorders>
              <w:right w:val="single" w:sz="12" w:space="0" w:color="auto"/>
            </w:tcBorders>
          </w:tcPr>
          <w:p w14:paraId="72D38EF4" w14:textId="77777777" w:rsidR="004A5973" w:rsidRDefault="004A5973" w:rsidP="00D41468">
            <w:pPr>
              <w:pStyle w:val="TableEntry"/>
            </w:pPr>
            <w:r>
              <w:t>Based on the original order being signed and released, forwarded, and edit/resubmitted. The SF 513 printed at the Service is accomplished with the Consult package hard-coded format. (OE/RR print templates cannot include results.)</w:t>
            </w:r>
          </w:p>
        </w:tc>
      </w:tr>
      <w:tr w:rsidR="004A5973" w14:paraId="72D38EFC" w14:textId="77777777">
        <w:trPr>
          <w:cantSplit/>
        </w:trPr>
        <w:tc>
          <w:tcPr>
            <w:tcW w:w="1800" w:type="dxa"/>
            <w:tcBorders>
              <w:left w:val="single" w:sz="12" w:space="0" w:color="auto"/>
            </w:tcBorders>
          </w:tcPr>
          <w:p w14:paraId="72D38EF6" w14:textId="77777777" w:rsidR="004A5973" w:rsidRDefault="004A5973" w:rsidP="00D41468">
            <w:pPr>
              <w:pStyle w:val="TableEntry"/>
            </w:pPr>
            <w:r>
              <w:t>Received</w:t>
            </w:r>
          </w:p>
        </w:tc>
        <w:tc>
          <w:tcPr>
            <w:tcW w:w="630" w:type="dxa"/>
          </w:tcPr>
          <w:p w14:paraId="72D38EF7" w14:textId="77777777" w:rsidR="004A5973" w:rsidRDefault="004A5973" w:rsidP="00D41468">
            <w:pPr>
              <w:pStyle w:val="TableEntry"/>
            </w:pPr>
          </w:p>
        </w:tc>
        <w:tc>
          <w:tcPr>
            <w:tcW w:w="630" w:type="dxa"/>
          </w:tcPr>
          <w:p w14:paraId="72D38EF8" w14:textId="77777777" w:rsidR="004A5973" w:rsidRDefault="004A5973" w:rsidP="00D41468">
            <w:pPr>
              <w:pStyle w:val="TableEntry"/>
            </w:pPr>
          </w:p>
        </w:tc>
        <w:tc>
          <w:tcPr>
            <w:tcW w:w="720" w:type="dxa"/>
          </w:tcPr>
          <w:p w14:paraId="72D38EF9" w14:textId="77777777" w:rsidR="004A5973" w:rsidRDefault="004A5973" w:rsidP="00D41468">
            <w:pPr>
              <w:pStyle w:val="TableEntry"/>
            </w:pPr>
          </w:p>
        </w:tc>
        <w:tc>
          <w:tcPr>
            <w:tcW w:w="1530" w:type="dxa"/>
          </w:tcPr>
          <w:p w14:paraId="72D38EFA" w14:textId="77777777" w:rsidR="004A5973" w:rsidRDefault="004A5973" w:rsidP="00D41468">
            <w:pPr>
              <w:pStyle w:val="TableEntry"/>
            </w:pPr>
            <w:r>
              <w:t>ACTIVE</w:t>
            </w:r>
          </w:p>
        </w:tc>
        <w:tc>
          <w:tcPr>
            <w:tcW w:w="3330" w:type="dxa"/>
            <w:tcBorders>
              <w:right w:val="single" w:sz="12" w:space="0" w:color="auto"/>
            </w:tcBorders>
          </w:tcPr>
          <w:p w14:paraId="72D38EFB" w14:textId="77777777" w:rsidR="004A5973" w:rsidRDefault="004A5973" w:rsidP="00D41468">
            <w:pPr>
              <w:pStyle w:val="TableEntry"/>
            </w:pPr>
          </w:p>
        </w:tc>
      </w:tr>
      <w:tr w:rsidR="004A5973" w14:paraId="72D38F03" w14:textId="77777777">
        <w:trPr>
          <w:cantSplit/>
        </w:trPr>
        <w:tc>
          <w:tcPr>
            <w:tcW w:w="1800" w:type="dxa"/>
            <w:tcBorders>
              <w:left w:val="single" w:sz="12" w:space="0" w:color="auto"/>
            </w:tcBorders>
          </w:tcPr>
          <w:p w14:paraId="72D38EFD" w14:textId="77777777" w:rsidR="004A5973" w:rsidRDefault="004A5973" w:rsidP="00D41468">
            <w:pPr>
              <w:pStyle w:val="TableEntry"/>
            </w:pPr>
            <w:r>
              <w:t>Schedule</w:t>
            </w:r>
          </w:p>
        </w:tc>
        <w:tc>
          <w:tcPr>
            <w:tcW w:w="630" w:type="dxa"/>
          </w:tcPr>
          <w:p w14:paraId="72D38EFE" w14:textId="77777777" w:rsidR="004A5973" w:rsidRDefault="004A5973" w:rsidP="00D41468">
            <w:pPr>
              <w:pStyle w:val="TableEntry"/>
            </w:pPr>
            <w:r>
              <w:t>X</w:t>
            </w:r>
          </w:p>
        </w:tc>
        <w:tc>
          <w:tcPr>
            <w:tcW w:w="630" w:type="dxa"/>
          </w:tcPr>
          <w:p w14:paraId="72D38EFF" w14:textId="77777777" w:rsidR="004A5973" w:rsidRDefault="004A5973" w:rsidP="00D41468">
            <w:pPr>
              <w:pStyle w:val="TableEntry"/>
            </w:pPr>
            <w:r>
              <w:t>X</w:t>
            </w:r>
          </w:p>
        </w:tc>
        <w:tc>
          <w:tcPr>
            <w:tcW w:w="720" w:type="dxa"/>
          </w:tcPr>
          <w:p w14:paraId="72D38F00" w14:textId="77777777" w:rsidR="004A5973" w:rsidRDefault="004A5973" w:rsidP="00D41468">
            <w:pPr>
              <w:pStyle w:val="TableEntry"/>
            </w:pPr>
          </w:p>
        </w:tc>
        <w:tc>
          <w:tcPr>
            <w:tcW w:w="1530" w:type="dxa"/>
          </w:tcPr>
          <w:p w14:paraId="72D38F01" w14:textId="77777777" w:rsidR="004A5973" w:rsidRDefault="004A5973" w:rsidP="00D41468">
            <w:pPr>
              <w:pStyle w:val="TableEntry"/>
            </w:pPr>
            <w:r>
              <w:t>ACTIVE</w:t>
            </w:r>
          </w:p>
        </w:tc>
        <w:tc>
          <w:tcPr>
            <w:tcW w:w="3330" w:type="dxa"/>
            <w:tcBorders>
              <w:right w:val="single" w:sz="12" w:space="0" w:color="auto"/>
            </w:tcBorders>
          </w:tcPr>
          <w:p w14:paraId="72D38F02" w14:textId="77777777" w:rsidR="004A5973" w:rsidRDefault="004A5973" w:rsidP="00D41468">
            <w:pPr>
              <w:pStyle w:val="TableEntry"/>
            </w:pPr>
            <w:r>
              <w:t>The Schedule action does not actually schedule an appointment or link to the scheduling package. It does allow a convenient way to annotate a consult after an appointment has been scheduled by some other means.</w:t>
            </w:r>
          </w:p>
        </w:tc>
      </w:tr>
      <w:tr w:rsidR="004A5973" w14:paraId="72D38F0A" w14:textId="77777777">
        <w:trPr>
          <w:cantSplit/>
        </w:trPr>
        <w:tc>
          <w:tcPr>
            <w:tcW w:w="1800" w:type="dxa"/>
            <w:tcBorders>
              <w:left w:val="single" w:sz="12" w:space="0" w:color="auto"/>
            </w:tcBorders>
          </w:tcPr>
          <w:p w14:paraId="72D38F04" w14:textId="77777777" w:rsidR="004A5973" w:rsidRDefault="004A5973" w:rsidP="00D41468">
            <w:pPr>
              <w:pStyle w:val="TableEntry"/>
            </w:pPr>
            <w:r>
              <w:t>Service Entered</w:t>
            </w:r>
          </w:p>
        </w:tc>
        <w:tc>
          <w:tcPr>
            <w:tcW w:w="630" w:type="dxa"/>
          </w:tcPr>
          <w:p w14:paraId="72D38F05" w14:textId="77777777" w:rsidR="004A5973" w:rsidRDefault="004A5973" w:rsidP="00D41468">
            <w:pPr>
              <w:pStyle w:val="TableEntry"/>
            </w:pPr>
          </w:p>
        </w:tc>
        <w:tc>
          <w:tcPr>
            <w:tcW w:w="630" w:type="dxa"/>
          </w:tcPr>
          <w:p w14:paraId="72D38F06" w14:textId="77777777" w:rsidR="004A5973" w:rsidRDefault="004A5973" w:rsidP="00D41468">
            <w:pPr>
              <w:pStyle w:val="TableEntry"/>
            </w:pPr>
          </w:p>
        </w:tc>
        <w:tc>
          <w:tcPr>
            <w:tcW w:w="720" w:type="dxa"/>
          </w:tcPr>
          <w:p w14:paraId="72D38F07" w14:textId="77777777" w:rsidR="004A5973" w:rsidRDefault="004A5973" w:rsidP="00D41468">
            <w:pPr>
              <w:pStyle w:val="TableEntry"/>
            </w:pPr>
          </w:p>
        </w:tc>
        <w:tc>
          <w:tcPr>
            <w:tcW w:w="1530" w:type="dxa"/>
          </w:tcPr>
          <w:p w14:paraId="72D38F08" w14:textId="77777777" w:rsidR="004A5973" w:rsidRDefault="004A5973" w:rsidP="00D41468">
            <w:pPr>
              <w:pStyle w:val="TableEntry"/>
            </w:pPr>
            <w:r>
              <w:t>ACTIVE</w:t>
            </w:r>
          </w:p>
        </w:tc>
        <w:tc>
          <w:tcPr>
            <w:tcW w:w="3330" w:type="dxa"/>
            <w:tcBorders>
              <w:right w:val="single" w:sz="12" w:space="0" w:color="auto"/>
            </w:tcBorders>
          </w:tcPr>
          <w:p w14:paraId="72D38F09" w14:textId="77777777" w:rsidR="004A5973" w:rsidRDefault="004A5973" w:rsidP="00D41468">
            <w:pPr>
              <w:pStyle w:val="TableEntry"/>
            </w:pPr>
            <w:r>
              <w:t>Currently unavailable.</w:t>
            </w:r>
          </w:p>
        </w:tc>
      </w:tr>
      <w:tr w:rsidR="004A5973" w14:paraId="72D38F11" w14:textId="77777777">
        <w:trPr>
          <w:cantSplit/>
        </w:trPr>
        <w:tc>
          <w:tcPr>
            <w:tcW w:w="1800" w:type="dxa"/>
            <w:tcBorders>
              <w:left w:val="single" w:sz="12" w:space="0" w:color="auto"/>
            </w:tcBorders>
          </w:tcPr>
          <w:p w14:paraId="72D38F0B" w14:textId="77777777" w:rsidR="004A5973" w:rsidRDefault="004A5973" w:rsidP="00D41468">
            <w:pPr>
              <w:pStyle w:val="TableEntry"/>
            </w:pPr>
            <w:r>
              <w:t xml:space="preserve">Sig Finding Update                     </w:t>
            </w:r>
          </w:p>
        </w:tc>
        <w:tc>
          <w:tcPr>
            <w:tcW w:w="630" w:type="dxa"/>
          </w:tcPr>
          <w:p w14:paraId="72D38F0C" w14:textId="77777777" w:rsidR="004A5973" w:rsidRDefault="004A5973" w:rsidP="00D41468">
            <w:pPr>
              <w:pStyle w:val="TableEntry"/>
            </w:pPr>
            <w:r>
              <w:t>X</w:t>
            </w:r>
          </w:p>
        </w:tc>
        <w:tc>
          <w:tcPr>
            <w:tcW w:w="630" w:type="dxa"/>
          </w:tcPr>
          <w:p w14:paraId="72D38F0D" w14:textId="77777777" w:rsidR="004A5973" w:rsidRDefault="004A5973" w:rsidP="00D41468">
            <w:pPr>
              <w:pStyle w:val="TableEntry"/>
            </w:pPr>
            <w:r>
              <w:t>X</w:t>
            </w:r>
          </w:p>
        </w:tc>
        <w:tc>
          <w:tcPr>
            <w:tcW w:w="720" w:type="dxa"/>
          </w:tcPr>
          <w:p w14:paraId="72D38F0E" w14:textId="77777777" w:rsidR="004A5973" w:rsidRDefault="004A5973" w:rsidP="00D41468">
            <w:pPr>
              <w:pStyle w:val="TableEntry"/>
            </w:pPr>
          </w:p>
        </w:tc>
        <w:tc>
          <w:tcPr>
            <w:tcW w:w="1530" w:type="dxa"/>
          </w:tcPr>
          <w:p w14:paraId="72D38F0F" w14:textId="77777777" w:rsidR="004A5973" w:rsidRDefault="004A5973" w:rsidP="00D41468">
            <w:pPr>
              <w:pStyle w:val="TableEntry"/>
            </w:pPr>
          </w:p>
        </w:tc>
        <w:tc>
          <w:tcPr>
            <w:tcW w:w="3330" w:type="dxa"/>
            <w:tcBorders>
              <w:right w:val="single" w:sz="12" w:space="0" w:color="auto"/>
            </w:tcBorders>
          </w:tcPr>
          <w:p w14:paraId="72D38F10" w14:textId="77777777" w:rsidR="004A5973" w:rsidRDefault="004A5973" w:rsidP="00D41468">
            <w:pPr>
              <w:pStyle w:val="TableEntry"/>
            </w:pPr>
            <w:r>
              <w:t>May be used independently from Administrative Complete action from 2.5.</w:t>
            </w:r>
          </w:p>
        </w:tc>
      </w:tr>
      <w:tr w:rsidR="004A5973" w14:paraId="72D38F18" w14:textId="77777777">
        <w:tc>
          <w:tcPr>
            <w:tcW w:w="1800" w:type="dxa"/>
            <w:tcBorders>
              <w:left w:val="single" w:sz="12" w:space="0" w:color="auto"/>
            </w:tcBorders>
          </w:tcPr>
          <w:p w14:paraId="72D38F12" w14:textId="77777777" w:rsidR="004A5973" w:rsidRDefault="004A5973" w:rsidP="00D41468">
            <w:pPr>
              <w:pStyle w:val="TableEntry"/>
            </w:pPr>
            <w:r>
              <w:t xml:space="preserve">Status Change                          </w:t>
            </w:r>
          </w:p>
        </w:tc>
        <w:tc>
          <w:tcPr>
            <w:tcW w:w="630" w:type="dxa"/>
          </w:tcPr>
          <w:p w14:paraId="72D38F13" w14:textId="77777777" w:rsidR="004A5973" w:rsidRDefault="004A5973" w:rsidP="00D41468">
            <w:pPr>
              <w:pStyle w:val="TableEntry"/>
            </w:pPr>
            <w:r>
              <w:t>X</w:t>
            </w:r>
          </w:p>
        </w:tc>
        <w:tc>
          <w:tcPr>
            <w:tcW w:w="630" w:type="dxa"/>
          </w:tcPr>
          <w:p w14:paraId="72D38F14" w14:textId="77777777" w:rsidR="004A5973" w:rsidRDefault="004A5973" w:rsidP="00D41468">
            <w:pPr>
              <w:pStyle w:val="TableEntry"/>
            </w:pPr>
          </w:p>
        </w:tc>
        <w:tc>
          <w:tcPr>
            <w:tcW w:w="720" w:type="dxa"/>
          </w:tcPr>
          <w:p w14:paraId="72D38F15" w14:textId="77777777" w:rsidR="004A5973" w:rsidRDefault="004A5973" w:rsidP="00D41468">
            <w:pPr>
              <w:pStyle w:val="TableEntry"/>
            </w:pPr>
          </w:p>
        </w:tc>
        <w:tc>
          <w:tcPr>
            <w:tcW w:w="1530" w:type="dxa"/>
          </w:tcPr>
          <w:p w14:paraId="72D38F16" w14:textId="77777777" w:rsidR="004A5973" w:rsidRDefault="004A5973" w:rsidP="00D41468">
            <w:pPr>
              <w:pStyle w:val="TableEntry"/>
            </w:pPr>
            <w:r>
              <w:t>ACTIVE</w:t>
            </w:r>
          </w:p>
        </w:tc>
        <w:tc>
          <w:tcPr>
            <w:tcW w:w="3330" w:type="dxa"/>
            <w:tcBorders>
              <w:right w:val="single" w:sz="12" w:space="0" w:color="auto"/>
            </w:tcBorders>
          </w:tcPr>
          <w:p w14:paraId="72D38F17" w14:textId="77777777" w:rsidR="004A5973" w:rsidRDefault="004A5973" w:rsidP="00D41468">
            <w:pPr>
              <w:pStyle w:val="TableEntry"/>
            </w:pPr>
            <w:r>
              <w:t>Used by TIU when a note is disassociated from a consult and there are no other results associated with the it.</w:t>
            </w:r>
          </w:p>
        </w:tc>
      </w:tr>
      <w:tr w:rsidR="004A5973" w14:paraId="72D38F1F" w14:textId="77777777">
        <w:tc>
          <w:tcPr>
            <w:tcW w:w="1800" w:type="dxa"/>
            <w:tcBorders>
              <w:left w:val="single" w:sz="12" w:space="0" w:color="auto"/>
            </w:tcBorders>
          </w:tcPr>
          <w:p w14:paraId="72D38F19" w14:textId="77777777" w:rsidR="004A5973" w:rsidRDefault="004A5973" w:rsidP="00D41468">
            <w:pPr>
              <w:pStyle w:val="TableEntry"/>
            </w:pPr>
            <w:r>
              <w:t>Unknown Action</w:t>
            </w:r>
          </w:p>
        </w:tc>
        <w:tc>
          <w:tcPr>
            <w:tcW w:w="630" w:type="dxa"/>
          </w:tcPr>
          <w:p w14:paraId="72D38F1A" w14:textId="77777777" w:rsidR="004A5973" w:rsidRDefault="004A5973" w:rsidP="00D41468">
            <w:pPr>
              <w:pStyle w:val="TableEntry"/>
            </w:pPr>
            <w:r>
              <w:t>X</w:t>
            </w:r>
          </w:p>
        </w:tc>
        <w:tc>
          <w:tcPr>
            <w:tcW w:w="630" w:type="dxa"/>
          </w:tcPr>
          <w:p w14:paraId="72D38F1B" w14:textId="77777777" w:rsidR="004A5973" w:rsidRDefault="004A5973" w:rsidP="00D41468">
            <w:pPr>
              <w:pStyle w:val="TableEntry"/>
            </w:pPr>
          </w:p>
        </w:tc>
        <w:tc>
          <w:tcPr>
            <w:tcW w:w="720" w:type="dxa"/>
          </w:tcPr>
          <w:p w14:paraId="72D38F1C" w14:textId="77777777" w:rsidR="004A5973" w:rsidRDefault="004A5973" w:rsidP="00D41468">
            <w:pPr>
              <w:pStyle w:val="TableEntry"/>
            </w:pPr>
          </w:p>
        </w:tc>
        <w:tc>
          <w:tcPr>
            <w:tcW w:w="1530" w:type="dxa"/>
          </w:tcPr>
          <w:p w14:paraId="72D38F1D" w14:textId="77777777" w:rsidR="004A5973" w:rsidRDefault="004A5973" w:rsidP="00D41468">
            <w:pPr>
              <w:pStyle w:val="TableEntry"/>
            </w:pPr>
            <w:r>
              <w:t>NO STATUS</w:t>
            </w:r>
          </w:p>
        </w:tc>
        <w:tc>
          <w:tcPr>
            <w:tcW w:w="3330" w:type="dxa"/>
            <w:tcBorders>
              <w:right w:val="single" w:sz="12" w:space="0" w:color="auto"/>
            </w:tcBorders>
          </w:tcPr>
          <w:p w14:paraId="72D38F1E" w14:textId="77777777" w:rsidR="004A5973" w:rsidRDefault="004A5973" w:rsidP="00D41468">
            <w:pPr>
              <w:pStyle w:val="TableEntry"/>
            </w:pPr>
            <w:r>
              <w:t>Used in displays if action is unknown.</w:t>
            </w:r>
          </w:p>
        </w:tc>
      </w:tr>
    </w:tbl>
    <w:p w14:paraId="72D38F20" w14:textId="77777777" w:rsidR="004A5973" w:rsidRDefault="004A5973" w:rsidP="00D41468">
      <w:pPr>
        <w:pStyle w:val="TableEntry"/>
      </w:pPr>
    </w:p>
    <w:p w14:paraId="72D38F21" w14:textId="77777777" w:rsidR="004A5973" w:rsidRDefault="004A5973" w:rsidP="00D41468">
      <w:pPr>
        <w:pStyle w:val="Heading2"/>
      </w:pPr>
      <w:bookmarkStart w:id="322" w:name="_Toc401592255"/>
      <w:bookmarkStart w:id="323" w:name="_Toc402366892"/>
      <w:bookmarkStart w:id="324" w:name="_Toc421668535"/>
      <w:bookmarkStart w:id="325" w:name="_Toc421693962"/>
      <w:r>
        <w:br w:type="page"/>
      </w:r>
      <w:bookmarkStart w:id="326" w:name="_Toc508628506"/>
      <w:r>
        <w:lastRenderedPageBreak/>
        <w:t>Actions</w:t>
      </w:r>
      <w:bookmarkStart w:id="327" w:name="ACTIONS"/>
      <w:bookmarkEnd w:id="322"/>
      <w:bookmarkEnd w:id="323"/>
      <w:bookmarkEnd w:id="324"/>
      <w:bookmarkEnd w:id="325"/>
      <w:bookmarkEnd w:id="326"/>
      <w:bookmarkEnd w:id="327"/>
    </w:p>
    <w:p w14:paraId="72D38F22" w14:textId="77777777" w:rsidR="004A5973" w:rsidRPr="00437B58" w:rsidRDefault="004A5973" w:rsidP="00D41468">
      <w:pPr>
        <w:pStyle w:val="Heading3"/>
      </w:pPr>
      <w:bookmarkStart w:id="328" w:name="_Toc401592256"/>
      <w:bookmarkStart w:id="329" w:name="_Toc402366893"/>
      <w:bookmarkStart w:id="330" w:name="_Toc421668536"/>
      <w:bookmarkStart w:id="331" w:name="_Toc421693963"/>
      <w:bookmarkStart w:id="332" w:name="_Toc508628507"/>
      <w:r w:rsidRPr="00437B58">
        <w:t>Brief Action Descriptions</w:t>
      </w:r>
      <w:bookmarkEnd w:id="328"/>
      <w:bookmarkEnd w:id="329"/>
      <w:bookmarkEnd w:id="330"/>
      <w:bookmarkEnd w:id="331"/>
      <w:bookmarkEnd w:id="332"/>
      <w:r w:rsidRPr="00437B58">
        <w:fldChar w:fldCharType="begin"/>
      </w:r>
      <w:r w:rsidRPr="00437B58">
        <w:instrText xml:space="preserve"> XE "Action Descriptions" </w:instrText>
      </w:r>
      <w:r w:rsidRPr="00437B58">
        <w:fldChar w:fldCharType="end"/>
      </w:r>
      <w:r w:rsidRPr="00437B58">
        <w:fldChar w:fldCharType="begin"/>
      </w:r>
      <w:r w:rsidRPr="00437B58">
        <w:instrText>xe "Brief Action Descriptions"</w:instrText>
      </w:r>
      <w:r w:rsidRPr="00437B58">
        <w:fldChar w:fldCharType="end"/>
      </w:r>
    </w:p>
    <w:p w14:paraId="72D38F23" w14:textId="77777777" w:rsidR="004A5973" w:rsidRDefault="004A5973" w:rsidP="00D41468">
      <w:pPr>
        <w:pStyle w:val="Heading4"/>
      </w:pPr>
      <w:r>
        <w:t>Review Only Actions</w:t>
      </w:r>
      <w:r>
        <w:fldChar w:fldCharType="begin"/>
      </w:r>
      <w:r>
        <w:instrText>xe "Review Only Actions"</w:instrText>
      </w:r>
      <w:r>
        <w:fldChar w:fldCharType="end"/>
      </w:r>
      <w:r>
        <w:fldChar w:fldCharType="begin"/>
      </w:r>
      <w:r>
        <w:instrText>xe "Actions:Review Only"</w:instrText>
      </w:r>
      <w:r>
        <w:fldChar w:fldCharType="end"/>
      </w:r>
    </w:p>
    <w:p w14:paraId="72D38F24" w14:textId="77777777" w:rsidR="004A5973" w:rsidRDefault="004A5973" w:rsidP="00D41468">
      <w:pPr>
        <w:pStyle w:val="normalhanging"/>
      </w:pPr>
      <w:r>
        <w:rPr>
          <w:b/>
        </w:rPr>
        <w:t>DD</w:t>
      </w:r>
      <w:r>
        <w:tab/>
        <w:t xml:space="preserve">The </w:t>
      </w:r>
      <w:r>
        <w:rPr>
          <w:b/>
          <w:i/>
        </w:rPr>
        <w:t>Detailed Order Display</w:t>
      </w:r>
      <w:r>
        <w:rPr>
          <w:b/>
          <w:i/>
        </w:rPr>
        <w:fldChar w:fldCharType="begin"/>
      </w:r>
      <w:r>
        <w:instrText xml:space="preserve"> XE "</w:instrText>
      </w:r>
      <w:r>
        <w:rPr>
          <w:b/>
          <w:i/>
        </w:rPr>
        <w:instrText>Detailed Display (DD)</w:instrText>
      </w:r>
      <w:r>
        <w:instrText xml:space="preserve">" </w:instrText>
      </w:r>
      <w:r>
        <w:rPr>
          <w:b/>
          <w:i/>
        </w:rPr>
        <w:fldChar w:fldCharType="end"/>
      </w:r>
      <w:r>
        <w:rPr>
          <w:b/>
          <w:i/>
        </w:rPr>
        <w:t xml:space="preserve"> </w:t>
      </w:r>
      <w:r>
        <w:t>action displays specific order activities and details, audit/tracking trails and results</w:t>
      </w:r>
      <w:r>
        <w:fldChar w:fldCharType="begin"/>
      </w:r>
      <w:r>
        <w:instrText xml:space="preserve"> XE "Results" </w:instrText>
      </w:r>
      <w:r>
        <w:fldChar w:fldCharType="end"/>
      </w:r>
      <w:r>
        <w:t>.</w:t>
      </w:r>
    </w:p>
    <w:p w14:paraId="72D38F25" w14:textId="77777777" w:rsidR="004A5973" w:rsidRDefault="004A5973" w:rsidP="00D41468">
      <w:pPr>
        <w:pStyle w:val="normalhanging"/>
      </w:pPr>
      <w:r>
        <w:rPr>
          <w:b/>
        </w:rPr>
        <w:t>CT</w:t>
      </w:r>
      <w:r>
        <w:tab/>
        <w:t xml:space="preserve">The </w:t>
      </w:r>
      <w:r>
        <w:rPr>
          <w:b/>
          <w:i/>
        </w:rPr>
        <w:t>New Date Range</w:t>
      </w:r>
      <w:r>
        <w:t xml:space="preserve"> allows you to change date range while in the Consult Tracking screen. This date range change does not change the patient or require you to select a new patient. It is a subordinate action to Change View (CV).</w:t>
      </w:r>
    </w:p>
    <w:p w14:paraId="72D38F26" w14:textId="77777777" w:rsidR="004A5973" w:rsidRDefault="004A5973" w:rsidP="00D41468">
      <w:pPr>
        <w:pStyle w:val="normalhanging"/>
      </w:pPr>
      <w:r>
        <w:rPr>
          <w:b/>
        </w:rPr>
        <w:t>CV</w:t>
      </w:r>
      <w:r>
        <w:rPr>
          <w:b/>
        </w:rPr>
        <w:tab/>
      </w:r>
      <w:r>
        <w:t xml:space="preserve">The </w:t>
      </w:r>
      <w:r>
        <w:rPr>
          <w:b/>
          <w:i/>
          <w:iCs/>
        </w:rPr>
        <w:t>Change View</w:t>
      </w:r>
      <w:r>
        <w:rPr>
          <w:b/>
        </w:rPr>
        <w:t xml:space="preserve"> </w:t>
      </w:r>
      <w:r>
        <w:t>action</w:t>
      </w:r>
      <w:r>
        <w:rPr>
          <w:b/>
        </w:rPr>
        <w:t xml:space="preserve"> </w:t>
      </w:r>
      <w:r>
        <w:t>gives you the capability to view consults by Service, Status, or Date Range. This is done by adding the modifying action to CV as such: CV;SS for Select Service. CV;ST for View by Status. CV;DT for New Date Range.</w:t>
      </w:r>
    </w:p>
    <w:p w14:paraId="72D38F27" w14:textId="77777777" w:rsidR="004A5973" w:rsidRDefault="004A5973" w:rsidP="00D41468">
      <w:pPr>
        <w:pStyle w:val="normalhanging"/>
      </w:pPr>
      <w:r>
        <w:rPr>
          <w:b/>
        </w:rPr>
        <w:t>PF</w:t>
      </w:r>
      <w:r>
        <w:rPr>
          <w:b/>
        </w:rPr>
        <w:tab/>
      </w:r>
      <w:r>
        <w:t>The</w:t>
      </w:r>
      <w:r>
        <w:rPr>
          <w:b/>
        </w:rPr>
        <w:t xml:space="preserve"> Print Form </w:t>
      </w:r>
      <w:r>
        <w:t>action produces a copy of SF 513.</w:t>
      </w:r>
    </w:p>
    <w:p w14:paraId="72D38F28" w14:textId="77777777" w:rsidR="004A5973" w:rsidRDefault="004A5973" w:rsidP="00D41468">
      <w:pPr>
        <w:pStyle w:val="normalhanging"/>
      </w:pPr>
      <w:r>
        <w:rPr>
          <w:b/>
        </w:rPr>
        <w:t>RT</w:t>
      </w:r>
      <w:r>
        <w:tab/>
        <w:t xml:space="preserve">The </w:t>
      </w:r>
      <w:r>
        <w:rPr>
          <w:b/>
          <w:i/>
        </w:rPr>
        <w:t>Results Display</w:t>
      </w:r>
      <w:r>
        <w:rPr>
          <w:b/>
          <w:i/>
        </w:rPr>
        <w:fldChar w:fldCharType="begin"/>
      </w:r>
      <w:r>
        <w:instrText xml:space="preserve"> XE "</w:instrText>
      </w:r>
      <w:r>
        <w:rPr>
          <w:b/>
          <w:i/>
        </w:rPr>
        <w:instrText>Results Display (RT)</w:instrText>
      </w:r>
      <w:r>
        <w:instrText xml:space="preserve">" </w:instrText>
      </w:r>
      <w:r>
        <w:rPr>
          <w:b/>
          <w:i/>
        </w:rPr>
        <w:fldChar w:fldCharType="end"/>
      </w:r>
      <w:r>
        <w:rPr>
          <w:b/>
          <w:i/>
        </w:rPr>
        <w:t xml:space="preserve"> </w:t>
      </w:r>
      <w:r>
        <w:t>action displays the results of the consult or procedure request</w:t>
      </w:r>
      <w:r>
        <w:fldChar w:fldCharType="begin"/>
      </w:r>
      <w:r>
        <w:instrText xml:space="preserve"> XE "Procedure Request" </w:instrText>
      </w:r>
      <w:r>
        <w:fldChar w:fldCharType="end"/>
      </w:r>
      <w:r>
        <w:t xml:space="preserve"> order. </w:t>
      </w:r>
    </w:p>
    <w:p w14:paraId="72D38F29" w14:textId="77777777" w:rsidR="004A5973" w:rsidRDefault="004A5973" w:rsidP="00D41468">
      <w:pPr>
        <w:pStyle w:val="normalhanging"/>
      </w:pPr>
      <w:r>
        <w:rPr>
          <w:b/>
        </w:rPr>
        <w:t>SP</w:t>
      </w:r>
      <w:r>
        <w:rPr>
          <w:b/>
        </w:rPr>
        <w:tab/>
      </w:r>
      <w:r>
        <w:t xml:space="preserve">The </w:t>
      </w:r>
      <w:r>
        <w:rPr>
          <w:b/>
          <w:i/>
        </w:rPr>
        <w:t xml:space="preserve">Select New Patient </w:t>
      </w:r>
      <w:r>
        <w:t>action allows you to select a new patient’s name at any time, while using this option, rather than having to log out of the option and log back in.</w:t>
      </w:r>
    </w:p>
    <w:p w14:paraId="72D38F2A" w14:textId="77777777" w:rsidR="004A5973" w:rsidRDefault="004A5973" w:rsidP="00D41468">
      <w:pPr>
        <w:pStyle w:val="normalhanging"/>
      </w:pPr>
      <w:r>
        <w:rPr>
          <w:b/>
        </w:rPr>
        <w:t>SS</w:t>
      </w:r>
      <w:r>
        <w:tab/>
        <w:t xml:space="preserve">The </w:t>
      </w:r>
      <w:r>
        <w:rPr>
          <w:b/>
          <w:i/>
        </w:rPr>
        <w:t xml:space="preserve">Select Service </w:t>
      </w:r>
      <w:r>
        <w:t>action allows you to select a different service/specialty in which to review orders. It is a subordinate action to Change View (CV).</w:t>
      </w:r>
    </w:p>
    <w:p w14:paraId="72D38F2B" w14:textId="77777777" w:rsidR="004A5973" w:rsidRDefault="004A5973" w:rsidP="00D41468">
      <w:pPr>
        <w:pStyle w:val="normalhanging"/>
      </w:pPr>
      <w:r>
        <w:rPr>
          <w:b/>
        </w:rPr>
        <w:t>ST</w:t>
      </w:r>
      <w:r>
        <w:rPr>
          <w:b/>
        </w:rPr>
        <w:tab/>
      </w:r>
      <w:r>
        <w:t>The</w:t>
      </w:r>
      <w:r>
        <w:rPr>
          <w:b/>
        </w:rPr>
        <w:t xml:space="preserve"> View by Status </w:t>
      </w:r>
      <w:r>
        <w:t>action allows you to select one or more statuses to display on the screen. It is a subordinate action to Change View (CV).</w:t>
      </w:r>
    </w:p>
    <w:p w14:paraId="72D38F2C" w14:textId="77777777" w:rsidR="004A5973" w:rsidRDefault="004A5973" w:rsidP="00D41468">
      <w:pPr>
        <w:pStyle w:val="normalhanging"/>
      </w:pPr>
      <w:r>
        <w:rPr>
          <w:b/>
        </w:rPr>
        <w:t>CM</w:t>
      </w:r>
      <w:r>
        <w:tab/>
        <w:t>This action synonym may be entered at the Select prompt</w:t>
      </w:r>
      <w:r>
        <w:fldChar w:fldCharType="begin"/>
      </w:r>
      <w:r>
        <w:instrText xml:space="preserve"> XE "prompt" </w:instrText>
      </w:r>
      <w:r>
        <w:fldChar w:fldCharType="end"/>
      </w:r>
      <w:r>
        <w:t xml:space="preserve"> if the Service/Specialty wishes to add a</w:t>
      </w:r>
      <w:r>
        <w:rPr>
          <w:b/>
          <w:i/>
        </w:rPr>
        <w:t xml:space="preserve"> Comment </w:t>
      </w:r>
      <w:r>
        <w:t>to an existing consult order. An example is a comment indicating that the requesting clinician wants a HOLD put on an order that has already been Received and is active in a Service/Specialty.</w:t>
      </w:r>
    </w:p>
    <w:p w14:paraId="72D38F2D" w14:textId="77777777" w:rsidR="004A5973" w:rsidRDefault="004A5973" w:rsidP="00D41468">
      <w:pPr>
        <w:pStyle w:val="normalhanging"/>
      </w:pPr>
      <w:r>
        <w:rPr>
          <w:b/>
        </w:rPr>
        <w:t>ER</w:t>
      </w:r>
      <w:r>
        <w:rPr>
          <w:b/>
        </w:rPr>
        <w:tab/>
      </w:r>
      <w:r>
        <w:t xml:space="preserve">Although the </w:t>
      </w:r>
      <w:r>
        <w:rPr>
          <w:b/>
          <w:i/>
          <w:iCs/>
        </w:rPr>
        <w:t>Edit/Resubmit</w:t>
      </w:r>
      <w:r>
        <w:t xml:space="preserve"> action shows up on the Review Only menu, it can only be executed by the originating provider or an update user. When a consult is cancelled or denied for clerical reasons (such as insufficient data), then the information on the consult  can be edited and resubmitted it with this action. Alternatively, the originating provider may perform this function from the alert.</w:t>
      </w:r>
    </w:p>
    <w:p w14:paraId="72D38F2E" w14:textId="77777777" w:rsidR="004A5973" w:rsidRDefault="004A5973" w:rsidP="00D41468">
      <w:pPr>
        <w:pStyle w:val="normalhanging"/>
      </w:pPr>
      <w:r>
        <w:rPr>
          <w:b/>
        </w:rPr>
        <w:t>Q</w:t>
      </w:r>
      <w:r>
        <w:tab/>
        <w:t xml:space="preserve">The </w:t>
      </w:r>
      <w:r>
        <w:rPr>
          <w:b/>
          <w:i/>
        </w:rPr>
        <w:t xml:space="preserve">Quit </w:t>
      </w:r>
      <w:r>
        <w:t xml:space="preserve">action exits all Consults options. </w:t>
      </w:r>
    </w:p>
    <w:p w14:paraId="72D38F2F" w14:textId="77777777" w:rsidR="004A5973" w:rsidRDefault="004A5973" w:rsidP="00D41468">
      <w:pPr>
        <w:pStyle w:val="Heading4"/>
      </w:pPr>
      <w:r>
        <w:t>Update Actions</w:t>
      </w:r>
      <w:r>
        <w:fldChar w:fldCharType="begin"/>
      </w:r>
      <w:r>
        <w:instrText>xe "Update/Tracking"</w:instrText>
      </w:r>
      <w:r>
        <w:fldChar w:fldCharType="end"/>
      </w:r>
      <w:r>
        <w:fldChar w:fldCharType="begin"/>
      </w:r>
      <w:r>
        <w:instrText>xe "Actions:Update/Tracking"</w:instrText>
      </w:r>
      <w:r>
        <w:fldChar w:fldCharType="end"/>
      </w:r>
    </w:p>
    <w:p w14:paraId="72D38F30" w14:textId="77777777" w:rsidR="004A5973" w:rsidRDefault="004A5973" w:rsidP="00D41468">
      <w:pPr>
        <w:pStyle w:val="normalhanging"/>
      </w:pPr>
      <w:r>
        <w:rPr>
          <w:b/>
        </w:rPr>
        <w:lastRenderedPageBreak/>
        <w:t>CT</w:t>
      </w:r>
      <w:r>
        <w:tab/>
        <w:t xml:space="preserve">The </w:t>
      </w:r>
      <w:r>
        <w:rPr>
          <w:b/>
          <w:i/>
        </w:rPr>
        <w:t xml:space="preserve">Complete Request </w:t>
      </w:r>
      <w:r>
        <w:t>action updates the CPRS status of a consult from Active to Completed. When the patient’s consult review screen is displayed again, both the consult’s current status and the Last Activity field will be updated to indicate that the consult’s new current status is Completed.</w:t>
      </w:r>
    </w:p>
    <w:p w14:paraId="72D38F31" w14:textId="77777777" w:rsidR="004A5973" w:rsidRDefault="004A5973" w:rsidP="00D41468">
      <w:pPr>
        <w:pStyle w:val="normalhanging"/>
      </w:pPr>
      <w:r>
        <w:tab/>
        <w:t>Complete Request also links you to TIU</w:t>
      </w:r>
      <w:r>
        <w:fldChar w:fldCharType="begin"/>
      </w:r>
      <w:r>
        <w:instrText xml:space="preserve"> XE "Text Integration Utility (TIU)" </w:instrText>
      </w:r>
      <w:r>
        <w:fldChar w:fldCharType="end"/>
      </w:r>
      <w:r>
        <w:t xml:space="preserve"> so that you can enter findings.</w:t>
      </w:r>
    </w:p>
    <w:p w14:paraId="72D38F32" w14:textId="77777777" w:rsidR="004A5973" w:rsidRDefault="004A5973" w:rsidP="00D41468">
      <w:pPr>
        <w:pStyle w:val="normalhanging"/>
      </w:pPr>
      <w:r>
        <w:rPr>
          <w:b/>
        </w:rPr>
        <w:t>CX</w:t>
      </w:r>
      <w:r>
        <w:tab/>
        <w:t xml:space="preserve">The </w:t>
      </w:r>
      <w:r>
        <w:rPr>
          <w:b/>
          <w:i/>
        </w:rPr>
        <w:t xml:space="preserve">Cancel </w:t>
      </w:r>
      <w:r>
        <w:rPr>
          <w:i/>
        </w:rPr>
        <w:t xml:space="preserve">(or </w:t>
      </w:r>
      <w:r>
        <w:rPr>
          <w:b/>
          <w:i/>
        </w:rPr>
        <w:t xml:space="preserve">Deny) Request </w:t>
      </w:r>
      <w:r>
        <w:t>action may be used by Service personnel to deny a request for completion of a consult/procedure received by their Service. A comment concerning the reason for denial must added when using this action.</w:t>
      </w:r>
    </w:p>
    <w:p w14:paraId="72D38F33" w14:textId="77777777" w:rsidR="004A5973" w:rsidRDefault="004A5973" w:rsidP="00D41468">
      <w:pPr>
        <w:pStyle w:val="normalhanging"/>
      </w:pPr>
      <w:r>
        <w:rPr>
          <w:b/>
        </w:rPr>
        <w:t>DC</w:t>
      </w:r>
      <w:r>
        <w:tab/>
        <w:t xml:space="preserve">The </w:t>
      </w:r>
      <w:r>
        <w:rPr>
          <w:b/>
          <w:i/>
        </w:rPr>
        <w:t>Discontinue Order</w:t>
      </w:r>
      <w:r>
        <w:rPr>
          <w:b/>
          <w:i/>
        </w:rPr>
        <w:fldChar w:fldCharType="begin"/>
      </w:r>
      <w:r>
        <w:instrText xml:space="preserve"> XE "</w:instrText>
      </w:r>
      <w:r>
        <w:rPr>
          <w:b/>
          <w:i/>
        </w:rPr>
        <w:instrText>Discontinue Order (DC)</w:instrText>
      </w:r>
      <w:r>
        <w:instrText xml:space="preserve">" </w:instrText>
      </w:r>
      <w:r>
        <w:rPr>
          <w:b/>
          <w:i/>
        </w:rPr>
        <w:fldChar w:fldCharType="end"/>
      </w:r>
      <w:r>
        <w:rPr>
          <w:b/>
          <w:i/>
        </w:rPr>
        <w:t xml:space="preserve"> </w:t>
      </w:r>
      <w:r>
        <w:t>action allows Service/Specialty personnel to change an order’s current status and Last Activity field to Discontinued. In addition, a comment may be added concerning the reason for discontinuance.</w:t>
      </w:r>
    </w:p>
    <w:p w14:paraId="72D38F34" w14:textId="77777777" w:rsidR="004A5973" w:rsidRDefault="004A5973" w:rsidP="00D41468">
      <w:pPr>
        <w:pStyle w:val="normalhanging"/>
      </w:pPr>
      <w:r>
        <w:rPr>
          <w:b/>
        </w:rPr>
        <w:t>FR</w:t>
      </w:r>
      <w:r>
        <w:tab/>
        <w:t xml:space="preserve">Entering the </w:t>
      </w:r>
      <w:r>
        <w:rPr>
          <w:b/>
          <w:i/>
        </w:rPr>
        <w:t>Forward Request</w:t>
      </w:r>
      <w:r>
        <w:rPr>
          <w:b/>
          <w:i/>
        </w:rPr>
        <w:fldChar w:fldCharType="begin"/>
      </w:r>
      <w:r>
        <w:instrText xml:space="preserve"> XE "</w:instrText>
      </w:r>
      <w:r>
        <w:rPr>
          <w:b/>
          <w:i/>
        </w:rPr>
        <w:instrText>Forward Request (FR)</w:instrText>
      </w:r>
      <w:r>
        <w:instrText xml:space="preserve">" </w:instrText>
      </w:r>
      <w:r>
        <w:rPr>
          <w:b/>
          <w:i/>
        </w:rPr>
        <w:fldChar w:fldCharType="end"/>
      </w:r>
      <w:r>
        <w:rPr>
          <w:b/>
          <w:i/>
        </w:rPr>
        <w:t xml:space="preserve"> </w:t>
      </w:r>
      <w:r>
        <w:t>allows you to forward a consult or request to any other Service/Specialty, provided that Service/ Specialty has been set up by IRM personnel to receive consults on line. As an example, this action could be used when Cardiology Service has mistakenly received a consult that should have been sent to Hematology Service.</w:t>
      </w:r>
    </w:p>
    <w:p w14:paraId="72D38F35" w14:textId="77777777" w:rsidR="004A5973" w:rsidRDefault="004A5973" w:rsidP="00D41468">
      <w:pPr>
        <w:pStyle w:val="normalhanging"/>
        <w:rPr>
          <w:b/>
        </w:rPr>
      </w:pPr>
      <w:r>
        <w:rPr>
          <w:b/>
        </w:rPr>
        <w:t>MA</w:t>
      </w:r>
      <w:r>
        <w:rPr>
          <w:b/>
        </w:rPr>
        <w:tab/>
      </w:r>
      <w:r>
        <w:t xml:space="preserve">The </w:t>
      </w:r>
      <w:r>
        <w:rPr>
          <w:b/>
          <w:i/>
        </w:rPr>
        <w:t>Make Addendum</w:t>
      </w:r>
      <w:r>
        <w:rPr>
          <w:b/>
        </w:rPr>
        <w:t xml:space="preserve"> </w:t>
      </w:r>
      <w:r>
        <w:t>action allows one or more people to add their comments to the results of a consult. Contrast this to Add Comment, which adds a note to the consult.</w:t>
      </w:r>
    </w:p>
    <w:p w14:paraId="72D38F36" w14:textId="77777777" w:rsidR="004A5973" w:rsidRDefault="004A5973" w:rsidP="00D41468">
      <w:pPr>
        <w:pStyle w:val="normalhanging"/>
      </w:pPr>
      <w:r>
        <w:rPr>
          <w:b/>
        </w:rPr>
        <w:t>RC</w:t>
      </w:r>
      <w:r>
        <w:tab/>
        <w:t xml:space="preserve">The </w:t>
      </w:r>
      <w:r>
        <w:rPr>
          <w:b/>
          <w:i/>
        </w:rPr>
        <w:t xml:space="preserve">Received Request </w:t>
      </w:r>
      <w:r>
        <w:t>action is used by a Service/Specialty to acknowledge receipt of a new consult/request in the Service and to update the current CPRS status of the consult/request to Active rather than Pending. The Last Activity field on the patient’s review screen will also be updated to indicate that the consult was Received.</w:t>
      </w:r>
    </w:p>
    <w:p w14:paraId="72D38F37" w14:textId="77777777" w:rsidR="004A5973" w:rsidRDefault="004A5973" w:rsidP="00D41468">
      <w:pPr>
        <w:pStyle w:val="normalhanging"/>
      </w:pPr>
      <w:r>
        <w:rPr>
          <w:b/>
        </w:rPr>
        <w:t>RM</w:t>
      </w:r>
      <w:r>
        <w:rPr>
          <w:b/>
        </w:rPr>
        <w:tab/>
        <w:t xml:space="preserve">The </w:t>
      </w:r>
      <w:r>
        <w:rPr>
          <w:b/>
          <w:i/>
          <w:iCs/>
        </w:rPr>
        <w:t>Remove Medicine Results</w:t>
      </w:r>
      <w:r>
        <w:t xml:space="preserve"> action is used when a medicine result has been attached to a consult in error. It’s use is restricted, but generally speaking, it can be done by anyone who can attach medicine results.</w:t>
      </w:r>
    </w:p>
    <w:p w14:paraId="72D38F38" w14:textId="77777777" w:rsidR="004A5973" w:rsidRDefault="004A5973" w:rsidP="00D41468">
      <w:pPr>
        <w:pStyle w:val="normalhanging"/>
        <w:rPr>
          <w:b/>
        </w:rPr>
      </w:pPr>
      <w:r>
        <w:rPr>
          <w:b/>
        </w:rPr>
        <w:t>SC</w:t>
      </w:r>
      <w:r>
        <w:rPr>
          <w:b/>
        </w:rPr>
        <w:tab/>
      </w:r>
      <w:r>
        <w:t xml:space="preserve">The </w:t>
      </w:r>
      <w:r>
        <w:rPr>
          <w:b/>
          <w:i/>
          <w:iCs/>
        </w:rPr>
        <w:t>Schedule</w:t>
      </w:r>
      <w:r>
        <w:t xml:space="preserve"> action can be used by a Service/Specialty to annotate a consult that an appointment has been scheduled for the patient. (It does not schedule an appointment or link to the Scheduling Package.)</w:t>
      </w:r>
    </w:p>
    <w:p w14:paraId="72D38F39" w14:textId="77777777" w:rsidR="004A5973" w:rsidRDefault="004A5973" w:rsidP="00D41468">
      <w:pPr>
        <w:pStyle w:val="normalhanging"/>
      </w:pPr>
      <w:r>
        <w:rPr>
          <w:b/>
        </w:rPr>
        <w:t>SF</w:t>
      </w:r>
      <w:r>
        <w:rPr>
          <w:b/>
        </w:rPr>
        <w:tab/>
      </w:r>
      <w:r>
        <w:t xml:space="preserve">The </w:t>
      </w:r>
      <w:r>
        <w:rPr>
          <w:b/>
          <w:i/>
        </w:rPr>
        <w:t>Significant Findings</w:t>
      </w:r>
      <w:r>
        <w:t xml:space="preserve"> action is used by a Service/ Specialty to mark a consult has having significant findings. When the Sig Findings flag is set to “Y” an asterisk is placed next to the consult in the review display.</w:t>
      </w:r>
    </w:p>
    <w:p w14:paraId="72D38F3A" w14:textId="77777777" w:rsidR="004A5973" w:rsidRDefault="004A5973" w:rsidP="00D41468">
      <w:pPr>
        <w:pStyle w:val="Note"/>
      </w:pPr>
      <w:r>
        <w:br w:type="page"/>
      </w:r>
      <w:r>
        <w:rPr>
          <w:sz w:val="48"/>
        </w:rPr>
        <w:lastRenderedPageBreak/>
        <w:sym w:font="Wingdings" w:char="F046"/>
      </w:r>
      <w:r>
        <w:tab/>
        <w:t>Note:</w:t>
      </w:r>
      <w:r>
        <w:tab/>
        <w:t>Actions</w:t>
      </w:r>
      <w:r>
        <w:fldChar w:fldCharType="begin"/>
      </w:r>
      <w:r>
        <w:instrText xml:space="preserve"> XE "Order of Actions" </w:instrText>
      </w:r>
      <w:r>
        <w:fldChar w:fldCharType="end"/>
      </w:r>
      <w:r>
        <w:rPr>
          <w:vanish/>
        </w:rPr>
        <w:fldChar w:fldCharType="begin"/>
      </w:r>
      <w:r>
        <w:instrText>xe "Actions:Order of"</w:instrText>
      </w:r>
      <w:r>
        <w:rPr>
          <w:vanish/>
        </w:rPr>
        <w:fldChar w:fldCharType="end"/>
      </w:r>
      <w:r>
        <w:t xml:space="preserve"> that require you to select an existing order can be done in one of two ways:</w:t>
      </w:r>
    </w:p>
    <w:p w14:paraId="72D38F3B" w14:textId="77777777" w:rsidR="004A5973" w:rsidRDefault="004A5973" w:rsidP="00D41468">
      <w:pPr>
        <w:pStyle w:val="BlankLine"/>
      </w:pPr>
    </w:p>
    <w:p w14:paraId="72D38F3C" w14:textId="77777777" w:rsidR="004A5973" w:rsidRDefault="004A5973" w:rsidP="00D41468">
      <w:pPr>
        <w:pStyle w:val="ListMember"/>
      </w:pPr>
      <w:r>
        <w:tab/>
      </w:r>
      <w:r>
        <w:tab/>
        <w:t>Select the action.</w:t>
      </w:r>
    </w:p>
    <w:p w14:paraId="72D38F3D" w14:textId="77777777" w:rsidR="004A5973" w:rsidRDefault="004A5973" w:rsidP="00D41468">
      <w:pPr>
        <w:pStyle w:val="ListMember"/>
      </w:pPr>
      <w:r>
        <w:tab/>
      </w:r>
      <w:r>
        <w:tab/>
        <w:t>Select the order.</w:t>
      </w:r>
    </w:p>
    <w:p w14:paraId="72D38F3E" w14:textId="77777777" w:rsidR="004A5973" w:rsidRDefault="004A5973" w:rsidP="00D41468">
      <w:pPr>
        <w:pStyle w:val="ListMember"/>
      </w:pPr>
      <w:r>
        <w:t>Or</w:t>
      </w:r>
    </w:p>
    <w:p w14:paraId="72D38F3F" w14:textId="77777777" w:rsidR="004A5973" w:rsidRDefault="004A5973" w:rsidP="00D41468">
      <w:pPr>
        <w:pStyle w:val="BlankLine"/>
      </w:pPr>
    </w:p>
    <w:p w14:paraId="72D38F40" w14:textId="77777777" w:rsidR="004A5973" w:rsidRDefault="004A5973" w:rsidP="00D41468">
      <w:pPr>
        <w:pStyle w:val="ListMember"/>
      </w:pPr>
      <w:r>
        <w:tab/>
      </w:r>
      <w:r>
        <w:tab/>
        <w:t>Select the order.</w:t>
      </w:r>
    </w:p>
    <w:p w14:paraId="72D38F41" w14:textId="77777777" w:rsidR="004A5973" w:rsidRDefault="004A5973" w:rsidP="00D41468">
      <w:pPr>
        <w:pStyle w:val="ListMember"/>
      </w:pPr>
      <w:r>
        <w:tab/>
      </w:r>
      <w:r>
        <w:tab/>
        <w:t>Select the action.</w:t>
      </w:r>
    </w:p>
    <w:p w14:paraId="72D38F42" w14:textId="77777777" w:rsidR="004A5973" w:rsidRDefault="004A5973" w:rsidP="00D41468">
      <w:r>
        <w:t>The actions that are affected by this are:</w:t>
      </w:r>
    </w:p>
    <w:p w14:paraId="72D38F43" w14:textId="77777777" w:rsidR="004A5973" w:rsidRDefault="004A5973" w:rsidP="00D41468">
      <w:pPr>
        <w:pStyle w:val="BlankLine"/>
      </w:pPr>
    </w:p>
    <w:p w14:paraId="72D38F44" w14:textId="77777777" w:rsidR="004A5973" w:rsidRDefault="004A5973" w:rsidP="00D41468">
      <w:pPr>
        <w:pStyle w:val="ListMember"/>
      </w:pPr>
      <w:r>
        <w:t>DD</w:t>
      </w:r>
      <w:r>
        <w:tab/>
        <w:t>Detailed Order Display</w:t>
      </w:r>
    </w:p>
    <w:p w14:paraId="72D38F45" w14:textId="77777777" w:rsidR="004A5973" w:rsidRDefault="004A5973" w:rsidP="00D41468">
      <w:pPr>
        <w:pStyle w:val="ListMember"/>
      </w:pPr>
      <w:r>
        <w:t>CM</w:t>
      </w:r>
      <w:r>
        <w:tab/>
        <w:t>Comment Order</w:t>
      </w:r>
    </w:p>
    <w:p w14:paraId="72D38F46" w14:textId="77777777" w:rsidR="004A5973" w:rsidRDefault="004A5973" w:rsidP="00D41468">
      <w:pPr>
        <w:pStyle w:val="ListMember"/>
      </w:pPr>
      <w:r>
        <w:t>CT</w:t>
      </w:r>
      <w:r>
        <w:tab/>
        <w:t>Complete Request</w:t>
      </w:r>
    </w:p>
    <w:p w14:paraId="72D38F47" w14:textId="77777777" w:rsidR="004A5973" w:rsidRDefault="004A5973" w:rsidP="00D41468">
      <w:pPr>
        <w:pStyle w:val="ListMember"/>
      </w:pPr>
      <w:r>
        <w:t>DC</w:t>
      </w:r>
      <w:r>
        <w:tab/>
        <w:t>Discontinue Order</w:t>
      </w:r>
    </w:p>
    <w:p w14:paraId="72D38F48" w14:textId="77777777" w:rsidR="004A5973" w:rsidRDefault="004A5973" w:rsidP="00D41468">
      <w:pPr>
        <w:pStyle w:val="ListMember"/>
      </w:pPr>
      <w:r>
        <w:t>CY</w:t>
      </w:r>
      <w:r>
        <w:tab/>
        <w:t>Deny Request</w:t>
      </w:r>
    </w:p>
    <w:p w14:paraId="72D38F49" w14:textId="77777777" w:rsidR="004A5973" w:rsidRDefault="004A5973" w:rsidP="00D41468">
      <w:pPr>
        <w:pStyle w:val="ListMember"/>
      </w:pPr>
      <w:r>
        <w:t>FR</w:t>
      </w:r>
      <w:r>
        <w:tab/>
        <w:t>Forward Request</w:t>
      </w:r>
    </w:p>
    <w:p w14:paraId="72D38F4A" w14:textId="77777777" w:rsidR="004A5973" w:rsidRDefault="004A5973" w:rsidP="00D41468">
      <w:pPr>
        <w:pStyle w:val="ListMember"/>
      </w:pPr>
      <w:r>
        <w:t>RC</w:t>
      </w:r>
      <w:r>
        <w:tab/>
        <w:t>Received Request</w:t>
      </w:r>
    </w:p>
    <w:p w14:paraId="72D38F4B" w14:textId="77777777" w:rsidR="004A5973" w:rsidRDefault="004A5973" w:rsidP="00D41468">
      <w:pPr>
        <w:pStyle w:val="ListMember"/>
      </w:pPr>
      <w:r>
        <w:t>SC</w:t>
      </w:r>
      <w:r>
        <w:tab/>
        <w:t>Schedule</w:t>
      </w:r>
    </w:p>
    <w:p w14:paraId="72D38F4C" w14:textId="77777777" w:rsidR="004A5973" w:rsidRDefault="004A5973" w:rsidP="00D41468">
      <w:pPr>
        <w:pStyle w:val="ListMember"/>
      </w:pPr>
      <w:r>
        <w:t>ER</w:t>
      </w:r>
      <w:r>
        <w:tab/>
        <w:t>Edit/Resubmit</w:t>
      </w:r>
    </w:p>
    <w:p w14:paraId="72D38F4D" w14:textId="77777777" w:rsidR="004A5973" w:rsidRDefault="004A5973" w:rsidP="00D41468">
      <w:pPr>
        <w:pStyle w:val="Heading3"/>
      </w:pPr>
      <w:r>
        <w:br w:type="page"/>
      </w:r>
      <w:bookmarkStart w:id="333" w:name="_Toc421668539"/>
      <w:bookmarkStart w:id="334" w:name="_Toc421693966"/>
      <w:bookmarkStart w:id="335" w:name="_Toc422557697"/>
      <w:bookmarkStart w:id="336" w:name="_Toc508628508"/>
      <w:bookmarkStart w:id="337" w:name="_Toc421668538"/>
      <w:bookmarkStart w:id="338" w:name="_Toc421693965"/>
      <w:bookmarkStart w:id="339" w:name="_Toc401592259"/>
      <w:bookmarkStart w:id="340" w:name="_Toc402366896"/>
      <w:r>
        <w:lastRenderedPageBreak/>
        <w:t>Add Comment (CM) Action</w:t>
      </w:r>
      <w:bookmarkStart w:id="341" w:name="CM"/>
      <w:bookmarkEnd w:id="333"/>
      <w:bookmarkEnd w:id="334"/>
      <w:bookmarkEnd w:id="335"/>
      <w:bookmarkEnd w:id="336"/>
      <w:bookmarkEnd w:id="341"/>
      <w:r>
        <w:fldChar w:fldCharType="begin"/>
      </w:r>
      <w:r>
        <w:instrText>xe "Actions:Comment (CM)"</w:instrText>
      </w:r>
      <w:r>
        <w:fldChar w:fldCharType="end"/>
      </w:r>
      <w:r>
        <w:fldChar w:fldCharType="begin"/>
      </w:r>
      <w:r>
        <w:instrText>xe "Comment (CM)"</w:instrText>
      </w:r>
      <w:r>
        <w:fldChar w:fldCharType="end"/>
      </w:r>
    </w:p>
    <w:p w14:paraId="72D38F4E" w14:textId="77777777" w:rsidR="00437B58" w:rsidRDefault="00437B58" w:rsidP="00D41468"/>
    <w:p w14:paraId="72D38F4F" w14:textId="77777777" w:rsidR="004A5973" w:rsidRDefault="004A5973" w:rsidP="00D41468">
      <w:r>
        <w:t xml:space="preserve">The Add Comment action allows you to append a comment to a consult order when important information about the consult needs to be added to the original order or when a caregiver needs to furnish information before the consult is ready to be closed out. </w:t>
      </w:r>
    </w:p>
    <w:p w14:paraId="72D38F50" w14:textId="77777777" w:rsidR="00437B58" w:rsidRDefault="00437B58" w:rsidP="00D41468"/>
    <w:p w14:paraId="72D38F51" w14:textId="77777777" w:rsidR="004A5973" w:rsidRDefault="004A5973" w:rsidP="00D41468">
      <w:r>
        <w:t>The Add Comment action can be performed by any user.</w:t>
      </w:r>
    </w:p>
    <w:p w14:paraId="72D38F52" w14:textId="77777777" w:rsidR="00437B58" w:rsidRDefault="00437B58" w:rsidP="00D41468"/>
    <w:p w14:paraId="72D38F53" w14:textId="77777777" w:rsidR="004A5973" w:rsidRDefault="004A5973" w:rsidP="00D41468">
      <w:r>
        <w:t>To use the Comment Order action from Windows:</w:t>
      </w:r>
    </w:p>
    <w:p w14:paraId="72D38F54" w14:textId="77777777" w:rsidR="00437B58" w:rsidRDefault="00437B58" w:rsidP="00D41468"/>
    <w:p w14:paraId="72D38F55" w14:textId="77777777" w:rsidR="004A5973" w:rsidRDefault="004A5973" w:rsidP="00D41468">
      <w:pPr>
        <w:numPr>
          <w:ilvl w:val="0"/>
          <w:numId w:val="28"/>
        </w:numPr>
      </w:pPr>
      <w:r>
        <w:t>From the Consults tab, highlight the consult you want to add a comment to.</w:t>
      </w:r>
    </w:p>
    <w:p w14:paraId="72D38F56" w14:textId="77777777" w:rsidR="004A5973" w:rsidRDefault="004A5973" w:rsidP="00D41468">
      <w:pPr>
        <w:pStyle w:val="ListMember"/>
        <w:numPr>
          <w:ilvl w:val="0"/>
          <w:numId w:val="28"/>
        </w:numPr>
      </w:pPr>
      <w:r>
        <w:t>Select Action|Consult Request|Add Comment.</w:t>
      </w:r>
    </w:p>
    <w:p w14:paraId="72D38F57" w14:textId="77777777" w:rsidR="00437B58" w:rsidRDefault="00437B58" w:rsidP="00D41468">
      <w:pPr>
        <w:pStyle w:val="ListMember"/>
      </w:pPr>
    </w:p>
    <w:p w14:paraId="72D38F58" w14:textId="77777777" w:rsidR="006D4858" w:rsidRDefault="00A57AF7" w:rsidP="00D41468">
      <w:r>
        <w:rPr>
          <w:noProof/>
        </w:rPr>
        <w:drawing>
          <wp:inline distT="0" distB="0" distL="0" distR="0" wp14:anchorId="72D39751" wp14:editId="72D39752">
            <wp:extent cx="3208020" cy="1874520"/>
            <wp:effectExtent l="0" t="0" r="0" b="0"/>
            <wp:docPr id="4" name="Picture 4" descr="04AddCommen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4AddComment cop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8020" cy="1874520"/>
                    </a:xfrm>
                    <a:prstGeom prst="rect">
                      <a:avLst/>
                    </a:prstGeom>
                    <a:noFill/>
                    <a:ln>
                      <a:noFill/>
                    </a:ln>
                  </pic:spPr>
                </pic:pic>
              </a:graphicData>
            </a:graphic>
          </wp:inline>
        </w:drawing>
      </w:r>
    </w:p>
    <w:p w14:paraId="72D38F59" w14:textId="77777777" w:rsidR="00437B58" w:rsidRDefault="00437B58" w:rsidP="00D41468">
      <w:pPr>
        <w:pStyle w:val="Note"/>
      </w:pPr>
    </w:p>
    <w:p w14:paraId="72D38F5A" w14:textId="77777777" w:rsidR="004A5973" w:rsidRDefault="00A57AF7" w:rsidP="00D41468">
      <w:pPr>
        <w:pStyle w:val="Note"/>
      </w:pPr>
      <w:r>
        <w:rPr>
          <w:noProof/>
        </w:rPr>
        <mc:AlternateContent>
          <mc:Choice Requires="wps">
            <w:drawing>
              <wp:anchor distT="0" distB="0" distL="114300" distR="114300" simplePos="0" relativeHeight="251700736" behindDoc="0" locked="0" layoutInCell="1" allowOverlap="1" wp14:anchorId="72D39753" wp14:editId="72D39754">
                <wp:simplePos x="0" y="0"/>
                <wp:positionH relativeFrom="column">
                  <wp:posOffset>5667375</wp:posOffset>
                </wp:positionH>
                <wp:positionV relativeFrom="paragraph">
                  <wp:posOffset>193040</wp:posOffset>
                </wp:positionV>
                <wp:extent cx="0" cy="752475"/>
                <wp:effectExtent l="0" t="0" r="0" b="0"/>
                <wp:wrapNone/>
                <wp:docPr id="8" name="Line 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24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0BD7093" id="Line 984"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6.25pt,15.2pt" to="446.25pt,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"/>
            </w:pict>
          </mc:Fallback>
        </mc:AlternateContent>
      </w:r>
      <w:r w:rsidR="004A5973">
        <w:rPr>
          <w:sz w:val="52"/>
        </w:rPr>
        <w:sym w:font="Wingdings" w:char="F046"/>
      </w:r>
      <w:r w:rsidR="004A5973">
        <w:tab/>
        <w:t>Note:</w:t>
      </w:r>
      <w:r w:rsidR="004A5973">
        <w:tab/>
        <w:t>If this were an Inter-Facility Consult, individuals from the other facility involved would not be on this list. In this case, the Notification System decides who to notify at the other facility by referring to Consults files.</w:t>
      </w:r>
    </w:p>
    <w:p w14:paraId="72D38F5B" w14:textId="77777777" w:rsidR="004A5973" w:rsidRDefault="004A5973" w:rsidP="00D41468">
      <w:pPr>
        <w:pStyle w:val="ListMember"/>
      </w:pPr>
    </w:p>
    <w:p w14:paraId="72D38F5C" w14:textId="77777777" w:rsidR="004A5973" w:rsidRDefault="004A5973" w:rsidP="00D41468"/>
    <w:p w14:paraId="72D38F5D" w14:textId="77777777" w:rsidR="004A5973" w:rsidRDefault="004A5973" w:rsidP="00D41468">
      <w:pPr>
        <w:pStyle w:val="Heading3"/>
      </w:pPr>
      <w:r>
        <w:br w:type="page"/>
      </w:r>
      <w:bookmarkStart w:id="342" w:name="CX"/>
      <w:bookmarkStart w:id="343" w:name="_Toc508628509"/>
      <w:bookmarkEnd w:id="342"/>
      <w:r>
        <w:lastRenderedPageBreak/>
        <w:t>Cancel</w:t>
      </w:r>
      <w:r>
        <w:fldChar w:fldCharType="begin"/>
      </w:r>
      <w:r>
        <w:instrText xml:space="preserve"> XE "Cancel (CX)" </w:instrText>
      </w:r>
      <w:r>
        <w:fldChar w:fldCharType="end"/>
      </w:r>
      <w:r>
        <w:t xml:space="preserve"> (or Deny</w:t>
      </w:r>
      <w:r>
        <w:fldChar w:fldCharType="begin"/>
      </w:r>
      <w:r>
        <w:instrText xml:space="preserve"> XE "Deny" </w:instrText>
      </w:r>
      <w:r>
        <w:fldChar w:fldCharType="end"/>
      </w:r>
      <w:r>
        <w:t>) Consult</w:t>
      </w:r>
      <w:bookmarkEnd w:id="337"/>
      <w:bookmarkEnd w:id="338"/>
      <w:bookmarkEnd w:id="343"/>
    </w:p>
    <w:p w14:paraId="72D38F5E" w14:textId="77777777" w:rsidR="00437B58" w:rsidRDefault="00437B58" w:rsidP="00D41468"/>
    <w:p w14:paraId="72D38F5F" w14:textId="77777777" w:rsidR="004A5973" w:rsidRDefault="004A5973" w:rsidP="00D41468">
      <w:r>
        <w:t>The Cancel action is one of several options the receiving clinic or service uses to process a request (see</w:t>
      </w:r>
      <w:r>
        <w:rPr>
          <w:i/>
        </w:rPr>
        <w:t xml:space="preserve"> </w:t>
      </w:r>
      <w:r>
        <w:rPr>
          <w:b/>
        </w:rPr>
        <w:t>Forward the Consult</w:t>
      </w:r>
      <w:r>
        <w:t xml:space="preserve"> under </w:t>
      </w:r>
      <w:r>
        <w:rPr>
          <w:b/>
        </w:rPr>
        <w:t>Work Flow</w:t>
      </w:r>
      <w:r>
        <w:t xml:space="preserve"> page </w:t>
      </w:r>
      <w:r w:rsidR="004D2794">
        <w:rPr>
          <w:noProof/>
        </w:rPr>
        <w:fldChar w:fldCharType="begin"/>
      </w:r>
      <w:r w:rsidR="004D2794">
        <w:rPr>
          <w:noProof/>
        </w:rPr>
        <w:instrText xml:space="preserve"> PAGEREF Forward  \* MERGEFORMAT </w:instrText>
      </w:r>
      <w:r w:rsidR="004D2794">
        <w:rPr>
          <w:noProof/>
        </w:rPr>
        <w:fldChar w:fldCharType="separate"/>
      </w:r>
      <w:r w:rsidR="00372F4E">
        <w:rPr>
          <w:noProof/>
        </w:rPr>
        <w:t>23</w:t>
      </w:r>
      <w:r w:rsidR="004D2794">
        <w:rPr>
          <w:noProof/>
        </w:rPr>
        <w:fldChar w:fldCharType="end"/>
      </w:r>
      <w:r>
        <w:t>).</w:t>
      </w:r>
    </w:p>
    <w:p w14:paraId="72D38F60" w14:textId="77777777" w:rsidR="00437B58" w:rsidRDefault="00437B58" w:rsidP="00D41468"/>
    <w:p w14:paraId="72D38F61" w14:textId="77777777" w:rsidR="004A5973" w:rsidRDefault="004A5973" w:rsidP="00D41468">
      <w:r>
        <w:t>The originating clinician is automatically sent an alert that the request has been canceled.</w:t>
      </w:r>
    </w:p>
    <w:p w14:paraId="72D38F62" w14:textId="77777777" w:rsidR="005E5AB1" w:rsidRDefault="004A5973" w:rsidP="00D41468">
      <w:r>
        <w:t xml:space="preserve">This action is provided for all update options in the Consults package. </w:t>
      </w:r>
    </w:p>
    <w:p w14:paraId="72D38F63" w14:textId="77777777" w:rsidR="00437B58" w:rsidRDefault="00437B58" w:rsidP="00D41468"/>
    <w:p w14:paraId="72D38F64" w14:textId="77777777" w:rsidR="004A5973" w:rsidRDefault="004A5973" w:rsidP="00D41468">
      <w:r>
        <w:t>Example:</w:t>
      </w:r>
    </w:p>
    <w:p w14:paraId="72D38F65" w14:textId="77777777" w:rsidR="004A5973" w:rsidRDefault="004A5973" w:rsidP="00D41468">
      <w:pPr>
        <w:pStyle w:val="ListMember"/>
      </w:pPr>
    </w:p>
    <w:p w14:paraId="72D38F66" w14:textId="77777777" w:rsidR="004A5973" w:rsidRDefault="004A5973" w:rsidP="00D41468">
      <w:pPr>
        <w:pStyle w:val="ComputerScreen"/>
      </w:pPr>
      <w:r>
        <w:t xml:space="preserve">Select Consult Management Option: </w:t>
      </w:r>
      <w:r>
        <w:rPr>
          <w:b/>
        </w:rPr>
        <w:t>CS</w:t>
      </w:r>
      <w:r>
        <w:t xml:space="preserve">  Consult Service Tracking</w:t>
      </w:r>
    </w:p>
    <w:p w14:paraId="72D38F67" w14:textId="77777777" w:rsidR="007716B2" w:rsidRDefault="007716B2" w:rsidP="00D41468">
      <w:pPr>
        <w:pStyle w:val="ComputerScreen"/>
      </w:pPr>
      <w:r>
        <w:t xml:space="preserve">Select Patient: </w:t>
      </w:r>
      <w:r>
        <w:rPr>
          <w:b/>
        </w:rPr>
        <w:t>CPRSPATIENT,FO</w:t>
      </w:r>
      <w:r w:rsidRPr="0003758F">
        <w:t>UR</w:t>
      </w:r>
      <w:r>
        <w:t xml:space="preserve">           01-01-51     666123456     YES     SC VET</w:t>
      </w:r>
    </w:p>
    <w:p w14:paraId="72D38F68" w14:textId="77777777" w:rsidR="007716B2" w:rsidRDefault="007716B2" w:rsidP="00D41468">
      <w:pPr>
        <w:pStyle w:val="ComputerScreen"/>
      </w:pPr>
      <w:r>
        <w:t xml:space="preserve">ERAN    </w:t>
      </w:r>
    </w:p>
    <w:p w14:paraId="72D38F69" w14:textId="77777777" w:rsidR="004A5973" w:rsidRDefault="004A5973" w:rsidP="00D41468">
      <w:pPr>
        <w:pStyle w:val="ComputerScreen"/>
      </w:pPr>
    </w:p>
    <w:p w14:paraId="72D38F6A" w14:textId="77777777" w:rsidR="004A5973" w:rsidRDefault="004A5973" w:rsidP="00D41468">
      <w:pPr>
        <w:pStyle w:val="ComputerScreen"/>
      </w:pPr>
      <w:r>
        <w:t xml:space="preserve">Select Service/Specialty: ALL SERVICES// </w:t>
      </w:r>
      <w:r>
        <w:rPr>
          <w:b/>
        </w:rPr>
        <w:t>PUL</w:t>
      </w:r>
      <w:r>
        <w:t xml:space="preserve">MONARY       </w:t>
      </w:r>
    </w:p>
    <w:p w14:paraId="72D38F6B" w14:textId="77777777" w:rsidR="004A5973" w:rsidRDefault="004A5973" w:rsidP="00D41468">
      <w:pPr>
        <w:pStyle w:val="ComputerScreen"/>
      </w:pPr>
      <w:r>
        <w:t xml:space="preserve">List From Starting Date:  ALL DATES // </w:t>
      </w:r>
      <w:r>
        <w:rPr>
          <w:b/>
        </w:rPr>
        <w:t>&lt;Enter&gt;</w:t>
      </w:r>
      <w:r>
        <w:t xml:space="preserve"> ALL DATES</w:t>
      </w:r>
    </w:p>
    <w:p w14:paraId="72D38F6C" w14:textId="77777777" w:rsidR="004A5973" w:rsidRDefault="004A5973" w:rsidP="00D41468">
      <w:pPr>
        <w:pStyle w:val="ListMember"/>
      </w:pPr>
    </w:p>
    <w:p w14:paraId="72D38F6D" w14:textId="77777777" w:rsidR="004A5973" w:rsidRPr="00437B58" w:rsidRDefault="004A5973" w:rsidP="00D41468">
      <w:pPr>
        <w:pStyle w:val="ComputerScreen"/>
      </w:pPr>
      <w:r w:rsidRPr="00437B58">
        <w:t>CONSULT TRACKING              Jun 19, 1997 04:21:18          Page:   1 of   1</w:t>
      </w:r>
      <w:r w:rsidRPr="00437B58">
        <w:sym w:font="Symbol" w:char="F07F"/>
      </w:r>
    </w:p>
    <w:p w14:paraId="72D38F6E" w14:textId="77777777" w:rsidR="005E5AB1" w:rsidRDefault="005E5AB1" w:rsidP="00D41468">
      <w:pPr>
        <w:pStyle w:val="ComputerScreen"/>
      </w:pPr>
      <w:r>
        <w:t>CPRSPATIENT,FOUR 666-43-8796          2B M              DEC 4,1949 (50)   &lt;CAD&gt;</w:t>
      </w:r>
    </w:p>
    <w:p w14:paraId="72D38F6F" w14:textId="77777777" w:rsidR="004A5973" w:rsidRDefault="004A5973" w:rsidP="00D41468">
      <w:pPr>
        <w:pStyle w:val="ComputerScreen"/>
      </w:pPr>
      <w:r>
        <w:t xml:space="preserve">                                                                 Wt.(lb): 184</w:t>
      </w:r>
    </w:p>
    <w:p w14:paraId="72D38F70" w14:textId="77777777" w:rsidR="004A5973" w:rsidRPr="00437B58" w:rsidRDefault="004A5973" w:rsidP="00D41468">
      <w:pPr>
        <w:pStyle w:val="ComputerScreen"/>
      </w:pPr>
      <w:r w:rsidRPr="00437B58">
        <w:t xml:space="preserve">   Requested  St     No.   Consult/Procedure Request                         </w:t>
      </w:r>
      <w:r w:rsidRPr="00437B58">
        <w:sym w:font="Symbol" w:char="F07F"/>
      </w:r>
    </w:p>
    <w:p w14:paraId="72D38F71" w14:textId="77777777" w:rsidR="004A5973" w:rsidRDefault="004A5973" w:rsidP="00D41468">
      <w:pPr>
        <w:pStyle w:val="ComputerScreen"/>
      </w:pPr>
      <w:r>
        <w:t xml:space="preserve">1  02/03/97   a      999   PULMONARY Consult                         </w:t>
      </w:r>
    </w:p>
    <w:p w14:paraId="72D38F72" w14:textId="77777777" w:rsidR="004A5973" w:rsidRDefault="004A5973" w:rsidP="00D41468">
      <w:pPr>
        <w:pStyle w:val="ComputerScreen"/>
      </w:pPr>
      <w:r>
        <w:t xml:space="preserve">2  02/03/97   a      989   PULMONARY Consult                         </w:t>
      </w:r>
    </w:p>
    <w:p w14:paraId="72D38F73" w14:textId="77777777" w:rsidR="004A5973" w:rsidRDefault="004A5973" w:rsidP="00D41468">
      <w:pPr>
        <w:pStyle w:val="ComputerScreen"/>
      </w:pPr>
      <w:r>
        <w:t xml:space="preserve">3  02/03/97   c      929  *PULMONARY Consult                         </w:t>
      </w:r>
    </w:p>
    <w:p w14:paraId="72D38F74" w14:textId="77777777" w:rsidR="004A5973" w:rsidRDefault="004A5973" w:rsidP="00D41468">
      <w:pPr>
        <w:pStyle w:val="ComputerScreen"/>
      </w:pPr>
      <w:r>
        <w:t xml:space="preserve">4  02/03/97   c      873  *PULMONARY Consult                         </w:t>
      </w:r>
    </w:p>
    <w:p w14:paraId="72D38F75" w14:textId="77777777" w:rsidR="004A5973" w:rsidRDefault="004A5973" w:rsidP="00D41468">
      <w:pPr>
        <w:pStyle w:val="ComputerScreen"/>
      </w:pPr>
      <w:r>
        <w:t xml:space="preserve">5  01/09/97   c      872   PULMONARY UGI                             </w:t>
      </w:r>
    </w:p>
    <w:p w14:paraId="72D38F76" w14:textId="77777777" w:rsidR="004A5973" w:rsidRDefault="004A5973" w:rsidP="00D41468">
      <w:pPr>
        <w:pStyle w:val="ComputerScreen"/>
      </w:pPr>
      <w:r>
        <w:t xml:space="preserve">6  09/06/96   dc     500   PULMONARY ECHO                            </w:t>
      </w:r>
    </w:p>
    <w:p w14:paraId="72D38F77" w14:textId="77777777" w:rsidR="004A5973" w:rsidRDefault="004A5973" w:rsidP="00D41468">
      <w:pPr>
        <w:pStyle w:val="ComputerScreen"/>
      </w:pPr>
      <w:r>
        <w:t xml:space="preserve">7  03/05/92   dc     444   PULMONARY Electrocardiogram               </w:t>
      </w:r>
    </w:p>
    <w:p w14:paraId="72D38F78" w14:textId="77777777" w:rsidR="004A5973" w:rsidRDefault="004A5973" w:rsidP="00D41468">
      <w:pPr>
        <w:pStyle w:val="ComputerScreen"/>
      </w:pPr>
    </w:p>
    <w:p w14:paraId="72D38F79" w14:textId="77777777" w:rsidR="004A5973" w:rsidRDefault="004A5973" w:rsidP="00D41468">
      <w:pPr>
        <w:pStyle w:val="ComputerScreen"/>
      </w:pPr>
    </w:p>
    <w:p w14:paraId="72D38F7A" w14:textId="77777777" w:rsidR="004A5973" w:rsidRDefault="004A5973" w:rsidP="00D41468">
      <w:pPr>
        <w:pStyle w:val="ComputerScreen"/>
      </w:pPr>
    </w:p>
    <w:p w14:paraId="72D38F7B" w14:textId="77777777" w:rsidR="004A5973" w:rsidRDefault="004A5973" w:rsidP="00D41468">
      <w:pPr>
        <w:pStyle w:val="ComputerScreen"/>
      </w:pPr>
    </w:p>
    <w:p w14:paraId="72D38F7C" w14:textId="77777777" w:rsidR="004A5973" w:rsidRDefault="004A5973" w:rsidP="00D41468">
      <w:pPr>
        <w:pStyle w:val="ComputerScreen"/>
      </w:pPr>
    </w:p>
    <w:p w14:paraId="72D38F7D" w14:textId="77777777" w:rsidR="004A5973" w:rsidRDefault="004A5973" w:rsidP="00D41468">
      <w:pPr>
        <w:pStyle w:val="CScreenReversed"/>
      </w:pPr>
      <w:r>
        <w:t xml:space="preserve">          Enter ?? for more actions                                             </w:t>
      </w:r>
    </w:p>
    <w:p w14:paraId="72D38F7E" w14:textId="77777777" w:rsidR="004A5973" w:rsidRDefault="004A5973" w:rsidP="00D41468">
      <w:pPr>
        <w:pStyle w:val="ComputerScreen"/>
      </w:pPr>
      <w:r>
        <w:t>SP Select Patient   FR Forward          CT Complete/Update  RT Results Display</w:t>
      </w:r>
    </w:p>
    <w:p w14:paraId="72D38F7F" w14:textId="77777777" w:rsidR="004A5973" w:rsidRDefault="004A5973" w:rsidP="00D41468">
      <w:pPr>
        <w:pStyle w:val="ComputerScreen"/>
      </w:pPr>
      <w:r>
        <w:t>CV Change View ...  CX Cancel (Deny)    MA Make Addendum    PF Print Form 513</w:t>
      </w:r>
    </w:p>
    <w:p w14:paraId="72D38F80" w14:textId="77777777" w:rsidR="004A5973" w:rsidRDefault="004A5973" w:rsidP="00D41468">
      <w:pPr>
        <w:pStyle w:val="ComputerScreen"/>
      </w:pPr>
      <w:r>
        <w:t>RC Receive          DC Discontinue      SF Sig Findings     RM Remove Med Rslt</w:t>
      </w:r>
    </w:p>
    <w:p w14:paraId="72D38F81" w14:textId="77777777" w:rsidR="004A5973" w:rsidRDefault="004A5973" w:rsidP="00D41468">
      <w:pPr>
        <w:pStyle w:val="ComputerScreen"/>
      </w:pPr>
      <w:r>
        <w:t>SC Schedule         CM Add Comment      DD Detailed Display ER Edit/Resubmit</w:t>
      </w:r>
    </w:p>
    <w:p w14:paraId="72D38F82" w14:textId="77777777" w:rsidR="004A5973" w:rsidRDefault="004A5973" w:rsidP="00D41468">
      <w:pPr>
        <w:pStyle w:val="ComputerScreen"/>
        <w:rPr>
          <w:b/>
        </w:rPr>
      </w:pPr>
      <w:r>
        <w:t xml:space="preserve">Select: Quit// </w:t>
      </w:r>
      <w:r>
        <w:rPr>
          <w:b/>
        </w:rPr>
        <w:t xml:space="preserve">CX </w:t>
      </w:r>
      <w:r>
        <w:t xml:space="preserve">  Cancel (Deny)</w:t>
      </w:r>
    </w:p>
    <w:p w14:paraId="72D38F83" w14:textId="77777777" w:rsidR="004A5973" w:rsidRDefault="004A5973" w:rsidP="00D41468">
      <w:pPr>
        <w:pStyle w:val="BlankLine"/>
      </w:pPr>
    </w:p>
    <w:p w14:paraId="72D38F84" w14:textId="77777777" w:rsidR="004A5973" w:rsidRDefault="004A5973" w:rsidP="00D41468">
      <w:pPr>
        <w:pStyle w:val="ComputerScreen"/>
      </w:pPr>
      <w:r>
        <w:t xml:space="preserve">CHOOSE No. 1-2: </w:t>
      </w:r>
      <w:r>
        <w:rPr>
          <w:b/>
        </w:rPr>
        <w:t>2</w:t>
      </w:r>
    </w:p>
    <w:p w14:paraId="72D38F85" w14:textId="77777777" w:rsidR="004A5973" w:rsidRDefault="004A5973" w:rsidP="00D41468">
      <w:pPr>
        <w:pStyle w:val="ComputerScreen"/>
      </w:pPr>
      <w:r>
        <w:t xml:space="preserve">Responsible Clinician: </w:t>
      </w:r>
      <w:r w:rsidR="005E5AB1">
        <w:rPr>
          <w:b/>
        </w:rPr>
        <w:t>CPRSPROVIDER</w:t>
      </w:r>
      <w:r>
        <w:t>,</w:t>
      </w:r>
      <w:r w:rsidR="005E5AB1">
        <w:t>TWO</w:t>
      </w:r>
      <w:r>
        <w:t xml:space="preserve">         CRS          PHYSICIAN</w:t>
      </w:r>
    </w:p>
    <w:p w14:paraId="72D38F86" w14:textId="77777777" w:rsidR="004A5973" w:rsidRDefault="004A5973" w:rsidP="00D41468">
      <w:pPr>
        <w:pStyle w:val="ComputerScreen"/>
      </w:pPr>
      <w:r>
        <w:t xml:space="preserve">Date/Time of Actual Activity: NOW// </w:t>
      </w:r>
      <w:r>
        <w:rPr>
          <w:b/>
        </w:rPr>
        <w:t>&lt;Enter&gt;</w:t>
      </w:r>
      <w:r>
        <w:t xml:space="preserve"> (JUN 19, 1997@04:21)</w:t>
      </w:r>
    </w:p>
    <w:p w14:paraId="72D38F87" w14:textId="77777777" w:rsidR="004A5973" w:rsidRDefault="004A5973" w:rsidP="00D41468">
      <w:pPr>
        <w:pStyle w:val="ComputerScreen"/>
      </w:pPr>
      <w:r>
        <w:t>Enter COMMENT:</w:t>
      </w:r>
    </w:p>
    <w:p w14:paraId="72D38F88" w14:textId="77777777" w:rsidR="004A5973" w:rsidRDefault="004A5973" w:rsidP="00D41468">
      <w:pPr>
        <w:pStyle w:val="ComputerScreen"/>
      </w:pPr>
      <w:r>
        <w:t xml:space="preserve">  1&gt;Duplicate Consult</w:t>
      </w:r>
    </w:p>
    <w:p w14:paraId="72D38F89" w14:textId="77777777" w:rsidR="004A5973" w:rsidRDefault="004A5973" w:rsidP="00D41468">
      <w:pPr>
        <w:pStyle w:val="ComputerScreen"/>
      </w:pPr>
      <w:r>
        <w:t xml:space="preserve">  2&gt; &lt;Enter&gt;</w:t>
      </w:r>
    </w:p>
    <w:p w14:paraId="72D38F8A" w14:textId="77777777" w:rsidR="004A5973" w:rsidRDefault="004A5973" w:rsidP="00D41468">
      <w:pPr>
        <w:pStyle w:val="ComputerScreen"/>
      </w:pPr>
      <w:r>
        <w:t xml:space="preserve">EDIT Option: </w:t>
      </w:r>
      <w:r>
        <w:rPr>
          <w:b/>
        </w:rPr>
        <w:t>&lt;Enter&gt;</w:t>
      </w:r>
    </w:p>
    <w:p w14:paraId="72D38F8B" w14:textId="77777777" w:rsidR="004A5973" w:rsidRDefault="004A5973" w:rsidP="00D41468">
      <w:pPr>
        <w:pStyle w:val="ListMember"/>
      </w:pPr>
    </w:p>
    <w:p w14:paraId="72D38F8C" w14:textId="77777777" w:rsidR="004A5973" w:rsidRDefault="004A5973" w:rsidP="00D41468">
      <w:pPr>
        <w:pStyle w:val="ListMember"/>
      </w:pPr>
      <w:r>
        <w:t>(Continued on next page.)</w:t>
      </w:r>
    </w:p>
    <w:p w14:paraId="72D38F8D" w14:textId="77777777" w:rsidR="004A5973" w:rsidRPr="00437B58" w:rsidRDefault="004A5973" w:rsidP="00D41468">
      <w:pPr>
        <w:pStyle w:val="ComputerScreen"/>
      </w:pPr>
      <w:r>
        <w:br w:type="page"/>
      </w:r>
      <w:r w:rsidRPr="00437B58">
        <w:lastRenderedPageBreak/>
        <w:t>CONSULT TRACKING              Jun 19, 1997 04:22:02          Page:   1 of   1</w:t>
      </w:r>
    </w:p>
    <w:p w14:paraId="72D38F8E" w14:textId="77777777" w:rsidR="005E5AB1" w:rsidRDefault="005E5AB1" w:rsidP="00D41468">
      <w:pPr>
        <w:pStyle w:val="ComputerScreen"/>
      </w:pPr>
      <w:r>
        <w:t>CPRSPATIENT,FOUR 666-43-8796          2B M              DEC 4,1949 (50)   &lt;CAD&gt;</w:t>
      </w:r>
    </w:p>
    <w:p w14:paraId="72D38F8F" w14:textId="77777777" w:rsidR="004A5973" w:rsidRDefault="004A5973" w:rsidP="00D41468">
      <w:pPr>
        <w:pStyle w:val="ComputerScreen"/>
      </w:pPr>
      <w:r>
        <w:t xml:space="preserve">                                                                 Wt.(lb): 184</w:t>
      </w:r>
    </w:p>
    <w:p w14:paraId="72D38F90" w14:textId="77777777" w:rsidR="004A5973" w:rsidRPr="00437B58" w:rsidRDefault="004A5973" w:rsidP="00D41468">
      <w:pPr>
        <w:pStyle w:val="ComputerScreen"/>
      </w:pPr>
      <w:r w:rsidRPr="00437B58">
        <w:t xml:space="preserve">   Requested  St     No.   Consult/Procedure Request                        </w:t>
      </w:r>
    </w:p>
    <w:p w14:paraId="72D38F91" w14:textId="77777777" w:rsidR="004A5973" w:rsidRDefault="004A5973" w:rsidP="00D41468">
      <w:pPr>
        <w:pStyle w:val="ComputerScreen"/>
      </w:pPr>
      <w:r>
        <w:t xml:space="preserve">1  02/03/97   x      999   PULMONARY Consult                         </w:t>
      </w:r>
    </w:p>
    <w:p w14:paraId="72D38F92" w14:textId="77777777" w:rsidR="004A5973" w:rsidRDefault="004A5973" w:rsidP="00D41468">
      <w:pPr>
        <w:pStyle w:val="ComputerScreen"/>
      </w:pPr>
      <w:r>
        <w:t xml:space="preserve">2  02/03/97   a      989   PULMONARY Consult                         </w:t>
      </w:r>
    </w:p>
    <w:p w14:paraId="72D38F93" w14:textId="77777777" w:rsidR="004A5973" w:rsidRDefault="004A5973" w:rsidP="00D41468">
      <w:pPr>
        <w:pStyle w:val="ComputerScreen"/>
      </w:pPr>
      <w:r>
        <w:t xml:space="preserve">3  02/03/97   c      929  *PULMONARY Consult                         </w:t>
      </w:r>
    </w:p>
    <w:p w14:paraId="72D38F94" w14:textId="77777777" w:rsidR="004A5973" w:rsidRDefault="004A5973" w:rsidP="00D41468">
      <w:pPr>
        <w:pStyle w:val="ComputerScreen"/>
      </w:pPr>
      <w:r>
        <w:t xml:space="preserve">4  02/03/97   c      873  *PULMONARY Consult                         </w:t>
      </w:r>
    </w:p>
    <w:p w14:paraId="72D38F95" w14:textId="77777777" w:rsidR="004A5973" w:rsidRDefault="004A5973" w:rsidP="00D41468">
      <w:pPr>
        <w:pStyle w:val="ComputerScreen"/>
      </w:pPr>
      <w:r>
        <w:t xml:space="preserve">5  01/09/97   c      872   PULMONARY UGI                             </w:t>
      </w:r>
    </w:p>
    <w:p w14:paraId="72D38F96" w14:textId="77777777" w:rsidR="004A5973" w:rsidRDefault="004A5973" w:rsidP="00D41468">
      <w:pPr>
        <w:pStyle w:val="ComputerScreen"/>
      </w:pPr>
      <w:r>
        <w:t xml:space="preserve">6  09/06/96   dc     500   PULMONARY ECHO                            </w:t>
      </w:r>
    </w:p>
    <w:p w14:paraId="72D38F97" w14:textId="77777777" w:rsidR="004A5973" w:rsidRDefault="004A5973" w:rsidP="00D41468">
      <w:pPr>
        <w:pStyle w:val="ComputerScreen"/>
      </w:pPr>
      <w:r>
        <w:t xml:space="preserve">7  03/05/92   dc     444   PULMONARY Electrocardiogram               </w:t>
      </w:r>
    </w:p>
    <w:p w14:paraId="72D38F98" w14:textId="77777777" w:rsidR="004A5973" w:rsidRDefault="004A5973" w:rsidP="00D41468">
      <w:pPr>
        <w:pStyle w:val="ComputerScreen"/>
      </w:pPr>
    </w:p>
    <w:p w14:paraId="72D38F99" w14:textId="77777777" w:rsidR="004A5973" w:rsidRDefault="004A5973" w:rsidP="00D41468">
      <w:pPr>
        <w:pStyle w:val="ComputerScreen"/>
      </w:pPr>
    </w:p>
    <w:p w14:paraId="72D38F9A" w14:textId="77777777" w:rsidR="004A5973" w:rsidRDefault="004A5973" w:rsidP="00D41468">
      <w:pPr>
        <w:pStyle w:val="ComputerScreen"/>
      </w:pPr>
    </w:p>
    <w:p w14:paraId="72D38F9B" w14:textId="77777777" w:rsidR="004A5973" w:rsidRDefault="004A5973" w:rsidP="00D41468">
      <w:pPr>
        <w:pStyle w:val="ComputerScreen"/>
      </w:pPr>
    </w:p>
    <w:p w14:paraId="72D38F9C" w14:textId="77777777" w:rsidR="004A5973" w:rsidRDefault="004A5973" w:rsidP="00D41468">
      <w:pPr>
        <w:pStyle w:val="ComputerScreen"/>
      </w:pPr>
    </w:p>
    <w:p w14:paraId="72D38F9D" w14:textId="77777777" w:rsidR="004A5973" w:rsidRDefault="004A5973" w:rsidP="00D41468">
      <w:pPr>
        <w:pStyle w:val="CScreenReversed"/>
      </w:pPr>
      <w:r>
        <w:t xml:space="preserve">          Enter ?? for more actions                                             </w:t>
      </w:r>
    </w:p>
    <w:p w14:paraId="72D38F9E" w14:textId="77777777" w:rsidR="004A5973" w:rsidRDefault="004A5973" w:rsidP="00D41468">
      <w:pPr>
        <w:pStyle w:val="ComputerScreen"/>
      </w:pPr>
      <w:r>
        <w:t>SP Select Patient   FR Forward          CT Complete/Update  RT Results Display</w:t>
      </w:r>
    </w:p>
    <w:p w14:paraId="72D38F9F" w14:textId="77777777" w:rsidR="004A5973" w:rsidRDefault="004A5973" w:rsidP="00D41468">
      <w:pPr>
        <w:pStyle w:val="ComputerScreen"/>
      </w:pPr>
      <w:r>
        <w:t>CV Change View ...  CX Cancel (Deny)    MA Make Addendum    PF Print Form 513</w:t>
      </w:r>
    </w:p>
    <w:p w14:paraId="72D38FA0" w14:textId="77777777" w:rsidR="004A5973" w:rsidRDefault="004A5973" w:rsidP="00D41468">
      <w:pPr>
        <w:pStyle w:val="ComputerScreen"/>
      </w:pPr>
      <w:r>
        <w:t>RC Receive          DC Discontinue      SF Sig Findings     RM Remove Med Rslt</w:t>
      </w:r>
    </w:p>
    <w:p w14:paraId="72D38FA1" w14:textId="77777777" w:rsidR="004A5973" w:rsidRDefault="004A5973" w:rsidP="00D41468">
      <w:pPr>
        <w:pStyle w:val="ComputerScreen"/>
      </w:pPr>
      <w:r>
        <w:t>SC Schedule         CM Add Comment      DD Detailed Display ER Edit/Resubmit</w:t>
      </w:r>
    </w:p>
    <w:p w14:paraId="72D38FA2" w14:textId="77777777" w:rsidR="004A5973" w:rsidRDefault="004A5973" w:rsidP="00D41468">
      <w:pPr>
        <w:pStyle w:val="ComputerScreen"/>
      </w:pPr>
      <w:r>
        <w:t xml:space="preserve">Select: Quit// </w:t>
      </w:r>
    </w:p>
    <w:p w14:paraId="72D38FA3" w14:textId="77777777" w:rsidR="004A5973" w:rsidRDefault="004A5973" w:rsidP="00D41468">
      <w:pPr>
        <w:pStyle w:val="ListMember"/>
      </w:pPr>
    </w:p>
    <w:p w14:paraId="72D38FA4" w14:textId="77777777" w:rsidR="004A5973" w:rsidRDefault="004A5973" w:rsidP="00D41468">
      <w:pPr>
        <w:pStyle w:val="ListMember"/>
      </w:pPr>
      <w:r>
        <w:t>The originating clinician has then has the option of editing and resubmitting the request. This is done either from the view alerts function, or from the consult tracking screen with the Edit/Resubmit (ER) action. An update user for the subject service may also edit and resubmit a canceled consult.</w:t>
      </w:r>
      <w:r>
        <w:br w:type="page"/>
      </w:r>
      <w:bookmarkStart w:id="344" w:name="_Toc401592260"/>
      <w:bookmarkStart w:id="345" w:name="_Toc402366897"/>
      <w:bookmarkStart w:id="346" w:name="_Toc421668540"/>
      <w:bookmarkStart w:id="347" w:name="_Toc421693967"/>
      <w:bookmarkEnd w:id="339"/>
      <w:bookmarkEnd w:id="340"/>
    </w:p>
    <w:p w14:paraId="72D38FA5" w14:textId="77777777" w:rsidR="004A5973" w:rsidRDefault="004A5973" w:rsidP="00D41468">
      <w:pPr>
        <w:pStyle w:val="Heading3"/>
      </w:pPr>
      <w:bookmarkStart w:id="348" w:name="_Toc421668556"/>
      <w:bookmarkStart w:id="349" w:name="_Toc421693983"/>
      <w:bookmarkStart w:id="350" w:name="_Toc508628510"/>
      <w:r>
        <w:lastRenderedPageBreak/>
        <w:t>Change View (CV)</w:t>
      </w:r>
      <w:r>
        <w:fldChar w:fldCharType="begin"/>
      </w:r>
      <w:r>
        <w:instrText xml:space="preserve"> XE "Change View (CV)" </w:instrText>
      </w:r>
      <w:r>
        <w:fldChar w:fldCharType="end"/>
      </w:r>
      <w:r>
        <w:t xml:space="preserve"> Action</w:t>
      </w:r>
      <w:bookmarkEnd w:id="348"/>
      <w:bookmarkEnd w:id="349"/>
      <w:bookmarkEnd w:id="350"/>
      <w:r>
        <w:t xml:space="preserve"> </w:t>
      </w:r>
      <w:r>
        <w:fldChar w:fldCharType="begin"/>
      </w:r>
      <w:r>
        <w:instrText>xe "View by Status (ST)"</w:instrText>
      </w:r>
      <w:r>
        <w:fldChar w:fldCharType="end"/>
      </w:r>
      <w:r>
        <w:rPr>
          <w:vanish/>
        </w:rPr>
        <w:t xml:space="preserve"> </w:t>
      </w:r>
      <w:r>
        <w:rPr>
          <w:vanish/>
        </w:rPr>
        <w:fldChar w:fldCharType="begin"/>
      </w:r>
      <w:r>
        <w:instrText>xe "Actions:View by Status (ST)"</w:instrText>
      </w:r>
      <w:r>
        <w:rPr>
          <w:vanish/>
        </w:rPr>
        <w:fldChar w:fldCharType="end"/>
      </w:r>
      <w:r>
        <w:rPr>
          <w:vanish/>
        </w:rPr>
        <w:t xml:space="preserve"> </w:t>
      </w:r>
      <w:r>
        <w:rPr>
          <w:vanish/>
        </w:rPr>
        <w:fldChar w:fldCharType="begin"/>
      </w:r>
      <w:r>
        <w:instrText>xe "Actions:Change View (CV)"</w:instrText>
      </w:r>
      <w:r>
        <w:rPr>
          <w:vanish/>
        </w:rPr>
        <w:fldChar w:fldCharType="end"/>
      </w:r>
    </w:p>
    <w:p w14:paraId="72D38FA6" w14:textId="77777777" w:rsidR="00B40239" w:rsidRDefault="00B40239" w:rsidP="00D41468">
      <w:pPr>
        <w:pStyle w:val="ListMember"/>
      </w:pPr>
    </w:p>
    <w:p w14:paraId="72D38FA7" w14:textId="77777777" w:rsidR="004A5973" w:rsidRDefault="004A5973" w:rsidP="00D41468">
      <w:pPr>
        <w:pStyle w:val="ListMember"/>
      </w:pPr>
      <w:r>
        <w:t>The Change View action is really three different actions packaged into one. They are:</w:t>
      </w:r>
    </w:p>
    <w:p w14:paraId="72D38FA8" w14:textId="77777777" w:rsidR="004A5973" w:rsidRDefault="004A5973" w:rsidP="00D41468">
      <w:pPr>
        <w:pStyle w:val="ListMember"/>
      </w:pPr>
    </w:p>
    <w:p w14:paraId="72D38FA9" w14:textId="77777777" w:rsidR="004A5973" w:rsidRDefault="004A5973" w:rsidP="00D41468">
      <w:pPr>
        <w:pStyle w:val="ListMember"/>
        <w:numPr>
          <w:ilvl w:val="0"/>
          <w:numId w:val="29"/>
        </w:numPr>
      </w:pPr>
      <w:r>
        <w:t>View by Status (ST)</w:t>
      </w:r>
    </w:p>
    <w:p w14:paraId="72D38FAA" w14:textId="77777777" w:rsidR="004A5973" w:rsidRDefault="004A5973" w:rsidP="00D41468">
      <w:pPr>
        <w:pStyle w:val="ListMember"/>
        <w:numPr>
          <w:ilvl w:val="0"/>
          <w:numId w:val="29"/>
        </w:numPr>
      </w:pPr>
      <w:r>
        <w:t>Change Date Range (DT)</w:t>
      </w:r>
      <w:r>
        <w:fldChar w:fldCharType="begin"/>
      </w:r>
      <w:r>
        <w:instrText xml:space="preserve"> XE "Change Date Range (DT)" </w:instrText>
      </w:r>
      <w:r>
        <w:fldChar w:fldCharType="end"/>
      </w:r>
    </w:p>
    <w:p w14:paraId="72D38FAB" w14:textId="77777777" w:rsidR="004A5973" w:rsidRDefault="004A5973" w:rsidP="00D41468">
      <w:pPr>
        <w:pStyle w:val="ListMember"/>
        <w:numPr>
          <w:ilvl w:val="0"/>
          <w:numId w:val="29"/>
        </w:numPr>
      </w:pPr>
      <w:r>
        <w:t>Select Service (SS)</w:t>
      </w:r>
      <w:r>
        <w:fldChar w:fldCharType="begin"/>
      </w:r>
      <w:r>
        <w:instrText xml:space="preserve"> XE "Select Service (SS)" </w:instrText>
      </w:r>
      <w:r>
        <w:fldChar w:fldCharType="end"/>
      </w:r>
      <w:r>
        <w:t xml:space="preserve"> </w:t>
      </w:r>
    </w:p>
    <w:p w14:paraId="72D38FAC" w14:textId="77777777" w:rsidR="00B40239" w:rsidRDefault="00B40239" w:rsidP="00D41468"/>
    <w:p w14:paraId="72D38FAD" w14:textId="77777777" w:rsidR="004A5973" w:rsidRDefault="004A5973" w:rsidP="00D41468">
      <w:r>
        <w:t>Enter the CV action followed by one of these three options. You can do this as two different entries, or you can put both commands on the same line separated by a semicolon, like this: CV;DT</w:t>
      </w:r>
    </w:p>
    <w:p w14:paraId="72D38FAE" w14:textId="77777777" w:rsidR="00B40239" w:rsidRDefault="00B40239" w:rsidP="00D41468"/>
    <w:p w14:paraId="72D38FAF" w14:textId="77777777" w:rsidR="004A5973" w:rsidRDefault="004A5973" w:rsidP="00D41468">
      <w:r>
        <w:t>In the following example we use the CV action to display selected statues:</w:t>
      </w:r>
    </w:p>
    <w:p w14:paraId="72D38FB0" w14:textId="77777777" w:rsidR="004A5973" w:rsidRDefault="004A5973" w:rsidP="00D41468">
      <w:pPr>
        <w:pStyle w:val="ListMember"/>
      </w:pPr>
      <w:r>
        <w:t>With this action you can selectively display consults on the Consult Tracking screen base on the consult’s status. In the following example, the display is changed to view only consults with a status of Pending or Discontinued</w:t>
      </w:r>
      <w:r>
        <w:fldChar w:fldCharType="begin"/>
      </w:r>
      <w:r>
        <w:instrText xml:space="preserve"> XE "Discontinued Orders" </w:instrText>
      </w:r>
      <w:r>
        <w:fldChar w:fldCharType="end"/>
      </w:r>
      <w:r>
        <w:t xml:space="preserve">. For a list of consult statuses and their meanings, see page </w:t>
      </w:r>
      <w:r w:rsidR="004D2794">
        <w:rPr>
          <w:noProof/>
        </w:rPr>
        <w:fldChar w:fldCharType="begin"/>
      </w:r>
      <w:r w:rsidR="004D2794">
        <w:rPr>
          <w:noProof/>
        </w:rPr>
        <w:instrText xml:space="preserve"> PAGEREF Statuses \* MERGEFORMAT </w:instrText>
      </w:r>
      <w:r w:rsidR="004D2794">
        <w:rPr>
          <w:noProof/>
        </w:rPr>
        <w:fldChar w:fldCharType="separate"/>
      </w:r>
      <w:r w:rsidR="00745AC7">
        <w:rPr>
          <w:noProof/>
        </w:rPr>
        <w:t>102</w:t>
      </w:r>
      <w:r w:rsidR="004D2794">
        <w:rPr>
          <w:noProof/>
        </w:rPr>
        <w:fldChar w:fldCharType="end"/>
      </w:r>
      <w:r>
        <w:t>.</w:t>
      </w:r>
    </w:p>
    <w:p w14:paraId="72D38FB1" w14:textId="77777777" w:rsidR="00B40239" w:rsidRDefault="00B40239" w:rsidP="00D41468">
      <w:pPr>
        <w:pStyle w:val="ListMember"/>
      </w:pPr>
    </w:p>
    <w:p w14:paraId="72D38FB2" w14:textId="77777777" w:rsidR="004A5973" w:rsidRPr="00B40239" w:rsidRDefault="004A5973" w:rsidP="00D41468">
      <w:pPr>
        <w:pStyle w:val="ComputerScreen"/>
      </w:pPr>
      <w:r w:rsidRPr="00B40239">
        <w:t>CONSULT TRACKING              Jul 30, 1997 09:21:02          Page: 1 of    2</w:t>
      </w:r>
    </w:p>
    <w:p w14:paraId="72D38FB3" w14:textId="77777777" w:rsidR="005E5AB1" w:rsidRDefault="005E5AB1" w:rsidP="00D41468">
      <w:pPr>
        <w:pStyle w:val="ComputerScreen"/>
      </w:pPr>
      <w:r>
        <w:t>CPRSPATIENT,FOUR 666-43-8796          2B M              DEC 4,1949 (50)   &lt;CAD&gt;</w:t>
      </w:r>
    </w:p>
    <w:p w14:paraId="72D38FB4" w14:textId="77777777" w:rsidR="004A5973" w:rsidRDefault="004A5973" w:rsidP="00D41468">
      <w:pPr>
        <w:pStyle w:val="ComputerScreen"/>
      </w:pPr>
      <w:r>
        <w:t xml:space="preserve">                                                                Wt.(lb): 184</w:t>
      </w:r>
    </w:p>
    <w:p w14:paraId="72D38FB5" w14:textId="77777777" w:rsidR="004A5973" w:rsidRPr="00B40239" w:rsidRDefault="004A5973" w:rsidP="00D41468">
      <w:pPr>
        <w:pStyle w:val="ComputerScreen"/>
      </w:pPr>
      <w:r w:rsidRPr="00B40239">
        <w:t xml:space="preserve">    Requested  St     No.   Consult/Procedure Request                       </w:t>
      </w:r>
      <w:r w:rsidRPr="00B40239">
        <w:sym w:font="Symbol" w:char="F07F"/>
      </w:r>
      <w:r w:rsidRPr="00B40239">
        <w:t xml:space="preserve">   </w:t>
      </w:r>
    </w:p>
    <w:p w14:paraId="72D38FB6" w14:textId="77777777" w:rsidR="004A5973" w:rsidRDefault="004A5973" w:rsidP="00D41468">
      <w:pPr>
        <w:pStyle w:val="ComputerScreen"/>
      </w:pPr>
      <w:r>
        <w:t xml:space="preserve">1   10/06/00   p      1766  EYE CLINIC Cons                                     </w:t>
      </w:r>
    </w:p>
    <w:p w14:paraId="72D38FB7" w14:textId="77777777" w:rsidR="004A5973" w:rsidRDefault="004A5973" w:rsidP="00D41468">
      <w:pPr>
        <w:pStyle w:val="ComputerScreen"/>
      </w:pPr>
      <w:r>
        <w:t xml:space="preserve">2   09/21/00   p      1764  Electrocardiogram CARDIOLOGY Proc                   </w:t>
      </w:r>
    </w:p>
    <w:p w14:paraId="72D38FB8" w14:textId="77777777" w:rsidR="004A5973" w:rsidRDefault="004A5973" w:rsidP="00D41468">
      <w:pPr>
        <w:pStyle w:val="ComputerScreen"/>
      </w:pPr>
      <w:r>
        <w:t xml:space="preserve">3   04/25/00   s      1713  CARDIOLOGY Cons                                     </w:t>
      </w:r>
    </w:p>
    <w:p w14:paraId="72D38FB9" w14:textId="77777777" w:rsidR="004A5973" w:rsidRDefault="004A5973" w:rsidP="00D41468">
      <w:pPr>
        <w:pStyle w:val="ComputerScreen"/>
      </w:pPr>
      <w:r>
        <w:t xml:space="preserve">4   03/21/00   c      1701  CARDIOLOGY (SOUTH) Cons                             </w:t>
      </w:r>
    </w:p>
    <w:p w14:paraId="72D38FBA" w14:textId="77777777" w:rsidR="004A5973" w:rsidRDefault="004A5973" w:rsidP="00D41468">
      <w:pPr>
        <w:pStyle w:val="ComputerScreen"/>
      </w:pPr>
      <w:r>
        <w:t xml:space="preserve">5   02/22/00   pr     1687  PULMONARY (SOUTH) Cons                              </w:t>
      </w:r>
    </w:p>
    <w:p w14:paraId="72D38FBB" w14:textId="77777777" w:rsidR="004A5973" w:rsidRDefault="004A5973" w:rsidP="00D41468">
      <w:pPr>
        <w:pStyle w:val="ComputerScreen"/>
      </w:pPr>
      <w:r>
        <w:t xml:space="preserve">6   01/26/00   c      1665  CARDIOLOGY Cons                                     </w:t>
      </w:r>
    </w:p>
    <w:p w14:paraId="72D38FBC" w14:textId="77777777" w:rsidR="004A5973" w:rsidRDefault="004A5973" w:rsidP="00D41468">
      <w:pPr>
        <w:pStyle w:val="ComputerScreen"/>
      </w:pPr>
      <w:r>
        <w:t xml:space="preserve">7   06/02/99   c      1483  VENTRICAL LEAD IMPLANT CARDIOLOGY Proc              </w:t>
      </w:r>
    </w:p>
    <w:p w14:paraId="72D38FBD" w14:textId="77777777" w:rsidR="004A5973" w:rsidRDefault="004A5973" w:rsidP="00D41468">
      <w:pPr>
        <w:pStyle w:val="ComputerScreen"/>
      </w:pPr>
      <w:r>
        <w:t xml:space="preserve">8   04/29/99   a      1455  CARDIOLOGY (oex) CARDIOLOGY Cons                    </w:t>
      </w:r>
    </w:p>
    <w:p w14:paraId="72D38FBE" w14:textId="77777777" w:rsidR="004A5973" w:rsidRDefault="004A5973" w:rsidP="00D41468">
      <w:pPr>
        <w:pStyle w:val="ComputerScreen"/>
      </w:pPr>
      <w:r>
        <w:t xml:space="preserve">9   02/18/99   x      1395  CARDIOLOGY Cons                                     </w:t>
      </w:r>
    </w:p>
    <w:p w14:paraId="72D38FBF" w14:textId="77777777" w:rsidR="004A5973" w:rsidRDefault="004A5973" w:rsidP="00D41468">
      <w:pPr>
        <w:pStyle w:val="ComputerScreen"/>
      </w:pPr>
      <w:r>
        <w:t>10</w:t>
      </w:r>
      <w:r w:rsidR="005E5AB1">
        <w:t xml:space="preserve">  01/06/99   c      1322  M'S SPECIALTY SEA-M</w:t>
      </w:r>
      <w:r>
        <w:t xml:space="preserve">'S SPECIALTY Cons      </w:t>
      </w:r>
    </w:p>
    <w:p w14:paraId="72D38FC0" w14:textId="77777777" w:rsidR="004A5973" w:rsidRDefault="004A5973" w:rsidP="00D41468">
      <w:pPr>
        <w:pStyle w:val="ComputerScreen"/>
      </w:pPr>
      <w:r>
        <w:t xml:space="preserve">11  01/05/99   c      1310 *GASTROENTEROLOGY CARDIOLOGY Cons                    </w:t>
      </w:r>
    </w:p>
    <w:p w14:paraId="72D38FC1" w14:textId="77777777" w:rsidR="004A5973" w:rsidRDefault="004A5973" w:rsidP="00D41468">
      <w:pPr>
        <w:pStyle w:val="ComputerScreen"/>
      </w:pPr>
      <w:r>
        <w:t xml:space="preserve">12  01/04/99   c      1287  CARDIOLOGY Cons                                                          </w:t>
      </w:r>
    </w:p>
    <w:p w14:paraId="72D38FC2" w14:textId="77777777" w:rsidR="004A5973" w:rsidRDefault="004A5973" w:rsidP="00D41468">
      <w:pPr>
        <w:pStyle w:val="CScreenReversed"/>
      </w:pPr>
      <w:r>
        <w:t xml:space="preserve">+         Enter ?? for more actions                                             </w:t>
      </w:r>
    </w:p>
    <w:p w14:paraId="72D38FC3" w14:textId="77777777" w:rsidR="004A5973" w:rsidRDefault="004A5973" w:rsidP="00D41468">
      <w:pPr>
        <w:pStyle w:val="ComputerScreen"/>
      </w:pPr>
      <w:r>
        <w:t>SP Select Patient         RT Results Display        ER Edit/Resubmit</w:t>
      </w:r>
    </w:p>
    <w:p w14:paraId="72D38FC4" w14:textId="77777777" w:rsidR="004A5973" w:rsidRDefault="004A5973" w:rsidP="00D41468">
      <w:pPr>
        <w:pStyle w:val="ComputerScreen"/>
      </w:pPr>
      <w:r>
        <w:t>CV Change View ...        PF Print Form 513</w:t>
      </w:r>
    </w:p>
    <w:p w14:paraId="72D38FC5" w14:textId="77777777" w:rsidR="004A5973" w:rsidRDefault="004A5973" w:rsidP="00D41468">
      <w:pPr>
        <w:pStyle w:val="ComputerScreen"/>
      </w:pPr>
      <w:r>
        <w:t>DD Detailed Display       CM Add Comment</w:t>
      </w:r>
    </w:p>
    <w:p w14:paraId="72D38FC6" w14:textId="77777777" w:rsidR="004A5973" w:rsidRDefault="004A5973" w:rsidP="00D41468">
      <w:pPr>
        <w:pStyle w:val="ComputerScreen"/>
      </w:pPr>
      <w:r>
        <w:t xml:space="preserve">Select Consult: Next Screen// </w:t>
      </w:r>
      <w:r>
        <w:rPr>
          <w:b/>
        </w:rPr>
        <w:t>CV</w:t>
      </w:r>
      <w:r>
        <w:t xml:space="preserve">   Change View ...  </w:t>
      </w:r>
    </w:p>
    <w:p w14:paraId="72D38FC7" w14:textId="77777777" w:rsidR="004A5973" w:rsidRDefault="004A5973" w:rsidP="00D41468">
      <w:pPr>
        <w:pStyle w:val="BlankLine"/>
      </w:pPr>
    </w:p>
    <w:p w14:paraId="72D38FC8" w14:textId="77777777" w:rsidR="004A5973" w:rsidRDefault="004A5973" w:rsidP="00D41468">
      <w:pPr>
        <w:pStyle w:val="ComputerScreen"/>
      </w:pPr>
      <w:r>
        <w:t>DT   Date Range</w:t>
      </w:r>
    </w:p>
    <w:p w14:paraId="72D38FC9" w14:textId="77777777" w:rsidR="004A5973" w:rsidRDefault="004A5973" w:rsidP="00D41468">
      <w:pPr>
        <w:pStyle w:val="ComputerScreen"/>
      </w:pPr>
      <w:r>
        <w:t>ST   Status</w:t>
      </w:r>
    </w:p>
    <w:p w14:paraId="72D38FCA" w14:textId="77777777" w:rsidR="004A5973" w:rsidRDefault="004A5973" w:rsidP="00D41468">
      <w:pPr>
        <w:pStyle w:val="ComputerScreen"/>
      </w:pPr>
      <w:r>
        <w:t>SS   Service</w:t>
      </w:r>
    </w:p>
    <w:p w14:paraId="72D38FCB" w14:textId="77777777" w:rsidR="004A5973" w:rsidRDefault="004A5973" w:rsidP="00D41468">
      <w:pPr>
        <w:pStyle w:val="ComputerScreen"/>
      </w:pPr>
      <w:r>
        <w:t xml:space="preserve">Only Display Consults With Status of: All Status's// </w:t>
      </w:r>
      <w:r>
        <w:rPr>
          <w:b/>
        </w:rPr>
        <w:t>p</w:t>
      </w:r>
      <w:r>
        <w:t xml:space="preserve">  Pending</w:t>
      </w:r>
    </w:p>
    <w:p w14:paraId="72D38FCC" w14:textId="77777777" w:rsidR="004A5973" w:rsidRDefault="004A5973" w:rsidP="00D41468">
      <w:pPr>
        <w:pStyle w:val="ComputerScreen"/>
      </w:pPr>
      <w:r>
        <w:t xml:space="preserve">Another Status to display: </w:t>
      </w:r>
      <w:r>
        <w:rPr>
          <w:b/>
        </w:rPr>
        <w:t>s</w:t>
      </w:r>
      <w:r>
        <w:t xml:space="preserve">  Scheduled</w:t>
      </w:r>
    </w:p>
    <w:p w14:paraId="72D38FCD" w14:textId="77777777" w:rsidR="004A5973" w:rsidRDefault="004A5973" w:rsidP="00D41468">
      <w:pPr>
        <w:pStyle w:val="ComputerScreen"/>
      </w:pPr>
      <w:r>
        <w:t xml:space="preserve">Another Status to display: </w:t>
      </w:r>
      <w:r>
        <w:rPr>
          <w:b/>
        </w:rPr>
        <w:t>a</w:t>
      </w:r>
      <w:r>
        <w:t xml:space="preserve">  Active</w:t>
      </w:r>
    </w:p>
    <w:p w14:paraId="72D38FCE" w14:textId="77777777" w:rsidR="004A5973" w:rsidRDefault="004A5973" w:rsidP="00D41468">
      <w:pPr>
        <w:pStyle w:val="ComputerScreen"/>
      </w:pPr>
      <w:r>
        <w:t xml:space="preserve">Another Status to display: </w:t>
      </w:r>
      <w:r>
        <w:rPr>
          <w:b/>
        </w:rPr>
        <w:t>&lt;Enter&gt;</w:t>
      </w:r>
    </w:p>
    <w:p w14:paraId="72D38FCF" w14:textId="77777777" w:rsidR="004A5973" w:rsidRDefault="004A5973" w:rsidP="00D41468">
      <w:pPr>
        <w:pStyle w:val="BlankLine"/>
      </w:pPr>
      <w:r>
        <w:t>(Continued on the next page.)</w:t>
      </w:r>
    </w:p>
    <w:p w14:paraId="72D38FD0" w14:textId="77777777" w:rsidR="004A5973" w:rsidRDefault="004A5973" w:rsidP="00D41468">
      <w:pPr>
        <w:pStyle w:val="BlankLine"/>
      </w:pPr>
      <w:r>
        <w:br w:type="page"/>
      </w:r>
    </w:p>
    <w:p w14:paraId="72D38FD1" w14:textId="77777777" w:rsidR="004A5973" w:rsidRPr="00B40239" w:rsidRDefault="004A5973" w:rsidP="00D41468">
      <w:pPr>
        <w:pStyle w:val="ComputerScreen"/>
      </w:pPr>
      <w:r w:rsidRPr="00B40239">
        <w:lastRenderedPageBreak/>
        <w:t>CONSULT TRACKING              Jul 30, 1997 09:21:10          Page:   1 of   1</w:t>
      </w:r>
    </w:p>
    <w:p w14:paraId="72D38FD2" w14:textId="77777777" w:rsidR="005E5AB1" w:rsidRDefault="005E5AB1" w:rsidP="00D41468">
      <w:pPr>
        <w:pStyle w:val="ComputerScreen"/>
      </w:pPr>
      <w:r>
        <w:t>CPRSPATIENT,FOUR 666-43-8796          2B M              DEC 4,1949 (50)   &lt;CAD&gt;</w:t>
      </w:r>
    </w:p>
    <w:p w14:paraId="72D38FD3" w14:textId="77777777" w:rsidR="004A5973" w:rsidRDefault="004A5973" w:rsidP="00D41468">
      <w:pPr>
        <w:pStyle w:val="ComputerScreen"/>
      </w:pPr>
      <w:r>
        <w:t xml:space="preserve">                                                                 Wt.(lb): 184</w:t>
      </w:r>
    </w:p>
    <w:p w14:paraId="72D38FD4" w14:textId="77777777" w:rsidR="004A5973" w:rsidRPr="00B40239" w:rsidRDefault="004A5973" w:rsidP="00D41468">
      <w:pPr>
        <w:pStyle w:val="ComputerScreen"/>
      </w:pPr>
      <w:r w:rsidRPr="00B40239">
        <w:t xml:space="preserve">    Requested  St     No.   Consult/Procedure Request                        </w:t>
      </w:r>
      <w:r w:rsidRPr="00B40239">
        <w:sym w:font="Symbol" w:char="F07F"/>
      </w:r>
    </w:p>
    <w:p w14:paraId="72D38FD5" w14:textId="77777777" w:rsidR="004A5973" w:rsidRDefault="004A5973" w:rsidP="00D41468">
      <w:pPr>
        <w:pStyle w:val="ComputerScreen"/>
      </w:pPr>
      <w:r>
        <w:t xml:space="preserve">1   10/06/00   p      1766  EYE CLINIC Cons                                     </w:t>
      </w:r>
    </w:p>
    <w:p w14:paraId="72D38FD6" w14:textId="77777777" w:rsidR="004A5973" w:rsidRDefault="004A5973" w:rsidP="00D41468">
      <w:pPr>
        <w:pStyle w:val="ComputerScreen"/>
      </w:pPr>
      <w:r>
        <w:t xml:space="preserve">2   09/21/00   p      1764  Electrocardiogram CARDIOLOGY Proc                   </w:t>
      </w:r>
    </w:p>
    <w:p w14:paraId="72D38FD7" w14:textId="77777777" w:rsidR="004A5973" w:rsidRDefault="004A5973" w:rsidP="00D41468">
      <w:pPr>
        <w:pStyle w:val="ComputerScreen"/>
      </w:pPr>
      <w:r>
        <w:t xml:space="preserve">3   04/25/00   s      1713  CARDIOLOGY Cons                                     </w:t>
      </w:r>
    </w:p>
    <w:p w14:paraId="72D38FD8" w14:textId="77777777" w:rsidR="004A5973" w:rsidRDefault="004A5973" w:rsidP="00D41468">
      <w:pPr>
        <w:pStyle w:val="ComputerScreen"/>
      </w:pPr>
      <w:r>
        <w:t xml:space="preserve">8   04/29/99   a      1455  CARDIOLOGY (oex) CARDIOLOGY Cons                    </w:t>
      </w:r>
    </w:p>
    <w:p w14:paraId="72D38FD9" w14:textId="77777777" w:rsidR="004A5973" w:rsidRDefault="004A5973" w:rsidP="00D41468">
      <w:pPr>
        <w:pStyle w:val="ComputerScreen"/>
      </w:pPr>
    </w:p>
    <w:p w14:paraId="72D38FDA" w14:textId="77777777" w:rsidR="004A5973" w:rsidRDefault="004A5973" w:rsidP="00D41468">
      <w:pPr>
        <w:pStyle w:val="ComputerScreen"/>
      </w:pPr>
    </w:p>
    <w:p w14:paraId="72D38FDB" w14:textId="77777777" w:rsidR="004A5973" w:rsidRDefault="004A5973" w:rsidP="00D41468">
      <w:pPr>
        <w:pStyle w:val="ComputerScreen"/>
      </w:pPr>
    </w:p>
    <w:p w14:paraId="72D38FDC" w14:textId="77777777" w:rsidR="004A5973" w:rsidRDefault="004A5973" w:rsidP="00D41468">
      <w:pPr>
        <w:pStyle w:val="ComputerScreen"/>
      </w:pPr>
    </w:p>
    <w:p w14:paraId="72D38FDD" w14:textId="77777777" w:rsidR="004A5973" w:rsidRDefault="004A5973" w:rsidP="00D41468">
      <w:pPr>
        <w:pStyle w:val="ComputerScreen"/>
      </w:pPr>
    </w:p>
    <w:p w14:paraId="72D38FDE" w14:textId="77777777" w:rsidR="004A5973" w:rsidRDefault="004A5973" w:rsidP="00D41468">
      <w:pPr>
        <w:pStyle w:val="ComputerScreen"/>
      </w:pPr>
    </w:p>
    <w:p w14:paraId="72D38FDF" w14:textId="77777777" w:rsidR="004A5973" w:rsidRDefault="004A5973" w:rsidP="00D41468">
      <w:pPr>
        <w:pStyle w:val="ComputerScreen"/>
      </w:pPr>
    </w:p>
    <w:p w14:paraId="72D38FE0" w14:textId="77777777" w:rsidR="004A5973" w:rsidRDefault="004A5973" w:rsidP="00D41468">
      <w:pPr>
        <w:pStyle w:val="ComputerScreen"/>
      </w:pPr>
    </w:p>
    <w:p w14:paraId="72D38FE1" w14:textId="77777777" w:rsidR="004A5973" w:rsidRDefault="004A5973" w:rsidP="00D41468">
      <w:pPr>
        <w:pStyle w:val="CScreenReversed"/>
      </w:pPr>
      <w:r>
        <w:t xml:space="preserve">          Enter ?? for more actions                                             </w:t>
      </w:r>
    </w:p>
    <w:p w14:paraId="72D38FE2" w14:textId="77777777" w:rsidR="004A5973" w:rsidRDefault="004A5973" w:rsidP="00D41468">
      <w:pPr>
        <w:pStyle w:val="ComputerScreen"/>
      </w:pPr>
      <w:r>
        <w:t>SP Select Patient         RT Results Display        ER Edit/Resubmit</w:t>
      </w:r>
    </w:p>
    <w:p w14:paraId="72D38FE3" w14:textId="77777777" w:rsidR="004A5973" w:rsidRDefault="004A5973" w:rsidP="00D41468">
      <w:pPr>
        <w:pStyle w:val="ComputerScreen"/>
      </w:pPr>
      <w:r>
        <w:t>CV Change View ...        PF Print Form 513</w:t>
      </w:r>
    </w:p>
    <w:p w14:paraId="72D38FE4" w14:textId="77777777" w:rsidR="004A5973" w:rsidRDefault="004A5973" w:rsidP="00D41468">
      <w:pPr>
        <w:pStyle w:val="ComputerScreen"/>
      </w:pPr>
      <w:r>
        <w:t>DD Detailed Display       CM Add Comment</w:t>
      </w:r>
    </w:p>
    <w:p w14:paraId="72D38FE5" w14:textId="77777777" w:rsidR="004A5973" w:rsidRDefault="004A5973" w:rsidP="00D41468">
      <w:pPr>
        <w:pStyle w:val="ComputerScreen"/>
      </w:pPr>
      <w:r>
        <w:t xml:space="preserve">Select Consult: Quit// </w:t>
      </w:r>
    </w:p>
    <w:p w14:paraId="72D38FE6" w14:textId="77777777" w:rsidR="004A5973" w:rsidRDefault="004A5973" w:rsidP="00D41468">
      <w:pPr>
        <w:pStyle w:val="Heading3"/>
      </w:pPr>
      <w:r>
        <w:fldChar w:fldCharType="begin"/>
      </w:r>
      <w:r>
        <w:instrText>xe "View by Status (ST)"</w:instrText>
      </w:r>
      <w:r>
        <w:fldChar w:fldCharType="end"/>
      </w:r>
      <w:r>
        <w:rPr>
          <w:vanish/>
        </w:rPr>
        <w:fldChar w:fldCharType="begin"/>
      </w:r>
      <w:r>
        <w:instrText>xe "Actions:View by Status (ST)"</w:instrText>
      </w:r>
      <w:r>
        <w:rPr>
          <w:vanish/>
        </w:rPr>
        <w:fldChar w:fldCharType="end"/>
      </w:r>
      <w:r>
        <w:rPr>
          <w:rFonts w:ascii="New Century Schoolbook" w:hAnsi="New Century Schoolbook"/>
        </w:rPr>
        <w:br w:type="page"/>
      </w:r>
      <w:bookmarkStart w:id="351" w:name="_Toc485096254"/>
      <w:bookmarkStart w:id="352" w:name="_Toc485133947"/>
      <w:bookmarkStart w:id="353" w:name="_Toc508628511"/>
      <w:r>
        <w:lastRenderedPageBreak/>
        <w:t>Complete Request (CT) Action</w:t>
      </w:r>
      <w:bookmarkStart w:id="354" w:name="CT"/>
      <w:bookmarkEnd w:id="344"/>
      <w:bookmarkEnd w:id="345"/>
      <w:bookmarkEnd w:id="346"/>
      <w:bookmarkEnd w:id="347"/>
      <w:bookmarkEnd w:id="351"/>
      <w:bookmarkEnd w:id="352"/>
      <w:bookmarkEnd w:id="353"/>
      <w:bookmarkEnd w:id="354"/>
      <w:r>
        <w:fldChar w:fldCharType="begin"/>
      </w:r>
      <w:r>
        <w:instrText>xe "Complete Request (CT)"</w:instrText>
      </w:r>
      <w:r>
        <w:fldChar w:fldCharType="end"/>
      </w:r>
      <w:r>
        <w:fldChar w:fldCharType="begin"/>
      </w:r>
      <w:r>
        <w:instrText>xe "Actions:Complete Request (CT)"</w:instrText>
      </w:r>
      <w:r>
        <w:fldChar w:fldCharType="end"/>
      </w:r>
    </w:p>
    <w:p w14:paraId="72D38FE7" w14:textId="77777777" w:rsidR="004A5973" w:rsidRDefault="005E5AB1" w:rsidP="00D41468">
      <w:pPr>
        <w:pStyle w:val="BodyTextIndent"/>
      </w:pPr>
      <w:r>
        <w:t>The Complete Request</w:t>
      </w:r>
      <w:r w:rsidR="004A5973">
        <w:t xml:space="preserve"> action which updates a consult order’s CPRS status</w:t>
      </w:r>
      <w:r w:rsidR="004A5973">
        <w:fldChar w:fldCharType="begin"/>
      </w:r>
      <w:r w:rsidR="004A5973">
        <w:instrText xml:space="preserve"> XE "status" </w:instrText>
      </w:r>
      <w:r w:rsidR="004A5973">
        <w:fldChar w:fldCharType="end"/>
      </w:r>
      <w:r w:rsidR="004A5973">
        <w:t xml:space="preserve"> to completed (c). </w:t>
      </w:r>
    </w:p>
    <w:p w14:paraId="72D38FE8" w14:textId="77777777" w:rsidR="00B40239" w:rsidRDefault="00B40239" w:rsidP="00D41468"/>
    <w:p w14:paraId="72D38FE9" w14:textId="77777777" w:rsidR="004A5973" w:rsidRDefault="004A5973" w:rsidP="00D41468">
      <w:r>
        <w:t>Using the CT action informs the system that you are completely finished with a consult or procedure. An alert is sent to the originating provider and marks the record of the consult as complete.</w:t>
      </w:r>
    </w:p>
    <w:p w14:paraId="72D38FEA" w14:textId="77777777" w:rsidR="00B40239" w:rsidRDefault="00B40239" w:rsidP="00D41468"/>
    <w:p w14:paraId="72D38FEB" w14:textId="77777777" w:rsidR="004A5973" w:rsidRDefault="004A5973" w:rsidP="00D41468">
      <w:r>
        <w:t>Finally, the Complete action links you to TIU</w:t>
      </w:r>
      <w:r>
        <w:fldChar w:fldCharType="begin"/>
      </w:r>
      <w:r>
        <w:instrText xml:space="preserve"> XE "Text Integration Utility (TIU)" </w:instrText>
      </w:r>
      <w:r>
        <w:fldChar w:fldCharType="end"/>
      </w:r>
      <w:r>
        <w:t xml:space="preserve"> so that you can enter results</w:t>
      </w:r>
      <w:r>
        <w:fldChar w:fldCharType="begin"/>
      </w:r>
      <w:r>
        <w:instrText xml:space="preserve"> XE "Results" </w:instrText>
      </w:r>
      <w:r>
        <w:fldChar w:fldCharType="end"/>
      </w:r>
      <w:r>
        <w:t xml:space="preserve">. See page </w:t>
      </w:r>
      <w:r w:rsidR="004D2794">
        <w:rPr>
          <w:noProof/>
        </w:rPr>
        <w:fldChar w:fldCharType="begin"/>
      </w:r>
      <w:r w:rsidR="004D2794">
        <w:rPr>
          <w:noProof/>
        </w:rPr>
        <w:instrText xml:space="preserve"> PAGEREF EnterFindings \* MERGEFORMAT </w:instrText>
      </w:r>
      <w:r w:rsidR="004D2794">
        <w:rPr>
          <w:noProof/>
        </w:rPr>
        <w:fldChar w:fldCharType="separate"/>
      </w:r>
      <w:r w:rsidR="00745AC7">
        <w:rPr>
          <w:noProof/>
        </w:rPr>
        <w:t>26</w:t>
      </w:r>
      <w:r w:rsidR="004D2794">
        <w:rPr>
          <w:noProof/>
        </w:rPr>
        <w:fldChar w:fldCharType="end"/>
      </w:r>
      <w:r>
        <w:t xml:space="preserve"> for an example of this feature.</w:t>
      </w:r>
    </w:p>
    <w:p w14:paraId="72D38FEC" w14:textId="77777777" w:rsidR="00B40239" w:rsidRDefault="00B40239" w:rsidP="00D41468"/>
    <w:p w14:paraId="72D38FED" w14:textId="77777777" w:rsidR="004A5973" w:rsidRDefault="004A5973" w:rsidP="00D41468">
      <w:r>
        <w:t>If a user is set up as either an Administrative User or on an Administrative User Team, the option exists to perform an Administrative Complete. In the GUI (Windows) interface, this is a separate command under Action | Consult Tracking. In List Manager, if the user has Administrative privileges, then the program asks if an Administrative Complete should be performed. (An Administrative complete does not have results attached to it.)</w:t>
      </w:r>
    </w:p>
    <w:p w14:paraId="72D38FEE" w14:textId="77777777" w:rsidR="004A5973" w:rsidRDefault="004A5973" w:rsidP="00D41468">
      <w:pPr>
        <w:pStyle w:val="Heading3"/>
      </w:pPr>
      <w:r>
        <w:br w:type="page"/>
      </w:r>
      <w:bookmarkStart w:id="355" w:name="_Toc401592261"/>
      <w:bookmarkStart w:id="356" w:name="_Toc402366898"/>
      <w:bookmarkStart w:id="357" w:name="_Toc421668541"/>
      <w:bookmarkStart w:id="358" w:name="_Toc421693968"/>
      <w:bookmarkStart w:id="359" w:name="_Toc508628512"/>
      <w:r>
        <w:lastRenderedPageBreak/>
        <w:t>Deny Request (DY) Action</w:t>
      </w:r>
      <w:bookmarkEnd w:id="355"/>
      <w:bookmarkEnd w:id="356"/>
      <w:bookmarkEnd w:id="357"/>
      <w:bookmarkEnd w:id="358"/>
      <w:bookmarkEnd w:id="359"/>
    </w:p>
    <w:p w14:paraId="72D38FEF" w14:textId="77777777" w:rsidR="00B40239" w:rsidRDefault="00B40239" w:rsidP="00D41468">
      <w:bookmarkStart w:id="360" w:name="_Toc421668542"/>
      <w:bookmarkStart w:id="361" w:name="_Toc421693969"/>
    </w:p>
    <w:p w14:paraId="72D38FF0" w14:textId="77777777" w:rsidR="004A5973" w:rsidRDefault="004A5973" w:rsidP="00D41468">
      <w:r>
        <w:t>The Deny Request action has been subsumed by the Cancel action. See Cancel (CX) Action</w:t>
      </w:r>
      <w:bookmarkEnd w:id="360"/>
      <w:bookmarkEnd w:id="361"/>
      <w:r>
        <w:t xml:space="preserve"> on page </w:t>
      </w:r>
      <w:r w:rsidR="004D2794">
        <w:rPr>
          <w:noProof/>
        </w:rPr>
        <w:fldChar w:fldCharType="begin"/>
      </w:r>
      <w:r w:rsidR="004D2794">
        <w:rPr>
          <w:noProof/>
        </w:rPr>
        <w:instrText xml:space="preserve"> PAGEREF CX </w:instrText>
      </w:r>
      <w:r w:rsidR="004D2794">
        <w:rPr>
          <w:noProof/>
        </w:rPr>
        <w:instrText xml:space="preserve">\* MERGEFORMAT </w:instrText>
      </w:r>
      <w:r w:rsidR="004D2794">
        <w:rPr>
          <w:noProof/>
        </w:rPr>
        <w:fldChar w:fldCharType="separate"/>
      </w:r>
      <w:r w:rsidR="00745AC7">
        <w:rPr>
          <w:noProof/>
        </w:rPr>
        <w:t>111</w:t>
      </w:r>
      <w:r w:rsidR="004D2794">
        <w:rPr>
          <w:noProof/>
        </w:rPr>
        <w:fldChar w:fldCharType="end"/>
      </w:r>
      <w:r>
        <w:t>.</w:t>
      </w:r>
      <w:r>
        <w:fldChar w:fldCharType="begin"/>
      </w:r>
      <w:r>
        <w:instrText>xe "Deny Request (DY)"</w:instrText>
      </w:r>
      <w:r>
        <w:fldChar w:fldCharType="end"/>
      </w:r>
      <w:r>
        <w:fldChar w:fldCharType="begin"/>
      </w:r>
      <w:r>
        <w:instrText>xe "Actions:Deny Request (DY)"</w:instrText>
      </w:r>
      <w:r>
        <w:fldChar w:fldCharType="end"/>
      </w:r>
    </w:p>
    <w:p w14:paraId="72D38FF1" w14:textId="77777777" w:rsidR="004A5973" w:rsidRDefault="004A5973" w:rsidP="00D41468">
      <w:pPr>
        <w:pStyle w:val="Heading3"/>
      </w:pPr>
      <w:bookmarkStart w:id="362" w:name="_Toc401592262"/>
      <w:bookmarkStart w:id="363" w:name="_Toc402366899"/>
      <w:r>
        <w:br w:type="page"/>
      </w:r>
      <w:bookmarkStart w:id="364" w:name="_Toc421668543"/>
      <w:bookmarkStart w:id="365" w:name="_Toc421693970"/>
      <w:bookmarkStart w:id="366" w:name="_Toc508628513"/>
      <w:r>
        <w:lastRenderedPageBreak/>
        <w:t>Detailed Order Display (DD) Action</w:t>
      </w:r>
      <w:bookmarkEnd w:id="362"/>
      <w:bookmarkEnd w:id="363"/>
      <w:bookmarkEnd w:id="364"/>
      <w:bookmarkEnd w:id="365"/>
      <w:bookmarkEnd w:id="366"/>
      <w:r>
        <w:fldChar w:fldCharType="begin"/>
      </w:r>
      <w:r>
        <w:instrText>xe "Detailed Order Display (DD)"</w:instrText>
      </w:r>
      <w:r>
        <w:fldChar w:fldCharType="end"/>
      </w:r>
      <w:r>
        <w:fldChar w:fldCharType="begin"/>
      </w:r>
      <w:r>
        <w:instrText>xe "Actions:Detailed Order Display (DD)"</w:instrText>
      </w:r>
      <w:r>
        <w:fldChar w:fldCharType="end"/>
      </w:r>
    </w:p>
    <w:p w14:paraId="72D38FF2" w14:textId="77777777" w:rsidR="00B40239" w:rsidRDefault="00B40239" w:rsidP="00D41468">
      <w:pPr>
        <w:pStyle w:val="BodyTextIndent3"/>
      </w:pPr>
    </w:p>
    <w:p w14:paraId="72D38FF3" w14:textId="77777777" w:rsidR="004A5973" w:rsidRDefault="004A5973" w:rsidP="00D41468">
      <w:pPr>
        <w:pStyle w:val="BodyTextIndent3"/>
      </w:pPr>
      <w:r>
        <w:t>The Detailed Order Display action provides a list of all consult information contained in the computer file.</w:t>
      </w:r>
    </w:p>
    <w:p w14:paraId="72D38FF4" w14:textId="77777777" w:rsidR="00B40239" w:rsidRDefault="00B40239" w:rsidP="00D41468"/>
    <w:p w14:paraId="72D38FF5" w14:textId="77777777" w:rsidR="004A5973" w:rsidRDefault="004A5973" w:rsidP="00D41468">
      <w:r>
        <w:t>Example:</w:t>
      </w:r>
    </w:p>
    <w:p w14:paraId="72D38FF6" w14:textId="77777777" w:rsidR="004A5973" w:rsidRDefault="004A5973" w:rsidP="00D41468">
      <w:pPr>
        <w:pStyle w:val="ListMember"/>
      </w:pPr>
    </w:p>
    <w:p w14:paraId="72D38FF7" w14:textId="77777777" w:rsidR="004A5973" w:rsidRDefault="004A5973" w:rsidP="00D41468">
      <w:pPr>
        <w:pStyle w:val="ComputerScreen"/>
      </w:pPr>
      <w:r>
        <w:t xml:space="preserve">Select Consult Management Option: </w:t>
      </w:r>
      <w:r>
        <w:rPr>
          <w:b/>
        </w:rPr>
        <w:t>CS</w:t>
      </w:r>
      <w:r>
        <w:t xml:space="preserve">  Consult Service Tracking</w:t>
      </w:r>
    </w:p>
    <w:p w14:paraId="72D38FF8" w14:textId="77777777" w:rsidR="004A5973" w:rsidRDefault="004A5973" w:rsidP="00D41468">
      <w:pPr>
        <w:pStyle w:val="ComputerScreen"/>
      </w:pPr>
      <w:r>
        <w:t xml:space="preserve">Select Patient: </w:t>
      </w:r>
      <w:r w:rsidR="005E5AB1">
        <w:rPr>
          <w:b/>
        </w:rPr>
        <w:t>CPRSPATIENT,FOUR</w:t>
      </w:r>
      <w:r>
        <w:t xml:space="preserve"> </w:t>
      </w:r>
      <w:r w:rsidR="005E5AB1">
        <w:t>CPRSPATIENT,FOUR</w:t>
      </w:r>
      <w:r>
        <w:t xml:space="preserve">         12-04-49     </w:t>
      </w:r>
      <w:r w:rsidR="005E5AB1">
        <w:t>666</w:t>
      </w:r>
      <w:r>
        <w:t xml:space="preserve">438796       SC VETERAN    </w:t>
      </w:r>
    </w:p>
    <w:p w14:paraId="72D38FF9" w14:textId="77777777" w:rsidR="004A5973" w:rsidRDefault="004A5973" w:rsidP="00D41468">
      <w:pPr>
        <w:pStyle w:val="ComputerScreen"/>
      </w:pPr>
    </w:p>
    <w:p w14:paraId="72D38FFA" w14:textId="77777777" w:rsidR="004A5973" w:rsidRDefault="004A5973" w:rsidP="00D41468">
      <w:pPr>
        <w:pStyle w:val="ComputerScreen"/>
      </w:pPr>
      <w:r>
        <w:t xml:space="preserve">Select Service/Specialty: ALL SERVICES// </w:t>
      </w:r>
      <w:r>
        <w:rPr>
          <w:b/>
        </w:rPr>
        <w:t>PUL</w:t>
      </w:r>
      <w:r>
        <w:t xml:space="preserve">MONARY       </w:t>
      </w:r>
    </w:p>
    <w:p w14:paraId="72D38FFB" w14:textId="77777777" w:rsidR="004A5973" w:rsidRDefault="004A5973" w:rsidP="00D41468">
      <w:pPr>
        <w:pStyle w:val="ComputerScreen"/>
      </w:pPr>
      <w:r>
        <w:t xml:space="preserve">List From Starting Date:  ALL DATES // </w:t>
      </w:r>
      <w:r>
        <w:rPr>
          <w:b/>
        </w:rPr>
        <w:t>&lt;Enter&gt;</w:t>
      </w:r>
      <w:r>
        <w:t xml:space="preserve"> ALL DATES</w:t>
      </w:r>
    </w:p>
    <w:p w14:paraId="72D38FFC" w14:textId="77777777" w:rsidR="004A5973" w:rsidRDefault="004A5973" w:rsidP="00D41468">
      <w:pPr>
        <w:pStyle w:val="ListMember"/>
      </w:pPr>
    </w:p>
    <w:p w14:paraId="72D38FFD" w14:textId="77777777" w:rsidR="004A5973" w:rsidRPr="00B40239" w:rsidRDefault="004A5973" w:rsidP="00D41468">
      <w:pPr>
        <w:pStyle w:val="ComputerScreen"/>
      </w:pPr>
      <w:r w:rsidRPr="00B40239">
        <w:t>CONSULT TRACKING              Nov 01, 1997 13:55:32          Page:   1 of   1</w:t>
      </w:r>
    </w:p>
    <w:p w14:paraId="72D38FFE" w14:textId="77777777" w:rsidR="00011FA6" w:rsidRDefault="00011FA6" w:rsidP="00D41468">
      <w:pPr>
        <w:pStyle w:val="ComputerScreen"/>
      </w:pPr>
      <w:r>
        <w:t>CPRSPATIENT,FOUR 666-43-8796          2B M              DEC 4,1949 (50)   &lt;CAD&gt;</w:t>
      </w:r>
    </w:p>
    <w:p w14:paraId="72D38FFF" w14:textId="77777777" w:rsidR="004A5973" w:rsidRDefault="004A5973" w:rsidP="00D41468">
      <w:pPr>
        <w:pStyle w:val="ComputerScreen"/>
      </w:pPr>
      <w:r>
        <w:t xml:space="preserve">                                                                 Wt.(lb): 184</w:t>
      </w:r>
    </w:p>
    <w:p w14:paraId="72D39000" w14:textId="77777777" w:rsidR="004A5973" w:rsidRPr="00B40239" w:rsidRDefault="004A5973" w:rsidP="00D41468">
      <w:pPr>
        <w:pStyle w:val="ComputerScreen"/>
      </w:pPr>
      <w:r w:rsidRPr="00B40239">
        <w:t xml:space="preserve">    Requested  St     No.   Consult/Procedure Request                        </w:t>
      </w:r>
    </w:p>
    <w:p w14:paraId="72D39001" w14:textId="77777777" w:rsidR="004A5973" w:rsidRDefault="004A5973" w:rsidP="00D41468">
      <w:pPr>
        <w:pStyle w:val="ComputerScreen"/>
      </w:pPr>
      <w:r>
        <w:t xml:space="preserve">1   11/01/97   c       675  PULMONARY Consult                   </w:t>
      </w:r>
    </w:p>
    <w:p w14:paraId="72D39002" w14:textId="77777777" w:rsidR="004A5973" w:rsidRDefault="004A5973" w:rsidP="00D41468">
      <w:pPr>
        <w:pStyle w:val="ComputerScreen"/>
      </w:pPr>
      <w:r>
        <w:t xml:space="preserve">2   10/06/00   p       566  EYE CLINIC Cons                                     </w:t>
      </w:r>
    </w:p>
    <w:p w14:paraId="72D39003" w14:textId="77777777" w:rsidR="004A5973" w:rsidRDefault="004A5973" w:rsidP="00D41468">
      <w:pPr>
        <w:pStyle w:val="ComputerScreen"/>
      </w:pPr>
      <w:r>
        <w:t>3   09/21/00   p       464  Electrocardiogram CARDIOLOGY Proc</w:t>
      </w:r>
      <w:r>
        <w:rPr>
          <w:u w:val="single"/>
        </w:rPr>
        <w:t xml:space="preserve">                   </w:t>
      </w:r>
      <w:r>
        <w:t xml:space="preserve">    </w:t>
      </w:r>
    </w:p>
    <w:p w14:paraId="72D39004" w14:textId="77777777" w:rsidR="004A5973" w:rsidRDefault="004A5973" w:rsidP="00D41468">
      <w:pPr>
        <w:pStyle w:val="ComputerScreen"/>
      </w:pPr>
    </w:p>
    <w:p w14:paraId="72D39005" w14:textId="77777777" w:rsidR="004A5973" w:rsidRDefault="004A5973" w:rsidP="00D41468">
      <w:pPr>
        <w:pStyle w:val="ComputerScreen"/>
      </w:pPr>
    </w:p>
    <w:p w14:paraId="72D39006" w14:textId="77777777" w:rsidR="004A5973" w:rsidRDefault="004A5973" w:rsidP="00D41468">
      <w:pPr>
        <w:pStyle w:val="ComputerScreen"/>
      </w:pPr>
    </w:p>
    <w:p w14:paraId="72D39007" w14:textId="77777777" w:rsidR="004A5973" w:rsidRDefault="004A5973" w:rsidP="00D41468">
      <w:pPr>
        <w:pStyle w:val="ComputerScreen"/>
      </w:pPr>
    </w:p>
    <w:p w14:paraId="72D39008" w14:textId="77777777" w:rsidR="004A5973" w:rsidRDefault="004A5973" w:rsidP="00D41468">
      <w:pPr>
        <w:pStyle w:val="ComputerScreen"/>
      </w:pPr>
    </w:p>
    <w:p w14:paraId="72D39009" w14:textId="77777777" w:rsidR="004A5973" w:rsidRDefault="004A5973" w:rsidP="00D41468">
      <w:pPr>
        <w:pStyle w:val="ComputerScreen"/>
      </w:pPr>
    </w:p>
    <w:p w14:paraId="72D3900A" w14:textId="77777777" w:rsidR="004A5973" w:rsidRDefault="004A5973" w:rsidP="00D41468">
      <w:pPr>
        <w:pStyle w:val="ComputerScreen"/>
      </w:pPr>
    </w:p>
    <w:p w14:paraId="72D3900B" w14:textId="77777777" w:rsidR="004A5973" w:rsidRDefault="004A5973" w:rsidP="00D41468">
      <w:pPr>
        <w:pStyle w:val="ComputerScreen"/>
      </w:pPr>
    </w:p>
    <w:p w14:paraId="72D3900C" w14:textId="77777777" w:rsidR="004A5973" w:rsidRDefault="004A5973" w:rsidP="00D41468">
      <w:pPr>
        <w:pStyle w:val="ComputerScreen"/>
      </w:pPr>
    </w:p>
    <w:p w14:paraId="72D3900D" w14:textId="77777777" w:rsidR="004A5973" w:rsidRDefault="004A5973" w:rsidP="00D41468">
      <w:pPr>
        <w:pStyle w:val="ComputerScreen"/>
      </w:pPr>
    </w:p>
    <w:p w14:paraId="72D3900E" w14:textId="77777777" w:rsidR="004A5973" w:rsidRDefault="004A5973" w:rsidP="00D41468">
      <w:pPr>
        <w:pStyle w:val="CScreenReversed"/>
      </w:pPr>
      <w:r>
        <w:t xml:space="preserve">          Enter ?? for more actions                                             </w:t>
      </w:r>
    </w:p>
    <w:p w14:paraId="72D3900F" w14:textId="77777777" w:rsidR="004A5973" w:rsidRDefault="004A5973" w:rsidP="00D41468">
      <w:pPr>
        <w:pStyle w:val="ComputerScreen"/>
      </w:pPr>
      <w:r>
        <w:t>SP Select Patient   FR Forward          CT Complete/Update  RT Results Display</w:t>
      </w:r>
    </w:p>
    <w:p w14:paraId="72D39010" w14:textId="77777777" w:rsidR="004A5973" w:rsidRDefault="004A5973" w:rsidP="00D41468">
      <w:pPr>
        <w:pStyle w:val="ComputerScreen"/>
      </w:pPr>
      <w:r>
        <w:t>CV Change View ...  CX Cancel (Deny)    MA Make Addendum    PF Print Form 513</w:t>
      </w:r>
    </w:p>
    <w:p w14:paraId="72D39011" w14:textId="77777777" w:rsidR="004A5973" w:rsidRDefault="004A5973" w:rsidP="00D41468">
      <w:pPr>
        <w:pStyle w:val="ComputerScreen"/>
      </w:pPr>
      <w:r>
        <w:t>RC Receive          DC Discontinue      SF Sig Findings     RM Remove Med Rslt</w:t>
      </w:r>
    </w:p>
    <w:p w14:paraId="72D39012" w14:textId="77777777" w:rsidR="004A5973" w:rsidRDefault="004A5973" w:rsidP="00D41468">
      <w:pPr>
        <w:pStyle w:val="ComputerScreen"/>
      </w:pPr>
      <w:r>
        <w:t>SC Schedule         CM Add Comment      DD Detailed Display ER Edit/Resubmit</w:t>
      </w:r>
    </w:p>
    <w:p w14:paraId="72D39013" w14:textId="77777777" w:rsidR="004A5973" w:rsidRDefault="004A5973" w:rsidP="00D41468">
      <w:pPr>
        <w:pStyle w:val="ComputerScreen"/>
      </w:pPr>
      <w:r>
        <w:t xml:space="preserve">Select:Quit// </w:t>
      </w:r>
      <w:r>
        <w:rPr>
          <w:b/>
        </w:rPr>
        <w:t>DD</w:t>
      </w:r>
      <w:r>
        <w:t xml:space="preserve">   Detail Display</w:t>
      </w:r>
    </w:p>
    <w:p w14:paraId="72D39014" w14:textId="77777777" w:rsidR="004A5973" w:rsidRDefault="004A5973" w:rsidP="00D41468">
      <w:pPr>
        <w:pStyle w:val="ListMember"/>
      </w:pPr>
    </w:p>
    <w:p w14:paraId="72D39015" w14:textId="77777777" w:rsidR="004A5973" w:rsidRDefault="004A5973" w:rsidP="00D41468">
      <w:pPr>
        <w:pStyle w:val="ComputerScreen"/>
      </w:pPr>
      <w:r>
        <w:t>Select Consult Number: 1</w:t>
      </w:r>
    </w:p>
    <w:p w14:paraId="72D39016" w14:textId="77777777" w:rsidR="00B40239" w:rsidRDefault="00B40239" w:rsidP="00D41468"/>
    <w:p w14:paraId="72D39017" w14:textId="77777777" w:rsidR="004A5973" w:rsidRDefault="004A5973" w:rsidP="00D41468">
      <w:r>
        <w:t>You can do just the opposite of the example</w:t>
      </w:r>
      <w:r w:rsidR="004A688F">
        <w:t xml:space="preserve"> above;</w:t>
      </w:r>
      <w:r>
        <w:t xml:space="preserve"> i.e.</w:t>
      </w:r>
      <w:r w:rsidR="004A688F">
        <w:t>,</w:t>
      </w:r>
      <w:r>
        <w:t xml:space="preserve"> you can select a consult first then type the action DD. The result is the same.</w:t>
      </w:r>
    </w:p>
    <w:p w14:paraId="72D39018" w14:textId="77777777" w:rsidR="004A5973" w:rsidRDefault="004A5973" w:rsidP="00D41468">
      <w:r>
        <w:t>(Continued on next page.)</w:t>
      </w:r>
    </w:p>
    <w:p w14:paraId="72D39019" w14:textId="77777777" w:rsidR="004A5973" w:rsidRPr="00B40239" w:rsidRDefault="004A5973" w:rsidP="00D41468">
      <w:pPr>
        <w:pStyle w:val="ComputerScreen"/>
      </w:pPr>
      <w:r>
        <w:br w:type="page"/>
      </w:r>
      <w:r w:rsidRPr="00B40239">
        <w:lastRenderedPageBreak/>
        <w:t>CONSULTS DETAILED DISPLAY     Nov 01, 1997 13:55:42          Page:   1 of   5</w:t>
      </w:r>
    </w:p>
    <w:p w14:paraId="72D3901A" w14:textId="77777777" w:rsidR="004A5973" w:rsidRDefault="004A5973" w:rsidP="00D41468">
      <w:pPr>
        <w:pStyle w:val="ComputerScreen"/>
      </w:pPr>
      <w:r>
        <w:t>CONSULT DETAILED DISPLAY                             Consult No.: 675</w:t>
      </w:r>
    </w:p>
    <w:p w14:paraId="72D3901B" w14:textId="77777777" w:rsidR="004A5973" w:rsidRPr="004A688F" w:rsidRDefault="005E5AB1" w:rsidP="00D41468">
      <w:pPr>
        <w:pStyle w:val="ComputerScreen"/>
      </w:pPr>
      <w:r w:rsidRPr="004A688F">
        <w:t>CPRSPATIENT,TWO</w:t>
      </w:r>
      <w:r w:rsidR="004A5973" w:rsidRPr="004A688F">
        <w:t xml:space="preserve">     </w:t>
      </w:r>
      <w:r w:rsidRPr="004A688F">
        <w:t>666</w:t>
      </w:r>
      <w:r w:rsidR="004A5973" w:rsidRPr="004A688F">
        <w:t xml:space="preserve">-67-1996     DOB: MAR 5,1949 (48)  Wt. (lb): No Entry        </w:t>
      </w:r>
    </w:p>
    <w:p w14:paraId="72D3901C" w14:textId="77777777" w:rsidR="004A5973" w:rsidRPr="004A688F" w:rsidRDefault="004A5973" w:rsidP="00D41468">
      <w:pPr>
        <w:pStyle w:val="ComputerScreen"/>
      </w:pPr>
      <w:r w:rsidRPr="004A688F">
        <w:t xml:space="preserve">                                                                                </w:t>
      </w:r>
    </w:p>
    <w:p w14:paraId="72D3901D" w14:textId="77777777" w:rsidR="004A5973" w:rsidRDefault="004A5973" w:rsidP="00D41468">
      <w:pPr>
        <w:pStyle w:val="ComputerScreen"/>
      </w:pPr>
      <w:r>
        <w:t xml:space="preserve">Current Inpatient/Outpatient: Inpatient                                         </w:t>
      </w:r>
    </w:p>
    <w:p w14:paraId="72D3901E" w14:textId="77777777" w:rsidR="004A5973" w:rsidRDefault="004A5973" w:rsidP="00D41468">
      <w:pPr>
        <w:pStyle w:val="ComputerScreen"/>
      </w:pPr>
      <w:r>
        <w:t xml:space="preserve">Ward:                  2B                                                       </w:t>
      </w:r>
    </w:p>
    <w:p w14:paraId="72D3901F" w14:textId="77777777" w:rsidR="004A5973" w:rsidRDefault="004A5973" w:rsidP="00D41468">
      <w:pPr>
        <w:pStyle w:val="ComputerScreen"/>
      </w:pPr>
      <w:r>
        <w:t xml:space="preserve">Eligibility:           SC VETERAN                                               </w:t>
      </w:r>
    </w:p>
    <w:p w14:paraId="72D39020" w14:textId="77777777" w:rsidR="004A5973" w:rsidRDefault="004A5973" w:rsidP="00D41468">
      <w:pPr>
        <w:pStyle w:val="ComputerScreen"/>
      </w:pPr>
      <w:r>
        <w:t xml:space="preserve">To Service:            PULMONARY                                                </w:t>
      </w:r>
    </w:p>
    <w:p w14:paraId="72D39021" w14:textId="77777777" w:rsidR="004A5973" w:rsidRDefault="004A5973" w:rsidP="00D41468">
      <w:pPr>
        <w:pStyle w:val="ComputerScreen"/>
      </w:pPr>
      <w:r>
        <w:t xml:space="preserve">From Service:          MEDICINE                                                 </w:t>
      </w:r>
    </w:p>
    <w:p w14:paraId="72D39022" w14:textId="77777777" w:rsidR="004A5973" w:rsidRDefault="004A5973" w:rsidP="00D41468">
      <w:pPr>
        <w:pStyle w:val="ComputerScreen"/>
      </w:pPr>
      <w:r>
        <w:t xml:space="preserve">Reason For Request:    Pt experiences shortness of breath when out of           </w:t>
      </w:r>
    </w:p>
    <w:p w14:paraId="72D39023" w14:textId="77777777" w:rsidR="004A5973" w:rsidRDefault="004A5973" w:rsidP="00D41468">
      <w:pPr>
        <w:pStyle w:val="ComputerScreen"/>
      </w:pPr>
      <w:r>
        <w:t xml:space="preserve">                 bed.                                                           </w:t>
      </w:r>
    </w:p>
    <w:p w14:paraId="72D39024" w14:textId="77777777" w:rsidR="004A5973" w:rsidRDefault="004A5973" w:rsidP="00D41468">
      <w:pPr>
        <w:pStyle w:val="ComputerScreen"/>
      </w:pPr>
      <w:r>
        <w:t xml:space="preserve">Status:                COMPLETE                                                 </w:t>
      </w:r>
    </w:p>
    <w:p w14:paraId="72D39025" w14:textId="77777777" w:rsidR="004A5973" w:rsidRDefault="004A5973" w:rsidP="00D41468">
      <w:pPr>
        <w:pStyle w:val="ComputerScreen"/>
      </w:pPr>
      <w:r>
        <w:t xml:space="preserve">                                                                                </w:t>
      </w:r>
    </w:p>
    <w:p w14:paraId="72D39026" w14:textId="77777777" w:rsidR="004A5973" w:rsidRDefault="004A5973" w:rsidP="00D41468">
      <w:pPr>
        <w:pStyle w:val="ComputerScreen"/>
      </w:pPr>
      <w:r>
        <w:t xml:space="preserve">ATTENTION:            </w:t>
      </w:r>
      <w:r w:rsidR="006E192A">
        <w:t>CPRSPROVIDER,TWO</w:t>
      </w:r>
      <w:r>
        <w:t xml:space="preserve">                                           </w:t>
      </w:r>
    </w:p>
    <w:p w14:paraId="72D39027" w14:textId="77777777" w:rsidR="004A5973" w:rsidRDefault="004A5973" w:rsidP="00D41468">
      <w:pPr>
        <w:pStyle w:val="ComputerScreen"/>
      </w:pPr>
      <w:r>
        <w:t xml:space="preserve">Place:                Bedside                                                   </w:t>
      </w:r>
    </w:p>
    <w:p w14:paraId="72D39028" w14:textId="77777777" w:rsidR="004A5973" w:rsidRDefault="004A5973" w:rsidP="00D41468">
      <w:pPr>
        <w:pStyle w:val="ComputerScreen"/>
      </w:pPr>
      <w:r>
        <w:t xml:space="preserve">Urgency:              Routine                                                   </w:t>
      </w:r>
    </w:p>
    <w:p w14:paraId="72D39029" w14:textId="77777777" w:rsidR="004A5973" w:rsidRDefault="004A5973" w:rsidP="00D41468">
      <w:pPr>
        <w:pStyle w:val="ComputerScreen"/>
      </w:pPr>
    </w:p>
    <w:p w14:paraId="72D3902A" w14:textId="77777777" w:rsidR="004A5973" w:rsidRDefault="004A5973" w:rsidP="00D41468">
      <w:pPr>
        <w:pStyle w:val="ComputerScreen"/>
      </w:pPr>
      <w:r>
        <w:t xml:space="preserve">Request Activity      Date/Time       Ordering Clinician  Entered By            </w:t>
      </w:r>
    </w:p>
    <w:p w14:paraId="72D3902B" w14:textId="77777777" w:rsidR="004A5973" w:rsidRDefault="004A5973" w:rsidP="00D41468">
      <w:pPr>
        <w:pStyle w:val="ComputerScreen"/>
      </w:pPr>
      <w:r>
        <w:t xml:space="preserve">                      11/01/97 10:13  </w:t>
      </w:r>
      <w:r w:rsidR="006E192A">
        <w:t>CPRSPROVIDE,ONE</w:t>
      </w:r>
      <w:r>
        <w:t xml:space="preserve">   </w:t>
      </w:r>
      <w:r w:rsidR="00D922A7">
        <w:t xml:space="preserve"> </w:t>
      </w:r>
      <w:r w:rsidR="006E192A">
        <w:t xml:space="preserve">CPRSPROVIDE,ONE   </w:t>
      </w:r>
    </w:p>
    <w:p w14:paraId="72D3902C" w14:textId="77777777" w:rsidR="004A5973" w:rsidRDefault="004A5973" w:rsidP="00D41468">
      <w:pPr>
        <w:pStyle w:val="ComputerScreen"/>
      </w:pPr>
      <w:r>
        <w:t xml:space="preserve">RECEIVED              11/01/97 10:15  </w:t>
      </w:r>
      <w:r w:rsidR="006E192A">
        <w:t>CPRSPROVIDER,ONE</w:t>
      </w:r>
      <w:r>
        <w:t xml:space="preserve">   </w:t>
      </w:r>
      <w:r w:rsidR="006E192A">
        <w:t>CPRSPROVIDER,ONE</w:t>
      </w:r>
      <w:r>
        <w:t xml:space="preserve">     </w:t>
      </w:r>
    </w:p>
    <w:p w14:paraId="72D3902D" w14:textId="77777777" w:rsidR="004A5973" w:rsidRDefault="004A5973" w:rsidP="00D41468">
      <w:pPr>
        <w:pStyle w:val="CScreenReversed"/>
      </w:pPr>
      <w:r>
        <w:t xml:space="preserve">+         Enter ?? for more actions                                             </w:t>
      </w:r>
    </w:p>
    <w:p w14:paraId="72D3902E" w14:textId="77777777" w:rsidR="004A5973" w:rsidRDefault="004A5973" w:rsidP="00D41468">
      <w:pPr>
        <w:pStyle w:val="ComputerScreen"/>
      </w:pPr>
    </w:p>
    <w:p w14:paraId="72D3902F" w14:textId="77777777" w:rsidR="004A5973" w:rsidRDefault="004A5973" w:rsidP="00D41468">
      <w:pPr>
        <w:pStyle w:val="ComputerScreen"/>
      </w:pPr>
      <w:r>
        <w:t xml:space="preserve">Select Action:Next Screen// </w:t>
      </w:r>
      <w:r>
        <w:rPr>
          <w:b/>
        </w:rPr>
        <w:t>&lt;Enter&gt;</w:t>
      </w:r>
    </w:p>
    <w:p w14:paraId="72D39030" w14:textId="77777777" w:rsidR="004A5973" w:rsidRDefault="004A5973" w:rsidP="00D41468">
      <w:pPr>
        <w:pStyle w:val="BlankLine"/>
      </w:pPr>
    </w:p>
    <w:p w14:paraId="72D39031" w14:textId="77777777" w:rsidR="004A5973" w:rsidRPr="00B40239" w:rsidRDefault="004A5973" w:rsidP="00D41468">
      <w:pPr>
        <w:pStyle w:val="ComputerScreen"/>
      </w:pPr>
      <w:r w:rsidRPr="00B40239">
        <w:t>CONSULTS DETAILED DISPLAY     Nov 01, 1997 14:00:20          Page:    2 of  5</w:t>
      </w:r>
    </w:p>
    <w:p w14:paraId="72D39032" w14:textId="77777777" w:rsidR="004A5973" w:rsidRDefault="004A5973" w:rsidP="00D41468">
      <w:pPr>
        <w:pStyle w:val="ComputerScreen"/>
      </w:pPr>
      <w:r>
        <w:t>CONSULT DETAILED DISPLAY                             Consult No.: 675</w:t>
      </w:r>
    </w:p>
    <w:p w14:paraId="72D39033" w14:textId="77777777" w:rsidR="006E192A" w:rsidRDefault="006E192A" w:rsidP="00D41468">
      <w:pPr>
        <w:pStyle w:val="ComputerScreen"/>
      </w:pPr>
      <w:r>
        <w:t xml:space="preserve">CPRSPATIENT,TWO     666-67-1996     DOB: MAR 5,1949 (48)  Wt. (lb): No Entry        </w:t>
      </w:r>
    </w:p>
    <w:p w14:paraId="72D39034" w14:textId="77777777" w:rsidR="004A5973" w:rsidRDefault="004A5973" w:rsidP="00D41468">
      <w:pPr>
        <w:pStyle w:val="ComputerScreen"/>
      </w:pPr>
      <w:r>
        <w:t xml:space="preserve">+                                                                            </w:t>
      </w:r>
    </w:p>
    <w:p w14:paraId="72D39035" w14:textId="77777777" w:rsidR="004A5973" w:rsidRDefault="004A5973" w:rsidP="00D41468">
      <w:pPr>
        <w:pStyle w:val="ComputerScreen"/>
      </w:pPr>
      <w:r>
        <w:t xml:space="preserve">COMPLETED             11/01/97 10:17  </w:t>
      </w:r>
      <w:r w:rsidR="006E192A">
        <w:t>CPRSPROVIDER,ONE</w:t>
      </w:r>
      <w:r>
        <w:t xml:space="preserve">   </w:t>
      </w:r>
      <w:r w:rsidR="006E192A">
        <w:t>CPRSPROVIDER,ONE</w:t>
      </w:r>
      <w:r>
        <w:t xml:space="preserve">     </w:t>
      </w:r>
    </w:p>
    <w:p w14:paraId="72D39036" w14:textId="77777777" w:rsidR="004A5973" w:rsidRDefault="004A5973" w:rsidP="00D41468">
      <w:pPr>
        <w:pStyle w:val="ComputerScreen"/>
      </w:pPr>
      <w:r>
        <w:t>----------------------------- TIU CONSULT REPORT -------------------------------</w:t>
      </w:r>
    </w:p>
    <w:p w14:paraId="72D39037" w14:textId="77777777" w:rsidR="004A5973" w:rsidRDefault="004A5973" w:rsidP="00D41468">
      <w:pPr>
        <w:pStyle w:val="ComputerScreen"/>
      </w:pPr>
    </w:p>
    <w:p w14:paraId="72D39038" w14:textId="77777777" w:rsidR="004A5973" w:rsidRDefault="004A5973" w:rsidP="00D41468">
      <w:pPr>
        <w:pStyle w:val="ComputerScreen"/>
      </w:pPr>
      <w:r>
        <w:t xml:space="preserve">  Source Information                                                            </w:t>
      </w:r>
    </w:p>
    <w:p w14:paraId="72D39039" w14:textId="77777777" w:rsidR="004A5973" w:rsidRDefault="004A5973" w:rsidP="00D41468">
      <w:pPr>
        <w:pStyle w:val="ComputerScreen"/>
      </w:pPr>
      <w:r>
        <w:t xml:space="preserve">  Reference Date: NOV 01, 1997@10:15:35            Author: </w:t>
      </w:r>
      <w:r w:rsidR="006E192A">
        <w:t>CPRSPROVIDER,ONE</w:t>
      </w:r>
      <w:r>
        <w:t xml:space="preserve">    </w:t>
      </w:r>
    </w:p>
    <w:p w14:paraId="72D3903A" w14:textId="77777777" w:rsidR="004A5973" w:rsidRDefault="004A5973" w:rsidP="00D41468">
      <w:pPr>
        <w:pStyle w:val="ComputerScreen"/>
      </w:pPr>
      <w:r>
        <w:t xml:space="preserve">      Entry Date: NOV 01, 1997@10:15:35        Entered By: CA                   </w:t>
      </w:r>
    </w:p>
    <w:p w14:paraId="72D3903B" w14:textId="77777777" w:rsidR="004A5973" w:rsidRDefault="004A5973" w:rsidP="00D41468">
      <w:pPr>
        <w:pStyle w:val="ComputerScreen"/>
      </w:pPr>
      <w:r>
        <w:t xml:space="preserve"> Expected Signer: </w:t>
      </w:r>
      <w:r w:rsidR="006E192A">
        <w:t>CPRSPROVIDER,ONE</w:t>
      </w:r>
      <w:r>
        <w:t xml:space="preserve">     Expected Cosigner: None                 </w:t>
      </w:r>
    </w:p>
    <w:p w14:paraId="72D3903C" w14:textId="77777777" w:rsidR="004A5973" w:rsidRDefault="004A5973" w:rsidP="00D41468">
      <w:pPr>
        <w:pStyle w:val="ComputerScreen"/>
      </w:pPr>
      <w:r>
        <w:t xml:space="preserve">         Urgency: None                    Document Status: COMPLETED            </w:t>
      </w:r>
    </w:p>
    <w:p w14:paraId="72D3903D" w14:textId="77777777" w:rsidR="004A5973" w:rsidRDefault="004A5973" w:rsidP="00D41468">
      <w:pPr>
        <w:pStyle w:val="ComputerScreen"/>
      </w:pPr>
      <w:r>
        <w:t xml:space="preserve">      Line Count: 21                       TIU Document #: 2330                 </w:t>
      </w:r>
    </w:p>
    <w:p w14:paraId="72D3903E" w14:textId="77777777" w:rsidR="004A5973" w:rsidRDefault="004A5973" w:rsidP="00D41468">
      <w:pPr>
        <w:pStyle w:val="ComputerScreen"/>
      </w:pPr>
      <w:r>
        <w:t xml:space="preserve">         Subject: None                                                          </w:t>
      </w:r>
    </w:p>
    <w:p w14:paraId="72D3903F" w14:textId="77777777" w:rsidR="004A5973" w:rsidRDefault="004A5973" w:rsidP="00D41468">
      <w:pPr>
        <w:pStyle w:val="ComputerScreen"/>
      </w:pPr>
      <w:r>
        <w:t xml:space="preserve">                                                                                </w:t>
      </w:r>
    </w:p>
    <w:p w14:paraId="72D39040" w14:textId="77777777" w:rsidR="004A5973" w:rsidRDefault="004A5973" w:rsidP="00D41468">
      <w:pPr>
        <w:pStyle w:val="ComputerScreen"/>
      </w:pPr>
      <w:r>
        <w:t xml:space="preserve">  Associated Problems   No linked problems.                                     </w:t>
      </w:r>
    </w:p>
    <w:p w14:paraId="72D39041" w14:textId="77777777" w:rsidR="004A5973" w:rsidRDefault="004A5973" w:rsidP="00D41468">
      <w:pPr>
        <w:pStyle w:val="ComputerScreen"/>
      </w:pPr>
      <w:r>
        <w:t xml:space="preserve">                                                                                </w:t>
      </w:r>
    </w:p>
    <w:p w14:paraId="72D39042" w14:textId="77777777" w:rsidR="004A5973" w:rsidRDefault="004A5973" w:rsidP="00D41468">
      <w:pPr>
        <w:pStyle w:val="ComputerScreen"/>
      </w:pPr>
      <w:r>
        <w:t xml:space="preserve">  Edit Information                                                              </w:t>
      </w:r>
    </w:p>
    <w:p w14:paraId="72D39043" w14:textId="77777777" w:rsidR="004A5973" w:rsidRDefault="004A5973" w:rsidP="00D41468">
      <w:pPr>
        <w:pStyle w:val="ComputerScreen"/>
      </w:pPr>
      <w:r>
        <w:t xml:space="preserve">       Edit Date: NOV 01, 1997@10:17:23         Edited By: </w:t>
      </w:r>
      <w:r w:rsidR="006E192A">
        <w:t>CPRSPROVIDER,ONE</w:t>
      </w:r>
      <w:r>
        <w:t xml:space="preserve">    </w:t>
      </w:r>
    </w:p>
    <w:p w14:paraId="72D39044" w14:textId="77777777" w:rsidR="004A5973" w:rsidRDefault="004A5973" w:rsidP="00D41468">
      <w:pPr>
        <w:pStyle w:val="ComputerScreen"/>
      </w:pPr>
      <w:r>
        <w:t xml:space="preserve">                                                                                </w:t>
      </w:r>
    </w:p>
    <w:p w14:paraId="72D39045" w14:textId="77777777" w:rsidR="004A5973" w:rsidRDefault="004A5973" w:rsidP="00D41468">
      <w:pPr>
        <w:pStyle w:val="CScreenReversed"/>
      </w:pPr>
      <w:r>
        <w:t xml:space="preserve">+         Enter ?? for more actions                                             </w:t>
      </w:r>
    </w:p>
    <w:p w14:paraId="72D39046" w14:textId="77777777" w:rsidR="004A5973" w:rsidRDefault="004A5973" w:rsidP="00D41468">
      <w:pPr>
        <w:pStyle w:val="ComputerScreen"/>
      </w:pPr>
    </w:p>
    <w:p w14:paraId="72D39047" w14:textId="77777777" w:rsidR="004A5973" w:rsidRDefault="004A5973" w:rsidP="00D41468">
      <w:pPr>
        <w:pStyle w:val="ComputerScreen"/>
      </w:pPr>
      <w:r>
        <w:t xml:space="preserve">Select Action:Next Screen// </w:t>
      </w:r>
      <w:r>
        <w:rPr>
          <w:b/>
        </w:rPr>
        <w:t>&lt;Enter&gt;</w:t>
      </w:r>
    </w:p>
    <w:p w14:paraId="72D39048" w14:textId="77777777" w:rsidR="004A5973" w:rsidRDefault="004A5973" w:rsidP="00D41468">
      <w:pPr>
        <w:pStyle w:val="BlankLine"/>
      </w:pPr>
    </w:p>
    <w:p w14:paraId="72D39049" w14:textId="77777777" w:rsidR="004A5973" w:rsidRDefault="004A5973" w:rsidP="00D41468">
      <w:r>
        <w:t>(Continued on next page.)</w:t>
      </w:r>
    </w:p>
    <w:p w14:paraId="72D3904A" w14:textId="77777777" w:rsidR="004A5973" w:rsidRPr="00B40239" w:rsidRDefault="004A5973" w:rsidP="00D41468">
      <w:pPr>
        <w:pStyle w:val="ComputerScreen"/>
      </w:pPr>
      <w:r>
        <w:br w:type="page"/>
      </w:r>
      <w:r w:rsidRPr="00B40239">
        <w:lastRenderedPageBreak/>
        <w:t>CONSULTS DETAILED DISPLAY     Nov 01, 1997 14:02:13          Page:   3 of   5</w:t>
      </w:r>
    </w:p>
    <w:p w14:paraId="72D3904B" w14:textId="77777777" w:rsidR="004A5973" w:rsidRDefault="004A5973" w:rsidP="00D41468">
      <w:pPr>
        <w:pStyle w:val="ComputerScreen"/>
      </w:pPr>
      <w:r>
        <w:t>CONSULT DETAILED DISPLAY                             Consult No.: 675</w:t>
      </w:r>
    </w:p>
    <w:p w14:paraId="72D3904C" w14:textId="77777777" w:rsidR="006E192A" w:rsidRPr="004A688F" w:rsidRDefault="006E192A" w:rsidP="00D41468">
      <w:pPr>
        <w:pStyle w:val="ComputerScreen"/>
      </w:pPr>
      <w:r w:rsidRPr="004A688F">
        <w:t xml:space="preserve">CPRSPATIENT,TWO     666-67-1996     DOB: MAR 5,1949 (48)  Wt. (lb): No Entry        </w:t>
      </w:r>
    </w:p>
    <w:p w14:paraId="72D3904D" w14:textId="77777777" w:rsidR="004A5973" w:rsidRDefault="004A5973" w:rsidP="00D41468">
      <w:pPr>
        <w:pStyle w:val="ComputerScreen"/>
      </w:pPr>
      <w:r>
        <w:t xml:space="preserve">+                                                                            </w:t>
      </w:r>
    </w:p>
    <w:p w14:paraId="72D3904E" w14:textId="77777777" w:rsidR="004A5973" w:rsidRDefault="004A5973" w:rsidP="00D41468">
      <w:pPr>
        <w:pStyle w:val="ComputerScreen"/>
      </w:pPr>
      <w:r>
        <w:t xml:space="preserve">  Reassignment History   Document Never Reassigned.                             </w:t>
      </w:r>
    </w:p>
    <w:p w14:paraId="72D3904F" w14:textId="77777777" w:rsidR="004A5973" w:rsidRDefault="004A5973" w:rsidP="00D41468">
      <w:pPr>
        <w:pStyle w:val="ComputerScreen"/>
      </w:pPr>
      <w:r>
        <w:t xml:space="preserve">                                                                                </w:t>
      </w:r>
    </w:p>
    <w:p w14:paraId="72D39050" w14:textId="77777777" w:rsidR="004A5973" w:rsidRDefault="004A5973" w:rsidP="00D41468">
      <w:pPr>
        <w:pStyle w:val="ComputerScreen"/>
      </w:pPr>
      <w:r>
        <w:t xml:space="preserve">  Signature Information                                                         </w:t>
      </w:r>
    </w:p>
    <w:p w14:paraId="72D39051" w14:textId="77777777" w:rsidR="004A5973" w:rsidRDefault="004A5973" w:rsidP="00D41468">
      <w:pPr>
        <w:pStyle w:val="ComputerScreen"/>
      </w:pPr>
      <w:r>
        <w:t xml:space="preserve">     Signed Date: NOV 01, 1997@10:17:35         Signed By: </w:t>
      </w:r>
      <w:r w:rsidR="006E192A">
        <w:t>CPRSPROVIDER,ONE</w:t>
      </w:r>
      <w:r>
        <w:t xml:space="preserve">    </w:t>
      </w:r>
    </w:p>
    <w:p w14:paraId="72D39052" w14:textId="77777777" w:rsidR="004A5973" w:rsidRDefault="004A5973" w:rsidP="00D41468">
      <w:pPr>
        <w:pStyle w:val="ComputerScreen"/>
      </w:pPr>
      <w:r>
        <w:t xml:space="preserve">                                           Signature Mode: ELECTRONIC           </w:t>
      </w:r>
    </w:p>
    <w:p w14:paraId="72D39053" w14:textId="77777777" w:rsidR="004A5973" w:rsidRDefault="004A5973" w:rsidP="00D41468">
      <w:pPr>
        <w:pStyle w:val="ComputerScreen"/>
      </w:pPr>
      <w:r>
        <w:t xml:space="preserve">   Cosigned Date: None                        Cosigned By: None                 </w:t>
      </w:r>
    </w:p>
    <w:p w14:paraId="72D39054" w14:textId="77777777" w:rsidR="004A5973" w:rsidRDefault="004A5973" w:rsidP="00D41468">
      <w:pPr>
        <w:pStyle w:val="ComputerScreen"/>
      </w:pPr>
      <w:r>
        <w:t xml:space="preserve">                                         Cosignature Mode: None                 </w:t>
      </w:r>
    </w:p>
    <w:p w14:paraId="72D39055" w14:textId="77777777" w:rsidR="004A5973" w:rsidRDefault="004A5973" w:rsidP="00D41468">
      <w:pPr>
        <w:pStyle w:val="ComputerScreen"/>
      </w:pPr>
      <w:r>
        <w:t xml:space="preserve">                                                                                </w:t>
      </w:r>
    </w:p>
    <w:p w14:paraId="72D39056" w14:textId="77777777" w:rsidR="004A5973" w:rsidRDefault="004A5973" w:rsidP="00D41468">
      <w:pPr>
        <w:pStyle w:val="ComputerScreen"/>
      </w:pPr>
      <w:r>
        <w:t xml:space="preserve">  Document Body                                                                 </w:t>
      </w:r>
    </w:p>
    <w:p w14:paraId="72D39057" w14:textId="77777777" w:rsidR="004A5973" w:rsidRDefault="004A5973" w:rsidP="00D41468">
      <w:pPr>
        <w:pStyle w:val="ComputerScreen"/>
      </w:pPr>
      <w:r>
        <w:t xml:space="preserve">                                                                                </w:t>
      </w:r>
    </w:p>
    <w:p w14:paraId="72D39058" w14:textId="77777777" w:rsidR="004A5973" w:rsidRDefault="004A5973" w:rsidP="00D41468">
      <w:pPr>
        <w:pStyle w:val="ComputerScreen"/>
      </w:pPr>
      <w:r>
        <w:t xml:space="preserve">At the time I went to examine the pt, he was acutely broncho-                   </w:t>
      </w:r>
    </w:p>
    <w:p w14:paraId="72D39059" w14:textId="77777777" w:rsidR="004A5973" w:rsidRDefault="004A5973" w:rsidP="00D41468">
      <w:pPr>
        <w:pStyle w:val="ComputerScreen"/>
      </w:pPr>
      <w:r>
        <w:t xml:space="preserve">spastic and in moderately severe respiratory distress.  I had him               </w:t>
      </w:r>
    </w:p>
    <w:p w14:paraId="72D3905A" w14:textId="77777777" w:rsidR="004A5973" w:rsidRDefault="004A5973" w:rsidP="00D41468">
      <w:pPr>
        <w:pStyle w:val="ComputerScreen"/>
      </w:pPr>
      <w:r>
        <w:t xml:space="preserve">deliver a puff of albuterol with an Aerochamber; his technique was              </w:t>
      </w:r>
    </w:p>
    <w:p w14:paraId="72D3905B" w14:textId="77777777" w:rsidR="004A5973" w:rsidRDefault="004A5973" w:rsidP="00D41468">
      <w:pPr>
        <w:pStyle w:val="ComputerScreen"/>
      </w:pPr>
      <w:r>
        <w:t xml:space="preserve">poor. I then instructed him and delivered an additional four puffs,             </w:t>
      </w:r>
    </w:p>
    <w:p w14:paraId="72D3905C" w14:textId="77777777" w:rsidR="004A5973" w:rsidRDefault="004A5973" w:rsidP="00D41468">
      <w:pPr>
        <w:pStyle w:val="ComputerScreen"/>
      </w:pPr>
      <w:r>
        <w:t xml:space="preserve">which he did with good technique.  He was improved and with a clear             </w:t>
      </w:r>
    </w:p>
    <w:p w14:paraId="72D3905D" w14:textId="77777777" w:rsidR="004A5973" w:rsidRDefault="004A5973" w:rsidP="00D41468">
      <w:pPr>
        <w:pStyle w:val="ComputerScreen"/>
      </w:pPr>
      <w:r>
        <w:t xml:space="preserve">lung exam within a few seconds (though wheezes were still present               </w:t>
      </w:r>
    </w:p>
    <w:p w14:paraId="72D3905E" w14:textId="77777777" w:rsidR="004A5973" w:rsidRDefault="004A5973" w:rsidP="00D41468">
      <w:pPr>
        <w:pStyle w:val="CScreenReversed"/>
      </w:pPr>
      <w:r>
        <w:t xml:space="preserve">+         Enter ?? for more actions                                             </w:t>
      </w:r>
    </w:p>
    <w:p w14:paraId="72D3905F" w14:textId="77777777" w:rsidR="004A5973" w:rsidRDefault="004A5973" w:rsidP="00D41468">
      <w:pPr>
        <w:pStyle w:val="ComputerScreen"/>
      </w:pPr>
    </w:p>
    <w:p w14:paraId="72D39060" w14:textId="77777777" w:rsidR="004A5973" w:rsidRDefault="004A5973" w:rsidP="00D41468">
      <w:pPr>
        <w:pStyle w:val="ComputerScreen"/>
      </w:pPr>
      <w:r>
        <w:t xml:space="preserve">Select Action:Next Screen// </w:t>
      </w:r>
      <w:r>
        <w:rPr>
          <w:b/>
        </w:rPr>
        <w:t>&lt;Enter&gt;</w:t>
      </w:r>
    </w:p>
    <w:p w14:paraId="72D39061" w14:textId="77777777" w:rsidR="004A5973" w:rsidRDefault="004A5973" w:rsidP="00D41468">
      <w:pPr>
        <w:pStyle w:val="BlankLine"/>
      </w:pPr>
    </w:p>
    <w:p w14:paraId="72D39062" w14:textId="77777777" w:rsidR="004A5973" w:rsidRPr="00B40239" w:rsidRDefault="004A5973" w:rsidP="00D41468">
      <w:pPr>
        <w:pStyle w:val="ComputerScreen"/>
      </w:pPr>
      <w:r w:rsidRPr="00B40239">
        <w:t>CONSULTS DETAILED DISPLAY     Nov 01, 1997 14:03:47          Page:   4 of   5</w:t>
      </w:r>
    </w:p>
    <w:p w14:paraId="72D39063" w14:textId="77777777" w:rsidR="004A5973" w:rsidRDefault="004A5973" w:rsidP="00D41468">
      <w:pPr>
        <w:pStyle w:val="ComputerScreen"/>
      </w:pPr>
      <w:r>
        <w:t>CONSULT DETAILED DISPLAY                             Consult No.: 675</w:t>
      </w:r>
    </w:p>
    <w:p w14:paraId="72D39064" w14:textId="77777777" w:rsidR="006E192A" w:rsidRPr="004A688F" w:rsidRDefault="006E192A" w:rsidP="00D41468">
      <w:pPr>
        <w:pStyle w:val="ComputerScreen"/>
      </w:pPr>
      <w:r w:rsidRPr="004A688F">
        <w:t xml:space="preserve">CPRSPATIENT,TWO     666-67-1996     DOB: MAR 5,1949 (48)  Wt. (lb): No Entry        </w:t>
      </w:r>
    </w:p>
    <w:p w14:paraId="72D39065" w14:textId="77777777" w:rsidR="004A5973" w:rsidRDefault="004A5973" w:rsidP="00D41468">
      <w:pPr>
        <w:pStyle w:val="ComputerScreen"/>
      </w:pPr>
      <w:r>
        <w:t xml:space="preserve">+                                                                            </w:t>
      </w:r>
    </w:p>
    <w:p w14:paraId="72D39066" w14:textId="77777777" w:rsidR="004A5973" w:rsidRDefault="004A5973" w:rsidP="00D41468">
      <w:pPr>
        <w:pStyle w:val="ComputerScreen"/>
      </w:pPr>
      <w:r>
        <w:t xml:space="preserve">on forced expiration).                                                          </w:t>
      </w:r>
    </w:p>
    <w:p w14:paraId="72D39067" w14:textId="77777777" w:rsidR="004A5973" w:rsidRDefault="004A5973" w:rsidP="00D41468">
      <w:pPr>
        <w:pStyle w:val="ComputerScreen"/>
      </w:pPr>
    </w:p>
    <w:p w14:paraId="72D39068" w14:textId="77777777" w:rsidR="004A5973" w:rsidRDefault="004A5973" w:rsidP="00D41468">
      <w:pPr>
        <w:pStyle w:val="ComputerScreen"/>
      </w:pPr>
      <w:r>
        <w:t xml:space="preserve">The pt regimen is lacking in inhaled corticosteroids.  Recognizing              </w:t>
      </w:r>
    </w:p>
    <w:p w14:paraId="72D39069" w14:textId="77777777" w:rsidR="004A5973" w:rsidRDefault="004A5973" w:rsidP="00D41468">
      <w:pPr>
        <w:pStyle w:val="ComputerScreen"/>
      </w:pPr>
      <w:r>
        <w:t xml:space="preserve">that asthma is an inflammatory process, inhaled steroids are important          </w:t>
      </w:r>
    </w:p>
    <w:p w14:paraId="72D3906A" w14:textId="77777777" w:rsidR="004A5973" w:rsidRDefault="004A5973" w:rsidP="00D41468">
      <w:pPr>
        <w:pStyle w:val="ComputerScreen"/>
      </w:pPr>
      <w:r>
        <w:t xml:space="preserve">in controlling the inflammtory response.  My practice for severely              </w:t>
      </w:r>
    </w:p>
    <w:p w14:paraId="72D3906B" w14:textId="77777777" w:rsidR="004A5973" w:rsidRDefault="004A5973" w:rsidP="00D41468">
      <w:pPr>
        <w:pStyle w:val="ComputerScreen"/>
      </w:pPr>
      <w:r>
        <w:t xml:space="preserve">out-of-control asthmatics is to use high-dose inhaled steroids,                 </w:t>
      </w:r>
    </w:p>
    <w:p w14:paraId="72D3906C" w14:textId="77777777" w:rsidR="004A5973" w:rsidRDefault="004A5973" w:rsidP="00D41468">
      <w:pPr>
        <w:pStyle w:val="ComputerScreen"/>
      </w:pPr>
      <w:r>
        <w:t xml:space="preserve">typically vanceril, 16 puffs qid, with a spacing device such as the             </w:t>
      </w:r>
    </w:p>
    <w:p w14:paraId="72D3906D" w14:textId="77777777" w:rsidR="004A5973" w:rsidRDefault="004A5973" w:rsidP="00D41468">
      <w:pPr>
        <w:pStyle w:val="ComputerScreen"/>
      </w:pPr>
      <w:r>
        <w:t xml:space="preserve">Aerochamber. I would institute such a regimen while he is here.                 </w:t>
      </w:r>
    </w:p>
    <w:p w14:paraId="72D3906E" w14:textId="77777777" w:rsidR="004A5973" w:rsidRDefault="004A5973" w:rsidP="00D41468">
      <w:pPr>
        <w:pStyle w:val="ComputerScreen"/>
      </w:pPr>
    </w:p>
    <w:p w14:paraId="72D3906F" w14:textId="77777777" w:rsidR="004A5973" w:rsidRDefault="004A5973" w:rsidP="00D41468">
      <w:pPr>
        <w:pStyle w:val="ComputerScreen"/>
      </w:pPr>
      <w:r>
        <w:t xml:space="preserve">The pt has an in-house pet dog and an outside pet cat.  I have                  </w:t>
      </w:r>
    </w:p>
    <w:p w14:paraId="72D39070" w14:textId="77777777" w:rsidR="004A5973" w:rsidRDefault="004A5973" w:rsidP="00D41468">
      <w:pPr>
        <w:pStyle w:val="ComputerScreen"/>
      </w:pPr>
      <w:r>
        <w:t xml:space="preserve">told him that the cat should go, even if it is outdoors.  Cat saliva            </w:t>
      </w:r>
    </w:p>
    <w:p w14:paraId="72D39071" w14:textId="77777777" w:rsidR="004A5973" w:rsidRDefault="004A5973" w:rsidP="00D41468">
      <w:pPr>
        <w:pStyle w:val="ComputerScreen"/>
      </w:pPr>
      <w:r>
        <w:t xml:space="preserve">contains a glycoprotein that leaves residue on their coats and flakes           </w:t>
      </w:r>
    </w:p>
    <w:p w14:paraId="72D39072" w14:textId="77777777" w:rsidR="004A5973" w:rsidRDefault="004A5973" w:rsidP="00D41468">
      <w:pPr>
        <w:pStyle w:val="ComputerScreen"/>
      </w:pPr>
      <w:r>
        <w:t xml:space="preserve">into the air; it is problematic for many asthmatics.                            </w:t>
      </w:r>
    </w:p>
    <w:p w14:paraId="72D39073" w14:textId="77777777" w:rsidR="004A5973" w:rsidRDefault="004A5973" w:rsidP="00D41468">
      <w:pPr>
        <w:pStyle w:val="ComputerScreen"/>
      </w:pPr>
      <w:r>
        <w:t xml:space="preserve">The purulent phlegm asthmatics have during exacerbations is usually             </w:t>
      </w:r>
    </w:p>
    <w:p w14:paraId="72D39074" w14:textId="77777777" w:rsidR="004A5973" w:rsidRDefault="004A5973" w:rsidP="00D41468">
      <w:pPr>
        <w:pStyle w:val="CScreenReversed"/>
      </w:pPr>
      <w:r>
        <w:t xml:space="preserve">+         Enter ?? for more actions                                             </w:t>
      </w:r>
    </w:p>
    <w:p w14:paraId="72D39075" w14:textId="77777777" w:rsidR="004A5973" w:rsidRDefault="004A5973" w:rsidP="00D41468">
      <w:pPr>
        <w:pStyle w:val="ComputerScreen"/>
      </w:pPr>
    </w:p>
    <w:p w14:paraId="72D39076" w14:textId="77777777" w:rsidR="004A5973" w:rsidRDefault="004A5973" w:rsidP="00D41468">
      <w:pPr>
        <w:pStyle w:val="ComputerScreen"/>
        <w:rPr>
          <w:b/>
        </w:rPr>
      </w:pPr>
      <w:r>
        <w:t xml:space="preserve">Select Action:Next Screen// </w:t>
      </w:r>
      <w:r>
        <w:rPr>
          <w:b/>
        </w:rPr>
        <w:t>&lt;Enter&gt;</w:t>
      </w:r>
    </w:p>
    <w:p w14:paraId="72D39077" w14:textId="77777777" w:rsidR="004A5973" w:rsidRDefault="004A5973" w:rsidP="00D41468">
      <w:pPr>
        <w:pStyle w:val="BlankLine"/>
      </w:pPr>
      <w:r>
        <w:t>(Continued on the next page.)</w:t>
      </w:r>
    </w:p>
    <w:p w14:paraId="72D39078" w14:textId="77777777" w:rsidR="004A5973" w:rsidRDefault="004A5973" w:rsidP="00D41468">
      <w:pPr>
        <w:pStyle w:val="BlankLine"/>
      </w:pPr>
      <w:r>
        <w:br w:type="page"/>
      </w:r>
    </w:p>
    <w:p w14:paraId="72D39079" w14:textId="77777777" w:rsidR="004A5973" w:rsidRPr="00B40239" w:rsidRDefault="004A5973" w:rsidP="00D41468">
      <w:pPr>
        <w:pStyle w:val="ComputerScreen"/>
      </w:pPr>
      <w:r w:rsidRPr="00B40239">
        <w:lastRenderedPageBreak/>
        <w:t>CONSULTS DETAILED DISPLAY     Nov 01, 1997 14:07:36          Page:   5 of   5</w:t>
      </w:r>
    </w:p>
    <w:p w14:paraId="72D3907A" w14:textId="77777777" w:rsidR="004A5973" w:rsidRDefault="004A5973" w:rsidP="00D41468">
      <w:pPr>
        <w:pStyle w:val="ComputerScreen"/>
      </w:pPr>
      <w:r>
        <w:t>CONSULT DETAILED DISPLAY                             Consult No.: 675</w:t>
      </w:r>
    </w:p>
    <w:p w14:paraId="72D3907B" w14:textId="77777777" w:rsidR="006E192A" w:rsidRPr="004A688F" w:rsidRDefault="006E192A" w:rsidP="00D41468">
      <w:pPr>
        <w:pStyle w:val="ComputerScreen"/>
      </w:pPr>
      <w:r w:rsidRPr="004A688F">
        <w:t xml:space="preserve">CPRSPATIENT,TWO     666-67-1996     DOB: MAR 5,1949 (48)  Wt. (lb): No Entry        </w:t>
      </w:r>
    </w:p>
    <w:p w14:paraId="72D3907C" w14:textId="77777777" w:rsidR="004A5973" w:rsidRDefault="004A5973" w:rsidP="00D41468">
      <w:pPr>
        <w:pStyle w:val="ComputerScreen"/>
      </w:pPr>
      <w:r>
        <w:t xml:space="preserve">+                                                                            </w:t>
      </w:r>
    </w:p>
    <w:p w14:paraId="72D3907D" w14:textId="77777777" w:rsidR="004A5973" w:rsidRDefault="004A5973" w:rsidP="00D41468">
      <w:pPr>
        <w:pStyle w:val="ComputerScreen"/>
      </w:pPr>
      <w:r>
        <w:t xml:space="preserve">due to the eosinophils, not from infection.  Antibiotics are usually            </w:t>
      </w:r>
    </w:p>
    <w:p w14:paraId="72D3907E" w14:textId="77777777" w:rsidR="004A5973" w:rsidRDefault="004A5973" w:rsidP="00D41468">
      <w:pPr>
        <w:pStyle w:val="ComputerScreen"/>
      </w:pPr>
      <w:r>
        <w:t xml:space="preserve">not necessary.                                                                  </w:t>
      </w:r>
    </w:p>
    <w:p w14:paraId="72D3907F" w14:textId="77777777" w:rsidR="004A5973" w:rsidRDefault="004A5973" w:rsidP="00D41468">
      <w:pPr>
        <w:pStyle w:val="ComputerScreen"/>
      </w:pPr>
    </w:p>
    <w:p w14:paraId="72D39080" w14:textId="77777777" w:rsidR="004A5973" w:rsidRDefault="004A5973" w:rsidP="00D41468">
      <w:pPr>
        <w:pStyle w:val="ComputerScreen"/>
      </w:pPr>
      <w:r>
        <w:t xml:space="preserve">If you like, you may refer Mr. Bud to my clinic after discharge.                </w:t>
      </w:r>
    </w:p>
    <w:p w14:paraId="72D39081" w14:textId="77777777" w:rsidR="004A5973" w:rsidRDefault="004A5973" w:rsidP="00D41468">
      <w:pPr>
        <w:pStyle w:val="ComputerScreen"/>
      </w:pPr>
      <w:r>
        <w:t xml:space="preserve">==================================== END =====================================  </w:t>
      </w:r>
    </w:p>
    <w:p w14:paraId="72D39082" w14:textId="77777777" w:rsidR="004A5973" w:rsidRDefault="004A5973" w:rsidP="00D41468">
      <w:pPr>
        <w:pStyle w:val="ComputerScreen"/>
      </w:pPr>
    </w:p>
    <w:p w14:paraId="72D39083" w14:textId="77777777" w:rsidR="004A5973" w:rsidRDefault="004A5973" w:rsidP="00D41468">
      <w:pPr>
        <w:pStyle w:val="ComputerScreen"/>
      </w:pPr>
    </w:p>
    <w:p w14:paraId="72D39084" w14:textId="77777777" w:rsidR="004A5973" w:rsidRDefault="004A5973" w:rsidP="00D41468">
      <w:pPr>
        <w:pStyle w:val="ComputerScreen"/>
      </w:pPr>
    </w:p>
    <w:p w14:paraId="72D39085" w14:textId="77777777" w:rsidR="004A5973" w:rsidRDefault="004A5973" w:rsidP="00D41468">
      <w:pPr>
        <w:pStyle w:val="ComputerScreen"/>
      </w:pPr>
    </w:p>
    <w:p w14:paraId="72D39086" w14:textId="77777777" w:rsidR="004A5973" w:rsidRDefault="004A5973" w:rsidP="00D41468">
      <w:pPr>
        <w:pStyle w:val="ComputerScreen"/>
      </w:pPr>
    </w:p>
    <w:p w14:paraId="72D39087" w14:textId="77777777" w:rsidR="004A5973" w:rsidRDefault="004A5973" w:rsidP="00D41468">
      <w:pPr>
        <w:pStyle w:val="CScreenReversed"/>
      </w:pPr>
      <w:r>
        <w:t xml:space="preserve">          Enter ?? for more actions                                             </w:t>
      </w:r>
    </w:p>
    <w:p w14:paraId="72D39088" w14:textId="77777777" w:rsidR="004A5973" w:rsidRDefault="004A5973" w:rsidP="00D41468">
      <w:pPr>
        <w:pStyle w:val="ComputerScreen"/>
      </w:pPr>
    </w:p>
    <w:p w14:paraId="72D39089" w14:textId="77777777" w:rsidR="004A5973" w:rsidRDefault="004A5973" w:rsidP="00D41468">
      <w:pPr>
        <w:pStyle w:val="ComputerScreen"/>
      </w:pPr>
      <w:r>
        <w:t xml:space="preserve">Select Action:Quit// </w:t>
      </w:r>
    </w:p>
    <w:p w14:paraId="72D3908A" w14:textId="77777777" w:rsidR="004A5973" w:rsidRDefault="004A5973" w:rsidP="00D41468">
      <w:pPr>
        <w:pStyle w:val="Heading3"/>
      </w:pPr>
      <w:bookmarkStart w:id="367" w:name="_Toc401592263"/>
      <w:bookmarkStart w:id="368" w:name="_Toc402366900"/>
      <w:bookmarkStart w:id="369" w:name="_Toc421668544"/>
      <w:bookmarkStart w:id="370" w:name="_Toc421693971"/>
      <w:r>
        <w:br w:type="page"/>
      </w:r>
      <w:bookmarkStart w:id="371" w:name="_Toc508628514"/>
      <w:r>
        <w:lastRenderedPageBreak/>
        <w:t>Discontinue Order (DC) Action</w:t>
      </w:r>
      <w:bookmarkEnd w:id="367"/>
      <w:bookmarkEnd w:id="368"/>
      <w:bookmarkEnd w:id="369"/>
      <w:bookmarkEnd w:id="370"/>
      <w:bookmarkEnd w:id="371"/>
      <w:r>
        <w:fldChar w:fldCharType="begin"/>
      </w:r>
      <w:r>
        <w:instrText>xe "Discontinue Order (DC)"</w:instrText>
      </w:r>
      <w:r>
        <w:fldChar w:fldCharType="end"/>
      </w:r>
      <w:r>
        <w:fldChar w:fldCharType="begin"/>
      </w:r>
      <w:r>
        <w:instrText>xe "Actions:Discontinue Order (DC)"</w:instrText>
      </w:r>
      <w:r>
        <w:fldChar w:fldCharType="end"/>
      </w:r>
    </w:p>
    <w:p w14:paraId="72D3908B" w14:textId="77777777" w:rsidR="00B40239" w:rsidRDefault="00B40239" w:rsidP="00D41468"/>
    <w:p w14:paraId="72D3908C" w14:textId="77777777" w:rsidR="004A5973" w:rsidRDefault="004A5973" w:rsidP="00D41468">
      <w:r>
        <w:t>The Discontinue Order (DC) action is used by clinical personnel to stop a consult/procedure request after it has been signed</w:t>
      </w:r>
      <w:r>
        <w:fldChar w:fldCharType="begin"/>
      </w:r>
      <w:r>
        <w:instrText xml:space="preserve"> XE "Procedure Request" </w:instrText>
      </w:r>
      <w:r>
        <w:fldChar w:fldCharType="end"/>
      </w:r>
      <w:r>
        <w:t>. This differs from the cancel action in that there is not Edit/Resubmit action available on a discontinued order.</w:t>
      </w:r>
    </w:p>
    <w:p w14:paraId="72D3908D" w14:textId="77777777" w:rsidR="00B40239" w:rsidRDefault="00B40239" w:rsidP="00D41468"/>
    <w:p w14:paraId="72D3908E" w14:textId="77777777" w:rsidR="004A5973" w:rsidRDefault="004A5973" w:rsidP="00D41468">
      <w:r>
        <w:t>In the example below, the Discontinue Order action is used to cancel</w:t>
      </w:r>
      <w:r>
        <w:fldChar w:fldCharType="begin"/>
      </w:r>
      <w:r>
        <w:instrText xml:space="preserve"> XE "Order Cancellation" </w:instrText>
      </w:r>
      <w:r>
        <w:fldChar w:fldCharType="end"/>
      </w:r>
      <w:r>
        <w:t xml:space="preserve"> a duplicate order:</w:t>
      </w:r>
    </w:p>
    <w:p w14:paraId="72D3908F" w14:textId="77777777" w:rsidR="004A5973" w:rsidRDefault="004A5973" w:rsidP="00D41468">
      <w:pPr>
        <w:pStyle w:val="BlankLine"/>
      </w:pPr>
    </w:p>
    <w:p w14:paraId="72D39090" w14:textId="77777777" w:rsidR="004A5973" w:rsidRDefault="004A5973" w:rsidP="00D41468">
      <w:pPr>
        <w:pStyle w:val="ComputerScreen"/>
      </w:pPr>
      <w:r>
        <w:t xml:space="preserve">Select OPTION NAME: </w:t>
      </w:r>
      <w:r>
        <w:rPr>
          <w:b/>
        </w:rPr>
        <w:t>GMRC MG</w:t>
      </w:r>
      <w:r>
        <w:t>R          Consult Management      menu</w:t>
      </w:r>
    </w:p>
    <w:p w14:paraId="72D39091" w14:textId="77777777" w:rsidR="004A5973" w:rsidRDefault="004A5973" w:rsidP="00D41468">
      <w:pPr>
        <w:pStyle w:val="ComputerScreen"/>
      </w:pPr>
    </w:p>
    <w:p w14:paraId="72D39092" w14:textId="77777777" w:rsidR="004A5973" w:rsidRDefault="004A5973" w:rsidP="00D41468">
      <w:pPr>
        <w:pStyle w:val="ComputerScreen"/>
      </w:pPr>
      <w:r>
        <w:t>Select Consult Management Option: cs  Consult Service Tracking</w:t>
      </w:r>
    </w:p>
    <w:p w14:paraId="72D39093" w14:textId="77777777" w:rsidR="004A5973" w:rsidRDefault="004A5973" w:rsidP="00D41468">
      <w:pPr>
        <w:pStyle w:val="ComputerScreen"/>
      </w:pPr>
      <w:r>
        <w:t xml:space="preserve">Select Patient: </w:t>
      </w:r>
      <w:r w:rsidR="006E192A">
        <w:rPr>
          <w:b/>
        </w:rPr>
        <w:t xml:space="preserve">CPRSPATIENT,FOUR </w:t>
      </w:r>
      <w:r w:rsidR="006E192A">
        <w:t>CPRSPATIENT,FOUR</w:t>
      </w:r>
      <w:r>
        <w:t xml:space="preserve">         12-04-49</w:t>
      </w:r>
      <w:r w:rsidR="006E192A">
        <w:t xml:space="preserve">     666</w:t>
      </w:r>
      <w:r>
        <w:t xml:space="preserve">438796       SC VETERAN    </w:t>
      </w:r>
    </w:p>
    <w:p w14:paraId="72D39094" w14:textId="77777777" w:rsidR="004A5973" w:rsidRDefault="004A5973" w:rsidP="00D41468">
      <w:pPr>
        <w:pStyle w:val="ComputerScreen"/>
      </w:pPr>
    </w:p>
    <w:p w14:paraId="72D39095" w14:textId="77777777" w:rsidR="004A5973" w:rsidRDefault="004A5973" w:rsidP="00D41468">
      <w:pPr>
        <w:pStyle w:val="ComputerScreen"/>
      </w:pPr>
      <w:r>
        <w:t xml:space="preserve">Select Service/Specialty: ALL SERVICES// </w:t>
      </w:r>
      <w:r>
        <w:rPr>
          <w:b/>
        </w:rPr>
        <w:t>PUL</w:t>
      </w:r>
      <w:r>
        <w:t xml:space="preserve">MONARY       </w:t>
      </w:r>
    </w:p>
    <w:p w14:paraId="72D39096" w14:textId="77777777" w:rsidR="004A5973" w:rsidRDefault="004A5973" w:rsidP="00D41468">
      <w:pPr>
        <w:pStyle w:val="ComputerScreen"/>
      </w:pPr>
      <w:r>
        <w:t xml:space="preserve">List From Starting Date:  ALL DATES // </w:t>
      </w:r>
      <w:r>
        <w:rPr>
          <w:b/>
        </w:rPr>
        <w:t>&lt;Enter&gt;</w:t>
      </w:r>
      <w:r>
        <w:t xml:space="preserve"> ALL DATES</w:t>
      </w:r>
    </w:p>
    <w:p w14:paraId="72D39097" w14:textId="77777777" w:rsidR="004A5973" w:rsidRDefault="004A5973" w:rsidP="00D41468">
      <w:pPr>
        <w:pStyle w:val="BlankLine"/>
      </w:pPr>
    </w:p>
    <w:p w14:paraId="72D39098" w14:textId="77777777" w:rsidR="004A5973" w:rsidRDefault="004A5973" w:rsidP="00D41468">
      <w:pPr>
        <w:pStyle w:val="ComputerScreen"/>
      </w:pPr>
      <w:r>
        <w:t xml:space="preserve">CONSULT TRACKING              Jun 19, 1997 09:31:19          Page:   1 of   1 </w:t>
      </w:r>
    </w:p>
    <w:p w14:paraId="72D39099" w14:textId="77777777" w:rsidR="00011FA6" w:rsidRDefault="00011FA6" w:rsidP="00D41468">
      <w:pPr>
        <w:pStyle w:val="ComputerScreen"/>
      </w:pPr>
      <w:r>
        <w:t>CPRSPATIENT,FOUR 666-43-8796          2B M              DEC 4,1949 (50)   &lt;CAD&gt;</w:t>
      </w:r>
    </w:p>
    <w:p w14:paraId="72D3909A" w14:textId="77777777" w:rsidR="004A5973" w:rsidRDefault="004A5973" w:rsidP="00D41468">
      <w:pPr>
        <w:pStyle w:val="ComputerScreen"/>
      </w:pPr>
      <w:r>
        <w:t xml:space="preserve">                                                                 Wt.(lb): 184</w:t>
      </w:r>
    </w:p>
    <w:p w14:paraId="72D3909B" w14:textId="77777777" w:rsidR="004A5973" w:rsidRDefault="004A5973" w:rsidP="00D41468">
      <w:pPr>
        <w:pStyle w:val="ComputerScreen"/>
      </w:pPr>
      <w:r>
        <w:t xml:space="preserve">    Requested  St     No.   Consult/Procedure</w:t>
      </w:r>
      <w:r w:rsidR="006E192A">
        <w:t xml:space="preserve"> Request                       </w:t>
      </w:r>
      <w:r>
        <w:t xml:space="preserve">    </w:t>
      </w:r>
    </w:p>
    <w:p w14:paraId="72D3909C" w14:textId="77777777" w:rsidR="004A5973" w:rsidRDefault="004A5973" w:rsidP="00D41468">
      <w:pPr>
        <w:pStyle w:val="ComputerScreen"/>
      </w:pPr>
      <w:r>
        <w:t xml:space="preserve">1   10/06/00   p      1766  EYE CLINIC Cons                                     </w:t>
      </w:r>
    </w:p>
    <w:p w14:paraId="72D3909D" w14:textId="77777777" w:rsidR="004A5973" w:rsidRDefault="004A5973" w:rsidP="00D41468">
      <w:pPr>
        <w:pStyle w:val="ComputerScreen"/>
      </w:pPr>
      <w:r>
        <w:t xml:space="preserve">2   09/21/00   p      1764  Electrocardiogram CARDIOLOGY Proc                   </w:t>
      </w:r>
    </w:p>
    <w:p w14:paraId="72D3909E" w14:textId="77777777" w:rsidR="004A5973" w:rsidRDefault="004A5973" w:rsidP="00D41468">
      <w:pPr>
        <w:pStyle w:val="ComputerScreen"/>
      </w:pPr>
      <w:r>
        <w:t xml:space="preserve">3   04/25/00   c      1713  CARDIOLOGY Cons                                     </w:t>
      </w:r>
    </w:p>
    <w:p w14:paraId="72D3909F" w14:textId="77777777" w:rsidR="004A5973" w:rsidRDefault="004A5973" w:rsidP="00D41468">
      <w:pPr>
        <w:pStyle w:val="ComputerScreen"/>
      </w:pPr>
      <w:r>
        <w:t xml:space="preserve">4   03/21/00   c      1701  CARDIOLOGY (SOUTH) Cons                             </w:t>
      </w:r>
    </w:p>
    <w:p w14:paraId="72D390A0" w14:textId="77777777" w:rsidR="004A5973" w:rsidRDefault="004A5973" w:rsidP="00D41468">
      <w:pPr>
        <w:pStyle w:val="ComputerScreen"/>
      </w:pPr>
      <w:r>
        <w:t xml:space="preserve">5   02/22/00   pr     1687  PULMONARY (SOUTH) Cons                              </w:t>
      </w:r>
    </w:p>
    <w:p w14:paraId="72D390A1" w14:textId="77777777" w:rsidR="004A5973" w:rsidRDefault="004A5973" w:rsidP="00D41468">
      <w:pPr>
        <w:pStyle w:val="ComputerScreen"/>
      </w:pPr>
      <w:r>
        <w:t xml:space="preserve">6   01/26/00   c      1665  CARDIOLOGY Cons                                     </w:t>
      </w:r>
    </w:p>
    <w:p w14:paraId="72D390A2" w14:textId="77777777" w:rsidR="004A5973" w:rsidRDefault="004A5973" w:rsidP="00D41468">
      <w:pPr>
        <w:pStyle w:val="ComputerScreen"/>
      </w:pPr>
      <w:r>
        <w:t xml:space="preserve">7   06/02/99   c      1483  VENTRICAL LEAD IMPLANT CARDIOLOGY Proc              </w:t>
      </w:r>
    </w:p>
    <w:p w14:paraId="72D390A3" w14:textId="77777777" w:rsidR="004A5973" w:rsidRDefault="004A5973" w:rsidP="00D41468">
      <w:pPr>
        <w:pStyle w:val="ComputerScreen"/>
      </w:pPr>
      <w:r>
        <w:t xml:space="preserve">8   04/29/99   c      1455  CARDIOLOGY (oex) CARDIOLOGY Cons                    </w:t>
      </w:r>
    </w:p>
    <w:p w14:paraId="72D390A4" w14:textId="77777777" w:rsidR="004A5973" w:rsidRDefault="004A5973" w:rsidP="00D41468">
      <w:pPr>
        <w:pStyle w:val="ComputerScreen"/>
      </w:pPr>
      <w:r>
        <w:t xml:space="preserve">9   02/18/99   x      1395  CARDIOLOGY Cons                                     </w:t>
      </w:r>
    </w:p>
    <w:p w14:paraId="72D390A5" w14:textId="77777777" w:rsidR="004A5973" w:rsidRDefault="004A5973" w:rsidP="00D41468">
      <w:pPr>
        <w:pStyle w:val="ComputerScreen"/>
      </w:pPr>
      <w:r>
        <w:t xml:space="preserve">10  01/06/99   c      1322  MARCIA'S SPECIALTY SEA-MARCIA'S SPECIALTY Cons      </w:t>
      </w:r>
    </w:p>
    <w:p w14:paraId="72D390A6" w14:textId="77777777" w:rsidR="004A5973" w:rsidRDefault="004A5973" w:rsidP="00D41468">
      <w:pPr>
        <w:pStyle w:val="ComputerScreen"/>
      </w:pPr>
      <w:r>
        <w:t xml:space="preserve">11  01/05/99   c      1310 *GASTROENTEROLOGY CARDIOLOGY Cons                    </w:t>
      </w:r>
    </w:p>
    <w:p w14:paraId="72D390A7" w14:textId="77777777" w:rsidR="004A5973" w:rsidRDefault="004A5973" w:rsidP="00D41468">
      <w:pPr>
        <w:pStyle w:val="ComputerScreen"/>
      </w:pPr>
      <w:r>
        <w:t xml:space="preserve">12  01/04/99   c      1287  CARDIOLOGY Cons                                     </w:t>
      </w:r>
    </w:p>
    <w:p w14:paraId="72D390A8" w14:textId="77777777" w:rsidR="004A5973" w:rsidRDefault="004A5973" w:rsidP="00D41468">
      <w:pPr>
        <w:pStyle w:val="CScreenReversed"/>
      </w:pPr>
      <w:r>
        <w:t xml:space="preserve">          Enter ?? for more actions                                             </w:t>
      </w:r>
    </w:p>
    <w:p w14:paraId="72D390A9" w14:textId="77777777" w:rsidR="004A5973" w:rsidRDefault="004A5973" w:rsidP="00D41468">
      <w:pPr>
        <w:pStyle w:val="ComputerScreen"/>
      </w:pPr>
      <w:r>
        <w:t>SP Select Patient   FR Forward          CT Complete/Update  RT Results Display</w:t>
      </w:r>
    </w:p>
    <w:p w14:paraId="72D390AA" w14:textId="77777777" w:rsidR="004A5973" w:rsidRDefault="004A5973" w:rsidP="00D41468">
      <w:pPr>
        <w:pStyle w:val="ComputerScreen"/>
      </w:pPr>
      <w:r>
        <w:t>CV Change View ...  CX Cancel (Deny)    MA Make Addendum    PF Print Form 513</w:t>
      </w:r>
    </w:p>
    <w:p w14:paraId="72D390AB" w14:textId="77777777" w:rsidR="004A5973" w:rsidRDefault="004A5973" w:rsidP="00D41468">
      <w:pPr>
        <w:pStyle w:val="ComputerScreen"/>
      </w:pPr>
      <w:r>
        <w:t>RC Receive          DC Discontinue      SF Sig Findings     RM Remove Med Rslt</w:t>
      </w:r>
    </w:p>
    <w:p w14:paraId="72D390AC" w14:textId="77777777" w:rsidR="004A5973" w:rsidRDefault="004A5973" w:rsidP="00D41468">
      <w:pPr>
        <w:pStyle w:val="ComputerScreen"/>
      </w:pPr>
      <w:r>
        <w:t>SC Schedule         CM Add Comment      DD Detailed Display ER Edit/Resubmit</w:t>
      </w:r>
    </w:p>
    <w:p w14:paraId="72D390AD" w14:textId="77777777" w:rsidR="004A5973" w:rsidRDefault="004A5973" w:rsidP="00D41468">
      <w:pPr>
        <w:pStyle w:val="ComputerScreen"/>
      </w:pPr>
      <w:r>
        <w:t xml:space="preserve">Select Consult: Quit// </w:t>
      </w:r>
      <w:r>
        <w:rPr>
          <w:b/>
        </w:rPr>
        <w:t>DC</w:t>
      </w:r>
      <w:r>
        <w:t xml:space="preserve">   Discontinue  </w:t>
      </w:r>
    </w:p>
    <w:p w14:paraId="72D390AE" w14:textId="77777777" w:rsidR="004A5973" w:rsidRDefault="004A5973" w:rsidP="00D41468">
      <w:pPr>
        <w:pStyle w:val="BlankLine"/>
      </w:pPr>
    </w:p>
    <w:p w14:paraId="72D390AF" w14:textId="77777777" w:rsidR="004A5973" w:rsidRDefault="004A5973" w:rsidP="00D41468">
      <w:pPr>
        <w:pStyle w:val="ComputerScreen"/>
      </w:pPr>
      <w:r>
        <w:t xml:space="preserve">CHOOSE No. 1-7: </w:t>
      </w:r>
      <w:r>
        <w:rPr>
          <w:b/>
        </w:rPr>
        <w:t>3</w:t>
      </w:r>
    </w:p>
    <w:p w14:paraId="72D390B0" w14:textId="77777777" w:rsidR="004A5973" w:rsidRDefault="004A5973" w:rsidP="00D41468">
      <w:pPr>
        <w:pStyle w:val="ComputerScreen"/>
      </w:pPr>
      <w:r>
        <w:t xml:space="preserve">Responsible Clinician: </w:t>
      </w:r>
      <w:r w:rsidR="006E192A">
        <w:rPr>
          <w:b/>
        </w:rPr>
        <w:t>CPRSPROVIDER,TWO</w:t>
      </w:r>
      <w:r>
        <w:t xml:space="preserve">         CRS          PHYSICIAN</w:t>
      </w:r>
    </w:p>
    <w:p w14:paraId="72D390B1" w14:textId="77777777" w:rsidR="004A5973" w:rsidRDefault="004A5973" w:rsidP="00D41468">
      <w:pPr>
        <w:pStyle w:val="ComputerScreen"/>
      </w:pPr>
      <w:r>
        <w:t xml:space="preserve">Date/Time of Actual Activity: NOW// </w:t>
      </w:r>
      <w:r>
        <w:rPr>
          <w:b/>
        </w:rPr>
        <w:t>&lt;Enter&gt;</w:t>
      </w:r>
      <w:r>
        <w:t xml:space="preserve">   (JUN 19, 1997@09:31)</w:t>
      </w:r>
    </w:p>
    <w:p w14:paraId="72D390B2" w14:textId="77777777" w:rsidR="004A5973" w:rsidRDefault="004A5973" w:rsidP="00D41468">
      <w:pPr>
        <w:pStyle w:val="ComputerScreen"/>
      </w:pPr>
      <w:r>
        <w:t>Enter COMMENT:</w:t>
      </w:r>
    </w:p>
    <w:p w14:paraId="72D390B3" w14:textId="77777777" w:rsidR="004A5973" w:rsidRDefault="004A5973" w:rsidP="00D41468">
      <w:pPr>
        <w:pStyle w:val="ComputerScreen"/>
      </w:pPr>
      <w:r>
        <w:t xml:space="preserve">  1&gt;Duplicate </w:t>
      </w:r>
    </w:p>
    <w:p w14:paraId="72D390B4" w14:textId="77777777" w:rsidR="004A5973" w:rsidRDefault="004A5973" w:rsidP="00D41468">
      <w:pPr>
        <w:pStyle w:val="ComputerScreen"/>
      </w:pPr>
      <w:r>
        <w:t xml:space="preserve">  2&gt; &lt;Enter&gt;</w:t>
      </w:r>
    </w:p>
    <w:p w14:paraId="72D390B5" w14:textId="77777777" w:rsidR="004A5973" w:rsidRDefault="004A5973" w:rsidP="00D41468">
      <w:pPr>
        <w:pStyle w:val="ComputerScreen"/>
      </w:pPr>
      <w:r>
        <w:t xml:space="preserve">EDIT Option: </w:t>
      </w:r>
      <w:r>
        <w:rPr>
          <w:b/>
        </w:rPr>
        <w:t>&lt;Enter&gt;</w:t>
      </w:r>
    </w:p>
    <w:p w14:paraId="72D390B6" w14:textId="77777777" w:rsidR="004A5973" w:rsidRDefault="004A5973" w:rsidP="00D41468">
      <w:pPr>
        <w:pStyle w:val="BlankLine"/>
      </w:pPr>
    </w:p>
    <w:p w14:paraId="72D390B7" w14:textId="77777777" w:rsidR="004A5973" w:rsidRDefault="004A5973" w:rsidP="00D41468">
      <w:pPr>
        <w:pStyle w:val="BlankLine"/>
      </w:pPr>
      <w:r>
        <w:t>(Continued on next page.)</w:t>
      </w:r>
    </w:p>
    <w:p w14:paraId="72D390B8" w14:textId="77777777" w:rsidR="004A5973" w:rsidRPr="00B40239" w:rsidRDefault="004A5973" w:rsidP="00D41468">
      <w:pPr>
        <w:pStyle w:val="ComputerScreen"/>
      </w:pPr>
      <w:r>
        <w:br w:type="page"/>
      </w:r>
      <w:r w:rsidRPr="00B40239">
        <w:lastRenderedPageBreak/>
        <w:t>CONSULT TRACKING              Jun 19, 1997 09:31:58          Page:   1 of   1</w:t>
      </w:r>
    </w:p>
    <w:p w14:paraId="72D390B9" w14:textId="77777777" w:rsidR="00011FA6" w:rsidRDefault="00011FA6" w:rsidP="00D41468">
      <w:pPr>
        <w:pStyle w:val="ComputerScreen"/>
      </w:pPr>
      <w:r>
        <w:t>CPRSPATIENT,FOUR 666-43-8796          2B M              DEC 4,1949 (50)   &lt;CAD&gt;</w:t>
      </w:r>
    </w:p>
    <w:p w14:paraId="72D390BA" w14:textId="77777777" w:rsidR="004A5973" w:rsidRDefault="004A5973" w:rsidP="00D41468">
      <w:pPr>
        <w:pStyle w:val="ComputerScreen"/>
      </w:pPr>
      <w:r>
        <w:t xml:space="preserve">                                                                 Wt.(lb): 184</w:t>
      </w:r>
    </w:p>
    <w:p w14:paraId="72D390BB" w14:textId="77777777" w:rsidR="004A5973" w:rsidRDefault="004A5973" w:rsidP="00D41468">
      <w:pPr>
        <w:pStyle w:val="ComputerScreen"/>
      </w:pPr>
      <w:r>
        <w:t xml:space="preserve">    Requested  St     No.   Consult/Procedure Request                            </w:t>
      </w:r>
    </w:p>
    <w:p w14:paraId="72D390BC" w14:textId="77777777" w:rsidR="004A5973" w:rsidRDefault="004A5973" w:rsidP="00D41468">
      <w:pPr>
        <w:pStyle w:val="ComputerScreen"/>
      </w:pPr>
      <w:r>
        <w:t xml:space="preserve">1   10/06/00   p      1766  EYE CLINIC Cons                                     </w:t>
      </w:r>
    </w:p>
    <w:p w14:paraId="72D390BD" w14:textId="77777777" w:rsidR="004A5973" w:rsidRDefault="004A5973" w:rsidP="00D41468">
      <w:pPr>
        <w:pStyle w:val="ComputerScreen"/>
      </w:pPr>
      <w:r>
        <w:t xml:space="preserve">2   09/21/00   p      1764  Electrocardiogram CARDIOLOGY Proc                   </w:t>
      </w:r>
    </w:p>
    <w:p w14:paraId="72D390BE" w14:textId="77777777" w:rsidR="004A5973" w:rsidRDefault="004A5973" w:rsidP="00D41468">
      <w:pPr>
        <w:pStyle w:val="ComputerScreen"/>
      </w:pPr>
      <w:r>
        <w:t xml:space="preserve">3   04/25/00   dc     1713  CARDIOLOGY Cons                                     </w:t>
      </w:r>
    </w:p>
    <w:p w14:paraId="72D390BF" w14:textId="77777777" w:rsidR="004A5973" w:rsidRDefault="004A5973" w:rsidP="00D41468">
      <w:pPr>
        <w:pStyle w:val="ComputerScreen"/>
      </w:pPr>
      <w:r>
        <w:t xml:space="preserve">4   03/21/00   c      1701  CARDIOLOGY (SOUTH) Cons                             </w:t>
      </w:r>
    </w:p>
    <w:p w14:paraId="72D390C0" w14:textId="77777777" w:rsidR="004A5973" w:rsidRDefault="004A5973" w:rsidP="00D41468">
      <w:pPr>
        <w:pStyle w:val="ComputerScreen"/>
      </w:pPr>
      <w:r>
        <w:t xml:space="preserve">5   02/22/00   pr     1687  PULMONARY (SOUTH) Cons                              </w:t>
      </w:r>
    </w:p>
    <w:p w14:paraId="72D390C1" w14:textId="77777777" w:rsidR="004A5973" w:rsidRDefault="004A5973" w:rsidP="00D41468">
      <w:pPr>
        <w:pStyle w:val="ComputerScreen"/>
      </w:pPr>
      <w:r>
        <w:t xml:space="preserve">6   01/26/00   c      1665  CARDIOLOGY Cons                                     </w:t>
      </w:r>
    </w:p>
    <w:p w14:paraId="72D390C2" w14:textId="77777777" w:rsidR="004A5973" w:rsidRDefault="004A5973" w:rsidP="00D41468">
      <w:pPr>
        <w:pStyle w:val="ComputerScreen"/>
      </w:pPr>
      <w:r>
        <w:t xml:space="preserve">7   06/02/99   c      1483  VENTRICAL LEAD IMPLANT CARDIOLOGY Proc              </w:t>
      </w:r>
    </w:p>
    <w:p w14:paraId="72D390C3" w14:textId="77777777" w:rsidR="004A5973" w:rsidRDefault="004A5973" w:rsidP="00D41468">
      <w:pPr>
        <w:pStyle w:val="ComputerScreen"/>
      </w:pPr>
      <w:r>
        <w:t xml:space="preserve">8   04/29/99   c      1455  CARDIOLOGY (oex) CARDIOLOGY Cons                    </w:t>
      </w:r>
    </w:p>
    <w:p w14:paraId="72D390C4" w14:textId="77777777" w:rsidR="004A5973" w:rsidRDefault="004A5973" w:rsidP="00D41468">
      <w:pPr>
        <w:pStyle w:val="ComputerScreen"/>
      </w:pPr>
      <w:r>
        <w:t xml:space="preserve">9   02/18/99   x      1395  CARDIOLOGY Cons                                     </w:t>
      </w:r>
    </w:p>
    <w:p w14:paraId="72D390C5" w14:textId="77777777" w:rsidR="004A5973" w:rsidRDefault="004A5973" w:rsidP="00D41468">
      <w:pPr>
        <w:pStyle w:val="ComputerScreen"/>
      </w:pPr>
      <w:r>
        <w:t xml:space="preserve">10  01/06/99   c      1322  MARCIA'S SPECIALTY SEA-MARCIA'S SPECIALTY Cons      </w:t>
      </w:r>
    </w:p>
    <w:p w14:paraId="72D390C6" w14:textId="77777777" w:rsidR="004A5973" w:rsidRDefault="004A5973" w:rsidP="00D41468">
      <w:pPr>
        <w:pStyle w:val="ComputerScreen"/>
      </w:pPr>
      <w:r>
        <w:t xml:space="preserve">11  01/05/99   c      1310 *GASTROENTEROLOGY CARDIOLOGY Cons                    </w:t>
      </w:r>
    </w:p>
    <w:p w14:paraId="72D390C7" w14:textId="77777777" w:rsidR="004A5973" w:rsidRDefault="004A5973" w:rsidP="00D41468">
      <w:pPr>
        <w:pStyle w:val="ComputerScreen"/>
      </w:pPr>
      <w:r>
        <w:t xml:space="preserve">12  01/04/99   c      1287  CARDIOLOGY Cons                                     </w:t>
      </w:r>
    </w:p>
    <w:p w14:paraId="72D390C8" w14:textId="77777777" w:rsidR="004A5973" w:rsidRDefault="004A5973" w:rsidP="00D41468">
      <w:pPr>
        <w:pStyle w:val="CScreenReversed"/>
      </w:pPr>
      <w:r>
        <w:t xml:space="preserve">          Enter ?? for more actions                                             </w:t>
      </w:r>
    </w:p>
    <w:p w14:paraId="72D390C9" w14:textId="77777777" w:rsidR="004A5973" w:rsidRDefault="004A5973" w:rsidP="00D41468">
      <w:pPr>
        <w:pStyle w:val="ComputerScreen"/>
      </w:pPr>
      <w:r>
        <w:t>SP Select Patient   FR Forward          CT Complete/Update  RT Results Display</w:t>
      </w:r>
    </w:p>
    <w:p w14:paraId="72D390CA" w14:textId="77777777" w:rsidR="004A5973" w:rsidRDefault="004A5973" w:rsidP="00D41468">
      <w:pPr>
        <w:pStyle w:val="ComputerScreen"/>
      </w:pPr>
      <w:r>
        <w:t>CV Change View ...  CX Cancel (Deny)    MA Make Addendum    PF Print Form 513</w:t>
      </w:r>
    </w:p>
    <w:p w14:paraId="72D390CB" w14:textId="77777777" w:rsidR="004A5973" w:rsidRDefault="004A5973" w:rsidP="00D41468">
      <w:pPr>
        <w:pStyle w:val="ComputerScreen"/>
      </w:pPr>
      <w:r>
        <w:t>RC Receive          DC Discontinue      SF Sig Findings     RM Remove Med Rslt</w:t>
      </w:r>
    </w:p>
    <w:p w14:paraId="72D390CC" w14:textId="77777777" w:rsidR="004A5973" w:rsidRDefault="004A5973" w:rsidP="00D41468">
      <w:pPr>
        <w:pStyle w:val="ComputerScreen"/>
      </w:pPr>
      <w:r>
        <w:t>SC Schedule         CM Add Comment      DD Detailed Display ER Edit/Resubmit</w:t>
      </w:r>
    </w:p>
    <w:p w14:paraId="72D390CD" w14:textId="77777777" w:rsidR="004A5973" w:rsidRDefault="004A5973" w:rsidP="00D41468">
      <w:pPr>
        <w:pStyle w:val="ComputerScreen"/>
      </w:pPr>
      <w:r>
        <w:t>Select Consult: Quit//</w:t>
      </w:r>
    </w:p>
    <w:p w14:paraId="72D390CE" w14:textId="77777777" w:rsidR="004A5973" w:rsidRDefault="004A5973" w:rsidP="00D41468"/>
    <w:p w14:paraId="72D390CF" w14:textId="77777777" w:rsidR="004A5973" w:rsidRDefault="004A5973" w:rsidP="00D41468">
      <w:pPr>
        <w:pStyle w:val="Heading3"/>
      </w:pPr>
      <w:r>
        <w:br w:type="page"/>
      </w:r>
      <w:bookmarkStart w:id="372" w:name="_Toc508628515"/>
      <w:bookmarkStart w:id="373" w:name="_Toc401592264"/>
      <w:bookmarkStart w:id="374" w:name="_Toc402366901"/>
      <w:bookmarkStart w:id="375" w:name="_Toc421668545"/>
      <w:bookmarkStart w:id="376" w:name="_Toc421693972"/>
      <w:r>
        <w:lastRenderedPageBreak/>
        <w:t xml:space="preserve">Edit/Resubmit (ER) </w:t>
      </w:r>
      <w:r>
        <w:fldChar w:fldCharType="begin"/>
      </w:r>
      <w:r>
        <w:instrText xml:space="preserve"> XE "Edit/Resubmit (ER)" </w:instrText>
      </w:r>
      <w:r>
        <w:fldChar w:fldCharType="end"/>
      </w:r>
      <w:r>
        <w:t xml:space="preserve"> </w:t>
      </w:r>
      <w:r>
        <w:fldChar w:fldCharType="begin"/>
      </w:r>
      <w:r>
        <w:instrText xml:space="preserve"> XE "Actions:Edit/Resubmit (ER)" </w:instrText>
      </w:r>
      <w:r>
        <w:fldChar w:fldCharType="end"/>
      </w:r>
      <w:r>
        <w:t xml:space="preserve"> Action</w:t>
      </w:r>
      <w:bookmarkEnd w:id="372"/>
    </w:p>
    <w:p w14:paraId="72D390D0" w14:textId="77777777" w:rsidR="00B40239" w:rsidRDefault="00B40239" w:rsidP="00D41468"/>
    <w:p w14:paraId="72D390D1" w14:textId="77777777" w:rsidR="004A5973" w:rsidRDefault="004A5973" w:rsidP="00D41468">
      <w:r>
        <w:t xml:space="preserve">In the case where a consult is cancelled (or denied) for clerical reasons (e.g., test results that indicate that the consult is needed), then the original submitter or an update user for the relevant service has a chance to edit the consult to include the missing information, and resubmit it. This may be done from either the alert screen, or from the consult tracking screen. In either case, the procedure is the same. See </w:t>
      </w:r>
      <w:r>
        <w:rPr>
          <w:b/>
          <w:snapToGrid w:val="0"/>
        </w:rPr>
        <w:t xml:space="preserve">Consult/Request Cancel/Hold </w:t>
      </w:r>
      <w:r>
        <w:rPr>
          <w:snapToGrid w:val="0"/>
        </w:rPr>
        <w:t xml:space="preserve">on page </w:t>
      </w:r>
      <w:r>
        <w:rPr>
          <w:snapToGrid w:val="0"/>
        </w:rPr>
        <w:fldChar w:fldCharType="begin"/>
      </w:r>
      <w:r>
        <w:rPr>
          <w:snapToGrid w:val="0"/>
        </w:rPr>
        <w:instrText xml:space="preserve"> PAGEREF CancelHold \* MERGEFORMAT </w:instrText>
      </w:r>
      <w:r>
        <w:rPr>
          <w:snapToGrid w:val="0"/>
        </w:rPr>
        <w:fldChar w:fldCharType="separate"/>
      </w:r>
      <w:r w:rsidR="00745AC7">
        <w:rPr>
          <w:noProof/>
          <w:snapToGrid w:val="0"/>
        </w:rPr>
        <w:t>150</w:t>
      </w:r>
      <w:r>
        <w:rPr>
          <w:snapToGrid w:val="0"/>
        </w:rPr>
        <w:fldChar w:fldCharType="end"/>
      </w:r>
      <w:r>
        <w:rPr>
          <w:snapToGrid w:val="0"/>
        </w:rPr>
        <w:t xml:space="preserve"> for an example.</w:t>
      </w:r>
    </w:p>
    <w:p w14:paraId="72D390D2" w14:textId="77777777" w:rsidR="004A5973" w:rsidRDefault="004A5973" w:rsidP="00D41468"/>
    <w:p w14:paraId="72D390D3" w14:textId="77777777" w:rsidR="004A5973" w:rsidRDefault="004A5973" w:rsidP="00D41468"/>
    <w:p w14:paraId="72D390D4" w14:textId="77777777" w:rsidR="004A5973" w:rsidRDefault="004A5973" w:rsidP="00D41468">
      <w:pPr>
        <w:pStyle w:val="Heading3"/>
      </w:pPr>
      <w:r>
        <w:br w:type="page"/>
      </w:r>
      <w:bookmarkStart w:id="377" w:name="_Toc508628516"/>
      <w:r>
        <w:lastRenderedPageBreak/>
        <w:t>Forward Request (FR) Action</w:t>
      </w:r>
      <w:bookmarkStart w:id="378" w:name="FR"/>
      <w:bookmarkEnd w:id="373"/>
      <w:bookmarkEnd w:id="374"/>
      <w:bookmarkEnd w:id="375"/>
      <w:bookmarkEnd w:id="376"/>
      <w:bookmarkEnd w:id="377"/>
      <w:bookmarkEnd w:id="378"/>
      <w:r>
        <w:fldChar w:fldCharType="begin"/>
      </w:r>
      <w:r>
        <w:instrText>xe "Forward Request (FR)"</w:instrText>
      </w:r>
      <w:r>
        <w:fldChar w:fldCharType="end"/>
      </w:r>
      <w:r>
        <w:fldChar w:fldCharType="begin"/>
      </w:r>
      <w:r>
        <w:instrText>xe "Actions:Forward Request (FR)"</w:instrText>
      </w:r>
      <w:r>
        <w:fldChar w:fldCharType="end"/>
      </w:r>
    </w:p>
    <w:p w14:paraId="72D390D5" w14:textId="77777777" w:rsidR="00914BB1" w:rsidRDefault="00914BB1" w:rsidP="00D41468"/>
    <w:p w14:paraId="72D390D6" w14:textId="77777777" w:rsidR="004A5973" w:rsidRDefault="004A5973" w:rsidP="00D41468">
      <w:r>
        <w:t>Entering the Forward Request</w:t>
      </w:r>
      <w:r>
        <w:rPr>
          <w:b/>
          <w:i/>
        </w:rPr>
        <w:t xml:space="preserve"> </w:t>
      </w:r>
      <w:r>
        <w:t xml:space="preserve">allows you to forward a consult or request to any other Service/Specialty, provided that Service/Specialty has been set up by IRM personnel to receive consults online. Thus the decision by the referring clinician regarding who should receive the consult can be modified by the receiving Service/Specialty. This action is available from both the CPRS screen and the Consult/Request Alerts screen. </w:t>
      </w:r>
    </w:p>
    <w:p w14:paraId="72D390D7" w14:textId="77777777" w:rsidR="004A5973" w:rsidRDefault="004A5973" w:rsidP="00D41468">
      <w:r>
        <w:t>If a request needs to be forwarded to a clinic that is not a sub-service of your clinic, the FR (Forward Request</w:t>
      </w:r>
      <w:r>
        <w:fldChar w:fldCharType="begin"/>
      </w:r>
      <w:r>
        <w:instrText xml:space="preserve"> XE "Forward Request (FR)" </w:instrText>
      </w:r>
      <w:r>
        <w:fldChar w:fldCharType="end"/>
      </w:r>
      <w:r>
        <w:t xml:space="preserve">) action should be used. This action is discussed in the </w:t>
      </w:r>
      <w:r>
        <w:rPr>
          <w:b/>
        </w:rPr>
        <w:t>Forward the Consult</w:t>
      </w:r>
      <w:r>
        <w:t xml:space="preserve"> section under</w:t>
      </w:r>
      <w:r>
        <w:rPr>
          <w:b/>
        </w:rPr>
        <w:t xml:space="preserve"> Work Flow </w:t>
      </w:r>
      <w:r>
        <w:t>on page</w:t>
      </w:r>
      <w:r>
        <w:rPr>
          <w:b/>
        </w:rPr>
        <w:t xml:space="preserve"> </w:t>
      </w:r>
      <w:r>
        <w:rPr>
          <w:b/>
        </w:rPr>
        <w:fldChar w:fldCharType="begin"/>
      </w:r>
      <w:r>
        <w:rPr>
          <w:b/>
        </w:rPr>
        <w:instrText xml:space="preserve"> PAGEREF Forward02 \* MERGEFORMAT </w:instrText>
      </w:r>
      <w:r>
        <w:rPr>
          <w:b/>
        </w:rPr>
        <w:fldChar w:fldCharType="separate"/>
      </w:r>
      <w:r w:rsidR="00745AC7">
        <w:rPr>
          <w:b/>
          <w:noProof/>
        </w:rPr>
        <w:t>23</w:t>
      </w:r>
      <w:r>
        <w:rPr>
          <w:b/>
        </w:rPr>
        <w:fldChar w:fldCharType="end"/>
      </w:r>
      <w:r>
        <w:t>.</w:t>
      </w:r>
    </w:p>
    <w:p w14:paraId="72D390D8" w14:textId="77777777" w:rsidR="004A5973" w:rsidRDefault="004A5973" w:rsidP="00D41468">
      <w:pPr>
        <w:pStyle w:val="Heading3"/>
      </w:pPr>
      <w:r>
        <w:br w:type="page"/>
      </w:r>
      <w:bookmarkStart w:id="379" w:name="_Toc421668546"/>
      <w:bookmarkStart w:id="380" w:name="_Toc421693973"/>
      <w:bookmarkStart w:id="381" w:name="_Toc508628517"/>
      <w:bookmarkStart w:id="382" w:name="_Toc401592265"/>
      <w:bookmarkStart w:id="383" w:name="_Toc402366902"/>
      <w:r>
        <w:lastRenderedPageBreak/>
        <w:t>Make Addendum (MA)</w:t>
      </w:r>
      <w:r>
        <w:fldChar w:fldCharType="begin"/>
      </w:r>
      <w:r>
        <w:instrText xml:space="preserve"> XE "Make Addendum (MA)" </w:instrText>
      </w:r>
      <w:r>
        <w:fldChar w:fldCharType="end"/>
      </w:r>
      <w:r>
        <w:t xml:space="preserve"> Action</w:t>
      </w:r>
      <w:bookmarkEnd w:id="379"/>
      <w:bookmarkEnd w:id="380"/>
      <w:bookmarkEnd w:id="381"/>
    </w:p>
    <w:p w14:paraId="72D390D9" w14:textId="77777777" w:rsidR="00914BB1" w:rsidRDefault="00914BB1" w:rsidP="00D41468">
      <w:pPr>
        <w:pStyle w:val="BodyTextIndent"/>
      </w:pPr>
    </w:p>
    <w:p w14:paraId="72D390DA" w14:textId="77777777" w:rsidR="004A5973" w:rsidRDefault="004A5973" w:rsidP="00D41468">
      <w:pPr>
        <w:pStyle w:val="BodyTextIndent"/>
      </w:pPr>
      <w:r>
        <w:t>The Make Addendum action allows</w:t>
      </w:r>
      <w:r w:rsidR="00914BB1">
        <w:t xml:space="preserve"> one or more people to add their</w:t>
      </w:r>
      <w:r>
        <w:t xml:space="preserve"> comments to the results of a consult. Contrast this to Add Comment, which adds a note to the consult before it is resulted.</w:t>
      </w:r>
    </w:p>
    <w:p w14:paraId="72D390DB" w14:textId="77777777" w:rsidR="006E192A" w:rsidRDefault="006E192A" w:rsidP="00D41468">
      <w:pPr>
        <w:pStyle w:val="ListMember"/>
      </w:pPr>
    </w:p>
    <w:p w14:paraId="72D390DC" w14:textId="77777777" w:rsidR="004A5973" w:rsidRDefault="004A5973" w:rsidP="00D41468">
      <w:pPr>
        <w:pStyle w:val="ListMember"/>
      </w:pPr>
      <w:r>
        <w:t xml:space="preserve">There is an example of Make Addendum in the Windows section on page </w:t>
      </w:r>
      <w:r w:rsidR="004D2794">
        <w:rPr>
          <w:noProof/>
        </w:rPr>
        <w:fldChar w:fldCharType="begin"/>
      </w:r>
      <w:r w:rsidR="004D2794">
        <w:rPr>
          <w:noProof/>
        </w:rPr>
        <w:instrText xml:space="preserve"> PAGEREF WindowsMA \* </w:instrText>
      </w:r>
      <w:r w:rsidR="004D2794">
        <w:rPr>
          <w:noProof/>
        </w:rPr>
        <w:instrText xml:space="preserve">MERGEFORMAT </w:instrText>
      </w:r>
      <w:r w:rsidR="004D2794">
        <w:rPr>
          <w:noProof/>
        </w:rPr>
        <w:fldChar w:fldCharType="separate"/>
      </w:r>
      <w:r w:rsidR="00745AC7">
        <w:rPr>
          <w:noProof/>
        </w:rPr>
        <w:t>82</w:t>
      </w:r>
      <w:r w:rsidR="004D2794">
        <w:rPr>
          <w:noProof/>
        </w:rPr>
        <w:fldChar w:fldCharType="end"/>
      </w:r>
      <w:r>
        <w:t>.</w:t>
      </w:r>
    </w:p>
    <w:p w14:paraId="72D390DD" w14:textId="77777777" w:rsidR="004A5973" w:rsidRDefault="004A5973" w:rsidP="00D41468"/>
    <w:p w14:paraId="72D390DE" w14:textId="77777777" w:rsidR="004A5973" w:rsidRDefault="004A5973" w:rsidP="00D41468"/>
    <w:p w14:paraId="72D390DF" w14:textId="77777777" w:rsidR="004A5973" w:rsidRDefault="004A5973" w:rsidP="00D41468"/>
    <w:p w14:paraId="72D390E0" w14:textId="77777777" w:rsidR="004A5973" w:rsidRDefault="004A5973" w:rsidP="00D41468"/>
    <w:p w14:paraId="72D390E1" w14:textId="77777777" w:rsidR="004A5973" w:rsidRDefault="004A5973" w:rsidP="00D41468">
      <w:pPr>
        <w:pStyle w:val="Heading3"/>
      </w:pPr>
      <w:r>
        <w:br w:type="page"/>
      </w:r>
      <w:bookmarkStart w:id="384" w:name="_Toc421668548"/>
      <w:bookmarkStart w:id="385" w:name="_Toc421693975"/>
      <w:bookmarkStart w:id="386" w:name="_Toc422557706"/>
      <w:bookmarkStart w:id="387" w:name="_Toc508628518"/>
      <w:bookmarkStart w:id="388" w:name="_Toc401592266"/>
      <w:bookmarkStart w:id="389" w:name="_Toc402366903"/>
      <w:bookmarkStart w:id="390" w:name="_Toc401592267"/>
      <w:bookmarkStart w:id="391" w:name="_Toc402366904"/>
      <w:bookmarkStart w:id="392" w:name="_Toc421668549"/>
      <w:bookmarkStart w:id="393" w:name="_Toc421693976"/>
      <w:bookmarkEnd w:id="382"/>
      <w:bookmarkEnd w:id="383"/>
      <w:r>
        <w:lastRenderedPageBreak/>
        <w:t>Print Form (PF) Action</w:t>
      </w:r>
      <w:bookmarkEnd w:id="384"/>
      <w:bookmarkEnd w:id="385"/>
      <w:bookmarkEnd w:id="386"/>
      <w:bookmarkEnd w:id="387"/>
      <w:r>
        <w:fldChar w:fldCharType="begin"/>
      </w:r>
      <w:r>
        <w:instrText xml:space="preserve"> XE "Print Form (PF) Action" </w:instrText>
      </w:r>
      <w:r>
        <w:fldChar w:fldCharType="end"/>
      </w:r>
      <w:bookmarkEnd w:id="388"/>
      <w:bookmarkEnd w:id="389"/>
      <w:r>
        <w:fldChar w:fldCharType="begin"/>
      </w:r>
      <w:r>
        <w:instrText>xe "Actions: Print Form (PF)"</w:instrText>
      </w:r>
      <w:r>
        <w:fldChar w:fldCharType="end"/>
      </w:r>
      <w:r>
        <w:t xml:space="preserve"> </w:t>
      </w:r>
      <w:bookmarkStart w:id="394" w:name="PR"/>
      <w:bookmarkEnd w:id="394"/>
    </w:p>
    <w:p w14:paraId="72D390E2" w14:textId="77777777" w:rsidR="00914BB1" w:rsidRDefault="00914BB1" w:rsidP="00D41468"/>
    <w:p w14:paraId="72D390E3" w14:textId="77777777" w:rsidR="004A5973" w:rsidRDefault="004A5973" w:rsidP="00D41468">
      <w:r>
        <w:t>With the Print Form Action, you can print either a chart or working copy of the consult form. To use this action from the Windows interface, follow these steps:</w:t>
      </w:r>
    </w:p>
    <w:p w14:paraId="72D390E4" w14:textId="77777777" w:rsidR="00914BB1" w:rsidRDefault="00914BB1" w:rsidP="00D41468"/>
    <w:p w14:paraId="72D390E5" w14:textId="77777777" w:rsidR="004A5973" w:rsidRDefault="004A5973" w:rsidP="00D41468">
      <w:r>
        <w:t>From the Consults tab, select the consult you want to print.</w:t>
      </w:r>
    </w:p>
    <w:p w14:paraId="72D390E6" w14:textId="77777777" w:rsidR="004A5973" w:rsidRDefault="00A57AF7" w:rsidP="00D41468">
      <w:pPr>
        <w:numPr>
          <w:ilvl w:val="0"/>
          <w:numId w:val="30"/>
        </w:numPr>
      </w:pPr>
      <w:r>
        <w:rPr>
          <w:noProof/>
        </w:rPr>
        <w:drawing>
          <wp:anchor distT="0" distB="0" distL="114300" distR="114300" simplePos="0" relativeHeight="251665920" behindDoc="0" locked="0" layoutInCell="1" allowOverlap="1" wp14:anchorId="72D39755" wp14:editId="72D39756">
            <wp:simplePos x="0" y="0"/>
            <wp:positionH relativeFrom="column">
              <wp:posOffset>295910</wp:posOffset>
            </wp:positionH>
            <wp:positionV relativeFrom="paragraph">
              <wp:posOffset>1371600</wp:posOffset>
            </wp:positionV>
            <wp:extent cx="3695700" cy="2769870"/>
            <wp:effectExtent l="0" t="0" r="0" b="0"/>
            <wp:wrapTopAndBottom/>
            <wp:docPr id="836" name="Picture 836" descr="PrintF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PrintFr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95700" cy="276987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t>Select File | Print Form.</w:t>
      </w:r>
    </w:p>
    <w:p w14:paraId="72D390E7" w14:textId="77777777" w:rsidR="004A5973" w:rsidRDefault="004A5973" w:rsidP="00D41468">
      <w:pPr>
        <w:numPr>
          <w:ilvl w:val="0"/>
          <w:numId w:val="30"/>
        </w:numPr>
      </w:pPr>
      <w:r>
        <w:t>Select the printer you want the form to come out on.</w:t>
      </w:r>
    </w:p>
    <w:p w14:paraId="72D390E8" w14:textId="77777777" w:rsidR="004A5973" w:rsidRDefault="004A5973" w:rsidP="00D41468">
      <w:pPr>
        <w:numPr>
          <w:ilvl w:val="0"/>
          <w:numId w:val="30"/>
        </w:numPr>
      </w:pPr>
      <w:r>
        <w:t>Choose Chart Copy or Work Copy.</w:t>
      </w:r>
    </w:p>
    <w:p w14:paraId="72D390E9" w14:textId="77777777" w:rsidR="004A5973" w:rsidRDefault="00A57AF7" w:rsidP="00D41468">
      <w:pPr>
        <w:numPr>
          <w:ilvl w:val="0"/>
          <w:numId w:val="30"/>
        </w:numPr>
      </w:pPr>
      <w:r>
        <w:rPr>
          <w:noProof/>
        </w:rPr>
        <mc:AlternateContent>
          <mc:Choice Requires="wps">
            <w:drawing>
              <wp:anchor distT="0" distB="0" distL="114300" distR="114300" simplePos="0" relativeHeight="251751936" behindDoc="0" locked="0" layoutInCell="1" allowOverlap="1" wp14:anchorId="72D39757" wp14:editId="72D39758">
                <wp:simplePos x="0" y="0"/>
                <wp:positionH relativeFrom="column">
                  <wp:posOffset>728980</wp:posOffset>
                </wp:positionH>
                <wp:positionV relativeFrom="paragraph">
                  <wp:posOffset>739140</wp:posOffset>
                </wp:positionV>
                <wp:extent cx="784225" cy="119380"/>
                <wp:effectExtent l="0" t="0" r="0" b="0"/>
                <wp:wrapNone/>
                <wp:docPr id="7" name="Rectangle 10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225" cy="119380"/>
                        </a:xfrm>
                        <a:prstGeom prst="rect">
                          <a:avLst/>
                        </a:prstGeom>
                        <a:solidFill>
                          <a:srgbClr val="C0C0C0"/>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40431E" id="Rectangle 1052" o:spid="_x0000_s1026" style="position:absolute;margin-left:57.4pt;margin-top:58.2pt;width:61.75pt;height:9.4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" fillcolor="silver" stroked="f"/>
            </w:pict>
          </mc:Fallback>
        </mc:AlternateContent>
      </w:r>
      <w:r w:rsidR="004A5973">
        <w:t>Choose OK.</w:t>
      </w:r>
    </w:p>
    <w:p w14:paraId="72D390EA" w14:textId="77777777" w:rsidR="00914BB1" w:rsidRDefault="00914BB1" w:rsidP="00D41468">
      <w:pPr>
        <w:pStyle w:val="ListMember"/>
      </w:pPr>
    </w:p>
    <w:p w14:paraId="72D390EB" w14:textId="77777777" w:rsidR="004A5973" w:rsidRDefault="004A5973" w:rsidP="00D41468">
      <w:pPr>
        <w:pStyle w:val="ListMember"/>
      </w:pPr>
      <w:r>
        <w:t xml:space="preserve">For an example of the Print Form option as used from the List Manager interface, see page </w:t>
      </w:r>
      <w:r w:rsidR="004D2794">
        <w:rPr>
          <w:noProof/>
        </w:rPr>
        <w:fldChar w:fldCharType="begin"/>
      </w:r>
      <w:r w:rsidR="004D2794">
        <w:rPr>
          <w:noProof/>
        </w:rPr>
        <w:instrText xml:space="preserve"> PAGEREF FinalReport \* MERGEFORMAT </w:instrText>
      </w:r>
      <w:r w:rsidR="004D2794">
        <w:rPr>
          <w:noProof/>
        </w:rPr>
        <w:fldChar w:fldCharType="separate"/>
      </w:r>
      <w:r w:rsidR="00745AC7">
        <w:rPr>
          <w:noProof/>
        </w:rPr>
        <w:t>29</w:t>
      </w:r>
      <w:r w:rsidR="004D2794">
        <w:rPr>
          <w:noProof/>
        </w:rPr>
        <w:fldChar w:fldCharType="end"/>
      </w:r>
      <w:r>
        <w:t>.</w:t>
      </w:r>
    </w:p>
    <w:p w14:paraId="72D390EC" w14:textId="77777777" w:rsidR="004A5973" w:rsidRDefault="004A5973" w:rsidP="00D41468">
      <w:pPr>
        <w:pStyle w:val="Heading3"/>
      </w:pPr>
      <w:r>
        <w:br w:type="page"/>
      </w:r>
      <w:bookmarkStart w:id="395" w:name="_Toc508628519"/>
      <w:r>
        <w:lastRenderedPageBreak/>
        <w:t>Print Screen Contents (PS) Action</w:t>
      </w:r>
      <w:bookmarkEnd w:id="390"/>
      <w:bookmarkEnd w:id="391"/>
      <w:bookmarkEnd w:id="392"/>
      <w:bookmarkEnd w:id="393"/>
      <w:bookmarkEnd w:id="395"/>
      <w:r>
        <w:fldChar w:fldCharType="begin"/>
      </w:r>
      <w:r>
        <w:instrText>xe "Print Screen Contents (PS)"</w:instrText>
      </w:r>
      <w:r>
        <w:fldChar w:fldCharType="end"/>
      </w:r>
      <w:r>
        <w:fldChar w:fldCharType="begin"/>
      </w:r>
      <w:r>
        <w:instrText>xe "Actions:Print Screen Contents (PS)"</w:instrText>
      </w:r>
      <w:r>
        <w:fldChar w:fldCharType="end"/>
      </w:r>
    </w:p>
    <w:p w14:paraId="72D390ED" w14:textId="77777777" w:rsidR="00914BB1" w:rsidRDefault="00914BB1" w:rsidP="00D41468">
      <w:pPr>
        <w:pStyle w:val="ListMember"/>
      </w:pPr>
    </w:p>
    <w:p w14:paraId="72D390EE" w14:textId="77777777" w:rsidR="004A5973" w:rsidRDefault="004A5973" w:rsidP="00D41468">
      <w:pPr>
        <w:pStyle w:val="ListMember"/>
      </w:pPr>
      <w:r>
        <w:t>This option prints the information that is on the screen. The output is not exactly a screen image, as it does not include the prompt</w:t>
      </w:r>
      <w:r>
        <w:fldChar w:fldCharType="begin"/>
      </w:r>
      <w:r>
        <w:instrText xml:space="preserve"> XE "prompt" </w:instrText>
      </w:r>
      <w:r>
        <w:fldChar w:fldCharType="end"/>
      </w:r>
      <w:r>
        <w:t xml:space="preserve"> area at the bottom of the screen. To print the entire contents of a consult request, use the Print Form (PF) action.</w:t>
      </w:r>
    </w:p>
    <w:p w14:paraId="72D390EF" w14:textId="77777777" w:rsidR="004A5973" w:rsidRDefault="004A5973" w:rsidP="00D41468">
      <w:r>
        <w:t>Example:</w:t>
      </w:r>
    </w:p>
    <w:p w14:paraId="72D390F0" w14:textId="77777777" w:rsidR="004A5973" w:rsidRDefault="004A5973" w:rsidP="00D41468">
      <w:pPr>
        <w:pStyle w:val="BlankLine"/>
      </w:pPr>
    </w:p>
    <w:p w14:paraId="72D390F1" w14:textId="77777777" w:rsidR="004A5973" w:rsidRPr="00914BB1" w:rsidRDefault="004A5973" w:rsidP="00D41468">
      <w:pPr>
        <w:pStyle w:val="ComputerScreen"/>
      </w:pPr>
      <w:r w:rsidRPr="00914BB1">
        <w:t>CONSULTS DETAILED DISPLAY     Jun 20, 1997 10:40:56        Page:    1 of    2</w:t>
      </w:r>
    </w:p>
    <w:p w14:paraId="72D390F2" w14:textId="77777777" w:rsidR="004A5973" w:rsidRDefault="004A5973" w:rsidP="00D41468">
      <w:pPr>
        <w:pStyle w:val="ComputerScreen"/>
      </w:pPr>
      <w:r>
        <w:t>CONSULT DETAILED DISPLAY                             Consult No.: 208</w:t>
      </w:r>
    </w:p>
    <w:p w14:paraId="72D390F3" w14:textId="77777777" w:rsidR="006E192A" w:rsidRDefault="006E192A" w:rsidP="00D41468">
      <w:pPr>
        <w:pStyle w:val="ComputerScreen"/>
      </w:pPr>
      <w:r>
        <w:t>CPRSPATIENT,FOUR 666-43-8796          2B M              DEC 4,1949 (50)   &lt;CAD&gt;</w:t>
      </w:r>
    </w:p>
    <w:p w14:paraId="72D390F4" w14:textId="77777777" w:rsidR="004A5973" w:rsidRDefault="004A5973" w:rsidP="00D41468">
      <w:pPr>
        <w:pStyle w:val="ComputerScreen"/>
      </w:pPr>
      <w:r>
        <w:t xml:space="preserve">                                                                                </w:t>
      </w:r>
    </w:p>
    <w:p w14:paraId="72D390F5" w14:textId="77777777" w:rsidR="004A5973" w:rsidRDefault="004A5973" w:rsidP="00D41468">
      <w:pPr>
        <w:pStyle w:val="ComputerScreen"/>
      </w:pPr>
      <w:r>
        <w:t xml:space="preserve">Current Inpatient/Outpatient: Inpatient                                         </w:t>
      </w:r>
    </w:p>
    <w:p w14:paraId="72D390F6" w14:textId="77777777" w:rsidR="004A5973" w:rsidRDefault="004A5973" w:rsidP="00D41468">
      <w:pPr>
        <w:pStyle w:val="ComputerScreen"/>
      </w:pPr>
      <w:r>
        <w:t xml:space="preserve">Ward:                  1A                                                       </w:t>
      </w:r>
    </w:p>
    <w:p w14:paraId="72D390F7" w14:textId="77777777" w:rsidR="004A5973" w:rsidRDefault="004A5973" w:rsidP="00D41468">
      <w:pPr>
        <w:pStyle w:val="ComputerScreen"/>
      </w:pPr>
      <w:r>
        <w:t xml:space="preserve">Eligibility:           SC VETERAN                                               </w:t>
      </w:r>
    </w:p>
    <w:p w14:paraId="72D390F8" w14:textId="77777777" w:rsidR="004A5973" w:rsidRDefault="004A5973" w:rsidP="00D41468">
      <w:pPr>
        <w:pStyle w:val="ComputerScreen"/>
      </w:pPr>
      <w:r>
        <w:t xml:space="preserve">To Service:            PULMONARY                                                </w:t>
      </w:r>
    </w:p>
    <w:p w14:paraId="72D390F9" w14:textId="77777777" w:rsidR="004A5973" w:rsidRDefault="004A5973" w:rsidP="00D41468">
      <w:pPr>
        <w:pStyle w:val="ComputerScreen"/>
      </w:pPr>
      <w:r>
        <w:t xml:space="preserve">From Service:                                                                   </w:t>
      </w:r>
    </w:p>
    <w:p w14:paraId="72D390FA" w14:textId="77777777" w:rsidR="004A5973" w:rsidRDefault="004A5973" w:rsidP="00D41468">
      <w:pPr>
        <w:pStyle w:val="ComputerScreen"/>
      </w:pPr>
      <w:r>
        <w:t xml:space="preserve">Provisional Diagnosis: Broken interface with CPRS.                              </w:t>
      </w:r>
    </w:p>
    <w:p w14:paraId="72D390FB" w14:textId="77777777" w:rsidR="004A5973" w:rsidRDefault="004A5973" w:rsidP="00D41468">
      <w:pPr>
        <w:pStyle w:val="ComputerScreen"/>
      </w:pPr>
      <w:r>
        <w:t xml:space="preserve">Reason For Request:    Checking action of DY (denying) a consult as to          </w:t>
      </w:r>
    </w:p>
    <w:p w14:paraId="72D390FC" w14:textId="77777777" w:rsidR="004A5973" w:rsidRDefault="004A5973" w:rsidP="00D41468">
      <w:pPr>
        <w:pStyle w:val="ComputerScreen"/>
      </w:pPr>
      <w:r>
        <w:t xml:space="preserve">                 DC (discontinuing) a consult.                                  </w:t>
      </w:r>
    </w:p>
    <w:p w14:paraId="72D390FD" w14:textId="77777777" w:rsidR="004A5973" w:rsidRDefault="004A5973" w:rsidP="00D41468">
      <w:pPr>
        <w:pStyle w:val="ComputerScreen"/>
      </w:pPr>
      <w:r>
        <w:t xml:space="preserve">Status:                DISCONTINUED                                             </w:t>
      </w:r>
    </w:p>
    <w:p w14:paraId="72D390FE" w14:textId="77777777" w:rsidR="004A5973" w:rsidRDefault="004A5973" w:rsidP="00D41468">
      <w:pPr>
        <w:pStyle w:val="ComputerScreen"/>
      </w:pPr>
      <w:r>
        <w:t xml:space="preserve">                                                                                </w:t>
      </w:r>
    </w:p>
    <w:p w14:paraId="72D390FF" w14:textId="77777777" w:rsidR="004A5973" w:rsidRDefault="004A5973" w:rsidP="00D41468">
      <w:pPr>
        <w:pStyle w:val="ComputerScreen"/>
      </w:pPr>
      <w:r>
        <w:t xml:space="preserve">Urgency:              SWITCH BED                                                </w:t>
      </w:r>
    </w:p>
    <w:p w14:paraId="72D39100" w14:textId="77777777" w:rsidR="004A5973" w:rsidRDefault="004A5973" w:rsidP="00D41468">
      <w:pPr>
        <w:pStyle w:val="ComputerScreen"/>
      </w:pPr>
    </w:p>
    <w:p w14:paraId="72D39101" w14:textId="77777777" w:rsidR="004A5973" w:rsidRDefault="004A5973" w:rsidP="00D41468">
      <w:pPr>
        <w:pStyle w:val="ComputerScreen"/>
      </w:pPr>
      <w:r>
        <w:t xml:space="preserve">Request Activity      Date/Time       Ordering Clinician  Entered By            </w:t>
      </w:r>
    </w:p>
    <w:p w14:paraId="72D39102" w14:textId="77777777" w:rsidR="004A5973" w:rsidRDefault="004A5973" w:rsidP="00D41468">
      <w:pPr>
        <w:pStyle w:val="ComputerScreen"/>
      </w:pPr>
      <w:r>
        <w:t xml:space="preserve">ENTERED IN OE/RR      03/05/97 16:09  </w:t>
      </w:r>
      <w:r w:rsidR="006E192A">
        <w:t>CPRSPROVIDER,TWO    CPRSPROVIDER,TWO</w:t>
      </w:r>
      <w:r>
        <w:t xml:space="preserve">       </w:t>
      </w:r>
    </w:p>
    <w:p w14:paraId="72D39103" w14:textId="77777777" w:rsidR="004A5973" w:rsidRDefault="004A5973" w:rsidP="00D41468">
      <w:pPr>
        <w:pStyle w:val="ComputerScreen"/>
      </w:pPr>
      <w:r>
        <w:t xml:space="preserve">                      //                                                        </w:t>
      </w:r>
    </w:p>
    <w:p w14:paraId="72D39104" w14:textId="77777777" w:rsidR="004A5973" w:rsidRDefault="004A5973" w:rsidP="00D41468">
      <w:pPr>
        <w:pStyle w:val="ComputerScreen"/>
      </w:pPr>
      <w:r>
        <w:t xml:space="preserve">Forwarded From MEDICINE                                                         </w:t>
      </w:r>
    </w:p>
    <w:p w14:paraId="72D39105" w14:textId="77777777" w:rsidR="004A5973" w:rsidRDefault="004A5973" w:rsidP="00D41468">
      <w:pPr>
        <w:pStyle w:val="CScreenReversed"/>
      </w:pPr>
      <w:r>
        <w:t xml:space="preserve">+         Enter ?? for more actions                                             </w:t>
      </w:r>
    </w:p>
    <w:p w14:paraId="72D39106" w14:textId="77777777" w:rsidR="004A5973" w:rsidRDefault="004A5973" w:rsidP="00D41468">
      <w:pPr>
        <w:pStyle w:val="ComputerScreen"/>
      </w:pPr>
    </w:p>
    <w:p w14:paraId="72D39107" w14:textId="77777777" w:rsidR="004A5973" w:rsidRDefault="004A5973" w:rsidP="00D41468">
      <w:pPr>
        <w:pStyle w:val="ComputerScreen"/>
      </w:pPr>
      <w:r>
        <w:t xml:space="preserve">Select Action:Next Screen// ps   PS  </w:t>
      </w:r>
    </w:p>
    <w:p w14:paraId="72D39108" w14:textId="77777777" w:rsidR="004A5973" w:rsidRDefault="004A5973" w:rsidP="00D41468">
      <w:pPr>
        <w:pStyle w:val="BlankLine"/>
      </w:pPr>
    </w:p>
    <w:p w14:paraId="72D39109" w14:textId="77777777" w:rsidR="004A5973" w:rsidRDefault="004A5973" w:rsidP="00D41468">
      <w:pPr>
        <w:pStyle w:val="ComputerScreen"/>
      </w:pPr>
      <w:r>
        <w:t>DEVICE: HOME// laser  PRINTER ROOM LN11 12 PITCH</w:t>
      </w:r>
    </w:p>
    <w:p w14:paraId="72D3910A" w14:textId="77777777" w:rsidR="004A5973" w:rsidRDefault="004A5973" w:rsidP="00D41468">
      <w:pPr>
        <w:pStyle w:val="ComputerScreen"/>
      </w:pPr>
      <w:r>
        <w:t>DO YOU WANT YOUR OUTPUT QUEUED? NO//   (NO)</w:t>
      </w:r>
    </w:p>
    <w:p w14:paraId="72D3910B" w14:textId="77777777" w:rsidR="004A5973" w:rsidRDefault="004A5973" w:rsidP="00D41468">
      <w:pPr>
        <w:pStyle w:val="ComputerScreen"/>
      </w:pPr>
    </w:p>
    <w:p w14:paraId="72D3910C" w14:textId="77777777" w:rsidR="004A5973" w:rsidRDefault="004A5973" w:rsidP="00D41468">
      <w:pPr>
        <w:pStyle w:val="ComputerScreen"/>
      </w:pPr>
    </w:p>
    <w:p w14:paraId="72D3910D" w14:textId="77777777" w:rsidR="004A5973" w:rsidRDefault="004A5973" w:rsidP="00D41468"/>
    <w:p w14:paraId="72D3910E" w14:textId="77777777" w:rsidR="004A5973" w:rsidRDefault="004A5973" w:rsidP="00D41468">
      <w:pPr>
        <w:pStyle w:val="Heading3"/>
      </w:pPr>
      <w:r>
        <w:br w:type="page"/>
      </w:r>
      <w:bookmarkStart w:id="396" w:name="_Toc401592268"/>
      <w:bookmarkStart w:id="397" w:name="_Toc402366905"/>
      <w:bookmarkStart w:id="398" w:name="_Toc421668550"/>
      <w:bookmarkStart w:id="399" w:name="_Toc421693977"/>
      <w:bookmarkStart w:id="400" w:name="_Toc508628520"/>
      <w:r>
        <w:lastRenderedPageBreak/>
        <w:t>Quit (Q) Action</w:t>
      </w:r>
      <w:bookmarkStart w:id="401" w:name="Actions_2"/>
      <w:bookmarkEnd w:id="396"/>
      <w:bookmarkEnd w:id="397"/>
      <w:bookmarkEnd w:id="398"/>
      <w:bookmarkEnd w:id="399"/>
      <w:bookmarkEnd w:id="400"/>
      <w:bookmarkEnd w:id="401"/>
      <w:r>
        <w:fldChar w:fldCharType="begin"/>
      </w:r>
      <w:r>
        <w:instrText>xe "Quit (Q) Action"</w:instrText>
      </w:r>
      <w:r>
        <w:fldChar w:fldCharType="end"/>
      </w:r>
      <w:r>
        <w:fldChar w:fldCharType="begin"/>
      </w:r>
      <w:r>
        <w:instrText>xe "Actions: Quit (Q)"</w:instrText>
      </w:r>
      <w:r>
        <w:fldChar w:fldCharType="end"/>
      </w:r>
    </w:p>
    <w:p w14:paraId="72D3910F" w14:textId="77777777" w:rsidR="00914BB1" w:rsidRDefault="00914BB1" w:rsidP="00D41468"/>
    <w:p w14:paraId="72D39110" w14:textId="77777777" w:rsidR="004A5973" w:rsidRDefault="004A5973" w:rsidP="00D41468">
      <w:r>
        <w:t>Enter the Quit (Q) action at the last Select prompt</w:t>
      </w:r>
      <w:r>
        <w:fldChar w:fldCharType="begin"/>
      </w:r>
      <w:r>
        <w:instrText xml:space="preserve"> XE "prompt" </w:instrText>
      </w:r>
      <w:r>
        <w:fldChar w:fldCharType="end"/>
      </w:r>
      <w:r>
        <w:t xml:space="preserve"> to quit using your Consults option.</w:t>
      </w:r>
    </w:p>
    <w:p w14:paraId="72D39111" w14:textId="77777777" w:rsidR="004A5973" w:rsidRDefault="004A5973" w:rsidP="00D41468">
      <w:r>
        <w:t>Users may enter Q to Quit or ^ to Exit the option at anytime.</w:t>
      </w:r>
    </w:p>
    <w:p w14:paraId="72D39112" w14:textId="77777777" w:rsidR="004A5973" w:rsidRDefault="004A5973" w:rsidP="00D41468"/>
    <w:p w14:paraId="72D39113" w14:textId="77777777" w:rsidR="004A5973" w:rsidRDefault="004A5973" w:rsidP="00D41468">
      <w:pPr>
        <w:pStyle w:val="Heading3"/>
      </w:pPr>
      <w:r>
        <w:br w:type="page"/>
      </w:r>
      <w:bookmarkStart w:id="402" w:name="_Toc401592269"/>
      <w:bookmarkStart w:id="403" w:name="_Toc402366906"/>
      <w:bookmarkStart w:id="404" w:name="_Toc421668551"/>
      <w:bookmarkStart w:id="405" w:name="_Toc421693978"/>
      <w:bookmarkStart w:id="406" w:name="_Toc508628521"/>
      <w:r>
        <w:lastRenderedPageBreak/>
        <w:t>Receive Request (RC) Action</w:t>
      </w:r>
      <w:bookmarkStart w:id="407" w:name="RC"/>
      <w:bookmarkEnd w:id="402"/>
      <w:bookmarkEnd w:id="403"/>
      <w:bookmarkEnd w:id="404"/>
      <w:bookmarkEnd w:id="405"/>
      <w:bookmarkEnd w:id="406"/>
      <w:bookmarkEnd w:id="407"/>
      <w:r>
        <w:fldChar w:fldCharType="begin"/>
      </w:r>
      <w:r>
        <w:instrText>xe "Receive Request (RC) Action"</w:instrText>
      </w:r>
      <w:r>
        <w:fldChar w:fldCharType="end"/>
      </w:r>
      <w:r>
        <w:fldChar w:fldCharType="begin"/>
      </w:r>
      <w:r>
        <w:instrText>xe "Actions: Receive Request (RC)"</w:instrText>
      </w:r>
      <w:r>
        <w:fldChar w:fldCharType="end"/>
      </w:r>
      <w:bookmarkStart w:id="408" w:name="NotificationAlert"/>
      <w:bookmarkEnd w:id="408"/>
    </w:p>
    <w:p w14:paraId="72D39114" w14:textId="77777777" w:rsidR="00914BB1" w:rsidRDefault="00914BB1" w:rsidP="00D41468"/>
    <w:p w14:paraId="72D39115" w14:textId="77777777" w:rsidR="004A5973" w:rsidRDefault="004A5973" w:rsidP="00D41468">
      <w:r>
        <w:t>Performing the Receive action on a consult changes its status</w:t>
      </w:r>
      <w:r>
        <w:fldChar w:fldCharType="begin"/>
      </w:r>
      <w:r>
        <w:instrText xml:space="preserve"> XE "status" </w:instrText>
      </w:r>
      <w:r>
        <w:fldChar w:fldCharType="end"/>
      </w:r>
      <w:r>
        <w:t xml:space="preserve"> from Pending</w:t>
      </w:r>
      <w:r>
        <w:fldChar w:fldCharType="begin"/>
      </w:r>
      <w:r>
        <w:instrText xml:space="preserve"> XE "PENDING" </w:instrText>
      </w:r>
      <w:r>
        <w:fldChar w:fldCharType="end"/>
      </w:r>
      <w:r>
        <w:t xml:space="preserve"> to Active</w:t>
      </w:r>
      <w:r>
        <w:fldChar w:fldCharType="begin"/>
      </w:r>
      <w:r>
        <w:instrText xml:space="preserve"> XE "ACTIVE" </w:instrText>
      </w:r>
      <w:r>
        <w:fldChar w:fldCharType="end"/>
      </w:r>
      <w:r>
        <w:t xml:space="preserve">. This puts your clinic on record as accepting responsibility for completing the consult. </w:t>
      </w:r>
    </w:p>
    <w:p w14:paraId="72D39116" w14:textId="77777777" w:rsidR="004A5973" w:rsidRDefault="004A5973" w:rsidP="00D41468">
      <w:r>
        <w:t xml:space="preserve">On page </w:t>
      </w:r>
      <w:r w:rsidR="004D2794">
        <w:rPr>
          <w:noProof/>
        </w:rPr>
        <w:fldChar w:fldCharType="begin"/>
      </w:r>
      <w:r w:rsidR="004D2794">
        <w:rPr>
          <w:noProof/>
        </w:rPr>
        <w:instrText xml:space="preserve"> PAGEREF Receive \* MERGEFORMAT </w:instrText>
      </w:r>
      <w:r w:rsidR="004D2794">
        <w:rPr>
          <w:noProof/>
        </w:rPr>
        <w:fldChar w:fldCharType="separate"/>
      </w:r>
      <w:r w:rsidR="00745AC7">
        <w:rPr>
          <w:noProof/>
        </w:rPr>
        <w:t>25</w:t>
      </w:r>
      <w:r w:rsidR="004D2794">
        <w:rPr>
          <w:noProof/>
        </w:rPr>
        <w:fldChar w:fldCharType="end"/>
      </w:r>
      <w:r>
        <w:t xml:space="preserve"> we give an example of receiving a consult from a consult tracking screen. This is an example of receiving a consult from a notification alert:</w:t>
      </w:r>
    </w:p>
    <w:p w14:paraId="72D39117" w14:textId="77777777" w:rsidR="004A5973" w:rsidRDefault="004A5973" w:rsidP="00D41468">
      <w:pPr>
        <w:pStyle w:val="BlankLine"/>
      </w:pPr>
    </w:p>
    <w:p w14:paraId="72D39118" w14:textId="77777777" w:rsidR="004A5973" w:rsidRDefault="004A5973" w:rsidP="00D41468">
      <w:pPr>
        <w:pStyle w:val="ComputerScreen"/>
      </w:pPr>
      <w:r>
        <w:t>You have PENDING ALERTS</w:t>
      </w:r>
    </w:p>
    <w:p w14:paraId="72D39119" w14:textId="77777777" w:rsidR="004A5973" w:rsidRDefault="004A5973" w:rsidP="00D41468">
      <w:pPr>
        <w:pStyle w:val="ComputerScreen"/>
      </w:pPr>
      <w:r>
        <w:t xml:space="preserve">          Enter  "VA   VIEW ALERTS     to review alerts</w:t>
      </w:r>
    </w:p>
    <w:p w14:paraId="72D3911A" w14:textId="77777777" w:rsidR="004A5973" w:rsidRDefault="004A5973" w:rsidP="00D41468">
      <w:pPr>
        <w:pStyle w:val="ComputerScreen"/>
      </w:pPr>
    </w:p>
    <w:p w14:paraId="72D3911B" w14:textId="77777777" w:rsidR="004A5973" w:rsidRDefault="004A5973" w:rsidP="00D41468">
      <w:pPr>
        <w:pStyle w:val="ComputerScreen"/>
      </w:pPr>
      <w:r>
        <w:t xml:space="preserve">Select OE/RR Manager Menu Option: </w:t>
      </w:r>
      <w:r>
        <w:rPr>
          <w:b/>
        </w:rPr>
        <w:t>VA</w:t>
      </w:r>
      <w:r>
        <w:t xml:space="preserve">  View Alerts</w:t>
      </w:r>
    </w:p>
    <w:p w14:paraId="72D3911C" w14:textId="77777777" w:rsidR="004A5973" w:rsidRDefault="004A5973" w:rsidP="00D41468">
      <w:pPr>
        <w:pStyle w:val="ComputerScreen"/>
      </w:pPr>
    </w:p>
    <w:p w14:paraId="72D3911D" w14:textId="77777777" w:rsidR="004A5973" w:rsidRDefault="004A5973" w:rsidP="00D41468">
      <w:pPr>
        <w:pStyle w:val="ComputerScreen"/>
      </w:pPr>
      <w:r>
        <w:t xml:space="preserve"> 1.  </w:t>
      </w:r>
      <w:r w:rsidR="006E192A">
        <w:t>CPRSPATIENT,FOUR (C8796</w:t>
      </w:r>
      <w:r>
        <w:t>): New  Consult/Request ()</w:t>
      </w:r>
    </w:p>
    <w:p w14:paraId="72D3911E" w14:textId="77777777" w:rsidR="004A5973" w:rsidRDefault="004A5973" w:rsidP="00D41468">
      <w:pPr>
        <w:pStyle w:val="ComputerScreen"/>
      </w:pPr>
      <w:r>
        <w:t xml:space="preserve"> 2.  </w:t>
      </w:r>
      <w:r w:rsidR="006E192A">
        <w:t>CPRSPATIENT,TWO (C</w:t>
      </w:r>
      <w:r>
        <w:t>9600): New Consult/Request  (Today)</w:t>
      </w:r>
    </w:p>
    <w:p w14:paraId="72D3911F" w14:textId="77777777" w:rsidR="004A5973" w:rsidRDefault="004A5973" w:rsidP="00D41468">
      <w:pPr>
        <w:pStyle w:val="ComputerScreen"/>
      </w:pPr>
      <w:r>
        <w:t xml:space="preserve"> 4.  </w:t>
      </w:r>
      <w:r w:rsidR="006E192A">
        <w:t>CPRSPATIENT,ONE (C</w:t>
      </w:r>
      <w:r>
        <w:t>3456): Consult/Request DENIED Consult</w:t>
      </w:r>
    </w:p>
    <w:p w14:paraId="72D39120" w14:textId="77777777" w:rsidR="004A5973" w:rsidRDefault="004A5973" w:rsidP="00D41468">
      <w:pPr>
        <w:pStyle w:val="ComputerScreen"/>
      </w:pPr>
      <w:r>
        <w:t xml:space="preserve">          Select from 1 to 6</w:t>
      </w:r>
    </w:p>
    <w:p w14:paraId="72D39121" w14:textId="77777777" w:rsidR="004A5973" w:rsidRDefault="004A5973" w:rsidP="00D41468">
      <w:pPr>
        <w:pStyle w:val="ComputerScreen"/>
      </w:pPr>
      <w:r>
        <w:t xml:space="preserve">          or enter ?, A I, F, P, M, R, or ^ to exit: </w:t>
      </w:r>
      <w:r>
        <w:rPr>
          <w:b/>
        </w:rPr>
        <w:t>1</w:t>
      </w:r>
    </w:p>
    <w:p w14:paraId="72D39122" w14:textId="77777777" w:rsidR="004A5973" w:rsidRDefault="004A5973" w:rsidP="00D41468">
      <w:pPr>
        <w:pStyle w:val="ComputerScreen"/>
      </w:pPr>
    </w:p>
    <w:p w14:paraId="72D39123" w14:textId="77777777" w:rsidR="004A5973" w:rsidRDefault="004A5973" w:rsidP="00D41468">
      <w:pPr>
        <w:pStyle w:val="ComputerScreen"/>
      </w:pPr>
      <w:r>
        <w:t xml:space="preserve">Consult/Request Alerts      Feb 13, 1998 13:34:56      Page:   1 of  1       </w:t>
      </w:r>
    </w:p>
    <w:p w14:paraId="72D39124" w14:textId="77777777" w:rsidR="006E192A" w:rsidRDefault="006E192A" w:rsidP="00D41468">
      <w:pPr>
        <w:pStyle w:val="ComputerScreen"/>
      </w:pPr>
      <w:r>
        <w:t>CPRSPATIENT,FOUR 666-43-8796          2B M              DEC 4,1949 (50)   &lt;CAD&gt;</w:t>
      </w:r>
    </w:p>
    <w:p w14:paraId="72D39125" w14:textId="77777777" w:rsidR="004A5973" w:rsidRPr="00CD173D" w:rsidRDefault="004A5973" w:rsidP="00D41468">
      <w:pPr>
        <w:pStyle w:val="ComputerScreen"/>
        <w:rPr>
          <w:u w:val="single"/>
        </w:rPr>
      </w:pPr>
      <w:r>
        <w:t xml:space="preserve">                                                                 Wt.(lb): 184     </w:t>
      </w:r>
      <w:r w:rsidRPr="00CD173D">
        <w:rPr>
          <w:u w:val="single"/>
        </w:rPr>
        <w:t xml:space="preserve">Number    Date  </w:t>
      </w:r>
      <w:r w:rsidR="00CD173D" w:rsidRPr="00CD173D">
        <w:rPr>
          <w:u w:val="single"/>
        </w:rPr>
        <w:t xml:space="preserve">   </w:t>
      </w:r>
      <w:r w:rsidRPr="00CD173D">
        <w:rPr>
          <w:u w:val="single"/>
        </w:rPr>
        <w:t xml:space="preserve">Stat  Service           Procedure                            </w:t>
      </w:r>
    </w:p>
    <w:p w14:paraId="72D39126" w14:textId="77777777" w:rsidR="004A5973" w:rsidRDefault="00CD173D" w:rsidP="00D41468">
      <w:pPr>
        <w:pStyle w:val="ComputerScreen"/>
      </w:pPr>
      <w:r>
        <w:t xml:space="preserve"> </w:t>
      </w:r>
      <w:r w:rsidR="004A5973">
        <w:t xml:space="preserve">187  </w:t>
      </w:r>
      <w:r>
        <w:t xml:space="preserve">    </w:t>
      </w:r>
      <w:r w:rsidR="004A5973">
        <w:t xml:space="preserve">02/14/97 p   </w:t>
      </w:r>
      <w:r>
        <w:t xml:space="preserve">  </w:t>
      </w:r>
      <w:r w:rsidR="004A5973">
        <w:t xml:space="preserve">NEUROLOGY        </w:t>
      </w:r>
      <w:r>
        <w:t xml:space="preserve"> </w:t>
      </w:r>
      <w:r w:rsidR="004A5973">
        <w:t xml:space="preserve">Consult                               </w:t>
      </w:r>
    </w:p>
    <w:p w14:paraId="72D39127" w14:textId="77777777" w:rsidR="004A5973" w:rsidRDefault="004A5973" w:rsidP="00D41468">
      <w:pPr>
        <w:pStyle w:val="ComputerScreen"/>
      </w:pPr>
    </w:p>
    <w:p w14:paraId="72D39128" w14:textId="77777777" w:rsidR="004A5973" w:rsidRDefault="004A5973" w:rsidP="00D41468">
      <w:pPr>
        <w:pStyle w:val="ComputerScreen"/>
      </w:pPr>
    </w:p>
    <w:p w14:paraId="72D39129" w14:textId="77777777" w:rsidR="004A5973" w:rsidRDefault="004A5973" w:rsidP="00D41468">
      <w:pPr>
        <w:pStyle w:val="ComputerScreen"/>
      </w:pPr>
    </w:p>
    <w:p w14:paraId="72D3912A" w14:textId="77777777" w:rsidR="004A5973" w:rsidRDefault="004A5973" w:rsidP="00D41468">
      <w:pPr>
        <w:pStyle w:val="ComputerScreen"/>
      </w:pPr>
    </w:p>
    <w:p w14:paraId="72D3912B" w14:textId="77777777" w:rsidR="004A5973" w:rsidRDefault="004A5973" w:rsidP="00D41468">
      <w:pPr>
        <w:pStyle w:val="ComputerScreen"/>
      </w:pPr>
    </w:p>
    <w:p w14:paraId="72D3912C" w14:textId="77777777" w:rsidR="004A5973" w:rsidRDefault="004A5973" w:rsidP="00D41468">
      <w:pPr>
        <w:pStyle w:val="ComputerScreen"/>
      </w:pPr>
    </w:p>
    <w:p w14:paraId="72D3912D" w14:textId="77777777" w:rsidR="004A5973" w:rsidRDefault="004A5973" w:rsidP="00D41468">
      <w:pPr>
        <w:pStyle w:val="ComputerScreen"/>
      </w:pPr>
    </w:p>
    <w:p w14:paraId="72D3912E" w14:textId="77777777" w:rsidR="004A5973" w:rsidRDefault="004A5973" w:rsidP="00D41468">
      <w:pPr>
        <w:pStyle w:val="ComputerScreen"/>
      </w:pPr>
    </w:p>
    <w:p w14:paraId="72D3912F" w14:textId="77777777" w:rsidR="004A5973" w:rsidRDefault="004A5973" w:rsidP="00D41468">
      <w:pPr>
        <w:pStyle w:val="CScreenReversed"/>
      </w:pPr>
      <w:r>
        <w:t xml:space="preserve">        Enter ?? for more actions                                              </w:t>
      </w:r>
    </w:p>
    <w:p w14:paraId="72D39130" w14:textId="77777777" w:rsidR="004A5973" w:rsidRDefault="004A5973" w:rsidP="00D41468">
      <w:pPr>
        <w:pStyle w:val="ComputerScreen"/>
      </w:pPr>
      <w:r>
        <w:t>SP Select Patient   FR Forward          CT Complete/Update  RT Results Display</w:t>
      </w:r>
    </w:p>
    <w:p w14:paraId="72D39131" w14:textId="77777777" w:rsidR="004A5973" w:rsidRDefault="004A5973" w:rsidP="00D41468">
      <w:pPr>
        <w:pStyle w:val="ComputerScreen"/>
      </w:pPr>
      <w:r>
        <w:t>CV Change View ...  CX Cancel (Deny)    MA Make Addendum    PF Print Form 513</w:t>
      </w:r>
    </w:p>
    <w:p w14:paraId="72D39132" w14:textId="77777777" w:rsidR="004A5973" w:rsidRDefault="004A5973" w:rsidP="00D41468">
      <w:pPr>
        <w:pStyle w:val="ComputerScreen"/>
      </w:pPr>
      <w:r>
        <w:t>RC Receive          DC Discontinue      SF Sig Findings     RM Remove Med Rslt</w:t>
      </w:r>
    </w:p>
    <w:p w14:paraId="72D39133" w14:textId="77777777" w:rsidR="004A5973" w:rsidRDefault="004A5973" w:rsidP="00D41468">
      <w:pPr>
        <w:pStyle w:val="ComputerScreen"/>
      </w:pPr>
      <w:r>
        <w:t>SC Schedule         CM Add Comment      DD Detailed Display ER Edit/Resubmit</w:t>
      </w:r>
    </w:p>
    <w:p w14:paraId="72D39134" w14:textId="77777777" w:rsidR="004A5973" w:rsidRDefault="004A5973" w:rsidP="00D41468">
      <w:pPr>
        <w:pStyle w:val="ComputerScreen"/>
      </w:pPr>
      <w:r>
        <w:t xml:space="preserve">Select: Quit// RC   Receive Request  </w:t>
      </w:r>
    </w:p>
    <w:p w14:paraId="72D39135" w14:textId="77777777" w:rsidR="004A5973" w:rsidRDefault="004A5973" w:rsidP="00D41468">
      <w:pPr>
        <w:pStyle w:val="ComputerScreen"/>
      </w:pPr>
    </w:p>
    <w:p w14:paraId="72D39136" w14:textId="77777777" w:rsidR="004A5973" w:rsidRDefault="004A5973" w:rsidP="00D41468">
      <w:pPr>
        <w:pStyle w:val="ComputerScreen"/>
      </w:pPr>
      <w:r>
        <w:t xml:space="preserve">Who received it?: </w:t>
      </w:r>
      <w:r w:rsidR="005C5095">
        <w:rPr>
          <w:b/>
        </w:rPr>
        <w:t>CPRSPROVIDER,ONE</w:t>
      </w:r>
      <w:r w:rsidR="005C5095">
        <w:t xml:space="preserve">         OC</w:t>
      </w:r>
      <w:r>
        <w:t xml:space="preserve">          </w:t>
      </w:r>
    </w:p>
    <w:p w14:paraId="72D39137" w14:textId="77777777" w:rsidR="004A5973" w:rsidRDefault="004A5973" w:rsidP="00D41468">
      <w:pPr>
        <w:pStyle w:val="ComputerScreen"/>
      </w:pPr>
      <w:r>
        <w:t>Date/Time Actually Received: NOW//    (FEB 13, 1998@13:36)</w:t>
      </w:r>
    </w:p>
    <w:p w14:paraId="72D39138" w14:textId="77777777" w:rsidR="004A5973" w:rsidRDefault="004A5973" w:rsidP="00D41468">
      <w:pPr>
        <w:pStyle w:val="ComputerScreen"/>
      </w:pPr>
      <w:r>
        <w:t>(Continued on the next page.)</w:t>
      </w:r>
    </w:p>
    <w:p w14:paraId="72D39139" w14:textId="77777777" w:rsidR="004A5973" w:rsidRDefault="004A5973" w:rsidP="00D41468">
      <w:pPr>
        <w:pStyle w:val="ComputerScreen"/>
      </w:pPr>
      <w:r>
        <w:br w:type="page"/>
      </w:r>
    </w:p>
    <w:p w14:paraId="72D3913A" w14:textId="77777777" w:rsidR="004A5973" w:rsidRPr="001A43C5" w:rsidRDefault="004A5973" w:rsidP="00D41468">
      <w:pPr>
        <w:pStyle w:val="ComputerScreen"/>
      </w:pPr>
      <w:r w:rsidRPr="001A43C5">
        <w:lastRenderedPageBreak/>
        <w:t xml:space="preserve">Consult/Request Alerts      Feb 13, 1998 13:36:52       Page:   1 of   1     </w:t>
      </w:r>
    </w:p>
    <w:p w14:paraId="72D3913B" w14:textId="77777777" w:rsidR="005C5095" w:rsidRDefault="005C5095" w:rsidP="00D41468">
      <w:pPr>
        <w:pStyle w:val="ComputerScreen"/>
      </w:pPr>
      <w:r>
        <w:t>CPRSPATIENT,FOUR 666-43-8796          2B M              DEC 4,1949 (50)   &lt;CAD&gt;</w:t>
      </w:r>
    </w:p>
    <w:p w14:paraId="72D3913C" w14:textId="77777777" w:rsidR="004A5973" w:rsidRDefault="004A5973" w:rsidP="00D41468">
      <w:pPr>
        <w:pStyle w:val="ComputerScreen"/>
      </w:pPr>
      <w:r>
        <w:t xml:space="preserve">                                                                 Wt.(lb): 184</w:t>
      </w:r>
    </w:p>
    <w:p w14:paraId="72D3913D" w14:textId="77777777" w:rsidR="004A5973" w:rsidRPr="001A43C5" w:rsidRDefault="004A5973" w:rsidP="00D41468">
      <w:pPr>
        <w:pStyle w:val="ComputerScreen"/>
      </w:pPr>
      <w:r w:rsidRPr="001A43C5">
        <w:t xml:space="preserve">     Number    Date  </w:t>
      </w:r>
      <w:r w:rsidR="00CD173D" w:rsidRPr="001A43C5">
        <w:t xml:space="preserve">   </w:t>
      </w:r>
      <w:r w:rsidRPr="001A43C5">
        <w:t xml:space="preserve">Stat  Service           Procedure                       </w:t>
      </w:r>
    </w:p>
    <w:p w14:paraId="72D3913E" w14:textId="77777777" w:rsidR="004A5973" w:rsidRDefault="00CD173D" w:rsidP="00D41468">
      <w:pPr>
        <w:pStyle w:val="ComputerScreen"/>
      </w:pPr>
      <w:r>
        <w:t xml:space="preserve">     </w:t>
      </w:r>
      <w:r w:rsidR="004A5973">
        <w:t xml:space="preserve">187  </w:t>
      </w:r>
      <w:r>
        <w:t xml:space="preserve">     </w:t>
      </w:r>
      <w:r w:rsidR="004A5973">
        <w:t xml:space="preserve">02/14/97 a   </w:t>
      </w:r>
      <w:r>
        <w:t xml:space="preserve">  </w:t>
      </w:r>
      <w:r w:rsidR="004A5973">
        <w:t xml:space="preserve">NEUROLOGY        </w:t>
      </w:r>
      <w:r>
        <w:t xml:space="preserve"> </w:t>
      </w:r>
      <w:r w:rsidR="004A5973">
        <w:t xml:space="preserve">Consult                               </w:t>
      </w:r>
    </w:p>
    <w:p w14:paraId="72D3913F" w14:textId="77777777" w:rsidR="004A5973" w:rsidRDefault="004A5973" w:rsidP="00D41468">
      <w:pPr>
        <w:pStyle w:val="ComputerScreen"/>
      </w:pPr>
    </w:p>
    <w:p w14:paraId="72D39140" w14:textId="77777777" w:rsidR="004A5973" w:rsidRDefault="004A5973" w:rsidP="00D41468">
      <w:pPr>
        <w:pStyle w:val="ComputerScreen"/>
      </w:pPr>
    </w:p>
    <w:p w14:paraId="72D39141" w14:textId="77777777" w:rsidR="004A5973" w:rsidRDefault="004A5973" w:rsidP="00D41468">
      <w:pPr>
        <w:pStyle w:val="ComputerScreen"/>
      </w:pPr>
    </w:p>
    <w:p w14:paraId="72D39142" w14:textId="77777777" w:rsidR="004A5973" w:rsidRDefault="004A5973" w:rsidP="00D41468">
      <w:pPr>
        <w:pStyle w:val="ComputerScreen"/>
      </w:pPr>
    </w:p>
    <w:p w14:paraId="72D39143" w14:textId="77777777" w:rsidR="004A5973" w:rsidRDefault="004A5973" w:rsidP="00D41468">
      <w:pPr>
        <w:pStyle w:val="ComputerScreen"/>
      </w:pPr>
    </w:p>
    <w:p w14:paraId="72D39144" w14:textId="77777777" w:rsidR="004A5973" w:rsidRDefault="004A5973" w:rsidP="00D41468">
      <w:pPr>
        <w:pStyle w:val="ComputerScreen"/>
      </w:pPr>
    </w:p>
    <w:p w14:paraId="72D39145" w14:textId="77777777" w:rsidR="004A5973" w:rsidRDefault="004A5973" w:rsidP="00D41468">
      <w:pPr>
        <w:pStyle w:val="ComputerScreen"/>
      </w:pPr>
    </w:p>
    <w:p w14:paraId="72D39146" w14:textId="77777777" w:rsidR="004A5973" w:rsidRDefault="004A5973" w:rsidP="00D41468">
      <w:pPr>
        <w:pStyle w:val="ComputerScreen"/>
      </w:pPr>
    </w:p>
    <w:p w14:paraId="72D39147" w14:textId="77777777" w:rsidR="004A5973" w:rsidRDefault="004A5973" w:rsidP="00D41468">
      <w:pPr>
        <w:pStyle w:val="CScreenReversed"/>
      </w:pPr>
      <w:r>
        <w:t xml:space="preserve">        Enter ?? for more actions                                              </w:t>
      </w:r>
    </w:p>
    <w:p w14:paraId="72D39148" w14:textId="77777777" w:rsidR="004A5973" w:rsidRDefault="004A5973" w:rsidP="00D41468">
      <w:pPr>
        <w:pStyle w:val="ComputerScreen"/>
      </w:pPr>
      <w:r>
        <w:t>SP Select Patient   FR Forward          CT Complete/Update  RT Results Display</w:t>
      </w:r>
    </w:p>
    <w:p w14:paraId="72D39149" w14:textId="77777777" w:rsidR="004A5973" w:rsidRDefault="004A5973" w:rsidP="00D41468">
      <w:pPr>
        <w:pStyle w:val="ComputerScreen"/>
      </w:pPr>
      <w:r>
        <w:t>CV Change View ...  CX Cancel (Deny)    MA Make Addendum    PF Print Form 513</w:t>
      </w:r>
    </w:p>
    <w:p w14:paraId="72D3914A" w14:textId="77777777" w:rsidR="004A5973" w:rsidRDefault="004A5973" w:rsidP="00D41468">
      <w:pPr>
        <w:pStyle w:val="ComputerScreen"/>
      </w:pPr>
      <w:r>
        <w:t>RC Receive          DC Discontinue      SF Sig Findings     RM Remove Med Rslt</w:t>
      </w:r>
    </w:p>
    <w:p w14:paraId="72D3914B" w14:textId="77777777" w:rsidR="004A5973" w:rsidRDefault="004A5973" w:rsidP="00D41468">
      <w:pPr>
        <w:pStyle w:val="ComputerScreen"/>
      </w:pPr>
      <w:r>
        <w:t>SC Schedule         CM Add Comment      DD Detailed Display ER Edit/Resubmit</w:t>
      </w:r>
    </w:p>
    <w:p w14:paraId="72D3914C" w14:textId="77777777" w:rsidR="004A5973" w:rsidRDefault="004A5973" w:rsidP="00D41468">
      <w:pPr>
        <w:pStyle w:val="ComputerScreen"/>
      </w:pPr>
      <w:r>
        <w:t>Select: Quit//</w:t>
      </w:r>
    </w:p>
    <w:p w14:paraId="72D3914D" w14:textId="77777777" w:rsidR="004A5973" w:rsidRDefault="004A5973" w:rsidP="00D41468">
      <w:pPr>
        <w:pStyle w:val="Heading3"/>
      </w:pPr>
      <w:r>
        <w:br w:type="page"/>
      </w:r>
      <w:bookmarkStart w:id="409" w:name="_Toc508628522"/>
      <w:bookmarkStart w:id="410" w:name="_Toc401592270"/>
      <w:bookmarkStart w:id="411" w:name="_Toc402366907"/>
      <w:bookmarkStart w:id="412" w:name="_Toc421668552"/>
      <w:bookmarkStart w:id="413" w:name="_Toc421693979"/>
      <w:r>
        <w:lastRenderedPageBreak/>
        <w:t>Remove Medicine Results (RM)</w:t>
      </w:r>
      <w:bookmarkEnd w:id="409"/>
      <w:r>
        <w:t xml:space="preserve"> </w:t>
      </w:r>
      <w:r>
        <w:fldChar w:fldCharType="begin"/>
      </w:r>
      <w:r>
        <w:instrText xml:space="preserve"> XE "Remove Medicine Results (RM)" </w:instrText>
      </w:r>
      <w:r>
        <w:fldChar w:fldCharType="end"/>
      </w:r>
      <w:r>
        <w:fldChar w:fldCharType="begin"/>
      </w:r>
      <w:r>
        <w:instrText xml:space="preserve"> XE "Actions: Remove Medicine Results (RM)" </w:instrText>
      </w:r>
      <w:r>
        <w:fldChar w:fldCharType="end"/>
      </w:r>
    </w:p>
    <w:p w14:paraId="72D3914E" w14:textId="77777777" w:rsidR="001A43C5" w:rsidRDefault="001A43C5" w:rsidP="00D41468"/>
    <w:p w14:paraId="72D3914F" w14:textId="77777777" w:rsidR="004A5973" w:rsidRDefault="004A5973" w:rsidP="00D41468">
      <w:r>
        <w:t>This action is used when a medicine result has been attached to a consult in error. It’s use is restricted, but generally speaking, it can be done by anyone who can attach medicine results.</w:t>
      </w:r>
    </w:p>
    <w:p w14:paraId="72D39150" w14:textId="77777777" w:rsidR="001A43C5" w:rsidRDefault="001A43C5" w:rsidP="00D41468"/>
    <w:p w14:paraId="72D39151" w14:textId="77777777" w:rsidR="004A5973" w:rsidRDefault="004A5973" w:rsidP="00D41468">
      <w:r>
        <w:t xml:space="preserve">Attaching medicine results is done in conjunction with the Complete (CT) action in List Manager. See the section on medicine resulting on page </w:t>
      </w:r>
      <w:r w:rsidR="004D2794">
        <w:rPr>
          <w:noProof/>
        </w:rPr>
        <w:fldChar w:fldCharType="begin"/>
      </w:r>
      <w:r w:rsidR="004D2794">
        <w:rPr>
          <w:noProof/>
        </w:rPr>
        <w:instrText xml:space="preserve"> PAGEREF MedicineResults \* MERGEFORMAT </w:instrText>
      </w:r>
      <w:r w:rsidR="004D2794">
        <w:rPr>
          <w:noProof/>
        </w:rPr>
        <w:fldChar w:fldCharType="separate"/>
      </w:r>
      <w:r w:rsidR="00745AC7">
        <w:rPr>
          <w:noProof/>
        </w:rPr>
        <w:t>51</w:t>
      </w:r>
      <w:r w:rsidR="004D2794">
        <w:rPr>
          <w:noProof/>
        </w:rPr>
        <w:fldChar w:fldCharType="end"/>
      </w:r>
      <w:r>
        <w:t xml:space="preserve"> for details. In Windows, attaching and detaching medicine results are accomplished thru their own menu commands that are activated whenever medicine results are available. Fore an example of medicine results in Windows, refer to the Windows Quick Start section on page </w:t>
      </w:r>
      <w:r w:rsidR="004D2794">
        <w:rPr>
          <w:noProof/>
        </w:rPr>
        <w:fldChar w:fldCharType="begin"/>
      </w:r>
      <w:r w:rsidR="004D2794">
        <w:rPr>
          <w:noProof/>
        </w:rPr>
        <w:instrText xml:space="preserve"> PAGEREF CompleteMedicine \* MERGEFORMAT </w:instrText>
      </w:r>
      <w:r w:rsidR="004D2794">
        <w:rPr>
          <w:noProof/>
        </w:rPr>
        <w:fldChar w:fldCharType="separate"/>
      </w:r>
      <w:r w:rsidR="00745AC7">
        <w:rPr>
          <w:noProof/>
        </w:rPr>
        <w:t>72</w:t>
      </w:r>
      <w:r w:rsidR="004D2794">
        <w:rPr>
          <w:noProof/>
        </w:rPr>
        <w:fldChar w:fldCharType="end"/>
      </w:r>
      <w:r>
        <w:t>.</w:t>
      </w:r>
    </w:p>
    <w:p w14:paraId="72D39152" w14:textId="77777777" w:rsidR="001A43C5" w:rsidRDefault="001A43C5" w:rsidP="00D41468"/>
    <w:p w14:paraId="72D39153" w14:textId="77777777" w:rsidR="004A5973" w:rsidRDefault="004A5973" w:rsidP="00D41468">
      <w:r>
        <w:t>In this example, we use List Manager to remove an incorrect medicine results:</w:t>
      </w:r>
    </w:p>
    <w:p w14:paraId="72D39154" w14:textId="77777777" w:rsidR="004A5973" w:rsidRPr="001A43C5" w:rsidRDefault="004A5973" w:rsidP="00D41468">
      <w:pPr>
        <w:pStyle w:val="ComputerScreen"/>
      </w:pPr>
      <w:r w:rsidRPr="001A43C5">
        <w:t>CONSULT TRACKING              Mar 02, 2001@13:53:35          Page:    1 of    1</w:t>
      </w:r>
    </w:p>
    <w:p w14:paraId="72D39155" w14:textId="77777777" w:rsidR="005C5095" w:rsidRDefault="005C5095" w:rsidP="00D41468">
      <w:pPr>
        <w:pStyle w:val="ComputerScreen"/>
      </w:pPr>
      <w:r>
        <w:t>CPRSPATIENT,FOUR 666-43-8796          2B M              DEC 4,1949 (50)   &lt;CAD&gt;</w:t>
      </w:r>
    </w:p>
    <w:p w14:paraId="72D39156" w14:textId="77777777" w:rsidR="004A5973" w:rsidRDefault="004A5973" w:rsidP="00D41468">
      <w:pPr>
        <w:pStyle w:val="ComputerScreen"/>
      </w:pPr>
      <w:r>
        <w:t xml:space="preserve">                                               </w:t>
      </w:r>
      <w:r w:rsidR="005C5095">
        <w:t xml:space="preserve">                    Wt.(lb): 184</w:t>
      </w:r>
    </w:p>
    <w:p w14:paraId="72D39157" w14:textId="77777777" w:rsidR="004A5973" w:rsidRDefault="004A5973" w:rsidP="00D41468">
      <w:pPr>
        <w:pStyle w:val="ComputerScreen"/>
      </w:pPr>
      <w:r>
        <w:t xml:space="preserve">    Requested  St     No.   Consult/Procedure Request                          </w:t>
      </w:r>
    </w:p>
    <w:p w14:paraId="72D39158" w14:textId="77777777" w:rsidR="004A5973" w:rsidRDefault="004A5973" w:rsidP="00D41468">
      <w:pPr>
        <w:pStyle w:val="ComputerScreen"/>
      </w:pPr>
      <w:r>
        <w:t xml:space="preserve">1   03/02/01  p       599  ELECTROCARDIOGRAM CARDIOLOGY Proc                    </w:t>
      </w:r>
    </w:p>
    <w:p w14:paraId="72D39159" w14:textId="77777777" w:rsidR="004A5973" w:rsidRDefault="004A5973" w:rsidP="00D41468">
      <w:pPr>
        <w:pStyle w:val="ComputerScreen"/>
      </w:pPr>
      <w:r>
        <w:t xml:space="preserve">2   02/21/01  c       597  ELECTROCARDIOGRAM CARDIOLOGY Proc                    </w:t>
      </w:r>
    </w:p>
    <w:p w14:paraId="72D3915A" w14:textId="77777777" w:rsidR="004A5973" w:rsidRDefault="004A5973" w:rsidP="00D41468">
      <w:pPr>
        <w:pStyle w:val="ComputerScreen"/>
      </w:pPr>
      <w:r>
        <w:t xml:space="preserve">3   10/10/96  a       242  ELECTROCARDIOGRAM CARDIOLOGY Proc                    </w:t>
      </w:r>
    </w:p>
    <w:p w14:paraId="72D3915B" w14:textId="77777777" w:rsidR="004A5973" w:rsidRDefault="004A5973" w:rsidP="00D41468">
      <w:pPr>
        <w:pStyle w:val="ComputerScreen"/>
      </w:pPr>
      <w:r>
        <w:t xml:space="preserve">4   09/08/95  c       187  CARDIOLOGY CLINIC Cons                               </w:t>
      </w:r>
    </w:p>
    <w:p w14:paraId="72D3915C" w14:textId="77777777" w:rsidR="004A5973" w:rsidRDefault="004A5973" w:rsidP="00D41468">
      <w:pPr>
        <w:pStyle w:val="ComputerScreen"/>
      </w:pPr>
      <w:r>
        <w:t xml:space="preserve">5   08/14/95  pr      183  12 LEAD STAT EKG CARDIOLOGY Proc                     </w:t>
      </w:r>
    </w:p>
    <w:p w14:paraId="72D3915D" w14:textId="77777777" w:rsidR="004A5973" w:rsidRDefault="004A5973" w:rsidP="00D41468">
      <w:pPr>
        <w:pStyle w:val="ComputerScreen"/>
      </w:pPr>
      <w:r>
        <w:t xml:space="preserve">6   08/14/95  c       184  12 LEAD STAT EKG CARDIAC TRANSPLANT Proc             </w:t>
      </w:r>
    </w:p>
    <w:p w14:paraId="72D3915E" w14:textId="77777777" w:rsidR="004A5973" w:rsidRDefault="004A5973" w:rsidP="00D41468">
      <w:pPr>
        <w:pStyle w:val="ComputerScreen"/>
      </w:pPr>
      <w:r>
        <w:t xml:space="preserve">7   04/29/94  pr       53  ECHO CARDIOLOGY Proc                                 </w:t>
      </w:r>
    </w:p>
    <w:p w14:paraId="72D3915F" w14:textId="77777777" w:rsidR="004A5973" w:rsidRDefault="004A5973" w:rsidP="00D41468">
      <w:pPr>
        <w:pStyle w:val="ComputerScreen"/>
      </w:pPr>
      <w:r>
        <w:t xml:space="preserve">8   04/29/94  pr       54  ECHO CARDIOLOGY Proc                                 </w:t>
      </w:r>
    </w:p>
    <w:p w14:paraId="72D39160" w14:textId="77777777" w:rsidR="004A5973" w:rsidRDefault="004A5973" w:rsidP="00D41468">
      <w:pPr>
        <w:pStyle w:val="ComputerScreen"/>
      </w:pPr>
      <w:r>
        <w:t xml:space="preserve">9   04/29/94  p        55  ECHO CARDIOLOGY Proc                                 </w:t>
      </w:r>
    </w:p>
    <w:p w14:paraId="72D39161" w14:textId="77777777" w:rsidR="004A5973" w:rsidRDefault="004A5973" w:rsidP="00D41468">
      <w:pPr>
        <w:pStyle w:val="ComputerScreen"/>
      </w:pPr>
    </w:p>
    <w:p w14:paraId="72D39162" w14:textId="77777777" w:rsidR="004A5973" w:rsidRDefault="004A5973" w:rsidP="00D41468">
      <w:pPr>
        <w:pStyle w:val="ComputerScreen"/>
      </w:pPr>
    </w:p>
    <w:p w14:paraId="72D39163" w14:textId="77777777" w:rsidR="004A5973" w:rsidRDefault="004A5973" w:rsidP="00D41468">
      <w:pPr>
        <w:pStyle w:val="ComputerScreen"/>
      </w:pPr>
    </w:p>
    <w:p w14:paraId="72D39164" w14:textId="77777777" w:rsidR="004A5973" w:rsidRDefault="004A5973" w:rsidP="00D41468">
      <w:pPr>
        <w:pStyle w:val="CScreenReversed"/>
      </w:pPr>
      <w:r>
        <w:t xml:space="preserve">          Enter ?? for more actions                                             </w:t>
      </w:r>
    </w:p>
    <w:p w14:paraId="72D39165" w14:textId="77777777" w:rsidR="004A5973" w:rsidRDefault="004A5973" w:rsidP="00D41468">
      <w:pPr>
        <w:pStyle w:val="ComputerScreen"/>
      </w:pPr>
      <w:r>
        <w:t>SP Select Patient   FR Forward          CT Complete/Update  RT Results Display</w:t>
      </w:r>
    </w:p>
    <w:p w14:paraId="72D39166" w14:textId="77777777" w:rsidR="004A5973" w:rsidRDefault="004A5973" w:rsidP="00D41468">
      <w:pPr>
        <w:pStyle w:val="ComputerScreen"/>
      </w:pPr>
      <w:r>
        <w:t>CV Change View ...  CX Cancel (Deny)    MA Make Addendum    PF Print Form 513</w:t>
      </w:r>
    </w:p>
    <w:p w14:paraId="72D39167" w14:textId="77777777" w:rsidR="004A5973" w:rsidRDefault="004A5973" w:rsidP="00D41468">
      <w:pPr>
        <w:pStyle w:val="ComputerScreen"/>
      </w:pPr>
      <w:r>
        <w:t>RC Receive          DC Discontinue      SF Sig Findings     RM Remove Med Rslt</w:t>
      </w:r>
    </w:p>
    <w:p w14:paraId="72D39168" w14:textId="77777777" w:rsidR="004A5973" w:rsidRDefault="004A5973" w:rsidP="00D41468">
      <w:pPr>
        <w:pStyle w:val="ComputerScreen"/>
      </w:pPr>
      <w:r>
        <w:t>SC Schedule         CM Add Comment      DD Detailed Display ER Edit/Resubmit</w:t>
      </w:r>
    </w:p>
    <w:p w14:paraId="72D39169" w14:textId="77777777" w:rsidR="004A5973" w:rsidRDefault="004A5973" w:rsidP="00D41468">
      <w:pPr>
        <w:pStyle w:val="ComputerScreen"/>
      </w:pPr>
      <w:r>
        <w:t>Select: Quit//</w:t>
      </w:r>
      <w:r>
        <w:rPr>
          <w:b/>
        </w:rPr>
        <w:t>RM</w:t>
      </w:r>
    </w:p>
    <w:p w14:paraId="72D3916A" w14:textId="77777777" w:rsidR="004A5973" w:rsidRDefault="004A5973" w:rsidP="00D41468">
      <w:pPr>
        <w:pStyle w:val="BlankLine"/>
      </w:pPr>
    </w:p>
    <w:p w14:paraId="72D3916B" w14:textId="77777777" w:rsidR="004A5973" w:rsidRDefault="004A5973" w:rsidP="00D41468">
      <w:pPr>
        <w:pStyle w:val="ComputerScreen"/>
      </w:pPr>
      <w:r>
        <w:t xml:space="preserve">CHOOSE No. 1-9: </w:t>
      </w:r>
      <w:r>
        <w:rPr>
          <w:b/>
        </w:rPr>
        <w:t>1</w:t>
      </w:r>
    </w:p>
    <w:p w14:paraId="72D3916C" w14:textId="77777777" w:rsidR="004A5973" w:rsidRDefault="004A5973" w:rsidP="00D41468">
      <w:pPr>
        <w:pStyle w:val="BlankLine"/>
      </w:pPr>
    </w:p>
    <w:p w14:paraId="72D3916D" w14:textId="77777777" w:rsidR="004A5973" w:rsidRPr="001A43C5" w:rsidRDefault="004A5973" w:rsidP="00D41468">
      <w:pPr>
        <w:pStyle w:val="ComputerScreen"/>
      </w:pPr>
      <w:r w:rsidRPr="001A43C5">
        <w:t xml:space="preserve">Procedure/Medicine Resulting  Mar 02, 2001@11:34:48          Page:    1 of    1 </w:t>
      </w:r>
    </w:p>
    <w:p w14:paraId="72D3916E" w14:textId="77777777" w:rsidR="005C5095" w:rsidRDefault="005C5095" w:rsidP="00D41468">
      <w:pPr>
        <w:pStyle w:val="ComputerScreen"/>
      </w:pPr>
      <w:r>
        <w:t>CPRSPATIENT,FOUR 666-43-8796          2B M              DEC 4,1949 (50)   &lt;CAD&gt;</w:t>
      </w:r>
    </w:p>
    <w:p w14:paraId="72D3916F" w14:textId="77777777" w:rsidR="004A5973" w:rsidRDefault="004A5973" w:rsidP="00D41468">
      <w:pPr>
        <w:pStyle w:val="ComputerScreen"/>
      </w:pPr>
      <w:r>
        <w:t xml:space="preserve">Consult No.: 242             Associated Medicine Results </w:t>
      </w:r>
    </w:p>
    <w:p w14:paraId="72D39170" w14:textId="77777777" w:rsidR="004A5973" w:rsidRDefault="004A5973" w:rsidP="00D41468">
      <w:pPr>
        <w:pStyle w:val="ComputerScreen"/>
      </w:pPr>
      <w:r>
        <w:t xml:space="preserve">                                                                                </w:t>
      </w:r>
    </w:p>
    <w:p w14:paraId="72D39171" w14:textId="77777777" w:rsidR="004A5973" w:rsidRDefault="004A5973" w:rsidP="00D41468">
      <w:pPr>
        <w:pStyle w:val="ComputerScreen"/>
      </w:pPr>
      <w:r>
        <w:t xml:space="preserve"> 1   ELECTROCARDIOGRAM       OCT 2,1995@10:00    ABNORMAL                       </w:t>
      </w:r>
    </w:p>
    <w:p w14:paraId="72D39172" w14:textId="77777777" w:rsidR="004A5973" w:rsidRDefault="004A5973" w:rsidP="00D41468">
      <w:pPr>
        <w:pStyle w:val="ComputerScreen"/>
      </w:pPr>
    </w:p>
    <w:p w14:paraId="72D39173" w14:textId="77777777" w:rsidR="004A5973" w:rsidRDefault="004A5973" w:rsidP="00D41468">
      <w:pPr>
        <w:pStyle w:val="ComputerScreen"/>
      </w:pPr>
    </w:p>
    <w:p w14:paraId="72D39174" w14:textId="77777777" w:rsidR="004A5973" w:rsidRDefault="004A5973" w:rsidP="00D41468">
      <w:pPr>
        <w:pStyle w:val="ComputerScreen"/>
      </w:pPr>
    </w:p>
    <w:p w14:paraId="72D39175" w14:textId="77777777" w:rsidR="004A5973" w:rsidRDefault="004A5973" w:rsidP="00D41468">
      <w:pPr>
        <w:pStyle w:val="ComputerScreen"/>
      </w:pPr>
    </w:p>
    <w:p w14:paraId="72D39176" w14:textId="77777777" w:rsidR="004A5973" w:rsidRDefault="004A5973" w:rsidP="00D41468">
      <w:pPr>
        <w:pStyle w:val="CScreenReversed"/>
      </w:pPr>
      <w:r>
        <w:t xml:space="preserve">                            Select action or item number                        </w:t>
      </w:r>
    </w:p>
    <w:p w14:paraId="72D39177" w14:textId="77777777" w:rsidR="004A5973" w:rsidRDefault="004A5973" w:rsidP="00D41468">
      <w:pPr>
        <w:pStyle w:val="ComputerScreen"/>
      </w:pPr>
      <w:r>
        <w:t>DM Disassociate result    DR Display Result</w:t>
      </w:r>
    </w:p>
    <w:p w14:paraId="72D39178" w14:textId="77777777" w:rsidR="004A5973" w:rsidRDefault="004A5973" w:rsidP="00D41468">
      <w:pPr>
        <w:pStyle w:val="ComputerScreen"/>
      </w:pPr>
      <w:r>
        <w:t xml:space="preserve">Select Action:Quit// </w:t>
      </w:r>
      <w:r>
        <w:rPr>
          <w:b/>
        </w:rPr>
        <w:t>DM</w:t>
      </w:r>
    </w:p>
    <w:p w14:paraId="72D39179" w14:textId="77777777" w:rsidR="004A5973" w:rsidRDefault="004A5973" w:rsidP="00D41468">
      <w:pPr>
        <w:pStyle w:val="BlankLine"/>
      </w:pPr>
    </w:p>
    <w:p w14:paraId="72D3917A" w14:textId="77777777" w:rsidR="004A5973" w:rsidRDefault="004A5973" w:rsidP="00D41468">
      <w:pPr>
        <w:pStyle w:val="ComputerScreen"/>
      </w:pPr>
      <w:r>
        <w:t xml:space="preserve">Select item:  (1-1): </w:t>
      </w:r>
      <w:r>
        <w:rPr>
          <w:b/>
        </w:rPr>
        <w:t>1</w:t>
      </w:r>
    </w:p>
    <w:p w14:paraId="72D3917B" w14:textId="77777777" w:rsidR="004A5973" w:rsidRDefault="004A5973" w:rsidP="00D41468">
      <w:pPr>
        <w:pStyle w:val="ComputerScreen"/>
      </w:pPr>
      <w:r>
        <w:t xml:space="preserve">   ELECTROCARDIOGRAM       OCT 2,1995@10:00    ABNORMAL</w:t>
      </w:r>
    </w:p>
    <w:p w14:paraId="72D3917C" w14:textId="77777777" w:rsidR="004A5973" w:rsidRDefault="004A5973" w:rsidP="00D41468">
      <w:pPr>
        <w:pStyle w:val="ComputerScreen"/>
      </w:pPr>
    </w:p>
    <w:p w14:paraId="72D3917D" w14:textId="77777777" w:rsidR="004A5973" w:rsidRDefault="004A5973" w:rsidP="00D41468">
      <w:pPr>
        <w:pStyle w:val="ComputerScreen"/>
      </w:pPr>
      <w:r>
        <w:t xml:space="preserve">Are you sure you want to disassociate this result? NO// </w:t>
      </w:r>
      <w:r>
        <w:rPr>
          <w:b/>
        </w:rPr>
        <w:t>Y</w:t>
      </w:r>
      <w:r>
        <w:t xml:space="preserve">  YES</w:t>
      </w:r>
    </w:p>
    <w:p w14:paraId="72D3917E" w14:textId="77777777" w:rsidR="004A5973" w:rsidRDefault="004A5973" w:rsidP="00D41468"/>
    <w:p w14:paraId="72D3917F" w14:textId="77777777" w:rsidR="004A5973" w:rsidRDefault="004A5973" w:rsidP="00D41468">
      <w:pPr>
        <w:pStyle w:val="Heading3"/>
      </w:pPr>
      <w:bookmarkStart w:id="414" w:name="_Toc508628523"/>
      <w:r>
        <w:lastRenderedPageBreak/>
        <w:t>Results Display (RT) Action</w:t>
      </w:r>
      <w:bookmarkEnd w:id="410"/>
      <w:bookmarkEnd w:id="411"/>
      <w:bookmarkEnd w:id="412"/>
      <w:bookmarkEnd w:id="413"/>
      <w:bookmarkEnd w:id="414"/>
      <w:r>
        <w:fldChar w:fldCharType="begin"/>
      </w:r>
      <w:r>
        <w:instrText>xe "Actions:Results Display (RT)"</w:instrText>
      </w:r>
      <w:r>
        <w:fldChar w:fldCharType="end"/>
      </w:r>
      <w:r>
        <w:fldChar w:fldCharType="begin"/>
      </w:r>
      <w:r>
        <w:instrText>xe "Results Display (RT)"</w:instrText>
      </w:r>
      <w:r>
        <w:fldChar w:fldCharType="end"/>
      </w:r>
    </w:p>
    <w:p w14:paraId="72D39180" w14:textId="77777777" w:rsidR="001A43C5" w:rsidRDefault="001A43C5" w:rsidP="00D41468"/>
    <w:p w14:paraId="72D39181" w14:textId="77777777" w:rsidR="004A5973" w:rsidRDefault="004A5973" w:rsidP="00D41468">
      <w:r>
        <w:t>The Results Display (RT) action allows you to review results of any consult/request for a patient.</w:t>
      </w:r>
    </w:p>
    <w:p w14:paraId="72D39182" w14:textId="77777777" w:rsidR="001A43C5" w:rsidRDefault="001A43C5" w:rsidP="00D41468"/>
    <w:p w14:paraId="72D39183" w14:textId="77777777" w:rsidR="004A5973" w:rsidRDefault="004A5973" w:rsidP="00D41468">
      <w:r>
        <w:t xml:space="preserve">The following is an example of the report displayed when you select the RT action: </w:t>
      </w:r>
    </w:p>
    <w:p w14:paraId="72D39184" w14:textId="77777777" w:rsidR="004A5973" w:rsidRDefault="004A5973" w:rsidP="00D41468">
      <w:pPr>
        <w:pStyle w:val="BlankLine"/>
      </w:pPr>
    </w:p>
    <w:p w14:paraId="72D39185" w14:textId="77777777" w:rsidR="004A5973" w:rsidRDefault="004A5973" w:rsidP="00D41468">
      <w:pPr>
        <w:pStyle w:val="ComputerScreen"/>
      </w:pPr>
      <w:r>
        <w:t xml:space="preserve">                       C S L T   R E S U L T S   D I S P L A Y</w:t>
      </w:r>
    </w:p>
    <w:p w14:paraId="72D39186" w14:textId="77777777" w:rsidR="0006715D" w:rsidRDefault="0006715D" w:rsidP="00D41468">
      <w:pPr>
        <w:pStyle w:val="ComputerScreen"/>
      </w:pPr>
      <w:r>
        <w:t>CPRSPATIENT,FOUR 666-43-8796          2B M              DEC 4,1949 (50)   &lt;CAD&gt;</w:t>
      </w:r>
    </w:p>
    <w:p w14:paraId="72D39187" w14:textId="77777777" w:rsidR="004A5973" w:rsidRDefault="004A5973" w:rsidP="00D41468">
      <w:pPr>
        <w:pStyle w:val="ComputerScreen"/>
      </w:pPr>
      <w:r>
        <w:t>---------------------- ELECTROCARDIOGRAM SUMMARY REPORT ---------------------</w:t>
      </w:r>
    </w:p>
    <w:p w14:paraId="72D39188" w14:textId="77777777" w:rsidR="004A5973" w:rsidRDefault="004A5973" w:rsidP="00D41468">
      <w:pPr>
        <w:pStyle w:val="ComputerScreen"/>
      </w:pPr>
    </w:p>
    <w:p w14:paraId="72D39189" w14:textId="77777777" w:rsidR="004A5973" w:rsidRDefault="004A5973" w:rsidP="00D41468">
      <w:pPr>
        <w:pStyle w:val="ComputerScreen"/>
      </w:pPr>
      <w:r>
        <w:t>DIAGNOSIS</w:t>
      </w:r>
    </w:p>
    <w:p w14:paraId="72D3918A" w14:textId="77777777" w:rsidR="004A5973" w:rsidRDefault="004A5973" w:rsidP="00D41468">
      <w:pPr>
        <w:pStyle w:val="ComputerScreen"/>
      </w:pPr>
      <w:r>
        <w:t xml:space="preserve"> Interpretation Code (rhythm):  SINUS TACHYCARDIA</w:t>
      </w:r>
    </w:p>
    <w:p w14:paraId="72D3918B" w14:textId="77777777" w:rsidR="004A5973" w:rsidRDefault="004A5973" w:rsidP="00D41468">
      <w:pPr>
        <w:pStyle w:val="ComputerScreen"/>
      </w:pPr>
      <w:r>
        <w:t xml:space="preserve"> Interpretation Code (config):  ABNORMAL ECG</w:t>
      </w:r>
    </w:p>
    <w:p w14:paraId="72D3918C" w14:textId="77777777" w:rsidR="004A5973" w:rsidRDefault="004A5973" w:rsidP="00D41468">
      <w:pPr>
        <w:pStyle w:val="ComputerScreen"/>
      </w:pPr>
    </w:p>
    <w:p w14:paraId="72D3918D" w14:textId="77777777" w:rsidR="004A5973" w:rsidRDefault="004A5973" w:rsidP="00D41468">
      <w:pPr>
        <w:pStyle w:val="ComputerScreen"/>
      </w:pPr>
      <w:r>
        <w:t>INDICATIONS</w:t>
      </w:r>
    </w:p>
    <w:p w14:paraId="72D3918E" w14:textId="77777777" w:rsidR="004A5973" w:rsidRDefault="004A5973" w:rsidP="00D41468">
      <w:pPr>
        <w:pStyle w:val="ComputerScreen"/>
      </w:pPr>
      <w:r>
        <w:t xml:space="preserve"> Type OF EKG:                   STAT RETRIEVAL</w:t>
      </w:r>
    </w:p>
    <w:p w14:paraId="72D3918F" w14:textId="77777777" w:rsidR="004A5973" w:rsidRDefault="004A5973" w:rsidP="00D41468">
      <w:pPr>
        <w:pStyle w:val="ComputerScreen"/>
      </w:pPr>
    </w:p>
    <w:p w14:paraId="72D39190" w14:textId="77777777" w:rsidR="004A5973" w:rsidRDefault="004A5973" w:rsidP="00D41468">
      <w:pPr>
        <w:pStyle w:val="ComputerScreen"/>
      </w:pPr>
      <w:r>
        <w:t>SUMMARY</w:t>
      </w:r>
    </w:p>
    <w:p w14:paraId="72D39191" w14:textId="77777777" w:rsidR="004A5973" w:rsidRDefault="004A5973" w:rsidP="00D41468">
      <w:pPr>
        <w:pStyle w:val="ComputerScreen"/>
      </w:pPr>
      <w:r>
        <w:t xml:space="preserve"> Summary:                       ABNORMAL</w:t>
      </w:r>
    </w:p>
    <w:p w14:paraId="72D39192" w14:textId="77777777" w:rsidR="004A5973" w:rsidRDefault="004A5973" w:rsidP="00D41468">
      <w:pPr>
        <w:pStyle w:val="ComputerScreen"/>
      </w:pPr>
      <w:r>
        <w:t xml:space="preserve"> Summary procedure:             Sinus rhythm has replaced atrial flutter</w:t>
      </w:r>
    </w:p>
    <w:p w14:paraId="72D39193" w14:textId="77777777" w:rsidR="004A5973" w:rsidRDefault="004A5973" w:rsidP="00D41468">
      <w:pPr>
        <w:pStyle w:val="ComputerScreen"/>
      </w:pPr>
    </w:p>
    <w:p w14:paraId="72D39194" w14:textId="77777777" w:rsidR="004A5973" w:rsidRDefault="004A5973" w:rsidP="00D41468">
      <w:pPr>
        <w:pStyle w:val="ComputerScreen"/>
      </w:pPr>
      <w:r>
        <w:t xml:space="preserve">Press return to continue or “^” to escape   </w:t>
      </w:r>
      <w:r>
        <w:rPr>
          <w:b/>
        </w:rPr>
        <w:t>&lt;Enter&gt;</w:t>
      </w:r>
    </w:p>
    <w:p w14:paraId="72D39195" w14:textId="77777777" w:rsidR="004A5973" w:rsidRDefault="004A5973" w:rsidP="00D41468"/>
    <w:p w14:paraId="72D39196" w14:textId="77777777" w:rsidR="004A5973" w:rsidRDefault="004A5973" w:rsidP="00D41468">
      <w:pPr>
        <w:pStyle w:val="Heading3"/>
      </w:pPr>
      <w:r>
        <w:br w:type="page"/>
      </w:r>
      <w:bookmarkStart w:id="415" w:name="_Toc508628524"/>
      <w:bookmarkStart w:id="416" w:name="_Toc401592271"/>
      <w:bookmarkStart w:id="417" w:name="_Toc402366908"/>
      <w:bookmarkStart w:id="418" w:name="_Toc421668553"/>
      <w:bookmarkStart w:id="419" w:name="_Toc421693980"/>
      <w:r>
        <w:lastRenderedPageBreak/>
        <w:t>Schedule (SC)</w:t>
      </w:r>
      <w:r>
        <w:fldChar w:fldCharType="begin"/>
      </w:r>
      <w:r>
        <w:instrText xml:space="preserve"> XE "Schedule (SC)" </w:instrText>
      </w:r>
      <w:r>
        <w:fldChar w:fldCharType="end"/>
      </w:r>
      <w:r>
        <w:rPr>
          <w:vanish/>
        </w:rPr>
        <w:fldChar w:fldCharType="begin"/>
      </w:r>
      <w:r>
        <w:instrText>xe "Actions: Schedule (SC)"</w:instrText>
      </w:r>
      <w:r>
        <w:rPr>
          <w:vanish/>
        </w:rPr>
        <w:fldChar w:fldCharType="end"/>
      </w:r>
      <w:r>
        <w:t xml:space="preserve"> Action</w:t>
      </w:r>
      <w:bookmarkEnd w:id="415"/>
    </w:p>
    <w:p w14:paraId="72D39197" w14:textId="77777777" w:rsidR="001A43C5" w:rsidRDefault="001A43C5" w:rsidP="00D41468">
      <w:pPr>
        <w:pStyle w:val="BodyTextIndent"/>
      </w:pPr>
    </w:p>
    <w:p w14:paraId="72D39198" w14:textId="77777777" w:rsidR="004A5973" w:rsidRDefault="004A5973" w:rsidP="00D41468">
      <w:pPr>
        <w:pStyle w:val="BodyTextIndent"/>
      </w:pPr>
      <w:r>
        <w:t>The Schedule action is similar to the Receive (RC) action in that it changes the status of a consult. There is no interface with the Scheduling Package at this time. This action is intended only for annotational purposes.</w:t>
      </w:r>
    </w:p>
    <w:p w14:paraId="72D39199" w14:textId="77777777" w:rsidR="001A43C5" w:rsidRDefault="001A43C5" w:rsidP="00D41468"/>
    <w:p w14:paraId="72D3919A" w14:textId="77777777" w:rsidR="004A5973" w:rsidRDefault="004A5973" w:rsidP="00D41468">
      <w:r>
        <w:t>Unlike the Receive action, this action sends an alert. You can use this alert to inform the requestor of the date and time of the appointment.</w:t>
      </w:r>
    </w:p>
    <w:p w14:paraId="72D3919B" w14:textId="77777777" w:rsidR="004A5973" w:rsidRDefault="004A5973" w:rsidP="00D41468">
      <w:r>
        <w:t>In the following example we change the status of a consult from “p” pending</w:t>
      </w:r>
      <w:r>
        <w:fldChar w:fldCharType="begin"/>
      </w:r>
      <w:r>
        <w:instrText xml:space="preserve"> XE "PENDING" </w:instrText>
      </w:r>
      <w:r>
        <w:fldChar w:fldCharType="end"/>
      </w:r>
      <w:r>
        <w:t xml:space="preserve"> to “s” scheduled</w:t>
      </w:r>
      <w:r>
        <w:fldChar w:fldCharType="begin"/>
      </w:r>
      <w:r>
        <w:instrText xml:space="preserve"> XE "SCHEDULED" </w:instrText>
      </w:r>
      <w:r>
        <w:fldChar w:fldCharType="end"/>
      </w:r>
      <w:r>
        <w:t>:</w:t>
      </w:r>
    </w:p>
    <w:p w14:paraId="72D3919C" w14:textId="77777777" w:rsidR="004A5973" w:rsidRDefault="004A5973" w:rsidP="00D41468">
      <w:pPr>
        <w:pStyle w:val="BlankLine"/>
      </w:pPr>
    </w:p>
    <w:p w14:paraId="72D3919D" w14:textId="77777777" w:rsidR="004A5973" w:rsidRPr="001A43C5" w:rsidRDefault="004A5973" w:rsidP="00D41468">
      <w:pPr>
        <w:pStyle w:val="ComputerScreen"/>
      </w:pPr>
      <w:r w:rsidRPr="001A43C5">
        <w:t>CONSULT TRACKING              Jun 08, 2000 21:14:16          Page:    1 of    1</w:t>
      </w:r>
      <w:r w:rsidRPr="001A43C5">
        <w:sym w:font="Symbol" w:char="F07F"/>
      </w:r>
    </w:p>
    <w:p w14:paraId="72D3919E" w14:textId="77777777" w:rsidR="0006715D" w:rsidRDefault="0006715D" w:rsidP="00D41468">
      <w:pPr>
        <w:pStyle w:val="ComputerScreen"/>
      </w:pPr>
      <w:r>
        <w:t>CPRSPATIENT,FOUR 666-43-8796          2B M              DEC 4,1949 (50)   &lt;CAD&gt;</w:t>
      </w:r>
    </w:p>
    <w:p w14:paraId="72D3919F" w14:textId="77777777" w:rsidR="004A5973" w:rsidRDefault="004A5973" w:rsidP="00D41468">
      <w:pPr>
        <w:pStyle w:val="ComputerScreen"/>
      </w:pPr>
      <w:r>
        <w:t xml:space="preserve">                                               </w:t>
      </w:r>
      <w:r w:rsidR="0006715D">
        <w:t xml:space="preserve">                    Wt.(lb): 184</w:t>
      </w:r>
    </w:p>
    <w:p w14:paraId="72D391A0" w14:textId="77777777" w:rsidR="004A5973" w:rsidRDefault="004A5973" w:rsidP="00D41468">
      <w:pPr>
        <w:pStyle w:val="ComputerScreen"/>
      </w:pPr>
      <w:r>
        <w:t xml:space="preserve">    Requested  St     No.   Consult/Procedure Request                          </w:t>
      </w:r>
      <w:r>
        <w:sym w:font="Symbol" w:char="F07F"/>
      </w:r>
    </w:p>
    <w:p w14:paraId="72D391A1" w14:textId="77777777" w:rsidR="004A5973" w:rsidRDefault="004A5973" w:rsidP="00D41468">
      <w:pPr>
        <w:pStyle w:val="ComputerScreen"/>
      </w:pPr>
      <w:r>
        <w:t xml:space="preserve">1   07/22/99   p      1561  EXERCISE TOLERANCE TEST CARDIOLOGY Proc             </w:t>
      </w:r>
    </w:p>
    <w:p w14:paraId="72D391A2" w14:textId="77777777" w:rsidR="004A5973" w:rsidRDefault="004A5973" w:rsidP="00D41468">
      <w:pPr>
        <w:pStyle w:val="ComputerScreen"/>
      </w:pPr>
      <w:r>
        <w:t xml:space="preserve">2   05/20/99   p      1470  CARDIOLOGY (oex) CARDIOLOGY Cons                    </w:t>
      </w:r>
    </w:p>
    <w:p w14:paraId="72D391A3" w14:textId="77777777" w:rsidR="004A5973" w:rsidRDefault="004A5973" w:rsidP="00D41468">
      <w:pPr>
        <w:pStyle w:val="ComputerScreen"/>
      </w:pPr>
      <w:r>
        <w:t xml:space="preserve">3   04/13/99   c      1437  CARDIOLOGY (oex) CARDIOLOGY Cons                    </w:t>
      </w:r>
    </w:p>
    <w:p w14:paraId="72D391A4" w14:textId="77777777" w:rsidR="004A5973" w:rsidRDefault="004A5973" w:rsidP="00D41468">
      <w:pPr>
        <w:pStyle w:val="ComputerScreen"/>
      </w:pPr>
      <w:r>
        <w:t xml:space="preserve">4   04/01/99   c      1429  CARDIOLOGY (oex) CARDIOLOGY Cons                    </w:t>
      </w:r>
    </w:p>
    <w:p w14:paraId="72D391A5" w14:textId="77777777" w:rsidR="004A5973" w:rsidRDefault="004A5973" w:rsidP="00D41468">
      <w:pPr>
        <w:pStyle w:val="ComputerScreen"/>
      </w:pPr>
      <w:r>
        <w:t xml:space="preserve">5   02/26/99   c      1406  CARDIOLOGY Cons                                     </w:t>
      </w:r>
    </w:p>
    <w:p w14:paraId="72D391A6" w14:textId="77777777" w:rsidR="004A5973" w:rsidRDefault="004A5973" w:rsidP="00D41468">
      <w:pPr>
        <w:pStyle w:val="ComputerScreen"/>
      </w:pPr>
      <w:r>
        <w:t xml:space="preserve">6   01/05/99   c      1312  CARDIOLOGY Cons                                     </w:t>
      </w:r>
    </w:p>
    <w:p w14:paraId="72D391A7" w14:textId="77777777" w:rsidR="004A5973" w:rsidRDefault="004A5973" w:rsidP="00D41468">
      <w:pPr>
        <w:pStyle w:val="ComputerScreen"/>
      </w:pPr>
      <w:r>
        <w:t xml:space="preserve">7   01/04/99   c      1290 *CARDIOLOGY Cons                                     </w:t>
      </w:r>
    </w:p>
    <w:p w14:paraId="72D391A8" w14:textId="77777777" w:rsidR="004A5973" w:rsidRDefault="004A5973" w:rsidP="00D41468">
      <w:pPr>
        <w:pStyle w:val="ComputerScreen"/>
      </w:pPr>
      <w:r>
        <w:t xml:space="preserve">8   12/18/98   c      1252  CARDIOLOGY Cons                                     </w:t>
      </w:r>
    </w:p>
    <w:p w14:paraId="72D391A9" w14:textId="77777777" w:rsidR="004A5973" w:rsidRDefault="004A5973" w:rsidP="00D41468">
      <w:pPr>
        <w:pStyle w:val="ComputerScreen"/>
      </w:pPr>
      <w:r>
        <w:t xml:space="preserve">9   12/14/98   c      1234  CARDIOLOGY Cons                                     </w:t>
      </w:r>
    </w:p>
    <w:p w14:paraId="72D391AA" w14:textId="77777777" w:rsidR="004A5973" w:rsidRDefault="004A5973" w:rsidP="00D41468">
      <w:pPr>
        <w:pStyle w:val="ComputerScreen"/>
      </w:pPr>
    </w:p>
    <w:p w14:paraId="72D391AB" w14:textId="77777777" w:rsidR="004A5973" w:rsidRDefault="004A5973" w:rsidP="00D41468">
      <w:pPr>
        <w:pStyle w:val="CScreenReversed"/>
      </w:pPr>
      <w:r>
        <w:t xml:space="preserve">          Enter ?? for more actions                                             </w:t>
      </w:r>
    </w:p>
    <w:p w14:paraId="72D391AC" w14:textId="77777777" w:rsidR="004A5973" w:rsidRDefault="004A5973" w:rsidP="00D41468">
      <w:pPr>
        <w:pStyle w:val="ComputerScreen"/>
      </w:pPr>
      <w:r>
        <w:t>SP Select Patient   FR Forward          CT Complete/Update  RT Results Display</w:t>
      </w:r>
    </w:p>
    <w:p w14:paraId="72D391AD" w14:textId="77777777" w:rsidR="004A5973" w:rsidRDefault="004A5973" w:rsidP="00D41468">
      <w:pPr>
        <w:pStyle w:val="ComputerScreen"/>
      </w:pPr>
      <w:r>
        <w:t>CV Change View ...  CX Cancel (Deny)    MA Make Addendum    PF Print Form 513</w:t>
      </w:r>
    </w:p>
    <w:p w14:paraId="72D391AE" w14:textId="77777777" w:rsidR="004A5973" w:rsidRDefault="004A5973" w:rsidP="00D41468">
      <w:pPr>
        <w:pStyle w:val="ComputerScreen"/>
      </w:pPr>
      <w:r>
        <w:t>RC Receive          DC Discontinue      SF Sig Findings     RM Remove Med Rslt</w:t>
      </w:r>
    </w:p>
    <w:p w14:paraId="72D391AF" w14:textId="77777777" w:rsidR="004A5973" w:rsidRDefault="004A5973" w:rsidP="00D41468">
      <w:pPr>
        <w:pStyle w:val="ComputerScreen"/>
      </w:pPr>
      <w:r>
        <w:t>SC Schedule         CM Add Comment      DD Detailed Display ER Edit/Resubmit</w:t>
      </w:r>
    </w:p>
    <w:p w14:paraId="72D391B0" w14:textId="77777777" w:rsidR="004A5973" w:rsidRDefault="004A5973" w:rsidP="00D41468">
      <w:pPr>
        <w:pStyle w:val="ComputerScreen"/>
      </w:pPr>
      <w:r>
        <w:t>Select: Quit//</w:t>
      </w:r>
      <w:r>
        <w:rPr>
          <w:b/>
        </w:rPr>
        <w:t>SC</w:t>
      </w:r>
      <w:r>
        <w:t xml:space="preserve">   Schedule  </w:t>
      </w:r>
    </w:p>
    <w:p w14:paraId="72D391B1" w14:textId="77777777" w:rsidR="004A5973" w:rsidRDefault="004A5973" w:rsidP="00D41468">
      <w:pPr>
        <w:pStyle w:val="BlankLine"/>
      </w:pPr>
    </w:p>
    <w:p w14:paraId="72D391B2" w14:textId="77777777" w:rsidR="004A5973" w:rsidRDefault="004A5973" w:rsidP="00D41468">
      <w:pPr>
        <w:pStyle w:val="ComputerScreen"/>
      </w:pPr>
      <w:r>
        <w:t xml:space="preserve">CHOOSE No. 1-9: </w:t>
      </w:r>
      <w:r>
        <w:rPr>
          <w:b/>
        </w:rPr>
        <w:t>2</w:t>
      </w:r>
    </w:p>
    <w:p w14:paraId="72D391B3" w14:textId="77777777" w:rsidR="004A5973" w:rsidRDefault="004A5973" w:rsidP="00D41468">
      <w:pPr>
        <w:pStyle w:val="ComputerScreen"/>
      </w:pPr>
      <w:r>
        <w:t xml:space="preserve">Who scheduled it?: </w:t>
      </w:r>
      <w:r w:rsidR="0006715D">
        <w:t>CPRSPROVIDER,ONE</w:t>
      </w:r>
      <w:r>
        <w:t xml:space="preserve">  </w:t>
      </w:r>
      <w:r w:rsidR="0006715D">
        <w:t>CPRSPROVIDER,ONE  OC</w:t>
      </w:r>
      <w:r>
        <w:t xml:space="preserve">          PHYSICIAN</w:t>
      </w:r>
    </w:p>
    <w:p w14:paraId="72D391B4" w14:textId="77777777" w:rsidR="004A5973" w:rsidRDefault="004A5973" w:rsidP="00D41468">
      <w:pPr>
        <w:pStyle w:val="ComputerScreen"/>
      </w:pPr>
      <w:r>
        <w:t>Enter COMMENT...</w:t>
      </w:r>
    </w:p>
    <w:p w14:paraId="72D391B5" w14:textId="77777777" w:rsidR="004A5973" w:rsidRDefault="004A5973" w:rsidP="00D41468">
      <w:pPr>
        <w:pStyle w:val="ComputerScreen"/>
      </w:pPr>
      <w:r>
        <w:t xml:space="preserve">  1&gt;9:30 pm Jun 23 in Bldg 4</w:t>
      </w:r>
    </w:p>
    <w:p w14:paraId="72D391B6" w14:textId="77777777" w:rsidR="004A5973" w:rsidRDefault="004A5973" w:rsidP="00D41468">
      <w:pPr>
        <w:pStyle w:val="ComputerScreen"/>
      </w:pPr>
      <w:r>
        <w:t xml:space="preserve">  2&gt; &lt;Enter&gt;</w:t>
      </w:r>
    </w:p>
    <w:p w14:paraId="72D391B7" w14:textId="77777777" w:rsidR="004A5973" w:rsidRDefault="004A5973" w:rsidP="00D41468">
      <w:pPr>
        <w:pStyle w:val="ComputerScreen"/>
      </w:pPr>
      <w:r>
        <w:t xml:space="preserve">EDIT Option: </w:t>
      </w:r>
      <w:r>
        <w:rPr>
          <w:b/>
        </w:rPr>
        <w:t>&lt;Enter&gt;</w:t>
      </w:r>
    </w:p>
    <w:p w14:paraId="72D391B8" w14:textId="77777777" w:rsidR="004A5973" w:rsidRDefault="004A5973" w:rsidP="00D41468">
      <w:pPr>
        <w:pStyle w:val="ComputerScreen"/>
      </w:pPr>
      <w:r>
        <w:t xml:space="preserve">Do You Wish To Send An Alert With This Comment? N// </w:t>
      </w:r>
      <w:r>
        <w:rPr>
          <w:b/>
        </w:rPr>
        <w:t>Y</w:t>
      </w:r>
      <w:r>
        <w:t xml:space="preserve">  YES</w:t>
      </w:r>
    </w:p>
    <w:p w14:paraId="72D391B9" w14:textId="77777777" w:rsidR="004A5973" w:rsidRDefault="004A5973" w:rsidP="00D41468">
      <w:pPr>
        <w:pStyle w:val="ComputerScreen"/>
      </w:pPr>
      <w:r>
        <w:t xml:space="preserve">Send Alert To Requesting Provider </w:t>
      </w:r>
      <w:r w:rsidR="0006715D">
        <w:t>CPRSPROVIDER,THREE</w:t>
      </w:r>
      <w:r>
        <w:t xml:space="preserve">? N// </w:t>
      </w:r>
      <w:r>
        <w:rPr>
          <w:b/>
        </w:rPr>
        <w:t>Y</w:t>
      </w:r>
      <w:r>
        <w:t xml:space="preserve">  YES</w:t>
      </w:r>
    </w:p>
    <w:p w14:paraId="72D391BA" w14:textId="77777777" w:rsidR="004A5973" w:rsidRDefault="004A5973" w:rsidP="00D41468">
      <w:pPr>
        <w:pStyle w:val="ComputerScreen"/>
      </w:pPr>
      <w:r>
        <w:t xml:space="preserve">Send Alert to: </w:t>
      </w:r>
      <w:r>
        <w:rPr>
          <w:b/>
        </w:rPr>
        <w:t>&lt;Enter&gt;</w:t>
      </w:r>
    </w:p>
    <w:p w14:paraId="72D391BB" w14:textId="77777777" w:rsidR="004A5973" w:rsidRDefault="004A5973" w:rsidP="00D41468">
      <w:pPr>
        <w:pStyle w:val="ComputerScreen"/>
      </w:pPr>
      <w:r>
        <w:t>Processing Alerts...</w:t>
      </w:r>
    </w:p>
    <w:p w14:paraId="72D391BC" w14:textId="77777777" w:rsidR="004A5973" w:rsidRDefault="004A5973" w:rsidP="00D41468">
      <w:pPr>
        <w:pStyle w:val="BlankLine"/>
      </w:pPr>
      <w:r>
        <w:t>(Continued on the next page.)</w:t>
      </w:r>
    </w:p>
    <w:p w14:paraId="72D391BD" w14:textId="77777777" w:rsidR="004A5973" w:rsidRDefault="004A5973" w:rsidP="00D41468">
      <w:pPr>
        <w:pStyle w:val="BlankLine"/>
      </w:pPr>
      <w:r>
        <w:br w:type="page"/>
      </w:r>
    </w:p>
    <w:p w14:paraId="72D391BE" w14:textId="77777777" w:rsidR="004A5973" w:rsidRPr="001A43C5" w:rsidRDefault="004A5973" w:rsidP="00D41468">
      <w:pPr>
        <w:pStyle w:val="ComputerScreen"/>
      </w:pPr>
      <w:r w:rsidRPr="001A43C5">
        <w:lastRenderedPageBreak/>
        <w:t>CONSULT TRACKING              Jun 08, 2000 21:16:45          Page:    1 of    1</w:t>
      </w:r>
    </w:p>
    <w:p w14:paraId="72D391BF" w14:textId="77777777" w:rsidR="0006715D" w:rsidRDefault="0006715D" w:rsidP="00D41468">
      <w:pPr>
        <w:pStyle w:val="ComputerScreen"/>
      </w:pPr>
      <w:r>
        <w:t>CPRSPATIENT,FOUR 666-43-8796          2B M              DEC 4,1949 (50)   &lt;CAD&gt;</w:t>
      </w:r>
    </w:p>
    <w:p w14:paraId="72D391C0" w14:textId="77777777" w:rsidR="004A5973" w:rsidRDefault="004A5973" w:rsidP="00D41468">
      <w:pPr>
        <w:pStyle w:val="ComputerScreen"/>
      </w:pPr>
      <w:r>
        <w:t xml:space="preserve">                                                                   Wt.(lb): 200</w:t>
      </w:r>
    </w:p>
    <w:p w14:paraId="72D391C1" w14:textId="77777777" w:rsidR="004A5973" w:rsidRPr="001A43C5" w:rsidRDefault="004A5973" w:rsidP="00D41468">
      <w:pPr>
        <w:pStyle w:val="ComputerScreen"/>
      </w:pPr>
      <w:r w:rsidRPr="001A43C5">
        <w:t xml:space="preserve">    Requested  St     No.   Consult/Procedure Request                          </w:t>
      </w:r>
    </w:p>
    <w:p w14:paraId="72D391C2" w14:textId="77777777" w:rsidR="004A5973" w:rsidRDefault="004A5973" w:rsidP="00D41468">
      <w:pPr>
        <w:pStyle w:val="ComputerScreen"/>
      </w:pPr>
      <w:r>
        <w:t xml:space="preserve">1   07/22/99   p      1561  EXERCISE TOLERANCE TEST CARDIOLOGY Proc             </w:t>
      </w:r>
    </w:p>
    <w:p w14:paraId="72D391C3" w14:textId="77777777" w:rsidR="004A5973" w:rsidRDefault="004A5973" w:rsidP="00D41468">
      <w:pPr>
        <w:pStyle w:val="ComputerScreen"/>
      </w:pPr>
      <w:r>
        <w:t xml:space="preserve">2   05/20/99   s      1470  CARDIOLOGY (oex) CARDIOLOGY Cons                    </w:t>
      </w:r>
    </w:p>
    <w:p w14:paraId="72D391C4" w14:textId="77777777" w:rsidR="004A5973" w:rsidRDefault="004A5973" w:rsidP="00D41468">
      <w:pPr>
        <w:pStyle w:val="ComputerScreen"/>
      </w:pPr>
      <w:r>
        <w:t xml:space="preserve">3   04/13/99   c      1437  CARDIOLOGY (oex) CARDIOLOGY Cons                    </w:t>
      </w:r>
    </w:p>
    <w:p w14:paraId="72D391C5" w14:textId="77777777" w:rsidR="004A5973" w:rsidRDefault="004A5973" w:rsidP="00D41468">
      <w:pPr>
        <w:pStyle w:val="ComputerScreen"/>
      </w:pPr>
      <w:r>
        <w:t xml:space="preserve">4   04/01/99   c      1429  CARDIOLOGY (oex) CARDIOLOGY Cons                    </w:t>
      </w:r>
    </w:p>
    <w:p w14:paraId="72D391C6" w14:textId="77777777" w:rsidR="004A5973" w:rsidRDefault="004A5973" w:rsidP="00D41468">
      <w:pPr>
        <w:pStyle w:val="ComputerScreen"/>
      </w:pPr>
      <w:r>
        <w:t xml:space="preserve">5   02/26/99   c      1406  CARDIOLOGY Cons                                     </w:t>
      </w:r>
    </w:p>
    <w:p w14:paraId="72D391C7" w14:textId="77777777" w:rsidR="004A5973" w:rsidRDefault="004A5973" w:rsidP="00D41468">
      <w:pPr>
        <w:pStyle w:val="ComputerScreen"/>
      </w:pPr>
      <w:r>
        <w:t xml:space="preserve">6   01/05/99   c      1312  CARDIOLOGY Cons                                     </w:t>
      </w:r>
    </w:p>
    <w:p w14:paraId="72D391C8" w14:textId="77777777" w:rsidR="004A5973" w:rsidRDefault="004A5973" w:rsidP="00D41468">
      <w:pPr>
        <w:pStyle w:val="ComputerScreen"/>
      </w:pPr>
      <w:r>
        <w:t xml:space="preserve">7   01/04/99   c      1290 *CARDIOLOGY Cons                                     </w:t>
      </w:r>
    </w:p>
    <w:p w14:paraId="72D391C9" w14:textId="77777777" w:rsidR="004A5973" w:rsidRDefault="004A5973" w:rsidP="00D41468">
      <w:pPr>
        <w:pStyle w:val="ComputerScreen"/>
      </w:pPr>
      <w:r>
        <w:t xml:space="preserve">8   12/18/98   c      1252  CARDIOLOGY Cons                                     </w:t>
      </w:r>
    </w:p>
    <w:p w14:paraId="72D391CA" w14:textId="77777777" w:rsidR="004A5973" w:rsidRDefault="004A5973" w:rsidP="00D41468">
      <w:pPr>
        <w:pStyle w:val="ComputerScreen"/>
      </w:pPr>
      <w:r>
        <w:t xml:space="preserve">9   12/14/98   c      1234  CARDIOLOGY Cons                                     </w:t>
      </w:r>
    </w:p>
    <w:p w14:paraId="72D391CB" w14:textId="77777777" w:rsidR="004A5973" w:rsidRDefault="004A5973" w:rsidP="00D41468">
      <w:pPr>
        <w:pStyle w:val="ComputerScreen"/>
      </w:pPr>
    </w:p>
    <w:p w14:paraId="72D391CC" w14:textId="77777777" w:rsidR="004A5973" w:rsidRDefault="004A5973" w:rsidP="00D41468">
      <w:pPr>
        <w:pStyle w:val="ComputerScreen"/>
      </w:pPr>
    </w:p>
    <w:p w14:paraId="72D391CD" w14:textId="77777777" w:rsidR="004A5973" w:rsidRDefault="004A5973" w:rsidP="00D41468">
      <w:pPr>
        <w:pStyle w:val="ComputerScreen"/>
      </w:pPr>
    </w:p>
    <w:p w14:paraId="72D391CE" w14:textId="77777777" w:rsidR="004A5973" w:rsidRDefault="004A5973" w:rsidP="00D41468">
      <w:pPr>
        <w:pStyle w:val="CScreenReversed"/>
      </w:pPr>
      <w:r>
        <w:t xml:space="preserve">          Enter ?? for more actions                                             </w:t>
      </w:r>
    </w:p>
    <w:p w14:paraId="72D391CF" w14:textId="77777777" w:rsidR="004A5973" w:rsidRDefault="004A5973" w:rsidP="00D41468">
      <w:pPr>
        <w:pStyle w:val="ComputerScreen"/>
      </w:pPr>
      <w:r>
        <w:t>SP Select Patient   FR Forward          CT Complete/Update  RT Results Display</w:t>
      </w:r>
    </w:p>
    <w:p w14:paraId="72D391D0" w14:textId="77777777" w:rsidR="004A5973" w:rsidRDefault="004A5973" w:rsidP="00D41468">
      <w:pPr>
        <w:pStyle w:val="ComputerScreen"/>
      </w:pPr>
      <w:r>
        <w:t>CV Change View ...  CX Cancel (Deny)    MA Make Addendum    PF Print Form 513</w:t>
      </w:r>
    </w:p>
    <w:p w14:paraId="72D391D1" w14:textId="77777777" w:rsidR="004A5973" w:rsidRDefault="004A5973" w:rsidP="00D41468">
      <w:pPr>
        <w:pStyle w:val="ComputerScreen"/>
      </w:pPr>
      <w:r>
        <w:t>RC Receive          DC Discontinue      SF Sig Findings     RM Remove Med Rslt</w:t>
      </w:r>
    </w:p>
    <w:p w14:paraId="72D391D2" w14:textId="77777777" w:rsidR="004A5973" w:rsidRDefault="004A5973" w:rsidP="00D41468">
      <w:pPr>
        <w:pStyle w:val="ComputerScreen"/>
      </w:pPr>
      <w:r>
        <w:t>SC Schedule         CM Add Comment      DD Detailed Display ER Edit/Resubmit</w:t>
      </w:r>
    </w:p>
    <w:p w14:paraId="72D391D3" w14:textId="77777777" w:rsidR="004A5973" w:rsidRDefault="004A5973" w:rsidP="00D41468">
      <w:pPr>
        <w:pStyle w:val="ComputerScreen"/>
      </w:pPr>
      <w:r>
        <w:t>Select: Quit//</w:t>
      </w:r>
    </w:p>
    <w:p w14:paraId="72D391D4" w14:textId="77777777" w:rsidR="004A5973" w:rsidRDefault="004A5973" w:rsidP="00D41468"/>
    <w:p w14:paraId="72D391D5" w14:textId="77777777" w:rsidR="004A5973" w:rsidRDefault="004A5973" w:rsidP="00D41468"/>
    <w:p w14:paraId="72D391D6" w14:textId="77777777" w:rsidR="004A5973" w:rsidRDefault="004A5973" w:rsidP="00D41468">
      <w:pPr>
        <w:pStyle w:val="Heading3"/>
      </w:pPr>
      <w:r>
        <w:br w:type="page"/>
      </w:r>
      <w:bookmarkStart w:id="420" w:name="_Toc508628525"/>
      <w:r>
        <w:lastRenderedPageBreak/>
        <w:t>Select New Patient (SP) Action</w:t>
      </w:r>
      <w:bookmarkEnd w:id="416"/>
      <w:bookmarkEnd w:id="417"/>
      <w:bookmarkEnd w:id="418"/>
      <w:bookmarkEnd w:id="419"/>
      <w:bookmarkEnd w:id="420"/>
      <w:r>
        <w:fldChar w:fldCharType="begin"/>
      </w:r>
      <w:r>
        <w:instrText>xe "Select New Patient (SP)"</w:instrText>
      </w:r>
      <w:r>
        <w:fldChar w:fldCharType="end"/>
      </w:r>
      <w:r>
        <w:rPr>
          <w:vanish/>
        </w:rPr>
        <w:t xml:space="preserve"> </w:t>
      </w:r>
      <w:r>
        <w:rPr>
          <w:vanish/>
        </w:rPr>
        <w:fldChar w:fldCharType="begin"/>
      </w:r>
      <w:r>
        <w:instrText>xe "Actions:Select New Patient (SP)"</w:instrText>
      </w:r>
      <w:r>
        <w:rPr>
          <w:vanish/>
        </w:rPr>
        <w:fldChar w:fldCharType="end"/>
      </w:r>
    </w:p>
    <w:p w14:paraId="72D391D7" w14:textId="77777777" w:rsidR="001A43C5" w:rsidRDefault="001A43C5" w:rsidP="00D41468"/>
    <w:p w14:paraId="72D391D8" w14:textId="77777777" w:rsidR="004A5973" w:rsidRDefault="004A5973" w:rsidP="00D41468">
      <w:r>
        <w:t xml:space="preserve">This option allows you to change patients at any time. </w:t>
      </w:r>
    </w:p>
    <w:p w14:paraId="72D391D9" w14:textId="77777777" w:rsidR="001A43C5" w:rsidRDefault="001A43C5" w:rsidP="00D41468"/>
    <w:p w14:paraId="72D391DA" w14:textId="77777777" w:rsidR="004A5973" w:rsidRDefault="004A5973" w:rsidP="00D41468">
      <w:r>
        <w:t xml:space="preserve">Example: </w:t>
      </w:r>
    </w:p>
    <w:p w14:paraId="72D391DB" w14:textId="77777777" w:rsidR="004A5973" w:rsidRDefault="004A5973" w:rsidP="00D41468">
      <w:pPr>
        <w:pStyle w:val="BlankLine"/>
      </w:pPr>
    </w:p>
    <w:p w14:paraId="72D391DC" w14:textId="77777777" w:rsidR="004A5973" w:rsidRPr="001A43C5" w:rsidRDefault="004A5973" w:rsidP="00D41468">
      <w:pPr>
        <w:pStyle w:val="ComputerScreen"/>
      </w:pPr>
      <w:r w:rsidRPr="001A43C5">
        <w:t>CONSULT TRACKING              Jun 20, 1997 14:44:26          Page:   1 of   1</w:t>
      </w:r>
    </w:p>
    <w:p w14:paraId="72D391DD" w14:textId="77777777" w:rsidR="0006715D" w:rsidRDefault="0006715D" w:rsidP="00D41468">
      <w:pPr>
        <w:pStyle w:val="ComputerScreen"/>
      </w:pPr>
      <w:r>
        <w:t>CPRSPATIENT,FOUR 666-43-8796          2B M              DEC 4,1949 (50)   &lt;CAD&gt;</w:t>
      </w:r>
    </w:p>
    <w:p w14:paraId="72D391DE" w14:textId="77777777" w:rsidR="004A5973" w:rsidRDefault="004A5973" w:rsidP="00D41468">
      <w:pPr>
        <w:pStyle w:val="ComputerScreen"/>
      </w:pPr>
      <w:r>
        <w:t xml:space="preserve">                                                                 Wt.(lb): 184</w:t>
      </w:r>
    </w:p>
    <w:p w14:paraId="72D391DF" w14:textId="77777777" w:rsidR="004A5973" w:rsidRPr="001A43C5" w:rsidRDefault="004A5973" w:rsidP="00D41468">
      <w:pPr>
        <w:pStyle w:val="ComputerScreen"/>
      </w:pPr>
      <w:r w:rsidRPr="001A43C5">
        <w:t xml:space="preserve">    Requested  St     No.   Consult/Procedure Request                        </w:t>
      </w:r>
    </w:p>
    <w:p w14:paraId="72D391E0" w14:textId="77777777" w:rsidR="004A5973" w:rsidRDefault="004A5973" w:rsidP="00D41468">
      <w:pPr>
        <w:pStyle w:val="ComputerScreen"/>
      </w:pPr>
      <w:r>
        <w:t xml:space="preserve">1   08/18/99   a      1586  PULMONARY Cons                                      </w:t>
      </w:r>
    </w:p>
    <w:p w14:paraId="72D391E1" w14:textId="77777777" w:rsidR="004A5973" w:rsidRDefault="004A5973" w:rsidP="00D41468">
      <w:pPr>
        <w:pStyle w:val="ComputerScreen"/>
      </w:pPr>
      <w:r>
        <w:t xml:space="preserve">2   08/18/99   a      1585  PULMONARY Cons                                      </w:t>
      </w:r>
    </w:p>
    <w:p w14:paraId="72D391E2" w14:textId="77777777" w:rsidR="004A5973" w:rsidRDefault="004A5973" w:rsidP="00D41468">
      <w:pPr>
        <w:pStyle w:val="ComputerScreen"/>
      </w:pPr>
      <w:r>
        <w:t xml:space="preserve">3   06/23/99   c      1545  PULMONARY Cons                                      </w:t>
      </w:r>
    </w:p>
    <w:p w14:paraId="72D391E3" w14:textId="77777777" w:rsidR="004A5973" w:rsidRDefault="004A5973" w:rsidP="00D41468">
      <w:pPr>
        <w:pStyle w:val="ComputerScreen"/>
      </w:pPr>
    </w:p>
    <w:p w14:paraId="72D391E4" w14:textId="77777777" w:rsidR="004A5973" w:rsidRDefault="004A5973" w:rsidP="00D41468">
      <w:pPr>
        <w:pStyle w:val="ComputerScreen"/>
      </w:pPr>
    </w:p>
    <w:p w14:paraId="72D391E5" w14:textId="77777777" w:rsidR="004A5973" w:rsidRDefault="004A5973" w:rsidP="00D41468">
      <w:pPr>
        <w:pStyle w:val="ComputerScreen"/>
      </w:pPr>
    </w:p>
    <w:p w14:paraId="72D391E6" w14:textId="77777777" w:rsidR="004A5973" w:rsidRDefault="004A5973" w:rsidP="00D41468">
      <w:pPr>
        <w:pStyle w:val="ComputerScreen"/>
      </w:pPr>
    </w:p>
    <w:p w14:paraId="72D391E7" w14:textId="77777777" w:rsidR="004A5973" w:rsidRDefault="004A5973" w:rsidP="00D41468">
      <w:pPr>
        <w:pStyle w:val="ComputerScreen"/>
      </w:pPr>
    </w:p>
    <w:p w14:paraId="72D391E8" w14:textId="77777777" w:rsidR="004A5973" w:rsidRDefault="004A5973" w:rsidP="00D41468">
      <w:pPr>
        <w:pStyle w:val="ComputerScreen"/>
      </w:pPr>
    </w:p>
    <w:p w14:paraId="72D391E9" w14:textId="77777777" w:rsidR="004A5973" w:rsidRDefault="004A5973" w:rsidP="00D41468">
      <w:pPr>
        <w:pStyle w:val="ComputerScreen"/>
      </w:pPr>
    </w:p>
    <w:p w14:paraId="72D391EA" w14:textId="77777777" w:rsidR="004A5973" w:rsidRDefault="004A5973" w:rsidP="00D41468">
      <w:pPr>
        <w:pStyle w:val="ComputerScreen"/>
      </w:pPr>
    </w:p>
    <w:p w14:paraId="72D391EB" w14:textId="77777777" w:rsidR="004A5973" w:rsidRDefault="004A5973" w:rsidP="00D41468">
      <w:pPr>
        <w:pStyle w:val="ComputerScreen"/>
      </w:pPr>
    </w:p>
    <w:p w14:paraId="72D391EC" w14:textId="77777777" w:rsidR="004A5973" w:rsidRDefault="004A5973" w:rsidP="00D41468">
      <w:pPr>
        <w:pStyle w:val="CScreenReversed"/>
      </w:pPr>
      <w:r>
        <w:t xml:space="preserve">          Enter ?? for more actions                                             </w:t>
      </w:r>
    </w:p>
    <w:p w14:paraId="72D391ED" w14:textId="77777777" w:rsidR="004A5973" w:rsidRDefault="004A5973" w:rsidP="00D41468">
      <w:pPr>
        <w:pStyle w:val="ComputerScreen"/>
      </w:pPr>
      <w:r>
        <w:t>SP Select Patient   FR Forward          CT Complete/Update  RT Results Display</w:t>
      </w:r>
    </w:p>
    <w:p w14:paraId="72D391EE" w14:textId="77777777" w:rsidR="004A5973" w:rsidRDefault="004A5973" w:rsidP="00D41468">
      <w:pPr>
        <w:pStyle w:val="ComputerScreen"/>
      </w:pPr>
      <w:r>
        <w:t>CV Change View ...  CX Cancel (Deny)    MA Make Addendum    PF Print Form 513</w:t>
      </w:r>
    </w:p>
    <w:p w14:paraId="72D391EF" w14:textId="77777777" w:rsidR="004A5973" w:rsidRDefault="004A5973" w:rsidP="00D41468">
      <w:pPr>
        <w:pStyle w:val="ComputerScreen"/>
      </w:pPr>
      <w:r>
        <w:t>RC Receive          DC Discontinue      SF Sig Findings     RM Remove Med Rslt</w:t>
      </w:r>
    </w:p>
    <w:p w14:paraId="72D391F0" w14:textId="77777777" w:rsidR="004A5973" w:rsidRDefault="004A5973" w:rsidP="00D41468">
      <w:pPr>
        <w:pStyle w:val="ComputerScreen"/>
      </w:pPr>
      <w:r>
        <w:t>SC Schedule         CM Add Comment      DD Detailed Display ER Edit/Resubmit</w:t>
      </w:r>
    </w:p>
    <w:p w14:paraId="72D391F1" w14:textId="77777777" w:rsidR="004A5973" w:rsidRDefault="004A5973" w:rsidP="00D41468">
      <w:pPr>
        <w:pStyle w:val="ComputerScreen"/>
      </w:pPr>
      <w:r>
        <w:t xml:space="preserve">Select: Quit// </w:t>
      </w:r>
      <w:r>
        <w:rPr>
          <w:b/>
        </w:rPr>
        <w:t>SP</w:t>
      </w:r>
      <w:r>
        <w:t xml:space="preserve">   New Patient  </w:t>
      </w:r>
    </w:p>
    <w:p w14:paraId="72D391F2" w14:textId="77777777" w:rsidR="004A5973" w:rsidRDefault="004A5973" w:rsidP="00D41468">
      <w:pPr>
        <w:pStyle w:val="BlankLine"/>
      </w:pPr>
    </w:p>
    <w:p w14:paraId="72D391F3" w14:textId="77777777" w:rsidR="004A5973" w:rsidRDefault="004A5973" w:rsidP="00D41468">
      <w:pPr>
        <w:pStyle w:val="ComputerScreen"/>
      </w:pPr>
      <w:r>
        <w:t xml:space="preserve">Select Patient: </w:t>
      </w:r>
      <w:r w:rsidR="0006715D">
        <w:rPr>
          <w:b/>
        </w:rPr>
        <w:t xml:space="preserve">CPRSPATIENT,THREE </w:t>
      </w:r>
      <w:r>
        <w:t xml:space="preserve">01-01-51     </w:t>
      </w:r>
      <w:r w:rsidR="0006715D">
        <w:t>666</w:t>
      </w:r>
      <w:r>
        <w:t xml:space="preserve">123456     YES     SC VETERAN    </w:t>
      </w:r>
    </w:p>
    <w:p w14:paraId="72D391F4" w14:textId="77777777" w:rsidR="004A5973" w:rsidRDefault="004A5973" w:rsidP="00D41468">
      <w:pPr>
        <w:pStyle w:val="ComputerScreen"/>
      </w:pPr>
    </w:p>
    <w:p w14:paraId="72D391F5" w14:textId="77777777" w:rsidR="004A5973" w:rsidRDefault="004A5973" w:rsidP="00D41468">
      <w:pPr>
        <w:pStyle w:val="ComputerScreen"/>
      </w:pPr>
      <w:r>
        <w:t xml:space="preserve">Select Service/Specialty: ALL SERVICES// </w:t>
      </w:r>
      <w:r>
        <w:rPr>
          <w:b/>
        </w:rPr>
        <w:t>PUL</w:t>
      </w:r>
      <w:r>
        <w:t xml:space="preserve">MONARY       </w:t>
      </w:r>
    </w:p>
    <w:p w14:paraId="72D391F6" w14:textId="77777777" w:rsidR="004A5973" w:rsidRDefault="004A5973" w:rsidP="00D41468">
      <w:pPr>
        <w:pStyle w:val="ComputerScreen"/>
      </w:pPr>
      <w:r>
        <w:t xml:space="preserve">List From Starting Date:  ALL DATES // </w:t>
      </w:r>
      <w:r>
        <w:rPr>
          <w:b/>
        </w:rPr>
        <w:t>&lt;Enter&gt;</w:t>
      </w:r>
      <w:r>
        <w:t xml:space="preserve"> ALL DATES</w:t>
      </w:r>
    </w:p>
    <w:p w14:paraId="72D391F7" w14:textId="77777777" w:rsidR="004A5973" w:rsidRDefault="004A5973" w:rsidP="00D41468">
      <w:pPr>
        <w:pStyle w:val="BlankLine"/>
      </w:pPr>
      <w:r>
        <w:t>(Continued on the next page.)</w:t>
      </w:r>
    </w:p>
    <w:p w14:paraId="72D391F8" w14:textId="77777777" w:rsidR="004A5973" w:rsidRDefault="004A5973" w:rsidP="00D41468">
      <w:pPr>
        <w:pStyle w:val="BlankLine"/>
      </w:pPr>
      <w:r>
        <w:br w:type="page"/>
      </w:r>
    </w:p>
    <w:p w14:paraId="72D391F9" w14:textId="77777777" w:rsidR="004A5973" w:rsidRPr="001A43C5" w:rsidRDefault="004A5973" w:rsidP="00D41468">
      <w:pPr>
        <w:pStyle w:val="ComputerScreen"/>
      </w:pPr>
      <w:r w:rsidRPr="001A43C5">
        <w:lastRenderedPageBreak/>
        <w:t>CONSULT TRACKING              Jun 20, 1997 14:44:38          Page:   1 of   1</w:t>
      </w:r>
    </w:p>
    <w:p w14:paraId="72D391FA" w14:textId="77777777" w:rsidR="004A5973" w:rsidRDefault="00677A68" w:rsidP="00D41468">
      <w:pPr>
        <w:pStyle w:val="ComputerScreen"/>
      </w:pPr>
      <w:r>
        <w:t>CPRSPATIENT,THREE</w:t>
      </w:r>
      <w:r w:rsidR="004A5973">
        <w:t xml:space="preserve">             </w:t>
      </w:r>
      <w:r>
        <w:t>666</w:t>
      </w:r>
      <w:r w:rsidR="004A5973">
        <w:t>-12-3456   2B              MAR 3,1960 (40)   &lt;AD&gt;</w:t>
      </w:r>
    </w:p>
    <w:p w14:paraId="72D391FB" w14:textId="77777777" w:rsidR="004A5973" w:rsidRDefault="004A5973" w:rsidP="00D41468">
      <w:pPr>
        <w:pStyle w:val="ComputerScreen"/>
      </w:pPr>
      <w:r>
        <w:t xml:space="preserve">                                                                 Wt.(lb): 184</w:t>
      </w:r>
    </w:p>
    <w:p w14:paraId="72D391FC" w14:textId="77777777" w:rsidR="004A5973" w:rsidRPr="001A43C5" w:rsidRDefault="004A5973" w:rsidP="00D41468">
      <w:pPr>
        <w:pStyle w:val="ComputerScreen"/>
      </w:pPr>
      <w:r w:rsidRPr="001A43C5">
        <w:t xml:space="preserve">    Requested  St     No.   Consult/Procedure Request                             </w:t>
      </w:r>
    </w:p>
    <w:p w14:paraId="72D391FD" w14:textId="77777777" w:rsidR="004A5973" w:rsidRDefault="004A5973" w:rsidP="00D41468">
      <w:pPr>
        <w:pStyle w:val="ComputerScreen"/>
      </w:pPr>
      <w:r>
        <w:t xml:space="preserve">1   09/14/98   c      1163  PULMONARY Cons                                      </w:t>
      </w:r>
    </w:p>
    <w:p w14:paraId="72D391FE" w14:textId="77777777" w:rsidR="004A5973" w:rsidRDefault="004A5973" w:rsidP="00D41468">
      <w:pPr>
        <w:pStyle w:val="ComputerScreen"/>
      </w:pPr>
      <w:r>
        <w:t xml:space="preserve">2   09/09/98   dc     1162  PULMONARY Cons                                      </w:t>
      </w:r>
    </w:p>
    <w:p w14:paraId="72D391FF" w14:textId="77777777" w:rsidR="004A5973" w:rsidRDefault="004A5973" w:rsidP="00D41468">
      <w:pPr>
        <w:pStyle w:val="ComputerScreen"/>
      </w:pPr>
      <w:r>
        <w:t xml:space="preserve">3   07/14/98   dc     1116  PULMONARY Cons                                      </w:t>
      </w:r>
    </w:p>
    <w:p w14:paraId="72D39200" w14:textId="77777777" w:rsidR="004A5973" w:rsidRDefault="004A5973" w:rsidP="00D41468">
      <w:pPr>
        <w:pStyle w:val="ComputerScreen"/>
      </w:pPr>
      <w:r>
        <w:t xml:space="preserve">4   07/14/98   c      1114 *CARDIOLOGY PULMONARY Cons                           </w:t>
      </w:r>
    </w:p>
    <w:p w14:paraId="72D39201" w14:textId="77777777" w:rsidR="004A5973" w:rsidRDefault="004A5973" w:rsidP="00D41468">
      <w:pPr>
        <w:pStyle w:val="ComputerScreen"/>
      </w:pPr>
    </w:p>
    <w:p w14:paraId="72D39202" w14:textId="77777777" w:rsidR="004A5973" w:rsidRDefault="004A5973" w:rsidP="00D41468">
      <w:pPr>
        <w:pStyle w:val="ComputerScreen"/>
      </w:pPr>
    </w:p>
    <w:p w14:paraId="72D39203" w14:textId="77777777" w:rsidR="004A5973" w:rsidRDefault="004A5973" w:rsidP="00D41468">
      <w:pPr>
        <w:pStyle w:val="ComputerScreen"/>
      </w:pPr>
    </w:p>
    <w:p w14:paraId="72D39204" w14:textId="77777777" w:rsidR="004A5973" w:rsidRDefault="004A5973" w:rsidP="00D41468">
      <w:pPr>
        <w:pStyle w:val="ComputerScreen"/>
      </w:pPr>
    </w:p>
    <w:p w14:paraId="72D39205" w14:textId="77777777" w:rsidR="004A5973" w:rsidRDefault="004A5973" w:rsidP="00D41468">
      <w:pPr>
        <w:pStyle w:val="ComputerScreen"/>
      </w:pPr>
    </w:p>
    <w:p w14:paraId="72D39206" w14:textId="77777777" w:rsidR="004A5973" w:rsidRDefault="004A5973" w:rsidP="00D41468">
      <w:pPr>
        <w:pStyle w:val="ComputerScreen"/>
      </w:pPr>
    </w:p>
    <w:p w14:paraId="72D39207" w14:textId="77777777" w:rsidR="004A5973" w:rsidRDefault="004A5973" w:rsidP="00D41468">
      <w:pPr>
        <w:pStyle w:val="ComputerScreen"/>
      </w:pPr>
    </w:p>
    <w:p w14:paraId="72D39208" w14:textId="77777777" w:rsidR="004A5973" w:rsidRDefault="004A5973" w:rsidP="00D41468">
      <w:pPr>
        <w:pStyle w:val="CScreenReversed"/>
      </w:pPr>
      <w:r>
        <w:t xml:space="preserve">          Enter ?? for more actions                                             </w:t>
      </w:r>
    </w:p>
    <w:p w14:paraId="72D39209" w14:textId="77777777" w:rsidR="004A5973" w:rsidRDefault="004A5973" w:rsidP="00D41468">
      <w:pPr>
        <w:pStyle w:val="ComputerScreen"/>
      </w:pPr>
      <w:r>
        <w:t>SP Select Patient   FR Forward          CT Complete/Update  RT Results Display</w:t>
      </w:r>
    </w:p>
    <w:p w14:paraId="72D3920A" w14:textId="77777777" w:rsidR="004A5973" w:rsidRDefault="004A5973" w:rsidP="00D41468">
      <w:pPr>
        <w:pStyle w:val="ComputerScreen"/>
      </w:pPr>
      <w:r>
        <w:t>CV Change View ...  CX Cancel (Deny)    MA Make Addendum    PF Print Form 513</w:t>
      </w:r>
    </w:p>
    <w:p w14:paraId="72D3920B" w14:textId="77777777" w:rsidR="004A5973" w:rsidRDefault="004A5973" w:rsidP="00D41468">
      <w:pPr>
        <w:pStyle w:val="ComputerScreen"/>
      </w:pPr>
      <w:r>
        <w:t>RC Receive          DC Discontinue      SF Sig Findings     RM Remove Med Rslt</w:t>
      </w:r>
    </w:p>
    <w:p w14:paraId="72D3920C" w14:textId="77777777" w:rsidR="004A5973" w:rsidRDefault="004A5973" w:rsidP="00D41468">
      <w:pPr>
        <w:pStyle w:val="ComputerScreen"/>
      </w:pPr>
      <w:r>
        <w:t>SC Schedule         CM Add Comment      DD Detailed Display ER Edit/Resubmit</w:t>
      </w:r>
    </w:p>
    <w:p w14:paraId="72D3920D" w14:textId="77777777" w:rsidR="004A5973" w:rsidRDefault="004A5973" w:rsidP="00D41468">
      <w:pPr>
        <w:pStyle w:val="ComputerScreen"/>
      </w:pPr>
      <w:r>
        <w:t>Select:  Quit//</w:t>
      </w:r>
    </w:p>
    <w:p w14:paraId="72D3920E" w14:textId="77777777" w:rsidR="004A5973" w:rsidRDefault="004A5973" w:rsidP="00D41468">
      <w:pPr>
        <w:pStyle w:val="ListMember"/>
      </w:pPr>
    </w:p>
    <w:p w14:paraId="72D3920F" w14:textId="77777777" w:rsidR="004A5973" w:rsidRDefault="004A5973" w:rsidP="00D41468">
      <w:pPr>
        <w:pStyle w:val="Heading3"/>
      </w:pPr>
      <w:bookmarkStart w:id="421" w:name="_Toc401592272"/>
      <w:bookmarkStart w:id="422" w:name="_Toc402366909"/>
      <w:bookmarkStart w:id="423" w:name="_Toc421668554"/>
      <w:bookmarkStart w:id="424" w:name="_Toc421693981"/>
      <w:r>
        <w:br w:type="page"/>
      </w:r>
      <w:bookmarkStart w:id="425" w:name="_Toc421668555"/>
      <w:bookmarkStart w:id="426" w:name="_Toc421693982"/>
      <w:bookmarkStart w:id="427" w:name="_Toc508628526"/>
      <w:bookmarkStart w:id="428" w:name="_Toc401592273"/>
      <w:bookmarkStart w:id="429" w:name="_Toc402366910"/>
      <w:bookmarkEnd w:id="421"/>
      <w:bookmarkEnd w:id="422"/>
      <w:bookmarkEnd w:id="423"/>
      <w:bookmarkEnd w:id="424"/>
      <w:r>
        <w:lastRenderedPageBreak/>
        <w:t>Significant Findings (SF)</w:t>
      </w:r>
      <w:r>
        <w:fldChar w:fldCharType="begin"/>
      </w:r>
      <w:r>
        <w:instrText xml:space="preserve"> XE "Significant Findings (SF)" </w:instrText>
      </w:r>
      <w:r>
        <w:fldChar w:fldCharType="end"/>
      </w:r>
      <w:r>
        <w:fldChar w:fldCharType="begin"/>
      </w:r>
      <w:r>
        <w:instrText xml:space="preserve"> XE "Actions:Significant Findings (SF)" </w:instrText>
      </w:r>
      <w:r>
        <w:fldChar w:fldCharType="end"/>
      </w:r>
      <w:r>
        <w:t xml:space="preserve"> Action</w:t>
      </w:r>
      <w:bookmarkEnd w:id="425"/>
      <w:bookmarkEnd w:id="426"/>
      <w:bookmarkEnd w:id="427"/>
    </w:p>
    <w:p w14:paraId="72D39210" w14:textId="77777777" w:rsidR="001A43C5" w:rsidRDefault="001A43C5" w:rsidP="00D41468"/>
    <w:p w14:paraId="72D39211" w14:textId="77777777" w:rsidR="004A5973" w:rsidRDefault="004A5973" w:rsidP="00D41468">
      <w:r>
        <w:t>The Significant Findings action allows a clinic or service to append a significant findings flag onto a consult (whether completed or not). The action prompts you to enter a comment and sends an alert either at the time the SF action is taken or when the consult is complete. An asterisk</w:t>
      </w:r>
      <w:r>
        <w:fldChar w:fldCharType="begin"/>
      </w:r>
      <w:r>
        <w:instrText xml:space="preserve"> XE "asterisk" </w:instrText>
      </w:r>
      <w:r>
        <w:fldChar w:fldCharType="end"/>
      </w:r>
      <w:r>
        <w:t xml:space="preserve"> is placed next to the consults that have a Significant Findings value of Y.</w:t>
      </w:r>
    </w:p>
    <w:p w14:paraId="72D39212" w14:textId="77777777" w:rsidR="001A43C5" w:rsidRDefault="001A43C5" w:rsidP="00D41468"/>
    <w:p w14:paraId="72D39213" w14:textId="77777777" w:rsidR="004A5973" w:rsidRDefault="004A5973" w:rsidP="00D41468">
      <w:r>
        <w:t>In this example we add a significant finding to an already completed consult:</w:t>
      </w:r>
    </w:p>
    <w:p w14:paraId="72D39214" w14:textId="77777777" w:rsidR="004A5973" w:rsidRDefault="004A5973" w:rsidP="00D41468">
      <w:pPr>
        <w:pStyle w:val="BlankLine"/>
      </w:pPr>
    </w:p>
    <w:p w14:paraId="72D39215" w14:textId="77777777" w:rsidR="004A5973" w:rsidRPr="001A43C5" w:rsidRDefault="004A5973" w:rsidP="00D41468">
      <w:pPr>
        <w:pStyle w:val="ComputerScreen"/>
      </w:pPr>
      <w:r w:rsidRPr="001A43C5">
        <w:t>CONSULT TRACKING              May 01, 1998 14:51:35        Page:    1 of    2</w:t>
      </w:r>
    </w:p>
    <w:p w14:paraId="72D39216" w14:textId="77777777" w:rsidR="00677A68" w:rsidRDefault="00677A68" w:rsidP="00D41468">
      <w:pPr>
        <w:pStyle w:val="ComputerScreen"/>
      </w:pPr>
      <w:r>
        <w:t>CPRSPATIENT,THREE             666-12-3456   2B              MAR 3,1960 (40)   &lt;AD&gt;</w:t>
      </w:r>
    </w:p>
    <w:p w14:paraId="72D39217" w14:textId="77777777" w:rsidR="004A5973" w:rsidRDefault="004A5973" w:rsidP="00D41468">
      <w:pPr>
        <w:pStyle w:val="ComputerScreen"/>
      </w:pPr>
      <w:r>
        <w:t xml:space="preserve">                                                                 Wt.(lb): 184</w:t>
      </w:r>
    </w:p>
    <w:p w14:paraId="72D39218" w14:textId="77777777" w:rsidR="004A5973" w:rsidRPr="001A43C5" w:rsidRDefault="004A5973" w:rsidP="00D41468">
      <w:pPr>
        <w:pStyle w:val="ComputerScreen"/>
      </w:pPr>
      <w:r w:rsidRPr="001A43C5">
        <w:t xml:space="preserve">    Requested  St     No.   Consult/Procedure Request                           </w:t>
      </w:r>
    </w:p>
    <w:p w14:paraId="72D39219" w14:textId="77777777" w:rsidR="004A5973" w:rsidRDefault="004A5973" w:rsidP="00D41468">
      <w:pPr>
        <w:pStyle w:val="ComputerScreen"/>
      </w:pPr>
      <w:r>
        <w:t xml:space="preserve">1   09/21/00   p      1764  Electrocardiogram CARDIOLOGY Proc                   </w:t>
      </w:r>
    </w:p>
    <w:p w14:paraId="72D3921A" w14:textId="77777777" w:rsidR="004A5973" w:rsidRDefault="004A5973" w:rsidP="00D41468">
      <w:pPr>
        <w:pStyle w:val="ComputerScreen"/>
      </w:pPr>
      <w:r>
        <w:t xml:space="preserve">2   04/25/00   c      1713  CARDIOLOGY Cons                                     </w:t>
      </w:r>
    </w:p>
    <w:p w14:paraId="72D3921B" w14:textId="77777777" w:rsidR="004A5973" w:rsidRDefault="004A5973" w:rsidP="00D41468">
      <w:pPr>
        <w:pStyle w:val="ComputerScreen"/>
      </w:pPr>
      <w:r>
        <w:t xml:space="preserve">3   01/26/00   c      1665  CARDIOLOGY Cons                                     </w:t>
      </w:r>
    </w:p>
    <w:p w14:paraId="72D3921C" w14:textId="77777777" w:rsidR="004A5973" w:rsidRDefault="004A5973" w:rsidP="00D41468">
      <w:pPr>
        <w:pStyle w:val="ComputerScreen"/>
      </w:pPr>
      <w:r>
        <w:t xml:space="preserve">4   06/02/99   c      1483  VENTRICAL LEAD IMPLANT CARDIOLOGY Proc              </w:t>
      </w:r>
    </w:p>
    <w:p w14:paraId="72D3921D" w14:textId="77777777" w:rsidR="004A5973" w:rsidRDefault="004A5973" w:rsidP="00D41468">
      <w:pPr>
        <w:pStyle w:val="ComputerScreen"/>
      </w:pPr>
      <w:r>
        <w:t xml:space="preserve">5   04/29/99   c      1455  CARDIOLOGY (oex) CARDIOLOGY Cons                    </w:t>
      </w:r>
    </w:p>
    <w:p w14:paraId="72D3921E" w14:textId="77777777" w:rsidR="004A5973" w:rsidRDefault="004A5973" w:rsidP="00D41468">
      <w:pPr>
        <w:pStyle w:val="ComputerScreen"/>
      </w:pPr>
      <w:r>
        <w:t xml:space="preserve">6   02/18/99   x      1395  CARDIOLOGY Cons                                     </w:t>
      </w:r>
    </w:p>
    <w:p w14:paraId="72D3921F" w14:textId="77777777" w:rsidR="004A5973" w:rsidRDefault="004A5973" w:rsidP="00D41468">
      <w:pPr>
        <w:pStyle w:val="ComputerScreen"/>
      </w:pPr>
      <w:r>
        <w:t xml:space="preserve">7   01/05/99   c      1310 *GASTROENTEROLOGY CARDIOLOGY Cons                    </w:t>
      </w:r>
    </w:p>
    <w:p w14:paraId="72D39220" w14:textId="77777777" w:rsidR="004A5973" w:rsidRDefault="004A5973" w:rsidP="00D41468">
      <w:pPr>
        <w:pStyle w:val="ComputerScreen"/>
      </w:pPr>
      <w:r>
        <w:t xml:space="preserve">8   01/04/99   c      1287  CARDIOLOGY Cons                                     </w:t>
      </w:r>
    </w:p>
    <w:p w14:paraId="72D39221" w14:textId="77777777" w:rsidR="004A5973" w:rsidRDefault="004A5973" w:rsidP="00D41468">
      <w:pPr>
        <w:pStyle w:val="ComputerScreen"/>
      </w:pPr>
      <w:r>
        <w:t xml:space="preserve">9   12/18/98   c      1249  CARDIOLOGY Cons                                     </w:t>
      </w:r>
    </w:p>
    <w:p w14:paraId="72D39222" w14:textId="77777777" w:rsidR="004A5973" w:rsidRDefault="004A5973" w:rsidP="00D41468">
      <w:pPr>
        <w:pStyle w:val="ComputerScreen"/>
      </w:pPr>
      <w:r>
        <w:t xml:space="preserve">10  10/09/98   c      1184  CARDIOLOGY Cons                                     </w:t>
      </w:r>
    </w:p>
    <w:p w14:paraId="72D39223" w14:textId="77777777" w:rsidR="004A5973" w:rsidRDefault="004A5973" w:rsidP="00D41468">
      <w:pPr>
        <w:pStyle w:val="ComputerScreen"/>
      </w:pPr>
      <w:r>
        <w:t xml:space="preserve">11  08/24/98   dc     1144  CARDIOLOGY Cons                                     </w:t>
      </w:r>
    </w:p>
    <w:p w14:paraId="72D39224" w14:textId="77777777" w:rsidR="004A5973" w:rsidRDefault="004A5973" w:rsidP="00D41468">
      <w:pPr>
        <w:pStyle w:val="ComputerScreen"/>
      </w:pPr>
      <w:r>
        <w:t xml:space="preserve">12  07/13/98   c      1113 *CARDIOLOGY Cons                                     </w:t>
      </w:r>
    </w:p>
    <w:p w14:paraId="72D39225" w14:textId="77777777" w:rsidR="004A5973" w:rsidRDefault="004A5973" w:rsidP="00D41468">
      <w:pPr>
        <w:pStyle w:val="CScreenReversed"/>
      </w:pPr>
      <w:r>
        <w:t xml:space="preserve">+         Enter ?? for more actions                                             </w:t>
      </w:r>
    </w:p>
    <w:p w14:paraId="72D39226" w14:textId="77777777" w:rsidR="004A5973" w:rsidRDefault="004A5973" w:rsidP="00D41468">
      <w:pPr>
        <w:pStyle w:val="ComputerScreen"/>
      </w:pPr>
      <w:r>
        <w:t>SP Select Patient   FR Forward          CT Complete/Update  RT Results Display</w:t>
      </w:r>
    </w:p>
    <w:p w14:paraId="72D39227" w14:textId="77777777" w:rsidR="004A5973" w:rsidRDefault="004A5973" w:rsidP="00D41468">
      <w:pPr>
        <w:pStyle w:val="ComputerScreen"/>
      </w:pPr>
      <w:r>
        <w:t>CV Change View ...  CX Cancel (Deny)    MA Make Addendum    PF Print Form 513</w:t>
      </w:r>
    </w:p>
    <w:p w14:paraId="72D39228" w14:textId="77777777" w:rsidR="004A5973" w:rsidRDefault="004A5973" w:rsidP="00D41468">
      <w:pPr>
        <w:pStyle w:val="ComputerScreen"/>
      </w:pPr>
      <w:r>
        <w:t>RC Receive          DC Discontinue      SF Sig Findings     RM Remove Med Rslt</w:t>
      </w:r>
    </w:p>
    <w:p w14:paraId="72D39229" w14:textId="77777777" w:rsidR="004A5973" w:rsidRDefault="004A5973" w:rsidP="00D41468">
      <w:pPr>
        <w:pStyle w:val="ComputerScreen"/>
      </w:pPr>
      <w:r>
        <w:t>SC Schedule         CM Add Comment      DD Detailed Display ER Edit/Resubmit</w:t>
      </w:r>
    </w:p>
    <w:p w14:paraId="72D3922A" w14:textId="77777777" w:rsidR="004A5973" w:rsidRDefault="004A5973" w:rsidP="00D41468">
      <w:pPr>
        <w:pStyle w:val="ComputerScreen"/>
      </w:pPr>
      <w:r>
        <w:t xml:space="preserve">Select: Next Screen// </w:t>
      </w:r>
      <w:r>
        <w:rPr>
          <w:b/>
        </w:rPr>
        <w:t>SF</w:t>
      </w:r>
      <w:r>
        <w:t xml:space="preserve">   Sig Findings  </w:t>
      </w:r>
    </w:p>
    <w:p w14:paraId="72D3922B" w14:textId="77777777" w:rsidR="004A5973" w:rsidRDefault="004A5973" w:rsidP="00D41468">
      <w:pPr>
        <w:pStyle w:val="BlankLine"/>
      </w:pPr>
    </w:p>
    <w:p w14:paraId="72D3922C" w14:textId="77777777" w:rsidR="004A5973" w:rsidRDefault="004A5973" w:rsidP="00D41468">
      <w:pPr>
        <w:pStyle w:val="ComputerScreen"/>
      </w:pPr>
      <w:r>
        <w:t xml:space="preserve">CHOOSE No. 1-17: </w:t>
      </w:r>
      <w:r>
        <w:rPr>
          <w:b/>
        </w:rPr>
        <w:t>1</w:t>
      </w:r>
    </w:p>
    <w:p w14:paraId="72D3922D" w14:textId="77777777" w:rsidR="004A5973" w:rsidRDefault="004A5973" w:rsidP="00D41468">
      <w:pPr>
        <w:pStyle w:val="ComputerScreen"/>
      </w:pPr>
    </w:p>
    <w:p w14:paraId="72D3922E" w14:textId="77777777" w:rsidR="004A5973" w:rsidRDefault="004A5973" w:rsidP="00D41468">
      <w:pPr>
        <w:pStyle w:val="ComputerScreen"/>
      </w:pPr>
      <w:r>
        <w:t>Current Significant Findings = not entered yet</w:t>
      </w:r>
    </w:p>
    <w:p w14:paraId="72D3922F" w14:textId="77777777" w:rsidR="004A5973" w:rsidRDefault="004A5973" w:rsidP="00D41468">
      <w:pPr>
        <w:pStyle w:val="ComputerScreen"/>
      </w:pPr>
    </w:p>
    <w:p w14:paraId="72D39230" w14:textId="77777777" w:rsidR="004A5973" w:rsidRDefault="004A5973" w:rsidP="00D41468">
      <w:pPr>
        <w:pStyle w:val="ComputerScreen"/>
      </w:pPr>
      <w:r>
        <w:t>Are there significant findings? (Y/N/U): unknown// yes</w:t>
      </w:r>
    </w:p>
    <w:p w14:paraId="72D39231" w14:textId="77777777" w:rsidR="004A5973" w:rsidRDefault="004A5973" w:rsidP="00D41468">
      <w:pPr>
        <w:pStyle w:val="ComputerScreen"/>
      </w:pPr>
      <w:r>
        <w:t>Enter COMMENT:</w:t>
      </w:r>
    </w:p>
    <w:p w14:paraId="72D39232" w14:textId="77777777" w:rsidR="004A5973" w:rsidRDefault="004A5973" w:rsidP="00D41468">
      <w:pPr>
        <w:pStyle w:val="ComputerScreen"/>
      </w:pPr>
      <w:r>
        <w:t xml:space="preserve">  1&gt;Pt experiencing 60% loss of breathing efficiency.</w:t>
      </w:r>
    </w:p>
    <w:p w14:paraId="72D39233" w14:textId="77777777" w:rsidR="004A5973" w:rsidRDefault="004A5973" w:rsidP="00D41468">
      <w:pPr>
        <w:pStyle w:val="ComputerScreen"/>
      </w:pPr>
      <w:r>
        <w:t xml:space="preserve">  2&gt;</w:t>
      </w:r>
    </w:p>
    <w:p w14:paraId="72D39234" w14:textId="77777777" w:rsidR="004A5973" w:rsidRDefault="004A5973" w:rsidP="00D41468">
      <w:pPr>
        <w:pStyle w:val="ComputerScreen"/>
      </w:pPr>
      <w:r>
        <w:t xml:space="preserve">EDIT Option: </w:t>
      </w:r>
    </w:p>
    <w:p w14:paraId="72D39235" w14:textId="77777777" w:rsidR="004A5973" w:rsidRDefault="004A5973" w:rsidP="00D41468">
      <w:pPr>
        <w:pStyle w:val="ComputerScreen"/>
      </w:pPr>
      <w:r>
        <w:t xml:space="preserve">Alert will be sent to Requesting Provider: </w:t>
      </w:r>
      <w:r w:rsidR="00677A68">
        <w:t>CPRSPROVIDER,TWO</w:t>
      </w:r>
    </w:p>
    <w:p w14:paraId="72D39236" w14:textId="77777777" w:rsidR="004A5973" w:rsidRDefault="004A5973" w:rsidP="00D41468">
      <w:pPr>
        <w:pStyle w:val="ComputerScreen"/>
      </w:pPr>
      <w:r>
        <w:t xml:space="preserve">Send Alert to: </w:t>
      </w:r>
      <w:r w:rsidR="006E192A">
        <w:t>CPRSPROVIDER,TWO</w:t>
      </w:r>
      <w:r>
        <w:t xml:space="preserve"> added to the list.</w:t>
      </w:r>
    </w:p>
    <w:p w14:paraId="72D39237" w14:textId="77777777" w:rsidR="004A5973" w:rsidRDefault="004A5973" w:rsidP="00D41468">
      <w:pPr>
        <w:pStyle w:val="ComputerScreen"/>
      </w:pPr>
      <w:r>
        <w:t xml:space="preserve">And Send Alert to: </w:t>
      </w:r>
      <w:r w:rsidR="00677A68">
        <w:t>CPRSPROVDER,THREE</w:t>
      </w:r>
      <w:r>
        <w:t xml:space="preserve"> already in the list.</w:t>
      </w:r>
    </w:p>
    <w:p w14:paraId="72D39238" w14:textId="77777777" w:rsidR="004A5973" w:rsidRDefault="004A5973" w:rsidP="00D41468">
      <w:pPr>
        <w:pStyle w:val="ComputerScreen"/>
      </w:pPr>
      <w:r>
        <w:t xml:space="preserve">And Send Alert to: </w:t>
      </w:r>
    </w:p>
    <w:p w14:paraId="72D39239" w14:textId="77777777" w:rsidR="004A5973" w:rsidRDefault="004A5973" w:rsidP="00D41468">
      <w:pPr>
        <w:pStyle w:val="ComputerScreen"/>
      </w:pPr>
      <w:r>
        <w:t>Processing Alerts...</w:t>
      </w:r>
    </w:p>
    <w:p w14:paraId="72D3923A" w14:textId="77777777" w:rsidR="004A5973" w:rsidRDefault="004A5973" w:rsidP="00D41468">
      <w:pPr>
        <w:pStyle w:val="BlankLine"/>
      </w:pPr>
      <w:r>
        <w:t xml:space="preserve"> (Continued on the next page.)</w:t>
      </w:r>
    </w:p>
    <w:p w14:paraId="72D3923B" w14:textId="77777777" w:rsidR="004A5973" w:rsidRDefault="004A5973" w:rsidP="00D41468">
      <w:pPr>
        <w:pStyle w:val="BlankLine"/>
      </w:pPr>
      <w:r>
        <w:br w:type="page"/>
      </w:r>
    </w:p>
    <w:p w14:paraId="72D3923C" w14:textId="77777777" w:rsidR="004A5973" w:rsidRPr="001A43C5" w:rsidRDefault="004A5973" w:rsidP="00D41468">
      <w:pPr>
        <w:pStyle w:val="ComputerScreen"/>
      </w:pPr>
      <w:r w:rsidRPr="001A43C5">
        <w:lastRenderedPageBreak/>
        <w:t>CONSULT TRACKING              May 01, 1998 14:52:28        Page:    1 of    2</w:t>
      </w:r>
    </w:p>
    <w:p w14:paraId="72D3923D" w14:textId="77777777" w:rsidR="00677A68" w:rsidRDefault="00677A68" w:rsidP="00D41468">
      <w:pPr>
        <w:pStyle w:val="ComputerScreen"/>
      </w:pPr>
      <w:r>
        <w:t>CPRSPATIENT,THREE             666-12-3456   2B              MAR 3,1960 (40)   &lt;AD&gt;</w:t>
      </w:r>
    </w:p>
    <w:p w14:paraId="72D3923E" w14:textId="77777777" w:rsidR="004A5973" w:rsidRDefault="004A5973" w:rsidP="00D41468">
      <w:pPr>
        <w:pStyle w:val="ComputerScreen"/>
      </w:pPr>
      <w:r>
        <w:t xml:space="preserve">                                                                 Wt.(lb): 184</w:t>
      </w:r>
    </w:p>
    <w:p w14:paraId="72D3923F" w14:textId="77777777" w:rsidR="004A5973" w:rsidRPr="001A43C5" w:rsidRDefault="004A5973" w:rsidP="00D41468">
      <w:pPr>
        <w:pStyle w:val="ComputerScreen"/>
      </w:pPr>
      <w:r w:rsidRPr="001A43C5">
        <w:t xml:space="preserve">    Requested  St     No.   Consult/Procedure Request                           </w:t>
      </w:r>
    </w:p>
    <w:p w14:paraId="72D39240" w14:textId="77777777" w:rsidR="004A5973" w:rsidRDefault="004A5973" w:rsidP="00D41468">
      <w:pPr>
        <w:pStyle w:val="ComputerScreen"/>
      </w:pPr>
      <w:r>
        <w:t xml:space="preserve">1   09/21/00   p      1764 *Electrocardiogram CARDIOLOGY Proc                   </w:t>
      </w:r>
    </w:p>
    <w:p w14:paraId="72D39241" w14:textId="77777777" w:rsidR="004A5973" w:rsidRDefault="004A5973" w:rsidP="00D41468">
      <w:pPr>
        <w:pStyle w:val="ComputerScreen"/>
      </w:pPr>
      <w:r>
        <w:t xml:space="preserve">2   04/25/00   c      1713  CARDIOLOGY Cons                                     </w:t>
      </w:r>
    </w:p>
    <w:p w14:paraId="72D39242" w14:textId="77777777" w:rsidR="004A5973" w:rsidRDefault="004A5973" w:rsidP="00D41468">
      <w:pPr>
        <w:pStyle w:val="ComputerScreen"/>
      </w:pPr>
      <w:r>
        <w:t xml:space="preserve">3   01/26/00   c      1665  CARDIOLOGY Cons                                     </w:t>
      </w:r>
    </w:p>
    <w:p w14:paraId="72D39243" w14:textId="77777777" w:rsidR="004A5973" w:rsidRDefault="004A5973" w:rsidP="00D41468">
      <w:pPr>
        <w:pStyle w:val="ComputerScreen"/>
      </w:pPr>
      <w:r>
        <w:t xml:space="preserve">4   06/02/99   c      1483  VENTRICAL LEAD IMPLANT CARDIOLOGY Proc              </w:t>
      </w:r>
    </w:p>
    <w:p w14:paraId="72D39244" w14:textId="77777777" w:rsidR="004A5973" w:rsidRDefault="004A5973" w:rsidP="00D41468">
      <w:pPr>
        <w:pStyle w:val="ComputerScreen"/>
      </w:pPr>
      <w:r>
        <w:t xml:space="preserve">5   04/29/99   c      1455  CARDIOLOGY (oex) CARDIOLOGY Cons                    </w:t>
      </w:r>
    </w:p>
    <w:p w14:paraId="72D39245" w14:textId="77777777" w:rsidR="004A5973" w:rsidRDefault="004A5973" w:rsidP="00D41468">
      <w:pPr>
        <w:pStyle w:val="ComputerScreen"/>
      </w:pPr>
      <w:r>
        <w:t xml:space="preserve">6   02/18/99   x      1395  CARDIOLOGY Cons                                     </w:t>
      </w:r>
    </w:p>
    <w:p w14:paraId="72D39246" w14:textId="77777777" w:rsidR="004A5973" w:rsidRDefault="004A5973" w:rsidP="00D41468">
      <w:pPr>
        <w:pStyle w:val="ComputerScreen"/>
      </w:pPr>
      <w:r>
        <w:t xml:space="preserve">7   01/05/99   c      1310 *GASTROENTEROLOGY CARDIOLOGY Cons                    </w:t>
      </w:r>
    </w:p>
    <w:p w14:paraId="72D39247" w14:textId="77777777" w:rsidR="004A5973" w:rsidRDefault="004A5973" w:rsidP="00D41468">
      <w:pPr>
        <w:pStyle w:val="ComputerScreen"/>
      </w:pPr>
      <w:r>
        <w:t xml:space="preserve">8   01/04/99   c      1287  CARDIOLOGY Cons                                     </w:t>
      </w:r>
    </w:p>
    <w:p w14:paraId="72D39248" w14:textId="77777777" w:rsidR="004A5973" w:rsidRDefault="004A5973" w:rsidP="00D41468">
      <w:pPr>
        <w:pStyle w:val="ComputerScreen"/>
      </w:pPr>
      <w:r>
        <w:t xml:space="preserve">9   12/18/98   c      1249  CARDIOLOGY Cons                                     </w:t>
      </w:r>
    </w:p>
    <w:p w14:paraId="72D39249" w14:textId="77777777" w:rsidR="004A5973" w:rsidRDefault="004A5973" w:rsidP="00D41468">
      <w:pPr>
        <w:pStyle w:val="ComputerScreen"/>
      </w:pPr>
      <w:r>
        <w:t xml:space="preserve">10  10/09/98   c      1184  CARDIOLOGY Cons                                     </w:t>
      </w:r>
    </w:p>
    <w:p w14:paraId="72D3924A" w14:textId="77777777" w:rsidR="004A5973" w:rsidRDefault="004A5973" w:rsidP="00D41468">
      <w:pPr>
        <w:pStyle w:val="ComputerScreen"/>
      </w:pPr>
      <w:r>
        <w:t xml:space="preserve">11  08/24/98   dc     1144  CARDIOLOGY Cons                                     </w:t>
      </w:r>
    </w:p>
    <w:p w14:paraId="72D3924B" w14:textId="77777777" w:rsidR="004A5973" w:rsidRDefault="004A5973" w:rsidP="00D41468">
      <w:pPr>
        <w:pStyle w:val="ComputerScreen"/>
      </w:pPr>
      <w:r>
        <w:t xml:space="preserve">12  07/13/98   c      1113 *CARDIOLOGY Cons                                     </w:t>
      </w:r>
    </w:p>
    <w:p w14:paraId="72D3924C" w14:textId="77777777" w:rsidR="004A5973" w:rsidRDefault="004A5973" w:rsidP="00D41468">
      <w:pPr>
        <w:pStyle w:val="CScreenReversed"/>
      </w:pPr>
      <w:r>
        <w:t xml:space="preserve">+         Enter ?? for more actions                                             </w:t>
      </w:r>
    </w:p>
    <w:p w14:paraId="72D3924D" w14:textId="77777777" w:rsidR="004A5973" w:rsidRDefault="004A5973" w:rsidP="00D41468">
      <w:pPr>
        <w:pStyle w:val="ComputerScreen"/>
      </w:pPr>
      <w:r>
        <w:t>SP Select Patient   FR Forward          CT Complete/Update  RT Results Display</w:t>
      </w:r>
    </w:p>
    <w:p w14:paraId="72D3924E" w14:textId="77777777" w:rsidR="004A5973" w:rsidRDefault="004A5973" w:rsidP="00D41468">
      <w:pPr>
        <w:pStyle w:val="ComputerScreen"/>
      </w:pPr>
      <w:r>
        <w:t>CV Change View ...  CX Cancel (Deny)    MA Make Addendum    PF Print Form 513</w:t>
      </w:r>
    </w:p>
    <w:p w14:paraId="72D3924F" w14:textId="77777777" w:rsidR="004A5973" w:rsidRDefault="004A5973" w:rsidP="00D41468">
      <w:pPr>
        <w:pStyle w:val="ComputerScreen"/>
      </w:pPr>
      <w:r>
        <w:t>RC Receive          DC Discontinue      SF Sig Findings     RM Remove Med Rslt</w:t>
      </w:r>
    </w:p>
    <w:p w14:paraId="72D39250" w14:textId="77777777" w:rsidR="004A5973" w:rsidRDefault="004A5973" w:rsidP="00D41468">
      <w:pPr>
        <w:pStyle w:val="ComputerScreen"/>
      </w:pPr>
      <w:r>
        <w:t>SC Schedule         CM Add Comment      DD Detailed Display ER Edit/Resubmit</w:t>
      </w:r>
    </w:p>
    <w:p w14:paraId="72D39251" w14:textId="77777777" w:rsidR="004A5973" w:rsidRDefault="004A5973" w:rsidP="00D41468">
      <w:pPr>
        <w:pStyle w:val="ComputerScreen"/>
      </w:pPr>
      <w:r>
        <w:t xml:space="preserve">Select: Next Screen// </w:t>
      </w:r>
    </w:p>
    <w:p w14:paraId="72D39252" w14:textId="77777777" w:rsidR="004A5973" w:rsidRDefault="004A5973" w:rsidP="00D41468">
      <w:pPr>
        <w:pStyle w:val="ComputerScreen"/>
      </w:pPr>
    </w:p>
    <w:p w14:paraId="72D39253" w14:textId="77777777" w:rsidR="004A5973" w:rsidRDefault="004A5973" w:rsidP="00D41468">
      <w:pPr>
        <w:pStyle w:val="ComputerScreen"/>
      </w:pPr>
    </w:p>
    <w:p w14:paraId="72D39254" w14:textId="77777777" w:rsidR="004A5973" w:rsidRDefault="004A5973" w:rsidP="00D41468">
      <w:pPr>
        <w:pStyle w:val="Heading2"/>
        <w:rPr>
          <w:u w:val="single"/>
        </w:rPr>
      </w:pPr>
      <w:r>
        <w:br w:type="page"/>
      </w:r>
      <w:bookmarkStart w:id="430" w:name="_Toc421668557"/>
      <w:bookmarkStart w:id="431" w:name="_Toc421693984"/>
      <w:bookmarkStart w:id="432" w:name="_Toc508628527"/>
      <w:bookmarkStart w:id="433" w:name="_Toc402366911"/>
      <w:bookmarkEnd w:id="428"/>
      <w:bookmarkEnd w:id="429"/>
      <w:r>
        <w:lastRenderedPageBreak/>
        <w:t>Notifications about Consults and Requests</w:t>
      </w:r>
      <w:bookmarkEnd w:id="430"/>
      <w:bookmarkEnd w:id="431"/>
      <w:bookmarkEnd w:id="432"/>
      <w:r>
        <w:fldChar w:fldCharType="begin"/>
      </w:r>
      <w:r>
        <w:instrText>xe "Notifications"</w:instrText>
      </w:r>
      <w:r>
        <w:fldChar w:fldCharType="end"/>
      </w:r>
      <w:bookmarkEnd w:id="433"/>
    </w:p>
    <w:p w14:paraId="72D39255" w14:textId="77777777" w:rsidR="00B458AA" w:rsidRDefault="00B458AA" w:rsidP="00D41468">
      <w:pPr>
        <w:rPr>
          <w:snapToGrid w:val="0"/>
        </w:rPr>
      </w:pPr>
    </w:p>
    <w:p w14:paraId="72D39256" w14:textId="77777777" w:rsidR="004A5973" w:rsidRDefault="004A5973" w:rsidP="00D41468">
      <w:pPr>
        <w:rPr>
          <w:snapToGrid w:val="0"/>
        </w:rPr>
      </w:pPr>
      <w:r>
        <w:rPr>
          <w:snapToGrid w:val="0"/>
        </w:rPr>
        <w:t>During your session, you may notice:</w:t>
      </w:r>
    </w:p>
    <w:p w14:paraId="72D39257" w14:textId="77777777" w:rsidR="004A5973" w:rsidRDefault="004A5973" w:rsidP="00D41468">
      <w:pPr>
        <w:pStyle w:val="BlankLine"/>
        <w:rPr>
          <w:snapToGrid w:val="0"/>
        </w:rPr>
      </w:pPr>
    </w:p>
    <w:p w14:paraId="72D39258" w14:textId="77777777" w:rsidR="004A5973" w:rsidRDefault="004A5973" w:rsidP="00D41468">
      <w:pPr>
        <w:pStyle w:val="ComputerScreen"/>
        <w:rPr>
          <w:snapToGrid w:val="0"/>
        </w:rPr>
      </w:pPr>
      <w:r>
        <w:rPr>
          <w:snapToGrid w:val="0"/>
        </w:rPr>
        <w:t>You have PENDING ALERTS</w:t>
      </w:r>
    </w:p>
    <w:p w14:paraId="72D39259" w14:textId="77777777" w:rsidR="004A5973" w:rsidRDefault="004A5973" w:rsidP="00D41468">
      <w:pPr>
        <w:pStyle w:val="ComputerScreen"/>
        <w:rPr>
          <w:snapToGrid w:val="0"/>
        </w:rPr>
      </w:pPr>
      <w:r>
        <w:rPr>
          <w:snapToGrid w:val="0"/>
        </w:rPr>
        <w:t xml:space="preserve">             Enter "VA VIEW ALERTS to review alerts</w:t>
      </w:r>
    </w:p>
    <w:p w14:paraId="72D3925A" w14:textId="77777777" w:rsidR="004A5973" w:rsidRDefault="004A5973" w:rsidP="00D41468">
      <w:pPr>
        <w:pStyle w:val="ComputerScreen"/>
        <w:rPr>
          <w:snapToGrid w:val="0"/>
        </w:rPr>
      </w:pPr>
    </w:p>
    <w:p w14:paraId="72D3925B" w14:textId="77777777" w:rsidR="004A5973" w:rsidRDefault="004A5973" w:rsidP="00D41468">
      <w:pPr>
        <w:pStyle w:val="ComputerScreen"/>
        <w:rPr>
          <w:snapToGrid w:val="0"/>
        </w:rPr>
      </w:pPr>
      <w:r>
        <w:rPr>
          <w:snapToGrid w:val="0"/>
        </w:rPr>
        <w:t>Select Clinician Menu Option:</w:t>
      </w:r>
    </w:p>
    <w:p w14:paraId="72D3925C" w14:textId="77777777" w:rsidR="00B458AA" w:rsidRDefault="00B458AA" w:rsidP="00D41468">
      <w:pPr>
        <w:rPr>
          <w:snapToGrid w:val="0"/>
        </w:rPr>
      </w:pPr>
    </w:p>
    <w:p w14:paraId="72D3925D" w14:textId="77777777" w:rsidR="004A5973" w:rsidRDefault="004A5973" w:rsidP="00D41468">
      <w:pPr>
        <w:rPr>
          <w:snapToGrid w:val="0"/>
        </w:rPr>
      </w:pPr>
      <w:r>
        <w:rPr>
          <w:snapToGrid w:val="0"/>
        </w:rPr>
        <w:t>This appears on the screen before each prompt</w:t>
      </w:r>
      <w:r>
        <w:rPr>
          <w:snapToGrid w:val="0"/>
        </w:rPr>
        <w:fldChar w:fldCharType="begin"/>
      </w:r>
      <w:r>
        <w:instrText xml:space="preserve"> XE "prompt" </w:instrText>
      </w:r>
      <w:r>
        <w:rPr>
          <w:snapToGrid w:val="0"/>
        </w:rPr>
        <w:fldChar w:fldCharType="end"/>
      </w:r>
      <w:r>
        <w:rPr>
          <w:snapToGrid w:val="0"/>
        </w:rPr>
        <w:t>. You may enter VA at any menu prompt in which this message appears to view patient information related to pending notifications.</w:t>
      </w:r>
    </w:p>
    <w:p w14:paraId="72D3925E" w14:textId="77777777" w:rsidR="004A5973" w:rsidRDefault="004A5973" w:rsidP="00D41468">
      <w:pPr>
        <w:pStyle w:val="BlankLine"/>
        <w:rPr>
          <w:snapToGrid w:val="0"/>
        </w:rPr>
      </w:pPr>
    </w:p>
    <w:p w14:paraId="72D3925F" w14:textId="77777777" w:rsidR="004A5973" w:rsidRDefault="004A5973" w:rsidP="00D41468">
      <w:pPr>
        <w:rPr>
          <w:snapToGrid w:val="0"/>
        </w:rPr>
      </w:pPr>
      <w:r>
        <w:rPr>
          <w:snapToGrid w:val="0"/>
        </w:rPr>
        <w:t>There are five notifications relating to consults:</w:t>
      </w:r>
    </w:p>
    <w:p w14:paraId="72D39260" w14:textId="77777777" w:rsidR="004A5973" w:rsidRDefault="004A5973" w:rsidP="00D41468">
      <w:pPr>
        <w:pStyle w:val="BlankLine"/>
        <w:rPr>
          <w:snapToGrid w:val="0"/>
        </w:rPr>
      </w:pP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800"/>
        <w:gridCol w:w="3420"/>
      </w:tblGrid>
      <w:tr w:rsidR="004A5973" w14:paraId="72D39264" w14:textId="77777777">
        <w:tc>
          <w:tcPr>
            <w:tcW w:w="3600" w:type="dxa"/>
          </w:tcPr>
          <w:p w14:paraId="72D39261" w14:textId="77777777" w:rsidR="004A5973" w:rsidRDefault="004A5973" w:rsidP="00D41468">
            <w:pPr>
              <w:pStyle w:val="TableHeading"/>
              <w:rPr>
                <w:snapToGrid w:val="0"/>
              </w:rPr>
            </w:pPr>
            <w:r>
              <w:rPr>
                <w:snapToGrid w:val="0"/>
              </w:rPr>
              <w:t>OE/RR Notifications</w:t>
            </w:r>
          </w:p>
        </w:tc>
        <w:tc>
          <w:tcPr>
            <w:tcW w:w="1800" w:type="dxa"/>
          </w:tcPr>
          <w:p w14:paraId="72D39262" w14:textId="77777777" w:rsidR="004A5973" w:rsidRDefault="004A5973" w:rsidP="00D41468">
            <w:pPr>
              <w:pStyle w:val="TableHeading"/>
              <w:rPr>
                <w:snapToGrid w:val="0"/>
              </w:rPr>
            </w:pPr>
            <w:r>
              <w:rPr>
                <w:snapToGrid w:val="0"/>
              </w:rPr>
              <w:t>Notification Number</w:t>
            </w:r>
          </w:p>
        </w:tc>
        <w:tc>
          <w:tcPr>
            <w:tcW w:w="3420" w:type="dxa"/>
          </w:tcPr>
          <w:p w14:paraId="72D39263" w14:textId="77777777" w:rsidR="004A5973" w:rsidRDefault="004A5973" w:rsidP="00D41468">
            <w:pPr>
              <w:pStyle w:val="TableHeading"/>
              <w:rPr>
                <w:snapToGrid w:val="0"/>
              </w:rPr>
            </w:pPr>
            <w:r>
              <w:rPr>
                <w:snapToGrid w:val="0"/>
              </w:rPr>
              <w:t>Recipients</w:t>
            </w:r>
          </w:p>
        </w:tc>
      </w:tr>
      <w:tr w:rsidR="004A5973" w14:paraId="72D39268" w14:textId="77777777">
        <w:tc>
          <w:tcPr>
            <w:tcW w:w="3600" w:type="dxa"/>
          </w:tcPr>
          <w:p w14:paraId="72D39265" w14:textId="77777777" w:rsidR="004A5973" w:rsidRDefault="004A5973" w:rsidP="00D41468">
            <w:pPr>
              <w:pStyle w:val="TableEntry"/>
              <w:rPr>
                <w:snapToGrid w:val="0"/>
              </w:rPr>
            </w:pPr>
            <w:r>
              <w:rPr>
                <w:snapToGrid w:val="0"/>
              </w:rPr>
              <w:t>New Service Consult/Request</w:t>
            </w:r>
          </w:p>
        </w:tc>
        <w:tc>
          <w:tcPr>
            <w:tcW w:w="1800" w:type="dxa"/>
          </w:tcPr>
          <w:p w14:paraId="72D39266" w14:textId="77777777" w:rsidR="004A5973" w:rsidRDefault="004A5973" w:rsidP="00D41468">
            <w:pPr>
              <w:pStyle w:val="TableEntry"/>
              <w:rPr>
                <w:snapToGrid w:val="0"/>
              </w:rPr>
            </w:pPr>
            <w:r>
              <w:rPr>
                <w:snapToGrid w:val="0"/>
              </w:rPr>
              <w:t>27</w:t>
            </w:r>
          </w:p>
        </w:tc>
        <w:tc>
          <w:tcPr>
            <w:tcW w:w="3420" w:type="dxa"/>
          </w:tcPr>
          <w:p w14:paraId="72D39267" w14:textId="77777777" w:rsidR="004A5973" w:rsidRDefault="004A5973" w:rsidP="00D41468">
            <w:pPr>
              <w:pStyle w:val="TableEntry"/>
              <w:rPr>
                <w:snapToGrid w:val="0"/>
              </w:rPr>
            </w:pPr>
            <w:r>
              <w:rPr>
                <w:snapToGrid w:val="0"/>
              </w:rPr>
              <w:t>Service Users plus Attention</w:t>
            </w:r>
          </w:p>
        </w:tc>
      </w:tr>
      <w:tr w:rsidR="004A5973" w14:paraId="72D3926C" w14:textId="77777777">
        <w:tc>
          <w:tcPr>
            <w:tcW w:w="3600" w:type="dxa"/>
          </w:tcPr>
          <w:p w14:paraId="72D39269" w14:textId="77777777" w:rsidR="004A5973" w:rsidRDefault="004A5973" w:rsidP="00D41468">
            <w:pPr>
              <w:pStyle w:val="TableEntry"/>
              <w:rPr>
                <w:snapToGrid w:val="0"/>
              </w:rPr>
            </w:pPr>
            <w:r>
              <w:rPr>
                <w:snapToGrid w:val="0"/>
              </w:rPr>
              <w:t>Consult/Request Resolution</w:t>
            </w:r>
          </w:p>
        </w:tc>
        <w:tc>
          <w:tcPr>
            <w:tcW w:w="1800" w:type="dxa"/>
          </w:tcPr>
          <w:p w14:paraId="72D3926A" w14:textId="77777777" w:rsidR="004A5973" w:rsidRDefault="004A5973" w:rsidP="00D41468">
            <w:pPr>
              <w:pStyle w:val="TableEntry"/>
              <w:rPr>
                <w:snapToGrid w:val="0"/>
              </w:rPr>
            </w:pPr>
            <w:r>
              <w:rPr>
                <w:snapToGrid w:val="0"/>
              </w:rPr>
              <w:t>23</w:t>
            </w:r>
          </w:p>
        </w:tc>
        <w:tc>
          <w:tcPr>
            <w:tcW w:w="3420" w:type="dxa"/>
          </w:tcPr>
          <w:p w14:paraId="72D3926B" w14:textId="77777777" w:rsidR="004A5973" w:rsidRDefault="004A5973" w:rsidP="00D41468">
            <w:pPr>
              <w:pStyle w:val="TableEntry"/>
              <w:rPr>
                <w:snapToGrid w:val="0"/>
              </w:rPr>
            </w:pPr>
            <w:r>
              <w:rPr>
                <w:snapToGrid w:val="0"/>
              </w:rPr>
              <w:t xml:space="preserve">Ordering Provider on Complete </w:t>
            </w:r>
          </w:p>
        </w:tc>
      </w:tr>
      <w:tr w:rsidR="004A5973" w14:paraId="72D39270" w14:textId="77777777">
        <w:tc>
          <w:tcPr>
            <w:tcW w:w="3600" w:type="dxa"/>
          </w:tcPr>
          <w:p w14:paraId="72D3926D" w14:textId="77777777" w:rsidR="004A5973" w:rsidRDefault="004A5973" w:rsidP="00D41468">
            <w:pPr>
              <w:pStyle w:val="TableEntry"/>
              <w:rPr>
                <w:snapToGrid w:val="0"/>
              </w:rPr>
            </w:pPr>
            <w:r>
              <w:rPr>
                <w:snapToGrid w:val="0"/>
              </w:rPr>
              <w:t>Consult/Request Cancel/Hold</w:t>
            </w:r>
          </w:p>
        </w:tc>
        <w:tc>
          <w:tcPr>
            <w:tcW w:w="1800" w:type="dxa"/>
          </w:tcPr>
          <w:p w14:paraId="72D3926E" w14:textId="77777777" w:rsidR="004A5973" w:rsidRDefault="004A5973" w:rsidP="00D41468">
            <w:pPr>
              <w:pStyle w:val="TableEntry"/>
              <w:rPr>
                <w:snapToGrid w:val="0"/>
              </w:rPr>
            </w:pPr>
            <w:r>
              <w:rPr>
                <w:snapToGrid w:val="0"/>
              </w:rPr>
              <w:t>30</w:t>
            </w:r>
          </w:p>
        </w:tc>
        <w:tc>
          <w:tcPr>
            <w:tcW w:w="3420" w:type="dxa"/>
          </w:tcPr>
          <w:p w14:paraId="72D3926F" w14:textId="77777777" w:rsidR="004A5973" w:rsidRDefault="004A5973" w:rsidP="00D41468">
            <w:pPr>
              <w:pStyle w:val="TableEntry"/>
              <w:rPr>
                <w:snapToGrid w:val="0"/>
              </w:rPr>
            </w:pPr>
            <w:r>
              <w:rPr>
                <w:snapToGrid w:val="0"/>
              </w:rPr>
              <w:t>Ordering Provider and others as determined by who is taking the action.  The NO</w:t>
            </w:r>
            <w:r w:rsidR="00B458AA">
              <w:rPr>
                <w:snapToGrid w:val="0"/>
              </w:rPr>
              <w:t>TIFY ON DC field in file 123.5 a</w:t>
            </w:r>
            <w:r>
              <w:rPr>
                <w:snapToGrid w:val="0"/>
              </w:rPr>
              <w:t xml:space="preserve">ffects who gets the alert on DC. </w:t>
            </w:r>
          </w:p>
        </w:tc>
      </w:tr>
      <w:tr w:rsidR="004A5973" w14:paraId="72D39274" w14:textId="77777777">
        <w:tc>
          <w:tcPr>
            <w:tcW w:w="3600" w:type="dxa"/>
          </w:tcPr>
          <w:p w14:paraId="72D39271" w14:textId="77777777" w:rsidR="004A5973" w:rsidRDefault="004A5973" w:rsidP="00D41468">
            <w:pPr>
              <w:pStyle w:val="TableEntry"/>
              <w:rPr>
                <w:snapToGrid w:val="0"/>
              </w:rPr>
            </w:pPr>
            <w:r>
              <w:rPr>
                <w:snapToGrid w:val="0"/>
              </w:rPr>
              <w:t>Consult/Request Update</w:t>
            </w:r>
          </w:p>
        </w:tc>
        <w:tc>
          <w:tcPr>
            <w:tcW w:w="1800" w:type="dxa"/>
          </w:tcPr>
          <w:p w14:paraId="72D39272" w14:textId="77777777" w:rsidR="004A5973" w:rsidRDefault="004A5973" w:rsidP="00D41468">
            <w:pPr>
              <w:pStyle w:val="TableEntry"/>
              <w:rPr>
                <w:snapToGrid w:val="0"/>
              </w:rPr>
            </w:pPr>
            <w:r>
              <w:rPr>
                <w:snapToGrid w:val="0"/>
              </w:rPr>
              <w:t>63</w:t>
            </w:r>
          </w:p>
        </w:tc>
        <w:tc>
          <w:tcPr>
            <w:tcW w:w="3420" w:type="dxa"/>
          </w:tcPr>
          <w:p w14:paraId="72D39273" w14:textId="77777777" w:rsidR="004A5973" w:rsidRDefault="004A5973" w:rsidP="00D41468">
            <w:pPr>
              <w:pStyle w:val="TableEntry"/>
              <w:rPr>
                <w:snapToGrid w:val="0"/>
              </w:rPr>
            </w:pPr>
            <w:r>
              <w:rPr>
                <w:snapToGrid w:val="0"/>
              </w:rPr>
              <w:t>Determined by the individual taking the associated action.</w:t>
            </w:r>
            <w:r w:rsidR="007832D2">
              <w:rPr>
                <w:snapToGrid w:val="0"/>
              </w:rPr>
              <w:t>*</w:t>
            </w:r>
          </w:p>
        </w:tc>
      </w:tr>
      <w:tr w:rsidR="004A5973" w14:paraId="72D39278" w14:textId="77777777">
        <w:tc>
          <w:tcPr>
            <w:tcW w:w="3600" w:type="dxa"/>
          </w:tcPr>
          <w:p w14:paraId="72D39275" w14:textId="77777777" w:rsidR="004A5973" w:rsidRDefault="004A5973" w:rsidP="00D41468">
            <w:pPr>
              <w:pStyle w:val="TableEntry"/>
              <w:rPr>
                <w:snapToGrid w:val="0"/>
              </w:rPr>
            </w:pPr>
            <w:r>
              <w:rPr>
                <w:snapToGrid w:val="0"/>
              </w:rPr>
              <w:t>Order(s) Require Electronic Signature</w:t>
            </w:r>
          </w:p>
        </w:tc>
        <w:tc>
          <w:tcPr>
            <w:tcW w:w="1800" w:type="dxa"/>
          </w:tcPr>
          <w:p w14:paraId="72D39276" w14:textId="77777777" w:rsidR="004A5973" w:rsidRDefault="004A5973" w:rsidP="00D41468">
            <w:pPr>
              <w:pStyle w:val="TableEntry"/>
              <w:rPr>
                <w:snapToGrid w:val="0"/>
              </w:rPr>
            </w:pPr>
            <w:r>
              <w:rPr>
                <w:snapToGrid w:val="0"/>
              </w:rPr>
              <w:t>5</w:t>
            </w:r>
          </w:p>
        </w:tc>
        <w:tc>
          <w:tcPr>
            <w:tcW w:w="3420" w:type="dxa"/>
          </w:tcPr>
          <w:p w14:paraId="72D39277" w14:textId="77777777" w:rsidR="004A5973" w:rsidRDefault="004A5973" w:rsidP="00D41468">
            <w:pPr>
              <w:pStyle w:val="TableEntry"/>
              <w:rPr>
                <w:snapToGrid w:val="0"/>
              </w:rPr>
            </w:pPr>
            <w:r>
              <w:rPr>
                <w:snapToGrid w:val="0"/>
              </w:rPr>
              <w:t>Determined by CPRS</w:t>
            </w:r>
          </w:p>
        </w:tc>
      </w:tr>
    </w:tbl>
    <w:p w14:paraId="72D39279" w14:textId="77777777" w:rsidR="00B458AA" w:rsidRDefault="00B458AA" w:rsidP="00D41468">
      <w:pPr>
        <w:rPr>
          <w:snapToGrid w:val="0"/>
        </w:rPr>
      </w:pPr>
    </w:p>
    <w:p w14:paraId="72D3927A" w14:textId="77777777" w:rsidR="004A5973" w:rsidRDefault="004A5973" w:rsidP="00D41468">
      <w:pPr>
        <w:rPr>
          <w:snapToGrid w:val="0"/>
        </w:rPr>
      </w:pPr>
      <w:r>
        <w:rPr>
          <w:snapToGrid w:val="0"/>
        </w:rPr>
        <w:t>The purpose of these notifications is to allow you to take appropriate follow-up action. This might involve merely reading new information, or it might involve several actions on your part such as scheduling an appointment, signing a consult, resubmission, etc.</w:t>
      </w:r>
    </w:p>
    <w:p w14:paraId="72D3927B" w14:textId="77777777" w:rsidR="00B458AA" w:rsidRDefault="00B458AA" w:rsidP="00D41468">
      <w:pPr>
        <w:rPr>
          <w:snapToGrid w:val="0"/>
        </w:rPr>
      </w:pPr>
    </w:p>
    <w:p w14:paraId="72D3927C" w14:textId="77777777" w:rsidR="007832D2" w:rsidRPr="00B458AA" w:rsidRDefault="007832D2" w:rsidP="00D41468">
      <w:pPr>
        <w:rPr>
          <w:snapToGrid w:val="0"/>
        </w:rPr>
      </w:pPr>
      <w:r w:rsidRPr="00B458AA">
        <w:rPr>
          <w:snapToGrid w:val="0"/>
        </w:rPr>
        <w:t>*NOTE:</w:t>
      </w:r>
    </w:p>
    <w:p w14:paraId="72D3927D" w14:textId="77777777" w:rsidR="007832D2" w:rsidRPr="007832D2" w:rsidRDefault="007832D2" w:rsidP="00D41468">
      <w:pPr>
        <w:numPr>
          <w:ilvl w:val="0"/>
          <w:numId w:val="13"/>
        </w:numPr>
      </w:pPr>
      <w:r w:rsidRPr="007832D2">
        <w:t>When a comment is added by an UPDATE USER, the alert will only go to the ordering provider (unless additional alert recipients are added).</w:t>
      </w:r>
    </w:p>
    <w:p w14:paraId="72D3927E" w14:textId="77777777" w:rsidR="007832D2" w:rsidRDefault="007832D2" w:rsidP="00D41468">
      <w:pPr>
        <w:numPr>
          <w:ilvl w:val="0"/>
          <w:numId w:val="13"/>
        </w:numPr>
      </w:pPr>
      <w:r w:rsidRPr="007832D2">
        <w:t>When a comment is added by a SERVICE TEAM member, the alert will only go to the ordering provider (unless additional alert recipients are added).</w:t>
      </w:r>
    </w:p>
    <w:p w14:paraId="72D3927F" w14:textId="77777777" w:rsidR="00741A65" w:rsidRPr="007832D2" w:rsidRDefault="00741A65" w:rsidP="00D41468">
      <w:pPr>
        <w:numPr>
          <w:ilvl w:val="0"/>
          <w:numId w:val="13"/>
        </w:numPr>
      </w:pPr>
      <w:bookmarkStart w:id="434" w:name="Additional_Recipients_to_Receive_Alert1"/>
      <w:bookmarkEnd w:id="434"/>
      <w:r>
        <w:t>Any additional recipients added during the Add Comment Action will receive the alert, even if a selected recipient has the alert Disabled.</w:t>
      </w:r>
    </w:p>
    <w:p w14:paraId="72D39280" w14:textId="77777777" w:rsidR="007832D2" w:rsidRDefault="007832D2" w:rsidP="00D41468">
      <w:pPr>
        <w:rPr>
          <w:snapToGrid w:val="0"/>
        </w:rPr>
      </w:pPr>
    </w:p>
    <w:p w14:paraId="72D39281" w14:textId="77777777" w:rsidR="004A5973" w:rsidRDefault="004A5973" w:rsidP="00D41468">
      <w:pPr>
        <w:rPr>
          <w:snapToGrid w:val="0"/>
        </w:rPr>
      </w:pPr>
      <w:r>
        <w:rPr>
          <w:snapToGrid w:val="0"/>
        </w:rPr>
        <w:br w:type="page"/>
      </w:r>
      <w:r>
        <w:rPr>
          <w:snapToGrid w:val="0"/>
        </w:rPr>
        <w:lastRenderedPageBreak/>
        <w:t>To initiate the follow-up action, enter VA at the prompt</w:t>
      </w:r>
      <w:r>
        <w:rPr>
          <w:snapToGrid w:val="0"/>
        </w:rPr>
        <w:fldChar w:fldCharType="begin"/>
      </w:r>
      <w:r>
        <w:instrText xml:space="preserve"> XE "prompt" </w:instrText>
      </w:r>
      <w:r>
        <w:rPr>
          <w:snapToGrid w:val="0"/>
        </w:rPr>
        <w:fldChar w:fldCharType="end"/>
      </w:r>
      <w:r>
        <w:rPr>
          <w:snapToGrid w:val="0"/>
        </w:rPr>
        <w:t xml:space="preserve"> after the view alerts message. In the following example, a user follows up a notification by signing an order:</w:t>
      </w:r>
    </w:p>
    <w:p w14:paraId="72D39282" w14:textId="77777777" w:rsidR="004A5973" w:rsidRDefault="004A5973" w:rsidP="00D41468">
      <w:pPr>
        <w:pStyle w:val="BlankLine"/>
        <w:rPr>
          <w:snapToGrid w:val="0"/>
        </w:rPr>
      </w:pPr>
    </w:p>
    <w:p w14:paraId="72D39283" w14:textId="77777777" w:rsidR="004A5973" w:rsidRDefault="004A5973" w:rsidP="00D41468">
      <w:pPr>
        <w:pStyle w:val="ComputerScreen"/>
        <w:rPr>
          <w:snapToGrid w:val="0"/>
        </w:rPr>
      </w:pPr>
      <w:r>
        <w:rPr>
          <w:snapToGrid w:val="0"/>
        </w:rPr>
        <w:t>You have PENDING ALERTS</w:t>
      </w:r>
    </w:p>
    <w:p w14:paraId="72D39284" w14:textId="77777777" w:rsidR="004A5973" w:rsidRDefault="004A5973" w:rsidP="00D41468">
      <w:pPr>
        <w:pStyle w:val="ComputerScreen"/>
        <w:rPr>
          <w:snapToGrid w:val="0"/>
        </w:rPr>
      </w:pPr>
      <w:r>
        <w:rPr>
          <w:snapToGrid w:val="0"/>
        </w:rPr>
        <w:t xml:space="preserve">          Enter "VA VIEW ALERTS to review alerts</w:t>
      </w:r>
    </w:p>
    <w:p w14:paraId="72D39285" w14:textId="77777777" w:rsidR="004A5973" w:rsidRDefault="004A5973" w:rsidP="00D41468">
      <w:pPr>
        <w:pStyle w:val="ComputerScreen"/>
        <w:rPr>
          <w:snapToGrid w:val="0"/>
        </w:rPr>
      </w:pPr>
    </w:p>
    <w:p w14:paraId="72D39286" w14:textId="77777777" w:rsidR="004A5973" w:rsidRDefault="004A5973" w:rsidP="00D41468">
      <w:pPr>
        <w:pStyle w:val="ComputerScreen"/>
        <w:rPr>
          <w:snapToGrid w:val="0"/>
        </w:rPr>
      </w:pPr>
      <w:r>
        <w:rPr>
          <w:snapToGrid w:val="0"/>
        </w:rPr>
        <w:t xml:space="preserve">Select CPRS Manager Menu Option: </w:t>
      </w:r>
      <w:r>
        <w:rPr>
          <w:b/>
          <w:snapToGrid w:val="0"/>
        </w:rPr>
        <w:t>VA</w:t>
      </w:r>
      <w:r>
        <w:rPr>
          <w:rFonts w:ascii="Arial" w:hAnsi="Arial"/>
          <w:snapToGrid w:val="0"/>
        </w:rPr>
        <w:t xml:space="preserve">    </w:t>
      </w:r>
      <w:r>
        <w:rPr>
          <w:snapToGrid w:val="0"/>
        </w:rPr>
        <w:t>View Alerts</w:t>
      </w:r>
    </w:p>
    <w:p w14:paraId="72D39287" w14:textId="77777777" w:rsidR="004A5973" w:rsidRDefault="004A5973" w:rsidP="00D41468">
      <w:pPr>
        <w:pStyle w:val="ComputerScreen"/>
        <w:rPr>
          <w:snapToGrid w:val="0"/>
        </w:rPr>
      </w:pPr>
    </w:p>
    <w:p w14:paraId="72D39288" w14:textId="77777777" w:rsidR="004A5973" w:rsidRDefault="004A5973" w:rsidP="00D41468">
      <w:pPr>
        <w:pStyle w:val="ComputerScreen"/>
        <w:rPr>
          <w:snapToGrid w:val="0"/>
        </w:rPr>
      </w:pPr>
      <w:r>
        <w:rPr>
          <w:snapToGrid w:val="0"/>
        </w:rPr>
        <w:t xml:space="preserve"> 1. </w:t>
      </w:r>
      <w:r w:rsidR="00677A68">
        <w:rPr>
          <w:snapToGrid w:val="0"/>
        </w:rPr>
        <w:t>CPRSPATIENT,ONE (C</w:t>
      </w:r>
      <w:r>
        <w:rPr>
          <w:snapToGrid w:val="0"/>
        </w:rPr>
        <w:t>4723): New order(s) placed.</w:t>
      </w:r>
    </w:p>
    <w:p w14:paraId="72D39289" w14:textId="77777777" w:rsidR="004A5973" w:rsidRDefault="004A5973" w:rsidP="00D41468">
      <w:pPr>
        <w:pStyle w:val="ComputerScreen"/>
        <w:rPr>
          <w:snapToGrid w:val="0"/>
        </w:rPr>
      </w:pPr>
      <w:r>
        <w:rPr>
          <w:snapToGrid w:val="0"/>
        </w:rPr>
        <w:t xml:space="preserve"> 2. </w:t>
      </w:r>
      <w:r w:rsidR="00677A68">
        <w:rPr>
          <w:snapToGrid w:val="0"/>
        </w:rPr>
        <w:t>CPRSPATIENT,THREE (C</w:t>
      </w:r>
      <w:r>
        <w:rPr>
          <w:snapToGrid w:val="0"/>
        </w:rPr>
        <w:t>3456): Consult/Request DENIED To Service: PODIATRY</w:t>
      </w:r>
    </w:p>
    <w:p w14:paraId="72D3928A" w14:textId="77777777" w:rsidR="004A5973" w:rsidRDefault="004A5973" w:rsidP="00D41468">
      <w:pPr>
        <w:pStyle w:val="ComputerScreen"/>
        <w:rPr>
          <w:snapToGrid w:val="0"/>
        </w:rPr>
      </w:pPr>
      <w:r>
        <w:rPr>
          <w:snapToGrid w:val="0"/>
        </w:rPr>
        <w:t xml:space="preserve"> 3. </w:t>
      </w:r>
      <w:r w:rsidR="00677A68">
        <w:rPr>
          <w:snapToGrid w:val="0"/>
        </w:rPr>
        <w:t>CPRSPATIENT,ONE (C</w:t>
      </w:r>
      <w:r>
        <w:rPr>
          <w:snapToGrid w:val="0"/>
        </w:rPr>
        <w:t>4723): Order requires electronic signature.</w:t>
      </w:r>
    </w:p>
    <w:p w14:paraId="72D3928B" w14:textId="77777777" w:rsidR="004A5973" w:rsidRDefault="004A5973" w:rsidP="00D41468">
      <w:pPr>
        <w:pStyle w:val="ComputerScreen"/>
        <w:rPr>
          <w:snapToGrid w:val="0"/>
        </w:rPr>
      </w:pPr>
      <w:r>
        <w:rPr>
          <w:snapToGrid w:val="0"/>
        </w:rPr>
        <w:t>Select from 1 to 3</w:t>
      </w:r>
    </w:p>
    <w:p w14:paraId="72D3928C" w14:textId="77777777" w:rsidR="004A5973" w:rsidRDefault="004A5973" w:rsidP="00D41468">
      <w:pPr>
        <w:pStyle w:val="ComputerScreen"/>
        <w:rPr>
          <w:snapToGrid w:val="0"/>
        </w:rPr>
      </w:pPr>
    </w:p>
    <w:p w14:paraId="72D3928D" w14:textId="77777777" w:rsidR="004A5973" w:rsidRDefault="004A5973" w:rsidP="00D41468">
      <w:pPr>
        <w:pStyle w:val="ComputerScreen"/>
        <w:rPr>
          <w:snapToGrid w:val="0"/>
        </w:rPr>
      </w:pPr>
      <w:r>
        <w:rPr>
          <w:snapToGrid w:val="0"/>
        </w:rPr>
        <w:t xml:space="preserve">          or enter ?, A I, F, P, M, R, or ^ to exit</w:t>
      </w:r>
    </w:p>
    <w:p w14:paraId="72D3928E" w14:textId="77777777" w:rsidR="004A5973" w:rsidRDefault="004A5973" w:rsidP="00D41468">
      <w:pPr>
        <w:pStyle w:val="ComputerScreen"/>
        <w:rPr>
          <w:snapToGrid w:val="0"/>
        </w:rPr>
      </w:pPr>
      <w:r>
        <w:rPr>
          <w:snapToGrid w:val="0"/>
        </w:rPr>
        <w:t xml:space="preserve">          or RETURN to continue: </w:t>
      </w:r>
      <w:r>
        <w:rPr>
          <w:b/>
          <w:snapToGrid w:val="0"/>
        </w:rPr>
        <w:t>3</w:t>
      </w:r>
    </w:p>
    <w:p w14:paraId="72D3928F" w14:textId="77777777" w:rsidR="004A5973" w:rsidRDefault="004A5973" w:rsidP="00D41468">
      <w:pPr>
        <w:pStyle w:val="ComputerScreen"/>
        <w:rPr>
          <w:snapToGrid w:val="0"/>
        </w:rPr>
      </w:pPr>
      <w:r>
        <w:rPr>
          <w:snapToGrid w:val="0"/>
        </w:rPr>
        <w:t xml:space="preserve">Processing alert: </w:t>
      </w:r>
      <w:r w:rsidR="00677A68">
        <w:rPr>
          <w:snapToGrid w:val="0"/>
        </w:rPr>
        <w:t>CPRSPATIENT,ONE</w:t>
      </w:r>
      <w:r w:rsidR="00CD173D">
        <w:rPr>
          <w:snapToGrid w:val="0"/>
        </w:rPr>
        <w:t xml:space="preserve"> (C</w:t>
      </w:r>
      <w:r>
        <w:rPr>
          <w:snapToGrid w:val="0"/>
        </w:rPr>
        <w:t>4723): Order requires electronic signature.</w:t>
      </w:r>
    </w:p>
    <w:p w14:paraId="72D39290" w14:textId="77777777" w:rsidR="004A5973" w:rsidRDefault="004A5973" w:rsidP="00D41468">
      <w:pPr>
        <w:pStyle w:val="ComputerScreen"/>
        <w:rPr>
          <w:snapToGrid w:val="0"/>
        </w:rPr>
      </w:pPr>
      <w:r>
        <w:rPr>
          <w:snapToGrid w:val="0"/>
        </w:rPr>
        <w:t>Searching the patient's chart ...</w:t>
      </w:r>
    </w:p>
    <w:p w14:paraId="72D39291" w14:textId="77777777" w:rsidR="004A5973" w:rsidRDefault="004A5973" w:rsidP="00D41468">
      <w:pPr>
        <w:pStyle w:val="BlankLine"/>
        <w:rPr>
          <w:snapToGrid w:val="0"/>
        </w:rPr>
      </w:pPr>
    </w:p>
    <w:p w14:paraId="72D39292" w14:textId="77777777" w:rsidR="004A5973" w:rsidRPr="001A43C5" w:rsidRDefault="004A5973" w:rsidP="00D41468">
      <w:pPr>
        <w:pStyle w:val="ComputerScreen"/>
        <w:rPr>
          <w:rFonts w:ascii="Symbol" w:hAnsi="Symbol"/>
          <w:b/>
          <w:snapToGrid w:val="0"/>
        </w:rPr>
      </w:pPr>
      <w:r>
        <w:rPr>
          <w:snapToGrid w:val="0"/>
        </w:rPr>
        <w:br w:type="page"/>
      </w:r>
      <w:r w:rsidRPr="001A43C5">
        <w:rPr>
          <w:snapToGrid w:val="0"/>
        </w:rPr>
        <w:lastRenderedPageBreak/>
        <w:t xml:space="preserve">Unsigned Orders                Sep 24, 1997 09:22:04            Page: 1 of 1 </w:t>
      </w:r>
    </w:p>
    <w:p w14:paraId="72D39293" w14:textId="77777777" w:rsidR="00677A68" w:rsidRDefault="00677A68" w:rsidP="00D41468">
      <w:pPr>
        <w:pStyle w:val="ComputerScreen"/>
      </w:pPr>
      <w:r>
        <w:t>CPRSPATIENT,THREE             666-12-3456   2B              MAR 3,1960 (40)   &lt;AD&gt;</w:t>
      </w:r>
    </w:p>
    <w:p w14:paraId="72D39294" w14:textId="77777777" w:rsidR="004A5973" w:rsidRDefault="004A5973" w:rsidP="00D41468">
      <w:pPr>
        <w:pStyle w:val="ComputerScreen"/>
        <w:rPr>
          <w:snapToGrid w:val="0"/>
        </w:rPr>
      </w:pPr>
      <w:r>
        <w:rPr>
          <w:snapToGrid w:val="0"/>
        </w:rPr>
        <w:t xml:space="preserve">                     Selected date range: None Selected</w:t>
      </w:r>
    </w:p>
    <w:p w14:paraId="72D39295" w14:textId="77777777" w:rsidR="004A5973" w:rsidRDefault="004A5973" w:rsidP="00D41468">
      <w:pPr>
        <w:pStyle w:val="ComputerScreen"/>
        <w:rPr>
          <w:snapToGrid w:val="0"/>
        </w:rPr>
      </w:pPr>
    </w:p>
    <w:p w14:paraId="72D39296" w14:textId="77777777" w:rsidR="004A5973" w:rsidRPr="001A43C5" w:rsidRDefault="004A5973" w:rsidP="00D41468">
      <w:pPr>
        <w:pStyle w:val="ComputerScreen"/>
        <w:rPr>
          <w:rFonts w:ascii="Symbol" w:hAnsi="Symbol"/>
          <w:b/>
          <w:snapToGrid w:val="0"/>
        </w:rPr>
      </w:pPr>
      <w:r w:rsidRPr="001A43C5">
        <w:rPr>
          <w:snapToGrid w:val="0"/>
        </w:rPr>
        <w:t xml:space="preserve">     Item Ordered                                Requestor     Start   Stop</w:t>
      </w:r>
      <w:r w:rsidR="00677A68" w:rsidRPr="001A43C5">
        <w:rPr>
          <w:snapToGrid w:val="0"/>
        </w:rPr>
        <w:t xml:space="preserve">     </w:t>
      </w:r>
      <w:r w:rsidRPr="001A43C5">
        <w:rPr>
          <w:snapToGrid w:val="0"/>
        </w:rPr>
        <w:t>ts</w:t>
      </w:r>
    </w:p>
    <w:p w14:paraId="72D39297" w14:textId="77777777" w:rsidR="004A5973" w:rsidRDefault="004A5973" w:rsidP="00D41468">
      <w:pPr>
        <w:pStyle w:val="ComputerScreen"/>
        <w:rPr>
          <w:snapToGrid w:val="0"/>
        </w:rPr>
      </w:pPr>
      <w:r>
        <w:rPr>
          <w:snapToGrid w:val="0"/>
        </w:rPr>
        <w:t xml:space="preserve">1    &gt;&gt; Weight *UNSIGNED*                      | </w:t>
      </w:r>
      <w:r w:rsidR="00677A68">
        <w:rPr>
          <w:snapToGrid w:val="0"/>
        </w:rPr>
        <w:t>CPRSPROVIDER,O</w:t>
      </w:r>
      <w:r>
        <w:rPr>
          <w:snapToGrid w:val="0"/>
        </w:rPr>
        <w:t xml:space="preserve">                 unr</w:t>
      </w:r>
    </w:p>
    <w:p w14:paraId="72D39298" w14:textId="77777777" w:rsidR="004A5973" w:rsidRDefault="004A5973" w:rsidP="00D41468">
      <w:pPr>
        <w:pStyle w:val="ComputerScreen"/>
        <w:rPr>
          <w:snapToGrid w:val="0"/>
        </w:rPr>
      </w:pPr>
      <w:r>
        <w:rPr>
          <w:snapToGrid w:val="0"/>
        </w:rPr>
        <w:t xml:space="preserve">2    Consult to CARDIOLOGY Consultant's Choice | </w:t>
      </w:r>
      <w:r w:rsidR="00677A68">
        <w:rPr>
          <w:snapToGrid w:val="0"/>
        </w:rPr>
        <w:t>CPRSPROVIDER,O</w:t>
      </w:r>
      <w:r>
        <w:rPr>
          <w:snapToGrid w:val="0"/>
        </w:rPr>
        <w:t xml:space="preserve">                 unr</w:t>
      </w:r>
    </w:p>
    <w:p w14:paraId="72D39299" w14:textId="77777777" w:rsidR="004A5973" w:rsidRDefault="004A5973" w:rsidP="00D41468">
      <w:pPr>
        <w:pStyle w:val="ComputerScreen"/>
        <w:rPr>
          <w:snapToGrid w:val="0"/>
        </w:rPr>
      </w:pPr>
      <w:r>
        <w:rPr>
          <w:snapToGrid w:val="0"/>
        </w:rPr>
        <w:t xml:space="preserve">     *UNSIGNED*                                |</w:t>
      </w:r>
    </w:p>
    <w:p w14:paraId="72D3929A" w14:textId="77777777" w:rsidR="004A5973" w:rsidRDefault="004A5973" w:rsidP="00D41468">
      <w:pPr>
        <w:pStyle w:val="ComputerScreen"/>
        <w:rPr>
          <w:snapToGrid w:val="0"/>
        </w:rPr>
      </w:pPr>
      <w:r>
        <w:rPr>
          <w:snapToGrid w:val="0"/>
        </w:rPr>
        <w:t xml:space="preserve">3    Consult to CARDIOLOGY Consultant's Choice | </w:t>
      </w:r>
      <w:r w:rsidR="00677A68">
        <w:rPr>
          <w:snapToGrid w:val="0"/>
        </w:rPr>
        <w:t>CPRSPROVIDER,O</w:t>
      </w:r>
      <w:r>
        <w:rPr>
          <w:snapToGrid w:val="0"/>
        </w:rPr>
        <w:t xml:space="preserve">                 unr</w:t>
      </w:r>
    </w:p>
    <w:p w14:paraId="72D3929B" w14:textId="77777777" w:rsidR="004A5973" w:rsidRDefault="004A5973" w:rsidP="00D41468">
      <w:pPr>
        <w:pStyle w:val="ComputerScreen"/>
        <w:rPr>
          <w:snapToGrid w:val="0"/>
        </w:rPr>
      </w:pPr>
      <w:r>
        <w:rPr>
          <w:snapToGrid w:val="0"/>
        </w:rPr>
        <w:t xml:space="preserve">     *UNSIGNED*                                |</w:t>
      </w:r>
    </w:p>
    <w:p w14:paraId="72D3929C" w14:textId="77777777" w:rsidR="004A5973" w:rsidRDefault="004A5973" w:rsidP="00D41468">
      <w:pPr>
        <w:pStyle w:val="ComputerScreen"/>
        <w:rPr>
          <w:snapToGrid w:val="0"/>
        </w:rPr>
      </w:pPr>
      <w:r>
        <w:rPr>
          <w:snapToGrid w:val="0"/>
        </w:rPr>
        <w:t>Enter the numbers of the items you wish to act on.</w:t>
      </w:r>
    </w:p>
    <w:p w14:paraId="72D3929D" w14:textId="77777777" w:rsidR="004A5973" w:rsidRDefault="004A5973" w:rsidP="00D41468">
      <w:pPr>
        <w:pStyle w:val="ComputerScreen"/>
        <w:rPr>
          <w:snapToGrid w:val="0"/>
        </w:rPr>
      </w:pPr>
    </w:p>
    <w:p w14:paraId="72D3929E" w14:textId="77777777" w:rsidR="004A5973" w:rsidRDefault="004A5973" w:rsidP="00D41468">
      <w:pPr>
        <w:pStyle w:val="ComputerScreen"/>
        <w:rPr>
          <w:snapToGrid w:val="0"/>
        </w:rPr>
      </w:pPr>
    </w:p>
    <w:p w14:paraId="72D3929F" w14:textId="77777777" w:rsidR="004A5973" w:rsidRDefault="004A5973" w:rsidP="00D41468">
      <w:pPr>
        <w:pStyle w:val="ComputerScreen"/>
        <w:rPr>
          <w:snapToGrid w:val="0"/>
        </w:rPr>
      </w:pPr>
    </w:p>
    <w:p w14:paraId="72D392A0" w14:textId="77777777" w:rsidR="004A5973" w:rsidRDefault="004A5973" w:rsidP="00D41468">
      <w:pPr>
        <w:pStyle w:val="ComputerScreen"/>
        <w:rPr>
          <w:snapToGrid w:val="0"/>
        </w:rPr>
      </w:pPr>
    </w:p>
    <w:p w14:paraId="72D392A1" w14:textId="77777777" w:rsidR="004A5973" w:rsidRDefault="004A5973" w:rsidP="00D41468">
      <w:pPr>
        <w:pStyle w:val="ComputerScreen"/>
        <w:rPr>
          <w:snapToGrid w:val="0"/>
        </w:rPr>
      </w:pPr>
    </w:p>
    <w:p w14:paraId="72D392A2" w14:textId="77777777" w:rsidR="004A5973" w:rsidRDefault="004A5973" w:rsidP="00D41468">
      <w:pPr>
        <w:pStyle w:val="ComputerScreen"/>
        <w:rPr>
          <w:snapToGrid w:val="0"/>
        </w:rPr>
      </w:pPr>
    </w:p>
    <w:p w14:paraId="72D392A3" w14:textId="77777777" w:rsidR="004A5973" w:rsidRDefault="004A5973" w:rsidP="00D41468">
      <w:pPr>
        <w:pStyle w:val="ComputerScreen"/>
        <w:rPr>
          <w:snapToGrid w:val="0"/>
        </w:rPr>
      </w:pPr>
    </w:p>
    <w:p w14:paraId="72D392A4" w14:textId="77777777" w:rsidR="004A5973" w:rsidRDefault="004A5973" w:rsidP="00D41468">
      <w:pPr>
        <w:pStyle w:val="ComputerScreen"/>
        <w:rPr>
          <w:snapToGrid w:val="0"/>
        </w:rPr>
      </w:pPr>
    </w:p>
    <w:p w14:paraId="72D392A5" w14:textId="77777777" w:rsidR="004A5973" w:rsidRDefault="004A5973" w:rsidP="00D41468">
      <w:pPr>
        <w:pStyle w:val="CScreenReversed"/>
        <w:rPr>
          <w:snapToGrid w:val="0"/>
        </w:rPr>
      </w:pPr>
      <w:r>
        <w:rPr>
          <w:snapToGrid w:val="0"/>
        </w:rPr>
        <w:t xml:space="preserve">          Enter the numbers of the items you wish to act on.                 &gt;&gt;&gt;</w:t>
      </w:r>
    </w:p>
    <w:p w14:paraId="72D392A6" w14:textId="77777777" w:rsidR="004A5973" w:rsidRDefault="004A5973" w:rsidP="00D41468">
      <w:pPr>
        <w:pStyle w:val="ComputerScreen"/>
        <w:rPr>
          <w:snapToGrid w:val="0"/>
        </w:rPr>
      </w:pPr>
      <w:r>
        <w:rPr>
          <w:snapToGrid w:val="0"/>
        </w:rPr>
        <w:t>+   Next Screen                - Previous Screen             Q Quit</w:t>
      </w:r>
    </w:p>
    <w:p w14:paraId="72D392A7" w14:textId="77777777" w:rsidR="004A5973" w:rsidRDefault="004A5973" w:rsidP="00D41468">
      <w:pPr>
        <w:pStyle w:val="ComputerScreen"/>
        <w:rPr>
          <w:snapToGrid w:val="0"/>
        </w:rPr>
      </w:pPr>
    </w:p>
    <w:p w14:paraId="72D392A8" w14:textId="77777777" w:rsidR="004A5973" w:rsidRDefault="004A5973" w:rsidP="00D41468">
      <w:pPr>
        <w:pStyle w:val="ComputerScreen"/>
        <w:rPr>
          <w:rFonts w:ascii="Arial" w:hAnsi="Arial"/>
          <w:snapToGrid w:val="0"/>
        </w:rPr>
      </w:pPr>
      <w:r>
        <w:rPr>
          <w:snapToGrid w:val="0"/>
        </w:rPr>
        <w:t xml:space="preserve">Select: Quit// </w:t>
      </w:r>
      <w:r>
        <w:rPr>
          <w:rFonts w:ascii="Arial" w:hAnsi="Arial"/>
          <w:b/>
          <w:snapToGrid w:val="0"/>
        </w:rPr>
        <w:t>2</w:t>
      </w:r>
    </w:p>
    <w:p w14:paraId="72D392A9" w14:textId="77777777" w:rsidR="004A5973" w:rsidRDefault="004A5973" w:rsidP="00D41468">
      <w:pPr>
        <w:pStyle w:val="BlankLine"/>
        <w:rPr>
          <w:snapToGrid w:val="0"/>
        </w:rPr>
      </w:pPr>
    </w:p>
    <w:p w14:paraId="72D392AA" w14:textId="77777777" w:rsidR="004A5973" w:rsidRPr="001A43C5" w:rsidRDefault="004A5973" w:rsidP="00D41468">
      <w:pPr>
        <w:pStyle w:val="ComputerScreen"/>
        <w:rPr>
          <w:rFonts w:ascii="Symbol" w:hAnsi="Symbol"/>
          <w:b/>
          <w:snapToGrid w:val="0"/>
        </w:rPr>
      </w:pPr>
      <w:r w:rsidRPr="001A43C5">
        <w:rPr>
          <w:snapToGrid w:val="0"/>
        </w:rPr>
        <w:t xml:space="preserve">Unsigned Orders                Sep 24, 1997 09:22:04            Page: 1 of 1 </w:t>
      </w:r>
    </w:p>
    <w:p w14:paraId="72D392AB" w14:textId="77777777" w:rsidR="00974320" w:rsidRDefault="00974320" w:rsidP="00D41468">
      <w:pPr>
        <w:pStyle w:val="ComputerScreen"/>
      </w:pPr>
      <w:r>
        <w:t>CPRSPATIENT,THREE             666-12-3456   2B              MAR 3,1960 (40)   &lt;AD&gt;</w:t>
      </w:r>
    </w:p>
    <w:p w14:paraId="72D392AC" w14:textId="77777777" w:rsidR="004A5973" w:rsidRDefault="004A5973" w:rsidP="00D41468">
      <w:pPr>
        <w:pStyle w:val="ComputerScreen"/>
        <w:rPr>
          <w:snapToGrid w:val="0"/>
        </w:rPr>
      </w:pPr>
      <w:r>
        <w:rPr>
          <w:snapToGrid w:val="0"/>
        </w:rPr>
        <w:t xml:space="preserve">                     Selected date range: None Selected</w:t>
      </w:r>
    </w:p>
    <w:p w14:paraId="72D392AD" w14:textId="77777777" w:rsidR="004A5973" w:rsidRDefault="004A5973" w:rsidP="00D41468">
      <w:pPr>
        <w:pStyle w:val="ComputerScreen"/>
        <w:rPr>
          <w:snapToGrid w:val="0"/>
        </w:rPr>
      </w:pPr>
    </w:p>
    <w:p w14:paraId="72D392AE" w14:textId="77777777" w:rsidR="004A5973" w:rsidRPr="001A43C5" w:rsidRDefault="004A5973" w:rsidP="00D41468">
      <w:pPr>
        <w:pStyle w:val="ComputerScreen"/>
        <w:rPr>
          <w:rFonts w:ascii="Symbol" w:hAnsi="Symbol"/>
          <w:b/>
          <w:snapToGrid w:val="0"/>
        </w:rPr>
      </w:pPr>
      <w:r w:rsidRPr="001A43C5">
        <w:rPr>
          <w:snapToGrid w:val="0"/>
        </w:rPr>
        <w:t xml:space="preserve">     Item Ordered                                Requestor    Start   Stop</w:t>
      </w:r>
      <w:r w:rsidR="00974320" w:rsidRPr="001A43C5">
        <w:rPr>
          <w:snapToGrid w:val="0"/>
        </w:rPr>
        <w:t xml:space="preserve">     </w:t>
      </w:r>
      <w:r w:rsidRPr="001A43C5">
        <w:rPr>
          <w:snapToGrid w:val="0"/>
        </w:rPr>
        <w:t>Sts</w:t>
      </w:r>
    </w:p>
    <w:p w14:paraId="72D392AF" w14:textId="77777777" w:rsidR="004A5973" w:rsidRDefault="004A5973" w:rsidP="00D41468">
      <w:pPr>
        <w:pStyle w:val="ComputerScreen"/>
        <w:rPr>
          <w:snapToGrid w:val="0"/>
        </w:rPr>
      </w:pPr>
      <w:r>
        <w:rPr>
          <w:snapToGrid w:val="0"/>
        </w:rPr>
        <w:t xml:space="preserve">1    &gt;&gt; Weight *UNSIGNED*                      | </w:t>
      </w:r>
      <w:r w:rsidR="00974320">
        <w:rPr>
          <w:snapToGrid w:val="0"/>
        </w:rPr>
        <w:t xml:space="preserve">CPRSPROVIDER,O                 </w:t>
      </w:r>
      <w:r>
        <w:rPr>
          <w:snapToGrid w:val="0"/>
        </w:rPr>
        <w:t>unr</w:t>
      </w:r>
    </w:p>
    <w:p w14:paraId="72D392B0" w14:textId="77777777" w:rsidR="004A5973" w:rsidRDefault="004A5973" w:rsidP="00D41468">
      <w:pPr>
        <w:pStyle w:val="CScreenReversed"/>
        <w:rPr>
          <w:snapToGrid w:val="0"/>
        </w:rPr>
      </w:pPr>
      <w:r>
        <w:rPr>
          <w:snapToGrid w:val="0"/>
        </w:rPr>
        <w:t xml:space="preserve">2    Consult to CARDIOLOGY Consultant's Choice | </w:t>
      </w:r>
      <w:r w:rsidR="00974320">
        <w:rPr>
          <w:snapToGrid w:val="0"/>
        </w:rPr>
        <w:t xml:space="preserve">CPRSPROVIDER,O                 </w:t>
      </w:r>
      <w:r>
        <w:rPr>
          <w:snapToGrid w:val="0"/>
        </w:rPr>
        <w:t>unr</w:t>
      </w:r>
    </w:p>
    <w:p w14:paraId="72D392B1" w14:textId="77777777" w:rsidR="004A5973" w:rsidRDefault="004A5973" w:rsidP="00D41468">
      <w:pPr>
        <w:pStyle w:val="ComputerScreen"/>
        <w:rPr>
          <w:snapToGrid w:val="0"/>
        </w:rPr>
      </w:pPr>
      <w:r>
        <w:rPr>
          <w:snapToGrid w:val="0"/>
        </w:rPr>
        <w:t xml:space="preserve">     *UNSIGNED*                                |</w:t>
      </w:r>
    </w:p>
    <w:p w14:paraId="72D392B2" w14:textId="77777777" w:rsidR="004A5973" w:rsidRDefault="004A5973" w:rsidP="00D41468">
      <w:pPr>
        <w:pStyle w:val="ComputerScreen"/>
        <w:rPr>
          <w:snapToGrid w:val="0"/>
        </w:rPr>
      </w:pPr>
      <w:r>
        <w:rPr>
          <w:snapToGrid w:val="0"/>
        </w:rPr>
        <w:t xml:space="preserve">3    Consult to CARDIOLOGY Consultant's Choice | </w:t>
      </w:r>
      <w:r w:rsidR="00974320">
        <w:rPr>
          <w:snapToGrid w:val="0"/>
        </w:rPr>
        <w:t xml:space="preserve">CPRSPROVIDER,O                 </w:t>
      </w:r>
      <w:r>
        <w:rPr>
          <w:snapToGrid w:val="0"/>
        </w:rPr>
        <w:t>unr</w:t>
      </w:r>
    </w:p>
    <w:p w14:paraId="72D392B3" w14:textId="77777777" w:rsidR="004A5973" w:rsidRDefault="004A5973" w:rsidP="00D41468">
      <w:pPr>
        <w:pStyle w:val="ComputerScreen"/>
        <w:rPr>
          <w:snapToGrid w:val="0"/>
        </w:rPr>
      </w:pPr>
      <w:r>
        <w:rPr>
          <w:snapToGrid w:val="0"/>
        </w:rPr>
        <w:t xml:space="preserve">     *UNSIGNED*                                |</w:t>
      </w:r>
    </w:p>
    <w:p w14:paraId="72D392B4" w14:textId="77777777" w:rsidR="004A5973" w:rsidRDefault="004A5973" w:rsidP="00D41468">
      <w:pPr>
        <w:pStyle w:val="ComputerScreen"/>
        <w:rPr>
          <w:snapToGrid w:val="0"/>
        </w:rPr>
      </w:pPr>
      <w:r>
        <w:rPr>
          <w:snapToGrid w:val="0"/>
        </w:rPr>
        <w:t>Enter the numbers of the items you wish to act on.</w:t>
      </w:r>
    </w:p>
    <w:p w14:paraId="72D392B5" w14:textId="77777777" w:rsidR="004A5973" w:rsidRDefault="004A5973" w:rsidP="00D41468">
      <w:pPr>
        <w:pStyle w:val="ComputerScreen"/>
        <w:rPr>
          <w:snapToGrid w:val="0"/>
        </w:rPr>
      </w:pPr>
    </w:p>
    <w:p w14:paraId="72D392B6" w14:textId="77777777" w:rsidR="004A5973" w:rsidRDefault="004A5973" w:rsidP="00D41468">
      <w:pPr>
        <w:pStyle w:val="ComputerScreen"/>
        <w:rPr>
          <w:snapToGrid w:val="0"/>
        </w:rPr>
      </w:pPr>
    </w:p>
    <w:p w14:paraId="72D392B7" w14:textId="77777777" w:rsidR="004A5973" w:rsidRDefault="004A5973" w:rsidP="00D41468">
      <w:pPr>
        <w:pStyle w:val="ComputerScreen"/>
        <w:rPr>
          <w:snapToGrid w:val="0"/>
        </w:rPr>
      </w:pPr>
    </w:p>
    <w:p w14:paraId="72D392B8" w14:textId="77777777" w:rsidR="004A5973" w:rsidRDefault="004A5973" w:rsidP="00D41468">
      <w:pPr>
        <w:pStyle w:val="ComputerScreen"/>
        <w:rPr>
          <w:snapToGrid w:val="0"/>
        </w:rPr>
      </w:pPr>
    </w:p>
    <w:p w14:paraId="72D392B9" w14:textId="77777777" w:rsidR="004A5973" w:rsidRDefault="004A5973" w:rsidP="00D41468">
      <w:pPr>
        <w:pStyle w:val="ComputerScreen"/>
        <w:rPr>
          <w:snapToGrid w:val="0"/>
        </w:rPr>
      </w:pPr>
    </w:p>
    <w:p w14:paraId="72D392BA" w14:textId="77777777" w:rsidR="004A5973" w:rsidRDefault="004A5973" w:rsidP="00D41468">
      <w:pPr>
        <w:pStyle w:val="ComputerScreen"/>
        <w:rPr>
          <w:snapToGrid w:val="0"/>
        </w:rPr>
      </w:pPr>
    </w:p>
    <w:p w14:paraId="72D392BB" w14:textId="77777777" w:rsidR="004A5973" w:rsidRDefault="004A5973" w:rsidP="00D41468">
      <w:pPr>
        <w:pStyle w:val="ComputerScreen"/>
        <w:rPr>
          <w:snapToGrid w:val="0"/>
        </w:rPr>
      </w:pPr>
    </w:p>
    <w:p w14:paraId="72D392BC" w14:textId="77777777" w:rsidR="004A5973" w:rsidRDefault="004A5973" w:rsidP="00D41468">
      <w:pPr>
        <w:pStyle w:val="CScreenReversed"/>
        <w:rPr>
          <w:snapToGrid w:val="0"/>
        </w:rPr>
      </w:pPr>
      <w:r>
        <w:rPr>
          <w:snapToGrid w:val="0"/>
        </w:rPr>
        <w:t xml:space="preserve">          Enter the numbers of the items you wish to act on.                 &gt;&gt;&gt;</w:t>
      </w:r>
    </w:p>
    <w:p w14:paraId="72D392BD" w14:textId="77777777" w:rsidR="004A5973" w:rsidRDefault="004A5973" w:rsidP="00D41468">
      <w:pPr>
        <w:pStyle w:val="ComputerScreen"/>
        <w:rPr>
          <w:snapToGrid w:val="0"/>
        </w:rPr>
      </w:pPr>
      <w:r>
        <w:rPr>
          <w:snapToGrid w:val="0"/>
        </w:rPr>
        <w:t xml:space="preserve">     Change                                  Sign</w:t>
      </w:r>
    </w:p>
    <w:p w14:paraId="72D392BE" w14:textId="77777777" w:rsidR="004A5973" w:rsidRDefault="004A5973" w:rsidP="00D41468">
      <w:pPr>
        <w:pStyle w:val="ComputerScreen"/>
        <w:rPr>
          <w:snapToGrid w:val="0"/>
        </w:rPr>
      </w:pPr>
      <w:r>
        <w:rPr>
          <w:snapToGrid w:val="0"/>
        </w:rPr>
        <w:t xml:space="preserve">     Discontinue                             Detailed Display</w:t>
      </w:r>
    </w:p>
    <w:p w14:paraId="72D392BF" w14:textId="77777777" w:rsidR="004A5973" w:rsidRDefault="004A5973" w:rsidP="00D41468">
      <w:pPr>
        <w:pStyle w:val="ComputerScreen"/>
        <w:rPr>
          <w:snapToGrid w:val="0"/>
        </w:rPr>
      </w:pPr>
    </w:p>
    <w:p w14:paraId="72D392C0" w14:textId="77777777" w:rsidR="004A5973" w:rsidRDefault="00A57AF7" w:rsidP="00D41468">
      <w:pPr>
        <w:pStyle w:val="ComputerScreen"/>
        <w:rPr>
          <w:rFonts w:ascii="Arial" w:hAnsi="Arial"/>
          <w:snapToGrid w:val="0"/>
        </w:rPr>
      </w:pPr>
      <w:r>
        <w:rPr>
          <w:noProof/>
        </w:rPr>
        <mc:AlternateContent>
          <mc:Choice Requires="wps">
            <w:drawing>
              <wp:anchor distT="0" distB="0" distL="114300" distR="114300" simplePos="0" relativeHeight="251544064" behindDoc="0" locked="0" layoutInCell="0" allowOverlap="1" wp14:anchorId="72D39759" wp14:editId="72D3975A">
                <wp:simplePos x="0" y="0"/>
                <wp:positionH relativeFrom="column">
                  <wp:posOffset>4846320</wp:posOffset>
                </wp:positionH>
                <wp:positionV relativeFrom="paragraph">
                  <wp:posOffset>92710</wp:posOffset>
                </wp:positionV>
                <wp:extent cx="1209040" cy="657225"/>
                <wp:effectExtent l="0" t="0" r="0" b="0"/>
                <wp:wrapNone/>
                <wp:docPr id="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9040" cy="657225"/>
                        </a:xfrm>
                        <a:prstGeom prst="borderCallout2">
                          <a:avLst>
                            <a:gd name="adj1" fmla="val 17394"/>
                            <a:gd name="adj2" fmla="val -6301"/>
                            <a:gd name="adj3" fmla="val 17394"/>
                            <a:gd name="adj4" fmla="val -42069"/>
                            <a:gd name="adj5" fmla="val 98454"/>
                            <a:gd name="adj6" fmla="val -162236"/>
                          </a:avLst>
                        </a:prstGeom>
                        <a:solidFill>
                          <a:srgbClr val="FFFFFF"/>
                        </a:solidFill>
                        <a:ln w="9525">
                          <a:solidFill>
                            <a:srgbClr val="000000"/>
                          </a:solidFill>
                          <a:miter lim="800000"/>
                          <a:headEnd/>
                          <a:tailEnd/>
                        </a:ln>
                      </wps:spPr>
                      <wps:txbx>
                        <w:txbxContent>
                          <w:p w14:paraId="72D3986A" w14:textId="77777777" w:rsidR="00741A65" w:rsidRDefault="00741A65" w:rsidP="00D41468">
                            <w:pPr>
                              <w:pStyle w:val="Callout"/>
                            </w:pPr>
                            <w:r>
                              <w:t>Enter your electronic signature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9759" id="AutoShape 11" o:spid="_x0000_s1174" type="#_x0000_t48" style="position:absolute;margin-left:381.6pt;margin-top:7.3pt;width:95.2pt;height:51.75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" o:allowincell="f" adj="-35043,21266,-9087,3757,-1361,3757">
                <v:textbox>
                  <w:txbxContent>
                    <w:p w14:paraId="72D3986A" w14:textId="77777777" w:rsidR="00741A65" w:rsidRDefault="00741A65" w:rsidP="00D41468">
                      <w:pPr>
                        <w:pStyle w:val="Callout"/>
                      </w:pPr>
                      <w:r>
                        <w:t>Enter your electronic signature here.</w:t>
                      </w:r>
                    </w:p>
                  </w:txbxContent>
                </v:textbox>
                <o:callout v:ext="edit" minusy="t"/>
              </v:shape>
            </w:pict>
          </mc:Fallback>
        </mc:AlternateContent>
      </w:r>
      <w:r w:rsidR="004A5973">
        <w:rPr>
          <w:snapToGrid w:val="0"/>
        </w:rPr>
        <w:t xml:space="preserve">Select: Quit// </w:t>
      </w:r>
      <w:r w:rsidR="004A5973">
        <w:rPr>
          <w:b/>
          <w:snapToGrid w:val="0"/>
        </w:rPr>
        <w:t>S</w:t>
      </w:r>
    </w:p>
    <w:p w14:paraId="72D392C1" w14:textId="77777777" w:rsidR="004A5973" w:rsidRDefault="004A5973" w:rsidP="00D41468">
      <w:pPr>
        <w:pStyle w:val="BlankLine"/>
      </w:pPr>
    </w:p>
    <w:p w14:paraId="72D392C2" w14:textId="77777777" w:rsidR="004A5973" w:rsidRDefault="004A5973" w:rsidP="00D41468">
      <w:pPr>
        <w:pStyle w:val="ComputerScreen"/>
      </w:pPr>
      <w:r>
        <w:t>Consult to CARDIOLOGY Consultant's Choice –</w:t>
      </w:r>
    </w:p>
    <w:p w14:paraId="72D392C3" w14:textId="77777777" w:rsidR="004A5973" w:rsidRDefault="004A5973" w:rsidP="00D41468">
      <w:pPr>
        <w:pStyle w:val="ComputerScreen"/>
      </w:pPr>
    </w:p>
    <w:p w14:paraId="72D392C4" w14:textId="77777777" w:rsidR="004A5973" w:rsidRDefault="004A5973" w:rsidP="00D41468">
      <w:pPr>
        <w:pStyle w:val="ComputerScreen"/>
      </w:pPr>
    </w:p>
    <w:p w14:paraId="72D392C5" w14:textId="77777777" w:rsidR="004A5973" w:rsidRDefault="004A5973" w:rsidP="00D41468">
      <w:pPr>
        <w:pStyle w:val="ComputerScreen"/>
      </w:pPr>
      <w:r>
        <w:t>Enter your Current Signature</w:t>
      </w:r>
      <w:r>
        <w:fldChar w:fldCharType="begin"/>
      </w:r>
      <w:r>
        <w:instrText xml:space="preserve"> XE "signature" </w:instrText>
      </w:r>
      <w:r>
        <w:fldChar w:fldCharType="end"/>
      </w:r>
      <w:r>
        <w:fldChar w:fldCharType="begin"/>
      </w:r>
      <w:r>
        <w:instrText xml:space="preserve"> XE "electronic signature" </w:instrText>
      </w:r>
      <w:r>
        <w:fldChar w:fldCharType="end"/>
      </w:r>
      <w:r>
        <w:t xml:space="preserve"> Code:    SIGNATURE VERIFIED</w:t>
      </w:r>
    </w:p>
    <w:p w14:paraId="72D392C6" w14:textId="77777777" w:rsidR="004A5973" w:rsidRDefault="004A5973" w:rsidP="00D41468">
      <w:pPr>
        <w:pStyle w:val="ComputerScreen"/>
      </w:pPr>
      <w:r>
        <w:t>Consult to CARDIOLOGY Consultant's Choice signed.</w:t>
      </w:r>
    </w:p>
    <w:p w14:paraId="72D392C7" w14:textId="77777777" w:rsidR="004A5973" w:rsidRDefault="004A5973" w:rsidP="00D41468">
      <w:pPr>
        <w:pStyle w:val="ComputerScreen"/>
      </w:pPr>
      <w:r>
        <w:t>Searching the patient's chart ...</w:t>
      </w:r>
    </w:p>
    <w:p w14:paraId="72D392C8" w14:textId="77777777" w:rsidR="004A5973" w:rsidRDefault="004A5973" w:rsidP="00D41468">
      <w:pPr>
        <w:pStyle w:val="BlankLine"/>
      </w:pPr>
      <w:r>
        <w:t>(Continued on the next page.)</w:t>
      </w:r>
    </w:p>
    <w:p w14:paraId="72D392C9" w14:textId="77777777" w:rsidR="004A5973" w:rsidRPr="001A43C5" w:rsidRDefault="004A5973" w:rsidP="00D41468">
      <w:pPr>
        <w:pStyle w:val="ComputerScreen"/>
        <w:rPr>
          <w:rFonts w:ascii="Symbol" w:hAnsi="Symbol"/>
          <w:b/>
          <w:snapToGrid w:val="0"/>
        </w:rPr>
      </w:pPr>
      <w:r>
        <w:rPr>
          <w:snapToGrid w:val="0"/>
        </w:rPr>
        <w:br w:type="page"/>
      </w:r>
      <w:r w:rsidRPr="001A43C5">
        <w:rPr>
          <w:snapToGrid w:val="0"/>
        </w:rPr>
        <w:lastRenderedPageBreak/>
        <w:t xml:space="preserve">Unsigned Orders                Sep 24, 1997 09:22:04            Page: 1 of 1 </w:t>
      </w:r>
    </w:p>
    <w:p w14:paraId="72D392CA" w14:textId="77777777" w:rsidR="00974320" w:rsidRDefault="00974320" w:rsidP="00D41468">
      <w:pPr>
        <w:pStyle w:val="ComputerScreen"/>
      </w:pPr>
      <w:r>
        <w:t>CPRSPATIENT,THREE             666-12-3456   2B              MAR 3,1960 (40)   &lt;AD&gt;</w:t>
      </w:r>
    </w:p>
    <w:p w14:paraId="72D392CB" w14:textId="77777777" w:rsidR="004A5973" w:rsidRDefault="004A5973" w:rsidP="00D41468">
      <w:pPr>
        <w:pStyle w:val="ComputerScreen"/>
        <w:rPr>
          <w:snapToGrid w:val="0"/>
        </w:rPr>
      </w:pPr>
      <w:r>
        <w:rPr>
          <w:snapToGrid w:val="0"/>
        </w:rPr>
        <w:t xml:space="preserve">                     Selected date range: None Selected</w:t>
      </w:r>
    </w:p>
    <w:p w14:paraId="72D392CC" w14:textId="77777777" w:rsidR="004A5973" w:rsidRDefault="004A5973" w:rsidP="00D41468">
      <w:pPr>
        <w:pStyle w:val="ComputerScreen"/>
        <w:rPr>
          <w:snapToGrid w:val="0"/>
        </w:rPr>
      </w:pPr>
    </w:p>
    <w:p w14:paraId="72D392CD" w14:textId="77777777" w:rsidR="004A5973" w:rsidRPr="001A43C5" w:rsidRDefault="004A5973" w:rsidP="00D41468">
      <w:pPr>
        <w:pStyle w:val="ComputerScreen"/>
        <w:rPr>
          <w:rFonts w:ascii="Symbol" w:hAnsi="Symbol"/>
          <w:b/>
          <w:snapToGrid w:val="0"/>
        </w:rPr>
      </w:pPr>
      <w:r w:rsidRPr="001A43C5">
        <w:rPr>
          <w:snapToGrid w:val="0"/>
        </w:rPr>
        <w:t xml:space="preserve">     Item Ordered                                Requestor     Start  Stop </w:t>
      </w:r>
      <w:r w:rsidR="00974320" w:rsidRPr="001A43C5">
        <w:rPr>
          <w:snapToGrid w:val="0"/>
        </w:rPr>
        <w:t xml:space="preserve">     </w:t>
      </w:r>
      <w:r w:rsidRPr="001A43C5">
        <w:rPr>
          <w:snapToGrid w:val="0"/>
        </w:rPr>
        <w:t>ts</w:t>
      </w:r>
    </w:p>
    <w:p w14:paraId="72D392CE" w14:textId="77777777" w:rsidR="004A5973" w:rsidRDefault="004A5973" w:rsidP="00D41468">
      <w:pPr>
        <w:pStyle w:val="ComputerScreen"/>
        <w:rPr>
          <w:snapToGrid w:val="0"/>
        </w:rPr>
      </w:pPr>
      <w:r>
        <w:rPr>
          <w:snapToGrid w:val="0"/>
        </w:rPr>
        <w:t xml:space="preserve">1    &gt;&gt; Weight *UNSIGNED*                      | </w:t>
      </w:r>
      <w:r w:rsidR="00974320">
        <w:rPr>
          <w:snapToGrid w:val="0"/>
        </w:rPr>
        <w:t xml:space="preserve">CPRSPROVIDER,O                 </w:t>
      </w:r>
      <w:r>
        <w:rPr>
          <w:snapToGrid w:val="0"/>
        </w:rPr>
        <w:t>unr</w:t>
      </w:r>
    </w:p>
    <w:p w14:paraId="72D392CF" w14:textId="77777777" w:rsidR="004A5973" w:rsidRDefault="004A5973" w:rsidP="00D41468">
      <w:pPr>
        <w:pStyle w:val="ComputerScreen"/>
        <w:rPr>
          <w:snapToGrid w:val="0"/>
        </w:rPr>
      </w:pPr>
      <w:r>
        <w:rPr>
          <w:snapToGrid w:val="0"/>
        </w:rPr>
        <w:t xml:space="preserve">3    Consult to CARDIOLOGY Consultant's Choice | </w:t>
      </w:r>
      <w:r w:rsidR="00974320">
        <w:rPr>
          <w:snapToGrid w:val="0"/>
        </w:rPr>
        <w:t xml:space="preserve">CPRSPROVIDER,O                 </w:t>
      </w:r>
      <w:r>
        <w:rPr>
          <w:snapToGrid w:val="0"/>
        </w:rPr>
        <w:t>unr</w:t>
      </w:r>
    </w:p>
    <w:p w14:paraId="72D392D0" w14:textId="77777777" w:rsidR="004A5973" w:rsidRDefault="004A5973" w:rsidP="00D41468">
      <w:pPr>
        <w:pStyle w:val="ComputerScreen"/>
        <w:rPr>
          <w:snapToGrid w:val="0"/>
        </w:rPr>
      </w:pPr>
      <w:r>
        <w:rPr>
          <w:snapToGrid w:val="0"/>
        </w:rPr>
        <w:t xml:space="preserve">     *UNSIGNED*                                |</w:t>
      </w:r>
    </w:p>
    <w:p w14:paraId="72D392D1" w14:textId="77777777" w:rsidR="004A5973" w:rsidRDefault="004A5973" w:rsidP="00D41468">
      <w:pPr>
        <w:pStyle w:val="ComputerScreen"/>
        <w:rPr>
          <w:snapToGrid w:val="0"/>
        </w:rPr>
      </w:pPr>
      <w:r>
        <w:rPr>
          <w:snapToGrid w:val="0"/>
        </w:rPr>
        <w:t>Enter the numbers of the items you wish to act on.</w:t>
      </w:r>
    </w:p>
    <w:p w14:paraId="72D392D2" w14:textId="77777777" w:rsidR="004A5973" w:rsidRDefault="004A5973" w:rsidP="00D41468">
      <w:pPr>
        <w:pStyle w:val="ComputerScreen"/>
        <w:rPr>
          <w:snapToGrid w:val="0"/>
        </w:rPr>
      </w:pPr>
    </w:p>
    <w:p w14:paraId="72D392D3" w14:textId="77777777" w:rsidR="004A5973" w:rsidRDefault="004A5973" w:rsidP="00D41468">
      <w:pPr>
        <w:pStyle w:val="ComputerScreen"/>
        <w:rPr>
          <w:snapToGrid w:val="0"/>
        </w:rPr>
      </w:pPr>
    </w:p>
    <w:p w14:paraId="72D392D4" w14:textId="77777777" w:rsidR="004A5973" w:rsidRDefault="004A5973" w:rsidP="00D41468">
      <w:pPr>
        <w:pStyle w:val="ComputerScreen"/>
        <w:rPr>
          <w:snapToGrid w:val="0"/>
        </w:rPr>
      </w:pPr>
    </w:p>
    <w:p w14:paraId="72D392D5" w14:textId="77777777" w:rsidR="004A5973" w:rsidRDefault="004A5973" w:rsidP="00D41468">
      <w:pPr>
        <w:pStyle w:val="ComputerScreen"/>
        <w:rPr>
          <w:snapToGrid w:val="0"/>
        </w:rPr>
      </w:pPr>
    </w:p>
    <w:p w14:paraId="72D392D6" w14:textId="77777777" w:rsidR="004A5973" w:rsidRDefault="004A5973" w:rsidP="00D41468">
      <w:pPr>
        <w:pStyle w:val="ComputerScreen"/>
        <w:rPr>
          <w:snapToGrid w:val="0"/>
        </w:rPr>
      </w:pPr>
    </w:p>
    <w:p w14:paraId="72D392D7" w14:textId="77777777" w:rsidR="004A5973" w:rsidRDefault="004A5973" w:rsidP="00D41468">
      <w:pPr>
        <w:pStyle w:val="ComputerScreen"/>
        <w:rPr>
          <w:snapToGrid w:val="0"/>
        </w:rPr>
      </w:pPr>
    </w:p>
    <w:p w14:paraId="72D392D8" w14:textId="77777777" w:rsidR="004A5973" w:rsidRDefault="004A5973" w:rsidP="00D41468">
      <w:pPr>
        <w:pStyle w:val="ComputerScreen"/>
        <w:rPr>
          <w:snapToGrid w:val="0"/>
        </w:rPr>
      </w:pPr>
    </w:p>
    <w:p w14:paraId="72D392D9" w14:textId="77777777" w:rsidR="004A5973" w:rsidRDefault="004A5973" w:rsidP="00D41468">
      <w:pPr>
        <w:pStyle w:val="ComputerScreen"/>
        <w:rPr>
          <w:snapToGrid w:val="0"/>
        </w:rPr>
      </w:pPr>
    </w:p>
    <w:p w14:paraId="72D392DA" w14:textId="77777777" w:rsidR="004A5973" w:rsidRDefault="004A5973" w:rsidP="00D41468">
      <w:pPr>
        <w:pStyle w:val="ComputerScreen"/>
        <w:rPr>
          <w:snapToGrid w:val="0"/>
        </w:rPr>
      </w:pPr>
    </w:p>
    <w:p w14:paraId="72D392DB" w14:textId="77777777" w:rsidR="004A5973" w:rsidRDefault="004A5973" w:rsidP="00D41468">
      <w:pPr>
        <w:pStyle w:val="ComputerScreen"/>
        <w:rPr>
          <w:snapToGrid w:val="0"/>
        </w:rPr>
      </w:pPr>
    </w:p>
    <w:p w14:paraId="72D392DC" w14:textId="77777777" w:rsidR="004A5973" w:rsidRDefault="004A5973" w:rsidP="00D41468">
      <w:pPr>
        <w:pStyle w:val="ComputerScreen"/>
        <w:rPr>
          <w:snapToGrid w:val="0"/>
        </w:rPr>
      </w:pPr>
    </w:p>
    <w:p w14:paraId="72D392DD" w14:textId="77777777" w:rsidR="004A5973" w:rsidRDefault="004A5973" w:rsidP="00D41468">
      <w:pPr>
        <w:pStyle w:val="ComputerScreen"/>
        <w:rPr>
          <w:snapToGrid w:val="0"/>
        </w:rPr>
      </w:pPr>
    </w:p>
    <w:p w14:paraId="72D392DE" w14:textId="77777777" w:rsidR="004A5973" w:rsidRDefault="004A5973" w:rsidP="00D41468">
      <w:pPr>
        <w:pStyle w:val="CScreenReversed"/>
        <w:rPr>
          <w:snapToGrid w:val="0"/>
        </w:rPr>
      </w:pPr>
      <w:r>
        <w:rPr>
          <w:snapToGrid w:val="0"/>
        </w:rPr>
        <w:t xml:space="preserve">          Enter the numbers of the items you wish to act on.                 &gt;&gt;&gt;</w:t>
      </w:r>
    </w:p>
    <w:p w14:paraId="72D392DF" w14:textId="77777777" w:rsidR="004A5973" w:rsidRDefault="004A5973" w:rsidP="00D41468">
      <w:pPr>
        <w:pStyle w:val="ComputerScreen"/>
        <w:rPr>
          <w:snapToGrid w:val="0"/>
        </w:rPr>
      </w:pPr>
      <w:r>
        <w:rPr>
          <w:snapToGrid w:val="0"/>
        </w:rPr>
        <w:t>+   Next Screen                - Previous Screen             Q Quit</w:t>
      </w:r>
    </w:p>
    <w:p w14:paraId="72D392E0" w14:textId="77777777" w:rsidR="004A5973" w:rsidRDefault="004A5973" w:rsidP="00D41468">
      <w:pPr>
        <w:pStyle w:val="ComputerScreen"/>
        <w:rPr>
          <w:snapToGrid w:val="0"/>
        </w:rPr>
      </w:pPr>
    </w:p>
    <w:p w14:paraId="72D392E1" w14:textId="77777777" w:rsidR="004A5973" w:rsidRDefault="004A5973" w:rsidP="00D41468">
      <w:pPr>
        <w:pStyle w:val="ComputerScreen"/>
        <w:rPr>
          <w:rFonts w:ascii="Arial" w:hAnsi="Arial"/>
          <w:snapToGrid w:val="0"/>
        </w:rPr>
      </w:pPr>
      <w:r>
        <w:rPr>
          <w:snapToGrid w:val="0"/>
        </w:rPr>
        <w:t xml:space="preserve">Select: Quit// </w:t>
      </w:r>
    </w:p>
    <w:p w14:paraId="72D392E2" w14:textId="77777777" w:rsidR="004A5973" w:rsidRDefault="004A5973" w:rsidP="00D41468">
      <w:pPr>
        <w:pStyle w:val="BlankLine"/>
        <w:rPr>
          <w:snapToGrid w:val="0"/>
        </w:rPr>
      </w:pPr>
    </w:p>
    <w:p w14:paraId="72D392E3" w14:textId="77777777" w:rsidR="004A5973" w:rsidRDefault="004A5973" w:rsidP="00D41468">
      <w:pPr>
        <w:pStyle w:val="Heading3"/>
        <w:rPr>
          <w:snapToGrid w:val="0"/>
        </w:rPr>
      </w:pPr>
      <w:r>
        <w:rPr>
          <w:snapToGrid w:val="0"/>
        </w:rPr>
        <w:br w:type="page"/>
      </w:r>
      <w:bookmarkStart w:id="435" w:name="_Toc421668558"/>
      <w:bookmarkStart w:id="436" w:name="_Toc421693985"/>
      <w:bookmarkStart w:id="437" w:name="_Toc508628528"/>
      <w:r>
        <w:rPr>
          <w:snapToGrid w:val="0"/>
        </w:rPr>
        <w:lastRenderedPageBreak/>
        <w:t>Enabling Notifications</w:t>
      </w:r>
      <w:bookmarkEnd w:id="435"/>
      <w:bookmarkEnd w:id="436"/>
      <w:bookmarkEnd w:id="437"/>
      <w:r>
        <w:rPr>
          <w:snapToGrid w:val="0"/>
        </w:rPr>
        <w:fldChar w:fldCharType="begin"/>
      </w:r>
      <w:r>
        <w:instrText xml:space="preserve"> XE "</w:instrText>
      </w:r>
      <w:r>
        <w:rPr>
          <w:snapToGrid w:val="0"/>
        </w:rPr>
        <w:instrText>Enabling Notifications</w:instrText>
      </w:r>
      <w:r>
        <w:instrText xml:space="preserve">" </w:instrText>
      </w:r>
      <w:r>
        <w:rPr>
          <w:snapToGrid w:val="0"/>
        </w:rPr>
        <w:fldChar w:fldCharType="end"/>
      </w:r>
    </w:p>
    <w:p w14:paraId="72D392E4" w14:textId="77777777" w:rsidR="001A43C5" w:rsidRDefault="001A43C5" w:rsidP="00D41468"/>
    <w:p w14:paraId="72D392E5" w14:textId="77777777" w:rsidR="004A5973" w:rsidRDefault="004A5973" w:rsidP="00D41468">
      <w:r>
        <w:t>In many cases Notifications will not come to you automatically. To find out what Notifications you should be getting, you can run the Show Me the Notifications I Can Receive option from the Notifications Management Menu</w:t>
      </w:r>
      <w:r>
        <w:fldChar w:fldCharType="begin"/>
      </w:r>
      <w:r>
        <w:instrText xml:space="preserve"> XE "Notifications Management Menu" </w:instrText>
      </w:r>
      <w:r>
        <w:fldChar w:fldCharType="end"/>
      </w:r>
      <w:r>
        <w:t>. If this report shows any notifications you want to receive that are disabled, you may enable them with the Enable/Disable My Notifications option.</w:t>
      </w:r>
    </w:p>
    <w:p w14:paraId="72D392E6" w14:textId="77777777" w:rsidR="001A43C5" w:rsidRDefault="001A43C5" w:rsidP="00D41468"/>
    <w:p w14:paraId="72D392E7" w14:textId="77777777" w:rsidR="004A5973" w:rsidRDefault="004A5973" w:rsidP="00D41468">
      <w:r>
        <w:t>In this example we run the Show Me the Notifications I Can Receive report and then enable Consult/Request Cancel/Hold, Consult/Request Resolution, and New Service Consult/Request (Notice that Order(s) Require Electronic Signature is already on):</w:t>
      </w:r>
    </w:p>
    <w:p w14:paraId="72D392E8" w14:textId="77777777" w:rsidR="004A5973" w:rsidRDefault="004A5973" w:rsidP="00D41468">
      <w:pPr>
        <w:pStyle w:val="BlankLine"/>
      </w:pPr>
    </w:p>
    <w:p w14:paraId="72D392E9" w14:textId="77777777" w:rsidR="004A5973" w:rsidRDefault="004A5973" w:rsidP="00D41468">
      <w:pPr>
        <w:pStyle w:val="ComputerScreen"/>
      </w:pPr>
      <w:r>
        <w:t xml:space="preserve">Select Notification Mgmt Menu Option: </w:t>
      </w:r>
      <w:r>
        <w:rPr>
          <w:b/>
        </w:rPr>
        <w:t>?</w:t>
      </w:r>
    </w:p>
    <w:p w14:paraId="72D392EA" w14:textId="77777777" w:rsidR="004A5973" w:rsidRDefault="004A5973" w:rsidP="00D41468">
      <w:pPr>
        <w:pStyle w:val="ComputerScreen"/>
      </w:pPr>
    </w:p>
    <w:p w14:paraId="72D392EB" w14:textId="77777777" w:rsidR="004A5973" w:rsidRDefault="004A5973" w:rsidP="00D41468">
      <w:pPr>
        <w:pStyle w:val="ComputerScreen"/>
      </w:pPr>
      <w:r>
        <w:t xml:space="preserve">   1      Enable/Disable My Notifications</w:t>
      </w:r>
    </w:p>
    <w:p w14:paraId="72D392EC" w14:textId="77777777" w:rsidR="004A5973" w:rsidRDefault="004A5973" w:rsidP="00D41468">
      <w:pPr>
        <w:pStyle w:val="ComputerScreen"/>
      </w:pPr>
      <w:r>
        <w:t xml:space="preserve">   2      Erase All of My Notifications</w:t>
      </w:r>
    </w:p>
    <w:p w14:paraId="72D392ED" w14:textId="77777777" w:rsidR="004A5973" w:rsidRDefault="004A5973" w:rsidP="00D41468">
      <w:pPr>
        <w:pStyle w:val="ComputerScreen"/>
      </w:pPr>
      <w:r>
        <w:t xml:space="preserve">   3      Set Notification Display Sort Method (GUI)</w:t>
      </w:r>
    </w:p>
    <w:p w14:paraId="72D392EE" w14:textId="77777777" w:rsidR="004A5973" w:rsidRDefault="004A5973" w:rsidP="00D41468">
      <w:pPr>
        <w:pStyle w:val="ComputerScreen"/>
      </w:pPr>
      <w:r>
        <w:t xml:space="preserve">   4      Send me a MailMan bulletin for Flagged Orders</w:t>
      </w:r>
    </w:p>
    <w:p w14:paraId="72D392EF" w14:textId="77777777" w:rsidR="004A5973" w:rsidRDefault="004A5973" w:rsidP="00D41468">
      <w:pPr>
        <w:pStyle w:val="ComputerScreen"/>
      </w:pPr>
      <w:r>
        <w:t xml:space="preserve">   5      Show Me the Notifications I Can Receive</w:t>
      </w:r>
    </w:p>
    <w:p w14:paraId="72D392F0" w14:textId="77777777" w:rsidR="004A5973" w:rsidRDefault="004A5973" w:rsidP="00D41468">
      <w:pPr>
        <w:pStyle w:val="ComputerScreen"/>
      </w:pPr>
      <w:r>
        <w:t xml:space="preserve">   6      Set Surrogate to Receive My Notifications</w:t>
      </w:r>
    </w:p>
    <w:p w14:paraId="72D392F1" w14:textId="77777777" w:rsidR="004A5973" w:rsidRDefault="004A5973" w:rsidP="00D41468">
      <w:pPr>
        <w:pStyle w:val="ComputerScreen"/>
      </w:pPr>
    </w:p>
    <w:p w14:paraId="72D392F2" w14:textId="77777777" w:rsidR="004A5973" w:rsidRDefault="004A5973" w:rsidP="00D41468">
      <w:pPr>
        <w:pStyle w:val="ComputerScreen"/>
      </w:pPr>
      <w:r>
        <w:t>Enter ?? for more options, ??? for brief descriptions, ?OPTION for help text.</w:t>
      </w:r>
    </w:p>
    <w:p w14:paraId="72D392F3" w14:textId="77777777" w:rsidR="004A5973" w:rsidRDefault="004A5973" w:rsidP="00D41468">
      <w:pPr>
        <w:pStyle w:val="ComputerScreen"/>
      </w:pPr>
    </w:p>
    <w:p w14:paraId="72D392F4" w14:textId="77777777" w:rsidR="004A5973" w:rsidRDefault="004A5973" w:rsidP="00D41468">
      <w:pPr>
        <w:pStyle w:val="ComputerScreen"/>
      </w:pPr>
      <w:r>
        <w:t xml:space="preserve">Select Notification Mgmt Menu Option: </w:t>
      </w:r>
      <w:r>
        <w:rPr>
          <w:b/>
        </w:rPr>
        <w:t>5</w:t>
      </w:r>
      <w:r>
        <w:t xml:space="preserve">  Show Me the Notifications I Can Receive</w:t>
      </w:r>
    </w:p>
    <w:p w14:paraId="72D392F5" w14:textId="77777777" w:rsidR="004A5973" w:rsidRDefault="004A5973" w:rsidP="00D41468">
      <w:pPr>
        <w:pStyle w:val="ComputerScreen"/>
      </w:pPr>
    </w:p>
    <w:p w14:paraId="72D392F6" w14:textId="77777777" w:rsidR="004A5973" w:rsidRDefault="004A5973" w:rsidP="00D41468">
      <w:pPr>
        <w:pStyle w:val="ComputerScreen"/>
      </w:pPr>
      <w:r>
        <w:t xml:space="preserve">Would you like help understanding the list of notifications? No// </w:t>
      </w:r>
      <w:r>
        <w:rPr>
          <w:b/>
        </w:rPr>
        <w:t>Y</w:t>
      </w:r>
      <w:r>
        <w:t xml:space="preserve">  (Yes)</w:t>
      </w:r>
    </w:p>
    <w:p w14:paraId="72D392F7" w14:textId="77777777" w:rsidR="004A5973" w:rsidRDefault="004A5973" w:rsidP="00D41468">
      <w:pPr>
        <w:pStyle w:val="ComputerScreen"/>
      </w:pPr>
      <w:r>
        <w:t xml:space="preserve">DEVICE: HOME// </w:t>
      </w:r>
      <w:r>
        <w:rPr>
          <w:b/>
        </w:rPr>
        <w:t>&lt;Enter&gt;</w:t>
      </w:r>
      <w:r>
        <w:t xml:space="preserve"> VAX</w:t>
      </w:r>
    </w:p>
    <w:p w14:paraId="72D392F8" w14:textId="77777777" w:rsidR="004A5973" w:rsidRDefault="004A5973" w:rsidP="00D41468">
      <w:pPr>
        <w:pStyle w:val="ComputerScreen"/>
      </w:pPr>
    </w:p>
    <w:p w14:paraId="72D392F9" w14:textId="77777777" w:rsidR="004A5973" w:rsidRDefault="004A5973" w:rsidP="00D41468">
      <w:pPr>
        <w:pStyle w:val="ComputerScreen"/>
      </w:pPr>
      <w:r>
        <w:t xml:space="preserve">             Notification List Help Message                    Page:   1</w:t>
      </w:r>
    </w:p>
    <w:p w14:paraId="72D392FA" w14:textId="77777777" w:rsidR="004A5973" w:rsidRDefault="004A5973" w:rsidP="00D41468">
      <w:pPr>
        <w:pStyle w:val="ComputerScreen"/>
      </w:pPr>
    </w:p>
    <w:p w14:paraId="72D392FB" w14:textId="77777777" w:rsidR="004A5973" w:rsidRDefault="004A5973" w:rsidP="00D41468">
      <w:pPr>
        <w:pStyle w:val="ComputerScreen"/>
      </w:pPr>
      <w:r>
        <w:t>The delivery of notifications as alerts is determined from values set for:</w:t>
      </w:r>
    </w:p>
    <w:p w14:paraId="72D392FC" w14:textId="77777777" w:rsidR="004A5973" w:rsidRDefault="004A5973" w:rsidP="00D41468">
      <w:pPr>
        <w:pStyle w:val="ComputerScreen"/>
      </w:pPr>
      <w:r>
        <w:t>Users, OE/RR Teams, Service/Sections, Inpatient Locations,</w:t>
      </w:r>
    </w:p>
    <w:p w14:paraId="72D392FD" w14:textId="77777777" w:rsidR="004A5973" w:rsidRDefault="004A5973" w:rsidP="00D41468">
      <w:pPr>
        <w:pStyle w:val="ComputerScreen"/>
      </w:pPr>
      <w:r>
        <w:t>Hospital Divisions, Computer System and Order Entry/Results Reporting.</w:t>
      </w:r>
    </w:p>
    <w:p w14:paraId="72D392FE" w14:textId="77777777" w:rsidR="004A5973" w:rsidRDefault="004A5973" w:rsidP="00D41468">
      <w:pPr>
        <w:pStyle w:val="ComputerScreen"/>
      </w:pPr>
      <w:r>
        <w:t>Possible values include 'Enabled', 'Disabled' and 'Mandatory'. These values</w:t>
      </w:r>
    </w:p>
    <w:p w14:paraId="72D392FF" w14:textId="77777777" w:rsidR="004A5973" w:rsidRDefault="004A5973" w:rsidP="00D41468">
      <w:pPr>
        <w:pStyle w:val="ComputerScreen"/>
      </w:pPr>
      <w:r>
        <w:t>indicate a User's, OE/RR Team's, Service's, Location's, Division's, System's</w:t>
      </w:r>
    </w:p>
    <w:p w14:paraId="72D39300" w14:textId="77777777" w:rsidR="004A5973" w:rsidRDefault="004A5973" w:rsidP="00D41468">
      <w:pPr>
        <w:pStyle w:val="ComputerScreen"/>
      </w:pPr>
      <w:r>
        <w:t>and OERR's desire for the notification to be 'Enabled' (sent under most</w:t>
      </w:r>
    </w:p>
    <w:p w14:paraId="72D39301" w14:textId="77777777" w:rsidR="004A5973" w:rsidRDefault="004A5973" w:rsidP="00D41468">
      <w:pPr>
        <w:pStyle w:val="ComputerScreen"/>
      </w:pPr>
      <w:r>
        <w:t>conditions), 'Disabled' (not sent), or 'Mandatory' (almost always sent.)</w:t>
      </w:r>
    </w:p>
    <w:p w14:paraId="72D39302" w14:textId="77777777" w:rsidR="004A5973" w:rsidRDefault="004A5973" w:rsidP="00D41468">
      <w:pPr>
        <w:pStyle w:val="ComputerScreen"/>
      </w:pPr>
    </w:p>
    <w:p w14:paraId="72D39303" w14:textId="77777777" w:rsidR="004A5973" w:rsidRDefault="004A5973" w:rsidP="00D41468">
      <w:pPr>
        <w:pStyle w:val="ComputerScreen"/>
      </w:pPr>
      <w:r>
        <w:t>All values, except the OERR (Order Entry) value, can be set by IRM</w:t>
      </w:r>
    </w:p>
    <w:p w14:paraId="72D39304" w14:textId="77777777" w:rsidR="004A5973" w:rsidRDefault="004A5973" w:rsidP="00D41468">
      <w:pPr>
        <w:pStyle w:val="ComputerScreen"/>
      </w:pPr>
      <w:r>
        <w:t>or Clinical Coordinators. Individual users can set 'Enabled/Disabled/Mandatory'</w:t>
      </w:r>
    </w:p>
    <w:p w14:paraId="72D39305" w14:textId="77777777" w:rsidR="004A5973" w:rsidRDefault="004A5973" w:rsidP="00D41468">
      <w:pPr>
        <w:pStyle w:val="ComputerScreen"/>
      </w:pPr>
      <w:r>
        <w:t>values for each specific notification via the 'Enable/Disable My Notifications'</w:t>
      </w:r>
    </w:p>
    <w:p w14:paraId="72D39306" w14:textId="77777777" w:rsidR="004A5973" w:rsidRDefault="004A5973" w:rsidP="00D41468">
      <w:pPr>
        <w:pStyle w:val="ComputerScreen"/>
      </w:pPr>
      <w:r>
        <w:t>option under the Personal Preferences and Notification Mgmt Menu option menus.</w:t>
      </w:r>
    </w:p>
    <w:p w14:paraId="72D39307" w14:textId="77777777" w:rsidR="004A5973" w:rsidRDefault="004A5973" w:rsidP="00D41468">
      <w:pPr>
        <w:pStyle w:val="ComputerScreen"/>
      </w:pPr>
      <w:r>
        <w:t>'ON' indicates the user will receive the notification under normal conditions.</w:t>
      </w:r>
    </w:p>
    <w:p w14:paraId="72D39308" w14:textId="77777777" w:rsidR="004A5973" w:rsidRDefault="004A5973" w:rsidP="00D41468">
      <w:pPr>
        <w:pStyle w:val="ComputerScreen"/>
      </w:pPr>
      <w:r>
        <w:t>'OFF' indicates the user normally will not receive the notification.</w:t>
      </w:r>
    </w:p>
    <w:p w14:paraId="72D39309" w14:textId="77777777" w:rsidR="004A5973" w:rsidRDefault="004A5973" w:rsidP="00D41468">
      <w:pPr>
        <w:pStyle w:val="ComputerScreen"/>
      </w:pPr>
      <w:r>
        <w:t>Notification recipient determination can also be influenced by patient</w:t>
      </w:r>
    </w:p>
    <w:p w14:paraId="72D3930A" w14:textId="77777777" w:rsidR="004A5973" w:rsidRDefault="004A5973" w:rsidP="00D41468">
      <w:pPr>
        <w:pStyle w:val="ComputerScreen"/>
      </w:pPr>
      <w:r>
        <w:t>location (inpatients only.) This list does not consider patient location</w:t>
      </w:r>
    </w:p>
    <w:p w14:paraId="72D3930B" w14:textId="77777777" w:rsidR="004A5973" w:rsidRDefault="004A5973" w:rsidP="00D41468">
      <w:pPr>
        <w:pStyle w:val="ComputerScreen"/>
      </w:pPr>
      <w:r>
        <w:t>when calculating the ON/OFF value for a notification.</w:t>
      </w:r>
    </w:p>
    <w:p w14:paraId="72D3930C" w14:textId="77777777" w:rsidR="004A5973" w:rsidRDefault="004A5973" w:rsidP="00D41468">
      <w:pPr>
        <w:pStyle w:val="ComputerScreen"/>
      </w:pPr>
    </w:p>
    <w:p w14:paraId="72D3930D" w14:textId="77777777" w:rsidR="004A5973" w:rsidRDefault="004A5973" w:rsidP="00D41468">
      <w:pPr>
        <w:pStyle w:val="ComputerScreen"/>
      </w:pPr>
      <w:r>
        <w:t xml:space="preserve">           - End of Report -</w:t>
      </w:r>
    </w:p>
    <w:p w14:paraId="72D3930E" w14:textId="77777777" w:rsidR="004A5973" w:rsidRDefault="004A5973" w:rsidP="00D41468">
      <w:pPr>
        <w:pStyle w:val="ComputerScreen"/>
      </w:pPr>
    </w:p>
    <w:p w14:paraId="72D3930F" w14:textId="77777777" w:rsidR="004A5973" w:rsidRDefault="004A5973" w:rsidP="00D41468">
      <w:pPr>
        <w:pStyle w:val="ComputerScreen"/>
      </w:pPr>
      <w:r>
        <w:t xml:space="preserve">Press RETURN to continue: </w:t>
      </w:r>
      <w:r>
        <w:rPr>
          <w:b/>
        </w:rPr>
        <w:t>&lt;Enter&gt;</w:t>
      </w:r>
    </w:p>
    <w:p w14:paraId="72D39310" w14:textId="77777777" w:rsidR="004A5973" w:rsidRDefault="004A5973" w:rsidP="00D41468">
      <w:pPr>
        <w:pStyle w:val="ComputerScreen"/>
      </w:pPr>
    </w:p>
    <w:p w14:paraId="72D39311" w14:textId="77777777" w:rsidR="004A5973" w:rsidRDefault="004A5973" w:rsidP="00D41468">
      <w:pPr>
        <w:pStyle w:val="ComputerScreen"/>
      </w:pPr>
      <w:r>
        <w:t>This will take a moment or two, please stand by.................................</w:t>
      </w:r>
    </w:p>
    <w:p w14:paraId="72D39312" w14:textId="77777777" w:rsidR="004A5973" w:rsidRDefault="004A5973" w:rsidP="00D41468">
      <w:pPr>
        <w:pStyle w:val="ComputerScreen"/>
      </w:pPr>
      <w:r>
        <w:t>...............</w:t>
      </w:r>
    </w:p>
    <w:p w14:paraId="72D39313" w14:textId="77777777" w:rsidR="004A5973" w:rsidRDefault="004A5973" w:rsidP="00D41468">
      <w:pPr>
        <w:pStyle w:val="ComputerScreen"/>
      </w:pPr>
      <w:r>
        <w:t xml:space="preserve">DEVICE: HOME// </w:t>
      </w:r>
      <w:r>
        <w:rPr>
          <w:b/>
        </w:rPr>
        <w:t>&lt;Enter&gt;</w:t>
      </w:r>
      <w:r>
        <w:t xml:space="preserve"> VAX</w:t>
      </w:r>
    </w:p>
    <w:p w14:paraId="72D39314" w14:textId="77777777" w:rsidR="004A5973" w:rsidRDefault="004A5973" w:rsidP="00D41468">
      <w:pPr>
        <w:pStyle w:val="ComputerScreen"/>
      </w:pPr>
    </w:p>
    <w:p w14:paraId="72D39315" w14:textId="77777777" w:rsidR="004A5973" w:rsidRDefault="004A5973" w:rsidP="00D41468">
      <w:pPr>
        <w:pStyle w:val="ComputerScreen"/>
      </w:pPr>
      <w:r>
        <w:t xml:space="preserve">             Notification List for </w:t>
      </w:r>
      <w:r w:rsidR="006E192A">
        <w:t>CPRSPROVIDER,ONE</w:t>
      </w:r>
      <w:r>
        <w:t xml:space="preserve">           Page:   1</w:t>
      </w:r>
    </w:p>
    <w:p w14:paraId="72D39316" w14:textId="77777777" w:rsidR="004A5973" w:rsidRDefault="004A5973" w:rsidP="00D41468">
      <w:pPr>
        <w:pStyle w:val="ComputerScreen"/>
      </w:pPr>
    </w:p>
    <w:p w14:paraId="72D39317" w14:textId="77777777" w:rsidR="004A5973" w:rsidRDefault="004A5973" w:rsidP="00D41468">
      <w:pPr>
        <w:pStyle w:val="ComputerScreen"/>
      </w:pPr>
      <w:r>
        <w:t>Notification                      ON/OFF For This User and Why</w:t>
      </w:r>
    </w:p>
    <w:p w14:paraId="72D39318" w14:textId="77777777" w:rsidR="004A5973" w:rsidRDefault="004A5973" w:rsidP="00D41468">
      <w:pPr>
        <w:pStyle w:val="ComputerScreen"/>
      </w:pPr>
      <w:r>
        <w:t>--------------------------------  ---------------------------------------------</w:t>
      </w:r>
    </w:p>
    <w:p w14:paraId="72D39319" w14:textId="77777777" w:rsidR="004A5973" w:rsidRDefault="004A5973" w:rsidP="00D41468">
      <w:pPr>
        <w:pStyle w:val="ComputerScreen"/>
      </w:pPr>
      <w:r>
        <w:lastRenderedPageBreak/>
        <w:t>ABNORMAL IMAGING RESULTS          ON   OERR value is Mandatory</w:t>
      </w:r>
    </w:p>
    <w:p w14:paraId="72D3931A" w14:textId="77777777" w:rsidR="004A5973" w:rsidRDefault="004A5973" w:rsidP="00D41468">
      <w:pPr>
        <w:pStyle w:val="ComputerScreen"/>
      </w:pPr>
      <w:r>
        <w:t>ABNORMAL LAB RESULT (INFO)        ON   User value is Mandatory</w:t>
      </w:r>
    </w:p>
    <w:p w14:paraId="72D3931B" w14:textId="77777777" w:rsidR="004A5973" w:rsidRDefault="004A5973" w:rsidP="00D41468">
      <w:pPr>
        <w:pStyle w:val="ComputerScreen"/>
      </w:pPr>
      <w:r>
        <w:t>ABNORMAL LAB RESULTS (ACTION)     OFF  OERR value is Disabled</w:t>
      </w:r>
    </w:p>
    <w:p w14:paraId="72D3931C" w14:textId="77777777" w:rsidR="004A5973" w:rsidRDefault="004A5973" w:rsidP="00D41468">
      <w:pPr>
        <w:pStyle w:val="ComputerScreen"/>
      </w:pPr>
      <w:r>
        <w:t>ADMISSION                         ON   OERR value is Enabled</w:t>
      </w:r>
    </w:p>
    <w:p w14:paraId="72D3931D" w14:textId="77777777" w:rsidR="004A5973" w:rsidRDefault="004A5973" w:rsidP="00D41468">
      <w:pPr>
        <w:pStyle w:val="ComputerScreen"/>
      </w:pPr>
      <w:r>
        <w:t>CONSULT/REQUEST CANCEL/HOLD       ON   User value is Mandatory</w:t>
      </w:r>
    </w:p>
    <w:p w14:paraId="72D3931E" w14:textId="77777777" w:rsidR="004A5973" w:rsidRDefault="004A5973" w:rsidP="00D41468">
      <w:pPr>
        <w:pStyle w:val="ComputerScreen"/>
      </w:pPr>
      <w:r>
        <w:t>CONSULT/REQUEST RESOLUTION        ON   User value is Mandatory</w:t>
      </w:r>
    </w:p>
    <w:p w14:paraId="72D3931F" w14:textId="77777777" w:rsidR="004A5973" w:rsidRDefault="004A5973" w:rsidP="00D41468">
      <w:pPr>
        <w:pStyle w:val="ComputerScreen"/>
      </w:pPr>
      <w:r>
        <w:t>CONSULT/REQUEST UPDATED           OFF  OERR value is Disabled</w:t>
      </w:r>
    </w:p>
    <w:p w14:paraId="72D39320" w14:textId="77777777" w:rsidR="004A5973" w:rsidRDefault="004A5973" w:rsidP="00D41468">
      <w:pPr>
        <w:pStyle w:val="ComputerScreen"/>
      </w:pPr>
      <w:r>
        <w:t>CRITICAL LAB RESULT (INFO)        ON   OERR value is Mandatory</w:t>
      </w:r>
    </w:p>
    <w:p w14:paraId="72D39321" w14:textId="77777777" w:rsidR="004A5973" w:rsidRDefault="004A5973" w:rsidP="00D41468">
      <w:pPr>
        <w:pStyle w:val="ComputerScreen"/>
      </w:pPr>
      <w:r>
        <w:t>CRITICAL LAB RESULTS (ACTION)     ON   OERR value is Mandatory</w:t>
      </w:r>
    </w:p>
    <w:p w14:paraId="72D39322" w14:textId="77777777" w:rsidR="004A5973" w:rsidRDefault="004A5973" w:rsidP="00D41468">
      <w:pPr>
        <w:pStyle w:val="ComputerScreen"/>
      </w:pPr>
      <w:r>
        <w:t>DC ORDER                          OFF  OERR value is Disabled</w:t>
      </w:r>
    </w:p>
    <w:p w14:paraId="72D39323" w14:textId="77777777" w:rsidR="004A5973" w:rsidRDefault="004A5973" w:rsidP="00D41468">
      <w:pPr>
        <w:pStyle w:val="ComputerScreen"/>
      </w:pPr>
      <w:r>
        <w:t>DECEASED PATIENT                  ON   OERR value is Enabled</w:t>
      </w:r>
    </w:p>
    <w:p w14:paraId="72D39324" w14:textId="77777777" w:rsidR="004A5973" w:rsidRDefault="004A5973" w:rsidP="00D41468">
      <w:pPr>
        <w:pStyle w:val="ComputerScreen"/>
      </w:pPr>
      <w:r>
        <w:t>DISCHARGE                         OFF  OERR value is Disabled</w:t>
      </w:r>
    </w:p>
    <w:p w14:paraId="72D39325" w14:textId="77777777" w:rsidR="004A5973" w:rsidRDefault="004A5973" w:rsidP="00D41468">
      <w:pPr>
        <w:pStyle w:val="ComputerScreen"/>
      </w:pPr>
      <w:r>
        <w:t>DNR EXPIRING                      OFF  OERR value is Disabled</w:t>
      </w:r>
    </w:p>
    <w:p w14:paraId="72D39326" w14:textId="77777777" w:rsidR="004A5973" w:rsidRDefault="004A5973" w:rsidP="00D41468">
      <w:pPr>
        <w:pStyle w:val="ComputerScreen"/>
      </w:pPr>
      <w:r>
        <w:t>ERROR MESSAGE                     OFF  OERR value is Disabled</w:t>
      </w:r>
    </w:p>
    <w:p w14:paraId="72D39327" w14:textId="77777777" w:rsidR="004A5973" w:rsidRDefault="004A5973" w:rsidP="00D41468">
      <w:pPr>
        <w:pStyle w:val="ComputerScreen"/>
      </w:pPr>
      <w:r>
        <w:t>FLAG ORDER FOR CLARIFICATION      ON   OERR value is Enabled</w:t>
      </w:r>
    </w:p>
    <w:p w14:paraId="72D39328" w14:textId="77777777" w:rsidR="004A5973" w:rsidRDefault="004A5973" w:rsidP="00D41468">
      <w:pPr>
        <w:pStyle w:val="ComputerScreen"/>
      </w:pPr>
      <w:r>
        <w:t>FLAGGED OI EXPIRING - INPT        OFF  OERR value is Disabled</w:t>
      </w:r>
    </w:p>
    <w:p w14:paraId="72D39329" w14:textId="77777777" w:rsidR="004A5973" w:rsidRDefault="004A5973" w:rsidP="00D41468">
      <w:pPr>
        <w:pStyle w:val="ComputerScreen"/>
      </w:pPr>
      <w:r>
        <w:t>FLAGGED OI EXPIRING - OUTPT       OFF  OERR value is Disabled</w:t>
      </w:r>
    </w:p>
    <w:p w14:paraId="72D3932A" w14:textId="77777777" w:rsidR="004A5973" w:rsidRDefault="004A5973" w:rsidP="00D41468">
      <w:pPr>
        <w:pStyle w:val="ComputerScreen"/>
      </w:pPr>
      <w:r>
        <w:t>FLAGGED OI ORDER - INPT           OFF  OERR value is Disabled</w:t>
      </w:r>
    </w:p>
    <w:p w14:paraId="72D3932B" w14:textId="77777777" w:rsidR="004A5973" w:rsidRDefault="004A5973" w:rsidP="00D41468">
      <w:pPr>
        <w:pStyle w:val="ComputerScreen"/>
      </w:pPr>
      <w:r>
        <w:t>FLAGGED OI ORDER - OUTPT          ON   System value is Enabled</w:t>
      </w:r>
    </w:p>
    <w:p w14:paraId="72D3932C" w14:textId="77777777" w:rsidR="004A5973" w:rsidRDefault="004A5973" w:rsidP="00D41468">
      <w:pPr>
        <w:pStyle w:val="ComputerScreen"/>
      </w:pPr>
      <w:r>
        <w:t>FLAGGED OI RESULTS - INPT         OFF  OERR value is Disabled</w:t>
      </w:r>
    </w:p>
    <w:p w14:paraId="72D3932D" w14:textId="77777777" w:rsidR="004A5973" w:rsidRDefault="004A5973" w:rsidP="00D41468">
      <w:pPr>
        <w:pStyle w:val="ComputerScreen"/>
      </w:pPr>
      <w:r>
        <w:t>FLAGGED OI RESULTS - OUTPT        OFF  OERR value is Disabled</w:t>
      </w:r>
    </w:p>
    <w:p w14:paraId="72D3932E" w14:textId="77777777" w:rsidR="004A5973" w:rsidRDefault="004A5973" w:rsidP="00D41468">
      <w:pPr>
        <w:pStyle w:val="ComputerScreen"/>
      </w:pPr>
      <w:r>
        <w:t>FOOD/DRUG INTERACTION             OFF  OERR value is Disabled</w:t>
      </w:r>
    </w:p>
    <w:p w14:paraId="72D3932F" w14:textId="77777777" w:rsidR="004A5973" w:rsidRDefault="004A5973" w:rsidP="00D41468">
      <w:pPr>
        <w:pStyle w:val="ComputerScreen"/>
      </w:pPr>
      <w:r>
        <w:t>FREE TEXT                         OFF  OERR value is Disabled</w:t>
      </w:r>
    </w:p>
    <w:p w14:paraId="72D39330" w14:textId="77777777" w:rsidR="004A5973" w:rsidRDefault="004A5973" w:rsidP="00D41468">
      <w:pPr>
        <w:pStyle w:val="ComputerScreen"/>
      </w:pPr>
      <w:r>
        <w:t>IMAGING PATIENT EXAMINED          OFF  User value is Disabled</w:t>
      </w:r>
    </w:p>
    <w:p w14:paraId="72D39331" w14:textId="77777777" w:rsidR="004A5973" w:rsidRDefault="004A5973" w:rsidP="00D41468">
      <w:pPr>
        <w:pStyle w:val="ComputerScreen"/>
      </w:pPr>
      <w:r>
        <w:t>IMAGING REQUEST CANCEL/HELD       ON   OERR value is Enabled</w:t>
      </w:r>
    </w:p>
    <w:p w14:paraId="72D39332" w14:textId="77777777" w:rsidR="004A5973" w:rsidRDefault="004A5973" w:rsidP="00D41468">
      <w:pPr>
        <w:pStyle w:val="ComputerScreen"/>
      </w:pPr>
      <w:r>
        <w:t>IMAGING RESULTS                   OFF  User value is Disabled</w:t>
      </w:r>
    </w:p>
    <w:p w14:paraId="72D39333" w14:textId="77777777" w:rsidR="004A5973" w:rsidRDefault="004A5973" w:rsidP="00D41468">
      <w:pPr>
        <w:pStyle w:val="ComputerScreen"/>
      </w:pPr>
      <w:r>
        <w:t>IMAGING RESULTS AMENDED           OFF  OERR value is Disabled</w:t>
      </w:r>
    </w:p>
    <w:p w14:paraId="72D39334" w14:textId="77777777" w:rsidR="004A5973" w:rsidRDefault="004A5973" w:rsidP="00D41468">
      <w:pPr>
        <w:pStyle w:val="ComputerScreen"/>
      </w:pPr>
      <w:r>
        <w:t>LAB ORDER CANCELED                OFF  OERR value is Disabled</w:t>
      </w:r>
    </w:p>
    <w:p w14:paraId="72D39335" w14:textId="77777777" w:rsidR="004A5973" w:rsidRDefault="004A5973" w:rsidP="00D41468">
      <w:pPr>
        <w:pStyle w:val="ComputerScreen"/>
      </w:pPr>
      <w:r>
        <w:t>LAB RESULTS                       OFF  OERR value is Disabled</w:t>
      </w:r>
    </w:p>
    <w:p w14:paraId="72D39336" w14:textId="77777777" w:rsidR="004A5973" w:rsidRDefault="004A5973" w:rsidP="00D41468">
      <w:pPr>
        <w:pStyle w:val="ComputerScreen"/>
      </w:pPr>
      <w:r>
        <w:t>MEDICATIONS EXPIRING              OFF  OERR value is Disabled</w:t>
      </w:r>
    </w:p>
    <w:p w14:paraId="72D39337" w14:textId="77777777" w:rsidR="004A5973" w:rsidRDefault="004A5973" w:rsidP="00D41468">
      <w:pPr>
        <w:pStyle w:val="ComputerScreen"/>
      </w:pPr>
      <w:r>
        <w:t>NEW ORDER                         OFF  OERR value is Disabled</w:t>
      </w:r>
    </w:p>
    <w:p w14:paraId="72D39338" w14:textId="77777777" w:rsidR="004A5973" w:rsidRDefault="004A5973" w:rsidP="00D41468">
      <w:pPr>
        <w:pStyle w:val="ComputerScreen"/>
      </w:pPr>
      <w:r>
        <w:t>NEW SERVICE CONSULT/REQUEST       ON   User value is Mandatory</w:t>
      </w:r>
    </w:p>
    <w:p w14:paraId="72D39339" w14:textId="77777777" w:rsidR="004A5973" w:rsidRDefault="004A5973" w:rsidP="00D41468">
      <w:pPr>
        <w:pStyle w:val="ComputerScreen"/>
      </w:pPr>
      <w:r>
        <w:t>NPO DIET MORE THAN 72 HRS         OFF  OERR value is Disabled</w:t>
      </w:r>
    </w:p>
    <w:p w14:paraId="72D3933A" w14:textId="77777777" w:rsidR="004A5973" w:rsidRDefault="004A5973" w:rsidP="00D41468">
      <w:pPr>
        <w:pStyle w:val="ComputerScreen"/>
      </w:pPr>
      <w:r>
        <w:t>ORDER CHECK                       OFF  OERR value is Disabled</w:t>
      </w:r>
    </w:p>
    <w:p w14:paraId="72D3933B" w14:textId="77777777" w:rsidR="004A5973" w:rsidRDefault="004A5973" w:rsidP="00D41468">
      <w:pPr>
        <w:pStyle w:val="ComputerScreen"/>
      </w:pPr>
      <w:r>
        <w:t>ORDER REQUIRES CHART SIGNATURE    ON   OERR value is Mandatory</w:t>
      </w:r>
    </w:p>
    <w:p w14:paraId="72D3933C" w14:textId="77777777" w:rsidR="004A5973" w:rsidRDefault="004A5973" w:rsidP="00D41468">
      <w:pPr>
        <w:pStyle w:val="ComputerScreen"/>
      </w:pPr>
      <w:r>
        <w:t>ORDER REQUIRES CO-SIGNATURE       OFF  OERR value is Disabled</w:t>
      </w:r>
    </w:p>
    <w:p w14:paraId="72D3933D" w14:textId="77777777" w:rsidR="004A5973" w:rsidRDefault="004A5973" w:rsidP="00D41468">
      <w:pPr>
        <w:pStyle w:val="ComputerScreen"/>
      </w:pPr>
      <w:r>
        <w:t>ORDER REQUIRES ELEC SIGNATURE     ON   OERR value is Mandatory</w:t>
      </w:r>
    </w:p>
    <w:p w14:paraId="72D3933E" w14:textId="77777777" w:rsidR="004A5973" w:rsidRDefault="004A5973" w:rsidP="00D41468">
      <w:pPr>
        <w:pStyle w:val="ComputerScreen"/>
      </w:pPr>
      <w:r>
        <w:t>ORDERER-FLAGGED RESULTS           OFF  OERR value is Disabled</w:t>
      </w:r>
    </w:p>
    <w:p w14:paraId="72D3933F" w14:textId="77777777" w:rsidR="004A5973" w:rsidRDefault="004A5973" w:rsidP="00D41468">
      <w:pPr>
        <w:pStyle w:val="ComputerScreen"/>
      </w:pPr>
      <w:r>
        <w:t>SERVICE ORDER REQ CHART SIGN      ON   OERR value is Mandatory</w:t>
      </w:r>
    </w:p>
    <w:p w14:paraId="72D39340" w14:textId="77777777" w:rsidR="004A5973" w:rsidRDefault="004A5973" w:rsidP="00D41468">
      <w:pPr>
        <w:pStyle w:val="ComputerScreen"/>
      </w:pPr>
      <w:r>
        <w:t>STAT IMAGING REQUEST              OFF  OERR value is Disabled</w:t>
      </w:r>
    </w:p>
    <w:p w14:paraId="72D39341" w14:textId="77777777" w:rsidR="004A5973" w:rsidRDefault="004A5973" w:rsidP="00D41468">
      <w:pPr>
        <w:pStyle w:val="ComputerScreen"/>
      </w:pPr>
      <w:r>
        <w:t>STAT ORDER                        OFF  OERR value is Disabled</w:t>
      </w:r>
    </w:p>
    <w:p w14:paraId="72D39342" w14:textId="77777777" w:rsidR="004A5973" w:rsidRDefault="004A5973" w:rsidP="00D41468">
      <w:pPr>
        <w:pStyle w:val="ComputerScreen"/>
      </w:pPr>
      <w:r>
        <w:t>STAT RESULTS                      OFF  OERR value is Disabled</w:t>
      </w:r>
    </w:p>
    <w:p w14:paraId="72D39343" w14:textId="77777777" w:rsidR="004A5973" w:rsidRDefault="004A5973" w:rsidP="00D41468">
      <w:pPr>
        <w:pStyle w:val="ComputerScreen"/>
      </w:pPr>
      <w:r>
        <w:t>TRANSFER FROM PSYCHIATRY          OFF  OERR value is Disabled</w:t>
      </w:r>
    </w:p>
    <w:p w14:paraId="72D39344" w14:textId="77777777" w:rsidR="004A5973" w:rsidRDefault="004A5973" w:rsidP="00D41468">
      <w:pPr>
        <w:pStyle w:val="ComputerScreen"/>
      </w:pPr>
      <w:r>
        <w:t>UNSCHEDULED VISIT                 ON   OERR value is Enabled</w:t>
      </w:r>
    </w:p>
    <w:p w14:paraId="72D39345" w14:textId="77777777" w:rsidR="004A5973" w:rsidRDefault="004A5973" w:rsidP="00D41468">
      <w:pPr>
        <w:pStyle w:val="ComputerScreen"/>
      </w:pPr>
      <w:r>
        <w:t>UNVERIFIED MEDICATION ORDER       OFF  OERR value is Disabled</w:t>
      </w:r>
    </w:p>
    <w:p w14:paraId="72D39346" w14:textId="77777777" w:rsidR="004A5973" w:rsidRDefault="004A5973" w:rsidP="00D41468">
      <w:pPr>
        <w:pStyle w:val="ComputerScreen"/>
      </w:pPr>
      <w:r>
        <w:t>UNVERIFIED ORDER                  OFF  OERR value is Disabled</w:t>
      </w:r>
    </w:p>
    <w:p w14:paraId="72D39347" w14:textId="77777777" w:rsidR="004A5973" w:rsidRDefault="004A5973" w:rsidP="00D41468">
      <w:pPr>
        <w:pStyle w:val="ComputerScreen"/>
      </w:pPr>
      <w:r>
        <w:t>URGENT IMAGING REQUEST            OFF  OERR value is Disabled</w:t>
      </w:r>
    </w:p>
    <w:p w14:paraId="72D39348" w14:textId="77777777" w:rsidR="004A5973" w:rsidRDefault="004A5973" w:rsidP="00D41468">
      <w:pPr>
        <w:pStyle w:val="ComputerScreen"/>
      </w:pPr>
    </w:p>
    <w:p w14:paraId="72D39349" w14:textId="77777777" w:rsidR="004A5973" w:rsidRDefault="004A5973" w:rsidP="00D41468">
      <w:pPr>
        <w:pStyle w:val="ComputerScreen"/>
      </w:pPr>
      <w:r>
        <w:t xml:space="preserve">           - End of Report -</w:t>
      </w:r>
    </w:p>
    <w:p w14:paraId="72D3934A" w14:textId="77777777" w:rsidR="004A5973" w:rsidRDefault="004A5973" w:rsidP="00D41468">
      <w:pPr>
        <w:pStyle w:val="ComputerScreen"/>
      </w:pPr>
      <w:r>
        <w:br w:type="page"/>
      </w:r>
      <w:r>
        <w:lastRenderedPageBreak/>
        <w:t xml:space="preserve">Select Notification Mgmt Menu Option: </w:t>
      </w:r>
      <w:r>
        <w:rPr>
          <w:b/>
        </w:rPr>
        <w:t>1</w:t>
      </w:r>
      <w:r>
        <w:t xml:space="preserve">  Enable/Disable My Notifications</w:t>
      </w:r>
    </w:p>
    <w:p w14:paraId="72D3934B" w14:textId="77777777" w:rsidR="004A5973" w:rsidRDefault="004A5973" w:rsidP="00D41468">
      <w:pPr>
        <w:pStyle w:val="ComputerScreen"/>
      </w:pPr>
    </w:p>
    <w:p w14:paraId="72D3934C" w14:textId="77777777" w:rsidR="004A5973" w:rsidRDefault="004A5973" w:rsidP="00D41468">
      <w:pPr>
        <w:pStyle w:val="ComputerScreen"/>
      </w:pPr>
      <w:r>
        <w:t xml:space="preserve">                        Enable/Disable My Notifications</w:t>
      </w:r>
    </w:p>
    <w:p w14:paraId="72D3934D" w14:textId="77777777" w:rsidR="004A5973" w:rsidRDefault="004A5973" w:rsidP="00D41468">
      <w:pPr>
        <w:pStyle w:val="ComputerScreen"/>
      </w:pPr>
      <w:r>
        <w:t>-------------------------------------------------------------------------------</w:t>
      </w:r>
    </w:p>
    <w:p w14:paraId="72D3934E" w14:textId="77777777" w:rsidR="004A5973" w:rsidRDefault="004A5973" w:rsidP="00D41468">
      <w:pPr>
        <w:pStyle w:val="ComputerScreen"/>
      </w:pPr>
    </w:p>
    <w:p w14:paraId="72D3934F" w14:textId="77777777" w:rsidR="004A5973" w:rsidRDefault="004A5973" w:rsidP="00D41468">
      <w:pPr>
        <w:pStyle w:val="ComputerScreen"/>
      </w:pPr>
      <w:r>
        <w:t xml:space="preserve">------------------- Setting   for User: </w:t>
      </w:r>
      <w:r w:rsidR="00974320">
        <w:t>CPRSPROVIDER,ONE</w:t>
      </w:r>
      <w:r>
        <w:t xml:space="preserve"> -------------------</w:t>
      </w:r>
    </w:p>
    <w:p w14:paraId="72D39350" w14:textId="77777777" w:rsidR="004A5973" w:rsidRDefault="004A5973" w:rsidP="00D41468">
      <w:pPr>
        <w:pStyle w:val="ComputerScreen"/>
      </w:pPr>
      <w:r>
        <w:t>Select Notification: cons</w:t>
      </w:r>
    </w:p>
    <w:p w14:paraId="72D39351" w14:textId="77777777" w:rsidR="004A5973" w:rsidRDefault="004A5973" w:rsidP="00D41468">
      <w:pPr>
        <w:pStyle w:val="ComputerScreen"/>
      </w:pPr>
      <w:r>
        <w:t xml:space="preserve">     1   CONSULT/REQUEST CANCEL/HOLD  </w:t>
      </w:r>
    </w:p>
    <w:p w14:paraId="72D39352" w14:textId="77777777" w:rsidR="004A5973" w:rsidRDefault="004A5973" w:rsidP="00D41468">
      <w:pPr>
        <w:pStyle w:val="ComputerScreen"/>
      </w:pPr>
      <w:r>
        <w:t xml:space="preserve">     2   CONSULT/REQUEST RESOLUTION  </w:t>
      </w:r>
    </w:p>
    <w:p w14:paraId="72D39353" w14:textId="77777777" w:rsidR="004A5973" w:rsidRDefault="004A5973" w:rsidP="00D41468">
      <w:pPr>
        <w:pStyle w:val="ComputerScreen"/>
      </w:pPr>
      <w:r>
        <w:t xml:space="preserve">     3   CONSULT/REQUEST UPDATED  </w:t>
      </w:r>
    </w:p>
    <w:p w14:paraId="72D39354" w14:textId="77777777" w:rsidR="004A5973" w:rsidRDefault="004A5973" w:rsidP="00D41468">
      <w:pPr>
        <w:pStyle w:val="ComputerScreen"/>
      </w:pPr>
      <w:r>
        <w:t xml:space="preserve">CHOOSE 1-3: </w:t>
      </w:r>
      <w:r>
        <w:rPr>
          <w:b/>
        </w:rPr>
        <w:t>3</w:t>
      </w:r>
      <w:r>
        <w:t xml:space="preserve">  CONSULT/REQUEST UPDATED</w:t>
      </w:r>
    </w:p>
    <w:p w14:paraId="72D39355" w14:textId="77777777" w:rsidR="004A5973" w:rsidRDefault="004A5973" w:rsidP="00D41468">
      <w:pPr>
        <w:pStyle w:val="ComputerScreen"/>
      </w:pPr>
      <w:r>
        <w:t xml:space="preserve">Are you adding CONSULT/REQUEST UPDATED as a new Notification? Yes// </w:t>
      </w:r>
      <w:r>
        <w:rPr>
          <w:b/>
        </w:rPr>
        <w:t>&lt;Enter&gt;</w:t>
      </w:r>
      <w:r>
        <w:t xml:space="preserve"> YES</w:t>
      </w:r>
    </w:p>
    <w:p w14:paraId="72D39356" w14:textId="77777777" w:rsidR="004A5973" w:rsidRDefault="004A5973" w:rsidP="00D41468">
      <w:pPr>
        <w:pStyle w:val="ComputerScreen"/>
      </w:pPr>
    </w:p>
    <w:p w14:paraId="72D39357" w14:textId="77777777" w:rsidR="004A5973" w:rsidRDefault="004A5973" w:rsidP="00D41468">
      <w:pPr>
        <w:pStyle w:val="ComputerScreen"/>
      </w:pPr>
      <w:r>
        <w:t xml:space="preserve">Notification: CONSULT/REQUEST UPDATED// </w:t>
      </w:r>
      <w:r>
        <w:rPr>
          <w:b/>
        </w:rPr>
        <w:t>&lt;Enter&gt;</w:t>
      </w:r>
      <w:r>
        <w:t xml:space="preserve"> CONSULT/REQUEST UPDATED   CONSULT/REQUEST UPDATED</w:t>
      </w:r>
    </w:p>
    <w:p w14:paraId="72D39358" w14:textId="77777777" w:rsidR="004A5973" w:rsidRDefault="004A5973" w:rsidP="00D41468">
      <w:pPr>
        <w:pStyle w:val="ComputerScreen"/>
      </w:pPr>
      <w:r>
        <w:t xml:space="preserve">Value: </w:t>
      </w:r>
      <w:r>
        <w:rPr>
          <w:b/>
        </w:rPr>
        <w:t>?</w:t>
      </w:r>
    </w:p>
    <w:p w14:paraId="72D39359" w14:textId="77777777" w:rsidR="004A5973" w:rsidRDefault="004A5973" w:rsidP="00D41468">
      <w:pPr>
        <w:pStyle w:val="ComputerScreen"/>
      </w:pPr>
    </w:p>
    <w:p w14:paraId="72D3935A" w14:textId="77777777" w:rsidR="004A5973" w:rsidRDefault="004A5973" w:rsidP="00D41468">
      <w:pPr>
        <w:pStyle w:val="ComputerScreen"/>
      </w:pPr>
      <w:r>
        <w:t>Code indicating processing flag for the entity and notification.</w:t>
      </w:r>
    </w:p>
    <w:p w14:paraId="72D3935B" w14:textId="77777777" w:rsidR="004A5973" w:rsidRDefault="004A5973" w:rsidP="00D41468">
      <w:pPr>
        <w:pStyle w:val="ComputerScreen"/>
      </w:pPr>
    </w:p>
    <w:p w14:paraId="72D3935C" w14:textId="77777777" w:rsidR="004A5973" w:rsidRDefault="004A5973" w:rsidP="00D41468">
      <w:pPr>
        <w:pStyle w:val="ComputerScreen"/>
      </w:pPr>
      <w:r>
        <w:t xml:space="preserve">     Select one of the following:</w:t>
      </w:r>
    </w:p>
    <w:p w14:paraId="72D3935D" w14:textId="77777777" w:rsidR="004A5973" w:rsidRDefault="004A5973" w:rsidP="00D41468">
      <w:pPr>
        <w:pStyle w:val="ComputerScreen"/>
      </w:pPr>
    </w:p>
    <w:p w14:paraId="72D3935E" w14:textId="77777777" w:rsidR="004A5973" w:rsidRDefault="004A5973" w:rsidP="00D41468">
      <w:pPr>
        <w:pStyle w:val="ComputerScreen"/>
      </w:pPr>
      <w:r>
        <w:t xml:space="preserve">          M         Mandatory</w:t>
      </w:r>
    </w:p>
    <w:p w14:paraId="72D3935F" w14:textId="77777777" w:rsidR="004A5973" w:rsidRDefault="004A5973" w:rsidP="00D41468">
      <w:pPr>
        <w:pStyle w:val="ComputerScreen"/>
      </w:pPr>
      <w:r>
        <w:t xml:space="preserve">          E         Enabled</w:t>
      </w:r>
    </w:p>
    <w:p w14:paraId="72D39360" w14:textId="77777777" w:rsidR="004A5973" w:rsidRDefault="004A5973" w:rsidP="00D41468">
      <w:pPr>
        <w:pStyle w:val="ComputerScreen"/>
      </w:pPr>
      <w:r>
        <w:t xml:space="preserve">          D         Disabled</w:t>
      </w:r>
    </w:p>
    <w:p w14:paraId="72D39361" w14:textId="77777777" w:rsidR="004A5973" w:rsidRDefault="004A5973" w:rsidP="00D41468">
      <w:pPr>
        <w:pStyle w:val="ComputerScreen"/>
      </w:pPr>
    </w:p>
    <w:p w14:paraId="72D39362" w14:textId="77777777" w:rsidR="004A5973" w:rsidRDefault="004A5973" w:rsidP="00D41468">
      <w:pPr>
        <w:pStyle w:val="ComputerScreen"/>
      </w:pPr>
      <w:r>
        <w:t xml:space="preserve">Value: </w:t>
      </w:r>
      <w:r>
        <w:rPr>
          <w:b/>
        </w:rPr>
        <w:t>E</w:t>
      </w:r>
      <w:r>
        <w:t>nabled</w:t>
      </w:r>
    </w:p>
    <w:p w14:paraId="72D39363" w14:textId="77777777" w:rsidR="004A5973" w:rsidRDefault="004A5973" w:rsidP="00D41468">
      <w:pPr>
        <w:pStyle w:val="ComputerScreen"/>
      </w:pPr>
      <w:r>
        <w:t xml:space="preserve">Select Notification: </w:t>
      </w:r>
      <w:r>
        <w:rPr>
          <w:b/>
        </w:rPr>
        <w:t>&lt;Enter&gt;</w:t>
      </w:r>
      <w:r>
        <w:t xml:space="preserve">  </w:t>
      </w:r>
    </w:p>
    <w:p w14:paraId="72D39364" w14:textId="77777777" w:rsidR="004A5973" w:rsidRDefault="004A5973" w:rsidP="00D41468">
      <w:pPr>
        <w:pStyle w:val="ComputerScreen"/>
      </w:pPr>
    </w:p>
    <w:p w14:paraId="72D39365" w14:textId="77777777" w:rsidR="004A5973" w:rsidRDefault="004A5973" w:rsidP="00D41468">
      <w:pPr>
        <w:pStyle w:val="ComputerScreen"/>
        <w:rPr>
          <w:snapToGrid w:val="0"/>
        </w:rPr>
      </w:pPr>
      <w:r>
        <w:t xml:space="preserve">Select Notification Mgmt Menu Option: </w:t>
      </w:r>
    </w:p>
    <w:p w14:paraId="72D39366" w14:textId="77777777" w:rsidR="004A5973" w:rsidRDefault="004A5973" w:rsidP="00D41468">
      <w:pPr>
        <w:pStyle w:val="Heading3"/>
        <w:rPr>
          <w:snapToGrid w:val="0"/>
        </w:rPr>
      </w:pPr>
      <w:bookmarkStart w:id="438" w:name="_Toc402366912"/>
      <w:r>
        <w:rPr>
          <w:snapToGrid w:val="0"/>
        </w:rPr>
        <w:br w:type="page"/>
      </w:r>
      <w:bookmarkStart w:id="439" w:name="_Toc421668559"/>
      <w:bookmarkStart w:id="440" w:name="_Toc421693986"/>
      <w:bookmarkStart w:id="441" w:name="_Toc508628529"/>
      <w:r>
        <w:rPr>
          <w:snapToGrid w:val="0"/>
        </w:rPr>
        <w:lastRenderedPageBreak/>
        <w:t>New Service Consult/Request</w:t>
      </w:r>
      <w:bookmarkEnd w:id="438"/>
      <w:bookmarkEnd w:id="439"/>
      <w:bookmarkEnd w:id="440"/>
      <w:bookmarkEnd w:id="441"/>
      <w:r>
        <w:rPr>
          <w:snapToGrid w:val="0"/>
        </w:rPr>
        <w:fldChar w:fldCharType="begin"/>
      </w:r>
      <w:r>
        <w:instrText xml:space="preserve"> XE "</w:instrText>
      </w:r>
      <w:r>
        <w:rPr>
          <w:snapToGrid w:val="0"/>
        </w:rPr>
        <w:instrText>New Service Consult/Request</w:instrText>
      </w:r>
      <w:r>
        <w:instrText xml:space="preserve">" </w:instrText>
      </w:r>
      <w:r>
        <w:rPr>
          <w:snapToGrid w:val="0"/>
        </w:rPr>
        <w:fldChar w:fldCharType="end"/>
      </w:r>
    </w:p>
    <w:p w14:paraId="72D39367" w14:textId="77777777" w:rsidR="001A43C5" w:rsidRDefault="001A43C5" w:rsidP="00D41468">
      <w:pPr>
        <w:rPr>
          <w:snapToGrid w:val="0"/>
        </w:rPr>
      </w:pPr>
    </w:p>
    <w:p w14:paraId="72D39368" w14:textId="77777777" w:rsidR="004A5973" w:rsidRDefault="004A5973" w:rsidP="00D41468">
      <w:pPr>
        <w:rPr>
          <w:snapToGrid w:val="0"/>
        </w:rPr>
      </w:pPr>
      <w:r>
        <w:rPr>
          <w:snapToGrid w:val="0"/>
        </w:rPr>
        <w:t>This notification is triggered by the Consults package when a new consult has been requested by a user.</w:t>
      </w:r>
    </w:p>
    <w:p w14:paraId="72D39369" w14:textId="77777777" w:rsidR="001A43C5" w:rsidRDefault="001A43C5" w:rsidP="00D41468">
      <w:pPr>
        <w:rPr>
          <w:snapToGrid w:val="0"/>
        </w:rPr>
      </w:pPr>
    </w:p>
    <w:p w14:paraId="72D3936A" w14:textId="77777777" w:rsidR="004A5973" w:rsidRDefault="004A5973" w:rsidP="00D41468">
      <w:pPr>
        <w:rPr>
          <w:snapToGrid w:val="0"/>
        </w:rPr>
      </w:pPr>
      <w:r>
        <w:rPr>
          <w:snapToGrid w:val="0"/>
        </w:rPr>
        <w:t>In the following example, the system displays three notifications for new Consults:</w:t>
      </w:r>
    </w:p>
    <w:p w14:paraId="72D3936B" w14:textId="77777777" w:rsidR="004A5973" w:rsidRDefault="004A5973" w:rsidP="00D41468">
      <w:pPr>
        <w:pStyle w:val="BlankLine"/>
        <w:rPr>
          <w:snapToGrid w:val="0"/>
        </w:rPr>
      </w:pPr>
    </w:p>
    <w:p w14:paraId="72D3936C" w14:textId="77777777"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5377): New consult Neuro (Stat)</w:t>
      </w:r>
    </w:p>
    <w:p w14:paraId="72D3936D" w14:textId="77777777"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3456): New consult CAR (Routine)</w:t>
      </w:r>
    </w:p>
    <w:p w14:paraId="72D3936E" w14:textId="77777777"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6572): New consult PLM (Routine)</w:t>
      </w:r>
    </w:p>
    <w:p w14:paraId="72D3936F" w14:textId="77777777" w:rsidR="004A5973" w:rsidRDefault="004A5973" w:rsidP="00D41468">
      <w:pPr>
        <w:pStyle w:val="ComputerScreen"/>
        <w:rPr>
          <w:snapToGrid w:val="0"/>
        </w:rPr>
      </w:pPr>
      <w:r>
        <w:rPr>
          <w:snapToGrid w:val="0"/>
        </w:rPr>
        <w:t xml:space="preserve">          Enter "VA VIEW ALERTS to review alerts</w:t>
      </w:r>
    </w:p>
    <w:p w14:paraId="72D39370" w14:textId="77777777" w:rsidR="004A5973" w:rsidRDefault="004A5973" w:rsidP="00D41468">
      <w:pPr>
        <w:pStyle w:val="ComputerScreen"/>
        <w:rPr>
          <w:snapToGrid w:val="0"/>
        </w:rPr>
      </w:pPr>
    </w:p>
    <w:p w14:paraId="72D39371" w14:textId="77777777" w:rsidR="004A5973" w:rsidRDefault="004A5973" w:rsidP="00D41468">
      <w:pPr>
        <w:pStyle w:val="ComputerScreen"/>
        <w:rPr>
          <w:snapToGrid w:val="0"/>
        </w:rPr>
      </w:pPr>
      <w:r>
        <w:rPr>
          <w:snapToGrid w:val="0"/>
        </w:rPr>
        <w:t>Select Systems Manager Menu Option:</w:t>
      </w:r>
    </w:p>
    <w:p w14:paraId="72D39372" w14:textId="77777777" w:rsidR="001A43C5" w:rsidRDefault="001A43C5" w:rsidP="00D41468">
      <w:pPr>
        <w:rPr>
          <w:snapToGrid w:val="0"/>
        </w:rPr>
      </w:pPr>
    </w:p>
    <w:p w14:paraId="72D39373" w14:textId="77777777" w:rsidR="004A5973" w:rsidRDefault="004A5973" w:rsidP="00D41468">
      <w:pPr>
        <w:rPr>
          <w:snapToGrid w:val="0"/>
        </w:rPr>
      </w:pPr>
      <w:r>
        <w:rPr>
          <w:snapToGrid w:val="0"/>
        </w:rPr>
        <w:t>As a follow-up action, the system displays the consult in a Consult/Tracking screen so that the recipient can take appropriate action. To initiate the follow-up action, enter VA at the prompt</w:t>
      </w:r>
      <w:r>
        <w:rPr>
          <w:snapToGrid w:val="0"/>
        </w:rPr>
        <w:fldChar w:fldCharType="begin"/>
      </w:r>
      <w:r>
        <w:instrText xml:space="preserve"> XE "prompt" </w:instrText>
      </w:r>
      <w:r>
        <w:rPr>
          <w:snapToGrid w:val="0"/>
        </w:rPr>
        <w:fldChar w:fldCharType="end"/>
      </w:r>
      <w:r>
        <w:rPr>
          <w:snapToGrid w:val="0"/>
        </w:rPr>
        <w:t xml:space="preserve"> and select the notification you want to follow-up on. After selecting this notification from the View Alerts menu, the system deletes the notification.</w:t>
      </w:r>
    </w:p>
    <w:p w14:paraId="72D39374" w14:textId="77777777" w:rsidR="004A5973" w:rsidRDefault="004A5973" w:rsidP="00D41468">
      <w:pPr>
        <w:rPr>
          <w:b/>
        </w:rPr>
      </w:pPr>
      <w:r>
        <w:rPr>
          <w:snapToGrid w:val="0"/>
        </w:rPr>
        <w:t>In the following example, a new consult is first examined and then a receive action is performed:</w:t>
      </w:r>
    </w:p>
    <w:p w14:paraId="72D39375" w14:textId="77777777" w:rsidR="004A5973" w:rsidRDefault="004A5973" w:rsidP="00D41468">
      <w:pPr>
        <w:pStyle w:val="BlankLine"/>
      </w:pPr>
    </w:p>
    <w:p w14:paraId="72D39376" w14:textId="77777777" w:rsidR="004A5973" w:rsidRDefault="004A5973" w:rsidP="00D41468">
      <w:pPr>
        <w:pStyle w:val="ComputerScreen"/>
      </w:pPr>
      <w:r>
        <w:t xml:space="preserve"> 1.   </w:t>
      </w:r>
      <w:r w:rsidR="004426F8">
        <w:t>CPRSPATIE</w:t>
      </w:r>
      <w:r>
        <w:t xml:space="preserve"> (</w:t>
      </w:r>
      <w:r w:rsidR="004426F8">
        <w:t>C</w:t>
      </w:r>
      <w:r>
        <w:t>2342): NEW consult CAR (Routine)</w:t>
      </w:r>
    </w:p>
    <w:p w14:paraId="72D39377" w14:textId="77777777" w:rsidR="004A5973" w:rsidRDefault="004A5973" w:rsidP="00D41468">
      <w:pPr>
        <w:pStyle w:val="ComputerScreen"/>
      </w:pPr>
      <w:r>
        <w:t xml:space="preserve"> 2.   </w:t>
      </w:r>
      <w:r w:rsidR="004426F8">
        <w:t>CPRSPATIE</w:t>
      </w:r>
      <w:r>
        <w:t xml:space="preserve"> (</w:t>
      </w:r>
      <w:r w:rsidR="004426F8">
        <w:t>C</w:t>
      </w:r>
      <w:r>
        <w:t>2432): Consult COMPLETED: CAR</w:t>
      </w:r>
    </w:p>
    <w:p w14:paraId="72D39378" w14:textId="77777777" w:rsidR="004A5973" w:rsidRDefault="004A5973" w:rsidP="00D41468">
      <w:pPr>
        <w:pStyle w:val="ComputerScreen"/>
      </w:pPr>
      <w:r>
        <w:t xml:space="preserve">          Select from 1 to 3</w:t>
      </w:r>
    </w:p>
    <w:p w14:paraId="72D39379" w14:textId="77777777" w:rsidR="004A5973" w:rsidRDefault="004A5973" w:rsidP="00D41468">
      <w:pPr>
        <w:pStyle w:val="ComputerScreen"/>
      </w:pPr>
      <w:r>
        <w:t xml:space="preserve">          or enter ?, A I, F, P, M, R, or ^ to exit</w:t>
      </w:r>
    </w:p>
    <w:p w14:paraId="72D3937A" w14:textId="77777777" w:rsidR="004A5973" w:rsidRDefault="004A5973" w:rsidP="00D41468">
      <w:pPr>
        <w:pStyle w:val="ComputerScreen"/>
      </w:pPr>
      <w:r>
        <w:t xml:space="preserve">          or RETURN to continue: </w:t>
      </w:r>
      <w:r>
        <w:rPr>
          <w:b/>
        </w:rPr>
        <w:t>A</w:t>
      </w:r>
    </w:p>
    <w:p w14:paraId="72D3937B" w14:textId="77777777" w:rsidR="004A5973" w:rsidRDefault="004A5973" w:rsidP="00D41468">
      <w:pPr>
        <w:pStyle w:val="ComputerScreen"/>
      </w:pPr>
    </w:p>
    <w:p w14:paraId="72D3937C" w14:textId="77777777" w:rsidR="004A5973" w:rsidRDefault="004A5973" w:rsidP="00D41468">
      <w:pPr>
        <w:pStyle w:val="ComputerScreen"/>
      </w:pPr>
      <w:r>
        <w:t xml:space="preserve">Processing alert: </w:t>
      </w:r>
      <w:r w:rsidR="004426F8">
        <w:t>CPRSPATIENT,NINE</w:t>
      </w:r>
      <w:r>
        <w:t xml:space="preserve"> (</w:t>
      </w:r>
      <w:r w:rsidR="004426F8">
        <w:t>C</w:t>
      </w:r>
      <w:r>
        <w:t>2342): NEW consult  (Routine)</w:t>
      </w:r>
    </w:p>
    <w:p w14:paraId="72D3937D" w14:textId="77777777" w:rsidR="004A5973" w:rsidRDefault="004A5973" w:rsidP="00D41468">
      <w:pPr>
        <w:pStyle w:val="BlankLine"/>
      </w:pPr>
    </w:p>
    <w:p w14:paraId="72D3937E" w14:textId="77777777" w:rsidR="004A5973" w:rsidRPr="001A43C5" w:rsidRDefault="004A5973" w:rsidP="00D41468">
      <w:pPr>
        <w:pStyle w:val="ComputerScreen"/>
      </w:pPr>
      <w:r w:rsidRPr="001A43C5">
        <w:t>Consult/Request Alerts        Feb 13, 1998 13:43:55        Page:    1 of    1</w:t>
      </w:r>
    </w:p>
    <w:p w14:paraId="72D3937F" w14:textId="77777777" w:rsidR="004A5973" w:rsidRDefault="004426F8" w:rsidP="00D41468">
      <w:pPr>
        <w:pStyle w:val="ComputerScreen"/>
      </w:pPr>
      <w:r>
        <w:t>CPRSPATIENT,NINE</w:t>
      </w:r>
      <w:r w:rsidR="004A5973">
        <w:t xml:space="preserve">         </w:t>
      </w:r>
      <w:r>
        <w:t>666</w:t>
      </w:r>
      <w:r w:rsidR="004A5973">
        <w:t>-24-2342   1A              MAR 3,1960 (40)   &lt;AD&gt;</w:t>
      </w:r>
    </w:p>
    <w:p w14:paraId="72D39380" w14:textId="77777777" w:rsidR="004A5973" w:rsidRDefault="004A5973" w:rsidP="00D41468">
      <w:pPr>
        <w:pStyle w:val="ComputerScreen"/>
      </w:pPr>
      <w:r>
        <w:t xml:space="preserve">                                                                 Wt.(lb): 184</w:t>
      </w:r>
    </w:p>
    <w:p w14:paraId="72D39381" w14:textId="77777777" w:rsidR="004A5973" w:rsidRPr="001A43C5" w:rsidRDefault="004A5973" w:rsidP="00D41468">
      <w:pPr>
        <w:pStyle w:val="ComputerScreen"/>
      </w:pPr>
      <w:r w:rsidRPr="001A43C5">
        <w:t xml:space="preserve">  Number       Date    St  Service                    Procedure              </w:t>
      </w:r>
    </w:p>
    <w:p w14:paraId="72D39382" w14:textId="77777777" w:rsidR="004A5973" w:rsidRDefault="004A5973" w:rsidP="00D41468">
      <w:pPr>
        <w:pStyle w:val="ComputerScreen"/>
      </w:pPr>
      <w:r>
        <w:t xml:space="preserve">  1          12/16/97  p   CARDIOLOGY                 EKG Portable              </w:t>
      </w:r>
    </w:p>
    <w:p w14:paraId="72D39383" w14:textId="77777777" w:rsidR="004A5973" w:rsidRDefault="004A5973" w:rsidP="00D41468">
      <w:pPr>
        <w:pStyle w:val="ComputerScreen"/>
      </w:pPr>
    </w:p>
    <w:p w14:paraId="72D39384" w14:textId="77777777" w:rsidR="004A5973" w:rsidRDefault="004A5973" w:rsidP="00D41468">
      <w:pPr>
        <w:pStyle w:val="ComputerScreen"/>
      </w:pPr>
    </w:p>
    <w:p w14:paraId="72D39385" w14:textId="77777777" w:rsidR="004A5973" w:rsidRDefault="004A5973" w:rsidP="00D41468">
      <w:pPr>
        <w:pStyle w:val="ComputerScreen"/>
      </w:pPr>
    </w:p>
    <w:p w14:paraId="72D39386" w14:textId="77777777" w:rsidR="004A5973" w:rsidRDefault="004A5973" w:rsidP="00D41468">
      <w:pPr>
        <w:pStyle w:val="ComputerScreen"/>
      </w:pPr>
    </w:p>
    <w:p w14:paraId="72D39387" w14:textId="77777777" w:rsidR="004A5973" w:rsidRDefault="004A5973" w:rsidP="00D41468">
      <w:pPr>
        <w:pStyle w:val="ComputerScreen"/>
      </w:pPr>
    </w:p>
    <w:p w14:paraId="72D39388" w14:textId="77777777" w:rsidR="004A5973" w:rsidRDefault="004A5973" w:rsidP="00D41468">
      <w:pPr>
        <w:pStyle w:val="ComputerScreen"/>
      </w:pPr>
    </w:p>
    <w:p w14:paraId="72D39389" w14:textId="77777777" w:rsidR="004A5973" w:rsidRDefault="004A5973" w:rsidP="00D41468">
      <w:pPr>
        <w:pStyle w:val="ComputerScreen"/>
      </w:pPr>
    </w:p>
    <w:p w14:paraId="72D3938A" w14:textId="77777777" w:rsidR="004A5973" w:rsidRDefault="004A5973" w:rsidP="00D41468">
      <w:pPr>
        <w:pStyle w:val="ComputerScreen"/>
      </w:pPr>
    </w:p>
    <w:p w14:paraId="72D3938B" w14:textId="77777777" w:rsidR="004A5973" w:rsidRDefault="004A5973" w:rsidP="00D41468">
      <w:pPr>
        <w:pStyle w:val="ComputerScreen"/>
      </w:pPr>
    </w:p>
    <w:p w14:paraId="72D3938C" w14:textId="77777777" w:rsidR="004A5973" w:rsidRDefault="004A5973" w:rsidP="00D41468">
      <w:pPr>
        <w:pStyle w:val="CScreenReversed"/>
      </w:pPr>
      <w:r>
        <w:t xml:space="preserve">          Enter ?? for more actions                                             </w:t>
      </w:r>
    </w:p>
    <w:p w14:paraId="72D3938D" w14:textId="77777777" w:rsidR="004A5973" w:rsidRDefault="004A5973" w:rsidP="00D41468">
      <w:pPr>
        <w:pStyle w:val="ComputerScreen"/>
      </w:pPr>
      <w:r>
        <w:t>SP Select Patient   FR Forward          CT Complete/Update  RT Results Display</w:t>
      </w:r>
    </w:p>
    <w:p w14:paraId="72D3938E" w14:textId="77777777" w:rsidR="004A5973" w:rsidRDefault="004A5973" w:rsidP="00D41468">
      <w:pPr>
        <w:pStyle w:val="ComputerScreen"/>
      </w:pPr>
      <w:r>
        <w:t>CV Change View ...  CX Cancel (Deny)    MA Make Addendum    PF Print Form 513</w:t>
      </w:r>
    </w:p>
    <w:p w14:paraId="72D3938F" w14:textId="77777777" w:rsidR="004A5973" w:rsidRDefault="004A5973" w:rsidP="00D41468">
      <w:pPr>
        <w:pStyle w:val="ComputerScreen"/>
      </w:pPr>
      <w:r>
        <w:t>RC Receive          DC Discontinue      SF Sig Findings     RM Remove Med Rslt</w:t>
      </w:r>
    </w:p>
    <w:p w14:paraId="72D39390" w14:textId="77777777" w:rsidR="004A5973" w:rsidRDefault="004A5973" w:rsidP="00D41468">
      <w:pPr>
        <w:pStyle w:val="ComputerScreen"/>
      </w:pPr>
      <w:r>
        <w:t>SC Schedule         CM Add Comment      DD Detailed Display ER Edit/Resubmit</w:t>
      </w:r>
    </w:p>
    <w:p w14:paraId="72D39391" w14:textId="77777777" w:rsidR="004A5973" w:rsidRDefault="004A5973" w:rsidP="00D41468">
      <w:pPr>
        <w:pStyle w:val="ComputerScreen"/>
      </w:pPr>
      <w:r>
        <w:t xml:space="preserve">Select Action: Quit// </w:t>
      </w:r>
      <w:r>
        <w:rPr>
          <w:b/>
        </w:rPr>
        <w:t>DD</w:t>
      </w:r>
      <w:r>
        <w:t xml:space="preserve">   Detailed Display   </w:t>
      </w:r>
    </w:p>
    <w:p w14:paraId="72D39392" w14:textId="77777777" w:rsidR="004A5973" w:rsidRDefault="004A5973" w:rsidP="00D41468">
      <w:pPr>
        <w:pStyle w:val="BlankLine"/>
      </w:pPr>
    </w:p>
    <w:p w14:paraId="72D39393" w14:textId="77777777" w:rsidR="004A5973" w:rsidRDefault="004A5973" w:rsidP="00D41468">
      <w:pPr>
        <w:pStyle w:val="ComputerScreen"/>
      </w:pPr>
      <w:r>
        <w:t>Compiling Report...</w:t>
      </w:r>
    </w:p>
    <w:p w14:paraId="72D39394" w14:textId="77777777" w:rsidR="004A5973" w:rsidRDefault="004A5973" w:rsidP="00D41468">
      <w:pPr>
        <w:pStyle w:val="BlankLine"/>
      </w:pPr>
    </w:p>
    <w:p w14:paraId="72D39395" w14:textId="77777777" w:rsidR="004A5973" w:rsidRPr="001A43C5" w:rsidRDefault="004A5973" w:rsidP="00D41468">
      <w:pPr>
        <w:pStyle w:val="ComputerScreen"/>
      </w:pPr>
      <w:r w:rsidRPr="001A43C5">
        <w:t>CONSULTS DETAILED DISPLAY     Dec 19, 1997 08:12:04        Page:    1 of    5</w:t>
      </w:r>
      <w:r w:rsidRPr="001A43C5">
        <w:sym w:font="Symbol" w:char="F07F"/>
      </w:r>
    </w:p>
    <w:p w14:paraId="72D39396" w14:textId="77777777" w:rsidR="004A5973" w:rsidRDefault="004A5973" w:rsidP="00D41468">
      <w:pPr>
        <w:pStyle w:val="ComputerScreen"/>
      </w:pPr>
      <w:r>
        <w:t>CONSULT DETAILED DISPLAY                             Consult No.: 731</w:t>
      </w:r>
    </w:p>
    <w:p w14:paraId="72D39397" w14:textId="77777777" w:rsidR="004A5973" w:rsidRDefault="004A5973" w:rsidP="00D41468">
      <w:pPr>
        <w:pStyle w:val="ComputerScreen"/>
      </w:pPr>
      <w:r>
        <w:t>TRAT,JACK     234-24-2342     DOB:  (74)  Wt. (lb): No Entry</w:t>
      </w:r>
    </w:p>
    <w:p w14:paraId="72D39398" w14:textId="77777777" w:rsidR="004A5973" w:rsidRDefault="004A5973" w:rsidP="00D41468">
      <w:pPr>
        <w:pStyle w:val="ComputerScreen"/>
      </w:pPr>
      <w:r>
        <w:t xml:space="preserve">                                                                             </w:t>
      </w:r>
      <w:r>
        <w:sym w:font="Symbol" w:char="F07F"/>
      </w:r>
    </w:p>
    <w:p w14:paraId="72D39399" w14:textId="77777777" w:rsidR="004A5973" w:rsidRDefault="004A5973" w:rsidP="00D41468">
      <w:pPr>
        <w:pStyle w:val="ComputerScreen"/>
      </w:pPr>
      <w:r>
        <w:lastRenderedPageBreak/>
        <w:t xml:space="preserve">Current Inpatient/Outpatient: Inpatient                                         </w:t>
      </w:r>
    </w:p>
    <w:p w14:paraId="72D3939A" w14:textId="77777777" w:rsidR="004A5973" w:rsidRDefault="004A5973" w:rsidP="00D41468">
      <w:pPr>
        <w:pStyle w:val="ComputerScreen"/>
      </w:pPr>
      <w:r>
        <w:t xml:space="preserve">Ward:                  1A                                                       </w:t>
      </w:r>
    </w:p>
    <w:p w14:paraId="72D3939B" w14:textId="77777777" w:rsidR="004A5973" w:rsidRDefault="004A5973" w:rsidP="00D41468">
      <w:pPr>
        <w:pStyle w:val="ComputerScreen"/>
      </w:pPr>
      <w:r>
        <w:t xml:space="preserve">To Service:            CARDIOLOGY                                               </w:t>
      </w:r>
    </w:p>
    <w:p w14:paraId="72D3939C" w14:textId="77777777" w:rsidR="004A5973" w:rsidRDefault="004A5973" w:rsidP="00D41468">
      <w:pPr>
        <w:pStyle w:val="ComputerScreen"/>
      </w:pPr>
      <w:r>
        <w:t xml:space="preserve">From Service:          1A                                                       </w:t>
      </w:r>
    </w:p>
    <w:p w14:paraId="72D3939D" w14:textId="77777777" w:rsidR="004A5973" w:rsidRDefault="004A5973" w:rsidP="00D41468">
      <w:pPr>
        <w:pStyle w:val="ComputerScreen"/>
      </w:pPr>
      <w:r>
        <w:t xml:space="preserve">Consult Type:          EKG Portable                                             </w:t>
      </w:r>
    </w:p>
    <w:p w14:paraId="72D3939E" w14:textId="77777777" w:rsidR="004A5973" w:rsidRDefault="004A5973" w:rsidP="00D41468">
      <w:pPr>
        <w:pStyle w:val="ComputerScreen"/>
      </w:pPr>
      <w:r>
        <w:t xml:space="preserve">Provisional Diagnosis: Cardiomyopathy                                          </w:t>
      </w:r>
    </w:p>
    <w:p w14:paraId="72D3939F" w14:textId="77777777" w:rsidR="004A5973" w:rsidRDefault="004A5973" w:rsidP="00D41468">
      <w:pPr>
        <w:pStyle w:val="ComputerScreen"/>
      </w:pPr>
      <w:r>
        <w:t xml:space="preserve">Reason For Request:    Rule out alternate diagnosis                            </w:t>
      </w:r>
    </w:p>
    <w:p w14:paraId="72D393A0" w14:textId="77777777" w:rsidR="004A5973" w:rsidRDefault="004A5973" w:rsidP="00D41468">
      <w:pPr>
        <w:pStyle w:val="ComputerScreen"/>
      </w:pPr>
      <w:r>
        <w:t xml:space="preserve">Status:                PENDING                                                  </w:t>
      </w:r>
    </w:p>
    <w:p w14:paraId="72D393A1" w14:textId="77777777" w:rsidR="004A5973" w:rsidRDefault="004A5973" w:rsidP="00D41468">
      <w:pPr>
        <w:pStyle w:val="ComputerScreen"/>
      </w:pPr>
      <w:r>
        <w:t xml:space="preserve">                                                                                </w:t>
      </w:r>
    </w:p>
    <w:p w14:paraId="72D393A2" w14:textId="77777777" w:rsidR="004A5973" w:rsidRDefault="004A5973" w:rsidP="00D41468">
      <w:pPr>
        <w:pStyle w:val="ComputerScreen"/>
      </w:pPr>
      <w:r>
        <w:t xml:space="preserve">Service is to be rendered on an INPATIENT basis                                 </w:t>
      </w:r>
    </w:p>
    <w:p w14:paraId="72D393A3" w14:textId="77777777" w:rsidR="004A5973" w:rsidRDefault="004A5973" w:rsidP="00D41468">
      <w:pPr>
        <w:pStyle w:val="ComputerScreen"/>
      </w:pPr>
      <w:r>
        <w:t xml:space="preserve">ATTENTION:            </w:t>
      </w:r>
      <w:r w:rsidR="004426F8">
        <w:t>CPRSPROVIDER,SEVEN</w:t>
      </w:r>
      <w:r>
        <w:t xml:space="preserve">                                         </w:t>
      </w:r>
    </w:p>
    <w:p w14:paraId="72D393A4" w14:textId="77777777" w:rsidR="004A5973" w:rsidRDefault="004A5973" w:rsidP="00D41468">
      <w:pPr>
        <w:pStyle w:val="ComputerScreen"/>
      </w:pPr>
      <w:r>
        <w:t xml:space="preserve">Place:                Bedside                                                   </w:t>
      </w:r>
    </w:p>
    <w:p w14:paraId="72D393A5" w14:textId="77777777" w:rsidR="004A5973" w:rsidRDefault="004A5973" w:rsidP="00D41468">
      <w:pPr>
        <w:pStyle w:val="ComputerScreen"/>
      </w:pPr>
      <w:r>
        <w:t xml:space="preserve">Urgency:              Stat                                                      </w:t>
      </w:r>
    </w:p>
    <w:p w14:paraId="72D393A6" w14:textId="77777777" w:rsidR="004A5973" w:rsidRDefault="004A5973" w:rsidP="00D41468">
      <w:pPr>
        <w:pStyle w:val="ComputerScreen"/>
      </w:pPr>
    </w:p>
    <w:p w14:paraId="72D393A7" w14:textId="77777777" w:rsidR="004A5973" w:rsidRDefault="004A5973" w:rsidP="00D41468">
      <w:pPr>
        <w:pStyle w:val="ComputerScreen"/>
      </w:pPr>
      <w:r>
        <w:t xml:space="preserve">Request Activity      Date/Time       Ordering Clinician  Entered By            </w:t>
      </w:r>
    </w:p>
    <w:p w14:paraId="72D393A8" w14:textId="77777777" w:rsidR="004A5973" w:rsidRDefault="004A5973" w:rsidP="00D41468">
      <w:pPr>
        <w:pStyle w:val="ComputerScreen"/>
      </w:pPr>
      <w:r>
        <w:t xml:space="preserve">CPRS RELEASED ORDER   12/16/97 15:52  </w:t>
      </w:r>
      <w:r w:rsidR="004426F8">
        <w:t>CPRSPROVIDER,SEVEN</w:t>
      </w:r>
      <w:r>
        <w:t xml:space="preserve">  </w:t>
      </w:r>
      <w:r w:rsidR="004426F8">
        <w:t>CPRSPROVIDER,SEVEN</w:t>
      </w:r>
      <w:r>
        <w:t xml:space="preserve">       </w:t>
      </w:r>
    </w:p>
    <w:p w14:paraId="72D393A9" w14:textId="77777777" w:rsidR="004A5973" w:rsidRDefault="004A5973" w:rsidP="00D41468">
      <w:pPr>
        <w:pStyle w:val="CScreenReversed"/>
      </w:pPr>
      <w:r>
        <w:t xml:space="preserve">+         Enter ?? for more actions                                             </w:t>
      </w:r>
    </w:p>
    <w:p w14:paraId="72D393AA" w14:textId="77777777" w:rsidR="004A5973" w:rsidRDefault="004A5973" w:rsidP="00D41468">
      <w:pPr>
        <w:pStyle w:val="ComputerScreen"/>
      </w:pPr>
    </w:p>
    <w:p w14:paraId="72D393AB" w14:textId="77777777" w:rsidR="004A5973" w:rsidRDefault="004A5973" w:rsidP="00D41468">
      <w:pPr>
        <w:pStyle w:val="ComputerScreen"/>
      </w:pPr>
      <w:r>
        <w:t xml:space="preserve">Select Action: Next Screen// </w:t>
      </w:r>
      <w:r>
        <w:rPr>
          <w:b/>
        </w:rPr>
        <w:t>Q</w:t>
      </w:r>
      <w:r>
        <w:t xml:space="preserve">   Q  </w:t>
      </w:r>
    </w:p>
    <w:p w14:paraId="72D393AC" w14:textId="77777777" w:rsidR="004A5973" w:rsidRDefault="004A5973" w:rsidP="00D41468">
      <w:pPr>
        <w:pStyle w:val="ComputerScreen"/>
      </w:pPr>
    </w:p>
    <w:p w14:paraId="72D393AD" w14:textId="77777777" w:rsidR="004A5973" w:rsidRDefault="004A5973" w:rsidP="00D41468">
      <w:pPr>
        <w:pStyle w:val="BlankLine"/>
      </w:pPr>
    </w:p>
    <w:p w14:paraId="72D393AE" w14:textId="77777777" w:rsidR="004A5973" w:rsidRPr="001A43C5" w:rsidRDefault="004A5973" w:rsidP="00D41468">
      <w:pPr>
        <w:pStyle w:val="ComputerScreen"/>
      </w:pPr>
      <w:r w:rsidRPr="001A43C5">
        <w:t>Consult/Request Alerts        Feb 13, 1998 13:44:53        Page:    1 of    1</w:t>
      </w:r>
      <w:r w:rsidRPr="001A43C5">
        <w:sym w:font="Symbol" w:char="F07F"/>
      </w:r>
    </w:p>
    <w:p w14:paraId="72D393AF" w14:textId="77777777" w:rsidR="004A5973" w:rsidRDefault="004426F8" w:rsidP="00D41468">
      <w:pPr>
        <w:pStyle w:val="ComputerScreen"/>
      </w:pPr>
      <w:r>
        <w:t>CPRSPATIENT,NINE</w:t>
      </w:r>
      <w:r w:rsidR="004A5973">
        <w:t xml:space="preserve">         </w:t>
      </w:r>
      <w:r>
        <w:t>666</w:t>
      </w:r>
      <w:r w:rsidR="004A5973">
        <w:t>-24-2342   1A              MAR 3,1960 (40)   &lt;AD&gt;</w:t>
      </w:r>
    </w:p>
    <w:p w14:paraId="72D393B0" w14:textId="77777777" w:rsidR="004A5973" w:rsidRPr="001A43C5" w:rsidRDefault="004A5973" w:rsidP="00D41468">
      <w:pPr>
        <w:pStyle w:val="ComputerScreen"/>
        <w:rPr>
          <w:u w:val="single"/>
        </w:rPr>
      </w:pPr>
      <w:r>
        <w:t xml:space="preserve">                                                                 Wt.(lb): 184  Number       </w:t>
      </w:r>
      <w:r w:rsidRPr="001A43C5">
        <w:rPr>
          <w:u w:val="single"/>
        </w:rPr>
        <w:t xml:space="preserve">Date    St  Service                    Procedure              </w:t>
      </w:r>
      <w:r w:rsidRPr="001A43C5">
        <w:rPr>
          <w:u w:val="single"/>
        </w:rPr>
        <w:sym w:font="Symbol" w:char="F07F"/>
      </w:r>
    </w:p>
    <w:p w14:paraId="72D393B1" w14:textId="77777777" w:rsidR="004A5973" w:rsidRDefault="004A5973" w:rsidP="00D41468">
      <w:pPr>
        <w:pStyle w:val="ComputerScreen"/>
      </w:pPr>
      <w:r>
        <w:t xml:space="preserve">  1          12/16/97  p   CARDIOLOGY                 EKG Portable              </w:t>
      </w:r>
    </w:p>
    <w:p w14:paraId="72D393B2" w14:textId="77777777" w:rsidR="004A5973" w:rsidRDefault="004A5973" w:rsidP="00D41468">
      <w:pPr>
        <w:pStyle w:val="ComputerScreen"/>
      </w:pPr>
    </w:p>
    <w:p w14:paraId="72D393B3" w14:textId="77777777" w:rsidR="004A5973" w:rsidRDefault="004A5973" w:rsidP="00D41468">
      <w:pPr>
        <w:pStyle w:val="ComputerScreen"/>
      </w:pPr>
    </w:p>
    <w:p w14:paraId="72D393B4" w14:textId="77777777" w:rsidR="004A5973" w:rsidRDefault="004A5973" w:rsidP="00D41468">
      <w:pPr>
        <w:pStyle w:val="ComputerScreen"/>
      </w:pPr>
    </w:p>
    <w:p w14:paraId="72D393B5" w14:textId="77777777" w:rsidR="004A5973" w:rsidRDefault="004A5973" w:rsidP="00D41468">
      <w:pPr>
        <w:pStyle w:val="ComputerScreen"/>
      </w:pPr>
    </w:p>
    <w:p w14:paraId="72D393B6" w14:textId="77777777" w:rsidR="004A5973" w:rsidRDefault="004A5973" w:rsidP="00D41468">
      <w:pPr>
        <w:pStyle w:val="ComputerScreen"/>
      </w:pPr>
    </w:p>
    <w:p w14:paraId="72D393B7" w14:textId="77777777" w:rsidR="004A5973" w:rsidRDefault="004A5973" w:rsidP="00D41468">
      <w:pPr>
        <w:pStyle w:val="ComputerScreen"/>
      </w:pPr>
    </w:p>
    <w:p w14:paraId="72D393B8" w14:textId="77777777" w:rsidR="004A5973" w:rsidRDefault="004A5973" w:rsidP="00D41468">
      <w:pPr>
        <w:pStyle w:val="ComputerScreen"/>
      </w:pPr>
    </w:p>
    <w:p w14:paraId="72D393B9" w14:textId="77777777" w:rsidR="004A5973" w:rsidRDefault="004A5973" w:rsidP="00D41468">
      <w:pPr>
        <w:pStyle w:val="ComputerScreen"/>
      </w:pPr>
    </w:p>
    <w:p w14:paraId="72D393BA" w14:textId="77777777" w:rsidR="004A5973" w:rsidRDefault="004A5973" w:rsidP="00D41468">
      <w:pPr>
        <w:pStyle w:val="ComputerScreen"/>
      </w:pPr>
    </w:p>
    <w:p w14:paraId="72D393BB" w14:textId="77777777" w:rsidR="004A5973" w:rsidRDefault="004A5973" w:rsidP="00D41468">
      <w:pPr>
        <w:pStyle w:val="CScreenReversed"/>
      </w:pPr>
      <w:r>
        <w:t xml:space="preserve">          Enter ?? for more actions                                             </w:t>
      </w:r>
    </w:p>
    <w:p w14:paraId="72D393BC" w14:textId="77777777" w:rsidR="004A5973" w:rsidRDefault="004A5973" w:rsidP="00D41468">
      <w:pPr>
        <w:pStyle w:val="ComputerScreen"/>
      </w:pPr>
      <w:r>
        <w:t>SP Select Patient   FR Forward          CT Complete/Update  RT Results Display</w:t>
      </w:r>
    </w:p>
    <w:p w14:paraId="72D393BD" w14:textId="77777777" w:rsidR="004A5973" w:rsidRDefault="004A5973" w:rsidP="00D41468">
      <w:pPr>
        <w:pStyle w:val="ComputerScreen"/>
      </w:pPr>
      <w:r>
        <w:t>CV Change View ...  CX Cancel (Deny)    MA Make Addendum    PF Print Form 513</w:t>
      </w:r>
    </w:p>
    <w:p w14:paraId="72D393BE" w14:textId="77777777" w:rsidR="004A5973" w:rsidRDefault="004A5973" w:rsidP="00D41468">
      <w:pPr>
        <w:pStyle w:val="ComputerScreen"/>
      </w:pPr>
      <w:r>
        <w:t>RC Receive          DC Discontinue      SF Sig Findings     RM Remove Med Rslt</w:t>
      </w:r>
    </w:p>
    <w:p w14:paraId="72D393BF" w14:textId="77777777" w:rsidR="004A5973" w:rsidRDefault="004A5973" w:rsidP="00D41468">
      <w:pPr>
        <w:pStyle w:val="ComputerScreen"/>
      </w:pPr>
      <w:r>
        <w:t>SC Schedule         CM Add Comment      DD Detailed Display ER Edit/Resubmit</w:t>
      </w:r>
    </w:p>
    <w:p w14:paraId="72D393C0" w14:textId="77777777" w:rsidR="004A5973" w:rsidRDefault="004A5973" w:rsidP="00D41468">
      <w:pPr>
        <w:pStyle w:val="ComputerScreen"/>
      </w:pPr>
      <w:r>
        <w:t xml:space="preserve">Select Action: Quit// </w:t>
      </w:r>
      <w:r>
        <w:rPr>
          <w:b/>
        </w:rPr>
        <w:t>RC</w:t>
      </w:r>
      <w:r>
        <w:t xml:space="preserve">   Receive  </w:t>
      </w:r>
    </w:p>
    <w:p w14:paraId="72D393C1" w14:textId="77777777" w:rsidR="004A5973" w:rsidRDefault="004A5973" w:rsidP="00D41468">
      <w:pPr>
        <w:pStyle w:val="BlankLine"/>
      </w:pPr>
    </w:p>
    <w:p w14:paraId="72D393C2" w14:textId="77777777" w:rsidR="004A5973" w:rsidRDefault="004A5973" w:rsidP="00D41468">
      <w:pPr>
        <w:pStyle w:val="ComputerScreen"/>
      </w:pPr>
      <w:r>
        <w:t xml:space="preserve">Who received it?: </w:t>
      </w:r>
      <w:r w:rsidR="004426F8">
        <w:rPr>
          <w:b/>
        </w:rPr>
        <w:t>CPRSPROVIDER,SEVEN</w:t>
      </w:r>
      <w:r>
        <w:t xml:space="preserve">         </w:t>
      </w:r>
      <w:r w:rsidR="004426F8">
        <w:t>SC</w:t>
      </w:r>
      <w:r>
        <w:t xml:space="preserve">          </w:t>
      </w:r>
    </w:p>
    <w:p w14:paraId="72D393C3" w14:textId="77777777" w:rsidR="004A5973" w:rsidRDefault="004A5973" w:rsidP="00D41468">
      <w:pPr>
        <w:pStyle w:val="ComputerScreen"/>
      </w:pPr>
    </w:p>
    <w:p w14:paraId="72D393C4" w14:textId="77777777" w:rsidR="004A5973" w:rsidRDefault="004A5973" w:rsidP="00D41468">
      <w:pPr>
        <w:pStyle w:val="ComputerScreen"/>
      </w:pPr>
      <w:r>
        <w:t>Date/Time Actually Received: NOW//   (DEC 19, 1997 @ 08:12)</w:t>
      </w:r>
    </w:p>
    <w:p w14:paraId="72D393C5" w14:textId="77777777" w:rsidR="004A5973" w:rsidRDefault="004A5973" w:rsidP="00D41468">
      <w:pPr>
        <w:pStyle w:val="BlankLine"/>
      </w:pPr>
      <w:r>
        <w:t>(Continued on the next page.)</w:t>
      </w:r>
    </w:p>
    <w:p w14:paraId="72D393C6" w14:textId="77777777" w:rsidR="004A5973" w:rsidRPr="001A43C5" w:rsidRDefault="004A5973" w:rsidP="00D41468">
      <w:pPr>
        <w:pStyle w:val="ComputerScreen"/>
      </w:pPr>
      <w:r>
        <w:br w:type="page"/>
      </w:r>
      <w:r w:rsidRPr="001A43C5">
        <w:lastRenderedPageBreak/>
        <w:t>Consult/Request Alerts        Dec 19, 1997 08:13:01        Page:    1 of    1</w:t>
      </w:r>
    </w:p>
    <w:p w14:paraId="72D393C7" w14:textId="77777777" w:rsidR="004A5973" w:rsidRDefault="004426F8" w:rsidP="00D41468">
      <w:pPr>
        <w:pStyle w:val="ComputerScreen"/>
      </w:pPr>
      <w:r>
        <w:t>CPRSPATIENT,NINE</w:t>
      </w:r>
      <w:r w:rsidR="004A5973">
        <w:t xml:space="preserve">         </w:t>
      </w:r>
      <w:r>
        <w:t>666</w:t>
      </w:r>
      <w:r w:rsidR="004A5973">
        <w:t>-24-2342   1A              MAR 3,1960 (40)   &lt;AD&gt;</w:t>
      </w:r>
    </w:p>
    <w:p w14:paraId="72D393C8" w14:textId="77777777" w:rsidR="004A5973" w:rsidRPr="001A43C5" w:rsidRDefault="004A5973" w:rsidP="00D41468">
      <w:pPr>
        <w:pStyle w:val="ComputerScreen"/>
        <w:rPr>
          <w:u w:val="single"/>
        </w:rPr>
      </w:pPr>
      <w:r>
        <w:t xml:space="preserve">                                                                 Wt.(lb): 184  Number       </w:t>
      </w:r>
      <w:r w:rsidRPr="001A43C5">
        <w:rPr>
          <w:u w:val="single"/>
        </w:rPr>
        <w:t xml:space="preserve">Date    St  Service                    Procedure              </w:t>
      </w:r>
    </w:p>
    <w:p w14:paraId="72D393C9" w14:textId="77777777" w:rsidR="004A5973" w:rsidRDefault="004A5973" w:rsidP="00D41468">
      <w:pPr>
        <w:pStyle w:val="ComputerScreen"/>
      </w:pPr>
      <w:r>
        <w:t xml:space="preserve">  1          12/16/97  a   CARDIOLOGY                 EKG Portable              </w:t>
      </w:r>
    </w:p>
    <w:p w14:paraId="72D393CA" w14:textId="77777777" w:rsidR="004A5973" w:rsidRDefault="004A5973" w:rsidP="00D41468">
      <w:pPr>
        <w:pStyle w:val="ComputerScreen"/>
      </w:pPr>
    </w:p>
    <w:p w14:paraId="72D393CB" w14:textId="77777777" w:rsidR="004A5973" w:rsidRDefault="004A5973" w:rsidP="00D41468">
      <w:pPr>
        <w:pStyle w:val="ComputerScreen"/>
      </w:pPr>
    </w:p>
    <w:p w14:paraId="72D393CC" w14:textId="77777777" w:rsidR="004A5973" w:rsidRDefault="004A5973" w:rsidP="00D41468">
      <w:pPr>
        <w:pStyle w:val="ComputerScreen"/>
      </w:pPr>
    </w:p>
    <w:p w14:paraId="72D393CD" w14:textId="77777777" w:rsidR="004A5973" w:rsidRDefault="004A5973" w:rsidP="00D41468">
      <w:pPr>
        <w:pStyle w:val="ComputerScreen"/>
      </w:pPr>
    </w:p>
    <w:p w14:paraId="72D393CE" w14:textId="77777777" w:rsidR="004A5973" w:rsidRDefault="004A5973" w:rsidP="00D41468">
      <w:pPr>
        <w:pStyle w:val="ComputerScreen"/>
      </w:pPr>
    </w:p>
    <w:p w14:paraId="72D393CF" w14:textId="77777777" w:rsidR="004A5973" w:rsidRDefault="004A5973" w:rsidP="00D41468">
      <w:pPr>
        <w:pStyle w:val="ComputerScreen"/>
      </w:pPr>
    </w:p>
    <w:p w14:paraId="72D393D0" w14:textId="77777777" w:rsidR="004A5973" w:rsidRDefault="004A5973" w:rsidP="00D41468">
      <w:pPr>
        <w:pStyle w:val="ComputerScreen"/>
      </w:pPr>
    </w:p>
    <w:p w14:paraId="72D393D1" w14:textId="77777777" w:rsidR="004A5973" w:rsidRDefault="004A5973" w:rsidP="00D41468">
      <w:pPr>
        <w:pStyle w:val="ComputerScreen"/>
      </w:pPr>
    </w:p>
    <w:p w14:paraId="72D393D2" w14:textId="77777777" w:rsidR="004A5973" w:rsidRDefault="004A5973" w:rsidP="00D41468">
      <w:pPr>
        <w:pStyle w:val="ComputerScreen"/>
      </w:pPr>
    </w:p>
    <w:p w14:paraId="72D393D3" w14:textId="77777777" w:rsidR="004A5973" w:rsidRDefault="004A5973" w:rsidP="00D41468">
      <w:pPr>
        <w:pStyle w:val="CScreenReversed"/>
      </w:pPr>
      <w:r>
        <w:t xml:space="preserve">          Enter ?? for more actions                                             </w:t>
      </w:r>
    </w:p>
    <w:p w14:paraId="72D393D4" w14:textId="77777777" w:rsidR="004A5973" w:rsidRDefault="004A5973" w:rsidP="00D41468">
      <w:pPr>
        <w:pStyle w:val="ComputerScreen"/>
      </w:pPr>
      <w:r>
        <w:t>SP Select Patient   FR Forward          CT Complete/Update  RT Results Display</w:t>
      </w:r>
    </w:p>
    <w:p w14:paraId="72D393D5" w14:textId="77777777" w:rsidR="004A5973" w:rsidRDefault="004A5973" w:rsidP="00D41468">
      <w:pPr>
        <w:pStyle w:val="ComputerScreen"/>
      </w:pPr>
      <w:r>
        <w:t>CV Change View ...  CX Cancel (Deny)    MA Make Addendum    PF Print Form 513</w:t>
      </w:r>
    </w:p>
    <w:p w14:paraId="72D393D6" w14:textId="77777777" w:rsidR="004A5973" w:rsidRDefault="004A5973" w:rsidP="00D41468">
      <w:pPr>
        <w:pStyle w:val="ComputerScreen"/>
      </w:pPr>
      <w:r>
        <w:t>RC Receive          DC Discontinue      SF Sig Findings     ER Edit/Resubmit</w:t>
      </w:r>
    </w:p>
    <w:p w14:paraId="72D393D7" w14:textId="77777777" w:rsidR="004A5973" w:rsidRDefault="004A5973" w:rsidP="00D41468">
      <w:pPr>
        <w:pStyle w:val="ComputerScreen"/>
      </w:pPr>
      <w:r>
        <w:t xml:space="preserve">SC Schedule         CM Add Comment      DD Detailed Display </w:t>
      </w:r>
    </w:p>
    <w:p w14:paraId="72D393D8" w14:textId="77777777" w:rsidR="004A5973" w:rsidRDefault="004A5973" w:rsidP="00D41468">
      <w:pPr>
        <w:pStyle w:val="ComputerScreen"/>
      </w:pPr>
      <w:r>
        <w:t xml:space="preserve">Select Action: Quit// </w:t>
      </w:r>
      <w:r>
        <w:rPr>
          <w:b/>
        </w:rPr>
        <w:t>&lt;Enter&gt;</w:t>
      </w:r>
      <w:r>
        <w:t xml:space="preserve">   QUIT  </w:t>
      </w:r>
    </w:p>
    <w:p w14:paraId="72D393D9" w14:textId="77777777" w:rsidR="004A5973" w:rsidRDefault="004A5973" w:rsidP="00D41468">
      <w:pPr>
        <w:pStyle w:val="BlankLine"/>
      </w:pPr>
    </w:p>
    <w:p w14:paraId="72D393DA" w14:textId="77777777" w:rsidR="004A5973" w:rsidRDefault="004A5973" w:rsidP="00D41468">
      <w:pPr>
        <w:pStyle w:val="ComputerScreen"/>
      </w:pPr>
      <w:r>
        <w:t xml:space="preserve">Continue Processing ALERTS ? Y// </w:t>
      </w:r>
    </w:p>
    <w:p w14:paraId="72D393DB" w14:textId="77777777" w:rsidR="004A5973" w:rsidRDefault="004A5973" w:rsidP="00D41468">
      <w:pPr>
        <w:pStyle w:val="Heading3"/>
        <w:rPr>
          <w:snapToGrid w:val="0"/>
        </w:rPr>
      </w:pPr>
      <w:r>
        <w:br w:type="page"/>
      </w:r>
      <w:bookmarkStart w:id="442" w:name="_Toc402366913"/>
      <w:bookmarkStart w:id="443" w:name="_Toc421668560"/>
      <w:bookmarkStart w:id="444" w:name="_Toc421693987"/>
      <w:bookmarkStart w:id="445" w:name="_Toc508628530"/>
      <w:r>
        <w:rPr>
          <w:snapToGrid w:val="0"/>
        </w:rPr>
        <w:lastRenderedPageBreak/>
        <w:t>Consult/</w:t>
      </w:r>
      <w:r>
        <w:t>R</w:t>
      </w:r>
      <w:r>
        <w:rPr>
          <w:snapToGrid w:val="0"/>
        </w:rPr>
        <w:t>equest Resolution</w:t>
      </w:r>
      <w:bookmarkEnd w:id="442"/>
      <w:bookmarkEnd w:id="443"/>
      <w:bookmarkEnd w:id="444"/>
      <w:bookmarkEnd w:id="445"/>
      <w:r>
        <w:rPr>
          <w:snapToGrid w:val="0"/>
        </w:rPr>
        <w:fldChar w:fldCharType="begin"/>
      </w:r>
      <w:r>
        <w:instrText xml:space="preserve"> XE "</w:instrText>
      </w:r>
      <w:r>
        <w:rPr>
          <w:snapToGrid w:val="0"/>
        </w:rPr>
        <w:instrText>Consult/</w:instrText>
      </w:r>
      <w:r>
        <w:instrText>R</w:instrText>
      </w:r>
      <w:r>
        <w:rPr>
          <w:snapToGrid w:val="0"/>
        </w:rPr>
        <w:instrText>equest Resolution</w:instrText>
      </w:r>
      <w:r>
        <w:instrText xml:space="preserve">" </w:instrText>
      </w:r>
      <w:r>
        <w:rPr>
          <w:snapToGrid w:val="0"/>
        </w:rPr>
        <w:fldChar w:fldCharType="end"/>
      </w:r>
    </w:p>
    <w:p w14:paraId="72D393DC" w14:textId="77777777" w:rsidR="001A43C5" w:rsidRDefault="001A43C5" w:rsidP="00D41468">
      <w:pPr>
        <w:rPr>
          <w:snapToGrid w:val="0"/>
        </w:rPr>
      </w:pPr>
    </w:p>
    <w:p w14:paraId="72D393DD" w14:textId="77777777" w:rsidR="004A5973" w:rsidRDefault="004A5973" w:rsidP="00D41468">
      <w:pPr>
        <w:rPr>
          <w:snapToGrid w:val="0"/>
        </w:rPr>
      </w:pPr>
      <w:r>
        <w:rPr>
          <w:snapToGrid w:val="0"/>
        </w:rPr>
        <w:t>This notification is triggered by the Consults package when it determines that a consult is complete.</w:t>
      </w:r>
    </w:p>
    <w:p w14:paraId="72D393DE" w14:textId="77777777" w:rsidR="001A43C5" w:rsidRDefault="001A43C5" w:rsidP="00D41468">
      <w:pPr>
        <w:rPr>
          <w:snapToGrid w:val="0"/>
        </w:rPr>
      </w:pPr>
    </w:p>
    <w:p w14:paraId="72D393DF" w14:textId="77777777" w:rsidR="004A5973" w:rsidRDefault="004A5973" w:rsidP="00D41468">
      <w:pPr>
        <w:rPr>
          <w:snapToGrid w:val="0"/>
        </w:rPr>
      </w:pPr>
      <w:r>
        <w:rPr>
          <w:snapToGrid w:val="0"/>
        </w:rPr>
        <w:t>In the following example, the originating provider receives notifications that consults are complete:</w:t>
      </w:r>
    </w:p>
    <w:p w14:paraId="72D393E0" w14:textId="77777777" w:rsidR="004A5973" w:rsidRDefault="004A5973" w:rsidP="00D41468">
      <w:pPr>
        <w:pStyle w:val="BlankLine"/>
        <w:rPr>
          <w:snapToGrid w:val="0"/>
        </w:rPr>
      </w:pPr>
    </w:p>
    <w:p w14:paraId="72D393E1" w14:textId="77777777"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3456): Completed Consult CAR HOLTER</w:t>
      </w:r>
    </w:p>
    <w:p w14:paraId="72D393E2" w14:textId="77777777"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1996): *Completed Consult CAR</w:t>
      </w:r>
    </w:p>
    <w:p w14:paraId="72D393E3" w14:textId="77777777"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8910): Completed Consult PSURG</w:t>
      </w:r>
    </w:p>
    <w:p w14:paraId="72D393E4" w14:textId="77777777" w:rsidR="004A5973" w:rsidRDefault="004A5973" w:rsidP="00D41468">
      <w:pPr>
        <w:pStyle w:val="ComputerScreen"/>
        <w:rPr>
          <w:snapToGrid w:val="0"/>
        </w:rPr>
      </w:pPr>
      <w:r>
        <w:rPr>
          <w:snapToGrid w:val="0"/>
        </w:rPr>
        <w:t xml:space="preserve">           Enter "VA   VIEW ALERTS      to review alerts</w:t>
      </w:r>
    </w:p>
    <w:p w14:paraId="72D393E5" w14:textId="77777777" w:rsidR="004A5973" w:rsidRDefault="004A5973" w:rsidP="00D41468">
      <w:pPr>
        <w:pStyle w:val="ComputerScreen"/>
        <w:rPr>
          <w:snapToGrid w:val="0"/>
        </w:rPr>
      </w:pPr>
    </w:p>
    <w:p w14:paraId="72D393E6" w14:textId="77777777" w:rsidR="004A5973" w:rsidRDefault="004A5973" w:rsidP="00D41468">
      <w:pPr>
        <w:pStyle w:val="ComputerScreen"/>
        <w:rPr>
          <w:snapToGrid w:val="0"/>
        </w:rPr>
      </w:pPr>
      <w:r>
        <w:rPr>
          <w:snapToGrid w:val="0"/>
        </w:rPr>
        <w:t>Select Systems Manager Menu Option:</w:t>
      </w:r>
    </w:p>
    <w:p w14:paraId="72D393E7" w14:textId="77777777" w:rsidR="00B458AA" w:rsidRDefault="00B458AA" w:rsidP="00D41468">
      <w:pPr>
        <w:rPr>
          <w:snapToGrid w:val="0"/>
        </w:rPr>
      </w:pPr>
    </w:p>
    <w:p w14:paraId="72D393E8" w14:textId="77777777" w:rsidR="004A5973" w:rsidRDefault="004A5973" w:rsidP="00D41468">
      <w:pPr>
        <w:rPr>
          <w:snapToGrid w:val="0"/>
        </w:rPr>
      </w:pPr>
      <w:r>
        <w:rPr>
          <w:snapToGrid w:val="0"/>
        </w:rPr>
        <w:t>As a follow-up action, the system displays the Consult/Request and results/report. To initiate the follow-up action, enter VA at the prompt</w:t>
      </w:r>
      <w:r>
        <w:rPr>
          <w:snapToGrid w:val="0"/>
        </w:rPr>
        <w:fldChar w:fldCharType="begin"/>
      </w:r>
      <w:r>
        <w:instrText xml:space="preserve"> XE "prompt" </w:instrText>
      </w:r>
      <w:r>
        <w:rPr>
          <w:snapToGrid w:val="0"/>
        </w:rPr>
        <w:fldChar w:fldCharType="end"/>
      </w:r>
      <w:r>
        <w:rPr>
          <w:snapToGrid w:val="0"/>
        </w:rPr>
        <w:t xml:space="preserve"> and select the notification you want to follow-up on. After viewing, the system deletes the notification.</w:t>
      </w:r>
    </w:p>
    <w:p w14:paraId="72D393E9" w14:textId="77777777" w:rsidR="001A43C5" w:rsidRDefault="001A43C5" w:rsidP="00D41468">
      <w:pPr>
        <w:rPr>
          <w:snapToGrid w:val="0"/>
        </w:rPr>
      </w:pPr>
    </w:p>
    <w:p w14:paraId="72D393EA" w14:textId="77777777" w:rsidR="004A5973" w:rsidRDefault="004A5973" w:rsidP="00D41468">
      <w:pPr>
        <w:rPr>
          <w:snapToGrid w:val="0"/>
        </w:rPr>
      </w:pPr>
      <w:r>
        <w:rPr>
          <w:snapToGrid w:val="0"/>
        </w:rPr>
        <w:t>Notice the asterisk on the second notification. This means that there are significant findings for that consult.</w:t>
      </w:r>
    </w:p>
    <w:p w14:paraId="72D393EB" w14:textId="77777777" w:rsidR="004A5973" w:rsidRDefault="004A5973" w:rsidP="00D41468">
      <w:pPr>
        <w:pStyle w:val="Heading3"/>
      </w:pPr>
      <w:bookmarkStart w:id="446" w:name="_Consult/Request_Updated"/>
      <w:bookmarkStart w:id="447" w:name="_Toc402366914"/>
      <w:bookmarkEnd w:id="446"/>
      <w:r>
        <w:rPr>
          <w:snapToGrid w:val="0"/>
        </w:rPr>
        <w:br w:type="page"/>
      </w:r>
      <w:bookmarkStart w:id="448" w:name="CancelHold"/>
      <w:bookmarkStart w:id="449" w:name="ConsultRESULTUPDATE2"/>
      <w:bookmarkStart w:id="450" w:name="Consult"/>
      <w:bookmarkStart w:id="451" w:name="_Toc508628531"/>
      <w:bookmarkStart w:id="452" w:name="_Toc421668561"/>
      <w:bookmarkStart w:id="453" w:name="_Toc421693988"/>
      <w:bookmarkEnd w:id="448"/>
      <w:bookmarkEnd w:id="449"/>
      <w:r>
        <w:lastRenderedPageBreak/>
        <w:t>Consult/Request Updated</w:t>
      </w:r>
      <w:bookmarkEnd w:id="450"/>
      <w:bookmarkEnd w:id="451"/>
      <w:r>
        <w:fldChar w:fldCharType="begin"/>
      </w:r>
      <w:r>
        <w:instrText xml:space="preserve"> XE "Consult/Request Updated" </w:instrText>
      </w:r>
      <w:r>
        <w:fldChar w:fldCharType="end"/>
      </w:r>
    </w:p>
    <w:p w14:paraId="72D393EC" w14:textId="77777777" w:rsidR="001A43C5" w:rsidRDefault="001A43C5" w:rsidP="00D41468">
      <w:pPr>
        <w:pStyle w:val="BodyTextIndent"/>
      </w:pPr>
    </w:p>
    <w:p w14:paraId="72D393ED" w14:textId="77777777" w:rsidR="004A5973" w:rsidRDefault="004A5973" w:rsidP="00D41468">
      <w:pPr>
        <w:pStyle w:val="BodyTextIndent"/>
      </w:pPr>
      <w:r>
        <w:t>This alert is triggered when a comment is added to consult</w:t>
      </w:r>
      <w:r w:rsidR="00B61F35">
        <w:t xml:space="preserve"> </w:t>
      </w:r>
      <w:r w:rsidR="00B61F35" w:rsidRPr="00191902">
        <w:t>or the consult is scheduled.</w:t>
      </w:r>
      <w:r w:rsidR="00B61F35">
        <w:t xml:space="preserve"> </w:t>
      </w:r>
      <w:r>
        <w:t xml:space="preserve"> Comments may be added either with the Add Comment (CM) action or the Schedule (SC) action. The text of the alert is altered depending on which one of these actions initiated the alert as follows: </w:t>
      </w:r>
    </w:p>
    <w:p w14:paraId="72D393EE" w14:textId="77777777" w:rsidR="004A5973" w:rsidRDefault="004A5973" w:rsidP="00D41468">
      <w:pPr>
        <w:pStyle w:val="BlankLine"/>
      </w:pPr>
    </w:p>
    <w:p w14:paraId="72D393EF" w14:textId="77777777" w:rsidR="004A5973" w:rsidRDefault="004A5973" w:rsidP="00D41468">
      <w:pPr>
        <w:pStyle w:val="ListMember"/>
      </w:pPr>
      <w:r>
        <w:rPr>
          <w:b/>
        </w:rPr>
        <w:t>Adding a Comment</w:t>
      </w:r>
      <w:r>
        <w:t xml:space="preserve"> </w:t>
      </w:r>
      <w:r>
        <w:rPr>
          <w:b/>
        </w:rPr>
        <w:t>#63</w:t>
      </w:r>
      <w:r>
        <w:t xml:space="preserve"> "Comment Added to Consult: . . ."</w:t>
      </w:r>
    </w:p>
    <w:p w14:paraId="72D393F0" w14:textId="77777777" w:rsidR="004A5973" w:rsidRDefault="004A5973" w:rsidP="00D41468">
      <w:pPr>
        <w:pStyle w:val="ListMember"/>
      </w:pPr>
      <w:r>
        <w:rPr>
          <w:b/>
        </w:rPr>
        <w:t>Scheduling</w:t>
      </w:r>
      <w:r>
        <w:t xml:space="preserve"> </w:t>
      </w:r>
      <w:r>
        <w:rPr>
          <w:b/>
        </w:rPr>
        <w:t>#63</w:t>
      </w:r>
      <w:r>
        <w:t xml:space="preserve"> "Scheduled Consult:  . . ."</w:t>
      </w:r>
    </w:p>
    <w:p w14:paraId="72D393F1" w14:textId="77777777" w:rsidR="004A5973" w:rsidRDefault="004A5973" w:rsidP="00D41468">
      <w:pPr>
        <w:rPr>
          <w:snapToGrid w:val="0"/>
        </w:rPr>
      </w:pPr>
      <w:r>
        <w:rPr>
          <w:snapToGrid w:val="0"/>
        </w:rPr>
        <w:t xml:space="preserve">As a follow-up action, the system displays the consult with comments. If appropriate, the clinician may write an additional comment or take other actions as needed.  </w:t>
      </w:r>
    </w:p>
    <w:p w14:paraId="72D393F2" w14:textId="77777777" w:rsidR="00D25BB3" w:rsidRDefault="00D25BB3" w:rsidP="00D41468">
      <w:pPr>
        <w:rPr>
          <w:snapToGrid w:val="0"/>
        </w:rPr>
      </w:pPr>
    </w:p>
    <w:p w14:paraId="72D393F3" w14:textId="77777777" w:rsidR="00300B00" w:rsidRPr="009B373B" w:rsidRDefault="00300B00" w:rsidP="00D41468">
      <w:pPr>
        <w:numPr>
          <w:ilvl w:val="0"/>
          <w:numId w:val="12"/>
        </w:numPr>
      </w:pPr>
      <w:r w:rsidRPr="009B373B">
        <w:t>When a comment is added by an UPDATE USER, the alert will only go to the ordering provider (unless additional alert recipients are added).</w:t>
      </w:r>
    </w:p>
    <w:p w14:paraId="72D393F4" w14:textId="77777777" w:rsidR="00300B00" w:rsidRDefault="00300B00" w:rsidP="00D41468">
      <w:pPr>
        <w:numPr>
          <w:ilvl w:val="0"/>
          <w:numId w:val="12"/>
        </w:numPr>
      </w:pPr>
      <w:r w:rsidRPr="009B373B">
        <w:t>When a comment is added by a SERVICE TEAM member, the alert will only go to the ordering provider (unless additional alert recipients are added).</w:t>
      </w:r>
    </w:p>
    <w:p w14:paraId="72D393F5" w14:textId="77777777" w:rsidR="00741A65" w:rsidRPr="00741A65" w:rsidRDefault="00741A65" w:rsidP="00D41468">
      <w:pPr>
        <w:numPr>
          <w:ilvl w:val="0"/>
          <w:numId w:val="12"/>
        </w:numPr>
      </w:pPr>
      <w:bookmarkStart w:id="454" w:name="Additional_Recipients_to_Receive_Alert2"/>
      <w:bookmarkEnd w:id="454"/>
      <w:r w:rsidRPr="00741A65">
        <w:t>Any additional recipients added during the Add Comment action will receive the alert, even if a selected recipient has the alert Disabled.</w:t>
      </w:r>
    </w:p>
    <w:p w14:paraId="72D393F6" w14:textId="77777777" w:rsidR="00300B00" w:rsidRPr="00300B00" w:rsidRDefault="00300B00" w:rsidP="00D41468">
      <w:pPr>
        <w:rPr>
          <w:snapToGrid w:val="0"/>
        </w:rPr>
      </w:pPr>
    </w:p>
    <w:p w14:paraId="72D393F7" w14:textId="77777777" w:rsidR="001A6464" w:rsidRDefault="001A6464" w:rsidP="00D41468">
      <w:bookmarkStart w:id="455" w:name="GMRC_75_CONSULT_REQUEST_UPDATED"/>
      <w:bookmarkEnd w:id="455"/>
      <w:r>
        <w:t xml:space="preserve">This alert is also used by the </w:t>
      </w:r>
      <w:r>
        <w:fldChar w:fldCharType="begin"/>
      </w:r>
      <w:r>
        <w:instrText xml:space="preserve"> XE "</w:instrText>
      </w:r>
      <w:r w:rsidRPr="00B40008">
        <w:instrText>Healthcare Claims Processing System</w:instrText>
      </w:r>
      <w:r>
        <w:instrText xml:space="preserve">" </w:instrText>
      </w:r>
      <w:r>
        <w:fldChar w:fldCharType="end"/>
      </w:r>
      <w:r>
        <w:t xml:space="preserve">Healthcare Claims Processing System (HCPS) to notify VA providers the status of a patient who has been referred to a Non-VA Care provider or facility. When an HCPS user enters a comment in </w:t>
      </w:r>
      <w:r>
        <w:fldChar w:fldCharType="begin"/>
      </w:r>
      <w:r>
        <w:instrText xml:space="preserve"> XE "</w:instrText>
      </w:r>
      <w:r w:rsidRPr="007419CA">
        <w:instrText>RAS</w:instrText>
      </w:r>
      <w:r>
        <w:instrText xml:space="preserve">" </w:instrText>
      </w:r>
      <w:r>
        <w:fldChar w:fldCharType="end"/>
      </w:r>
      <w:r>
        <w:t>RAS, CPRS is updated. T</w:t>
      </w:r>
      <w:r w:rsidRPr="00721D18">
        <w:t xml:space="preserve">he </w:t>
      </w:r>
      <w:r>
        <w:t xml:space="preserve">HCPS user might not be a user in VistA; a proxy user will display for </w:t>
      </w:r>
      <w:r w:rsidRPr="00721D18">
        <w:t xml:space="preserve">‘Responsible Person’ and ‘Entered By’ </w:t>
      </w:r>
      <w:r>
        <w:t>in the CPRS, as shown below:</w:t>
      </w:r>
    </w:p>
    <w:p w14:paraId="72D393F8" w14:textId="77777777" w:rsidR="001A6464" w:rsidRDefault="001A6464" w:rsidP="00D41468"/>
    <w:p w14:paraId="72D393F9" w14:textId="77777777" w:rsidR="001A6464" w:rsidRPr="00D669A1" w:rsidRDefault="001A6464" w:rsidP="00D41468">
      <w:pPr>
        <w:pStyle w:val="ComputerScreen"/>
      </w:pPr>
      <w:r w:rsidRPr="00D669A1">
        <w:t>Facility</w:t>
      </w:r>
    </w:p>
    <w:p w14:paraId="72D393FA" w14:textId="77777777" w:rsidR="001A6464" w:rsidRPr="00D669A1" w:rsidRDefault="001A6464" w:rsidP="00D41468">
      <w:pPr>
        <w:pStyle w:val="ComputerScreen"/>
      </w:pPr>
      <w:r w:rsidRPr="00D669A1">
        <w:t>Activity                Date/Time/Zone      Responsible Person  Entered By</w:t>
      </w:r>
    </w:p>
    <w:p w14:paraId="72D393FB" w14:textId="77777777" w:rsidR="001A6464" w:rsidRPr="00D669A1" w:rsidRDefault="001A6464" w:rsidP="00D41468">
      <w:pPr>
        <w:pStyle w:val="ComputerScreen"/>
      </w:pPr>
      <w:r w:rsidRPr="00D669A1">
        <w:t>-------------------------------------------------------------------------------</w:t>
      </w:r>
    </w:p>
    <w:p w14:paraId="72D393FC" w14:textId="77777777" w:rsidR="001A6464" w:rsidRPr="00D669A1" w:rsidRDefault="001A6464" w:rsidP="00D41468">
      <w:pPr>
        <w:pStyle w:val="ComputerScreen"/>
      </w:pPr>
      <w:r w:rsidRPr="00D669A1">
        <w:t xml:space="preserve">ADDED COMMENT           08/08/14 22:31      HCPS,APPLICATION    HCPS,APPLICATION </w:t>
      </w:r>
    </w:p>
    <w:p w14:paraId="72D393FD" w14:textId="77777777" w:rsidR="001A6464" w:rsidRPr="00D669A1" w:rsidRDefault="001A6464" w:rsidP="00D41468">
      <w:pPr>
        <w:pStyle w:val="ComputerScreen"/>
      </w:pPr>
      <w:r w:rsidRPr="00D669A1">
        <w:t xml:space="preserve">               (entered) 08/08/14 22:40    </w:t>
      </w:r>
    </w:p>
    <w:p w14:paraId="72D393FE" w14:textId="77777777" w:rsidR="004A5973" w:rsidRDefault="001A6464" w:rsidP="00D41468">
      <w:pPr>
        <w:pStyle w:val="ComputerScreen"/>
      </w:pPr>
      <w:r w:rsidRPr="00D669A1">
        <w:t>Author: DOE,JOHN</w:t>
      </w:r>
    </w:p>
    <w:p w14:paraId="72D393FF" w14:textId="77777777" w:rsidR="004A5973" w:rsidRDefault="004A5973" w:rsidP="00D41468"/>
    <w:p w14:paraId="72D39400" w14:textId="77777777" w:rsidR="004A5973" w:rsidRDefault="004A5973" w:rsidP="00D41468"/>
    <w:p w14:paraId="72D39401" w14:textId="77777777" w:rsidR="004A5973" w:rsidRDefault="004A5973" w:rsidP="00D41468">
      <w:pPr>
        <w:pStyle w:val="Heading3"/>
        <w:rPr>
          <w:snapToGrid w:val="0"/>
        </w:rPr>
      </w:pPr>
      <w:r>
        <w:rPr>
          <w:snapToGrid w:val="0"/>
        </w:rPr>
        <w:br w:type="page"/>
      </w:r>
      <w:bookmarkStart w:id="456" w:name="_Toc508628532"/>
      <w:r>
        <w:rPr>
          <w:snapToGrid w:val="0"/>
        </w:rPr>
        <w:lastRenderedPageBreak/>
        <w:t>Consult/Request Cancel/Hold</w:t>
      </w:r>
      <w:bookmarkEnd w:id="447"/>
      <w:bookmarkEnd w:id="452"/>
      <w:bookmarkEnd w:id="453"/>
      <w:bookmarkEnd w:id="456"/>
      <w:r>
        <w:rPr>
          <w:snapToGrid w:val="0"/>
        </w:rPr>
        <w:fldChar w:fldCharType="begin"/>
      </w:r>
      <w:r>
        <w:instrText xml:space="preserve"> XE "</w:instrText>
      </w:r>
      <w:r>
        <w:rPr>
          <w:snapToGrid w:val="0"/>
        </w:rPr>
        <w:instrText>Consult/Request Cancel/Hold</w:instrText>
      </w:r>
      <w:r>
        <w:instrText xml:space="preserve">" </w:instrText>
      </w:r>
      <w:r>
        <w:rPr>
          <w:snapToGrid w:val="0"/>
        </w:rPr>
        <w:fldChar w:fldCharType="end"/>
      </w:r>
    </w:p>
    <w:p w14:paraId="72D39402" w14:textId="77777777" w:rsidR="001A43C5" w:rsidRDefault="001A43C5" w:rsidP="00D41468">
      <w:pPr>
        <w:rPr>
          <w:snapToGrid w:val="0"/>
        </w:rPr>
      </w:pPr>
    </w:p>
    <w:p w14:paraId="72D39403" w14:textId="77777777" w:rsidR="004A5973" w:rsidRDefault="004A5973" w:rsidP="00D41468">
      <w:pPr>
        <w:rPr>
          <w:snapToGrid w:val="0"/>
        </w:rPr>
      </w:pPr>
      <w:r>
        <w:rPr>
          <w:snapToGrid w:val="0"/>
        </w:rPr>
        <w:t>This notification is triggered from the Consults package when a Consult request is cancelled, discontinued</w:t>
      </w:r>
      <w:r>
        <w:rPr>
          <w:snapToGrid w:val="0"/>
        </w:rPr>
        <w:fldChar w:fldCharType="begin"/>
      </w:r>
      <w:r>
        <w:instrText xml:space="preserve"> XE "</w:instrText>
      </w:r>
      <w:r>
        <w:rPr>
          <w:snapToGrid w:val="0"/>
        </w:rPr>
        <w:instrText>Discontinue Order (DC)</w:instrText>
      </w:r>
      <w:r>
        <w:instrText xml:space="preserve">" </w:instrText>
      </w:r>
      <w:r>
        <w:rPr>
          <w:snapToGrid w:val="0"/>
        </w:rPr>
        <w:fldChar w:fldCharType="end"/>
      </w:r>
      <w:r>
        <w:rPr>
          <w:snapToGrid w:val="0"/>
        </w:rPr>
        <w:t>, or put on hold.</w:t>
      </w:r>
    </w:p>
    <w:p w14:paraId="72D39404" w14:textId="77777777" w:rsidR="001A43C5" w:rsidRDefault="001A43C5" w:rsidP="00D41468">
      <w:pPr>
        <w:rPr>
          <w:snapToGrid w:val="0"/>
        </w:rPr>
      </w:pPr>
    </w:p>
    <w:p w14:paraId="72D39405" w14:textId="77777777" w:rsidR="004A5973" w:rsidRDefault="004A5973" w:rsidP="00D41468">
      <w:pPr>
        <w:rPr>
          <w:snapToGrid w:val="0"/>
        </w:rPr>
      </w:pPr>
      <w:r>
        <w:rPr>
          <w:snapToGrid w:val="0"/>
        </w:rPr>
        <w:t>In the following example, a user receives notification of a discontinued and a denied consult:</w:t>
      </w:r>
    </w:p>
    <w:p w14:paraId="72D39406" w14:textId="77777777" w:rsidR="004A5973" w:rsidRDefault="004A5973" w:rsidP="00D41468">
      <w:pPr>
        <w:pStyle w:val="BlankLine"/>
        <w:rPr>
          <w:snapToGrid w:val="0"/>
        </w:rPr>
      </w:pPr>
    </w:p>
    <w:p w14:paraId="72D39407" w14:textId="77777777"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2342): Cancelled consult CAR</w:t>
      </w:r>
    </w:p>
    <w:p w14:paraId="72D39408" w14:textId="77777777"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9876): Discontinued Consult MEDICINE</w:t>
      </w:r>
    </w:p>
    <w:p w14:paraId="72D39409" w14:textId="77777777"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3456): Cancelled consult POD</w:t>
      </w:r>
    </w:p>
    <w:p w14:paraId="72D3940A" w14:textId="77777777" w:rsidR="004A5973" w:rsidRDefault="004A5973" w:rsidP="00D41468">
      <w:pPr>
        <w:pStyle w:val="ComputerScreen"/>
        <w:rPr>
          <w:snapToGrid w:val="0"/>
        </w:rPr>
      </w:pPr>
      <w:r>
        <w:rPr>
          <w:snapToGrid w:val="0"/>
        </w:rPr>
        <w:t xml:space="preserve">           Enter "VA   VIEW ALERTS      to review alerts</w:t>
      </w:r>
    </w:p>
    <w:p w14:paraId="72D3940B" w14:textId="77777777" w:rsidR="004A5973" w:rsidRDefault="004A5973" w:rsidP="00D41468">
      <w:pPr>
        <w:pStyle w:val="ComputerScreen"/>
        <w:rPr>
          <w:snapToGrid w:val="0"/>
        </w:rPr>
      </w:pPr>
    </w:p>
    <w:p w14:paraId="72D3940C" w14:textId="77777777" w:rsidR="004A5973" w:rsidRDefault="004A5973" w:rsidP="00D41468">
      <w:pPr>
        <w:pStyle w:val="ComputerScreen"/>
        <w:rPr>
          <w:snapToGrid w:val="0"/>
        </w:rPr>
      </w:pPr>
      <w:r>
        <w:rPr>
          <w:snapToGrid w:val="0"/>
        </w:rPr>
        <w:t>Select Systems Manager Menu Option:</w:t>
      </w:r>
    </w:p>
    <w:p w14:paraId="72D3940D" w14:textId="77777777" w:rsidR="004A5973" w:rsidRDefault="004A5973" w:rsidP="00D41468">
      <w:pPr>
        <w:rPr>
          <w:snapToGrid w:val="0"/>
        </w:rPr>
      </w:pPr>
      <w:r>
        <w:rPr>
          <w:snapToGrid w:val="0"/>
        </w:rPr>
        <w:t>As a follow-up action, the system displays consult with comments. If appropriate, the submitter may resubmit the consult based on this new information. To initiate the follow-up action, enter VA at the prompt</w:t>
      </w:r>
      <w:r>
        <w:rPr>
          <w:snapToGrid w:val="0"/>
        </w:rPr>
        <w:fldChar w:fldCharType="begin"/>
      </w:r>
      <w:r>
        <w:instrText xml:space="preserve"> XE "prompt" </w:instrText>
      </w:r>
      <w:r>
        <w:rPr>
          <w:snapToGrid w:val="0"/>
        </w:rPr>
        <w:fldChar w:fldCharType="end"/>
      </w:r>
      <w:r>
        <w:rPr>
          <w:snapToGrid w:val="0"/>
        </w:rPr>
        <w:t xml:space="preserve"> and select the notification you want to follow-up on. After viewing, the notification is deleted by the system.</w:t>
      </w:r>
    </w:p>
    <w:p w14:paraId="72D3940E" w14:textId="77777777" w:rsidR="004A5973" w:rsidRDefault="004A5973" w:rsidP="00D41468">
      <w:r>
        <w:rPr>
          <w:snapToGrid w:val="0"/>
        </w:rPr>
        <w:t>In the following example, a cancelled order is edited and resubmitted:</w:t>
      </w:r>
    </w:p>
    <w:p w14:paraId="72D3940F" w14:textId="77777777" w:rsidR="004A5973" w:rsidRDefault="004A5973" w:rsidP="00D41468">
      <w:pPr>
        <w:pStyle w:val="BlankLine"/>
      </w:pPr>
    </w:p>
    <w:p w14:paraId="72D39410" w14:textId="77777777" w:rsidR="004A5973" w:rsidRDefault="004A5973" w:rsidP="00D41468">
      <w:pPr>
        <w:pStyle w:val="ComputerScreen"/>
      </w:pPr>
      <w:r>
        <w:t>You have PENDING ALERTS</w:t>
      </w:r>
    </w:p>
    <w:p w14:paraId="72D39411" w14:textId="77777777" w:rsidR="004A5973" w:rsidRDefault="004A5973" w:rsidP="00D41468">
      <w:pPr>
        <w:pStyle w:val="ComputerScreen"/>
      </w:pPr>
      <w:r>
        <w:t xml:space="preserve">          Enter  "VA   VIEW ALERTS     to review alerts</w:t>
      </w:r>
    </w:p>
    <w:p w14:paraId="72D39412" w14:textId="77777777" w:rsidR="004A5973" w:rsidRDefault="004A5973" w:rsidP="00D41468">
      <w:pPr>
        <w:pStyle w:val="ComputerScreen"/>
      </w:pPr>
    </w:p>
    <w:p w14:paraId="72D39413" w14:textId="77777777" w:rsidR="004A5973" w:rsidRDefault="004A5973" w:rsidP="00D41468">
      <w:pPr>
        <w:pStyle w:val="ComputerScreen"/>
      </w:pPr>
      <w:r>
        <w:t xml:space="preserve">Select Consult Service Tracking Option: </w:t>
      </w:r>
      <w:r>
        <w:rPr>
          <w:b/>
        </w:rPr>
        <w:t>VA</w:t>
      </w:r>
      <w:r>
        <w:t xml:space="preserve">  View Alerts</w:t>
      </w:r>
    </w:p>
    <w:p w14:paraId="72D39414" w14:textId="77777777" w:rsidR="004A5973" w:rsidRDefault="004A5973" w:rsidP="00D41468">
      <w:pPr>
        <w:pStyle w:val="ComputerScreen"/>
      </w:pPr>
    </w:p>
    <w:p w14:paraId="72D39415" w14:textId="77777777" w:rsidR="004A5973" w:rsidRDefault="004A5973" w:rsidP="00D41468">
      <w:pPr>
        <w:pStyle w:val="ComputerScreen"/>
      </w:pPr>
      <w:r>
        <w:t xml:space="preserve"> 1.   </w:t>
      </w:r>
      <w:r w:rsidR="004426F8">
        <w:t>CPRSPATIE</w:t>
      </w:r>
      <w:r>
        <w:t xml:space="preserve"> (</w:t>
      </w:r>
      <w:r w:rsidR="004426F8">
        <w:t>C</w:t>
      </w:r>
      <w:r>
        <w:t>2342): Cancelled consult to PLM</w:t>
      </w:r>
    </w:p>
    <w:p w14:paraId="72D39416" w14:textId="77777777" w:rsidR="004A5973" w:rsidRDefault="004A5973" w:rsidP="00D41468">
      <w:pPr>
        <w:pStyle w:val="ComputerScreen"/>
      </w:pPr>
      <w:r>
        <w:t xml:space="preserve"> 2.   </w:t>
      </w:r>
      <w:r w:rsidR="004426F8">
        <w:t>CPRSPATIE</w:t>
      </w:r>
      <w:r>
        <w:t xml:space="preserve"> (</w:t>
      </w:r>
      <w:r w:rsidR="004426F8">
        <w:t>C</w:t>
      </w:r>
      <w:r>
        <w:t>3456): Discontinued consult to CAR</w:t>
      </w:r>
    </w:p>
    <w:p w14:paraId="72D39417" w14:textId="77777777" w:rsidR="004A5973" w:rsidRDefault="004A5973" w:rsidP="00D41468">
      <w:pPr>
        <w:pStyle w:val="ComputerScreen"/>
      </w:pPr>
      <w:r>
        <w:t xml:space="preserve"> 3.   </w:t>
      </w:r>
      <w:r w:rsidR="004426F8">
        <w:t>CPRSPATIE</w:t>
      </w:r>
      <w:r>
        <w:t xml:space="preserve"> (</w:t>
      </w:r>
      <w:r w:rsidR="004426F8">
        <w:t>C</w:t>
      </w:r>
      <w:r>
        <w:t xml:space="preserve">2432): </w:t>
      </w:r>
      <w:r>
        <w:rPr>
          <w:snapToGrid w:val="0"/>
        </w:rPr>
        <w:t>Completed Consult</w:t>
      </w:r>
      <w:r>
        <w:t xml:space="preserve"> CAR</w:t>
      </w:r>
    </w:p>
    <w:p w14:paraId="72D39418" w14:textId="77777777" w:rsidR="004A5973" w:rsidRDefault="004A5973" w:rsidP="00D41468">
      <w:pPr>
        <w:pStyle w:val="ComputerScreen"/>
      </w:pPr>
      <w:r>
        <w:t xml:space="preserve">          Select from 1 to 3</w:t>
      </w:r>
    </w:p>
    <w:p w14:paraId="72D39419" w14:textId="77777777" w:rsidR="004A5973" w:rsidRDefault="004A5973" w:rsidP="00D41468">
      <w:pPr>
        <w:pStyle w:val="ComputerScreen"/>
      </w:pPr>
      <w:r>
        <w:t xml:space="preserve">          or enter ?, A I, F, P, M, R, or ^ to exit</w:t>
      </w:r>
    </w:p>
    <w:p w14:paraId="72D3941A" w14:textId="77777777" w:rsidR="004A5973" w:rsidRDefault="004A5973" w:rsidP="00D41468">
      <w:pPr>
        <w:pStyle w:val="ComputerScreen"/>
      </w:pPr>
      <w:r>
        <w:t xml:space="preserve">          or RETURN to continue: </w:t>
      </w:r>
      <w:r>
        <w:rPr>
          <w:b/>
        </w:rPr>
        <w:t>1</w:t>
      </w:r>
    </w:p>
    <w:p w14:paraId="72D3941B" w14:textId="77777777" w:rsidR="004A5973" w:rsidRDefault="004A5973" w:rsidP="00D41468">
      <w:pPr>
        <w:pStyle w:val="ComputerScreen"/>
      </w:pPr>
    </w:p>
    <w:p w14:paraId="72D3941C" w14:textId="77777777" w:rsidR="004A5973" w:rsidRDefault="004A5973" w:rsidP="00D41468">
      <w:pPr>
        <w:pStyle w:val="ComputerScreen"/>
      </w:pPr>
      <w:r>
        <w:t>Processing alert: BAXTER,NA (B8840): Cancelled consult PLM</w:t>
      </w:r>
    </w:p>
    <w:p w14:paraId="72D3941D" w14:textId="77777777" w:rsidR="004A5973" w:rsidRDefault="004A5973" w:rsidP="00D41468">
      <w:pPr>
        <w:pStyle w:val="BlankLine"/>
      </w:pPr>
      <w:r>
        <w:t>(Continued on next page.)</w:t>
      </w:r>
    </w:p>
    <w:p w14:paraId="72D3941E" w14:textId="77777777" w:rsidR="004A5973" w:rsidRDefault="004A5973" w:rsidP="00D41468">
      <w:pPr>
        <w:pStyle w:val="ComputerScreen"/>
      </w:pPr>
      <w:r>
        <w:br w:type="page"/>
      </w:r>
      <w:r>
        <w:lastRenderedPageBreak/>
        <w:t>Edit Consult Order            Feb 26, 1999 15:58:08          Page:    1 of    2</w:t>
      </w:r>
      <w:r>
        <w:sym w:font="Symbol" w:char="F07F"/>
      </w:r>
    </w:p>
    <w:p w14:paraId="72D3941F" w14:textId="77777777" w:rsidR="004A5973" w:rsidRDefault="004A5973" w:rsidP="00D41468">
      <w:pPr>
        <w:pStyle w:val="ComputerScreen"/>
      </w:pPr>
      <w:r>
        <w:t xml:space="preserve">Edit Consult for Patient </w:t>
      </w:r>
      <w:r w:rsidR="004426F8">
        <w:t>CPRSPATIENT,EIGHT</w:t>
      </w:r>
      <w:r>
        <w:t xml:space="preserve">  Consult Number: 1336</w:t>
      </w:r>
    </w:p>
    <w:p w14:paraId="72D39420" w14:textId="77777777" w:rsidR="004A5973" w:rsidRDefault="004A5973" w:rsidP="00D41468">
      <w:pPr>
        <w:pStyle w:val="ComputerScreen"/>
      </w:pPr>
      <w:r>
        <w:t xml:space="preserve">Sending Provider: </w:t>
      </w:r>
      <w:r w:rsidR="004426F8">
        <w:t>CPRSPROVIDER,SEVEN</w:t>
      </w:r>
    </w:p>
    <w:p w14:paraId="72D39421" w14:textId="77777777" w:rsidR="004A5973" w:rsidRDefault="004A5973" w:rsidP="00D41468">
      <w:pPr>
        <w:pStyle w:val="ComputerScreen"/>
      </w:pPr>
      <w:r>
        <w:t xml:space="preserve">  Field Name                   Current Field Contents                          </w:t>
      </w:r>
      <w:r>
        <w:sym w:font="Symbol" w:char="F07F"/>
      </w:r>
    </w:p>
    <w:p w14:paraId="72D39422" w14:textId="77777777" w:rsidR="004A5973" w:rsidRDefault="004A5973" w:rsidP="00D41468">
      <w:pPr>
        <w:pStyle w:val="ComputerScreen"/>
      </w:pPr>
      <w:r>
        <w:t xml:space="preserve">  CURRENT STATUS: (Not Editable): CANCELLED                                     </w:t>
      </w:r>
    </w:p>
    <w:p w14:paraId="72D39423" w14:textId="77777777" w:rsidR="004A5973" w:rsidRDefault="004A5973" w:rsidP="00D41468">
      <w:pPr>
        <w:pStyle w:val="ComputerScreen"/>
      </w:pPr>
      <w:r>
        <w:t xml:space="preserve">  CANCELLED BY (Not Editable): </w:t>
      </w:r>
      <w:r w:rsidR="004426F8">
        <w:t>CPRSPROVIDER,SEVEN</w:t>
      </w:r>
      <w:r>
        <w:t xml:space="preserve">                                  </w:t>
      </w:r>
    </w:p>
    <w:p w14:paraId="72D39424" w14:textId="77777777" w:rsidR="004A5973" w:rsidRDefault="004A5973" w:rsidP="00D41468">
      <w:pPr>
        <w:pStyle w:val="ComputerScreen"/>
      </w:pPr>
      <w:r>
        <w:t xml:space="preserve">  CANCELLED COMMENT (Not Editable):                                             </w:t>
      </w:r>
    </w:p>
    <w:p w14:paraId="72D39425" w14:textId="77777777" w:rsidR="004A5973" w:rsidRDefault="004A5973" w:rsidP="00D41468">
      <w:pPr>
        <w:pStyle w:val="ComputerScreen"/>
      </w:pPr>
      <w:r>
        <w:t xml:space="preserve">Testing edit.                                                                   </w:t>
      </w:r>
    </w:p>
    <w:p w14:paraId="72D39426" w14:textId="77777777" w:rsidR="004A5973" w:rsidRDefault="004A5973" w:rsidP="00D41468">
      <w:pPr>
        <w:pStyle w:val="ComputerScreen"/>
      </w:pPr>
      <w:r>
        <w:t xml:space="preserve">------------------------------------------------------------------------------  </w:t>
      </w:r>
    </w:p>
    <w:p w14:paraId="72D39427" w14:textId="77777777" w:rsidR="004A5973" w:rsidRDefault="004A5973" w:rsidP="00D41468">
      <w:pPr>
        <w:pStyle w:val="ComputerScreen"/>
      </w:pPr>
      <w:r>
        <w:t xml:space="preserve">  CANCELLED BY (Not Editable): </w:t>
      </w:r>
      <w:r w:rsidR="004426F8">
        <w:t>CPRSPROVIDER,SEVEN</w:t>
      </w:r>
      <w:r>
        <w:t xml:space="preserve">                                </w:t>
      </w:r>
    </w:p>
    <w:p w14:paraId="72D39428" w14:textId="77777777" w:rsidR="004A5973" w:rsidRDefault="004A5973" w:rsidP="00D41468">
      <w:pPr>
        <w:pStyle w:val="ComputerScreen"/>
      </w:pPr>
      <w:r>
        <w:t xml:space="preserve">  CANCELLED COMMENT (Not Editable):                                             </w:t>
      </w:r>
    </w:p>
    <w:p w14:paraId="72D39429" w14:textId="77777777" w:rsidR="004A5973" w:rsidRDefault="004A5973" w:rsidP="00D41468">
      <w:pPr>
        <w:pStyle w:val="ComputerScreen"/>
      </w:pPr>
      <w:r>
        <w:t xml:space="preserve">Testing edit/resubmit.                                                          </w:t>
      </w:r>
    </w:p>
    <w:p w14:paraId="72D3942A" w14:textId="77777777" w:rsidR="004A5973" w:rsidRDefault="004A5973" w:rsidP="00D41468">
      <w:pPr>
        <w:pStyle w:val="ComputerScreen"/>
      </w:pPr>
      <w:r>
        <w:t xml:space="preserve">------------------------------------------------------------------------------  </w:t>
      </w:r>
    </w:p>
    <w:p w14:paraId="72D3942B" w14:textId="77777777" w:rsidR="004A5973" w:rsidRDefault="004A5973" w:rsidP="00D41468">
      <w:pPr>
        <w:pStyle w:val="ComputerScreen"/>
      </w:pPr>
      <w:r>
        <w:t xml:space="preserve">SENDING PROVIDER (Not Editable): </w:t>
      </w:r>
      <w:r w:rsidR="004426F8">
        <w:t>CPRSPROVIDER,SEVEN</w:t>
      </w:r>
      <w:r>
        <w:t xml:space="preserve">                                </w:t>
      </w:r>
    </w:p>
    <w:p w14:paraId="72D3942C" w14:textId="77777777" w:rsidR="004A5973" w:rsidRDefault="004A5973" w:rsidP="00D41468">
      <w:pPr>
        <w:pStyle w:val="ComputerScreen"/>
      </w:pPr>
      <w:r>
        <w:t xml:space="preserve">REQUEST TYPE (Not Editable): Consult                                            </w:t>
      </w:r>
    </w:p>
    <w:p w14:paraId="72D3942D" w14:textId="77777777" w:rsidR="004A5973" w:rsidRDefault="004A5973" w:rsidP="00D41468">
      <w:pPr>
        <w:pStyle w:val="ComputerScreen"/>
      </w:pPr>
      <w:r>
        <w:t xml:space="preserve">------------------------------------------------------------------------------- </w:t>
      </w:r>
    </w:p>
    <w:p w14:paraId="72D3942E" w14:textId="77777777" w:rsidR="004A5973" w:rsidRDefault="004A5973" w:rsidP="00D41468">
      <w:pPr>
        <w:pStyle w:val="ComputerScreen"/>
      </w:pPr>
      <w:r>
        <w:rPr>
          <w:color w:val="FFFFFF"/>
          <w:shd w:val="clear" w:color="auto" w:fill="000000"/>
        </w:rPr>
        <w:t>1</w:t>
      </w:r>
      <w:r>
        <w:t xml:space="preserve"> TO SERVICE: PULMONARY                                                         </w:t>
      </w:r>
    </w:p>
    <w:p w14:paraId="72D3942F" w14:textId="77777777" w:rsidR="004A5973" w:rsidRDefault="004A5973" w:rsidP="00D41468">
      <w:pPr>
        <w:pStyle w:val="ComputerScreen"/>
      </w:pPr>
      <w:r>
        <w:t xml:space="preserve">2 PROCEDURE:                                                                    </w:t>
      </w:r>
    </w:p>
    <w:p w14:paraId="72D39430" w14:textId="77777777" w:rsidR="004A5973" w:rsidRDefault="004A5973" w:rsidP="00D41468">
      <w:pPr>
        <w:pStyle w:val="ComputerScreen"/>
      </w:pPr>
      <w:r>
        <w:rPr>
          <w:color w:val="FFFFFF"/>
          <w:shd w:val="clear" w:color="auto" w:fill="000000"/>
        </w:rPr>
        <w:t>3</w:t>
      </w:r>
      <w:r>
        <w:t xml:space="preserve"> Performed as INPT OR OUTPT: Outpatient                                        </w:t>
      </w:r>
    </w:p>
    <w:p w14:paraId="72D39431" w14:textId="77777777" w:rsidR="004A5973" w:rsidRDefault="004A5973" w:rsidP="00D41468">
      <w:pPr>
        <w:pStyle w:val="CScreenReversed"/>
      </w:pPr>
      <w:r>
        <w:t xml:space="preserve">+         Enter ?? for more actions                                             </w:t>
      </w:r>
    </w:p>
    <w:p w14:paraId="72D39432" w14:textId="77777777" w:rsidR="004A5973" w:rsidRDefault="004A5973" w:rsidP="00D41468">
      <w:pPr>
        <w:pStyle w:val="ComputerScreen"/>
      </w:pPr>
      <w:r>
        <w:t>ED Edit A Field           RS ReSubmit Consult</w:t>
      </w:r>
    </w:p>
    <w:p w14:paraId="72D39433" w14:textId="77777777" w:rsidR="004A5973" w:rsidRDefault="004A5973" w:rsidP="00D41468">
      <w:pPr>
        <w:pStyle w:val="ComputerScreen"/>
      </w:pPr>
      <w:r>
        <w:t xml:space="preserve">Select Action: Next Screen// </w:t>
      </w:r>
      <w:r>
        <w:rPr>
          <w:b/>
        </w:rPr>
        <w:t>&lt;Enter&gt;</w:t>
      </w:r>
    </w:p>
    <w:p w14:paraId="72D39434" w14:textId="77777777" w:rsidR="004A5973" w:rsidRDefault="004A5973" w:rsidP="00D41468">
      <w:pPr>
        <w:pStyle w:val="ComputerScreen"/>
      </w:pPr>
    </w:p>
    <w:p w14:paraId="72D39435" w14:textId="77777777" w:rsidR="004A5973" w:rsidRDefault="004A5973" w:rsidP="00D41468">
      <w:pPr>
        <w:pStyle w:val="BlankLine"/>
      </w:pPr>
    </w:p>
    <w:p w14:paraId="72D39436" w14:textId="77777777" w:rsidR="004A5973" w:rsidRPr="001A43C5" w:rsidRDefault="004A5973" w:rsidP="00D41468">
      <w:pPr>
        <w:pStyle w:val="ComputerScreen"/>
      </w:pPr>
      <w:r w:rsidRPr="001A43C5">
        <w:t>Edit Consult Order            Feb 26, 1999 16:01:18          Page:    2 of    2</w:t>
      </w:r>
      <w:r w:rsidRPr="001A43C5">
        <w:sym w:font="Symbol" w:char="F07F"/>
      </w:r>
    </w:p>
    <w:p w14:paraId="72D39437" w14:textId="77777777" w:rsidR="004A5973" w:rsidRDefault="004A5973" w:rsidP="00D41468">
      <w:pPr>
        <w:pStyle w:val="ComputerScreen"/>
      </w:pPr>
      <w:r>
        <w:t xml:space="preserve">Edit Consult for Patient </w:t>
      </w:r>
      <w:r w:rsidR="004426F8">
        <w:t>CPRSPATIENT,EIGHT</w:t>
      </w:r>
      <w:r>
        <w:t xml:space="preserve">  Consult Number: 1336</w:t>
      </w:r>
    </w:p>
    <w:p w14:paraId="72D39438" w14:textId="77777777" w:rsidR="004A5973" w:rsidRDefault="004A5973" w:rsidP="00D41468">
      <w:pPr>
        <w:pStyle w:val="ComputerScreen"/>
      </w:pPr>
      <w:r>
        <w:t xml:space="preserve">Sending Provider: </w:t>
      </w:r>
      <w:r w:rsidR="004426F8">
        <w:t>CPRSPROVIDER,SEVEN</w:t>
      </w:r>
    </w:p>
    <w:p w14:paraId="72D39439" w14:textId="77777777" w:rsidR="004A5973" w:rsidRDefault="004A5973" w:rsidP="00D41468">
      <w:pPr>
        <w:pStyle w:val="ComputerScreen"/>
      </w:pPr>
      <w:r>
        <w:t xml:space="preserve">+ Field Name                   Current Field Contents                          </w:t>
      </w:r>
      <w:r>
        <w:sym w:font="Symbol" w:char="F07F"/>
      </w:r>
    </w:p>
    <w:p w14:paraId="72D3943A" w14:textId="77777777" w:rsidR="004A5973" w:rsidRDefault="004A5973" w:rsidP="00D41468">
      <w:pPr>
        <w:pStyle w:val="ComputerScreen"/>
      </w:pPr>
      <w:r>
        <w:rPr>
          <w:color w:val="FFFFFF"/>
          <w:shd w:val="clear" w:color="auto" w:fill="000000"/>
        </w:rPr>
        <w:t>4</w:t>
      </w:r>
      <w:r>
        <w:t xml:space="preserve"> URGENCY: Routine                                                              </w:t>
      </w:r>
    </w:p>
    <w:p w14:paraId="72D3943B" w14:textId="77777777" w:rsidR="004A5973" w:rsidRDefault="004A5973" w:rsidP="00D41468">
      <w:pPr>
        <w:pStyle w:val="ComputerScreen"/>
      </w:pPr>
      <w:r>
        <w:rPr>
          <w:color w:val="FFFFFF"/>
          <w:shd w:val="clear" w:color="auto" w:fill="000000"/>
        </w:rPr>
        <w:t>5</w:t>
      </w:r>
      <w:r>
        <w:t xml:space="preserve"> PLACE OF CONSULTATION:                                                        </w:t>
      </w:r>
    </w:p>
    <w:p w14:paraId="72D3943C" w14:textId="77777777" w:rsidR="004A5973" w:rsidRDefault="004A5973" w:rsidP="00D41468">
      <w:pPr>
        <w:pStyle w:val="ComputerScreen"/>
      </w:pPr>
      <w:r>
        <w:rPr>
          <w:color w:val="FFFFFF"/>
          <w:shd w:val="clear" w:color="auto" w:fill="000000"/>
        </w:rPr>
        <w:t>6</w:t>
      </w:r>
      <w:r>
        <w:t xml:space="preserve"> ATTENTION (CONSULTANT):                                                       </w:t>
      </w:r>
    </w:p>
    <w:p w14:paraId="72D3943D" w14:textId="77777777" w:rsidR="004A5973" w:rsidRDefault="004A5973" w:rsidP="00D41468">
      <w:pPr>
        <w:pStyle w:val="ComputerScreen"/>
      </w:pPr>
      <w:r>
        <w:rPr>
          <w:color w:val="FFFFFF"/>
          <w:shd w:val="clear" w:color="auto" w:fill="000000"/>
        </w:rPr>
        <w:t>7</w:t>
      </w:r>
      <w:r>
        <w:t xml:space="preserve"> PROVISIONAL DIAGNOSIS:                                                        </w:t>
      </w:r>
    </w:p>
    <w:p w14:paraId="72D3943E" w14:textId="77777777" w:rsidR="004A5973" w:rsidRDefault="004A5973" w:rsidP="00D41468">
      <w:pPr>
        <w:pStyle w:val="ComputerScreen"/>
      </w:pPr>
      <w:r>
        <w:rPr>
          <w:color w:val="FFFFFF"/>
          <w:shd w:val="clear" w:color="auto" w:fill="000000"/>
        </w:rPr>
        <w:t>8</w:t>
      </w:r>
      <w:r>
        <w:t xml:space="preserve"> REASON FOR REQUEST:                                                           </w:t>
      </w:r>
    </w:p>
    <w:p w14:paraId="72D3943F" w14:textId="77777777" w:rsidR="004A5973" w:rsidRDefault="004A5973" w:rsidP="00D41468">
      <w:pPr>
        <w:pStyle w:val="ComputerScreen"/>
      </w:pPr>
      <w:r>
        <w:t xml:space="preserve">Pt has trouble breathing.                                                       </w:t>
      </w:r>
    </w:p>
    <w:p w14:paraId="72D39440" w14:textId="77777777" w:rsidR="004A5973" w:rsidRDefault="004A5973" w:rsidP="00D41468">
      <w:pPr>
        <w:pStyle w:val="ComputerScreen"/>
      </w:pPr>
    </w:p>
    <w:p w14:paraId="72D39441" w14:textId="77777777" w:rsidR="004A5973" w:rsidRDefault="004A5973" w:rsidP="00D41468">
      <w:pPr>
        <w:pStyle w:val="ComputerScreen"/>
      </w:pPr>
      <w:r>
        <w:rPr>
          <w:color w:val="FFFFFF"/>
          <w:shd w:val="clear" w:color="auto" w:fill="000000"/>
        </w:rPr>
        <w:t>9</w:t>
      </w:r>
      <w:r>
        <w:t xml:space="preserve"> COMMENT(S): (Add Only)                                                        </w:t>
      </w:r>
    </w:p>
    <w:p w14:paraId="72D39442" w14:textId="77777777" w:rsidR="004A5973" w:rsidRDefault="004A5973" w:rsidP="00D41468">
      <w:pPr>
        <w:pStyle w:val="ComputerScreen"/>
      </w:pPr>
    </w:p>
    <w:p w14:paraId="72D39443" w14:textId="77777777" w:rsidR="004A5973" w:rsidRDefault="004A5973" w:rsidP="00D41468">
      <w:pPr>
        <w:pStyle w:val="ComputerScreen"/>
      </w:pPr>
      <w:r>
        <w:t xml:space="preserve">ADDED COMMENT (Not Editable) Entered: Jan 11, 1999 BY: </w:t>
      </w:r>
      <w:r w:rsidR="004426F8">
        <w:t>CPRSPROVIDER,SEVEN</w:t>
      </w:r>
      <w:r>
        <w:t xml:space="preserve">          </w:t>
      </w:r>
    </w:p>
    <w:p w14:paraId="72D39444" w14:textId="77777777" w:rsidR="004A5973" w:rsidRDefault="004A5973" w:rsidP="00D41468">
      <w:pPr>
        <w:pStyle w:val="ComputerScreen"/>
      </w:pPr>
      <w:r>
        <w:t xml:space="preserve">Testing, more testing.                                                          </w:t>
      </w:r>
    </w:p>
    <w:p w14:paraId="72D39445" w14:textId="77777777" w:rsidR="004A5973" w:rsidRDefault="004A5973" w:rsidP="00D41468">
      <w:pPr>
        <w:pStyle w:val="ComputerScreen"/>
      </w:pPr>
    </w:p>
    <w:p w14:paraId="72D39446" w14:textId="77777777" w:rsidR="004A5973" w:rsidRDefault="004A5973" w:rsidP="00D41468">
      <w:pPr>
        <w:pStyle w:val="ComputerScreen"/>
      </w:pPr>
    </w:p>
    <w:p w14:paraId="72D39447" w14:textId="77777777" w:rsidR="004A5973" w:rsidRDefault="004A5973" w:rsidP="00D41468">
      <w:pPr>
        <w:pStyle w:val="ComputerScreen"/>
      </w:pPr>
    </w:p>
    <w:p w14:paraId="72D39448" w14:textId="77777777" w:rsidR="004A5973" w:rsidRDefault="004A5973" w:rsidP="00D41468">
      <w:pPr>
        <w:pStyle w:val="ComputerScreen"/>
      </w:pPr>
    </w:p>
    <w:p w14:paraId="72D39449" w14:textId="77777777" w:rsidR="004A5973" w:rsidRDefault="004A5973" w:rsidP="00D41468">
      <w:pPr>
        <w:pStyle w:val="CScreenReversed"/>
      </w:pPr>
      <w:r>
        <w:t xml:space="preserve">          Enter ?? for more actions                                             </w:t>
      </w:r>
    </w:p>
    <w:p w14:paraId="72D3944A" w14:textId="77777777" w:rsidR="004A5973" w:rsidRDefault="004A5973" w:rsidP="00D41468">
      <w:pPr>
        <w:pStyle w:val="ComputerScreen"/>
      </w:pPr>
      <w:r>
        <w:t>ED Edit A Field           RS ReSubmit Consult</w:t>
      </w:r>
    </w:p>
    <w:p w14:paraId="72D3944B" w14:textId="77777777" w:rsidR="004A5973" w:rsidRDefault="004A5973" w:rsidP="00D41468">
      <w:pPr>
        <w:pStyle w:val="ComputerScreen"/>
      </w:pPr>
      <w:r>
        <w:t xml:space="preserve">Select Item/Action:Quit// </w:t>
      </w:r>
      <w:r>
        <w:rPr>
          <w:b/>
        </w:rPr>
        <w:t>7</w:t>
      </w:r>
    </w:p>
    <w:p w14:paraId="72D3944C" w14:textId="77777777" w:rsidR="004A5973" w:rsidRDefault="004A5973" w:rsidP="00D41468">
      <w:pPr>
        <w:pStyle w:val="BlankLine"/>
      </w:pPr>
      <w:r>
        <w:t>(Continued on the next page.)</w:t>
      </w:r>
    </w:p>
    <w:p w14:paraId="72D3944D" w14:textId="77777777" w:rsidR="004A5973" w:rsidRDefault="004A5973" w:rsidP="00D41468">
      <w:pPr>
        <w:pStyle w:val="BlankLine"/>
      </w:pPr>
      <w:r>
        <w:br w:type="page"/>
      </w:r>
    </w:p>
    <w:p w14:paraId="72D3944E" w14:textId="77777777" w:rsidR="004A5973" w:rsidRPr="001A43C5" w:rsidRDefault="004A5973" w:rsidP="00D41468">
      <w:pPr>
        <w:pStyle w:val="ComputerScreen"/>
      </w:pPr>
      <w:r w:rsidRPr="001A43C5">
        <w:lastRenderedPageBreak/>
        <w:t>Edit Consult Order            Feb 02, 1999 10:44:38          Page:    2 of    2</w:t>
      </w:r>
      <w:r w:rsidRPr="001A43C5">
        <w:sym w:font="Symbol" w:char="F07F"/>
      </w:r>
    </w:p>
    <w:p w14:paraId="72D3944F" w14:textId="77777777" w:rsidR="004A5973" w:rsidRDefault="004A5973" w:rsidP="00D41468">
      <w:pPr>
        <w:pStyle w:val="ComputerScreen"/>
      </w:pPr>
      <w:r>
        <w:t xml:space="preserve">Edit Consult for Patient </w:t>
      </w:r>
      <w:r w:rsidR="004426F8">
        <w:t>CPRSPATIENT,NINE</w:t>
      </w:r>
      <w:r>
        <w:t xml:space="preserve">  Consult Number: 1366</w:t>
      </w:r>
    </w:p>
    <w:p w14:paraId="72D39450" w14:textId="77777777" w:rsidR="004A5973" w:rsidRDefault="004A5973" w:rsidP="00D41468">
      <w:pPr>
        <w:pStyle w:val="ComputerScreen"/>
      </w:pPr>
      <w:r>
        <w:t xml:space="preserve">Sending Provider: </w:t>
      </w:r>
      <w:r w:rsidR="004426F8">
        <w:t>CPRSPROVIDER,SEVEN</w:t>
      </w:r>
    </w:p>
    <w:p w14:paraId="72D39451" w14:textId="77777777" w:rsidR="004A5973" w:rsidRPr="001A43C5" w:rsidRDefault="004A5973" w:rsidP="00D41468">
      <w:pPr>
        <w:pStyle w:val="ComputerScreen"/>
      </w:pPr>
      <w:r w:rsidRPr="001A43C5">
        <w:t xml:space="preserve">+ Field Name                   Current Field Contents                          </w:t>
      </w:r>
      <w:r w:rsidRPr="001A43C5">
        <w:sym w:font="Symbol" w:char="F07F"/>
      </w:r>
    </w:p>
    <w:p w14:paraId="72D39452" w14:textId="77777777" w:rsidR="004A5973" w:rsidRDefault="004A5973" w:rsidP="00D41468">
      <w:pPr>
        <w:pStyle w:val="ComputerScreen"/>
      </w:pPr>
      <w:r>
        <w:rPr>
          <w:color w:val="FFFFFF"/>
          <w:shd w:val="clear" w:color="auto" w:fill="000000"/>
        </w:rPr>
        <w:t>8</w:t>
      </w:r>
      <w:r>
        <w:t xml:space="preserve"> REASON FOR REQUEST:                                                           </w:t>
      </w:r>
    </w:p>
    <w:p w14:paraId="72D39453" w14:textId="77777777" w:rsidR="004A5973" w:rsidRDefault="004A5973" w:rsidP="00D41468">
      <w:pPr>
        <w:pStyle w:val="ComputerScreen"/>
      </w:pPr>
      <w:r>
        <w:t xml:space="preserve">Pt is having chest pains.                                                       </w:t>
      </w:r>
    </w:p>
    <w:p w14:paraId="72D39454" w14:textId="77777777" w:rsidR="004A5973" w:rsidRDefault="004A5973" w:rsidP="00D41468">
      <w:pPr>
        <w:pStyle w:val="ComputerScreen"/>
      </w:pPr>
    </w:p>
    <w:p w14:paraId="72D39455" w14:textId="77777777" w:rsidR="004A5973" w:rsidRDefault="004A5973" w:rsidP="00D41468">
      <w:pPr>
        <w:pStyle w:val="ComputerScreen"/>
      </w:pPr>
      <w:r>
        <w:rPr>
          <w:color w:val="FFFFFF"/>
          <w:shd w:val="clear" w:color="auto" w:fill="000000"/>
        </w:rPr>
        <w:t>9</w:t>
      </w:r>
      <w:r>
        <w:t xml:space="preserve"> COMMENT(S): (Add Only)                                                        </w:t>
      </w:r>
    </w:p>
    <w:p w14:paraId="72D39456" w14:textId="77777777" w:rsidR="004A5973" w:rsidRDefault="004A5973" w:rsidP="00D41468">
      <w:pPr>
        <w:pStyle w:val="ComputerScreen"/>
      </w:pPr>
    </w:p>
    <w:p w14:paraId="72D39457" w14:textId="77777777" w:rsidR="004A5973" w:rsidRDefault="004A5973" w:rsidP="00D41468">
      <w:pPr>
        <w:pStyle w:val="ComputerScreen"/>
      </w:pPr>
    </w:p>
    <w:p w14:paraId="72D39458" w14:textId="77777777" w:rsidR="004A5973" w:rsidRDefault="004A5973" w:rsidP="00D41468">
      <w:pPr>
        <w:pStyle w:val="ComputerScreen"/>
      </w:pPr>
    </w:p>
    <w:p w14:paraId="72D39459" w14:textId="77777777" w:rsidR="004A5973" w:rsidRDefault="004A5973" w:rsidP="00D41468">
      <w:pPr>
        <w:pStyle w:val="ComputerScreen"/>
      </w:pPr>
    </w:p>
    <w:p w14:paraId="72D3945A" w14:textId="77777777" w:rsidR="004A5973" w:rsidRDefault="004A5973" w:rsidP="00D41468">
      <w:pPr>
        <w:pStyle w:val="ComputerScreen"/>
      </w:pPr>
    </w:p>
    <w:p w14:paraId="72D3945B" w14:textId="77777777" w:rsidR="004A5973" w:rsidRDefault="004A5973" w:rsidP="00D41468">
      <w:pPr>
        <w:pStyle w:val="ComputerScreen"/>
      </w:pPr>
    </w:p>
    <w:p w14:paraId="72D3945C" w14:textId="77777777" w:rsidR="004A5973" w:rsidRDefault="004A5973" w:rsidP="00D41468">
      <w:pPr>
        <w:pStyle w:val="ComputerScreen"/>
      </w:pPr>
    </w:p>
    <w:p w14:paraId="72D3945D" w14:textId="77777777" w:rsidR="004A5973" w:rsidRDefault="004A5973" w:rsidP="00D41468">
      <w:pPr>
        <w:pStyle w:val="ComputerScreen"/>
      </w:pPr>
    </w:p>
    <w:p w14:paraId="72D3945E" w14:textId="77777777" w:rsidR="004A5973" w:rsidRDefault="004A5973" w:rsidP="00D41468">
      <w:pPr>
        <w:pStyle w:val="ComputerScreen"/>
      </w:pPr>
    </w:p>
    <w:p w14:paraId="72D3945F" w14:textId="77777777" w:rsidR="004A5973" w:rsidRDefault="004A5973" w:rsidP="00D41468">
      <w:pPr>
        <w:pStyle w:val="ComputerScreen"/>
      </w:pPr>
    </w:p>
    <w:p w14:paraId="72D39460" w14:textId="77777777" w:rsidR="004A5973" w:rsidRDefault="004A5973" w:rsidP="00D41468">
      <w:pPr>
        <w:pStyle w:val="ComputerScreen"/>
      </w:pPr>
    </w:p>
    <w:p w14:paraId="72D39461" w14:textId="77777777" w:rsidR="004A5973" w:rsidRDefault="004A5973" w:rsidP="00D41468">
      <w:pPr>
        <w:pStyle w:val="CScreenReversed"/>
      </w:pPr>
      <w:r>
        <w:t xml:space="preserve">          Enter ?? for more actions                                             </w:t>
      </w:r>
    </w:p>
    <w:p w14:paraId="72D39462" w14:textId="77777777" w:rsidR="004A5973" w:rsidRDefault="004A5973" w:rsidP="00D41468">
      <w:pPr>
        <w:pStyle w:val="ComputerScreen"/>
      </w:pPr>
      <w:r>
        <w:t>ED Edit A Field           RS ReSubmit Consult</w:t>
      </w:r>
    </w:p>
    <w:p w14:paraId="72D39463" w14:textId="77777777" w:rsidR="004A5973" w:rsidRDefault="004A5973" w:rsidP="00D41468">
      <w:pPr>
        <w:pStyle w:val="ComputerScreen"/>
      </w:pPr>
      <w:r>
        <w:t xml:space="preserve">Select Item/Action:Quit// </w:t>
      </w:r>
      <w:r>
        <w:rPr>
          <w:b/>
        </w:rPr>
        <w:t>ED</w:t>
      </w:r>
      <w:r>
        <w:t xml:space="preserve">   Edit A Field  </w:t>
      </w:r>
    </w:p>
    <w:p w14:paraId="72D39464" w14:textId="77777777" w:rsidR="004A5973" w:rsidRDefault="004A5973" w:rsidP="00D41468">
      <w:pPr>
        <w:pStyle w:val="ComputerScreen"/>
      </w:pPr>
    </w:p>
    <w:p w14:paraId="72D39465" w14:textId="77777777" w:rsidR="004A5973" w:rsidRDefault="004A5973" w:rsidP="00D41468">
      <w:pPr>
        <w:pStyle w:val="BlankLine"/>
      </w:pPr>
    </w:p>
    <w:p w14:paraId="72D39466" w14:textId="77777777" w:rsidR="004A5973" w:rsidRDefault="004A5973" w:rsidP="00D41468">
      <w:pPr>
        <w:pStyle w:val="BlankLine"/>
      </w:pPr>
    </w:p>
    <w:p w14:paraId="72D39467" w14:textId="77777777" w:rsidR="004A5973" w:rsidRDefault="004A5973" w:rsidP="00D41468">
      <w:pPr>
        <w:pStyle w:val="ComputerScreen"/>
      </w:pPr>
      <w:r>
        <w:t xml:space="preserve">Select the fields to edit: </w:t>
      </w:r>
      <w:r>
        <w:rPr>
          <w:b/>
        </w:rPr>
        <w:t>7</w:t>
      </w:r>
    </w:p>
    <w:p w14:paraId="72D39468" w14:textId="77777777" w:rsidR="004A5973" w:rsidRDefault="004A5973" w:rsidP="00D41468">
      <w:pPr>
        <w:pStyle w:val="ComputerScreen"/>
      </w:pPr>
      <w:r>
        <w:t xml:space="preserve">Provisional Diagnosis: </w:t>
      </w:r>
      <w:r>
        <w:rPr>
          <w:b/>
        </w:rPr>
        <w:t>Angina</w:t>
      </w:r>
    </w:p>
    <w:p w14:paraId="72D39469" w14:textId="77777777" w:rsidR="004A5973" w:rsidRDefault="004A5973" w:rsidP="00D41468">
      <w:pPr>
        <w:pStyle w:val="BlankLine"/>
      </w:pPr>
    </w:p>
    <w:p w14:paraId="72D3946A" w14:textId="77777777" w:rsidR="004A5973" w:rsidRPr="001A43C5" w:rsidRDefault="004A5973" w:rsidP="00D41468">
      <w:pPr>
        <w:pStyle w:val="ComputerScreen"/>
      </w:pPr>
      <w:r w:rsidRPr="001A43C5">
        <w:t>Edit Consult Order            Feb 26, 1999 16:06:16          Page:    2 of    2</w:t>
      </w:r>
      <w:r w:rsidRPr="001A43C5">
        <w:sym w:font="Symbol" w:char="F07F"/>
      </w:r>
    </w:p>
    <w:p w14:paraId="72D3946B" w14:textId="77777777" w:rsidR="004A5973" w:rsidRDefault="004A5973" w:rsidP="00D41468">
      <w:pPr>
        <w:pStyle w:val="ComputerScreen"/>
      </w:pPr>
      <w:r>
        <w:t xml:space="preserve">Edit Consult for Patient </w:t>
      </w:r>
      <w:r w:rsidR="004426F8">
        <w:t>CPRSPATIENT,EIGHT</w:t>
      </w:r>
      <w:r>
        <w:t xml:space="preserve">  Consult Number: 1336</w:t>
      </w:r>
    </w:p>
    <w:p w14:paraId="72D3946C" w14:textId="77777777" w:rsidR="004A5973" w:rsidRDefault="004A5973" w:rsidP="00D41468">
      <w:pPr>
        <w:pStyle w:val="ComputerScreen"/>
      </w:pPr>
      <w:r>
        <w:t xml:space="preserve">Sending Provider: </w:t>
      </w:r>
      <w:r w:rsidR="004426F8">
        <w:t>CPRSPROVIDER,SEVEN</w:t>
      </w:r>
    </w:p>
    <w:p w14:paraId="72D3946D" w14:textId="77777777" w:rsidR="004A5973" w:rsidRPr="001A43C5" w:rsidRDefault="004A5973" w:rsidP="00D41468">
      <w:pPr>
        <w:pStyle w:val="ComputerScreen"/>
      </w:pPr>
      <w:r w:rsidRPr="001A43C5">
        <w:t xml:space="preserve">+ Field Name                   Current Field Contents                          </w:t>
      </w:r>
      <w:r w:rsidRPr="001A43C5">
        <w:sym w:font="Symbol" w:char="F07F"/>
      </w:r>
    </w:p>
    <w:p w14:paraId="72D3946E" w14:textId="77777777" w:rsidR="004A5973" w:rsidRDefault="004A5973" w:rsidP="00D41468">
      <w:pPr>
        <w:pStyle w:val="ComputerScreen"/>
      </w:pPr>
      <w:r>
        <w:t xml:space="preserve">4 URGENCY: Routine                                                              </w:t>
      </w:r>
    </w:p>
    <w:p w14:paraId="72D3946F" w14:textId="77777777" w:rsidR="004A5973" w:rsidRDefault="004A5973" w:rsidP="00D41468">
      <w:pPr>
        <w:pStyle w:val="ComputerScreen"/>
      </w:pPr>
      <w:r>
        <w:t xml:space="preserve">5 PLACE OF CONSULTATION:                                                        </w:t>
      </w:r>
    </w:p>
    <w:p w14:paraId="72D39470" w14:textId="77777777" w:rsidR="004A5973" w:rsidRDefault="004A5973" w:rsidP="00D41468">
      <w:pPr>
        <w:pStyle w:val="ComputerScreen"/>
      </w:pPr>
      <w:r>
        <w:t xml:space="preserve">6 ATTENTION (CONSULTANT):                                                       </w:t>
      </w:r>
    </w:p>
    <w:p w14:paraId="72D39471" w14:textId="77777777" w:rsidR="004A5973" w:rsidRDefault="004A5973" w:rsidP="00D41468">
      <w:pPr>
        <w:pStyle w:val="ComputerScreen"/>
      </w:pPr>
      <w:r>
        <w:t xml:space="preserve">7 PROVISIONAL DIAGNOSIS: Angina                                                 </w:t>
      </w:r>
    </w:p>
    <w:p w14:paraId="72D39472" w14:textId="77777777" w:rsidR="004A5973" w:rsidRDefault="004A5973" w:rsidP="00D41468">
      <w:pPr>
        <w:pStyle w:val="ComputerScreen"/>
      </w:pPr>
      <w:r>
        <w:t xml:space="preserve">8 REASON FOR REQUEST:                                                           </w:t>
      </w:r>
    </w:p>
    <w:p w14:paraId="72D39473" w14:textId="77777777" w:rsidR="004A5973" w:rsidRDefault="004A5973" w:rsidP="00D41468">
      <w:pPr>
        <w:pStyle w:val="ComputerScreen"/>
      </w:pPr>
      <w:r>
        <w:t xml:space="preserve">Pt has trouble breathing.                                                       </w:t>
      </w:r>
    </w:p>
    <w:p w14:paraId="72D39474" w14:textId="77777777" w:rsidR="004A5973" w:rsidRDefault="004A5973" w:rsidP="00D41468">
      <w:pPr>
        <w:pStyle w:val="ComputerScreen"/>
      </w:pPr>
    </w:p>
    <w:p w14:paraId="72D39475" w14:textId="77777777" w:rsidR="004A5973" w:rsidRDefault="004A5973" w:rsidP="00D41468">
      <w:pPr>
        <w:pStyle w:val="ComputerScreen"/>
      </w:pPr>
      <w:r>
        <w:t xml:space="preserve">9 COMMENT(S): (Add Only)                                                        </w:t>
      </w:r>
    </w:p>
    <w:p w14:paraId="72D39476" w14:textId="77777777" w:rsidR="004A5973" w:rsidRDefault="004A5973" w:rsidP="00D41468">
      <w:pPr>
        <w:pStyle w:val="ComputerScreen"/>
      </w:pPr>
    </w:p>
    <w:p w14:paraId="72D39477" w14:textId="77777777" w:rsidR="004A5973" w:rsidRDefault="004A5973" w:rsidP="00D41468">
      <w:pPr>
        <w:pStyle w:val="ComputerScreen"/>
      </w:pPr>
      <w:r>
        <w:t xml:space="preserve">ADDED COMMENT (Not Editable) Entered: Jan 11, 1999 BY: </w:t>
      </w:r>
      <w:r w:rsidR="006E192A">
        <w:t>CPRSPROVIDER,TWO</w:t>
      </w:r>
      <w:r>
        <w:t xml:space="preserve">          </w:t>
      </w:r>
    </w:p>
    <w:p w14:paraId="72D39478" w14:textId="77777777" w:rsidR="004A5973" w:rsidRDefault="004A5973" w:rsidP="00D41468">
      <w:pPr>
        <w:pStyle w:val="ComputerScreen"/>
      </w:pPr>
      <w:r>
        <w:t xml:space="preserve">Testing, more testing.                                                          </w:t>
      </w:r>
    </w:p>
    <w:p w14:paraId="72D39479" w14:textId="77777777" w:rsidR="004A5973" w:rsidRDefault="004A5973" w:rsidP="00D41468">
      <w:pPr>
        <w:pStyle w:val="ComputerScreen"/>
      </w:pPr>
    </w:p>
    <w:p w14:paraId="72D3947A" w14:textId="77777777" w:rsidR="004A5973" w:rsidRDefault="004A5973" w:rsidP="00D41468">
      <w:pPr>
        <w:pStyle w:val="ComputerScreen"/>
      </w:pPr>
    </w:p>
    <w:p w14:paraId="72D3947B" w14:textId="77777777" w:rsidR="004A5973" w:rsidRDefault="004A5973" w:rsidP="00D41468">
      <w:pPr>
        <w:pStyle w:val="ComputerScreen"/>
      </w:pPr>
    </w:p>
    <w:p w14:paraId="72D3947C" w14:textId="77777777" w:rsidR="004A5973" w:rsidRDefault="004A5973" w:rsidP="00D41468">
      <w:pPr>
        <w:pStyle w:val="ComputerScreen"/>
      </w:pPr>
    </w:p>
    <w:p w14:paraId="72D3947D" w14:textId="77777777" w:rsidR="004A5973" w:rsidRDefault="004A5973" w:rsidP="00D41468">
      <w:pPr>
        <w:pStyle w:val="CScreenReversed"/>
      </w:pPr>
      <w:r>
        <w:t xml:space="preserve">          Enter ?? for more actions                                             </w:t>
      </w:r>
    </w:p>
    <w:p w14:paraId="72D3947E" w14:textId="77777777" w:rsidR="004A5973" w:rsidRDefault="004A5973" w:rsidP="00D41468">
      <w:pPr>
        <w:pStyle w:val="ComputerScreen"/>
      </w:pPr>
      <w:r>
        <w:t>ED Edit A Field           RS ReSubmit Consult</w:t>
      </w:r>
    </w:p>
    <w:p w14:paraId="72D3947F" w14:textId="77777777" w:rsidR="004A5973" w:rsidRDefault="004A5973" w:rsidP="00D41468">
      <w:pPr>
        <w:pStyle w:val="ComputerScreen"/>
      </w:pPr>
      <w:r>
        <w:t xml:space="preserve">Select Action: Quit// </w:t>
      </w:r>
      <w:r>
        <w:rPr>
          <w:b/>
        </w:rPr>
        <w:t xml:space="preserve">&lt;Enter&gt;  </w:t>
      </w:r>
      <w:r>
        <w:t xml:space="preserve">   QUIT  </w:t>
      </w:r>
    </w:p>
    <w:p w14:paraId="72D39480" w14:textId="77777777" w:rsidR="004A5973" w:rsidRDefault="004A5973" w:rsidP="00D41468">
      <w:pPr>
        <w:pStyle w:val="BlankLine"/>
      </w:pPr>
      <w:r>
        <w:t>(Continued on the next page.)</w:t>
      </w:r>
    </w:p>
    <w:p w14:paraId="72D39481" w14:textId="77777777" w:rsidR="004A5973" w:rsidRDefault="004A5973" w:rsidP="00D41468">
      <w:pPr>
        <w:pStyle w:val="BlankLine"/>
      </w:pPr>
      <w:r>
        <w:br w:type="page"/>
      </w:r>
    </w:p>
    <w:p w14:paraId="72D39482" w14:textId="77777777" w:rsidR="004A5973" w:rsidRDefault="004A5973" w:rsidP="00D41468">
      <w:pPr>
        <w:pStyle w:val="ComputerScreen"/>
      </w:pPr>
      <w:r>
        <w:lastRenderedPageBreak/>
        <w:t>This Consult Has Not Been Resubmitted!!</w:t>
      </w:r>
    </w:p>
    <w:p w14:paraId="72D39483" w14:textId="77777777" w:rsidR="004A5973" w:rsidRDefault="004A5973" w:rsidP="00D41468">
      <w:pPr>
        <w:pStyle w:val="ComputerScreen"/>
      </w:pPr>
      <w:r>
        <w:t>Resubmit Or All Edits Will Be Lost!!</w:t>
      </w:r>
    </w:p>
    <w:p w14:paraId="72D39484" w14:textId="77777777" w:rsidR="004A5973" w:rsidRDefault="004A5973" w:rsidP="00D41468">
      <w:pPr>
        <w:pStyle w:val="ComputerScreen"/>
      </w:pPr>
    </w:p>
    <w:p w14:paraId="72D39485" w14:textId="77777777" w:rsidR="004A5973" w:rsidRDefault="004A5973" w:rsidP="00D41468">
      <w:pPr>
        <w:pStyle w:val="ComputerScreen"/>
      </w:pPr>
    </w:p>
    <w:p w14:paraId="72D39486" w14:textId="77777777" w:rsidR="004A5973" w:rsidRDefault="004A5973" w:rsidP="00D41468">
      <w:pPr>
        <w:pStyle w:val="ComputerScreen"/>
      </w:pPr>
      <w:r>
        <w:t xml:space="preserve">Do you wish to resubmit now? ? YES// </w:t>
      </w:r>
      <w:r>
        <w:rPr>
          <w:b/>
        </w:rPr>
        <w:t>Y</w:t>
      </w:r>
      <w:r>
        <w:t xml:space="preserve">  YES</w:t>
      </w:r>
    </w:p>
    <w:p w14:paraId="72D39487" w14:textId="77777777" w:rsidR="004A5973" w:rsidRDefault="004A5973" w:rsidP="00D41468">
      <w:pPr>
        <w:pStyle w:val="ComputerScreen"/>
      </w:pPr>
      <w:r>
        <w:t>Resubmitting Consult ... One moment please ...</w:t>
      </w:r>
    </w:p>
    <w:p w14:paraId="72D39488" w14:textId="77777777" w:rsidR="004A5973" w:rsidRDefault="004A5973" w:rsidP="00D41468">
      <w:pPr>
        <w:pStyle w:val="ComputerScreen"/>
      </w:pPr>
      <w:r>
        <w:t>Filing Tracking Data...</w:t>
      </w:r>
    </w:p>
    <w:p w14:paraId="72D39489" w14:textId="77777777" w:rsidR="004A5973" w:rsidRDefault="004A5973" w:rsidP="00D41468">
      <w:pPr>
        <w:pStyle w:val="ComputerScreen"/>
      </w:pPr>
    </w:p>
    <w:p w14:paraId="72D3948A" w14:textId="77777777" w:rsidR="004A5973" w:rsidRDefault="004A5973" w:rsidP="00D41468">
      <w:pPr>
        <w:pStyle w:val="ComputerScreen"/>
      </w:pPr>
      <w:r>
        <w:t xml:space="preserve"> 1.   </w:t>
      </w:r>
      <w:r w:rsidR="004426F8">
        <w:t>CPRSPATIE</w:t>
      </w:r>
      <w:r>
        <w:t xml:space="preserve"> (</w:t>
      </w:r>
      <w:r w:rsidR="004426F8">
        <w:t>C</w:t>
      </w:r>
      <w:r>
        <w:t>3456): Discontinued consult to CAR</w:t>
      </w:r>
    </w:p>
    <w:p w14:paraId="72D3948B" w14:textId="77777777" w:rsidR="004A5973" w:rsidRDefault="004A5973" w:rsidP="00D41468">
      <w:pPr>
        <w:pStyle w:val="ComputerScreen"/>
      </w:pPr>
      <w:r>
        <w:t xml:space="preserve"> 2.   </w:t>
      </w:r>
      <w:r w:rsidR="004426F8">
        <w:t>CPRSPATIE</w:t>
      </w:r>
      <w:r>
        <w:t xml:space="preserve"> (</w:t>
      </w:r>
      <w:r w:rsidR="004426F8">
        <w:t>C</w:t>
      </w:r>
      <w:r>
        <w:t xml:space="preserve">2432): </w:t>
      </w:r>
      <w:r>
        <w:rPr>
          <w:snapToGrid w:val="0"/>
        </w:rPr>
        <w:t>Completed Consult</w:t>
      </w:r>
      <w:r>
        <w:t xml:space="preserve"> CAR</w:t>
      </w:r>
    </w:p>
    <w:p w14:paraId="72D3948C" w14:textId="77777777" w:rsidR="004A5973" w:rsidRDefault="004A5973" w:rsidP="00D41468">
      <w:pPr>
        <w:pStyle w:val="ComputerScreen"/>
      </w:pPr>
      <w:r>
        <w:t xml:space="preserve">          Select from 1 to 2</w:t>
      </w:r>
    </w:p>
    <w:p w14:paraId="72D3948D" w14:textId="77777777" w:rsidR="004A5973" w:rsidRDefault="004A5973" w:rsidP="00D41468">
      <w:pPr>
        <w:pStyle w:val="ComputerScreen"/>
      </w:pPr>
      <w:r>
        <w:t xml:space="preserve">          or enter ?, A I, F, P, M, R, or ^ to exit</w:t>
      </w:r>
    </w:p>
    <w:p w14:paraId="72D3948E" w14:textId="77777777" w:rsidR="004A5973" w:rsidRDefault="004A5973" w:rsidP="00D41468">
      <w:pPr>
        <w:pStyle w:val="ComputerScreen"/>
      </w:pPr>
      <w:r>
        <w:t xml:space="preserve">          or RETURN to continue: </w:t>
      </w:r>
    </w:p>
    <w:p w14:paraId="72D3948F" w14:textId="77777777" w:rsidR="004A5973" w:rsidRDefault="004A5973" w:rsidP="00D41468">
      <w:pPr>
        <w:pStyle w:val="BlankLine"/>
      </w:pPr>
    </w:p>
    <w:p w14:paraId="72D39490" w14:textId="77777777" w:rsidR="004A5973" w:rsidRDefault="004A5973" w:rsidP="00D41468">
      <w:pPr>
        <w:pStyle w:val="BlankLine"/>
      </w:pPr>
      <w:r>
        <w:br w:type="page"/>
      </w:r>
    </w:p>
    <w:p w14:paraId="72D39491" w14:textId="77777777" w:rsidR="004A5973" w:rsidRDefault="004A5973" w:rsidP="00D41468">
      <w:pPr>
        <w:pStyle w:val="Heading4"/>
      </w:pPr>
      <w:r>
        <w:lastRenderedPageBreak/>
        <w:t>Special Considerations for Discontinued Orders</w:t>
      </w:r>
      <w:r>
        <w:fldChar w:fldCharType="begin"/>
      </w:r>
      <w:r>
        <w:instrText xml:space="preserve"> XE "Discontinued Orders" </w:instrText>
      </w:r>
      <w:r>
        <w:fldChar w:fldCharType="end"/>
      </w:r>
    </w:p>
    <w:p w14:paraId="72D39492" w14:textId="77777777" w:rsidR="001A43C5" w:rsidRDefault="001A43C5" w:rsidP="00D41468"/>
    <w:p w14:paraId="72D39493" w14:textId="77777777" w:rsidR="004A5973" w:rsidRDefault="004A5973" w:rsidP="00D41468">
      <w:pPr>
        <w:rPr>
          <w:snapToGrid w:val="0"/>
        </w:rPr>
      </w:pPr>
      <w:r>
        <w:t xml:space="preserve">When an order is Discontinued, who gets the notification depends on the source of the discontinuation. </w:t>
      </w:r>
      <w:bookmarkStart w:id="457" w:name="_Toc402366915"/>
      <w:r>
        <w:rPr>
          <w:snapToGrid w:val="0"/>
        </w:rPr>
        <w:t>This is dependent on the NOTIFY ON DC field in file 123.5 for the service to which the consult was directed. This field is set by the Set up Consult Services</w:t>
      </w:r>
      <w:r>
        <w:rPr>
          <w:snapToGrid w:val="0"/>
        </w:rPr>
        <w:fldChar w:fldCharType="begin"/>
      </w:r>
      <w:r>
        <w:instrText xml:space="preserve"> XE "</w:instrText>
      </w:r>
      <w:r>
        <w:rPr>
          <w:snapToGrid w:val="0"/>
        </w:rPr>
        <w:instrText>Set up Consult Services</w:instrText>
      </w:r>
      <w:r>
        <w:instrText xml:space="preserve">" </w:instrText>
      </w:r>
      <w:r>
        <w:rPr>
          <w:snapToGrid w:val="0"/>
        </w:rPr>
        <w:fldChar w:fldCharType="end"/>
      </w:r>
      <w:r>
        <w:rPr>
          <w:snapToGrid w:val="0"/>
        </w:rPr>
        <w:t xml:space="preserve"> (SS) command of the Consult Management Option.</w:t>
      </w:r>
    </w:p>
    <w:p w14:paraId="72D39494" w14:textId="77777777" w:rsidR="004A5973" w:rsidRDefault="004A5973" w:rsidP="00D41468">
      <w:pPr>
        <w:rPr>
          <w:snapToGrid w:val="0"/>
        </w:rPr>
      </w:pPr>
    </w:p>
    <w:p w14:paraId="72D39495" w14:textId="77777777" w:rsidR="004A5973" w:rsidRDefault="004A5973" w:rsidP="00D41468">
      <w:pPr>
        <w:pStyle w:val="Heading3"/>
        <w:rPr>
          <w:snapToGrid w:val="0"/>
        </w:rPr>
      </w:pPr>
      <w:r>
        <w:rPr>
          <w:snapToGrid w:val="0"/>
        </w:rPr>
        <w:br w:type="page"/>
      </w:r>
      <w:bookmarkStart w:id="458" w:name="_Toc421668562"/>
      <w:bookmarkStart w:id="459" w:name="_Toc421693989"/>
      <w:bookmarkStart w:id="460" w:name="_Toc508628533"/>
      <w:r w:rsidR="00974320">
        <w:rPr>
          <w:snapToGrid w:val="0"/>
        </w:rPr>
        <w:lastRenderedPageBreak/>
        <w:t>Consult/Request Has a</w:t>
      </w:r>
      <w:r>
        <w:rPr>
          <w:snapToGrid w:val="0"/>
        </w:rPr>
        <w:t>n Added Comment</w:t>
      </w:r>
      <w:bookmarkEnd w:id="458"/>
      <w:bookmarkEnd w:id="459"/>
      <w:bookmarkEnd w:id="460"/>
      <w:r>
        <w:rPr>
          <w:snapToGrid w:val="0"/>
        </w:rPr>
        <w:fldChar w:fldCharType="begin"/>
      </w:r>
      <w:r>
        <w:instrText xml:space="preserve"> XE "</w:instrText>
      </w:r>
      <w:r>
        <w:rPr>
          <w:snapToGrid w:val="0"/>
        </w:rPr>
        <w:instrText>Consult/Request Has An Added Comment</w:instrText>
      </w:r>
      <w:r>
        <w:instrText xml:space="preserve">" </w:instrText>
      </w:r>
      <w:r>
        <w:rPr>
          <w:snapToGrid w:val="0"/>
        </w:rPr>
        <w:fldChar w:fldCharType="end"/>
      </w:r>
    </w:p>
    <w:p w14:paraId="72D39496" w14:textId="77777777" w:rsidR="001A43C5" w:rsidRDefault="001A43C5" w:rsidP="00D41468">
      <w:pPr>
        <w:rPr>
          <w:snapToGrid w:val="0"/>
        </w:rPr>
      </w:pPr>
    </w:p>
    <w:p w14:paraId="72D39497" w14:textId="77777777" w:rsidR="004A5973" w:rsidRDefault="004A5973" w:rsidP="00D41468">
      <w:pPr>
        <w:rPr>
          <w:snapToGrid w:val="0"/>
        </w:rPr>
      </w:pPr>
      <w:r>
        <w:rPr>
          <w:snapToGrid w:val="0"/>
        </w:rPr>
        <w:t>If a comment is added to a consult by someone in the receiving service, that person is prompted to send notification to the originator of the consult and to any other persons. Other recipients of this notification are controlled as a New Service Consult.</w:t>
      </w:r>
    </w:p>
    <w:p w14:paraId="72D39498" w14:textId="77777777" w:rsidR="004A5973" w:rsidRDefault="004A5973" w:rsidP="00D41468">
      <w:pPr>
        <w:rPr>
          <w:snapToGrid w:val="0"/>
        </w:rPr>
      </w:pPr>
      <w:r>
        <w:rPr>
          <w:snapToGrid w:val="0"/>
        </w:rPr>
        <w:t>In the following example, a clinician in the Surgery service has added a comment:</w:t>
      </w:r>
    </w:p>
    <w:p w14:paraId="72D39499" w14:textId="77777777" w:rsidR="004A5973" w:rsidRDefault="004A5973" w:rsidP="00D41468">
      <w:pPr>
        <w:pStyle w:val="BlankLine"/>
        <w:rPr>
          <w:snapToGrid w:val="0"/>
        </w:rPr>
      </w:pPr>
    </w:p>
    <w:p w14:paraId="72D3949A" w14:textId="77777777" w:rsidR="004A5973" w:rsidRDefault="004A5973" w:rsidP="00D41468">
      <w:pPr>
        <w:pStyle w:val="ComputerScreen"/>
        <w:rPr>
          <w:snapToGrid w:val="0"/>
        </w:rPr>
      </w:pPr>
      <w:r>
        <w:rPr>
          <w:snapToGrid w:val="0"/>
        </w:rPr>
        <w:t>SIMPSON,H (S9999): Comment Added to Consult CARDIOLOGY</w:t>
      </w:r>
    </w:p>
    <w:p w14:paraId="72D3949B" w14:textId="77777777" w:rsidR="004A5973" w:rsidRDefault="004A5973" w:rsidP="00D41468">
      <w:pPr>
        <w:pStyle w:val="ComputerScreen"/>
        <w:rPr>
          <w:snapToGrid w:val="0"/>
        </w:rPr>
      </w:pPr>
      <w:r>
        <w:rPr>
          <w:snapToGrid w:val="0"/>
        </w:rPr>
        <w:t xml:space="preserve">          Enter  "VA   VIEW ALERTS     to review alerts</w:t>
      </w:r>
    </w:p>
    <w:p w14:paraId="72D3949C" w14:textId="77777777" w:rsidR="004A5973" w:rsidRDefault="004A5973" w:rsidP="00D41468">
      <w:pPr>
        <w:pStyle w:val="ComputerScreen"/>
        <w:rPr>
          <w:snapToGrid w:val="0"/>
        </w:rPr>
      </w:pPr>
    </w:p>
    <w:p w14:paraId="72D3949D" w14:textId="77777777" w:rsidR="004A5973" w:rsidRDefault="004A5973" w:rsidP="00D41468">
      <w:pPr>
        <w:pStyle w:val="ComputerScreen"/>
        <w:rPr>
          <w:snapToGrid w:val="0"/>
        </w:rPr>
      </w:pPr>
    </w:p>
    <w:p w14:paraId="72D3949E" w14:textId="77777777" w:rsidR="004A5973" w:rsidRDefault="004A5973" w:rsidP="00D41468">
      <w:pPr>
        <w:pStyle w:val="ComputerScreen"/>
        <w:rPr>
          <w:snapToGrid w:val="0"/>
        </w:rPr>
      </w:pPr>
      <w:r>
        <w:rPr>
          <w:snapToGrid w:val="0"/>
        </w:rPr>
        <w:t>Select Consult Management Option:</w:t>
      </w:r>
    </w:p>
    <w:p w14:paraId="72D3949F" w14:textId="77777777" w:rsidR="001A43C5" w:rsidRDefault="001A43C5" w:rsidP="00D41468">
      <w:pPr>
        <w:rPr>
          <w:snapToGrid w:val="0"/>
        </w:rPr>
      </w:pPr>
    </w:p>
    <w:p w14:paraId="72D394A0" w14:textId="77777777" w:rsidR="004A5973" w:rsidRDefault="004A5973" w:rsidP="00D41468">
      <w:pPr>
        <w:rPr>
          <w:snapToGrid w:val="0"/>
        </w:rPr>
      </w:pPr>
      <w:r>
        <w:rPr>
          <w:snapToGrid w:val="0"/>
        </w:rPr>
        <w:t>The follow-up action is to display the orders containing the comments so that you can read them.</w:t>
      </w:r>
    </w:p>
    <w:p w14:paraId="72D394A1" w14:textId="77777777" w:rsidR="007832D2" w:rsidRPr="007832D2" w:rsidRDefault="007832D2" w:rsidP="00D41468">
      <w:pPr>
        <w:numPr>
          <w:ilvl w:val="0"/>
          <w:numId w:val="13"/>
        </w:numPr>
      </w:pPr>
      <w:bookmarkStart w:id="461" w:name="ConsultADDEDCOMMENT"/>
      <w:bookmarkEnd w:id="461"/>
      <w:r w:rsidRPr="007832D2">
        <w:t>When a comment is added by an UPDATE USER, the alert will only go to the ordering provider (unless additional alert recipients are added).</w:t>
      </w:r>
    </w:p>
    <w:p w14:paraId="72D394A2" w14:textId="77777777" w:rsidR="007832D2" w:rsidRPr="007832D2" w:rsidRDefault="007832D2" w:rsidP="00D41468">
      <w:pPr>
        <w:numPr>
          <w:ilvl w:val="0"/>
          <w:numId w:val="13"/>
        </w:numPr>
      </w:pPr>
      <w:r w:rsidRPr="007832D2">
        <w:t>When a comment is added by a SERVICE TEAM member, the alert will only go to the ordering provider (unless additional alert recipients are added).</w:t>
      </w:r>
    </w:p>
    <w:p w14:paraId="72D394A3" w14:textId="77777777" w:rsidR="007832D2" w:rsidRDefault="007832D2" w:rsidP="00D41468"/>
    <w:p w14:paraId="72D394A4" w14:textId="77777777" w:rsidR="004A5973" w:rsidRDefault="004A5973" w:rsidP="00D41468">
      <w:pPr>
        <w:pStyle w:val="Heading3"/>
        <w:rPr>
          <w:snapToGrid w:val="0"/>
        </w:rPr>
      </w:pPr>
      <w:bookmarkStart w:id="462" w:name="_Toc421668563"/>
      <w:bookmarkStart w:id="463" w:name="_Toc421693990"/>
      <w:bookmarkStart w:id="464" w:name="_Toc508628534"/>
      <w:r>
        <w:rPr>
          <w:snapToGrid w:val="0"/>
        </w:rPr>
        <w:t>Order(s) Require Electronic Signature</w:t>
      </w:r>
      <w:bookmarkEnd w:id="457"/>
      <w:bookmarkEnd w:id="462"/>
      <w:bookmarkEnd w:id="463"/>
      <w:bookmarkEnd w:id="464"/>
      <w:r>
        <w:rPr>
          <w:snapToGrid w:val="0"/>
        </w:rPr>
        <w:fldChar w:fldCharType="begin"/>
      </w:r>
      <w:r>
        <w:instrText xml:space="preserve"> XE "</w:instrText>
      </w:r>
      <w:r>
        <w:rPr>
          <w:snapToGrid w:val="0"/>
        </w:rPr>
        <w:instrText>Order(s) Require Electronic Signature</w:instrText>
      </w:r>
      <w:r>
        <w:instrText xml:space="preserve">" </w:instrText>
      </w:r>
      <w:r>
        <w:rPr>
          <w:snapToGrid w:val="0"/>
        </w:rPr>
        <w:fldChar w:fldCharType="end"/>
      </w:r>
    </w:p>
    <w:p w14:paraId="72D394A5" w14:textId="77777777" w:rsidR="004A5973" w:rsidRDefault="004A5973" w:rsidP="00D41468">
      <w:pPr>
        <w:rPr>
          <w:snapToGrid w:val="0"/>
        </w:rPr>
      </w:pPr>
      <w:r>
        <w:rPr>
          <w:snapToGrid w:val="0"/>
        </w:rPr>
        <w:t>If you do not sign a consult at the time you initiate it, the CPRS triggers a notification reminding you of the need for an electronic signature</w:t>
      </w:r>
      <w:r>
        <w:rPr>
          <w:snapToGrid w:val="0"/>
        </w:rPr>
        <w:fldChar w:fldCharType="begin"/>
      </w:r>
      <w:r>
        <w:instrText xml:space="preserve"> XE "</w:instrText>
      </w:r>
      <w:r>
        <w:rPr>
          <w:snapToGrid w:val="0"/>
        </w:rPr>
        <w:instrText>signature</w:instrText>
      </w:r>
      <w:r>
        <w:instrText xml:space="preserve">" </w:instrText>
      </w:r>
      <w:r>
        <w:rPr>
          <w:snapToGrid w:val="0"/>
        </w:rPr>
        <w:fldChar w:fldCharType="end"/>
      </w:r>
      <w:r>
        <w:rPr>
          <w:snapToGrid w:val="0"/>
        </w:rPr>
        <w:fldChar w:fldCharType="begin"/>
      </w:r>
      <w:r>
        <w:instrText xml:space="preserve"> XE "</w:instrText>
      </w:r>
      <w:r>
        <w:rPr>
          <w:snapToGrid w:val="0"/>
        </w:rPr>
        <w:instrText>electronic signature</w:instrText>
      </w:r>
      <w:r>
        <w:instrText xml:space="preserve">" </w:instrText>
      </w:r>
      <w:r>
        <w:rPr>
          <w:snapToGrid w:val="0"/>
        </w:rPr>
        <w:fldChar w:fldCharType="end"/>
      </w:r>
      <w:r>
        <w:rPr>
          <w:snapToGrid w:val="0"/>
        </w:rPr>
        <w:t>.</w:t>
      </w:r>
    </w:p>
    <w:p w14:paraId="72D394A6" w14:textId="77777777" w:rsidR="004A5973" w:rsidRDefault="004A5973" w:rsidP="00D41468">
      <w:pPr>
        <w:rPr>
          <w:snapToGrid w:val="0"/>
        </w:rPr>
      </w:pPr>
      <w:r>
        <w:rPr>
          <w:snapToGrid w:val="0"/>
        </w:rPr>
        <w:t>In the following example, three notifications are presented for Consults that need an electronic signature:</w:t>
      </w:r>
    </w:p>
    <w:p w14:paraId="72D394A7" w14:textId="77777777" w:rsidR="004A5973" w:rsidRDefault="004A5973" w:rsidP="00D41468">
      <w:pPr>
        <w:pStyle w:val="BlankLine"/>
        <w:rPr>
          <w:snapToGrid w:val="0"/>
        </w:rPr>
      </w:pPr>
    </w:p>
    <w:p w14:paraId="72D394A8" w14:textId="77777777"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3456): Order requires electronic signature.</w:t>
      </w:r>
    </w:p>
    <w:p w14:paraId="72D394A9" w14:textId="77777777"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4723): Order requires electronic signature.</w:t>
      </w:r>
    </w:p>
    <w:p w14:paraId="72D394AA" w14:textId="77777777"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3234): Order requires electronic signature.</w:t>
      </w:r>
    </w:p>
    <w:p w14:paraId="72D394AB" w14:textId="77777777" w:rsidR="004A5973" w:rsidRDefault="004A5973" w:rsidP="00D41468">
      <w:pPr>
        <w:pStyle w:val="ComputerScreen"/>
        <w:rPr>
          <w:snapToGrid w:val="0"/>
        </w:rPr>
      </w:pPr>
      <w:r>
        <w:rPr>
          <w:snapToGrid w:val="0"/>
        </w:rPr>
        <w:t xml:space="preserve">          Enter  "VA   VIEW ALERTS     to review alerts</w:t>
      </w:r>
    </w:p>
    <w:p w14:paraId="72D394AC" w14:textId="77777777" w:rsidR="004A5973" w:rsidRDefault="004A5973" w:rsidP="00D41468">
      <w:pPr>
        <w:pStyle w:val="ComputerScreen"/>
        <w:rPr>
          <w:snapToGrid w:val="0"/>
        </w:rPr>
      </w:pPr>
    </w:p>
    <w:p w14:paraId="72D394AD" w14:textId="77777777" w:rsidR="004A5973" w:rsidRDefault="004A5973" w:rsidP="00D41468">
      <w:pPr>
        <w:pStyle w:val="ComputerScreen"/>
        <w:rPr>
          <w:snapToGrid w:val="0"/>
        </w:rPr>
      </w:pPr>
      <w:r>
        <w:rPr>
          <w:snapToGrid w:val="0"/>
        </w:rPr>
        <w:t>Select Systems Manager Menu Option:</w:t>
      </w:r>
    </w:p>
    <w:p w14:paraId="72D394AE" w14:textId="77777777" w:rsidR="001A43C5" w:rsidRDefault="001A43C5" w:rsidP="00D41468">
      <w:pPr>
        <w:rPr>
          <w:snapToGrid w:val="0"/>
        </w:rPr>
      </w:pPr>
    </w:p>
    <w:p w14:paraId="72D394AF" w14:textId="77777777" w:rsidR="004A5973" w:rsidRDefault="004A5973" w:rsidP="00D41468">
      <w:r>
        <w:rPr>
          <w:snapToGrid w:val="0"/>
        </w:rPr>
        <w:t>The follow-up action is to display the orders requiring electronic signature in a CPRS screen so that you can use the Sign action. The system deletes the notification after you have signed the order.</w:t>
      </w:r>
    </w:p>
    <w:p w14:paraId="72D394B0" w14:textId="77777777" w:rsidR="004A5973" w:rsidRDefault="004A5973" w:rsidP="00D41468">
      <w:pPr>
        <w:pStyle w:val="Heading3"/>
      </w:pPr>
      <w:r>
        <w:br w:type="page"/>
      </w:r>
      <w:bookmarkStart w:id="465" w:name="_Toc421668564"/>
      <w:bookmarkStart w:id="466" w:name="_Toc421693991"/>
      <w:bookmarkStart w:id="467" w:name="_Toc508628535"/>
      <w:r>
        <w:lastRenderedPageBreak/>
        <w:t>Significant Findings for a Consult</w:t>
      </w:r>
      <w:bookmarkEnd w:id="465"/>
      <w:bookmarkEnd w:id="466"/>
      <w:bookmarkEnd w:id="467"/>
      <w:r>
        <w:fldChar w:fldCharType="begin"/>
      </w:r>
      <w:r>
        <w:instrText xml:space="preserve"> XE "Significant Findings for a Consult" </w:instrText>
      </w:r>
      <w:r>
        <w:fldChar w:fldCharType="end"/>
      </w:r>
    </w:p>
    <w:p w14:paraId="72D394B1" w14:textId="77777777" w:rsidR="001A43C5" w:rsidRDefault="001A43C5" w:rsidP="00D41468"/>
    <w:p w14:paraId="72D394B2" w14:textId="77777777" w:rsidR="004A5973" w:rsidRDefault="004A5973" w:rsidP="00D41468">
      <w:r>
        <w:t>If the status of the Significant Findings Flag is changed in any way, an alert is sent by the Consults package. As far as the recipients and delivery, this notification is treated like a Consult/ Request Resolution.</w:t>
      </w:r>
    </w:p>
    <w:p w14:paraId="72D394B3" w14:textId="77777777" w:rsidR="001A43C5" w:rsidRDefault="001A43C5" w:rsidP="00D41468"/>
    <w:p w14:paraId="72D394B4" w14:textId="77777777" w:rsidR="004A5973" w:rsidRDefault="004A5973" w:rsidP="00D41468">
      <w:r>
        <w:t>This alert may be delayed, at the user’s option, until the consult is complete.</w:t>
      </w:r>
    </w:p>
    <w:p w14:paraId="72D394B5" w14:textId="77777777" w:rsidR="004A5973" w:rsidRDefault="004A5973" w:rsidP="00D41468">
      <w:r>
        <w:t>In the example that follows, three significant findings notifications are present. One for a completed consult, one for a pending consult, and one for the Significant Findings Flag being turned off on a completed consult:</w:t>
      </w:r>
    </w:p>
    <w:p w14:paraId="72D394B6" w14:textId="77777777" w:rsidR="004A5973" w:rsidRDefault="004A5973" w:rsidP="00D41468">
      <w:pPr>
        <w:pStyle w:val="BlankLine"/>
      </w:pPr>
    </w:p>
    <w:p w14:paraId="72D394B7" w14:textId="77777777" w:rsidR="004A5973" w:rsidRDefault="004426F8" w:rsidP="00D41468">
      <w:pPr>
        <w:pStyle w:val="ComputerScreen"/>
      </w:pPr>
      <w:r>
        <w:t>CPRSPATIE</w:t>
      </w:r>
      <w:r w:rsidR="004A5973">
        <w:t xml:space="preserve"> (</w:t>
      </w:r>
      <w:r>
        <w:t>C</w:t>
      </w:r>
      <w:r w:rsidR="004A5973">
        <w:t>3456): Sig Findings for consult CAR</w:t>
      </w:r>
    </w:p>
    <w:p w14:paraId="72D394B8" w14:textId="77777777"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6572): Sig Findings for consult CAR</w:t>
      </w:r>
    </w:p>
    <w:p w14:paraId="72D394B9" w14:textId="77777777" w:rsidR="004A5973" w:rsidRDefault="004426F8" w:rsidP="00D41468">
      <w:pPr>
        <w:pStyle w:val="ComputerScreen"/>
        <w:rPr>
          <w:snapToGrid w:val="0"/>
        </w:rPr>
      </w:pPr>
      <w:r>
        <w:rPr>
          <w:snapToGrid w:val="0"/>
        </w:rPr>
        <w:t>CPRSPATIE</w:t>
      </w:r>
      <w:r w:rsidR="004A5973">
        <w:rPr>
          <w:snapToGrid w:val="0"/>
        </w:rPr>
        <w:t xml:space="preserve"> (C1432): No Sig Findings for consult PLM</w:t>
      </w:r>
    </w:p>
    <w:p w14:paraId="72D394BA" w14:textId="77777777" w:rsidR="004A5973" w:rsidRDefault="004A5973" w:rsidP="00D41468">
      <w:pPr>
        <w:pStyle w:val="ComputerScreen"/>
        <w:rPr>
          <w:snapToGrid w:val="0"/>
        </w:rPr>
      </w:pPr>
      <w:r>
        <w:rPr>
          <w:snapToGrid w:val="0"/>
        </w:rPr>
        <w:t xml:space="preserve">          Enter  "VA   VIEW ALERTS     to review alerts</w:t>
      </w:r>
    </w:p>
    <w:p w14:paraId="72D394BB" w14:textId="77777777" w:rsidR="004A5973" w:rsidRDefault="004A5973" w:rsidP="00D41468">
      <w:pPr>
        <w:pStyle w:val="ComputerScreen"/>
        <w:rPr>
          <w:snapToGrid w:val="0"/>
        </w:rPr>
      </w:pPr>
    </w:p>
    <w:p w14:paraId="72D394BC" w14:textId="77777777" w:rsidR="004A5973" w:rsidRDefault="004A5973" w:rsidP="00D41468">
      <w:pPr>
        <w:pStyle w:val="ComputerScreen"/>
        <w:rPr>
          <w:snapToGrid w:val="0"/>
        </w:rPr>
      </w:pPr>
      <w:r>
        <w:rPr>
          <w:snapToGrid w:val="0"/>
        </w:rPr>
        <w:t>Select Systems Manager Menu Option:</w:t>
      </w:r>
    </w:p>
    <w:p w14:paraId="72D394BD" w14:textId="77777777" w:rsidR="001A43C5" w:rsidRDefault="001A43C5" w:rsidP="00D41468">
      <w:pPr>
        <w:rPr>
          <w:snapToGrid w:val="0"/>
        </w:rPr>
      </w:pPr>
    </w:p>
    <w:p w14:paraId="72D394BE" w14:textId="77777777" w:rsidR="004A5973" w:rsidRDefault="004A5973" w:rsidP="00D41468">
      <w:r>
        <w:rPr>
          <w:snapToGrid w:val="0"/>
        </w:rPr>
        <w:t>The follow-up action is to display the orders that have had a change in the Significant Findings Flag in the CPRS screen so that you can examine them.</w:t>
      </w:r>
    </w:p>
    <w:p w14:paraId="72D394BF" w14:textId="77777777" w:rsidR="004A5973" w:rsidRDefault="004A5973" w:rsidP="00D41468">
      <w:bookmarkStart w:id="468" w:name="_Toc402366916"/>
    </w:p>
    <w:p w14:paraId="72D394C0" w14:textId="77777777" w:rsidR="0074461F" w:rsidRPr="003414FC" w:rsidRDefault="004A5973" w:rsidP="00D41468">
      <w:r>
        <w:t xml:space="preserve"> </w:t>
      </w:r>
    </w:p>
    <w:p w14:paraId="72D394C1" w14:textId="77777777" w:rsidR="00595A26" w:rsidRDefault="00595A26" w:rsidP="00D41468"/>
    <w:p w14:paraId="72D394C2" w14:textId="77777777" w:rsidR="00C22ECC" w:rsidRDefault="00C22ECC" w:rsidP="00D41468"/>
    <w:p w14:paraId="72D394C3" w14:textId="77777777" w:rsidR="00A86667" w:rsidRDefault="00A86667" w:rsidP="00D41468"/>
    <w:p w14:paraId="72D394C4" w14:textId="77777777" w:rsidR="00A86667" w:rsidRPr="00A86667" w:rsidRDefault="00A86667" w:rsidP="00D41468">
      <w:pPr>
        <w:sectPr w:rsidR="00A86667" w:rsidRPr="00A86667" w:rsidSect="00ED54E9">
          <w:headerReference w:type="even" r:id="rId98"/>
          <w:headerReference w:type="default" r:id="rId99"/>
          <w:type w:val="oddPage"/>
          <w:pgSz w:w="12240" w:h="15840" w:code="1"/>
          <w:pgMar w:top="1440" w:right="1440" w:bottom="1440" w:left="1440" w:header="720" w:footer="634" w:gutter="0"/>
          <w:cols w:space="720"/>
          <w:noEndnote/>
        </w:sectPr>
      </w:pPr>
    </w:p>
    <w:p w14:paraId="72D394C5" w14:textId="77777777" w:rsidR="004A5973" w:rsidRDefault="004A5973" w:rsidP="00D41468">
      <w:pPr>
        <w:pStyle w:val="Heading1"/>
      </w:pPr>
      <w:bookmarkStart w:id="469" w:name="_Toc421668565"/>
      <w:bookmarkStart w:id="470" w:name="_Toc421693992"/>
      <w:bookmarkStart w:id="471" w:name="_Toc508628536"/>
      <w:r>
        <w:lastRenderedPageBreak/>
        <w:t>Glossary</w:t>
      </w:r>
      <w:bookmarkEnd w:id="468"/>
      <w:bookmarkEnd w:id="469"/>
      <w:bookmarkEnd w:id="470"/>
      <w:bookmarkEnd w:id="471"/>
      <w:r>
        <w:fldChar w:fldCharType="begin"/>
      </w:r>
      <w:r>
        <w:instrText>xe "Glossary"</w:instrText>
      </w:r>
      <w:r>
        <w:fldChar w:fldCharType="end"/>
      </w:r>
    </w:p>
    <w:p w14:paraId="72D394C6" w14:textId="77777777" w:rsidR="004A5973" w:rsidRDefault="004A5973" w:rsidP="00D41468">
      <w:pPr>
        <w:pStyle w:val="Glossary"/>
      </w:pPr>
      <w:r>
        <w:rPr>
          <w:b/>
        </w:rPr>
        <w:t>Action</w:t>
      </w:r>
      <w:r>
        <w:rPr>
          <w:b/>
        </w:rPr>
        <w:fldChar w:fldCharType="begin"/>
      </w:r>
      <w:r>
        <w:instrText xml:space="preserve"> XE "Action" </w:instrText>
      </w:r>
      <w:r>
        <w:rPr>
          <w:b/>
        </w:rPr>
        <w:fldChar w:fldCharType="end"/>
      </w:r>
      <w:r>
        <w:tab/>
        <w:t>An action in Consults can be selected throughout processing to 1) control screen movement, 2) add new consult orders, or 3) process existing orders.</w:t>
      </w:r>
    </w:p>
    <w:p w14:paraId="72D394C7" w14:textId="77777777" w:rsidR="004A5973" w:rsidRDefault="004A5973" w:rsidP="00D41468">
      <w:pPr>
        <w:pStyle w:val="Glossary"/>
      </w:pPr>
      <w:r>
        <w:rPr>
          <w:b/>
        </w:rPr>
        <w:t>Consult</w:t>
      </w:r>
      <w:r>
        <w:rPr>
          <w:b/>
        </w:rPr>
        <w:fldChar w:fldCharType="begin"/>
      </w:r>
      <w:r>
        <w:instrText xml:space="preserve"> XE "Consult" </w:instrText>
      </w:r>
      <w:r>
        <w:rPr>
          <w:b/>
        </w:rPr>
        <w:fldChar w:fldCharType="end"/>
      </w:r>
      <w:r>
        <w:tab/>
        <w:t xml:space="preserve">Referral of a patient by the primary care physician to another hospital service/ specialty, to obtain a medical opinion based on patient evaluation and completion of any procedures, modalities, or treatments the consulting specialist deems necessary to render a medical opinion. </w:t>
      </w:r>
    </w:p>
    <w:p w14:paraId="72D394C8" w14:textId="77777777" w:rsidR="004A5973" w:rsidRDefault="004A5973" w:rsidP="00D41468">
      <w:pPr>
        <w:pStyle w:val="Glossary"/>
      </w:pPr>
      <w:r>
        <w:rPr>
          <w:b/>
        </w:rPr>
        <w:t>Consulting Site</w:t>
      </w:r>
      <w:r>
        <w:rPr>
          <w:b/>
        </w:rPr>
        <w:fldChar w:fldCharType="begin"/>
      </w:r>
      <w:r>
        <w:instrText xml:space="preserve"> XE "</w:instrText>
      </w:r>
      <w:r>
        <w:rPr>
          <w:b/>
        </w:rPr>
        <w:instrText>Consulting Site</w:instrText>
      </w:r>
      <w:r>
        <w:instrText xml:space="preserve">" </w:instrText>
      </w:r>
      <w:r>
        <w:rPr>
          <w:b/>
        </w:rPr>
        <w:fldChar w:fldCharType="end"/>
      </w:r>
      <w:r>
        <w:rPr>
          <w:b/>
        </w:rPr>
        <w:tab/>
      </w:r>
      <w:r>
        <w:t>In the case of Inter-Facility Consults (IFC, see below) the VA facility that originates the consult.</w:t>
      </w:r>
    </w:p>
    <w:p w14:paraId="72D394C9" w14:textId="77777777" w:rsidR="004A5973" w:rsidRDefault="004A5973" w:rsidP="00D41468">
      <w:pPr>
        <w:pStyle w:val="Glossary"/>
      </w:pPr>
      <w:r>
        <w:rPr>
          <w:b/>
        </w:rPr>
        <w:t>Discontinued Orders</w:t>
      </w:r>
      <w:r>
        <w:rPr>
          <w:b/>
        </w:rPr>
        <w:fldChar w:fldCharType="begin"/>
      </w:r>
      <w:r>
        <w:instrText xml:space="preserve"> XE "</w:instrText>
      </w:r>
      <w:r>
        <w:rPr>
          <w:b/>
        </w:rPr>
        <w:instrText>Discontinued Orders</w:instrText>
      </w:r>
      <w:r>
        <w:instrText xml:space="preserve">" </w:instrText>
      </w:r>
      <w:r>
        <w:rPr>
          <w:b/>
        </w:rPr>
        <w:fldChar w:fldCharType="end"/>
      </w:r>
      <w:r>
        <w:tab/>
        <w:t>Orders that are discontinued or cancelled.</w:t>
      </w:r>
    </w:p>
    <w:p w14:paraId="72D394CA" w14:textId="77777777" w:rsidR="001A6464" w:rsidRDefault="001A6464" w:rsidP="00D41468">
      <w:pPr>
        <w:pStyle w:val="Glossary"/>
      </w:pPr>
    </w:p>
    <w:p w14:paraId="72D394CB" w14:textId="77777777" w:rsidR="001A6464" w:rsidRPr="00D05A2B" w:rsidRDefault="001A6464" w:rsidP="00D41468">
      <w:pPr>
        <w:pStyle w:val="Glossary"/>
      </w:pPr>
      <w:bookmarkStart w:id="472" w:name="GMRC_75_HCPS"/>
      <w:bookmarkEnd w:id="472"/>
      <w:r>
        <w:rPr>
          <w:b/>
        </w:rPr>
        <w:t>HCPS</w:t>
      </w:r>
      <w:r w:rsidRPr="00D05A2B">
        <w:rPr>
          <w:b/>
        </w:rPr>
        <w:fldChar w:fldCharType="begin"/>
      </w:r>
      <w:r>
        <w:instrText>XE</w:instrText>
      </w:r>
      <w:r w:rsidRPr="00D05A2B">
        <w:instrText xml:space="preserve"> "</w:instrText>
      </w:r>
      <w:r>
        <w:instrText>Healthcare Claims Processing System</w:instrText>
      </w:r>
      <w:r w:rsidRPr="00D05A2B">
        <w:instrText>"</w:instrText>
      </w:r>
      <w:r w:rsidRPr="00D05A2B">
        <w:rPr>
          <w:b/>
        </w:rPr>
        <w:fldChar w:fldCharType="end"/>
      </w:r>
      <w:r w:rsidRPr="00D05A2B">
        <w:tab/>
      </w:r>
      <w:r>
        <w:t xml:space="preserve">The Healthcare Claims Processing System is </w:t>
      </w:r>
      <w:r w:rsidRPr="00653F4A">
        <w:t>a centralized, automated system that will support the management of purchased care referrals/authorizations.</w:t>
      </w:r>
    </w:p>
    <w:p w14:paraId="72D394CC" w14:textId="77777777" w:rsidR="001A6464" w:rsidRDefault="001A6464" w:rsidP="00D41468">
      <w:pPr>
        <w:pStyle w:val="Glossary"/>
      </w:pPr>
    </w:p>
    <w:p w14:paraId="72D394CD" w14:textId="77777777" w:rsidR="004A5973" w:rsidRDefault="004A5973" w:rsidP="00D41468">
      <w:pPr>
        <w:pStyle w:val="Glossary"/>
      </w:pPr>
      <w:r>
        <w:rPr>
          <w:b/>
        </w:rPr>
        <w:t>IFC</w:t>
      </w:r>
      <w:r>
        <w:rPr>
          <w:b/>
        </w:rPr>
        <w:fldChar w:fldCharType="begin"/>
      </w:r>
      <w:r>
        <w:instrText xml:space="preserve"> XE "</w:instrText>
      </w:r>
      <w:r>
        <w:rPr>
          <w:b/>
        </w:rPr>
        <w:instrText>IFC</w:instrText>
      </w:r>
      <w:r>
        <w:instrText xml:space="preserve">" </w:instrText>
      </w:r>
      <w:r>
        <w:rPr>
          <w:b/>
        </w:rPr>
        <w:fldChar w:fldCharType="end"/>
      </w:r>
      <w:r>
        <w:tab/>
        <w:t>Inter-Facility Consults permits the transmitting of consults and related information between Department of Veterans Affairs facilities. Consult requests are made to remote facilities because the needed service is not locally available or for patient convenience. Although the Consult Package is utilized in the hospital settings, Consult requests between facilities have been done manually in the past.</w:t>
      </w:r>
    </w:p>
    <w:p w14:paraId="72D394CE" w14:textId="77777777" w:rsidR="004A5973" w:rsidRDefault="004A5973" w:rsidP="00D41468">
      <w:pPr>
        <w:pStyle w:val="Glossary"/>
      </w:pPr>
      <w:r>
        <w:rPr>
          <w:b/>
        </w:rPr>
        <w:t>Order</w:t>
      </w:r>
      <w:r>
        <w:rPr>
          <w:b/>
        </w:rPr>
        <w:fldChar w:fldCharType="begin"/>
      </w:r>
      <w:r>
        <w:instrText xml:space="preserve"> XE "</w:instrText>
      </w:r>
      <w:r>
        <w:rPr>
          <w:b/>
        </w:rPr>
        <w:instrText>Order</w:instrText>
      </w:r>
      <w:r>
        <w:instrText xml:space="preserve">" </w:instrText>
      </w:r>
      <w:r>
        <w:rPr>
          <w:b/>
        </w:rPr>
        <w:fldChar w:fldCharType="end"/>
      </w:r>
      <w:r>
        <w:rPr>
          <w:b/>
        </w:rPr>
        <w:tab/>
      </w:r>
      <w:r>
        <w:t>A request for a consult (service/sub-specialty evaluation) or procedure (Electrocardiogram) to be completed for a patient.</w:t>
      </w:r>
    </w:p>
    <w:p w14:paraId="72D394CF" w14:textId="77777777" w:rsidR="004A5973" w:rsidRDefault="004A5973" w:rsidP="00D41468">
      <w:pPr>
        <w:pStyle w:val="Glossary"/>
      </w:pPr>
      <w:r>
        <w:rPr>
          <w:b/>
        </w:rPr>
        <w:t>Order Cancellation</w:t>
      </w:r>
      <w:r>
        <w:rPr>
          <w:b/>
        </w:rPr>
        <w:fldChar w:fldCharType="begin"/>
      </w:r>
      <w:r>
        <w:instrText xml:space="preserve"> XE "</w:instrText>
      </w:r>
      <w:r>
        <w:rPr>
          <w:b/>
        </w:rPr>
        <w:instrText>Order Cancellation</w:instrText>
      </w:r>
      <w:r>
        <w:instrText xml:space="preserve">" </w:instrText>
      </w:r>
      <w:r>
        <w:rPr>
          <w:b/>
        </w:rPr>
        <w:fldChar w:fldCharType="end"/>
      </w:r>
      <w:r>
        <w:rPr>
          <w:b/>
        </w:rPr>
        <w:tab/>
      </w:r>
      <w:r>
        <w:t>A request to stop performance of a consult/procedure request; the order may be edited and reactivated</w:t>
      </w:r>
    </w:p>
    <w:p w14:paraId="72D394D0" w14:textId="77777777" w:rsidR="004A5973" w:rsidRDefault="004A5973" w:rsidP="00D41468">
      <w:pPr>
        <w:pStyle w:val="Glossary"/>
      </w:pPr>
      <w:r>
        <w:rPr>
          <w:b/>
        </w:rPr>
        <w:t>Order Discontinuation</w:t>
      </w:r>
      <w:r>
        <w:rPr>
          <w:b/>
        </w:rPr>
        <w:fldChar w:fldCharType="begin"/>
      </w:r>
      <w:r>
        <w:instrText xml:space="preserve"> XE "Order Discontinuation" </w:instrText>
      </w:r>
      <w:r>
        <w:rPr>
          <w:b/>
        </w:rPr>
        <w:fldChar w:fldCharType="end"/>
      </w:r>
      <w:r>
        <w:tab/>
        <w:t>A request to stop (discontinue) performance of a consult/procedure request.</w:t>
      </w:r>
    </w:p>
    <w:p w14:paraId="72D394D1" w14:textId="77777777" w:rsidR="004A5973" w:rsidRDefault="004A5973" w:rsidP="00D41468">
      <w:pPr>
        <w:pStyle w:val="Glossary"/>
      </w:pPr>
      <w:r>
        <w:rPr>
          <w:b/>
        </w:rPr>
        <w:br w:type="page"/>
      </w:r>
      <w:r>
        <w:rPr>
          <w:b/>
        </w:rPr>
        <w:lastRenderedPageBreak/>
        <w:t>Procedure Request</w:t>
      </w:r>
      <w:r>
        <w:rPr>
          <w:b/>
        </w:rPr>
        <w:fldChar w:fldCharType="begin"/>
      </w:r>
      <w:r>
        <w:instrText xml:space="preserve"> XE "Procedure Request" </w:instrText>
      </w:r>
      <w:r>
        <w:rPr>
          <w:b/>
        </w:rPr>
        <w:fldChar w:fldCharType="end"/>
      </w:r>
      <w:r>
        <w:tab/>
        <w:t xml:space="preserve">Any procedure (EKG, Stress Test, etc.) which may be ordered from another service/ specialty without first requiring formal consultation. </w:t>
      </w:r>
    </w:p>
    <w:p w14:paraId="72D394D2" w14:textId="77777777" w:rsidR="00E33246" w:rsidRDefault="00E33246" w:rsidP="00D41468">
      <w:pPr>
        <w:pStyle w:val="Glossary"/>
        <w:rPr>
          <w:b/>
        </w:rPr>
      </w:pPr>
      <w:bookmarkStart w:id="473" w:name="GMRC_75_RAS"/>
      <w:bookmarkEnd w:id="473"/>
      <w:r w:rsidRPr="00E33246">
        <w:rPr>
          <w:b/>
        </w:rPr>
        <w:t>RAS</w:t>
      </w:r>
      <w:r w:rsidRPr="00E33246">
        <w:rPr>
          <w:b/>
        </w:rPr>
        <w:fldChar w:fldCharType="begin"/>
      </w:r>
      <w:r w:rsidRPr="00E33246">
        <w:rPr>
          <w:b/>
        </w:rPr>
        <w:instrText xml:space="preserve"> XE "RAS" </w:instrText>
      </w:r>
      <w:r w:rsidRPr="00E33246">
        <w:rPr>
          <w:b/>
        </w:rPr>
        <w:fldChar w:fldCharType="end"/>
      </w:r>
      <w:r w:rsidRPr="00E33246">
        <w:rPr>
          <w:b/>
        </w:rPr>
        <w:tab/>
      </w:r>
      <w:r w:rsidRPr="00E33246">
        <w:t>Referral and Authorization System; see HCPS.</w:t>
      </w:r>
    </w:p>
    <w:p w14:paraId="72D394D3" w14:textId="77777777" w:rsidR="004A5973" w:rsidRDefault="004A5973" w:rsidP="00D41468">
      <w:pPr>
        <w:pStyle w:val="Glossary"/>
      </w:pPr>
      <w:r>
        <w:rPr>
          <w:b/>
        </w:rPr>
        <w:t>Request</w:t>
      </w:r>
      <w:r>
        <w:rPr>
          <w:b/>
        </w:rPr>
        <w:fldChar w:fldCharType="begin"/>
      </w:r>
      <w:r>
        <w:instrText xml:space="preserve"> XE "Request" </w:instrText>
      </w:r>
      <w:r>
        <w:rPr>
          <w:b/>
        </w:rPr>
        <w:fldChar w:fldCharType="end"/>
      </w:r>
      <w:r>
        <w:rPr>
          <w:b/>
        </w:rPr>
        <w:tab/>
      </w:r>
      <w:r>
        <w:t xml:space="preserve">See Procedure Request. </w:t>
      </w:r>
    </w:p>
    <w:p w14:paraId="72D394D4" w14:textId="77777777" w:rsidR="004A5973" w:rsidRDefault="004A5973" w:rsidP="00D41468">
      <w:pPr>
        <w:pStyle w:val="Glossary"/>
      </w:pPr>
      <w:r>
        <w:rPr>
          <w:b/>
        </w:rPr>
        <w:t>Requestor</w:t>
      </w:r>
      <w:r>
        <w:rPr>
          <w:b/>
        </w:rPr>
        <w:fldChar w:fldCharType="begin"/>
      </w:r>
      <w:r>
        <w:instrText xml:space="preserve"> XE "Requestor" </w:instrText>
      </w:r>
      <w:r>
        <w:rPr>
          <w:b/>
        </w:rPr>
        <w:fldChar w:fldCharType="end"/>
      </w:r>
      <w:r>
        <w:tab/>
        <w:t>This is the health care provider (e. g., the physician/clinician) who requests the order to be done.</w:t>
      </w:r>
    </w:p>
    <w:p w14:paraId="72D394D5" w14:textId="77777777" w:rsidR="004A5973" w:rsidRDefault="004A5973" w:rsidP="00D41468">
      <w:pPr>
        <w:pStyle w:val="Glossary"/>
      </w:pPr>
      <w:r>
        <w:rPr>
          <w:b/>
        </w:rPr>
        <w:t>Result</w:t>
      </w:r>
      <w:r>
        <w:rPr>
          <w:b/>
        </w:rPr>
        <w:fldChar w:fldCharType="begin"/>
      </w:r>
      <w:r>
        <w:instrText xml:space="preserve"> XE "Result" </w:instrText>
      </w:r>
      <w:r>
        <w:rPr>
          <w:b/>
        </w:rPr>
        <w:fldChar w:fldCharType="end"/>
      </w:r>
      <w:r>
        <w:tab/>
        <w:t>A consequence of an order. Refers to evaluation or status results. When you use the Complete Request (CT) action on a consult or request, you are transferred to TIU to enter the results.</w:t>
      </w:r>
    </w:p>
    <w:p w14:paraId="72D394D6" w14:textId="77777777" w:rsidR="004A5973" w:rsidRDefault="004A5973" w:rsidP="00D41468">
      <w:pPr>
        <w:pStyle w:val="Glossary"/>
      </w:pPr>
      <w:r>
        <w:rPr>
          <w:b/>
        </w:rPr>
        <w:t>Resulting Site</w:t>
      </w:r>
      <w:r>
        <w:rPr>
          <w:b/>
        </w:rPr>
        <w:fldChar w:fldCharType="begin"/>
      </w:r>
      <w:r>
        <w:instrText xml:space="preserve"> XE "</w:instrText>
      </w:r>
      <w:r>
        <w:rPr>
          <w:b/>
        </w:rPr>
        <w:instrText>Resulting Site</w:instrText>
      </w:r>
      <w:r>
        <w:instrText xml:space="preserve">" </w:instrText>
      </w:r>
      <w:r>
        <w:rPr>
          <w:b/>
        </w:rPr>
        <w:fldChar w:fldCharType="end"/>
      </w:r>
      <w:r>
        <w:rPr>
          <w:b/>
        </w:rPr>
        <w:tab/>
      </w:r>
      <w:r>
        <w:t>In the case of Inter-Facility Consults (IFC, see above) the remote site that performs the consult and enters the results.</w:t>
      </w:r>
    </w:p>
    <w:p w14:paraId="72D394D7" w14:textId="77777777" w:rsidR="004A5973" w:rsidRDefault="004A5973" w:rsidP="00D41468">
      <w:pPr>
        <w:pStyle w:val="Glossary"/>
      </w:pPr>
      <w:r>
        <w:rPr>
          <w:b/>
        </w:rPr>
        <w:t>Screen Context</w:t>
      </w:r>
      <w:r>
        <w:rPr>
          <w:b/>
        </w:rPr>
        <w:fldChar w:fldCharType="begin"/>
      </w:r>
      <w:r>
        <w:instrText xml:space="preserve"> XE "Screen Context" </w:instrText>
      </w:r>
      <w:r>
        <w:rPr>
          <w:b/>
        </w:rPr>
        <w:fldChar w:fldCharType="end"/>
      </w:r>
      <w:r>
        <w:tab/>
        <w:t>This term refers to the particular selection of orders displayed on the screen (e. g., Medicine consults for the patient Ralph Jones).</w:t>
      </w:r>
    </w:p>
    <w:p w14:paraId="72D394D8" w14:textId="77777777" w:rsidR="004A5973" w:rsidRDefault="004A5973" w:rsidP="00D41468">
      <w:pPr>
        <w:pStyle w:val="Glossary"/>
      </w:pPr>
      <w:r>
        <w:rPr>
          <w:b/>
        </w:rPr>
        <w:t>Service</w:t>
      </w:r>
      <w:r>
        <w:rPr>
          <w:b/>
        </w:rPr>
        <w:fldChar w:fldCharType="begin"/>
      </w:r>
      <w:r>
        <w:instrText xml:space="preserve"> XE "service" </w:instrText>
      </w:r>
      <w:r>
        <w:rPr>
          <w:b/>
        </w:rPr>
        <w:fldChar w:fldCharType="end"/>
      </w:r>
      <w:r>
        <w:tab/>
        <w:t>A clinical or administrative specialty (or department) within a Medical Center.</w:t>
      </w:r>
    </w:p>
    <w:p w14:paraId="72D394D9" w14:textId="77777777" w:rsidR="004A5973" w:rsidRDefault="004A5973" w:rsidP="00D41468">
      <w:pPr>
        <w:pStyle w:val="Glossary"/>
      </w:pPr>
      <w:r>
        <w:rPr>
          <w:b/>
        </w:rPr>
        <w:t>Status Result</w:t>
      </w:r>
      <w:r>
        <w:rPr>
          <w:b/>
        </w:rPr>
        <w:fldChar w:fldCharType="begin"/>
      </w:r>
      <w:r>
        <w:instrText xml:space="preserve"> XE "Status Result" </w:instrText>
      </w:r>
      <w:r>
        <w:rPr>
          <w:b/>
        </w:rPr>
        <w:fldChar w:fldCharType="end"/>
      </w:r>
      <w:r>
        <w:tab/>
        <w:t>A result that indicates the processing state of an order; for example, a Pharmacy TPN Consult order may be discontinued (dc) or completed (c).</w:t>
      </w:r>
    </w:p>
    <w:p w14:paraId="72D394DA" w14:textId="77777777" w:rsidR="004A5973" w:rsidRDefault="004A5973" w:rsidP="00D41468">
      <w:pPr>
        <w:pStyle w:val="Glossary"/>
      </w:pPr>
      <w:r>
        <w:rPr>
          <w:b/>
        </w:rPr>
        <w:t>Status Symbols</w:t>
      </w:r>
      <w:r>
        <w:rPr>
          <w:b/>
        </w:rPr>
        <w:fldChar w:fldCharType="begin"/>
      </w:r>
      <w:r>
        <w:instrText xml:space="preserve"> XE "Status Symbols" </w:instrText>
      </w:r>
      <w:r>
        <w:rPr>
          <w:b/>
        </w:rPr>
        <w:fldChar w:fldCharType="end"/>
      </w:r>
      <w:r>
        <w:tab/>
        <w:t>Codes used in order entry and Consults displays to designate the status of the order.</w:t>
      </w:r>
    </w:p>
    <w:p w14:paraId="72D394DB" w14:textId="77777777" w:rsidR="004A5973" w:rsidRDefault="004A5973" w:rsidP="00D41468">
      <w:pPr>
        <w:pStyle w:val="Glossary"/>
      </w:pPr>
    </w:p>
    <w:p w14:paraId="72D394DC" w14:textId="77777777" w:rsidR="004A5973" w:rsidRDefault="004A5973" w:rsidP="00D41468">
      <w:pPr>
        <w:pStyle w:val="Heading1"/>
        <w:sectPr w:rsidR="004A5973" w:rsidSect="00ED54E9">
          <w:headerReference w:type="even" r:id="rId100"/>
          <w:type w:val="oddPage"/>
          <w:pgSz w:w="12240" w:h="15840" w:code="1"/>
          <w:pgMar w:top="1440" w:right="1440" w:bottom="1440" w:left="1440" w:header="720" w:footer="634" w:gutter="0"/>
          <w:cols w:space="720"/>
          <w:noEndnote/>
        </w:sectPr>
      </w:pPr>
    </w:p>
    <w:p w14:paraId="72D394DD" w14:textId="77777777" w:rsidR="004A5973" w:rsidRDefault="004A5973" w:rsidP="00D41468">
      <w:pPr>
        <w:pStyle w:val="Heading1"/>
        <w:sectPr w:rsidR="004A5973" w:rsidSect="00962FFF">
          <w:headerReference w:type="default" r:id="rId101"/>
          <w:type w:val="continuous"/>
          <w:pgSz w:w="12240" w:h="15840" w:code="1"/>
          <w:pgMar w:top="1440" w:right="1440" w:bottom="1440" w:left="1440" w:header="720" w:footer="630" w:gutter="720"/>
          <w:cols w:space="720"/>
          <w:noEndnote/>
        </w:sectPr>
      </w:pPr>
      <w:bookmarkStart w:id="474" w:name="_Toc402366917"/>
    </w:p>
    <w:p w14:paraId="72D394DE" w14:textId="77777777" w:rsidR="004A5973" w:rsidRDefault="004A5973" w:rsidP="00D41468">
      <w:pPr>
        <w:pStyle w:val="Heading1"/>
      </w:pPr>
      <w:r>
        <w:br w:type="page"/>
      </w:r>
      <w:bookmarkStart w:id="475" w:name="_Toc421668566"/>
      <w:bookmarkStart w:id="476" w:name="_Toc421693993"/>
      <w:bookmarkStart w:id="477" w:name="_Toc508628537"/>
      <w:r>
        <w:lastRenderedPageBreak/>
        <w:t>Index</w:t>
      </w:r>
      <w:bookmarkEnd w:id="474"/>
      <w:bookmarkEnd w:id="475"/>
      <w:bookmarkEnd w:id="476"/>
      <w:bookmarkEnd w:id="477"/>
    </w:p>
    <w:p w14:paraId="72D394DF" w14:textId="77777777" w:rsidR="0049563A" w:rsidRDefault="004A5973" w:rsidP="00D41468">
      <w:pPr>
        <w:pStyle w:val="ListMember"/>
        <w:rPr>
          <w:noProof/>
        </w:rPr>
        <w:sectPr w:rsidR="0049563A" w:rsidSect="00ED54E9">
          <w:headerReference w:type="even" r:id="rId102"/>
          <w:type w:val="continuous"/>
          <w:pgSz w:w="12240" w:h="15840" w:code="1"/>
          <w:pgMar w:top="1440" w:right="1440" w:bottom="1440" w:left="1440" w:header="720" w:footer="634" w:gutter="0"/>
          <w:cols w:space="720"/>
          <w:noEndnote/>
        </w:sectPr>
      </w:pPr>
      <w:r>
        <w:fldChar w:fldCharType="begin"/>
      </w:r>
      <w:r>
        <w:instrText xml:space="preserve"> INDEX \c "2" \z "1033" </w:instrText>
      </w:r>
      <w:r>
        <w:fldChar w:fldCharType="separate"/>
      </w:r>
    </w:p>
    <w:p w14:paraId="72D394E0" w14:textId="77777777" w:rsidR="0049563A" w:rsidRDefault="0049563A" w:rsidP="00D41468">
      <w:pPr>
        <w:pStyle w:val="Index1"/>
        <w:rPr>
          <w:noProof/>
        </w:rPr>
      </w:pPr>
      <w:r>
        <w:rPr>
          <w:noProof/>
        </w:rPr>
        <w:t>Action, 159</w:t>
      </w:r>
    </w:p>
    <w:p w14:paraId="72D394E1" w14:textId="77777777" w:rsidR="0049563A" w:rsidRDefault="0049563A" w:rsidP="00D41468">
      <w:pPr>
        <w:pStyle w:val="Index1"/>
        <w:rPr>
          <w:noProof/>
        </w:rPr>
      </w:pPr>
      <w:r>
        <w:rPr>
          <w:noProof/>
        </w:rPr>
        <w:t>Action Descriptions, 106</w:t>
      </w:r>
    </w:p>
    <w:p w14:paraId="72D394E2" w14:textId="77777777" w:rsidR="0049563A" w:rsidRDefault="0049563A" w:rsidP="00D41468">
      <w:pPr>
        <w:pStyle w:val="Index1"/>
        <w:rPr>
          <w:noProof/>
        </w:rPr>
      </w:pPr>
      <w:r>
        <w:rPr>
          <w:noProof/>
        </w:rPr>
        <w:t>Actions</w:t>
      </w:r>
    </w:p>
    <w:p w14:paraId="72D394E3" w14:textId="77777777" w:rsidR="0049563A" w:rsidRDefault="0049563A" w:rsidP="00D41468">
      <w:pPr>
        <w:pStyle w:val="Index2"/>
        <w:rPr>
          <w:noProof/>
        </w:rPr>
      </w:pPr>
      <w:r>
        <w:rPr>
          <w:noProof/>
        </w:rPr>
        <w:t>Change View (CV), 113</w:t>
      </w:r>
    </w:p>
    <w:p w14:paraId="72D394E4" w14:textId="77777777" w:rsidR="0049563A" w:rsidRDefault="0049563A" w:rsidP="00D41468">
      <w:pPr>
        <w:pStyle w:val="Index2"/>
        <w:rPr>
          <w:noProof/>
        </w:rPr>
      </w:pPr>
      <w:r>
        <w:rPr>
          <w:noProof/>
        </w:rPr>
        <w:t>Comment (CM), 110</w:t>
      </w:r>
    </w:p>
    <w:p w14:paraId="72D394E5" w14:textId="77777777" w:rsidR="0049563A" w:rsidRDefault="0049563A" w:rsidP="00D41468">
      <w:pPr>
        <w:pStyle w:val="Index2"/>
        <w:rPr>
          <w:noProof/>
        </w:rPr>
      </w:pPr>
      <w:r>
        <w:rPr>
          <w:noProof/>
        </w:rPr>
        <w:t>Complete Request (CT), 115</w:t>
      </w:r>
    </w:p>
    <w:p w14:paraId="72D394E6" w14:textId="77777777" w:rsidR="0049563A" w:rsidRDefault="0049563A" w:rsidP="00D41468">
      <w:pPr>
        <w:pStyle w:val="Index2"/>
        <w:rPr>
          <w:noProof/>
        </w:rPr>
      </w:pPr>
      <w:r>
        <w:rPr>
          <w:noProof/>
        </w:rPr>
        <w:t>Deny Request (DY), 116</w:t>
      </w:r>
    </w:p>
    <w:p w14:paraId="72D394E7" w14:textId="77777777" w:rsidR="0049563A" w:rsidRDefault="0049563A" w:rsidP="00D41468">
      <w:pPr>
        <w:pStyle w:val="Index2"/>
        <w:rPr>
          <w:noProof/>
        </w:rPr>
      </w:pPr>
      <w:r>
        <w:rPr>
          <w:noProof/>
        </w:rPr>
        <w:t>Detailed Order Display (DD), 117</w:t>
      </w:r>
    </w:p>
    <w:p w14:paraId="72D394E8" w14:textId="77777777" w:rsidR="0049563A" w:rsidRDefault="0049563A" w:rsidP="00D41468">
      <w:pPr>
        <w:pStyle w:val="Index2"/>
        <w:rPr>
          <w:noProof/>
        </w:rPr>
      </w:pPr>
      <w:r>
        <w:rPr>
          <w:noProof/>
        </w:rPr>
        <w:t>Discontinue Order (DC), 121</w:t>
      </w:r>
    </w:p>
    <w:p w14:paraId="72D394E9" w14:textId="77777777" w:rsidR="0049563A" w:rsidRDefault="0049563A" w:rsidP="00D41468">
      <w:pPr>
        <w:pStyle w:val="Index2"/>
        <w:rPr>
          <w:noProof/>
        </w:rPr>
      </w:pPr>
      <w:r>
        <w:rPr>
          <w:noProof/>
        </w:rPr>
        <w:t>Edit/Resubmit (ER), 123</w:t>
      </w:r>
    </w:p>
    <w:p w14:paraId="72D394EA" w14:textId="77777777" w:rsidR="0049563A" w:rsidRDefault="0049563A" w:rsidP="00D41468">
      <w:pPr>
        <w:pStyle w:val="Index2"/>
        <w:rPr>
          <w:noProof/>
        </w:rPr>
      </w:pPr>
      <w:r>
        <w:rPr>
          <w:noProof/>
        </w:rPr>
        <w:t>Forward Request (FR), 124</w:t>
      </w:r>
    </w:p>
    <w:p w14:paraId="72D394EB" w14:textId="77777777" w:rsidR="0049563A" w:rsidRDefault="0049563A" w:rsidP="00D41468">
      <w:pPr>
        <w:pStyle w:val="Index2"/>
        <w:rPr>
          <w:noProof/>
        </w:rPr>
      </w:pPr>
      <w:r>
        <w:rPr>
          <w:noProof/>
        </w:rPr>
        <w:t>Order of, 109</w:t>
      </w:r>
    </w:p>
    <w:p w14:paraId="72D394EC" w14:textId="77777777" w:rsidR="0049563A" w:rsidRDefault="0049563A" w:rsidP="00D41468">
      <w:pPr>
        <w:pStyle w:val="Index2"/>
        <w:rPr>
          <w:noProof/>
        </w:rPr>
      </w:pPr>
      <w:r>
        <w:rPr>
          <w:noProof/>
        </w:rPr>
        <w:t>Print Form (PF), 126</w:t>
      </w:r>
    </w:p>
    <w:p w14:paraId="72D394ED" w14:textId="77777777" w:rsidR="0049563A" w:rsidRDefault="0049563A" w:rsidP="00D41468">
      <w:pPr>
        <w:pStyle w:val="Index2"/>
        <w:rPr>
          <w:noProof/>
        </w:rPr>
      </w:pPr>
      <w:r>
        <w:rPr>
          <w:noProof/>
        </w:rPr>
        <w:t>Print Screen Contents (PS), 127</w:t>
      </w:r>
    </w:p>
    <w:p w14:paraId="72D394EE" w14:textId="77777777" w:rsidR="0049563A" w:rsidRDefault="0049563A" w:rsidP="00D41468">
      <w:pPr>
        <w:pStyle w:val="Index2"/>
        <w:rPr>
          <w:noProof/>
        </w:rPr>
      </w:pPr>
      <w:r>
        <w:rPr>
          <w:noProof/>
        </w:rPr>
        <w:t>Quit (Q), 128</w:t>
      </w:r>
    </w:p>
    <w:p w14:paraId="72D394EF" w14:textId="77777777" w:rsidR="0049563A" w:rsidRDefault="0049563A" w:rsidP="00D41468">
      <w:pPr>
        <w:pStyle w:val="Index2"/>
        <w:rPr>
          <w:noProof/>
        </w:rPr>
      </w:pPr>
      <w:r>
        <w:rPr>
          <w:noProof/>
        </w:rPr>
        <w:t>Receive Request (RC), 129</w:t>
      </w:r>
    </w:p>
    <w:p w14:paraId="72D394F0" w14:textId="77777777" w:rsidR="0049563A" w:rsidRDefault="0049563A" w:rsidP="00D41468">
      <w:pPr>
        <w:pStyle w:val="Index2"/>
        <w:rPr>
          <w:noProof/>
        </w:rPr>
      </w:pPr>
      <w:r>
        <w:rPr>
          <w:noProof/>
        </w:rPr>
        <w:t>Remove Medicine Results (RM), 131</w:t>
      </w:r>
    </w:p>
    <w:p w14:paraId="72D394F1" w14:textId="77777777" w:rsidR="0049563A" w:rsidRDefault="0049563A" w:rsidP="00D41468">
      <w:pPr>
        <w:pStyle w:val="Index2"/>
        <w:rPr>
          <w:noProof/>
        </w:rPr>
      </w:pPr>
      <w:r>
        <w:rPr>
          <w:noProof/>
        </w:rPr>
        <w:t>Results Display (RT), 132</w:t>
      </w:r>
    </w:p>
    <w:p w14:paraId="72D394F2" w14:textId="77777777" w:rsidR="0049563A" w:rsidRDefault="0049563A" w:rsidP="00D41468">
      <w:pPr>
        <w:pStyle w:val="Index2"/>
        <w:rPr>
          <w:noProof/>
        </w:rPr>
      </w:pPr>
      <w:r>
        <w:rPr>
          <w:noProof/>
        </w:rPr>
        <w:t>Review Only, 106</w:t>
      </w:r>
    </w:p>
    <w:p w14:paraId="72D394F3" w14:textId="77777777" w:rsidR="0049563A" w:rsidRDefault="0049563A" w:rsidP="00D41468">
      <w:pPr>
        <w:pStyle w:val="Index2"/>
        <w:rPr>
          <w:noProof/>
        </w:rPr>
      </w:pPr>
      <w:r>
        <w:rPr>
          <w:noProof/>
        </w:rPr>
        <w:t>Schedule (SC), 133</w:t>
      </w:r>
    </w:p>
    <w:p w14:paraId="72D394F4" w14:textId="77777777" w:rsidR="0049563A" w:rsidRDefault="0049563A" w:rsidP="00D41468">
      <w:pPr>
        <w:pStyle w:val="Index2"/>
        <w:rPr>
          <w:noProof/>
        </w:rPr>
      </w:pPr>
      <w:r>
        <w:rPr>
          <w:noProof/>
        </w:rPr>
        <w:t>Select New Patient (SP), 135</w:t>
      </w:r>
    </w:p>
    <w:p w14:paraId="72D394F5" w14:textId="77777777" w:rsidR="0049563A" w:rsidRDefault="0049563A" w:rsidP="00D41468">
      <w:pPr>
        <w:pStyle w:val="Index2"/>
        <w:rPr>
          <w:noProof/>
        </w:rPr>
      </w:pPr>
      <w:r>
        <w:rPr>
          <w:noProof/>
        </w:rPr>
        <w:t>Significant Findings (SF), 137</w:t>
      </w:r>
    </w:p>
    <w:p w14:paraId="72D394F6" w14:textId="77777777" w:rsidR="0049563A" w:rsidRDefault="0049563A" w:rsidP="00D41468">
      <w:pPr>
        <w:pStyle w:val="Index2"/>
        <w:rPr>
          <w:noProof/>
        </w:rPr>
      </w:pPr>
      <w:r>
        <w:rPr>
          <w:noProof/>
        </w:rPr>
        <w:t>Update/Tracking, 107</w:t>
      </w:r>
    </w:p>
    <w:p w14:paraId="72D394F7" w14:textId="77777777" w:rsidR="0049563A" w:rsidRDefault="0049563A" w:rsidP="00D41468">
      <w:pPr>
        <w:pStyle w:val="Index2"/>
        <w:rPr>
          <w:noProof/>
        </w:rPr>
      </w:pPr>
      <w:r>
        <w:rPr>
          <w:noProof/>
        </w:rPr>
        <w:t>View by Status (ST), 113, 114</w:t>
      </w:r>
    </w:p>
    <w:p w14:paraId="72D394F8" w14:textId="77777777" w:rsidR="0049563A" w:rsidRDefault="0049563A" w:rsidP="00D41468">
      <w:pPr>
        <w:pStyle w:val="Index1"/>
        <w:rPr>
          <w:noProof/>
        </w:rPr>
      </w:pPr>
      <w:r>
        <w:rPr>
          <w:noProof/>
        </w:rPr>
        <w:t>ACTIVE, 102, 129</w:t>
      </w:r>
    </w:p>
    <w:p w14:paraId="72D394F9" w14:textId="77777777" w:rsidR="0049563A" w:rsidRDefault="0049563A" w:rsidP="00D41468">
      <w:pPr>
        <w:pStyle w:val="Index1"/>
        <w:rPr>
          <w:noProof/>
        </w:rPr>
      </w:pPr>
      <w:r>
        <w:rPr>
          <w:noProof/>
        </w:rPr>
        <w:t>Add New Orders, 13</w:t>
      </w:r>
    </w:p>
    <w:p w14:paraId="72D394FA" w14:textId="77777777" w:rsidR="0049563A" w:rsidRDefault="0049563A" w:rsidP="00D41468">
      <w:pPr>
        <w:pStyle w:val="Index1"/>
        <w:rPr>
          <w:noProof/>
        </w:rPr>
      </w:pPr>
      <w:r>
        <w:rPr>
          <w:noProof/>
        </w:rPr>
        <w:t>Add Original Consult, 61</w:t>
      </w:r>
    </w:p>
    <w:p w14:paraId="72D394FB" w14:textId="77777777" w:rsidR="0049563A" w:rsidRDefault="0049563A" w:rsidP="00D41468">
      <w:pPr>
        <w:pStyle w:val="Index1"/>
        <w:rPr>
          <w:noProof/>
        </w:rPr>
      </w:pPr>
      <w:r>
        <w:rPr>
          <w:noProof/>
        </w:rPr>
        <w:t>Alert Actions, 5</w:t>
      </w:r>
    </w:p>
    <w:p w14:paraId="72D394FC" w14:textId="77777777" w:rsidR="0049563A" w:rsidRDefault="0049563A" w:rsidP="00D41468">
      <w:pPr>
        <w:pStyle w:val="Index1"/>
        <w:rPr>
          <w:noProof/>
        </w:rPr>
      </w:pPr>
      <w:r>
        <w:rPr>
          <w:noProof/>
        </w:rPr>
        <w:t>All My Unsigned Documents, 44</w:t>
      </w:r>
    </w:p>
    <w:p w14:paraId="72D394FD" w14:textId="77777777" w:rsidR="0049563A" w:rsidRDefault="0049563A" w:rsidP="00D41468">
      <w:pPr>
        <w:pStyle w:val="Index1"/>
        <w:rPr>
          <w:noProof/>
        </w:rPr>
      </w:pPr>
      <w:r>
        <w:rPr>
          <w:noProof/>
        </w:rPr>
        <w:t>asterisk, 137</w:t>
      </w:r>
    </w:p>
    <w:p w14:paraId="72D394FE" w14:textId="77777777" w:rsidR="0049563A" w:rsidRDefault="0049563A" w:rsidP="00D41468">
      <w:pPr>
        <w:pStyle w:val="Index1"/>
        <w:rPr>
          <w:noProof/>
        </w:rPr>
      </w:pPr>
      <w:r>
        <w:rPr>
          <w:noProof/>
        </w:rPr>
        <w:t>Brief Action Descriptions, 106</w:t>
      </w:r>
    </w:p>
    <w:p w14:paraId="72D394FF" w14:textId="77777777" w:rsidR="0049563A" w:rsidRDefault="0049563A" w:rsidP="00D41468">
      <w:pPr>
        <w:pStyle w:val="Index1"/>
        <w:rPr>
          <w:noProof/>
        </w:rPr>
      </w:pPr>
      <w:r>
        <w:rPr>
          <w:noProof/>
        </w:rPr>
        <w:t>Cancel (CX), 111</w:t>
      </w:r>
    </w:p>
    <w:p w14:paraId="72D39500" w14:textId="77777777" w:rsidR="0049563A" w:rsidRDefault="0049563A" w:rsidP="00D41468">
      <w:pPr>
        <w:pStyle w:val="Index1"/>
        <w:rPr>
          <w:noProof/>
        </w:rPr>
      </w:pPr>
      <w:r>
        <w:rPr>
          <w:noProof/>
        </w:rPr>
        <w:t>Cancel Request (CX), 74</w:t>
      </w:r>
    </w:p>
    <w:p w14:paraId="72D39501" w14:textId="77777777" w:rsidR="0049563A" w:rsidRDefault="0049563A" w:rsidP="00D41468">
      <w:pPr>
        <w:pStyle w:val="Index1"/>
        <w:rPr>
          <w:noProof/>
        </w:rPr>
      </w:pPr>
      <w:r>
        <w:rPr>
          <w:noProof/>
        </w:rPr>
        <w:t>CANCELLED, 102</w:t>
      </w:r>
    </w:p>
    <w:p w14:paraId="72D39502" w14:textId="77777777" w:rsidR="0049563A" w:rsidRDefault="0049563A" w:rsidP="00D41468">
      <w:pPr>
        <w:pStyle w:val="Index1"/>
        <w:rPr>
          <w:noProof/>
        </w:rPr>
      </w:pPr>
      <w:r>
        <w:rPr>
          <w:noProof/>
        </w:rPr>
        <w:t>Change Date Range (DT), 113</w:t>
      </w:r>
    </w:p>
    <w:p w14:paraId="72D39503" w14:textId="77777777" w:rsidR="0049563A" w:rsidRDefault="0049563A" w:rsidP="00D41468">
      <w:pPr>
        <w:pStyle w:val="Index1"/>
        <w:rPr>
          <w:noProof/>
        </w:rPr>
      </w:pPr>
      <w:r>
        <w:rPr>
          <w:noProof/>
        </w:rPr>
        <w:t>change signature, 18</w:t>
      </w:r>
    </w:p>
    <w:p w14:paraId="72D39504" w14:textId="77777777" w:rsidR="0049563A" w:rsidRDefault="0049563A" w:rsidP="00D41468">
      <w:pPr>
        <w:pStyle w:val="Index1"/>
        <w:rPr>
          <w:noProof/>
        </w:rPr>
      </w:pPr>
      <w:r>
        <w:rPr>
          <w:noProof/>
        </w:rPr>
        <w:t>Change View (CV), 113</w:t>
      </w:r>
    </w:p>
    <w:p w14:paraId="72D39505" w14:textId="77777777" w:rsidR="0049563A" w:rsidRDefault="0049563A" w:rsidP="00D41468">
      <w:pPr>
        <w:pStyle w:val="Index1"/>
        <w:rPr>
          <w:noProof/>
        </w:rPr>
      </w:pPr>
      <w:r>
        <w:rPr>
          <w:noProof/>
        </w:rPr>
        <w:t>Clinical Procedures, 54</w:t>
      </w:r>
    </w:p>
    <w:p w14:paraId="72D39506" w14:textId="77777777" w:rsidR="0049563A" w:rsidRDefault="0049563A" w:rsidP="00D41468">
      <w:pPr>
        <w:pStyle w:val="Index1"/>
        <w:rPr>
          <w:noProof/>
        </w:rPr>
      </w:pPr>
      <w:r>
        <w:rPr>
          <w:noProof/>
        </w:rPr>
        <w:t>Clinically Indicated Date, 16, 22, 32, 62, 74</w:t>
      </w:r>
    </w:p>
    <w:p w14:paraId="72D39507" w14:textId="77777777" w:rsidR="0049563A" w:rsidRDefault="0049563A" w:rsidP="00D41468">
      <w:pPr>
        <w:pStyle w:val="Index1"/>
        <w:rPr>
          <w:noProof/>
        </w:rPr>
      </w:pPr>
      <w:r>
        <w:rPr>
          <w:noProof/>
        </w:rPr>
        <w:t>Comment (CM), 66, 110</w:t>
      </w:r>
    </w:p>
    <w:p w14:paraId="72D39508" w14:textId="77777777" w:rsidR="0049563A" w:rsidRDefault="0049563A" w:rsidP="00D41468">
      <w:pPr>
        <w:pStyle w:val="Index1"/>
        <w:rPr>
          <w:noProof/>
        </w:rPr>
      </w:pPr>
      <w:r>
        <w:rPr>
          <w:noProof/>
        </w:rPr>
        <w:t>COMPLETE, 102</w:t>
      </w:r>
    </w:p>
    <w:p w14:paraId="72D39509" w14:textId="77777777" w:rsidR="0049563A" w:rsidRDefault="0049563A" w:rsidP="00D41468">
      <w:pPr>
        <w:pStyle w:val="Index1"/>
        <w:rPr>
          <w:noProof/>
        </w:rPr>
      </w:pPr>
      <w:r>
        <w:rPr>
          <w:noProof/>
        </w:rPr>
        <w:t>Complete a Consult (From the Consults Tab), 68</w:t>
      </w:r>
    </w:p>
    <w:p w14:paraId="72D3950A" w14:textId="77777777" w:rsidR="0049563A" w:rsidRDefault="0049563A" w:rsidP="00D41468">
      <w:pPr>
        <w:pStyle w:val="Index1"/>
        <w:rPr>
          <w:noProof/>
        </w:rPr>
      </w:pPr>
      <w:r>
        <w:rPr>
          <w:noProof/>
        </w:rPr>
        <w:t>Complete a Consults (From the Notes Tab), 70</w:t>
      </w:r>
    </w:p>
    <w:p w14:paraId="72D3950B" w14:textId="77777777" w:rsidR="0049563A" w:rsidRDefault="0049563A" w:rsidP="00D41468">
      <w:pPr>
        <w:pStyle w:val="Index1"/>
        <w:rPr>
          <w:noProof/>
        </w:rPr>
      </w:pPr>
      <w:r>
        <w:rPr>
          <w:noProof/>
        </w:rPr>
        <w:t>Complete Request (CT), 68, 115</w:t>
      </w:r>
    </w:p>
    <w:p w14:paraId="72D3950C" w14:textId="77777777" w:rsidR="0049563A" w:rsidRDefault="0049563A" w:rsidP="00D41468">
      <w:pPr>
        <w:pStyle w:val="Index1"/>
        <w:rPr>
          <w:noProof/>
        </w:rPr>
      </w:pPr>
      <w:r>
        <w:rPr>
          <w:noProof/>
        </w:rPr>
        <w:t>Completion Time Statistics, 100</w:t>
      </w:r>
    </w:p>
    <w:p w14:paraId="72D3950D" w14:textId="77777777" w:rsidR="0049563A" w:rsidRDefault="0049563A" w:rsidP="00D41468">
      <w:pPr>
        <w:pStyle w:val="Index1"/>
        <w:rPr>
          <w:noProof/>
        </w:rPr>
      </w:pPr>
      <w:r>
        <w:rPr>
          <w:noProof/>
        </w:rPr>
        <w:t>Consult, 159</w:t>
      </w:r>
    </w:p>
    <w:p w14:paraId="72D3950E" w14:textId="77777777" w:rsidR="0049563A" w:rsidRDefault="0049563A" w:rsidP="00D41468">
      <w:pPr>
        <w:pStyle w:val="Index1"/>
        <w:rPr>
          <w:noProof/>
        </w:rPr>
      </w:pPr>
      <w:r>
        <w:rPr>
          <w:noProof/>
        </w:rPr>
        <w:t>Consult Service Tracking Option, 95</w:t>
      </w:r>
    </w:p>
    <w:p w14:paraId="72D3950F" w14:textId="77777777" w:rsidR="0049563A" w:rsidRDefault="0049563A" w:rsidP="00D41468">
      <w:pPr>
        <w:pStyle w:val="Index1"/>
        <w:rPr>
          <w:noProof/>
        </w:rPr>
      </w:pPr>
      <w:r>
        <w:rPr>
          <w:noProof/>
        </w:rPr>
        <w:t>Consult Status, 102</w:t>
      </w:r>
    </w:p>
    <w:p w14:paraId="72D39510" w14:textId="77777777" w:rsidR="0049563A" w:rsidRDefault="0049563A" w:rsidP="00D41468">
      <w:pPr>
        <w:pStyle w:val="Index1"/>
        <w:rPr>
          <w:noProof/>
        </w:rPr>
      </w:pPr>
      <w:r w:rsidRPr="00CF5403">
        <w:rPr>
          <w:noProof/>
          <w:snapToGrid w:val="0"/>
        </w:rPr>
        <w:t>Consult/Request Cancel/Hold</w:t>
      </w:r>
      <w:r>
        <w:rPr>
          <w:noProof/>
        </w:rPr>
        <w:t>, 151</w:t>
      </w:r>
    </w:p>
    <w:p w14:paraId="72D39511" w14:textId="77777777" w:rsidR="0049563A" w:rsidRDefault="0049563A" w:rsidP="00D41468">
      <w:pPr>
        <w:pStyle w:val="Index1"/>
        <w:rPr>
          <w:noProof/>
        </w:rPr>
      </w:pPr>
      <w:r w:rsidRPr="00CF5403">
        <w:rPr>
          <w:noProof/>
          <w:snapToGrid w:val="0"/>
        </w:rPr>
        <w:t>Consult/Request Has An Added Comment</w:t>
      </w:r>
      <w:r>
        <w:rPr>
          <w:noProof/>
        </w:rPr>
        <w:t>, 156</w:t>
      </w:r>
    </w:p>
    <w:p w14:paraId="72D39512" w14:textId="77777777" w:rsidR="0049563A" w:rsidRDefault="0049563A" w:rsidP="00D41468">
      <w:pPr>
        <w:pStyle w:val="Index1"/>
        <w:rPr>
          <w:noProof/>
        </w:rPr>
      </w:pPr>
      <w:r w:rsidRPr="00CF5403">
        <w:rPr>
          <w:noProof/>
          <w:snapToGrid w:val="0"/>
        </w:rPr>
        <w:t>Consult/</w:t>
      </w:r>
      <w:r>
        <w:rPr>
          <w:noProof/>
        </w:rPr>
        <w:t>R</w:t>
      </w:r>
      <w:r w:rsidRPr="00CF5403">
        <w:rPr>
          <w:noProof/>
          <w:snapToGrid w:val="0"/>
        </w:rPr>
        <w:t>equest Resolution</w:t>
      </w:r>
      <w:r>
        <w:rPr>
          <w:noProof/>
        </w:rPr>
        <w:t>, 149</w:t>
      </w:r>
    </w:p>
    <w:p w14:paraId="72D39513" w14:textId="77777777" w:rsidR="0049563A" w:rsidRDefault="0049563A" w:rsidP="00D41468">
      <w:pPr>
        <w:pStyle w:val="Index1"/>
        <w:rPr>
          <w:noProof/>
        </w:rPr>
      </w:pPr>
      <w:r w:rsidRPr="00CF5403">
        <w:rPr>
          <w:noProof/>
        </w:rPr>
        <w:t>Consult/Request Tracking Technical Manual</w:t>
      </w:r>
      <w:r>
        <w:rPr>
          <w:noProof/>
        </w:rPr>
        <w:t>, 8, 22, 28</w:t>
      </w:r>
    </w:p>
    <w:p w14:paraId="72D39514" w14:textId="77777777" w:rsidR="0049563A" w:rsidRDefault="0049563A" w:rsidP="00D41468">
      <w:pPr>
        <w:pStyle w:val="Index1"/>
        <w:rPr>
          <w:noProof/>
        </w:rPr>
      </w:pPr>
      <w:r>
        <w:rPr>
          <w:noProof/>
        </w:rPr>
        <w:t>Consult/Request Updated, 150</w:t>
      </w:r>
    </w:p>
    <w:p w14:paraId="72D39515" w14:textId="77777777" w:rsidR="0049563A" w:rsidRDefault="0049563A" w:rsidP="00D41468">
      <w:pPr>
        <w:pStyle w:val="Index1"/>
        <w:rPr>
          <w:noProof/>
        </w:rPr>
      </w:pPr>
      <w:r>
        <w:rPr>
          <w:noProof/>
        </w:rPr>
        <w:t>Consultation Form (SF 513), 22</w:t>
      </w:r>
    </w:p>
    <w:p w14:paraId="72D39516" w14:textId="77777777" w:rsidR="0049563A" w:rsidRDefault="0049563A" w:rsidP="00D41468">
      <w:pPr>
        <w:pStyle w:val="Index1"/>
        <w:rPr>
          <w:noProof/>
        </w:rPr>
      </w:pPr>
      <w:r w:rsidRPr="00CF5403">
        <w:rPr>
          <w:noProof/>
        </w:rPr>
        <w:t>Consulting Site</w:t>
      </w:r>
      <w:r>
        <w:rPr>
          <w:noProof/>
        </w:rPr>
        <w:t>, 159</w:t>
      </w:r>
    </w:p>
    <w:p w14:paraId="72D39517" w14:textId="77777777" w:rsidR="0049563A" w:rsidRDefault="0049563A" w:rsidP="00D41468">
      <w:pPr>
        <w:pStyle w:val="Index1"/>
        <w:rPr>
          <w:noProof/>
        </w:rPr>
      </w:pPr>
      <w:r>
        <w:rPr>
          <w:noProof/>
        </w:rPr>
        <w:t>Correcting Misdirected Results, 39</w:t>
      </w:r>
    </w:p>
    <w:p w14:paraId="72D39518" w14:textId="77777777" w:rsidR="0049563A" w:rsidRDefault="0049563A" w:rsidP="00D41468">
      <w:pPr>
        <w:pStyle w:val="Index1"/>
        <w:rPr>
          <w:noProof/>
        </w:rPr>
      </w:pPr>
      <w:r w:rsidRPr="00CF5403">
        <w:rPr>
          <w:noProof/>
        </w:rPr>
        <w:t>CPRS Clinical Coordinator &amp; User Manual</w:t>
      </w:r>
      <w:r>
        <w:rPr>
          <w:noProof/>
        </w:rPr>
        <w:t>, 8</w:t>
      </w:r>
    </w:p>
    <w:p w14:paraId="72D39519" w14:textId="77777777" w:rsidR="0049563A" w:rsidRDefault="0049563A" w:rsidP="00D41468">
      <w:pPr>
        <w:pStyle w:val="Index1"/>
        <w:rPr>
          <w:noProof/>
        </w:rPr>
      </w:pPr>
      <w:r w:rsidRPr="00CF5403">
        <w:rPr>
          <w:noProof/>
        </w:rPr>
        <w:t>CPRS Installation Guide</w:t>
      </w:r>
      <w:r>
        <w:rPr>
          <w:noProof/>
        </w:rPr>
        <w:t>, 8</w:t>
      </w:r>
    </w:p>
    <w:p w14:paraId="72D3951A" w14:textId="77777777" w:rsidR="0049563A" w:rsidRDefault="0049563A" w:rsidP="00D41468">
      <w:pPr>
        <w:pStyle w:val="Index1"/>
        <w:rPr>
          <w:noProof/>
        </w:rPr>
      </w:pPr>
      <w:r w:rsidRPr="00CF5403">
        <w:rPr>
          <w:noProof/>
        </w:rPr>
        <w:t>CPRS Technical Manual</w:t>
      </w:r>
      <w:r>
        <w:rPr>
          <w:noProof/>
        </w:rPr>
        <w:t>, 33</w:t>
      </w:r>
    </w:p>
    <w:p w14:paraId="72D3951B" w14:textId="77777777" w:rsidR="0049563A" w:rsidRDefault="0049563A" w:rsidP="00D41468">
      <w:pPr>
        <w:pStyle w:val="Index1"/>
        <w:rPr>
          <w:noProof/>
        </w:rPr>
      </w:pPr>
      <w:r>
        <w:rPr>
          <w:noProof/>
        </w:rPr>
        <w:t>Custom List, 93</w:t>
      </w:r>
    </w:p>
    <w:p w14:paraId="72D3951C" w14:textId="77777777" w:rsidR="0049563A" w:rsidRDefault="0049563A" w:rsidP="00D41468">
      <w:pPr>
        <w:pStyle w:val="Index1"/>
        <w:rPr>
          <w:noProof/>
        </w:rPr>
      </w:pPr>
      <w:r>
        <w:rPr>
          <w:noProof/>
        </w:rPr>
        <w:t>Deny, 111</w:t>
      </w:r>
    </w:p>
    <w:p w14:paraId="72D3951D" w14:textId="77777777" w:rsidR="0049563A" w:rsidRDefault="0049563A" w:rsidP="00D41468">
      <w:pPr>
        <w:pStyle w:val="Index1"/>
        <w:rPr>
          <w:noProof/>
        </w:rPr>
      </w:pPr>
      <w:r>
        <w:rPr>
          <w:noProof/>
        </w:rPr>
        <w:t>Deny Request (DY), 116</w:t>
      </w:r>
    </w:p>
    <w:p w14:paraId="72D3951E" w14:textId="77777777" w:rsidR="0049563A" w:rsidRDefault="0049563A" w:rsidP="00D41468">
      <w:pPr>
        <w:pStyle w:val="Index1"/>
        <w:rPr>
          <w:noProof/>
        </w:rPr>
      </w:pPr>
      <w:r>
        <w:rPr>
          <w:noProof/>
        </w:rPr>
        <w:t>Detailed Display (DD), 76, 106</w:t>
      </w:r>
    </w:p>
    <w:p w14:paraId="72D3951F" w14:textId="77777777" w:rsidR="0049563A" w:rsidRDefault="0049563A" w:rsidP="00D41468">
      <w:pPr>
        <w:pStyle w:val="Index1"/>
        <w:rPr>
          <w:noProof/>
        </w:rPr>
      </w:pPr>
      <w:r>
        <w:rPr>
          <w:noProof/>
        </w:rPr>
        <w:t>Detailed Order Display (DD), 117</w:t>
      </w:r>
    </w:p>
    <w:p w14:paraId="72D39520" w14:textId="77777777" w:rsidR="0049563A" w:rsidRDefault="0049563A" w:rsidP="00D41468">
      <w:pPr>
        <w:pStyle w:val="Index1"/>
        <w:rPr>
          <w:noProof/>
        </w:rPr>
      </w:pPr>
      <w:r>
        <w:rPr>
          <w:noProof/>
        </w:rPr>
        <w:t>DISCONTINUE, 102</w:t>
      </w:r>
    </w:p>
    <w:p w14:paraId="72D39521" w14:textId="77777777" w:rsidR="0049563A" w:rsidRDefault="0049563A" w:rsidP="00D41468">
      <w:pPr>
        <w:pStyle w:val="Index1"/>
        <w:rPr>
          <w:noProof/>
        </w:rPr>
      </w:pPr>
      <w:r>
        <w:rPr>
          <w:noProof/>
        </w:rPr>
        <w:t>Discontinue Order (DC), 75, 107, 121, 151</w:t>
      </w:r>
    </w:p>
    <w:p w14:paraId="72D39522" w14:textId="77777777" w:rsidR="0049563A" w:rsidRDefault="0049563A" w:rsidP="00D41468">
      <w:pPr>
        <w:pStyle w:val="Index1"/>
        <w:rPr>
          <w:noProof/>
        </w:rPr>
      </w:pPr>
      <w:r>
        <w:rPr>
          <w:noProof/>
        </w:rPr>
        <w:t>Discontinued Orders, 102, 113, 155, 159</w:t>
      </w:r>
    </w:p>
    <w:p w14:paraId="72D39523" w14:textId="77777777" w:rsidR="0049563A" w:rsidRDefault="0049563A" w:rsidP="00D41468">
      <w:pPr>
        <w:pStyle w:val="Index1"/>
        <w:rPr>
          <w:noProof/>
        </w:rPr>
      </w:pPr>
      <w:r>
        <w:rPr>
          <w:noProof/>
        </w:rPr>
        <w:t>Edit/Resubmit (ER), 123</w:t>
      </w:r>
    </w:p>
    <w:p w14:paraId="72D39524" w14:textId="77777777" w:rsidR="0049563A" w:rsidRDefault="0049563A" w:rsidP="00D41468">
      <w:pPr>
        <w:pStyle w:val="Index1"/>
        <w:rPr>
          <w:noProof/>
        </w:rPr>
      </w:pPr>
      <w:r>
        <w:rPr>
          <w:noProof/>
        </w:rPr>
        <w:t>electronic signature, 18, 20, 38, 141, 156</w:t>
      </w:r>
    </w:p>
    <w:p w14:paraId="72D39525" w14:textId="77777777" w:rsidR="0049563A" w:rsidRDefault="0049563A" w:rsidP="00D41468">
      <w:pPr>
        <w:pStyle w:val="Index1"/>
        <w:rPr>
          <w:noProof/>
        </w:rPr>
      </w:pPr>
      <w:r w:rsidRPr="00CF5403">
        <w:rPr>
          <w:noProof/>
          <w:snapToGrid w:val="0"/>
        </w:rPr>
        <w:t>Enabling Notifications</w:t>
      </w:r>
      <w:r>
        <w:rPr>
          <w:noProof/>
        </w:rPr>
        <w:t>, 143</w:t>
      </w:r>
    </w:p>
    <w:p w14:paraId="72D39526" w14:textId="77777777" w:rsidR="0049563A" w:rsidRDefault="0049563A" w:rsidP="00D41468">
      <w:pPr>
        <w:pStyle w:val="Index1"/>
        <w:rPr>
          <w:noProof/>
        </w:rPr>
      </w:pPr>
      <w:r>
        <w:rPr>
          <w:noProof/>
        </w:rPr>
        <w:t>Enhancements Since Version 2.5, 4</w:t>
      </w:r>
    </w:p>
    <w:p w14:paraId="72D39527" w14:textId="77777777" w:rsidR="0049563A" w:rsidRDefault="0049563A" w:rsidP="00D41468">
      <w:pPr>
        <w:pStyle w:val="Index1"/>
        <w:rPr>
          <w:noProof/>
        </w:rPr>
      </w:pPr>
      <w:r>
        <w:rPr>
          <w:noProof/>
        </w:rPr>
        <w:t>FilaMan Alerts, 29</w:t>
      </w:r>
    </w:p>
    <w:p w14:paraId="72D39528" w14:textId="77777777" w:rsidR="0049563A" w:rsidRDefault="0049563A" w:rsidP="00D41468">
      <w:pPr>
        <w:pStyle w:val="Index1"/>
        <w:rPr>
          <w:noProof/>
        </w:rPr>
      </w:pPr>
      <w:r>
        <w:rPr>
          <w:noProof/>
        </w:rPr>
        <w:t>Forward Request (FR), 23, 64, 107, 124</w:t>
      </w:r>
    </w:p>
    <w:p w14:paraId="72D39529" w14:textId="77777777" w:rsidR="0049563A" w:rsidRDefault="0049563A" w:rsidP="00D41468">
      <w:pPr>
        <w:pStyle w:val="Index1"/>
        <w:rPr>
          <w:noProof/>
        </w:rPr>
      </w:pPr>
      <w:r>
        <w:rPr>
          <w:noProof/>
        </w:rPr>
        <w:t>General Service User Menu, 94</w:t>
      </w:r>
    </w:p>
    <w:p w14:paraId="72D3952A" w14:textId="77777777" w:rsidR="0049563A" w:rsidRDefault="0049563A" w:rsidP="00D41468">
      <w:pPr>
        <w:pStyle w:val="Index1"/>
        <w:rPr>
          <w:noProof/>
        </w:rPr>
      </w:pPr>
      <w:r>
        <w:rPr>
          <w:noProof/>
        </w:rPr>
        <w:t>Glossary, 159</w:t>
      </w:r>
    </w:p>
    <w:p w14:paraId="72D3952B" w14:textId="77777777" w:rsidR="0049563A" w:rsidRDefault="0049563A" w:rsidP="00D41468">
      <w:pPr>
        <w:pStyle w:val="Index1"/>
        <w:rPr>
          <w:noProof/>
        </w:rPr>
      </w:pPr>
      <w:r>
        <w:rPr>
          <w:noProof/>
        </w:rPr>
        <w:t>Healthcare Claims Processing System, 150, 159</w:t>
      </w:r>
    </w:p>
    <w:p w14:paraId="72D3952C" w14:textId="77777777" w:rsidR="0049563A" w:rsidRDefault="0049563A" w:rsidP="00D41468">
      <w:pPr>
        <w:pStyle w:val="Index1"/>
        <w:rPr>
          <w:noProof/>
        </w:rPr>
      </w:pPr>
      <w:r>
        <w:rPr>
          <w:noProof/>
        </w:rPr>
        <w:t>HL7, 2, 5, 6</w:t>
      </w:r>
    </w:p>
    <w:p w14:paraId="72D3952D" w14:textId="77777777" w:rsidR="0049563A" w:rsidRDefault="0049563A" w:rsidP="00D41468">
      <w:pPr>
        <w:pStyle w:val="Index1"/>
        <w:rPr>
          <w:noProof/>
        </w:rPr>
      </w:pPr>
      <w:r>
        <w:rPr>
          <w:noProof/>
        </w:rPr>
        <w:t>IFC, 6, 159</w:t>
      </w:r>
    </w:p>
    <w:p w14:paraId="72D3952E" w14:textId="77777777" w:rsidR="0049563A" w:rsidRDefault="0049563A" w:rsidP="00D41468">
      <w:pPr>
        <w:pStyle w:val="Index1"/>
        <w:rPr>
          <w:noProof/>
        </w:rPr>
      </w:pPr>
      <w:r>
        <w:rPr>
          <w:noProof/>
        </w:rPr>
        <w:t>Integrated Document Management, 35</w:t>
      </w:r>
    </w:p>
    <w:p w14:paraId="72D3952F" w14:textId="77777777" w:rsidR="0049563A" w:rsidRDefault="0049563A" w:rsidP="00D41468">
      <w:pPr>
        <w:pStyle w:val="Index1"/>
        <w:rPr>
          <w:noProof/>
        </w:rPr>
      </w:pPr>
      <w:r>
        <w:rPr>
          <w:noProof/>
        </w:rPr>
        <w:t>Inter-Facility Consults, 6</w:t>
      </w:r>
    </w:p>
    <w:p w14:paraId="72D39530" w14:textId="77777777" w:rsidR="0049563A" w:rsidRDefault="0049563A" w:rsidP="00D41468">
      <w:pPr>
        <w:pStyle w:val="Index1"/>
        <w:rPr>
          <w:noProof/>
        </w:rPr>
      </w:pPr>
      <w:r>
        <w:rPr>
          <w:noProof/>
        </w:rPr>
        <w:t>Introduction, 1</w:t>
      </w:r>
    </w:p>
    <w:p w14:paraId="72D39531" w14:textId="77777777" w:rsidR="0049563A" w:rsidRDefault="0049563A" w:rsidP="00D41468">
      <w:pPr>
        <w:pStyle w:val="Index1"/>
        <w:rPr>
          <w:noProof/>
        </w:rPr>
      </w:pPr>
      <w:r>
        <w:rPr>
          <w:noProof/>
        </w:rPr>
        <w:t>Make Addendum (MA), 82, 125</w:t>
      </w:r>
    </w:p>
    <w:p w14:paraId="72D39532" w14:textId="77777777" w:rsidR="0049563A" w:rsidRDefault="0049563A" w:rsidP="00D41468">
      <w:pPr>
        <w:pStyle w:val="Index1"/>
        <w:rPr>
          <w:noProof/>
        </w:rPr>
      </w:pPr>
      <w:r>
        <w:rPr>
          <w:noProof/>
        </w:rPr>
        <w:t>Management, 9</w:t>
      </w:r>
    </w:p>
    <w:p w14:paraId="72D39533" w14:textId="77777777" w:rsidR="0049563A" w:rsidRDefault="0049563A" w:rsidP="00D41468">
      <w:pPr>
        <w:pStyle w:val="Index1"/>
        <w:rPr>
          <w:noProof/>
        </w:rPr>
      </w:pPr>
      <w:r>
        <w:rPr>
          <w:noProof/>
        </w:rPr>
        <w:t>Manuals, 8</w:t>
      </w:r>
    </w:p>
    <w:p w14:paraId="72D39534" w14:textId="77777777" w:rsidR="0049563A" w:rsidRDefault="0049563A" w:rsidP="00D41468">
      <w:pPr>
        <w:pStyle w:val="Index1"/>
        <w:rPr>
          <w:noProof/>
        </w:rPr>
      </w:pPr>
      <w:r>
        <w:rPr>
          <w:noProof/>
        </w:rPr>
        <w:t>Medical Records Committee, 22</w:t>
      </w:r>
    </w:p>
    <w:p w14:paraId="72D39535" w14:textId="77777777" w:rsidR="0049563A" w:rsidRDefault="0049563A" w:rsidP="00D41468">
      <w:pPr>
        <w:pStyle w:val="Index1"/>
        <w:rPr>
          <w:noProof/>
        </w:rPr>
      </w:pPr>
      <w:r>
        <w:rPr>
          <w:noProof/>
        </w:rPr>
        <w:t>Medicine Package, 51, 55</w:t>
      </w:r>
    </w:p>
    <w:p w14:paraId="72D39536" w14:textId="77777777" w:rsidR="0049563A" w:rsidRDefault="0049563A" w:rsidP="00D41468">
      <w:pPr>
        <w:pStyle w:val="Index1"/>
        <w:rPr>
          <w:noProof/>
        </w:rPr>
      </w:pPr>
      <w:r>
        <w:rPr>
          <w:noProof/>
        </w:rPr>
        <w:t>Medicine Results), 72</w:t>
      </w:r>
    </w:p>
    <w:p w14:paraId="72D39537" w14:textId="77777777" w:rsidR="0049563A" w:rsidRDefault="0049563A" w:rsidP="00D41468">
      <w:pPr>
        <w:pStyle w:val="Index1"/>
        <w:rPr>
          <w:noProof/>
        </w:rPr>
      </w:pPr>
      <w:r>
        <w:rPr>
          <w:noProof/>
        </w:rPr>
        <w:t>New Date Range, 84</w:t>
      </w:r>
    </w:p>
    <w:p w14:paraId="72D39538" w14:textId="77777777" w:rsidR="0049563A" w:rsidRDefault="0049563A" w:rsidP="00D41468">
      <w:pPr>
        <w:pStyle w:val="Index1"/>
        <w:rPr>
          <w:noProof/>
        </w:rPr>
      </w:pPr>
      <w:r w:rsidRPr="00CF5403">
        <w:rPr>
          <w:noProof/>
          <w:snapToGrid w:val="0"/>
        </w:rPr>
        <w:t>New Service Consult/Request</w:t>
      </w:r>
      <w:r>
        <w:rPr>
          <w:noProof/>
        </w:rPr>
        <w:t>, 146</w:t>
      </w:r>
    </w:p>
    <w:p w14:paraId="72D39539" w14:textId="77777777" w:rsidR="0049563A" w:rsidRDefault="0049563A" w:rsidP="00D41468">
      <w:pPr>
        <w:pStyle w:val="Index1"/>
        <w:rPr>
          <w:noProof/>
        </w:rPr>
      </w:pPr>
      <w:r>
        <w:rPr>
          <w:noProof/>
        </w:rPr>
        <w:t>Notifications, 139</w:t>
      </w:r>
    </w:p>
    <w:p w14:paraId="72D3953A" w14:textId="77777777" w:rsidR="0049563A" w:rsidRDefault="0049563A" w:rsidP="00D41468">
      <w:pPr>
        <w:pStyle w:val="Index1"/>
        <w:rPr>
          <w:noProof/>
        </w:rPr>
      </w:pPr>
      <w:r>
        <w:rPr>
          <w:noProof/>
        </w:rPr>
        <w:t>Notifications Management Menu, 143</w:t>
      </w:r>
    </w:p>
    <w:p w14:paraId="72D3953B" w14:textId="77777777" w:rsidR="0049563A" w:rsidRDefault="0049563A" w:rsidP="00D41468">
      <w:pPr>
        <w:pStyle w:val="Index1"/>
        <w:rPr>
          <w:noProof/>
        </w:rPr>
      </w:pPr>
      <w:r>
        <w:rPr>
          <w:noProof/>
        </w:rPr>
        <w:t>Operation, 11</w:t>
      </w:r>
    </w:p>
    <w:p w14:paraId="72D3953C" w14:textId="77777777" w:rsidR="0049563A" w:rsidRDefault="0049563A" w:rsidP="00D41468">
      <w:pPr>
        <w:pStyle w:val="Index1"/>
        <w:rPr>
          <w:noProof/>
        </w:rPr>
      </w:pPr>
      <w:r>
        <w:rPr>
          <w:noProof/>
        </w:rPr>
        <w:t>Order, 2, 159</w:t>
      </w:r>
    </w:p>
    <w:p w14:paraId="72D3953D" w14:textId="77777777" w:rsidR="0049563A" w:rsidRDefault="0049563A" w:rsidP="00D41468">
      <w:pPr>
        <w:pStyle w:val="Index1"/>
        <w:rPr>
          <w:noProof/>
        </w:rPr>
      </w:pPr>
      <w:r>
        <w:rPr>
          <w:noProof/>
        </w:rPr>
        <w:t>Order Cancellation, 121, 159</w:t>
      </w:r>
    </w:p>
    <w:p w14:paraId="72D3953E" w14:textId="77777777" w:rsidR="0049563A" w:rsidRDefault="0049563A" w:rsidP="00D41468">
      <w:pPr>
        <w:pStyle w:val="Index1"/>
        <w:rPr>
          <w:noProof/>
        </w:rPr>
      </w:pPr>
      <w:r>
        <w:rPr>
          <w:noProof/>
        </w:rPr>
        <w:t>Order Checking, 6</w:t>
      </w:r>
    </w:p>
    <w:p w14:paraId="72D3953F" w14:textId="77777777" w:rsidR="0049563A" w:rsidRDefault="0049563A" w:rsidP="00D41468">
      <w:pPr>
        <w:pStyle w:val="Index1"/>
        <w:rPr>
          <w:noProof/>
        </w:rPr>
      </w:pPr>
      <w:r>
        <w:rPr>
          <w:noProof/>
        </w:rPr>
        <w:t>Order Discontinuation, 159</w:t>
      </w:r>
    </w:p>
    <w:p w14:paraId="72D39540" w14:textId="77777777" w:rsidR="0049563A" w:rsidRDefault="0049563A" w:rsidP="00D41468">
      <w:pPr>
        <w:pStyle w:val="Index1"/>
        <w:rPr>
          <w:noProof/>
        </w:rPr>
      </w:pPr>
      <w:r>
        <w:rPr>
          <w:noProof/>
        </w:rPr>
        <w:t>Order New Consult, 13, 61</w:t>
      </w:r>
    </w:p>
    <w:p w14:paraId="72D39541" w14:textId="77777777" w:rsidR="0049563A" w:rsidRDefault="0049563A" w:rsidP="00D41468">
      <w:pPr>
        <w:pStyle w:val="Index1"/>
        <w:rPr>
          <w:noProof/>
        </w:rPr>
      </w:pPr>
      <w:r>
        <w:rPr>
          <w:noProof/>
        </w:rPr>
        <w:t>Order of Actions, 109</w:t>
      </w:r>
    </w:p>
    <w:p w14:paraId="72D39542" w14:textId="77777777" w:rsidR="0049563A" w:rsidRDefault="0049563A" w:rsidP="00D41468">
      <w:pPr>
        <w:pStyle w:val="Index1"/>
        <w:rPr>
          <w:noProof/>
        </w:rPr>
      </w:pPr>
      <w:r w:rsidRPr="00CF5403">
        <w:rPr>
          <w:noProof/>
          <w:snapToGrid w:val="0"/>
        </w:rPr>
        <w:t>Order(s) Require Electronic Signature</w:t>
      </w:r>
      <w:r>
        <w:rPr>
          <w:noProof/>
        </w:rPr>
        <w:t>, 156</w:t>
      </w:r>
    </w:p>
    <w:p w14:paraId="72D39543" w14:textId="77777777" w:rsidR="0049563A" w:rsidRDefault="0049563A" w:rsidP="00D41468">
      <w:pPr>
        <w:pStyle w:val="Index1"/>
        <w:rPr>
          <w:noProof/>
        </w:rPr>
      </w:pPr>
      <w:r>
        <w:rPr>
          <w:noProof/>
        </w:rPr>
        <w:t>Package Management, 9</w:t>
      </w:r>
    </w:p>
    <w:p w14:paraId="72D39544" w14:textId="77777777" w:rsidR="0049563A" w:rsidRDefault="0049563A" w:rsidP="00D41468">
      <w:pPr>
        <w:pStyle w:val="Index1"/>
        <w:rPr>
          <w:noProof/>
        </w:rPr>
      </w:pPr>
      <w:r>
        <w:rPr>
          <w:noProof/>
        </w:rPr>
        <w:t>Package Operation, 11</w:t>
      </w:r>
    </w:p>
    <w:p w14:paraId="72D39545" w14:textId="77777777" w:rsidR="0049563A" w:rsidRDefault="0049563A" w:rsidP="00D41468">
      <w:pPr>
        <w:pStyle w:val="Index1"/>
        <w:rPr>
          <w:noProof/>
        </w:rPr>
      </w:pPr>
      <w:r>
        <w:rPr>
          <w:noProof/>
        </w:rPr>
        <w:t>Package Reference, 94</w:t>
      </w:r>
    </w:p>
    <w:p w14:paraId="72D39546" w14:textId="77777777" w:rsidR="0049563A" w:rsidRDefault="0049563A" w:rsidP="00D41468">
      <w:pPr>
        <w:pStyle w:val="Index1"/>
        <w:rPr>
          <w:noProof/>
        </w:rPr>
      </w:pPr>
      <w:r>
        <w:rPr>
          <w:noProof/>
        </w:rPr>
        <w:t>PARTIAL RESULTS, 102</w:t>
      </w:r>
    </w:p>
    <w:p w14:paraId="72D39547" w14:textId="77777777" w:rsidR="0049563A" w:rsidRDefault="0049563A" w:rsidP="00D41468">
      <w:pPr>
        <w:pStyle w:val="Index1"/>
        <w:rPr>
          <w:noProof/>
        </w:rPr>
      </w:pPr>
      <w:r>
        <w:rPr>
          <w:noProof/>
        </w:rPr>
        <w:t>PENDING, 102, 129, 133</w:t>
      </w:r>
    </w:p>
    <w:p w14:paraId="72D39548" w14:textId="77777777" w:rsidR="0049563A" w:rsidRDefault="0049563A" w:rsidP="00D41468">
      <w:pPr>
        <w:pStyle w:val="Index1"/>
        <w:rPr>
          <w:noProof/>
        </w:rPr>
      </w:pPr>
      <w:r>
        <w:rPr>
          <w:noProof/>
        </w:rPr>
        <w:t>Print Form (PF) Action, 63, 126</w:t>
      </w:r>
    </w:p>
    <w:p w14:paraId="72D39549" w14:textId="77777777" w:rsidR="0049563A" w:rsidRDefault="0049563A" w:rsidP="00D41468">
      <w:pPr>
        <w:pStyle w:val="Index1"/>
        <w:rPr>
          <w:noProof/>
        </w:rPr>
      </w:pPr>
      <w:r>
        <w:rPr>
          <w:noProof/>
        </w:rPr>
        <w:t>Print Screen Contents (PS), 127</w:t>
      </w:r>
    </w:p>
    <w:p w14:paraId="72D3954A" w14:textId="77777777" w:rsidR="0049563A" w:rsidRDefault="0049563A" w:rsidP="00D41468">
      <w:pPr>
        <w:pStyle w:val="Index1"/>
        <w:rPr>
          <w:noProof/>
        </w:rPr>
      </w:pPr>
      <w:r>
        <w:rPr>
          <w:noProof/>
        </w:rPr>
        <w:t>Procedure Request, 2, 95, 106, 121, 160</w:t>
      </w:r>
    </w:p>
    <w:p w14:paraId="72D3954B" w14:textId="77777777" w:rsidR="0049563A" w:rsidRDefault="0049563A" w:rsidP="00D41468">
      <w:pPr>
        <w:pStyle w:val="Index1"/>
        <w:rPr>
          <w:noProof/>
        </w:rPr>
      </w:pPr>
      <w:r>
        <w:rPr>
          <w:noProof/>
        </w:rPr>
        <w:t>prompt, 38, 96, 98, 106, 127, 128, 139, 140, 146, 149, 151</w:t>
      </w:r>
    </w:p>
    <w:p w14:paraId="72D3954C" w14:textId="77777777" w:rsidR="0049563A" w:rsidRDefault="0049563A" w:rsidP="00D41468">
      <w:pPr>
        <w:pStyle w:val="Index1"/>
        <w:rPr>
          <w:noProof/>
        </w:rPr>
      </w:pPr>
      <w:r>
        <w:rPr>
          <w:noProof/>
        </w:rPr>
        <w:t>Purpose, 2</w:t>
      </w:r>
    </w:p>
    <w:p w14:paraId="72D3954D" w14:textId="77777777" w:rsidR="0049563A" w:rsidRDefault="0049563A" w:rsidP="00D41468">
      <w:pPr>
        <w:pStyle w:val="Index1"/>
        <w:rPr>
          <w:noProof/>
        </w:rPr>
      </w:pPr>
      <w:r>
        <w:rPr>
          <w:noProof/>
        </w:rPr>
        <w:t>Quick Orders, 33</w:t>
      </w:r>
    </w:p>
    <w:p w14:paraId="72D3954E" w14:textId="77777777" w:rsidR="0049563A" w:rsidRDefault="0049563A" w:rsidP="00D41468">
      <w:pPr>
        <w:pStyle w:val="Index1"/>
        <w:rPr>
          <w:noProof/>
        </w:rPr>
      </w:pPr>
      <w:r>
        <w:rPr>
          <w:noProof/>
        </w:rPr>
        <w:t>Quit (Q) Action, 86, 128</w:t>
      </w:r>
    </w:p>
    <w:p w14:paraId="72D3954F" w14:textId="77777777" w:rsidR="0049563A" w:rsidRDefault="0049563A" w:rsidP="00D41468">
      <w:pPr>
        <w:pStyle w:val="Index1"/>
        <w:rPr>
          <w:noProof/>
        </w:rPr>
      </w:pPr>
      <w:r>
        <w:rPr>
          <w:noProof/>
        </w:rPr>
        <w:t>RAS, 150, 160</w:t>
      </w:r>
    </w:p>
    <w:p w14:paraId="72D39550" w14:textId="77777777" w:rsidR="0049563A" w:rsidRDefault="0049563A" w:rsidP="00D41468">
      <w:pPr>
        <w:pStyle w:val="Index1"/>
        <w:rPr>
          <w:noProof/>
        </w:rPr>
      </w:pPr>
      <w:r>
        <w:rPr>
          <w:noProof/>
        </w:rPr>
        <w:t>Receive Request (RC) Action, 65, 129</w:t>
      </w:r>
    </w:p>
    <w:p w14:paraId="72D39551" w14:textId="77777777" w:rsidR="0049563A" w:rsidRDefault="0049563A" w:rsidP="00D41468">
      <w:pPr>
        <w:pStyle w:val="Index1"/>
        <w:rPr>
          <w:noProof/>
        </w:rPr>
      </w:pPr>
      <w:r>
        <w:rPr>
          <w:noProof/>
        </w:rPr>
        <w:t>Relations with other VISTA Components, 6</w:t>
      </w:r>
    </w:p>
    <w:p w14:paraId="72D39552" w14:textId="77777777" w:rsidR="0049563A" w:rsidRDefault="0049563A" w:rsidP="00D41468">
      <w:pPr>
        <w:pStyle w:val="Index1"/>
        <w:rPr>
          <w:noProof/>
        </w:rPr>
      </w:pPr>
      <w:r>
        <w:rPr>
          <w:noProof/>
        </w:rPr>
        <w:t>Relationship to Other Packages, 2</w:t>
      </w:r>
    </w:p>
    <w:p w14:paraId="72D39553" w14:textId="77777777" w:rsidR="0049563A" w:rsidRDefault="0049563A" w:rsidP="00D41468">
      <w:pPr>
        <w:pStyle w:val="Index1"/>
        <w:rPr>
          <w:noProof/>
        </w:rPr>
      </w:pPr>
      <w:r>
        <w:rPr>
          <w:noProof/>
        </w:rPr>
        <w:t>Remove Medicine Results, 72</w:t>
      </w:r>
    </w:p>
    <w:p w14:paraId="72D39554" w14:textId="77777777" w:rsidR="0049563A" w:rsidRDefault="0049563A" w:rsidP="00D41468">
      <w:pPr>
        <w:pStyle w:val="Index1"/>
        <w:rPr>
          <w:noProof/>
        </w:rPr>
      </w:pPr>
      <w:r>
        <w:rPr>
          <w:noProof/>
        </w:rPr>
        <w:t>Remove Medicine Results (RM), 131</w:t>
      </w:r>
    </w:p>
    <w:p w14:paraId="72D39555" w14:textId="77777777" w:rsidR="0049563A" w:rsidRDefault="0049563A" w:rsidP="00D41468">
      <w:pPr>
        <w:pStyle w:val="Index1"/>
        <w:rPr>
          <w:noProof/>
        </w:rPr>
      </w:pPr>
      <w:r>
        <w:rPr>
          <w:noProof/>
        </w:rPr>
        <w:t>Request, 160</w:t>
      </w:r>
    </w:p>
    <w:p w14:paraId="72D39556" w14:textId="77777777" w:rsidR="0049563A" w:rsidRDefault="0049563A" w:rsidP="00D41468">
      <w:pPr>
        <w:pStyle w:val="Index1"/>
        <w:rPr>
          <w:noProof/>
        </w:rPr>
      </w:pPr>
      <w:r>
        <w:rPr>
          <w:noProof/>
        </w:rPr>
        <w:t>Requestor, 160</w:t>
      </w:r>
    </w:p>
    <w:p w14:paraId="72D39557" w14:textId="77777777" w:rsidR="0049563A" w:rsidRDefault="0049563A" w:rsidP="00D41468">
      <w:pPr>
        <w:pStyle w:val="Index1"/>
        <w:rPr>
          <w:noProof/>
        </w:rPr>
      </w:pPr>
      <w:r>
        <w:rPr>
          <w:noProof/>
        </w:rPr>
        <w:lastRenderedPageBreak/>
        <w:t>Requests, 1, 2</w:t>
      </w:r>
    </w:p>
    <w:p w14:paraId="72D39558" w14:textId="77777777" w:rsidR="0049563A" w:rsidRDefault="0049563A" w:rsidP="00D41468">
      <w:pPr>
        <w:pStyle w:val="Index1"/>
        <w:rPr>
          <w:noProof/>
        </w:rPr>
      </w:pPr>
      <w:r>
        <w:rPr>
          <w:noProof/>
        </w:rPr>
        <w:t>Result, 39, 160</w:t>
      </w:r>
    </w:p>
    <w:p w14:paraId="72D39559" w14:textId="77777777" w:rsidR="0049563A" w:rsidRDefault="0049563A" w:rsidP="00D41468">
      <w:pPr>
        <w:pStyle w:val="Index1"/>
        <w:rPr>
          <w:noProof/>
        </w:rPr>
      </w:pPr>
      <w:r w:rsidRPr="00CF5403">
        <w:rPr>
          <w:noProof/>
        </w:rPr>
        <w:t>Resulting Site</w:t>
      </w:r>
      <w:r>
        <w:rPr>
          <w:noProof/>
        </w:rPr>
        <w:t>, 160</w:t>
      </w:r>
    </w:p>
    <w:p w14:paraId="72D3955A" w14:textId="77777777" w:rsidR="0049563A" w:rsidRDefault="0049563A" w:rsidP="00D41468">
      <w:pPr>
        <w:pStyle w:val="Index1"/>
        <w:rPr>
          <w:noProof/>
        </w:rPr>
      </w:pPr>
      <w:r>
        <w:rPr>
          <w:noProof/>
        </w:rPr>
        <w:t>Results, 35, 106, 115</w:t>
      </w:r>
    </w:p>
    <w:p w14:paraId="72D3955B" w14:textId="77777777" w:rsidR="0049563A" w:rsidRDefault="0049563A" w:rsidP="00D41468">
      <w:pPr>
        <w:pStyle w:val="Index1"/>
        <w:rPr>
          <w:noProof/>
        </w:rPr>
      </w:pPr>
      <w:r>
        <w:rPr>
          <w:noProof/>
        </w:rPr>
        <w:t>Results Display (RT), 87, 106, 132</w:t>
      </w:r>
    </w:p>
    <w:p w14:paraId="72D3955C" w14:textId="77777777" w:rsidR="0049563A" w:rsidRDefault="0049563A" w:rsidP="00D41468">
      <w:pPr>
        <w:pStyle w:val="Index1"/>
        <w:rPr>
          <w:noProof/>
        </w:rPr>
      </w:pPr>
      <w:r>
        <w:rPr>
          <w:noProof/>
        </w:rPr>
        <w:t>Review Only Actions, 95, 98, 106</w:t>
      </w:r>
    </w:p>
    <w:p w14:paraId="72D3955D" w14:textId="77777777" w:rsidR="0049563A" w:rsidRDefault="0049563A" w:rsidP="00D41468">
      <w:pPr>
        <w:pStyle w:val="Index1"/>
        <w:rPr>
          <w:noProof/>
        </w:rPr>
      </w:pPr>
      <w:r>
        <w:rPr>
          <w:noProof/>
        </w:rPr>
        <w:t>Schedule (SC), 133</w:t>
      </w:r>
    </w:p>
    <w:p w14:paraId="72D3955E" w14:textId="77777777" w:rsidR="0049563A" w:rsidRDefault="0049563A" w:rsidP="00D41468">
      <w:pPr>
        <w:pStyle w:val="Index1"/>
        <w:rPr>
          <w:noProof/>
        </w:rPr>
      </w:pPr>
      <w:r>
        <w:rPr>
          <w:noProof/>
        </w:rPr>
        <w:t>SCHEDULED, 102, 133</w:t>
      </w:r>
    </w:p>
    <w:p w14:paraId="72D3955F" w14:textId="77777777" w:rsidR="0049563A" w:rsidRDefault="0049563A" w:rsidP="00D41468">
      <w:pPr>
        <w:pStyle w:val="Index1"/>
        <w:rPr>
          <w:noProof/>
        </w:rPr>
      </w:pPr>
      <w:r>
        <w:rPr>
          <w:noProof/>
        </w:rPr>
        <w:t>Screen Context, 160</w:t>
      </w:r>
    </w:p>
    <w:p w14:paraId="72D39560" w14:textId="77777777" w:rsidR="0049563A" w:rsidRDefault="0049563A" w:rsidP="00D41468">
      <w:pPr>
        <w:pStyle w:val="Index1"/>
        <w:rPr>
          <w:noProof/>
        </w:rPr>
      </w:pPr>
      <w:r>
        <w:rPr>
          <w:noProof/>
        </w:rPr>
        <w:t>Security, 9, 10</w:t>
      </w:r>
    </w:p>
    <w:p w14:paraId="72D39561" w14:textId="77777777" w:rsidR="0049563A" w:rsidRDefault="0049563A" w:rsidP="00D41468">
      <w:pPr>
        <w:pStyle w:val="Index1"/>
        <w:rPr>
          <w:noProof/>
        </w:rPr>
      </w:pPr>
      <w:r>
        <w:rPr>
          <w:noProof/>
        </w:rPr>
        <w:t>Select Consult, 88</w:t>
      </w:r>
    </w:p>
    <w:p w14:paraId="72D39562" w14:textId="77777777" w:rsidR="0049563A" w:rsidRDefault="0049563A" w:rsidP="00D41468">
      <w:pPr>
        <w:pStyle w:val="Index1"/>
        <w:rPr>
          <w:noProof/>
        </w:rPr>
      </w:pPr>
      <w:r>
        <w:rPr>
          <w:noProof/>
        </w:rPr>
        <w:t>Select New Patient (SP), 89, 135</w:t>
      </w:r>
    </w:p>
    <w:p w14:paraId="72D39563" w14:textId="77777777" w:rsidR="0049563A" w:rsidRDefault="0049563A" w:rsidP="00D41468">
      <w:pPr>
        <w:pStyle w:val="Index1"/>
        <w:rPr>
          <w:noProof/>
        </w:rPr>
      </w:pPr>
      <w:r>
        <w:rPr>
          <w:noProof/>
        </w:rPr>
        <w:t>Select Service (SS), 90, 113</w:t>
      </w:r>
    </w:p>
    <w:p w14:paraId="72D39564" w14:textId="77777777" w:rsidR="0049563A" w:rsidRDefault="0049563A" w:rsidP="00D41468">
      <w:pPr>
        <w:pStyle w:val="Index1"/>
        <w:rPr>
          <w:noProof/>
        </w:rPr>
      </w:pPr>
      <w:r>
        <w:rPr>
          <w:noProof/>
        </w:rPr>
        <w:t>service, 2, 10, 22, 160</w:t>
      </w:r>
    </w:p>
    <w:p w14:paraId="72D39565" w14:textId="77777777" w:rsidR="0049563A" w:rsidRDefault="0049563A" w:rsidP="00D41468">
      <w:pPr>
        <w:pStyle w:val="Index1"/>
        <w:rPr>
          <w:noProof/>
        </w:rPr>
      </w:pPr>
      <w:r>
        <w:rPr>
          <w:noProof/>
        </w:rPr>
        <w:t>Service Consults Pending Resolution, 101</w:t>
      </w:r>
    </w:p>
    <w:p w14:paraId="72D39566" w14:textId="77777777" w:rsidR="0049563A" w:rsidRDefault="0049563A" w:rsidP="00D41468">
      <w:pPr>
        <w:pStyle w:val="Index1"/>
        <w:rPr>
          <w:noProof/>
        </w:rPr>
      </w:pPr>
      <w:r>
        <w:rPr>
          <w:noProof/>
        </w:rPr>
        <w:t>Service Update and Tracking Security, 9</w:t>
      </w:r>
    </w:p>
    <w:p w14:paraId="72D39567" w14:textId="77777777" w:rsidR="0049563A" w:rsidRDefault="0049563A" w:rsidP="00D41468">
      <w:pPr>
        <w:pStyle w:val="Index1"/>
        <w:rPr>
          <w:noProof/>
        </w:rPr>
      </w:pPr>
      <w:r w:rsidRPr="00CF5403">
        <w:rPr>
          <w:noProof/>
          <w:snapToGrid w:val="0"/>
        </w:rPr>
        <w:t>Set up Consult Services</w:t>
      </w:r>
      <w:r>
        <w:rPr>
          <w:noProof/>
        </w:rPr>
        <w:t>, 155</w:t>
      </w:r>
    </w:p>
    <w:p w14:paraId="72D39568" w14:textId="77777777" w:rsidR="0049563A" w:rsidRDefault="0049563A" w:rsidP="00D41468">
      <w:pPr>
        <w:pStyle w:val="Index1"/>
        <w:rPr>
          <w:noProof/>
        </w:rPr>
      </w:pPr>
      <w:r>
        <w:rPr>
          <w:noProof/>
        </w:rPr>
        <w:t>Setup, 5</w:t>
      </w:r>
    </w:p>
    <w:p w14:paraId="72D39569" w14:textId="77777777" w:rsidR="0049563A" w:rsidRDefault="0049563A" w:rsidP="00D41468">
      <w:pPr>
        <w:pStyle w:val="Index1"/>
        <w:rPr>
          <w:noProof/>
        </w:rPr>
      </w:pPr>
      <w:r>
        <w:rPr>
          <w:noProof/>
        </w:rPr>
        <w:t>signature, 18, 20, 38, 141, 156</w:t>
      </w:r>
    </w:p>
    <w:p w14:paraId="72D3956A" w14:textId="77777777" w:rsidR="0049563A" w:rsidRDefault="0049563A" w:rsidP="00D41468">
      <w:pPr>
        <w:pStyle w:val="Index1"/>
        <w:rPr>
          <w:noProof/>
        </w:rPr>
      </w:pPr>
      <w:r>
        <w:rPr>
          <w:noProof/>
        </w:rPr>
        <w:t>Significant Findings (SF), 137</w:t>
      </w:r>
    </w:p>
    <w:p w14:paraId="72D3956B" w14:textId="77777777" w:rsidR="0049563A" w:rsidRDefault="0049563A" w:rsidP="00D41468">
      <w:pPr>
        <w:pStyle w:val="Index1"/>
        <w:rPr>
          <w:noProof/>
        </w:rPr>
      </w:pPr>
      <w:r>
        <w:rPr>
          <w:noProof/>
        </w:rPr>
        <w:t>Significant Findings for a Consult, 157</w:t>
      </w:r>
    </w:p>
    <w:p w14:paraId="72D3956C" w14:textId="77777777" w:rsidR="0049563A" w:rsidRDefault="0049563A" w:rsidP="00D41468">
      <w:pPr>
        <w:pStyle w:val="Index1"/>
        <w:rPr>
          <w:noProof/>
        </w:rPr>
      </w:pPr>
      <w:r>
        <w:rPr>
          <w:noProof/>
        </w:rPr>
        <w:t>Starting Consults in Windows, 58</w:t>
      </w:r>
    </w:p>
    <w:p w14:paraId="72D3956D" w14:textId="77777777" w:rsidR="0049563A" w:rsidRDefault="0049563A" w:rsidP="00D41468">
      <w:pPr>
        <w:pStyle w:val="Index1"/>
        <w:rPr>
          <w:noProof/>
        </w:rPr>
      </w:pPr>
      <w:r>
        <w:rPr>
          <w:noProof/>
        </w:rPr>
        <w:t>status, 10, 25, 115, 129</w:t>
      </w:r>
    </w:p>
    <w:p w14:paraId="72D3956E" w14:textId="77777777" w:rsidR="0049563A" w:rsidRDefault="0049563A" w:rsidP="00D41468">
      <w:pPr>
        <w:pStyle w:val="Index1"/>
        <w:rPr>
          <w:noProof/>
        </w:rPr>
      </w:pPr>
      <w:r>
        <w:rPr>
          <w:noProof/>
        </w:rPr>
        <w:t>Status after Action, 102</w:t>
      </w:r>
    </w:p>
    <w:p w14:paraId="72D3956F" w14:textId="77777777" w:rsidR="0049563A" w:rsidRDefault="0049563A" w:rsidP="00D41468">
      <w:pPr>
        <w:pStyle w:val="Index1"/>
        <w:rPr>
          <w:noProof/>
        </w:rPr>
      </w:pPr>
      <w:r>
        <w:rPr>
          <w:noProof/>
        </w:rPr>
        <w:t>Status Result, 160</w:t>
      </w:r>
    </w:p>
    <w:p w14:paraId="72D39570" w14:textId="77777777" w:rsidR="0049563A" w:rsidRDefault="0049563A" w:rsidP="00D41468">
      <w:pPr>
        <w:pStyle w:val="Index1"/>
        <w:rPr>
          <w:noProof/>
        </w:rPr>
      </w:pPr>
      <w:r>
        <w:rPr>
          <w:noProof/>
        </w:rPr>
        <w:t>Status Symbols, 102, 160</w:t>
      </w:r>
    </w:p>
    <w:p w14:paraId="72D39571" w14:textId="77777777" w:rsidR="0049563A" w:rsidRDefault="0049563A" w:rsidP="00D41468">
      <w:pPr>
        <w:pStyle w:val="Index1"/>
        <w:rPr>
          <w:noProof/>
        </w:rPr>
      </w:pPr>
      <w:r>
        <w:rPr>
          <w:noProof/>
        </w:rPr>
        <w:t>Text Integration Utility (TIU), 8, 26, 35, 107, 115</w:t>
      </w:r>
    </w:p>
    <w:p w14:paraId="72D39572" w14:textId="77777777" w:rsidR="0049563A" w:rsidRDefault="0049563A" w:rsidP="00D41468">
      <w:pPr>
        <w:pStyle w:val="Index1"/>
        <w:rPr>
          <w:noProof/>
        </w:rPr>
      </w:pPr>
      <w:r w:rsidRPr="00CF5403">
        <w:rPr>
          <w:noProof/>
        </w:rPr>
        <w:t>TIU Clinical Coordinator &amp; User Manual</w:t>
      </w:r>
      <w:r>
        <w:rPr>
          <w:noProof/>
        </w:rPr>
        <w:t>, 8, 35, 38</w:t>
      </w:r>
    </w:p>
    <w:p w14:paraId="72D39573" w14:textId="77777777" w:rsidR="0049563A" w:rsidRDefault="0049563A" w:rsidP="00D41468">
      <w:pPr>
        <w:pStyle w:val="Index1"/>
        <w:rPr>
          <w:noProof/>
        </w:rPr>
      </w:pPr>
      <w:r>
        <w:rPr>
          <w:noProof/>
        </w:rPr>
        <w:t>TIU Correcting Misdirected Results, 39</w:t>
      </w:r>
    </w:p>
    <w:p w14:paraId="72D39574" w14:textId="77777777" w:rsidR="0049563A" w:rsidRDefault="0049563A" w:rsidP="00D41468">
      <w:pPr>
        <w:pStyle w:val="Index1"/>
        <w:rPr>
          <w:noProof/>
        </w:rPr>
      </w:pPr>
      <w:r>
        <w:rPr>
          <w:noProof/>
        </w:rPr>
        <w:t>TIU Direct Input, 35</w:t>
      </w:r>
    </w:p>
    <w:p w14:paraId="72D39575" w14:textId="77777777" w:rsidR="0049563A" w:rsidRDefault="0049563A" w:rsidP="00D41468">
      <w:pPr>
        <w:pStyle w:val="Index1"/>
        <w:rPr>
          <w:noProof/>
        </w:rPr>
      </w:pPr>
      <w:r>
        <w:rPr>
          <w:noProof/>
        </w:rPr>
        <w:t>Tracking Option, 95</w:t>
      </w:r>
    </w:p>
    <w:p w14:paraId="72D39576" w14:textId="77777777" w:rsidR="0049563A" w:rsidRDefault="0049563A" w:rsidP="00D41468">
      <w:pPr>
        <w:pStyle w:val="Index1"/>
        <w:rPr>
          <w:noProof/>
        </w:rPr>
      </w:pPr>
      <w:r>
        <w:rPr>
          <w:noProof/>
        </w:rPr>
        <w:t>Undo Medicine Results, 72</w:t>
      </w:r>
    </w:p>
    <w:p w14:paraId="72D39577" w14:textId="77777777" w:rsidR="0049563A" w:rsidRDefault="0049563A" w:rsidP="00D41468">
      <w:pPr>
        <w:pStyle w:val="Index1"/>
        <w:rPr>
          <w:noProof/>
        </w:rPr>
      </w:pPr>
      <w:r>
        <w:rPr>
          <w:noProof/>
        </w:rPr>
        <w:t>Update/Tracking, 107</w:t>
      </w:r>
    </w:p>
    <w:p w14:paraId="72D39578" w14:textId="77777777" w:rsidR="0049563A" w:rsidRDefault="0049563A" w:rsidP="00D41468">
      <w:pPr>
        <w:pStyle w:val="Index1"/>
        <w:rPr>
          <w:noProof/>
        </w:rPr>
      </w:pPr>
      <w:r>
        <w:rPr>
          <w:noProof/>
        </w:rPr>
        <w:t>Update/Tracking Actions, 96</w:t>
      </w:r>
    </w:p>
    <w:p w14:paraId="72D39579" w14:textId="77777777" w:rsidR="0049563A" w:rsidRDefault="0049563A" w:rsidP="00D41468">
      <w:pPr>
        <w:pStyle w:val="Index1"/>
        <w:rPr>
          <w:noProof/>
        </w:rPr>
      </w:pPr>
      <w:r>
        <w:rPr>
          <w:noProof/>
        </w:rPr>
        <w:t>Update/Tracking Select Actions, 99</w:t>
      </w:r>
    </w:p>
    <w:p w14:paraId="72D3957A" w14:textId="77777777" w:rsidR="0049563A" w:rsidRDefault="0049563A" w:rsidP="00D41468">
      <w:pPr>
        <w:pStyle w:val="Index1"/>
        <w:rPr>
          <w:noProof/>
        </w:rPr>
      </w:pPr>
      <w:r>
        <w:rPr>
          <w:noProof/>
        </w:rPr>
        <w:t>User Menu, 94</w:t>
      </w:r>
    </w:p>
    <w:p w14:paraId="72D3957B" w14:textId="77777777" w:rsidR="0049563A" w:rsidRDefault="0049563A" w:rsidP="00D41468">
      <w:pPr>
        <w:pStyle w:val="Index1"/>
        <w:rPr>
          <w:noProof/>
        </w:rPr>
      </w:pPr>
      <w:r>
        <w:rPr>
          <w:noProof/>
        </w:rPr>
        <w:t>Using the Consults Package with TIU, 35</w:t>
      </w:r>
    </w:p>
    <w:p w14:paraId="72D3957C" w14:textId="77777777" w:rsidR="0049563A" w:rsidRDefault="0049563A" w:rsidP="00D41468">
      <w:pPr>
        <w:pStyle w:val="Index1"/>
        <w:rPr>
          <w:noProof/>
        </w:rPr>
      </w:pPr>
      <w:r>
        <w:rPr>
          <w:noProof/>
        </w:rPr>
        <w:t>View by Status (ST), 91, 93, 113, 114</w:t>
      </w:r>
    </w:p>
    <w:p w14:paraId="72D3957D" w14:textId="77777777" w:rsidR="0049563A" w:rsidRDefault="0049563A" w:rsidP="00D41468">
      <w:pPr>
        <w:pStyle w:val="Index1"/>
        <w:rPr>
          <w:noProof/>
        </w:rPr>
      </w:pPr>
      <w:r>
        <w:rPr>
          <w:noProof/>
        </w:rPr>
        <w:t>web pages, 8</w:t>
      </w:r>
    </w:p>
    <w:p w14:paraId="72D3957E" w14:textId="77777777" w:rsidR="0049563A" w:rsidRDefault="0049563A" w:rsidP="00D41468">
      <w:pPr>
        <w:pStyle w:val="Index1"/>
        <w:rPr>
          <w:noProof/>
        </w:rPr>
      </w:pPr>
      <w:r>
        <w:rPr>
          <w:noProof/>
        </w:rPr>
        <w:t>Windows, 58</w:t>
      </w:r>
    </w:p>
    <w:p w14:paraId="72D3957F" w14:textId="77777777" w:rsidR="0049563A" w:rsidRDefault="0049563A" w:rsidP="00D41468">
      <w:pPr>
        <w:pStyle w:val="Index1"/>
        <w:rPr>
          <w:noProof/>
        </w:rPr>
      </w:pPr>
      <w:r>
        <w:rPr>
          <w:noProof/>
        </w:rPr>
        <w:t>Windows Quick Start, 55</w:t>
      </w:r>
    </w:p>
    <w:p w14:paraId="72D39580" w14:textId="77777777" w:rsidR="0049563A" w:rsidRDefault="0049563A" w:rsidP="00D41468">
      <w:pPr>
        <w:pStyle w:val="Index1"/>
        <w:rPr>
          <w:noProof/>
        </w:rPr>
      </w:pPr>
      <w:r>
        <w:rPr>
          <w:noProof/>
        </w:rPr>
        <w:t>Work Flow, 12</w:t>
      </w:r>
    </w:p>
    <w:p w14:paraId="72D39581" w14:textId="77777777" w:rsidR="0049563A" w:rsidRDefault="0049563A" w:rsidP="00D41468">
      <w:pPr>
        <w:pStyle w:val="ListMember"/>
        <w:rPr>
          <w:noProof/>
        </w:rPr>
        <w:sectPr w:rsidR="0049563A" w:rsidSect="0049563A">
          <w:type w:val="continuous"/>
          <w:pgSz w:w="12240" w:h="15840" w:code="1"/>
          <w:pgMar w:top="1440" w:right="1440" w:bottom="1440" w:left="1440" w:header="720" w:footer="630" w:gutter="720"/>
          <w:cols w:num="2" w:space="720"/>
          <w:noEndnote/>
        </w:sectPr>
      </w:pPr>
    </w:p>
    <w:p w14:paraId="72D39582" w14:textId="77777777" w:rsidR="004A5973" w:rsidRDefault="004A5973" w:rsidP="00D41468">
      <w:pPr>
        <w:pStyle w:val="ListMember"/>
      </w:pPr>
      <w:r>
        <w:fldChar w:fldCharType="end"/>
      </w:r>
    </w:p>
    <w:p w14:paraId="72D39583" w14:textId="77777777" w:rsidR="004A5973" w:rsidRDefault="004A5973" w:rsidP="00D41468"/>
    <w:p w14:paraId="72D39584" w14:textId="77777777" w:rsidR="004A5973" w:rsidRDefault="004A5973" w:rsidP="00D41468"/>
    <w:sectPr w:rsidR="004A5973" w:rsidSect="0049563A">
      <w:type w:val="continuous"/>
      <w:pgSz w:w="12240" w:h="15840" w:code="1"/>
      <w:pgMar w:top="1440" w:right="1440" w:bottom="1440" w:left="1440" w:header="720" w:footer="630" w:gutter="72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D39779" w14:textId="77777777" w:rsidR="007422BF" w:rsidRDefault="007422BF" w:rsidP="00D41468">
      <w:r>
        <w:separator/>
      </w:r>
    </w:p>
    <w:p w14:paraId="72D3977A" w14:textId="77777777" w:rsidR="007422BF" w:rsidRDefault="007422BF" w:rsidP="00D41468"/>
    <w:p w14:paraId="72D3977B" w14:textId="77777777" w:rsidR="007422BF" w:rsidRDefault="007422BF" w:rsidP="00D41468"/>
    <w:p w14:paraId="72D3977C" w14:textId="77777777" w:rsidR="007422BF" w:rsidRDefault="007422BF" w:rsidP="00D41468"/>
    <w:p w14:paraId="72D3977D" w14:textId="77777777" w:rsidR="007422BF" w:rsidRDefault="007422BF" w:rsidP="00D41468"/>
    <w:p w14:paraId="72D3977E" w14:textId="77777777" w:rsidR="007422BF" w:rsidRDefault="007422BF" w:rsidP="00D41468"/>
    <w:p w14:paraId="72D3977F" w14:textId="77777777" w:rsidR="007422BF" w:rsidRDefault="007422BF" w:rsidP="00D41468"/>
    <w:p w14:paraId="72D39780" w14:textId="77777777" w:rsidR="007422BF" w:rsidRDefault="007422BF" w:rsidP="00D41468"/>
    <w:p w14:paraId="72D39781" w14:textId="77777777" w:rsidR="007422BF" w:rsidRDefault="007422BF" w:rsidP="00D41468"/>
    <w:p w14:paraId="72D39782" w14:textId="77777777" w:rsidR="007422BF" w:rsidRDefault="007422BF" w:rsidP="00D41468"/>
    <w:p w14:paraId="72D39783" w14:textId="77777777" w:rsidR="007422BF" w:rsidRDefault="007422BF" w:rsidP="00D41468"/>
    <w:p w14:paraId="72D39784" w14:textId="77777777" w:rsidR="007422BF" w:rsidRDefault="007422BF" w:rsidP="00D41468"/>
    <w:p w14:paraId="72D39785" w14:textId="77777777" w:rsidR="007422BF" w:rsidRDefault="007422BF" w:rsidP="00D41468"/>
    <w:p w14:paraId="72D39786" w14:textId="77777777" w:rsidR="007422BF" w:rsidRDefault="007422BF" w:rsidP="00D41468"/>
    <w:p w14:paraId="72D39787" w14:textId="77777777" w:rsidR="007422BF" w:rsidRDefault="007422BF"/>
  </w:endnote>
  <w:endnote w:type="continuationSeparator" w:id="0">
    <w:p w14:paraId="72D39788" w14:textId="77777777" w:rsidR="007422BF" w:rsidRDefault="007422BF" w:rsidP="00D41468">
      <w:r>
        <w:continuationSeparator/>
      </w:r>
    </w:p>
    <w:p w14:paraId="72D39789" w14:textId="77777777" w:rsidR="007422BF" w:rsidRDefault="007422BF" w:rsidP="00D41468"/>
    <w:p w14:paraId="72D3978A" w14:textId="77777777" w:rsidR="007422BF" w:rsidRDefault="007422BF" w:rsidP="00D41468"/>
    <w:p w14:paraId="72D3978B" w14:textId="77777777" w:rsidR="007422BF" w:rsidRDefault="007422BF" w:rsidP="00D41468"/>
    <w:p w14:paraId="72D3978C" w14:textId="77777777" w:rsidR="007422BF" w:rsidRDefault="007422BF" w:rsidP="00D41468"/>
    <w:p w14:paraId="72D3978D" w14:textId="77777777" w:rsidR="007422BF" w:rsidRDefault="007422BF" w:rsidP="00D41468"/>
    <w:p w14:paraId="72D3978E" w14:textId="77777777" w:rsidR="007422BF" w:rsidRDefault="007422BF" w:rsidP="00D41468"/>
    <w:p w14:paraId="72D3978F" w14:textId="77777777" w:rsidR="007422BF" w:rsidRDefault="007422BF" w:rsidP="00D41468"/>
    <w:p w14:paraId="72D39790" w14:textId="77777777" w:rsidR="007422BF" w:rsidRDefault="007422BF" w:rsidP="00D41468"/>
    <w:p w14:paraId="72D39791" w14:textId="77777777" w:rsidR="007422BF" w:rsidRDefault="007422BF" w:rsidP="00D41468"/>
    <w:p w14:paraId="72D39792" w14:textId="77777777" w:rsidR="007422BF" w:rsidRDefault="007422BF" w:rsidP="00D41468"/>
    <w:p w14:paraId="72D39793" w14:textId="77777777" w:rsidR="007422BF" w:rsidRDefault="007422BF" w:rsidP="00D41468"/>
    <w:p w14:paraId="72D39794" w14:textId="77777777" w:rsidR="007422BF" w:rsidRDefault="007422BF" w:rsidP="00D41468"/>
    <w:p w14:paraId="72D39795" w14:textId="77777777" w:rsidR="007422BF" w:rsidRDefault="007422BF" w:rsidP="00D41468"/>
    <w:p w14:paraId="72D39796" w14:textId="77777777" w:rsidR="007422BF" w:rsidRDefault="007422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entury Schoolbook">
    <w:altName w:val="Century"/>
    <w:panose1 w:val="02040604050505020304"/>
    <w:charset w:val="00"/>
    <w:family w:val="roman"/>
    <w:pitch w:val="variable"/>
    <w:sig w:usb0="00000287" w:usb1="00000000" w:usb2="00000000" w:usb3="00000000" w:csb0="0000009F" w:csb1="00000000"/>
  </w:font>
  <w:font w:name="New York">
    <w:panose1 w:val="020405030605060203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Light">
    <w:altName w:val="Times New Roman"/>
    <w:panose1 w:val="00000000000000000000"/>
    <w:charset w:val="00"/>
    <w:family w:val="roman"/>
    <w:notTrueType/>
    <w:pitch w:val="default"/>
  </w:font>
  <w:font w:name="New Century Schoolbook">
    <w:altName w:val="Century Schoolbook"/>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39797" w14:textId="77777777" w:rsidR="00741A65" w:rsidRDefault="00741A65" w:rsidP="00ED54E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rPr>
        <w:rStyle w:val="PageNumber"/>
      </w:rPr>
      <w:tab/>
    </w:r>
    <w:r>
      <w:t>Consult/Request Tracking V. 3.0 User Manual</w:t>
    </w:r>
    <w:r>
      <w:tab/>
      <w:t>February 2016</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39798" w14:textId="77777777" w:rsidR="00741A65" w:rsidRPr="00B20118" w:rsidRDefault="00741A65" w:rsidP="00ED54E9">
    <w:pPr>
      <w:pStyle w:val="Footer"/>
    </w:pPr>
    <w:r w:rsidRPr="00B20118">
      <w:t>Consult/Request Tracking</w:t>
    </w:r>
  </w:p>
  <w:p w14:paraId="72D39799" w14:textId="77777777" w:rsidR="00741A65" w:rsidRPr="00B20118" w:rsidRDefault="00741A65" w:rsidP="00ED54E9">
    <w:pPr>
      <w:pStyle w:val="Footer"/>
    </w:pPr>
    <w:r w:rsidRPr="00B20118">
      <w:t>User Manual</w:t>
    </w:r>
    <w:r>
      <w:tab/>
    </w:r>
    <w:r>
      <w:fldChar w:fldCharType="begin"/>
    </w:r>
    <w:r>
      <w:instrText xml:space="preserve"> PAGE  \* roman  \* MERGEFORMAT </w:instrText>
    </w:r>
    <w:r>
      <w:fldChar w:fldCharType="separate"/>
    </w:r>
    <w:r>
      <w:rPr>
        <w:noProof/>
      </w:rPr>
      <w:t>ii</w:t>
    </w:r>
    <w:r>
      <w:fldChar w:fldCharType="end"/>
    </w:r>
    <w:r>
      <w:tab/>
      <w:t>March 2018</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3979B" w14:textId="77777777" w:rsidR="00741A65" w:rsidRPr="00B20118" w:rsidRDefault="00741A65" w:rsidP="00ED54E9">
    <w:pPr>
      <w:pStyle w:val="Footer"/>
    </w:pPr>
    <w:r w:rsidRPr="00B20118">
      <w:t>Consult/Request Tracking</w:t>
    </w:r>
  </w:p>
  <w:p w14:paraId="72D3979C" w14:textId="77777777" w:rsidR="00741A65" w:rsidRPr="00D41468" w:rsidRDefault="00741A65" w:rsidP="00ED54E9">
    <w:pPr>
      <w:pStyle w:val="Footer"/>
    </w:pPr>
    <w:r w:rsidRPr="00B20118">
      <w:t>User Manual</w:t>
    </w:r>
    <w:r>
      <w:t xml:space="preserve"> v3.0</w:t>
    </w:r>
    <w:r>
      <w:tab/>
    </w:r>
    <w:r>
      <w:fldChar w:fldCharType="begin"/>
    </w:r>
    <w:r>
      <w:instrText xml:space="preserve"> PAGE  \* roman  \* MERGEFORMAT </w:instrText>
    </w:r>
    <w:r>
      <w:fldChar w:fldCharType="separate"/>
    </w:r>
    <w:r w:rsidR="004D2794">
      <w:rPr>
        <w:noProof/>
      </w:rPr>
      <w:t>iv</w:t>
    </w:r>
    <w:r>
      <w:fldChar w:fldCharType="end"/>
    </w:r>
    <w:r>
      <w:tab/>
    </w:r>
    <w:r w:rsidR="003C4A75">
      <w:t>August</w:t>
    </w:r>
    <w:r>
      <w:t xml:space="preserve"> 2018</w:t>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3979D" w14:textId="77777777" w:rsidR="00741A65" w:rsidRPr="00B20118" w:rsidRDefault="00741A65" w:rsidP="00ED54E9">
    <w:pPr>
      <w:pStyle w:val="Footer"/>
    </w:pPr>
    <w:r w:rsidRPr="00B20118">
      <w:t>Consult/Request Tracking</w:t>
    </w:r>
  </w:p>
  <w:p w14:paraId="72D3979E" w14:textId="77777777" w:rsidR="00741A65" w:rsidRPr="00ED54E9" w:rsidRDefault="00741A65" w:rsidP="00ED54E9">
    <w:pPr>
      <w:pStyle w:val="Footer"/>
    </w:pPr>
    <w:r w:rsidRPr="00B20118">
      <w:t>User Manual</w:t>
    </w:r>
    <w:r>
      <w:t xml:space="preserve"> v3.0</w:t>
    </w:r>
    <w:r>
      <w:tab/>
    </w:r>
    <w:r>
      <w:fldChar w:fldCharType="begin"/>
    </w:r>
    <w:r>
      <w:instrText xml:space="preserve"> PAGE  \* roman  \* MERGEFORMAT </w:instrText>
    </w:r>
    <w:r>
      <w:fldChar w:fldCharType="separate"/>
    </w:r>
    <w:r w:rsidR="004D2794">
      <w:rPr>
        <w:noProof/>
      </w:rPr>
      <w:t>iii</w:t>
    </w:r>
    <w:r>
      <w:fldChar w:fldCharType="end"/>
    </w:r>
    <w:r>
      <w:tab/>
    </w:r>
    <w:r w:rsidR="003C4A75">
      <w:t xml:space="preserve">August </w:t>
    </w:r>
    <w:r>
      <w:t>2018</w:t>
    </w: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397A1" w14:textId="77777777" w:rsidR="00741A65" w:rsidRPr="00ED54E9" w:rsidRDefault="00741A65" w:rsidP="00ED54E9">
    <w:pPr>
      <w:pStyle w:val="Footer"/>
    </w:pPr>
    <w:r w:rsidRPr="00ED54E9">
      <w:t>Consult/Request Tracking</w:t>
    </w:r>
  </w:p>
  <w:p w14:paraId="72D397A2" w14:textId="77777777" w:rsidR="00741A65" w:rsidRPr="00ED54E9" w:rsidRDefault="00741A65" w:rsidP="00ED54E9">
    <w:pPr>
      <w:pStyle w:val="Footer"/>
    </w:pPr>
    <w:r w:rsidRPr="00ED54E9">
      <w:t>User Manual v3.0</w:t>
    </w:r>
    <w:r w:rsidRPr="00ED54E9">
      <w:tab/>
    </w:r>
    <w:r>
      <w:fldChar w:fldCharType="begin"/>
    </w:r>
    <w:r>
      <w:instrText xml:space="preserve"> PAGE   \* MERGEFORMAT </w:instrText>
    </w:r>
    <w:r>
      <w:fldChar w:fldCharType="separate"/>
    </w:r>
    <w:r w:rsidR="004D2794">
      <w:rPr>
        <w:noProof/>
      </w:rPr>
      <w:t>56</w:t>
    </w:r>
    <w:r>
      <w:rPr>
        <w:noProof/>
      </w:rPr>
      <w:fldChar w:fldCharType="end"/>
    </w:r>
    <w:r w:rsidRPr="00ED54E9">
      <w:tab/>
    </w:r>
    <w:r w:rsidR="003C4A75">
      <w:t xml:space="preserve">August </w:t>
    </w:r>
    <w:r w:rsidRPr="00ED54E9">
      <w:t>2018</w:t>
    </w:r>
    <w:r w:rsidRPr="00ED54E9">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397A3" w14:textId="77777777" w:rsidR="00741A65" w:rsidRPr="00ED54E9" w:rsidRDefault="00741A65" w:rsidP="00ED54E9">
    <w:pPr>
      <w:pStyle w:val="Footer"/>
    </w:pPr>
    <w:r w:rsidRPr="00ED54E9">
      <w:t>Consult/Request Tracking</w:t>
    </w:r>
  </w:p>
  <w:p w14:paraId="72D397A4" w14:textId="77777777" w:rsidR="00741A65" w:rsidRPr="00ED54E9" w:rsidRDefault="00741A65" w:rsidP="00ED54E9">
    <w:pPr>
      <w:pStyle w:val="Footer"/>
    </w:pPr>
    <w:r w:rsidRPr="00ED54E9">
      <w:t>User Manual v3.0</w:t>
    </w:r>
    <w:r w:rsidRPr="00ED54E9">
      <w:tab/>
    </w:r>
    <w:r>
      <w:fldChar w:fldCharType="begin"/>
    </w:r>
    <w:r>
      <w:instrText xml:space="preserve"> PAGE   \* MERGEFORMAT </w:instrText>
    </w:r>
    <w:r>
      <w:fldChar w:fldCharType="separate"/>
    </w:r>
    <w:r w:rsidR="004D2794">
      <w:rPr>
        <w:noProof/>
      </w:rPr>
      <w:t>57</w:t>
    </w:r>
    <w:r>
      <w:rPr>
        <w:noProof/>
      </w:rPr>
      <w:fldChar w:fldCharType="end"/>
    </w:r>
    <w:r w:rsidRPr="00ED54E9">
      <w:tab/>
    </w:r>
    <w:r w:rsidR="003C4A75">
      <w:t xml:space="preserve">August </w:t>
    </w:r>
    <w:r w:rsidRPr="00ED54E9">
      <w:t>2018</w:t>
    </w:r>
    <w:r w:rsidRPr="00ED54E9">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D3975B" w14:textId="77777777" w:rsidR="007422BF" w:rsidRDefault="007422BF" w:rsidP="00D41468">
      <w:r>
        <w:separator/>
      </w:r>
    </w:p>
    <w:p w14:paraId="72D3975C" w14:textId="77777777" w:rsidR="007422BF" w:rsidRDefault="007422BF" w:rsidP="00D41468"/>
    <w:p w14:paraId="72D3975D" w14:textId="77777777" w:rsidR="007422BF" w:rsidRDefault="007422BF" w:rsidP="00D41468"/>
    <w:p w14:paraId="72D3975E" w14:textId="77777777" w:rsidR="007422BF" w:rsidRDefault="007422BF" w:rsidP="00D41468"/>
    <w:p w14:paraId="72D3975F" w14:textId="77777777" w:rsidR="007422BF" w:rsidRDefault="007422BF" w:rsidP="00D41468"/>
    <w:p w14:paraId="72D39760" w14:textId="77777777" w:rsidR="007422BF" w:rsidRDefault="007422BF" w:rsidP="00D41468"/>
    <w:p w14:paraId="72D39761" w14:textId="77777777" w:rsidR="007422BF" w:rsidRDefault="007422BF" w:rsidP="00D41468"/>
    <w:p w14:paraId="72D39762" w14:textId="77777777" w:rsidR="007422BF" w:rsidRDefault="007422BF" w:rsidP="00D41468"/>
    <w:p w14:paraId="72D39763" w14:textId="77777777" w:rsidR="007422BF" w:rsidRDefault="007422BF" w:rsidP="00D41468"/>
    <w:p w14:paraId="72D39764" w14:textId="77777777" w:rsidR="007422BF" w:rsidRDefault="007422BF" w:rsidP="00D41468"/>
    <w:p w14:paraId="72D39765" w14:textId="77777777" w:rsidR="007422BF" w:rsidRDefault="007422BF" w:rsidP="00D41468"/>
    <w:p w14:paraId="72D39766" w14:textId="77777777" w:rsidR="007422BF" w:rsidRDefault="007422BF" w:rsidP="00D41468"/>
    <w:p w14:paraId="72D39767" w14:textId="77777777" w:rsidR="007422BF" w:rsidRDefault="007422BF" w:rsidP="00D41468"/>
    <w:p w14:paraId="72D39768" w14:textId="77777777" w:rsidR="007422BF" w:rsidRDefault="007422BF" w:rsidP="00D41468"/>
    <w:p w14:paraId="72D39769" w14:textId="77777777" w:rsidR="007422BF" w:rsidRDefault="007422BF"/>
  </w:footnote>
  <w:footnote w:type="continuationSeparator" w:id="0">
    <w:p w14:paraId="72D3976A" w14:textId="77777777" w:rsidR="007422BF" w:rsidRDefault="007422BF" w:rsidP="00D41468">
      <w:r>
        <w:continuationSeparator/>
      </w:r>
    </w:p>
    <w:p w14:paraId="72D3976B" w14:textId="77777777" w:rsidR="007422BF" w:rsidRDefault="007422BF" w:rsidP="00D41468"/>
    <w:p w14:paraId="72D3976C" w14:textId="77777777" w:rsidR="007422BF" w:rsidRDefault="007422BF" w:rsidP="00D41468"/>
    <w:p w14:paraId="72D3976D" w14:textId="77777777" w:rsidR="007422BF" w:rsidRDefault="007422BF" w:rsidP="00D41468"/>
    <w:p w14:paraId="72D3976E" w14:textId="77777777" w:rsidR="007422BF" w:rsidRDefault="007422BF" w:rsidP="00D41468"/>
    <w:p w14:paraId="72D3976F" w14:textId="77777777" w:rsidR="007422BF" w:rsidRDefault="007422BF" w:rsidP="00D41468"/>
    <w:p w14:paraId="72D39770" w14:textId="77777777" w:rsidR="007422BF" w:rsidRDefault="007422BF" w:rsidP="00D41468"/>
    <w:p w14:paraId="72D39771" w14:textId="77777777" w:rsidR="007422BF" w:rsidRDefault="007422BF" w:rsidP="00D41468"/>
    <w:p w14:paraId="72D39772" w14:textId="77777777" w:rsidR="007422BF" w:rsidRDefault="007422BF" w:rsidP="00D41468"/>
    <w:p w14:paraId="72D39773" w14:textId="77777777" w:rsidR="007422BF" w:rsidRDefault="007422BF" w:rsidP="00D41468"/>
    <w:p w14:paraId="72D39774" w14:textId="77777777" w:rsidR="007422BF" w:rsidRDefault="007422BF" w:rsidP="00D41468"/>
    <w:p w14:paraId="72D39775" w14:textId="77777777" w:rsidR="007422BF" w:rsidRDefault="007422BF" w:rsidP="00D41468"/>
    <w:p w14:paraId="72D39776" w14:textId="77777777" w:rsidR="007422BF" w:rsidRDefault="007422BF" w:rsidP="00D41468"/>
    <w:p w14:paraId="72D39777" w14:textId="77777777" w:rsidR="007422BF" w:rsidRDefault="007422BF" w:rsidP="00D41468"/>
    <w:p w14:paraId="72D39778" w14:textId="77777777" w:rsidR="007422BF" w:rsidRDefault="007422B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3979A" w14:textId="77777777" w:rsidR="00741A65" w:rsidRDefault="00741A65" w:rsidP="00D41468">
    <w:pPr>
      <w:pStyle w:val="Header"/>
    </w:pPr>
    <w:r>
      <w:t>Table of Contents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397AB" w14:textId="77777777" w:rsidR="00741A65" w:rsidRDefault="00741A65" w:rsidP="00D41468">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397AC" w14:textId="77777777" w:rsidR="00741A65" w:rsidRDefault="00741A65" w:rsidP="00D41468">
    <w:pPr>
      <w:pStyle w:val="Header"/>
    </w:pPr>
    <w:r>
      <w:t>Package Reference</w:t>
    </w:r>
    <w:r>
      <w:rPr>
        <w:vanish/>
      </w:rPr>
      <w:pgNum/>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397AD" w14:textId="77777777" w:rsidR="00741A65" w:rsidRDefault="00741A65" w:rsidP="00D41468">
    <w:pPr>
      <w:pStyle w:val="Header"/>
    </w:pPr>
    <w:r>
      <w:t>Package Reference</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397AE" w14:textId="77777777" w:rsidR="00741A65" w:rsidRDefault="00741A65" w:rsidP="00D41468">
    <w:pPr>
      <w:pStyle w:val="Header"/>
    </w:pPr>
    <w:r>
      <w:t>Glossary</w:t>
    </w:r>
    <w:r>
      <w:rPr>
        <w:vanish/>
      </w:rPr>
      <w:pgNum/>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397AF" w14:textId="77777777" w:rsidR="00741A65" w:rsidRDefault="00741A65" w:rsidP="00D41468">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397B0" w14:textId="77777777" w:rsidR="00741A65" w:rsidRDefault="00741A65" w:rsidP="00D4146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3979F" w14:textId="77777777" w:rsidR="00741A65" w:rsidRDefault="00741A65" w:rsidP="00D41468">
    <w:pPr>
      <w:pStyle w:val="Header"/>
    </w:pPr>
    <w:r>
      <w:t>Introduction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397A0" w14:textId="77777777" w:rsidR="00741A65" w:rsidRDefault="00741A65" w:rsidP="00D41468">
    <w:pPr>
      <w:pStyle w:val="Header"/>
    </w:pPr>
    <w:r>
      <w:t>Introduction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397A5" w14:textId="77777777" w:rsidR="00741A65" w:rsidRDefault="00741A65" w:rsidP="00D41468">
    <w:pPr>
      <w:pStyle w:val="Header"/>
    </w:pPr>
    <w:r>
      <w:t>Package Management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397A6" w14:textId="77777777" w:rsidR="00741A65" w:rsidRDefault="00741A65" w:rsidP="00D41468">
    <w:pPr>
      <w:pStyle w:val="Header"/>
    </w:pPr>
    <w:r>
      <w:t>Package Operation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397A7" w14:textId="77777777" w:rsidR="00741A65" w:rsidRDefault="00741A65" w:rsidP="00D41468">
    <w:pPr>
      <w:pStyle w:val="Header"/>
    </w:pPr>
    <w:r>
      <w:t>Package Reference</w:t>
    </w:r>
    <w:r>
      <w:rPr>
        <w:vanish/>
      </w:rPr>
      <w:pgNum/>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397A8" w14:textId="77777777" w:rsidR="00741A65" w:rsidRDefault="00741A65" w:rsidP="00D41468">
    <w:pPr>
      <w:pStyle w:val="Header"/>
    </w:pPr>
    <w:r>
      <w:t>Package Reference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397A9" w14:textId="77777777" w:rsidR="00741A65" w:rsidRDefault="00741A65" w:rsidP="00D41468">
    <w:pPr>
      <w:pStyle w:val="Header"/>
    </w:pPr>
    <w:r>
      <w:t>Package Operation</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397AA" w14:textId="77777777" w:rsidR="00741A65" w:rsidRDefault="00741A65" w:rsidP="00D41468">
    <w:pPr>
      <w:pStyle w:val="Header"/>
    </w:pPr>
    <w:r>
      <w:t>Package Operation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FE3AABD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784AA1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58025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15E667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E97605A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3C58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DC0D5D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10C814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16ED70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E90D4F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0CE59AD"/>
    <w:multiLevelType w:val="hybridMultilevel"/>
    <w:tmpl w:val="57E6A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AC51C1"/>
    <w:multiLevelType w:val="hybridMultilevel"/>
    <w:tmpl w:val="60D8C6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7D52E9"/>
    <w:multiLevelType w:val="hybridMultilevel"/>
    <w:tmpl w:val="09AE9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5A01FF"/>
    <w:multiLevelType w:val="hybridMultilevel"/>
    <w:tmpl w:val="8BA00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ED392B"/>
    <w:multiLevelType w:val="hybridMultilevel"/>
    <w:tmpl w:val="6B365EE6"/>
    <w:lvl w:ilvl="0" w:tplc="118436D2">
      <w:start w:val="1"/>
      <w:numFmt w:val="decimal"/>
      <w:lvlText w:val="%1."/>
      <w:lvlJc w:val="left"/>
      <w:pPr>
        <w:ind w:left="7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F35841"/>
    <w:multiLevelType w:val="hybridMultilevel"/>
    <w:tmpl w:val="DE527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9E5384"/>
    <w:multiLevelType w:val="hybridMultilevel"/>
    <w:tmpl w:val="6B365EE6"/>
    <w:lvl w:ilvl="0" w:tplc="118436D2">
      <w:start w:val="1"/>
      <w:numFmt w:val="decimal"/>
      <w:lvlText w:val="%1."/>
      <w:lvlJc w:val="left"/>
      <w:pPr>
        <w:ind w:left="7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D93C10"/>
    <w:multiLevelType w:val="hybridMultilevel"/>
    <w:tmpl w:val="DAEC4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DD1863"/>
    <w:multiLevelType w:val="hybridMultilevel"/>
    <w:tmpl w:val="6B365EE6"/>
    <w:lvl w:ilvl="0" w:tplc="118436D2">
      <w:start w:val="1"/>
      <w:numFmt w:val="decimal"/>
      <w:lvlText w:val="%1."/>
      <w:lvlJc w:val="left"/>
      <w:pPr>
        <w:ind w:left="7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5A7EBC"/>
    <w:multiLevelType w:val="hybridMultilevel"/>
    <w:tmpl w:val="AC00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7E76C3"/>
    <w:multiLevelType w:val="hybridMultilevel"/>
    <w:tmpl w:val="EB5A86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1727AD8"/>
    <w:multiLevelType w:val="hybridMultilevel"/>
    <w:tmpl w:val="0A84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ED6863"/>
    <w:multiLevelType w:val="hybridMultilevel"/>
    <w:tmpl w:val="B6E4E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456322"/>
    <w:multiLevelType w:val="hybridMultilevel"/>
    <w:tmpl w:val="A31AC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B815DD"/>
    <w:multiLevelType w:val="hybridMultilevel"/>
    <w:tmpl w:val="C322A3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894407"/>
    <w:multiLevelType w:val="hybridMultilevel"/>
    <w:tmpl w:val="01989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0750F7"/>
    <w:multiLevelType w:val="hybridMultilevel"/>
    <w:tmpl w:val="B3207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486F20"/>
    <w:multiLevelType w:val="hybridMultilevel"/>
    <w:tmpl w:val="DF9C2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273C4C"/>
    <w:multiLevelType w:val="hybridMultilevel"/>
    <w:tmpl w:val="F524F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9E73B8"/>
    <w:multiLevelType w:val="hybridMultilevel"/>
    <w:tmpl w:val="71867E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ACF7FEA"/>
    <w:multiLevelType w:val="hybridMultilevel"/>
    <w:tmpl w:val="FB2EC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D55B80"/>
    <w:multiLevelType w:val="hybridMultilevel"/>
    <w:tmpl w:val="29A64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24377F"/>
    <w:multiLevelType w:val="hybridMultilevel"/>
    <w:tmpl w:val="764A6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28339B"/>
    <w:multiLevelType w:val="hybridMultilevel"/>
    <w:tmpl w:val="E5DA6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D87C0B"/>
    <w:multiLevelType w:val="hybridMultilevel"/>
    <w:tmpl w:val="E7427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A35893"/>
    <w:multiLevelType w:val="hybridMultilevel"/>
    <w:tmpl w:val="79F40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BD29A6"/>
    <w:multiLevelType w:val="multilevel"/>
    <w:tmpl w:val="1EEA4550"/>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37" w15:restartNumberingAfterBreak="0">
    <w:nsid w:val="7CB573E8"/>
    <w:multiLevelType w:val="hybridMultilevel"/>
    <w:tmpl w:val="B7F4B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9"/>
  </w:num>
  <w:num w:numId="12">
    <w:abstractNumId w:val="27"/>
  </w:num>
  <w:num w:numId="13">
    <w:abstractNumId w:val="20"/>
  </w:num>
  <w:num w:numId="14">
    <w:abstractNumId w:val="36"/>
  </w:num>
  <w:num w:numId="15">
    <w:abstractNumId w:val="22"/>
  </w:num>
  <w:num w:numId="16">
    <w:abstractNumId w:val="17"/>
  </w:num>
  <w:num w:numId="17">
    <w:abstractNumId w:val="13"/>
  </w:num>
  <w:num w:numId="18">
    <w:abstractNumId w:val="34"/>
  </w:num>
  <w:num w:numId="19">
    <w:abstractNumId w:val="28"/>
  </w:num>
  <w:num w:numId="20">
    <w:abstractNumId w:val="15"/>
  </w:num>
  <w:num w:numId="21">
    <w:abstractNumId w:val="35"/>
  </w:num>
  <w:num w:numId="22">
    <w:abstractNumId w:val="11"/>
  </w:num>
  <w:num w:numId="23">
    <w:abstractNumId w:val="25"/>
  </w:num>
  <w:num w:numId="24">
    <w:abstractNumId w:val="30"/>
  </w:num>
  <w:num w:numId="25">
    <w:abstractNumId w:val="21"/>
  </w:num>
  <w:num w:numId="26">
    <w:abstractNumId w:val="37"/>
  </w:num>
  <w:num w:numId="27">
    <w:abstractNumId w:val="23"/>
  </w:num>
  <w:num w:numId="28">
    <w:abstractNumId w:val="26"/>
  </w:num>
  <w:num w:numId="29">
    <w:abstractNumId w:val="32"/>
  </w:num>
  <w:num w:numId="30">
    <w:abstractNumId w:val="12"/>
  </w:num>
  <w:num w:numId="31">
    <w:abstractNumId w:val="33"/>
  </w:num>
  <w:num w:numId="32">
    <w:abstractNumId w:val="10"/>
  </w:num>
  <w:num w:numId="33">
    <w:abstractNumId w:val="19"/>
  </w:num>
  <w:num w:numId="34">
    <w:abstractNumId w:val="31"/>
  </w:num>
  <w:num w:numId="35">
    <w:abstractNumId w:val="24"/>
  </w:num>
  <w:num w:numId="36">
    <w:abstractNumId w:val="16"/>
  </w:num>
  <w:num w:numId="37">
    <w:abstractNumId w:val="14"/>
  </w:num>
  <w:num w:numId="38">
    <w:abstractNumId w:val="18"/>
  </w:num>
  <w:num w:numId="39">
    <w:abstractNumId w:val="9"/>
  </w:num>
  <w:num w:numId="40">
    <w:abstractNumId w:val="7"/>
  </w:num>
  <w:num w:numId="41">
    <w:abstractNumId w:val="6"/>
  </w:num>
  <w:num w:numId="42">
    <w:abstractNumId w:val="5"/>
  </w:num>
  <w:num w:numId="43">
    <w:abstractNumId w:val="4"/>
  </w:num>
  <w:num w:numId="44">
    <w:abstractNumId w:val="8"/>
  </w:num>
  <w:num w:numId="45">
    <w:abstractNumId w:val="3"/>
  </w:num>
  <w:num w:numId="46">
    <w:abstractNumId w:val="2"/>
  </w:num>
  <w:num w:numId="47">
    <w:abstractNumId w:val="1"/>
  </w:num>
  <w:num w:numId="48">
    <w:abstractNumId w:val="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hideSpellingErrors/>
  <w:hideGrammaticalErrors/>
  <w:activeWritingStyle w:appName="MSWord" w:lang="en-US" w:vendorID="64" w:dllVersion="131077" w:nlCheck="1" w:checkStyle="1"/>
  <w:activeWritingStyle w:appName="MSWord" w:lang="en-US" w:vendorID="64" w:dllVersion="131078" w:nlCheck="1" w:checkStyle="1"/>
  <w:activeWritingStyle w:appName="MSWord" w:lang="en-US" w:vendorID="8" w:dllVersion="513" w:checkStyle="1"/>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6145" fillcolor="white">
      <v:fill color="white"/>
      <v:stroke startarrow="block"/>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4B5A"/>
    <w:rsid w:val="000065D3"/>
    <w:rsid w:val="00011FA6"/>
    <w:rsid w:val="00014D84"/>
    <w:rsid w:val="000270B7"/>
    <w:rsid w:val="00033D46"/>
    <w:rsid w:val="00035889"/>
    <w:rsid w:val="0003758F"/>
    <w:rsid w:val="000376EE"/>
    <w:rsid w:val="00044F89"/>
    <w:rsid w:val="000461C1"/>
    <w:rsid w:val="000474A3"/>
    <w:rsid w:val="00055EBF"/>
    <w:rsid w:val="0006715D"/>
    <w:rsid w:val="00071250"/>
    <w:rsid w:val="00071977"/>
    <w:rsid w:val="00084838"/>
    <w:rsid w:val="00084979"/>
    <w:rsid w:val="000A4685"/>
    <w:rsid w:val="000A5D73"/>
    <w:rsid w:val="000B5A0D"/>
    <w:rsid w:val="000E6EF7"/>
    <w:rsid w:val="000F48A8"/>
    <w:rsid w:val="00106A4D"/>
    <w:rsid w:val="00141887"/>
    <w:rsid w:val="00142474"/>
    <w:rsid w:val="00150EC9"/>
    <w:rsid w:val="001525AE"/>
    <w:rsid w:val="00155A3F"/>
    <w:rsid w:val="00156551"/>
    <w:rsid w:val="0015656E"/>
    <w:rsid w:val="00167810"/>
    <w:rsid w:val="00170AD9"/>
    <w:rsid w:val="00170F5B"/>
    <w:rsid w:val="00175349"/>
    <w:rsid w:val="00187BD4"/>
    <w:rsid w:val="00191902"/>
    <w:rsid w:val="00195A78"/>
    <w:rsid w:val="00196C0C"/>
    <w:rsid w:val="001A43C5"/>
    <w:rsid w:val="001A6464"/>
    <w:rsid w:val="001B3B63"/>
    <w:rsid w:val="001C3C2B"/>
    <w:rsid w:val="001D4646"/>
    <w:rsid w:val="001D4B5A"/>
    <w:rsid w:val="001E29EE"/>
    <w:rsid w:val="001E4470"/>
    <w:rsid w:val="001E5178"/>
    <w:rsid w:val="001E6D91"/>
    <w:rsid w:val="001F6B2C"/>
    <w:rsid w:val="0020248B"/>
    <w:rsid w:val="0020515A"/>
    <w:rsid w:val="002158D1"/>
    <w:rsid w:val="00215C9B"/>
    <w:rsid w:val="00215D95"/>
    <w:rsid w:val="002315F6"/>
    <w:rsid w:val="002379E7"/>
    <w:rsid w:val="002617BC"/>
    <w:rsid w:val="002742DF"/>
    <w:rsid w:val="00274F4A"/>
    <w:rsid w:val="00286626"/>
    <w:rsid w:val="002918E9"/>
    <w:rsid w:val="00296212"/>
    <w:rsid w:val="002A23C5"/>
    <w:rsid w:val="002B7AB2"/>
    <w:rsid w:val="002C199D"/>
    <w:rsid w:val="002D3CE8"/>
    <w:rsid w:val="002F02D0"/>
    <w:rsid w:val="002F14B9"/>
    <w:rsid w:val="00300B00"/>
    <w:rsid w:val="003027E0"/>
    <w:rsid w:val="00302A59"/>
    <w:rsid w:val="00316E2A"/>
    <w:rsid w:val="0032039B"/>
    <w:rsid w:val="00325E1E"/>
    <w:rsid w:val="003414FC"/>
    <w:rsid w:val="00342F49"/>
    <w:rsid w:val="00351218"/>
    <w:rsid w:val="003540CE"/>
    <w:rsid w:val="00360418"/>
    <w:rsid w:val="00360A0E"/>
    <w:rsid w:val="00362D7E"/>
    <w:rsid w:val="003708A8"/>
    <w:rsid w:val="00372F4E"/>
    <w:rsid w:val="00380EE2"/>
    <w:rsid w:val="00391D46"/>
    <w:rsid w:val="003A2F03"/>
    <w:rsid w:val="003A4B47"/>
    <w:rsid w:val="003B116C"/>
    <w:rsid w:val="003B5288"/>
    <w:rsid w:val="003B7505"/>
    <w:rsid w:val="003C3955"/>
    <w:rsid w:val="003C4A75"/>
    <w:rsid w:val="003C7A7A"/>
    <w:rsid w:val="003D4ECB"/>
    <w:rsid w:val="003E05C6"/>
    <w:rsid w:val="003E0AED"/>
    <w:rsid w:val="003E0BFB"/>
    <w:rsid w:val="00417EE7"/>
    <w:rsid w:val="00420903"/>
    <w:rsid w:val="00420CC1"/>
    <w:rsid w:val="00421EE7"/>
    <w:rsid w:val="00430594"/>
    <w:rsid w:val="00433297"/>
    <w:rsid w:val="00437B58"/>
    <w:rsid w:val="004426F8"/>
    <w:rsid w:val="00444DE7"/>
    <w:rsid w:val="004610E6"/>
    <w:rsid w:val="004618F9"/>
    <w:rsid w:val="004621C6"/>
    <w:rsid w:val="0047446D"/>
    <w:rsid w:val="00485623"/>
    <w:rsid w:val="0049563A"/>
    <w:rsid w:val="0049663B"/>
    <w:rsid w:val="004A49E8"/>
    <w:rsid w:val="004A5973"/>
    <w:rsid w:val="004A688F"/>
    <w:rsid w:val="004B163A"/>
    <w:rsid w:val="004B1F3C"/>
    <w:rsid w:val="004B51F1"/>
    <w:rsid w:val="004B6124"/>
    <w:rsid w:val="004D2794"/>
    <w:rsid w:val="004E3EF9"/>
    <w:rsid w:val="004E5245"/>
    <w:rsid w:val="004F5ADE"/>
    <w:rsid w:val="004F72A1"/>
    <w:rsid w:val="004F78D0"/>
    <w:rsid w:val="005007E0"/>
    <w:rsid w:val="00504FC7"/>
    <w:rsid w:val="00514308"/>
    <w:rsid w:val="005240E9"/>
    <w:rsid w:val="0053109C"/>
    <w:rsid w:val="00532D9D"/>
    <w:rsid w:val="005408EA"/>
    <w:rsid w:val="00542681"/>
    <w:rsid w:val="005441D8"/>
    <w:rsid w:val="00547E6E"/>
    <w:rsid w:val="00552AC0"/>
    <w:rsid w:val="0056521A"/>
    <w:rsid w:val="00567D18"/>
    <w:rsid w:val="00567E01"/>
    <w:rsid w:val="005701AE"/>
    <w:rsid w:val="00573892"/>
    <w:rsid w:val="0058177C"/>
    <w:rsid w:val="00585EA3"/>
    <w:rsid w:val="00595A26"/>
    <w:rsid w:val="005A0118"/>
    <w:rsid w:val="005A1C5E"/>
    <w:rsid w:val="005C2CFF"/>
    <w:rsid w:val="005C5095"/>
    <w:rsid w:val="005D61C1"/>
    <w:rsid w:val="005E5AB1"/>
    <w:rsid w:val="00611089"/>
    <w:rsid w:val="00612147"/>
    <w:rsid w:val="00620D36"/>
    <w:rsid w:val="00626A20"/>
    <w:rsid w:val="00647272"/>
    <w:rsid w:val="006617C4"/>
    <w:rsid w:val="006702B4"/>
    <w:rsid w:val="00673498"/>
    <w:rsid w:val="00677A68"/>
    <w:rsid w:val="00693D25"/>
    <w:rsid w:val="00695E8B"/>
    <w:rsid w:val="006A1B56"/>
    <w:rsid w:val="006A4525"/>
    <w:rsid w:val="006B1A1A"/>
    <w:rsid w:val="006C1471"/>
    <w:rsid w:val="006C572B"/>
    <w:rsid w:val="006C6DDC"/>
    <w:rsid w:val="006D066F"/>
    <w:rsid w:val="006D2F5B"/>
    <w:rsid w:val="006D4858"/>
    <w:rsid w:val="006E14F1"/>
    <w:rsid w:val="006E192A"/>
    <w:rsid w:val="006E2215"/>
    <w:rsid w:val="006F1FF3"/>
    <w:rsid w:val="00700FD5"/>
    <w:rsid w:val="00711906"/>
    <w:rsid w:val="00726D89"/>
    <w:rsid w:val="00726DC4"/>
    <w:rsid w:val="0073674C"/>
    <w:rsid w:val="00741A65"/>
    <w:rsid w:val="007422BF"/>
    <w:rsid w:val="0074461F"/>
    <w:rsid w:val="00744A0C"/>
    <w:rsid w:val="00745AC7"/>
    <w:rsid w:val="00752584"/>
    <w:rsid w:val="007716B2"/>
    <w:rsid w:val="007832D2"/>
    <w:rsid w:val="0078551A"/>
    <w:rsid w:val="00785A82"/>
    <w:rsid w:val="007A0A26"/>
    <w:rsid w:val="007A1F0E"/>
    <w:rsid w:val="007A454F"/>
    <w:rsid w:val="007A6F10"/>
    <w:rsid w:val="007B50DC"/>
    <w:rsid w:val="007B578B"/>
    <w:rsid w:val="007D04BC"/>
    <w:rsid w:val="007D056E"/>
    <w:rsid w:val="007D7FE7"/>
    <w:rsid w:val="007F1006"/>
    <w:rsid w:val="007F47EB"/>
    <w:rsid w:val="00820479"/>
    <w:rsid w:val="00831060"/>
    <w:rsid w:val="008317E8"/>
    <w:rsid w:val="00832EAC"/>
    <w:rsid w:val="00837AF4"/>
    <w:rsid w:val="00843F13"/>
    <w:rsid w:val="0085016B"/>
    <w:rsid w:val="0085466E"/>
    <w:rsid w:val="00861F0F"/>
    <w:rsid w:val="00862C5D"/>
    <w:rsid w:val="008714DE"/>
    <w:rsid w:val="0087205A"/>
    <w:rsid w:val="0088775C"/>
    <w:rsid w:val="008A5BEF"/>
    <w:rsid w:val="008B2AAE"/>
    <w:rsid w:val="008D299E"/>
    <w:rsid w:val="008D3751"/>
    <w:rsid w:val="008F3929"/>
    <w:rsid w:val="008F610B"/>
    <w:rsid w:val="009057D1"/>
    <w:rsid w:val="00914BB1"/>
    <w:rsid w:val="009328C8"/>
    <w:rsid w:val="009514DD"/>
    <w:rsid w:val="00962FFF"/>
    <w:rsid w:val="00967D74"/>
    <w:rsid w:val="00970428"/>
    <w:rsid w:val="00970AF1"/>
    <w:rsid w:val="00974320"/>
    <w:rsid w:val="00977FEC"/>
    <w:rsid w:val="0098113C"/>
    <w:rsid w:val="00985032"/>
    <w:rsid w:val="00985440"/>
    <w:rsid w:val="0099379D"/>
    <w:rsid w:val="009A7620"/>
    <w:rsid w:val="009B373B"/>
    <w:rsid w:val="009D2ABF"/>
    <w:rsid w:val="009E20C3"/>
    <w:rsid w:val="009F47FE"/>
    <w:rsid w:val="009F5695"/>
    <w:rsid w:val="00A003C5"/>
    <w:rsid w:val="00A0590B"/>
    <w:rsid w:val="00A05B46"/>
    <w:rsid w:val="00A16C1C"/>
    <w:rsid w:val="00A26E9C"/>
    <w:rsid w:val="00A54082"/>
    <w:rsid w:val="00A5752D"/>
    <w:rsid w:val="00A57AF7"/>
    <w:rsid w:val="00A6359F"/>
    <w:rsid w:val="00A76361"/>
    <w:rsid w:val="00A86667"/>
    <w:rsid w:val="00A954B2"/>
    <w:rsid w:val="00AA3CC3"/>
    <w:rsid w:val="00AA4E96"/>
    <w:rsid w:val="00AC3D6B"/>
    <w:rsid w:val="00AC7A61"/>
    <w:rsid w:val="00AE3019"/>
    <w:rsid w:val="00AE59EC"/>
    <w:rsid w:val="00AF75BA"/>
    <w:rsid w:val="00AF7996"/>
    <w:rsid w:val="00B1719D"/>
    <w:rsid w:val="00B40239"/>
    <w:rsid w:val="00B4163B"/>
    <w:rsid w:val="00B417BF"/>
    <w:rsid w:val="00B4547E"/>
    <w:rsid w:val="00B458AA"/>
    <w:rsid w:val="00B61F35"/>
    <w:rsid w:val="00B91B3E"/>
    <w:rsid w:val="00BB6030"/>
    <w:rsid w:val="00BD0567"/>
    <w:rsid w:val="00BE3105"/>
    <w:rsid w:val="00BE5A2B"/>
    <w:rsid w:val="00C0630E"/>
    <w:rsid w:val="00C13075"/>
    <w:rsid w:val="00C17FF9"/>
    <w:rsid w:val="00C2109F"/>
    <w:rsid w:val="00C21876"/>
    <w:rsid w:val="00C21FEC"/>
    <w:rsid w:val="00C22ECC"/>
    <w:rsid w:val="00C268BE"/>
    <w:rsid w:val="00C37118"/>
    <w:rsid w:val="00C44F4F"/>
    <w:rsid w:val="00C46EF4"/>
    <w:rsid w:val="00C50ABB"/>
    <w:rsid w:val="00C5160A"/>
    <w:rsid w:val="00C56185"/>
    <w:rsid w:val="00C619C5"/>
    <w:rsid w:val="00C67556"/>
    <w:rsid w:val="00C7062E"/>
    <w:rsid w:val="00C7795F"/>
    <w:rsid w:val="00C9019B"/>
    <w:rsid w:val="00C92968"/>
    <w:rsid w:val="00CA0604"/>
    <w:rsid w:val="00CA69BA"/>
    <w:rsid w:val="00CD173D"/>
    <w:rsid w:val="00CD4B69"/>
    <w:rsid w:val="00CD7152"/>
    <w:rsid w:val="00CE42C7"/>
    <w:rsid w:val="00CF08C7"/>
    <w:rsid w:val="00CF4AB7"/>
    <w:rsid w:val="00CF77CF"/>
    <w:rsid w:val="00D05730"/>
    <w:rsid w:val="00D12D93"/>
    <w:rsid w:val="00D13B71"/>
    <w:rsid w:val="00D25BB3"/>
    <w:rsid w:val="00D41468"/>
    <w:rsid w:val="00D436DA"/>
    <w:rsid w:val="00D53DF7"/>
    <w:rsid w:val="00D91294"/>
    <w:rsid w:val="00D922A7"/>
    <w:rsid w:val="00D925C0"/>
    <w:rsid w:val="00D95E81"/>
    <w:rsid w:val="00DA3BD9"/>
    <w:rsid w:val="00DA4465"/>
    <w:rsid w:val="00DC072D"/>
    <w:rsid w:val="00DC1204"/>
    <w:rsid w:val="00DC3726"/>
    <w:rsid w:val="00DC67C9"/>
    <w:rsid w:val="00DF1CC5"/>
    <w:rsid w:val="00DF21A6"/>
    <w:rsid w:val="00DF5CF8"/>
    <w:rsid w:val="00DF7A37"/>
    <w:rsid w:val="00E00960"/>
    <w:rsid w:val="00E02880"/>
    <w:rsid w:val="00E062D6"/>
    <w:rsid w:val="00E13267"/>
    <w:rsid w:val="00E207ED"/>
    <w:rsid w:val="00E33246"/>
    <w:rsid w:val="00E40A96"/>
    <w:rsid w:val="00E66DD0"/>
    <w:rsid w:val="00E826F6"/>
    <w:rsid w:val="00E93750"/>
    <w:rsid w:val="00E95688"/>
    <w:rsid w:val="00E97CD5"/>
    <w:rsid w:val="00EA7A23"/>
    <w:rsid w:val="00EB24D0"/>
    <w:rsid w:val="00EB78D8"/>
    <w:rsid w:val="00EC317A"/>
    <w:rsid w:val="00ED193E"/>
    <w:rsid w:val="00ED396E"/>
    <w:rsid w:val="00ED54E9"/>
    <w:rsid w:val="00EF21DE"/>
    <w:rsid w:val="00EF22C0"/>
    <w:rsid w:val="00EF590A"/>
    <w:rsid w:val="00F2141C"/>
    <w:rsid w:val="00F26495"/>
    <w:rsid w:val="00F371ED"/>
    <w:rsid w:val="00F37C89"/>
    <w:rsid w:val="00F47BED"/>
    <w:rsid w:val="00F61709"/>
    <w:rsid w:val="00F649E5"/>
    <w:rsid w:val="00F775FD"/>
    <w:rsid w:val="00FA1ACF"/>
    <w:rsid w:val="00FA7286"/>
    <w:rsid w:val="00FC36BD"/>
    <w:rsid w:val="00FC6DBE"/>
    <w:rsid w:val="00FF2209"/>
    <w:rsid w:val="00FF61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fillcolor="white">
      <v:fill color="white"/>
      <v:stroke startarrow="block"/>
    </o:shapedefaults>
    <o:shapelayout v:ext="edit">
      <o:idmap v:ext="edit" data="1"/>
    </o:shapelayout>
  </w:shapeDefaults>
  <w:decimalSymbol w:val="."/>
  <w:listSeparator w:val=","/>
  <w14:docId w14:val="72D381FA"/>
  <w15:docId w15:val="{7970AD43-21B0-4ED0-B7C4-868BDB845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ED54E9"/>
    <w:rPr>
      <w:bCs/>
      <w:sz w:val="24"/>
    </w:rPr>
  </w:style>
  <w:style w:type="paragraph" w:styleId="Heading1">
    <w:name w:val="heading 1"/>
    <w:basedOn w:val="Normal"/>
    <w:next w:val="Normal"/>
    <w:qFormat/>
    <w:rsid w:val="00ED54E9"/>
    <w:pPr>
      <w:spacing w:before="10" w:after="10"/>
      <w:outlineLvl w:val="0"/>
    </w:pPr>
    <w:rPr>
      <w:rFonts w:ascii="Arial" w:hAnsi="Arial"/>
      <w:b/>
      <w:sz w:val="36"/>
    </w:rPr>
  </w:style>
  <w:style w:type="paragraph" w:styleId="Heading2">
    <w:name w:val="heading 2"/>
    <w:basedOn w:val="Normal"/>
    <w:next w:val="Normal"/>
    <w:autoRedefine/>
    <w:qFormat/>
    <w:rsid w:val="00ED54E9"/>
    <w:pPr>
      <w:tabs>
        <w:tab w:val="left" w:pos="1080"/>
        <w:tab w:val="left" w:pos="2880"/>
      </w:tabs>
      <w:spacing w:before="120"/>
      <w:outlineLvl w:val="1"/>
    </w:pPr>
    <w:rPr>
      <w:rFonts w:ascii="Arial" w:hAnsi="Arial"/>
      <w:b/>
      <w:sz w:val="28"/>
    </w:rPr>
  </w:style>
  <w:style w:type="paragraph" w:styleId="Heading3">
    <w:name w:val="heading 3"/>
    <w:basedOn w:val="Normal"/>
    <w:next w:val="Normal"/>
    <w:qFormat/>
    <w:rsid w:val="00ED54E9"/>
    <w:pPr>
      <w:outlineLvl w:val="2"/>
    </w:pPr>
    <w:rPr>
      <w:rFonts w:ascii="Arial" w:hAnsi="Arial" w:cs="Arial"/>
      <w:b/>
      <w:sz w:val="28"/>
      <w:szCs w:val="28"/>
    </w:rPr>
  </w:style>
  <w:style w:type="paragraph" w:styleId="Heading4">
    <w:name w:val="heading 4"/>
    <w:basedOn w:val="Normal"/>
    <w:next w:val="Normal"/>
    <w:qFormat/>
    <w:rsid w:val="00ED54E9"/>
    <w:pPr>
      <w:outlineLvl w:val="3"/>
    </w:pPr>
    <w:rPr>
      <w:rFonts w:ascii="Arial" w:hAnsi="Arial" w:cs="Arial"/>
      <w:b/>
      <w:sz w:val="28"/>
    </w:rPr>
  </w:style>
  <w:style w:type="paragraph" w:styleId="Heading5">
    <w:name w:val="heading 5"/>
    <w:basedOn w:val="Normal"/>
    <w:next w:val="Normal"/>
    <w:qFormat/>
    <w:rsid w:val="00ED54E9"/>
    <w:pPr>
      <w:outlineLvl w:val="4"/>
    </w:pPr>
    <w:rPr>
      <w:rFonts w:ascii="Arial" w:hAnsi="Arial" w:cs="Arial"/>
      <w:b/>
    </w:rPr>
  </w:style>
  <w:style w:type="paragraph" w:styleId="Heading6">
    <w:name w:val="heading 6"/>
    <w:basedOn w:val="Normal"/>
    <w:next w:val="Normal"/>
    <w:qFormat/>
    <w:rsid w:val="00ED54E9"/>
    <w:pPr>
      <w:outlineLvl w:val="5"/>
    </w:pPr>
    <w:rPr>
      <w:rFonts w:ascii="Arial" w:hAnsi="Arial"/>
      <w:sz w:val="20"/>
      <w:u w:val="single"/>
    </w:rPr>
  </w:style>
  <w:style w:type="paragraph" w:styleId="Heading7">
    <w:name w:val="heading 7"/>
    <w:basedOn w:val="Normal"/>
    <w:next w:val="Normal"/>
    <w:qFormat/>
    <w:rsid w:val="00ED54E9"/>
    <w:pPr>
      <w:outlineLvl w:val="6"/>
    </w:pPr>
    <w:rPr>
      <w:rFonts w:ascii="Arial" w:hAnsi="Arial"/>
      <w:i/>
      <w:sz w:val="20"/>
    </w:rPr>
  </w:style>
  <w:style w:type="paragraph" w:styleId="Heading8">
    <w:name w:val="heading 8"/>
    <w:basedOn w:val="Normal"/>
    <w:next w:val="Normal"/>
    <w:qFormat/>
    <w:rsid w:val="00ED54E9"/>
    <w:pPr>
      <w:outlineLvl w:val="7"/>
    </w:pPr>
    <w:rPr>
      <w:rFonts w:ascii="Arial" w:hAnsi="Arial"/>
      <w:i/>
      <w:sz w:val="20"/>
    </w:rPr>
  </w:style>
  <w:style w:type="paragraph" w:styleId="Heading9">
    <w:name w:val="heading 9"/>
    <w:basedOn w:val="Normal"/>
    <w:next w:val="Normal"/>
    <w:qFormat/>
    <w:rsid w:val="00ED54E9"/>
    <w:pPr>
      <w:outlineLvl w:val="8"/>
    </w:pPr>
    <w:rPr>
      <w:rFonts w:ascii="Arial" w:hAnsi="Arial"/>
      <w:i/>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5">
    <w:name w:val="toc 5"/>
    <w:basedOn w:val="Normal"/>
    <w:next w:val="Normal"/>
    <w:autoRedefine/>
    <w:semiHidden/>
    <w:rsid w:val="00ED54E9"/>
    <w:pPr>
      <w:ind w:left="960"/>
    </w:pPr>
    <w:rPr>
      <w:sz w:val="20"/>
    </w:rPr>
  </w:style>
  <w:style w:type="paragraph" w:styleId="TOC4">
    <w:name w:val="toc 4"/>
    <w:basedOn w:val="Normal"/>
    <w:next w:val="Normal"/>
    <w:autoRedefine/>
    <w:semiHidden/>
    <w:rsid w:val="00ED54E9"/>
    <w:rPr>
      <w:sz w:val="20"/>
    </w:rPr>
  </w:style>
  <w:style w:type="paragraph" w:styleId="TOC3">
    <w:name w:val="toc 3"/>
    <w:basedOn w:val="Normal"/>
    <w:next w:val="Normal"/>
    <w:autoRedefine/>
    <w:uiPriority w:val="39"/>
    <w:rsid w:val="00ED54E9"/>
    <w:pPr>
      <w:ind w:left="480"/>
    </w:pPr>
    <w:rPr>
      <w:sz w:val="20"/>
    </w:rPr>
  </w:style>
  <w:style w:type="paragraph" w:styleId="TOC2">
    <w:name w:val="toc 2"/>
    <w:basedOn w:val="Normal"/>
    <w:next w:val="Normal"/>
    <w:autoRedefine/>
    <w:uiPriority w:val="39"/>
    <w:rsid w:val="00ED54E9"/>
    <w:pPr>
      <w:spacing w:before="120"/>
      <w:ind w:left="240"/>
    </w:pPr>
    <w:rPr>
      <w:b/>
      <w:sz w:val="22"/>
    </w:rPr>
  </w:style>
  <w:style w:type="paragraph" w:styleId="TOC1">
    <w:name w:val="toc 1"/>
    <w:basedOn w:val="Normal"/>
    <w:next w:val="Normal"/>
    <w:autoRedefine/>
    <w:uiPriority w:val="39"/>
    <w:rsid w:val="00ED54E9"/>
    <w:pPr>
      <w:spacing w:before="120"/>
    </w:pPr>
    <w:rPr>
      <w:b/>
      <w:i/>
    </w:rPr>
  </w:style>
  <w:style w:type="paragraph" w:styleId="Index7">
    <w:name w:val="index 7"/>
    <w:basedOn w:val="Normal"/>
    <w:next w:val="Normal"/>
    <w:autoRedefine/>
    <w:semiHidden/>
    <w:rsid w:val="00ED54E9"/>
    <w:pPr>
      <w:ind w:left="1680" w:hanging="240"/>
    </w:pPr>
    <w:rPr>
      <w:sz w:val="18"/>
    </w:rPr>
  </w:style>
  <w:style w:type="paragraph" w:styleId="Index6">
    <w:name w:val="index 6"/>
    <w:basedOn w:val="Normal"/>
    <w:next w:val="Normal"/>
    <w:autoRedefine/>
    <w:semiHidden/>
    <w:rsid w:val="00ED54E9"/>
    <w:pPr>
      <w:ind w:left="1440" w:hanging="240"/>
    </w:pPr>
    <w:rPr>
      <w:sz w:val="18"/>
    </w:rPr>
  </w:style>
  <w:style w:type="paragraph" w:styleId="Index5">
    <w:name w:val="index 5"/>
    <w:basedOn w:val="Normal"/>
    <w:next w:val="Normal"/>
    <w:autoRedefine/>
    <w:semiHidden/>
    <w:rsid w:val="00ED54E9"/>
    <w:pPr>
      <w:ind w:left="1200" w:hanging="240"/>
    </w:pPr>
    <w:rPr>
      <w:sz w:val="18"/>
    </w:rPr>
  </w:style>
  <w:style w:type="paragraph" w:styleId="Index4">
    <w:name w:val="index 4"/>
    <w:basedOn w:val="Normal"/>
    <w:next w:val="Normal"/>
    <w:autoRedefine/>
    <w:semiHidden/>
    <w:rsid w:val="00ED54E9"/>
    <w:pPr>
      <w:ind w:left="960" w:hanging="240"/>
    </w:pPr>
    <w:rPr>
      <w:sz w:val="18"/>
    </w:rPr>
  </w:style>
  <w:style w:type="paragraph" w:styleId="Index3">
    <w:name w:val="index 3"/>
    <w:basedOn w:val="Normal"/>
    <w:next w:val="Normal"/>
    <w:autoRedefine/>
    <w:semiHidden/>
    <w:rsid w:val="00ED54E9"/>
    <w:pPr>
      <w:ind w:hanging="240"/>
    </w:pPr>
    <w:rPr>
      <w:sz w:val="18"/>
    </w:rPr>
  </w:style>
  <w:style w:type="paragraph" w:styleId="Index2">
    <w:name w:val="index 2"/>
    <w:basedOn w:val="Normal"/>
    <w:next w:val="Normal"/>
    <w:autoRedefine/>
    <w:uiPriority w:val="99"/>
    <w:semiHidden/>
    <w:rsid w:val="00ED54E9"/>
    <w:pPr>
      <w:ind w:left="480" w:hanging="240"/>
    </w:pPr>
    <w:rPr>
      <w:sz w:val="18"/>
    </w:rPr>
  </w:style>
  <w:style w:type="paragraph" w:styleId="Index1">
    <w:name w:val="index 1"/>
    <w:basedOn w:val="Normal"/>
    <w:next w:val="Normal"/>
    <w:autoRedefine/>
    <w:uiPriority w:val="99"/>
    <w:semiHidden/>
    <w:rsid w:val="00ED54E9"/>
    <w:pPr>
      <w:ind w:left="240" w:hanging="240"/>
    </w:pPr>
    <w:rPr>
      <w:sz w:val="18"/>
    </w:rPr>
  </w:style>
  <w:style w:type="paragraph" w:styleId="Footer">
    <w:name w:val="footer"/>
    <w:basedOn w:val="Normal"/>
    <w:link w:val="FooterChar"/>
    <w:rsid w:val="00ED54E9"/>
    <w:pPr>
      <w:tabs>
        <w:tab w:val="center" w:pos="4320"/>
        <w:tab w:val="right" w:pos="8640"/>
      </w:tabs>
    </w:pPr>
    <w:rPr>
      <w:sz w:val="20"/>
    </w:rPr>
  </w:style>
  <w:style w:type="paragraph" w:styleId="Header">
    <w:name w:val="header"/>
    <w:basedOn w:val="Normal"/>
    <w:rsid w:val="00ED54E9"/>
    <w:pPr>
      <w:tabs>
        <w:tab w:val="center" w:pos="4320"/>
        <w:tab w:val="right" w:pos="8640"/>
      </w:tabs>
    </w:pPr>
    <w:rPr>
      <w:sz w:val="20"/>
    </w:rPr>
  </w:style>
  <w:style w:type="character" w:styleId="PageNumber">
    <w:name w:val="page number"/>
    <w:rsid w:val="00ED54E9"/>
  </w:style>
  <w:style w:type="paragraph" w:customStyle="1" w:styleId="NormalIndent1">
    <w:name w:val="Normal Indent1"/>
    <w:basedOn w:val="Normal"/>
    <w:pPr>
      <w:ind w:left="1872"/>
    </w:pPr>
  </w:style>
  <w:style w:type="paragraph" w:styleId="TOC6">
    <w:name w:val="toc 6"/>
    <w:basedOn w:val="Normal"/>
    <w:next w:val="Normal"/>
    <w:autoRedefine/>
    <w:semiHidden/>
    <w:rsid w:val="00ED54E9"/>
    <w:pPr>
      <w:ind w:left="1200"/>
    </w:pPr>
    <w:rPr>
      <w:sz w:val="20"/>
    </w:rPr>
  </w:style>
  <w:style w:type="paragraph" w:styleId="TOC7">
    <w:name w:val="toc 7"/>
    <w:basedOn w:val="Normal"/>
    <w:next w:val="Normal"/>
    <w:autoRedefine/>
    <w:semiHidden/>
    <w:rsid w:val="00ED54E9"/>
    <w:pPr>
      <w:ind w:left="1440"/>
    </w:pPr>
    <w:rPr>
      <w:sz w:val="20"/>
    </w:rPr>
  </w:style>
  <w:style w:type="paragraph" w:styleId="TOC8">
    <w:name w:val="toc 8"/>
    <w:basedOn w:val="Normal"/>
    <w:next w:val="Normal"/>
    <w:autoRedefine/>
    <w:semiHidden/>
    <w:rsid w:val="00ED54E9"/>
    <w:pPr>
      <w:ind w:left="1680"/>
    </w:pPr>
    <w:rPr>
      <w:sz w:val="20"/>
    </w:rPr>
  </w:style>
  <w:style w:type="paragraph" w:styleId="TOC9">
    <w:name w:val="toc 9"/>
    <w:basedOn w:val="Normal"/>
    <w:next w:val="Normal"/>
    <w:autoRedefine/>
    <w:semiHidden/>
    <w:rsid w:val="00ED54E9"/>
    <w:pPr>
      <w:ind w:left="1920"/>
    </w:pPr>
    <w:rPr>
      <w:sz w:val="20"/>
    </w:rPr>
  </w:style>
  <w:style w:type="paragraph" w:styleId="Index8">
    <w:name w:val="index 8"/>
    <w:basedOn w:val="Normal"/>
    <w:next w:val="Normal"/>
    <w:autoRedefine/>
    <w:semiHidden/>
    <w:rsid w:val="00ED54E9"/>
    <w:pPr>
      <w:ind w:left="1920" w:hanging="240"/>
    </w:pPr>
    <w:rPr>
      <w:sz w:val="18"/>
    </w:rPr>
  </w:style>
  <w:style w:type="paragraph" w:styleId="Index9">
    <w:name w:val="index 9"/>
    <w:basedOn w:val="Normal"/>
    <w:next w:val="Normal"/>
    <w:autoRedefine/>
    <w:semiHidden/>
    <w:rsid w:val="00ED54E9"/>
    <w:pPr>
      <w:ind w:left="2160" w:hanging="240"/>
    </w:pPr>
    <w:rPr>
      <w:sz w:val="18"/>
    </w:rPr>
  </w:style>
  <w:style w:type="paragraph" w:customStyle="1" w:styleId="TableEntry">
    <w:name w:val="Table Entry"/>
    <w:basedOn w:val="Normal"/>
    <w:rsid w:val="00ED54E9"/>
  </w:style>
  <w:style w:type="paragraph" w:customStyle="1" w:styleId="TableHeading">
    <w:name w:val="Table Heading"/>
    <w:basedOn w:val="Normal"/>
    <w:rsid w:val="00ED54E9"/>
    <w:rPr>
      <w:b/>
    </w:rPr>
  </w:style>
  <w:style w:type="paragraph" w:customStyle="1" w:styleId="ListHanging">
    <w:name w:val="List Hanging"/>
    <w:basedOn w:val="Normal"/>
    <w:rsid w:val="00ED54E9"/>
    <w:pPr>
      <w:tabs>
        <w:tab w:val="left" w:pos="-1080"/>
        <w:tab w:val="left" w:pos="-720"/>
        <w:tab w:val="left" w:pos="1"/>
        <w:tab w:val="left" w:pos="720"/>
        <w:tab w:val="left" w:pos="1440"/>
        <w:tab w:val="left" w:pos="2160"/>
        <w:tab w:val="left" w:pos="3600"/>
        <w:tab w:val="left" w:pos="4320"/>
        <w:tab w:val="left" w:pos="5040"/>
        <w:tab w:val="left" w:pos="5760"/>
        <w:tab w:val="left" w:pos="6480"/>
        <w:tab w:val="left" w:pos="7200"/>
        <w:tab w:val="left" w:pos="7920"/>
        <w:tab w:val="left" w:pos="846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2880" w:hanging="1440"/>
      <w:jc w:val="both"/>
    </w:pPr>
  </w:style>
  <w:style w:type="paragraph" w:customStyle="1" w:styleId="Note">
    <w:name w:val="Note"/>
    <w:basedOn w:val="Normal"/>
    <w:rsid w:val="00ED54E9"/>
    <w:pPr>
      <w:tabs>
        <w:tab w:val="left" w:pos="720"/>
      </w:tabs>
      <w:ind w:left="1872" w:hanging="1872"/>
    </w:pPr>
    <w:rPr>
      <w:b/>
    </w:rPr>
  </w:style>
  <w:style w:type="paragraph" w:customStyle="1" w:styleId="ComputerScreen">
    <w:name w:val="Computer Screen"/>
    <w:basedOn w:val="Normal"/>
    <w:rsid w:val="00ED54E9"/>
    <w:pPr>
      <w:pBdr>
        <w:top w:val="single" w:sz="6" w:space="1" w:color="auto"/>
        <w:left w:val="single" w:sz="6" w:space="1" w:color="auto"/>
        <w:bottom w:val="single" w:sz="6" w:space="1" w:color="auto"/>
        <w:right w:val="single" w:sz="6" w:space="1" w:color="auto"/>
      </w:pBdr>
      <w:ind w:right="-720"/>
    </w:pPr>
    <w:rPr>
      <w:rFonts w:ascii="Courier New" w:hAnsi="Courier New"/>
      <w:sz w:val="18"/>
    </w:rPr>
  </w:style>
  <w:style w:type="paragraph" w:customStyle="1" w:styleId="Helvetica">
    <w:name w:val="Helvetica"/>
    <w:basedOn w:val="Normal"/>
    <w:rsid w:val="00ED54E9"/>
    <w:rPr>
      <w:rFonts w:ascii="Century Schoolbook" w:hAnsi="Century Schoolbook"/>
    </w:rPr>
  </w:style>
  <w:style w:type="paragraph" w:customStyle="1" w:styleId="normalhanging">
    <w:name w:val="normal hanging"/>
    <w:basedOn w:val="NormalIndent10"/>
    <w:rsid w:val="00ED54E9"/>
    <w:pPr>
      <w:spacing w:before="240"/>
      <w:ind w:left="1890" w:hanging="1170"/>
    </w:pPr>
  </w:style>
  <w:style w:type="paragraph" w:customStyle="1" w:styleId="overview">
    <w:name w:val="overview"/>
    <w:basedOn w:val="Normal"/>
    <w:rsid w:val="00ED54E9"/>
    <w:pPr>
      <w:spacing w:after="160"/>
      <w:ind w:left="1800" w:hanging="1800"/>
    </w:pPr>
    <w:rPr>
      <w:rFonts w:ascii="Arial" w:hAnsi="Arial"/>
      <w:sz w:val="20"/>
    </w:rPr>
  </w:style>
  <w:style w:type="paragraph" w:customStyle="1" w:styleId="FirstPage1">
    <w:name w:val="First Page 1"/>
    <w:basedOn w:val="Normal"/>
    <w:rsid w:val="00ED54E9"/>
    <w:pPr>
      <w:spacing w:line="216" w:lineRule="auto"/>
      <w:jc w:val="center"/>
    </w:pPr>
    <w:rPr>
      <w:rFonts w:ascii="Arial" w:hAnsi="Arial"/>
      <w:b/>
      <w:sz w:val="48"/>
    </w:rPr>
  </w:style>
  <w:style w:type="paragraph" w:customStyle="1" w:styleId="FirstPage2">
    <w:name w:val="First Page 2"/>
    <w:basedOn w:val="FirstPage1"/>
    <w:rsid w:val="00ED54E9"/>
    <w:rPr>
      <w:b w:val="0"/>
    </w:rPr>
  </w:style>
  <w:style w:type="paragraph" w:customStyle="1" w:styleId="FirstPage3">
    <w:name w:val="First Page 3"/>
    <w:basedOn w:val="Normal"/>
    <w:rsid w:val="00ED54E9"/>
    <w:pPr>
      <w:jc w:val="center"/>
    </w:pPr>
    <w:rPr>
      <w:rFonts w:ascii="Arial" w:hAnsi="Arial"/>
    </w:rPr>
  </w:style>
  <w:style w:type="paragraph" w:styleId="IndexHeading">
    <w:name w:val="index heading"/>
    <w:basedOn w:val="Normal"/>
    <w:next w:val="Index1"/>
    <w:semiHidden/>
    <w:rsid w:val="00ED54E9"/>
    <w:pPr>
      <w:spacing w:after="120"/>
      <w:jc w:val="center"/>
    </w:pPr>
    <w:rPr>
      <w:b/>
      <w:sz w:val="26"/>
    </w:rPr>
  </w:style>
  <w:style w:type="paragraph" w:customStyle="1" w:styleId="Glossary">
    <w:name w:val="Glossary"/>
    <w:basedOn w:val="Normal"/>
    <w:rsid w:val="00ED54E9"/>
    <w:pPr>
      <w:tabs>
        <w:tab w:val="left" w:pos="5400"/>
      </w:tabs>
      <w:ind w:left="3600" w:hanging="2880"/>
    </w:pPr>
  </w:style>
  <w:style w:type="paragraph" w:styleId="TOCHeading">
    <w:name w:val="TOC Heading"/>
    <w:basedOn w:val="Heading1"/>
    <w:uiPriority w:val="39"/>
    <w:qFormat/>
    <w:rsid w:val="00ED54E9"/>
    <w:pPr>
      <w:outlineLvl w:val="9"/>
    </w:pPr>
  </w:style>
  <w:style w:type="paragraph" w:customStyle="1" w:styleId="Callout">
    <w:name w:val="Callout"/>
    <w:basedOn w:val="Normal"/>
    <w:rsid w:val="00ED54E9"/>
  </w:style>
  <w:style w:type="paragraph" w:styleId="FootnoteText">
    <w:name w:val="footnote text"/>
    <w:basedOn w:val="Normal"/>
    <w:semiHidden/>
    <w:rsid w:val="00ED54E9"/>
    <w:rPr>
      <w:rFonts w:ascii="New York" w:hAnsi="New York"/>
      <w:sz w:val="20"/>
    </w:rPr>
  </w:style>
  <w:style w:type="paragraph" w:customStyle="1" w:styleId="ListMember">
    <w:name w:val="List Member"/>
    <w:basedOn w:val="BlankLine"/>
    <w:rsid w:val="00ED54E9"/>
  </w:style>
  <w:style w:type="paragraph" w:customStyle="1" w:styleId="BlankLine">
    <w:name w:val="Blank Line"/>
    <w:basedOn w:val="Normal"/>
    <w:rsid w:val="00ED54E9"/>
  </w:style>
  <w:style w:type="paragraph" w:styleId="DocumentMap">
    <w:name w:val="Document Map"/>
    <w:basedOn w:val="Normal"/>
    <w:semiHidden/>
    <w:rsid w:val="00ED54E9"/>
    <w:pPr>
      <w:shd w:val="clear" w:color="auto" w:fill="000080"/>
    </w:pPr>
    <w:rPr>
      <w:rFonts w:ascii="Tahoma" w:hAnsi="Tahoma"/>
    </w:rPr>
  </w:style>
  <w:style w:type="paragraph" w:customStyle="1" w:styleId="CheckList">
    <w:name w:val="Check List"/>
    <w:basedOn w:val="Normal"/>
    <w:rsid w:val="00ED54E9"/>
    <w:pPr>
      <w:tabs>
        <w:tab w:val="left" w:pos="1800"/>
      </w:tabs>
      <w:ind w:left="1267" w:hanging="547"/>
    </w:pPr>
  </w:style>
  <w:style w:type="paragraph" w:customStyle="1" w:styleId="NormalAnnotation">
    <w:name w:val="Normal Annotation"/>
    <w:basedOn w:val="Normal"/>
    <w:rsid w:val="00ED54E9"/>
    <w:pPr>
      <w:ind w:left="3600" w:hanging="2880"/>
    </w:pPr>
  </w:style>
  <w:style w:type="paragraph" w:styleId="BodyTextIndent">
    <w:name w:val="Body Text Indent"/>
    <w:basedOn w:val="Normal"/>
    <w:rsid w:val="00ED54E9"/>
  </w:style>
  <w:style w:type="paragraph" w:customStyle="1" w:styleId="CheckList2">
    <w:name w:val="Check List 2"/>
    <w:basedOn w:val="CheckList"/>
    <w:rsid w:val="00ED54E9"/>
    <w:pPr>
      <w:ind w:left="1814"/>
    </w:pPr>
  </w:style>
  <w:style w:type="paragraph" w:customStyle="1" w:styleId="ContinuationHeading">
    <w:name w:val="Continuation Heading"/>
    <w:basedOn w:val="Normal"/>
    <w:rsid w:val="00ED54E9"/>
    <w:rPr>
      <w:b/>
      <w:i/>
    </w:rPr>
  </w:style>
  <w:style w:type="paragraph" w:customStyle="1" w:styleId="CScreenReversed">
    <w:name w:val="C Screen Reversed"/>
    <w:basedOn w:val="ComputerScreen"/>
    <w:rsid w:val="00ED54E9"/>
    <w:pPr>
      <w:shd w:val="clear" w:color="auto" w:fill="000000"/>
    </w:pPr>
    <w:rPr>
      <w:color w:val="FFFFFF"/>
    </w:rPr>
  </w:style>
  <w:style w:type="paragraph" w:styleId="BodyTextIndent3">
    <w:name w:val="Body Text Indent 3"/>
    <w:basedOn w:val="Normal"/>
    <w:rsid w:val="00ED54E9"/>
    <w:pPr>
      <w:ind w:left="1440"/>
    </w:pPr>
  </w:style>
  <w:style w:type="character" w:styleId="Hyperlink">
    <w:name w:val="Hyperlink"/>
    <w:uiPriority w:val="99"/>
    <w:rsid w:val="00ED54E9"/>
    <w:rPr>
      <w:color w:val="0000FF"/>
      <w:u w:val="single"/>
    </w:rPr>
  </w:style>
  <w:style w:type="character" w:styleId="FollowedHyperlink">
    <w:name w:val="FollowedHyperlink"/>
    <w:rsid w:val="00ED54E9"/>
    <w:rPr>
      <w:color w:val="800080"/>
      <w:u w:val="single"/>
    </w:rPr>
  </w:style>
  <w:style w:type="paragraph" w:styleId="NormalWeb">
    <w:name w:val="Normal (Web)"/>
    <w:basedOn w:val="Normal"/>
    <w:rsid w:val="00ED54E9"/>
    <w:pPr>
      <w:spacing w:before="100" w:beforeAutospacing="1" w:after="100" w:afterAutospacing="1"/>
    </w:pPr>
    <w:rPr>
      <w:bCs w:val="0"/>
      <w:szCs w:val="24"/>
    </w:rPr>
  </w:style>
  <w:style w:type="paragraph" w:customStyle="1" w:styleId="CScreenUnderline">
    <w:name w:val="C Screen Underline"/>
    <w:basedOn w:val="ComputerScreen"/>
    <w:rsid w:val="00ED54E9"/>
  </w:style>
  <w:style w:type="paragraph" w:styleId="BlockText">
    <w:name w:val="Block Text"/>
    <w:basedOn w:val="Normal"/>
    <w:rsid w:val="00ED54E9"/>
    <w:pPr>
      <w:spacing w:after="120"/>
      <w:ind w:left="1440" w:right="1440"/>
    </w:pPr>
  </w:style>
  <w:style w:type="paragraph" w:styleId="BodyText">
    <w:name w:val="Body Text"/>
    <w:basedOn w:val="Normal"/>
    <w:rsid w:val="00ED54E9"/>
    <w:pPr>
      <w:spacing w:after="120"/>
    </w:pPr>
  </w:style>
  <w:style w:type="paragraph" w:styleId="BodyText2">
    <w:name w:val="Body Text 2"/>
    <w:basedOn w:val="Normal"/>
    <w:rsid w:val="00ED54E9"/>
    <w:pPr>
      <w:spacing w:after="120" w:line="480" w:lineRule="auto"/>
    </w:pPr>
  </w:style>
  <w:style w:type="paragraph" w:styleId="BodyText3">
    <w:name w:val="Body Text 3"/>
    <w:basedOn w:val="Normal"/>
    <w:rsid w:val="00ED54E9"/>
    <w:pPr>
      <w:spacing w:after="120"/>
    </w:pPr>
    <w:rPr>
      <w:sz w:val="16"/>
      <w:szCs w:val="16"/>
    </w:rPr>
  </w:style>
  <w:style w:type="paragraph" w:styleId="BodyTextFirstIndent">
    <w:name w:val="Body Text First Indent"/>
    <w:basedOn w:val="BodyText"/>
    <w:rsid w:val="00ED54E9"/>
    <w:pPr>
      <w:ind w:firstLine="210"/>
    </w:pPr>
  </w:style>
  <w:style w:type="paragraph" w:styleId="BodyTextFirstIndent2">
    <w:name w:val="Body Text First Indent 2"/>
    <w:basedOn w:val="BodyTextIndent"/>
    <w:rsid w:val="00ED54E9"/>
    <w:pPr>
      <w:spacing w:after="120"/>
      <w:ind w:left="360" w:firstLine="210"/>
    </w:pPr>
  </w:style>
  <w:style w:type="paragraph" w:styleId="BodyTextIndent2">
    <w:name w:val="Body Text Indent 2"/>
    <w:basedOn w:val="Normal"/>
    <w:rsid w:val="00ED54E9"/>
    <w:pPr>
      <w:spacing w:after="120" w:line="480" w:lineRule="auto"/>
      <w:ind w:left="360"/>
    </w:pPr>
  </w:style>
  <w:style w:type="paragraph" w:styleId="Caption">
    <w:name w:val="caption"/>
    <w:basedOn w:val="Normal"/>
    <w:next w:val="Normal"/>
    <w:qFormat/>
    <w:rsid w:val="00ED54E9"/>
    <w:pPr>
      <w:spacing w:before="120" w:after="120"/>
    </w:pPr>
    <w:rPr>
      <w:b/>
      <w:sz w:val="20"/>
    </w:rPr>
  </w:style>
  <w:style w:type="paragraph" w:styleId="Closing">
    <w:name w:val="Closing"/>
    <w:basedOn w:val="Normal"/>
    <w:rsid w:val="00ED54E9"/>
    <w:pPr>
      <w:ind w:left="4320"/>
    </w:pPr>
  </w:style>
  <w:style w:type="paragraph" w:styleId="CommentText">
    <w:name w:val="annotation text"/>
    <w:basedOn w:val="Normal"/>
    <w:link w:val="CommentTextChar"/>
    <w:semiHidden/>
    <w:rsid w:val="00ED54E9"/>
    <w:rPr>
      <w:sz w:val="20"/>
    </w:rPr>
  </w:style>
  <w:style w:type="paragraph" w:styleId="Date">
    <w:name w:val="Date"/>
    <w:basedOn w:val="Normal"/>
    <w:next w:val="Normal"/>
    <w:rsid w:val="00ED54E9"/>
  </w:style>
  <w:style w:type="paragraph" w:styleId="E-mailSignature">
    <w:name w:val="E-mail Signature"/>
    <w:basedOn w:val="Normal"/>
    <w:rsid w:val="00ED54E9"/>
  </w:style>
  <w:style w:type="paragraph" w:styleId="EndnoteText">
    <w:name w:val="endnote text"/>
    <w:basedOn w:val="Normal"/>
    <w:semiHidden/>
    <w:rsid w:val="00ED54E9"/>
    <w:rPr>
      <w:sz w:val="20"/>
    </w:rPr>
  </w:style>
  <w:style w:type="paragraph" w:styleId="EnvelopeAddress">
    <w:name w:val="envelope address"/>
    <w:basedOn w:val="Normal"/>
    <w:rsid w:val="00ED54E9"/>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rsid w:val="00ED54E9"/>
    <w:rPr>
      <w:rFonts w:ascii="Arial" w:hAnsi="Arial" w:cs="Arial"/>
      <w:sz w:val="20"/>
    </w:rPr>
  </w:style>
  <w:style w:type="paragraph" w:styleId="HTMLAddress">
    <w:name w:val="HTML Address"/>
    <w:basedOn w:val="Normal"/>
    <w:rsid w:val="00ED54E9"/>
    <w:rPr>
      <w:i/>
      <w:iCs/>
    </w:rPr>
  </w:style>
  <w:style w:type="paragraph" w:styleId="HTMLPreformatted">
    <w:name w:val="HTML Preformatted"/>
    <w:basedOn w:val="Normal"/>
    <w:rsid w:val="00ED54E9"/>
    <w:rPr>
      <w:rFonts w:ascii="Courier New" w:hAnsi="Courier New" w:cs="Courier New"/>
      <w:sz w:val="20"/>
    </w:rPr>
  </w:style>
  <w:style w:type="paragraph" w:styleId="List">
    <w:name w:val="List"/>
    <w:basedOn w:val="Normal"/>
    <w:rsid w:val="00ED54E9"/>
    <w:pPr>
      <w:ind w:left="360" w:hanging="360"/>
    </w:pPr>
  </w:style>
  <w:style w:type="paragraph" w:styleId="List2">
    <w:name w:val="List 2"/>
    <w:basedOn w:val="Normal"/>
    <w:rsid w:val="00ED54E9"/>
    <w:pPr>
      <w:ind w:hanging="360"/>
    </w:pPr>
  </w:style>
  <w:style w:type="paragraph" w:styleId="List3">
    <w:name w:val="List 3"/>
    <w:basedOn w:val="Normal"/>
    <w:rsid w:val="00ED54E9"/>
    <w:pPr>
      <w:ind w:left="1080" w:hanging="360"/>
    </w:pPr>
  </w:style>
  <w:style w:type="paragraph" w:styleId="List4">
    <w:name w:val="List 4"/>
    <w:basedOn w:val="Normal"/>
    <w:rsid w:val="00ED54E9"/>
    <w:pPr>
      <w:ind w:left="1440" w:hanging="360"/>
    </w:pPr>
  </w:style>
  <w:style w:type="paragraph" w:styleId="List5">
    <w:name w:val="List 5"/>
    <w:basedOn w:val="Normal"/>
    <w:rsid w:val="00ED54E9"/>
    <w:pPr>
      <w:ind w:left="1800" w:hanging="360"/>
    </w:pPr>
  </w:style>
  <w:style w:type="paragraph" w:styleId="ListBullet">
    <w:name w:val="List Bullet"/>
    <w:basedOn w:val="Normal"/>
    <w:autoRedefine/>
    <w:rsid w:val="00ED54E9"/>
    <w:pPr>
      <w:numPr>
        <w:numId w:val="39"/>
      </w:numPr>
    </w:pPr>
  </w:style>
  <w:style w:type="paragraph" w:styleId="ListBullet2">
    <w:name w:val="List Bullet 2"/>
    <w:basedOn w:val="Normal"/>
    <w:autoRedefine/>
    <w:rsid w:val="00ED54E9"/>
    <w:pPr>
      <w:numPr>
        <w:numId w:val="40"/>
      </w:numPr>
    </w:pPr>
  </w:style>
  <w:style w:type="paragraph" w:styleId="ListBullet3">
    <w:name w:val="List Bullet 3"/>
    <w:basedOn w:val="Normal"/>
    <w:autoRedefine/>
    <w:rsid w:val="00ED54E9"/>
    <w:pPr>
      <w:numPr>
        <w:numId w:val="41"/>
      </w:numPr>
    </w:pPr>
  </w:style>
  <w:style w:type="paragraph" w:styleId="ListBullet4">
    <w:name w:val="List Bullet 4"/>
    <w:basedOn w:val="Normal"/>
    <w:autoRedefine/>
    <w:rsid w:val="00ED54E9"/>
    <w:pPr>
      <w:numPr>
        <w:numId w:val="42"/>
      </w:numPr>
    </w:pPr>
  </w:style>
  <w:style w:type="paragraph" w:styleId="ListBullet5">
    <w:name w:val="List Bullet 5"/>
    <w:basedOn w:val="Normal"/>
    <w:autoRedefine/>
    <w:rsid w:val="00ED54E9"/>
    <w:pPr>
      <w:numPr>
        <w:numId w:val="43"/>
      </w:numPr>
    </w:pPr>
  </w:style>
  <w:style w:type="paragraph" w:styleId="ListContinue">
    <w:name w:val="List Continue"/>
    <w:basedOn w:val="Normal"/>
    <w:rsid w:val="00ED54E9"/>
    <w:pPr>
      <w:spacing w:after="120"/>
      <w:ind w:left="360"/>
    </w:pPr>
  </w:style>
  <w:style w:type="paragraph" w:styleId="ListContinue2">
    <w:name w:val="List Continue 2"/>
    <w:basedOn w:val="Normal"/>
    <w:rsid w:val="00ED54E9"/>
    <w:pPr>
      <w:spacing w:after="120"/>
    </w:pPr>
  </w:style>
  <w:style w:type="paragraph" w:styleId="ListContinue3">
    <w:name w:val="List Continue 3"/>
    <w:basedOn w:val="Normal"/>
    <w:rsid w:val="00ED54E9"/>
    <w:pPr>
      <w:spacing w:after="120"/>
      <w:ind w:left="1080"/>
    </w:pPr>
  </w:style>
  <w:style w:type="paragraph" w:styleId="ListContinue4">
    <w:name w:val="List Continue 4"/>
    <w:basedOn w:val="Normal"/>
    <w:rsid w:val="00ED54E9"/>
    <w:pPr>
      <w:spacing w:after="120"/>
      <w:ind w:left="1440"/>
    </w:pPr>
  </w:style>
  <w:style w:type="paragraph" w:styleId="ListContinue5">
    <w:name w:val="List Continue 5"/>
    <w:basedOn w:val="Normal"/>
    <w:rsid w:val="00ED54E9"/>
    <w:pPr>
      <w:spacing w:after="120"/>
      <w:ind w:left="1800"/>
    </w:pPr>
  </w:style>
  <w:style w:type="paragraph" w:styleId="ListNumber">
    <w:name w:val="List Number"/>
    <w:basedOn w:val="Normal"/>
    <w:rsid w:val="00ED54E9"/>
    <w:pPr>
      <w:numPr>
        <w:numId w:val="44"/>
      </w:numPr>
    </w:pPr>
  </w:style>
  <w:style w:type="paragraph" w:styleId="ListNumber2">
    <w:name w:val="List Number 2"/>
    <w:basedOn w:val="Normal"/>
    <w:rsid w:val="00ED54E9"/>
    <w:pPr>
      <w:numPr>
        <w:numId w:val="45"/>
      </w:numPr>
    </w:pPr>
  </w:style>
  <w:style w:type="paragraph" w:styleId="ListNumber3">
    <w:name w:val="List Number 3"/>
    <w:basedOn w:val="Normal"/>
    <w:rsid w:val="00ED54E9"/>
    <w:pPr>
      <w:numPr>
        <w:numId w:val="46"/>
      </w:numPr>
    </w:pPr>
  </w:style>
  <w:style w:type="paragraph" w:styleId="ListNumber4">
    <w:name w:val="List Number 4"/>
    <w:basedOn w:val="Normal"/>
    <w:rsid w:val="00ED54E9"/>
    <w:pPr>
      <w:numPr>
        <w:numId w:val="47"/>
      </w:numPr>
    </w:pPr>
  </w:style>
  <w:style w:type="paragraph" w:styleId="ListNumber5">
    <w:name w:val="List Number 5"/>
    <w:basedOn w:val="Normal"/>
    <w:rsid w:val="00ED54E9"/>
    <w:pPr>
      <w:numPr>
        <w:numId w:val="48"/>
      </w:numPr>
    </w:pPr>
  </w:style>
  <w:style w:type="paragraph" w:styleId="MacroText">
    <w:name w:val="macro"/>
    <w:semiHidden/>
    <w:rsid w:val="00ED54E9"/>
    <w:pPr>
      <w:tabs>
        <w:tab w:val="left" w:pos="480"/>
        <w:tab w:val="left" w:pos="960"/>
        <w:tab w:val="left" w:pos="1440"/>
        <w:tab w:val="left" w:pos="1920"/>
        <w:tab w:val="left" w:pos="2400"/>
        <w:tab w:val="left" w:pos="2880"/>
        <w:tab w:val="left" w:pos="3360"/>
        <w:tab w:val="left" w:pos="3840"/>
        <w:tab w:val="left" w:pos="4320"/>
      </w:tabs>
      <w:spacing w:before="240"/>
      <w:ind w:left="720"/>
    </w:pPr>
    <w:rPr>
      <w:rFonts w:ascii="Courier New" w:hAnsi="Courier New" w:cs="Courier New"/>
      <w:bCs/>
    </w:rPr>
  </w:style>
  <w:style w:type="paragraph" w:styleId="MessageHeader">
    <w:name w:val="Message Header"/>
    <w:basedOn w:val="Normal"/>
    <w:rsid w:val="00ED54E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Indent">
    <w:name w:val="Normal Indent"/>
    <w:basedOn w:val="Normal"/>
    <w:rsid w:val="00ED54E9"/>
  </w:style>
  <w:style w:type="paragraph" w:styleId="NoteHeading">
    <w:name w:val="Note Heading"/>
    <w:basedOn w:val="Normal"/>
    <w:next w:val="Normal"/>
    <w:rsid w:val="00ED54E9"/>
  </w:style>
  <w:style w:type="paragraph" w:styleId="PlainText">
    <w:name w:val="Plain Text"/>
    <w:basedOn w:val="Normal"/>
    <w:rsid w:val="00ED54E9"/>
    <w:rPr>
      <w:rFonts w:ascii="Courier New" w:hAnsi="Courier New" w:cs="Courier New"/>
      <w:sz w:val="20"/>
    </w:rPr>
  </w:style>
  <w:style w:type="paragraph" w:styleId="Salutation">
    <w:name w:val="Salutation"/>
    <w:basedOn w:val="Normal"/>
    <w:next w:val="Normal"/>
    <w:rsid w:val="00ED54E9"/>
  </w:style>
  <w:style w:type="paragraph" w:styleId="Signature">
    <w:name w:val="Signature"/>
    <w:basedOn w:val="Normal"/>
    <w:rsid w:val="00ED54E9"/>
    <w:pPr>
      <w:ind w:left="4320"/>
    </w:pPr>
  </w:style>
  <w:style w:type="paragraph" w:styleId="Subtitle">
    <w:name w:val="Subtitle"/>
    <w:basedOn w:val="Normal"/>
    <w:qFormat/>
    <w:rsid w:val="00ED54E9"/>
    <w:pPr>
      <w:spacing w:after="60"/>
      <w:jc w:val="center"/>
      <w:outlineLvl w:val="1"/>
    </w:pPr>
    <w:rPr>
      <w:rFonts w:ascii="Arial" w:hAnsi="Arial" w:cs="Arial"/>
      <w:szCs w:val="24"/>
    </w:rPr>
  </w:style>
  <w:style w:type="paragraph" w:styleId="TableofAuthorities">
    <w:name w:val="table of authorities"/>
    <w:basedOn w:val="Normal"/>
    <w:next w:val="Normal"/>
    <w:semiHidden/>
    <w:rsid w:val="00ED54E9"/>
    <w:pPr>
      <w:ind w:left="240" w:hanging="240"/>
    </w:pPr>
  </w:style>
  <w:style w:type="paragraph" w:styleId="TableofFigures">
    <w:name w:val="table of figures"/>
    <w:basedOn w:val="Normal"/>
    <w:next w:val="Normal"/>
    <w:semiHidden/>
    <w:rsid w:val="00ED54E9"/>
    <w:pPr>
      <w:ind w:left="480" w:hanging="480"/>
    </w:pPr>
  </w:style>
  <w:style w:type="paragraph" w:styleId="Title">
    <w:name w:val="Title"/>
    <w:basedOn w:val="Normal"/>
    <w:link w:val="TitleChar"/>
    <w:qFormat/>
    <w:rsid w:val="00ED54E9"/>
    <w:pPr>
      <w:spacing w:after="288"/>
      <w:jc w:val="center"/>
      <w:outlineLvl w:val="0"/>
    </w:pPr>
    <w:rPr>
      <w:rFonts w:ascii="Arial" w:hAnsi="Arial" w:cs="Arial"/>
      <w:b/>
      <w:kern w:val="28"/>
      <w:sz w:val="32"/>
      <w:szCs w:val="32"/>
    </w:rPr>
  </w:style>
  <w:style w:type="paragraph" w:styleId="TOAHeading">
    <w:name w:val="toa heading"/>
    <w:basedOn w:val="Normal"/>
    <w:next w:val="Normal"/>
    <w:semiHidden/>
    <w:rsid w:val="00ED54E9"/>
    <w:pPr>
      <w:spacing w:before="120"/>
    </w:pPr>
    <w:rPr>
      <w:rFonts w:ascii="Arial" w:hAnsi="Arial" w:cs="Arial"/>
      <w:b/>
      <w:szCs w:val="24"/>
    </w:rPr>
  </w:style>
  <w:style w:type="paragraph" w:customStyle="1" w:styleId="blankline0">
    <w:name w:val="blankline"/>
    <w:basedOn w:val="Normal"/>
    <w:rsid w:val="00ED54E9"/>
    <w:pPr>
      <w:spacing w:before="100" w:beforeAutospacing="1" w:after="100" w:afterAutospacing="1"/>
    </w:pPr>
    <w:rPr>
      <w:bCs w:val="0"/>
      <w:szCs w:val="24"/>
    </w:rPr>
  </w:style>
  <w:style w:type="paragraph" w:customStyle="1" w:styleId="listmember0">
    <w:name w:val="listmember"/>
    <w:basedOn w:val="Normal"/>
    <w:rsid w:val="00ED54E9"/>
    <w:pPr>
      <w:spacing w:before="100" w:beforeAutospacing="1" w:after="100" w:afterAutospacing="1"/>
    </w:pPr>
    <w:rPr>
      <w:bCs w:val="0"/>
      <w:szCs w:val="24"/>
    </w:rPr>
  </w:style>
  <w:style w:type="paragraph" w:styleId="BalloonText">
    <w:name w:val="Balloon Text"/>
    <w:basedOn w:val="Normal"/>
    <w:semiHidden/>
    <w:rsid w:val="00ED54E9"/>
    <w:rPr>
      <w:rFonts w:ascii="Tahoma" w:hAnsi="Tahoma" w:cs="Tahoma"/>
      <w:sz w:val="16"/>
      <w:szCs w:val="16"/>
    </w:rPr>
  </w:style>
  <w:style w:type="paragraph" w:styleId="ListParagraph">
    <w:name w:val="List Paragraph"/>
    <w:basedOn w:val="Normal"/>
    <w:link w:val="ListParagraphChar"/>
    <w:uiPriority w:val="34"/>
    <w:qFormat/>
    <w:rsid w:val="00ED54E9"/>
    <w:pPr>
      <w:spacing w:after="200" w:line="276" w:lineRule="auto"/>
      <w:ind w:left="720"/>
      <w:contextualSpacing/>
    </w:pPr>
    <w:rPr>
      <w:rFonts w:ascii="Calibri" w:eastAsia="Calibri" w:hAnsi="Calibri"/>
      <w:bCs w:val="0"/>
      <w:sz w:val="22"/>
      <w:szCs w:val="22"/>
      <w:lang w:val="x-none" w:eastAsia="x-none"/>
    </w:rPr>
  </w:style>
  <w:style w:type="character" w:customStyle="1" w:styleId="ListParagraphChar">
    <w:name w:val="List Paragraph Char"/>
    <w:link w:val="ListParagraph"/>
    <w:uiPriority w:val="34"/>
    <w:rsid w:val="00ED54E9"/>
    <w:rPr>
      <w:rFonts w:ascii="Calibri" w:eastAsia="Calibri" w:hAnsi="Calibri"/>
      <w:sz w:val="22"/>
      <w:szCs w:val="22"/>
      <w:lang w:val="x-none" w:eastAsia="x-none"/>
    </w:rPr>
  </w:style>
  <w:style w:type="character" w:customStyle="1" w:styleId="StyleHyperlinkCustomColorRGB79129189">
    <w:name w:val="Style Hyperlink + Custom Color(RGB(79129189))"/>
    <w:rsid w:val="00ED54E9"/>
    <w:rPr>
      <w:color w:val="4F81BD"/>
      <w:u w:val="single"/>
    </w:rPr>
  </w:style>
  <w:style w:type="character" w:customStyle="1" w:styleId="CommentTextChar">
    <w:name w:val="Comment Text Char"/>
    <w:link w:val="CommentText"/>
    <w:semiHidden/>
    <w:rsid w:val="00ED54E9"/>
    <w:rPr>
      <w:bCs/>
    </w:rPr>
  </w:style>
  <w:style w:type="paragraph" w:customStyle="1" w:styleId="Default">
    <w:name w:val="Default"/>
    <w:rsid w:val="00A86667"/>
    <w:pPr>
      <w:autoSpaceDE w:val="0"/>
      <w:autoSpaceDN w:val="0"/>
      <w:adjustRightInd w:val="0"/>
    </w:pPr>
    <w:rPr>
      <w:rFonts w:ascii="Calibri" w:hAnsi="Calibri" w:cs="Calibri"/>
      <w:color w:val="000000"/>
      <w:sz w:val="24"/>
      <w:szCs w:val="24"/>
    </w:rPr>
  </w:style>
  <w:style w:type="character" w:styleId="CommentReference">
    <w:name w:val="annotation reference"/>
    <w:uiPriority w:val="99"/>
    <w:semiHidden/>
    <w:unhideWhenUsed/>
    <w:rsid w:val="00ED54E9"/>
    <w:rPr>
      <w:sz w:val="16"/>
      <w:szCs w:val="16"/>
    </w:rPr>
  </w:style>
  <w:style w:type="paragraph" w:styleId="CommentSubject">
    <w:name w:val="annotation subject"/>
    <w:basedOn w:val="CommentText"/>
    <w:next w:val="CommentText"/>
    <w:link w:val="CommentSubjectChar"/>
    <w:uiPriority w:val="99"/>
    <w:semiHidden/>
    <w:unhideWhenUsed/>
    <w:rsid w:val="00ED54E9"/>
    <w:rPr>
      <w:b/>
    </w:rPr>
  </w:style>
  <w:style w:type="character" w:customStyle="1" w:styleId="CommentSubjectChar">
    <w:name w:val="Comment Subject Char"/>
    <w:link w:val="CommentSubject"/>
    <w:uiPriority w:val="99"/>
    <w:semiHidden/>
    <w:rsid w:val="00ED54E9"/>
    <w:rPr>
      <w:b/>
      <w:bCs/>
    </w:rPr>
  </w:style>
  <w:style w:type="paragraph" w:customStyle="1" w:styleId="Title2">
    <w:name w:val="Title 2"/>
    <w:next w:val="BodyText"/>
    <w:rsid w:val="00ED54E9"/>
    <w:pPr>
      <w:spacing w:before="180" w:after="288"/>
      <w:jc w:val="center"/>
    </w:pPr>
    <w:rPr>
      <w:rFonts w:ascii="Arial" w:hAnsi="Arial" w:cs="Arial"/>
      <w:b/>
      <w:bCs/>
      <w:color w:val="000000"/>
      <w:sz w:val="28"/>
      <w:szCs w:val="32"/>
    </w:rPr>
  </w:style>
  <w:style w:type="character" w:customStyle="1" w:styleId="TitleChar">
    <w:name w:val="Title Char"/>
    <w:link w:val="Title"/>
    <w:rsid w:val="00ED54E9"/>
    <w:rPr>
      <w:rFonts w:ascii="Arial" w:hAnsi="Arial" w:cs="Arial"/>
      <w:b/>
      <w:bCs/>
      <w:kern w:val="28"/>
      <w:sz w:val="32"/>
      <w:szCs w:val="32"/>
    </w:rPr>
  </w:style>
  <w:style w:type="paragraph" w:customStyle="1" w:styleId="TableText">
    <w:name w:val="Table Text"/>
    <w:link w:val="TableTextChar"/>
    <w:qFormat/>
    <w:rsid w:val="00ED54E9"/>
    <w:pPr>
      <w:spacing w:before="40" w:after="40"/>
    </w:pPr>
    <w:rPr>
      <w:rFonts w:ascii="Arial" w:hAnsi="Arial" w:cs="Arial"/>
    </w:rPr>
  </w:style>
  <w:style w:type="character" w:customStyle="1" w:styleId="TableTextChar">
    <w:name w:val="Table Text Char"/>
    <w:link w:val="TableText"/>
    <w:rsid w:val="00ED54E9"/>
    <w:rPr>
      <w:rFonts w:ascii="Arial" w:hAnsi="Arial" w:cs="Arial"/>
    </w:rPr>
  </w:style>
  <w:style w:type="character" w:customStyle="1" w:styleId="FooterChar">
    <w:name w:val="Footer Char"/>
    <w:link w:val="Footer"/>
    <w:rsid w:val="00ED54E9"/>
    <w:rPr>
      <w:bCs/>
    </w:rPr>
  </w:style>
  <w:style w:type="paragraph" w:customStyle="1" w:styleId="NormalIndent10">
    <w:name w:val="Normal Indent1"/>
    <w:basedOn w:val="Normal"/>
    <w:rsid w:val="00ED54E9"/>
    <w:pPr>
      <w:ind w:left="1872"/>
    </w:pPr>
  </w:style>
  <w:style w:type="character" w:customStyle="1" w:styleId="fontstyle01">
    <w:name w:val="fontstyle01"/>
    <w:rsid w:val="003C4A75"/>
    <w:rPr>
      <w:rFonts w:ascii="Calibri-Light" w:hAnsi="Calibri-Ligh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eader" Target="header2.xml"/><Relationship Id="rId42" Type="http://schemas.openxmlformats.org/officeDocument/2006/relationships/image" Target="media/image16.jpeg"/><Relationship Id="rId47" Type="http://schemas.openxmlformats.org/officeDocument/2006/relationships/image" Target="media/image21.png"/><Relationship Id="rId63" Type="http://schemas.openxmlformats.org/officeDocument/2006/relationships/image" Target="media/image37.jpeg"/><Relationship Id="rId68" Type="http://schemas.openxmlformats.org/officeDocument/2006/relationships/image" Target="media/image42.jpeg"/><Relationship Id="rId84" Type="http://schemas.openxmlformats.org/officeDocument/2006/relationships/image" Target="media/image58.jpeg"/><Relationship Id="rId89" Type="http://schemas.openxmlformats.org/officeDocument/2006/relationships/image" Target="media/image63.jpeg"/><Relationship Id="rId7" Type="http://schemas.openxmlformats.org/officeDocument/2006/relationships/customXml" Target="../customXml/item7.xml"/><Relationship Id="rId71" Type="http://schemas.openxmlformats.org/officeDocument/2006/relationships/image" Target="media/image45.png"/><Relationship Id="rId92" Type="http://schemas.openxmlformats.org/officeDocument/2006/relationships/header" Target="header9.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header" Target="header7.xml"/><Relationship Id="rId11" Type="http://schemas.openxmlformats.org/officeDocument/2006/relationships/webSettings" Target="webSettings.xml"/><Relationship Id="rId24" Type="http://schemas.openxmlformats.org/officeDocument/2006/relationships/footer" Target="footer6.xml"/><Relationship Id="rId32" Type="http://schemas.openxmlformats.org/officeDocument/2006/relationships/image" Target="media/image6.png"/><Relationship Id="rId37" Type="http://schemas.openxmlformats.org/officeDocument/2006/relationships/image" Target="media/image11.jpeg"/><Relationship Id="rId40" Type="http://schemas.openxmlformats.org/officeDocument/2006/relationships/image" Target="media/image14.jpeg"/><Relationship Id="rId45" Type="http://schemas.openxmlformats.org/officeDocument/2006/relationships/image" Target="media/image19.jpeg"/><Relationship Id="rId53" Type="http://schemas.openxmlformats.org/officeDocument/2006/relationships/image" Target="media/image27.jpeg"/><Relationship Id="rId58" Type="http://schemas.openxmlformats.org/officeDocument/2006/relationships/image" Target="media/image32.jpeg"/><Relationship Id="rId66" Type="http://schemas.openxmlformats.org/officeDocument/2006/relationships/image" Target="media/image40.jpeg"/><Relationship Id="rId74" Type="http://schemas.openxmlformats.org/officeDocument/2006/relationships/image" Target="media/image48.jpeg"/><Relationship Id="rId79" Type="http://schemas.openxmlformats.org/officeDocument/2006/relationships/image" Target="media/image53.png"/><Relationship Id="rId87" Type="http://schemas.openxmlformats.org/officeDocument/2006/relationships/image" Target="media/image61.jpeg"/><Relationship Id="rId102" Type="http://schemas.openxmlformats.org/officeDocument/2006/relationships/header" Target="header15.xml"/><Relationship Id="rId5" Type="http://schemas.openxmlformats.org/officeDocument/2006/relationships/customXml" Target="../customXml/item5.xml"/><Relationship Id="rId61" Type="http://schemas.openxmlformats.org/officeDocument/2006/relationships/image" Target="media/image35.jpeg"/><Relationship Id="rId82" Type="http://schemas.openxmlformats.org/officeDocument/2006/relationships/image" Target="media/image56.jpeg"/><Relationship Id="rId90" Type="http://schemas.openxmlformats.org/officeDocument/2006/relationships/image" Target="media/image64.png"/><Relationship Id="rId95" Type="http://schemas.openxmlformats.org/officeDocument/2006/relationships/image" Target="media/image66.jpeg"/><Relationship Id="rId19" Type="http://schemas.openxmlformats.org/officeDocument/2006/relationships/footer" Target="footer4.xml"/><Relationship Id="rId14" Type="http://schemas.openxmlformats.org/officeDocument/2006/relationships/image" Target="media/image1.png"/><Relationship Id="rId22" Type="http://schemas.openxmlformats.org/officeDocument/2006/relationships/header" Target="header3.xml"/><Relationship Id="rId27" Type="http://schemas.openxmlformats.org/officeDocument/2006/relationships/image" Target="media/image3.png"/><Relationship Id="rId30" Type="http://schemas.openxmlformats.org/officeDocument/2006/relationships/image" Target="media/image4.jpeg"/><Relationship Id="rId35" Type="http://schemas.openxmlformats.org/officeDocument/2006/relationships/image" Target="media/image9.png"/><Relationship Id="rId43" Type="http://schemas.openxmlformats.org/officeDocument/2006/relationships/image" Target="media/image17.jpeg"/><Relationship Id="rId48" Type="http://schemas.openxmlformats.org/officeDocument/2006/relationships/image" Target="media/image22.jpeg"/><Relationship Id="rId56" Type="http://schemas.openxmlformats.org/officeDocument/2006/relationships/image" Target="media/image30.jpe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header" Target="header13.xml"/><Relationship Id="rId8" Type="http://schemas.openxmlformats.org/officeDocument/2006/relationships/numbering" Target="numbering.xml"/><Relationship Id="rId51" Type="http://schemas.openxmlformats.org/officeDocument/2006/relationships/image" Target="media/image25.jpeg"/><Relationship Id="rId72" Type="http://schemas.openxmlformats.org/officeDocument/2006/relationships/image" Target="media/image46.png"/><Relationship Id="rId80" Type="http://schemas.openxmlformats.org/officeDocument/2006/relationships/image" Target="media/image54.jpeg"/><Relationship Id="rId85" Type="http://schemas.openxmlformats.org/officeDocument/2006/relationships/image" Target="media/image59.jpeg"/><Relationship Id="rId93" Type="http://schemas.openxmlformats.org/officeDocument/2006/relationships/header" Target="header10.xml"/><Relationship Id="rId98" Type="http://schemas.openxmlformats.org/officeDocument/2006/relationships/header" Target="header11.xml"/><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header" Target="header1.xml"/><Relationship Id="rId25" Type="http://schemas.openxmlformats.org/officeDocument/2006/relationships/header" Target="header4.xml"/><Relationship Id="rId33" Type="http://schemas.openxmlformats.org/officeDocument/2006/relationships/image" Target="media/image7.png"/><Relationship Id="rId38" Type="http://schemas.openxmlformats.org/officeDocument/2006/relationships/image" Target="media/image12.jpeg"/><Relationship Id="rId46" Type="http://schemas.openxmlformats.org/officeDocument/2006/relationships/image" Target="media/image20.jpeg"/><Relationship Id="rId59" Type="http://schemas.openxmlformats.org/officeDocument/2006/relationships/image" Target="media/image33.jpeg"/><Relationship Id="rId67" Type="http://schemas.openxmlformats.org/officeDocument/2006/relationships/image" Target="media/image41.jpeg"/><Relationship Id="rId103" Type="http://schemas.openxmlformats.org/officeDocument/2006/relationships/fontTable" Target="fontTable.xml"/><Relationship Id="rId20" Type="http://schemas.openxmlformats.org/officeDocument/2006/relationships/image" Target="media/image2.jpeg"/><Relationship Id="rId41" Type="http://schemas.openxmlformats.org/officeDocument/2006/relationships/image" Target="media/image15.jpeg"/><Relationship Id="rId54" Type="http://schemas.openxmlformats.org/officeDocument/2006/relationships/image" Target="media/image28.jpeg"/><Relationship Id="rId62" Type="http://schemas.openxmlformats.org/officeDocument/2006/relationships/image" Target="media/image36.jpeg"/><Relationship Id="rId70" Type="http://schemas.openxmlformats.org/officeDocument/2006/relationships/image" Target="media/image44.png"/><Relationship Id="rId75" Type="http://schemas.openxmlformats.org/officeDocument/2006/relationships/image" Target="media/image49.jpeg"/><Relationship Id="rId83" Type="http://schemas.openxmlformats.org/officeDocument/2006/relationships/image" Target="media/image57.jpeg"/><Relationship Id="rId88" Type="http://schemas.openxmlformats.org/officeDocument/2006/relationships/image" Target="media/image62.png"/><Relationship Id="rId91" Type="http://schemas.openxmlformats.org/officeDocument/2006/relationships/header" Target="header8.xml"/><Relationship Id="rId96"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er" Target="footer1.xml"/><Relationship Id="rId23" Type="http://schemas.openxmlformats.org/officeDocument/2006/relationships/footer" Target="footer5.xml"/><Relationship Id="rId28" Type="http://schemas.openxmlformats.org/officeDocument/2006/relationships/header" Target="header6.xml"/><Relationship Id="rId36" Type="http://schemas.openxmlformats.org/officeDocument/2006/relationships/image" Target="media/image10.jpeg"/><Relationship Id="rId49" Type="http://schemas.openxmlformats.org/officeDocument/2006/relationships/image" Target="media/image23.png"/><Relationship Id="rId57" Type="http://schemas.openxmlformats.org/officeDocument/2006/relationships/image" Target="media/image31.jpeg"/><Relationship Id="rId10" Type="http://schemas.openxmlformats.org/officeDocument/2006/relationships/settings" Target="settings.xml"/><Relationship Id="rId31" Type="http://schemas.openxmlformats.org/officeDocument/2006/relationships/image" Target="media/image5.jpeg"/><Relationship Id="rId44" Type="http://schemas.openxmlformats.org/officeDocument/2006/relationships/image" Target="media/image18.jpeg"/><Relationship Id="rId52" Type="http://schemas.openxmlformats.org/officeDocument/2006/relationships/image" Target="media/image26.jpeg"/><Relationship Id="rId60" Type="http://schemas.openxmlformats.org/officeDocument/2006/relationships/image" Target="media/image34.jpeg"/><Relationship Id="rId65" Type="http://schemas.openxmlformats.org/officeDocument/2006/relationships/image" Target="media/image39.jpeg"/><Relationship Id="rId73" Type="http://schemas.openxmlformats.org/officeDocument/2006/relationships/image" Target="media/image47.jpe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jpeg"/><Relationship Id="rId94" Type="http://schemas.openxmlformats.org/officeDocument/2006/relationships/image" Target="media/image65.jpeg"/><Relationship Id="rId99" Type="http://schemas.openxmlformats.org/officeDocument/2006/relationships/header" Target="header12.xml"/><Relationship Id="rId101" Type="http://schemas.openxmlformats.org/officeDocument/2006/relationships/header" Target="header14.xml"/><Relationship Id="rId4" Type="http://schemas.openxmlformats.org/officeDocument/2006/relationships/customXml" Target="../customXml/item4.xml"/><Relationship Id="rId9" Type="http://schemas.openxmlformats.org/officeDocument/2006/relationships/styles" Target="styles.xml"/><Relationship Id="rId13" Type="http://schemas.openxmlformats.org/officeDocument/2006/relationships/endnotes" Target="endnotes.xml"/><Relationship Id="rId18" Type="http://schemas.openxmlformats.org/officeDocument/2006/relationships/footer" Target="footer3.xml"/><Relationship Id="rId39" Type="http://schemas.openxmlformats.org/officeDocument/2006/relationships/image" Target="media/image13.png"/><Relationship Id="rId34" Type="http://schemas.openxmlformats.org/officeDocument/2006/relationships/image" Target="media/image8.jpeg"/><Relationship Id="rId50" Type="http://schemas.openxmlformats.org/officeDocument/2006/relationships/image" Target="media/image24.jpeg"/><Relationship Id="rId55" Type="http://schemas.openxmlformats.org/officeDocument/2006/relationships/image" Target="media/image29.jpeg"/><Relationship Id="rId76" Type="http://schemas.openxmlformats.org/officeDocument/2006/relationships/image" Target="media/image50.jpeg"/><Relationship Id="rId97" Type="http://schemas.openxmlformats.org/officeDocument/2006/relationships/image" Target="media/image68.jpeg"/><Relationship Id="rId10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Styl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CDB0DEA2A44E04AB342E24FC6CB1EB2" ma:contentTypeVersion="0" ma:contentTypeDescription="Create a new document." ma:contentTypeScope="" ma:versionID="b268fb629492b0dccb3453a49c6ee51e">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WrappedLabelHistory xmlns:xsi="http://www.w3.org/2001/XMLSchema-instance" xmlns:xsd="http://www.w3.org/2001/XMLSchema" xmlns="http://www.boldonjames.com/2016/02/Classifier/internal/wrappedLabelHistory">
  <Value>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JjOGQ1NzYwZS02MzhhLTQ3ZTgtOWUyZS0xMjI2YzJjYjI2OGQiIG9yaWdpbj0idXNlclNlbGVjdGVkIj48ZWxlbWVudCB1aWQ9IjQyODM0YmZiLTFlYzEtNGJlYi1iZDY0LWViODNmYjNjYjNmMyIgdmFsdWU9IiIgeG1sbnM9Imh0dHA6Ly93d3cuYm9sZG9uamFtZXMuY29tLzIwMDgvMDEvc2llL2ludGVybmFsL2xhYmVsIiAvPjwvc2lzbD48VXNlck5hbWU+TEVJRE9TLUNPUlBcYnVyZ2VyZGk8L1VzZXJOYW1lPjxEYXRlVGltZT44LzIwLzIwMTggNToxMjo0NCBQTTwvRGF0ZVRpbWU+PExhYmVsU3RyaW5nPlVucmVzdHJpY3RlZDwvTGFiZWxTdHJpbmc+PC9pdGVtPjwvbGFiZWxIaXN0b3J5Pg==</Value>
</WrappedLabelHistory>
</file>

<file path=customXml/item3.xml><?xml version="1.0" encoding="utf-8"?>
<LongProperties xmlns="http://schemas.microsoft.com/office/2006/metadata/long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6.xml><?xml version="1.0" encoding="utf-8"?>
<sisl xmlns:xsi="http://www.w3.org/2001/XMLSchema-instance" xmlns:xsd="http://www.w3.org/2001/XMLSchema" xmlns="http://www.boldonjames.com/2008/01/sie/internal/label" sislVersion="0" policy="c8d5760e-638a-47e8-9e2e-1226c2cb268d" origin="userSelected">
  <element uid="42834bfb-1ec1-4beb-bd64-eb83fb3cb3f3" value=""/>
</sisl>
</file>

<file path=customXml/item7.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96C00B-1973-4762-BFAC-2029E0D27B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40A3FC1D-37C0-4214-9651-ED1CE2F1F22A}">
  <ds:schemaRefs>
    <ds:schemaRef ds:uri="http://www.w3.org/2001/XMLSchema"/>
    <ds:schemaRef ds:uri="http://www.boldonjames.com/2016/02/Classifier/internal/wrappedLabelHistory"/>
  </ds:schemaRefs>
</ds:datastoreItem>
</file>

<file path=customXml/itemProps3.xml><?xml version="1.0" encoding="utf-8"?>
<ds:datastoreItem xmlns:ds="http://schemas.openxmlformats.org/officeDocument/2006/customXml" ds:itemID="{65203218-2207-4126-8E73-C347670853AF}">
  <ds:schemaRefs>
    <ds:schemaRef ds:uri="http://schemas.microsoft.com/office/2006/metadata/longProperties"/>
  </ds:schemaRefs>
</ds:datastoreItem>
</file>

<file path=customXml/itemProps4.xml><?xml version="1.0" encoding="utf-8"?>
<ds:datastoreItem xmlns:ds="http://schemas.openxmlformats.org/officeDocument/2006/customXml" ds:itemID="{AA3DB4C2-1FEF-4FA4-9F42-2FB674D8C1F9}">
  <ds:schemaRefs>
    <ds:schemaRef ds:uri="http://schemas.microsoft.com/sharepoint/v3/contenttype/forms"/>
  </ds:schemaRefs>
</ds:datastoreItem>
</file>

<file path=customXml/itemProps5.xml><?xml version="1.0" encoding="utf-8"?>
<ds:datastoreItem xmlns:ds="http://schemas.openxmlformats.org/officeDocument/2006/customXml" ds:itemID="{1FE7C293-9A06-4904-8A33-5107C2BEAF2B}">
  <ds:schemaRefs>
    <ds:schemaRef ds:uri="http://purl.org/dc/dcmitype/"/>
    <ds:schemaRef ds:uri="http://www.w3.org/XML/1998/namespace"/>
    <ds:schemaRef ds:uri="http://schemas.openxmlformats.org/package/2006/metadata/core-properties"/>
    <ds:schemaRef ds:uri="http://schemas.microsoft.com/office/2006/documentManagement/types"/>
    <ds:schemaRef ds:uri="http://purl.org/dc/terms/"/>
    <ds:schemaRef ds:uri="http://schemas.microsoft.com/office/infopath/2007/PartnerControls"/>
    <ds:schemaRef ds:uri="http://schemas.microsoft.com/office/2006/metadata/properties"/>
    <ds:schemaRef ds:uri="http://purl.org/dc/elements/1.1/"/>
  </ds:schemaRefs>
</ds:datastoreItem>
</file>

<file path=customXml/itemProps6.xml><?xml version="1.0" encoding="utf-8"?>
<ds:datastoreItem xmlns:ds="http://schemas.openxmlformats.org/officeDocument/2006/customXml" ds:itemID="{CF6D49CF-679D-4309-9FF4-484E16A679BE}">
  <ds:schemaRefs>
    <ds:schemaRef ds:uri="http://www.w3.org/2001/XMLSchema"/>
    <ds:schemaRef ds:uri="http://www.boldonjames.com/2008/01/sie/internal/label"/>
  </ds:schemaRefs>
</ds:datastoreItem>
</file>

<file path=customXml/itemProps7.xml><?xml version="1.0" encoding="utf-8"?>
<ds:datastoreItem xmlns:ds="http://schemas.openxmlformats.org/officeDocument/2006/customXml" ds:itemID="{1DD619E8-A87E-4747-92C6-76354BDEC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Style.dot</Template>
  <TotalTime>30</TotalTime>
  <Pages>168</Pages>
  <Words>33627</Words>
  <Characters>183271</Characters>
  <Application>Microsoft Office Word</Application>
  <DocSecurity>0</DocSecurity>
  <Lines>7968</Lines>
  <Paragraphs>5044</Paragraphs>
  <ScaleCrop>false</ScaleCrop>
  <HeadingPairs>
    <vt:vector size="2" baseType="variant">
      <vt:variant>
        <vt:lpstr>Title</vt:lpstr>
      </vt:variant>
      <vt:variant>
        <vt:i4>1</vt:i4>
      </vt:variant>
    </vt:vector>
  </HeadingPairs>
  <TitlesOfParts>
    <vt:vector size="1" baseType="lpstr">
      <vt:lpstr>Consult/Request Tracking User Manual</vt:lpstr>
    </vt:vector>
  </TitlesOfParts>
  <Company>Veteran Affairs</Company>
  <LinksUpToDate>false</LinksUpToDate>
  <CharactersWithSpaces>211854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Consult/Request Tracking User Manual</dc:title>
  <dc:subject>Unrestricted</dc:subject>
  <dc:creator>Charles Arceneaux</dc:creator>
  <cp:lastModifiedBy>Burger, Diane M.</cp:lastModifiedBy>
  <cp:revision>8</cp:revision>
  <cp:lastPrinted>2009-03-10T13:33:00Z</cp:lastPrinted>
  <dcterms:created xsi:type="dcterms:W3CDTF">2018-05-23T21:53:00Z</dcterms:created>
  <dcterms:modified xsi:type="dcterms:W3CDTF">2018-08-20T17:24:00Z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657KNE7CTRDA-6464-175</vt:lpwstr>
  </property>
  <property fmtid="{D5CDD505-2E9C-101B-9397-08002B2CF9AE}" pid="3" name="_dlc_DocIdItemGuid">
    <vt:lpwstr>d6c2a9cc-6cab-4c1c-afde-cbca469c633d</vt:lpwstr>
  </property>
  <property fmtid="{D5CDD505-2E9C-101B-9397-08002B2CF9AE}" pid="4" name="_dlc_DocIdUrl">
    <vt:lpwstr>http://vaww.oed.portal.va.gov/projects/CPRS/v30/_layouts/DocIdRedir.aspx?ID=657KNE7CTRDA-6464-175, 657KNE7CTRDA-6464-175</vt:lpwstr>
  </property>
  <property fmtid="{D5CDD505-2E9C-101B-9397-08002B2CF9AE}" pid="5" name="IconOverlay">
    <vt:lpwstr/>
  </property>
  <property fmtid="{D5CDD505-2E9C-101B-9397-08002B2CF9AE}" pid="6" name="ContentType">
    <vt:lpwstr>Document</vt:lpwstr>
  </property>
  <property fmtid="{D5CDD505-2E9C-101B-9397-08002B2CF9AE}" pid="7" name="ContentTypeId">
    <vt:lpwstr>0x0101003CDB0DEA2A44E04AB342E24FC6CB1EB2</vt:lpwstr>
  </property>
  <property fmtid="{D5CDD505-2E9C-101B-9397-08002B2CF9AE}" pid="8" name="docIndexRef">
    <vt:lpwstr>eeb1044f-1ecb-4973-b987-135297feb09b</vt:lpwstr>
  </property>
  <property fmtid="{D5CDD505-2E9C-101B-9397-08002B2CF9AE}" pid="9" name="bjSaver">
    <vt:lpwstr>Nt5yThBtSOIlQwMxYGVv641lUJCqRV5i</vt:lpwstr>
  </property>
  <property fmtid="{D5CDD505-2E9C-101B-9397-08002B2CF9AE}" pid="10" name="bjDocumentLabelXML">
    <vt:lpwstr>&lt;?xml version="1.0" encoding="us-ascii"?&gt;&lt;sisl xmlns:xsi="http://www.w3.org/2001/XMLSchema-instance" xmlns:xsd="http://www.w3.org/2001/XMLSchema" sislVersion="0" policy="c8d5760e-638a-47e8-9e2e-1226c2cb268d" origin="userSelected" xmlns="http://www.boldonj</vt:lpwstr>
  </property>
  <property fmtid="{D5CDD505-2E9C-101B-9397-08002B2CF9AE}" pid="11" name="bjDocumentLabelXML-0">
    <vt:lpwstr>ames.com/2008/01/sie/internal/label"&gt;&lt;element uid="42834bfb-1ec1-4beb-bd64-eb83fb3cb3f3" value="" /&gt;&lt;/sisl&gt;</vt:lpwstr>
  </property>
  <property fmtid="{D5CDD505-2E9C-101B-9397-08002B2CF9AE}" pid="12" name="bjDocumentSecurityLabel">
    <vt:lpwstr>Unrestricted</vt:lpwstr>
  </property>
  <property fmtid="{D5CDD505-2E9C-101B-9397-08002B2CF9AE}" pid="13" name="bjLabelHistoryID">
    <vt:lpwstr>{40A3FC1D-37C0-4214-9651-ED1CE2F1F22A}</vt:lpwstr>
  </property>
</Properties>
</file>